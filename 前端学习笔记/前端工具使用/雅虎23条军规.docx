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B42284" w:rsidP="00B42284">
      <w:pPr>
        <w:pStyle w:val="Title"/>
        <w:rPr>
          <w:rFonts w:hint="eastAsia"/>
        </w:rPr>
      </w:pPr>
      <w:r>
        <w:rPr>
          <w:rFonts w:hint="eastAsia"/>
        </w:rPr>
        <w:t>雅虎</w:t>
      </w:r>
      <w:r w:rsidRPr="00B42284">
        <w:t>23</w:t>
      </w:r>
      <w:r>
        <w:t>条</w:t>
      </w:r>
      <w:r w:rsidRPr="00B42284">
        <w:t>军规</w:t>
      </w:r>
    </w:p>
    <w:p w:rsidR="00B42284" w:rsidRDefault="00B42284" w:rsidP="00B42284">
      <w:pPr>
        <w:pStyle w:val="Heading2"/>
        <w:rPr>
          <w:rFonts w:hint="eastAsia"/>
        </w:rPr>
      </w:pPr>
      <w:r w:rsidRPr="00B42284">
        <w:rPr>
          <w:rFonts w:hint="eastAsia"/>
        </w:rPr>
        <w:t>减少</w:t>
      </w:r>
      <w:r w:rsidRPr="00B42284">
        <w:t>HTTP</w:t>
      </w:r>
      <w:r w:rsidRPr="00B42284">
        <w:t>请求次数</w:t>
      </w:r>
    </w:p>
    <w:p w:rsidR="00B42284" w:rsidRDefault="00B42284" w:rsidP="00B42284">
      <w:r>
        <w:rPr>
          <w:rFonts w:hint="eastAsia"/>
        </w:rPr>
        <w:t>改善响应时间的最简单途径就是减少组件</w:t>
      </w:r>
      <w:r>
        <w:t>(图片，脚本，样式表、Flash等）的数量，并由此减少http请求的数量</w:t>
      </w:r>
    </w:p>
    <w:p w:rsidR="00B42284" w:rsidRDefault="00B42284" w:rsidP="00B42284">
      <w:r>
        <w:rPr>
          <w:rFonts w:hint="eastAsia"/>
        </w:rPr>
        <w:t>（</w:t>
      </w:r>
      <w:r>
        <w:t>1）CSS Sprites：将多个图片合并到一个单独的图片中，再结合css的background-position属性一起使用，</w:t>
      </w:r>
      <w:r>
        <w:rPr>
          <w:rFonts w:hint="eastAsia"/>
        </w:rPr>
        <w:t>通过合并图片减少</w:t>
      </w:r>
      <w:r>
        <w:t>http请求（合并后的图片会比分离的图片的总和要小，因为它降低了图片自身的开销（颜色表，格式信息等））</w:t>
      </w:r>
    </w:p>
    <w:p w:rsidR="00B42284" w:rsidRDefault="00B42284" w:rsidP="00B42284">
      <w:r w:rsidRPr="00B42284">
        <w:rPr>
          <w:rFonts w:hint="eastAsia"/>
          <w:color w:val="FF0000"/>
        </w:rPr>
        <w:t>适用场景</w:t>
      </w:r>
      <w:r>
        <w:rPr>
          <w:rFonts w:hint="eastAsia"/>
        </w:rPr>
        <w:t>：若需要在页面中为背景，按钮，导航栏，链接等提供大量图片，可使用</w:t>
      </w:r>
      <w:r>
        <w:t>CSS Sprites</w:t>
      </w:r>
    </w:p>
    <w:p w:rsidR="00B42284" w:rsidRDefault="00B42284" w:rsidP="00B42284">
      <w:r>
        <w:rPr>
          <w:rFonts w:hint="eastAsia"/>
        </w:rPr>
        <w:t>（</w:t>
      </w:r>
      <w:r>
        <w:t>2）合并脚本和样式表：若将css代码和javascript代码分别放在多个文件中，每个文件都会导致一个额外的http请求，</w:t>
      </w:r>
      <w:r>
        <w:rPr>
          <w:rFonts w:hint="eastAsia"/>
        </w:rPr>
        <w:t>将这些文件合并到一个文件中，可以减少</w:t>
      </w:r>
      <w:r>
        <w:t>http请求的数量并缩短最终用户时间</w:t>
      </w:r>
    </w:p>
    <w:p w:rsidR="00B42284" w:rsidRDefault="00B42284" w:rsidP="00B42284">
      <w:pPr>
        <w:rPr>
          <w:rFonts w:hint="eastAsia"/>
        </w:rPr>
      </w:pPr>
      <w:r>
        <w:rPr>
          <w:rFonts w:hint="eastAsia"/>
        </w:rPr>
        <w:t>注：若不同页面需要不同的脚本，可能脚本合并的组合数会比较多</w:t>
      </w:r>
    </w:p>
    <w:p w:rsidR="00B42284" w:rsidRDefault="00B42284" w:rsidP="00B42284">
      <w:pPr>
        <w:rPr>
          <w:rFonts w:hint="eastAsia"/>
        </w:rPr>
      </w:pPr>
    </w:p>
    <w:p w:rsidR="00B42284" w:rsidRDefault="00B42284" w:rsidP="00B42284">
      <w:pPr>
        <w:pStyle w:val="Heading2"/>
        <w:rPr>
          <w:rFonts w:hint="eastAsia"/>
        </w:rPr>
      </w:pPr>
      <w:r w:rsidRPr="00B42284">
        <w:rPr>
          <w:rFonts w:hint="eastAsia"/>
        </w:rPr>
        <w:t>使用内容发布网络</w:t>
      </w:r>
      <w:r w:rsidR="00946BCD">
        <w:rPr>
          <w:rFonts w:hint="eastAsia"/>
        </w:rPr>
        <w:t>(CDN)</w:t>
      </w:r>
    </w:p>
    <w:p w:rsidR="00B42284" w:rsidRDefault="00B42284" w:rsidP="00B42284">
      <w:pPr>
        <w:rPr>
          <w:rFonts w:hint="eastAsia"/>
        </w:rPr>
      </w:pPr>
      <w:r>
        <w:rPr>
          <w:rFonts w:hint="eastAsia"/>
        </w:rPr>
        <w:t>通常来说，</w:t>
      </w:r>
      <w:r>
        <w:t>Web客户端离当前Web服务器越近，响应时间会更快</w:t>
      </w:r>
    </w:p>
    <w:p w:rsidR="00B42284" w:rsidRDefault="00B42284" w:rsidP="00B42284">
      <w:r>
        <w:rPr>
          <w:rFonts w:hint="eastAsia"/>
        </w:rPr>
        <w:t>（</w:t>
      </w:r>
      <w:r>
        <w:t>1）内容发布网络：内容发布网络是一组分布在多个不同地理位置的Web服务器，用于更加有效地向用户发布内容</w:t>
      </w:r>
    </w:p>
    <w:p w:rsidR="00B42284" w:rsidRDefault="00B42284" w:rsidP="00B42284">
      <w:r>
        <w:rPr>
          <w:rFonts w:hint="eastAsia"/>
        </w:rPr>
        <w:t>（</w:t>
      </w:r>
      <w:r>
        <w:t>2）一些大型公司都拥有他们自己的CDN，但使用一个CDN服务提供商更为有效</w:t>
      </w:r>
    </w:p>
    <w:p w:rsidR="00B42284" w:rsidRDefault="00B42284" w:rsidP="00B42284">
      <w:r w:rsidRPr="00B42284">
        <w:rPr>
          <w:rFonts w:hint="eastAsia"/>
          <w:color w:val="FF0000"/>
        </w:rPr>
        <w:t>优点</w:t>
      </w:r>
      <w:r>
        <w:rPr>
          <w:rFonts w:hint="eastAsia"/>
        </w:rPr>
        <w:t>：对于地理上分散的用户人群来说，</w:t>
      </w:r>
      <w:r>
        <w:t>CDN能轻易地得到响应速度上的提高除了缩短响应时间之外，CDN还提供备份，扩展存储功能和进行缓存等服务</w:t>
      </w:r>
    </w:p>
    <w:p w:rsidR="00B42284" w:rsidRDefault="00B42284" w:rsidP="00B42284">
      <w:pPr>
        <w:rPr>
          <w:rFonts w:hint="eastAsia"/>
        </w:rPr>
      </w:pPr>
      <w:r w:rsidRPr="00B42284">
        <w:rPr>
          <w:rFonts w:hint="eastAsia"/>
          <w:color w:val="FF0000"/>
        </w:rPr>
        <w:t>缺点</w:t>
      </w:r>
      <w:r>
        <w:rPr>
          <w:rFonts w:hint="eastAsia"/>
        </w:rPr>
        <w:t>：</w:t>
      </w:r>
      <w:r>
        <w:t>CDN服务开销可能比较大，且CDN服务提供商在其所有客户之间共享其Web服务组，可能会受到其它网站流量的影响</w:t>
      </w:r>
      <w:r>
        <w:rPr>
          <w:rFonts w:hint="eastAsia"/>
        </w:rPr>
        <w:t>；</w:t>
      </w:r>
      <w:r>
        <w:t>无法直接控制组件服务器所带来的特殊麻烦，如修改HTTP响应头必须通过服务器提供商来完成</w:t>
      </w:r>
    </w:p>
    <w:p w:rsidR="00B42284" w:rsidRDefault="00B42284" w:rsidP="00B42284">
      <w:pPr>
        <w:rPr>
          <w:rFonts w:hint="eastAsia"/>
        </w:rPr>
      </w:pPr>
    </w:p>
    <w:p w:rsidR="00B42284" w:rsidRDefault="00B42284" w:rsidP="00B42284">
      <w:pPr>
        <w:pStyle w:val="Heading2"/>
        <w:rPr>
          <w:rFonts w:hint="eastAsia"/>
        </w:rPr>
      </w:pPr>
      <w:r w:rsidRPr="00B42284">
        <w:rPr>
          <w:rFonts w:hint="eastAsia"/>
        </w:rPr>
        <w:lastRenderedPageBreak/>
        <w:t>避免空的</w:t>
      </w:r>
      <w:r w:rsidRPr="00B42284">
        <w:t>src</w:t>
      </w:r>
      <w:r w:rsidRPr="00B42284">
        <w:t>和</w:t>
      </w:r>
      <w:r w:rsidRPr="00B42284">
        <w:t>href</w:t>
      </w:r>
    </w:p>
    <w:p w:rsidR="00B42284" w:rsidRDefault="00B42284" w:rsidP="00B42284">
      <w:pPr>
        <w:rPr>
          <w:rFonts w:hint="eastAsia"/>
        </w:rPr>
      </w:pPr>
      <w:r>
        <w:rPr>
          <w:rFonts w:hint="eastAsia"/>
        </w:rPr>
        <w:tab/>
      </w:r>
      <w:r w:rsidRPr="00B42284">
        <w:rPr>
          <w:rFonts w:hint="eastAsia"/>
        </w:rPr>
        <w:t>当</w:t>
      </w:r>
      <w:r w:rsidRPr="00B42284">
        <w:t>link标签的href属性为空、script标签的src属性为空的时候，浏览器渲染的时候会把当前页面的URL</w:t>
      </w:r>
      <w:r>
        <w:t>作为它们的属性值，从而把页面的内容加载进来作为它们的值。</w:t>
      </w:r>
    </w:p>
    <w:p w:rsidR="00B42284" w:rsidRDefault="00B42284" w:rsidP="00B42284">
      <w:pPr>
        <w:rPr>
          <w:rFonts w:hint="eastAsia"/>
        </w:rPr>
      </w:pPr>
    </w:p>
    <w:p w:rsidR="00B42284" w:rsidRDefault="00B42284" w:rsidP="00B42284">
      <w:pPr>
        <w:pStyle w:val="Heading2"/>
        <w:rPr>
          <w:rFonts w:hint="eastAsia"/>
        </w:rPr>
      </w:pPr>
      <w:r w:rsidRPr="00B42284">
        <w:rPr>
          <w:rFonts w:hint="eastAsia"/>
        </w:rPr>
        <w:t>添加</w:t>
      </w:r>
      <w:r w:rsidRPr="00B42284">
        <w:t>Expires</w:t>
      </w:r>
      <w:r w:rsidRPr="00B42284">
        <w:t>头</w:t>
      </w:r>
    </w:p>
    <w:p w:rsidR="00B42284" w:rsidRDefault="00B42284" w:rsidP="00B42284">
      <w:r>
        <w:rPr>
          <w:rFonts w:hint="eastAsia"/>
        </w:rPr>
        <w:t>（</w:t>
      </w:r>
      <w:r>
        <w:t>1）主要通过配置组件，使用一个长久的Expires头，使这些组件能够被缓存，使在后续的页面浏览中避免不必要的http请求（浏览器可以直接从硬盘上读取组件而无需生成任何http流量）,web服务器使用Expires头来告诉web客户端它可以使用一个组件的当前副本，直到指定的时间为止</w:t>
      </w:r>
    </w:p>
    <w:p w:rsidR="00B42284" w:rsidRDefault="00B42284" w:rsidP="00B42284">
      <w:r>
        <w:rPr>
          <w:rFonts w:hint="eastAsia"/>
        </w:rPr>
        <w:t>（</w:t>
      </w:r>
      <w:r>
        <w:t>2）</w:t>
      </w:r>
      <w:r w:rsidRPr="00B42284">
        <w:rPr>
          <w:color w:val="FF0000"/>
        </w:rPr>
        <w:t>长久的Expires头最常用于图片</w:t>
      </w:r>
      <w:r>
        <w:t>，但应该将其应用在所有组件上，包括脚本、样式表和Flash</w:t>
      </w:r>
      <w:r w:rsidRPr="00B42284">
        <w:rPr>
          <w:color w:val="FF0000"/>
        </w:rPr>
        <w:t>等不经常变化的组件</w:t>
      </w:r>
      <w:r>
        <w:t>，但添加长久的Expires会带来额外的开发成本</w:t>
      </w:r>
    </w:p>
    <w:p w:rsidR="00B42284" w:rsidRDefault="00B42284" w:rsidP="00B42284">
      <w:r>
        <w:rPr>
          <w:rFonts w:hint="eastAsia"/>
        </w:rPr>
        <w:t>（</w:t>
      </w:r>
      <w:r>
        <w:t>3）浏览器（和代理）通过使用缓存来减少http请求的数量，并减小http响应的大小，从而使页面加载得更快，Expires在http响应中发送，web服务器通过使用Expires头来告诉Web客户端它可以使用一个组件的当前副本</w:t>
      </w:r>
    </w:p>
    <w:p w:rsidR="00B42284" w:rsidRDefault="00B42284" w:rsidP="00B42284">
      <w:r>
        <w:rPr>
          <w:rFonts w:hint="eastAsia"/>
        </w:rPr>
        <w:t>（</w:t>
      </w:r>
      <w:r>
        <w:t>4）Expires头的限制：Expires头使用一个特定的时间，它要求服务器和客户端的时钟严格同步，另外，如果到了过期时间，需要在服务器配置中提供一个新的日期</w:t>
      </w:r>
    </w:p>
    <w:p w:rsidR="00B42284" w:rsidRDefault="00B42284" w:rsidP="00B42284">
      <w:r>
        <w:rPr>
          <w:rFonts w:hint="eastAsia"/>
        </w:rPr>
        <w:t>（</w:t>
      </w:r>
      <w:r>
        <w:t>5）Cache-Control头：http1.1引入的，主要用来克服Expires的限制</w:t>
      </w:r>
    </w:p>
    <w:p w:rsidR="00B42284" w:rsidRDefault="00B42284" w:rsidP="00B42284">
      <w:r>
        <w:rPr>
          <w:rFonts w:hint="eastAsia"/>
        </w:rPr>
        <w:t>主要使用</w:t>
      </w:r>
      <w:r>
        <w:t>max-age指令指定组件被缓存多久</w:t>
      </w:r>
    </w:p>
    <w:p w:rsidR="00B42284" w:rsidRDefault="00B42284" w:rsidP="00B42284">
      <w:r>
        <w:rPr>
          <w:rFonts w:hint="eastAsia"/>
        </w:rPr>
        <w:t>注：可以同时指定</w:t>
      </w:r>
      <w:r>
        <w:t>Expires和Cache-Control两个响应头，因为有些浏览器不支持http1.1</w:t>
      </w:r>
    </w:p>
    <w:p w:rsidR="00B42284" w:rsidRDefault="00B42284" w:rsidP="00B42284">
      <w:r>
        <w:rPr>
          <w:rFonts w:hint="eastAsia"/>
        </w:rPr>
        <w:t>（</w:t>
      </w:r>
      <w:r>
        <w:t>6）修订文件名：</w:t>
      </w:r>
      <w:r>
        <w:rPr>
          <w:rFonts w:hint="eastAsia"/>
        </w:rPr>
        <w:t>为了确保用户能够获取组件的最新版本，需要在所有</w:t>
      </w:r>
      <w:r>
        <w:t>HTML页面中修改组件的文件名</w:t>
      </w:r>
    </w:p>
    <w:p w:rsidR="00B42284" w:rsidRDefault="00B42284" w:rsidP="00B42284">
      <w:pPr>
        <w:rPr>
          <w:rFonts w:hint="eastAsia"/>
        </w:rPr>
      </w:pPr>
      <w:r>
        <w:rPr>
          <w:rFonts w:hint="eastAsia"/>
        </w:rPr>
        <w:t>（</w:t>
      </w:r>
      <w:r>
        <w:t>7）一个具有长久的Expires头的组件将会被缓存，在后续请求时浏览器直接从磁盘上读取它，避免了一个http请求</w:t>
      </w:r>
      <w:r w:rsidR="00A47B36">
        <w:rPr>
          <w:rFonts w:hint="eastAsia"/>
        </w:rPr>
        <w:t>。</w:t>
      </w:r>
      <w:r>
        <w:t>如果一个组件没有长久的Expires头，它仍然会存储在浏览器的缓存中，在后续请求中，浏览器会检查缓存并发现组</w:t>
      </w:r>
      <w:r>
        <w:lastRenderedPageBreak/>
        <w:t>件以及过期。为了提高效率，浏览器会向原始服务器发送一个条件GET请求，如果组件没有改变，原始服务器可以免于发送整个组件，而是发送一个很小的头，告诉浏览器可以使用其缓存的组件</w:t>
      </w:r>
    </w:p>
    <w:p w:rsidR="00A47B36" w:rsidRDefault="00A47B36" w:rsidP="00B42284">
      <w:pPr>
        <w:rPr>
          <w:rFonts w:hint="eastAsia"/>
        </w:rPr>
      </w:pPr>
    </w:p>
    <w:p w:rsidR="00A47B36" w:rsidRDefault="00A47B36" w:rsidP="00A47B36">
      <w:pPr>
        <w:pStyle w:val="Heading2"/>
        <w:rPr>
          <w:rFonts w:hint="eastAsia"/>
        </w:rPr>
      </w:pPr>
      <w:r w:rsidRPr="00A47B36">
        <w:rPr>
          <w:rFonts w:hint="eastAsia"/>
        </w:rPr>
        <w:t>使用</w:t>
      </w:r>
      <w:r w:rsidRPr="00A47B36">
        <w:t>gzip</w:t>
      </w:r>
      <w:r w:rsidRPr="00A47B36">
        <w:t>压缩内容</w:t>
      </w:r>
    </w:p>
    <w:p w:rsidR="00EA7682" w:rsidRDefault="00EA7682" w:rsidP="00EA7682">
      <w:r>
        <w:rPr>
          <w:rFonts w:hint="eastAsia"/>
        </w:rPr>
        <w:t>（</w:t>
      </w:r>
      <w:r>
        <w:t>1）主要通过http响应的大小来减少响应时间，从http1.1开始，Web客户端可以通过http请求中的Accept-Encoding来标识对压缩的支持</w:t>
      </w:r>
      <w:r>
        <w:rPr>
          <w:rFonts w:hint="eastAsia"/>
        </w:rPr>
        <w:t>。如果</w:t>
      </w:r>
      <w:r>
        <w:t>Web服务器看到请求中有这个头，就会使用客户端列出来的方法中的一种来压缩响应，Web服务器通过响应中的Content-Encoding头来通知Web客户端</w:t>
      </w:r>
    </w:p>
    <w:p w:rsidR="00EA7682" w:rsidRDefault="00EA7682" w:rsidP="00EA7682">
      <w:r>
        <w:rPr>
          <w:rFonts w:hint="eastAsia"/>
        </w:rPr>
        <w:t>（</w:t>
      </w:r>
      <w:r>
        <w:t>2）压缩什么：一般压缩HTML文档、样式表和脚本</w:t>
      </w:r>
    </w:p>
    <w:p w:rsidR="00EA7682" w:rsidRDefault="00EA7682" w:rsidP="00EA7682">
      <w:pPr>
        <w:rPr>
          <w:rFonts w:hint="eastAsia"/>
        </w:rPr>
      </w:pPr>
      <w:r>
        <w:rPr>
          <w:rFonts w:hint="eastAsia"/>
        </w:rPr>
        <w:t>（</w:t>
      </w:r>
      <w:r>
        <w:t>3）压缩的成本：服务器端会花费额外的CPU周期来完成压缩，客户端要对压缩文件进行解压缩</w:t>
      </w:r>
    </w:p>
    <w:p w:rsidR="00957017" w:rsidRDefault="00957017" w:rsidP="00EA7682">
      <w:pPr>
        <w:rPr>
          <w:rFonts w:hint="eastAsia"/>
        </w:rPr>
      </w:pPr>
    </w:p>
    <w:p w:rsidR="00946BCD" w:rsidRDefault="00946BCD" w:rsidP="00946BCD">
      <w:pPr>
        <w:pStyle w:val="Heading2"/>
        <w:rPr>
          <w:rFonts w:hint="eastAsia"/>
        </w:rPr>
      </w:pPr>
      <w:r w:rsidRPr="00946BCD">
        <w:rPr>
          <w:rFonts w:hint="eastAsia"/>
        </w:rPr>
        <w:t>把</w:t>
      </w:r>
      <w:r w:rsidRPr="00946BCD">
        <w:t>CSS</w:t>
      </w:r>
      <w:r w:rsidRPr="00946BCD">
        <w:t>放到顶部</w:t>
      </w:r>
    </w:p>
    <w:p w:rsidR="00DC6464" w:rsidRDefault="00DC6464" w:rsidP="00DC6464">
      <w:r>
        <w:t>1）将样式表放在底部，可能会延迟页面的加载，会出现“白屏”和“无样式闪烁”，将样式表放在顶部，可以使页面逐步呈现，避免页面出现”白屏“和“无样式闪烁”</w:t>
      </w:r>
    </w:p>
    <w:p w:rsidR="00DC6464" w:rsidRDefault="00DC6464" w:rsidP="00DC6464">
      <w:r>
        <w:rPr>
          <w:rFonts w:hint="eastAsia"/>
        </w:rPr>
        <w:t>（</w:t>
      </w:r>
      <w:r>
        <w:t>2）白屏：浏览器延迟内容呈现，直到所有的样式表都下载完毕后才开始开始显示内容，即页面完全空白，直到页面所有内容同时涌上屏幕</w:t>
      </w:r>
    </w:p>
    <w:p w:rsidR="00DC6464" w:rsidRDefault="00DC6464" w:rsidP="00DC6464">
      <w:r>
        <w:t xml:space="preserve">       无样式闪烁：样式表被正确地下载及解析，已经呈现的页面和图片要用新的样式重绘</w:t>
      </w:r>
    </w:p>
    <w:p w:rsidR="00DC6464" w:rsidRDefault="00DC6464" w:rsidP="00DC6464">
      <w:pPr>
        <w:rPr>
          <w:rFonts w:hint="eastAsia"/>
        </w:rPr>
      </w:pPr>
      <w:r>
        <w:rPr>
          <w:rFonts w:hint="eastAsia"/>
        </w:rPr>
        <w:t>（</w:t>
      </w:r>
      <w:r>
        <w:t>3）link和@import：</w:t>
      </w:r>
    </w:p>
    <w:p w:rsidR="00DC6464" w:rsidRDefault="00DC6464" w:rsidP="00DC6464">
      <w:pPr>
        <w:rPr>
          <w:rFonts w:hint="eastAsia"/>
        </w:rPr>
      </w:pPr>
      <w:r>
        <w:rPr>
          <w:rFonts w:hint="eastAsia"/>
          <w:noProof/>
        </w:rPr>
        <w:drawing>
          <wp:inline distT="0" distB="0" distL="0" distR="0">
            <wp:extent cx="4924425" cy="9144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4924425" cy="914400"/>
                    </a:xfrm>
                    <a:prstGeom prst="rect">
                      <a:avLst/>
                    </a:prstGeom>
                    <a:noFill/>
                    <a:ln w="9525">
                      <a:noFill/>
                      <a:miter lim="800000"/>
                      <a:headEnd/>
                      <a:tailEnd/>
                    </a:ln>
                  </pic:spPr>
                </pic:pic>
              </a:graphicData>
            </a:graphic>
          </wp:inline>
        </w:drawing>
      </w:r>
    </w:p>
    <w:p w:rsidR="00DC6464" w:rsidRPr="00DC6464" w:rsidRDefault="00DC6464" w:rsidP="00DC6464">
      <w:pPr>
        <w:rPr>
          <w:rFonts w:hint="eastAsia"/>
        </w:rPr>
      </w:pPr>
      <w:r>
        <w:rPr>
          <w:rFonts w:hint="eastAsia"/>
        </w:rPr>
        <w:lastRenderedPageBreak/>
        <w:t>注：使用</w:t>
      </w:r>
      <w:r>
        <w:t>@import规则可能会导致白屏现象，即使是放在&lt;head&gt;中</w:t>
      </w:r>
      <w:r>
        <w:rPr>
          <w:rFonts w:hint="eastAsia"/>
        </w:rPr>
        <w:t>，</w:t>
      </w:r>
      <w:r>
        <w:t xml:space="preserve"> 一般组件都是按照它们在页面中出现的顺序下载的，而使用@import会带来下载时的无序性</w:t>
      </w:r>
    </w:p>
    <w:p w:rsidR="00957017" w:rsidRDefault="00957017" w:rsidP="00957017">
      <w:pPr>
        <w:pStyle w:val="Heading2"/>
        <w:rPr>
          <w:rFonts w:hint="eastAsia"/>
        </w:rPr>
      </w:pPr>
      <w:r w:rsidRPr="00957017">
        <w:rPr>
          <w:rFonts w:hint="eastAsia"/>
        </w:rPr>
        <w:t>将脚本放在底部</w:t>
      </w:r>
    </w:p>
    <w:p w:rsidR="00957017" w:rsidRDefault="00957017" w:rsidP="00957017">
      <w:r>
        <w:rPr>
          <w:rFonts w:hint="eastAsia"/>
        </w:rPr>
        <w:t>（</w:t>
      </w:r>
      <w:r>
        <w:t>1）将脚本放在底部，既可以使页面逐步呈现，也可以提高下载的并行度</w:t>
      </w:r>
    </w:p>
    <w:p w:rsidR="00957017" w:rsidRDefault="00957017" w:rsidP="00957017">
      <w:r>
        <w:rPr>
          <w:rFonts w:hint="eastAsia"/>
        </w:rPr>
        <w:t>（</w:t>
      </w:r>
      <w:r>
        <w:t>2）将样式表放在&lt;head&gt;中，可以首先下载它们而不会阻止页面呈现，使用脚本时，对于所有位于脚本以下的内容，逐步呈现都被阻塞了。</w:t>
      </w:r>
      <w:r w:rsidRPr="00957017">
        <w:rPr>
          <w:color w:val="FF0000"/>
        </w:rPr>
        <w:t>将脚本放在页面越靠下的地方</w:t>
      </w:r>
      <w:r>
        <w:t>，意味着越多的内容能够逐步地呈现</w:t>
      </w:r>
    </w:p>
    <w:p w:rsidR="00957017" w:rsidRDefault="00957017" w:rsidP="00957017">
      <w:r>
        <w:rPr>
          <w:rFonts w:hint="eastAsia"/>
        </w:rPr>
        <w:t>（</w:t>
      </w:r>
      <w:r>
        <w:t>3）http1.1建议浏览器从每个主机名并行地下载两个组件。然而，在下载脚本时并行下载其实是被禁用的，即使是用了不同的主机名，浏览器也不会启动其他的下载</w:t>
      </w:r>
    </w:p>
    <w:p w:rsidR="00957017" w:rsidRDefault="00957017" w:rsidP="00957017">
      <w:pPr>
        <w:rPr>
          <w:rFonts w:hint="eastAsia"/>
        </w:rPr>
      </w:pPr>
      <w:r>
        <w:rPr>
          <w:rFonts w:hint="eastAsia"/>
        </w:rPr>
        <w:t>（</w:t>
      </w:r>
      <w:r>
        <w:t>4）脚本对web页面的影响：脚本会阻塞其后面内容的呈现，脚本会阻塞其后面组件的下载（脚本会阻塞并行下载）</w:t>
      </w:r>
    </w:p>
    <w:p w:rsidR="00957017" w:rsidRDefault="00957017" w:rsidP="00957017">
      <w:pPr>
        <w:rPr>
          <w:rFonts w:hint="eastAsia"/>
        </w:rPr>
      </w:pPr>
    </w:p>
    <w:p w:rsidR="00957017" w:rsidRDefault="00957017" w:rsidP="00957017">
      <w:pPr>
        <w:pStyle w:val="Heading2"/>
        <w:rPr>
          <w:rFonts w:hint="eastAsia"/>
        </w:rPr>
      </w:pPr>
      <w:r w:rsidRPr="00957017">
        <w:rPr>
          <w:rFonts w:hint="eastAsia"/>
        </w:rPr>
        <w:t>避免</w:t>
      </w:r>
      <w:r w:rsidRPr="00957017">
        <w:t>CSS</w:t>
      </w:r>
      <w:r w:rsidRPr="00957017">
        <w:t>表达式</w:t>
      </w:r>
    </w:p>
    <w:p w:rsidR="00CC1491" w:rsidRDefault="001039CC" w:rsidP="00CC1491">
      <w:pPr>
        <w:rPr>
          <w:rFonts w:hint="eastAsia"/>
        </w:rPr>
      </w:pPr>
      <w:r w:rsidRPr="001039CC">
        <w:rPr>
          <w:rFonts w:hint="eastAsia"/>
        </w:rPr>
        <w:t>（</w:t>
      </w:r>
      <w:r w:rsidRPr="001039CC">
        <w:t>1）CSS表达式不只在页面呈现和大小改变时求值，当页面滚动，甚至连用户鼠标的页面移动时都要求值</w:t>
      </w:r>
    </w:p>
    <w:p w:rsidR="00CC1491" w:rsidRDefault="00CC1491" w:rsidP="00CC1491">
      <w:pPr>
        <w:rPr>
          <w:rFonts w:hint="eastAsia"/>
        </w:rPr>
      </w:pPr>
    </w:p>
    <w:p w:rsidR="00CC1491" w:rsidRDefault="00DC6464" w:rsidP="00DC6464">
      <w:pPr>
        <w:pStyle w:val="Heading2"/>
        <w:rPr>
          <w:rFonts w:hint="eastAsia"/>
        </w:rPr>
      </w:pPr>
      <w:r w:rsidRPr="00DC6464">
        <w:rPr>
          <w:rFonts w:hint="eastAsia"/>
        </w:rPr>
        <w:t>将</w:t>
      </w:r>
      <w:r w:rsidRPr="00DC6464">
        <w:t>CSS</w:t>
      </w:r>
      <w:r w:rsidRPr="00DC6464">
        <w:t>和</w:t>
      </w:r>
      <w:r w:rsidRPr="00DC6464">
        <w:t>JS</w:t>
      </w:r>
      <w:r w:rsidRPr="00DC6464">
        <w:t>放到外部文件中</w:t>
      </w:r>
    </w:p>
    <w:p w:rsidR="00DC6464" w:rsidRDefault="00DC6464" w:rsidP="00DC6464">
      <w:r>
        <w:t>1）在某种程度上，内联会快一些，尽管总下载量时是相同的，但外部示例需要承担多个http请求带来的开销。但是现实中还是使用外部文件会产生比较快的页面，</w:t>
      </w:r>
      <w:r w:rsidRPr="00DC6464">
        <w:rPr>
          <w:color w:val="FF0000"/>
        </w:rPr>
        <w:t>因为javascript和css文件有可能被浏览器缓存起来</w:t>
      </w:r>
    </w:p>
    <w:p w:rsidR="00DC6464" w:rsidRDefault="00DC6464" w:rsidP="00DC6464">
      <w:pPr>
        <w:rPr>
          <w:rFonts w:hint="eastAsia"/>
          <w:color w:val="FF0000"/>
        </w:rPr>
      </w:pPr>
      <w:r>
        <w:rPr>
          <w:rFonts w:hint="eastAsia"/>
        </w:rPr>
        <w:t>（</w:t>
      </w:r>
      <w:r>
        <w:t>2）使用外部文件可以</w:t>
      </w:r>
      <w:r w:rsidRPr="00D219F6">
        <w:rPr>
          <w:color w:val="FF0000"/>
        </w:rPr>
        <w:t>提高组件的重用率</w:t>
      </w:r>
    </w:p>
    <w:p w:rsidR="00D219F6" w:rsidRDefault="00D219F6" w:rsidP="00DC6464">
      <w:pPr>
        <w:rPr>
          <w:rFonts w:hint="eastAsia"/>
          <w:color w:val="FF0000"/>
        </w:rPr>
      </w:pPr>
    </w:p>
    <w:p w:rsidR="00D219F6" w:rsidRDefault="00D219F6" w:rsidP="00D219F6">
      <w:pPr>
        <w:pStyle w:val="Heading2"/>
        <w:rPr>
          <w:rFonts w:hint="eastAsia"/>
        </w:rPr>
      </w:pPr>
      <w:r w:rsidRPr="00D219F6">
        <w:rPr>
          <w:rFonts w:hint="eastAsia"/>
        </w:rPr>
        <w:t>减少</w:t>
      </w:r>
      <w:r w:rsidRPr="00D219F6">
        <w:t>DNS</w:t>
      </w:r>
      <w:r w:rsidRPr="00D219F6">
        <w:t>查找</w:t>
      </w:r>
    </w:p>
    <w:p w:rsidR="00D219F6" w:rsidRDefault="00D219F6" w:rsidP="00D219F6">
      <w:r>
        <w:rPr>
          <w:rFonts w:hint="eastAsia"/>
        </w:rPr>
        <w:t>（</w:t>
      </w:r>
      <w:r>
        <w:t>1）Internet是通过IP地址来查找服务器的，由于IP地址很难记忆，通常使用包含主机名的URL来代替它，但当浏览器发送其请求时，IP地址仍然是必</w:t>
      </w:r>
      <w:r>
        <w:lastRenderedPageBreak/>
        <w:t>需的，这就是Domain Name System(DNS)所处的角色。DNS将主机名映射到IP地址上，在输入一个URL时，连接到浏览器的DNS解析器会返回服务器的IP地址</w:t>
      </w:r>
    </w:p>
    <w:p w:rsidR="00D219F6" w:rsidRDefault="00D219F6" w:rsidP="00D219F6">
      <w:r>
        <w:rPr>
          <w:rFonts w:hint="eastAsia"/>
        </w:rPr>
        <w:t>（</w:t>
      </w:r>
      <w:r>
        <w:t>2）DNS也是开销，在DNS查找完成之前，浏览器不能从主机名那里下载到任何东西，响应时间依赖于DNS解析器（通常由你的ISP提供）</w:t>
      </w:r>
    </w:p>
    <w:p w:rsidR="00D219F6" w:rsidRDefault="00D219F6" w:rsidP="00D219F6">
      <w:r>
        <w:rPr>
          <w:rFonts w:hint="eastAsia"/>
        </w:rPr>
        <w:t>（</w:t>
      </w:r>
      <w:r>
        <w:t>3）DNS缓存：DNS查找可以被缓存起来以提高性能，在用户请求了一个主机名后，DNS信息会留在操作系统的DNS缓存中，之后对于该主机名的请求将无需进行过多的DNS查找</w:t>
      </w:r>
    </w:p>
    <w:p w:rsidR="00D219F6" w:rsidRDefault="00D219F6" w:rsidP="00D219F6">
      <w:r>
        <w:rPr>
          <w:rFonts w:hint="eastAsia"/>
        </w:rPr>
        <w:t>（</w:t>
      </w:r>
      <w:r>
        <w:t>4）通过使用keep-Alive和较少的域名来减少DNS查找，keep-Alive通过重用现有连接避免了重复的DNS查找，减少唯一主机名的数量可以减少DNS查找</w:t>
      </w:r>
    </w:p>
    <w:p w:rsidR="00D219F6" w:rsidRDefault="00D219F6" w:rsidP="00D219F6">
      <w:pPr>
        <w:rPr>
          <w:rFonts w:hint="eastAsia"/>
        </w:rPr>
      </w:pPr>
      <w:r>
        <w:rPr>
          <w:rFonts w:hint="eastAsia"/>
        </w:rPr>
        <w:t>（</w:t>
      </w:r>
      <w:r>
        <w:t>5）建议：可以将组件分别放在至少2个，但不要超过4个主机名下，这是在减少DNS查找和允许高度并行下载之间作出的很好的权衡</w:t>
      </w:r>
    </w:p>
    <w:p w:rsidR="00D219F6" w:rsidRPr="00D219F6" w:rsidRDefault="00D219F6" w:rsidP="00D219F6">
      <w:pPr>
        <w:rPr>
          <w:rFonts w:hint="eastAsia"/>
        </w:rPr>
      </w:pPr>
    </w:p>
    <w:p w:rsidR="00957017" w:rsidRDefault="00D219F6" w:rsidP="00D219F6">
      <w:pPr>
        <w:pStyle w:val="Heading2"/>
        <w:rPr>
          <w:rFonts w:hint="eastAsia"/>
        </w:rPr>
      </w:pPr>
      <w:r w:rsidRPr="00D219F6">
        <w:t>精简</w:t>
      </w:r>
      <w:r w:rsidRPr="00D219F6">
        <w:t>CSS</w:t>
      </w:r>
      <w:r w:rsidRPr="00D219F6">
        <w:t>和</w:t>
      </w:r>
      <w:r w:rsidRPr="00D219F6">
        <w:t>JS</w:t>
      </w:r>
    </w:p>
    <w:p w:rsidR="00D219F6" w:rsidRDefault="00D219F6" w:rsidP="00D219F6">
      <w:r>
        <w:rPr>
          <w:rFonts w:hint="eastAsia"/>
        </w:rPr>
        <w:t>（</w:t>
      </w:r>
      <w:r>
        <w:t>1）精简是从代码中移除不必要的字符以减小其大小进而改善加载时间，在代码被精简后，所有的注释以及不必要的空白字符都将被移除</w:t>
      </w:r>
    </w:p>
    <w:p w:rsidR="00D219F6" w:rsidRDefault="00D219F6" w:rsidP="00D219F6">
      <w:r>
        <w:rPr>
          <w:rFonts w:hint="eastAsia"/>
        </w:rPr>
        <w:t>（</w:t>
      </w:r>
      <w:r>
        <w:t>2）内联的javascript也应该被精简</w:t>
      </w:r>
    </w:p>
    <w:p w:rsidR="00D219F6" w:rsidRDefault="00D219F6" w:rsidP="00D219F6">
      <w:pPr>
        <w:rPr>
          <w:rFonts w:hint="eastAsia"/>
        </w:rPr>
      </w:pPr>
      <w:r>
        <w:rPr>
          <w:rFonts w:hint="eastAsia"/>
        </w:rPr>
        <w:t>（</w:t>
      </w:r>
      <w:r>
        <w:t>3）精简CSS能够带来的节省通常要小于精简javascript，因为css中的注释和空白比javascript中的少，最大的潜在节省来自于优化CSS——合并相同的类，移除不适用的类等</w:t>
      </w:r>
    </w:p>
    <w:p w:rsidR="00AE0749" w:rsidRDefault="00AE0749" w:rsidP="00D219F6">
      <w:pPr>
        <w:rPr>
          <w:rFonts w:hint="eastAsia"/>
        </w:rPr>
      </w:pPr>
    </w:p>
    <w:p w:rsidR="00AE0749" w:rsidRDefault="00AE0749" w:rsidP="00AE0749">
      <w:pPr>
        <w:pStyle w:val="Heading2"/>
        <w:rPr>
          <w:rFonts w:hint="eastAsia"/>
        </w:rPr>
      </w:pPr>
      <w:r w:rsidRPr="00AE0749">
        <w:rPr>
          <w:rFonts w:hint="eastAsia"/>
        </w:rPr>
        <w:t>避免重定向</w:t>
      </w:r>
    </w:p>
    <w:p w:rsidR="00AE0749" w:rsidRDefault="00AE0749" w:rsidP="00AE0749">
      <w:r>
        <w:rPr>
          <w:rFonts w:hint="eastAsia"/>
        </w:rPr>
        <w:t>（</w:t>
      </w:r>
      <w:r>
        <w:t>1）重定向就是，在网页上设置一个约束条件，条件满足，就自动转入到其它网页、网址</w:t>
      </w:r>
    </w:p>
    <w:p w:rsidR="00AE0749" w:rsidRDefault="00AE0749" w:rsidP="00AE0749">
      <w:r>
        <w:rPr>
          <w:rFonts w:hint="eastAsia"/>
        </w:rPr>
        <w:t>（</w:t>
      </w:r>
      <w:r>
        <w:t>2）重定向用于将用户从一个url重新路由到另一个url，重定向有很多种——301和302是最常用的两种，重定向会使你的页面变慢，javascript可以通过document.location设置为期望的URL执行重定向</w:t>
      </w:r>
    </w:p>
    <w:p w:rsidR="00AE0749" w:rsidRDefault="00AE0749" w:rsidP="00AE0749">
      <w:r>
        <w:rPr>
          <w:rFonts w:hint="eastAsia"/>
        </w:rPr>
        <w:lastRenderedPageBreak/>
        <w:t>（</w:t>
      </w:r>
      <w:r>
        <w:t>3）当web服务器向浏览器返回一个重定向时，响应中就会返回一个范围在3xx的状态码，这表示用户代理必需执行进一步操作才能完成请求</w:t>
      </w:r>
    </w:p>
    <w:p w:rsidR="00AE0749" w:rsidRPr="00AE0749" w:rsidRDefault="00AE0749" w:rsidP="00AE0749">
      <w:pPr>
        <w:rPr>
          <w:color w:val="FF0000"/>
        </w:rPr>
      </w:pPr>
      <w:r>
        <w:rPr>
          <w:rFonts w:hint="eastAsia"/>
        </w:rPr>
        <w:t>注：</w:t>
      </w:r>
      <w:r w:rsidRPr="00AE0749">
        <w:rPr>
          <w:color w:val="FF0000"/>
        </w:rPr>
        <w:t>304并不是真的重定向，它用来响应条件GET请求，避免下载已经存在于浏览器缓存中的数据</w:t>
      </w:r>
    </w:p>
    <w:p w:rsidR="00AE0749" w:rsidRDefault="00AE0749" w:rsidP="00AE0749">
      <w:pPr>
        <w:rPr>
          <w:rFonts w:hint="eastAsia"/>
        </w:rPr>
      </w:pPr>
      <w:r>
        <w:rPr>
          <w:rFonts w:hint="eastAsia"/>
        </w:rPr>
        <w:t>（</w:t>
      </w:r>
      <w:r>
        <w:t>4）重定向是如何损伤性能的：重定向会延迟整个HTML文档的传输，在HTML文档到达之前，页面中不会呈现出任何东西，也没有任何组件会被下载</w:t>
      </w:r>
    </w:p>
    <w:p w:rsidR="00AE0749" w:rsidRPr="00AE0749" w:rsidRDefault="00AE0749" w:rsidP="00AE0749"/>
    <w:p w:rsidR="00D219F6" w:rsidRDefault="00AE0749" w:rsidP="00AE0749">
      <w:pPr>
        <w:pStyle w:val="Heading2"/>
        <w:rPr>
          <w:rFonts w:hint="eastAsia"/>
        </w:rPr>
      </w:pPr>
      <w:r w:rsidRPr="00AE0749">
        <w:rPr>
          <w:rFonts w:hint="eastAsia"/>
        </w:rPr>
        <w:t>移除重复脚本</w:t>
      </w:r>
    </w:p>
    <w:p w:rsidR="00011DF7" w:rsidRDefault="00011DF7" w:rsidP="00011DF7">
      <w:r>
        <w:rPr>
          <w:rFonts w:hint="eastAsia"/>
        </w:rPr>
        <w:t>（</w:t>
      </w:r>
      <w:r>
        <w:t>1）重复脚本损伤性能的方式有两种——不必要的HTTP请求和执行javascript所浪费的时间</w:t>
      </w:r>
    </w:p>
    <w:p w:rsidR="00AE0749" w:rsidRDefault="00011DF7" w:rsidP="00011DF7">
      <w:pPr>
        <w:rPr>
          <w:rFonts w:hint="eastAsia"/>
        </w:rPr>
      </w:pPr>
      <w:r>
        <w:rPr>
          <w:rFonts w:hint="eastAsia"/>
        </w:rPr>
        <w:t>（</w:t>
      </w:r>
      <w:r>
        <w:t>2）在页面中多次包含相同的脚本会使页面变慢</w:t>
      </w:r>
      <w:r>
        <w:rPr>
          <w:rFonts w:hint="eastAsia"/>
        </w:rPr>
        <w:t>；</w:t>
      </w:r>
      <w:r>
        <w:t xml:space="preserve"> 在IE中，如果脚本没有被缓存，或在重新加载页面时，会产生额外的http请求</w:t>
      </w:r>
      <w:r>
        <w:rPr>
          <w:rFonts w:hint="eastAsia"/>
        </w:rPr>
        <w:t>;</w:t>
      </w:r>
      <w:r>
        <w:t xml:space="preserve">       在火狐和IE中，脚本会被多次求值</w:t>
      </w:r>
    </w:p>
    <w:p w:rsidR="00011DF7" w:rsidRDefault="00011DF7" w:rsidP="00011DF7">
      <w:pPr>
        <w:rPr>
          <w:rFonts w:hint="eastAsia"/>
        </w:rPr>
      </w:pPr>
    </w:p>
    <w:p w:rsidR="006D225E" w:rsidRDefault="006D225E" w:rsidP="006D225E">
      <w:pPr>
        <w:pStyle w:val="Heading2"/>
        <w:rPr>
          <w:rFonts w:hint="eastAsia"/>
        </w:rPr>
      </w:pPr>
      <w:r w:rsidRPr="006D225E">
        <w:rPr>
          <w:rFonts w:hint="eastAsia"/>
        </w:rPr>
        <w:t>配置</w:t>
      </w:r>
      <w:r w:rsidRPr="006D225E">
        <w:t>ETag</w:t>
      </w:r>
    </w:p>
    <w:p w:rsidR="006D225E" w:rsidRDefault="006D225E" w:rsidP="006D225E">
      <w:r>
        <w:rPr>
          <w:rFonts w:hint="eastAsia"/>
        </w:rPr>
        <w:t>（</w:t>
      </w:r>
      <w:r>
        <w:t>1）ETag（实体标签）是web服务器和浏览器用于确认缓存组件的一种机制</w:t>
      </w:r>
    </w:p>
    <w:p w:rsidR="006D225E" w:rsidRDefault="006D225E" w:rsidP="006D225E">
      <w:r>
        <w:rPr>
          <w:rFonts w:hint="eastAsia"/>
        </w:rPr>
        <w:t>（</w:t>
      </w:r>
      <w:r>
        <w:t>2）浏览器下载组件时，会将它们存储到缓存中，在后续的页面查看中，如果缓存的组件是“新鲜”的，浏览器就会从磁盘上读取它，避免产生http请求，如果缓存的组件过期了（或者用户明确地重新加载了页面），浏览器在重用它之前必须首先检查它是否仍然有效，这称为一个条件get请求，如果浏览器缓存中的组件是有效的（即它能够和原始服务器上的组件相匹配），原始服务器不会返回整个组件，而是返回一个304的状态码</w:t>
      </w:r>
    </w:p>
    <w:p w:rsidR="006D225E" w:rsidRDefault="006D225E" w:rsidP="006D225E">
      <w:r>
        <w:rPr>
          <w:rFonts w:hint="eastAsia"/>
        </w:rPr>
        <w:t>（</w:t>
      </w:r>
      <w:r>
        <w:t>3）服务器在检测缓存的组件是否和原始服务器上的组件匹配时有两种方式：比较最新修改日期，比较实体标签（ETag是唯一标识了一个组件的一个特定版本的字符串）</w:t>
      </w:r>
    </w:p>
    <w:p w:rsidR="006D225E" w:rsidRDefault="006D225E" w:rsidP="006D225E">
      <w:r>
        <w:rPr>
          <w:rFonts w:hint="eastAsia"/>
        </w:rPr>
        <w:t>（</w:t>
      </w:r>
      <w:r>
        <w:t>4）ETag带来的问题，当浏览器向一台服务器获取了原始组件，又向另一台不同的服务器发起条件get请求时，ETag是不会匹配的</w:t>
      </w:r>
    </w:p>
    <w:p w:rsidR="006D225E" w:rsidRDefault="006D225E" w:rsidP="006D225E">
      <w:pPr>
        <w:rPr>
          <w:rFonts w:hint="eastAsia"/>
        </w:rPr>
      </w:pPr>
      <w:r>
        <w:rPr>
          <w:rFonts w:hint="eastAsia"/>
        </w:rPr>
        <w:lastRenderedPageBreak/>
        <w:t>（</w:t>
      </w:r>
      <w:r>
        <w:t>5）即使组件具有长久的Expires头，一旦用户单击了Reload或Refresh按钮。依然会产生条件get请求</w:t>
      </w:r>
    </w:p>
    <w:p w:rsidR="006D225E" w:rsidRPr="006D225E" w:rsidRDefault="006D225E" w:rsidP="006D225E">
      <w:pPr>
        <w:rPr>
          <w:rFonts w:hint="eastAsia"/>
        </w:rPr>
      </w:pPr>
    </w:p>
    <w:p w:rsidR="00957017" w:rsidRDefault="00957017" w:rsidP="00957017">
      <w:pPr>
        <w:pStyle w:val="Heading2"/>
      </w:pPr>
      <w:r>
        <w:t>可缓存的</w:t>
      </w:r>
      <w:r>
        <w:t>AJAX</w:t>
      </w:r>
    </w:p>
    <w:p w:rsidR="00957017" w:rsidRDefault="00E85ACC" w:rsidP="00957017">
      <w:r>
        <w:rPr>
          <w:rFonts w:hint="eastAsia"/>
        </w:rPr>
        <w:t xml:space="preserve"> </w:t>
      </w:r>
      <w:r>
        <w:t>"</w:t>
      </w:r>
      <w:r w:rsidR="00957017">
        <w:rPr>
          <w:rFonts w:hint="eastAsia"/>
        </w:rPr>
        <w:t>异步</w:t>
      </w:r>
      <w:r>
        <w:t>"</w:t>
      </w:r>
      <w:r w:rsidR="00957017">
        <w:rPr>
          <w:rFonts w:hint="eastAsia"/>
        </w:rPr>
        <w:t>并不意味着</w:t>
      </w:r>
      <w:r>
        <w:t>"</w:t>
      </w:r>
      <w:r w:rsidR="00957017">
        <w:rPr>
          <w:rFonts w:hint="eastAsia"/>
        </w:rPr>
        <w:t>即时</w:t>
      </w:r>
      <w:r>
        <w:t>"</w:t>
      </w:r>
      <w:r w:rsidR="00957017">
        <w:rPr>
          <w:rFonts w:hint="eastAsia"/>
        </w:rPr>
        <w:t>：</w:t>
      </w:r>
      <w:r w:rsidR="00957017">
        <w:t>Ajax并不能保证用户不会在等待异步的JavaScript和XML响应上花费时间。</w:t>
      </w:r>
    </w:p>
    <w:p w:rsidR="00957017" w:rsidRDefault="00957017" w:rsidP="00957017"/>
    <w:p w:rsidR="00957017" w:rsidRDefault="00957017" w:rsidP="00957017">
      <w:pPr>
        <w:pStyle w:val="Heading2"/>
      </w:pPr>
      <w:r>
        <w:t>使用</w:t>
      </w:r>
      <w:r>
        <w:t>GET</w:t>
      </w:r>
      <w:r>
        <w:t>来完成</w:t>
      </w:r>
      <w:r>
        <w:t>AJAX</w:t>
      </w:r>
      <w:r>
        <w:t>请求</w:t>
      </w:r>
    </w:p>
    <w:p w:rsidR="00957017" w:rsidRDefault="00957017" w:rsidP="00957017">
      <w:r>
        <w:rPr>
          <w:rFonts w:hint="eastAsia"/>
        </w:rPr>
        <w:t>当使用</w:t>
      </w:r>
      <w:r>
        <w:t>XMLHttpRequest时，浏览器中的POST方法是一个</w:t>
      </w:r>
      <w:r w:rsidR="00E85ACC">
        <w:t>"</w:t>
      </w:r>
      <w:r>
        <w:t>两步走</w:t>
      </w:r>
      <w:r w:rsidR="00E85ACC">
        <w:t>"</w:t>
      </w:r>
      <w:r>
        <w:t>的过程：首先发送文件头，然后才发送数据。因此使用GET获取数据时更加有意义。</w:t>
      </w:r>
    </w:p>
    <w:p w:rsidR="00957017" w:rsidRDefault="00957017" w:rsidP="00957017"/>
    <w:p w:rsidR="00957017" w:rsidRDefault="00957017" w:rsidP="00957017">
      <w:pPr>
        <w:pStyle w:val="Heading2"/>
      </w:pPr>
      <w:r>
        <w:t>减少</w:t>
      </w:r>
      <w:r>
        <w:t>DOM</w:t>
      </w:r>
      <w:r>
        <w:t>元素数量</w:t>
      </w:r>
    </w:p>
    <w:p w:rsidR="00957017" w:rsidRDefault="00957017" w:rsidP="00957017">
      <w:r>
        <w:rPr>
          <w:rFonts w:hint="eastAsia"/>
        </w:rPr>
        <w:t>是否存在一个是更贴切的标签可以使用</w:t>
      </w:r>
      <w:r>
        <w:t>?人生不仅仅是DIV+CSS</w:t>
      </w:r>
    </w:p>
    <w:p w:rsidR="00957017" w:rsidRDefault="00957017" w:rsidP="00957017"/>
    <w:p w:rsidR="00957017" w:rsidRDefault="00957017" w:rsidP="00957017">
      <w:pPr>
        <w:pStyle w:val="Heading2"/>
      </w:pPr>
      <w:r>
        <w:t>避免</w:t>
      </w:r>
      <w:r>
        <w:t>404</w:t>
      </w:r>
    </w:p>
    <w:p w:rsidR="00957017" w:rsidRDefault="00957017" w:rsidP="00957017">
      <w:r>
        <w:rPr>
          <w:rFonts w:hint="eastAsia"/>
        </w:rPr>
        <w:t xml:space="preserve">　　有些站点把</w:t>
      </w:r>
      <w:r>
        <w:t>404错误响应页面改为</w:t>
      </w:r>
      <w:r w:rsidR="00E85ACC">
        <w:t>"</w:t>
      </w:r>
      <w:r>
        <w:t>你是不是要找***</w:t>
      </w:r>
      <w:r w:rsidR="00E85ACC">
        <w:t>"</w:t>
      </w:r>
      <w:r>
        <w:t>，这虽然改进了用户体验但是同样也会浪费服务器资源(如数据库等)。最糟糕的情况是指向外部 JavaScript的链接出现问题并返回404代码。首先，这种加载会破坏并行加载;其次浏览器会把试图在返回的404响应内容中找到可能有用的部分当作JavaScript代码来执行。</w:t>
      </w:r>
    </w:p>
    <w:p w:rsidR="00957017" w:rsidRDefault="00957017" w:rsidP="00957017"/>
    <w:p w:rsidR="00957017" w:rsidRDefault="00957017" w:rsidP="00957017">
      <w:pPr>
        <w:pStyle w:val="Heading2"/>
      </w:pPr>
      <w:r>
        <w:t>减少</w:t>
      </w:r>
      <w:r>
        <w:t>Cookie</w:t>
      </w:r>
      <w:r>
        <w:t>的大小</w:t>
      </w:r>
    </w:p>
    <w:p w:rsidR="00957017" w:rsidRDefault="00957017" w:rsidP="00957017"/>
    <w:p w:rsidR="00957017" w:rsidRDefault="00957017" w:rsidP="00957017">
      <w:pPr>
        <w:pStyle w:val="Heading2"/>
      </w:pPr>
      <w:r>
        <w:t>使用无</w:t>
      </w:r>
      <w:r>
        <w:t>cookie</w:t>
      </w:r>
      <w:r>
        <w:t>的域</w:t>
      </w:r>
    </w:p>
    <w:p w:rsidR="00957017" w:rsidRDefault="00957017" w:rsidP="00957017"/>
    <w:p w:rsidR="00957017" w:rsidRDefault="00957017" w:rsidP="006D225E">
      <w:pPr>
        <w:rPr>
          <w:rFonts w:hint="eastAsia"/>
        </w:rPr>
      </w:pPr>
      <w:r>
        <w:rPr>
          <w:rFonts w:hint="eastAsia"/>
        </w:rPr>
        <w:lastRenderedPageBreak/>
        <w:t xml:space="preserve">　　比如图片</w:t>
      </w:r>
      <w:r>
        <w:t xml:space="preserve"> CSS 等，Yahoo! 的静态文件都在 yimg.com 上，客户端请求静态文件的时候，减少了 Cookie 的反复传输对主域名 (yahoo.com) 的影响。</w:t>
      </w:r>
    </w:p>
    <w:p w:rsidR="006D225E" w:rsidRPr="006D225E" w:rsidRDefault="006D225E" w:rsidP="006D225E">
      <w:pPr>
        <w:rPr>
          <w:rFonts w:hint="eastAsia"/>
        </w:rPr>
      </w:pPr>
    </w:p>
    <w:p w:rsidR="00957017" w:rsidRDefault="00957017" w:rsidP="00957017">
      <w:pPr>
        <w:pStyle w:val="Heading2"/>
      </w:pPr>
      <w:r>
        <w:t>不要使用滤镜</w:t>
      </w:r>
    </w:p>
    <w:p w:rsidR="00957017" w:rsidRDefault="00957017" w:rsidP="00957017">
      <w:r>
        <w:t>png24的在IE6半透明那种东西，别乱使，淡定的切成PNG8+jpg</w:t>
      </w:r>
    </w:p>
    <w:p w:rsidR="00957017" w:rsidRDefault="00957017" w:rsidP="00957017"/>
    <w:p w:rsidR="00957017" w:rsidRDefault="00957017" w:rsidP="00957017">
      <w:pPr>
        <w:pStyle w:val="Heading2"/>
      </w:pPr>
      <w:r>
        <w:t>不要在</w:t>
      </w:r>
      <w:r>
        <w:t>HTML</w:t>
      </w:r>
      <w:r>
        <w:t>中缩放图片</w:t>
      </w:r>
    </w:p>
    <w:p w:rsidR="00957017" w:rsidRDefault="00957017" w:rsidP="00957017"/>
    <w:p w:rsidR="00957017" w:rsidRPr="00957017" w:rsidRDefault="00957017" w:rsidP="00957017">
      <w:pPr>
        <w:pStyle w:val="Heading2"/>
        <w:rPr>
          <w:rFonts w:hint="eastAsia"/>
        </w:rPr>
      </w:pPr>
      <w:r>
        <w:t>缩小</w:t>
      </w:r>
      <w:r>
        <w:t>favicon.ico</w:t>
      </w:r>
      <w:r>
        <w:t>并缓存</w:t>
      </w:r>
    </w:p>
    <w:p w:rsidR="00EA7682" w:rsidRDefault="00EA7682" w:rsidP="00EA7682">
      <w:pPr>
        <w:rPr>
          <w:rFonts w:hint="eastAsia"/>
        </w:rPr>
      </w:pPr>
    </w:p>
    <w:p w:rsidR="00EA7682" w:rsidRPr="00EA7682" w:rsidRDefault="00EA7682" w:rsidP="00EA7682"/>
    <w:sectPr w:rsidR="00EA7682" w:rsidRPr="00EA7682" w:rsidSect="00C03A83">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61C" w:rsidRDefault="00A9561C" w:rsidP="00B42284">
      <w:pPr>
        <w:spacing w:after="0"/>
      </w:pPr>
      <w:r>
        <w:separator/>
      </w:r>
    </w:p>
  </w:endnote>
  <w:endnote w:type="continuationSeparator" w:id="1">
    <w:p w:rsidR="00A9561C" w:rsidRDefault="00A9561C" w:rsidP="00B4228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0257"/>
      <w:docPartObj>
        <w:docPartGallery w:val="Page Numbers (Bottom of Page)"/>
        <w:docPartUnique/>
      </w:docPartObj>
    </w:sdtPr>
    <w:sdtContent>
      <w:p w:rsidR="00B42284" w:rsidRDefault="00B42284">
        <w:pPr>
          <w:pStyle w:val="Footer"/>
          <w:jc w:val="right"/>
        </w:pPr>
        <w:fldSimple w:instr=" PAGE   \* MERGEFORMAT ">
          <w:r w:rsidR="006D225E">
            <w:rPr>
              <w:noProof/>
            </w:rPr>
            <w:t>7</w:t>
          </w:r>
        </w:fldSimple>
      </w:p>
    </w:sdtContent>
  </w:sdt>
  <w:p w:rsidR="00B42284" w:rsidRDefault="00B422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61C" w:rsidRDefault="00A9561C" w:rsidP="00B42284">
      <w:pPr>
        <w:spacing w:after="0"/>
      </w:pPr>
      <w:r>
        <w:separator/>
      </w:r>
    </w:p>
  </w:footnote>
  <w:footnote w:type="continuationSeparator" w:id="1">
    <w:p w:rsidR="00A9561C" w:rsidRDefault="00A9561C" w:rsidP="00B4228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characterSpacingControl w:val="doNotCompress"/>
  <w:footnotePr>
    <w:footnote w:id="0"/>
    <w:footnote w:id="1"/>
  </w:footnotePr>
  <w:endnotePr>
    <w:endnote w:id="0"/>
    <w:endnote w:id="1"/>
  </w:endnotePr>
  <w:compat>
    <w:useFELayout/>
  </w:compat>
  <w:rsids>
    <w:rsidRoot w:val="00B42284"/>
    <w:rsid w:val="00011DF7"/>
    <w:rsid w:val="001039CC"/>
    <w:rsid w:val="00562410"/>
    <w:rsid w:val="006D225E"/>
    <w:rsid w:val="008261CD"/>
    <w:rsid w:val="008B5ACA"/>
    <w:rsid w:val="008C5117"/>
    <w:rsid w:val="00904415"/>
    <w:rsid w:val="0093199D"/>
    <w:rsid w:val="00946BCD"/>
    <w:rsid w:val="00957017"/>
    <w:rsid w:val="0099619D"/>
    <w:rsid w:val="009D5000"/>
    <w:rsid w:val="00A47B36"/>
    <w:rsid w:val="00A9561C"/>
    <w:rsid w:val="00AE0749"/>
    <w:rsid w:val="00B42284"/>
    <w:rsid w:val="00C03A83"/>
    <w:rsid w:val="00CC0BEA"/>
    <w:rsid w:val="00CC1491"/>
    <w:rsid w:val="00D219F6"/>
    <w:rsid w:val="00D24EDE"/>
    <w:rsid w:val="00D80E2B"/>
    <w:rsid w:val="00DB6FA6"/>
    <w:rsid w:val="00DC6464"/>
    <w:rsid w:val="00DE6E85"/>
    <w:rsid w:val="00E85ACC"/>
    <w:rsid w:val="00EA7682"/>
    <w:rsid w:val="00EF3DCE"/>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B42284"/>
    <w:pPr>
      <w:tabs>
        <w:tab w:val="center" w:pos="4320"/>
        <w:tab w:val="right" w:pos="8640"/>
      </w:tabs>
      <w:spacing w:after="0"/>
    </w:pPr>
  </w:style>
  <w:style w:type="character" w:customStyle="1" w:styleId="HeaderChar">
    <w:name w:val="Header Char"/>
    <w:basedOn w:val="DefaultParagraphFont"/>
    <w:link w:val="Header"/>
    <w:uiPriority w:val="99"/>
    <w:semiHidden/>
    <w:rsid w:val="00B42284"/>
    <w:rPr>
      <w:rFonts w:ascii="微软雅黑" w:hAnsi="微软雅黑"/>
      <w:sz w:val="24"/>
    </w:rPr>
  </w:style>
  <w:style w:type="paragraph" w:styleId="Footer">
    <w:name w:val="footer"/>
    <w:basedOn w:val="Normal"/>
    <w:link w:val="FooterChar"/>
    <w:uiPriority w:val="99"/>
    <w:unhideWhenUsed/>
    <w:rsid w:val="00B42284"/>
    <w:pPr>
      <w:tabs>
        <w:tab w:val="center" w:pos="4320"/>
        <w:tab w:val="right" w:pos="8640"/>
      </w:tabs>
      <w:spacing w:after="0"/>
    </w:pPr>
  </w:style>
  <w:style w:type="character" w:customStyle="1" w:styleId="FooterChar">
    <w:name w:val="Footer Char"/>
    <w:basedOn w:val="DefaultParagraphFont"/>
    <w:link w:val="Footer"/>
    <w:uiPriority w:val="99"/>
    <w:rsid w:val="00B42284"/>
    <w:rPr>
      <w:rFonts w:ascii="微软雅黑" w:hAnsi="微软雅黑"/>
      <w:sz w:val="24"/>
    </w:rPr>
  </w:style>
  <w:style w:type="paragraph" w:styleId="BalloonText">
    <w:name w:val="Balloon Text"/>
    <w:basedOn w:val="Normal"/>
    <w:link w:val="BalloonTextChar"/>
    <w:uiPriority w:val="99"/>
    <w:semiHidden/>
    <w:unhideWhenUsed/>
    <w:rsid w:val="00DC64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4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4940167">
      <w:bodyDiv w:val="1"/>
      <w:marLeft w:val="0"/>
      <w:marRight w:val="0"/>
      <w:marTop w:val="0"/>
      <w:marBottom w:val="0"/>
      <w:divBdr>
        <w:top w:val="none" w:sz="0" w:space="0" w:color="auto"/>
        <w:left w:val="none" w:sz="0" w:space="0" w:color="auto"/>
        <w:bottom w:val="none" w:sz="0" w:space="0" w:color="auto"/>
        <w:right w:val="none" w:sz="0" w:space="0" w:color="auto"/>
      </w:divBdr>
    </w:div>
    <w:div w:id="750856615">
      <w:bodyDiv w:val="1"/>
      <w:marLeft w:val="0"/>
      <w:marRight w:val="0"/>
      <w:marTop w:val="0"/>
      <w:marBottom w:val="0"/>
      <w:divBdr>
        <w:top w:val="none" w:sz="0" w:space="0" w:color="auto"/>
        <w:left w:val="none" w:sz="0" w:space="0" w:color="auto"/>
        <w:bottom w:val="none" w:sz="0" w:space="0" w:color="auto"/>
        <w:right w:val="none" w:sz="0" w:space="0" w:color="auto"/>
      </w:divBdr>
    </w:div>
    <w:div w:id="76245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68</TotalTime>
  <Pages>8</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16</cp:revision>
  <dcterms:created xsi:type="dcterms:W3CDTF">2016-08-05T04:49:00Z</dcterms:created>
  <dcterms:modified xsi:type="dcterms:W3CDTF">2016-08-05T05:59:00Z</dcterms:modified>
</cp:coreProperties>
</file>