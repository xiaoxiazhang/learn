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E40" w:rsidRDefault="003F6E40" w:rsidP="003F6E40">
      <w:pPr>
        <w:pStyle w:val="Title"/>
        <w:rPr>
          <w:rFonts w:hint="eastAsia"/>
        </w:rPr>
      </w:pPr>
      <w:r w:rsidRPr="003F6E40">
        <w:t>Notepad++</w:t>
      </w:r>
      <w:r w:rsidRPr="003F6E40">
        <w:t>前端开发常用插件介绍</w:t>
      </w:r>
      <w:bookmarkStart w:id="0" w:name="t11"/>
      <w:bookmarkEnd w:id="0"/>
    </w:p>
    <w:p w:rsidR="003F6E40" w:rsidRDefault="003F6E40" w:rsidP="003F6E40">
      <w:r>
        <w:t>Notepad++除了自身的功能强大之外，更是有许多非常的优秀的插件，下面就总结一下前端开发过程一些比较常用的插件。</w:t>
      </w:r>
    </w:p>
    <w:p w:rsidR="003F6E40" w:rsidRDefault="003F6E40" w:rsidP="003F6E40">
      <w:pPr>
        <w:pStyle w:val="Heading1"/>
      </w:pPr>
      <w:r>
        <w:t>Emmet</w:t>
      </w:r>
    </w:p>
    <w:p w:rsidR="003F6E40" w:rsidRDefault="003F6E40" w:rsidP="003F6E40">
      <w:pPr>
        <w:ind w:firstLine="360"/>
      </w:pPr>
      <w:r>
        <w:t>Emmet的前身是Zen Coding，一款使用仿CSS选择器的语法来快速开发HTML和CSS的插件，是前端开发神器。它无视了编辑器的自动提示和自动完成，秒杀了你自定义的各种快捷键或者 AHK 的热字符串，以智能简洁高效的缩短输入，带给你超快速地书写各种复杂而枯燥的 HTML 和 CSS 代码的体验。现在可以在Notepad++的插件管理器里直接安装了。</w:t>
      </w:r>
    </w:p>
    <w:p w:rsidR="003F6E40" w:rsidRDefault="003F6E40" w:rsidP="003F6E40">
      <w:r>
        <w:rPr>
          <w:rFonts w:hint="eastAsia"/>
        </w:rPr>
        <w:t>例如：输入</w:t>
      </w:r>
      <w:r>
        <w:t>div#name后按Ctrl+E被转换成&lt;div id="name"&gt;&lt;/div&gt;</w:t>
      </w:r>
    </w:p>
    <w:p w:rsidR="003F6E40" w:rsidRDefault="003F6E40" w:rsidP="003F6E40">
      <w:r>
        <w:rPr>
          <w:rFonts w:hint="eastAsia"/>
        </w:rPr>
        <w:t>详细用法参考：</w:t>
      </w:r>
      <w:r>
        <w:t xml:space="preserve"> http://www.gbtags.com/gb/share/1996.htm</w:t>
      </w:r>
    </w:p>
    <w:p w:rsidR="003F6E40" w:rsidRPr="003F6E40" w:rsidRDefault="003F6E40" w:rsidP="003F6E40">
      <w:pPr>
        <w:pStyle w:val="Heading1"/>
      </w:pPr>
      <w:r>
        <w:t>Finger Text</w:t>
      </w:r>
    </w:p>
    <w:p w:rsidR="003F6E40" w:rsidRDefault="003F6E40" w:rsidP="003F6E40">
      <w:pPr>
        <w:ind w:firstLine="360"/>
      </w:pPr>
      <w:r>
        <w:rPr>
          <w:rFonts w:hint="eastAsia"/>
        </w:rPr>
        <w:t>标签代码替换和文本自动完成插件，编辑器配合这个功能可以有效地提升代码的书写速度，提高自己的工作效率，例如我输入</w:t>
      </w:r>
      <w:r>
        <w:t>if然后按Tab键将会把if替换成一个完整的if结构，可以极大的提高效率，当然具体怎么替换是可以配置的。详细用法参考：　Finger Text</w:t>
      </w:r>
    </w:p>
    <w:p w:rsidR="003F6E40" w:rsidRDefault="003F6E40" w:rsidP="003F6E40">
      <w:pPr>
        <w:pStyle w:val="Heading1"/>
      </w:pPr>
      <w:r>
        <w:t>TextFx</w:t>
      </w:r>
    </w:p>
    <w:p w:rsidR="003F6E40" w:rsidRDefault="003F6E40" w:rsidP="003F6E40">
      <w:pPr>
        <w:ind w:firstLine="360"/>
        <w:rPr>
          <w:rFonts w:hint="eastAsia"/>
        </w:rPr>
      </w:pPr>
      <w:r>
        <w:rPr>
          <w:rFonts w:hint="eastAsia"/>
        </w:rPr>
        <w:t>这个号称是</w:t>
      </w:r>
      <w:r>
        <w:t>Notepad++上面最好用的plugin，具有超强的文本处理能力，比如文本编码处理等。编程某种程度上就是文本工作，所以这个插件对开发人员应该是非常有帮助的。以前是默认安装的，现在需要自己手动安装。详细用法可以参考：</w:t>
      </w:r>
      <w:hyperlink r:id="rId7" w:history="1">
        <w:r w:rsidRPr="003F6E40">
          <w:t>http://zhibin07.iteye.com/blog/1287234</w:t>
        </w:r>
      </w:hyperlink>
    </w:p>
    <w:p w:rsidR="003F6E40" w:rsidRDefault="003F6E40" w:rsidP="003F6E40">
      <w:pPr>
        <w:ind w:firstLine="360"/>
      </w:pPr>
    </w:p>
    <w:p w:rsidR="003F6E40" w:rsidRDefault="003F6E40" w:rsidP="003F6E40">
      <w:pPr>
        <w:pStyle w:val="Heading1"/>
      </w:pPr>
      <w:r>
        <w:lastRenderedPageBreak/>
        <w:t>Task List</w:t>
      </w:r>
    </w:p>
    <w:p w:rsidR="003F6E40" w:rsidRDefault="003F6E40" w:rsidP="003F6E40">
      <w:pPr>
        <w:ind w:firstLine="360"/>
        <w:rPr>
          <w:rFonts w:hint="eastAsia"/>
        </w:rPr>
      </w:pPr>
      <w:r>
        <w:rPr>
          <w:rFonts w:hint="eastAsia"/>
        </w:rPr>
        <w:t>自动扫描当前文档，将所有</w:t>
      </w:r>
      <w:r>
        <w:t>"TODO:"开头的注释都找出来，列在右边的面板中，双击可以跳转该行。这和Eclipse里的TODO功能很相似，便于标记查找没有完成的工作。</w:t>
      </w:r>
    </w:p>
    <w:p w:rsidR="003F6E40" w:rsidRDefault="003F6E40" w:rsidP="003F6E40">
      <w:pPr>
        <w:ind w:firstLine="360"/>
      </w:pPr>
    </w:p>
    <w:p w:rsidR="003F6E40" w:rsidRDefault="003F6E40" w:rsidP="003F6E40">
      <w:pPr>
        <w:pStyle w:val="Heading1"/>
      </w:pPr>
      <w:r>
        <w:t>HTML Tag</w:t>
      </w:r>
    </w:p>
    <w:p w:rsidR="003F6E40" w:rsidRDefault="003F6E40" w:rsidP="003F6E40">
      <w:pPr>
        <w:ind w:firstLine="360"/>
      </w:pPr>
      <w:r>
        <w:rPr>
          <w:rFonts w:hint="eastAsia"/>
        </w:rPr>
        <w:t>编辑</w:t>
      </w:r>
      <w:r>
        <w:t>HTML代码时比较有用，它主要的功能是匹配选择的标签，对HTML标签编码及解码，对JS编码及解码，我认为对HTML标签编码及解码是最有用的功能了。</w:t>
      </w:r>
    </w:p>
    <w:p w:rsidR="003F6E40" w:rsidRDefault="003F6E40" w:rsidP="003F6E40">
      <w:pPr>
        <w:rPr>
          <w:rFonts w:hint="eastAsia"/>
        </w:rPr>
      </w:pPr>
    </w:p>
    <w:p w:rsidR="003F6E40" w:rsidRDefault="003F6E40" w:rsidP="003F6E40">
      <w:pPr>
        <w:pStyle w:val="Heading1"/>
      </w:pPr>
      <w:r>
        <w:t>TagsView</w:t>
      </w:r>
    </w:p>
    <w:p w:rsidR="003F6E40" w:rsidRDefault="003F6E40" w:rsidP="003F6E40">
      <w:pPr>
        <w:rPr>
          <w:rFonts w:hint="eastAsia"/>
        </w:rPr>
      </w:pPr>
      <w:r>
        <w:rPr>
          <w:rFonts w:hint="eastAsia"/>
        </w:rPr>
        <w:t>可以列出当前文档的全局变量，函数列表等，方便查找定位函数，变量等。</w:t>
      </w:r>
    </w:p>
    <w:p w:rsidR="003F6E40" w:rsidRDefault="003F6E40" w:rsidP="003F6E40"/>
    <w:p w:rsidR="003F6E40" w:rsidRDefault="003F6E40" w:rsidP="003F6E40">
      <w:pPr>
        <w:pStyle w:val="Heading1"/>
      </w:pPr>
      <w:r>
        <w:t>JSON Viewer</w:t>
      </w:r>
    </w:p>
    <w:p w:rsidR="003F6E40" w:rsidRDefault="003F6E40" w:rsidP="003F6E40">
      <w:r>
        <w:rPr>
          <w:rFonts w:hint="eastAsia"/>
        </w:rPr>
        <w:t>可以以树的形式查看</w:t>
      </w:r>
      <w:r>
        <w:t>JSON，同时可以格式化JSON，增加缩进。</w:t>
      </w:r>
    </w:p>
    <w:p w:rsidR="003F6E40" w:rsidRDefault="003F6E40" w:rsidP="003F6E40">
      <w:pPr>
        <w:pStyle w:val="Heading1"/>
      </w:pPr>
      <w:r>
        <w:t>JSLint</w:t>
      </w:r>
    </w:p>
    <w:p w:rsidR="003F6E40" w:rsidRDefault="003F6E40" w:rsidP="003F6E40">
      <w:r>
        <w:t>JSLint一个JavaScript语法检查工具，可以检查你的代码是否优秀，规则请参考&lt;&lt;JavaScript语言精粹&gt;&gt;。</w:t>
      </w:r>
    </w:p>
    <w:p w:rsidR="003F6E40" w:rsidRDefault="003F6E40" w:rsidP="003F6E40">
      <w:pPr>
        <w:pStyle w:val="Heading1"/>
      </w:pPr>
      <w:r>
        <w:t>RegEx Helper</w:t>
      </w:r>
    </w:p>
    <w:p w:rsidR="003F6E40" w:rsidRDefault="003F6E40" w:rsidP="003F6E40">
      <w:r>
        <w:rPr>
          <w:rFonts w:hint="eastAsia"/>
        </w:rPr>
        <w:t>在文档的中匹配正则表达式，可以用来测试正则表达式。</w:t>
      </w:r>
    </w:p>
    <w:p w:rsidR="003F6E40" w:rsidRDefault="003F6E40" w:rsidP="003F6E40">
      <w:pPr>
        <w:pStyle w:val="Heading1"/>
      </w:pPr>
      <w:r>
        <w:t>Compare Plugin</w:t>
      </w:r>
    </w:p>
    <w:p w:rsidR="003F6E40" w:rsidRDefault="003F6E40" w:rsidP="003F6E40">
      <w:r>
        <w:rPr>
          <w:rFonts w:hint="eastAsia"/>
        </w:rPr>
        <w:t>一个非常实用的工具，可以用来比较两个文件不同之处，主要用来对比相邻的两个文件。</w:t>
      </w:r>
    </w:p>
    <w:p w:rsidR="003F6E40" w:rsidRDefault="003F6E40" w:rsidP="003F6E40">
      <w:pPr>
        <w:pStyle w:val="Heading1"/>
      </w:pPr>
      <w:r>
        <w:lastRenderedPageBreak/>
        <w:t>Explorer</w:t>
      </w:r>
    </w:p>
    <w:p w:rsidR="003F6E40" w:rsidRPr="003F6E40" w:rsidRDefault="003F6E40" w:rsidP="003F6E40">
      <w:pPr>
        <w:rPr>
          <w:rFonts w:hint="eastAsia"/>
        </w:rPr>
      </w:pPr>
      <w:r>
        <w:rPr>
          <w:rFonts w:hint="eastAsia"/>
        </w:rPr>
        <w:t>一个文件浏览窗口，可以在里面创建文件，文件夹等。还可以快速定位当前打开的文件的文件夹。</w:t>
      </w:r>
    </w:p>
    <w:sectPr w:rsidR="003F6E40" w:rsidRPr="003F6E40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C07" w:rsidRDefault="002B1C07" w:rsidP="009342E3">
      <w:pPr>
        <w:spacing w:after="0"/>
      </w:pPr>
      <w:r>
        <w:separator/>
      </w:r>
    </w:p>
  </w:endnote>
  <w:endnote w:type="continuationSeparator" w:id="1">
    <w:p w:rsidR="002B1C07" w:rsidRDefault="002B1C07" w:rsidP="009342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374939"/>
      <w:docPartObj>
        <w:docPartGallery w:val="Page Numbers (Bottom of Page)"/>
        <w:docPartUnique/>
      </w:docPartObj>
    </w:sdtPr>
    <w:sdtContent>
      <w:p w:rsidR="009342E3" w:rsidRDefault="009342E3">
        <w:pPr>
          <w:pStyle w:val="Footer"/>
          <w:jc w:val="right"/>
        </w:pPr>
        <w:fldSimple w:instr=" PAGE   \* MERGEFORMAT ">
          <w:r w:rsidR="00883D5E">
            <w:rPr>
              <w:noProof/>
            </w:rPr>
            <w:t>2</w:t>
          </w:r>
        </w:fldSimple>
      </w:p>
    </w:sdtContent>
  </w:sdt>
  <w:p w:rsidR="009342E3" w:rsidRDefault="009342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C07" w:rsidRDefault="002B1C07" w:rsidP="009342E3">
      <w:pPr>
        <w:spacing w:after="0"/>
      </w:pPr>
      <w:r>
        <w:separator/>
      </w:r>
    </w:p>
  </w:footnote>
  <w:footnote w:type="continuationSeparator" w:id="1">
    <w:p w:rsidR="002B1C07" w:rsidRDefault="002B1C07" w:rsidP="009342E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6E40"/>
    <w:rsid w:val="002B1C07"/>
    <w:rsid w:val="003F6E40"/>
    <w:rsid w:val="00562410"/>
    <w:rsid w:val="008261CD"/>
    <w:rsid w:val="00883D5E"/>
    <w:rsid w:val="008B5ACA"/>
    <w:rsid w:val="008C5117"/>
    <w:rsid w:val="00904415"/>
    <w:rsid w:val="009342E3"/>
    <w:rsid w:val="0099619D"/>
    <w:rsid w:val="009D5000"/>
    <w:rsid w:val="00C03A83"/>
    <w:rsid w:val="00D06451"/>
    <w:rsid w:val="00D24EDE"/>
    <w:rsid w:val="00D80E2B"/>
    <w:rsid w:val="00D931CD"/>
    <w:rsid w:val="00DB6FA6"/>
    <w:rsid w:val="00DE6E8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E40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F6E40"/>
  </w:style>
  <w:style w:type="character" w:styleId="Hyperlink">
    <w:name w:val="Hyperlink"/>
    <w:basedOn w:val="DefaultParagraphFont"/>
    <w:uiPriority w:val="99"/>
    <w:unhideWhenUsed/>
    <w:rsid w:val="003F6E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342E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2E3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9342E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42E3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zhibin07.iteye.com/blog/1287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10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4</cp:revision>
  <dcterms:created xsi:type="dcterms:W3CDTF">2016-06-22T12:25:00Z</dcterms:created>
  <dcterms:modified xsi:type="dcterms:W3CDTF">2016-06-22T12:35:00Z</dcterms:modified>
</cp:coreProperties>
</file>