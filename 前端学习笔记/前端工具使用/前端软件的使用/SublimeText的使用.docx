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77A7C" w:rsidP="00977A7C">
      <w:pPr>
        <w:pStyle w:val="Title"/>
      </w:pPr>
      <w:proofErr w:type="spellStart"/>
      <w:r w:rsidRPr="00977A7C">
        <w:t>SublimeText</w:t>
      </w:r>
      <w:proofErr w:type="spellEnd"/>
      <w:r>
        <w:rPr>
          <w:rFonts w:hint="eastAsia"/>
        </w:rPr>
        <w:t>的使用</w:t>
      </w:r>
    </w:p>
    <w:p w:rsidR="004F0A1D" w:rsidRDefault="004F0A1D" w:rsidP="004F0A1D">
      <w:pPr>
        <w:pStyle w:val="Heading1"/>
      </w:pPr>
      <w:r>
        <w:rPr>
          <w:rFonts w:hint="eastAsia"/>
        </w:rPr>
        <w:t>快捷键</w:t>
      </w:r>
    </w:p>
    <w:p w:rsidR="00B237E7" w:rsidRPr="00B237E7" w:rsidRDefault="00B237E7" w:rsidP="00B237E7">
      <w:pPr>
        <w:pStyle w:val="Heading2"/>
        <w:rPr>
          <w:rFonts w:eastAsia="微软雅黑" w:cs="宋体"/>
          <w:bCs w:val="0"/>
          <w:color w:val="000000"/>
          <w:sz w:val="24"/>
          <w:szCs w:val="24"/>
        </w:rPr>
      </w:pPr>
      <w:r w:rsidRPr="00B237E7">
        <w:rPr>
          <w:rStyle w:val="Strong"/>
          <w:rFonts w:eastAsia="微软雅黑" w:cs="Tahoma"/>
          <w:b w:val="0"/>
          <w:color w:val="000000"/>
          <w:sz w:val="24"/>
          <w:szCs w:val="24"/>
        </w:rPr>
        <w:t>Sublime Text 3 快捷键精华</w:t>
      </w:r>
      <w:r w:rsidRPr="00B237E7">
        <w:rPr>
          <w:rStyle w:val="Strong"/>
          <w:rFonts w:eastAsia="微软雅黑" w:cs="宋体" w:hint="eastAsia"/>
          <w:b w:val="0"/>
          <w:color w:val="000000"/>
          <w:sz w:val="24"/>
          <w:szCs w:val="24"/>
        </w:rPr>
        <w:t>版</w:t>
      </w:r>
    </w:p>
    <w:p w:rsidR="00B237E7" w:rsidRPr="009F7446" w:rsidRDefault="00B237E7" w:rsidP="00B237E7">
      <w:pPr>
        <w:rPr>
          <w:rFonts w:ascii="宋体" w:eastAsia="宋体" w:hAnsi="宋体" w:cs="宋体"/>
        </w:rPr>
      </w:pPr>
      <w:proofErr w:type="spellStart"/>
      <w:r>
        <w:t>Ctrl+Shift+P</w:t>
      </w:r>
      <w:proofErr w:type="spellEnd"/>
      <w:r>
        <w:rPr>
          <w:rFonts w:ascii="宋体" w:eastAsia="宋体" w:hAnsi="宋体" w:cs="宋体" w:hint="eastAsia"/>
        </w:rPr>
        <w:t>：打开命令面板</w:t>
      </w:r>
      <w:r>
        <w:br/>
      </w:r>
      <w:proofErr w:type="spellStart"/>
      <w:r>
        <w:t>Ctrl+P</w:t>
      </w:r>
      <w:proofErr w:type="spellEnd"/>
      <w:r>
        <w:rPr>
          <w:rFonts w:ascii="宋体" w:eastAsia="宋体" w:hAnsi="宋体" w:cs="宋体" w:hint="eastAsia"/>
        </w:rPr>
        <w:t>：搜索项目中的文件</w:t>
      </w:r>
      <w:r>
        <w:br/>
      </w:r>
      <w:proofErr w:type="spellStart"/>
      <w:r>
        <w:t>Ctrl+G</w:t>
      </w:r>
      <w:proofErr w:type="spellEnd"/>
      <w:r>
        <w:rPr>
          <w:rFonts w:ascii="宋体" w:eastAsia="宋体" w:hAnsi="宋体" w:cs="宋体" w:hint="eastAsia"/>
        </w:rPr>
        <w:t>：跳转到第几行</w:t>
      </w:r>
      <w:r>
        <w:br/>
      </w:r>
      <w:proofErr w:type="spellStart"/>
      <w:r>
        <w:t>Ctrl+W</w:t>
      </w:r>
      <w:proofErr w:type="spellEnd"/>
      <w:r>
        <w:rPr>
          <w:rFonts w:ascii="宋体" w:eastAsia="宋体" w:hAnsi="宋体" w:cs="宋体" w:hint="eastAsia"/>
        </w:rPr>
        <w:t>：关闭当前打开文件</w:t>
      </w:r>
      <w:r>
        <w:br/>
      </w:r>
      <w:proofErr w:type="spellStart"/>
      <w:r>
        <w:t>Ctrl+Shift+W</w:t>
      </w:r>
      <w:proofErr w:type="spellEnd"/>
      <w:r>
        <w:rPr>
          <w:rFonts w:ascii="宋体" w:eastAsia="宋体" w:hAnsi="宋体" w:cs="宋体" w:hint="eastAsia"/>
        </w:rPr>
        <w:t>：关闭所有打开文件</w:t>
      </w:r>
      <w:r>
        <w:br/>
      </w:r>
      <w:proofErr w:type="spellStart"/>
      <w:r>
        <w:t>Ctrl+Shift+V</w:t>
      </w:r>
      <w:proofErr w:type="spellEnd"/>
      <w:r>
        <w:rPr>
          <w:rFonts w:ascii="宋体" w:eastAsia="宋体" w:hAnsi="宋体" w:cs="宋体" w:hint="eastAsia"/>
        </w:rPr>
        <w:t>：粘贴并格式化</w:t>
      </w:r>
      <w:r>
        <w:br/>
      </w:r>
      <w:proofErr w:type="spellStart"/>
      <w:r w:rsidRPr="009F7446">
        <w:rPr>
          <w:color w:val="FF0000"/>
        </w:rPr>
        <w:t>Ctrl+D</w:t>
      </w:r>
      <w:proofErr w:type="spellEnd"/>
      <w:r w:rsidRPr="009F7446">
        <w:rPr>
          <w:rFonts w:ascii="宋体" w:eastAsia="宋体" w:hAnsi="宋体" w:cs="宋体" w:hint="eastAsia"/>
          <w:color w:val="FF0000"/>
        </w:rPr>
        <w:t>：选择单词，重复可增加选择下一个相同的单词</w:t>
      </w:r>
      <w:r>
        <w:br/>
      </w:r>
      <w:proofErr w:type="spellStart"/>
      <w:r>
        <w:t>Ctrl+L</w:t>
      </w:r>
      <w:proofErr w:type="spellEnd"/>
      <w:r>
        <w:rPr>
          <w:rFonts w:ascii="宋体" w:eastAsia="宋体" w:hAnsi="宋体" w:cs="宋体" w:hint="eastAsia"/>
        </w:rPr>
        <w:t>：选择行，重复可依次增加选择下一行</w:t>
      </w:r>
      <w:r>
        <w:br/>
      </w:r>
      <w:proofErr w:type="spellStart"/>
      <w:r>
        <w:t>Ctrl+Shift+L</w:t>
      </w:r>
      <w:proofErr w:type="spellEnd"/>
      <w:r>
        <w:rPr>
          <w:rFonts w:ascii="宋体" w:eastAsia="宋体" w:hAnsi="宋体" w:cs="宋体" w:hint="eastAsia"/>
        </w:rPr>
        <w:t>：选择多行</w:t>
      </w:r>
      <w:r>
        <w:br/>
      </w:r>
      <w:proofErr w:type="spellStart"/>
      <w:r>
        <w:t>Ctrl+Shift+Enter</w:t>
      </w:r>
      <w:proofErr w:type="spellEnd"/>
      <w:r>
        <w:rPr>
          <w:rFonts w:ascii="宋体" w:eastAsia="宋体" w:hAnsi="宋体" w:cs="宋体" w:hint="eastAsia"/>
        </w:rPr>
        <w:t>：在当前行前插入新行</w:t>
      </w:r>
      <w:r>
        <w:br/>
      </w:r>
      <w:proofErr w:type="spellStart"/>
      <w:r>
        <w:t>Ctrl+X</w:t>
      </w:r>
      <w:proofErr w:type="spellEnd"/>
      <w:r>
        <w:rPr>
          <w:rFonts w:ascii="宋体" w:eastAsia="宋体" w:hAnsi="宋体" w:cs="宋体" w:hint="eastAsia"/>
        </w:rPr>
        <w:t>：删除当前行</w:t>
      </w:r>
      <w:r>
        <w:br/>
      </w:r>
      <w:proofErr w:type="spellStart"/>
      <w:r>
        <w:t>Ctrl+M</w:t>
      </w:r>
      <w:proofErr w:type="spellEnd"/>
      <w:r>
        <w:rPr>
          <w:rFonts w:ascii="宋体" w:eastAsia="宋体" w:hAnsi="宋体" w:cs="宋体" w:hint="eastAsia"/>
        </w:rPr>
        <w:t>：跳转到对应括号</w:t>
      </w:r>
      <w:r>
        <w:br/>
      </w:r>
      <w:proofErr w:type="spellStart"/>
      <w:r>
        <w:t>Ctrl+U</w:t>
      </w:r>
      <w:proofErr w:type="spellEnd"/>
      <w:r>
        <w:rPr>
          <w:rFonts w:ascii="宋体" w:eastAsia="宋体" w:hAnsi="宋体" w:cs="宋体" w:hint="eastAsia"/>
        </w:rPr>
        <w:t>：软撤销，撤销光标位置</w:t>
      </w:r>
      <w:r>
        <w:br/>
      </w:r>
      <w:proofErr w:type="spellStart"/>
      <w:r>
        <w:t>Ctrl+J</w:t>
      </w:r>
      <w:proofErr w:type="spellEnd"/>
      <w:r>
        <w:rPr>
          <w:rFonts w:ascii="宋体" w:eastAsia="宋体" w:hAnsi="宋体" w:cs="宋体" w:hint="eastAsia"/>
        </w:rPr>
        <w:t>：选择标签内容</w:t>
      </w:r>
      <w:r>
        <w:br/>
      </w:r>
      <w:proofErr w:type="spellStart"/>
      <w:r>
        <w:t>Ctrl+F</w:t>
      </w:r>
      <w:proofErr w:type="spellEnd"/>
      <w:r>
        <w:rPr>
          <w:rFonts w:ascii="宋体" w:eastAsia="宋体" w:hAnsi="宋体" w:cs="宋体" w:hint="eastAsia"/>
        </w:rPr>
        <w:t>：查找内容</w:t>
      </w:r>
      <w:r>
        <w:br/>
      </w:r>
      <w:proofErr w:type="spellStart"/>
      <w:r>
        <w:t>Ctrl+Shift+F</w:t>
      </w:r>
      <w:proofErr w:type="spellEnd"/>
      <w:r>
        <w:rPr>
          <w:rFonts w:ascii="宋体" w:eastAsia="宋体" w:hAnsi="宋体" w:cs="宋体" w:hint="eastAsia"/>
        </w:rPr>
        <w:t>：查找并替换</w:t>
      </w:r>
      <w:r>
        <w:br/>
      </w:r>
      <w:proofErr w:type="spellStart"/>
      <w:r>
        <w:t>Ctrl+H</w:t>
      </w:r>
      <w:proofErr w:type="spellEnd"/>
      <w:r>
        <w:rPr>
          <w:rFonts w:ascii="宋体" w:eastAsia="宋体" w:hAnsi="宋体" w:cs="宋体" w:hint="eastAsia"/>
        </w:rPr>
        <w:t>：替换</w:t>
      </w:r>
      <w:r>
        <w:br/>
      </w:r>
      <w:proofErr w:type="spellStart"/>
      <w:r>
        <w:t>Ctrl+R</w:t>
      </w:r>
      <w:proofErr w:type="spellEnd"/>
      <w:r>
        <w:rPr>
          <w:rFonts w:ascii="宋体" w:eastAsia="宋体" w:hAnsi="宋体" w:cs="宋体" w:hint="eastAsia"/>
        </w:rPr>
        <w:t>：前往</w:t>
      </w:r>
      <w:r>
        <w:t xml:space="preserve"> method</w:t>
      </w:r>
      <w:r>
        <w:br/>
      </w:r>
      <w:proofErr w:type="spellStart"/>
      <w:r>
        <w:t>Ctrl+N</w:t>
      </w:r>
      <w:proofErr w:type="spellEnd"/>
      <w:r>
        <w:rPr>
          <w:rFonts w:ascii="宋体" w:eastAsia="宋体" w:hAnsi="宋体" w:cs="宋体" w:hint="eastAsia"/>
        </w:rPr>
        <w:t>：新建窗口</w:t>
      </w:r>
      <w:r>
        <w:br/>
      </w:r>
      <w:proofErr w:type="spellStart"/>
      <w:r>
        <w:t>Ctrl+K+B</w:t>
      </w:r>
      <w:proofErr w:type="spellEnd"/>
      <w:r>
        <w:rPr>
          <w:rFonts w:ascii="宋体" w:eastAsia="宋体" w:hAnsi="宋体" w:cs="宋体" w:hint="eastAsia"/>
        </w:rPr>
        <w:t>：开关侧栏</w:t>
      </w:r>
      <w:r>
        <w:br/>
      </w:r>
      <w:proofErr w:type="spellStart"/>
      <w:r>
        <w:t>Ctrl+Shift+M</w:t>
      </w:r>
      <w:proofErr w:type="spellEnd"/>
      <w:r>
        <w:rPr>
          <w:rFonts w:ascii="宋体" w:eastAsia="宋体" w:hAnsi="宋体" w:cs="宋体" w:hint="eastAsia"/>
        </w:rPr>
        <w:t>：选中当前括号内容，重复可选着括号本身</w:t>
      </w:r>
      <w:r>
        <w:br/>
        <w:t>Ctrl+F2</w:t>
      </w:r>
      <w:r>
        <w:rPr>
          <w:rFonts w:ascii="宋体" w:eastAsia="宋体" w:hAnsi="宋体" w:cs="宋体" w:hint="eastAsia"/>
        </w:rPr>
        <w:t>：设置</w:t>
      </w:r>
      <w:r>
        <w:t>/</w:t>
      </w:r>
      <w:r>
        <w:rPr>
          <w:rFonts w:ascii="宋体" w:eastAsia="宋体" w:hAnsi="宋体" w:cs="宋体" w:hint="eastAsia"/>
        </w:rPr>
        <w:t>删除标记</w:t>
      </w:r>
      <w:r>
        <w:br/>
        <w:t>Ctrl+/</w:t>
      </w:r>
      <w:r>
        <w:rPr>
          <w:rFonts w:ascii="宋体" w:eastAsia="宋体" w:hAnsi="宋体" w:cs="宋体" w:hint="eastAsia"/>
        </w:rPr>
        <w:t>：注释当前行</w:t>
      </w:r>
      <w:r>
        <w:br/>
      </w:r>
      <w:proofErr w:type="spellStart"/>
      <w:r>
        <w:t>Ctrl+Shift</w:t>
      </w:r>
      <w:proofErr w:type="spellEnd"/>
      <w:r>
        <w:t>+/</w:t>
      </w:r>
      <w:r>
        <w:rPr>
          <w:rFonts w:ascii="宋体" w:eastAsia="宋体" w:hAnsi="宋体" w:cs="宋体" w:hint="eastAsia"/>
        </w:rPr>
        <w:t>：当前位置插入注释</w:t>
      </w:r>
      <w:r>
        <w:br/>
      </w:r>
      <w:proofErr w:type="spellStart"/>
      <w:r>
        <w:t>Ctrl+Alt</w:t>
      </w:r>
      <w:proofErr w:type="spellEnd"/>
      <w:r>
        <w:t>+/</w:t>
      </w:r>
      <w:r>
        <w:rPr>
          <w:rFonts w:ascii="宋体" w:eastAsia="宋体" w:hAnsi="宋体" w:cs="宋体" w:hint="eastAsia"/>
        </w:rPr>
        <w:t>：块注释，并</w:t>
      </w:r>
      <w:r>
        <w:t>Focus</w:t>
      </w:r>
      <w:r>
        <w:rPr>
          <w:rFonts w:ascii="宋体" w:eastAsia="宋体" w:hAnsi="宋体" w:cs="宋体" w:hint="eastAsia"/>
        </w:rPr>
        <w:t>到首行，写注释说明用的</w:t>
      </w:r>
      <w:r>
        <w:br/>
      </w:r>
      <w:proofErr w:type="spellStart"/>
      <w:r>
        <w:t>Ctrl+Shift+A</w:t>
      </w:r>
      <w:proofErr w:type="spellEnd"/>
      <w:r>
        <w:rPr>
          <w:rFonts w:ascii="宋体" w:eastAsia="宋体" w:hAnsi="宋体" w:cs="宋体" w:hint="eastAsia"/>
        </w:rPr>
        <w:t>：选择当前标签前后，修改标签用的</w:t>
      </w:r>
      <w:r>
        <w:br/>
      </w:r>
      <w:r>
        <w:lastRenderedPageBreak/>
        <w:t>F11</w:t>
      </w:r>
      <w:r>
        <w:rPr>
          <w:rFonts w:ascii="宋体" w:eastAsia="宋体" w:hAnsi="宋体" w:cs="宋体" w:hint="eastAsia"/>
        </w:rPr>
        <w:t>：全屏</w:t>
      </w:r>
      <w:r>
        <w:br/>
        <w:t>Shift+F11</w:t>
      </w:r>
      <w:r>
        <w:rPr>
          <w:rFonts w:ascii="宋体" w:eastAsia="宋体" w:hAnsi="宋体" w:cs="宋体" w:hint="eastAsia"/>
        </w:rPr>
        <w:t>：全屏免打扰模式，只编辑当前文件</w:t>
      </w:r>
      <w:r>
        <w:br/>
        <w:t>Alt+F3</w:t>
      </w:r>
      <w:r>
        <w:rPr>
          <w:rFonts w:ascii="宋体" w:eastAsia="宋体" w:hAnsi="宋体" w:cs="宋体" w:hint="eastAsia"/>
        </w:rPr>
        <w:t>：选择所有相同的词</w:t>
      </w:r>
      <w:r>
        <w:br/>
        <w:t>Alt+.</w:t>
      </w:r>
      <w:r>
        <w:rPr>
          <w:rFonts w:ascii="宋体" w:eastAsia="宋体" w:hAnsi="宋体" w:cs="宋体" w:hint="eastAsia"/>
        </w:rPr>
        <w:t>：闭合标签</w:t>
      </w:r>
      <w:r>
        <w:br/>
      </w:r>
      <w:proofErr w:type="spellStart"/>
      <w:r>
        <w:t>Alt+Shift</w:t>
      </w:r>
      <w:proofErr w:type="spellEnd"/>
      <w:r>
        <w:t>+</w:t>
      </w:r>
      <w:r>
        <w:rPr>
          <w:rFonts w:ascii="宋体" w:eastAsia="宋体" w:hAnsi="宋体" w:cs="宋体" w:hint="eastAsia"/>
        </w:rPr>
        <w:t>数字：分屏显示</w:t>
      </w:r>
      <w:r>
        <w:br/>
        <w:t>Alt+</w:t>
      </w:r>
      <w:r>
        <w:rPr>
          <w:rFonts w:ascii="宋体" w:eastAsia="宋体" w:hAnsi="宋体" w:cs="宋体" w:hint="eastAsia"/>
        </w:rPr>
        <w:t>数字：切换打开第</w:t>
      </w:r>
      <w:r>
        <w:t>N</w:t>
      </w:r>
      <w:r>
        <w:rPr>
          <w:rFonts w:ascii="宋体" w:eastAsia="宋体" w:hAnsi="宋体" w:cs="宋体" w:hint="eastAsia"/>
        </w:rPr>
        <w:t>个文件</w:t>
      </w:r>
      <w:r>
        <w:br/>
        <w:t>Shift+</w:t>
      </w:r>
      <w:r>
        <w:rPr>
          <w:rFonts w:ascii="宋体" w:eastAsia="宋体" w:hAnsi="宋体" w:cs="宋体" w:hint="eastAsia"/>
        </w:rPr>
        <w:t>右键拖动：光标多不，用来更改或插入列内容(</w:t>
      </w:r>
      <w:r>
        <w:rPr>
          <w:rFonts w:hint="eastAsia"/>
        </w:rPr>
        <w:t>多行游标</w:t>
      </w:r>
      <w:r>
        <w:rPr>
          <w:rFonts w:ascii="宋体" w:eastAsia="宋体" w:hAnsi="宋体" w:cs="宋体" w:hint="eastAsia"/>
        </w:rPr>
        <w:t>)</w:t>
      </w:r>
      <w:r>
        <w:br/>
      </w:r>
      <w:r>
        <w:rPr>
          <w:rFonts w:ascii="宋体" w:eastAsia="宋体" w:hAnsi="宋体" w:cs="宋体" w:hint="eastAsia"/>
        </w:rPr>
        <w:t>鼠标的前进后退键可切换</w:t>
      </w:r>
      <w:r>
        <w:t>Tab</w:t>
      </w:r>
      <w:r>
        <w:rPr>
          <w:rFonts w:ascii="宋体" w:eastAsia="宋体" w:hAnsi="宋体" w:cs="宋体" w:hint="eastAsia"/>
        </w:rPr>
        <w:t>文件</w:t>
      </w:r>
      <w:r>
        <w:br/>
      </w:r>
      <w:r>
        <w:rPr>
          <w:rFonts w:ascii="宋体" w:eastAsia="宋体" w:hAnsi="宋体" w:cs="宋体" w:hint="eastAsia"/>
        </w:rPr>
        <w:t>按</w:t>
      </w:r>
      <w:r>
        <w:t>Ctrl</w:t>
      </w:r>
      <w:r>
        <w:rPr>
          <w:rFonts w:ascii="宋体" w:eastAsia="宋体" w:hAnsi="宋体" w:cs="宋体" w:hint="eastAsia"/>
        </w:rPr>
        <w:t>，依次点击或选取，可需要编辑的多个位置</w:t>
      </w:r>
      <w:r>
        <w:br/>
      </w:r>
      <w:r>
        <w:rPr>
          <w:rFonts w:ascii="宋体" w:eastAsia="宋体" w:hAnsi="宋体" w:cs="宋体" w:hint="eastAsia"/>
        </w:rPr>
        <w:t>按</w:t>
      </w:r>
      <w:proofErr w:type="spellStart"/>
      <w:r>
        <w:t>Ctrl+Shift</w:t>
      </w:r>
      <w:proofErr w:type="spellEnd"/>
      <w:r>
        <w:t>+</w:t>
      </w:r>
      <w:r>
        <w:rPr>
          <w:rFonts w:ascii="宋体" w:eastAsia="宋体" w:hAnsi="宋体" w:cs="宋体" w:hint="eastAsia"/>
        </w:rPr>
        <w:t>上下键，可替换行</w:t>
      </w:r>
    </w:p>
    <w:p w:rsidR="009F7446" w:rsidRDefault="009F7446" w:rsidP="009F7446">
      <w:pPr>
        <w:pStyle w:val="Heading2"/>
      </w:pPr>
      <w:r>
        <w:rPr>
          <w:rFonts w:hint="eastAsia"/>
        </w:rPr>
        <w:t>选择类</w:t>
      </w:r>
    </w:p>
    <w:p w:rsidR="009F7446" w:rsidRDefault="009F7446" w:rsidP="009F7446">
      <w:proofErr w:type="spellStart"/>
      <w:r>
        <w:t>Ctrl+D</w:t>
      </w:r>
      <w:proofErr w:type="spellEnd"/>
      <w:r>
        <w:t xml:space="preserve"> </w:t>
      </w:r>
      <w:r>
        <w:rPr>
          <w:rFonts w:hint="eastAsia"/>
        </w:rPr>
        <w:t>：</w:t>
      </w:r>
      <w:r w:rsidRPr="00B24637">
        <w:rPr>
          <w:color w:val="FF0000"/>
        </w:rPr>
        <w:t>选中光标所占的文本，继续操作则会选中下一个相同的文本</w:t>
      </w:r>
      <w:r>
        <w:t>。</w:t>
      </w:r>
    </w:p>
    <w:p w:rsidR="009F7446" w:rsidRDefault="009F7446" w:rsidP="009F7446">
      <w:r>
        <w:t>Alt+F3</w:t>
      </w:r>
      <w:r w:rsidRPr="00B24637">
        <w:rPr>
          <w:rFonts w:hint="eastAsia"/>
          <w:color w:val="FF0000"/>
        </w:rPr>
        <w:t>：</w:t>
      </w:r>
      <w:r w:rsidRPr="00B24637">
        <w:rPr>
          <w:color w:val="FF0000"/>
        </w:rPr>
        <w:t xml:space="preserve"> 选中文本按下快捷键，即可一次性选择全部的相同文本进行同时编辑</w:t>
      </w:r>
      <w:r>
        <w:t>。举个栗子：快速选中并更改所有相同的变量名、函数名等。</w:t>
      </w:r>
    </w:p>
    <w:p w:rsidR="009F7446" w:rsidRDefault="009F7446" w:rsidP="009F7446">
      <w:proofErr w:type="spellStart"/>
      <w:r>
        <w:t>Ctrl+L</w:t>
      </w:r>
      <w:proofErr w:type="spellEnd"/>
      <w:r>
        <w:t xml:space="preserve"> </w:t>
      </w:r>
      <w:r>
        <w:rPr>
          <w:rFonts w:hint="eastAsia"/>
        </w:rPr>
        <w:t>：</w:t>
      </w:r>
      <w:r>
        <w:t>选中整行，继续操作则继续选择下一行，效果和 Shift+↓ 效果一样。</w:t>
      </w:r>
    </w:p>
    <w:p w:rsidR="009F7446" w:rsidRDefault="009F7446" w:rsidP="009F7446">
      <w:proofErr w:type="spellStart"/>
      <w:r>
        <w:t>Ctrl+Shift+L</w:t>
      </w:r>
      <w:proofErr w:type="spellEnd"/>
      <w:r>
        <w:t xml:space="preserve"> </w:t>
      </w:r>
      <w:r>
        <w:rPr>
          <w:rFonts w:hint="eastAsia"/>
        </w:rPr>
        <w:t>：</w:t>
      </w:r>
      <w:r>
        <w:t>先选中多行，再按下快捷键，会在</w:t>
      </w:r>
      <w:r w:rsidRPr="009F7446">
        <w:rPr>
          <w:color w:val="FF0000"/>
        </w:rPr>
        <w:t>每行行尾插入光标</w:t>
      </w:r>
      <w:r>
        <w:t>，即可同时编辑这些行。</w:t>
      </w:r>
    </w:p>
    <w:p w:rsidR="009F7446" w:rsidRDefault="009F7446" w:rsidP="009F7446">
      <w:proofErr w:type="spellStart"/>
      <w:r>
        <w:t>Ctrl+Shift+M</w:t>
      </w:r>
      <w:proofErr w:type="spellEnd"/>
      <w:r>
        <w:t xml:space="preserve"> </w:t>
      </w:r>
      <w:r>
        <w:rPr>
          <w:rFonts w:hint="eastAsia"/>
        </w:rPr>
        <w:t>：</w:t>
      </w:r>
      <w:r>
        <w:t>选择括号内的内容（继续选择父括号）。举个栗子：快速选中删除函数中的代码，重写函数体代码或重写括号内里的内容。</w:t>
      </w:r>
    </w:p>
    <w:p w:rsidR="009F7446" w:rsidRDefault="009F7446" w:rsidP="009F7446">
      <w:proofErr w:type="spellStart"/>
      <w:r>
        <w:t>Ctrl+M</w:t>
      </w:r>
      <w:proofErr w:type="spellEnd"/>
      <w:r>
        <w:t xml:space="preserve"> </w:t>
      </w:r>
      <w:r>
        <w:rPr>
          <w:rFonts w:hint="eastAsia"/>
        </w:rPr>
        <w:t>：</w:t>
      </w:r>
      <w:r>
        <w:t>光标移动至括号内结束或开始的位置。</w:t>
      </w:r>
    </w:p>
    <w:p w:rsidR="009F7446" w:rsidRDefault="009F7446" w:rsidP="009F7446">
      <w:proofErr w:type="spellStart"/>
      <w:r>
        <w:t>Ctrl+Enter</w:t>
      </w:r>
      <w:proofErr w:type="spellEnd"/>
      <w:r>
        <w:rPr>
          <w:rFonts w:hint="eastAsia"/>
        </w:rPr>
        <w:t>：</w:t>
      </w:r>
      <w:r>
        <w:t xml:space="preserve"> 在下一行插入新行。举个栗子：即使光标不在行尾，也能快速向下插入一行。</w:t>
      </w:r>
    </w:p>
    <w:p w:rsidR="009F7446" w:rsidRDefault="009F7446" w:rsidP="009F7446">
      <w:proofErr w:type="spellStart"/>
      <w:r>
        <w:t>Ctrl+Shift+Enter</w:t>
      </w:r>
      <w:proofErr w:type="spellEnd"/>
      <w:r>
        <w:t xml:space="preserve"> </w:t>
      </w:r>
      <w:r>
        <w:rPr>
          <w:rFonts w:hint="eastAsia"/>
        </w:rPr>
        <w:t>：</w:t>
      </w:r>
      <w:r>
        <w:t>在上一行插入新行。举个栗子：即使光标不在行首，也能快速向上插入一行。</w:t>
      </w:r>
    </w:p>
    <w:p w:rsidR="009F7446" w:rsidRDefault="009F7446" w:rsidP="009F7446">
      <w:proofErr w:type="spellStart"/>
      <w:r>
        <w:t>Ctrl+Shift</w:t>
      </w:r>
      <w:proofErr w:type="spellEnd"/>
      <w:r>
        <w:t xml:space="preserve">+[ </w:t>
      </w:r>
      <w:r>
        <w:rPr>
          <w:rFonts w:hint="eastAsia"/>
        </w:rPr>
        <w:t>：</w:t>
      </w:r>
      <w:r>
        <w:t>选中代码，按下快捷键，折叠代码。</w:t>
      </w:r>
    </w:p>
    <w:p w:rsidR="009F7446" w:rsidRDefault="009F7446" w:rsidP="009F7446">
      <w:proofErr w:type="spellStart"/>
      <w:r>
        <w:t>Ctrl+Shift</w:t>
      </w:r>
      <w:proofErr w:type="spellEnd"/>
      <w:r>
        <w:t xml:space="preserve">+] </w:t>
      </w:r>
      <w:r>
        <w:rPr>
          <w:rFonts w:hint="eastAsia"/>
        </w:rPr>
        <w:t>：</w:t>
      </w:r>
      <w:r>
        <w:t>选中代码，按下快捷键，展开代码。</w:t>
      </w:r>
    </w:p>
    <w:p w:rsidR="009F7446" w:rsidRDefault="009F7446" w:rsidP="009F7446">
      <w:r>
        <w:t xml:space="preserve">Ctrl+K+0 </w:t>
      </w:r>
      <w:r>
        <w:rPr>
          <w:rFonts w:hint="eastAsia"/>
        </w:rPr>
        <w:t>：</w:t>
      </w:r>
      <w:r>
        <w:t>展开所有折叠代码。</w:t>
      </w:r>
    </w:p>
    <w:p w:rsidR="009F7446" w:rsidRDefault="009F7446" w:rsidP="009F7446">
      <w:r>
        <w:t xml:space="preserve">Ctrl+← </w:t>
      </w:r>
      <w:r>
        <w:rPr>
          <w:rFonts w:hint="eastAsia"/>
        </w:rPr>
        <w:t>：</w:t>
      </w:r>
      <w:r>
        <w:t>向左单位性地移动光标，快速移动光标。</w:t>
      </w:r>
    </w:p>
    <w:p w:rsidR="009F7446" w:rsidRDefault="009F7446" w:rsidP="009F7446">
      <w:r>
        <w:lastRenderedPageBreak/>
        <w:t xml:space="preserve">Ctrl+→ </w:t>
      </w:r>
      <w:r>
        <w:rPr>
          <w:rFonts w:hint="eastAsia"/>
        </w:rPr>
        <w:t>：</w:t>
      </w:r>
      <w:r>
        <w:t>向右单位性地移动光标，快速移动光标。</w:t>
      </w:r>
    </w:p>
    <w:p w:rsidR="009F7446" w:rsidRDefault="009F7446" w:rsidP="009F7446">
      <w:r>
        <w:t xml:space="preserve">shift+↑ </w:t>
      </w:r>
      <w:r>
        <w:rPr>
          <w:rFonts w:hint="eastAsia"/>
        </w:rPr>
        <w:t>：</w:t>
      </w:r>
      <w:r>
        <w:t>向上选中多行。</w:t>
      </w:r>
    </w:p>
    <w:p w:rsidR="009F7446" w:rsidRDefault="009F7446" w:rsidP="009F7446">
      <w:r>
        <w:t xml:space="preserve">shift+↓ </w:t>
      </w:r>
      <w:r>
        <w:rPr>
          <w:rFonts w:hint="eastAsia"/>
        </w:rPr>
        <w:t>：</w:t>
      </w:r>
      <w:r>
        <w:t>向下选中多行。</w:t>
      </w:r>
    </w:p>
    <w:p w:rsidR="009F7446" w:rsidRDefault="009F7446" w:rsidP="009F7446">
      <w:r>
        <w:t xml:space="preserve">Shift+← </w:t>
      </w:r>
      <w:r>
        <w:rPr>
          <w:rFonts w:hint="eastAsia"/>
        </w:rPr>
        <w:t>：</w:t>
      </w:r>
      <w:r>
        <w:t>向左选中文本。</w:t>
      </w:r>
    </w:p>
    <w:p w:rsidR="009F7446" w:rsidRDefault="009F7446" w:rsidP="009F7446">
      <w:r>
        <w:t xml:space="preserve">Shift+→ </w:t>
      </w:r>
      <w:r>
        <w:rPr>
          <w:rFonts w:hint="eastAsia"/>
        </w:rPr>
        <w:t>：</w:t>
      </w:r>
      <w:r>
        <w:t>向右选中文本。</w:t>
      </w:r>
    </w:p>
    <w:p w:rsidR="009F7446" w:rsidRDefault="009F7446" w:rsidP="009F7446">
      <w:proofErr w:type="spellStart"/>
      <w:r>
        <w:t>Ctrl+Shift</w:t>
      </w:r>
      <w:proofErr w:type="spellEnd"/>
      <w:r>
        <w:t>+←</w:t>
      </w:r>
      <w:r>
        <w:rPr>
          <w:rFonts w:hint="eastAsia"/>
        </w:rPr>
        <w:t>：</w:t>
      </w:r>
      <w:r>
        <w:t xml:space="preserve"> 向左单位性地选中文本。</w:t>
      </w:r>
    </w:p>
    <w:p w:rsidR="009F7446" w:rsidRDefault="009F7446" w:rsidP="009F7446">
      <w:proofErr w:type="spellStart"/>
      <w:r>
        <w:t>Ctrl+Shift</w:t>
      </w:r>
      <w:proofErr w:type="spellEnd"/>
      <w:r>
        <w:t xml:space="preserve">+→ </w:t>
      </w:r>
      <w:r>
        <w:rPr>
          <w:rFonts w:hint="eastAsia"/>
        </w:rPr>
        <w:t>：</w:t>
      </w:r>
      <w:r>
        <w:t>向右单位性地选中文本。</w:t>
      </w:r>
    </w:p>
    <w:p w:rsidR="009F7446" w:rsidRDefault="009F7446" w:rsidP="009F7446">
      <w:proofErr w:type="spellStart"/>
      <w:r>
        <w:t>Ctrl+Shift</w:t>
      </w:r>
      <w:proofErr w:type="spellEnd"/>
      <w:r>
        <w:t xml:space="preserve">+↑ </w:t>
      </w:r>
      <w:r>
        <w:rPr>
          <w:rFonts w:hint="eastAsia"/>
        </w:rPr>
        <w:t>：</w:t>
      </w:r>
      <w:r>
        <w:t>将光标所在行和上一行代码互换（将光标所在行插入到上一行之前）。</w:t>
      </w:r>
    </w:p>
    <w:p w:rsidR="009F7446" w:rsidRDefault="009F7446" w:rsidP="009F7446">
      <w:proofErr w:type="spellStart"/>
      <w:r>
        <w:t>Ctrl+Shift</w:t>
      </w:r>
      <w:proofErr w:type="spellEnd"/>
      <w:r>
        <w:t>+↓</w:t>
      </w:r>
      <w:r>
        <w:rPr>
          <w:rFonts w:hint="eastAsia"/>
        </w:rPr>
        <w:t>：</w:t>
      </w:r>
      <w:r>
        <w:t xml:space="preserve"> 将光标所在行和下一行代码互换（将光标所在行插入到下一行之后）。</w:t>
      </w:r>
    </w:p>
    <w:p w:rsidR="009F7446" w:rsidRDefault="00B24637" w:rsidP="009F7446">
      <w:proofErr w:type="spellStart"/>
      <w:r>
        <w:t>Ctrl+Alt</w:t>
      </w:r>
      <w:proofErr w:type="spellEnd"/>
      <w:r>
        <w:t>+↑</w:t>
      </w:r>
      <w:r>
        <w:rPr>
          <w:rFonts w:hint="eastAsia"/>
        </w:rPr>
        <w:t>：</w:t>
      </w:r>
      <w:r w:rsidR="009F7446">
        <w:t>向上添加多行光标，可同时编辑多行。</w:t>
      </w:r>
    </w:p>
    <w:p w:rsidR="009F7446" w:rsidRDefault="009F7446" w:rsidP="009F7446">
      <w:proofErr w:type="spellStart"/>
      <w:r>
        <w:t>Ctrl+Alt</w:t>
      </w:r>
      <w:proofErr w:type="spellEnd"/>
      <w:r>
        <w:t xml:space="preserve">+↓ </w:t>
      </w:r>
      <w:r w:rsidR="00B24637">
        <w:rPr>
          <w:rFonts w:hint="eastAsia"/>
        </w:rPr>
        <w:t>：</w:t>
      </w:r>
      <w:r>
        <w:t>向下添加多行光标，可同时编辑多行。</w:t>
      </w:r>
    </w:p>
    <w:p w:rsidR="00B24637" w:rsidRDefault="00B24637" w:rsidP="009F7446"/>
    <w:p w:rsidR="009F7446" w:rsidRDefault="009F7446" w:rsidP="00B24637">
      <w:pPr>
        <w:pStyle w:val="Heading2"/>
      </w:pPr>
      <w:r>
        <w:rPr>
          <w:rFonts w:hint="eastAsia"/>
        </w:rPr>
        <w:t>编辑类</w:t>
      </w:r>
    </w:p>
    <w:p w:rsidR="009F7446" w:rsidRDefault="009F7446" w:rsidP="009F7446">
      <w:proofErr w:type="spellStart"/>
      <w:r>
        <w:t>Ctrl+J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合并选中的多行代码为一行。举个栗子：将多行格式的CSS属性合并为一行。</w:t>
      </w:r>
    </w:p>
    <w:p w:rsidR="009F7446" w:rsidRDefault="00B24637" w:rsidP="009F7446">
      <w:proofErr w:type="spellStart"/>
      <w:r>
        <w:t>Ctrl+Shift+D</w:t>
      </w:r>
      <w:proofErr w:type="spellEnd"/>
      <w:r>
        <w:rPr>
          <w:rFonts w:hint="eastAsia"/>
        </w:rPr>
        <w:t>：</w:t>
      </w:r>
      <w:r w:rsidR="009F7446">
        <w:t>复制光标所在整行，插入到下一行。</w:t>
      </w:r>
    </w:p>
    <w:p w:rsidR="009F7446" w:rsidRDefault="009F7446" w:rsidP="009F7446">
      <w:r>
        <w:t xml:space="preserve">Tab </w:t>
      </w:r>
      <w:r w:rsidR="00B24637">
        <w:rPr>
          <w:rFonts w:hint="eastAsia"/>
        </w:rPr>
        <w:t>：</w:t>
      </w:r>
      <w:r>
        <w:t>向右缩进。</w:t>
      </w:r>
    </w:p>
    <w:p w:rsidR="009F7446" w:rsidRDefault="009F7446" w:rsidP="009F7446">
      <w:proofErr w:type="spellStart"/>
      <w:r>
        <w:t>Shift+Tab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向左缩进。</w:t>
      </w:r>
    </w:p>
    <w:p w:rsidR="009F7446" w:rsidRDefault="009F7446" w:rsidP="009F7446">
      <w:proofErr w:type="spellStart"/>
      <w:r>
        <w:t>Ctrl+K+K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从光标处开始删除代码至行尾。</w:t>
      </w:r>
    </w:p>
    <w:p w:rsidR="009F7446" w:rsidRDefault="009F7446" w:rsidP="009F7446">
      <w:proofErr w:type="spellStart"/>
      <w:r>
        <w:t>Ctrl+Shift+K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删除整行。</w:t>
      </w:r>
    </w:p>
    <w:p w:rsidR="009F7446" w:rsidRDefault="009F7446" w:rsidP="009F7446">
      <w:r>
        <w:t xml:space="preserve">Ctrl+/ </w:t>
      </w:r>
      <w:r w:rsidR="00B24637">
        <w:rPr>
          <w:rFonts w:hint="eastAsia"/>
        </w:rPr>
        <w:t>：</w:t>
      </w:r>
      <w:r>
        <w:t>注释单行。</w:t>
      </w:r>
    </w:p>
    <w:p w:rsidR="009F7446" w:rsidRDefault="009F7446" w:rsidP="009F7446">
      <w:proofErr w:type="spellStart"/>
      <w:r>
        <w:t>Ctrl+Shift</w:t>
      </w:r>
      <w:proofErr w:type="spellEnd"/>
      <w:r>
        <w:t xml:space="preserve">+/ </w:t>
      </w:r>
      <w:r w:rsidR="00B24637">
        <w:rPr>
          <w:rFonts w:hint="eastAsia"/>
        </w:rPr>
        <w:t>：</w:t>
      </w:r>
      <w:r w:rsidR="00B24637">
        <w:rPr>
          <w:rFonts w:hint="eastAsia"/>
        </w:rPr>
        <w:tab/>
      </w:r>
      <w:r>
        <w:t>注释多行。</w:t>
      </w:r>
    </w:p>
    <w:p w:rsidR="009F7446" w:rsidRDefault="009F7446" w:rsidP="009F7446">
      <w:proofErr w:type="spellStart"/>
      <w:r>
        <w:t>Ctrl+K+U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转换大写。</w:t>
      </w:r>
    </w:p>
    <w:p w:rsidR="009F7446" w:rsidRDefault="009F7446" w:rsidP="009F7446">
      <w:proofErr w:type="spellStart"/>
      <w:r>
        <w:t>Ctrl+K+L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转换小写。</w:t>
      </w:r>
    </w:p>
    <w:p w:rsidR="009F7446" w:rsidRDefault="009F7446" w:rsidP="009F7446">
      <w:proofErr w:type="spellStart"/>
      <w:r>
        <w:lastRenderedPageBreak/>
        <w:t>Ctrl+Z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撤销。</w:t>
      </w:r>
    </w:p>
    <w:p w:rsidR="009F7446" w:rsidRDefault="009F7446" w:rsidP="009F7446">
      <w:proofErr w:type="spellStart"/>
      <w:r>
        <w:t>Ctrl+Y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恢复撤销。</w:t>
      </w:r>
    </w:p>
    <w:p w:rsidR="009F7446" w:rsidRDefault="009F7446" w:rsidP="009F7446">
      <w:proofErr w:type="spellStart"/>
      <w:r>
        <w:t>Ctrl+U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 xml:space="preserve">软撤销，感觉和 </w:t>
      </w:r>
      <w:proofErr w:type="spellStart"/>
      <w:r>
        <w:t>Gtrl+Z</w:t>
      </w:r>
      <w:proofErr w:type="spellEnd"/>
      <w:r>
        <w:t xml:space="preserve"> 一样。</w:t>
      </w:r>
    </w:p>
    <w:p w:rsidR="009F7446" w:rsidRDefault="009F7446" w:rsidP="009F7446">
      <w:r>
        <w:t xml:space="preserve">Ctrl+F2 </w:t>
      </w:r>
      <w:r w:rsidR="00B24637">
        <w:rPr>
          <w:rFonts w:hint="eastAsia"/>
        </w:rPr>
        <w:t>：</w:t>
      </w:r>
      <w:r>
        <w:t>设置书签</w:t>
      </w:r>
    </w:p>
    <w:p w:rsidR="009F7446" w:rsidRDefault="009F7446" w:rsidP="009F7446">
      <w:proofErr w:type="spellStart"/>
      <w:r>
        <w:t>Ctrl+T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左右字母互换。</w:t>
      </w:r>
    </w:p>
    <w:p w:rsidR="009F7446" w:rsidRDefault="009F7446" w:rsidP="009F7446">
      <w:r>
        <w:t xml:space="preserve">F6 </w:t>
      </w:r>
      <w:r w:rsidR="00B24637">
        <w:rPr>
          <w:rFonts w:hint="eastAsia"/>
        </w:rPr>
        <w:t>：</w:t>
      </w:r>
      <w:r>
        <w:t>单词检测拼写</w:t>
      </w:r>
    </w:p>
    <w:p w:rsidR="00B24637" w:rsidRDefault="00833B43" w:rsidP="009F7446">
      <w:proofErr w:type="spellStart"/>
      <w:r w:rsidRPr="00833B43">
        <w:t>Ctrl+Shift+v</w:t>
      </w:r>
      <w:proofErr w:type="spellEnd"/>
      <w:r w:rsidRPr="00833B43">
        <w:t xml:space="preserve"> 拷贝代码，保留缩进</w:t>
      </w:r>
    </w:p>
    <w:p w:rsidR="00833B43" w:rsidRDefault="00833B43" w:rsidP="009F7446"/>
    <w:p w:rsidR="00833B43" w:rsidRPr="00B24637" w:rsidRDefault="00833B43" w:rsidP="009F7446"/>
    <w:p w:rsidR="009F7446" w:rsidRDefault="009F7446" w:rsidP="00B24637">
      <w:pPr>
        <w:pStyle w:val="Heading2"/>
      </w:pPr>
      <w:r>
        <w:rPr>
          <w:rFonts w:hint="eastAsia"/>
        </w:rPr>
        <w:t>搜索类</w:t>
      </w:r>
    </w:p>
    <w:p w:rsidR="009F7446" w:rsidRDefault="009F7446" w:rsidP="009F7446">
      <w:proofErr w:type="spellStart"/>
      <w:r>
        <w:t>Ctrl+F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打开底部搜索框，查找关键字。</w:t>
      </w:r>
    </w:p>
    <w:p w:rsidR="009F7446" w:rsidRDefault="009F7446" w:rsidP="009F7446">
      <w:proofErr w:type="spellStart"/>
      <w:r>
        <w:t>Ctrl+shift+F</w:t>
      </w:r>
      <w:proofErr w:type="spellEnd"/>
      <w:r>
        <w:t xml:space="preserve"> </w:t>
      </w:r>
      <w:r w:rsidR="00B24637">
        <w:rPr>
          <w:rFonts w:hint="eastAsia"/>
        </w:rPr>
        <w:t>：</w:t>
      </w:r>
      <w:r>
        <w:t>在文件夹内查找，与普通编辑器不同的地方是sublime允许添加多个文件夹进行查找，略高端，未研究。</w:t>
      </w:r>
    </w:p>
    <w:p w:rsidR="00833B43" w:rsidRDefault="00833B43" w:rsidP="009F7446">
      <w:proofErr w:type="spellStart"/>
      <w:r>
        <w:t>Ctrl+P</w:t>
      </w:r>
      <w:proofErr w:type="spellEnd"/>
      <w:r>
        <w:rPr>
          <w:rFonts w:hint="eastAsia"/>
        </w:rPr>
        <w:t>：</w:t>
      </w:r>
      <w:r w:rsidR="009F7446">
        <w:t>打开搜索框。举个栗子：</w:t>
      </w:r>
    </w:p>
    <w:p w:rsidR="00833B43" w:rsidRDefault="009F7446" w:rsidP="009F7446">
      <w:r>
        <w:t>1、输入当前项目中的文件名，快速搜索文件，</w:t>
      </w:r>
    </w:p>
    <w:p w:rsidR="00833B43" w:rsidRDefault="009F7446" w:rsidP="009F7446">
      <w:r>
        <w:t>2、输入@和关键字，查找文件中函数名，</w:t>
      </w:r>
    </w:p>
    <w:p w:rsidR="00833B43" w:rsidRDefault="009F7446" w:rsidP="009F7446">
      <w:r>
        <w:t>3、输入：和数字，跳转到文件中该行代码，</w:t>
      </w:r>
    </w:p>
    <w:p w:rsidR="00833B43" w:rsidRPr="00833B43" w:rsidRDefault="009F7446" w:rsidP="009F7446">
      <w:r>
        <w:t>4、输入#和关键字，查找变量名。</w:t>
      </w:r>
    </w:p>
    <w:p w:rsidR="009F7446" w:rsidRDefault="009F7446" w:rsidP="009F7446">
      <w:proofErr w:type="spellStart"/>
      <w:r>
        <w:t>Ctrl+G</w:t>
      </w:r>
      <w:proofErr w:type="spellEnd"/>
      <w:r>
        <w:t xml:space="preserve"> </w:t>
      </w:r>
      <w:r w:rsidR="00833B43">
        <w:rPr>
          <w:rFonts w:hint="eastAsia"/>
        </w:rPr>
        <w:t>：</w:t>
      </w:r>
      <w:r>
        <w:t>打开搜索框，自动带：，输入数字跳转到该行代码。举个栗子：在页面代码比较长的文件中快速定位。</w:t>
      </w:r>
    </w:p>
    <w:p w:rsidR="009F7446" w:rsidRDefault="009F7446" w:rsidP="009F7446">
      <w:proofErr w:type="spellStart"/>
      <w:r>
        <w:t>Ctrl+R</w:t>
      </w:r>
      <w:proofErr w:type="spellEnd"/>
      <w:r>
        <w:t xml:space="preserve"> </w:t>
      </w:r>
      <w:r w:rsidR="00833B43">
        <w:rPr>
          <w:rFonts w:hint="eastAsia"/>
        </w:rPr>
        <w:t>：</w:t>
      </w:r>
      <w:r>
        <w:t>打开搜索框，自动带@，输入关键字，查找文件中的函数名。举个栗子：在函数较多的页面快速查找某个函数。</w:t>
      </w:r>
    </w:p>
    <w:p w:rsidR="009F7446" w:rsidRDefault="009F7446" w:rsidP="009F7446">
      <w:r>
        <w:t>Ctrl+： 打开搜索框，自动带#，输入关键字，查找文件中的变量名、属性名等。</w:t>
      </w:r>
    </w:p>
    <w:p w:rsidR="009F7446" w:rsidRDefault="009F7446" w:rsidP="009F7446">
      <w:proofErr w:type="spellStart"/>
      <w:r>
        <w:t>Ctrl+Shift+P</w:t>
      </w:r>
      <w:proofErr w:type="spellEnd"/>
      <w:r>
        <w:t xml:space="preserve"> </w:t>
      </w:r>
      <w:r w:rsidR="00833B43">
        <w:rPr>
          <w:rFonts w:hint="eastAsia"/>
        </w:rPr>
        <w:t>：</w:t>
      </w:r>
      <w:r>
        <w:t>打开命令框。场景栗子：打开命名框，输入关键字，调用sublime text或插件的功能，例如使用package安装插件。</w:t>
      </w:r>
    </w:p>
    <w:p w:rsidR="009F7446" w:rsidRDefault="009F7446" w:rsidP="009F7446">
      <w:r>
        <w:t xml:space="preserve">Esc </w:t>
      </w:r>
      <w:r w:rsidR="00833B43">
        <w:rPr>
          <w:rFonts w:hint="eastAsia"/>
        </w:rPr>
        <w:t>：</w:t>
      </w:r>
      <w:r>
        <w:t>退出光标多行选择，退出搜索框，命令框等。</w:t>
      </w:r>
    </w:p>
    <w:p w:rsidR="009F7446" w:rsidRDefault="009F7446" w:rsidP="00833B43">
      <w:pPr>
        <w:pStyle w:val="Heading2"/>
      </w:pPr>
      <w:r>
        <w:rPr>
          <w:rFonts w:hint="eastAsia"/>
        </w:rPr>
        <w:lastRenderedPageBreak/>
        <w:t>显示类</w:t>
      </w:r>
    </w:p>
    <w:p w:rsidR="009F7446" w:rsidRDefault="009F7446" w:rsidP="009F7446">
      <w:proofErr w:type="spellStart"/>
      <w:r>
        <w:t>Ctrl+Tab</w:t>
      </w:r>
      <w:proofErr w:type="spellEnd"/>
      <w:r>
        <w:t xml:space="preserve"> </w:t>
      </w:r>
      <w:r w:rsidR="00833B43">
        <w:rPr>
          <w:rFonts w:hint="eastAsia"/>
        </w:rPr>
        <w:t>：</w:t>
      </w:r>
      <w:r>
        <w:t>按文件浏览过的顺序，切换当前窗口的标签页。</w:t>
      </w:r>
    </w:p>
    <w:p w:rsidR="009F7446" w:rsidRDefault="009F7446" w:rsidP="009F7446">
      <w:proofErr w:type="spellStart"/>
      <w:r>
        <w:t>Ctrl+PageDown</w:t>
      </w:r>
      <w:proofErr w:type="spellEnd"/>
      <w:r>
        <w:t xml:space="preserve"> </w:t>
      </w:r>
      <w:r w:rsidR="00833B43">
        <w:rPr>
          <w:rFonts w:hint="eastAsia"/>
        </w:rPr>
        <w:t>：</w:t>
      </w:r>
      <w:r>
        <w:t>向左切换当前窗口的标签页。</w:t>
      </w:r>
    </w:p>
    <w:p w:rsidR="009F7446" w:rsidRDefault="009F7446" w:rsidP="009F7446">
      <w:proofErr w:type="spellStart"/>
      <w:r>
        <w:t>Ctrl+PageUp</w:t>
      </w:r>
      <w:proofErr w:type="spellEnd"/>
      <w:r w:rsidR="00833B43">
        <w:rPr>
          <w:rFonts w:hint="eastAsia"/>
        </w:rPr>
        <w:t>：</w:t>
      </w:r>
      <w:r>
        <w:t xml:space="preserve"> 向右切换当前窗口的标签页。</w:t>
      </w:r>
    </w:p>
    <w:p w:rsidR="009F7446" w:rsidRDefault="009F7446" w:rsidP="009F7446">
      <w:r>
        <w:t xml:space="preserve">Alt+Shift+1 </w:t>
      </w:r>
      <w:r w:rsidR="00833B43">
        <w:rPr>
          <w:rFonts w:hint="eastAsia"/>
        </w:rPr>
        <w:t>：</w:t>
      </w:r>
      <w:r>
        <w:t>窗口分屏，恢复默认1屏（非小键盘的数字）</w:t>
      </w:r>
    </w:p>
    <w:p w:rsidR="009F7446" w:rsidRDefault="009F7446" w:rsidP="009F7446">
      <w:r>
        <w:t xml:space="preserve">Alt+Shift+2 </w:t>
      </w:r>
      <w:r w:rsidR="00833B43">
        <w:rPr>
          <w:rFonts w:hint="eastAsia"/>
        </w:rPr>
        <w:t>：</w:t>
      </w:r>
      <w:r>
        <w:t>左右分屏-2列</w:t>
      </w:r>
    </w:p>
    <w:p w:rsidR="009F7446" w:rsidRDefault="009F7446" w:rsidP="009F7446">
      <w:r>
        <w:t xml:space="preserve">Alt+Shift+3 </w:t>
      </w:r>
      <w:r w:rsidR="00833B43">
        <w:rPr>
          <w:rFonts w:hint="eastAsia"/>
        </w:rPr>
        <w:t>：</w:t>
      </w:r>
      <w:r>
        <w:t>左右分屏-3列</w:t>
      </w:r>
    </w:p>
    <w:p w:rsidR="009F7446" w:rsidRDefault="009F7446" w:rsidP="009F7446">
      <w:r>
        <w:t xml:space="preserve">Alt+Shift+4 </w:t>
      </w:r>
      <w:r w:rsidR="00833B43">
        <w:rPr>
          <w:rFonts w:hint="eastAsia"/>
        </w:rPr>
        <w:t>：</w:t>
      </w:r>
      <w:r>
        <w:t>左右分屏-4列</w:t>
      </w:r>
    </w:p>
    <w:p w:rsidR="009F7446" w:rsidRDefault="009F7446" w:rsidP="009F7446">
      <w:r>
        <w:t xml:space="preserve">Alt+Shift+5 </w:t>
      </w:r>
      <w:r w:rsidR="00833B43">
        <w:rPr>
          <w:rFonts w:hint="eastAsia"/>
        </w:rPr>
        <w:t>：</w:t>
      </w:r>
      <w:r>
        <w:t>等分4屏</w:t>
      </w:r>
    </w:p>
    <w:p w:rsidR="009F7446" w:rsidRDefault="009F7446" w:rsidP="009F7446">
      <w:r>
        <w:t>Alt+Shift+8</w:t>
      </w:r>
      <w:r w:rsidR="00833B43">
        <w:rPr>
          <w:rFonts w:hint="eastAsia"/>
        </w:rPr>
        <w:t xml:space="preserve"> ：</w:t>
      </w:r>
      <w:r>
        <w:t xml:space="preserve"> 垂直分屏-2屏</w:t>
      </w:r>
    </w:p>
    <w:p w:rsidR="009F7446" w:rsidRDefault="009F7446" w:rsidP="009F7446">
      <w:r>
        <w:t>Alt+Shift+9</w:t>
      </w:r>
      <w:r w:rsidR="00833B43">
        <w:rPr>
          <w:rFonts w:hint="eastAsia"/>
        </w:rPr>
        <w:t>：</w:t>
      </w:r>
      <w:r>
        <w:t xml:space="preserve"> 垂直分屏-3屏</w:t>
      </w:r>
    </w:p>
    <w:p w:rsidR="009F7446" w:rsidRDefault="009F7446" w:rsidP="009F7446">
      <w:proofErr w:type="spellStart"/>
      <w:r>
        <w:t>Ctrl+K+B</w:t>
      </w:r>
      <w:proofErr w:type="spellEnd"/>
      <w:r>
        <w:t xml:space="preserve"> </w:t>
      </w:r>
      <w:r w:rsidR="00833B43">
        <w:rPr>
          <w:rFonts w:hint="eastAsia"/>
        </w:rPr>
        <w:t>：</w:t>
      </w:r>
      <w:r>
        <w:t>开启/关闭侧边栏。</w:t>
      </w:r>
    </w:p>
    <w:p w:rsidR="009F7446" w:rsidRDefault="009F7446" w:rsidP="009F7446">
      <w:r>
        <w:t xml:space="preserve">F11 </w:t>
      </w:r>
      <w:r w:rsidR="00833B43">
        <w:rPr>
          <w:rFonts w:hint="eastAsia"/>
        </w:rPr>
        <w:t>：</w:t>
      </w:r>
      <w:r>
        <w:t>全屏模式</w:t>
      </w:r>
    </w:p>
    <w:p w:rsidR="009F7446" w:rsidRDefault="009F7446" w:rsidP="009F7446">
      <w:r>
        <w:t>Shift+F11</w:t>
      </w:r>
      <w:r w:rsidR="00833B43">
        <w:rPr>
          <w:rFonts w:hint="eastAsia"/>
        </w:rPr>
        <w:t>：</w:t>
      </w:r>
      <w:r>
        <w:t xml:space="preserve"> 免打扰模式</w:t>
      </w:r>
    </w:p>
    <w:p w:rsidR="00B237E7" w:rsidRPr="00B237E7" w:rsidRDefault="00B237E7" w:rsidP="00B237E7"/>
    <w:p w:rsidR="001B7C87" w:rsidRDefault="001B7C87" w:rsidP="00977A7C"/>
    <w:p w:rsidR="004F0A1D" w:rsidRDefault="001B7C87" w:rsidP="001B7C87">
      <w:pPr>
        <w:pStyle w:val="Heading1"/>
      </w:pPr>
      <w:r>
        <w:rPr>
          <w:rFonts w:hint="eastAsia"/>
        </w:rPr>
        <w:t>插件的安装</w:t>
      </w:r>
    </w:p>
    <w:p w:rsidR="001B7C87" w:rsidRPr="001B7C87" w:rsidRDefault="001B7C87" w:rsidP="00F66A48">
      <w:pPr>
        <w:pStyle w:val="Heading2"/>
        <w:numPr>
          <w:ilvl w:val="0"/>
          <w:numId w:val="17"/>
        </w:numPr>
      </w:pPr>
      <w:r>
        <w:rPr>
          <w:rFonts w:hint="eastAsia"/>
        </w:rPr>
        <w:t>package control</w:t>
      </w:r>
      <w:r>
        <w:rPr>
          <w:rFonts w:hint="eastAsia"/>
        </w:rPr>
        <w:t>的安装</w:t>
      </w:r>
    </w:p>
    <w:p w:rsidR="001B7C87" w:rsidRDefault="001B7C87" w:rsidP="001B7C87">
      <w:r>
        <w:rPr>
          <w:rFonts w:hint="eastAsia"/>
        </w:rPr>
        <w:t>第一步：进入package control官网下载安装代码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B7C87" w:rsidTr="001B7C87">
        <w:tc>
          <w:tcPr>
            <w:tcW w:w="8388" w:type="dxa"/>
          </w:tcPr>
          <w:p w:rsidR="001B7C87" w:rsidRDefault="001B7C87" w:rsidP="001B7C87">
            <w:pPr>
              <w:ind w:left="0"/>
            </w:pPr>
            <w:r w:rsidRPr="001B7C87">
              <w:t xml:space="preserve">import </w:t>
            </w:r>
            <w:proofErr w:type="spellStart"/>
            <w:r w:rsidRPr="001B7C87">
              <w:t>urllib.request,os,hashlib</w:t>
            </w:r>
            <w:proofErr w:type="spellEnd"/>
            <w:r w:rsidRPr="001B7C87">
              <w:t xml:space="preserve">; h = '2915d1851351e5ee549c20394736b442' + '8bc59f460fa1548d1514676163dafc88'; </w:t>
            </w:r>
            <w:proofErr w:type="spellStart"/>
            <w:r w:rsidRPr="001B7C87">
              <w:t>pf</w:t>
            </w:r>
            <w:proofErr w:type="spellEnd"/>
            <w:r w:rsidRPr="001B7C87">
              <w:t xml:space="preserve"> = 'Package </w:t>
            </w:r>
            <w:proofErr w:type="spellStart"/>
            <w:r w:rsidRPr="001B7C87">
              <w:t>Control.sublime</w:t>
            </w:r>
            <w:proofErr w:type="spellEnd"/>
            <w:r w:rsidRPr="001B7C87">
              <w:t xml:space="preserve">-package'; </w:t>
            </w:r>
            <w:proofErr w:type="spellStart"/>
            <w:r w:rsidRPr="001B7C87">
              <w:t>ipp</w:t>
            </w:r>
            <w:proofErr w:type="spellEnd"/>
            <w:r w:rsidRPr="001B7C87">
              <w:t xml:space="preserve"> = </w:t>
            </w:r>
            <w:proofErr w:type="spellStart"/>
            <w:r w:rsidRPr="001B7C87">
              <w:t>sublime.installed_packages_path</w:t>
            </w:r>
            <w:proofErr w:type="spellEnd"/>
            <w:r w:rsidRPr="001B7C87">
              <w:t xml:space="preserve">(); </w:t>
            </w:r>
            <w:proofErr w:type="spellStart"/>
            <w:r w:rsidRPr="001B7C87">
              <w:t>urllib.request.install_opener</w:t>
            </w:r>
            <w:proofErr w:type="spellEnd"/>
            <w:r w:rsidRPr="001B7C87">
              <w:t xml:space="preserve">( </w:t>
            </w:r>
            <w:proofErr w:type="spellStart"/>
            <w:r w:rsidRPr="001B7C87">
              <w:t>urllib.request.build_opener</w:t>
            </w:r>
            <w:proofErr w:type="spellEnd"/>
            <w:r w:rsidRPr="001B7C87">
              <w:t xml:space="preserve">( </w:t>
            </w:r>
            <w:proofErr w:type="spellStart"/>
            <w:r w:rsidRPr="001B7C87">
              <w:t>urllib.request.ProxyHandler</w:t>
            </w:r>
            <w:proofErr w:type="spellEnd"/>
            <w:r w:rsidRPr="001B7C87">
              <w:t xml:space="preserve">()) ); by = </w:t>
            </w:r>
            <w:proofErr w:type="spellStart"/>
            <w:r w:rsidRPr="001B7C87">
              <w:t>urllib.request.urlopen</w:t>
            </w:r>
            <w:proofErr w:type="spellEnd"/>
            <w:r w:rsidRPr="001B7C87">
              <w:t xml:space="preserve">( 'http://packagecontrol.io/' + </w:t>
            </w:r>
            <w:proofErr w:type="spellStart"/>
            <w:r w:rsidRPr="001B7C87">
              <w:t>pf.replace</w:t>
            </w:r>
            <w:proofErr w:type="spellEnd"/>
            <w:r w:rsidRPr="001B7C87">
              <w:t>(' ', '%20')).read(); dh = hashlib.sha256(by).</w:t>
            </w:r>
            <w:proofErr w:type="spellStart"/>
            <w:r w:rsidRPr="001B7C87">
              <w:t>hexdigest</w:t>
            </w:r>
            <w:proofErr w:type="spellEnd"/>
            <w:r w:rsidRPr="001B7C87">
              <w:t>(); print('Error validating download (got %s instead of %s), please try manual install' % (dh, h)) if dh != h else open(</w:t>
            </w:r>
            <w:proofErr w:type="spellStart"/>
            <w:r w:rsidRPr="001B7C87">
              <w:t>os.path.join</w:t>
            </w:r>
            <w:proofErr w:type="spellEnd"/>
            <w:r w:rsidRPr="001B7C87">
              <w:t xml:space="preserve">( </w:t>
            </w:r>
            <w:proofErr w:type="spellStart"/>
            <w:r w:rsidRPr="001B7C87">
              <w:t>ipp</w:t>
            </w:r>
            <w:proofErr w:type="spellEnd"/>
            <w:r w:rsidRPr="001B7C87">
              <w:t xml:space="preserve">, </w:t>
            </w:r>
            <w:proofErr w:type="spellStart"/>
            <w:r w:rsidRPr="001B7C87">
              <w:t>pf</w:t>
            </w:r>
            <w:proofErr w:type="spellEnd"/>
            <w:r w:rsidRPr="001B7C87">
              <w:t>), '</w:t>
            </w:r>
            <w:proofErr w:type="spellStart"/>
            <w:r w:rsidRPr="001B7C87">
              <w:t>wb</w:t>
            </w:r>
            <w:proofErr w:type="spellEnd"/>
            <w:r w:rsidRPr="001B7C87">
              <w:t>' ).write(by)</w:t>
            </w:r>
          </w:p>
        </w:tc>
      </w:tr>
    </w:tbl>
    <w:p w:rsidR="004F0A1D" w:rsidRDefault="004F0A1D" w:rsidP="00977A7C"/>
    <w:p w:rsidR="001B7C87" w:rsidRDefault="001B7C87" w:rsidP="00977A7C">
      <w:r>
        <w:rPr>
          <w:rFonts w:hint="eastAsia"/>
        </w:rPr>
        <w:t>第二步：进入console控制台,(ctrl+`)</w:t>
      </w:r>
    </w:p>
    <w:p w:rsidR="001B7C87" w:rsidRDefault="001B7C87" w:rsidP="00977A7C">
      <w:r>
        <w:rPr>
          <w:rFonts w:hint="eastAsia"/>
        </w:rPr>
        <w:t>第三步：进入命令模式，输入package install 进行安装（还有package list ,package remove 等等命令）</w:t>
      </w:r>
    </w:p>
    <w:p w:rsidR="00160308" w:rsidRDefault="00160308" w:rsidP="00977A7C">
      <w:r>
        <w:rPr>
          <w:rFonts w:hint="eastAsia"/>
        </w:rPr>
        <w:t>第四步：进行常用插件的安装</w:t>
      </w:r>
      <w:r w:rsidR="0009314F">
        <w:rPr>
          <w:rFonts w:hint="eastAsia"/>
        </w:rPr>
        <w:t>（</w:t>
      </w:r>
      <w:proofErr w:type="spellStart"/>
      <w:r w:rsidR="0009314F" w:rsidRPr="0009314F">
        <w:t>ChineseLocalization</w:t>
      </w:r>
      <w:r w:rsidR="00D92E7C">
        <w:t>s</w:t>
      </w:r>
      <w:proofErr w:type="spellEnd"/>
      <w:r w:rsidR="0009314F" w:rsidRPr="0009314F">
        <w:rPr>
          <w:rFonts w:hint="eastAsia"/>
        </w:rPr>
        <w:t>（</w:t>
      </w:r>
      <w:r w:rsidR="0009314F">
        <w:rPr>
          <w:rFonts w:hint="eastAsia"/>
        </w:rPr>
        <w:t>汉化包</w:t>
      </w:r>
      <w:r w:rsidR="0009314F" w:rsidRPr="0009314F">
        <w:rPr>
          <w:rFonts w:hint="eastAsia"/>
        </w:rPr>
        <w:t>）</w:t>
      </w:r>
      <w:r w:rsidR="0009314F">
        <w:rPr>
          <w:rFonts w:hint="eastAsia"/>
        </w:rPr>
        <w:t>，snippet(</w:t>
      </w:r>
      <w:proofErr w:type="spellStart"/>
      <w:r w:rsidR="0009314F">
        <w:rPr>
          <w:rFonts w:hint="eastAsia"/>
        </w:rPr>
        <w:t>javascript,jQuery</w:t>
      </w:r>
      <w:proofErr w:type="spellEnd"/>
      <w:r w:rsidR="0009314F">
        <w:rPr>
          <w:rFonts w:hint="eastAsia"/>
        </w:rPr>
        <w:t>等)，</w:t>
      </w:r>
      <w:r w:rsidR="0009314F" w:rsidRPr="0009314F">
        <w:t>Emmet</w:t>
      </w:r>
      <w:r w:rsidR="0009314F">
        <w:rPr>
          <w:rFonts w:hint="eastAsia"/>
        </w:rPr>
        <w:t>（</w:t>
      </w:r>
      <w:proofErr w:type="spellStart"/>
      <w:r w:rsidR="0009314F">
        <w:rPr>
          <w:rFonts w:hint="eastAsia"/>
        </w:rPr>
        <w:t>html,css</w:t>
      </w:r>
      <w:proofErr w:type="spellEnd"/>
      <w:r w:rsidR="0009314F">
        <w:rPr>
          <w:rFonts w:hint="eastAsia"/>
        </w:rPr>
        <w:t>编辑器），</w:t>
      </w:r>
      <w:proofErr w:type="spellStart"/>
      <w:r w:rsidR="0009314F">
        <w:rPr>
          <w:rFonts w:hint="eastAsia"/>
        </w:rPr>
        <w:t>git</w:t>
      </w:r>
      <w:proofErr w:type="spellEnd"/>
      <w:r w:rsidR="0009314F">
        <w:rPr>
          <w:rFonts w:hint="eastAsia"/>
        </w:rPr>
        <w:t>控制版本，</w:t>
      </w:r>
      <w:proofErr w:type="spellStart"/>
      <w:r w:rsidR="00D92E7C">
        <w:t>JS</w:t>
      </w:r>
      <w:r w:rsidR="0009314F" w:rsidRPr="0009314F">
        <w:t>Format</w:t>
      </w:r>
      <w:proofErr w:type="spellEnd"/>
      <w:r w:rsidR="00EA213E">
        <w:rPr>
          <w:rFonts w:hint="eastAsia"/>
        </w:rPr>
        <w:t>(格式化</w:t>
      </w:r>
      <w:proofErr w:type="spellStart"/>
      <w:r w:rsidR="00EA213E">
        <w:rPr>
          <w:rFonts w:hint="eastAsia"/>
        </w:rPr>
        <w:t>js</w:t>
      </w:r>
      <w:proofErr w:type="spellEnd"/>
      <w:r w:rsidR="00EA213E">
        <w:rPr>
          <w:rFonts w:hint="eastAsia"/>
        </w:rPr>
        <w:t>代码)，</w:t>
      </w:r>
      <w:proofErr w:type="spellStart"/>
      <w:r w:rsidR="00EA213E" w:rsidRPr="00EA213E">
        <w:t>AdvanceNewFile</w:t>
      </w:r>
      <w:proofErr w:type="spellEnd"/>
      <w:r w:rsidR="00EA213E">
        <w:rPr>
          <w:rFonts w:hint="eastAsia"/>
        </w:rPr>
        <w:t>（</w:t>
      </w:r>
      <w:r w:rsidR="00EA213E" w:rsidRPr="00EA213E">
        <w:t>快速提高新建文件</w:t>
      </w:r>
      <w:r w:rsidR="00EA213E">
        <w:rPr>
          <w:rFonts w:hint="eastAsia"/>
        </w:rPr>
        <w:t>：</w:t>
      </w:r>
      <w:proofErr w:type="spellStart"/>
      <w:r w:rsidR="00EA213E" w:rsidRPr="00EA213E">
        <w:t>Ctrl+alt+n</w:t>
      </w:r>
      <w:proofErr w:type="spellEnd"/>
      <w:r w:rsidR="00EA213E" w:rsidRPr="00EA213E">
        <w:t>--&gt;输入路径+文件名</w:t>
      </w:r>
      <w:r w:rsidR="00EA213E">
        <w:rPr>
          <w:rFonts w:hint="eastAsia"/>
        </w:rPr>
        <w:t>），</w:t>
      </w:r>
      <w:proofErr w:type="spellStart"/>
      <w:r w:rsidR="00EA213E" w:rsidRPr="00EA213E">
        <w:t>httpRequest</w:t>
      </w:r>
      <w:r w:rsidR="00D92E7C">
        <w:rPr>
          <w:rFonts w:hint="eastAsia"/>
        </w:rPr>
        <w:t>er</w:t>
      </w:r>
      <w:proofErr w:type="spellEnd"/>
      <w:r w:rsidR="00EA213E">
        <w:rPr>
          <w:rFonts w:hint="eastAsia"/>
        </w:rPr>
        <w:t>（在</w:t>
      </w:r>
      <w:proofErr w:type="spellStart"/>
      <w:r w:rsidR="00EA213E">
        <w:rPr>
          <w:rFonts w:hint="eastAsia"/>
        </w:rPr>
        <w:t>url</w:t>
      </w:r>
      <w:proofErr w:type="spellEnd"/>
      <w:r w:rsidR="00EA213E">
        <w:rPr>
          <w:rFonts w:hint="eastAsia"/>
        </w:rPr>
        <w:t>字符串应用</w:t>
      </w:r>
      <w:proofErr w:type="spellStart"/>
      <w:r w:rsidR="00EA213E">
        <w:rPr>
          <w:rFonts w:hint="eastAsia"/>
        </w:rPr>
        <w:t>alt+ctrl+R</w:t>
      </w:r>
      <w:proofErr w:type="spellEnd"/>
      <w:r w:rsidR="00EA213E">
        <w:rPr>
          <w:rFonts w:hint="eastAsia"/>
        </w:rPr>
        <w:t>查看相应）,</w:t>
      </w:r>
      <w:r w:rsidR="00EA213E" w:rsidRPr="00EA213E">
        <w:t xml:space="preserve"> </w:t>
      </w:r>
      <w:proofErr w:type="spellStart"/>
      <w:r w:rsidR="00EA213E" w:rsidRPr="00EA213E">
        <w:t>Nettuts</w:t>
      </w:r>
      <w:proofErr w:type="spellEnd"/>
      <w:r w:rsidR="00EA213E" w:rsidRPr="00EA213E">
        <w:t xml:space="preserve"> Fetch</w:t>
      </w:r>
      <w:r w:rsidR="00EA213E">
        <w:rPr>
          <w:rFonts w:hint="eastAsia"/>
        </w:rPr>
        <w:t>用于下载最新文件</w:t>
      </w:r>
      <w:r w:rsidR="00D92E7C">
        <w:rPr>
          <w:rFonts w:hint="eastAsia"/>
        </w:rPr>
        <w:t>(</w:t>
      </w:r>
      <w:proofErr w:type="spellStart"/>
      <w:r w:rsidR="00D92E7C">
        <w:rPr>
          <w:rFonts w:hint="eastAsia"/>
        </w:rPr>
        <w:t>jquery</w:t>
      </w:r>
      <w:proofErr w:type="spellEnd"/>
      <w:r w:rsidR="00D92E7C">
        <w:rPr>
          <w:rFonts w:hint="eastAsia"/>
        </w:rPr>
        <w:t>等文件)</w:t>
      </w:r>
      <w:r w:rsidR="005B1061">
        <w:rPr>
          <w:rFonts w:hint="eastAsia"/>
        </w:rPr>
        <w:t>，</w:t>
      </w:r>
      <w:proofErr w:type="spellStart"/>
      <w:r w:rsidR="005B1061" w:rsidRPr="005B1061">
        <w:t>sidebarenhancement</w:t>
      </w:r>
      <w:r w:rsidR="00D92E7C">
        <w:rPr>
          <w:rFonts w:hint="eastAsia"/>
        </w:rPr>
        <w:t>s</w:t>
      </w:r>
      <w:proofErr w:type="spellEnd"/>
      <w:r w:rsidR="005B1061">
        <w:rPr>
          <w:rFonts w:hint="eastAsia"/>
        </w:rPr>
        <w:t>（增强sidebar），</w:t>
      </w:r>
      <w:proofErr w:type="spellStart"/>
      <w:r w:rsidR="005B1061">
        <w:t>docblockr</w:t>
      </w:r>
      <w:proofErr w:type="spellEnd"/>
      <w:r w:rsidR="00770B5A">
        <w:rPr>
          <w:rFonts w:hint="eastAsia"/>
        </w:rPr>
        <w:t>（</w:t>
      </w:r>
      <w:r w:rsidR="005B1061">
        <w:rPr>
          <w:rFonts w:hint="eastAsia"/>
        </w:rPr>
        <w:t>快速注释</w:t>
      </w:r>
      <w:r w:rsidR="0009314F" w:rsidRPr="0009314F">
        <w:rPr>
          <w:rFonts w:hint="eastAsia"/>
        </w:rPr>
        <w:t>）</w:t>
      </w:r>
      <w:r w:rsidR="00770B5A">
        <w:rPr>
          <w:rFonts w:hint="eastAsia"/>
        </w:rPr>
        <w:t>，</w:t>
      </w:r>
      <w:proofErr w:type="spellStart"/>
      <w:r w:rsidR="00770B5A">
        <w:t>jshint</w:t>
      </w:r>
      <w:proofErr w:type="spellEnd"/>
      <w:r w:rsidR="00770B5A">
        <w:rPr>
          <w:rFonts w:hint="eastAsia"/>
        </w:rPr>
        <w:t>统一代码风格）</w:t>
      </w:r>
    </w:p>
    <w:p w:rsidR="00EA213E" w:rsidRDefault="00EA213E" w:rsidP="00977A7C"/>
    <w:p w:rsidR="00EA213E" w:rsidRDefault="008A75E8" w:rsidP="00D92E7C">
      <w:pPr>
        <w:pStyle w:val="Heading2"/>
      </w:pPr>
      <w:r>
        <w:rPr>
          <w:rFonts w:hint="eastAsia"/>
        </w:rPr>
        <w:t>插件的使用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A75E8" w:rsidTr="008A75E8">
        <w:tc>
          <w:tcPr>
            <w:tcW w:w="8388" w:type="dxa"/>
          </w:tcPr>
          <w:p w:rsidR="008A75E8" w:rsidRDefault="008A75E8" w:rsidP="008A75E8">
            <w:pPr>
              <w:ind w:left="0"/>
            </w:pPr>
            <w:r>
              <w:rPr>
                <w:rFonts w:hint="eastAsia"/>
              </w:rPr>
              <w:t>#</w:t>
            </w:r>
            <w:r w:rsidR="00AA6AA6" w:rsidRPr="00EA213E">
              <w:t xml:space="preserve"> </w:t>
            </w:r>
            <w:proofErr w:type="spellStart"/>
            <w:r w:rsidR="00AA6AA6" w:rsidRPr="00EA213E">
              <w:t>AdvanceNewFile</w:t>
            </w:r>
            <w:proofErr w:type="spellEnd"/>
            <w:r w:rsidR="00AA6AA6">
              <w:rPr>
                <w:rFonts w:hint="eastAsia"/>
              </w:rPr>
              <w:t>的使用</w:t>
            </w:r>
          </w:p>
          <w:p w:rsidR="00AA6AA6" w:rsidRDefault="00AA6AA6" w:rsidP="008A75E8">
            <w:pPr>
              <w:ind w:left="0"/>
            </w:pPr>
            <w:proofErr w:type="spellStart"/>
            <w:r w:rsidRPr="00EA213E">
              <w:t>Ctrl+alt+n</w:t>
            </w:r>
            <w:proofErr w:type="spellEnd"/>
            <w:r w:rsidRPr="00EA213E">
              <w:t>--&gt;输入路径+文件名</w:t>
            </w:r>
          </w:p>
          <w:p w:rsidR="00AA6AA6" w:rsidRDefault="00AA6AA6" w:rsidP="008A75E8">
            <w:pPr>
              <w:ind w:left="0"/>
            </w:pPr>
          </w:p>
          <w:p w:rsidR="00AA6AA6" w:rsidRDefault="00AA6AA6" w:rsidP="008A75E8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AA6AA6">
              <w:t>httpRequester</w:t>
            </w:r>
            <w:proofErr w:type="spellEnd"/>
            <w:r>
              <w:rPr>
                <w:rFonts w:hint="eastAsia"/>
              </w:rPr>
              <w:t>的使用</w:t>
            </w:r>
          </w:p>
          <w:p w:rsidR="00AA6AA6" w:rsidRDefault="00AA6AA6" w:rsidP="008A75E8">
            <w:pPr>
              <w:ind w:left="0"/>
            </w:pPr>
            <w:r>
              <w:rPr>
                <w:rFonts w:hint="eastAsia"/>
              </w:rPr>
              <w:t>模拟get请求：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alt+ctrl+R</w:t>
            </w:r>
            <w:proofErr w:type="spellEnd"/>
            <w:r>
              <w:rPr>
                <w:rFonts w:hint="eastAsia"/>
              </w:rPr>
              <w:t>查看响应）</w:t>
            </w:r>
          </w:p>
          <w:p w:rsidR="00AA6AA6" w:rsidRDefault="00AA6AA6" w:rsidP="00AA6AA6">
            <w:pPr>
              <w:ind w:left="0"/>
            </w:pPr>
            <w:proofErr w:type="spellStart"/>
            <w:r>
              <w:t>httpRequest</w:t>
            </w:r>
            <w:proofErr w:type="spellEnd"/>
            <w:r>
              <w:t>模拟post请求：（</w:t>
            </w:r>
            <w:proofErr w:type="spellStart"/>
            <w:r>
              <w:t>alt+ctrl+R</w:t>
            </w:r>
            <w:proofErr w:type="spellEnd"/>
            <w:r>
              <w:t>查看响应）</w:t>
            </w:r>
          </w:p>
          <w:p w:rsidR="00AA6AA6" w:rsidRDefault="00AA6AA6" w:rsidP="00AA6AA6">
            <w:pPr>
              <w:ind w:left="0"/>
            </w:pPr>
            <w:r>
              <w:t>POST URL</w:t>
            </w:r>
          </w:p>
          <w:p w:rsidR="00AA6AA6" w:rsidRDefault="00AA6AA6" w:rsidP="00AA6AA6">
            <w:pPr>
              <w:ind w:left="0"/>
            </w:pPr>
            <w:r>
              <w:t>Content-type: application/x-www-form-</w:t>
            </w:r>
            <w:proofErr w:type="spellStart"/>
            <w:r>
              <w:t>urlencoded</w:t>
            </w:r>
            <w:proofErr w:type="spellEnd"/>
            <w:r>
              <w:t>(表单)</w:t>
            </w:r>
          </w:p>
          <w:p w:rsidR="00AA6AA6" w:rsidRDefault="00AA6AA6" w:rsidP="00AA6AA6">
            <w:pPr>
              <w:ind w:left="0"/>
            </w:pPr>
            <w:r>
              <w:t>POST_BODY:</w:t>
            </w:r>
          </w:p>
          <w:p w:rsidR="00AA6AA6" w:rsidRDefault="00AA6AA6" w:rsidP="00AA6AA6">
            <w:pPr>
              <w:ind w:left="0"/>
            </w:pPr>
            <w:r>
              <w:t>variable1=avalue&amp;variable2=1234&amp;variable3=</w:t>
            </w:r>
            <w:proofErr w:type="spellStart"/>
            <w:r>
              <w:t>anothervalue</w:t>
            </w:r>
            <w:proofErr w:type="spellEnd"/>
          </w:p>
          <w:p w:rsidR="00AA6AA6" w:rsidRDefault="00AA6AA6" w:rsidP="00AA6AA6">
            <w:pPr>
              <w:ind w:left="0"/>
            </w:pP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Nettuts</w:t>
            </w:r>
            <w:proofErr w:type="spellEnd"/>
            <w:r>
              <w:t xml:space="preserve"> Fetch插件</w:t>
            </w:r>
            <w:r>
              <w:rPr>
                <w:rFonts w:hint="eastAsia"/>
              </w:rPr>
              <w:t>使用</w:t>
            </w: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命令模式下输入</w:t>
            </w:r>
            <w:r>
              <w:t>fetch（配置文件）</w:t>
            </w:r>
            <w:r>
              <w:rPr>
                <w:rFonts w:hint="eastAsia"/>
              </w:rPr>
              <w:t>,比如获取</w:t>
            </w:r>
            <w:proofErr w:type="spellStart"/>
            <w:r>
              <w:t>jquery</w:t>
            </w:r>
            <w:proofErr w:type="spellEnd"/>
            <w:r>
              <w:t>的源码，新建好一个jquery.js文件后，命令模式下输入fetch，然后选择你要的文件比如jQuery.js</w:t>
            </w:r>
            <w:r>
              <w:rPr>
                <w:rFonts w:hint="eastAsia"/>
              </w:rPr>
              <w:t>还可以自行添加文件源地址。</w:t>
            </w:r>
          </w:p>
          <w:p w:rsidR="00AA6AA6" w:rsidRDefault="00AA6AA6" w:rsidP="00AA6AA6">
            <w:pPr>
              <w:ind w:left="0"/>
            </w:pP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AA6AA6">
              <w:t>SideBarEnhancement</w:t>
            </w:r>
            <w:proofErr w:type="spellEnd"/>
            <w:r w:rsidRPr="00AA6AA6">
              <w:t>插件</w:t>
            </w:r>
          </w:p>
          <w:p w:rsidR="00AA6AA6" w:rsidRDefault="00AA6AA6" w:rsidP="00AA6AA6">
            <w:pPr>
              <w:ind w:left="0"/>
            </w:pPr>
            <w:r w:rsidRPr="00AA6AA6">
              <w:rPr>
                <w:rFonts w:hint="eastAsia"/>
              </w:rPr>
              <w:t>增加文件右键后可选项，比如复制路径信息，在浏览器中打开</w:t>
            </w:r>
          </w:p>
          <w:p w:rsidR="00AA6AA6" w:rsidRDefault="00AA6AA6" w:rsidP="00AA6AA6">
            <w:pPr>
              <w:ind w:left="0"/>
            </w:pP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AA6AA6">
              <w:t>docblockr</w:t>
            </w:r>
            <w:proofErr w:type="spellEnd"/>
            <w:r w:rsidRPr="00AA6AA6">
              <w:t>的使用</w:t>
            </w: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输入</w:t>
            </w:r>
            <w:r>
              <w:t>/*按回车，补充行注释。</w:t>
            </w: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输入</w:t>
            </w:r>
            <w:r>
              <w:t>/**按回车，补充多行注释。</w:t>
            </w:r>
          </w:p>
          <w:p w:rsidR="00AA6AA6" w:rsidRDefault="00AA6AA6" w:rsidP="00AA6AA6">
            <w:pPr>
              <w:ind w:left="0"/>
            </w:pP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AA6AA6">
              <w:t>jshint</w:t>
            </w:r>
            <w:proofErr w:type="spellEnd"/>
            <w:r w:rsidRPr="00AA6AA6">
              <w:t>统一代码风格</w:t>
            </w: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安装</w:t>
            </w:r>
            <w:proofErr w:type="spellStart"/>
            <w:r>
              <w:t>jshint</w:t>
            </w:r>
            <w:proofErr w:type="spellEnd"/>
            <w:r>
              <w:t>的步骤：</w:t>
            </w:r>
          </w:p>
          <w:p w:rsidR="00AA6AA6" w:rsidRDefault="00AA6AA6" w:rsidP="00AA6AA6">
            <w:pPr>
              <w:ind w:left="0"/>
            </w:pPr>
            <w:r>
              <w:t>1)</w:t>
            </w:r>
            <w:proofErr w:type="spellStart"/>
            <w:r>
              <w:t>ctrl+shift+p</w:t>
            </w:r>
            <w:proofErr w:type="spellEnd"/>
            <w:r>
              <w:t>打开命令模式---&gt;输入</w:t>
            </w:r>
            <w:proofErr w:type="spellStart"/>
            <w:r>
              <w:t>pcip</w:t>
            </w:r>
            <w:proofErr w:type="spellEnd"/>
            <w:r>
              <w:t>回车---&gt;输入</w:t>
            </w:r>
            <w:proofErr w:type="spellStart"/>
            <w:r>
              <w:t>sublimelinter</w:t>
            </w:r>
            <w:proofErr w:type="spellEnd"/>
            <w:r>
              <w:t>回车（是总体框架，如果需要对</w:t>
            </w:r>
            <w:proofErr w:type="spellStart"/>
            <w:r>
              <w:t>js</w:t>
            </w:r>
            <w:proofErr w:type="spellEnd"/>
            <w:r>
              <w:t>进行校验的话，还需要安装针对</w:t>
            </w:r>
            <w:proofErr w:type="spellStart"/>
            <w:r>
              <w:t>js</w:t>
            </w:r>
            <w:proofErr w:type="spellEnd"/>
            <w:r>
              <w:t>的校验插件，其中有两套</w:t>
            </w:r>
            <w:proofErr w:type="spellStart"/>
            <w:r>
              <w:t>js</w:t>
            </w:r>
            <w:proofErr w:type="spellEnd"/>
            <w:r>
              <w:t>校验插件，分别是</w:t>
            </w:r>
            <w:proofErr w:type="spellStart"/>
            <w:r>
              <w:t>jslint,jshint</w:t>
            </w:r>
            <w:proofErr w:type="spellEnd"/>
            <w:r>
              <w:t>,其中</w:t>
            </w:r>
            <w:proofErr w:type="spellStart"/>
            <w:r>
              <w:t>jshint</w:t>
            </w:r>
            <w:proofErr w:type="spellEnd"/>
            <w:r>
              <w:t>是最流行的，此处也是安装</w:t>
            </w:r>
            <w:proofErr w:type="spellStart"/>
            <w:r>
              <w:t>jshint</w:t>
            </w:r>
            <w:proofErr w:type="spellEnd"/>
            <w:r>
              <w:t>为主）---&gt;</w:t>
            </w:r>
            <w:proofErr w:type="spellStart"/>
            <w:r>
              <w:t>ctrl+shift+p</w:t>
            </w:r>
            <w:proofErr w:type="spellEnd"/>
            <w:r>
              <w:t>---&gt;输入</w:t>
            </w:r>
            <w:proofErr w:type="spellStart"/>
            <w:r>
              <w:t>sublimelinter-jshint</w:t>
            </w:r>
            <w:proofErr w:type="spellEnd"/>
            <w:r>
              <w:t>回车进行安装---&gt;下载node.js进行安装（因为用命令方式安装</w:t>
            </w:r>
            <w:proofErr w:type="spellStart"/>
            <w:r>
              <w:t>jshint</w:t>
            </w:r>
            <w:proofErr w:type="spellEnd"/>
            <w:r>
              <w:t>插件用到</w:t>
            </w:r>
            <w:proofErr w:type="spellStart"/>
            <w:r>
              <w:t>npw</w:t>
            </w:r>
            <w:proofErr w:type="spellEnd"/>
            <w:r>
              <w:t xml:space="preserve"> install(node版本库），到node.js官网下载node-v6.2.0-x64.msi并且点击安装，安装完成之后---&gt;需要在命令行安装</w:t>
            </w:r>
            <w:proofErr w:type="spellStart"/>
            <w:r>
              <w:t>jshint</w:t>
            </w:r>
            <w:proofErr w:type="spellEnd"/>
            <w:r>
              <w:t>,命令代码时：</w:t>
            </w:r>
            <w:proofErr w:type="spellStart"/>
            <w:r>
              <w:t>npw</w:t>
            </w:r>
            <w:proofErr w:type="spellEnd"/>
            <w:r>
              <w:t xml:space="preserve"> install -g </w:t>
            </w:r>
            <w:proofErr w:type="spellStart"/>
            <w:r>
              <w:t>jshint</w:t>
            </w:r>
            <w:proofErr w:type="spellEnd"/>
            <w:r>
              <w:t>。</w:t>
            </w:r>
          </w:p>
          <w:p w:rsidR="00AA6AA6" w:rsidRDefault="00AA6AA6" w:rsidP="00AA6AA6">
            <w:pPr>
              <w:ind w:left="0"/>
            </w:pPr>
            <w:r>
              <w:rPr>
                <w:rFonts w:hint="eastAsia"/>
              </w:rPr>
              <w:t>如果没有安装</w:t>
            </w:r>
            <w:r>
              <w:t>node的话，那么</w:t>
            </w:r>
            <w:proofErr w:type="spellStart"/>
            <w:r>
              <w:t>npw</w:t>
            </w:r>
            <w:proofErr w:type="spellEnd"/>
            <w:r>
              <w:t>命令就是无效的。</w:t>
            </w:r>
          </w:p>
          <w:p w:rsidR="00AA6AA6" w:rsidRPr="00AA6AA6" w:rsidRDefault="00AA6AA6" w:rsidP="00AA6AA6">
            <w:pPr>
              <w:ind w:left="0"/>
            </w:pPr>
          </w:p>
        </w:tc>
      </w:tr>
    </w:tbl>
    <w:p w:rsidR="008A75E8" w:rsidRPr="008A75E8" w:rsidRDefault="008A75E8" w:rsidP="008A75E8"/>
    <w:p w:rsidR="00770B5A" w:rsidRDefault="000C6BF7" w:rsidP="000C6BF7">
      <w:pPr>
        <w:pStyle w:val="Heading2"/>
      </w:pPr>
      <w:r w:rsidRPr="000C6BF7">
        <w:t>Emmet</w:t>
      </w:r>
      <w:r>
        <w:rPr>
          <w:rFonts w:hint="eastAsia"/>
        </w:rPr>
        <w:t>的使用</w:t>
      </w:r>
    </w:p>
    <w:p w:rsidR="000C6BF7" w:rsidRPr="000C6BF7" w:rsidRDefault="000C6BF7" w:rsidP="000C6BF7"/>
    <w:sectPr w:rsidR="000C6BF7" w:rsidRPr="000C6BF7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2F5" w:rsidRDefault="00D022F5" w:rsidP="00AA6AA6">
      <w:pPr>
        <w:spacing w:after="0"/>
      </w:pPr>
      <w:r>
        <w:separator/>
      </w:r>
    </w:p>
  </w:endnote>
  <w:endnote w:type="continuationSeparator" w:id="0">
    <w:p w:rsidR="00D022F5" w:rsidRDefault="00D022F5" w:rsidP="00AA6A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86158"/>
      <w:docPartObj>
        <w:docPartGallery w:val="Page Numbers (Bottom of Page)"/>
        <w:docPartUnique/>
      </w:docPartObj>
    </w:sdtPr>
    <w:sdtContent>
      <w:p w:rsidR="00AA6AA6" w:rsidRDefault="007D6C54">
        <w:pPr>
          <w:pStyle w:val="Footer"/>
          <w:jc w:val="right"/>
        </w:pPr>
        <w:fldSimple w:instr=" PAGE   \* MERGEFORMAT ">
          <w:r w:rsidR="00F66A48">
            <w:rPr>
              <w:noProof/>
            </w:rPr>
            <w:t>6</w:t>
          </w:r>
        </w:fldSimple>
      </w:p>
    </w:sdtContent>
  </w:sdt>
  <w:p w:rsidR="00AA6AA6" w:rsidRDefault="00AA6A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2F5" w:rsidRDefault="00D022F5" w:rsidP="00AA6AA6">
      <w:pPr>
        <w:spacing w:after="0"/>
      </w:pPr>
      <w:r>
        <w:separator/>
      </w:r>
    </w:p>
  </w:footnote>
  <w:footnote w:type="continuationSeparator" w:id="0">
    <w:p w:rsidR="00D022F5" w:rsidRDefault="00D022F5" w:rsidP="00AA6AA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41D4D896"/>
    <w:lvl w:ilvl="0" w:tplc="AD02931E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7A7C"/>
    <w:rsid w:val="0009314F"/>
    <w:rsid w:val="000C6BF7"/>
    <w:rsid w:val="000E3CDD"/>
    <w:rsid w:val="00160308"/>
    <w:rsid w:val="00174A47"/>
    <w:rsid w:val="001B7C87"/>
    <w:rsid w:val="002B3624"/>
    <w:rsid w:val="0040209E"/>
    <w:rsid w:val="004F0A1D"/>
    <w:rsid w:val="00562410"/>
    <w:rsid w:val="005B1061"/>
    <w:rsid w:val="00716092"/>
    <w:rsid w:val="00770B5A"/>
    <w:rsid w:val="007D6C54"/>
    <w:rsid w:val="008261CD"/>
    <w:rsid w:val="00833B43"/>
    <w:rsid w:val="008A75E8"/>
    <w:rsid w:val="008B5ACA"/>
    <w:rsid w:val="008C5117"/>
    <w:rsid w:val="00904415"/>
    <w:rsid w:val="00977A7C"/>
    <w:rsid w:val="0099619D"/>
    <w:rsid w:val="009D5000"/>
    <w:rsid w:val="009F7446"/>
    <w:rsid w:val="00AA6AA6"/>
    <w:rsid w:val="00B237E7"/>
    <w:rsid w:val="00B24637"/>
    <w:rsid w:val="00C03A83"/>
    <w:rsid w:val="00D022F5"/>
    <w:rsid w:val="00D24EDE"/>
    <w:rsid w:val="00D80E2B"/>
    <w:rsid w:val="00D92E7C"/>
    <w:rsid w:val="00DB6FA6"/>
    <w:rsid w:val="00DE6E85"/>
    <w:rsid w:val="00E45F8B"/>
    <w:rsid w:val="00EA213E"/>
    <w:rsid w:val="00EF3DCE"/>
    <w:rsid w:val="00F36C2E"/>
    <w:rsid w:val="00F37F94"/>
    <w:rsid w:val="00F66A48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1B7C8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6AA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AA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A6AA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AA6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B237E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237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387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12</cp:revision>
  <dcterms:created xsi:type="dcterms:W3CDTF">2016-07-17T08:28:00Z</dcterms:created>
  <dcterms:modified xsi:type="dcterms:W3CDTF">2016-12-04T11:06:00Z</dcterms:modified>
</cp:coreProperties>
</file>