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A76D73" w:rsidP="00A76D73">
      <w:pPr>
        <w:pStyle w:val="a3"/>
      </w:pPr>
      <w:r>
        <w:rPr>
          <w:rFonts w:hint="eastAsia"/>
        </w:rPr>
        <w:t>CSS</w:t>
      </w:r>
      <w:r>
        <w:rPr>
          <w:rFonts w:hint="eastAsia"/>
        </w:rPr>
        <w:t>组件</w:t>
      </w:r>
    </w:p>
    <w:p w:rsidR="00A76D73" w:rsidRDefault="00A76D73" w:rsidP="00A76D73">
      <w:pPr>
        <w:pStyle w:val="1"/>
      </w:pPr>
      <w:r>
        <w:rPr>
          <w:rFonts w:hint="eastAsia"/>
        </w:rPr>
        <w:t>小图标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D67BA7" w:rsidTr="00D67BA7">
        <w:tc>
          <w:tcPr>
            <w:tcW w:w="8630" w:type="dxa"/>
          </w:tcPr>
          <w:p w:rsidR="00D67BA7" w:rsidRDefault="00F511F2" w:rsidP="00A76D73">
            <w:pPr>
              <w:ind w:left="0"/>
            </w:pPr>
            <w:r>
              <w:rPr>
                <w:rFonts w:hint="eastAsia"/>
              </w:rPr>
              <w:t>//在</w:t>
            </w:r>
            <w:r>
              <w:t>任何内联元素上应用所</w:t>
            </w:r>
            <w:r>
              <w:rPr>
                <w:rFonts w:hint="eastAsia"/>
              </w:rPr>
              <w:t>对应</w:t>
            </w:r>
            <w:r>
              <w:t>的样式</w:t>
            </w:r>
          </w:p>
          <w:p w:rsidR="00F511F2" w:rsidRDefault="00F511F2" w:rsidP="00F511F2">
            <w:pPr>
              <w:ind w:left="0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 xml:space="preserve"> class=</w:t>
            </w:r>
            <w:r w:rsidRPr="00F511F2">
              <w:t>"</w:t>
            </w:r>
            <w:proofErr w:type="spellStart"/>
            <w:r>
              <w:t>glyphicon</w:t>
            </w:r>
            <w:proofErr w:type="spellEnd"/>
            <w:r>
              <w:t xml:space="preserve"> </w:t>
            </w:r>
            <w:proofErr w:type="spellStart"/>
            <w:r>
              <w:t>glyphicon</w:t>
            </w:r>
            <w:proofErr w:type="spellEnd"/>
            <w:r>
              <w:t>-search</w:t>
            </w:r>
            <w:r w:rsidRPr="00F511F2">
              <w:t>"</w:t>
            </w:r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F511F2" w:rsidRDefault="00F511F2" w:rsidP="00F511F2">
            <w:pPr>
              <w:ind w:left="0"/>
            </w:pPr>
            <w:r>
              <w:t>&lt;span&gt; class=</w:t>
            </w:r>
            <w:r w:rsidRPr="00F511F2">
              <w:t>"</w:t>
            </w:r>
            <w:proofErr w:type="spellStart"/>
            <w:r>
              <w:t>glyphicon</w:t>
            </w:r>
            <w:proofErr w:type="spellEnd"/>
            <w:r>
              <w:t xml:space="preserve"> </w:t>
            </w:r>
            <w:proofErr w:type="spellStart"/>
            <w:r>
              <w:t>glyphicon</w:t>
            </w:r>
            <w:proofErr w:type="spellEnd"/>
            <w:r>
              <w:t>-search</w:t>
            </w:r>
            <w:r w:rsidRPr="00F511F2">
              <w:t>"</w:t>
            </w:r>
            <w:r>
              <w:t>&gt;&lt;/span&gt;</w:t>
            </w:r>
          </w:p>
          <w:p w:rsidR="00DE3697" w:rsidRDefault="00DE3697" w:rsidP="00F511F2">
            <w:pPr>
              <w:ind w:left="0"/>
            </w:pPr>
            <w:r>
              <w:rPr>
                <w:rFonts w:hint="eastAsia"/>
              </w:rPr>
              <w:t>注意</w:t>
            </w:r>
            <w:r>
              <w:t>：在</w:t>
            </w:r>
            <w:proofErr w:type="spellStart"/>
            <w:r>
              <w:t>adminLTE</w:t>
            </w:r>
            <w:proofErr w:type="spellEnd"/>
            <w:r>
              <w:rPr>
                <w:rFonts w:hint="eastAsia"/>
              </w:rPr>
              <w:t>中</w:t>
            </w:r>
            <w:r>
              <w:t>使用fa fa-*</w:t>
            </w:r>
          </w:p>
          <w:p w:rsidR="00A268D8" w:rsidRPr="00F511F2" w:rsidRDefault="00A268D8" w:rsidP="00F511F2">
            <w:pPr>
              <w:ind w:left="0"/>
            </w:pP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下拉</w:t>
      </w:r>
      <w:r>
        <w:t>菜单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6128E6" w:rsidTr="006128E6">
        <w:tc>
          <w:tcPr>
            <w:tcW w:w="8630" w:type="dxa"/>
          </w:tcPr>
          <w:p w:rsidR="00F65367" w:rsidRDefault="00F65367" w:rsidP="00F65367">
            <w:pPr>
              <w:ind w:left="0"/>
            </w:pPr>
            <w:r>
              <w:t>&lt;div class=</w:t>
            </w:r>
            <w:r w:rsidRPr="00121B77">
              <w:rPr>
                <w:b/>
              </w:rPr>
              <w:t>"dropdown"</w:t>
            </w:r>
            <w:r>
              <w:t>&gt;</w:t>
            </w:r>
          </w:p>
          <w:p w:rsidR="00F65367" w:rsidRDefault="00F65367" w:rsidP="00F65367">
            <w:pPr>
              <w:ind w:left="0"/>
            </w:pPr>
            <w:r>
              <w:t xml:space="preserve">  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-default </w:t>
            </w:r>
            <w:r w:rsidRPr="00121B77">
              <w:rPr>
                <w:b/>
              </w:rPr>
              <w:t>dropdown-toggle</w:t>
            </w:r>
            <w:r>
              <w:t xml:space="preserve">" type="button" id="dropdownMenu1" </w:t>
            </w:r>
            <w:r w:rsidRPr="00121B77">
              <w:rPr>
                <w:b/>
              </w:rPr>
              <w:t>data-toggle="dropdown"</w:t>
            </w:r>
            <w:r>
              <w:t xml:space="preserve"> aria-expanded="true"&gt;</w:t>
            </w:r>
          </w:p>
          <w:p w:rsidR="00F65367" w:rsidRDefault="00F65367" w:rsidP="00F65367">
            <w:pPr>
              <w:ind w:left="0"/>
            </w:pPr>
            <w:r>
              <w:t xml:space="preserve">    Dropdown</w:t>
            </w:r>
          </w:p>
          <w:p w:rsidR="00F65367" w:rsidRDefault="00F65367" w:rsidP="00F65367">
            <w:pPr>
              <w:ind w:left="0"/>
            </w:pPr>
            <w:r>
              <w:t xml:space="preserve">    &lt;span class="caret"&gt;&lt;/span&gt;</w:t>
            </w:r>
          </w:p>
          <w:p w:rsidR="00F65367" w:rsidRDefault="00F65367" w:rsidP="00F65367">
            <w:pPr>
              <w:ind w:left="0"/>
            </w:pPr>
            <w:r>
              <w:t xml:space="preserve">  &lt;/button&gt;</w:t>
            </w:r>
          </w:p>
          <w:p w:rsidR="00F65367" w:rsidRDefault="00F65367" w:rsidP="00F65367">
            <w:pPr>
              <w:ind w:left="0"/>
            </w:pPr>
            <w:r>
              <w:t xml:space="preserve">  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r w:rsidRPr="00121B77">
              <w:rPr>
                <w:b/>
              </w:rPr>
              <w:t>dropdown</w:t>
            </w:r>
            <w:r>
              <w:t>-menu" role="menu" aria-</w:t>
            </w:r>
            <w:proofErr w:type="spellStart"/>
            <w:r>
              <w:t>labelledby</w:t>
            </w:r>
            <w:proofErr w:type="spellEnd"/>
            <w:r>
              <w:t>="dropdownMenu1"&gt;</w:t>
            </w:r>
          </w:p>
          <w:p w:rsidR="00F65367" w:rsidRDefault="00F65367" w:rsidP="00F65367">
            <w:pPr>
              <w:ind w:left="0"/>
            </w:pPr>
            <w:r>
              <w:t xml:space="preserve">    &lt;li role="presentation"&gt;&lt;a role="</w:t>
            </w:r>
            <w:proofErr w:type="spellStart"/>
            <w:r>
              <w:t>menuitem</w:t>
            </w:r>
            <w:proofErr w:type="spellEnd"/>
            <w:r>
              <w:t xml:space="preserve">" </w:t>
            </w:r>
            <w:proofErr w:type="spellStart"/>
            <w:r>
              <w:t>tabindex</w:t>
            </w:r>
            <w:proofErr w:type="spellEnd"/>
            <w:r>
              <w:t xml:space="preserve">="-1" </w:t>
            </w:r>
            <w:proofErr w:type="spellStart"/>
            <w:r>
              <w:t>href</w:t>
            </w:r>
            <w:proofErr w:type="spellEnd"/>
            <w:r>
              <w:t>="#"&gt;Action&lt;/a&gt;&lt;/li&gt;</w:t>
            </w:r>
          </w:p>
          <w:p w:rsidR="00F65367" w:rsidRDefault="00F65367" w:rsidP="00F65367">
            <w:pPr>
              <w:ind w:left="0"/>
            </w:pPr>
            <w:r>
              <w:t xml:space="preserve">    &lt;li role="presentation"&gt;&lt;a role="</w:t>
            </w:r>
            <w:proofErr w:type="spellStart"/>
            <w:r>
              <w:t>menuitem</w:t>
            </w:r>
            <w:proofErr w:type="spellEnd"/>
            <w:r>
              <w:t xml:space="preserve">" </w:t>
            </w:r>
            <w:proofErr w:type="spellStart"/>
            <w:r>
              <w:t>tabindex</w:t>
            </w:r>
            <w:proofErr w:type="spellEnd"/>
            <w:r>
              <w:t xml:space="preserve">="-1" </w:t>
            </w:r>
            <w:proofErr w:type="spellStart"/>
            <w:r>
              <w:t>href</w:t>
            </w:r>
            <w:proofErr w:type="spellEnd"/>
            <w:r>
              <w:t>="#"&gt;Another action&lt;/a&gt;&lt;/li&gt;</w:t>
            </w:r>
          </w:p>
          <w:p w:rsidR="00F65367" w:rsidRDefault="00F65367" w:rsidP="00F65367">
            <w:pPr>
              <w:ind w:left="0"/>
            </w:pPr>
            <w:r>
              <w:t xml:space="preserve">    &lt;li role="presentation"&gt;&lt;a role="</w:t>
            </w:r>
            <w:proofErr w:type="spellStart"/>
            <w:r>
              <w:t>menuitem</w:t>
            </w:r>
            <w:proofErr w:type="spellEnd"/>
            <w:r>
              <w:t xml:space="preserve">" </w:t>
            </w:r>
            <w:proofErr w:type="spellStart"/>
            <w:r>
              <w:t>tabindex</w:t>
            </w:r>
            <w:proofErr w:type="spellEnd"/>
            <w:r>
              <w:t xml:space="preserve">="-1" </w:t>
            </w:r>
            <w:proofErr w:type="spellStart"/>
            <w:r>
              <w:t>href</w:t>
            </w:r>
            <w:proofErr w:type="spellEnd"/>
            <w:r>
              <w:t>="#"&gt;Something else here&lt;/a&gt;&lt;/li&gt;</w:t>
            </w:r>
          </w:p>
          <w:p w:rsidR="00F65367" w:rsidRDefault="00F65367" w:rsidP="00F65367">
            <w:pPr>
              <w:ind w:left="0"/>
            </w:pPr>
            <w:r>
              <w:t xml:space="preserve">    &lt;li role="presentation"&gt;&lt;a role="</w:t>
            </w:r>
            <w:proofErr w:type="spellStart"/>
            <w:r>
              <w:t>menuitem</w:t>
            </w:r>
            <w:proofErr w:type="spellEnd"/>
            <w:r>
              <w:t xml:space="preserve">" </w:t>
            </w:r>
            <w:proofErr w:type="spellStart"/>
            <w:r>
              <w:t>tabindex</w:t>
            </w:r>
            <w:proofErr w:type="spellEnd"/>
            <w:r>
              <w:t xml:space="preserve">="-1" </w:t>
            </w:r>
            <w:proofErr w:type="spellStart"/>
            <w:r>
              <w:t>href</w:t>
            </w:r>
            <w:proofErr w:type="spellEnd"/>
            <w:r>
              <w:t>="#"&gt;Separated link&lt;/a&gt;&lt;/li&gt;</w:t>
            </w:r>
          </w:p>
          <w:p w:rsidR="00F65367" w:rsidRDefault="00F65367" w:rsidP="00F65367">
            <w:pPr>
              <w:ind w:left="0"/>
            </w:pPr>
            <w:r>
              <w:t xml:space="preserve">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128E6" w:rsidRDefault="00F65367" w:rsidP="00F65367">
            <w:pPr>
              <w:ind w:left="0"/>
            </w:pPr>
            <w:r>
              <w:t>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按钮组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C6CD4" w:rsidTr="001C6CD4">
        <w:tc>
          <w:tcPr>
            <w:tcW w:w="8630" w:type="dxa"/>
          </w:tcPr>
          <w:p w:rsidR="00185733" w:rsidRDefault="00185733" w:rsidP="00185733">
            <w:pPr>
              <w:ind w:left="0"/>
            </w:pPr>
            <w:r>
              <w:t>&lt;div class="</w:t>
            </w:r>
            <w:proofErr w:type="spellStart"/>
            <w:r w:rsidRPr="00E569D2">
              <w:rPr>
                <w:b/>
              </w:rPr>
              <w:t>btn</w:t>
            </w:r>
            <w:proofErr w:type="spellEnd"/>
            <w:r w:rsidRPr="00E569D2">
              <w:rPr>
                <w:b/>
              </w:rPr>
              <w:t>-group</w:t>
            </w:r>
            <w:r>
              <w:t>" role="group" aria-label="..."&gt;</w:t>
            </w:r>
          </w:p>
          <w:p w:rsidR="00185733" w:rsidRDefault="00185733" w:rsidP="00185733">
            <w:pPr>
              <w:ind w:left="0"/>
            </w:pPr>
            <w:r>
              <w:t xml:space="preserve">  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-default"&gt;Left&lt;/button&gt;</w:t>
            </w:r>
          </w:p>
          <w:p w:rsidR="00185733" w:rsidRDefault="00185733" w:rsidP="00185733">
            <w:pPr>
              <w:ind w:left="0"/>
            </w:pPr>
            <w:r>
              <w:t xml:space="preserve">  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-default"&gt;Middle&lt;/button&gt;</w:t>
            </w:r>
          </w:p>
          <w:p w:rsidR="00185733" w:rsidRDefault="00185733" w:rsidP="00185733">
            <w:pPr>
              <w:ind w:left="0"/>
            </w:pPr>
            <w:r>
              <w:t xml:space="preserve">  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-default"&gt;Right&lt;/button&gt;</w:t>
            </w:r>
          </w:p>
          <w:p w:rsidR="001C6CD4" w:rsidRDefault="00185733" w:rsidP="00185733">
            <w:pPr>
              <w:ind w:left="0"/>
            </w:pPr>
            <w:r>
              <w:t>&lt;/div&gt;</w:t>
            </w:r>
          </w:p>
          <w:p w:rsidR="00185733" w:rsidRDefault="00185733" w:rsidP="00185733">
            <w:pPr>
              <w:ind w:left="0"/>
            </w:pPr>
            <w:r>
              <w:rPr>
                <w:rFonts w:hint="eastAsia"/>
              </w:rPr>
              <w:t>尺寸</w:t>
            </w:r>
            <w:r>
              <w:t>设置：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-group-</w:t>
            </w:r>
            <w:proofErr w:type="spellStart"/>
            <w:r>
              <w:rPr>
                <w:rFonts w:hint="eastAsia"/>
              </w:rPr>
              <w:t>lg,btn</w:t>
            </w:r>
            <w:proofErr w:type="spellEnd"/>
            <w:r>
              <w:rPr>
                <w:rFonts w:hint="eastAsia"/>
              </w:rPr>
              <w:t>-group-</w:t>
            </w:r>
            <w:proofErr w:type="spellStart"/>
            <w:r>
              <w:rPr>
                <w:rFonts w:hint="eastAsia"/>
              </w:rPr>
              <w:t>sm,btn</w:t>
            </w:r>
            <w:proofErr w:type="spellEnd"/>
            <w:r>
              <w:rPr>
                <w:rFonts w:hint="eastAsia"/>
              </w:rPr>
              <w:t>-group-</w:t>
            </w:r>
            <w:proofErr w:type="spellStart"/>
            <w:r>
              <w:rPr>
                <w:rFonts w:hint="eastAsia"/>
              </w:rPr>
              <w:t>xs</w:t>
            </w:r>
            <w:proofErr w:type="spellEnd"/>
          </w:p>
          <w:p w:rsidR="00185733" w:rsidRDefault="00185733" w:rsidP="00185733">
            <w:pPr>
              <w:ind w:left="0"/>
            </w:pPr>
            <w:r>
              <w:rPr>
                <w:rFonts w:hint="eastAsia"/>
              </w:rPr>
              <w:t>垂直</w:t>
            </w:r>
            <w:r>
              <w:t>分组：</w:t>
            </w:r>
            <w:proofErr w:type="spellStart"/>
            <w:r>
              <w:t>btn</w:t>
            </w:r>
            <w:proofErr w:type="spellEnd"/>
            <w:r>
              <w:t>-group-vertical</w:t>
            </w:r>
          </w:p>
          <w:p w:rsidR="00185733" w:rsidRDefault="00185733" w:rsidP="00185733">
            <w:pPr>
              <w:ind w:left="0"/>
            </w:pP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按钮</w:t>
      </w:r>
      <w:r>
        <w:t>下拉菜单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804DEF" w:rsidTr="00804DEF">
        <w:tc>
          <w:tcPr>
            <w:tcW w:w="8630" w:type="dxa"/>
          </w:tcPr>
          <w:p w:rsidR="00804DEF" w:rsidRDefault="00804DEF" w:rsidP="00804DEF">
            <w:pPr>
              <w:ind w:left="0"/>
            </w:pPr>
            <w:r>
              <w:t>&lt;div class=</w:t>
            </w:r>
            <w:r w:rsidRPr="00140021">
              <w:rPr>
                <w:b/>
              </w:rPr>
              <w:t>"</w:t>
            </w:r>
            <w:proofErr w:type="spellStart"/>
            <w:r w:rsidRPr="00140021">
              <w:rPr>
                <w:b/>
              </w:rPr>
              <w:t>btn</w:t>
            </w:r>
            <w:proofErr w:type="spellEnd"/>
            <w:r w:rsidRPr="00140021">
              <w:rPr>
                <w:b/>
              </w:rPr>
              <w:t>-group"</w:t>
            </w:r>
            <w:r>
              <w:t>&gt;</w:t>
            </w:r>
          </w:p>
          <w:p w:rsidR="00804DEF" w:rsidRDefault="00804DEF" w:rsidP="00804DEF">
            <w:pPr>
              <w:ind w:left="0"/>
            </w:pPr>
            <w:r>
              <w:t xml:space="preserve">  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-default </w:t>
            </w:r>
            <w:r w:rsidRPr="00140021">
              <w:rPr>
                <w:b/>
              </w:rPr>
              <w:t>dropdown-toggle</w:t>
            </w:r>
            <w:r>
              <w:t xml:space="preserve">" </w:t>
            </w:r>
            <w:r w:rsidRPr="00140021">
              <w:rPr>
                <w:b/>
              </w:rPr>
              <w:t>data-toggle="dropdown"</w:t>
            </w:r>
            <w:r>
              <w:t xml:space="preserve"> aria-expanded="false"&gt;</w:t>
            </w:r>
          </w:p>
          <w:p w:rsidR="00804DEF" w:rsidRDefault="00804DEF" w:rsidP="00804DEF">
            <w:pPr>
              <w:ind w:left="0"/>
            </w:pPr>
            <w:r>
              <w:t xml:space="preserve">    Action &lt;span class="caret"&gt;&lt;/span&gt;</w:t>
            </w:r>
          </w:p>
          <w:p w:rsidR="00804DEF" w:rsidRDefault="00804DEF" w:rsidP="00804DEF">
            <w:pPr>
              <w:ind w:left="0"/>
            </w:pPr>
            <w:r>
              <w:t xml:space="preserve">  &lt;/button&gt;</w:t>
            </w:r>
          </w:p>
          <w:p w:rsidR="00804DEF" w:rsidRDefault="00804DEF" w:rsidP="00804DEF">
            <w:pPr>
              <w:ind w:left="0"/>
            </w:pPr>
            <w:r>
              <w:t xml:space="preserve">  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r w:rsidRPr="002E440A">
              <w:rPr>
                <w:b/>
              </w:rPr>
              <w:t>dropdown-menu</w:t>
            </w:r>
            <w:r>
              <w:t>" role="menu"&gt;</w:t>
            </w:r>
          </w:p>
          <w:p w:rsidR="00804DEF" w:rsidRDefault="00804DEF" w:rsidP="00804DEF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="#"&gt;Action&lt;/a&gt;&lt;/li&gt;</w:t>
            </w:r>
          </w:p>
          <w:p w:rsidR="00804DEF" w:rsidRDefault="00804DEF" w:rsidP="00804DEF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="#"&gt;Another action&lt;/a&gt;&lt;/li&gt;</w:t>
            </w:r>
          </w:p>
          <w:p w:rsidR="00804DEF" w:rsidRDefault="00804DEF" w:rsidP="00804DEF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="#"&gt;Something else here&lt;/a&gt;&lt;/li&gt;</w:t>
            </w:r>
          </w:p>
          <w:p w:rsidR="00804DEF" w:rsidRDefault="00804DEF" w:rsidP="00804DEF">
            <w:pPr>
              <w:ind w:left="0"/>
            </w:pPr>
            <w:r>
              <w:t xml:space="preserve">    &lt;li class="divider"&gt;&lt;/li&gt;</w:t>
            </w:r>
          </w:p>
          <w:p w:rsidR="00804DEF" w:rsidRDefault="00804DEF" w:rsidP="00804DEF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="#"&gt;Separated link&lt;/a&gt;&lt;/li&gt;</w:t>
            </w:r>
          </w:p>
          <w:p w:rsidR="00804DEF" w:rsidRDefault="00804DEF" w:rsidP="00804DEF">
            <w:pPr>
              <w:ind w:left="0"/>
            </w:pPr>
            <w:r>
              <w:t xml:space="preserve">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804DEF" w:rsidRDefault="00804DEF" w:rsidP="00804DEF">
            <w:pPr>
              <w:ind w:left="0"/>
            </w:pPr>
            <w:r>
              <w:t>&lt;/div&gt;</w:t>
            </w:r>
          </w:p>
          <w:p w:rsidR="00126634" w:rsidRDefault="00126634" w:rsidP="00804DEF">
            <w:pPr>
              <w:ind w:left="0"/>
            </w:pPr>
            <w:r>
              <w:rPr>
                <w:rFonts w:hint="eastAsia"/>
              </w:rPr>
              <w:t>向上弹起下拉框</w:t>
            </w:r>
            <w:r>
              <w:t>：</w:t>
            </w:r>
            <w:proofErr w:type="spellStart"/>
            <w:r>
              <w:t>btn</w:t>
            </w:r>
            <w:proofErr w:type="spellEnd"/>
            <w:r>
              <w:t xml:space="preserve">-group </w:t>
            </w:r>
            <w:proofErr w:type="spellStart"/>
            <w:r>
              <w:t>dropup</w:t>
            </w:r>
            <w:proofErr w:type="spellEnd"/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lastRenderedPageBreak/>
        <w:t>输入框</w:t>
      </w:r>
      <w:r>
        <w:t>组</w:t>
      </w:r>
    </w:p>
    <w:p w:rsidR="00A76D73" w:rsidRDefault="003A14B2" w:rsidP="00BE0813">
      <w:pPr>
        <w:ind w:firstLine="360"/>
      </w:pPr>
      <w:r>
        <w:rPr>
          <w:rFonts w:ascii="Helvetica" w:hAnsi="Helvetica" w:cs="Helvetica"/>
          <w:color w:val="333333"/>
          <w:shd w:val="clear" w:color="auto" w:fill="FFFFFF"/>
        </w:rPr>
        <w:t>通过在文本输入框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&lt;input&gt;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前面、后面或是两边加上文字或按钮，可以实现对表单控件的扩展。为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.input-group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赋予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.input-group-</w:t>
      </w:r>
      <w:proofErr w:type="spellStart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addon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类，可以给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.form-control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的前面或后面添加额外的元素。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EF1126" w:rsidTr="00EF1126">
        <w:tc>
          <w:tcPr>
            <w:tcW w:w="8630" w:type="dxa"/>
          </w:tcPr>
          <w:p w:rsidR="00EF1126" w:rsidRDefault="00EF1126" w:rsidP="00EF1126">
            <w:pPr>
              <w:ind w:left="0"/>
            </w:pPr>
            <w:r>
              <w:t>&lt;div class="</w:t>
            </w:r>
            <w:r w:rsidRPr="00DB6B0D">
              <w:rPr>
                <w:b/>
              </w:rPr>
              <w:t>input-group</w:t>
            </w:r>
            <w:r>
              <w:t>"&gt;</w:t>
            </w:r>
          </w:p>
          <w:p w:rsidR="00EF1126" w:rsidRDefault="00EF1126" w:rsidP="00EF1126">
            <w:pPr>
              <w:ind w:left="0"/>
            </w:pPr>
            <w:r>
              <w:t xml:space="preserve">  &lt;span class="</w:t>
            </w:r>
            <w:r w:rsidRPr="00DB6B0D">
              <w:rPr>
                <w:b/>
              </w:rPr>
              <w:t>input-group-</w:t>
            </w:r>
            <w:proofErr w:type="spellStart"/>
            <w:r w:rsidRPr="00DB6B0D">
              <w:rPr>
                <w:b/>
              </w:rPr>
              <w:t>addon</w:t>
            </w:r>
            <w:proofErr w:type="spellEnd"/>
            <w:r>
              <w:t>" id="sizing-addon2"&gt;@&lt;/span&gt;</w:t>
            </w:r>
          </w:p>
          <w:p w:rsidR="00EF1126" w:rsidRDefault="00EF1126" w:rsidP="00EF1126">
            <w:pPr>
              <w:ind w:left="0"/>
            </w:pPr>
            <w:r>
              <w:t xml:space="preserve">  &lt;input type="text" class="</w:t>
            </w:r>
            <w:r w:rsidRPr="00371B9D">
              <w:rPr>
                <w:b/>
              </w:rPr>
              <w:t>form-control</w:t>
            </w:r>
            <w:r>
              <w:t>" placeholder="Username" aria-</w:t>
            </w:r>
            <w:proofErr w:type="spellStart"/>
            <w:r>
              <w:t>describedby</w:t>
            </w:r>
            <w:proofErr w:type="spellEnd"/>
            <w:r>
              <w:t>="sizing-addon2"&gt;</w:t>
            </w:r>
          </w:p>
          <w:p w:rsidR="00EF1126" w:rsidRDefault="00EF1126" w:rsidP="00EF1126">
            <w:pPr>
              <w:ind w:left="0"/>
            </w:pPr>
            <w:r>
              <w:t>&lt;/div&gt;</w:t>
            </w:r>
          </w:p>
          <w:p w:rsidR="00DB6B0D" w:rsidRDefault="00DB6B0D" w:rsidP="00EF1126">
            <w:pPr>
              <w:ind w:left="0"/>
            </w:pPr>
            <w:r>
              <w:rPr>
                <w:rFonts w:hint="eastAsia"/>
              </w:rPr>
              <w:t>//大小</w:t>
            </w:r>
            <w:r>
              <w:t>设置样式：input-group-</w:t>
            </w:r>
            <w:proofErr w:type="spellStart"/>
            <w:r>
              <w:t>lg</w:t>
            </w:r>
            <w:proofErr w:type="spellEnd"/>
          </w:p>
          <w:p w:rsidR="00DB6B0D" w:rsidRDefault="00DB6B0D" w:rsidP="00EF112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spellStart"/>
            <w:r>
              <w:t>addon</w:t>
            </w:r>
            <w:proofErr w:type="spellEnd"/>
            <w:r>
              <w:rPr>
                <w:rFonts w:hint="eastAsia"/>
              </w:rPr>
              <w:t>可以</w:t>
            </w:r>
            <w:r>
              <w:t>使用：</w:t>
            </w:r>
            <w:proofErr w:type="spellStart"/>
            <w:r>
              <w:t>span,label,icon,checkbox,radio,button</w:t>
            </w:r>
            <w:proofErr w:type="spellEnd"/>
            <w:r w:rsidR="0010112A">
              <w:rPr>
                <w:rFonts w:hint="eastAsia"/>
              </w:rPr>
              <w:t>，</w:t>
            </w:r>
            <w:r w:rsidR="0010112A">
              <w:t>下拉菜单按钮，分段按钮</w:t>
            </w:r>
          </w:p>
          <w:p w:rsidR="00DB6B0D" w:rsidRDefault="00797643" w:rsidP="00797643">
            <w:pPr>
              <w:ind w:left="0"/>
              <w:rPr>
                <w:rFonts w:hint="eastAsia"/>
              </w:rPr>
            </w:pPr>
            <w:r>
              <w:t>&lt;div class="row"&gt;</w:t>
            </w:r>
          </w:p>
          <w:p w:rsidR="00DB6B0D" w:rsidRDefault="00DB6B0D" w:rsidP="00DB6B0D">
            <w:pPr>
              <w:ind w:left="0"/>
            </w:pPr>
            <w:r>
              <w:t xml:space="preserve">  &lt;div class="col-lg-6"&gt;</w:t>
            </w:r>
          </w:p>
          <w:p w:rsidR="00DB6B0D" w:rsidRDefault="00DB6B0D" w:rsidP="00DB6B0D">
            <w:pPr>
              <w:ind w:left="0"/>
            </w:pPr>
            <w:r>
              <w:t xml:space="preserve">    &lt;div class=</w:t>
            </w:r>
            <w:r w:rsidRPr="00371B9D">
              <w:rPr>
                <w:b/>
              </w:rPr>
              <w:t>"input-group"</w:t>
            </w:r>
            <w:r>
              <w:t>&gt;</w:t>
            </w:r>
          </w:p>
          <w:p w:rsidR="00DB6B0D" w:rsidRDefault="00DB6B0D" w:rsidP="00DB6B0D">
            <w:pPr>
              <w:ind w:left="0"/>
            </w:pPr>
            <w:r>
              <w:t xml:space="preserve">      &lt;input type="text" class="</w:t>
            </w:r>
            <w:r w:rsidRPr="00371B9D">
              <w:rPr>
                <w:b/>
              </w:rPr>
              <w:t>form-control</w:t>
            </w:r>
            <w:r>
              <w:t>" placeholder="Search for..."&gt;</w:t>
            </w:r>
          </w:p>
          <w:p w:rsidR="00DB6B0D" w:rsidRDefault="00DB6B0D" w:rsidP="00DB6B0D">
            <w:pPr>
              <w:ind w:left="0"/>
            </w:pPr>
            <w:r>
              <w:t xml:space="preserve">      &lt;span class="</w:t>
            </w:r>
            <w:r w:rsidRPr="00371B9D">
              <w:rPr>
                <w:b/>
              </w:rPr>
              <w:t>input-group-</w:t>
            </w:r>
            <w:proofErr w:type="spellStart"/>
            <w:r w:rsidRPr="00371B9D">
              <w:rPr>
                <w:b/>
              </w:rPr>
              <w:t>btn</w:t>
            </w:r>
            <w:proofErr w:type="spellEnd"/>
            <w:r>
              <w:t>"&gt;</w:t>
            </w:r>
          </w:p>
          <w:p w:rsidR="00DB6B0D" w:rsidRDefault="00DB6B0D" w:rsidP="00DB6B0D">
            <w:pPr>
              <w:ind w:left="0"/>
            </w:pPr>
            <w:r>
              <w:t xml:space="preserve">        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 type="button"&gt;Go!&lt;/button&gt;</w:t>
            </w:r>
          </w:p>
          <w:p w:rsidR="00DB6B0D" w:rsidRDefault="00DB6B0D" w:rsidP="00DB6B0D">
            <w:pPr>
              <w:ind w:left="0"/>
            </w:pPr>
            <w:r>
              <w:t xml:space="preserve">      &lt;/span&gt;</w:t>
            </w:r>
          </w:p>
          <w:p w:rsidR="00DB6B0D" w:rsidRDefault="00DB6B0D" w:rsidP="00DB6B0D">
            <w:pPr>
              <w:ind w:left="0"/>
            </w:pPr>
            <w:r>
              <w:t xml:space="preserve">    &lt;/div&gt;&lt;!-- /input-group --&gt;</w:t>
            </w:r>
          </w:p>
          <w:p w:rsidR="00DB6B0D" w:rsidRDefault="00DB6B0D" w:rsidP="00DB6B0D">
            <w:pPr>
              <w:ind w:left="0"/>
            </w:pPr>
            <w:r>
              <w:t xml:space="preserve">  &lt;/div&gt;&lt;!-- /.col-lg-6 --&gt;</w:t>
            </w:r>
          </w:p>
          <w:p w:rsidR="00DB6B0D" w:rsidRDefault="00DB6B0D" w:rsidP="00DB6B0D">
            <w:pPr>
              <w:ind w:left="0"/>
              <w:rPr>
                <w:rFonts w:hint="eastAsia"/>
              </w:rPr>
            </w:pPr>
            <w:r>
              <w:t>&lt;/div&gt;&lt;!-- /.row --&gt;</w:t>
            </w:r>
          </w:p>
        </w:tc>
      </w:tr>
    </w:tbl>
    <w:p w:rsidR="003A14B2" w:rsidRPr="00A76D73" w:rsidRDefault="003A14B2" w:rsidP="00A76D73"/>
    <w:p w:rsidR="00A76D73" w:rsidRDefault="00A76D73" w:rsidP="00A76D73">
      <w:pPr>
        <w:pStyle w:val="1"/>
      </w:pPr>
      <w:r>
        <w:rPr>
          <w:rFonts w:hint="eastAsia"/>
        </w:rPr>
        <w:t>导航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B3D20" w:rsidTr="001B3D20">
        <w:tc>
          <w:tcPr>
            <w:tcW w:w="8630" w:type="dxa"/>
          </w:tcPr>
          <w:p w:rsidR="00A3264A" w:rsidRDefault="00A3264A" w:rsidP="00A3264A">
            <w:pPr>
              <w:ind w:left="0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proofErr w:type="spellStart"/>
            <w:r w:rsidRPr="006E4548">
              <w:rPr>
                <w:b/>
              </w:rPr>
              <w:t>nav</w:t>
            </w:r>
            <w:proofErr w:type="spellEnd"/>
            <w:r w:rsidRPr="006E4548">
              <w:rPr>
                <w:b/>
              </w:rPr>
              <w:t xml:space="preserve"> </w:t>
            </w:r>
            <w:proofErr w:type="spellStart"/>
            <w:r w:rsidRPr="006E4548">
              <w:rPr>
                <w:b/>
              </w:rPr>
              <w:t>nav</w:t>
            </w:r>
            <w:proofErr w:type="spellEnd"/>
            <w:r w:rsidRPr="006E4548">
              <w:rPr>
                <w:b/>
              </w:rPr>
              <w:t xml:space="preserve">-pills </w:t>
            </w:r>
            <w:proofErr w:type="spellStart"/>
            <w:r w:rsidRPr="006E4548">
              <w:rPr>
                <w:b/>
              </w:rPr>
              <w:t>nav</w:t>
            </w:r>
            <w:proofErr w:type="spellEnd"/>
            <w:r w:rsidRPr="006E4548">
              <w:rPr>
                <w:b/>
              </w:rPr>
              <w:t xml:space="preserve">-stacked </w:t>
            </w:r>
            <w:proofErr w:type="spellStart"/>
            <w:r w:rsidRPr="006E4548">
              <w:rPr>
                <w:b/>
              </w:rPr>
              <w:t>nav</w:t>
            </w:r>
            <w:proofErr w:type="spellEnd"/>
            <w:r w:rsidRPr="006E4548">
              <w:rPr>
                <w:b/>
              </w:rPr>
              <w:t>-justified"</w:t>
            </w:r>
            <w:r>
              <w:t>&gt;</w:t>
            </w:r>
          </w:p>
          <w:p w:rsidR="00A3264A" w:rsidRDefault="00A3264A" w:rsidP="00A3264A">
            <w:pPr>
              <w:ind w:left="0"/>
            </w:pPr>
            <w:r>
              <w:t xml:space="preserve">  &lt;li role="presentation" class="</w:t>
            </w:r>
            <w:r w:rsidRPr="006E4548">
              <w:rPr>
                <w:b/>
              </w:rPr>
              <w:t>active</w:t>
            </w:r>
            <w:r>
              <w:t xml:space="preserve">"&gt;&lt;a </w:t>
            </w:r>
            <w:proofErr w:type="spellStart"/>
            <w:r>
              <w:t>href</w:t>
            </w:r>
            <w:proofErr w:type="spellEnd"/>
            <w:r>
              <w:t>="#"&gt;Home&lt;/a&gt;&lt;/li&gt;</w:t>
            </w:r>
          </w:p>
          <w:p w:rsidR="00A3264A" w:rsidRDefault="00A3264A" w:rsidP="00A3264A">
            <w:pPr>
              <w:ind w:left="0"/>
            </w:pPr>
            <w:r>
              <w:t xml:space="preserve">  &lt;li role="presentation"&gt;&lt;a </w:t>
            </w:r>
            <w:proofErr w:type="spellStart"/>
            <w:r>
              <w:t>href</w:t>
            </w:r>
            <w:proofErr w:type="spellEnd"/>
            <w:r>
              <w:t>="#"&gt;Profile&lt;/a&gt;&lt;/li&gt;</w:t>
            </w:r>
          </w:p>
          <w:p w:rsidR="00A3264A" w:rsidRDefault="00A3264A" w:rsidP="00A3264A">
            <w:pPr>
              <w:ind w:left="0"/>
            </w:pPr>
            <w:r>
              <w:lastRenderedPageBreak/>
              <w:t xml:space="preserve">  &lt;li role="presentation" class="disabled"&gt;&lt;a </w:t>
            </w:r>
            <w:proofErr w:type="spellStart"/>
            <w:r>
              <w:t>href</w:t>
            </w:r>
            <w:proofErr w:type="spellEnd"/>
            <w:r>
              <w:t>="#"&gt;Disabled link&lt;/a&gt;&lt;/li&gt;</w:t>
            </w:r>
          </w:p>
          <w:p w:rsidR="00A3264A" w:rsidRDefault="00A3264A" w:rsidP="00A3264A">
            <w:pPr>
              <w:ind w:left="0"/>
            </w:pPr>
            <w:r>
              <w:t xml:space="preserve">  &lt;li role="presentation"&gt;&lt;a </w:t>
            </w:r>
            <w:proofErr w:type="spellStart"/>
            <w:r>
              <w:t>href</w:t>
            </w:r>
            <w:proofErr w:type="spellEnd"/>
            <w:r>
              <w:t>="#"&gt;Messages&lt;/a&gt;&lt;/li&gt;</w:t>
            </w:r>
          </w:p>
          <w:p w:rsidR="001B3D20" w:rsidRDefault="00A3264A" w:rsidP="00A3264A">
            <w:pPr>
              <w:ind w:left="0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导航条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6E4548" w:rsidTr="006E4548">
        <w:tc>
          <w:tcPr>
            <w:tcW w:w="8630" w:type="dxa"/>
          </w:tcPr>
          <w:p w:rsidR="006E4548" w:rsidRDefault="006E4548" w:rsidP="006E4548">
            <w:pPr>
              <w:ind w:left="0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 w:rsidRPr="00D91D3E">
              <w:rPr>
                <w:b/>
              </w:rPr>
              <w:t>navbar</w:t>
            </w:r>
            <w:proofErr w:type="spellEnd"/>
            <w:r w:rsidRPr="00D91D3E">
              <w:rPr>
                <w:b/>
              </w:rPr>
              <w:t xml:space="preserve"> </w:t>
            </w:r>
            <w:proofErr w:type="spellStart"/>
            <w:r w:rsidRPr="00D91D3E">
              <w:rPr>
                <w:b/>
              </w:rPr>
              <w:t>navbar</w:t>
            </w:r>
            <w:proofErr w:type="spellEnd"/>
            <w:r w:rsidRPr="00D91D3E">
              <w:rPr>
                <w:b/>
              </w:rPr>
              <w:t>-default</w:t>
            </w:r>
            <w:r>
              <w:t>"&gt;</w:t>
            </w:r>
          </w:p>
          <w:p w:rsidR="006E4548" w:rsidRDefault="006E4548" w:rsidP="006E4548">
            <w:pPr>
              <w:ind w:left="0"/>
            </w:pPr>
            <w:r>
              <w:t xml:space="preserve">  &lt;div class="container-fluid"&gt;</w:t>
            </w:r>
          </w:p>
          <w:p w:rsidR="006E4548" w:rsidRDefault="006E4548" w:rsidP="006E4548">
            <w:pPr>
              <w:ind w:left="0"/>
            </w:pPr>
            <w:r>
              <w:t xml:space="preserve">    &lt;!-- Brand and toggle get grouped for better mobile display --&gt;</w:t>
            </w:r>
          </w:p>
          <w:p w:rsidR="006E4548" w:rsidRDefault="006E4548" w:rsidP="006E4548">
            <w:pPr>
              <w:ind w:left="0"/>
            </w:pPr>
            <w:r>
              <w:t xml:space="preserve">    &lt;div class="</w:t>
            </w:r>
            <w:proofErr w:type="spellStart"/>
            <w:r w:rsidRPr="00301073">
              <w:rPr>
                <w:b/>
              </w:rPr>
              <w:t>navbar</w:t>
            </w:r>
            <w:proofErr w:type="spellEnd"/>
            <w:r w:rsidRPr="00301073">
              <w:rPr>
                <w:b/>
              </w:rPr>
              <w:t>-header</w:t>
            </w:r>
            <w:r>
              <w:t>"&gt;</w:t>
            </w:r>
          </w:p>
          <w:p w:rsidR="006E4548" w:rsidRDefault="006E4548" w:rsidP="006E4548">
            <w:pPr>
              <w:ind w:left="0"/>
            </w:pPr>
            <w:r>
              <w:t xml:space="preserve">      &lt;button type="button" class="</w:t>
            </w:r>
            <w:bookmarkStart w:id="0" w:name="_GoBack"/>
            <w:proofErr w:type="spellStart"/>
            <w:r w:rsidRPr="000B17CA">
              <w:rPr>
                <w:b/>
              </w:rPr>
              <w:t>navbar</w:t>
            </w:r>
            <w:proofErr w:type="spellEnd"/>
            <w:r w:rsidRPr="000B17CA">
              <w:rPr>
                <w:b/>
              </w:rPr>
              <w:t>-toggle collapsed</w:t>
            </w:r>
            <w:bookmarkEnd w:id="0"/>
            <w:r>
              <w:t>" data-toggle="collapse" data-target="#bs-example-navbar-collapse-1"&gt;</w:t>
            </w:r>
          </w:p>
          <w:p w:rsidR="006E4548" w:rsidRDefault="006E4548" w:rsidP="006E4548">
            <w:pPr>
              <w:ind w:left="0"/>
            </w:pPr>
            <w:r>
              <w:t xml:space="preserve">        &lt;span class="</w:t>
            </w:r>
            <w:proofErr w:type="spellStart"/>
            <w:r>
              <w:t>sr</w:t>
            </w:r>
            <w:proofErr w:type="spellEnd"/>
            <w:r>
              <w:t>-only"&gt;Toggle navigation&lt;/span&gt;</w:t>
            </w:r>
          </w:p>
          <w:p w:rsidR="006E4548" w:rsidRDefault="006E4548" w:rsidP="006E4548">
            <w:pPr>
              <w:ind w:left="0"/>
            </w:pPr>
            <w:r>
              <w:t xml:space="preserve">        &lt;span class="icon-bar"&gt;&lt;/span&gt;</w:t>
            </w:r>
          </w:p>
          <w:p w:rsidR="006E4548" w:rsidRDefault="006E4548" w:rsidP="006E4548">
            <w:pPr>
              <w:ind w:left="0"/>
            </w:pPr>
            <w:r>
              <w:t xml:space="preserve">        &lt;span class="icon-bar"&gt;&lt;/span&gt;</w:t>
            </w:r>
          </w:p>
          <w:p w:rsidR="006E4548" w:rsidRDefault="006E4548" w:rsidP="006E4548">
            <w:pPr>
              <w:ind w:left="0"/>
            </w:pPr>
            <w:r>
              <w:t xml:space="preserve">        &lt;span class="icon-bar"&gt;&lt;/span&gt;</w:t>
            </w:r>
          </w:p>
          <w:p w:rsidR="006E4548" w:rsidRDefault="006E4548" w:rsidP="006E4548">
            <w:pPr>
              <w:ind w:left="0"/>
            </w:pPr>
            <w:r>
              <w:t xml:space="preserve">      &lt;/button&gt;</w:t>
            </w:r>
          </w:p>
          <w:p w:rsidR="006E4548" w:rsidRDefault="006E4548" w:rsidP="006E4548">
            <w:pPr>
              <w:ind w:left="0"/>
            </w:pPr>
            <w:r>
              <w:t xml:space="preserve">      &lt;a class="</w:t>
            </w:r>
            <w:proofErr w:type="spellStart"/>
            <w:r w:rsidRPr="00301073">
              <w:rPr>
                <w:b/>
              </w:rPr>
              <w:t>navbar</w:t>
            </w:r>
            <w:proofErr w:type="spellEnd"/>
            <w:r w:rsidRPr="00301073">
              <w:rPr>
                <w:b/>
              </w:rPr>
              <w:t>-brand</w:t>
            </w:r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="#"&gt;Brand&lt;/a&gt;</w:t>
            </w:r>
          </w:p>
          <w:p w:rsidR="006E4548" w:rsidRDefault="006E4548" w:rsidP="006E4548">
            <w:pPr>
              <w:ind w:left="0"/>
            </w:pPr>
            <w:r>
              <w:t xml:space="preserve">    &lt;/div&gt;</w:t>
            </w:r>
          </w:p>
          <w:p w:rsidR="006E4548" w:rsidRDefault="006E4548" w:rsidP="006E4548">
            <w:pPr>
              <w:ind w:left="0"/>
            </w:pPr>
          </w:p>
          <w:p w:rsidR="006E4548" w:rsidRDefault="006E4548" w:rsidP="006E4548">
            <w:pPr>
              <w:ind w:left="0"/>
            </w:pPr>
            <w:r>
              <w:t xml:space="preserve">    &lt;!-- Collect the </w:t>
            </w:r>
            <w:proofErr w:type="spellStart"/>
            <w:r>
              <w:t>nav</w:t>
            </w:r>
            <w:proofErr w:type="spellEnd"/>
            <w:r>
              <w:t xml:space="preserve"> links, forms, and other content for toggling --&gt;</w:t>
            </w:r>
          </w:p>
          <w:p w:rsidR="006E4548" w:rsidRDefault="006E4548" w:rsidP="006E4548">
            <w:pPr>
              <w:ind w:left="0"/>
            </w:pPr>
            <w:r>
              <w:t xml:space="preserve">    &lt;div class="collapse </w:t>
            </w:r>
            <w:proofErr w:type="spellStart"/>
            <w:r>
              <w:t>navbar</w:t>
            </w:r>
            <w:proofErr w:type="spellEnd"/>
            <w:r>
              <w:t>-collapse" id="bs-example-navbar-collapse-1"&gt;</w:t>
            </w:r>
          </w:p>
          <w:p w:rsidR="006E4548" w:rsidRDefault="006E4548" w:rsidP="006E4548">
            <w:pPr>
              <w:ind w:left="0"/>
            </w:pPr>
            <w:r>
              <w:t xml:space="preserve">      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proofErr w:type="spellStart"/>
            <w:r w:rsidRPr="00B82E33">
              <w:rPr>
                <w:b/>
              </w:rPr>
              <w:t>nav</w:t>
            </w:r>
            <w:proofErr w:type="spellEnd"/>
            <w:r w:rsidRPr="00B82E33">
              <w:rPr>
                <w:b/>
              </w:rPr>
              <w:t xml:space="preserve"> </w:t>
            </w:r>
            <w:proofErr w:type="spellStart"/>
            <w:r w:rsidRPr="00B82E33">
              <w:rPr>
                <w:b/>
              </w:rPr>
              <w:t>navbar-nav</w:t>
            </w:r>
            <w:proofErr w:type="spellEnd"/>
            <w:r>
              <w:t>"&gt;</w:t>
            </w:r>
          </w:p>
          <w:p w:rsidR="006E4548" w:rsidRDefault="006E4548" w:rsidP="006E4548">
            <w:pPr>
              <w:ind w:left="0"/>
            </w:pPr>
            <w:r>
              <w:t xml:space="preserve">        &lt;li class="active"&gt;&lt;a </w:t>
            </w:r>
            <w:proofErr w:type="spellStart"/>
            <w:r>
              <w:t>href</w:t>
            </w:r>
            <w:proofErr w:type="spellEnd"/>
            <w:r>
              <w:t>="#"&gt;Link &lt;span class="</w:t>
            </w:r>
            <w:proofErr w:type="spellStart"/>
            <w:r>
              <w:t>sr</w:t>
            </w:r>
            <w:proofErr w:type="spellEnd"/>
            <w:r>
              <w:t>-only"&gt;(current)&lt;/span&gt;&lt;/a&gt;&lt;/li&gt;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&lt;li&gt;&lt;a </w:t>
            </w:r>
            <w:proofErr w:type="spellStart"/>
            <w:r>
              <w:t>href</w:t>
            </w:r>
            <w:proofErr w:type="spellEnd"/>
            <w:r>
              <w:t>="#"&gt;Link&lt;/a&gt;&lt;/li&gt;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&lt;li class="</w:t>
            </w:r>
            <w:r w:rsidRPr="00B82E33">
              <w:rPr>
                <w:b/>
              </w:rPr>
              <w:t>dropdown</w:t>
            </w:r>
            <w:r>
              <w:t>"&gt;</w:t>
            </w:r>
          </w:p>
          <w:p w:rsidR="006E4548" w:rsidRDefault="006E4548" w:rsidP="006E4548">
            <w:pPr>
              <w:ind w:left="0"/>
            </w:pPr>
            <w:r>
              <w:lastRenderedPageBreak/>
              <w:t xml:space="preserve">          &lt;a </w:t>
            </w:r>
            <w:proofErr w:type="spellStart"/>
            <w:r>
              <w:t>href</w:t>
            </w:r>
            <w:proofErr w:type="spellEnd"/>
            <w:r>
              <w:t>="#" class="dropdown-toggle" data-toggle="dropdown" role="button" aria-expanded="false"&gt;Dropdown &lt;span class="caret"&gt;&lt;/span&gt;&lt;/a&gt;</w:t>
            </w:r>
          </w:p>
          <w:p w:rsidR="006E4548" w:rsidRDefault="006E4548" w:rsidP="006E4548">
            <w:pPr>
              <w:ind w:left="0"/>
            </w:pPr>
            <w:r>
              <w:t xml:space="preserve">          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r w:rsidRPr="00B82E33">
              <w:rPr>
                <w:b/>
              </w:rPr>
              <w:t>dropdown-menu</w:t>
            </w:r>
            <w:r>
              <w:t>" role="menu"&gt;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="#"&gt;Action&lt;/a&gt;&lt;/li&gt;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="#"&gt;Another action&lt;/a&gt;&lt;/li&gt;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="#"&gt;Something else here&lt;/a&gt;&lt;/li&gt;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 class="divider"&gt;&lt;/li&gt;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="#"&gt;Separated link&lt;/a&gt;&lt;/li&gt;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 class="divider"&gt;&lt;/li&gt;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="#"&gt;One more separated link&lt;/a&gt;&lt;/li&gt;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E4548" w:rsidRDefault="006E4548" w:rsidP="006E4548">
            <w:pPr>
              <w:ind w:left="0"/>
            </w:pPr>
            <w:r>
              <w:t xml:space="preserve">        &lt;/li&gt;</w:t>
            </w:r>
          </w:p>
          <w:p w:rsidR="006E4548" w:rsidRDefault="006E4548" w:rsidP="006E4548">
            <w:pPr>
              <w:ind w:left="0"/>
            </w:pPr>
            <w:r>
              <w:t xml:space="preserve">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E4548" w:rsidRDefault="006E4548" w:rsidP="006E4548">
            <w:pPr>
              <w:ind w:left="0"/>
            </w:pPr>
            <w:r>
              <w:t xml:space="preserve">      &lt;form class="</w:t>
            </w:r>
            <w:proofErr w:type="spellStart"/>
            <w:r w:rsidRPr="00B82E33">
              <w:rPr>
                <w:b/>
              </w:rPr>
              <w:t>navbar</w:t>
            </w:r>
            <w:proofErr w:type="spellEnd"/>
            <w:r w:rsidRPr="00B82E33">
              <w:rPr>
                <w:b/>
              </w:rPr>
              <w:t xml:space="preserve">-form </w:t>
            </w:r>
            <w:proofErr w:type="spellStart"/>
            <w:r w:rsidRPr="00B82E33">
              <w:rPr>
                <w:b/>
              </w:rPr>
              <w:t>navbar</w:t>
            </w:r>
            <w:proofErr w:type="spellEnd"/>
            <w:r w:rsidRPr="00B82E33">
              <w:rPr>
                <w:b/>
              </w:rPr>
              <w:t>-left</w:t>
            </w:r>
            <w:r>
              <w:t>" role="search"&gt;</w:t>
            </w:r>
          </w:p>
          <w:p w:rsidR="006E4548" w:rsidRDefault="006E4548" w:rsidP="006E4548">
            <w:pPr>
              <w:ind w:left="0"/>
            </w:pPr>
            <w:r>
              <w:t xml:space="preserve">        &lt;div class="form-group"&gt;</w:t>
            </w:r>
          </w:p>
          <w:p w:rsidR="006E4548" w:rsidRDefault="006E4548" w:rsidP="006E4548">
            <w:pPr>
              <w:ind w:left="0"/>
            </w:pPr>
            <w:r>
              <w:t xml:space="preserve">          &lt;input type="text" class="form-control" placeholder="Search"&gt;</w:t>
            </w:r>
          </w:p>
          <w:p w:rsidR="006E4548" w:rsidRDefault="006E4548" w:rsidP="006E4548">
            <w:pPr>
              <w:ind w:left="0"/>
            </w:pPr>
            <w:r>
              <w:t xml:space="preserve">        &lt;/div&gt;</w:t>
            </w:r>
          </w:p>
          <w:p w:rsidR="006E4548" w:rsidRDefault="006E4548" w:rsidP="006E4548">
            <w:pPr>
              <w:ind w:left="0"/>
            </w:pPr>
            <w:r>
              <w:t xml:space="preserve">        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-default"&gt;Submit&lt;/button&gt;</w:t>
            </w:r>
          </w:p>
          <w:p w:rsidR="006E4548" w:rsidRDefault="006E4548" w:rsidP="006E4548">
            <w:pPr>
              <w:ind w:left="0"/>
            </w:pPr>
            <w:r>
              <w:t xml:space="preserve">      &lt;/form&gt;</w:t>
            </w:r>
          </w:p>
          <w:p w:rsidR="006E4548" w:rsidRDefault="006E4548" w:rsidP="006E4548">
            <w:pPr>
              <w:ind w:left="0"/>
            </w:pPr>
            <w:r>
              <w:t xml:space="preserve">      &lt;</w:t>
            </w:r>
            <w:proofErr w:type="spellStart"/>
            <w:r>
              <w:t>ul</w:t>
            </w:r>
            <w:proofErr w:type="spellEnd"/>
            <w:r>
              <w:t xml:space="preserve"> class="</w:t>
            </w:r>
            <w:proofErr w:type="spellStart"/>
            <w:r w:rsidRPr="00B82E33">
              <w:rPr>
                <w:b/>
              </w:rPr>
              <w:t>nav</w:t>
            </w:r>
            <w:proofErr w:type="spellEnd"/>
            <w:r w:rsidRPr="00B82E33">
              <w:rPr>
                <w:b/>
              </w:rPr>
              <w:t xml:space="preserve"> </w:t>
            </w:r>
            <w:proofErr w:type="spellStart"/>
            <w:r w:rsidRPr="00B82E33">
              <w:rPr>
                <w:b/>
              </w:rPr>
              <w:t>navbar-nav</w:t>
            </w:r>
            <w:proofErr w:type="spellEnd"/>
            <w:r w:rsidRPr="00B82E33">
              <w:rPr>
                <w:b/>
              </w:rPr>
              <w:t xml:space="preserve"> </w:t>
            </w:r>
            <w:proofErr w:type="spellStart"/>
            <w:r w:rsidRPr="00B82E33">
              <w:rPr>
                <w:b/>
              </w:rPr>
              <w:t>navbar</w:t>
            </w:r>
            <w:proofErr w:type="spellEnd"/>
            <w:r w:rsidRPr="00B82E33">
              <w:rPr>
                <w:b/>
              </w:rPr>
              <w:t>-right</w:t>
            </w:r>
            <w:r>
              <w:t>"&gt;</w:t>
            </w:r>
          </w:p>
          <w:p w:rsidR="006E4548" w:rsidRDefault="006E4548" w:rsidP="006E4548">
            <w:pPr>
              <w:ind w:left="0"/>
            </w:pPr>
            <w:r>
              <w:t xml:space="preserve">        &lt;li&gt;&lt;a </w:t>
            </w:r>
            <w:proofErr w:type="spellStart"/>
            <w:r>
              <w:t>href</w:t>
            </w:r>
            <w:proofErr w:type="spellEnd"/>
            <w:r>
              <w:t>="#"&gt;Link&lt;/a&gt;&lt;/li&gt;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&lt;li class="dropdown"&gt;</w:t>
            </w:r>
          </w:p>
          <w:p w:rsidR="006E4548" w:rsidRDefault="006E4548" w:rsidP="006E4548">
            <w:pPr>
              <w:ind w:left="0"/>
            </w:pPr>
            <w:r>
              <w:t xml:space="preserve">          &lt;a </w:t>
            </w:r>
            <w:proofErr w:type="spellStart"/>
            <w:r>
              <w:t>href</w:t>
            </w:r>
            <w:proofErr w:type="spellEnd"/>
            <w:r>
              <w:t>="#" class="dropdown-toggle" data-toggle="dropdown" role="button" aria-expanded="false"&gt;Dropdown &lt;span class="caret"&gt;&lt;/span&gt;&lt;/a&gt;</w:t>
            </w:r>
          </w:p>
          <w:p w:rsidR="006E4548" w:rsidRDefault="006E4548" w:rsidP="006E4548">
            <w:pPr>
              <w:ind w:left="0"/>
            </w:pPr>
            <w:r>
              <w:t xml:space="preserve">          &lt;</w:t>
            </w:r>
            <w:proofErr w:type="spellStart"/>
            <w:r>
              <w:t>ul</w:t>
            </w:r>
            <w:proofErr w:type="spellEnd"/>
            <w:r>
              <w:t xml:space="preserve"> class="dropdown-menu" role="menu"&gt;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="#"&gt;Action&lt;/a&gt;&lt;/li&gt;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="#"&gt;Another action&lt;/a&gt;&lt;/li&gt;</w:t>
            </w:r>
          </w:p>
          <w:p w:rsidR="006E4548" w:rsidRDefault="006E4548" w:rsidP="006E4548">
            <w:pPr>
              <w:ind w:left="0"/>
            </w:pPr>
            <w:r>
              <w:lastRenderedPageBreak/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="#"&gt;Something else here&lt;/a&gt;&lt;/li&gt;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 class="divider"&gt;&lt;/li&gt;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  &lt;li&gt;&lt;a </w:t>
            </w:r>
            <w:proofErr w:type="spellStart"/>
            <w:r>
              <w:t>href</w:t>
            </w:r>
            <w:proofErr w:type="spellEnd"/>
            <w:r>
              <w:t>="#"&gt;Separated link&lt;/a&gt;&lt;/li&gt;</w:t>
            </w:r>
          </w:p>
          <w:p w:rsidR="006E4548" w:rsidRDefault="006E4548" w:rsidP="006E4548">
            <w:pPr>
              <w:ind w:left="0"/>
            </w:pPr>
            <w:r>
              <w:t xml:space="preserve">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E4548" w:rsidRDefault="006E4548" w:rsidP="006E4548">
            <w:pPr>
              <w:ind w:left="0"/>
            </w:pPr>
            <w:r>
              <w:t xml:space="preserve">        &lt;/li&gt;</w:t>
            </w:r>
          </w:p>
          <w:p w:rsidR="006E4548" w:rsidRDefault="006E4548" w:rsidP="006E4548">
            <w:pPr>
              <w:ind w:left="0"/>
            </w:pPr>
            <w:r>
              <w:t xml:space="preserve">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E4548" w:rsidRDefault="006E4548" w:rsidP="006E4548">
            <w:pPr>
              <w:ind w:left="0"/>
            </w:pPr>
            <w:r>
              <w:t xml:space="preserve">    &lt;/div&gt;&lt;!-- /.</w:t>
            </w:r>
            <w:proofErr w:type="spellStart"/>
            <w:r>
              <w:t>navbar</w:t>
            </w:r>
            <w:proofErr w:type="spellEnd"/>
            <w:r>
              <w:t>-collapse --&gt;</w:t>
            </w:r>
          </w:p>
          <w:p w:rsidR="006E4548" w:rsidRDefault="006E4548" w:rsidP="006E4548">
            <w:pPr>
              <w:ind w:left="0"/>
            </w:pPr>
            <w:r>
              <w:t xml:space="preserve">  &lt;/div&gt;&lt;!-- /.container-fluid --&gt;</w:t>
            </w:r>
          </w:p>
          <w:p w:rsidR="006E4548" w:rsidRDefault="006E4548" w:rsidP="006E4548">
            <w:pPr>
              <w:ind w:left="0"/>
            </w:pPr>
            <w:r>
              <w:t>&lt;/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</w:tr>
    </w:tbl>
    <w:p w:rsidR="00A76D73" w:rsidRDefault="00A76D73" w:rsidP="00A76D73"/>
    <w:p w:rsidR="00EF1126" w:rsidRPr="00A76D73" w:rsidRDefault="00EF1126" w:rsidP="00A76D73">
      <w:pPr>
        <w:rPr>
          <w:rFonts w:hint="eastAsia"/>
        </w:rPr>
      </w:pPr>
    </w:p>
    <w:p w:rsidR="00A76D73" w:rsidRDefault="00A76D73" w:rsidP="00A76D73">
      <w:pPr>
        <w:pStyle w:val="1"/>
      </w:pPr>
      <w:r>
        <w:rPr>
          <w:rFonts w:hint="eastAsia"/>
        </w:rPr>
        <w:t>面包屑</w:t>
      </w:r>
      <w:r>
        <w:t>导航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C676F4" w:rsidTr="00C676F4">
        <w:tc>
          <w:tcPr>
            <w:tcW w:w="8630" w:type="dxa"/>
          </w:tcPr>
          <w:p w:rsidR="00C676F4" w:rsidRDefault="00C676F4" w:rsidP="00C676F4">
            <w:pPr>
              <w:ind w:left="0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class=</w:t>
            </w:r>
            <w:r w:rsidRPr="00E10E3A">
              <w:rPr>
                <w:b/>
              </w:rPr>
              <w:t>"breadcrumb"</w:t>
            </w:r>
            <w:r>
              <w:t>&gt;</w:t>
            </w:r>
          </w:p>
          <w:p w:rsidR="00C676F4" w:rsidRDefault="00C676F4" w:rsidP="00C676F4">
            <w:pPr>
              <w:ind w:left="0"/>
            </w:pPr>
            <w:r>
              <w:t xml:space="preserve">  &lt;li&gt;&lt;a </w:t>
            </w:r>
            <w:proofErr w:type="spellStart"/>
            <w:r>
              <w:t>href</w:t>
            </w:r>
            <w:proofErr w:type="spellEnd"/>
            <w:r>
              <w:t>="#"&gt;Home&lt;/a&gt;&lt;/li&gt;</w:t>
            </w:r>
          </w:p>
          <w:p w:rsidR="00C676F4" w:rsidRDefault="00C676F4" w:rsidP="00C676F4">
            <w:pPr>
              <w:ind w:left="0"/>
            </w:pPr>
            <w:r>
              <w:t xml:space="preserve">  &lt;li&gt;&lt;a </w:t>
            </w:r>
            <w:proofErr w:type="spellStart"/>
            <w:r>
              <w:t>href</w:t>
            </w:r>
            <w:proofErr w:type="spellEnd"/>
            <w:r>
              <w:t>="#"&gt;Library&lt;/a&gt;&lt;/li&gt;</w:t>
            </w:r>
          </w:p>
          <w:p w:rsidR="00C676F4" w:rsidRDefault="00C676F4" w:rsidP="00C676F4">
            <w:pPr>
              <w:ind w:left="0"/>
            </w:pPr>
            <w:r>
              <w:t xml:space="preserve">  &lt;li class="active"&gt;Data&lt;/li&gt;</w:t>
            </w:r>
          </w:p>
          <w:p w:rsidR="00C676F4" w:rsidRPr="00C676F4" w:rsidRDefault="00C676F4" w:rsidP="00C676F4">
            <w:pPr>
              <w:ind w:left="0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</w:tbl>
    <w:p w:rsidR="00A76D73" w:rsidRDefault="00A76D73" w:rsidP="00A76D73"/>
    <w:p w:rsidR="00EF1126" w:rsidRPr="00A76D73" w:rsidRDefault="00EF1126" w:rsidP="00A76D73">
      <w:pPr>
        <w:rPr>
          <w:rFonts w:hint="eastAsia"/>
        </w:rPr>
      </w:pPr>
    </w:p>
    <w:p w:rsidR="00A76D73" w:rsidRDefault="00A76D73" w:rsidP="00A76D73">
      <w:pPr>
        <w:pStyle w:val="1"/>
      </w:pPr>
      <w:r>
        <w:rPr>
          <w:rFonts w:hint="eastAsia"/>
        </w:rPr>
        <w:t>分页</w:t>
      </w:r>
      <w:r>
        <w:t>导航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6E7147" w:rsidTr="006E7147">
        <w:tc>
          <w:tcPr>
            <w:tcW w:w="8630" w:type="dxa"/>
          </w:tcPr>
          <w:p w:rsidR="006E7147" w:rsidRDefault="006E7147" w:rsidP="006E7147">
            <w:pPr>
              <w:ind w:left="0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6E7147" w:rsidRDefault="006E7147" w:rsidP="006E7147">
            <w:pPr>
              <w:ind w:left="0"/>
            </w:pPr>
            <w:r>
              <w:t xml:space="preserve">  &lt;</w:t>
            </w:r>
            <w:proofErr w:type="spellStart"/>
            <w:r>
              <w:t>ul</w:t>
            </w:r>
            <w:proofErr w:type="spellEnd"/>
            <w:r>
              <w:t xml:space="preserve"> class=</w:t>
            </w:r>
            <w:r w:rsidRPr="00014477">
              <w:rPr>
                <w:b/>
              </w:rPr>
              <w:t>"pagination"</w:t>
            </w:r>
            <w:r>
              <w:t>&gt;</w:t>
            </w:r>
          </w:p>
          <w:p w:rsidR="006E7147" w:rsidRDefault="006E7147" w:rsidP="006E7147">
            <w:pPr>
              <w:ind w:left="0"/>
            </w:pPr>
            <w:r>
              <w:t xml:space="preserve">    &lt;li&gt;</w:t>
            </w:r>
          </w:p>
          <w:p w:rsidR="006E7147" w:rsidRDefault="006E7147" w:rsidP="006E7147">
            <w:pPr>
              <w:ind w:left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="#" aria-label="Previous"&gt;</w:t>
            </w:r>
          </w:p>
          <w:p w:rsidR="006E7147" w:rsidRDefault="006E7147" w:rsidP="006E7147">
            <w:pPr>
              <w:ind w:left="0"/>
            </w:pPr>
            <w:r>
              <w:t xml:space="preserve">        &lt;span aria-hidden="true"&gt;&amp;</w:t>
            </w:r>
            <w:proofErr w:type="spellStart"/>
            <w:r>
              <w:t>laquo</w:t>
            </w:r>
            <w:proofErr w:type="spellEnd"/>
            <w:r>
              <w:t>;&lt;/span&gt;</w:t>
            </w:r>
          </w:p>
          <w:p w:rsidR="006E7147" w:rsidRDefault="006E7147" w:rsidP="006E7147">
            <w:pPr>
              <w:ind w:left="0"/>
            </w:pPr>
            <w:r>
              <w:t xml:space="preserve">      &lt;/a&gt;</w:t>
            </w:r>
          </w:p>
          <w:p w:rsidR="006E7147" w:rsidRDefault="006E7147" w:rsidP="006E7147">
            <w:pPr>
              <w:ind w:left="0"/>
            </w:pPr>
            <w:r>
              <w:t xml:space="preserve">    &lt;/li&gt;</w:t>
            </w:r>
          </w:p>
          <w:p w:rsidR="006E7147" w:rsidRDefault="006E7147" w:rsidP="006E7147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="#"&gt;1&lt;/a&gt;&lt;/li&gt;</w:t>
            </w:r>
          </w:p>
          <w:p w:rsidR="006E7147" w:rsidRDefault="006E7147" w:rsidP="006E7147">
            <w:pPr>
              <w:ind w:left="0"/>
            </w:pPr>
            <w:r>
              <w:lastRenderedPageBreak/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="#"&gt;2&lt;/a&gt;&lt;/li&gt;</w:t>
            </w:r>
          </w:p>
          <w:p w:rsidR="006E7147" w:rsidRDefault="006E7147" w:rsidP="006E7147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="#"&gt;3&lt;/a&gt;&lt;/li&gt;</w:t>
            </w:r>
          </w:p>
          <w:p w:rsidR="006E7147" w:rsidRDefault="006E7147" w:rsidP="006E7147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="#"&gt;4&lt;/a&gt;&lt;/li&gt;</w:t>
            </w:r>
          </w:p>
          <w:p w:rsidR="006E7147" w:rsidRDefault="006E7147" w:rsidP="006E7147">
            <w:pPr>
              <w:ind w:left="0"/>
            </w:pPr>
            <w:r>
              <w:t xml:space="preserve">    &lt;li&gt;&lt;a </w:t>
            </w:r>
            <w:proofErr w:type="spellStart"/>
            <w:r>
              <w:t>href</w:t>
            </w:r>
            <w:proofErr w:type="spellEnd"/>
            <w:r>
              <w:t>="#"&gt;5&lt;/a&gt;&lt;/li&gt;</w:t>
            </w:r>
          </w:p>
          <w:p w:rsidR="006E7147" w:rsidRDefault="006E7147" w:rsidP="006E7147">
            <w:pPr>
              <w:ind w:left="0"/>
            </w:pPr>
            <w:r>
              <w:t xml:space="preserve">    &lt;li&gt;</w:t>
            </w:r>
          </w:p>
          <w:p w:rsidR="006E7147" w:rsidRDefault="006E7147" w:rsidP="006E7147">
            <w:pPr>
              <w:ind w:left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="#" aria-label="Next"&gt;</w:t>
            </w:r>
          </w:p>
          <w:p w:rsidR="006E7147" w:rsidRDefault="006E7147" w:rsidP="006E7147">
            <w:pPr>
              <w:ind w:left="0"/>
            </w:pPr>
            <w:r>
              <w:t xml:space="preserve">        &lt;span aria-hidden="true"&gt;&amp;</w:t>
            </w:r>
            <w:proofErr w:type="spellStart"/>
            <w:r>
              <w:t>raquo</w:t>
            </w:r>
            <w:proofErr w:type="spellEnd"/>
            <w:r>
              <w:t>;&lt;/span&gt;</w:t>
            </w:r>
          </w:p>
          <w:p w:rsidR="006E7147" w:rsidRDefault="006E7147" w:rsidP="006E7147">
            <w:pPr>
              <w:ind w:left="0"/>
            </w:pPr>
            <w:r>
              <w:t xml:space="preserve">      &lt;/a&gt;</w:t>
            </w:r>
          </w:p>
          <w:p w:rsidR="006E7147" w:rsidRDefault="006E7147" w:rsidP="006E7147">
            <w:pPr>
              <w:ind w:left="0"/>
            </w:pPr>
            <w:r>
              <w:t xml:space="preserve">    &lt;/li&gt;</w:t>
            </w:r>
          </w:p>
          <w:p w:rsidR="006E7147" w:rsidRDefault="006E7147" w:rsidP="006E7147">
            <w:pPr>
              <w:ind w:left="0"/>
            </w:pPr>
            <w:r>
              <w:t xml:space="preserve">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E7147" w:rsidRPr="006E7147" w:rsidRDefault="006E7147" w:rsidP="006E7147">
            <w:pPr>
              <w:ind w:left="0"/>
            </w:pPr>
            <w:r>
              <w:t>&lt;/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标签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EF23A6" w:rsidTr="00EF23A6">
        <w:tc>
          <w:tcPr>
            <w:tcW w:w="8630" w:type="dxa"/>
          </w:tcPr>
          <w:p w:rsidR="00D14BCD" w:rsidRPr="00D14BCD" w:rsidRDefault="00D14BCD" w:rsidP="00EF23A6">
            <w:pPr>
              <w:ind w:left="0"/>
            </w:pPr>
            <w:r w:rsidRPr="00D14BCD">
              <w:t>&lt;h3&gt;Example heading &lt;span class="label label-default"&gt;New&lt;/span&gt;&lt;/h3&gt;</w:t>
            </w:r>
          </w:p>
          <w:p w:rsidR="00EF23A6" w:rsidRDefault="00EF23A6" w:rsidP="00EF23A6">
            <w:pPr>
              <w:ind w:left="0"/>
            </w:pPr>
            <w:r>
              <w:t>&lt;span class=</w:t>
            </w:r>
            <w:r w:rsidRPr="00405989">
              <w:rPr>
                <w:b/>
              </w:rPr>
              <w:t>"label label-default</w:t>
            </w:r>
            <w:r>
              <w:t>"&gt;Default&lt;/span&gt;</w:t>
            </w:r>
          </w:p>
          <w:p w:rsidR="00EF23A6" w:rsidRDefault="00EF23A6" w:rsidP="00EF23A6">
            <w:pPr>
              <w:ind w:left="0"/>
            </w:pPr>
            <w:r>
              <w:t>&lt;span class="label label-primary"&gt;Primary&lt;/span&gt;</w:t>
            </w:r>
          </w:p>
          <w:p w:rsidR="00EF23A6" w:rsidRDefault="00EF23A6" w:rsidP="00EF23A6">
            <w:pPr>
              <w:ind w:left="0"/>
            </w:pPr>
            <w:r>
              <w:t>&lt;span class="label label-success"&gt;Success&lt;/span&gt;</w:t>
            </w:r>
          </w:p>
          <w:p w:rsidR="00EF23A6" w:rsidRDefault="00EF23A6" w:rsidP="00EF23A6">
            <w:pPr>
              <w:ind w:left="0"/>
            </w:pPr>
            <w:r>
              <w:t>&lt;span class="label label-info"&gt;Info&lt;/span&gt;</w:t>
            </w:r>
          </w:p>
          <w:p w:rsidR="00EF23A6" w:rsidRDefault="00EF23A6" w:rsidP="00EF23A6">
            <w:pPr>
              <w:ind w:left="0"/>
            </w:pPr>
            <w:r>
              <w:t>&lt;span class="label label-warning"&gt;Warning&lt;/span&gt;</w:t>
            </w:r>
          </w:p>
          <w:p w:rsidR="00EF23A6" w:rsidRDefault="00EF23A6" w:rsidP="00EF23A6">
            <w:pPr>
              <w:ind w:left="0"/>
            </w:pPr>
            <w:r>
              <w:t>&lt;span class="label label-danger"&gt;Danger&lt;/span&gt;</w:t>
            </w:r>
          </w:p>
          <w:p w:rsidR="00D51469" w:rsidRDefault="00D51469" w:rsidP="00EF23A6">
            <w:pPr>
              <w:ind w:left="0"/>
            </w:pP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徽章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32F04" w:rsidTr="00132F04">
        <w:tc>
          <w:tcPr>
            <w:tcW w:w="8630" w:type="dxa"/>
          </w:tcPr>
          <w:p w:rsidR="00D7200C" w:rsidRDefault="00D7200C" w:rsidP="00D7200C">
            <w:pPr>
              <w:ind w:left="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="#"&gt;Inbox &lt;span </w:t>
            </w:r>
            <w:r w:rsidRPr="00405989">
              <w:rPr>
                <w:b/>
              </w:rPr>
              <w:t>class="badge"</w:t>
            </w:r>
            <w:r>
              <w:t>&gt;42&lt;/span&gt;&lt;/a&gt;</w:t>
            </w:r>
          </w:p>
          <w:p w:rsidR="00D7200C" w:rsidRDefault="00D7200C" w:rsidP="00D7200C">
            <w:pPr>
              <w:ind w:left="0"/>
            </w:pPr>
          </w:p>
          <w:p w:rsidR="00D7200C" w:rsidRDefault="00D7200C" w:rsidP="00D7200C">
            <w:pPr>
              <w:ind w:left="0"/>
            </w:pPr>
            <w:r>
              <w:t>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type="button"&gt;</w:t>
            </w:r>
          </w:p>
          <w:p w:rsidR="00D7200C" w:rsidRDefault="00D7200C" w:rsidP="00D7200C">
            <w:pPr>
              <w:ind w:left="0"/>
            </w:pPr>
            <w:r>
              <w:t xml:space="preserve">  Messages &lt;span class="badge"&gt;4&lt;/span&gt;</w:t>
            </w:r>
          </w:p>
          <w:p w:rsidR="00132F04" w:rsidRDefault="00D7200C" w:rsidP="00D7200C">
            <w:pPr>
              <w:ind w:left="0"/>
            </w:pPr>
            <w:r>
              <w:lastRenderedPageBreak/>
              <w:t>&lt;/button&gt;</w:t>
            </w:r>
          </w:p>
          <w:p w:rsidR="0075285B" w:rsidRPr="00D7200C" w:rsidRDefault="00B90FA7" w:rsidP="00D7200C">
            <w:pPr>
              <w:ind w:left="0"/>
            </w:pPr>
            <w:r>
              <w:rPr>
                <w:rFonts w:hint="eastAsia"/>
              </w:rPr>
              <w:t>//需要</w:t>
            </w:r>
            <w:r>
              <w:t>自己</w:t>
            </w:r>
            <w:r>
              <w:rPr>
                <w:rFonts w:hint="eastAsia"/>
              </w:rPr>
              <w:t>扩展</w:t>
            </w:r>
            <w:r>
              <w:t>颜色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大屏幕展播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97022" w:rsidTr="00997022">
        <w:tc>
          <w:tcPr>
            <w:tcW w:w="8630" w:type="dxa"/>
          </w:tcPr>
          <w:p w:rsidR="00997022" w:rsidRDefault="00997022" w:rsidP="00997022">
            <w:pPr>
              <w:ind w:left="0"/>
            </w:pPr>
            <w:r>
              <w:t xml:space="preserve">&lt;div </w:t>
            </w:r>
            <w:r w:rsidRPr="00997022">
              <w:rPr>
                <w:b/>
              </w:rPr>
              <w:t>class="</w:t>
            </w:r>
            <w:proofErr w:type="spellStart"/>
            <w:r w:rsidRPr="00997022">
              <w:rPr>
                <w:b/>
              </w:rPr>
              <w:t>jumbotron</w:t>
            </w:r>
            <w:proofErr w:type="spellEnd"/>
            <w:r w:rsidRPr="00997022">
              <w:rPr>
                <w:b/>
              </w:rPr>
              <w:t>"</w:t>
            </w:r>
            <w:r>
              <w:t>&gt;</w:t>
            </w:r>
          </w:p>
          <w:p w:rsidR="00997022" w:rsidRDefault="00997022" w:rsidP="00997022">
            <w:pPr>
              <w:ind w:left="0"/>
            </w:pPr>
            <w:r>
              <w:t xml:space="preserve">  &lt;h1&gt;Hello, world!&lt;/h1&gt;</w:t>
            </w:r>
          </w:p>
          <w:p w:rsidR="00997022" w:rsidRDefault="00997022" w:rsidP="00997022">
            <w:pPr>
              <w:ind w:left="0"/>
            </w:pPr>
            <w:r>
              <w:t xml:space="preserve">  &lt;p&gt;</w:t>
            </w:r>
            <w:proofErr w:type="gramStart"/>
            <w:r>
              <w:rPr>
                <w:rFonts w:hint="eastAsia"/>
              </w:rPr>
              <w:t>展博</w:t>
            </w:r>
            <w:r>
              <w:t>内容</w:t>
            </w:r>
            <w:proofErr w:type="gramEnd"/>
            <w:r>
              <w:t xml:space="preserve"> &lt;/p&gt;</w:t>
            </w:r>
          </w:p>
          <w:p w:rsidR="00997022" w:rsidRDefault="00997022" w:rsidP="00997022">
            <w:pPr>
              <w:ind w:left="0"/>
            </w:pPr>
            <w:r>
              <w:t xml:space="preserve">  &lt;p&gt;&lt;a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 </w:t>
            </w:r>
            <w:proofErr w:type="spellStart"/>
            <w:r>
              <w:t>btn-lg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="#" role="button"&gt;Learn more&lt;/a&gt;&lt;/p&gt;</w:t>
            </w:r>
          </w:p>
          <w:p w:rsidR="00997022" w:rsidRPr="00997022" w:rsidRDefault="00997022" w:rsidP="00997022">
            <w:pPr>
              <w:ind w:left="0"/>
            </w:pPr>
            <w:r>
              <w:t>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页面</w:t>
      </w:r>
      <w:r>
        <w:t>标题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C06215" w:rsidTr="00C06215">
        <w:tc>
          <w:tcPr>
            <w:tcW w:w="8630" w:type="dxa"/>
          </w:tcPr>
          <w:p w:rsidR="00C06215" w:rsidRDefault="00C06215" w:rsidP="00C06215">
            <w:pPr>
              <w:ind w:left="0"/>
            </w:pPr>
            <w:r>
              <w:t>&lt;div class=</w:t>
            </w:r>
            <w:r w:rsidRPr="003A5D6E">
              <w:rPr>
                <w:b/>
              </w:rPr>
              <w:t>"page-header"</w:t>
            </w:r>
            <w:r>
              <w:t>&gt;</w:t>
            </w:r>
          </w:p>
          <w:p w:rsidR="00C06215" w:rsidRDefault="00C06215" w:rsidP="00C06215">
            <w:pPr>
              <w:ind w:left="0"/>
            </w:pPr>
            <w:r>
              <w:t xml:space="preserve">  &lt;h1&gt;Example page header &lt;small&gt;Subtext for header&lt;/small&gt;&lt;/h1&gt;</w:t>
            </w:r>
          </w:p>
          <w:p w:rsidR="00C06215" w:rsidRDefault="00C06215" w:rsidP="00C06215">
            <w:pPr>
              <w:ind w:left="0"/>
            </w:pPr>
            <w:r>
              <w:t>&lt;/div&gt;</w:t>
            </w:r>
          </w:p>
          <w:p w:rsidR="003A5D6E" w:rsidRDefault="003A5D6E" w:rsidP="00C06215">
            <w:pPr>
              <w:ind w:left="0"/>
            </w:pPr>
            <w:r>
              <w:rPr>
                <w:rFonts w:hint="eastAsia"/>
              </w:rPr>
              <w:t>//类似</w:t>
            </w:r>
            <w:r>
              <w:t>h1</w:t>
            </w:r>
            <w:r>
              <w:rPr>
                <w:rFonts w:hint="eastAsia"/>
              </w:rPr>
              <w:t>显示</w:t>
            </w:r>
            <w:r>
              <w:t>效果，只不过margin</w:t>
            </w:r>
            <w:r>
              <w:rPr>
                <w:rFonts w:hint="eastAsia"/>
              </w:rPr>
              <w:t>和</w:t>
            </w:r>
            <w:r>
              <w:t>padding距离</w:t>
            </w:r>
            <w:r>
              <w:rPr>
                <w:rFonts w:hint="eastAsia"/>
              </w:rPr>
              <w:t>稍微</w:t>
            </w:r>
            <w:r>
              <w:t>大点。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缩略</w:t>
      </w:r>
      <w:r>
        <w:t>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E27C8" w:rsidTr="009E27C8">
        <w:tc>
          <w:tcPr>
            <w:tcW w:w="8630" w:type="dxa"/>
          </w:tcPr>
          <w:p w:rsidR="00004433" w:rsidRDefault="00004433" w:rsidP="00004433">
            <w:pPr>
              <w:ind w:left="0"/>
            </w:pPr>
            <w:r>
              <w:t>&lt;div class="row"&gt;</w:t>
            </w:r>
          </w:p>
          <w:p w:rsidR="00004433" w:rsidRDefault="00004433" w:rsidP="00004433">
            <w:pPr>
              <w:ind w:left="0"/>
            </w:pPr>
            <w:r>
              <w:t xml:space="preserve">  &lt;div class="col-sm-6 col-md-4"&gt;</w:t>
            </w:r>
          </w:p>
          <w:p w:rsidR="00004433" w:rsidRDefault="00004433" w:rsidP="00004433">
            <w:pPr>
              <w:ind w:left="0"/>
            </w:pPr>
            <w:r>
              <w:t xml:space="preserve">    &lt;div</w:t>
            </w:r>
            <w:r w:rsidRPr="003842C5">
              <w:rPr>
                <w:b/>
              </w:rPr>
              <w:t xml:space="preserve"> class="thumbnail"</w:t>
            </w:r>
            <w:r>
              <w:t>&gt;</w:t>
            </w:r>
          </w:p>
          <w:p w:rsidR="00004433" w:rsidRDefault="00004433" w:rsidP="00004433">
            <w:pPr>
              <w:ind w:left="0"/>
            </w:pPr>
            <w:r>
              <w:t xml:space="preserve">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/test.png" alt="..."&gt;</w:t>
            </w:r>
          </w:p>
          <w:p w:rsidR="00004433" w:rsidRDefault="00004433" w:rsidP="00004433">
            <w:pPr>
              <w:ind w:left="0"/>
            </w:pPr>
            <w:r>
              <w:t xml:space="preserve">      &lt;div class="caption"&gt;</w:t>
            </w:r>
          </w:p>
          <w:p w:rsidR="00004433" w:rsidRDefault="00004433" w:rsidP="00004433">
            <w:pPr>
              <w:ind w:left="0"/>
            </w:pPr>
            <w:r>
              <w:t xml:space="preserve">        &lt;h3&gt;Thumbnail label&lt;/h3&gt;</w:t>
            </w:r>
          </w:p>
          <w:p w:rsidR="00004433" w:rsidRDefault="00004433" w:rsidP="00004433">
            <w:pPr>
              <w:ind w:left="0"/>
            </w:pPr>
            <w:r>
              <w:t xml:space="preserve">        &lt;p&gt;...&lt;/p&gt;</w:t>
            </w:r>
          </w:p>
          <w:p w:rsidR="00004433" w:rsidRDefault="00004433" w:rsidP="00004433">
            <w:pPr>
              <w:ind w:left="0"/>
            </w:pPr>
            <w:r>
              <w:lastRenderedPageBreak/>
              <w:t xml:space="preserve">        &lt;p&gt;&lt;a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-primary" role="button"&gt;Button&lt;/a&gt; 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-default" role="button"&gt;Button&lt;/a&gt;&lt;/p&gt;</w:t>
            </w:r>
          </w:p>
          <w:p w:rsidR="00004433" w:rsidRDefault="00004433" w:rsidP="00004433">
            <w:pPr>
              <w:ind w:left="0"/>
            </w:pPr>
            <w:r>
              <w:t xml:space="preserve">      &lt;/div&gt;</w:t>
            </w:r>
          </w:p>
          <w:p w:rsidR="00004433" w:rsidRDefault="00004433" w:rsidP="00004433">
            <w:pPr>
              <w:ind w:left="0"/>
            </w:pPr>
            <w:r>
              <w:t xml:space="preserve">    &lt;/div&gt;</w:t>
            </w:r>
          </w:p>
          <w:p w:rsidR="00004433" w:rsidRDefault="00004433" w:rsidP="00004433">
            <w:pPr>
              <w:ind w:left="0"/>
            </w:pPr>
            <w:r>
              <w:t xml:space="preserve">  &lt;/div&gt;</w:t>
            </w:r>
          </w:p>
          <w:p w:rsidR="009E27C8" w:rsidRDefault="00004433" w:rsidP="00004433">
            <w:pPr>
              <w:ind w:left="0"/>
            </w:pPr>
            <w:r>
              <w:t>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警告窗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FA7734" w:rsidTr="00FA7734">
        <w:tc>
          <w:tcPr>
            <w:tcW w:w="8630" w:type="dxa"/>
          </w:tcPr>
          <w:p w:rsidR="00FA7734" w:rsidRDefault="00FA7734" w:rsidP="00FA7734">
            <w:pPr>
              <w:ind w:left="0"/>
            </w:pPr>
            <w:r>
              <w:t>&lt;div</w:t>
            </w:r>
            <w:r w:rsidRPr="00DC2A88">
              <w:rPr>
                <w:b/>
              </w:rPr>
              <w:t xml:space="preserve"> class="alert alert-danger alert-dismissible fade in"</w:t>
            </w:r>
            <w:r>
              <w:t xml:space="preserve"> role=</w:t>
            </w:r>
            <w:r>
              <w:br/>
              <w:t>"alert"&gt;</w:t>
            </w:r>
          </w:p>
          <w:p w:rsidR="00FA7734" w:rsidRDefault="00FA7734" w:rsidP="00FA7734">
            <w:pPr>
              <w:ind w:left="0"/>
            </w:pPr>
            <w:r>
              <w:t xml:space="preserve">      &lt;button type="button" class="close" </w:t>
            </w:r>
            <w:r w:rsidRPr="009E7F8B">
              <w:rPr>
                <w:b/>
              </w:rPr>
              <w:t xml:space="preserve">data-dismiss="alert" </w:t>
            </w:r>
            <w:r>
              <w:t>aria-label="Close"&gt;&lt;span aria-hidden="true"&gt;×&lt;/span&gt;&lt;/button&gt;</w:t>
            </w:r>
          </w:p>
          <w:p w:rsidR="00FA7734" w:rsidRDefault="00FA7734" w:rsidP="00FA7734">
            <w:pPr>
              <w:ind w:left="0"/>
            </w:pPr>
            <w:r>
              <w:t xml:space="preserve">      &lt;h4&gt;Oh snap! You got an error!&lt;/h4&gt;</w:t>
            </w:r>
          </w:p>
          <w:p w:rsidR="00FA7734" w:rsidRDefault="00FA7734" w:rsidP="00FA7734">
            <w:pPr>
              <w:ind w:left="0"/>
            </w:pPr>
            <w:r>
              <w:t xml:space="preserve">      &lt;p&gt;Change this and that and try again. </w:t>
            </w:r>
            <w:proofErr w:type="spellStart"/>
            <w:r>
              <w:t>Duis</w:t>
            </w:r>
            <w:proofErr w:type="spellEnd"/>
            <w:r>
              <w:t xml:space="preserve"> </w:t>
            </w:r>
            <w:proofErr w:type="spellStart"/>
            <w:r>
              <w:t>mollis</w:t>
            </w:r>
            <w:proofErr w:type="spellEnd"/>
            <w:r>
              <w:t xml:space="preserve">, </w:t>
            </w:r>
            <w:proofErr w:type="spellStart"/>
            <w:r>
              <w:t>est</w:t>
            </w:r>
            <w:proofErr w:type="spellEnd"/>
            <w:r>
              <w:t xml:space="preserve"> non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, nisi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 ligula,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lacinia</w:t>
            </w:r>
            <w:proofErr w:type="spellEnd"/>
            <w:r>
              <w:t xml:space="preserve"> </w:t>
            </w:r>
            <w:proofErr w:type="spellStart"/>
            <w:r>
              <w:t>odio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Cras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fermentum</w:t>
            </w:r>
            <w:proofErr w:type="spellEnd"/>
            <w:r>
              <w:t>.&lt;/p&gt;</w:t>
            </w:r>
          </w:p>
          <w:p w:rsidR="00FA7734" w:rsidRDefault="00FA7734" w:rsidP="00FA7734">
            <w:pPr>
              <w:ind w:left="0"/>
            </w:pPr>
            <w:r>
              <w:t xml:space="preserve">      &lt;p&gt;</w:t>
            </w:r>
          </w:p>
          <w:p w:rsidR="00FA7734" w:rsidRDefault="00FA7734" w:rsidP="00FA7734">
            <w:pPr>
              <w:ind w:left="0"/>
            </w:pPr>
            <w:r>
              <w:t xml:space="preserve">        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-danger" </w:t>
            </w:r>
            <w:r w:rsidRPr="003229E1">
              <w:rPr>
                <w:b/>
              </w:rPr>
              <w:t>data-dismiss="alert"</w:t>
            </w:r>
            <w:r>
              <w:t>&gt;关闭&lt;/button&gt;</w:t>
            </w:r>
          </w:p>
          <w:p w:rsidR="00FA7734" w:rsidRDefault="00FA7734" w:rsidP="00FA7734">
            <w:pPr>
              <w:ind w:left="0"/>
            </w:pPr>
            <w:r>
              <w:t xml:space="preserve">      &lt;/p&gt;</w:t>
            </w:r>
          </w:p>
          <w:p w:rsidR="00FA7734" w:rsidRDefault="00FA7734" w:rsidP="00FA7734">
            <w:pPr>
              <w:ind w:left="0"/>
            </w:pPr>
            <w:r>
              <w:t xml:space="preserve">    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进度条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830F7E" w:rsidTr="00830F7E">
        <w:tc>
          <w:tcPr>
            <w:tcW w:w="8630" w:type="dxa"/>
          </w:tcPr>
          <w:p w:rsidR="00830F7E" w:rsidRDefault="00830F7E" w:rsidP="00830F7E">
            <w:pPr>
              <w:ind w:left="0"/>
            </w:pPr>
            <w:r>
              <w:t>&lt;div class="</w:t>
            </w:r>
            <w:r w:rsidRPr="00F37A54">
              <w:rPr>
                <w:b/>
              </w:rPr>
              <w:t>progress</w:t>
            </w:r>
            <w:r>
              <w:t>"&gt;</w:t>
            </w:r>
          </w:p>
          <w:p w:rsidR="00830F7E" w:rsidRDefault="00830F7E" w:rsidP="00830F7E">
            <w:pPr>
              <w:ind w:left="0"/>
            </w:pPr>
            <w:r>
              <w:t xml:space="preserve">  &lt;div class="progress-bar" role="</w:t>
            </w:r>
            <w:proofErr w:type="spellStart"/>
            <w:r>
              <w:t>progressbar</w:t>
            </w:r>
            <w:proofErr w:type="spellEnd"/>
            <w:r>
              <w:t>" aria-</w:t>
            </w:r>
            <w:proofErr w:type="spellStart"/>
            <w:r>
              <w:t>valuenow</w:t>
            </w:r>
            <w:proofErr w:type="spellEnd"/>
            <w:r>
              <w:t>="60" aria-</w:t>
            </w:r>
            <w:proofErr w:type="spellStart"/>
            <w:r>
              <w:t>valuemin</w:t>
            </w:r>
            <w:proofErr w:type="spellEnd"/>
            <w:r>
              <w:t>="0" aria-</w:t>
            </w:r>
            <w:proofErr w:type="spellStart"/>
            <w:r>
              <w:t>valuemax</w:t>
            </w:r>
            <w:proofErr w:type="spellEnd"/>
            <w:r>
              <w:t>="100" style="width: 60%;"&gt;</w:t>
            </w:r>
          </w:p>
          <w:p w:rsidR="00830F7E" w:rsidRDefault="00830F7E" w:rsidP="00830F7E">
            <w:pPr>
              <w:ind w:left="0"/>
            </w:pPr>
            <w:r>
              <w:t xml:space="preserve">    &lt;span class="</w:t>
            </w:r>
            <w:proofErr w:type="spellStart"/>
            <w:r>
              <w:t>sr</w:t>
            </w:r>
            <w:proofErr w:type="spellEnd"/>
            <w:r>
              <w:t>-only"&gt;60% Complete&lt;/span&gt;</w:t>
            </w:r>
          </w:p>
          <w:p w:rsidR="00830F7E" w:rsidRDefault="00830F7E" w:rsidP="00830F7E">
            <w:pPr>
              <w:ind w:left="0"/>
            </w:pPr>
            <w:r>
              <w:lastRenderedPageBreak/>
              <w:t xml:space="preserve">  &lt;/div&gt;</w:t>
            </w:r>
          </w:p>
          <w:p w:rsidR="00830F7E" w:rsidRPr="00830F7E" w:rsidRDefault="00830F7E" w:rsidP="00830F7E">
            <w:pPr>
              <w:ind w:left="0"/>
            </w:pPr>
            <w:r>
              <w:t>&lt;/div&gt;</w:t>
            </w:r>
          </w:p>
        </w:tc>
      </w:tr>
    </w:tbl>
    <w:p w:rsidR="009834D4" w:rsidRPr="00A76D73" w:rsidRDefault="009834D4" w:rsidP="002E3CFA">
      <w:pPr>
        <w:ind w:left="0"/>
        <w:rPr>
          <w:rFonts w:hint="eastAsia"/>
        </w:rPr>
      </w:pPr>
    </w:p>
    <w:p w:rsidR="00CE5D3F" w:rsidRPr="00A76D73" w:rsidRDefault="00A76D73" w:rsidP="002E1703">
      <w:pPr>
        <w:pStyle w:val="1"/>
        <w:rPr>
          <w:rFonts w:hint="eastAsia"/>
        </w:rPr>
      </w:pPr>
      <w:r>
        <w:rPr>
          <w:rFonts w:hint="eastAsia"/>
        </w:rPr>
        <w:t>媒体</w:t>
      </w:r>
      <w:r>
        <w:t>对象</w:t>
      </w:r>
    </w:p>
    <w:p w:rsidR="00A76D73" w:rsidRDefault="00A76D73" w:rsidP="00A76D73">
      <w:pPr>
        <w:pStyle w:val="1"/>
      </w:pPr>
      <w:r>
        <w:rPr>
          <w:rFonts w:hint="eastAsia"/>
        </w:rPr>
        <w:t>列表组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2E1703" w:rsidTr="002E1703">
        <w:tc>
          <w:tcPr>
            <w:tcW w:w="8630" w:type="dxa"/>
          </w:tcPr>
          <w:p w:rsidR="001234ED" w:rsidRDefault="001234ED" w:rsidP="001234ED">
            <w:pPr>
              <w:ind w:left="0"/>
            </w:pPr>
            <w:r>
              <w:t>&lt;div class="list-group"&gt;</w:t>
            </w:r>
          </w:p>
          <w:p w:rsidR="001234ED" w:rsidRDefault="001234ED" w:rsidP="001234ED">
            <w:pPr>
              <w:ind w:left="0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="#" class="list-group-item active"&gt;</w:t>
            </w:r>
          </w:p>
          <w:p w:rsidR="001234ED" w:rsidRDefault="001234ED" w:rsidP="001234ED">
            <w:pPr>
              <w:ind w:left="0"/>
            </w:pPr>
            <w:r>
              <w:t xml:space="preserve">    </w:t>
            </w:r>
            <w:proofErr w:type="spellStart"/>
            <w:r>
              <w:t>Cras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odio</w:t>
            </w:r>
            <w:proofErr w:type="spellEnd"/>
          </w:p>
          <w:p w:rsidR="001234ED" w:rsidRDefault="001234ED" w:rsidP="001234ED">
            <w:pPr>
              <w:ind w:left="0"/>
            </w:pPr>
            <w:r>
              <w:t xml:space="preserve">  &lt;/a&gt;</w:t>
            </w:r>
          </w:p>
          <w:p w:rsidR="001234ED" w:rsidRDefault="001234ED" w:rsidP="001234ED">
            <w:pPr>
              <w:ind w:left="0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="#" class="list-group-item"&gt;</w:t>
            </w:r>
            <w:proofErr w:type="spellStart"/>
            <w:r>
              <w:t>Dapibus</w:t>
            </w:r>
            <w:proofErr w:type="spellEnd"/>
            <w:r>
              <w:t xml:space="preserve"> ac </w:t>
            </w:r>
            <w:proofErr w:type="spellStart"/>
            <w:r>
              <w:t>facilisis</w:t>
            </w:r>
            <w:proofErr w:type="spellEnd"/>
            <w:r>
              <w:t xml:space="preserve"> in&lt;/a&gt;</w:t>
            </w:r>
          </w:p>
          <w:p w:rsidR="001234ED" w:rsidRDefault="001234ED" w:rsidP="001234ED">
            <w:pPr>
              <w:ind w:left="0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="#" class="list-group-item"&gt;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>&lt;/a&gt;</w:t>
            </w:r>
          </w:p>
          <w:p w:rsidR="001234ED" w:rsidRDefault="001234ED" w:rsidP="001234ED">
            <w:pPr>
              <w:ind w:left="0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 xml:space="preserve">="#" class="list-group-item"&gt;Porta ac </w:t>
            </w:r>
            <w:proofErr w:type="spellStart"/>
            <w:r>
              <w:t>consectetur</w:t>
            </w:r>
            <w:proofErr w:type="spellEnd"/>
            <w:r>
              <w:t xml:space="preserve"> ac&lt;/a&gt;</w:t>
            </w:r>
          </w:p>
          <w:p w:rsidR="001234ED" w:rsidRDefault="001234ED" w:rsidP="001234ED">
            <w:pPr>
              <w:ind w:left="0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="#" class="list-group-item"&gt;</w:t>
            </w:r>
            <w:proofErr w:type="spellStart"/>
            <w:r>
              <w:t>Vestibulum</w:t>
            </w:r>
            <w:proofErr w:type="spellEnd"/>
            <w:r>
              <w:t xml:space="preserve"> at </w:t>
            </w:r>
            <w:proofErr w:type="spellStart"/>
            <w:r>
              <w:t>eros</w:t>
            </w:r>
            <w:proofErr w:type="spellEnd"/>
            <w:r>
              <w:t>&lt;/a&gt;</w:t>
            </w:r>
          </w:p>
          <w:p w:rsidR="002E1703" w:rsidRPr="001234ED" w:rsidRDefault="001234ED" w:rsidP="001234ED">
            <w:pPr>
              <w:ind w:left="0"/>
            </w:pPr>
            <w:r>
              <w:t>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面板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13824" w:rsidTr="00913824">
        <w:tc>
          <w:tcPr>
            <w:tcW w:w="8630" w:type="dxa"/>
          </w:tcPr>
          <w:p w:rsidR="00913824" w:rsidRDefault="00913824" w:rsidP="00913824">
            <w:pPr>
              <w:ind w:left="0"/>
            </w:pPr>
            <w:r>
              <w:t>&lt;div class="</w:t>
            </w:r>
            <w:r w:rsidRPr="00913824">
              <w:rPr>
                <w:b/>
              </w:rPr>
              <w:t>panel</w:t>
            </w:r>
            <w:r>
              <w:t xml:space="preserve"> panel-primary"&gt;...&lt;/div&gt;</w:t>
            </w:r>
          </w:p>
          <w:p w:rsidR="00913824" w:rsidRDefault="00913824" w:rsidP="00913824">
            <w:pPr>
              <w:ind w:left="0"/>
            </w:pPr>
            <w:r>
              <w:t>&lt;div class="panel panel-success"&gt;...&lt;/div&gt;</w:t>
            </w:r>
          </w:p>
          <w:p w:rsidR="00913824" w:rsidRDefault="00913824" w:rsidP="00913824">
            <w:pPr>
              <w:ind w:left="0"/>
            </w:pPr>
            <w:r>
              <w:t>&lt;div class="panel panel-info"&gt;...&lt;/div&gt;</w:t>
            </w:r>
          </w:p>
          <w:p w:rsidR="00913824" w:rsidRDefault="00913824" w:rsidP="00913824">
            <w:pPr>
              <w:ind w:left="0"/>
            </w:pPr>
            <w:r>
              <w:t>&lt;div class="panel panel-warning"&gt;...&lt;/div&gt;</w:t>
            </w:r>
          </w:p>
          <w:p w:rsidR="00913824" w:rsidRPr="00913824" w:rsidRDefault="00913824" w:rsidP="00913824">
            <w:pPr>
              <w:ind w:left="0"/>
            </w:pPr>
            <w:r>
              <w:t>&lt;div class="panel panel-danger"&gt;...&lt;/div&gt;</w:t>
            </w:r>
          </w:p>
        </w:tc>
      </w:tr>
    </w:tbl>
    <w:p w:rsidR="00A76D73" w:rsidRPr="00A76D73" w:rsidRDefault="00A76D73" w:rsidP="00A76D73"/>
    <w:p w:rsidR="00A76D73" w:rsidRDefault="00A76D73" w:rsidP="00A76D73">
      <w:pPr>
        <w:pStyle w:val="1"/>
      </w:pPr>
      <w:r>
        <w:rPr>
          <w:rFonts w:hint="eastAsia"/>
        </w:rPr>
        <w:t>洼地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75A97" w:rsidTr="00175A97">
        <w:tc>
          <w:tcPr>
            <w:tcW w:w="8630" w:type="dxa"/>
          </w:tcPr>
          <w:p w:rsidR="00F867CE" w:rsidRDefault="00F867CE" w:rsidP="00F867CE">
            <w:pPr>
              <w:ind w:left="0"/>
            </w:pPr>
            <w:r>
              <w:t>&lt;div class="</w:t>
            </w:r>
            <w:r w:rsidRPr="001B3D20">
              <w:rPr>
                <w:b/>
              </w:rPr>
              <w:t>well</w:t>
            </w:r>
            <w:r>
              <w:t>"&gt;</w:t>
            </w:r>
          </w:p>
          <w:p w:rsidR="00F867CE" w:rsidRDefault="00F867CE" w:rsidP="00F867CE">
            <w:pPr>
              <w:ind w:left="0"/>
            </w:pPr>
            <w:r>
              <w:tab/>
              <w:t>&lt;p&gt;some default panel.&lt;/P&gt;</w:t>
            </w:r>
          </w:p>
          <w:p w:rsidR="00F867CE" w:rsidRDefault="00F867CE" w:rsidP="00F867CE">
            <w:pPr>
              <w:ind w:left="0"/>
            </w:pPr>
            <w:r>
              <w:tab/>
              <w:t>&lt;</w:t>
            </w:r>
            <w:proofErr w:type="spellStart"/>
            <w:r>
              <w:t>blockquote</w:t>
            </w:r>
            <w:proofErr w:type="spellEnd"/>
            <w:r>
              <w:t>&gt;z注意，这里是引用内容！&lt;/</w:t>
            </w:r>
            <w:proofErr w:type="spellStart"/>
            <w:r>
              <w:t>blockquote</w:t>
            </w:r>
            <w:proofErr w:type="spellEnd"/>
            <w:r>
              <w:t>&gt;</w:t>
            </w:r>
            <w:r>
              <w:tab/>
            </w:r>
          </w:p>
          <w:p w:rsidR="00175A97" w:rsidRDefault="00F867CE" w:rsidP="00F867CE">
            <w:pPr>
              <w:ind w:left="0"/>
              <w:rPr>
                <w:rFonts w:hint="eastAsia"/>
              </w:rPr>
            </w:pPr>
            <w:r>
              <w:lastRenderedPageBreak/>
              <w:t>&lt;/div&gt;</w:t>
            </w:r>
          </w:p>
        </w:tc>
      </w:tr>
    </w:tbl>
    <w:p w:rsidR="00937C12" w:rsidRPr="00937C12" w:rsidRDefault="00937C12" w:rsidP="00937C12">
      <w:pPr>
        <w:rPr>
          <w:rFonts w:hint="eastAsia"/>
        </w:rPr>
      </w:pPr>
    </w:p>
    <w:sectPr w:rsidR="00937C12" w:rsidRPr="00937C12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2A" w:rsidRDefault="00B56E2A" w:rsidP="00987C04">
      <w:pPr>
        <w:spacing w:after="0"/>
      </w:pPr>
      <w:r>
        <w:separator/>
      </w:r>
    </w:p>
  </w:endnote>
  <w:endnote w:type="continuationSeparator" w:id="0">
    <w:p w:rsidR="00B56E2A" w:rsidRDefault="00B56E2A" w:rsidP="00987C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701471"/>
      <w:docPartObj>
        <w:docPartGallery w:val="Page Numbers (Bottom of Page)"/>
        <w:docPartUnique/>
      </w:docPartObj>
    </w:sdtPr>
    <w:sdtEndPr/>
    <w:sdtContent>
      <w:p w:rsidR="00987C04" w:rsidRDefault="00987C0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7CA" w:rsidRPr="000B17CA">
          <w:rPr>
            <w:noProof/>
            <w:lang w:val="zh-CN"/>
          </w:rPr>
          <w:t>11</w:t>
        </w:r>
        <w:r>
          <w:fldChar w:fldCharType="end"/>
        </w:r>
      </w:p>
    </w:sdtContent>
  </w:sdt>
  <w:p w:rsidR="00987C04" w:rsidRDefault="00987C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2A" w:rsidRDefault="00B56E2A" w:rsidP="00987C04">
      <w:pPr>
        <w:spacing w:after="0"/>
      </w:pPr>
      <w:r>
        <w:separator/>
      </w:r>
    </w:p>
  </w:footnote>
  <w:footnote w:type="continuationSeparator" w:id="0">
    <w:p w:rsidR="00B56E2A" w:rsidRDefault="00B56E2A" w:rsidP="00987C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73"/>
    <w:rsid w:val="00004433"/>
    <w:rsid w:val="00014477"/>
    <w:rsid w:val="00015146"/>
    <w:rsid w:val="000B17CA"/>
    <w:rsid w:val="0010112A"/>
    <w:rsid w:val="00121B77"/>
    <w:rsid w:val="001234ED"/>
    <w:rsid w:val="00126634"/>
    <w:rsid w:val="00132F04"/>
    <w:rsid w:val="00140021"/>
    <w:rsid w:val="00150193"/>
    <w:rsid w:val="0015172D"/>
    <w:rsid w:val="00175A97"/>
    <w:rsid w:val="00185733"/>
    <w:rsid w:val="00190026"/>
    <w:rsid w:val="001B3D20"/>
    <w:rsid w:val="001C6CD4"/>
    <w:rsid w:val="002E1703"/>
    <w:rsid w:val="002E3CFA"/>
    <w:rsid w:val="002E440A"/>
    <w:rsid w:val="00301073"/>
    <w:rsid w:val="00371B9D"/>
    <w:rsid w:val="003842C5"/>
    <w:rsid w:val="003A14B2"/>
    <w:rsid w:val="003A5D6E"/>
    <w:rsid w:val="00405989"/>
    <w:rsid w:val="004B26E5"/>
    <w:rsid w:val="00522D87"/>
    <w:rsid w:val="00560376"/>
    <w:rsid w:val="00562410"/>
    <w:rsid w:val="005829E5"/>
    <w:rsid w:val="005A0B2E"/>
    <w:rsid w:val="005B284E"/>
    <w:rsid w:val="006128E6"/>
    <w:rsid w:val="00622F16"/>
    <w:rsid w:val="00636537"/>
    <w:rsid w:val="00654866"/>
    <w:rsid w:val="006E4548"/>
    <w:rsid w:val="006E7147"/>
    <w:rsid w:val="00703AC4"/>
    <w:rsid w:val="0075285B"/>
    <w:rsid w:val="00790DBB"/>
    <w:rsid w:val="00797643"/>
    <w:rsid w:val="00803234"/>
    <w:rsid w:val="0080378E"/>
    <w:rsid w:val="00804DEF"/>
    <w:rsid w:val="008261CD"/>
    <w:rsid w:val="00830F7E"/>
    <w:rsid w:val="008B5ACA"/>
    <w:rsid w:val="008C5117"/>
    <w:rsid w:val="008D3BED"/>
    <w:rsid w:val="00904415"/>
    <w:rsid w:val="00913824"/>
    <w:rsid w:val="00922E9B"/>
    <w:rsid w:val="00937C12"/>
    <w:rsid w:val="009807C3"/>
    <w:rsid w:val="009834D4"/>
    <w:rsid w:val="00987C04"/>
    <w:rsid w:val="0099619D"/>
    <w:rsid w:val="00997022"/>
    <w:rsid w:val="009B15FA"/>
    <w:rsid w:val="009D5000"/>
    <w:rsid w:val="009D705A"/>
    <w:rsid w:val="009E27C8"/>
    <w:rsid w:val="00A268D8"/>
    <w:rsid w:val="00A3264A"/>
    <w:rsid w:val="00A76D73"/>
    <w:rsid w:val="00AF2537"/>
    <w:rsid w:val="00B56E2A"/>
    <w:rsid w:val="00B6495A"/>
    <w:rsid w:val="00B82E33"/>
    <w:rsid w:val="00B90FA7"/>
    <w:rsid w:val="00BE0813"/>
    <w:rsid w:val="00BE6577"/>
    <w:rsid w:val="00C03A83"/>
    <w:rsid w:val="00C06215"/>
    <w:rsid w:val="00C37474"/>
    <w:rsid w:val="00C676F4"/>
    <w:rsid w:val="00CE5D3F"/>
    <w:rsid w:val="00D14BCD"/>
    <w:rsid w:val="00D24EDE"/>
    <w:rsid w:val="00D26835"/>
    <w:rsid w:val="00D51469"/>
    <w:rsid w:val="00D67BA7"/>
    <w:rsid w:val="00D7200C"/>
    <w:rsid w:val="00D80E2B"/>
    <w:rsid w:val="00D91D3E"/>
    <w:rsid w:val="00DB6B0D"/>
    <w:rsid w:val="00DB6FA6"/>
    <w:rsid w:val="00DE3697"/>
    <w:rsid w:val="00DE6E85"/>
    <w:rsid w:val="00E10E3A"/>
    <w:rsid w:val="00E569D2"/>
    <w:rsid w:val="00E708CC"/>
    <w:rsid w:val="00ED3014"/>
    <w:rsid w:val="00EF1126"/>
    <w:rsid w:val="00EF23A6"/>
    <w:rsid w:val="00EF3DCE"/>
    <w:rsid w:val="00F07585"/>
    <w:rsid w:val="00F37A54"/>
    <w:rsid w:val="00F37F94"/>
    <w:rsid w:val="00F511F2"/>
    <w:rsid w:val="00F65367"/>
    <w:rsid w:val="00F7391F"/>
    <w:rsid w:val="00F867CE"/>
    <w:rsid w:val="00F906AD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203155-8485-45E2-85D7-486875D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D67B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987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87C04"/>
    <w:rPr>
      <w:rFonts w:ascii="微软雅黑" w:hAnsi="微软雅黑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87C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87C04"/>
    <w:rPr>
      <w:rFonts w:ascii="微软雅黑" w:hAnsi="微软雅黑"/>
      <w:sz w:val="18"/>
      <w:szCs w:val="18"/>
    </w:rPr>
  </w:style>
  <w:style w:type="character" w:customStyle="1" w:styleId="apple-converted-space">
    <w:name w:val="apple-converted-space"/>
    <w:basedOn w:val="a0"/>
    <w:rsid w:val="003A14B2"/>
  </w:style>
  <w:style w:type="character" w:styleId="HTML">
    <w:name w:val="HTML Code"/>
    <w:basedOn w:val="a0"/>
    <w:uiPriority w:val="99"/>
    <w:semiHidden/>
    <w:unhideWhenUsed/>
    <w:rsid w:val="003A14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-zxx263018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2724</TotalTime>
  <Pages>11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张小侠</dc:creator>
  <cp:lastModifiedBy>张小侠</cp:lastModifiedBy>
  <cp:revision>160</cp:revision>
  <dcterms:created xsi:type="dcterms:W3CDTF">2017-02-27T05:58:00Z</dcterms:created>
  <dcterms:modified xsi:type="dcterms:W3CDTF">2017-04-21T09:35:00Z</dcterms:modified>
</cp:coreProperties>
</file>