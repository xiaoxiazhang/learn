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83" w:rsidRDefault="001E7F88" w:rsidP="001E7F88">
      <w:pPr>
        <w:pStyle w:val="a3"/>
      </w:pPr>
      <w:r>
        <w:rPr>
          <w:rFonts w:hint="eastAsia"/>
        </w:rPr>
        <w:t>BootStrap</w:t>
      </w:r>
      <w:r>
        <w:t>常用插件使用</w:t>
      </w:r>
    </w:p>
    <w:p w:rsidR="001E7F88" w:rsidRDefault="001E7F88" w:rsidP="001E7F88">
      <w:pPr>
        <w:pStyle w:val="1"/>
      </w:pPr>
      <w:r w:rsidRPr="001E7F88">
        <w:t>datetimepicker</w:t>
      </w:r>
      <w:r>
        <w:rPr>
          <w:rFonts w:hint="eastAsia"/>
        </w:rPr>
        <w:t>的</w:t>
      </w:r>
      <w:r>
        <w:t>使用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190D90" w:rsidTr="00190D90">
        <w:tc>
          <w:tcPr>
            <w:tcW w:w="8630" w:type="dxa"/>
          </w:tcPr>
          <w:p w:rsidR="00190D90" w:rsidRDefault="00190D90" w:rsidP="001E7F88">
            <w:pPr>
              <w:ind w:left="0"/>
            </w:pPr>
            <w:r>
              <w:rPr>
                <w:rFonts w:hint="eastAsia"/>
              </w:rPr>
              <w:t>#</w:t>
            </w:r>
            <w:r w:rsidR="00D75EFD">
              <w:t>1</w:t>
            </w:r>
            <w:r>
              <w:rPr>
                <w:rFonts w:hint="eastAsia"/>
              </w:rPr>
              <w:t>引入</w:t>
            </w:r>
            <w:r>
              <w:t>依赖</w:t>
            </w:r>
          </w:p>
          <w:p w:rsidR="007A53E6" w:rsidRDefault="007A53E6" w:rsidP="001E7F88">
            <w:pPr>
              <w:ind w:left="0"/>
            </w:pPr>
            <w:r>
              <w:rPr>
                <w:rFonts w:hint="eastAsia"/>
              </w:rPr>
              <w:t>&lt;!</w:t>
            </w:r>
            <w:r>
              <w:t>—css</w:t>
            </w:r>
            <w:r>
              <w:rPr>
                <w:rFonts w:hint="eastAsia"/>
              </w:rPr>
              <w:t>依赖 --&gt;</w:t>
            </w:r>
          </w:p>
          <w:p w:rsidR="007A53E6" w:rsidRDefault="007A53E6" w:rsidP="001E7F88">
            <w:pPr>
              <w:ind w:left="0"/>
            </w:pPr>
            <w:r w:rsidRPr="007A53E6">
              <w:t>&lt;link rel="stylesheet" href="$rc.contextPath/bootstrap/css/bootstrap.</w:t>
            </w:r>
            <w:r w:rsidR="00021CAD">
              <w:br/>
            </w:r>
            <w:r w:rsidRPr="007A53E6">
              <w:t>min.css"&gt;&lt;link rel="stylesheet" href="$rc.contextPath/assets/css/bootstrap-datetimepicker.min.css"&gt;</w:t>
            </w:r>
          </w:p>
          <w:p w:rsidR="00A91A92" w:rsidRDefault="00A91A92" w:rsidP="001E7F88">
            <w:pPr>
              <w:ind w:left="0"/>
            </w:pPr>
          </w:p>
          <w:p w:rsidR="007A53E6" w:rsidRDefault="007A53E6" w:rsidP="001E7F88">
            <w:pPr>
              <w:ind w:left="0"/>
            </w:pPr>
            <w:r>
              <w:rPr>
                <w:rFonts w:hint="eastAsia"/>
              </w:rPr>
              <w:t>&lt;</w:t>
            </w:r>
            <w:r>
              <w:t>--</w:t>
            </w:r>
            <w:r>
              <w:rPr>
                <w:rFonts w:hint="eastAsia"/>
              </w:rPr>
              <w:t>javascript</w:t>
            </w:r>
            <w:r>
              <w:t>--</w:t>
            </w:r>
            <w:r>
              <w:rPr>
                <w:rFonts w:hint="eastAsia"/>
              </w:rPr>
              <w:t>&gt;</w:t>
            </w:r>
          </w:p>
          <w:p w:rsidR="00190D90" w:rsidRDefault="00190D90" w:rsidP="00190D90">
            <w:pPr>
              <w:ind w:left="0"/>
            </w:pPr>
            <w:r>
              <w:t>&lt;script src="$rc.contextPath/plugins/jQuery/jquery-2.2.3.min.js"&gt;</w:t>
            </w:r>
            <w:r>
              <w:br/>
              <w:t>&lt;/script&gt;</w:t>
            </w:r>
          </w:p>
          <w:p w:rsidR="00190D90" w:rsidRDefault="00190D90" w:rsidP="00190D90">
            <w:pPr>
              <w:ind w:left="0"/>
            </w:pPr>
            <w:r>
              <w:t>&lt;script src="$rc.contextPath/bootstrap/js/bootstrap.min.js"&gt;</w:t>
            </w:r>
            <w:r>
              <w:br/>
              <w:t>&lt;/script&gt;</w:t>
            </w:r>
          </w:p>
          <w:p w:rsidR="00190D90" w:rsidRDefault="00190D90" w:rsidP="00190D90">
            <w:pPr>
              <w:ind w:left="0"/>
            </w:pPr>
            <w:r>
              <w:t>&lt;script src="$rc.contextPath/assets/js/bootstrap-datetimepicker.min</w:t>
            </w:r>
            <w:r>
              <w:br/>
              <w:t>.js"&gt;&lt;/script&gt;</w:t>
            </w:r>
          </w:p>
          <w:p w:rsidR="00190D90" w:rsidRDefault="00190D90" w:rsidP="00190D90">
            <w:pPr>
              <w:ind w:left="0"/>
            </w:pPr>
            <w:r>
              <w:t>&lt;script src="$rc.contextPath/assets/js/bootstrap-datetimepicker.zh-CN.js"&gt;&lt;/script&gt;</w:t>
            </w:r>
          </w:p>
          <w:p w:rsidR="001259DF" w:rsidRPr="00190D90" w:rsidRDefault="001259DF" w:rsidP="00190D90">
            <w:pPr>
              <w:ind w:left="0"/>
            </w:pPr>
          </w:p>
        </w:tc>
      </w:tr>
      <w:tr w:rsidR="001259DF" w:rsidTr="00190D90">
        <w:tc>
          <w:tcPr>
            <w:tcW w:w="8630" w:type="dxa"/>
          </w:tcPr>
          <w:p w:rsidR="001259DF" w:rsidRDefault="001259DF" w:rsidP="001E7F88">
            <w:pPr>
              <w:ind w:left="0"/>
            </w:pPr>
            <w:r>
              <w:rPr>
                <w:rFonts w:hint="eastAsia"/>
              </w:rPr>
              <w:t>#</w:t>
            </w:r>
            <w:r w:rsidR="00D75EFD">
              <w:t>2</w:t>
            </w:r>
            <w:r>
              <w:rPr>
                <w:rFonts w:hint="eastAsia"/>
              </w:rPr>
              <w:t>使用方式</w:t>
            </w:r>
          </w:p>
          <w:p w:rsidR="001259DF" w:rsidRPr="001259DF" w:rsidRDefault="001259DF" w:rsidP="001259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Menlo" w:eastAsia="宋体" w:hAnsi="Menlo" w:cs="宋体" w:hint="eastAsia"/>
                <w:color w:val="333333"/>
                <w:sz w:val="23"/>
                <w:szCs w:val="23"/>
              </w:rPr>
            </w:pPr>
            <w:r w:rsidRPr="001259DF">
              <w:rPr>
                <w:rFonts w:ascii="Menlo" w:eastAsia="宋体" w:hAnsi="Menlo" w:cs="宋体"/>
                <w:color w:val="333333"/>
                <w:sz w:val="23"/>
                <w:szCs w:val="23"/>
                <w:shd w:val="clear" w:color="auto" w:fill="E4E4FF"/>
              </w:rPr>
              <w:t>$</w:t>
            </w:r>
            <w:r w:rsidRPr="001259DF">
              <w:rPr>
                <w:rFonts w:ascii="Menlo" w:eastAsia="宋体" w:hAnsi="Menlo" w:cs="宋体"/>
                <w:color w:val="333333"/>
                <w:sz w:val="23"/>
                <w:szCs w:val="23"/>
              </w:rPr>
              <w:t>(</w:t>
            </w:r>
            <w:r w:rsidRPr="001259DF">
              <w:rPr>
                <w:rFonts w:ascii="Menlo" w:eastAsia="宋体" w:hAnsi="Menlo" w:cs="宋体"/>
                <w:b/>
                <w:bCs/>
                <w:color w:val="008000"/>
                <w:sz w:val="23"/>
                <w:szCs w:val="23"/>
              </w:rPr>
              <w:t>'#birthdayInput'</w:t>
            </w:r>
            <w:r w:rsidRPr="001259DF">
              <w:rPr>
                <w:rFonts w:ascii="Menlo" w:eastAsia="宋体" w:hAnsi="Menlo" w:cs="宋体"/>
                <w:color w:val="333333"/>
                <w:sz w:val="23"/>
                <w:szCs w:val="23"/>
              </w:rPr>
              <w:t>).</w:t>
            </w:r>
            <w:r w:rsidRPr="001259DF">
              <w:rPr>
                <w:rFonts w:ascii="Menlo" w:eastAsia="宋体" w:hAnsi="Menlo" w:cs="宋体"/>
                <w:color w:val="7A7A43"/>
                <w:sz w:val="23"/>
                <w:szCs w:val="23"/>
              </w:rPr>
              <w:t>datetimepicker</w:t>
            </w:r>
            <w:r w:rsidRPr="001259DF">
              <w:rPr>
                <w:rFonts w:ascii="Menlo" w:eastAsia="宋体" w:hAnsi="Menlo" w:cs="宋体"/>
                <w:color w:val="333333"/>
                <w:sz w:val="23"/>
                <w:szCs w:val="23"/>
              </w:rPr>
              <w:t>({</w:t>
            </w:r>
          </w:p>
          <w:p w:rsidR="001259DF" w:rsidRPr="001259DF" w:rsidRDefault="001259DF" w:rsidP="001259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Menlo" w:eastAsia="宋体" w:hAnsi="Menlo" w:cs="宋体" w:hint="eastAsia"/>
                <w:color w:val="333333"/>
                <w:sz w:val="23"/>
                <w:szCs w:val="23"/>
              </w:rPr>
            </w:pPr>
            <w:r w:rsidRPr="001259DF">
              <w:rPr>
                <w:rFonts w:ascii="Menlo" w:eastAsia="宋体" w:hAnsi="Menlo" w:cs="宋体"/>
                <w:color w:val="333333"/>
                <w:sz w:val="23"/>
                <w:szCs w:val="23"/>
              </w:rPr>
              <w:t xml:space="preserve">    </w:t>
            </w:r>
            <w:r w:rsidRPr="001259DF">
              <w:rPr>
                <w:rFonts w:ascii="Menlo" w:eastAsia="宋体" w:hAnsi="Menlo" w:cs="宋体"/>
                <w:b/>
                <w:bCs/>
                <w:color w:val="660E7A"/>
                <w:sz w:val="23"/>
                <w:szCs w:val="23"/>
              </w:rPr>
              <w:t>format</w:t>
            </w:r>
            <w:r w:rsidRPr="001259DF">
              <w:rPr>
                <w:rFonts w:ascii="Menlo" w:eastAsia="宋体" w:hAnsi="Menlo" w:cs="宋体"/>
                <w:color w:val="333333"/>
                <w:sz w:val="23"/>
                <w:szCs w:val="23"/>
              </w:rPr>
              <w:t xml:space="preserve">: </w:t>
            </w:r>
            <w:r w:rsidRPr="001259DF">
              <w:rPr>
                <w:rFonts w:ascii="Menlo" w:eastAsia="宋体" w:hAnsi="Menlo" w:cs="宋体"/>
                <w:b/>
                <w:bCs/>
                <w:color w:val="008000"/>
                <w:sz w:val="23"/>
                <w:szCs w:val="23"/>
              </w:rPr>
              <w:t>'yyyy-mm-dd'</w:t>
            </w:r>
            <w:r w:rsidRPr="001259DF">
              <w:rPr>
                <w:rFonts w:ascii="Menlo" w:eastAsia="宋体" w:hAnsi="Menlo" w:cs="宋体"/>
                <w:color w:val="333333"/>
                <w:sz w:val="23"/>
                <w:szCs w:val="23"/>
              </w:rPr>
              <w:t>,//</w:t>
            </w:r>
            <w:r w:rsidRPr="001259DF">
              <w:rPr>
                <w:rFonts w:ascii="Menlo" w:eastAsia="宋体" w:hAnsi="Menlo" w:cs="宋体"/>
                <w:color w:val="333333"/>
                <w:sz w:val="23"/>
                <w:szCs w:val="23"/>
              </w:rPr>
              <w:t>日期的格式</w:t>
            </w:r>
          </w:p>
          <w:p w:rsidR="001259DF" w:rsidRPr="001259DF" w:rsidRDefault="001259DF" w:rsidP="001259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Menlo" w:eastAsia="宋体" w:hAnsi="Menlo" w:cs="宋体" w:hint="eastAsia"/>
                <w:color w:val="333333"/>
                <w:sz w:val="23"/>
                <w:szCs w:val="23"/>
              </w:rPr>
            </w:pPr>
            <w:r w:rsidRPr="001259DF">
              <w:rPr>
                <w:rFonts w:ascii="Menlo" w:eastAsia="宋体" w:hAnsi="Menlo" w:cs="宋体"/>
                <w:color w:val="333333"/>
                <w:sz w:val="23"/>
                <w:szCs w:val="23"/>
              </w:rPr>
              <w:t xml:space="preserve">    </w:t>
            </w:r>
            <w:r w:rsidRPr="001259DF">
              <w:rPr>
                <w:rFonts w:ascii="Menlo" w:eastAsia="宋体" w:hAnsi="Menlo" w:cs="宋体"/>
                <w:b/>
                <w:bCs/>
                <w:color w:val="660E7A"/>
                <w:sz w:val="23"/>
                <w:szCs w:val="23"/>
              </w:rPr>
              <w:t>startDate</w:t>
            </w:r>
            <w:r w:rsidRPr="001259DF">
              <w:rPr>
                <w:rFonts w:ascii="Menlo" w:eastAsia="宋体" w:hAnsi="Menlo" w:cs="宋体"/>
                <w:color w:val="333333"/>
                <w:sz w:val="23"/>
                <w:szCs w:val="23"/>
              </w:rPr>
              <w:t>:</w:t>
            </w:r>
            <w:r w:rsidRPr="001259DF">
              <w:rPr>
                <w:rFonts w:ascii="Menlo" w:eastAsia="宋体" w:hAnsi="Menlo" w:cs="宋体"/>
                <w:b/>
                <w:bCs/>
                <w:color w:val="008000"/>
                <w:sz w:val="23"/>
                <w:szCs w:val="23"/>
              </w:rPr>
              <w:t>'1900-01-01'</w:t>
            </w:r>
            <w:r w:rsidRPr="001259DF">
              <w:rPr>
                <w:rFonts w:ascii="Menlo" w:eastAsia="宋体" w:hAnsi="Menlo" w:cs="宋体"/>
                <w:color w:val="333333"/>
                <w:sz w:val="23"/>
                <w:szCs w:val="23"/>
              </w:rPr>
              <w:t>,//</w:t>
            </w:r>
            <w:r w:rsidRPr="001259DF">
              <w:rPr>
                <w:rFonts w:ascii="Menlo" w:eastAsia="宋体" w:hAnsi="Menlo" w:cs="宋体"/>
                <w:color w:val="333333"/>
                <w:sz w:val="23"/>
                <w:szCs w:val="23"/>
              </w:rPr>
              <w:t>选择器的开始日期</w:t>
            </w:r>
          </w:p>
          <w:p w:rsidR="001259DF" w:rsidRPr="001259DF" w:rsidRDefault="001259DF" w:rsidP="001259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Menlo" w:eastAsia="宋体" w:hAnsi="Menlo" w:cs="宋体" w:hint="eastAsia"/>
                <w:color w:val="333333"/>
                <w:sz w:val="23"/>
                <w:szCs w:val="23"/>
              </w:rPr>
            </w:pPr>
            <w:r w:rsidRPr="001259DF">
              <w:rPr>
                <w:rFonts w:ascii="Menlo" w:eastAsia="宋体" w:hAnsi="Menlo" w:cs="宋体"/>
                <w:color w:val="333333"/>
                <w:sz w:val="23"/>
                <w:szCs w:val="23"/>
              </w:rPr>
              <w:t xml:space="preserve">    </w:t>
            </w:r>
            <w:r w:rsidRPr="001259DF">
              <w:rPr>
                <w:rFonts w:ascii="Menlo" w:eastAsia="宋体" w:hAnsi="Menlo" w:cs="宋体"/>
                <w:b/>
                <w:bCs/>
                <w:color w:val="660E7A"/>
                <w:sz w:val="23"/>
                <w:szCs w:val="23"/>
              </w:rPr>
              <w:t>autoclose</w:t>
            </w:r>
            <w:r w:rsidRPr="001259DF">
              <w:rPr>
                <w:rFonts w:ascii="Menlo" w:eastAsia="宋体" w:hAnsi="Menlo" w:cs="宋体"/>
                <w:color w:val="333333"/>
                <w:sz w:val="23"/>
                <w:szCs w:val="23"/>
              </w:rPr>
              <w:t>:</w:t>
            </w:r>
            <w:r w:rsidRPr="001259DF">
              <w:rPr>
                <w:rFonts w:ascii="Menlo" w:eastAsia="宋体" w:hAnsi="Menlo" w:cs="宋体"/>
                <w:b/>
                <w:bCs/>
                <w:color w:val="000080"/>
                <w:sz w:val="23"/>
                <w:szCs w:val="23"/>
              </w:rPr>
              <w:t>true</w:t>
            </w:r>
            <w:r w:rsidRPr="001259DF">
              <w:rPr>
                <w:rFonts w:ascii="Menlo" w:eastAsia="宋体" w:hAnsi="Menlo" w:cs="宋体"/>
                <w:color w:val="333333"/>
                <w:sz w:val="23"/>
                <w:szCs w:val="23"/>
              </w:rPr>
              <w:t>,//</w:t>
            </w:r>
            <w:r w:rsidRPr="001259DF">
              <w:rPr>
                <w:rFonts w:ascii="Menlo" w:eastAsia="宋体" w:hAnsi="Menlo" w:cs="宋体"/>
                <w:color w:val="333333"/>
                <w:sz w:val="23"/>
                <w:szCs w:val="23"/>
              </w:rPr>
              <w:t>日期选择完成后是否关闭选择框</w:t>
            </w:r>
          </w:p>
          <w:p w:rsidR="001259DF" w:rsidRPr="001259DF" w:rsidRDefault="001259DF" w:rsidP="001259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Menlo" w:eastAsia="宋体" w:hAnsi="Menlo" w:cs="宋体" w:hint="eastAsia"/>
                <w:color w:val="333333"/>
                <w:sz w:val="23"/>
                <w:szCs w:val="23"/>
              </w:rPr>
            </w:pPr>
            <w:r w:rsidRPr="001259DF">
              <w:rPr>
                <w:rFonts w:ascii="Menlo" w:eastAsia="宋体" w:hAnsi="Menlo" w:cs="宋体"/>
                <w:color w:val="333333"/>
                <w:sz w:val="23"/>
                <w:szCs w:val="23"/>
              </w:rPr>
              <w:t xml:space="preserve">    </w:t>
            </w:r>
            <w:r w:rsidRPr="001259DF">
              <w:rPr>
                <w:rFonts w:ascii="Menlo" w:eastAsia="宋体" w:hAnsi="Menlo" w:cs="宋体"/>
                <w:b/>
                <w:bCs/>
                <w:color w:val="660E7A"/>
                <w:sz w:val="23"/>
                <w:szCs w:val="23"/>
              </w:rPr>
              <w:t>bootcssVer</w:t>
            </w:r>
            <w:r w:rsidRPr="001259DF">
              <w:rPr>
                <w:rFonts w:ascii="Menlo" w:eastAsia="宋体" w:hAnsi="Menlo" w:cs="宋体"/>
                <w:color w:val="333333"/>
                <w:sz w:val="23"/>
                <w:szCs w:val="23"/>
              </w:rPr>
              <w:t>:</w:t>
            </w:r>
            <w:r w:rsidRPr="001259DF">
              <w:rPr>
                <w:rFonts w:ascii="Menlo" w:eastAsia="宋体" w:hAnsi="Menlo" w:cs="宋体"/>
                <w:color w:val="0000FF"/>
                <w:sz w:val="23"/>
                <w:szCs w:val="23"/>
              </w:rPr>
              <w:t>3</w:t>
            </w:r>
            <w:r w:rsidRPr="001259DF">
              <w:rPr>
                <w:rFonts w:ascii="Menlo" w:eastAsia="宋体" w:hAnsi="Menlo" w:cs="宋体"/>
                <w:color w:val="333333"/>
                <w:sz w:val="23"/>
                <w:szCs w:val="23"/>
              </w:rPr>
              <w:t>,//</w:t>
            </w:r>
            <w:r w:rsidRPr="001259DF">
              <w:rPr>
                <w:rFonts w:ascii="Menlo" w:eastAsia="宋体" w:hAnsi="Menlo" w:cs="宋体"/>
                <w:color w:val="333333"/>
                <w:sz w:val="23"/>
                <w:szCs w:val="23"/>
              </w:rPr>
              <w:t>显示向左向右的箭头</w:t>
            </w:r>
          </w:p>
          <w:p w:rsidR="001259DF" w:rsidRPr="001259DF" w:rsidRDefault="001259DF" w:rsidP="001259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Menlo" w:eastAsia="宋体" w:hAnsi="Menlo" w:cs="宋体" w:hint="eastAsia"/>
                <w:color w:val="333333"/>
                <w:sz w:val="23"/>
                <w:szCs w:val="23"/>
              </w:rPr>
            </w:pPr>
            <w:r w:rsidRPr="001259DF">
              <w:rPr>
                <w:rFonts w:ascii="Menlo" w:eastAsia="宋体" w:hAnsi="Menlo" w:cs="宋体"/>
                <w:color w:val="333333"/>
                <w:sz w:val="23"/>
                <w:szCs w:val="23"/>
              </w:rPr>
              <w:t xml:space="preserve">    </w:t>
            </w:r>
            <w:r w:rsidRPr="001259DF">
              <w:rPr>
                <w:rFonts w:ascii="Menlo" w:eastAsia="宋体" w:hAnsi="Menlo" w:cs="宋体"/>
                <w:b/>
                <w:bCs/>
                <w:color w:val="660E7A"/>
                <w:sz w:val="23"/>
                <w:szCs w:val="23"/>
              </w:rPr>
              <w:t>language</w:t>
            </w:r>
            <w:r w:rsidRPr="001259DF">
              <w:rPr>
                <w:rFonts w:ascii="Menlo" w:eastAsia="宋体" w:hAnsi="Menlo" w:cs="宋体"/>
                <w:color w:val="333333"/>
                <w:sz w:val="23"/>
                <w:szCs w:val="23"/>
              </w:rPr>
              <w:t>:</w:t>
            </w:r>
            <w:r w:rsidRPr="001259DF">
              <w:rPr>
                <w:rFonts w:ascii="Menlo" w:eastAsia="宋体" w:hAnsi="Menlo" w:cs="宋体"/>
                <w:b/>
                <w:bCs/>
                <w:color w:val="008000"/>
                <w:sz w:val="23"/>
                <w:szCs w:val="23"/>
              </w:rPr>
              <w:t>'zh_CN'</w:t>
            </w:r>
            <w:r w:rsidRPr="001259DF">
              <w:rPr>
                <w:rFonts w:ascii="Menlo" w:eastAsia="宋体" w:hAnsi="Menlo" w:cs="宋体"/>
                <w:color w:val="333333"/>
                <w:sz w:val="23"/>
                <w:szCs w:val="23"/>
              </w:rPr>
              <w:t>,//</w:t>
            </w:r>
            <w:r w:rsidRPr="001259DF">
              <w:rPr>
                <w:rFonts w:ascii="Menlo" w:eastAsia="宋体" w:hAnsi="Menlo" w:cs="宋体"/>
                <w:color w:val="333333"/>
                <w:sz w:val="23"/>
                <w:szCs w:val="23"/>
              </w:rPr>
              <w:t>语言</w:t>
            </w:r>
          </w:p>
          <w:p w:rsidR="001259DF" w:rsidRPr="001259DF" w:rsidRDefault="001259DF" w:rsidP="001259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Menlo" w:eastAsia="宋体" w:hAnsi="Menlo" w:cs="宋体" w:hint="eastAsia"/>
                <w:color w:val="333333"/>
                <w:sz w:val="23"/>
                <w:szCs w:val="23"/>
              </w:rPr>
            </w:pPr>
            <w:r w:rsidRPr="001259DF">
              <w:rPr>
                <w:rFonts w:ascii="Menlo" w:eastAsia="宋体" w:hAnsi="Menlo" w:cs="宋体"/>
                <w:color w:val="333333"/>
                <w:sz w:val="23"/>
                <w:szCs w:val="23"/>
              </w:rPr>
              <w:t xml:space="preserve">    </w:t>
            </w:r>
            <w:r w:rsidRPr="001259DF">
              <w:rPr>
                <w:rFonts w:ascii="Menlo" w:eastAsia="宋体" w:hAnsi="Menlo" w:cs="宋体"/>
                <w:b/>
                <w:bCs/>
                <w:color w:val="660E7A"/>
                <w:sz w:val="23"/>
                <w:szCs w:val="23"/>
              </w:rPr>
              <w:t>minView</w:t>
            </w:r>
            <w:r w:rsidRPr="001259DF">
              <w:rPr>
                <w:rFonts w:ascii="Menlo" w:eastAsia="宋体" w:hAnsi="Menlo" w:cs="宋体"/>
                <w:color w:val="333333"/>
                <w:sz w:val="23"/>
                <w:szCs w:val="23"/>
              </w:rPr>
              <w:t xml:space="preserve">: </w:t>
            </w:r>
            <w:r w:rsidRPr="001259DF">
              <w:rPr>
                <w:rFonts w:ascii="Menlo" w:eastAsia="宋体" w:hAnsi="Menlo" w:cs="宋体"/>
                <w:b/>
                <w:bCs/>
                <w:color w:val="008000"/>
                <w:sz w:val="23"/>
                <w:szCs w:val="23"/>
              </w:rPr>
              <w:t>"month"</w:t>
            </w:r>
            <w:r w:rsidRPr="001259DF">
              <w:rPr>
                <w:rFonts w:ascii="Menlo" w:eastAsia="宋体" w:hAnsi="Menlo" w:cs="宋体"/>
                <w:color w:val="333333"/>
                <w:sz w:val="23"/>
                <w:szCs w:val="23"/>
              </w:rPr>
              <w:t>,//</w:t>
            </w:r>
            <w:r w:rsidRPr="001259DF">
              <w:rPr>
                <w:rFonts w:ascii="Menlo" w:eastAsia="宋体" w:hAnsi="Menlo" w:cs="宋体"/>
                <w:color w:val="333333"/>
                <w:sz w:val="23"/>
                <w:szCs w:val="23"/>
              </w:rPr>
              <w:t>表示日期选择的最小范围，默认是</w:t>
            </w:r>
            <w:r w:rsidRPr="001259DF">
              <w:rPr>
                <w:rFonts w:ascii="Menlo" w:eastAsia="宋体" w:hAnsi="Menlo" w:cs="宋体"/>
                <w:color w:val="333333"/>
                <w:sz w:val="23"/>
                <w:szCs w:val="23"/>
              </w:rPr>
              <w:t>hour</w:t>
            </w:r>
          </w:p>
          <w:p w:rsidR="001259DF" w:rsidRPr="001259DF" w:rsidRDefault="001259DF" w:rsidP="001259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Menlo" w:eastAsia="宋体" w:hAnsi="Menlo" w:cs="宋体" w:hint="eastAsia"/>
                <w:color w:val="333333"/>
                <w:sz w:val="23"/>
                <w:szCs w:val="23"/>
              </w:rPr>
            </w:pPr>
            <w:r w:rsidRPr="001259DF">
              <w:rPr>
                <w:rFonts w:ascii="Menlo" w:eastAsia="宋体" w:hAnsi="Menlo" w:cs="宋体"/>
                <w:color w:val="333333"/>
                <w:sz w:val="23"/>
                <w:szCs w:val="23"/>
              </w:rPr>
              <w:t>});</w:t>
            </w:r>
          </w:p>
          <w:p w:rsidR="001259DF" w:rsidRDefault="001259DF" w:rsidP="001E7F88">
            <w:pPr>
              <w:ind w:left="0"/>
            </w:pPr>
          </w:p>
        </w:tc>
      </w:tr>
      <w:tr w:rsidR="00D75EFD" w:rsidTr="00190D90">
        <w:tc>
          <w:tcPr>
            <w:tcW w:w="8630" w:type="dxa"/>
          </w:tcPr>
          <w:p w:rsidR="00D75EFD" w:rsidRDefault="00D75EFD" w:rsidP="001E7F88">
            <w:pPr>
              <w:ind w:left="0"/>
            </w:pPr>
            <w:r>
              <w:rPr>
                <w:rFonts w:hint="eastAsia"/>
              </w:rPr>
              <w:t>#</w:t>
            </w:r>
            <w:r>
              <w:t>3</w:t>
            </w:r>
            <w:r>
              <w:rPr>
                <w:rFonts w:hint="eastAsia"/>
              </w:rPr>
              <w:t>常用</w:t>
            </w:r>
            <w:r>
              <w:t>配置说明</w:t>
            </w:r>
          </w:p>
          <w:p w:rsidR="00D75EFD" w:rsidRDefault="00D75EFD" w:rsidP="00D75EFD">
            <w:pPr>
              <w:ind w:left="0"/>
            </w:pPr>
            <w:r>
              <w:t>1_format</w:t>
            </w:r>
            <w:r>
              <w:rPr>
                <w:rFonts w:hint="eastAsia"/>
              </w:rPr>
              <w:t>：</w:t>
            </w:r>
            <w:r>
              <w:t>String. 默认值: 'mm/dd/yyyy'</w:t>
            </w:r>
            <w:r>
              <w:rPr>
                <w:rFonts w:hint="eastAsia"/>
              </w:rPr>
              <w:t>（日期格式，</w:t>
            </w:r>
            <w:r>
              <w:t xml:space="preserve"> p, P, h, hh, i, ii, s, ss, d, dd, m, mm, M, MM, yy, yyyy 的任意组合。</w:t>
            </w:r>
            <w:r>
              <w:rPr>
                <w:rFonts w:hint="eastAsia"/>
              </w:rPr>
              <w:t>）</w:t>
            </w:r>
          </w:p>
          <w:p w:rsidR="00D75EFD" w:rsidRDefault="00D75EFD" w:rsidP="00D75EFD">
            <w:pPr>
              <w:ind w:left="0"/>
            </w:pPr>
            <w:r>
              <w:rPr>
                <w:rFonts w:hint="eastAsia"/>
              </w:rPr>
              <w:lastRenderedPageBreak/>
              <w:t>2_</w:t>
            </w:r>
            <w:r w:rsidRPr="00D75EFD">
              <w:t>startDate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Pr="00D75EFD">
              <w:t>Date. 默认值：开始时间</w:t>
            </w:r>
          </w:p>
          <w:p w:rsidR="00D75EFD" w:rsidRDefault="00D75EFD" w:rsidP="00D75EFD">
            <w:pPr>
              <w:ind w:left="0"/>
            </w:pPr>
            <w:r>
              <w:t>3</w:t>
            </w:r>
            <w:r>
              <w:rPr>
                <w:rFonts w:hint="eastAsia"/>
              </w:rPr>
              <w:t>_</w:t>
            </w:r>
            <w:r>
              <w:t>endDate</w:t>
            </w:r>
            <w:r>
              <w:rPr>
                <w:rFonts w:hint="eastAsia"/>
              </w:rPr>
              <w:t>：</w:t>
            </w:r>
            <w:r>
              <w:t>Date. 默认值：结束时间</w:t>
            </w:r>
          </w:p>
          <w:p w:rsidR="00D75EFD" w:rsidRDefault="00D75EFD" w:rsidP="00D75EFD">
            <w:pPr>
              <w:ind w:left="0"/>
            </w:pPr>
            <w:r>
              <w:rPr>
                <w:rFonts w:hint="eastAsia"/>
              </w:rPr>
              <w:t>4_</w:t>
            </w:r>
            <w:r>
              <w:t>autoclose</w:t>
            </w:r>
            <w:r>
              <w:rPr>
                <w:rFonts w:hint="eastAsia"/>
              </w:rPr>
              <w:t>：</w:t>
            </w:r>
            <w:r>
              <w:t>Boolean. 默认值：false</w:t>
            </w:r>
            <w:r>
              <w:rPr>
                <w:rFonts w:hint="eastAsia"/>
              </w:rPr>
              <w:t>（当选择一个日期之后是否立即关闭此日期时间选择器。）</w:t>
            </w:r>
          </w:p>
          <w:p w:rsidR="008F7756" w:rsidRPr="00D75EFD" w:rsidRDefault="008F7756" w:rsidP="008F7756">
            <w:pPr>
              <w:ind w:left="0"/>
            </w:pPr>
            <w:r>
              <w:rPr>
                <w:rFonts w:hint="eastAsia"/>
              </w:rPr>
              <w:t>5_</w:t>
            </w:r>
            <w:r>
              <w:t>startView</w:t>
            </w:r>
            <w:r>
              <w:rPr>
                <w:rFonts w:hint="eastAsia"/>
              </w:rPr>
              <w:t>：</w:t>
            </w:r>
            <w:r>
              <w:t>Number, String. 默认值：2, 'month'</w:t>
            </w:r>
            <w:r>
              <w:rPr>
                <w:rFonts w:hint="eastAsia"/>
              </w:rPr>
              <w:t>（日期时间选择器打开之后首先显示的视图。</w:t>
            </w:r>
            <w:r>
              <w:t xml:space="preserve"> 可接受的值：</w:t>
            </w:r>
            <w:r>
              <w:rPr>
                <w:rFonts w:hint="eastAsia"/>
              </w:rPr>
              <w:t>0-4,hour,day,</w:t>
            </w:r>
            <w:r>
              <w:t>month,year,decade</w:t>
            </w:r>
            <w:r>
              <w:rPr>
                <w:rFonts w:hint="eastAsia"/>
              </w:rPr>
              <w:t>）</w:t>
            </w:r>
          </w:p>
          <w:p w:rsidR="00D75EFD" w:rsidRDefault="00981956" w:rsidP="008F176F">
            <w:pPr>
              <w:ind w:left="0"/>
            </w:pPr>
            <w:r>
              <w:rPr>
                <w:rFonts w:hint="eastAsia"/>
              </w:rPr>
              <w:t>6_</w:t>
            </w:r>
            <w:r w:rsidRPr="00981956">
              <w:t>minView</w:t>
            </w:r>
            <w:r w:rsidR="008F176F">
              <w:rPr>
                <w:rFonts w:hint="eastAsia"/>
              </w:rPr>
              <w:t>：</w:t>
            </w:r>
            <w:r w:rsidR="008F176F">
              <w:t>Number, String. 默认值：0, 'hour'</w:t>
            </w:r>
            <w:r w:rsidR="008F176F">
              <w:rPr>
                <w:rFonts w:hint="eastAsia"/>
              </w:rPr>
              <w:t>（日期时间选择器所能够提供的最精确的时间选择视图。）</w:t>
            </w:r>
          </w:p>
          <w:p w:rsidR="008F176F" w:rsidRPr="008F176F" w:rsidRDefault="008F176F" w:rsidP="008F176F">
            <w:pPr>
              <w:ind w:left="0"/>
            </w:pPr>
            <w:r>
              <w:t>7_maxView</w:t>
            </w:r>
            <w:r>
              <w:rPr>
                <w:rFonts w:hint="eastAsia"/>
              </w:rPr>
              <w:t>：</w:t>
            </w:r>
            <w:r>
              <w:t>Number, String. 默认值：4, 'decade'</w:t>
            </w:r>
            <w:r>
              <w:rPr>
                <w:rFonts w:hint="eastAsia"/>
              </w:rPr>
              <w:t>日期时间选择器最高能展示的选择范围视图。</w:t>
            </w:r>
          </w:p>
          <w:p w:rsidR="00163F99" w:rsidRDefault="00723051" w:rsidP="00723051">
            <w:pPr>
              <w:ind w:left="0"/>
            </w:pPr>
            <w:r>
              <w:t>8_todayBtn</w:t>
            </w:r>
            <w:r>
              <w:rPr>
                <w:rFonts w:hint="eastAsia"/>
              </w:rPr>
              <w:t>：</w:t>
            </w:r>
            <w:r>
              <w:t>Boolean, "linked". 默认值: false</w:t>
            </w:r>
            <w:r>
              <w:rPr>
                <w:rFonts w:hint="eastAsia"/>
              </w:rPr>
              <w:t>（）如果此值为</w:t>
            </w:r>
            <w:r>
              <w:t>true 或 "linked"，则在日期时间选择器组件的底部显示一个 "Today" 按钮用以选择当前日期。如果是true的话，"Today" 按钮仅仅将视图转到当天的日期，如果是"linked"，当天日期将会被选中。</w:t>
            </w:r>
            <w:r>
              <w:rPr>
                <w:rFonts w:hint="eastAsia"/>
              </w:rPr>
              <w:t>）</w:t>
            </w:r>
          </w:p>
          <w:p w:rsidR="00723051" w:rsidRDefault="00723051" w:rsidP="00723051">
            <w:pPr>
              <w:ind w:left="0"/>
            </w:pPr>
            <w:r>
              <w:t>9_language</w:t>
            </w:r>
            <w:r>
              <w:rPr>
                <w:rFonts w:hint="eastAsia"/>
              </w:rPr>
              <w:t>：</w:t>
            </w:r>
            <w:r>
              <w:t>String. 默认值: 'en'</w:t>
            </w:r>
            <w:r>
              <w:rPr>
                <w:rFonts w:hint="eastAsia"/>
              </w:rPr>
              <w:t>。</w:t>
            </w:r>
            <w:r>
              <w:t>中文zh_CN</w:t>
            </w:r>
          </w:p>
          <w:p w:rsidR="00723051" w:rsidRPr="004A4AF8" w:rsidRDefault="004A4AF8" w:rsidP="004A4AF8">
            <w:pPr>
              <w:ind w:left="0"/>
            </w:pPr>
            <w:r>
              <w:t>10_minuteStep</w:t>
            </w:r>
            <w:r>
              <w:rPr>
                <w:rFonts w:hint="eastAsia"/>
              </w:rPr>
              <w:t>：</w:t>
            </w:r>
            <w:r>
              <w:t>Number. 默认值: 5</w:t>
            </w:r>
            <w:r>
              <w:rPr>
                <w:rFonts w:hint="eastAsia"/>
              </w:rPr>
              <w:t>(此数值被当做步进值用于构建小时视图。对于每个</w:t>
            </w:r>
            <w:r>
              <w:t xml:space="preserve"> minuteStep 都会生成一组预设时间（分钟）用于选择。</w:t>
            </w:r>
            <w:r>
              <w:rPr>
                <w:rFonts w:hint="eastAsia"/>
              </w:rPr>
              <w:t>)</w:t>
            </w:r>
          </w:p>
          <w:p w:rsidR="00D75EFD" w:rsidRDefault="00133D7C" w:rsidP="00D75EFD">
            <w:pPr>
              <w:ind w:left="0"/>
            </w:pPr>
            <w:r>
              <w:rPr>
                <w:rFonts w:hint="eastAsia"/>
              </w:rPr>
              <w:t>11_</w:t>
            </w:r>
            <w:r w:rsidRPr="00133D7C">
              <w:t>showClear: true</w:t>
            </w:r>
            <w:r>
              <w:t xml:space="preserve"> :</w:t>
            </w:r>
            <w:r>
              <w:rPr>
                <w:rFonts w:hint="eastAsia"/>
              </w:rPr>
              <w:t xml:space="preserve"> </w:t>
            </w:r>
            <w:r w:rsidRPr="00133D7C">
              <w:rPr>
                <w:rFonts w:hint="eastAsia"/>
              </w:rPr>
              <w:t>启用删除按钮</w:t>
            </w:r>
          </w:p>
          <w:p w:rsidR="00AA536C" w:rsidRPr="00D75EFD" w:rsidRDefault="00AA536C" w:rsidP="00D75EFD">
            <w:pPr>
              <w:ind w:left="0"/>
            </w:pPr>
          </w:p>
        </w:tc>
      </w:tr>
      <w:tr w:rsidR="00AA536C" w:rsidTr="00190D90">
        <w:tc>
          <w:tcPr>
            <w:tcW w:w="8630" w:type="dxa"/>
          </w:tcPr>
          <w:p w:rsidR="00AA536C" w:rsidRDefault="00AA536C" w:rsidP="00AA536C">
            <w:pPr>
              <w:ind w:left="0"/>
            </w:pPr>
            <w:r>
              <w:rPr>
                <w:rFonts w:hint="eastAsia"/>
              </w:rPr>
              <w:lastRenderedPageBreak/>
              <w:t>/事件change,chageDate,chage</w:t>
            </w:r>
            <w:r>
              <w:t>Year,…</w:t>
            </w:r>
          </w:p>
          <w:p w:rsidR="00AA536C" w:rsidRDefault="00AA536C" w:rsidP="00AA536C">
            <w:pPr>
              <w:ind w:left="0"/>
            </w:pPr>
            <w:r>
              <w:t>$('#date-end').datetimepicker().on('changeDate', function(ev){</w:t>
            </w:r>
          </w:p>
          <w:p w:rsidR="00AA536C" w:rsidRDefault="00AA536C" w:rsidP="00AA536C">
            <w:pPr>
              <w:ind w:left="0"/>
            </w:pPr>
            <w:r>
              <w:t xml:space="preserve">    if (ev.date.valueOf() &lt; date-start-display.valueOf()){</w:t>
            </w:r>
          </w:p>
          <w:p w:rsidR="00AA536C" w:rsidRDefault="00AA536C" w:rsidP="00AA536C">
            <w:pPr>
              <w:ind w:left="0"/>
            </w:pPr>
            <w:r>
              <w:t xml:space="preserve">        ....</w:t>
            </w:r>
          </w:p>
          <w:p w:rsidR="00AA536C" w:rsidRDefault="00AA536C" w:rsidP="00AA536C">
            <w:pPr>
              <w:ind w:left="0"/>
            </w:pPr>
            <w:r>
              <w:t xml:space="preserve">    }</w:t>
            </w:r>
          </w:p>
          <w:p w:rsidR="00AA536C" w:rsidRDefault="00AA536C" w:rsidP="00AA536C">
            <w:pPr>
              <w:ind w:left="0"/>
            </w:pPr>
            <w:r>
              <w:t>});</w:t>
            </w:r>
          </w:p>
          <w:p w:rsidR="00A22865" w:rsidRDefault="00A22865" w:rsidP="00AA536C">
            <w:pPr>
              <w:ind w:left="0"/>
            </w:pPr>
          </w:p>
        </w:tc>
      </w:tr>
    </w:tbl>
    <w:p w:rsidR="001E7F88" w:rsidRDefault="001E7F88" w:rsidP="001E7F88"/>
    <w:p w:rsidR="0017154B" w:rsidRDefault="0017154B" w:rsidP="001E7F88"/>
    <w:p w:rsidR="001E7F88" w:rsidRDefault="001E7F88" w:rsidP="001E7F88"/>
    <w:p w:rsidR="001E7F88" w:rsidRDefault="001E7F88" w:rsidP="001E7F88">
      <w:pPr>
        <w:pStyle w:val="1"/>
      </w:pPr>
      <w:r>
        <w:rPr>
          <w:rFonts w:hint="eastAsia"/>
        </w:rPr>
        <w:lastRenderedPageBreak/>
        <w:t>datatable</w:t>
      </w:r>
      <w:r>
        <w:rPr>
          <w:rFonts w:hint="eastAsia"/>
        </w:rPr>
        <w:t>的</w:t>
      </w:r>
      <w:r>
        <w:t>使用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F94CE2" w:rsidTr="002132B9">
        <w:tc>
          <w:tcPr>
            <w:tcW w:w="8270" w:type="dxa"/>
          </w:tcPr>
          <w:p w:rsidR="00F94CE2" w:rsidRDefault="00F94CE2" w:rsidP="001E7F88">
            <w:pPr>
              <w:ind w:left="0"/>
            </w:pPr>
            <w:r w:rsidRPr="00F94CE2">
              <w:t>#1引入依赖</w:t>
            </w:r>
            <w:r>
              <w:rPr>
                <w:rFonts w:hint="eastAsia"/>
              </w:rPr>
              <w:t>(</w:t>
            </w:r>
            <w:r>
              <w:t>jQuery,bootstrap</w:t>
            </w:r>
            <w:r w:rsidR="00BB0632">
              <w:rPr>
                <w:rFonts w:hint="eastAsia"/>
              </w:rPr>
              <w:t>以及</w:t>
            </w:r>
            <w:r w:rsidR="00BB0632">
              <w:t>以下</w:t>
            </w:r>
            <w:r>
              <w:rPr>
                <w:rFonts w:hint="eastAsia"/>
              </w:rPr>
              <w:t>)</w:t>
            </w:r>
          </w:p>
          <w:p w:rsidR="00F94CE2" w:rsidRDefault="00F94CE2" w:rsidP="001E7F88">
            <w:pPr>
              <w:ind w:left="0"/>
            </w:pPr>
            <w:r w:rsidRPr="00F94CE2">
              <w:t>&lt;link rel="stylesheet" href="$rc.contextPath/assets/css/bootstrap-table.min.css"&gt;</w:t>
            </w:r>
          </w:p>
          <w:p w:rsidR="00F94CE2" w:rsidRDefault="00F94CE2" w:rsidP="00F94CE2">
            <w:pPr>
              <w:ind w:left="0"/>
            </w:pPr>
            <w:r>
              <w:t>&lt;script src="$rc.contextPath/assets/js/bootstrap-table.min.js"&gt;</w:t>
            </w:r>
            <w:r w:rsidR="00640A8E">
              <w:br/>
            </w:r>
            <w:r>
              <w:t>&lt;/script&gt;</w:t>
            </w:r>
          </w:p>
          <w:p w:rsidR="00F94CE2" w:rsidRDefault="00F94CE2" w:rsidP="00F94CE2">
            <w:pPr>
              <w:ind w:left="0"/>
            </w:pPr>
            <w:r>
              <w:t>&lt;script src="$rc.contextPath/assets/js/bootstrap-table-zh-CN.min.js"</w:t>
            </w:r>
            <w:r w:rsidR="00640A8E">
              <w:br/>
            </w:r>
            <w:r>
              <w:t>&gt;&lt;/script&gt;</w:t>
            </w:r>
          </w:p>
          <w:p w:rsidR="00F94CE2" w:rsidRDefault="00F94CE2" w:rsidP="001E7F88">
            <w:pPr>
              <w:ind w:left="0"/>
            </w:pPr>
          </w:p>
        </w:tc>
      </w:tr>
      <w:tr w:rsidR="00CB64EE" w:rsidTr="002132B9">
        <w:tc>
          <w:tcPr>
            <w:tcW w:w="8270" w:type="dxa"/>
          </w:tcPr>
          <w:p w:rsidR="00CB64EE" w:rsidRDefault="00CB64EE" w:rsidP="001E7F88">
            <w:pPr>
              <w:ind w:left="0"/>
            </w:pPr>
            <w:r>
              <w:rPr>
                <w:rFonts w:hint="eastAsia"/>
              </w:rPr>
              <w:t>#</w:t>
            </w:r>
            <w:r>
              <w:t>2</w:t>
            </w:r>
            <w:r>
              <w:rPr>
                <w:rFonts w:hint="eastAsia"/>
              </w:rPr>
              <w:t>基本</w:t>
            </w:r>
            <w:r>
              <w:t>使用</w:t>
            </w:r>
          </w:p>
          <w:p w:rsidR="00CB64EE" w:rsidRDefault="00CB64EE" w:rsidP="001E7F88">
            <w:pPr>
              <w:ind w:left="0"/>
            </w:pPr>
            <w:r>
              <w:rPr>
                <w:rFonts w:hint="eastAsia"/>
              </w:rPr>
              <w:t>方式</w:t>
            </w:r>
            <w:r w:rsidRPr="00CB64EE">
              <w:rPr>
                <w:rFonts w:hint="eastAsia"/>
              </w:rPr>
              <w:t>一</w:t>
            </w:r>
            <w:r>
              <w:rPr>
                <w:rFonts w:hint="eastAsia"/>
              </w:rPr>
              <w:t>：</w:t>
            </w:r>
            <w:r w:rsidRPr="00CB64EE">
              <w:rPr>
                <w:rFonts w:hint="eastAsia"/>
              </w:rPr>
              <w:t>是通过</w:t>
            </w:r>
            <w:r w:rsidRPr="00CB64EE">
              <w:t>table 的data-url</w:t>
            </w:r>
            <w:r>
              <w:t>属性指定数据源</w:t>
            </w:r>
            <w:r>
              <w:rPr>
                <w:rFonts w:hint="eastAsia"/>
              </w:rPr>
              <w:t>。</w:t>
            </w:r>
          </w:p>
          <w:p w:rsidR="00DD2FC6" w:rsidRDefault="00DD2FC6" w:rsidP="00DD2FC6">
            <w:pPr>
              <w:ind w:left="0"/>
            </w:pPr>
            <w:r>
              <w:t xml:space="preserve">&lt;table data-toggle="table" </w:t>
            </w:r>
            <w:r w:rsidRPr="002D5AAA">
              <w:rPr>
                <w:b/>
              </w:rPr>
              <w:t>data-url="getDatatable"</w:t>
            </w:r>
            <w:r>
              <w:t xml:space="preserve"> </w:t>
            </w:r>
          </w:p>
          <w:p w:rsidR="00DD2FC6" w:rsidRDefault="00DD2FC6" w:rsidP="00DD2FC6">
            <w:pPr>
              <w:ind w:left="0"/>
            </w:pPr>
            <w:r>
              <w:tab/>
              <w:t>data-row-style="rowStyle"  data-click-to-select="true"</w:t>
            </w:r>
          </w:p>
          <w:p w:rsidR="00DD2FC6" w:rsidRDefault="00DD2FC6" w:rsidP="00DB205A">
            <w:pPr>
              <w:ind w:left="720" w:hangingChars="300" w:hanging="720"/>
            </w:pPr>
            <w:r>
              <w:tab/>
              <w:t xml:space="preserve">data-search="true" data-show-refresh="true"  </w:t>
            </w:r>
            <w:r w:rsidR="00DB205A">
              <w:br/>
            </w:r>
            <w:r>
              <w:t>data-show-toggle="true" data-show-columns="true"&gt;</w:t>
            </w:r>
          </w:p>
          <w:p w:rsidR="00DD2FC6" w:rsidRDefault="00DD2FC6" w:rsidP="00DD2FC6">
            <w:pPr>
              <w:ind w:left="0"/>
            </w:pPr>
            <w:r>
              <w:t xml:space="preserve">    &lt;thead&gt;</w:t>
            </w:r>
          </w:p>
          <w:p w:rsidR="00DD2FC6" w:rsidRDefault="00DD2FC6" w:rsidP="00DD2FC6">
            <w:pPr>
              <w:ind w:left="0"/>
            </w:pPr>
            <w:r>
              <w:t xml:space="preserve">    &lt;tr&gt;</w:t>
            </w:r>
          </w:p>
          <w:p w:rsidR="00DD2FC6" w:rsidRDefault="00737CBE" w:rsidP="00DD2FC6">
            <w:pPr>
              <w:ind w:left="0"/>
            </w:pPr>
            <w:r>
              <w:t xml:space="preserve">     </w:t>
            </w:r>
            <w:r w:rsidR="00DD2FC6">
              <w:t>&lt;th data-field="state" data-checkbox="true"&gt;&gt;&lt;/th&gt;</w:t>
            </w:r>
          </w:p>
          <w:p w:rsidR="00DD2FC6" w:rsidRDefault="00DD2FC6" w:rsidP="00DD2FC6">
            <w:pPr>
              <w:ind w:left="0"/>
            </w:pPr>
            <w:r>
              <w:t xml:space="preserve">        &lt;th class="col-xs-3" </w:t>
            </w:r>
            <w:r w:rsidRPr="0071302F">
              <w:rPr>
                <w:b/>
              </w:rPr>
              <w:t>data-align="center"</w:t>
            </w:r>
            <w:r>
              <w:t xml:space="preserve"> data-field="name"&gt;Name&lt;/th&gt;</w:t>
            </w:r>
          </w:p>
          <w:p w:rsidR="00DD2FC6" w:rsidRDefault="00DD2FC6" w:rsidP="00DD2FC6">
            <w:pPr>
              <w:ind w:left="0"/>
            </w:pPr>
            <w:r>
              <w:t xml:space="preserve">        &lt;th class="col-xs-1" data-align="center" data-field="stars"&gt;Stars&lt;/th&gt;</w:t>
            </w:r>
          </w:p>
          <w:p w:rsidR="00DD2FC6" w:rsidRDefault="00DD2FC6" w:rsidP="00DD2FC6">
            <w:pPr>
              <w:ind w:left="0"/>
            </w:pPr>
            <w:r>
              <w:t xml:space="preserve">        &lt;th class="col-xs-1" data-align="center" data-field="forks"&gt;Forks&lt;/th&gt;</w:t>
            </w:r>
          </w:p>
          <w:p w:rsidR="00DD2FC6" w:rsidRDefault="00DD2FC6" w:rsidP="00DD2FC6">
            <w:pPr>
              <w:ind w:left="0"/>
            </w:pPr>
            <w:r>
              <w:t xml:space="preserve">        &lt;th class="col-xs-7" data-align="left" data-field="description"&gt;Description&lt;/th&gt;</w:t>
            </w:r>
          </w:p>
          <w:p w:rsidR="00DD2FC6" w:rsidRDefault="00DD2FC6" w:rsidP="00DD2FC6">
            <w:pPr>
              <w:ind w:left="0"/>
            </w:pPr>
            <w:r>
              <w:t xml:space="preserve">    &lt;/tr&gt;</w:t>
            </w:r>
          </w:p>
          <w:p w:rsidR="00DD2FC6" w:rsidRDefault="00DD2FC6" w:rsidP="00DD2FC6">
            <w:pPr>
              <w:ind w:left="0"/>
            </w:pPr>
            <w:r>
              <w:t xml:space="preserve">    &lt;/thead&gt;</w:t>
            </w:r>
          </w:p>
          <w:p w:rsidR="00CB64EE" w:rsidRDefault="00DD2FC6" w:rsidP="00DD2FC6">
            <w:pPr>
              <w:ind w:left="0"/>
            </w:pPr>
            <w:r>
              <w:t>&lt;/table&gt;</w:t>
            </w:r>
          </w:p>
          <w:p w:rsidR="001A4430" w:rsidRDefault="001A4430" w:rsidP="00DD2FC6">
            <w:pPr>
              <w:ind w:left="0"/>
            </w:pPr>
          </w:p>
          <w:p w:rsidR="001A4430" w:rsidRDefault="001A4430" w:rsidP="00DD2FC6">
            <w:pPr>
              <w:ind w:left="0"/>
            </w:pPr>
            <w:r>
              <w:rPr>
                <w:rFonts w:hint="eastAsia"/>
              </w:rPr>
              <w:t>方式</w:t>
            </w:r>
            <w:r>
              <w:t>二：</w:t>
            </w:r>
            <w:r w:rsidRPr="001A4430">
              <w:rPr>
                <w:rFonts w:hint="eastAsia"/>
              </w:rPr>
              <w:t>通过</w:t>
            </w:r>
            <w:r w:rsidRPr="001A4430">
              <w:t>JavaScript初始化表格时指定url来获取数据</w:t>
            </w:r>
          </w:p>
          <w:p w:rsidR="00BF1CC7" w:rsidRDefault="00BF1CC7" w:rsidP="00BF1CC7">
            <w:pPr>
              <w:ind w:left="0"/>
            </w:pPr>
            <w:r>
              <w:lastRenderedPageBreak/>
              <w:t>$('#tableList').bootstrapTable({</w:t>
            </w:r>
          </w:p>
          <w:p w:rsidR="00BF1CC7" w:rsidRDefault="00BF1CC7" w:rsidP="00BF1CC7">
            <w:pPr>
              <w:ind w:left="0"/>
            </w:pPr>
            <w:r>
              <w:tab/>
              <w:t>url : 'list', // 服务器数据的加载地址</w:t>
            </w:r>
          </w:p>
          <w:p w:rsidR="00BF1CC7" w:rsidRDefault="00BF1CC7" w:rsidP="00BF1CC7">
            <w:pPr>
              <w:ind w:left="0"/>
            </w:pPr>
            <w:r>
              <w:tab/>
              <w:t>method : 'post',</w:t>
            </w:r>
          </w:p>
          <w:p w:rsidR="00BF1CC7" w:rsidRDefault="00BF1CC7" w:rsidP="00BF1CC7">
            <w:pPr>
              <w:ind w:left="0"/>
            </w:pPr>
            <w:r>
              <w:tab/>
              <w:t>columns : [ {</w:t>
            </w:r>
          </w:p>
          <w:p w:rsidR="00BF1CC7" w:rsidRDefault="00BF1CC7" w:rsidP="00BF1CC7">
            <w:pPr>
              <w:ind w:left="0"/>
            </w:pPr>
            <w:r>
              <w:tab/>
            </w:r>
            <w:r>
              <w:tab/>
              <w:t>title : '序号',</w:t>
            </w:r>
          </w:p>
          <w:p w:rsidR="00BF1CC7" w:rsidRDefault="00BF1CC7" w:rsidP="00BF1CC7">
            <w:pPr>
              <w:ind w:left="0"/>
            </w:pPr>
            <w:r>
              <w:tab/>
            </w:r>
            <w:r>
              <w:tab/>
              <w:t>align : 'center',</w:t>
            </w:r>
          </w:p>
          <w:p w:rsidR="00BF1CC7" w:rsidRDefault="00BF1CC7" w:rsidP="00BF1CC7">
            <w:pPr>
              <w:ind w:left="0"/>
            </w:pPr>
            <w:r>
              <w:tab/>
            </w:r>
            <w:r>
              <w:tab/>
              <w:t>valign:'middle',</w:t>
            </w:r>
          </w:p>
          <w:p w:rsidR="00BF1CC7" w:rsidRDefault="00BF1CC7" w:rsidP="00BF1CC7">
            <w:pPr>
              <w:ind w:left="0"/>
            </w:pPr>
            <w:r>
              <w:tab/>
            </w:r>
            <w:r>
              <w:tab/>
              <w:t xml:space="preserve">formatter: function (value, row, index) {  </w:t>
            </w:r>
          </w:p>
          <w:p w:rsidR="00BF1CC7" w:rsidRDefault="00BF1CC7" w:rsidP="00BF1CC7">
            <w:pPr>
              <w:ind w:left="0"/>
            </w:pPr>
            <w:r>
              <w:t xml:space="preserve">            return index+1;  </w:t>
            </w:r>
          </w:p>
          <w:p w:rsidR="00BF1CC7" w:rsidRDefault="00BF1CC7" w:rsidP="00BF1CC7">
            <w:pPr>
              <w:ind w:left="0"/>
            </w:pPr>
            <w:r>
              <w:t xml:space="preserve">        },</w:t>
            </w:r>
          </w:p>
          <w:p w:rsidR="00BF1CC7" w:rsidRDefault="00BF1CC7" w:rsidP="00BF1CC7">
            <w:pPr>
              <w:ind w:left="0"/>
            </w:pPr>
            <w:r>
              <w:t xml:space="preserve">        </w:t>
            </w:r>
          </w:p>
          <w:p w:rsidR="00BF1CC7" w:rsidRDefault="00BF1CC7" w:rsidP="00BF1CC7">
            <w:pPr>
              <w:ind w:left="0"/>
            </w:pPr>
            <w:r>
              <w:tab/>
              <w:t>}, {</w:t>
            </w:r>
          </w:p>
          <w:p w:rsidR="00BF1CC7" w:rsidRDefault="00BF1CC7" w:rsidP="00BF1CC7">
            <w:pPr>
              <w:ind w:left="0"/>
            </w:pPr>
            <w:r>
              <w:tab/>
            </w:r>
            <w:r>
              <w:tab/>
              <w:t>field : 'username',</w:t>
            </w:r>
          </w:p>
          <w:p w:rsidR="00BF1CC7" w:rsidRDefault="00BF1CC7" w:rsidP="00BF1CC7">
            <w:pPr>
              <w:ind w:left="0"/>
            </w:pPr>
            <w:r>
              <w:tab/>
            </w:r>
            <w:r>
              <w:tab/>
              <w:t>title : '用户名',</w:t>
            </w:r>
          </w:p>
          <w:p w:rsidR="00BF1CC7" w:rsidRDefault="00BF1CC7" w:rsidP="00BF1CC7">
            <w:pPr>
              <w:ind w:left="0"/>
            </w:pPr>
            <w:r>
              <w:tab/>
            </w:r>
            <w:r>
              <w:tab/>
              <w:t>align : 'center',</w:t>
            </w:r>
          </w:p>
          <w:p w:rsidR="00BF1CC7" w:rsidRDefault="00BF1CC7" w:rsidP="00BF1CC7">
            <w:pPr>
              <w:ind w:left="0"/>
            </w:pPr>
            <w:r>
              <w:tab/>
            </w:r>
            <w:r>
              <w:tab/>
              <w:t>valign:'middle',</w:t>
            </w:r>
          </w:p>
          <w:p w:rsidR="00BF1CC7" w:rsidRDefault="00BF1CC7" w:rsidP="00BF1CC7">
            <w:pPr>
              <w:ind w:left="0"/>
            </w:pPr>
            <w:r>
              <w:tab/>
            </w:r>
            <w:r>
              <w:tab/>
              <w:t>sortable : true,</w:t>
            </w:r>
          </w:p>
          <w:p w:rsidR="00BF1CC7" w:rsidRDefault="00BF1CC7" w:rsidP="00BF1CC7">
            <w:pPr>
              <w:ind w:left="0"/>
            </w:pPr>
            <w:r>
              <w:tab/>
            </w:r>
            <w:r>
              <w:tab/>
              <w:t>cellStyle :function(value, row, index){</w:t>
            </w:r>
          </w:p>
          <w:p w:rsidR="00BF1CC7" w:rsidRDefault="00BF1CC7" w:rsidP="00BF1CC7">
            <w:pPr>
              <w:ind w:left="0"/>
            </w:pPr>
            <w:r>
              <w:tab/>
            </w:r>
            <w:r>
              <w:tab/>
            </w:r>
            <w:r>
              <w:tab/>
              <w:t>var specialCss ={"color": "red"};</w:t>
            </w:r>
          </w:p>
          <w:p w:rsidR="00BF1CC7" w:rsidRDefault="00BF1CC7" w:rsidP="00BF1CC7">
            <w:pPr>
              <w:ind w:left="0"/>
            </w:pPr>
            <w:r>
              <w:tab/>
            </w:r>
            <w:r>
              <w:tab/>
            </w:r>
            <w:r>
              <w:tab/>
              <w:t>if(row.username==="18868801131"){</w:t>
            </w:r>
          </w:p>
          <w:p w:rsidR="00BF1CC7" w:rsidRDefault="00BF1CC7" w:rsidP="00BF1CC7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>return {</w:t>
            </w:r>
          </w:p>
          <w:p w:rsidR="00BF1CC7" w:rsidRDefault="00BF1CC7" w:rsidP="00BF1CC7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css : specialCss</w:t>
            </w:r>
          </w:p>
          <w:p w:rsidR="00BF1CC7" w:rsidRDefault="00BF1CC7" w:rsidP="00BF1CC7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>};</w:t>
            </w:r>
          </w:p>
          <w:p w:rsidR="00BF1CC7" w:rsidRDefault="00BF1CC7" w:rsidP="00BF1CC7">
            <w:pPr>
              <w:ind w:left="0"/>
            </w:pPr>
            <w:r>
              <w:tab/>
            </w:r>
            <w:r>
              <w:tab/>
            </w:r>
            <w:r>
              <w:tab/>
              <w:t>}</w:t>
            </w:r>
          </w:p>
          <w:p w:rsidR="00BF1CC7" w:rsidRDefault="00BF1CC7" w:rsidP="00BF1CC7">
            <w:pPr>
              <w:ind w:left="0"/>
            </w:pPr>
            <w:r>
              <w:tab/>
            </w:r>
            <w:r>
              <w:tab/>
            </w:r>
            <w:r>
              <w:tab/>
              <w:t>return "";</w:t>
            </w:r>
          </w:p>
          <w:p w:rsidR="00BF1CC7" w:rsidRDefault="00BF1CC7" w:rsidP="00BF1CC7">
            <w:pPr>
              <w:ind w:left="0"/>
            </w:pPr>
            <w:r>
              <w:tab/>
            </w:r>
            <w:r>
              <w:tab/>
            </w:r>
            <w:r>
              <w:tab/>
            </w:r>
          </w:p>
          <w:p w:rsidR="00BF1CC7" w:rsidRDefault="00BF1CC7" w:rsidP="00BF1CC7">
            <w:pPr>
              <w:ind w:left="0"/>
            </w:pPr>
            <w:r>
              <w:tab/>
            </w:r>
            <w:r>
              <w:tab/>
              <w:t>},</w:t>
            </w:r>
          </w:p>
          <w:p w:rsidR="00BF1CC7" w:rsidRDefault="00BF1CC7" w:rsidP="00BF1CC7">
            <w:pPr>
              <w:ind w:left="0"/>
            </w:pPr>
            <w:r>
              <w:tab/>
            </w:r>
            <w:r>
              <w:tab/>
            </w:r>
          </w:p>
          <w:p w:rsidR="00BF1CC7" w:rsidRDefault="00BF1CC7" w:rsidP="00BF1CC7">
            <w:pPr>
              <w:ind w:left="0"/>
            </w:pPr>
            <w:r>
              <w:tab/>
              <w:t>}, {</w:t>
            </w:r>
          </w:p>
          <w:p w:rsidR="00BF1CC7" w:rsidRDefault="00BF1CC7" w:rsidP="00BF1CC7">
            <w:pPr>
              <w:ind w:left="0"/>
            </w:pPr>
            <w:r>
              <w:tab/>
            </w:r>
            <w:r>
              <w:tab/>
              <w:t>field : 'gmtCreate',</w:t>
            </w:r>
          </w:p>
          <w:p w:rsidR="00BF1CC7" w:rsidRDefault="00BF1CC7" w:rsidP="00BF1CC7">
            <w:pPr>
              <w:ind w:left="0"/>
            </w:pPr>
            <w:r>
              <w:tab/>
            </w:r>
            <w:r>
              <w:tab/>
              <w:t>title : '开始时间',</w:t>
            </w:r>
          </w:p>
          <w:p w:rsidR="00BF1CC7" w:rsidRDefault="00BF1CC7" w:rsidP="00BF1CC7">
            <w:pPr>
              <w:ind w:left="0"/>
            </w:pPr>
            <w:r>
              <w:lastRenderedPageBreak/>
              <w:tab/>
            </w:r>
            <w:r>
              <w:tab/>
              <w:t>align : 'center',</w:t>
            </w:r>
          </w:p>
          <w:p w:rsidR="00BF1CC7" w:rsidRDefault="00BF1CC7" w:rsidP="00BF1CC7">
            <w:pPr>
              <w:ind w:left="0"/>
            </w:pPr>
            <w:r>
              <w:tab/>
            </w:r>
            <w:r>
              <w:tab/>
              <w:t>valign:'middle',</w:t>
            </w:r>
          </w:p>
          <w:p w:rsidR="00BF1CC7" w:rsidRDefault="00BF1CC7" w:rsidP="00BF1CC7">
            <w:pPr>
              <w:ind w:left="0"/>
            </w:pPr>
            <w:r>
              <w:tab/>
            </w:r>
            <w:r>
              <w:tab/>
              <w:t xml:space="preserve">sortable: true, </w:t>
            </w:r>
          </w:p>
          <w:p w:rsidR="00BF1CC7" w:rsidRDefault="00BF1CC7" w:rsidP="00BF1CC7">
            <w:pPr>
              <w:ind w:left="0"/>
            </w:pPr>
            <w:r>
              <w:tab/>
              <w:t>}, {</w:t>
            </w:r>
          </w:p>
          <w:p w:rsidR="00BF1CC7" w:rsidRDefault="00BF1CC7" w:rsidP="00BF1CC7">
            <w:pPr>
              <w:ind w:left="0"/>
            </w:pPr>
            <w:r>
              <w:tab/>
            </w:r>
            <w:r>
              <w:tab/>
              <w:t>title : '操作',</w:t>
            </w:r>
          </w:p>
          <w:p w:rsidR="00BF1CC7" w:rsidRDefault="00BF1CC7" w:rsidP="00BF1CC7">
            <w:pPr>
              <w:ind w:left="0"/>
            </w:pPr>
            <w:r>
              <w:tab/>
            </w:r>
            <w:r>
              <w:tab/>
              <w:t>align : 'left',</w:t>
            </w:r>
          </w:p>
          <w:p w:rsidR="00BF1CC7" w:rsidRDefault="00BF1CC7" w:rsidP="00BF1CC7">
            <w:pPr>
              <w:ind w:left="0"/>
            </w:pPr>
            <w:r>
              <w:tab/>
            </w:r>
            <w:r>
              <w:tab/>
              <w:t>valign:'middle',</w:t>
            </w:r>
          </w:p>
          <w:p w:rsidR="00BF1CC7" w:rsidRDefault="00BF1CC7" w:rsidP="00BF1CC7">
            <w:pPr>
              <w:ind w:left="0"/>
            </w:pPr>
            <w:r>
              <w:tab/>
            </w:r>
            <w:r>
              <w:tab/>
              <w:t>width : '20%',</w:t>
            </w:r>
          </w:p>
          <w:p w:rsidR="00BF1CC7" w:rsidRDefault="00BF1CC7" w:rsidP="00BF1CC7">
            <w:pPr>
              <w:ind w:left="0"/>
            </w:pPr>
            <w:r>
              <w:tab/>
            </w:r>
            <w:r>
              <w:tab/>
              <w:t>formatter: function (value, row, index) {</w:t>
            </w:r>
          </w:p>
          <w:p w:rsidR="00BF1CC7" w:rsidRDefault="00BF1CC7" w:rsidP="00BF1CC7">
            <w:pPr>
              <w:ind w:left="0"/>
            </w:pPr>
            <w:r>
              <w:tab/>
            </w:r>
            <w:r>
              <w:tab/>
            </w:r>
            <w:r>
              <w:tab/>
              <w:t>var viewOporator = "&lt;a href='#' class='btn btn-primary btn-sm view'&gt;&lt;span class='fa fa-eye'&gt;&lt;/span&gt;查看&lt;/a&gt; ";</w:t>
            </w:r>
          </w:p>
          <w:p w:rsidR="00BF1CC7" w:rsidRDefault="00BF1CC7" w:rsidP="00BF1CC7">
            <w:pPr>
              <w:ind w:left="0"/>
            </w:pPr>
            <w:r>
              <w:tab/>
            </w:r>
            <w:r>
              <w:tab/>
            </w:r>
            <w:r>
              <w:tab/>
              <w:t>var updateOperator = "&lt;a href='#' class='btn btn-info btn-sm edit'&gt;&lt;span class='fa fa-edit'&gt;&lt;/span&gt;修改&lt;/a&gt; ";</w:t>
            </w:r>
          </w:p>
          <w:p w:rsidR="00BF1CC7" w:rsidRDefault="00BF1CC7" w:rsidP="00BF1CC7">
            <w:pPr>
              <w:ind w:left="0"/>
            </w:pPr>
            <w:r>
              <w:tab/>
            </w:r>
            <w:r>
              <w:tab/>
            </w:r>
            <w:r>
              <w:tab/>
              <w:t>var removeOperator = "&lt;a href='#' class='btn btn-warning btn-sm cancel'&gt;&lt;span class='fa fa-trash'&gt;&lt;/span&gt;删除&lt;/a&gt; "</w:t>
            </w:r>
          </w:p>
          <w:p w:rsidR="00BF1CC7" w:rsidRDefault="00BF1CC7" w:rsidP="00BF1CC7">
            <w:pPr>
              <w:ind w:left="0"/>
            </w:pPr>
            <w:r>
              <w:tab/>
            </w:r>
            <w:r>
              <w:tab/>
            </w:r>
            <w:r>
              <w:tab/>
              <w:t>var htmlStr = viewOporator + updateOperator +removeOperator;</w:t>
            </w:r>
          </w:p>
          <w:p w:rsidR="00BF1CC7" w:rsidRDefault="00BF1CC7" w:rsidP="00BF1CC7">
            <w:pPr>
              <w:ind w:left="0"/>
            </w:pPr>
            <w:r>
              <w:t xml:space="preserve">            return htmlStr;  </w:t>
            </w:r>
          </w:p>
          <w:p w:rsidR="00BF1CC7" w:rsidRDefault="00BF1CC7" w:rsidP="00BF1CC7">
            <w:pPr>
              <w:ind w:left="0"/>
            </w:pPr>
            <w:r>
              <w:t xml:space="preserve">        },</w:t>
            </w:r>
          </w:p>
          <w:p w:rsidR="00BF1CC7" w:rsidRDefault="00BF1CC7" w:rsidP="00BF1CC7">
            <w:pPr>
              <w:ind w:left="0"/>
            </w:pPr>
            <w:r>
              <w:t xml:space="preserve">        events : {</w:t>
            </w:r>
          </w:p>
          <w:p w:rsidR="00BF1CC7" w:rsidRDefault="00BF1CC7" w:rsidP="00BF1CC7">
            <w:pPr>
              <w:ind w:left="0"/>
            </w:pPr>
            <w:r>
              <w:t xml:space="preserve">        </w:t>
            </w:r>
            <w:r>
              <w:tab/>
              <w:t>'click .edit' : function(e,value,row,index){</w:t>
            </w:r>
          </w:p>
          <w:p w:rsidR="00BF1CC7" w:rsidRDefault="00BF1CC7" w:rsidP="00BF1CC7">
            <w:pPr>
              <w:ind w:left="0"/>
            </w:pPr>
            <w:r>
              <w:t xml:space="preserve">        </w:t>
            </w:r>
            <w:r>
              <w:tab/>
            </w:r>
            <w:r>
              <w:tab/>
            </w:r>
          </w:p>
          <w:p w:rsidR="00BF1CC7" w:rsidRDefault="00BF1CC7" w:rsidP="00BF1CC7">
            <w:pPr>
              <w:ind w:left="0"/>
            </w:pPr>
            <w:r>
              <w:t xml:space="preserve">        </w:t>
            </w:r>
            <w:r>
              <w:tab/>
              <w:t>},</w:t>
            </w:r>
          </w:p>
          <w:p w:rsidR="00BF1CC7" w:rsidRDefault="00BF1CC7" w:rsidP="00BF1CC7">
            <w:pPr>
              <w:ind w:left="0"/>
            </w:pPr>
            <w:r>
              <w:t xml:space="preserve">        </w:t>
            </w:r>
            <w:r>
              <w:tab/>
              <w:t>'click .cancel' : function(e,value,row,index){</w:t>
            </w:r>
          </w:p>
          <w:p w:rsidR="00BF1CC7" w:rsidRDefault="00BF1CC7" w:rsidP="00BF1CC7">
            <w:pPr>
              <w:ind w:left="0"/>
            </w:pPr>
            <w:r>
              <w:t xml:space="preserve">        </w:t>
            </w:r>
            <w:r>
              <w:tab/>
              <w:t>}</w:t>
            </w:r>
          </w:p>
          <w:p w:rsidR="00BF1CC7" w:rsidRDefault="00BF1CC7" w:rsidP="00BF1CC7">
            <w:pPr>
              <w:ind w:left="0"/>
            </w:pPr>
            <w:r>
              <w:t xml:space="preserve">        },</w:t>
            </w:r>
          </w:p>
          <w:p w:rsidR="00BF1CC7" w:rsidRDefault="00BF1CC7" w:rsidP="00BF1CC7">
            <w:pPr>
              <w:ind w:left="0"/>
            </w:pPr>
            <w:r>
              <w:tab/>
              <w:t>} ],// 页面需要展示的列，后端交互对象的属性</w:t>
            </w:r>
          </w:p>
          <w:p w:rsidR="00BF1CC7" w:rsidRDefault="00BF1CC7" w:rsidP="00BF1CC7">
            <w:pPr>
              <w:ind w:left="0"/>
            </w:pPr>
            <w:r>
              <w:tab/>
              <w:t xml:space="preserve">cache : false, // 是否使用缓存 </w:t>
            </w:r>
          </w:p>
          <w:p w:rsidR="00BF1CC7" w:rsidRDefault="00BF1CC7" w:rsidP="00BF1CC7">
            <w:pPr>
              <w:ind w:left="0"/>
            </w:pPr>
            <w:r>
              <w:tab/>
              <w:t xml:space="preserve">sortable: true, </w:t>
            </w:r>
          </w:p>
          <w:p w:rsidR="00BF1CC7" w:rsidRDefault="00BF1CC7" w:rsidP="00BF1CC7">
            <w:pPr>
              <w:ind w:left="0"/>
            </w:pPr>
            <w:r>
              <w:tab/>
              <w:t>pagination : true, // 开启分页</w:t>
            </w:r>
          </w:p>
          <w:p w:rsidR="00BF1CC7" w:rsidRDefault="00BF1CC7" w:rsidP="00BF1CC7">
            <w:pPr>
              <w:ind w:left="0"/>
            </w:pPr>
            <w:r>
              <w:lastRenderedPageBreak/>
              <w:tab/>
              <w:t>sidePagination : 'server',// 服务器端分页</w:t>
            </w:r>
          </w:p>
          <w:p w:rsidR="00BF1CC7" w:rsidRDefault="00BF1CC7" w:rsidP="00BF1CC7">
            <w:pPr>
              <w:ind w:left="0"/>
            </w:pPr>
            <w:r>
              <w:tab/>
              <w:t>pageNumber : 1,// 默认加载页</w:t>
            </w:r>
          </w:p>
          <w:p w:rsidR="00BF1CC7" w:rsidRDefault="00BF1CC7" w:rsidP="00BF1CC7">
            <w:pPr>
              <w:ind w:left="0"/>
            </w:pPr>
            <w:r>
              <w:tab/>
              <w:t>pageSize : 10,// 每页数据</w:t>
            </w:r>
          </w:p>
          <w:p w:rsidR="00BF1CC7" w:rsidRDefault="00BF1CC7" w:rsidP="00BF1CC7">
            <w:pPr>
              <w:ind w:left="0"/>
            </w:pPr>
            <w:r>
              <w:tab/>
              <w:t>pageList : [ 10, 20, 50, 100 ],// 可选的每页数据</w:t>
            </w:r>
          </w:p>
          <w:p w:rsidR="00BF1CC7" w:rsidRDefault="00BF1CC7" w:rsidP="00BF1CC7">
            <w:pPr>
              <w:ind w:left="0"/>
            </w:pPr>
            <w:r>
              <w:tab/>
              <w:t>queryParams : function(params) {</w:t>
            </w:r>
          </w:p>
          <w:p w:rsidR="00BF1CC7" w:rsidRDefault="00BF1CC7" w:rsidP="00BF1CC7">
            <w:pPr>
              <w:ind w:left="0"/>
            </w:pPr>
            <w:r>
              <w:tab/>
            </w:r>
            <w:r>
              <w:tab/>
              <w:t>return {</w:t>
            </w:r>
          </w:p>
          <w:p w:rsidR="00BF1CC7" w:rsidRDefault="00BF1CC7" w:rsidP="00BF1CC7">
            <w:pPr>
              <w:ind w:left="0"/>
            </w:pPr>
            <w:r>
              <w:tab/>
            </w:r>
            <w:r>
              <w:tab/>
            </w:r>
            <w:r>
              <w:tab/>
              <w:t>limit : params.limit,</w:t>
            </w:r>
          </w:p>
          <w:p w:rsidR="00BF1CC7" w:rsidRDefault="00BF1CC7" w:rsidP="00BF1CC7">
            <w:pPr>
              <w:ind w:left="0"/>
            </w:pPr>
            <w:r>
              <w:tab/>
            </w:r>
            <w:r>
              <w:tab/>
            </w:r>
            <w:r>
              <w:tab/>
              <w:t>offset : params.offset,</w:t>
            </w:r>
          </w:p>
          <w:p w:rsidR="00BF1CC7" w:rsidRDefault="00BF1CC7" w:rsidP="00BF1CC7">
            <w:pPr>
              <w:ind w:left="0"/>
            </w:pPr>
            <w:r>
              <w:tab/>
            </w:r>
            <w:r>
              <w:tab/>
            </w:r>
            <w:r>
              <w:tab/>
              <w:t>sortName : params.sort || "id",</w:t>
            </w:r>
          </w:p>
          <w:p w:rsidR="00BF1CC7" w:rsidRDefault="00BF1CC7" w:rsidP="00BF1CC7">
            <w:pPr>
              <w:ind w:left="0"/>
            </w:pPr>
            <w:r>
              <w:tab/>
            </w:r>
            <w:r>
              <w:tab/>
            </w:r>
            <w:r>
              <w:tab/>
              <w:t>sortOrder: params.order || "desc",</w:t>
            </w:r>
          </w:p>
          <w:p w:rsidR="00BF1CC7" w:rsidRDefault="00BF1CC7" w:rsidP="00BF1CC7">
            <w:pPr>
              <w:ind w:left="0"/>
            </w:pPr>
            <w:r>
              <w:tab/>
            </w:r>
            <w:r>
              <w:tab/>
              <w:t>}</w:t>
            </w:r>
          </w:p>
          <w:p w:rsidR="00BF1CC7" w:rsidRDefault="00BF1CC7" w:rsidP="00BF1CC7">
            <w:pPr>
              <w:ind w:left="0"/>
            </w:pPr>
            <w:r>
              <w:tab/>
              <w:t>}</w:t>
            </w:r>
          </w:p>
          <w:p w:rsidR="0079247A" w:rsidRDefault="00BF1CC7" w:rsidP="00BF1CC7">
            <w:pPr>
              <w:ind w:left="0"/>
            </w:pPr>
            <w:r>
              <w:t>});</w:t>
            </w:r>
          </w:p>
          <w:p w:rsidR="003B2020" w:rsidRDefault="001A4430" w:rsidP="001A4430">
            <w:pPr>
              <w:ind w:left="0"/>
            </w:pPr>
            <w:r w:rsidRPr="001A4430">
              <w:rPr>
                <w:rFonts w:hint="eastAsia"/>
              </w:rPr>
              <w:t>第二种方式交第一种而言在处理复杂数据时更为灵活，一般使用第二种方式来进行</w:t>
            </w:r>
            <w:r w:rsidRPr="001A4430">
              <w:t>table数据填充。</w:t>
            </w:r>
            <w:r w:rsidR="008B764A">
              <w:rPr>
                <w:rFonts w:hint="eastAsia"/>
              </w:rPr>
              <w:t>数据</w:t>
            </w:r>
            <w:r w:rsidR="008B764A">
              <w:t>来源</w:t>
            </w:r>
            <w:r w:rsidR="008B764A">
              <w:rPr>
                <w:rFonts w:hint="eastAsia"/>
              </w:rPr>
              <w:t>（</w:t>
            </w:r>
            <w:r w:rsidR="008B764A">
              <w:t>url,type</w:t>
            </w:r>
            <w:r w:rsidR="008B764A">
              <w:rPr>
                <w:rFonts w:hint="eastAsia"/>
              </w:rPr>
              <w:t>)，</w:t>
            </w:r>
            <w:r w:rsidR="008B764A">
              <w:t>分页，排序</w:t>
            </w:r>
            <w:r w:rsidR="008B764A">
              <w:rPr>
                <w:rFonts w:hint="eastAsia"/>
              </w:rPr>
              <w:t>，单元格</w:t>
            </w:r>
            <w:r w:rsidR="008B764A">
              <w:t>的</w:t>
            </w:r>
            <w:r w:rsidR="008B764A">
              <w:rPr>
                <w:rFonts w:hint="eastAsia"/>
              </w:rPr>
              <w:t>属性</w:t>
            </w:r>
            <w:r w:rsidR="008B764A">
              <w:t>（</w:t>
            </w:r>
            <w:r w:rsidR="008B764A">
              <w:rPr>
                <w:rFonts w:hint="eastAsia"/>
              </w:rPr>
              <w:t>width</w:t>
            </w:r>
            <w:r w:rsidR="008B764A">
              <w:t>,height</w:t>
            </w:r>
            <w:r w:rsidR="008B764A">
              <w:rPr>
                <w:rFonts w:hint="eastAsia"/>
              </w:rPr>
              <w:t>对其</w:t>
            </w:r>
            <w:r w:rsidR="008B764A">
              <w:t>方式，</w:t>
            </w:r>
            <w:r w:rsidR="008B764A">
              <w:rPr>
                <w:rFonts w:hint="eastAsia"/>
              </w:rPr>
              <w:t>样式</w:t>
            </w:r>
            <w:r w:rsidR="00AF3DE4">
              <w:rPr>
                <w:rFonts w:hint="eastAsia"/>
              </w:rPr>
              <w:t>cellStyle</w:t>
            </w:r>
            <w:r w:rsidR="008B764A">
              <w:t>，数据格式化formatter）</w:t>
            </w:r>
            <w:r w:rsidR="009D39C2">
              <w:rPr>
                <w:rFonts w:hint="eastAsia"/>
              </w:rPr>
              <w:t>,</w:t>
            </w:r>
            <w:r w:rsidR="009C2D68">
              <w:rPr>
                <w:rFonts w:hint="eastAsia"/>
              </w:rPr>
              <w:t>绑定</w:t>
            </w:r>
            <w:r w:rsidR="009C2D68">
              <w:t>事件，</w:t>
            </w:r>
            <w:r w:rsidR="009D39C2">
              <w:rPr>
                <w:rFonts w:hint="eastAsia"/>
              </w:rPr>
              <w:t>复选框</w:t>
            </w:r>
            <w:r w:rsidR="009D39C2">
              <w:t>（</w:t>
            </w:r>
            <w:r w:rsidR="009D39C2">
              <w:rPr>
                <w:rFonts w:hint="eastAsia"/>
              </w:rPr>
              <w:t>check</w:t>
            </w:r>
            <w:r w:rsidR="009D39C2">
              <w:t xml:space="preserve"> : true）</w:t>
            </w:r>
            <w:r w:rsidR="00C83D73">
              <w:rPr>
                <w:rFonts w:hint="eastAsia"/>
              </w:rPr>
              <w:t>等</w:t>
            </w:r>
          </w:p>
          <w:p w:rsidR="00D97824" w:rsidRPr="00D97824" w:rsidRDefault="00D97824" w:rsidP="001A4430">
            <w:pPr>
              <w:ind w:left="0"/>
            </w:pPr>
          </w:p>
        </w:tc>
      </w:tr>
    </w:tbl>
    <w:p w:rsidR="0017154B" w:rsidRPr="008B0979" w:rsidRDefault="0017154B" w:rsidP="00DB4508">
      <w:pPr>
        <w:ind w:left="0"/>
        <w:rPr>
          <w:rFonts w:hint="eastAsia"/>
        </w:rPr>
      </w:pPr>
    </w:p>
    <w:p w:rsidR="001E7F88" w:rsidRDefault="001E7F88" w:rsidP="001E7F88">
      <w:pPr>
        <w:pStyle w:val="1"/>
      </w:pPr>
      <w:r>
        <w:rPr>
          <w:rFonts w:hint="eastAsia"/>
        </w:rPr>
        <w:t>dialog</w:t>
      </w:r>
      <w:r>
        <w:t>的使用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5F7654" w:rsidTr="005F7654">
        <w:tc>
          <w:tcPr>
            <w:tcW w:w="8630" w:type="dxa"/>
          </w:tcPr>
          <w:p w:rsidR="005F7654" w:rsidRPr="00091E48" w:rsidRDefault="005F7654" w:rsidP="001E7F88">
            <w:pPr>
              <w:ind w:left="0"/>
              <w:rPr>
                <w:b/>
              </w:rPr>
            </w:pPr>
            <w:r w:rsidRPr="00091E48">
              <w:rPr>
                <w:rFonts w:hint="eastAsia"/>
                <w:b/>
              </w:rPr>
              <w:t>#</w:t>
            </w:r>
            <w:r w:rsidRPr="00091E48">
              <w:rPr>
                <w:b/>
              </w:rPr>
              <w:t>引入依赖</w:t>
            </w:r>
          </w:p>
          <w:p w:rsidR="005F7654" w:rsidRDefault="005F7654" w:rsidP="001E7F88">
            <w:pPr>
              <w:ind w:left="0"/>
            </w:pPr>
            <w:r w:rsidRPr="005F7654">
              <w:t>&lt;link rel="stylesheet" href="$rc.contextPath/assets/css/bootstrap-dialog.min.css"&gt;</w:t>
            </w:r>
          </w:p>
          <w:p w:rsidR="005F7654" w:rsidRDefault="005F7654" w:rsidP="001E7F88">
            <w:pPr>
              <w:ind w:left="0"/>
            </w:pPr>
            <w:r w:rsidRPr="005F7654">
              <w:t>&lt;script src="$rc.contextPath/assets/js/bootstrap-dialog.min.js"&gt;</w:t>
            </w:r>
            <w:r w:rsidR="00887177">
              <w:br/>
            </w:r>
            <w:r w:rsidRPr="005F7654">
              <w:t>&lt;/script&gt;</w:t>
            </w:r>
          </w:p>
          <w:p w:rsidR="00A4236C" w:rsidRDefault="00A4236C" w:rsidP="001E7F88">
            <w:pPr>
              <w:ind w:left="0"/>
            </w:pPr>
          </w:p>
        </w:tc>
      </w:tr>
      <w:tr w:rsidR="00A4236C" w:rsidTr="005F7654">
        <w:tc>
          <w:tcPr>
            <w:tcW w:w="8630" w:type="dxa"/>
          </w:tcPr>
          <w:p w:rsidR="00A4236C" w:rsidRPr="00091E48" w:rsidRDefault="00A4236C" w:rsidP="001E7F88">
            <w:pPr>
              <w:ind w:left="0"/>
              <w:rPr>
                <w:b/>
              </w:rPr>
            </w:pPr>
            <w:r w:rsidRPr="00091E48">
              <w:rPr>
                <w:rFonts w:hint="eastAsia"/>
                <w:b/>
              </w:rPr>
              <w:t>#使用</w:t>
            </w:r>
            <w:r w:rsidRPr="00091E48">
              <w:rPr>
                <w:b/>
              </w:rPr>
              <w:t>例子</w:t>
            </w:r>
          </w:p>
          <w:p w:rsidR="0050513A" w:rsidRDefault="0050513A" w:rsidP="0050513A">
            <w:pPr>
              <w:ind w:left="0"/>
            </w:pPr>
            <w:r>
              <w:t>BootstrapDialog.show({</w:t>
            </w:r>
          </w:p>
          <w:p w:rsidR="0050513A" w:rsidRDefault="0050513A" w:rsidP="0050513A">
            <w:pPr>
              <w:ind w:left="0"/>
            </w:pPr>
            <w:r>
              <w:t xml:space="preserve">  </w:t>
            </w:r>
            <w:r w:rsidR="00DB0CC2">
              <w:t xml:space="preserve"> </w:t>
            </w:r>
            <w:r>
              <w:t>title: 'dialog标题',</w:t>
            </w:r>
          </w:p>
          <w:p w:rsidR="0050513A" w:rsidRDefault="0050513A" w:rsidP="00DB0CC2">
            <w:pPr>
              <w:ind w:left="0" w:firstLineChars="100" w:firstLine="240"/>
            </w:pPr>
            <w:r>
              <w:t>closable:false ,</w:t>
            </w:r>
          </w:p>
          <w:p w:rsidR="0050513A" w:rsidRDefault="0050513A" w:rsidP="00DB0CC2">
            <w:pPr>
              <w:ind w:left="0" w:firstLineChars="100" w:firstLine="240"/>
            </w:pPr>
            <w:r>
              <w:lastRenderedPageBreak/>
              <w:t>size : BootstrapDialog.SIZE_NORMAL,</w:t>
            </w:r>
          </w:p>
          <w:p w:rsidR="0050513A" w:rsidRDefault="0050513A" w:rsidP="00DB0CC2">
            <w:pPr>
              <w:ind w:left="0" w:firstLineChars="100" w:firstLine="240"/>
            </w:pPr>
            <w:r>
              <w:t>type : BootstrapDialog.TYPE_WARNING,</w:t>
            </w:r>
          </w:p>
          <w:p w:rsidR="0050513A" w:rsidRDefault="0050513A" w:rsidP="0050513A">
            <w:pPr>
              <w:ind w:left="0"/>
            </w:pPr>
            <w:r>
              <w:t xml:space="preserve">    message: 'dialog content',</w:t>
            </w:r>
          </w:p>
          <w:p w:rsidR="0050513A" w:rsidRDefault="0050513A" w:rsidP="0050513A">
            <w:pPr>
              <w:ind w:left="0"/>
            </w:pPr>
            <w:r>
              <w:t xml:space="preserve">    buttons: [{</w:t>
            </w:r>
          </w:p>
          <w:p w:rsidR="0050513A" w:rsidRDefault="0050513A" w:rsidP="0050513A">
            <w:pPr>
              <w:ind w:left="0"/>
            </w:pPr>
            <w:r>
              <w:t xml:space="preserve">        id: 'btn-ok',   //</w:t>
            </w:r>
          </w:p>
          <w:p w:rsidR="0050513A" w:rsidRDefault="0050513A" w:rsidP="0050513A">
            <w:pPr>
              <w:ind w:left="0"/>
            </w:pPr>
            <w:r>
              <w:t xml:space="preserve">        icon: 'glyphicon glyphicon-check',       </w:t>
            </w:r>
          </w:p>
          <w:p w:rsidR="0050513A" w:rsidRDefault="0050513A" w:rsidP="0050513A">
            <w:pPr>
              <w:ind w:left="0"/>
            </w:pPr>
            <w:r>
              <w:t xml:space="preserve">        label: 'OK',</w:t>
            </w:r>
          </w:p>
          <w:p w:rsidR="0050513A" w:rsidRDefault="0050513A" w:rsidP="0050513A">
            <w:pPr>
              <w:ind w:left="0"/>
            </w:pPr>
            <w:r>
              <w:t xml:space="preserve">        cssClass: 'btn-primary', </w:t>
            </w:r>
          </w:p>
          <w:p w:rsidR="0050513A" w:rsidRDefault="0050513A" w:rsidP="0050513A">
            <w:pPr>
              <w:ind w:left="0"/>
            </w:pPr>
            <w:r>
              <w:t xml:space="preserve">        autospin: false,</w:t>
            </w:r>
          </w:p>
          <w:p w:rsidR="0050513A" w:rsidRDefault="0050513A" w:rsidP="0050513A">
            <w:pPr>
              <w:ind w:left="0"/>
            </w:pPr>
            <w:r>
              <w:t xml:space="preserve">        action: function(dialogRef){    </w:t>
            </w:r>
          </w:p>
          <w:p w:rsidR="0050513A" w:rsidRDefault="0050513A" w:rsidP="0050513A">
            <w:pPr>
              <w:ind w:left="0"/>
              <w:rPr>
                <w:rFonts w:hint="eastAsia"/>
              </w:rPr>
            </w:pPr>
            <w:r>
              <w:t xml:space="preserve">            dialogRef.close(); //</w:t>
            </w:r>
            <w:r w:rsidR="00831194">
              <w:rPr>
                <w:rFonts w:hint="eastAsia"/>
              </w:rPr>
              <w:t>关闭</w:t>
            </w:r>
            <w:r w:rsidR="00831194">
              <w:t>dialog</w:t>
            </w:r>
          </w:p>
          <w:p w:rsidR="0050513A" w:rsidRDefault="0050513A" w:rsidP="0050513A">
            <w:pPr>
              <w:ind w:left="0"/>
            </w:pPr>
            <w:r>
              <w:t xml:space="preserve">        }</w:t>
            </w:r>
          </w:p>
          <w:p w:rsidR="0050513A" w:rsidRDefault="0050513A" w:rsidP="0050513A">
            <w:pPr>
              <w:ind w:left="0"/>
            </w:pPr>
            <w:r>
              <w:t xml:space="preserve">    }]</w:t>
            </w:r>
          </w:p>
          <w:p w:rsidR="00A4236C" w:rsidRDefault="0050513A" w:rsidP="0050513A">
            <w:pPr>
              <w:ind w:left="0"/>
            </w:pPr>
            <w:r>
              <w:t>});</w:t>
            </w:r>
          </w:p>
          <w:p w:rsidR="00A4236C" w:rsidRDefault="00A4236C" w:rsidP="001E7F88">
            <w:pPr>
              <w:ind w:left="0"/>
            </w:pPr>
          </w:p>
          <w:p w:rsidR="00573548" w:rsidRDefault="00573548" w:rsidP="001E7F88">
            <w:pPr>
              <w:ind w:left="0"/>
            </w:pPr>
          </w:p>
          <w:p w:rsidR="00A4236C" w:rsidRDefault="00A4236C" w:rsidP="001E7F88">
            <w:pPr>
              <w:ind w:left="0"/>
              <w:rPr>
                <w:b/>
              </w:rPr>
            </w:pPr>
            <w:r w:rsidRPr="00091E48">
              <w:rPr>
                <w:rFonts w:hint="eastAsia"/>
                <w:b/>
              </w:rPr>
              <w:t>#</w:t>
            </w:r>
            <w:r w:rsidRPr="00091E48">
              <w:rPr>
                <w:b/>
              </w:rPr>
              <w:t>常用选项</w:t>
            </w:r>
          </w:p>
          <w:p w:rsidR="00DB0CC2" w:rsidRDefault="00017920" w:rsidP="001E7F88">
            <w:pPr>
              <w:ind w:left="0"/>
              <w:rPr>
                <w:b/>
              </w:rPr>
            </w:pPr>
            <w:r w:rsidRPr="00B176B8">
              <w:rPr>
                <w:b/>
                <w:color w:val="FF0000"/>
              </w:rPr>
              <w:t>t</w:t>
            </w:r>
            <w:r w:rsidRPr="00B176B8">
              <w:rPr>
                <w:rFonts w:hint="eastAsia"/>
                <w:b/>
                <w:color w:val="FF0000"/>
              </w:rPr>
              <w:t>itle</w:t>
            </w:r>
            <w:r>
              <w:rPr>
                <w:rFonts w:hint="eastAsia"/>
                <w:b/>
              </w:rPr>
              <w:t>：</w:t>
            </w:r>
            <w:r>
              <w:t>dialog标题</w:t>
            </w:r>
          </w:p>
          <w:p w:rsidR="00E36938" w:rsidRPr="007C3754" w:rsidRDefault="00017920" w:rsidP="001E7F88">
            <w:pPr>
              <w:ind w:left="0"/>
              <w:rPr>
                <w:rFonts w:hint="eastAsia"/>
              </w:rPr>
            </w:pPr>
            <w:r w:rsidRPr="00B176B8">
              <w:rPr>
                <w:rFonts w:hint="eastAsia"/>
                <w:b/>
                <w:color w:val="FF0000"/>
              </w:rPr>
              <w:t>closable</w:t>
            </w:r>
            <w:r>
              <w:rPr>
                <w:rFonts w:hint="eastAsia"/>
                <w:b/>
              </w:rPr>
              <w:t>：</w:t>
            </w:r>
            <w:r w:rsidR="007C3754">
              <w:rPr>
                <w:rFonts w:hint="eastAsia"/>
                <w:b/>
              </w:rPr>
              <w:t>false</w:t>
            </w:r>
            <w:r w:rsidR="007C3754">
              <w:rPr>
                <w:rFonts w:hint="eastAsia"/>
              </w:rPr>
              <w:t>表示点击</w:t>
            </w:r>
            <w:r w:rsidR="007C3754">
              <w:t>其他地方不关闭dialog</w:t>
            </w:r>
          </w:p>
          <w:p w:rsidR="000C0346" w:rsidRDefault="00831194" w:rsidP="001E7F88">
            <w:pPr>
              <w:ind w:left="0"/>
            </w:pPr>
            <w:r w:rsidRPr="00B176B8">
              <w:rPr>
                <w:b/>
                <w:color w:val="FF0000"/>
              </w:rPr>
              <w:t>size</w:t>
            </w:r>
            <w:r>
              <w:rPr>
                <w:rFonts w:hint="eastAsia"/>
              </w:rPr>
              <w:t>：</w:t>
            </w:r>
            <w:r w:rsidR="00426A2D">
              <w:rPr>
                <w:rStyle w:val="a7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BootstrapDialog</w:t>
            </w:r>
            <w:r w:rsidR="00426A2D">
              <w:rPr>
                <w:rStyle w:val="a7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.</w:t>
            </w:r>
            <w:r w:rsidR="00426A2D">
              <w:rPr>
                <w:rStyle w:val="2Char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426A2D">
              <w:rPr>
                <w:rStyle w:val="a7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SIZE_NORMAL</w:t>
            </w:r>
            <w:r w:rsidR="00426A2D">
              <w:t xml:space="preserve"> </w:t>
            </w:r>
            <w:r w:rsidR="00426A2D" w:rsidRPr="00426A2D">
              <w:rPr>
                <w:rStyle w:val="a7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SIZE_WIDE</w:t>
            </w:r>
            <w:r w:rsidR="00426A2D">
              <w:t xml:space="preserve"> </w:t>
            </w:r>
            <w:r w:rsidR="00426A2D" w:rsidRPr="00426A2D">
              <w:rPr>
                <w:rStyle w:val="a7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SIZE_LARGE</w:t>
            </w:r>
          </w:p>
          <w:p w:rsidR="00831194" w:rsidRDefault="00831194" w:rsidP="001E7F88">
            <w:pPr>
              <w:ind w:left="0"/>
              <w:rPr>
                <w:rFonts w:hint="eastAsia"/>
              </w:rPr>
            </w:pPr>
            <w:r w:rsidRPr="00B176B8">
              <w:rPr>
                <w:b/>
                <w:color w:val="FF0000"/>
              </w:rPr>
              <w:t>type</w:t>
            </w:r>
            <w:r>
              <w:rPr>
                <w:rFonts w:hint="eastAsia"/>
              </w:rPr>
              <w:t>：弹窗</w:t>
            </w:r>
            <w:r>
              <w:t>类型</w:t>
            </w:r>
            <w:r w:rsidR="00D92E96">
              <w:rPr>
                <w:rStyle w:val="a7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BootstrapDialog.TYPE_PRIMARY</w:t>
            </w:r>
            <w:r w:rsidR="00D92E96">
              <w:t xml:space="preserve"> </w:t>
            </w:r>
            <w:r w:rsidR="00D92E96" w:rsidRPr="00D92E96">
              <w:rPr>
                <w:rStyle w:val="a7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TYPE_DEFAULT</w:t>
            </w:r>
            <w:r w:rsidR="00D92E96">
              <w:rPr>
                <w:rStyle w:val="a7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br/>
            </w:r>
            <w:r w:rsidR="00D92E96" w:rsidRPr="00D92E96">
              <w:rPr>
                <w:rStyle w:val="a7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TYPE_DEFAULT</w:t>
            </w:r>
            <w:r w:rsidR="00D92E96">
              <w:t xml:space="preserve"> </w:t>
            </w:r>
            <w:r w:rsidR="00D92E96" w:rsidRPr="00D92E96">
              <w:rPr>
                <w:rStyle w:val="a7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TYPE_SUCCESS</w:t>
            </w:r>
            <w:r w:rsidR="00D92E96">
              <w:t xml:space="preserve"> </w:t>
            </w:r>
            <w:r w:rsidR="00D92E96" w:rsidRPr="00D92E96">
              <w:rPr>
                <w:rStyle w:val="a7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TYPE_WARNING</w:t>
            </w:r>
            <w:r w:rsidR="00A17024">
              <w:t xml:space="preserve"> </w:t>
            </w:r>
            <w:r w:rsidR="00A17024" w:rsidRPr="00A17024">
              <w:rPr>
                <w:rStyle w:val="a7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TYPE_DANGER</w:t>
            </w:r>
          </w:p>
          <w:p w:rsidR="00831194" w:rsidRPr="00831194" w:rsidRDefault="00831194" w:rsidP="001E7F88">
            <w:pPr>
              <w:ind w:left="0"/>
              <w:rPr>
                <w:rFonts w:hint="eastAsia"/>
                <w:b/>
              </w:rPr>
            </w:pPr>
            <w:r w:rsidRPr="00B176B8">
              <w:rPr>
                <w:b/>
                <w:color w:val="FF0000"/>
              </w:rPr>
              <w:t>message</w:t>
            </w:r>
            <w:r>
              <w:rPr>
                <w:rFonts w:hint="eastAsia"/>
              </w:rPr>
              <w:t>：主体</w:t>
            </w:r>
            <w:r>
              <w:t>内容</w:t>
            </w:r>
          </w:p>
          <w:p w:rsidR="000C0346" w:rsidRPr="00B176B8" w:rsidRDefault="000C0346" w:rsidP="000C0346">
            <w:pPr>
              <w:ind w:left="0"/>
              <w:rPr>
                <w:b/>
              </w:rPr>
            </w:pPr>
            <w:r w:rsidRPr="00B176B8">
              <w:rPr>
                <w:b/>
                <w:color w:val="FF0000"/>
              </w:rPr>
              <w:t>buttons</w:t>
            </w:r>
          </w:p>
          <w:p w:rsidR="000C0346" w:rsidRPr="000C0346" w:rsidRDefault="000C0346" w:rsidP="000C0346">
            <w:pPr>
              <w:ind w:leftChars="100" w:left="720" w:hangingChars="200" w:hanging="480"/>
            </w:pPr>
            <w:r w:rsidRPr="000C0346">
              <w:t>id：可选，如果设置了id，可以使用dialogInstance.getButton（id）来获取按钮。</w:t>
            </w:r>
          </w:p>
          <w:p w:rsidR="000C0346" w:rsidRPr="000C0346" w:rsidRDefault="000C0346" w:rsidP="000C0346">
            <w:pPr>
              <w:ind w:left="0" w:firstLineChars="100" w:firstLine="240"/>
            </w:pPr>
            <w:r w:rsidRPr="000C0346">
              <w:t>icon：可选，如果设置，指定的图标将被添加到按钮。</w:t>
            </w:r>
          </w:p>
          <w:p w:rsidR="000C0346" w:rsidRPr="000C0346" w:rsidRDefault="000C0346" w:rsidP="000C0346">
            <w:pPr>
              <w:ind w:left="0" w:firstLineChars="100" w:firstLine="240"/>
            </w:pPr>
            <w:r w:rsidRPr="000C0346">
              <w:t>cssClass：可选，附加css类添加到按钮。</w:t>
            </w:r>
          </w:p>
          <w:p w:rsidR="000C0346" w:rsidRPr="000C0346" w:rsidRDefault="000C0346" w:rsidP="000C0346">
            <w:pPr>
              <w:ind w:left="0" w:firstLineChars="100" w:firstLine="240"/>
            </w:pPr>
            <w:r w:rsidRPr="000C0346">
              <w:t>autospin：optinal，如果是真的，点击按钮后出现旋转图标。</w:t>
            </w:r>
          </w:p>
          <w:p w:rsidR="000C0346" w:rsidRPr="000C0346" w:rsidRDefault="000C0346" w:rsidP="000C0346">
            <w:pPr>
              <w:ind w:leftChars="100" w:left="1080" w:hangingChars="350" w:hanging="840"/>
            </w:pPr>
            <w:r w:rsidRPr="000C0346">
              <w:t>action：可选，如果提供，回调将在单击按钮后被调用，并且对话框实例将被传递到回调函数。</w:t>
            </w:r>
          </w:p>
          <w:p w:rsidR="00573548" w:rsidRDefault="00573548" w:rsidP="001E7F88">
            <w:pPr>
              <w:ind w:left="0"/>
            </w:pPr>
          </w:p>
          <w:p w:rsidR="00573548" w:rsidRPr="00091E48" w:rsidRDefault="00573548" w:rsidP="001E7F88">
            <w:pPr>
              <w:ind w:left="0"/>
              <w:rPr>
                <w:b/>
              </w:rPr>
            </w:pPr>
            <w:r w:rsidRPr="00091E48">
              <w:rPr>
                <w:rFonts w:hint="eastAsia"/>
                <w:b/>
              </w:rPr>
              <w:t>#</w:t>
            </w:r>
            <w:r w:rsidRPr="00091E48">
              <w:rPr>
                <w:b/>
              </w:rPr>
              <w:t>dialog</w:t>
            </w:r>
            <w:r w:rsidRPr="00091E48">
              <w:rPr>
                <w:rFonts w:hint="eastAsia"/>
                <w:b/>
              </w:rPr>
              <w:t>事件</w:t>
            </w:r>
          </w:p>
          <w:p w:rsidR="00573548" w:rsidRDefault="00573548" w:rsidP="00573548">
            <w:pPr>
              <w:ind w:left="0"/>
            </w:pPr>
            <w:r>
              <w:t>BootstrapDialog.show({</w:t>
            </w:r>
          </w:p>
          <w:p w:rsidR="00573548" w:rsidRDefault="00573548" w:rsidP="00573548">
            <w:pPr>
              <w:ind w:left="0"/>
            </w:pPr>
            <w:r>
              <w:t xml:space="preserve">    message: 'Hello world!',</w:t>
            </w:r>
          </w:p>
          <w:p w:rsidR="00573548" w:rsidRDefault="00573548" w:rsidP="00573548">
            <w:pPr>
              <w:ind w:left="0"/>
            </w:pPr>
            <w:r>
              <w:t xml:space="preserve">    onshow: function(dialogRef){</w:t>
            </w:r>
          </w:p>
          <w:p w:rsidR="00573548" w:rsidRDefault="00573548" w:rsidP="00573548">
            <w:pPr>
              <w:ind w:left="0"/>
            </w:pPr>
            <w:r>
              <w:t xml:space="preserve">        alert('Dialog is popping up, its message is ' + dialogRef.getMessage());</w:t>
            </w:r>
          </w:p>
          <w:p w:rsidR="00573548" w:rsidRDefault="00573548" w:rsidP="00573548">
            <w:pPr>
              <w:ind w:left="0"/>
            </w:pPr>
            <w:r>
              <w:t xml:space="preserve">    },</w:t>
            </w:r>
          </w:p>
          <w:p w:rsidR="00573548" w:rsidRDefault="00573548" w:rsidP="00573548">
            <w:pPr>
              <w:ind w:left="0"/>
            </w:pPr>
            <w:r>
              <w:t xml:space="preserve">    onshown: function(dialogRef){</w:t>
            </w:r>
          </w:p>
          <w:p w:rsidR="00573548" w:rsidRDefault="00573548" w:rsidP="00573548">
            <w:pPr>
              <w:ind w:left="0"/>
            </w:pPr>
            <w:r>
              <w:t xml:space="preserve">        alert('Dialog is popped up.');</w:t>
            </w:r>
          </w:p>
          <w:p w:rsidR="00573548" w:rsidRDefault="00573548" w:rsidP="00573548">
            <w:pPr>
              <w:ind w:left="0"/>
            </w:pPr>
            <w:r>
              <w:t xml:space="preserve">    },</w:t>
            </w:r>
          </w:p>
          <w:p w:rsidR="00573548" w:rsidRDefault="00573548" w:rsidP="00573548">
            <w:pPr>
              <w:ind w:left="0"/>
            </w:pPr>
            <w:r>
              <w:t xml:space="preserve">    onhide: function(dialogRef){</w:t>
            </w:r>
          </w:p>
          <w:p w:rsidR="00573548" w:rsidRDefault="00573548" w:rsidP="00573548">
            <w:pPr>
              <w:ind w:left="0"/>
            </w:pPr>
            <w:r>
              <w:t xml:space="preserve">        alert('Dialog is popping down, its message is ' + dialogRef.getMessage());</w:t>
            </w:r>
          </w:p>
          <w:p w:rsidR="00573548" w:rsidRDefault="00573548" w:rsidP="00573548">
            <w:pPr>
              <w:ind w:left="0"/>
            </w:pPr>
            <w:r>
              <w:t xml:space="preserve">    },</w:t>
            </w:r>
          </w:p>
          <w:p w:rsidR="00573548" w:rsidRDefault="00573548" w:rsidP="00573548">
            <w:pPr>
              <w:ind w:left="0"/>
            </w:pPr>
            <w:r>
              <w:t xml:space="preserve">    onhidden: function(dialogRef){</w:t>
            </w:r>
          </w:p>
          <w:p w:rsidR="00573548" w:rsidRDefault="00573548" w:rsidP="00573548">
            <w:pPr>
              <w:ind w:left="0"/>
            </w:pPr>
            <w:r>
              <w:t xml:space="preserve">        alert('Dialog is popped down.');</w:t>
            </w:r>
          </w:p>
          <w:p w:rsidR="00573548" w:rsidRDefault="00573548" w:rsidP="00573548">
            <w:pPr>
              <w:ind w:left="0"/>
            </w:pPr>
            <w:r>
              <w:t xml:space="preserve">    }</w:t>
            </w:r>
          </w:p>
          <w:p w:rsidR="00573548" w:rsidRDefault="00573548" w:rsidP="00573548">
            <w:pPr>
              <w:ind w:left="0"/>
            </w:pPr>
            <w:r>
              <w:t>});</w:t>
            </w:r>
          </w:p>
          <w:p w:rsidR="00A4236C" w:rsidRDefault="00A4236C" w:rsidP="001E7F88">
            <w:pPr>
              <w:ind w:left="0"/>
            </w:pPr>
          </w:p>
        </w:tc>
      </w:tr>
    </w:tbl>
    <w:p w:rsidR="001E7F88" w:rsidRDefault="001E7F88" w:rsidP="00747C2A">
      <w:pPr>
        <w:ind w:left="0"/>
        <w:rPr>
          <w:rFonts w:hint="eastAsia"/>
        </w:rPr>
      </w:pPr>
    </w:p>
    <w:p w:rsidR="001E7F88" w:rsidRDefault="0017154B" w:rsidP="0017154B">
      <w:pPr>
        <w:pStyle w:val="1"/>
      </w:pPr>
      <w:r>
        <w:rPr>
          <w:rFonts w:hint="eastAsia"/>
        </w:rPr>
        <w:t>Pnoti</w:t>
      </w:r>
      <w:r>
        <w:t>fy</w:t>
      </w:r>
      <w:r>
        <w:rPr>
          <w:rFonts w:hint="eastAsia"/>
        </w:rPr>
        <w:t>插件</w:t>
      </w:r>
      <w:r>
        <w:t>的</w:t>
      </w:r>
      <w:r>
        <w:rPr>
          <w:rFonts w:hint="eastAsia"/>
        </w:rPr>
        <w:t>使用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0"/>
      </w:tblGrid>
      <w:tr w:rsidR="00046E54" w:rsidTr="00046E54">
        <w:tc>
          <w:tcPr>
            <w:tcW w:w="8630" w:type="dxa"/>
          </w:tcPr>
          <w:p w:rsidR="00046E54" w:rsidRDefault="00E71D8F" w:rsidP="00651B07">
            <w:pPr>
              <w:ind w:left="0"/>
            </w:pPr>
            <w:r>
              <w:rPr>
                <w:rFonts w:hint="eastAsia"/>
              </w:rPr>
              <w:t>#引入</w:t>
            </w:r>
            <w:r>
              <w:t>依赖</w:t>
            </w:r>
          </w:p>
          <w:p w:rsidR="00E71D8F" w:rsidRDefault="00490664" w:rsidP="00651B07">
            <w:pPr>
              <w:ind w:left="0"/>
            </w:pPr>
            <w:r w:rsidRPr="00490664">
              <w:t>&lt;link rel="stylesheet" href="$rc.contextPath/assets/css/pnotify.</w:t>
            </w:r>
            <w:r>
              <w:br/>
            </w:r>
            <w:r w:rsidRPr="00490664">
              <w:t>custom.min.css"&gt;</w:t>
            </w:r>
          </w:p>
          <w:p w:rsidR="00490664" w:rsidRDefault="00490664" w:rsidP="00651B07">
            <w:pPr>
              <w:ind w:left="0"/>
            </w:pPr>
            <w:r w:rsidRPr="00490664">
              <w:t>&lt;script src="$rc.contextPath/assets/js/pnotify.custom.min.js"&gt;</w:t>
            </w:r>
          </w:p>
          <w:p w:rsidR="00E71D8F" w:rsidRDefault="00490664" w:rsidP="00651B07">
            <w:pPr>
              <w:ind w:left="0"/>
            </w:pPr>
            <w:r w:rsidRPr="00490664">
              <w:t>&lt;/script&gt;</w:t>
            </w:r>
          </w:p>
          <w:p w:rsidR="00E71D8F" w:rsidRDefault="00E71D8F" w:rsidP="00651B07">
            <w:pPr>
              <w:ind w:left="0"/>
              <w:rPr>
                <w:rFonts w:hint="eastAsia"/>
              </w:rPr>
            </w:pPr>
          </w:p>
        </w:tc>
      </w:tr>
      <w:tr w:rsidR="00654017" w:rsidTr="00046E54">
        <w:tc>
          <w:tcPr>
            <w:tcW w:w="8630" w:type="dxa"/>
          </w:tcPr>
          <w:p w:rsidR="00654017" w:rsidRDefault="00654017" w:rsidP="00654017">
            <w:pPr>
              <w:ind w:left="0"/>
            </w:pPr>
            <w:r>
              <w:rPr>
                <w:rFonts w:hint="eastAsia"/>
              </w:rPr>
              <w:t>#使用</w:t>
            </w:r>
            <w:r>
              <w:t>例子</w:t>
            </w:r>
          </w:p>
          <w:p w:rsidR="00C91F8F" w:rsidRDefault="00C91F8F" w:rsidP="00C91F8F">
            <w:pPr>
              <w:ind w:left="0"/>
            </w:pPr>
            <w:r>
              <w:t>new PNotify({</w:t>
            </w:r>
          </w:p>
          <w:p w:rsidR="0089365D" w:rsidRDefault="00C91F8F" w:rsidP="0089365D">
            <w:pPr>
              <w:ind w:left="0" w:firstLineChars="200" w:firstLine="480"/>
            </w:pPr>
            <w:r>
              <w:lastRenderedPageBreak/>
              <w:t>title: '错误</w:t>
            </w:r>
            <w:r w:rsidR="0089365D">
              <w:t>!',</w:t>
            </w:r>
          </w:p>
          <w:p w:rsidR="00C91F8F" w:rsidRDefault="00C91F8F" w:rsidP="0089365D">
            <w:pPr>
              <w:ind w:left="0" w:firstLineChars="200" w:firstLine="480"/>
            </w:pPr>
            <w:r>
              <w:t>styling : 'bootstrap3',</w:t>
            </w:r>
          </w:p>
          <w:p w:rsidR="00C91F8F" w:rsidRDefault="00C91F8F" w:rsidP="0089365D">
            <w:pPr>
              <w:ind w:left="0" w:firstLineChars="200" w:firstLine="480"/>
            </w:pPr>
            <w:r>
              <w:t>text: '服务器异常',</w:t>
            </w:r>
          </w:p>
          <w:p w:rsidR="00C91F8F" w:rsidRDefault="00C91F8F" w:rsidP="0089365D">
            <w:pPr>
              <w:ind w:left="0" w:firstLineChars="200" w:firstLine="480"/>
            </w:pPr>
            <w:r>
              <w:t>type: 'error',</w:t>
            </w:r>
          </w:p>
          <w:p w:rsidR="00C91F8F" w:rsidRDefault="00C91F8F" w:rsidP="0089365D">
            <w:pPr>
              <w:ind w:left="0" w:firstLineChars="200" w:firstLine="480"/>
            </w:pPr>
            <w:r>
              <w:t>delay:5000</w:t>
            </w:r>
          </w:p>
          <w:p w:rsidR="00C91F8F" w:rsidRDefault="00C91F8F" w:rsidP="00C91F8F">
            <w:pPr>
              <w:ind w:left="0"/>
            </w:pPr>
            <w:r>
              <w:t>});</w:t>
            </w:r>
          </w:p>
          <w:p w:rsidR="00C91F8F" w:rsidRDefault="00C91F8F" w:rsidP="00C91F8F">
            <w:pPr>
              <w:ind w:left="0"/>
              <w:rPr>
                <w:rFonts w:hint="eastAsia"/>
              </w:rPr>
            </w:pPr>
            <w:bookmarkStart w:id="0" w:name="_GoBack"/>
            <w:bookmarkEnd w:id="0"/>
          </w:p>
          <w:p w:rsidR="00C91F8F" w:rsidRDefault="00C91F8F" w:rsidP="00C91F8F">
            <w:pPr>
              <w:ind w:left="0"/>
            </w:pPr>
            <w:r>
              <w:t>new PNotify({</w:t>
            </w:r>
          </w:p>
          <w:p w:rsidR="00C91F8F" w:rsidRDefault="00C91F8F" w:rsidP="00F94DE1">
            <w:pPr>
              <w:ind w:left="0" w:firstLineChars="200" w:firstLine="480"/>
            </w:pPr>
            <w:r>
              <w:t>title: '成功!',</w:t>
            </w:r>
          </w:p>
          <w:p w:rsidR="00C91F8F" w:rsidRDefault="00C91F8F" w:rsidP="00F94DE1">
            <w:pPr>
              <w:ind w:left="0" w:firstLineChars="200" w:firstLine="480"/>
            </w:pPr>
            <w:r>
              <w:t>styling : 'bootstrap3',</w:t>
            </w:r>
          </w:p>
          <w:p w:rsidR="00C91F8F" w:rsidRDefault="00C91F8F" w:rsidP="00F94DE1">
            <w:pPr>
              <w:ind w:left="0" w:firstLineChars="200" w:firstLine="480"/>
            </w:pPr>
            <w:r>
              <w:t>text: '操作成功',</w:t>
            </w:r>
          </w:p>
          <w:p w:rsidR="00C91F8F" w:rsidRDefault="00C91F8F" w:rsidP="00F94DE1">
            <w:pPr>
              <w:ind w:firstLineChars="50" w:firstLine="120"/>
            </w:pPr>
            <w:r>
              <w:t>type: 'success',</w:t>
            </w:r>
          </w:p>
          <w:p w:rsidR="00C91F8F" w:rsidRDefault="00C91F8F" w:rsidP="00F94DE1">
            <w:pPr>
              <w:ind w:left="0" w:firstLineChars="200" w:firstLine="480"/>
            </w:pPr>
            <w:r>
              <w:t>delay:1500</w:t>
            </w:r>
          </w:p>
          <w:p w:rsidR="00654017" w:rsidRPr="00C91F8F" w:rsidRDefault="00C91F8F" w:rsidP="00C91F8F">
            <w:pPr>
              <w:ind w:left="0"/>
              <w:rPr>
                <w:b/>
              </w:rPr>
            </w:pPr>
            <w:r>
              <w:t>});</w:t>
            </w:r>
          </w:p>
          <w:p w:rsidR="00774D00" w:rsidRDefault="00774D00" w:rsidP="00654017">
            <w:pPr>
              <w:ind w:left="0"/>
            </w:pPr>
          </w:p>
          <w:p w:rsidR="00774D00" w:rsidRDefault="00774D00" w:rsidP="00774D0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配置默认值</w:t>
            </w:r>
            <w:r>
              <w:t>/选项</w:t>
            </w:r>
          </w:p>
          <w:p w:rsidR="00774D00" w:rsidRDefault="00774D00" w:rsidP="00774D00">
            <w:pPr>
              <w:ind w:left="0"/>
            </w:pPr>
            <w:r w:rsidRPr="00A55278">
              <w:rPr>
                <w:b/>
              </w:rPr>
              <w:t>title</w:t>
            </w:r>
            <w:r>
              <w:t>: false - 通知的标题。</w:t>
            </w:r>
          </w:p>
          <w:p w:rsidR="00774D00" w:rsidRDefault="00774D00" w:rsidP="00774D00">
            <w:pPr>
              <w:ind w:left="0"/>
            </w:pPr>
            <w:r w:rsidRPr="00A55278">
              <w:rPr>
                <w:b/>
              </w:rPr>
              <w:t>title</w:t>
            </w:r>
            <w:r>
              <w:t>_escape: false - 是否转义标题的内容。（不允许HTML。）</w:t>
            </w:r>
          </w:p>
          <w:p w:rsidR="00774D00" w:rsidRDefault="00774D00" w:rsidP="00774D00">
            <w:pPr>
              <w:ind w:left="0"/>
            </w:pPr>
            <w:r w:rsidRPr="00A55278">
              <w:rPr>
                <w:b/>
              </w:rPr>
              <w:t>text</w:t>
            </w:r>
            <w:r>
              <w:t>: false - 通知的文本。</w:t>
            </w:r>
          </w:p>
          <w:p w:rsidR="00774D00" w:rsidRDefault="00774D00" w:rsidP="00774D00">
            <w:pPr>
              <w:ind w:left="0"/>
            </w:pPr>
            <w:r w:rsidRPr="00A55278">
              <w:rPr>
                <w:b/>
              </w:rPr>
              <w:t>text_escape</w:t>
            </w:r>
            <w:r>
              <w:t>: false - 是否转义文本的内容。（不允许HTML。）</w:t>
            </w:r>
          </w:p>
          <w:p w:rsidR="00774D00" w:rsidRDefault="00774D00" w:rsidP="00774D00">
            <w:pPr>
              <w:ind w:left="0"/>
            </w:pPr>
            <w:r w:rsidRPr="00A55278">
              <w:rPr>
                <w:b/>
              </w:rPr>
              <w:t>styling</w:t>
            </w:r>
            <w:r>
              <w:t>: "brighttheme" - 使用什么样式的类。（可以是“brighttheme”，“jqueryui”，“bootstrap2”，“bootstrap3”，“fontawesome”或自定义样式对象。有关样式对象中的属性，请参阅pnotify.js末尾的源代码。</w:t>
            </w:r>
          </w:p>
          <w:p w:rsidR="00774D00" w:rsidRDefault="00774D00" w:rsidP="00774D00">
            <w:pPr>
              <w:ind w:left="0"/>
            </w:pPr>
            <w:r w:rsidRPr="00A55278">
              <w:rPr>
                <w:b/>
              </w:rPr>
              <w:t>addclass</w:t>
            </w:r>
            <w:r>
              <w:t>: "" - 要添加到通知中的其他类。（自定义样式）。</w:t>
            </w:r>
          </w:p>
          <w:p w:rsidR="00774D00" w:rsidRDefault="00774D00" w:rsidP="00774D00">
            <w:pPr>
              <w:ind w:left="0"/>
            </w:pPr>
            <w:r w:rsidRPr="00A55278">
              <w:rPr>
                <w:b/>
              </w:rPr>
              <w:t>cornerclass</w:t>
            </w:r>
            <w:r>
              <w:t>: "" - 要添加到角样式通知中的课程。</w:t>
            </w:r>
          </w:p>
          <w:p w:rsidR="00774D00" w:rsidRDefault="00774D00" w:rsidP="00774D00">
            <w:pPr>
              <w:ind w:left="0"/>
            </w:pPr>
            <w:r w:rsidRPr="00A55278">
              <w:rPr>
                <w:b/>
              </w:rPr>
              <w:t>auto_display</w:t>
            </w:r>
            <w:r>
              <w:t>: true - 创建通知时显示通知。关闭此选项可将通知添加到历史记录，而不显示它们。</w:t>
            </w:r>
          </w:p>
          <w:p w:rsidR="00774D00" w:rsidRDefault="00774D00" w:rsidP="00774D00">
            <w:pPr>
              <w:ind w:left="0"/>
            </w:pPr>
            <w:r w:rsidRPr="00A55278">
              <w:rPr>
                <w:b/>
              </w:rPr>
              <w:t>width</w:t>
            </w:r>
            <w:r>
              <w:t>: "300px" - 通知的宽度。</w:t>
            </w:r>
          </w:p>
          <w:p w:rsidR="00774D00" w:rsidRDefault="00774D00" w:rsidP="00774D00">
            <w:pPr>
              <w:ind w:left="0"/>
            </w:pPr>
            <w:r w:rsidRPr="00A55278">
              <w:rPr>
                <w:b/>
              </w:rPr>
              <w:t>min_height</w:t>
            </w:r>
            <w:r>
              <w:t>: "16px" - 通知的最小高度。它将扩展以适应内容。</w:t>
            </w:r>
          </w:p>
          <w:p w:rsidR="00774D00" w:rsidRDefault="00774D00" w:rsidP="00774D00">
            <w:pPr>
              <w:ind w:left="0"/>
            </w:pPr>
            <w:r w:rsidRPr="00A55278">
              <w:rPr>
                <w:b/>
              </w:rPr>
              <w:lastRenderedPageBreak/>
              <w:t>type</w:t>
            </w:r>
            <w:r>
              <w:t>: "notice" - 通知类型。“notice”，“info”，“success”或“error”。</w:t>
            </w:r>
          </w:p>
          <w:p w:rsidR="00774D00" w:rsidRDefault="00774D00" w:rsidP="00774D00">
            <w:pPr>
              <w:ind w:left="0"/>
            </w:pPr>
            <w:r w:rsidRPr="00A55278">
              <w:rPr>
                <w:b/>
              </w:rPr>
              <w:t>icon</w:t>
            </w:r>
            <w:r>
              <w:t>: true - 将图标设置为true，以使用所选样式/类型的默认图标，无图标时使用false，或为自己的图标类使用字符串。</w:t>
            </w:r>
          </w:p>
          <w:p w:rsidR="00774D00" w:rsidRDefault="00774D00" w:rsidP="00774D00">
            <w:pPr>
              <w:ind w:left="0"/>
            </w:pPr>
            <w:r w:rsidRPr="00A55278">
              <w:rPr>
                <w:b/>
              </w:rPr>
              <w:t>animation</w:t>
            </w:r>
            <w:r>
              <w:t>: "fade" - 显示和隐藏通知时使用的动画。“none”，“show”，“fade”和“slide”是内置的jQuery。其他需要jQuery UI。使用带有effect_in和effect_out的对象来使用不同的效果。</w:t>
            </w:r>
          </w:p>
          <w:p w:rsidR="00774D00" w:rsidRDefault="00774D00" w:rsidP="00774D00">
            <w:pPr>
              <w:ind w:left="0"/>
            </w:pPr>
            <w:r w:rsidRPr="00A55278">
              <w:rPr>
                <w:b/>
              </w:rPr>
              <w:t>animate_speed</w:t>
            </w:r>
            <w:r>
              <w:t>: "slow" - 通知动画和播放的速度。“慢”，“def”或“正常”，“快速”或毫秒数。</w:t>
            </w:r>
          </w:p>
          <w:p w:rsidR="00774D00" w:rsidRDefault="00774D00" w:rsidP="00774D00">
            <w:pPr>
              <w:ind w:left="0"/>
            </w:pPr>
            <w:r w:rsidRPr="00A55278">
              <w:rPr>
                <w:b/>
              </w:rPr>
              <w:t>position_animate_speed</w:t>
            </w:r>
            <w:r>
              <w:t>: 500 - 指定位置动画的特定持续时间。</w:t>
            </w:r>
          </w:p>
          <w:p w:rsidR="00774D00" w:rsidRDefault="00774D00" w:rsidP="00774D00">
            <w:pPr>
              <w:ind w:left="0"/>
            </w:pPr>
            <w:r w:rsidRPr="00A55278">
              <w:rPr>
                <w:b/>
              </w:rPr>
              <w:t>opacity</w:t>
            </w:r>
            <w:r>
              <w:t>: 1 - 通知的不透明度。</w:t>
            </w:r>
          </w:p>
          <w:p w:rsidR="00774D00" w:rsidRDefault="00774D00" w:rsidP="00774D00">
            <w:pPr>
              <w:ind w:left="0"/>
            </w:pPr>
            <w:r w:rsidRPr="00A55278">
              <w:rPr>
                <w:b/>
              </w:rPr>
              <w:t>shadow</w:t>
            </w:r>
            <w:r>
              <w:t>: true - 显示投影。</w:t>
            </w:r>
          </w:p>
          <w:p w:rsidR="00774D00" w:rsidRDefault="00774D00" w:rsidP="00774D00">
            <w:pPr>
              <w:ind w:left="0"/>
            </w:pPr>
            <w:r w:rsidRPr="00A55278">
              <w:rPr>
                <w:b/>
              </w:rPr>
              <w:t>hide</w:t>
            </w:r>
            <w:r>
              <w:t>: true - 延迟后，请删除通知。</w:t>
            </w:r>
          </w:p>
          <w:p w:rsidR="00774D00" w:rsidRDefault="00774D00" w:rsidP="00774D00">
            <w:pPr>
              <w:ind w:left="0"/>
            </w:pPr>
            <w:r w:rsidRPr="00A55278">
              <w:rPr>
                <w:b/>
              </w:rPr>
              <w:t>delay</w:t>
            </w:r>
            <w:r>
              <w:t>: 8000 - 删除通知之前的延迟（以毫秒为单位）。</w:t>
            </w:r>
          </w:p>
          <w:p w:rsidR="00774D00" w:rsidRDefault="00774D00" w:rsidP="00774D00">
            <w:pPr>
              <w:ind w:left="0"/>
            </w:pPr>
            <w:r w:rsidRPr="00774D00">
              <w:rPr>
                <w:b/>
              </w:rPr>
              <w:t>mouse_reset</w:t>
            </w:r>
            <w:r>
              <w:t>: true - 如果鼠标移过通知，则重置隐藏定时器。</w:t>
            </w:r>
          </w:p>
          <w:p w:rsidR="00774D00" w:rsidRDefault="00774D00" w:rsidP="00774D00">
            <w:pPr>
              <w:ind w:left="0"/>
            </w:pPr>
            <w:r w:rsidRPr="00774D00">
              <w:rPr>
                <w:b/>
              </w:rPr>
              <w:t>remove</w:t>
            </w:r>
            <w:r>
              <w:t>: true - 删除通知的DOM元素后，它被删除。</w:t>
            </w:r>
          </w:p>
          <w:p w:rsidR="00774D00" w:rsidRDefault="00774D00" w:rsidP="00774D00">
            <w:pPr>
              <w:ind w:left="0"/>
            </w:pPr>
            <w:r w:rsidRPr="00774D00">
              <w:rPr>
                <w:b/>
              </w:rPr>
              <w:t>insert_brs</w:t>
            </w:r>
            <w:r>
              <w:t>: true - 将新行更改为br标签。</w:t>
            </w:r>
          </w:p>
          <w:p w:rsidR="00774D00" w:rsidRDefault="00774D00" w:rsidP="00774D00">
            <w:pPr>
              <w:ind w:left="0"/>
              <w:rPr>
                <w:rFonts w:hint="eastAsia"/>
              </w:rPr>
            </w:pPr>
            <w:r w:rsidRPr="00774D00">
              <w:rPr>
                <w:b/>
              </w:rPr>
              <w:t>stack</w:t>
            </w:r>
            <w:r>
              <w:t>: {"dir1": "down", "dir2": "left", "push": "bottom", "spacing1": 25, "spacing2": 25, "context": $("body"), "modal": false} - 将放置通知的堆叠。还控制通知堆叠的方向。</w:t>
            </w:r>
          </w:p>
          <w:p w:rsidR="00654017" w:rsidRDefault="00654017" w:rsidP="00654017">
            <w:pPr>
              <w:ind w:left="0"/>
            </w:pPr>
          </w:p>
          <w:p w:rsidR="00654017" w:rsidRDefault="00654017" w:rsidP="00654017">
            <w:pPr>
              <w:ind w:left="0"/>
              <w:rPr>
                <w:rFonts w:hint="eastAsia"/>
              </w:rPr>
            </w:pPr>
          </w:p>
        </w:tc>
      </w:tr>
    </w:tbl>
    <w:p w:rsidR="00651B07" w:rsidRPr="00651B07" w:rsidRDefault="00651B07" w:rsidP="00651B07"/>
    <w:sectPr w:rsidR="00651B07" w:rsidRPr="00651B07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632" w:rsidRDefault="00F71632" w:rsidP="00645DCB">
      <w:pPr>
        <w:spacing w:after="0"/>
      </w:pPr>
      <w:r>
        <w:separator/>
      </w:r>
    </w:p>
  </w:endnote>
  <w:endnote w:type="continuationSeparator" w:id="0">
    <w:p w:rsidR="00F71632" w:rsidRDefault="00F71632" w:rsidP="00645D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3722345"/>
      <w:docPartObj>
        <w:docPartGallery w:val="Page Numbers (Bottom of Page)"/>
        <w:docPartUnique/>
      </w:docPartObj>
    </w:sdtPr>
    <w:sdtEndPr/>
    <w:sdtContent>
      <w:p w:rsidR="00645DCB" w:rsidRDefault="00645DC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0143" w:rsidRPr="00EF0143">
          <w:rPr>
            <w:noProof/>
            <w:lang w:val="zh-CN"/>
          </w:rPr>
          <w:t>9</w:t>
        </w:r>
        <w:r>
          <w:fldChar w:fldCharType="end"/>
        </w:r>
      </w:p>
    </w:sdtContent>
  </w:sdt>
  <w:p w:rsidR="00645DCB" w:rsidRDefault="00645DC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632" w:rsidRDefault="00F71632" w:rsidP="00645DCB">
      <w:pPr>
        <w:spacing w:after="0"/>
      </w:pPr>
      <w:r>
        <w:separator/>
      </w:r>
    </w:p>
  </w:footnote>
  <w:footnote w:type="continuationSeparator" w:id="0">
    <w:p w:rsidR="00F71632" w:rsidRDefault="00F71632" w:rsidP="00645DC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381D"/>
    <w:multiLevelType w:val="hybridMultilevel"/>
    <w:tmpl w:val="FBE4154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88"/>
    <w:rsid w:val="00017920"/>
    <w:rsid w:val="00021CAD"/>
    <w:rsid w:val="00046E54"/>
    <w:rsid w:val="00091E48"/>
    <w:rsid w:val="000C0346"/>
    <w:rsid w:val="001259DF"/>
    <w:rsid w:val="00133D7C"/>
    <w:rsid w:val="00163F99"/>
    <w:rsid w:val="0017154B"/>
    <w:rsid w:val="00190D90"/>
    <w:rsid w:val="001A4430"/>
    <w:rsid w:val="001E7F88"/>
    <w:rsid w:val="002132B9"/>
    <w:rsid w:val="002505C9"/>
    <w:rsid w:val="002638CC"/>
    <w:rsid w:val="002D5AAA"/>
    <w:rsid w:val="00360938"/>
    <w:rsid w:val="003B2020"/>
    <w:rsid w:val="00400B35"/>
    <w:rsid w:val="00426A2D"/>
    <w:rsid w:val="00466CA8"/>
    <w:rsid w:val="00490664"/>
    <w:rsid w:val="004A4AF8"/>
    <w:rsid w:val="004C0E72"/>
    <w:rsid w:val="0050513A"/>
    <w:rsid w:val="00510757"/>
    <w:rsid w:val="00534D0D"/>
    <w:rsid w:val="00562410"/>
    <w:rsid w:val="00573548"/>
    <w:rsid w:val="005A12CD"/>
    <w:rsid w:val="005D6E73"/>
    <w:rsid w:val="005F7654"/>
    <w:rsid w:val="00640A8E"/>
    <w:rsid w:val="00645DCB"/>
    <w:rsid w:val="00651B07"/>
    <w:rsid w:val="00654017"/>
    <w:rsid w:val="0071302F"/>
    <w:rsid w:val="00723051"/>
    <w:rsid w:val="00737CBE"/>
    <w:rsid w:val="00747C2A"/>
    <w:rsid w:val="0076210F"/>
    <w:rsid w:val="00774D00"/>
    <w:rsid w:val="0079247A"/>
    <w:rsid w:val="007A53E6"/>
    <w:rsid w:val="007A56B2"/>
    <w:rsid w:val="007B3B9A"/>
    <w:rsid w:val="007C3754"/>
    <w:rsid w:val="008261CD"/>
    <w:rsid w:val="00831194"/>
    <w:rsid w:val="008608E5"/>
    <w:rsid w:val="00866337"/>
    <w:rsid w:val="00887177"/>
    <w:rsid w:val="0089365D"/>
    <w:rsid w:val="008B0979"/>
    <w:rsid w:val="008B5ACA"/>
    <w:rsid w:val="008B764A"/>
    <w:rsid w:val="008C5117"/>
    <w:rsid w:val="008F176F"/>
    <w:rsid w:val="008F7756"/>
    <w:rsid w:val="00904415"/>
    <w:rsid w:val="00912889"/>
    <w:rsid w:val="00981956"/>
    <w:rsid w:val="0099619D"/>
    <w:rsid w:val="009C2D68"/>
    <w:rsid w:val="009D39C2"/>
    <w:rsid w:val="009D5000"/>
    <w:rsid w:val="00A17024"/>
    <w:rsid w:val="00A22865"/>
    <w:rsid w:val="00A4236C"/>
    <w:rsid w:val="00A55278"/>
    <w:rsid w:val="00A91A92"/>
    <w:rsid w:val="00AA536C"/>
    <w:rsid w:val="00AF3DE4"/>
    <w:rsid w:val="00B176B8"/>
    <w:rsid w:val="00B80F64"/>
    <w:rsid w:val="00BB0632"/>
    <w:rsid w:val="00BF1CC7"/>
    <w:rsid w:val="00C03A83"/>
    <w:rsid w:val="00C150F6"/>
    <w:rsid w:val="00C83D73"/>
    <w:rsid w:val="00C91F8F"/>
    <w:rsid w:val="00CB64EE"/>
    <w:rsid w:val="00D24EDE"/>
    <w:rsid w:val="00D75EFD"/>
    <w:rsid w:val="00D80E2B"/>
    <w:rsid w:val="00D92E96"/>
    <w:rsid w:val="00D97824"/>
    <w:rsid w:val="00DB0CC2"/>
    <w:rsid w:val="00DB205A"/>
    <w:rsid w:val="00DB4508"/>
    <w:rsid w:val="00DB6FA6"/>
    <w:rsid w:val="00DD2FC6"/>
    <w:rsid w:val="00DE6E85"/>
    <w:rsid w:val="00E36938"/>
    <w:rsid w:val="00E71D8F"/>
    <w:rsid w:val="00EA28C7"/>
    <w:rsid w:val="00EF0143"/>
    <w:rsid w:val="00EF3DCE"/>
    <w:rsid w:val="00F37F94"/>
    <w:rsid w:val="00F71632"/>
    <w:rsid w:val="00F906AD"/>
    <w:rsid w:val="00F94CE2"/>
    <w:rsid w:val="00F9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672538-C102-4641-BB67-EAE50B10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table" w:styleId="a6">
    <w:name w:val="Table Grid"/>
    <w:basedOn w:val="a1"/>
    <w:uiPriority w:val="59"/>
    <w:rsid w:val="00190D9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259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59DF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1259DF"/>
    <w:rPr>
      <w:b/>
      <w:bCs/>
    </w:rPr>
  </w:style>
  <w:style w:type="paragraph" w:styleId="a8">
    <w:name w:val="header"/>
    <w:basedOn w:val="a"/>
    <w:link w:val="Char1"/>
    <w:uiPriority w:val="99"/>
    <w:unhideWhenUsed/>
    <w:rsid w:val="00645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645DCB"/>
    <w:rPr>
      <w:rFonts w:ascii="微软雅黑" w:hAnsi="微软雅黑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645D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645DCB"/>
    <w:rPr>
      <w:rFonts w:ascii="微软雅黑" w:hAnsi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2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b-zxx263018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9688</TotalTime>
  <Pages>10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张小侠</dc:creator>
  <cp:lastModifiedBy>张小侠</cp:lastModifiedBy>
  <cp:revision>166</cp:revision>
  <dcterms:created xsi:type="dcterms:W3CDTF">2017-02-27T07:46:00Z</dcterms:created>
  <dcterms:modified xsi:type="dcterms:W3CDTF">2017-03-10T01:48:00Z</dcterms:modified>
</cp:coreProperties>
</file>