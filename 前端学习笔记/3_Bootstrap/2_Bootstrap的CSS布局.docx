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83" w:rsidRDefault="007B4100" w:rsidP="007B4100">
      <w:pPr>
        <w:pStyle w:val="a3"/>
      </w:pPr>
      <w:r>
        <w:rPr>
          <w:rFonts w:hint="eastAsia"/>
        </w:rPr>
        <w:t>CSS</w:t>
      </w:r>
      <w:r>
        <w:rPr>
          <w:rFonts w:hint="eastAsia"/>
        </w:rPr>
        <w:t>布局</w:t>
      </w:r>
    </w:p>
    <w:p w:rsidR="007B4100" w:rsidRDefault="00116A18" w:rsidP="00116A18">
      <w:pPr>
        <w:pStyle w:val="1"/>
      </w:pPr>
      <w:r>
        <w:rPr>
          <w:rFonts w:hint="eastAsia"/>
        </w:rPr>
        <w:t>概述</w:t>
      </w:r>
    </w:p>
    <w:tbl>
      <w:tblPr>
        <w:tblStyle w:val="a8"/>
        <w:tblW w:w="0" w:type="auto"/>
        <w:tblInd w:w="360" w:type="dxa"/>
        <w:tblLook w:val="04A0" w:firstRow="1" w:lastRow="0" w:firstColumn="1" w:lastColumn="0" w:noHBand="0" w:noVBand="1"/>
      </w:tblPr>
      <w:tblGrid>
        <w:gridCol w:w="8270"/>
      </w:tblGrid>
      <w:tr w:rsidR="003A6966" w:rsidTr="003A6966">
        <w:tc>
          <w:tcPr>
            <w:tcW w:w="8630" w:type="dxa"/>
          </w:tcPr>
          <w:p w:rsidR="003A6966" w:rsidRPr="003A6966" w:rsidRDefault="003A6966" w:rsidP="003A6966">
            <w:pPr>
              <w:ind w:left="0"/>
              <w:rPr>
                <w:rFonts w:hint="eastAsia"/>
                <w:b/>
              </w:rPr>
            </w:pPr>
            <w:r w:rsidRPr="003A6966">
              <w:rPr>
                <w:rFonts w:hint="eastAsia"/>
                <w:b/>
              </w:rPr>
              <w:t>#HTML5文档</w:t>
            </w:r>
            <w:r w:rsidRPr="003A6966">
              <w:rPr>
                <w:b/>
              </w:rPr>
              <w:t>模型</w:t>
            </w:r>
          </w:p>
          <w:p w:rsidR="003A6966" w:rsidRDefault="003A6966" w:rsidP="003A6966">
            <w:pPr>
              <w:ind w:left="0"/>
            </w:pPr>
            <w:r>
              <w:t>&lt;!DOCTYPE html&gt;</w:t>
            </w:r>
          </w:p>
          <w:p w:rsidR="003A6966" w:rsidRDefault="003A6966" w:rsidP="003A6966">
            <w:pPr>
              <w:ind w:left="0"/>
            </w:pPr>
            <w:r>
              <w:t>&lt;html lang="zh-CN"&gt;</w:t>
            </w:r>
          </w:p>
          <w:p w:rsidR="003A6966" w:rsidRDefault="003A6966" w:rsidP="003A6966">
            <w:pPr>
              <w:ind w:left="0"/>
            </w:pPr>
            <w:r>
              <w:t xml:space="preserve">  ...</w:t>
            </w:r>
          </w:p>
          <w:p w:rsidR="003A6966" w:rsidRDefault="003A6966" w:rsidP="003A6966">
            <w:pPr>
              <w:ind w:left="0"/>
            </w:pPr>
            <w:r>
              <w:t>&lt;/html&gt;</w:t>
            </w:r>
          </w:p>
          <w:p w:rsidR="003A6966" w:rsidRDefault="003A6966" w:rsidP="003A6966">
            <w:pPr>
              <w:ind w:left="0"/>
            </w:pPr>
          </w:p>
          <w:p w:rsidR="003A6966" w:rsidRPr="003A6966" w:rsidRDefault="003A6966" w:rsidP="003A6966">
            <w:pPr>
              <w:ind w:left="0"/>
              <w:rPr>
                <w:b/>
              </w:rPr>
            </w:pPr>
            <w:r w:rsidRPr="003A6966">
              <w:rPr>
                <w:b/>
              </w:rPr>
              <w:t>#移动先行</w:t>
            </w:r>
          </w:p>
          <w:p w:rsidR="003A6966" w:rsidRDefault="00BD39F7" w:rsidP="003A6966">
            <w:pPr>
              <w:ind w:left="0"/>
            </w:pPr>
            <w:r w:rsidRPr="00BD39F7">
              <w:t xml:space="preserve">&lt;meta </w:t>
            </w:r>
            <w:r w:rsidRPr="00BD39F7">
              <w:rPr>
                <w:b/>
              </w:rPr>
              <w:t>name="viewport"</w:t>
            </w:r>
            <w:r w:rsidRPr="00BD39F7">
              <w:t xml:space="preserve"> content="width=device-width, </w:t>
            </w:r>
            <w:r w:rsidRPr="00BD39F7">
              <w:rPr>
                <w:b/>
              </w:rPr>
              <w:t>initial-scale=1"</w:t>
            </w:r>
            <w:r w:rsidRPr="00BD39F7">
              <w:t>&gt;</w:t>
            </w:r>
          </w:p>
          <w:p w:rsidR="003A6966" w:rsidRDefault="003A6966" w:rsidP="003A6966">
            <w:pPr>
              <w:ind w:left="0"/>
            </w:pPr>
          </w:p>
          <w:p w:rsidR="00264800" w:rsidRPr="00264800" w:rsidRDefault="00264800" w:rsidP="003A6966">
            <w:pPr>
              <w:ind w:left="0"/>
              <w:rPr>
                <w:b/>
              </w:rPr>
            </w:pPr>
            <w:r w:rsidRPr="00264800">
              <w:rPr>
                <w:rFonts w:hint="eastAsia"/>
                <w:b/>
              </w:rPr>
              <w:t>#排版</w:t>
            </w:r>
            <w:r w:rsidRPr="00264800">
              <w:rPr>
                <w:b/>
              </w:rPr>
              <w:t>和链接</w:t>
            </w:r>
          </w:p>
          <w:p w:rsidR="00264800" w:rsidRDefault="00264800" w:rsidP="00264800">
            <w:pPr>
              <w:ind w:left="0"/>
            </w:pPr>
            <w:r>
              <w:t>Bootstrap 排版、链接样式设置了基本的全局样式。分别是：</w:t>
            </w:r>
          </w:p>
          <w:p w:rsidR="00264800" w:rsidRDefault="00264800" w:rsidP="00264800">
            <w:pPr>
              <w:pStyle w:val="a5"/>
              <w:numPr>
                <w:ilvl w:val="0"/>
                <w:numId w:val="21"/>
              </w:numPr>
            </w:pPr>
            <w:r>
              <w:rPr>
                <w:rFonts w:hint="eastAsia"/>
              </w:rPr>
              <w:t>为</w:t>
            </w:r>
            <w:r>
              <w:t xml:space="preserve"> body 元素设置 background-color: #fff;</w:t>
            </w:r>
          </w:p>
          <w:p w:rsidR="00264800" w:rsidRDefault="00264800" w:rsidP="00264800">
            <w:pPr>
              <w:pStyle w:val="a5"/>
              <w:numPr>
                <w:ilvl w:val="0"/>
                <w:numId w:val="21"/>
              </w:numPr>
            </w:pPr>
            <w:r>
              <w:rPr>
                <w:rFonts w:hint="eastAsia"/>
              </w:rPr>
              <w:t>使用</w:t>
            </w:r>
            <w:r>
              <w:t xml:space="preserve"> @font-family-base、@font-size-base 和 @line-height-base a变量作为排版的基本参数</w:t>
            </w:r>
          </w:p>
          <w:p w:rsidR="00264800" w:rsidRDefault="00264800" w:rsidP="00264800">
            <w:pPr>
              <w:pStyle w:val="a5"/>
              <w:numPr>
                <w:ilvl w:val="0"/>
                <w:numId w:val="21"/>
              </w:numPr>
            </w:pPr>
            <w:r>
              <w:rPr>
                <w:rFonts w:hint="eastAsia"/>
              </w:rPr>
              <w:t>为所有链接设置了基本颜色</w:t>
            </w:r>
            <w:r>
              <w:t xml:space="preserve"> @link-color ，并且当链接处于 :hover 状态时才添加下划线</w:t>
            </w:r>
          </w:p>
          <w:p w:rsidR="00264800" w:rsidRDefault="00264800" w:rsidP="00264800">
            <w:pPr>
              <w:ind w:left="0"/>
            </w:pPr>
            <w:r>
              <w:rPr>
                <w:rFonts w:hint="eastAsia"/>
              </w:rPr>
              <w:t>这些样式都能在</w:t>
            </w:r>
            <w:r>
              <w:t xml:space="preserve"> scaffolding.less 文件中找到对应的源码。</w:t>
            </w:r>
          </w:p>
          <w:p w:rsidR="00CF2A2E" w:rsidRDefault="00CF2A2E" w:rsidP="00264800">
            <w:pPr>
              <w:ind w:left="0"/>
              <w:rPr>
                <w:rFonts w:hint="eastAsia"/>
              </w:rPr>
            </w:pPr>
          </w:p>
        </w:tc>
      </w:tr>
    </w:tbl>
    <w:p w:rsidR="00116A18" w:rsidRPr="00116A18" w:rsidRDefault="00116A18" w:rsidP="00116A18"/>
    <w:p w:rsidR="00116A18" w:rsidRDefault="00116A18" w:rsidP="00116A18">
      <w:pPr>
        <w:pStyle w:val="1"/>
      </w:pPr>
      <w:r>
        <w:rPr>
          <w:rFonts w:hint="eastAsia"/>
        </w:rPr>
        <w:t>基础</w:t>
      </w:r>
      <w:r>
        <w:t>排版</w:t>
      </w:r>
    </w:p>
    <w:p w:rsidR="00116A18" w:rsidRDefault="000F1C7A" w:rsidP="000F1C7A">
      <w:pPr>
        <w:pStyle w:val="2"/>
      </w:pPr>
      <w:r>
        <w:rPr>
          <w:rFonts w:hint="eastAsia"/>
        </w:rPr>
        <w:t>标题</w:t>
      </w:r>
    </w:p>
    <w:p w:rsidR="000F1C7A" w:rsidRDefault="00A93A68" w:rsidP="00A93A68">
      <w:pPr>
        <w:ind w:firstLine="360"/>
      </w:pPr>
      <w:r w:rsidRPr="00A93A68">
        <w:t>HTML 中的所有标题标签，&lt;h1&gt; 到 &lt;h6&gt; 均可使用。另外，还提供了 .h1 到 .h6 类，为的是给内联（inline）属性的文本赋予标题的样式。</w:t>
      </w:r>
    </w:p>
    <w:p w:rsidR="00A64C21" w:rsidRDefault="00A64C21" w:rsidP="00A64C21">
      <w:r w:rsidRPr="00A64C21">
        <w:rPr>
          <w:rFonts w:hint="eastAsia"/>
        </w:rPr>
        <w:lastRenderedPageBreak/>
        <w:t>在标题内还可以包含</w:t>
      </w:r>
      <w:r w:rsidRPr="00A64C21">
        <w:t xml:space="preserve"> &lt;small&gt; 标签或赋予 .small 类的元素，可以用来标记副标题。</w:t>
      </w:r>
    </w:p>
    <w:tbl>
      <w:tblPr>
        <w:tblStyle w:val="a8"/>
        <w:tblW w:w="0" w:type="auto"/>
        <w:tblInd w:w="360" w:type="dxa"/>
        <w:tblLook w:val="04A0" w:firstRow="1" w:lastRow="0" w:firstColumn="1" w:lastColumn="0" w:noHBand="0" w:noVBand="1"/>
      </w:tblPr>
      <w:tblGrid>
        <w:gridCol w:w="8270"/>
      </w:tblGrid>
      <w:tr w:rsidR="00A64C21" w:rsidTr="00A64C21">
        <w:tc>
          <w:tcPr>
            <w:tcW w:w="8630" w:type="dxa"/>
          </w:tcPr>
          <w:p w:rsidR="00711CEF" w:rsidRDefault="00711CEF" w:rsidP="00A64C21">
            <w:pPr>
              <w:ind w:left="0"/>
              <w:rPr>
                <w:noProof/>
              </w:rPr>
            </w:pPr>
            <w:r>
              <w:rPr>
                <w:noProof/>
              </w:rPr>
              <w:drawing>
                <wp:inline distT="0" distB="0" distL="0" distR="0" wp14:anchorId="1FF40D12" wp14:editId="70A640F4">
                  <wp:extent cx="5229225" cy="2305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2305050"/>
                          </a:xfrm>
                          <a:prstGeom prst="rect">
                            <a:avLst/>
                          </a:prstGeom>
                        </pic:spPr>
                      </pic:pic>
                    </a:graphicData>
                  </a:graphic>
                </wp:inline>
              </w:drawing>
            </w:r>
          </w:p>
          <w:p w:rsidR="00672C3E" w:rsidRDefault="00711CEF" w:rsidP="00A64C21">
            <w:pPr>
              <w:ind w:left="0"/>
            </w:pPr>
            <w:r w:rsidRPr="00711CEF">
              <w:t>&lt;h1&gt;h1. Bootstrap heading &lt;small&gt;Secondary text&lt;/small&gt;&lt;/h1&gt;</w:t>
            </w:r>
          </w:p>
          <w:p w:rsidR="00454C8A" w:rsidRDefault="00454C8A" w:rsidP="00A64C21">
            <w:pPr>
              <w:ind w:left="0"/>
              <w:rPr>
                <w:rFonts w:hint="eastAsia"/>
              </w:rPr>
            </w:pPr>
          </w:p>
        </w:tc>
      </w:tr>
    </w:tbl>
    <w:p w:rsidR="00A64C21" w:rsidRPr="000F1C7A" w:rsidRDefault="00A64C21" w:rsidP="00A64C21">
      <w:pPr>
        <w:rPr>
          <w:rFonts w:hint="eastAsia"/>
        </w:rPr>
      </w:pPr>
    </w:p>
    <w:p w:rsidR="000F1C7A" w:rsidRDefault="000F1C7A" w:rsidP="000F1C7A">
      <w:pPr>
        <w:pStyle w:val="2"/>
      </w:pPr>
      <w:r>
        <w:rPr>
          <w:rFonts w:hint="eastAsia"/>
        </w:rPr>
        <w:t>主页主题</w:t>
      </w:r>
    </w:p>
    <w:p w:rsidR="000F1C7A" w:rsidRDefault="00A055E8" w:rsidP="00A055E8">
      <w:pPr>
        <w:ind w:firstLine="360"/>
      </w:pPr>
      <w:r w:rsidRPr="00A055E8">
        <w:t>Bootstrap 将全局 font-size 设置为 14px，line-height 设置为 1.428。这些属性直接赋予 &lt;body&gt; 元素和所有段落元素。另外，&lt;p&gt; （段落）元素还被设置了等于 1/2 行高（即 10px）的底部外边距（margin）。</w:t>
      </w:r>
    </w:p>
    <w:p w:rsidR="00EC64DF" w:rsidRPr="000F1C7A" w:rsidRDefault="00EC64DF" w:rsidP="00EC64DF">
      <w:pPr>
        <w:rPr>
          <w:rFonts w:hint="eastAsia"/>
        </w:rPr>
      </w:pPr>
    </w:p>
    <w:p w:rsidR="000F1C7A" w:rsidRDefault="000F1C7A" w:rsidP="000F1C7A">
      <w:pPr>
        <w:pStyle w:val="2"/>
      </w:pPr>
      <w:r>
        <w:rPr>
          <w:rFonts w:hint="eastAsia"/>
        </w:rPr>
        <w:t>强调</w:t>
      </w:r>
      <w:r>
        <w:t>文本</w:t>
      </w:r>
    </w:p>
    <w:tbl>
      <w:tblPr>
        <w:tblStyle w:val="a8"/>
        <w:tblW w:w="0" w:type="auto"/>
        <w:tblInd w:w="360" w:type="dxa"/>
        <w:tblLook w:val="04A0" w:firstRow="1" w:lastRow="0" w:firstColumn="1" w:lastColumn="0" w:noHBand="0" w:noVBand="1"/>
      </w:tblPr>
      <w:tblGrid>
        <w:gridCol w:w="8270"/>
      </w:tblGrid>
      <w:tr w:rsidR="009C6902" w:rsidTr="009C6902">
        <w:tc>
          <w:tcPr>
            <w:tcW w:w="8630" w:type="dxa"/>
          </w:tcPr>
          <w:p w:rsidR="009C6902" w:rsidRDefault="009C6902" w:rsidP="009C6902">
            <w:pPr>
              <w:ind w:left="0"/>
              <w:rPr>
                <w:rFonts w:hint="eastAsia"/>
              </w:rPr>
            </w:pPr>
            <w:r>
              <w:rPr>
                <w:rFonts w:hint="eastAsia"/>
              </w:rPr>
              <w:t>//加粗</w:t>
            </w:r>
            <w:r>
              <w:t>，变小，斜体</w:t>
            </w:r>
          </w:p>
          <w:p w:rsidR="009C6902" w:rsidRDefault="009C6902" w:rsidP="009C6902">
            <w:pPr>
              <w:ind w:left="0"/>
            </w:pPr>
            <w:r>
              <w:t>&lt;strong&gt;java&lt;/strong&gt;</w:t>
            </w:r>
          </w:p>
          <w:p w:rsidR="009C6902" w:rsidRDefault="009C6902" w:rsidP="009C6902">
            <w:pPr>
              <w:ind w:left="0"/>
            </w:pPr>
            <w:r>
              <w:t>&lt;small&gt;java&lt;/small&gt;</w:t>
            </w:r>
          </w:p>
          <w:p w:rsidR="009C6902" w:rsidRDefault="009C6902" w:rsidP="009C6902">
            <w:pPr>
              <w:ind w:left="0"/>
            </w:pPr>
            <w:r>
              <w:t>&lt;cite&gt;java&lt;cite&gt;</w:t>
            </w:r>
          </w:p>
          <w:p w:rsidR="009C6902" w:rsidRDefault="009C6902" w:rsidP="009C6902">
            <w:pPr>
              <w:ind w:left="0"/>
            </w:pPr>
            <w:r>
              <w:rPr>
                <w:rFonts w:hint="eastAsia"/>
              </w:rPr>
              <w:t>//位置</w:t>
            </w:r>
          </w:p>
          <w:p w:rsidR="0097744C" w:rsidRDefault="0097744C" w:rsidP="0097744C">
            <w:pPr>
              <w:ind w:left="0"/>
            </w:pPr>
            <w:r>
              <w:t>&lt;p class="</w:t>
            </w:r>
            <w:r w:rsidRPr="00FD373B">
              <w:rPr>
                <w:b/>
              </w:rPr>
              <w:t>text-left</w:t>
            </w:r>
            <w:r>
              <w:t>"&gt;Left aligned text.&lt;/p&gt;</w:t>
            </w:r>
          </w:p>
          <w:p w:rsidR="0097744C" w:rsidRDefault="0097744C" w:rsidP="0097744C">
            <w:pPr>
              <w:ind w:left="0"/>
            </w:pPr>
            <w:r>
              <w:t>&lt;p class="</w:t>
            </w:r>
            <w:r w:rsidRPr="00FD373B">
              <w:rPr>
                <w:b/>
              </w:rPr>
              <w:t>text-center</w:t>
            </w:r>
            <w:r>
              <w:t>"&gt;Center aligned text.&lt;/p&gt;</w:t>
            </w:r>
          </w:p>
          <w:p w:rsidR="0097744C" w:rsidRDefault="0097744C" w:rsidP="0097744C">
            <w:pPr>
              <w:ind w:left="0"/>
            </w:pPr>
            <w:r>
              <w:t>&lt;p class="</w:t>
            </w:r>
            <w:r w:rsidRPr="00FD373B">
              <w:rPr>
                <w:b/>
              </w:rPr>
              <w:t>text-right</w:t>
            </w:r>
            <w:r>
              <w:t>"&gt;Right aligned text.&lt;/p&gt;</w:t>
            </w:r>
          </w:p>
          <w:p w:rsidR="0097744C" w:rsidRDefault="0097744C" w:rsidP="0097744C">
            <w:pPr>
              <w:ind w:left="0"/>
            </w:pPr>
            <w:r>
              <w:t>&lt;p class="</w:t>
            </w:r>
            <w:r w:rsidRPr="00FD373B">
              <w:rPr>
                <w:b/>
              </w:rPr>
              <w:t>text-justify</w:t>
            </w:r>
            <w:r>
              <w:t>"&gt;Justified text.&lt;/p&gt;</w:t>
            </w:r>
          </w:p>
          <w:p w:rsidR="009C6902" w:rsidRDefault="0097744C" w:rsidP="0097744C">
            <w:pPr>
              <w:ind w:left="0"/>
            </w:pPr>
            <w:r>
              <w:lastRenderedPageBreak/>
              <w:t>&lt;p class="</w:t>
            </w:r>
            <w:r w:rsidRPr="009C4A14">
              <w:rPr>
                <w:b/>
              </w:rPr>
              <w:t>tex</w:t>
            </w:r>
            <w:r>
              <w:t xml:space="preserve">t-nowrap"&gt;No wrap text.&lt;/p&gt; </w:t>
            </w:r>
          </w:p>
          <w:p w:rsidR="00D32825" w:rsidRDefault="00D32825" w:rsidP="00D32825">
            <w:pPr>
              <w:ind w:left="0"/>
            </w:pPr>
            <w:r>
              <w:t>&lt;p class="</w:t>
            </w:r>
            <w:r w:rsidRPr="009C4A14">
              <w:rPr>
                <w:b/>
              </w:rPr>
              <w:t>text-lowercase</w:t>
            </w:r>
            <w:r>
              <w:t>"&gt;Lowercased text.&lt;/p&gt;</w:t>
            </w:r>
          </w:p>
          <w:p w:rsidR="00D32825" w:rsidRDefault="00D32825" w:rsidP="00D32825">
            <w:pPr>
              <w:ind w:left="0"/>
            </w:pPr>
            <w:r>
              <w:t>&lt;p class="</w:t>
            </w:r>
            <w:r w:rsidRPr="009C4A14">
              <w:rPr>
                <w:b/>
              </w:rPr>
              <w:t>text-uppercase</w:t>
            </w:r>
            <w:r>
              <w:t>"&gt;Uppercased text.&lt;/p&gt;</w:t>
            </w:r>
          </w:p>
          <w:p w:rsidR="0097744C" w:rsidRPr="00D32825" w:rsidRDefault="00D32825" w:rsidP="00D32825">
            <w:pPr>
              <w:ind w:left="0"/>
            </w:pPr>
            <w:r>
              <w:t>&lt;p class="</w:t>
            </w:r>
            <w:r w:rsidRPr="009C4A14">
              <w:rPr>
                <w:b/>
              </w:rPr>
              <w:t>text-capitalize</w:t>
            </w:r>
            <w:r>
              <w:t>"&gt;Capitalized text.&lt;/p&gt;</w:t>
            </w:r>
          </w:p>
          <w:p w:rsidR="00D32825" w:rsidRDefault="00D32825" w:rsidP="0097744C">
            <w:pPr>
              <w:ind w:left="0"/>
            </w:pPr>
          </w:p>
          <w:p w:rsidR="00D32825" w:rsidRDefault="00D32825" w:rsidP="0097744C">
            <w:pPr>
              <w:ind w:left="0"/>
            </w:pPr>
            <w:r>
              <w:rPr>
                <w:rFonts w:hint="eastAsia"/>
              </w:rPr>
              <w:t>//</w:t>
            </w:r>
            <w:r w:rsidRPr="00D32825">
              <w:rPr>
                <w:rFonts w:hint="eastAsia"/>
              </w:rPr>
              <w:t>改变大小写</w:t>
            </w:r>
          </w:p>
          <w:p w:rsidR="00D32825" w:rsidRDefault="00D32825" w:rsidP="00D32825">
            <w:pPr>
              <w:ind w:left="0"/>
            </w:pPr>
            <w:r>
              <w:t>&lt;p class="</w:t>
            </w:r>
            <w:r w:rsidRPr="009C4A14">
              <w:rPr>
                <w:b/>
              </w:rPr>
              <w:t>text-lowercase</w:t>
            </w:r>
            <w:r>
              <w:t>"&gt;Lowercased text.&lt;/p&gt;</w:t>
            </w:r>
          </w:p>
          <w:p w:rsidR="00D32825" w:rsidRDefault="00D32825" w:rsidP="00D32825">
            <w:pPr>
              <w:ind w:left="0"/>
            </w:pPr>
            <w:r>
              <w:t>&lt;p class="</w:t>
            </w:r>
            <w:r w:rsidRPr="009C4A14">
              <w:rPr>
                <w:b/>
              </w:rPr>
              <w:t>text-uppercase</w:t>
            </w:r>
            <w:r>
              <w:t>"&gt;Uppercased text.&lt;/p&gt;</w:t>
            </w:r>
          </w:p>
          <w:p w:rsidR="00D32825" w:rsidRDefault="00D32825" w:rsidP="00D32825">
            <w:pPr>
              <w:ind w:left="0"/>
            </w:pPr>
            <w:r>
              <w:t>&lt;p class="</w:t>
            </w:r>
            <w:r w:rsidRPr="009C4A14">
              <w:rPr>
                <w:b/>
              </w:rPr>
              <w:t>text-capitalize</w:t>
            </w:r>
            <w:r>
              <w:t>"&gt;Capitalized text.&lt;/p&gt;</w:t>
            </w:r>
          </w:p>
          <w:p w:rsidR="00B10FBF" w:rsidRPr="00D32825" w:rsidRDefault="00066630" w:rsidP="00D32825">
            <w:pPr>
              <w:ind w:left="0"/>
              <w:rPr>
                <w:rFonts w:hint="eastAsia"/>
              </w:rPr>
            </w:pPr>
            <w:r>
              <w:rPr>
                <w:noProof/>
              </w:rPr>
              <w:drawing>
                <wp:inline distT="0" distB="0" distL="0" distR="0" wp14:anchorId="5AB03363" wp14:editId="733F1A4E">
                  <wp:extent cx="4162425" cy="1095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1095375"/>
                          </a:xfrm>
                          <a:prstGeom prst="rect">
                            <a:avLst/>
                          </a:prstGeom>
                        </pic:spPr>
                      </pic:pic>
                    </a:graphicData>
                  </a:graphic>
                </wp:inline>
              </w:drawing>
            </w:r>
          </w:p>
        </w:tc>
      </w:tr>
    </w:tbl>
    <w:p w:rsidR="000F1C7A" w:rsidRPr="000F1C7A" w:rsidRDefault="000F1C7A" w:rsidP="000F1C7A"/>
    <w:p w:rsidR="000F1C7A" w:rsidRDefault="000F1C7A" w:rsidP="000F1C7A">
      <w:pPr>
        <w:pStyle w:val="2"/>
      </w:pPr>
      <w:r>
        <w:rPr>
          <w:rFonts w:hint="eastAsia"/>
        </w:rPr>
        <w:t>缩略语</w:t>
      </w:r>
    </w:p>
    <w:p w:rsidR="000F1C7A" w:rsidRDefault="00F57A4C" w:rsidP="00F57A4C">
      <w:pPr>
        <w:ind w:firstLine="360"/>
      </w:pPr>
      <w:r w:rsidRPr="00F57A4C">
        <w:rPr>
          <w:rFonts w:hint="eastAsia"/>
        </w:rPr>
        <w:t>当鼠标悬停在缩写和缩写词上时就会显示完整内容，</w:t>
      </w:r>
      <w:r w:rsidRPr="00F57A4C">
        <w:t>Bootstrap 实现了对 HTML 的 &lt;abbr&gt; 元素的增强样式。缩略语元素带有 title 属性，外观表现为带有较浅的虚线框，鼠标移至上面时会变成带有“问号”的指针。如想看完整的内容可把鼠标悬停在缩略语上（对使用辅助技术的用户也可见）, 但需要包含 title 属性。</w:t>
      </w:r>
      <w:r w:rsidR="00A562CC">
        <w:rPr>
          <w:rFonts w:ascii="Helvetica" w:hAnsi="Helvetica" w:cs="Helvetica"/>
          <w:color w:val="333333"/>
          <w:shd w:val="clear" w:color="auto" w:fill="FFFFFF"/>
        </w:rPr>
        <w:t>为缩略语添加</w:t>
      </w:r>
      <w:r w:rsidR="00A562CC">
        <w:rPr>
          <w:rStyle w:val="apple-converted-space"/>
          <w:rFonts w:ascii="Helvetica" w:hAnsi="Helvetica" w:cs="Helvetica"/>
          <w:color w:val="333333"/>
          <w:shd w:val="clear" w:color="auto" w:fill="FFFFFF"/>
        </w:rPr>
        <w:t> </w:t>
      </w:r>
      <w:r w:rsidR="00A562CC">
        <w:rPr>
          <w:rStyle w:val="HTML"/>
          <w:rFonts w:ascii="Consolas" w:hAnsi="Consolas" w:cs="Consolas"/>
          <w:color w:val="C7254E"/>
          <w:sz w:val="22"/>
          <w:szCs w:val="22"/>
          <w:shd w:val="clear" w:color="auto" w:fill="F9F2F4"/>
        </w:rPr>
        <w:t>.initialism</w:t>
      </w:r>
      <w:r w:rsidR="00A562CC">
        <w:rPr>
          <w:rStyle w:val="apple-converted-space"/>
          <w:rFonts w:ascii="Helvetica" w:hAnsi="Helvetica" w:cs="Helvetica"/>
          <w:color w:val="333333"/>
          <w:shd w:val="clear" w:color="auto" w:fill="FFFFFF"/>
        </w:rPr>
        <w:t> </w:t>
      </w:r>
      <w:r w:rsidR="00A562CC">
        <w:rPr>
          <w:rFonts w:ascii="Helvetica" w:hAnsi="Helvetica" w:cs="Helvetica"/>
          <w:color w:val="333333"/>
          <w:shd w:val="clear" w:color="auto" w:fill="FFFFFF"/>
        </w:rPr>
        <w:t>类，可以让</w:t>
      </w:r>
      <w:r w:rsidR="00A562CC">
        <w:rPr>
          <w:rFonts w:ascii="Helvetica" w:hAnsi="Helvetica" w:cs="Helvetica"/>
          <w:color w:val="333333"/>
          <w:shd w:val="clear" w:color="auto" w:fill="FFFFFF"/>
        </w:rPr>
        <w:t xml:space="preserve"> font-size </w:t>
      </w:r>
      <w:r w:rsidR="00A562CC">
        <w:rPr>
          <w:rFonts w:ascii="Helvetica" w:hAnsi="Helvetica" w:cs="Helvetica"/>
          <w:color w:val="333333"/>
          <w:shd w:val="clear" w:color="auto" w:fill="FFFFFF"/>
        </w:rPr>
        <w:t>变稍微小些。</w:t>
      </w:r>
    </w:p>
    <w:tbl>
      <w:tblPr>
        <w:tblStyle w:val="a8"/>
        <w:tblW w:w="0" w:type="auto"/>
        <w:tblInd w:w="360" w:type="dxa"/>
        <w:tblLook w:val="04A0" w:firstRow="1" w:lastRow="0" w:firstColumn="1" w:lastColumn="0" w:noHBand="0" w:noVBand="1"/>
      </w:tblPr>
      <w:tblGrid>
        <w:gridCol w:w="8270"/>
      </w:tblGrid>
      <w:tr w:rsidR="000A7A0A" w:rsidTr="000A7A0A">
        <w:tc>
          <w:tcPr>
            <w:tcW w:w="8630" w:type="dxa"/>
          </w:tcPr>
          <w:p w:rsidR="0039268C" w:rsidRDefault="0039268C" w:rsidP="0039268C">
            <w:pPr>
              <w:ind w:left="0"/>
            </w:pPr>
            <w:r>
              <w:t>&lt;</w:t>
            </w:r>
            <w:r w:rsidRPr="009C4A14">
              <w:rPr>
                <w:b/>
              </w:rPr>
              <w:t>abbr</w:t>
            </w:r>
            <w:r>
              <w:t xml:space="preserve"> title="attribute"&gt;attr&lt;/</w:t>
            </w:r>
            <w:r w:rsidRPr="009C4A14">
              <w:rPr>
                <w:b/>
              </w:rPr>
              <w:t>abbr</w:t>
            </w:r>
            <w:r>
              <w:t>&gt;&lt;br/&gt;</w:t>
            </w:r>
          </w:p>
          <w:p w:rsidR="0039268C" w:rsidRDefault="0039268C" w:rsidP="0039268C">
            <w:pPr>
              <w:ind w:left="0"/>
            </w:pPr>
            <w:r>
              <w:t>&lt;</w:t>
            </w:r>
            <w:r w:rsidRPr="009C4A14">
              <w:rPr>
                <w:b/>
              </w:rPr>
              <w:t>abbr</w:t>
            </w:r>
            <w:r>
              <w:t xml:space="preserve"> title="HyperText Markup Language" class="initialism"&gt;</w:t>
            </w:r>
            <w:r>
              <w:br/>
              <w:t>HTML&lt;/</w:t>
            </w:r>
            <w:r w:rsidRPr="009C4A14">
              <w:rPr>
                <w:b/>
              </w:rPr>
              <w:t>abbr</w:t>
            </w:r>
            <w:r>
              <w:t>&gt;</w:t>
            </w:r>
          </w:p>
          <w:p w:rsidR="0039268C" w:rsidRPr="0039268C" w:rsidRDefault="0039268C" w:rsidP="000A7A0A">
            <w:pPr>
              <w:ind w:left="0"/>
              <w:rPr>
                <w:rFonts w:hint="eastAsia"/>
              </w:rPr>
            </w:pPr>
          </w:p>
        </w:tc>
      </w:tr>
    </w:tbl>
    <w:p w:rsidR="000A7A0A" w:rsidRPr="000F1C7A" w:rsidRDefault="000A7A0A" w:rsidP="000A7A0A">
      <w:pPr>
        <w:rPr>
          <w:rFonts w:hint="eastAsia"/>
        </w:rPr>
      </w:pPr>
    </w:p>
    <w:p w:rsidR="000F1C7A" w:rsidRDefault="000F1C7A" w:rsidP="000F1C7A">
      <w:pPr>
        <w:pStyle w:val="2"/>
      </w:pPr>
      <w:r>
        <w:rPr>
          <w:rFonts w:hint="eastAsia"/>
        </w:rPr>
        <w:t>地址</w:t>
      </w:r>
      <w:r>
        <w:t>元素</w:t>
      </w:r>
    </w:p>
    <w:p w:rsidR="000F1C7A" w:rsidRDefault="00CA317E" w:rsidP="00CA317E">
      <w:pPr>
        <w:ind w:firstLine="360"/>
      </w:pPr>
      <w:r w:rsidRPr="00CA317E">
        <w:rPr>
          <w:rFonts w:hint="eastAsia"/>
        </w:rPr>
        <w:t>让联系信息以最接近日常使用的格式呈现。在每行结尾添加</w:t>
      </w:r>
      <w:r w:rsidRPr="00CA317E">
        <w:t xml:space="preserve"> &lt;br&gt; 可以保留需要的样式。</w:t>
      </w:r>
    </w:p>
    <w:tbl>
      <w:tblPr>
        <w:tblStyle w:val="a8"/>
        <w:tblW w:w="0" w:type="auto"/>
        <w:tblInd w:w="360" w:type="dxa"/>
        <w:tblLook w:val="04A0" w:firstRow="1" w:lastRow="0" w:firstColumn="1" w:lastColumn="0" w:noHBand="0" w:noVBand="1"/>
      </w:tblPr>
      <w:tblGrid>
        <w:gridCol w:w="8270"/>
      </w:tblGrid>
      <w:tr w:rsidR="00092484" w:rsidTr="00092484">
        <w:tc>
          <w:tcPr>
            <w:tcW w:w="8630" w:type="dxa"/>
          </w:tcPr>
          <w:p w:rsidR="008434C4" w:rsidRDefault="008434C4" w:rsidP="008434C4">
            <w:pPr>
              <w:ind w:left="0"/>
            </w:pPr>
            <w:r>
              <w:t>&lt;</w:t>
            </w:r>
            <w:r w:rsidRPr="009C4A14">
              <w:rPr>
                <w:b/>
              </w:rPr>
              <w:t>address</w:t>
            </w:r>
            <w:r>
              <w:t>&gt;</w:t>
            </w:r>
          </w:p>
          <w:p w:rsidR="008434C4" w:rsidRDefault="008434C4" w:rsidP="008434C4">
            <w:pPr>
              <w:ind w:left="0"/>
            </w:pPr>
            <w:r>
              <w:lastRenderedPageBreak/>
              <w:t xml:space="preserve">  &lt;strong&gt;Twitter, Inc.&lt;/strong&gt;</w:t>
            </w:r>
            <w:r w:rsidRPr="008F12E5">
              <w:rPr>
                <w:b/>
              </w:rPr>
              <w:t>&lt;br&gt;</w:t>
            </w:r>
          </w:p>
          <w:p w:rsidR="008434C4" w:rsidRDefault="008434C4" w:rsidP="008434C4">
            <w:pPr>
              <w:ind w:left="0"/>
            </w:pPr>
            <w:r>
              <w:t xml:space="preserve">  795 Folsom Ave, Suite 600</w:t>
            </w:r>
            <w:r w:rsidRPr="008F12E5">
              <w:rPr>
                <w:b/>
              </w:rPr>
              <w:t>&lt;br&gt;</w:t>
            </w:r>
          </w:p>
          <w:p w:rsidR="008434C4" w:rsidRDefault="008434C4" w:rsidP="008434C4">
            <w:pPr>
              <w:ind w:left="0"/>
            </w:pPr>
            <w:r>
              <w:t xml:space="preserve">  San Francisco, CA 94107</w:t>
            </w:r>
            <w:r w:rsidRPr="008F12E5">
              <w:rPr>
                <w:b/>
              </w:rPr>
              <w:t>&lt;br&gt;</w:t>
            </w:r>
          </w:p>
          <w:p w:rsidR="008434C4" w:rsidRDefault="008434C4" w:rsidP="008434C4">
            <w:pPr>
              <w:ind w:left="0"/>
            </w:pPr>
            <w:r>
              <w:t xml:space="preserve">  &lt;abbr title="Phone"&gt;P:&lt;/abbr&gt; (123) 456-7890</w:t>
            </w:r>
          </w:p>
          <w:p w:rsidR="008434C4" w:rsidRDefault="008434C4" w:rsidP="008434C4">
            <w:pPr>
              <w:ind w:left="0"/>
            </w:pPr>
            <w:r>
              <w:t>&lt;/</w:t>
            </w:r>
            <w:r w:rsidRPr="009C4A14">
              <w:rPr>
                <w:b/>
              </w:rPr>
              <w:t>address</w:t>
            </w:r>
            <w:r>
              <w:t>&gt;</w:t>
            </w:r>
          </w:p>
          <w:p w:rsidR="008434C4" w:rsidRDefault="008434C4" w:rsidP="008434C4">
            <w:pPr>
              <w:ind w:left="0"/>
            </w:pPr>
          </w:p>
          <w:p w:rsidR="008434C4" w:rsidRDefault="008434C4" w:rsidP="008434C4">
            <w:pPr>
              <w:ind w:left="0"/>
            </w:pPr>
            <w:r>
              <w:t>&lt;</w:t>
            </w:r>
            <w:r w:rsidRPr="009C4A14">
              <w:rPr>
                <w:b/>
              </w:rPr>
              <w:t>address</w:t>
            </w:r>
            <w:r>
              <w:t>&gt;</w:t>
            </w:r>
          </w:p>
          <w:p w:rsidR="008434C4" w:rsidRDefault="008434C4" w:rsidP="008434C4">
            <w:pPr>
              <w:ind w:left="0"/>
            </w:pPr>
            <w:r>
              <w:t xml:space="preserve">  &lt;strong&gt;Full Name&lt;/strong&gt;</w:t>
            </w:r>
            <w:r w:rsidRPr="008F12E5">
              <w:rPr>
                <w:b/>
              </w:rPr>
              <w:t>&lt;br&gt;</w:t>
            </w:r>
          </w:p>
          <w:p w:rsidR="008434C4" w:rsidRDefault="008434C4" w:rsidP="008434C4">
            <w:pPr>
              <w:ind w:left="0"/>
            </w:pPr>
            <w:r>
              <w:t xml:space="preserve">  &lt;a href="mailto:#"&gt;first.last@example.com&lt;/a&gt;</w:t>
            </w:r>
          </w:p>
          <w:p w:rsidR="00092484" w:rsidRDefault="008434C4" w:rsidP="008434C4">
            <w:pPr>
              <w:ind w:left="0"/>
            </w:pPr>
            <w:r>
              <w:t>&lt;/</w:t>
            </w:r>
            <w:r w:rsidRPr="009C4A14">
              <w:rPr>
                <w:b/>
              </w:rPr>
              <w:t>address</w:t>
            </w:r>
            <w:r>
              <w:t>&gt;</w:t>
            </w:r>
          </w:p>
          <w:p w:rsidR="008434C4" w:rsidRDefault="00093E11" w:rsidP="008434C4">
            <w:pPr>
              <w:ind w:left="0"/>
              <w:rPr>
                <w:rFonts w:hint="eastAsia"/>
              </w:rPr>
            </w:pPr>
            <w:r>
              <w:rPr>
                <w:noProof/>
              </w:rPr>
              <w:drawing>
                <wp:inline distT="0" distB="0" distL="0" distR="0" wp14:anchorId="44862FB1" wp14:editId="7F13D4EB">
                  <wp:extent cx="5391150" cy="2066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2066925"/>
                          </a:xfrm>
                          <a:prstGeom prst="rect">
                            <a:avLst/>
                          </a:prstGeom>
                        </pic:spPr>
                      </pic:pic>
                    </a:graphicData>
                  </a:graphic>
                </wp:inline>
              </w:drawing>
            </w:r>
          </w:p>
        </w:tc>
      </w:tr>
    </w:tbl>
    <w:p w:rsidR="00A80D72" w:rsidRPr="000F1C7A" w:rsidRDefault="00A80D72" w:rsidP="00A80D72">
      <w:pPr>
        <w:rPr>
          <w:rFonts w:hint="eastAsia"/>
        </w:rPr>
      </w:pPr>
    </w:p>
    <w:p w:rsidR="000F1C7A" w:rsidRDefault="000F1C7A" w:rsidP="000F1C7A">
      <w:pPr>
        <w:pStyle w:val="2"/>
      </w:pPr>
      <w:r>
        <w:rPr>
          <w:rFonts w:hint="eastAsia"/>
        </w:rPr>
        <w:t>引用</w:t>
      </w:r>
    </w:p>
    <w:tbl>
      <w:tblPr>
        <w:tblStyle w:val="a8"/>
        <w:tblW w:w="0" w:type="auto"/>
        <w:tblInd w:w="360" w:type="dxa"/>
        <w:tblLook w:val="04A0" w:firstRow="1" w:lastRow="0" w:firstColumn="1" w:lastColumn="0" w:noHBand="0" w:noVBand="1"/>
      </w:tblPr>
      <w:tblGrid>
        <w:gridCol w:w="8270"/>
      </w:tblGrid>
      <w:tr w:rsidR="009C4A14" w:rsidTr="009C4A14">
        <w:tc>
          <w:tcPr>
            <w:tcW w:w="8630" w:type="dxa"/>
          </w:tcPr>
          <w:p w:rsidR="0060233D" w:rsidRDefault="0060233D" w:rsidP="0060233D">
            <w:pPr>
              <w:ind w:left="0"/>
              <w:rPr>
                <w:rFonts w:hint="eastAsia"/>
              </w:rPr>
            </w:pPr>
            <w:r>
              <w:rPr>
                <w:rFonts w:hint="eastAsia"/>
              </w:rPr>
              <w:t>#&lt;blockquote&gt;元素</w:t>
            </w:r>
            <w:r>
              <w:t>进行引用，可以引用任意</w:t>
            </w:r>
            <w:r>
              <w:rPr>
                <w:rFonts w:hint="eastAsia"/>
              </w:rPr>
              <w:t>HTML内容</w:t>
            </w:r>
            <w:r>
              <w:t>，但一般推荐使用</w:t>
            </w:r>
            <w:r>
              <w:rPr>
                <w:rFonts w:hint="eastAsia"/>
              </w:rPr>
              <w:t>&lt;p&gt;.</w:t>
            </w:r>
          </w:p>
          <w:p w:rsidR="0060233D" w:rsidRDefault="0060233D" w:rsidP="0060233D">
            <w:pPr>
              <w:ind w:left="0"/>
            </w:pPr>
            <w:r>
              <w:t>&lt;</w:t>
            </w:r>
            <w:r w:rsidRPr="0060233D">
              <w:rPr>
                <w:b/>
              </w:rPr>
              <w:t>blockquote</w:t>
            </w:r>
            <w:r>
              <w:t>&gt;</w:t>
            </w:r>
          </w:p>
          <w:p w:rsidR="0060233D" w:rsidRDefault="0060233D" w:rsidP="0060233D">
            <w:pPr>
              <w:ind w:left="0"/>
            </w:pPr>
            <w:r>
              <w:t xml:space="preserve">  &lt;p&gt;Lorem ipsum dolor sit amet, consectetur adipiscing elit. Integer posuere erat a ante.&lt;/p&gt;</w:t>
            </w:r>
          </w:p>
          <w:p w:rsidR="0060233D" w:rsidRDefault="0060233D" w:rsidP="0060233D">
            <w:pPr>
              <w:ind w:left="0"/>
            </w:pPr>
            <w:r>
              <w:t xml:space="preserve">  &lt;small&gt;出自&lt;cite title="American" &gt;USA&lt;/cite&gt;&lt;/small&gt;</w:t>
            </w:r>
          </w:p>
          <w:p w:rsidR="009C4A14" w:rsidRDefault="0060233D" w:rsidP="0060233D">
            <w:pPr>
              <w:ind w:left="0"/>
            </w:pPr>
            <w:r>
              <w:t>&lt;/</w:t>
            </w:r>
            <w:r w:rsidRPr="0060233D">
              <w:rPr>
                <w:b/>
              </w:rPr>
              <w:t>blockquote</w:t>
            </w:r>
            <w:r>
              <w:t>&gt;</w:t>
            </w:r>
          </w:p>
          <w:p w:rsidR="0060233D" w:rsidRDefault="0060233D" w:rsidP="00166AC3">
            <w:pPr>
              <w:ind w:left="0"/>
            </w:pPr>
          </w:p>
          <w:p w:rsidR="0060233D" w:rsidRDefault="0060233D" w:rsidP="00166AC3">
            <w:pPr>
              <w:ind w:left="0"/>
              <w:rPr>
                <w:rFonts w:hint="eastAsia"/>
              </w:rPr>
            </w:pPr>
            <w:r>
              <w:rPr>
                <w:noProof/>
              </w:rPr>
              <w:lastRenderedPageBreak/>
              <w:drawing>
                <wp:inline distT="0" distB="0" distL="0" distR="0" wp14:anchorId="53F8924E" wp14:editId="63D254F8">
                  <wp:extent cx="5486400" cy="803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03275"/>
                          </a:xfrm>
                          <a:prstGeom prst="rect">
                            <a:avLst/>
                          </a:prstGeom>
                        </pic:spPr>
                      </pic:pic>
                    </a:graphicData>
                  </a:graphic>
                </wp:inline>
              </w:drawing>
            </w:r>
          </w:p>
        </w:tc>
      </w:tr>
    </w:tbl>
    <w:p w:rsidR="000F1C7A" w:rsidRPr="000F1C7A" w:rsidRDefault="000F1C7A" w:rsidP="00351D68">
      <w:pPr>
        <w:ind w:left="0"/>
        <w:rPr>
          <w:rFonts w:hint="eastAsia"/>
        </w:rPr>
      </w:pPr>
    </w:p>
    <w:p w:rsidR="000F1C7A" w:rsidRDefault="000F1C7A" w:rsidP="000F1C7A">
      <w:pPr>
        <w:pStyle w:val="2"/>
      </w:pPr>
      <w:r>
        <w:rPr>
          <w:rFonts w:hint="eastAsia"/>
        </w:rPr>
        <w:t>列表</w:t>
      </w:r>
    </w:p>
    <w:tbl>
      <w:tblPr>
        <w:tblStyle w:val="a8"/>
        <w:tblW w:w="0" w:type="auto"/>
        <w:tblInd w:w="360" w:type="dxa"/>
        <w:tblLook w:val="04A0" w:firstRow="1" w:lastRow="0" w:firstColumn="1" w:lastColumn="0" w:noHBand="0" w:noVBand="1"/>
      </w:tblPr>
      <w:tblGrid>
        <w:gridCol w:w="8270"/>
      </w:tblGrid>
      <w:tr w:rsidR="00CB062B" w:rsidTr="00CB062B">
        <w:tc>
          <w:tcPr>
            <w:tcW w:w="8630" w:type="dxa"/>
          </w:tcPr>
          <w:p w:rsidR="00CB062B" w:rsidRPr="002C0E3E" w:rsidRDefault="00CB062B" w:rsidP="00307A97">
            <w:pPr>
              <w:ind w:left="0"/>
              <w:rPr>
                <w:b/>
              </w:rPr>
            </w:pPr>
            <w:r w:rsidRPr="002C0E3E">
              <w:rPr>
                <w:rFonts w:hint="eastAsia"/>
                <w:b/>
              </w:rPr>
              <w:t>#无序列表</w:t>
            </w:r>
          </w:p>
          <w:p w:rsidR="00CB062B" w:rsidRDefault="00CB062B" w:rsidP="00307A97">
            <w:pPr>
              <w:ind w:left="0"/>
              <w:rPr>
                <w:rFonts w:hint="eastAsia"/>
              </w:rPr>
            </w:pPr>
            <w:r>
              <w:rPr>
                <w:noProof/>
              </w:rPr>
              <w:drawing>
                <wp:inline distT="0" distB="0" distL="0" distR="0" wp14:anchorId="7E5AB1AA" wp14:editId="3092E046">
                  <wp:extent cx="4572000" cy="1171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171575"/>
                          </a:xfrm>
                          <a:prstGeom prst="rect">
                            <a:avLst/>
                          </a:prstGeom>
                        </pic:spPr>
                      </pic:pic>
                    </a:graphicData>
                  </a:graphic>
                </wp:inline>
              </w:drawing>
            </w:r>
          </w:p>
          <w:p w:rsidR="00CB062B" w:rsidRPr="00CB062B" w:rsidRDefault="00CB062B" w:rsidP="00CB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eastAsia="宋体" w:hAnsi="Consolas" w:cs="Consolas"/>
                <w:color w:val="333333"/>
                <w:sz w:val="20"/>
                <w:szCs w:val="20"/>
              </w:rPr>
            </w:pPr>
            <w:r>
              <w:rPr>
                <w:rFonts w:ascii="Consolas" w:eastAsia="宋体" w:hAnsi="Consolas" w:cs="Consolas" w:hint="eastAsia"/>
                <w:color w:val="2F6F9F"/>
                <w:szCs w:val="24"/>
              </w:rPr>
              <w:t>格式</w:t>
            </w:r>
            <w:r>
              <w:rPr>
                <w:rFonts w:ascii="Consolas" w:eastAsia="宋体" w:hAnsi="Consolas" w:cs="Consolas"/>
                <w:color w:val="2F6F9F"/>
                <w:szCs w:val="24"/>
              </w:rPr>
              <w:t>：</w:t>
            </w:r>
            <w:r w:rsidRPr="00CB062B">
              <w:rPr>
                <w:rFonts w:ascii="Consolas" w:eastAsia="宋体" w:hAnsi="Consolas" w:cs="Consolas"/>
                <w:color w:val="2F6F9F"/>
                <w:szCs w:val="24"/>
              </w:rPr>
              <w:t>&lt;ul&gt;</w:t>
            </w:r>
            <w:r w:rsidRPr="00CB062B">
              <w:rPr>
                <w:rFonts w:ascii="Consolas" w:eastAsia="宋体" w:hAnsi="Consolas" w:cs="Consolas"/>
                <w:color w:val="333333"/>
                <w:szCs w:val="24"/>
              </w:rPr>
              <w:t xml:space="preserve"> </w:t>
            </w:r>
            <w:r w:rsidRPr="00CB062B">
              <w:rPr>
                <w:rFonts w:ascii="Consolas" w:eastAsia="宋体" w:hAnsi="Consolas" w:cs="Consolas"/>
                <w:color w:val="2F6F9F"/>
                <w:szCs w:val="24"/>
              </w:rPr>
              <w:t>&lt;li&gt;</w:t>
            </w:r>
            <w:r w:rsidRPr="00CB062B">
              <w:rPr>
                <w:rFonts w:ascii="Consolas" w:eastAsia="宋体" w:hAnsi="Consolas" w:cs="Consolas"/>
                <w:color w:val="333333"/>
                <w:szCs w:val="24"/>
              </w:rPr>
              <w:t>...</w:t>
            </w:r>
            <w:r w:rsidRPr="00CB062B">
              <w:rPr>
                <w:rFonts w:ascii="Consolas" w:eastAsia="宋体" w:hAnsi="Consolas" w:cs="Consolas"/>
                <w:color w:val="2F6F9F"/>
                <w:szCs w:val="24"/>
              </w:rPr>
              <w:t>&lt;/li&gt;</w:t>
            </w:r>
            <w:r w:rsidRPr="00CB062B">
              <w:rPr>
                <w:rFonts w:ascii="Consolas" w:eastAsia="宋体" w:hAnsi="Consolas" w:cs="Consolas"/>
                <w:color w:val="333333"/>
                <w:szCs w:val="24"/>
              </w:rPr>
              <w:t xml:space="preserve"> </w:t>
            </w:r>
            <w:r w:rsidRPr="00CB062B">
              <w:rPr>
                <w:rFonts w:ascii="Consolas" w:eastAsia="宋体" w:hAnsi="Consolas" w:cs="Consolas"/>
                <w:color w:val="2F6F9F"/>
                <w:szCs w:val="24"/>
              </w:rPr>
              <w:t>&lt;/ul&gt;</w:t>
            </w:r>
          </w:p>
          <w:p w:rsidR="00CB062B" w:rsidRDefault="00CB062B" w:rsidP="00307A97">
            <w:pPr>
              <w:ind w:left="0"/>
            </w:pPr>
          </w:p>
          <w:p w:rsidR="00CB062B" w:rsidRPr="002C0E3E" w:rsidRDefault="00CB062B" w:rsidP="00307A97">
            <w:pPr>
              <w:ind w:left="0"/>
              <w:rPr>
                <w:b/>
              </w:rPr>
            </w:pPr>
            <w:r w:rsidRPr="002C0E3E">
              <w:rPr>
                <w:b/>
              </w:rPr>
              <w:t>#</w:t>
            </w:r>
            <w:r w:rsidRPr="002C0E3E">
              <w:rPr>
                <w:rFonts w:hint="eastAsia"/>
                <w:b/>
              </w:rPr>
              <w:t>有序列表</w:t>
            </w:r>
          </w:p>
          <w:p w:rsidR="00CB062B" w:rsidRDefault="00CB062B" w:rsidP="00307A97">
            <w:pPr>
              <w:ind w:left="0"/>
            </w:pPr>
            <w:r>
              <w:rPr>
                <w:noProof/>
              </w:rPr>
              <w:drawing>
                <wp:inline distT="0" distB="0" distL="0" distR="0" wp14:anchorId="40BD82C8" wp14:editId="453775BD">
                  <wp:extent cx="3895725" cy="1333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1333500"/>
                          </a:xfrm>
                          <a:prstGeom prst="rect">
                            <a:avLst/>
                          </a:prstGeom>
                        </pic:spPr>
                      </pic:pic>
                    </a:graphicData>
                  </a:graphic>
                </wp:inline>
              </w:drawing>
            </w:r>
          </w:p>
          <w:p w:rsidR="00CB062B" w:rsidRPr="00CB062B" w:rsidRDefault="00CB062B" w:rsidP="00CB062B">
            <w:pPr>
              <w:pStyle w:val="HTML0"/>
              <w:rPr>
                <w:rFonts w:ascii="Consolas" w:hAnsi="Consolas" w:cs="Consolas" w:hint="eastAsia"/>
                <w:color w:val="333333"/>
                <w:sz w:val="20"/>
                <w:szCs w:val="20"/>
              </w:rPr>
            </w:pPr>
            <w:r>
              <w:rPr>
                <w:rFonts w:hint="eastAsia"/>
              </w:rPr>
              <w:t>格式</w:t>
            </w:r>
            <w:r>
              <w:t>：</w:t>
            </w:r>
            <w:r>
              <w:rPr>
                <w:rStyle w:val="nt"/>
                <w:rFonts w:ascii="Consolas" w:hAnsi="Consolas" w:cs="Consolas"/>
                <w:color w:val="2F6F9F"/>
              </w:rPr>
              <w:t>&lt;ol&gt;</w:t>
            </w:r>
            <w:r>
              <w:rPr>
                <w:rStyle w:val="HTML"/>
                <w:rFonts w:ascii="Consolas" w:hAnsi="Consolas" w:cs="Consolas"/>
                <w:color w:val="333333"/>
              </w:rPr>
              <w:t xml:space="preserve"> </w:t>
            </w:r>
            <w:r>
              <w:rPr>
                <w:rStyle w:val="nt"/>
                <w:rFonts w:ascii="Consolas" w:hAnsi="Consolas" w:cs="Consolas"/>
                <w:color w:val="2F6F9F"/>
              </w:rPr>
              <w:t>&lt;li&gt;</w:t>
            </w:r>
            <w:r>
              <w:rPr>
                <w:rStyle w:val="HTML"/>
                <w:rFonts w:ascii="Consolas" w:hAnsi="Consolas" w:cs="Consolas"/>
                <w:color w:val="333333"/>
              </w:rPr>
              <w:t>...</w:t>
            </w:r>
            <w:r>
              <w:rPr>
                <w:rStyle w:val="nt"/>
                <w:rFonts w:ascii="Consolas" w:hAnsi="Consolas" w:cs="Consolas"/>
                <w:color w:val="2F6F9F"/>
              </w:rPr>
              <w:t>&lt;/li&gt;</w:t>
            </w:r>
            <w:r>
              <w:rPr>
                <w:rStyle w:val="HTML"/>
                <w:rFonts w:ascii="Consolas" w:hAnsi="Consolas" w:cs="Consolas"/>
                <w:color w:val="333333"/>
              </w:rPr>
              <w:t xml:space="preserve"> </w:t>
            </w:r>
            <w:r>
              <w:rPr>
                <w:rStyle w:val="nt"/>
                <w:rFonts w:ascii="Consolas" w:hAnsi="Consolas" w:cs="Consolas"/>
                <w:color w:val="2F6F9F"/>
              </w:rPr>
              <w:t>&lt;/ol&gt;</w:t>
            </w:r>
          </w:p>
          <w:p w:rsidR="00CB062B" w:rsidRDefault="00CB062B" w:rsidP="00307A97">
            <w:pPr>
              <w:ind w:left="0"/>
            </w:pPr>
          </w:p>
          <w:p w:rsidR="00CB062B" w:rsidRPr="002C0E3E" w:rsidRDefault="00CB062B" w:rsidP="00307A97">
            <w:pPr>
              <w:ind w:left="0"/>
              <w:rPr>
                <w:b/>
              </w:rPr>
            </w:pPr>
            <w:r w:rsidRPr="002C0E3E">
              <w:rPr>
                <w:b/>
              </w:rPr>
              <w:t>#</w:t>
            </w:r>
            <w:r w:rsidRPr="002C0E3E">
              <w:rPr>
                <w:rFonts w:hint="eastAsia"/>
                <w:b/>
              </w:rPr>
              <w:t>无样式列表</w:t>
            </w:r>
            <w:r w:rsidR="002253C6">
              <w:rPr>
                <w:rFonts w:hint="eastAsia"/>
                <w:b/>
              </w:rPr>
              <w:t>（去点）</w:t>
            </w:r>
          </w:p>
          <w:p w:rsidR="00CB062B" w:rsidRDefault="00CB062B" w:rsidP="00307A97">
            <w:pPr>
              <w:ind w:left="0"/>
              <w:rPr>
                <w:rFonts w:hint="eastAsia"/>
              </w:rPr>
            </w:pPr>
            <w:r>
              <w:rPr>
                <w:noProof/>
              </w:rPr>
              <w:drawing>
                <wp:inline distT="0" distB="0" distL="0" distR="0" wp14:anchorId="46882F0E" wp14:editId="79CDEF4D">
                  <wp:extent cx="4362450" cy="1381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1381125"/>
                          </a:xfrm>
                          <a:prstGeom prst="rect">
                            <a:avLst/>
                          </a:prstGeom>
                        </pic:spPr>
                      </pic:pic>
                    </a:graphicData>
                  </a:graphic>
                </wp:inline>
              </w:drawing>
            </w:r>
          </w:p>
          <w:p w:rsidR="00CB062B" w:rsidRPr="00CB062B" w:rsidRDefault="00CB062B" w:rsidP="00CB062B">
            <w:pPr>
              <w:pStyle w:val="HTML0"/>
              <w:rPr>
                <w:rFonts w:ascii="Consolas" w:hAnsi="Consolas" w:cs="Consolas" w:hint="eastAsia"/>
                <w:color w:val="333333"/>
                <w:sz w:val="20"/>
                <w:szCs w:val="20"/>
              </w:rPr>
            </w:pPr>
            <w:r>
              <w:rPr>
                <w:rFonts w:hint="eastAsia"/>
              </w:rPr>
              <w:t>格式</w:t>
            </w:r>
            <w:r>
              <w:t>：</w:t>
            </w:r>
            <w:r>
              <w:rPr>
                <w:rStyle w:val="nt"/>
                <w:rFonts w:ascii="Consolas" w:hAnsi="Consolas" w:cs="Consolas"/>
                <w:color w:val="2F6F9F"/>
              </w:rPr>
              <w:t>&lt;ul</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"list-unstyled"</w:t>
            </w:r>
            <w:r>
              <w:rPr>
                <w:rStyle w:val="nt"/>
                <w:rFonts w:ascii="Consolas" w:hAnsi="Consolas" w:cs="Consolas"/>
                <w:color w:val="2F6F9F"/>
              </w:rPr>
              <w:t>&gt;</w:t>
            </w:r>
            <w:r>
              <w:rPr>
                <w:rStyle w:val="HTML"/>
                <w:rFonts w:ascii="Consolas" w:hAnsi="Consolas" w:cs="Consolas"/>
                <w:color w:val="333333"/>
              </w:rPr>
              <w:t xml:space="preserve"> </w:t>
            </w:r>
            <w:r>
              <w:rPr>
                <w:rStyle w:val="nt"/>
                <w:rFonts w:ascii="Consolas" w:hAnsi="Consolas" w:cs="Consolas"/>
                <w:color w:val="2F6F9F"/>
              </w:rPr>
              <w:t>&lt;li&gt;</w:t>
            </w:r>
            <w:r>
              <w:rPr>
                <w:rStyle w:val="HTML"/>
                <w:rFonts w:ascii="Consolas" w:hAnsi="Consolas" w:cs="Consolas"/>
                <w:color w:val="333333"/>
              </w:rPr>
              <w:t>...</w:t>
            </w:r>
            <w:r>
              <w:rPr>
                <w:rStyle w:val="nt"/>
                <w:rFonts w:ascii="Consolas" w:hAnsi="Consolas" w:cs="Consolas"/>
                <w:color w:val="2F6F9F"/>
              </w:rPr>
              <w:t>&lt;/li&gt;</w:t>
            </w:r>
            <w:r>
              <w:rPr>
                <w:rStyle w:val="HTML"/>
                <w:rFonts w:ascii="Consolas" w:hAnsi="Consolas" w:cs="Consolas"/>
                <w:color w:val="333333"/>
              </w:rPr>
              <w:t xml:space="preserve"> </w:t>
            </w:r>
            <w:r>
              <w:rPr>
                <w:rStyle w:val="nt"/>
                <w:rFonts w:ascii="Consolas" w:hAnsi="Consolas" w:cs="Consolas"/>
                <w:color w:val="2F6F9F"/>
              </w:rPr>
              <w:t>&lt;/ul&gt;</w:t>
            </w:r>
          </w:p>
          <w:p w:rsidR="00CB062B" w:rsidRDefault="00CB062B" w:rsidP="00307A97">
            <w:pPr>
              <w:ind w:left="0"/>
            </w:pPr>
          </w:p>
          <w:p w:rsidR="00CB062B" w:rsidRPr="00881540" w:rsidRDefault="002C0E3E" w:rsidP="00307A97">
            <w:pPr>
              <w:ind w:left="0"/>
              <w:rPr>
                <w:b/>
              </w:rPr>
            </w:pPr>
            <w:r w:rsidRPr="00881540">
              <w:rPr>
                <w:rFonts w:hint="eastAsia"/>
                <w:b/>
              </w:rPr>
              <w:t>#内联列表</w:t>
            </w:r>
            <w:r w:rsidR="002253C6" w:rsidRPr="00881540">
              <w:rPr>
                <w:rFonts w:hint="eastAsia"/>
                <w:b/>
              </w:rPr>
              <w:t>（水平</w:t>
            </w:r>
            <w:r w:rsidR="002253C6" w:rsidRPr="00881540">
              <w:rPr>
                <w:b/>
              </w:rPr>
              <w:t>显示</w:t>
            </w:r>
            <w:r w:rsidR="002253C6" w:rsidRPr="00881540">
              <w:rPr>
                <w:rFonts w:hint="eastAsia"/>
                <w:b/>
              </w:rPr>
              <w:t>）</w:t>
            </w:r>
          </w:p>
          <w:p w:rsidR="002C0E3E" w:rsidRDefault="002C0E3E" w:rsidP="00307A97">
            <w:pPr>
              <w:ind w:left="0"/>
            </w:pPr>
            <w:r>
              <w:rPr>
                <w:noProof/>
              </w:rPr>
              <w:lastRenderedPageBreak/>
              <w:drawing>
                <wp:inline distT="0" distB="0" distL="0" distR="0" wp14:anchorId="4A69497B" wp14:editId="448A7E5C">
                  <wp:extent cx="3524250" cy="71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714375"/>
                          </a:xfrm>
                          <a:prstGeom prst="rect">
                            <a:avLst/>
                          </a:prstGeom>
                        </pic:spPr>
                      </pic:pic>
                    </a:graphicData>
                  </a:graphic>
                </wp:inline>
              </w:drawing>
            </w:r>
          </w:p>
          <w:p w:rsidR="002C0E3E" w:rsidRDefault="002C0E3E" w:rsidP="00307A97">
            <w:pPr>
              <w:ind w:left="0"/>
            </w:pPr>
          </w:p>
          <w:p w:rsidR="002C0E3E" w:rsidRPr="002C0E3E" w:rsidRDefault="002C0E3E" w:rsidP="002C0E3E">
            <w:pPr>
              <w:pStyle w:val="HTML0"/>
              <w:rPr>
                <w:rFonts w:ascii="Consolas" w:hAnsi="Consolas" w:cs="Consolas" w:hint="eastAsia"/>
                <w:color w:val="333333"/>
                <w:sz w:val="20"/>
                <w:szCs w:val="20"/>
              </w:rPr>
            </w:pPr>
            <w:r>
              <w:rPr>
                <w:rFonts w:hint="eastAsia"/>
              </w:rPr>
              <w:t>格式</w:t>
            </w:r>
            <w:r>
              <w:t>：</w:t>
            </w:r>
            <w:r>
              <w:rPr>
                <w:rStyle w:val="nt"/>
                <w:rFonts w:ascii="Consolas" w:hAnsi="Consolas" w:cs="Consolas"/>
                <w:color w:val="2F6F9F"/>
              </w:rPr>
              <w:t>&lt;ul</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"list-inline"</w:t>
            </w:r>
            <w:r>
              <w:rPr>
                <w:rStyle w:val="nt"/>
                <w:rFonts w:ascii="Consolas" w:hAnsi="Consolas" w:cs="Consolas"/>
                <w:color w:val="2F6F9F"/>
              </w:rPr>
              <w:t>&gt;</w:t>
            </w:r>
            <w:r>
              <w:rPr>
                <w:rStyle w:val="HTML"/>
                <w:rFonts w:ascii="Consolas" w:hAnsi="Consolas" w:cs="Consolas"/>
                <w:color w:val="333333"/>
              </w:rPr>
              <w:t xml:space="preserve"> </w:t>
            </w:r>
            <w:r>
              <w:rPr>
                <w:rStyle w:val="nt"/>
                <w:rFonts w:ascii="Consolas" w:hAnsi="Consolas" w:cs="Consolas"/>
                <w:color w:val="2F6F9F"/>
              </w:rPr>
              <w:t>&lt;li&gt;</w:t>
            </w:r>
            <w:r>
              <w:rPr>
                <w:rStyle w:val="HTML"/>
                <w:rFonts w:ascii="Consolas" w:hAnsi="Consolas" w:cs="Consolas"/>
                <w:color w:val="333333"/>
              </w:rPr>
              <w:t>...</w:t>
            </w:r>
            <w:r>
              <w:rPr>
                <w:rStyle w:val="nt"/>
                <w:rFonts w:ascii="Consolas" w:hAnsi="Consolas" w:cs="Consolas"/>
                <w:color w:val="2F6F9F"/>
              </w:rPr>
              <w:t>&lt;/li&gt;</w:t>
            </w:r>
            <w:r>
              <w:rPr>
                <w:rStyle w:val="HTML"/>
                <w:rFonts w:ascii="Consolas" w:hAnsi="Consolas" w:cs="Consolas"/>
                <w:color w:val="333333"/>
              </w:rPr>
              <w:t xml:space="preserve"> </w:t>
            </w:r>
            <w:r>
              <w:rPr>
                <w:rStyle w:val="nt"/>
                <w:rFonts w:ascii="Consolas" w:hAnsi="Consolas" w:cs="Consolas"/>
                <w:color w:val="2F6F9F"/>
              </w:rPr>
              <w:t>&lt;/ul&gt;</w:t>
            </w:r>
          </w:p>
          <w:p w:rsidR="002C0E3E" w:rsidRDefault="002C0E3E" w:rsidP="00307A97">
            <w:pPr>
              <w:ind w:left="0"/>
            </w:pPr>
          </w:p>
          <w:p w:rsidR="002253C6" w:rsidRPr="004C3663" w:rsidRDefault="002253C6" w:rsidP="00307A97">
            <w:pPr>
              <w:ind w:left="0"/>
              <w:rPr>
                <w:b/>
              </w:rPr>
            </w:pPr>
            <w:r w:rsidRPr="004C3663">
              <w:rPr>
                <w:rFonts w:hint="eastAsia"/>
                <w:b/>
              </w:rPr>
              <w:t>#</w:t>
            </w:r>
            <w:r w:rsidR="00881540" w:rsidRPr="004C3663">
              <w:rPr>
                <w:rFonts w:hint="eastAsia"/>
                <w:b/>
              </w:rPr>
              <w:t>描述</w:t>
            </w:r>
          </w:p>
          <w:p w:rsidR="00881540" w:rsidRDefault="00881540" w:rsidP="00307A97">
            <w:pPr>
              <w:ind w:left="0"/>
            </w:pPr>
            <w:r>
              <w:rPr>
                <w:noProof/>
              </w:rPr>
              <w:drawing>
                <wp:inline distT="0" distB="0" distL="0" distR="0" wp14:anchorId="700EEBB5" wp14:editId="1FA8C2BD">
                  <wp:extent cx="5029200" cy="1743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1743075"/>
                          </a:xfrm>
                          <a:prstGeom prst="rect">
                            <a:avLst/>
                          </a:prstGeom>
                        </pic:spPr>
                      </pic:pic>
                    </a:graphicData>
                  </a:graphic>
                </wp:inline>
              </w:drawing>
            </w:r>
          </w:p>
          <w:p w:rsidR="00881540" w:rsidRPr="00881540" w:rsidRDefault="00881540" w:rsidP="00881540">
            <w:pPr>
              <w:pStyle w:val="HTML0"/>
              <w:rPr>
                <w:rFonts w:ascii="Consolas" w:hAnsi="Consolas" w:cs="Consolas" w:hint="eastAsia"/>
                <w:color w:val="333333"/>
                <w:sz w:val="20"/>
                <w:szCs w:val="20"/>
              </w:rPr>
            </w:pPr>
            <w:r>
              <w:rPr>
                <w:rFonts w:hint="eastAsia"/>
              </w:rPr>
              <w:t>格式</w:t>
            </w:r>
            <w:r>
              <w:t>：</w:t>
            </w:r>
            <w:r>
              <w:rPr>
                <w:rStyle w:val="nt"/>
                <w:rFonts w:ascii="Consolas" w:hAnsi="Consolas" w:cs="Consolas"/>
                <w:color w:val="2F6F9F"/>
              </w:rPr>
              <w:t>&lt;dl&gt;</w:t>
            </w:r>
            <w:r>
              <w:rPr>
                <w:rStyle w:val="HTML"/>
                <w:rFonts w:ascii="Consolas" w:hAnsi="Consolas" w:cs="Consolas"/>
                <w:color w:val="333333"/>
              </w:rPr>
              <w:t xml:space="preserve"> </w:t>
            </w:r>
            <w:r>
              <w:rPr>
                <w:rStyle w:val="nt"/>
                <w:rFonts w:ascii="Consolas" w:hAnsi="Consolas" w:cs="Consolas"/>
                <w:color w:val="2F6F9F"/>
              </w:rPr>
              <w:t>&lt;dt&gt;</w:t>
            </w:r>
            <w:r>
              <w:rPr>
                <w:rStyle w:val="HTML"/>
                <w:rFonts w:ascii="Consolas" w:hAnsi="Consolas" w:cs="Consolas"/>
                <w:color w:val="333333"/>
              </w:rPr>
              <w:t>...</w:t>
            </w:r>
            <w:r>
              <w:rPr>
                <w:rStyle w:val="nt"/>
                <w:rFonts w:ascii="Consolas" w:hAnsi="Consolas" w:cs="Consolas"/>
                <w:color w:val="2F6F9F"/>
              </w:rPr>
              <w:t>&lt;/dt&gt;</w:t>
            </w:r>
            <w:r>
              <w:rPr>
                <w:rStyle w:val="HTML"/>
                <w:rFonts w:ascii="Consolas" w:hAnsi="Consolas" w:cs="Consolas"/>
                <w:color w:val="333333"/>
              </w:rPr>
              <w:t xml:space="preserve"> </w:t>
            </w:r>
            <w:r>
              <w:rPr>
                <w:rStyle w:val="nt"/>
                <w:rFonts w:ascii="Consolas" w:hAnsi="Consolas" w:cs="Consolas"/>
                <w:color w:val="2F6F9F"/>
              </w:rPr>
              <w:t>&lt;dd&gt;</w:t>
            </w:r>
            <w:r>
              <w:rPr>
                <w:rStyle w:val="HTML"/>
                <w:rFonts w:ascii="Consolas" w:hAnsi="Consolas" w:cs="Consolas"/>
                <w:color w:val="333333"/>
              </w:rPr>
              <w:t>...</w:t>
            </w:r>
            <w:r>
              <w:rPr>
                <w:rStyle w:val="nt"/>
                <w:rFonts w:ascii="Consolas" w:hAnsi="Consolas" w:cs="Consolas"/>
                <w:color w:val="2F6F9F"/>
              </w:rPr>
              <w:t>&lt;/dd&gt;</w:t>
            </w:r>
            <w:r>
              <w:rPr>
                <w:rStyle w:val="HTML"/>
                <w:rFonts w:ascii="Consolas" w:hAnsi="Consolas" w:cs="Consolas"/>
                <w:color w:val="333333"/>
              </w:rPr>
              <w:t xml:space="preserve"> </w:t>
            </w:r>
            <w:r>
              <w:rPr>
                <w:rStyle w:val="nt"/>
                <w:rFonts w:ascii="Consolas" w:hAnsi="Consolas" w:cs="Consolas"/>
                <w:color w:val="2F6F9F"/>
              </w:rPr>
              <w:t>&lt;/dl&gt;</w:t>
            </w:r>
          </w:p>
          <w:p w:rsidR="00881540" w:rsidRPr="002C0E3E" w:rsidRDefault="00881540" w:rsidP="00307A97">
            <w:pPr>
              <w:ind w:left="0"/>
              <w:rPr>
                <w:rFonts w:hint="eastAsia"/>
              </w:rPr>
            </w:pPr>
          </w:p>
        </w:tc>
      </w:tr>
    </w:tbl>
    <w:p w:rsidR="00307A97" w:rsidRPr="00307A97" w:rsidRDefault="00307A97" w:rsidP="00307A97"/>
    <w:p w:rsidR="00116A18" w:rsidRDefault="00116A18" w:rsidP="00116A18">
      <w:pPr>
        <w:pStyle w:val="1"/>
      </w:pPr>
      <w:r>
        <w:rPr>
          <w:rFonts w:hint="eastAsia"/>
        </w:rPr>
        <w:t>代码</w:t>
      </w:r>
    </w:p>
    <w:p w:rsidR="006C3181" w:rsidRDefault="00E1785A" w:rsidP="00E1785A">
      <w:pPr>
        <w:pStyle w:val="2"/>
        <w:numPr>
          <w:ilvl w:val="0"/>
          <w:numId w:val="16"/>
        </w:numPr>
      </w:pPr>
      <w:r>
        <w:rPr>
          <w:rFonts w:hint="eastAsia"/>
        </w:rPr>
        <w:t>内联代码</w:t>
      </w:r>
    </w:p>
    <w:tbl>
      <w:tblPr>
        <w:tblStyle w:val="a8"/>
        <w:tblW w:w="0" w:type="auto"/>
        <w:tblInd w:w="360" w:type="dxa"/>
        <w:tblLook w:val="04A0" w:firstRow="1" w:lastRow="0" w:firstColumn="1" w:lastColumn="0" w:noHBand="0" w:noVBand="1"/>
      </w:tblPr>
      <w:tblGrid>
        <w:gridCol w:w="8270"/>
      </w:tblGrid>
      <w:tr w:rsidR="004C3663" w:rsidTr="004C3663">
        <w:tc>
          <w:tcPr>
            <w:tcW w:w="8630" w:type="dxa"/>
          </w:tcPr>
          <w:p w:rsidR="004C3663" w:rsidRDefault="00C972F4" w:rsidP="00E1785A">
            <w:pPr>
              <w:ind w:left="0"/>
            </w:pPr>
            <w:r>
              <w:rPr>
                <w:rFonts w:hint="eastAsia"/>
              </w:rPr>
              <w:t>//</w:t>
            </w:r>
            <w:r w:rsidR="004C3663" w:rsidRPr="004C3663">
              <w:rPr>
                <w:rFonts w:hint="eastAsia"/>
              </w:rPr>
              <w:t>通过</w:t>
            </w:r>
            <w:r w:rsidR="004C3663" w:rsidRPr="004C3663">
              <w:t xml:space="preserve"> &lt;code&gt; 标签包裹内联样式的代码片段。</w:t>
            </w:r>
          </w:p>
          <w:p w:rsidR="004C3663" w:rsidRDefault="004C3663" w:rsidP="00E1785A">
            <w:pPr>
              <w:ind w:left="0"/>
            </w:pPr>
            <w:r w:rsidRPr="004C3663">
              <w:t xml:space="preserve">For example, </w:t>
            </w:r>
            <w:r w:rsidRPr="00C972F4">
              <w:rPr>
                <w:b/>
              </w:rPr>
              <w:t>&lt;code&gt;</w:t>
            </w:r>
            <w:r w:rsidRPr="004C3663">
              <w:t>&amp;lt;section&amp;gt;</w:t>
            </w:r>
            <w:r w:rsidRPr="00C972F4">
              <w:rPr>
                <w:b/>
              </w:rPr>
              <w:t>&lt;/code&gt;</w:t>
            </w:r>
            <w:r w:rsidRPr="004C3663">
              <w:t xml:space="preserve"> should be wrapped as inline.</w:t>
            </w:r>
          </w:p>
          <w:p w:rsidR="00C972F4" w:rsidRDefault="007B6B01" w:rsidP="00E1785A">
            <w:pPr>
              <w:ind w:left="0"/>
            </w:pPr>
            <w:r>
              <w:rPr>
                <w:noProof/>
              </w:rPr>
              <w:drawing>
                <wp:inline distT="0" distB="0" distL="0" distR="0" wp14:anchorId="0A701A58" wp14:editId="0B9D6F18">
                  <wp:extent cx="4791075" cy="752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752475"/>
                          </a:xfrm>
                          <a:prstGeom prst="rect">
                            <a:avLst/>
                          </a:prstGeom>
                        </pic:spPr>
                      </pic:pic>
                    </a:graphicData>
                  </a:graphic>
                </wp:inline>
              </w:drawing>
            </w:r>
          </w:p>
          <w:p w:rsidR="00C972F4" w:rsidRPr="004C3663" w:rsidRDefault="00C972F4" w:rsidP="00E1785A">
            <w:pPr>
              <w:ind w:left="0"/>
              <w:rPr>
                <w:rFonts w:hint="eastAsia"/>
              </w:rPr>
            </w:pPr>
          </w:p>
        </w:tc>
      </w:tr>
    </w:tbl>
    <w:p w:rsidR="00E1785A" w:rsidRPr="00E1785A" w:rsidRDefault="00E1785A" w:rsidP="00E1785A">
      <w:pPr>
        <w:rPr>
          <w:rFonts w:hint="eastAsia"/>
        </w:rPr>
      </w:pPr>
    </w:p>
    <w:p w:rsidR="00E1785A" w:rsidRDefault="00E1785A" w:rsidP="00E1785A">
      <w:pPr>
        <w:pStyle w:val="2"/>
      </w:pPr>
      <w:r>
        <w:rPr>
          <w:rFonts w:hint="eastAsia"/>
        </w:rPr>
        <w:t>用户</w:t>
      </w:r>
      <w:r>
        <w:t>输入代码</w:t>
      </w:r>
    </w:p>
    <w:tbl>
      <w:tblPr>
        <w:tblStyle w:val="a8"/>
        <w:tblW w:w="0" w:type="auto"/>
        <w:tblInd w:w="360" w:type="dxa"/>
        <w:tblLook w:val="04A0" w:firstRow="1" w:lastRow="0" w:firstColumn="1" w:lastColumn="0" w:noHBand="0" w:noVBand="1"/>
      </w:tblPr>
      <w:tblGrid>
        <w:gridCol w:w="8270"/>
      </w:tblGrid>
      <w:tr w:rsidR="006E72AB" w:rsidTr="006E72AB">
        <w:tc>
          <w:tcPr>
            <w:tcW w:w="8630" w:type="dxa"/>
          </w:tcPr>
          <w:p w:rsidR="006E72AB" w:rsidRDefault="006E72AB" w:rsidP="00E1785A">
            <w:pPr>
              <w:ind w:left="0"/>
            </w:pPr>
            <w:r>
              <w:rPr>
                <w:rFonts w:ascii="Helvetica" w:hAnsi="Helvetica" w:cs="Helvetica" w:hint="eastAsia"/>
                <w:color w:val="333333"/>
                <w:shd w:val="clear" w:color="auto" w:fill="FFFFFF"/>
              </w:rPr>
              <w:t>//</w:t>
            </w:r>
            <w:r>
              <w:rPr>
                <w:rFonts w:ascii="Helvetica" w:hAnsi="Helvetica" w:cs="Helvetica"/>
                <w:color w:val="333333"/>
                <w:shd w:val="clear" w:color="auto" w:fill="FFFFFF"/>
              </w:rPr>
              <w:t>通过</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&lt;kbd&gt;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标签标记用户通过键盘输入的内容。</w:t>
            </w:r>
          </w:p>
          <w:p w:rsidR="006E72AB" w:rsidRDefault="006E72AB" w:rsidP="006E72AB">
            <w:pPr>
              <w:ind w:left="0"/>
            </w:pPr>
            <w:r>
              <w:lastRenderedPageBreak/>
              <w:t xml:space="preserve">To switch directories, type </w:t>
            </w:r>
            <w:r w:rsidRPr="00BA027B">
              <w:rPr>
                <w:b/>
              </w:rPr>
              <w:t>&lt;kbd&gt;</w:t>
            </w:r>
            <w:r>
              <w:t>cd</w:t>
            </w:r>
            <w:r w:rsidRPr="00BA027B">
              <w:rPr>
                <w:b/>
              </w:rPr>
              <w:t>&lt;/kbd&gt;</w:t>
            </w:r>
            <w:r>
              <w:t xml:space="preserve"> followed by the name of the directory.&lt;br&gt;</w:t>
            </w:r>
          </w:p>
          <w:p w:rsidR="006E72AB" w:rsidRPr="006E72AB" w:rsidRDefault="006E72AB" w:rsidP="006E72AB">
            <w:pPr>
              <w:ind w:left="0"/>
            </w:pPr>
            <w:r>
              <w:t xml:space="preserve">To edit settings, press </w:t>
            </w:r>
            <w:r w:rsidRPr="009D0E81">
              <w:rPr>
                <w:b/>
              </w:rPr>
              <w:t>&lt;kbd&gt;&lt;kbd&gt;ctrl&lt;/kbd&gt; + &lt;kbd&gt;,&lt;/kbd&gt;&lt;/kbd&gt;</w:t>
            </w:r>
          </w:p>
          <w:p w:rsidR="006E72AB" w:rsidRDefault="00D53E3D" w:rsidP="00E1785A">
            <w:pPr>
              <w:ind w:left="0"/>
              <w:rPr>
                <w:rFonts w:hint="eastAsia"/>
              </w:rPr>
            </w:pPr>
            <w:r>
              <w:rPr>
                <w:noProof/>
              </w:rPr>
              <w:drawing>
                <wp:inline distT="0" distB="0" distL="0" distR="0" wp14:anchorId="0A26E368" wp14:editId="4FD133B9">
                  <wp:extent cx="4752975" cy="8191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819150"/>
                          </a:xfrm>
                          <a:prstGeom prst="rect">
                            <a:avLst/>
                          </a:prstGeom>
                        </pic:spPr>
                      </pic:pic>
                    </a:graphicData>
                  </a:graphic>
                </wp:inline>
              </w:drawing>
            </w:r>
          </w:p>
        </w:tc>
      </w:tr>
    </w:tbl>
    <w:p w:rsidR="00E1785A" w:rsidRPr="00E1785A" w:rsidRDefault="00E1785A" w:rsidP="00E1785A"/>
    <w:p w:rsidR="00E1785A" w:rsidRDefault="00E1785A" w:rsidP="00E1785A">
      <w:pPr>
        <w:pStyle w:val="2"/>
      </w:pPr>
      <w:r>
        <w:rPr>
          <w:rFonts w:hint="eastAsia"/>
        </w:rPr>
        <w:t>多行代码块</w:t>
      </w:r>
    </w:p>
    <w:tbl>
      <w:tblPr>
        <w:tblStyle w:val="a8"/>
        <w:tblW w:w="0" w:type="auto"/>
        <w:tblInd w:w="360" w:type="dxa"/>
        <w:tblLook w:val="04A0" w:firstRow="1" w:lastRow="0" w:firstColumn="1" w:lastColumn="0" w:noHBand="0" w:noVBand="1"/>
      </w:tblPr>
      <w:tblGrid>
        <w:gridCol w:w="8270"/>
      </w:tblGrid>
      <w:tr w:rsidR="00087AA9" w:rsidTr="00087AA9">
        <w:tc>
          <w:tcPr>
            <w:tcW w:w="8630" w:type="dxa"/>
          </w:tcPr>
          <w:p w:rsidR="00087AA9" w:rsidRDefault="00087AA9" w:rsidP="006C3181">
            <w:pPr>
              <w:ind w:left="0"/>
            </w:pPr>
            <w:r>
              <w:rPr>
                <w:rFonts w:hint="eastAsia"/>
              </w:rPr>
              <w:t>//</w:t>
            </w:r>
            <w:r>
              <w:rPr>
                <w:rFonts w:ascii="Helvetica" w:hAnsi="Helvetica" w:cs="Helvetica"/>
                <w:color w:val="333333"/>
                <w:shd w:val="clear" w:color="auto" w:fill="FFFFFF"/>
              </w:rPr>
              <w:t>多行代码可以使用</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&lt;pre&gt;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标签。为了正确的展示代码，注意将尖括号做转义处理。</w:t>
            </w:r>
          </w:p>
          <w:p w:rsidR="00087AA9" w:rsidRDefault="00087AA9" w:rsidP="006C3181">
            <w:pPr>
              <w:ind w:left="0"/>
            </w:pPr>
            <w:r w:rsidRPr="00087AA9">
              <w:rPr>
                <w:b/>
              </w:rPr>
              <w:t>&lt;pre&gt;</w:t>
            </w:r>
            <w:r w:rsidRPr="00087AA9">
              <w:t>&amp;lt;p&amp;gt;Sample text here...&amp;lt;/p&amp;gt;</w:t>
            </w:r>
            <w:r w:rsidRPr="00087AA9">
              <w:rPr>
                <w:b/>
              </w:rPr>
              <w:t>&lt;/pre&gt;</w:t>
            </w:r>
          </w:p>
          <w:p w:rsidR="00087AA9" w:rsidRDefault="00087AA9" w:rsidP="006C3181">
            <w:pPr>
              <w:ind w:left="0"/>
            </w:pPr>
            <w:r>
              <w:rPr>
                <w:noProof/>
              </w:rPr>
              <w:drawing>
                <wp:inline distT="0" distB="0" distL="0" distR="0" wp14:anchorId="7548A384" wp14:editId="268BF8F8">
                  <wp:extent cx="3981450" cy="762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450" cy="762000"/>
                          </a:xfrm>
                          <a:prstGeom prst="rect">
                            <a:avLst/>
                          </a:prstGeom>
                        </pic:spPr>
                      </pic:pic>
                    </a:graphicData>
                  </a:graphic>
                </wp:inline>
              </w:drawing>
            </w:r>
          </w:p>
          <w:p w:rsidR="007F00C4" w:rsidRPr="00087AA9" w:rsidRDefault="007F00C4" w:rsidP="006C3181">
            <w:pPr>
              <w:ind w:left="0"/>
              <w:rPr>
                <w:rFonts w:hint="eastAsia"/>
              </w:rPr>
            </w:pPr>
          </w:p>
        </w:tc>
      </w:tr>
    </w:tbl>
    <w:p w:rsidR="00116A18" w:rsidRPr="00116A18" w:rsidRDefault="00116A18" w:rsidP="00685384">
      <w:pPr>
        <w:ind w:left="0"/>
        <w:rPr>
          <w:rFonts w:hint="eastAsia"/>
        </w:rPr>
      </w:pPr>
    </w:p>
    <w:p w:rsidR="00116A18" w:rsidRDefault="00116A18" w:rsidP="00116A18">
      <w:pPr>
        <w:pStyle w:val="1"/>
      </w:pPr>
      <w:r>
        <w:rPr>
          <w:rFonts w:hint="eastAsia"/>
        </w:rPr>
        <w:t>表格</w:t>
      </w:r>
    </w:p>
    <w:p w:rsidR="001B34E2" w:rsidRDefault="00141408" w:rsidP="00141408">
      <w:pPr>
        <w:pStyle w:val="2"/>
        <w:numPr>
          <w:ilvl w:val="0"/>
          <w:numId w:val="17"/>
        </w:numPr>
      </w:pPr>
      <w:r>
        <w:rPr>
          <w:rFonts w:hint="eastAsia"/>
        </w:rPr>
        <w:t>基础</w:t>
      </w:r>
      <w:r>
        <w:t>样式</w:t>
      </w:r>
    </w:p>
    <w:p w:rsidR="007644BA" w:rsidRPr="007644BA" w:rsidRDefault="00E55F09" w:rsidP="00E55F09">
      <w:pPr>
        <w:ind w:firstLine="360"/>
        <w:rPr>
          <w:rFonts w:hint="eastAsia"/>
        </w:rPr>
      </w:pPr>
      <w:r w:rsidRPr="00E55F09">
        <w:rPr>
          <w:rFonts w:hint="eastAsia"/>
        </w:rPr>
        <w:t>为任意</w:t>
      </w:r>
      <w:r w:rsidRPr="00E55F09">
        <w:t xml:space="preserve"> &lt;table&gt; 标签添加</w:t>
      </w:r>
      <w:r w:rsidRPr="005F0CC6">
        <w:rPr>
          <w:b/>
        </w:rPr>
        <w:t xml:space="preserve"> .table 类</w:t>
      </w:r>
      <w:r w:rsidRPr="00E55F09">
        <w:t>可以为其赋予基本的样式 — 少量的内补（padding）和水平方向的分隔线。这种方式看起来很多余！？但是我们觉得，表格元素使用的很广泛，如果我们为其赋予默认样式可能会影响例如日历和日期选择之类的插件，所以我们选择将此样式独立出来。</w:t>
      </w:r>
    </w:p>
    <w:tbl>
      <w:tblPr>
        <w:tblStyle w:val="a8"/>
        <w:tblW w:w="0" w:type="auto"/>
        <w:tblInd w:w="360" w:type="dxa"/>
        <w:tblLook w:val="04A0" w:firstRow="1" w:lastRow="0" w:firstColumn="1" w:lastColumn="0" w:noHBand="0" w:noVBand="1"/>
      </w:tblPr>
      <w:tblGrid>
        <w:gridCol w:w="8270"/>
      </w:tblGrid>
      <w:tr w:rsidR="002B0537" w:rsidTr="002B0537">
        <w:tc>
          <w:tcPr>
            <w:tcW w:w="8630" w:type="dxa"/>
          </w:tcPr>
          <w:p w:rsidR="002B0537" w:rsidRPr="003C5192" w:rsidRDefault="003C5192" w:rsidP="003C5192">
            <w:pPr>
              <w:pStyle w:val="HTML0"/>
              <w:rPr>
                <w:rFonts w:ascii="Consolas" w:hAnsi="Consolas" w:cs="Consolas" w:hint="eastAsia"/>
                <w:color w:val="333333"/>
                <w:sz w:val="20"/>
                <w:szCs w:val="20"/>
              </w:rPr>
            </w:pPr>
            <w:r>
              <w:rPr>
                <w:rFonts w:hint="eastAsia"/>
              </w:rPr>
              <w:t>格式</w:t>
            </w:r>
            <w:r>
              <w:t>：</w:t>
            </w:r>
            <w:r>
              <w:rPr>
                <w:rStyle w:val="nt"/>
                <w:rFonts w:ascii="Consolas" w:hAnsi="Consolas" w:cs="Consolas"/>
                <w:color w:val="2F6F9F"/>
              </w:rPr>
              <w:t>&lt;table</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"table"</w:t>
            </w:r>
            <w:r>
              <w:rPr>
                <w:rStyle w:val="nt"/>
                <w:rFonts w:ascii="Consolas" w:hAnsi="Consolas" w:cs="Consolas"/>
                <w:color w:val="2F6F9F"/>
              </w:rPr>
              <w:t>&gt;</w:t>
            </w:r>
            <w:r>
              <w:rPr>
                <w:rStyle w:val="HTML"/>
                <w:rFonts w:ascii="Consolas" w:hAnsi="Consolas" w:cs="Consolas"/>
                <w:color w:val="333333"/>
              </w:rPr>
              <w:t xml:space="preserve"> ... </w:t>
            </w:r>
            <w:r>
              <w:rPr>
                <w:rStyle w:val="nt"/>
                <w:rFonts w:ascii="Consolas" w:hAnsi="Consolas" w:cs="Consolas"/>
                <w:color w:val="2F6F9F"/>
              </w:rPr>
              <w:t>&lt;/table&gt;</w:t>
            </w:r>
          </w:p>
          <w:p w:rsidR="003C5192" w:rsidRDefault="003C5192" w:rsidP="00141408">
            <w:pPr>
              <w:ind w:left="0"/>
              <w:rPr>
                <w:rFonts w:hint="eastAsia"/>
              </w:rPr>
            </w:pPr>
            <w:r>
              <w:rPr>
                <w:noProof/>
              </w:rPr>
              <w:lastRenderedPageBreak/>
              <w:drawing>
                <wp:inline distT="0" distB="0" distL="0" distR="0" wp14:anchorId="225CD264" wp14:editId="42190EBF">
                  <wp:extent cx="4876800" cy="2171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2171700"/>
                          </a:xfrm>
                          <a:prstGeom prst="rect">
                            <a:avLst/>
                          </a:prstGeom>
                        </pic:spPr>
                      </pic:pic>
                    </a:graphicData>
                  </a:graphic>
                </wp:inline>
              </w:drawing>
            </w:r>
          </w:p>
        </w:tc>
      </w:tr>
    </w:tbl>
    <w:p w:rsidR="00141408" w:rsidRPr="00141408" w:rsidRDefault="00141408" w:rsidP="00141408"/>
    <w:p w:rsidR="00141408" w:rsidRDefault="00141408" w:rsidP="00141408">
      <w:pPr>
        <w:pStyle w:val="2"/>
      </w:pPr>
      <w:r>
        <w:rPr>
          <w:rFonts w:hint="eastAsia"/>
        </w:rPr>
        <w:t>带背景</w:t>
      </w:r>
      <w:r>
        <w:t>条纹的样式</w:t>
      </w:r>
    </w:p>
    <w:tbl>
      <w:tblPr>
        <w:tblStyle w:val="a8"/>
        <w:tblW w:w="0" w:type="auto"/>
        <w:tblInd w:w="360" w:type="dxa"/>
        <w:tblLook w:val="04A0" w:firstRow="1" w:lastRow="0" w:firstColumn="1" w:lastColumn="0" w:noHBand="0" w:noVBand="1"/>
      </w:tblPr>
      <w:tblGrid>
        <w:gridCol w:w="8270"/>
      </w:tblGrid>
      <w:tr w:rsidR="00C22E0B" w:rsidTr="00C22E0B">
        <w:tc>
          <w:tcPr>
            <w:tcW w:w="8630" w:type="dxa"/>
          </w:tcPr>
          <w:p w:rsidR="00EA6CB1" w:rsidRDefault="00EA6CB1" w:rsidP="00EA6CB1">
            <w:pPr>
              <w:ind w:left="0"/>
              <w:rPr>
                <w:rFonts w:hint="eastAsia"/>
              </w:rPr>
            </w:pPr>
            <w:r>
              <w:rPr>
                <w:rFonts w:ascii="Helvetica" w:hAnsi="Helvetica" w:cs="Helvetica"/>
                <w:color w:val="333333"/>
                <w:shd w:val="clear" w:color="auto" w:fill="FFFFFF"/>
              </w:rPr>
              <w:t>通过</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.table-striped</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类可以给</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&lt;tbody&gt;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之内的每一行增加斑马条纹样式。</w:t>
            </w:r>
          </w:p>
          <w:p w:rsidR="00EA6CB1" w:rsidRPr="00EA6CB1" w:rsidRDefault="00C22E0B" w:rsidP="00C22E0B">
            <w:pPr>
              <w:pStyle w:val="HTML0"/>
              <w:rPr>
                <w:rFonts w:ascii="Consolas" w:hAnsi="Consolas" w:cs="Consolas" w:hint="eastAsia"/>
                <w:color w:val="2F6F9F"/>
              </w:rPr>
            </w:pPr>
            <w:r>
              <w:rPr>
                <w:rFonts w:hint="eastAsia"/>
              </w:rPr>
              <w:t>格式</w:t>
            </w:r>
            <w:r>
              <w:t>：</w:t>
            </w:r>
            <w:r>
              <w:rPr>
                <w:rStyle w:val="nt"/>
                <w:rFonts w:ascii="Consolas" w:hAnsi="Consolas" w:cs="Consolas"/>
                <w:color w:val="2F6F9F"/>
              </w:rPr>
              <w:t>&lt;table</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 xml:space="preserve">"table </w:t>
            </w:r>
            <w:r w:rsidRPr="00EA6CB1">
              <w:rPr>
                <w:rStyle w:val="s"/>
                <w:rFonts w:ascii="Consolas" w:hAnsi="Consolas" w:cs="Consolas"/>
                <w:b/>
                <w:color w:val="D44950"/>
              </w:rPr>
              <w:t>table-striped</w:t>
            </w:r>
            <w:r>
              <w:rPr>
                <w:rStyle w:val="s"/>
                <w:rFonts w:ascii="Consolas" w:hAnsi="Consolas" w:cs="Consolas"/>
                <w:color w:val="D44950"/>
              </w:rPr>
              <w:t>"</w:t>
            </w:r>
            <w:r>
              <w:rPr>
                <w:rStyle w:val="nt"/>
                <w:rFonts w:ascii="Consolas" w:hAnsi="Consolas" w:cs="Consolas"/>
                <w:color w:val="2F6F9F"/>
              </w:rPr>
              <w:t>&gt;</w:t>
            </w:r>
            <w:r>
              <w:rPr>
                <w:rStyle w:val="HTML"/>
                <w:rFonts w:ascii="Consolas" w:hAnsi="Consolas" w:cs="Consolas"/>
                <w:color w:val="333333"/>
              </w:rPr>
              <w:t xml:space="preserve"> ... </w:t>
            </w:r>
            <w:r>
              <w:rPr>
                <w:rStyle w:val="nt"/>
                <w:rFonts w:ascii="Consolas" w:hAnsi="Consolas" w:cs="Consolas"/>
                <w:color w:val="2F6F9F"/>
              </w:rPr>
              <w:t>&lt;/table&gt;</w:t>
            </w:r>
          </w:p>
          <w:p w:rsidR="00C22E0B" w:rsidRDefault="00EA6CB1" w:rsidP="00141408">
            <w:pPr>
              <w:ind w:left="0"/>
              <w:rPr>
                <w:rFonts w:hint="eastAsia"/>
              </w:rPr>
            </w:pPr>
            <w:r>
              <w:rPr>
                <w:noProof/>
              </w:rPr>
              <w:drawing>
                <wp:inline distT="0" distB="0" distL="0" distR="0" wp14:anchorId="21081B61" wp14:editId="4F0F13E1">
                  <wp:extent cx="4886325" cy="18097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1809750"/>
                          </a:xfrm>
                          <a:prstGeom prst="rect">
                            <a:avLst/>
                          </a:prstGeom>
                        </pic:spPr>
                      </pic:pic>
                    </a:graphicData>
                  </a:graphic>
                </wp:inline>
              </w:drawing>
            </w:r>
          </w:p>
        </w:tc>
      </w:tr>
    </w:tbl>
    <w:p w:rsidR="00141408" w:rsidRPr="00141408" w:rsidRDefault="00141408" w:rsidP="00141408"/>
    <w:p w:rsidR="00141408" w:rsidRDefault="00141408" w:rsidP="00141408">
      <w:pPr>
        <w:pStyle w:val="2"/>
      </w:pPr>
      <w:r>
        <w:rPr>
          <w:rFonts w:hint="eastAsia"/>
        </w:rPr>
        <w:t>带边框</w:t>
      </w:r>
      <w:r>
        <w:t>的样式</w:t>
      </w:r>
    </w:p>
    <w:tbl>
      <w:tblPr>
        <w:tblStyle w:val="a8"/>
        <w:tblW w:w="0" w:type="auto"/>
        <w:tblInd w:w="360" w:type="dxa"/>
        <w:tblLook w:val="04A0" w:firstRow="1" w:lastRow="0" w:firstColumn="1" w:lastColumn="0" w:noHBand="0" w:noVBand="1"/>
      </w:tblPr>
      <w:tblGrid>
        <w:gridCol w:w="8270"/>
      </w:tblGrid>
      <w:tr w:rsidR="00EA6CB1" w:rsidTr="00EA6CB1">
        <w:tc>
          <w:tcPr>
            <w:tcW w:w="8630" w:type="dxa"/>
          </w:tcPr>
          <w:p w:rsidR="00EA6CB1" w:rsidRDefault="00EA6CB1" w:rsidP="00141408">
            <w:pPr>
              <w:ind w:left="0"/>
            </w:pPr>
            <w:r>
              <w:rPr>
                <w:rFonts w:ascii="Helvetica" w:hAnsi="Helvetica" w:cs="Helvetica"/>
                <w:color w:val="333333"/>
                <w:shd w:val="clear" w:color="auto" w:fill="FFFFFF"/>
              </w:rPr>
              <w:t>添加</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.table-bordered</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类为表格和其中的每个单元格增加边框。</w:t>
            </w:r>
          </w:p>
          <w:p w:rsidR="00EA6CB1" w:rsidRPr="00EA6CB1" w:rsidRDefault="00EA6CB1" w:rsidP="00EA6CB1">
            <w:pPr>
              <w:pStyle w:val="HTML0"/>
              <w:rPr>
                <w:rFonts w:ascii="Consolas" w:hAnsi="Consolas" w:cs="Consolas" w:hint="eastAsia"/>
                <w:color w:val="333333"/>
                <w:sz w:val="20"/>
                <w:szCs w:val="20"/>
              </w:rPr>
            </w:pPr>
            <w:r>
              <w:rPr>
                <w:rFonts w:hint="eastAsia"/>
              </w:rPr>
              <w:t>格式</w:t>
            </w:r>
            <w:r>
              <w:t>：</w:t>
            </w:r>
            <w:r>
              <w:rPr>
                <w:rStyle w:val="nt"/>
                <w:rFonts w:ascii="Consolas" w:hAnsi="Consolas" w:cs="Consolas"/>
                <w:color w:val="2F6F9F"/>
              </w:rPr>
              <w:t>&lt;table</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"table table-bordered"</w:t>
            </w:r>
            <w:r>
              <w:rPr>
                <w:rStyle w:val="nt"/>
                <w:rFonts w:ascii="Consolas" w:hAnsi="Consolas" w:cs="Consolas"/>
                <w:color w:val="2F6F9F"/>
              </w:rPr>
              <w:t>&gt;</w:t>
            </w:r>
            <w:r>
              <w:rPr>
                <w:rStyle w:val="HTML"/>
                <w:rFonts w:ascii="Consolas" w:hAnsi="Consolas" w:cs="Consolas"/>
                <w:color w:val="333333"/>
              </w:rPr>
              <w:t xml:space="preserve"> ... </w:t>
            </w:r>
            <w:r>
              <w:rPr>
                <w:rStyle w:val="nt"/>
                <w:rFonts w:ascii="Consolas" w:hAnsi="Consolas" w:cs="Consolas"/>
                <w:color w:val="2F6F9F"/>
              </w:rPr>
              <w:t>&lt;/table&gt;</w:t>
            </w:r>
          </w:p>
          <w:p w:rsidR="00EA6CB1" w:rsidRDefault="00EA6CB1" w:rsidP="00141408">
            <w:pPr>
              <w:ind w:left="0"/>
              <w:rPr>
                <w:rFonts w:hint="eastAsia"/>
              </w:rPr>
            </w:pPr>
            <w:r>
              <w:rPr>
                <w:noProof/>
              </w:rPr>
              <w:drawing>
                <wp:inline distT="0" distB="0" distL="0" distR="0" wp14:anchorId="2349B45C" wp14:editId="416747E6">
                  <wp:extent cx="5486400" cy="18135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813560"/>
                          </a:xfrm>
                          <a:prstGeom prst="rect">
                            <a:avLst/>
                          </a:prstGeom>
                        </pic:spPr>
                      </pic:pic>
                    </a:graphicData>
                  </a:graphic>
                </wp:inline>
              </w:drawing>
            </w:r>
          </w:p>
        </w:tc>
      </w:tr>
    </w:tbl>
    <w:p w:rsidR="00EA6CB1" w:rsidRPr="00141408" w:rsidRDefault="00EA6CB1" w:rsidP="00C739A6">
      <w:pPr>
        <w:ind w:left="0"/>
        <w:rPr>
          <w:rFonts w:hint="eastAsia"/>
        </w:rPr>
      </w:pPr>
    </w:p>
    <w:p w:rsidR="00141408" w:rsidRDefault="00141408" w:rsidP="00141408">
      <w:pPr>
        <w:pStyle w:val="2"/>
      </w:pPr>
      <w:r>
        <w:rPr>
          <w:rFonts w:hint="eastAsia"/>
        </w:rPr>
        <w:t>鼠标</w:t>
      </w:r>
      <w:r>
        <w:t>悬停高</w:t>
      </w:r>
      <w:r>
        <w:rPr>
          <w:rFonts w:hint="eastAsia"/>
        </w:rPr>
        <w:t>亮的</w:t>
      </w:r>
      <w:r>
        <w:t>表格</w:t>
      </w:r>
    </w:p>
    <w:tbl>
      <w:tblPr>
        <w:tblStyle w:val="a8"/>
        <w:tblW w:w="0" w:type="auto"/>
        <w:tblInd w:w="360" w:type="dxa"/>
        <w:tblLook w:val="04A0" w:firstRow="1" w:lastRow="0" w:firstColumn="1" w:lastColumn="0" w:noHBand="0" w:noVBand="1"/>
      </w:tblPr>
      <w:tblGrid>
        <w:gridCol w:w="8270"/>
      </w:tblGrid>
      <w:tr w:rsidR="00B03687" w:rsidTr="00B03687">
        <w:tc>
          <w:tcPr>
            <w:tcW w:w="8630" w:type="dxa"/>
          </w:tcPr>
          <w:p w:rsidR="00B03687" w:rsidRDefault="00B03687" w:rsidP="00C739A6">
            <w:pPr>
              <w:ind w:left="0"/>
            </w:pPr>
            <w:r>
              <w:rPr>
                <w:rFonts w:ascii="Helvetica" w:hAnsi="Helvetica" w:cs="Helvetica"/>
                <w:color w:val="333333"/>
                <w:shd w:val="clear" w:color="auto" w:fill="FFFFFF"/>
              </w:rPr>
              <w:t>通过添加</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.table-hover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类可以让</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&lt;tbody&gt;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中的每一行对鼠标悬停状态作出响应。</w:t>
            </w:r>
          </w:p>
          <w:p w:rsidR="00B03687" w:rsidRPr="00B03687" w:rsidRDefault="00B03687" w:rsidP="00B03687">
            <w:pPr>
              <w:pStyle w:val="HTML0"/>
              <w:rPr>
                <w:rFonts w:ascii="Consolas" w:hAnsi="Consolas" w:cs="Consolas" w:hint="eastAsia"/>
                <w:color w:val="333333"/>
                <w:sz w:val="20"/>
                <w:szCs w:val="20"/>
              </w:rPr>
            </w:pPr>
            <w:r>
              <w:rPr>
                <w:rFonts w:hint="eastAsia"/>
              </w:rPr>
              <w:t>格式</w:t>
            </w:r>
            <w:r>
              <w:t>：</w:t>
            </w:r>
            <w:r>
              <w:rPr>
                <w:rStyle w:val="nt"/>
                <w:rFonts w:ascii="Consolas" w:hAnsi="Consolas" w:cs="Consolas"/>
                <w:color w:val="2F6F9F"/>
              </w:rPr>
              <w:t>&lt;table</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"table table-hover"</w:t>
            </w:r>
            <w:r>
              <w:rPr>
                <w:rStyle w:val="nt"/>
                <w:rFonts w:ascii="Consolas" w:hAnsi="Consolas" w:cs="Consolas"/>
                <w:color w:val="2F6F9F"/>
              </w:rPr>
              <w:t>&gt;</w:t>
            </w:r>
            <w:r>
              <w:rPr>
                <w:rStyle w:val="HTML"/>
                <w:rFonts w:ascii="Consolas" w:hAnsi="Consolas" w:cs="Consolas"/>
                <w:color w:val="333333"/>
              </w:rPr>
              <w:t xml:space="preserve"> ... </w:t>
            </w:r>
            <w:r>
              <w:rPr>
                <w:rStyle w:val="nt"/>
                <w:rFonts w:ascii="Consolas" w:hAnsi="Consolas" w:cs="Consolas"/>
                <w:color w:val="2F6F9F"/>
              </w:rPr>
              <w:t>&lt;/table&gt;</w:t>
            </w:r>
          </w:p>
          <w:p w:rsidR="00B03687" w:rsidRDefault="00052027" w:rsidP="00C739A6">
            <w:pPr>
              <w:ind w:left="0"/>
              <w:rPr>
                <w:rFonts w:hint="eastAsia"/>
              </w:rPr>
            </w:pPr>
            <w:r>
              <w:rPr>
                <w:noProof/>
              </w:rPr>
              <w:drawing>
                <wp:inline distT="0" distB="0" distL="0" distR="0" wp14:anchorId="54607B9D" wp14:editId="7D69EABE">
                  <wp:extent cx="5305425" cy="17811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1781175"/>
                          </a:xfrm>
                          <a:prstGeom prst="rect">
                            <a:avLst/>
                          </a:prstGeom>
                        </pic:spPr>
                      </pic:pic>
                    </a:graphicData>
                  </a:graphic>
                </wp:inline>
              </w:drawing>
            </w:r>
          </w:p>
        </w:tc>
      </w:tr>
    </w:tbl>
    <w:p w:rsidR="00141408" w:rsidRPr="00141408" w:rsidRDefault="00141408" w:rsidP="00382225">
      <w:pPr>
        <w:ind w:left="0"/>
        <w:rPr>
          <w:rFonts w:hint="eastAsia"/>
        </w:rPr>
      </w:pPr>
    </w:p>
    <w:p w:rsidR="00141408" w:rsidRDefault="00141408" w:rsidP="00141408">
      <w:pPr>
        <w:pStyle w:val="2"/>
      </w:pPr>
      <w:r>
        <w:rPr>
          <w:rFonts w:hint="eastAsia"/>
        </w:rPr>
        <w:t>紧凑</w:t>
      </w:r>
      <w:r>
        <w:t>型表格</w:t>
      </w:r>
    </w:p>
    <w:tbl>
      <w:tblPr>
        <w:tblStyle w:val="a8"/>
        <w:tblW w:w="0" w:type="auto"/>
        <w:tblInd w:w="360" w:type="dxa"/>
        <w:tblLook w:val="04A0" w:firstRow="1" w:lastRow="0" w:firstColumn="1" w:lastColumn="0" w:noHBand="0" w:noVBand="1"/>
      </w:tblPr>
      <w:tblGrid>
        <w:gridCol w:w="8270"/>
      </w:tblGrid>
      <w:tr w:rsidR="00AC113A" w:rsidTr="00AC113A">
        <w:tc>
          <w:tcPr>
            <w:tcW w:w="8630" w:type="dxa"/>
          </w:tcPr>
          <w:p w:rsidR="00AC113A" w:rsidRDefault="00AC113A" w:rsidP="00141408">
            <w:pPr>
              <w:ind w:left="0"/>
            </w:pPr>
            <w:r>
              <w:rPr>
                <w:rFonts w:ascii="Helvetica" w:hAnsi="Helvetica" w:cs="Helvetica"/>
                <w:color w:val="333333"/>
                <w:shd w:val="clear" w:color="auto" w:fill="FFFFFF"/>
              </w:rPr>
              <w:t>通过添加</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.table-condensed</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类可以让表格更加紧凑，单元格中的内补（</w:t>
            </w:r>
            <w:r>
              <w:rPr>
                <w:rFonts w:ascii="Helvetica" w:hAnsi="Helvetica" w:cs="Helvetica"/>
                <w:color w:val="333333"/>
                <w:shd w:val="clear" w:color="auto" w:fill="FFFFFF"/>
              </w:rPr>
              <w:t>padding</w:t>
            </w:r>
            <w:r>
              <w:rPr>
                <w:rFonts w:ascii="Helvetica" w:hAnsi="Helvetica" w:cs="Helvetica"/>
                <w:color w:val="333333"/>
                <w:shd w:val="clear" w:color="auto" w:fill="FFFFFF"/>
              </w:rPr>
              <w:t>）均会减半。</w:t>
            </w:r>
          </w:p>
          <w:p w:rsidR="00AC113A" w:rsidRPr="00C76702" w:rsidRDefault="00AC113A" w:rsidP="00C76702">
            <w:pPr>
              <w:pStyle w:val="HTML0"/>
              <w:rPr>
                <w:rFonts w:ascii="Consolas" w:hAnsi="Consolas" w:cs="Consolas" w:hint="eastAsia"/>
                <w:color w:val="333333"/>
                <w:sz w:val="20"/>
                <w:szCs w:val="20"/>
              </w:rPr>
            </w:pPr>
            <w:r>
              <w:rPr>
                <w:rFonts w:hint="eastAsia"/>
              </w:rPr>
              <w:t>格式</w:t>
            </w:r>
            <w:r>
              <w:t>：</w:t>
            </w:r>
            <w:r w:rsidR="00C76702">
              <w:rPr>
                <w:rStyle w:val="nt"/>
                <w:rFonts w:ascii="Consolas" w:hAnsi="Consolas" w:cs="Consolas"/>
                <w:color w:val="2F6F9F"/>
              </w:rPr>
              <w:t>&lt;table</w:t>
            </w:r>
            <w:r w:rsidR="00C76702">
              <w:rPr>
                <w:rStyle w:val="HTML"/>
                <w:rFonts w:ascii="Consolas" w:hAnsi="Consolas" w:cs="Consolas"/>
                <w:color w:val="333333"/>
              </w:rPr>
              <w:t xml:space="preserve"> </w:t>
            </w:r>
            <w:r w:rsidR="00C76702">
              <w:rPr>
                <w:rStyle w:val="na"/>
                <w:rFonts w:ascii="Consolas" w:hAnsi="Consolas" w:cs="Consolas"/>
                <w:color w:val="4F9FCF"/>
              </w:rPr>
              <w:t>class=</w:t>
            </w:r>
            <w:r w:rsidR="00C76702">
              <w:rPr>
                <w:rStyle w:val="s"/>
                <w:rFonts w:ascii="Consolas" w:hAnsi="Consolas" w:cs="Consolas"/>
                <w:color w:val="D44950"/>
              </w:rPr>
              <w:t>"table table-condensed"</w:t>
            </w:r>
            <w:r w:rsidR="00C76702">
              <w:rPr>
                <w:rStyle w:val="nt"/>
                <w:rFonts w:ascii="Consolas" w:hAnsi="Consolas" w:cs="Consolas"/>
                <w:color w:val="2F6F9F"/>
              </w:rPr>
              <w:t>&gt;</w:t>
            </w:r>
            <w:r w:rsidR="00C76702">
              <w:rPr>
                <w:rStyle w:val="HTML"/>
                <w:rFonts w:ascii="Consolas" w:hAnsi="Consolas" w:cs="Consolas"/>
                <w:color w:val="333333"/>
              </w:rPr>
              <w:t xml:space="preserve"> ... </w:t>
            </w:r>
            <w:r w:rsidR="00C76702">
              <w:rPr>
                <w:rStyle w:val="nt"/>
                <w:rFonts w:ascii="Consolas" w:hAnsi="Consolas" w:cs="Consolas"/>
                <w:color w:val="2F6F9F"/>
              </w:rPr>
              <w:t>&lt;/table&gt;</w:t>
            </w:r>
          </w:p>
          <w:p w:rsidR="00AC113A" w:rsidRDefault="00C76702" w:rsidP="00141408">
            <w:pPr>
              <w:ind w:left="0"/>
            </w:pPr>
            <w:r>
              <w:rPr>
                <w:noProof/>
              </w:rPr>
              <w:drawing>
                <wp:inline distT="0" distB="0" distL="0" distR="0" wp14:anchorId="4CFC1283" wp14:editId="54EF02DB">
                  <wp:extent cx="528637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1600200"/>
                          </a:xfrm>
                          <a:prstGeom prst="rect">
                            <a:avLst/>
                          </a:prstGeom>
                        </pic:spPr>
                      </pic:pic>
                    </a:graphicData>
                  </a:graphic>
                </wp:inline>
              </w:drawing>
            </w:r>
          </w:p>
          <w:p w:rsidR="00AC113A" w:rsidRDefault="00AC113A" w:rsidP="00141408">
            <w:pPr>
              <w:ind w:left="0"/>
              <w:rPr>
                <w:rFonts w:hint="eastAsia"/>
              </w:rPr>
            </w:pPr>
          </w:p>
        </w:tc>
      </w:tr>
    </w:tbl>
    <w:p w:rsidR="00141408" w:rsidRPr="00141408" w:rsidRDefault="00141408" w:rsidP="00141408"/>
    <w:p w:rsidR="00141408" w:rsidRDefault="00141408" w:rsidP="00141408">
      <w:pPr>
        <w:pStyle w:val="2"/>
      </w:pPr>
      <w:r>
        <w:rPr>
          <w:rFonts w:hint="eastAsia"/>
        </w:rPr>
        <w:t>行级元素</w:t>
      </w:r>
      <w:r>
        <w:t>样式</w:t>
      </w:r>
    </w:p>
    <w:tbl>
      <w:tblPr>
        <w:tblStyle w:val="a8"/>
        <w:tblW w:w="0" w:type="auto"/>
        <w:tblInd w:w="360" w:type="dxa"/>
        <w:tblLook w:val="04A0" w:firstRow="1" w:lastRow="0" w:firstColumn="1" w:lastColumn="0" w:noHBand="0" w:noVBand="1"/>
      </w:tblPr>
      <w:tblGrid>
        <w:gridCol w:w="8270"/>
      </w:tblGrid>
      <w:tr w:rsidR="00F07EBC" w:rsidTr="00F07EBC">
        <w:tc>
          <w:tcPr>
            <w:tcW w:w="8630" w:type="dxa"/>
          </w:tcPr>
          <w:p w:rsidR="00F07EBC" w:rsidRDefault="00412B77" w:rsidP="00141408">
            <w:pPr>
              <w:ind w:left="0"/>
              <w:rPr>
                <w:rFonts w:ascii="Helvetica" w:hAnsi="Helvetica" w:cs="Helvetica"/>
                <w:color w:val="333333"/>
                <w:shd w:val="clear" w:color="auto" w:fill="FFFFFF"/>
              </w:rPr>
            </w:pPr>
            <w:r>
              <w:rPr>
                <w:rFonts w:ascii="Helvetica" w:hAnsi="Helvetica" w:cs="Helvetica"/>
                <w:color w:val="333333"/>
                <w:shd w:val="clear" w:color="auto" w:fill="FFFFFF"/>
              </w:rPr>
              <w:t>通过这些状态类可以为行或单元格设置颜色。</w:t>
            </w:r>
          </w:p>
          <w:p w:rsidR="00412B77" w:rsidRDefault="00412B77" w:rsidP="00412B77">
            <w:pPr>
              <w:ind w:left="0"/>
            </w:pPr>
            <w:r>
              <w:t>.active</w:t>
            </w:r>
            <w:r>
              <w:tab/>
              <w:t>鼠标悬停在行或单元格上时所设置的颜色</w:t>
            </w:r>
          </w:p>
          <w:p w:rsidR="00412B77" w:rsidRDefault="00412B77" w:rsidP="00412B77">
            <w:pPr>
              <w:ind w:left="0"/>
            </w:pPr>
            <w:r>
              <w:t>.success</w:t>
            </w:r>
            <w:r>
              <w:tab/>
              <w:t>标识成功或积极的动作</w:t>
            </w:r>
          </w:p>
          <w:p w:rsidR="00412B77" w:rsidRDefault="00412B77" w:rsidP="00412B77">
            <w:pPr>
              <w:ind w:left="0"/>
            </w:pPr>
            <w:r>
              <w:t>.info</w:t>
            </w:r>
            <w:r>
              <w:tab/>
              <w:t>标识普通的提示信息或动作</w:t>
            </w:r>
          </w:p>
          <w:p w:rsidR="00412B77" w:rsidRDefault="00412B77" w:rsidP="00412B77">
            <w:pPr>
              <w:ind w:left="0"/>
            </w:pPr>
            <w:r>
              <w:lastRenderedPageBreak/>
              <w:t>.warning</w:t>
            </w:r>
            <w:r>
              <w:tab/>
              <w:t>标识警告或需要用户注意</w:t>
            </w:r>
          </w:p>
          <w:p w:rsidR="00412B77" w:rsidRDefault="00412B77" w:rsidP="00412B77">
            <w:pPr>
              <w:ind w:left="0"/>
              <w:rPr>
                <w:rFonts w:hint="eastAsia"/>
              </w:rPr>
            </w:pPr>
            <w:r>
              <w:t>.danger</w:t>
            </w:r>
            <w:r>
              <w:tab/>
              <w:t>标识危险或潜在的带来负面影响的动作</w:t>
            </w:r>
          </w:p>
          <w:p w:rsidR="00F07EBC" w:rsidRDefault="00D043C7" w:rsidP="00141408">
            <w:pPr>
              <w:ind w:left="0"/>
              <w:rPr>
                <w:rFonts w:hint="eastAsia"/>
              </w:rPr>
            </w:pPr>
            <w:r>
              <w:rPr>
                <w:rFonts w:hint="eastAsia"/>
              </w:rPr>
              <w:t>说明</w:t>
            </w:r>
            <w:r>
              <w:t>：除了active外，其他</w:t>
            </w:r>
            <w:r>
              <w:rPr>
                <w:rFonts w:hint="eastAsia"/>
              </w:rPr>
              <w:t>4个</w:t>
            </w:r>
            <w:r>
              <w:t>样式都可以</w:t>
            </w:r>
            <w:r>
              <w:rPr>
                <w:rFonts w:hint="eastAsia"/>
              </w:rPr>
              <w:t>和.table-hover一起</w:t>
            </w:r>
            <w:r>
              <w:t>使用。</w:t>
            </w:r>
          </w:p>
          <w:p w:rsidR="00F07EBC" w:rsidRDefault="00F07EBC" w:rsidP="00141408">
            <w:pPr>
              <w:ind w:left="0"/>
              <w:rPr>
                <w:rFonts w:hint="eastAsia"/>
              </w:rPr>
            </w:pPr>
          </w:p>
        </w:tc>
      </w:tr>
    </w:tbl>
    <w:p w:rsidR="00141408" w:rsidRPr="00141408" w:rsidRDefault="00141408" w:rsidP="00141408"/>
    <w:p w:rsidR="00141408" w:rsidRPr="00141408" w:rsidRDefault="00141408" w:rsidP="00141408">
      <w:pPr>
        <w:pStyle w:val="2"/>
      </w:pPr>
      <w:r>
        <w:rPr>
          <w:rFonts w:hint="eastAsia"/>
        </w:rPr>
        <w:t>响应式</w:t>
      </w:r>
      <w:r>
        <w:t>表格</w:t>
      </w:r>
    </w:p>
    <w:tbl>
      <w:tblPr>
        <w:tblStyle w:val="a8"/>
        <w:tblW w:w="0" w:type="auto"/>
        <w:tblInd w:w="360" w:type="dxa"/>
        <w:tblLook w:val="04A0" w:firstRow="1" w:lastRow="0" w:firstColumn="1" w:lastColumn="0" w:noHBand="0" w:noVBand="1"/>
      </w:tblPr>
      <w:tblGrid>
        <w:gridCol w:w="8270"/>
      </w:tblGrid>
      <w:tr w:rsidR="002C2C21" w:rsidTr="002C2C21">
        <w:tc>
          <w:tcPr>
            <w:tcW w:w="8630" w:type="dxa"/>
          </w:tcPr>
          <w:p w:rsidR="002C2C21" w:rsidRDefault="002C2C21" w:rsidP="00116A18">
            <w:pPr>
              <w:ind w:left="0"/>
            </w:pPr>
            <w:r>
              <w:rPr>
                <w:rFonts w:ascii="Helvetica" w:hAnsi="Helvetica" w:cs="Helvetica"/>
                <w:color w:val="333333"/>
                <w:shd w:val="clear" w:color="auto" w:fill="FFFFFF"/>
              </w:rPr>
              <w:t>将任何</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.table</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元素包裹在</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.table-responsive</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元素内，即可创建响应式表格，其会在小屏幕设备上（小于</w:t>
            </w:r>
            <w:r>
              <w:rPr>
                <w:rFonts w:ascii="Helvetica" w:hAnsi="Helvetica" w:cs="Helvetica"/>
                <w:color w:val="333333"/>
                <w:shd w:val="clear" w:color="auto" w:fill="FFFFFF"/>
              </w:rPr>
              <w:t>768px</w:t>
            </w:r>
            <w:r>
              <w:rPr>
                <w:rFonts w:ascii="Helvetica" w:hAnsi="Helvetica" w:cs="Helvetica"/>
                <w:color w:val="333333"/>
                <w:shd w:val="clear" w:color="auto" w:fill="FFFFFF"/>
              </w:rPr>
              <w:t>）水平滚动。当屏幕大于</w:t>
            </w:r>
            <w:r>
              <w:rPr>
                <w:rFonts w:ascii="Helvetica" w:hAnsi="Helvetica" w:cs="Helvetica"/>
                <w:color w:val="333333"/>
                <w:shd w:val="clear" w:color="auto" w:fill="FFFFFF"/>
              </w:rPr>
              <w:t xml:space="preserve"> 768px </w:t>
            </w:r>
            <w:r>
              <w:rPr>
                <w:rFonts w:ascii="Helvetica" w:hAnsi="Helvetica" w:cs="Helvetica"/>
                <w:color w:val="333333"/>
                <w:shd w:val="clear" w:color="auto" w:fill="FFFFFF"/>
              </w:rPr>
              <w:t>宽度时，水平滚动条消失。</w:t>
            </w:r>
          </w:p>
          <w:p w:rsidR="001E3158" w:rsidRDefault="00565D37" w:rsidP="00565D37">
            <w:pPr>
              <w:ind w:left="0"/>
            </w:pPr>
            <w:r>
              <w:rPr>
                <w:rFonts w:hint="eastAsia"/>
              </w:rPr>
              <w:t>格式</w:t>
            </w:r>
            <w:r>
              <w:t>：</w:t>
            </w:r>
          </w:p>
          <w:p w:rsidR="00565D37" w:rsidRDefault="00565D37" w:rsidP="00565D37">
            <w:pPr>
              <w:ind w:left="0"/>
            </w:pPr>
            <w:r>
              <w:t>&lt;div class="table-responsive"&gt;</w:t>
            </w:r>
          </w:p>
          <w:p w:rsidR="00565D37" w:rsidRDefault="00565D37" w:rsidP="00565D37">
            <w:pPr>
              <w:ind w:left="0"/>
            </w:pPr>
            <w:r>
              <w:t xml:space="preserve">  &lt;table class="table"&gt;</w:t>
            </w:r>
          </w:p>
          <w:p w:rsidR="00565D37" w:rsidRDefault="00565D37" w:rsidP="00565D37">
            <w:pPr>
              <w:ind w:left="0"/>
            </w:pPr>
            <w:r>
              <w:t xml:space="preserve">    ...</w:t>
            </w:r>
          </w:p>
          <w:p w:rsidR="00565D37" w:rsidRDefault="00565D37" w:rsidP="00565D37">
            <w:pPr>
              <w:ind w:left="0"/>
            </w:pPr>
            <w:r>
              <w:t xml:space="preserve">  &lt;/table&gt;</w:t>
            </w:r>
          </w:p>
          <w:p w:rsidR="002C2C21" w:rsidRDefault="00565D37" w:rsidP="00565D37">
            <w:pPr>
              <w:ind w:left="0"/>
              <w:rPr>
                <w:rFonts w:hint="eastAsia"/>
              </w:rPr>
            </w:pPr>
            <w:r>
              <w:t>&lt;/div&gt;</w:t>
            </w:r>
          </w:p>
          <w:p w:rsidR="002C2C21" w:rsidRDefault="002C2C21" w:rsidP="00116A18">
            <w:pPr>
              <w:ind w:left="0"/>
            </w:pPr>
          </w:p>
          <w:p w:rsidR="002C2C21" w:rsidRDefault="002C2C21" w:rsidP="00116A18">
            <w:pPr>
              <w:ind w:left="0"/>
              <w:rPr>
                <w:rFonts w:hint="eastAsia"/>
              </w:rPr>
            </w:pPr>
          </w:p>
        </w:tc>
      </w:tr>
    </w:tbl>
    <w:p w:rsidR="00116A18" w:rsidRPr="00116A18" w:rsidRDefault="00116A18" w:rsidP="00116A18"/>
    <w:p w:rsidR="00116A18" w:rsidRDefault="00116A18" w:rsidP="00116A18">
      <w:pPr>
        <w:pStyle w:val="1"/>
      </w:pPr>
      <w:r>
        <w:rPr>
          <w:rFonts w:hint="eastAsia"/>
        </w:rPr>
        <w:t>表单</w:t>
      </w:r>
    </w:p>
    <w:p w:rsidR="00490B4F" w:rsidRDefault="00490B4F" w:rsidP="00490B4F">
      <w:pPr>
        <w:pStyle w:val="2"/>
        <w:numPr>
          <w:ilvl w:val="0"/>
          <w:numId w:val="19"/>
        </w:numPr>
      </w:pPr>
      <w:r>
        <w:rPr>
          <w:rFonts w:hint="eastAsia"/>
        </w:rPr>
        <w:t>基础</w:t>
      </w:r>
      <w:r>
        <w:t>表单</w:t>
      </w:r>
    </w:p>
    <w:tbl>
      <w:tblPr>
        <w:tblStyle w:val="a8"/>
        <w:tblW w:w="0" w:type="auto"/>
        <w:tblInd w:w="360" w:type="dxa"/>
        <w:tblLook w:val="04A0" w:firstRow="1" w:lastRow="0" w:firstColumn="1" w:lastColumn="0" w:noHBand="0" w:noVBand="1"/>
      </w:tblPr>
      <w:tblGrid>
        <w:gridCol w:w="8270"/>
      </w:tblGrid>
      <w:tr w:rsidR="00E20127" w:rsidTr="00E20127">
        <w:tc>
          <w:tcPr>
            <w:tcW w:w="8630" w:type="dxa"/>
          </w:tcPr>
          <w:p w:rsidR="00E20127" w:rsidRDefault="00E20127" w:rsidP="00490B4F">
            <w:pPr>
              <w:ind w:left="0"/>
              <w:rPr>
                <w:rFonts w:hint="eastAsia"/>
              </w:rPr>
            </w:pPr>
            <w:r>
              <w:rPr>
                <w:rFonts w:ascii="Helvetica" w:hAnsi="Helvetica" w:cs="Helvetica"/>
                <w:color w:val="333333"/>
                <w:shd w:val="clear" w:color="auto" w:fill="FFFFFF"/>
              </w:rPr>
              <w:t>单独的表单控件会被自动赋予一些全局样式。所有设置了</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.form-control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类的</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&lt;input&gt;</w:t>
            </w:r>
            <w:r>
              <w:rPr>
                <w:rFonts w:ascii="Helvetica" w:hAnsi="Helvetica" w:cs="Helvetica"/>
                <w:color w:val="333333"/>
                <w:shd w:val="clear" w:color="auto" w:fill="FFFFFF"/>
              </w:rPr>
              <w:t>、</w:t>
            </w:r>
            <w:r>
              <w:rPr>
                <w:rStyle w:val="HTML"/>
                <w:rFonts w:ascii="Consolas" w:hAnsi="Consolas" w:cs="Consolas"/>
                <w:color w:val="C7254E"/>
                <w:sz w:val="22"/>
                <w:szCs w:val="22"/>
                <w:shd w:val="clear" w:color="auto" w:fill="F9F2F4"/>
              </w:rPr>
              <w:t>&lt;textarea&gt;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和</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&lt;select&gt;</w:t>
            </w:r>
            <w:r>
              <w:rPr>
                <w:rStyle w:val="apple-converted-space"/>
                <w:rFonts w:ascii="Helvetica" w:hAnsi="Helvetica" w:cs="Helvetica"/>
                <w:color w:val="333333"/>
                <w:shd w:val="clear" w:color="auto" w:fill="FFFFFF"/>
              </w:rPr>
              <w:t> </w:t>
            </w:r>
            <w:r w:rsidR="00717071">
              <w:rPr>
                <w:rFonts w:ascii="Helvetica" w:hAnsi="Helvetica" w:cs="Helvetica"/>
                <w:color w:val="333333"/>
                <w:shd w:val="clear" w:color="auto" w:fill="FFFFFF"/>
              </w:rPr>
              <w:t>元素都将被默认设置宽度属</w:t>
            </w:r>
            <w:r>
              <w:rPr>
                <w:rFonts w:ascii="Helvetica" w:hAnsi="Helvetica" w:cs="Helvetica"/>
                <w:color w:val="333333"/>
                <w:shd w:val="clear" w:color="auto" w:fill="FFFFFF"/>
              </w:rPr>
              <w:t>为</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width: 100%;</w:t>
            </w:r>
            <w:r>
              <w:rPr>
                <w:rFonts w:ascii="Helvetica" w:hAnsi="Helvetica" w:cs="Helvetica"/>
                <w:color w:val="333333"/>
                <w:shd w:val="clear" w:color="auto" w:fill="FFFFFF"/>
              </w:rPr>
              <w:t>。</w:t>
            </w:r>
            <w:r>
              <w:rPr>
                <w:rFonts w:ascii="Helvetica" w:hAnsi="Helvetica" w:cs="Helvetica"/>
                <w:color w:val="333333"/>
                <w:shd w:val="clear" w:color="auto" w:fill="FFFFFF"/>
              </w:rPr>
              <w:t xml:space="preserve"> </w:t>
            </w:r>
            <w:r>
              <w:rPr>
                <w:rFonts w:ascii="Helvetica" w:hAnsi="Helvetica" w:cs="Helvetica"/>
                <w:color w:val="333333"/>
                <w:shd w:val="clear" w:color="auto" w:fill="FFFFFF"/>
              </w:rPr>
              <w:t>将</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label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元素和前面提到的控件包裹在</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.form-group</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中可以获得最好的排列。</w:t>
            </w:r>
            <w:r w:rsidR="00BC0A65">
              <w:rPr>
                <w:rFonts w:ascii="Helvetica" w:hAnsi="Helvetica" w:cs="Helvetica" w:hint="eastAsia"/>
                <w:color w:val="333333"/>
                <w:shd w:val="clear" w:color="auto" w:fill="FFFFFF"/>
              </w:rPr>
              <w:t>对</w:t>
            </w:r>
            <w:r w:rsidR="00BC0A65">
              <w:rPr>
                <w:rFonts w:ascii="Helvetica" w:hAnsi="Helvetica" w:cs="Helvetica"/>
                <w:color w:val="333333"/>
                <w:shd w:val="clear" w:color="auto" w:fill="FFFFFF"/>
              </w:rPr>
              <w:t>fieldset,legend,label</w:t>
            </w:r>
            <w:r w:rsidR="00BC0A65">
              <w:rPr>
                <w:rFonts w:ascii="Helvetica" w:hAnsi="Helvetica" w:cs="Helvetica" w:hint="eastAsia"/>
                <w:color w:val="333333"/>
                <w:shd w:val="clear" w:color="auto" w:fill="FFFFFF"/>
              </w:rPr>
              <w:t>标签</w:t>
            </w:r>
            <w:r w:rsidR="00BC0A65">
              <w:rPr>
                <w:rFonts w:ascii="Helvetica" w:hAnsi="Helvetica" w:cs="Helvetica"/>
                <w:color w:val="333333"/>
                <w:shd w:val="clear" w:color="auto" w:fill="FFFFFF"/>
              </w:rPr>
              <w:t>进行设定</w:t>
            </w:r>
            <w:r w:rsidR="00BC0A65">
              <w:rPr>
                <w:rFonts w:ascii="Helvetica" w:hAnsi="Helvetica" w:cs="Helvetica" w:hint="eastAsia"/>
                <w:color w:val="333333"/>
                <w:shd w:val="clear" w:color="auto" w:fill="FFFFFF"/>
              </w:rPr>
              <w:t>，</w:t>
            </w:r>
            <w:r w:rsidR="00BC0A65">
              <w:rPr>
                <w:rFonts w:ascii="Helvetica" w:hAnsi="Helvetica" w:cs="Helvetica"/>
                <w:color w:val="333333"/>
                <w:shd w:val="clear" w:color="auto" w:fill="FFFFFF"/>
              </w:rPr>
              <w:t>其他默认使用全局设置。</w:t>
            </w:r>
          </w:p>
          <w:p w:rsidR="00653889" w:rsidRDefault="00653889" w:rsidP="00653889">
            <w:pPr>
              <w:ind w:left="0"/>
            </w:pPr>
            <w:r>
              <w:t>&lt;form&gt;</w:t>
            </w:r>
          </w:p>
          <w:p w:rsidR="00653889" w:rsidRPr="00C9074F" w:rsidRDefault="00653889" w:rsidP="00653889">
            <w:pPr>
              <w:ind w:left="0"/>
              <w:rPr>
                <w:b/>
              </w:rPr>
            </w:pPr>
            <w:r w:rsidRPr="00C9074F">
              <w:rPr>
                <w:b/>
              </w:rPr>
              <w:t xml:space="preserve">  &lt;div class="form-group"&gt;</w:t>
            </w:r>
          </w:p>
          <w:p w:rsidR="00653889" w:rsidRDefault="00653889" w:rsidP="00653889">
            <w:pPr>
              <w:ind w:left="0"/>
            </w:pPr>
            <w:r>
              <w:t xml:space="preserve">    &lt;label for="exampleInputEmail1"&gt;Email address&lt;/label&gt;</w:t>
            </w:r>
          </w:p>
          <w:p w:rsidR="00653889" w:rsidRDefault="00653889" w:rsidP="00653889">
            <w:pPr>
              <w:ind w:left="0"/>
            </w:pPr>
            <w:r>
              <w:lastRenderedPageBreak/>
              <w:t xml:space="preserve">    &lt;input type="email" class="form-control" id="exampleInputEmail1" placeholder="Enter email"&gt;</w:t>
            </w:r>
          </w:p>
          <w:p w:rsidR="00653889" w:rsidRDefault="00653889" w:rsidP="00653889">
            <w:pPr>
              <w:ind w:left="0"/>
            </w:pPr>
            <w:r>
              <w:t xml:space="preserve">  &lt;/div&gt;</w:t>
            </w:r>
          </w:p>
          <w:p w:rsidR="00653889" w:rsidRDefault="00653889" w:rsidP="00653889">
            <w:pPr>
              <w:ind w:left="0"/>
            </w:pPr>
            <w:r>
              <w:t xml:space="preserve">  &lt;div class="form-group"&gt;</w:t>
            </w:r>
          </w:p>
          <w:p w:rsidR="00653889" w:rsidRDefault="00653889" w:rsidP="00653889">
            <w:pPr>
              <w:ind w:left="0"/>
            </w:pPr>
            <w:r>
              <w:t xml:space="preserve">    &lt;label for="exampleInputPassword1"&gt;Password&lt;/label&gt;</w:t>
            </w:r>
          </w:p>
          <w:p w:rsidR="00653889" w:rsidRDefault="00653889" w:rsidP="00653889">
            <w:pPr>
              <w:ind w:left="0"/>
            </w:pPr>
            <w:r>
              <w:t xml:space="preserve">    &lt;input type="password" class="form-control" id="exampleInputPassword1" placeholder="Password"&gt;</w:t>
            </w:r>
          </w:p>
          <w:p w:rsidR="00653889" w:rsidRDefault="00653889" w:rsidP="00653889">
            <w:pPr>
              <w:ind w:left="0"/>
            </w:pPr>
            <w:r>
              <w:t xml:space="preserve">  &lt;/div&gt;</w:t>
            </w:r>
          </w:p>
          <w:p w:rsidR="00653889" w:rsidRDefault="00653889" w:rsidP="00653889">
            <w:pPr>
              <w:ind w:left="0"/>
            </w:pPr>
            <w:r>
              <w:t xml:space="preserve">  &lt;div class="form-group"&gt;</w:t>
            </w:r>
          </w:p>
          <w:p w:rsidR="00653889" w:rsidRDefault="00653889" w:rsidP="00653889">
            <w:pPr>
              <w:ind w:left="0"/>
            </w:pPr>
            <w:r>
              <w:t xml:space="preserve">    &lt;label for="exampleInputFile"&gt;File input&lt;/label&gt;</w:t>
            </w:r>
          </w:p>
          <w:p w:rsidR="00653889" w:rsidRDefault="00653889" w:rsidP="00653889">
            <w:pPr>
              <w:ind w:left="0"/>
            </w:pPr>
            <w:r>
              <w:t xml:space="preserve">    &lt;input type="file" id="exampleInputFile"&gt;</w:t>
            </w:r>
          </w:p>
          <w:p w:rsidR="00653889" w:rsidRDefault="00653889" w:rsidP="00653889">
            <w:pPr>
              <w:ind w:left="0"/>
            </w:pPr>
            <w:r>
              <w:t xml:space="preserve">    &lt;p class="help-block"&gt;Example block-level help text here.&lt;/p&gt;</w:t>
            </w:r>
          </w:p>
          <w:p w:rsidR="00653889" w:rsidRDefault="00653889" w:rsidP="00653889">
            <w:pPr>
              <w:ind w:left="0"/>
            </w:pPr>
            <w:r>
              <w:t xml:space="preserve">  &lt;/div&gt;</w:t>
            </w:r>
          </w:p>
          <w:p w:rsidR="00653889" w:rsidRDefault="00653889" w:rsidP="00653889">
            <w:pPr>
              <w:ind w:left="0"/>
            </w:pPr>
            <w:r>
              <w:t xml:space="preserve">  &lt;div class="checkbox"&gt;</w:t>
            </w:r>
          </w:p>
          <w:p w:rsidR="00653889" w:rsidRDefault="00653889" w:rsidP="00653889">
            <w:pPr>
              <w:ind w:left="0"/>
            </w:pPr>
            <w:r>
              <w:t xml:space="preserve">    &lt;label&gt;</w:t>
            </w:r>
          </w:p>
          <w:p w:rsidR="00653889" w:rsidRDefault="00653889" w:rsidP="00653889">
            <w:pPr>
              <w:ind w:left="0"/>
            </w:pPr>
            <w:r>
              <w:t xml:space="preserve">      &lt;input type="checkbox"&gt; Check me out</w:t>
            </w:r>
          </w:p>
          <w:p w:rsidR="00653889" w:rsidRDefault="00653889" w:rsidP="00653889">
            <w:pPr>
              <w:ind w:left="0"/>
            </w:pPr>
            <w:r>
              <w:t xml:space="preserve">    &lt;/label&gt;</w:t>
            </w:r>
          </w:p>
          <w:p w:rsidR="00653889" w:rsidRDefault="00653889" w:rsidP="00653889">
            <w:pPr>
              <w:ind w:left="0"/>
            </w:pPr>
            <w:r>
              <w:t xml:space="preserve">  &lt;/div&gt;</w:t>
            </w:r>
          </w:p>
          <w:p w:rsidR="00653889" w:rsidRDefault="00653889" w:rsidP="00653889">
            <w:pPr>
              <w:ind w:left="0"/>
            </w:pPr>
            <w:r>
              <w:t xml:space="preserve">  &lt;button type="submit" class="btn btn-default"&gt;Submit&lt;/button&gt;</w:t>
            </w:r>
          </w:p>
          <w:p w:rsidR="00E20127" w:rsidRPr="00653889" w:rsidRDefault="00653889" w:rsidP="00653889">
            <w:pPr>
              <w:ind w:left="0"/>
            </w:pPr>
            <w:r>
              <w:t>&lt;/form&gt;</w:t>
            </w:r>
          </w:p>
          <w:p w:rsidR="00E20127" w:rsidRDefault="00653889" w:rsidP="00490B4F">
            <w:pPr>
              <w:ind w:left="0"/>
              <w:rPr>
                <w:rFonts w:hint="eastAsia"/>
              </w:rPr>
            </w:pPr>
            <w:r>
              <w:rPr>
                <w:noProof/>
              </w:rPr>
              <w:drawing>
                <wp:inline distT="0" distB="0" distL="0" distR="0" wp14:anchorId="53939D7F" wp14:editId="676775A0">
                  <wp:extent cx="5486400" cy="27514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751455"/>
                          </a:xfrm>
                          <a:prstGeom prst="rect">
                            <a:avLst/>
                          </a:prstGeom>
                        </pic:spPr>
                      </pic:pic>
                    </a:graphicData>
                  </a:graphic>
                </wp:inline>
              </w:drawing>
            </w:r>
          </w:p>
        </w:tc>
      </w:tr>
    </w:tbl>
    <w:p w:rsidR="00490B4F" w:rsidRPr="00490B4F" w:rsidRDefault="00490B4F" w:rsidP="00490B4F"/>
    <w:p w:rsidR="00490B4F" w:rsidRDefault="00490B4F" w:rsidP="00490B4F">
      <w:pPr>
        <w:pStyle w:val="2"/>
      </w:pPr>
      <w:r>
        <w:rPr>
          <w:rFonts w:hint="eastAsia"/>
        </w:rPr>
        <w:t>内联</w:t>
      </w:r>
      <w:r>
        <w:t>表单</w:t>
      </w:r>
    </w:p>
    <w:tbl>
      <w:tblPr>
        <w:tblStyle w:val="a8"/>
        <w:tblW w:w="0" w:type="auto"/>
        <w:tblInd w:w="360" w:type="dxa"/>
        <w:tblLook w:val="04A0" w:firstRow="1" w:lastRow="0" w:firstColumn="1" w:lastColumn="0" w:noHBand="0" w:noVBand="1"/>
      </w:tblPr>
      <w:tblGrid>
        <w:gridCol w:w="8270"/>
      </w:tblGrid>
      <w:tr w:rsidR="00E2604B" w:rsidTr="00E2604B">
        <w:tc>
          <w:tcPr>
            <w:tcW w:w="8630" w:type="dxa"/>
          </w:tcPr>
          <w:p w:rsidR="00E2604B" w:rsidRDefault="00E2604B" w:rsidP="00490B4F">
            <w:pPr>
              <w:ind w:left="0"/>
            </w:pPr>
            <w:r>
              <w:rPr>
                <w:rFonts w:ascii="Helvetica" w:hAnsi="Helvetica" w:cs="Helvetica"/>
                <w:color w:val="333333"/>
                <w:shd w:val="clear" w:color="auto" w:fill="FFFFFF"/>
              </w:rPr>
              <w:t>为</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&lt;form&gt;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元素添加</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.form-inline</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类可使其内容左对齐并且表现为</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inline-block</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级别的控件。</w:t>
            </w:r>
            <w:r>
              <w:rPr>
                <w:rStyle w:val="a9"/>
                <w:rFonts w:ascii="Helvetica" w:hAnsi="Helvetica" w:cs="Helvetica"/>
                <w:color w:val="333333"/>
                <w:shd w:val="clear" w:color="auto" w:fill="FFFFFF"/>
              </w:rPr>
              <w:t>只适用于视口（</w:t>
            </w:r>
            <w:r>
              <w:rPr>
                <w:rStyle w:val="a9"/>
                <w:rFonts w:ascii="Helvetica" w:hAnsi="Helvetica" w:cs="Helvetica"/>
                <w:color w:val="333333"/>
                <w:shd w:val="clear" w:color="auto" w:fill="FFFFFF"/>
              </w:rPr>
              <w:t>viewport</w:t>
            </w:r>
            <w:r>
              <w:rPr>
                <w:rStyle w:val="a9"/>
                <w:rFonts w:ascii="Helvetica" w:hAnsi="Helvetica" w:cs="Helvetica"/>
                <w:color w:val="333333"/>
                <w:shd w:val="clear" w:color="auto" w:fill="FFFFFF"/>
              </w:rPr>
              <w:t>）至少在</w:t>
            </w:r>
            <w:r>
              <w:rPr>
                <w:rStyle w:val="a9"/>
                <w:rFonts w:ascii="Helvetica" w:hAnsi="Helvetica" w:cs="Helvetica"/>
                <w:color w:val="333333"/>
                <w:shd w:val="clear" w:color="auto" w:fill="FFFFFF"/>
              </w:rPr>
              <w:t xml:space="preserve"> 768px </w:t>
            </w:r>
            <w:r>
              <w:rPr>
                <w:rStyle w:val="a9"/>
                <w:rFonts w:ascii="Helvetica" w:hAnsi="Helvetica" w:cs="Helvetica"/>
                <w:color w:val="333333"/>
                <w:shd w:val="clear" w:color="auto" w:fill="FFFFFF"/>
              </w:rPr>
              <w:t>宽度时（视口宽度再小的话就会使表单折叠）。</w:t>
            </w:r>
            <w:r w:rsidR="00CF778A">
              <w:rPr>
                <w:rFonts w:ascii="Helvetica" w:hAnsi="Helvetica" w:cs="Helvetica"/>
                <w:color w:val="333333"/>
                <w:shd w:val="clear" w:color="auto" w:fill="FFFFFF"/>
              </w:rPr>
              <w:t>在</w:t>
            </w:r>
            <w:r w:rsidR="00CF778A">
              <w:rPr>
                <w:rFonts w:ascii="Helvetica" w:hAnsi="Helvetica" w:cs="Helvetica"/>
                <w:color w:val="333333"/>
                <w:shd w:val="clear" w:color="auto" w:fill="FFFFFF"/>
              </w:rPr>
              <w:t xml:space="preserve"> Bootstrap </w:t>
            </w:r>
            <w:r w:rsidR="00CF778A">
              <w:rPr>
                <w:rFonts w:ascii="Helvetica" w:hAnsi="Helvetica" w:cs="Helvetica"/>
                <w:color w:val="333333"/>
                <w:shd w:val="clear" w:color="auto" w:fill="FFFFFF"/>
              </w:rPr>
              <w:t>中，输入框和单选</w:t>
            </w:r>
            <w:r w:rsidR="00CF778A">
              <w:rPr>
                <w:rFonts w:ascii="Helvetica" w:hAnsi="Helvetica" w:cs="Helvetica"/>
                <w:color w:val="333333"/>
                <w:shd w:val="clear" w:color="auto" w:fill="FFFFFF"/>
              </w:rPr>
              <w:t>/</w:t>
            </w:r>
            <w:r w:rsidR="00CF778A">
              <w:rPr>
                <w:rFonts w:ascii="Helvetica" w:hAnsi="Helvetica" w:cs="Helvetica"/>
                <w:color w:val="333333"/>
                <w:shd w:val="clear" w:color="auto" w:fill="FFFFFF"/>
              </w:rPr>
              <w:t>多选框控件默认被设置为</w:t>
            </w:r>
            <w:r w:rsidR="00CF778A">
              <w:rPr>
                <w:rStyle w:val="apple-converted-space"/>
                <w:rFonts w:ascii="Helvetica" w:hAnsi="Helvetica" w:cs="Helvetica"/>
                <w:color w:val="333333"/>
                <w:shd w:val="clear" w:color="auto" w:fill="FFFFFF"/>
              </w:rPr>
              <w:t> </w:t>
            </w:r>
            <w:r w:rsidR="00CF778A">
              <w:rPr>
                <w:rStyle w:val="HTML"/>
                <w:rFonts w:ascii="Consolas" w:hAnsi="Consolas" w:cs="Consolas"/>
                <w:color w:val="C7254E"/>
                <w:sz w:val="22"/>
                <w:szCs w:val="22"/>
                <w:shd w:val="clear" w:color="auto" w:fill="F9F2F4"/>
              </w:rPr>
              <w:t>width: 100%;</w:t>
            </w:r>
            <w:r w:rsidR="00CF778A">
              <w:rPr>
                <w:rStyle w:val="apple-converted-space"/>
                <w:rFonts w:ascii="Helvetica" w:hAnsi="Helvetica" w:cs="Helvetica"/>
                <w:color w:val="333333"/>
                <w:shd w:val="clear" w:color="auto" w:fill="FFFFFF"/>
              </w:rPr>
              <w:t> </w:t>
            </w:r>
            <w:r w:rsidR="00CF778A">
              <w:rPr>
                <w:rFonts w:ascii="Helvetica" w:hAnsi="Helvetica" w:cs="Helvetica"/>
                <w:color w:val="333333"/>
                <w:shd w:val="clear" w:color="auto" w:fill="FFFFFF"/>
              </w:rPr>
              <w:t>宽度。在内联表单，我们将这些元素的宽度设置为</w:t>
            </w:r>
            <w:r w:rsidR="00CF778A">
              <w:rPr>
                <w:rStyle w:val="apple-converted-space"/>
                <w:rFonts w:ascii="Helvetica" w:hAnsi="Helvetica" w:cs="Helvetica"/>
                <w:color w:val="333333"/>
                <w:shd w:val="clear" w:color="auto" w:fill="FFFFFF"/>
              </w:rPr>
              <w:t> </w:t>
            </w:r>
            <w:r w:rsidR="00CF778A">
              <w:rPr>
                <w:rStyle w:val="HTML"/>
                <w:rFonts w:ascii="Consolas" w:hAnsi="Consolas" w:cs="Consolas"/>
                <w:color w:val="C7254E"/>
                <w:sz w:val="22"/>
                <w:szCs w:val="22"/>
                <w:shd w:val="clear" w:color="auto" w:fill="F9F2F4"/>
              </w:rPr>
              <w:t>width: auto;</w:t>
            </w:r>
            <w:r w:rsidR="00CF778A">
              <w:rPr>
                <w:rStyle w:val="HTML"/>
                <w:rFonts w:ascii="Consolas" w:hAnsi="Consolas" w:cs="Consolas" w:hint="eastAsia"/>
                <w:sz w:val="22"/>
                <w:szCs w:val="22"/>
                <w:shd w:val="clear" w:color="auto" w:fill="F9F2F4"/>
              </w:rPr>
              <w:t>或者</w:t>
            </w:r>
            <w:r w:rsidR="00CF778A">
              <w:rPr>
                <w:rStyle w:val="HTML"/>
                <w:rFonts w:ascii="Consolas" w:hAnsi="Consolas" w:cs="Consolas"/>
                <w:sz w:val="22"/>
                <w:szCs w:val="22"/>
                <w:shd w:val="clear" w:color="auto" w:fill="F9F2F4"/>
              </w:rPr>
              <w:t>在外面加一层有</w:t>
            </w:r>
            <w:r w:rsidR="00CF778A">
              <w:rPr>
                <w:rStyle w:val="HTML"/>
                <w:rFonts w:ascii="Consolas" w:hAnsi="Consolas" w:cs="Consolas"/>
                <w:sz w:val="22"/>
                <w:szCs w:val="22"/>
                <w:shd w:val="clear" w:color="auto" w:fill="F9F2F4"/>
              </w:rPr>
              <w:t>.from-group</w:t>
            </w:r>
            <w:r w:rsidR="00CF778A">
              <w:rPr>
                <w:rStyle w:val="HTML"/>
                <w:rFonts w:ascii="Consolas" w:hAnsi="Consolas" w:cs="Consolas" w:hint="eastAsia"/>
                <w:sz w:val="22"/>
                <w:szCs w:val="22"/>
                <w:shd w:val="clear" w:color="auto" w:fill="F9F2F4"/>
              </w:rPr>
              <w:t>样式</w:t>
            </w:r>
            <w:r w:rsidR="00CF778A">
              <w:rPr>
                <w:rStyle w:val="HTML"/>
                <w:rFonts w:ascii="Consolas" w:hAnsi="Consolas" w:cs="Consolas"/>
                <w:sz w:val="22"/>
                <w:szCs w:val="22"/>
                <w:shd w:val="clear" w:color="auto" w:fill="F9F2F4"/>
              </w:rPr>
              <w:t>的</w:t>
            </w:r>
            <w:r w:rsidR="00CF778A">
              <w:rPr>
                <w:rStyle w:val="HTML"/>
                <w:rFonts w:ascii="Consolas" w:hAnsi="Consolas" w:cs="Consolas"/>
                <w:sz w:val="22"/>
                <w:szCs w:val="22"/>
                <w:shd w:val="clear" w:color="auto" w:fill="F9F2F4"/>
              </w:rPr>
              <w:t>div</w:t>
            </w:r>
            <w:r w:rsidR="00CF778A">
              <w:rPr>
                <w:rStyle w:val="HTML"/>
                <w:rFonts w:ascii="Consolas" w:hAnsi="Consolas" w:cs="Consolas"/>
                <w:sz w:val="22"/>
                <w:szCs w:val="22"/>
                <w:shd w:val="clear" w:color="auto" w:fill="F9F2F4"/>
              </w:rPr>
              <w:t>元素。</w:t>
            </w:r>
            <w:r w:rsidR="00CF778A">
              <w:rPr>
                <w:rFonts w:ascii="Helvetica" w:hAnsi="Helvetica" w:cs="Helvetica"/>
                <w:color w:val="333333"/>
                <w:shd w:val="clear" w:color="auto" w:fill="FFFFFF"/>
              </w:rPr>
              <w:t>因此，多个控件可以排列在同一行。根据你的布局需求，可能需要一些额外的定制化组件。</w:t>
            </w:r>
            <w:r w:rsidR="00141FEA">
              <w:rPr>
                <w:rFonts w:ascii="Helvetica" w:hAnsi="Helvetica" w:cs="Helvetica"/>
                <w:color w:val="333333"/>
                <w:shd w:val="clear" w:color="auto" w:fill="FFFFFF"/>
              </w:rPr>
              <w:t>如果你没有为每个输入控件设置</w:t>
            </w:r>
            <w:r w:rsidR="00141FEA">
              <w:rPr>
                <w:rStyle w:val="apple-converted-space"/>
                <w:rFonts w:ascii="Helvetica" w:hAnsi="Helvetica" w:cs="Helvetica"/>
                <w:color w:val="333333"/>
                <w:shd w:val="clear" w:color="auto" w:fill="FFFFFF"/>
              </w:rPr>
              <w:t> </w:t>
            </w:r>
            <w:r w:rsidR="00141FEA">
              <w:rPr>
                <w:rStyle w:val="HTML"/>
                <w:rFonts w:ascii="Consolas" w:hAnsi="Consolas" w:cs="Consolas"/>
                <w:color w:val="C7254E"/>
                <w:sz w:val="22"/>
                <w:szCs w:val="22"/>
                <w:shd w:val="clear" w:color="auto" w:fill="F9F2F4"/>
              </w:rPr>
              <w:t>label</w:t>
            </w:r>
            <w:r w:rsidR="00141FEA">
              <w:rPr>
                <w:rStyle w:val="apple-converted-space"/>
                <w:rFonts w:ascii="Helvetica" w:hAnsi="Helvetica" w:cs="Helvetica"/>
                <w:color w:val="333333"/>
                <w:shd w:val="clear" w:color="auto" w:fill="FFFFFF"/>
              </w:rPr>
              <w:t> </w:t>
            </w:r>
            <w:r w:rsidR="00141FEA">
              <w:rPr>
                <w:rFonts w:ascii="Helvetica" w:hAnsi="Helvetica" w:cs="Helvetica"/>
                <w:color w:val="333333"/>
                <w:shd w:val="clear" w:color="auto" w:fill="FFFFFF"/>
              </w:rPr>
              <w:t>标签，屏幕阅读器将无法正确识别。对于这些内联表单，你可以通过为</w:t>
            </w:r>
            <w:r w:rsidR="00141FEA">
              <w:rPr>
                <w:rStyle w:val="apple-converted-space"/>
                <w:rFonts w:ascii="Helvetica" w:hAnsi="Helvetica" w:cs="Helvetica"/>
                <w:color w:val="333333"/>
                <w:shd w:val="clear" w:color="auto" w:fill="FFFFFF"/>
              </w:rPr>
              <w:t> </w:t>
            </w:r>
            <w:r w:rsidR="00141FEA">
              <w:rPr>
                <w:rStyle w:val="HTML"/>
                <w:rFonts w:ascii="Consolas" w:hAnsi="Consolas" w:cs="Consolas"/>
                <w:color w:val="C7254E"/>
                <w:sz w:val="22"/>
                <w:szCs w:val="22"/>
                <w:shd w:val="clear" w:color="auto" w:fill="F9F2F4"/>
              </w:rPr>
              <w:t>label</w:t>
            </w:r>
            <w:r w:rsidR="00141FEA">
              <w:rPr>
                <w:rStyle w:val="apple-converted-space"/>
                <w:rFonts w:ascii="Helvetica" w:hAnsi="Helvetica" w:cs="Helvetica"/>
                <w:color w:val="333333"/>
                <w:shd w:val="clear" w:color="auto" w:fill="FFFFFF"/>
              </w:rPr>
              <w:t> </w:t>
            </w:r>
            <w:r w:rsidR="00141FEA">
              <w:rPr>
                <w:rFonts w:ascii="Helvetica" w:hAnsi="Helvetica" w:cs="Helvetica"/>
                <w:color w:val="333333"/>
                <w:shd w:val="clear" w:color="auto" w:fill="FFFFFF"/>
              </w:rPr>
              <w:t>设置</w:t>
            </w:r>
            <w:r w:rsidR="00141FEA">
              <w:rPr>
                <w:rStyle w:val="apple-converted-space"/>
                <w:rFonts w:ascii="Helvetica" w:hAnsi="Helvetica" w:cs="Helvetica"/>
                <w:color w:val="333333"/>
                <w:shd w:val="clear" w:color="auto" w:fill="FFFFFF"/>
              </w:rPr>
              <w:t> </w:t>
            </w:r>
            <w:r w:rsidR="00141FEA">
              <w:rPr>
                <w:rStyle w:val="HTML"/>
                <w:rFonts w:ascii="Consolas" w:hAnsi="Consolas" w:cs="Consolas"/>
                <w:color w:val="C7254E"/>
                <w:sz w:val="22"/>
                <w:szCs w:val="22"/>
                <w:shd w:val="clear" w:color="auto" w:fill="F9F2F4"/>
              </w:rPr>
              <w:t>.sr-only</w:t>
            </w:r>
            <w:r w:rsidR="00141FEA">
              <w:rPr>
                <w:rStyle w:val="apple-converted-space"/>
                <w:rFonts w:ascii="Helvetica" w:hAnsi="Helvetica" w:cs="Helvetica"/>
                <w:color w:val="333333"/>
                <w:shd w:val="clear" w:color="auto" w:fill="FFFFFF"/>
              </w:rPr>
              <w:t> </w:t>
            </w:r>
            <w:r w:rsidR="00141FEA">
              <w:rPr>
                <w:rFonts w:ascii="Helvetica" w:hAnsi="Helvetica" w:cs="Helvetica"/>
                <w:color w:val="333333"/>
                <w:shd w:val="clear" w:color="auto" w:fill="FFFFFF"/>
              </w:rPr>
              <w:t>类将其隐藏。</w:t>
            </w:r>
          </w:p>
          <w:p w:rsidR="00905DF1" w:rsidRDefault="00905DF1" w:rsidP="00905DF1">
            <w:pPr>
              <w:ind w:left="0"/>
            </w:pPr>
            <w:r>
              <w:t>&lt;form class=</w:t>
            </w:r>
            <w:r w:rsidRPr="00905DF1">
              <w:rPr>
                <w:b/>
              </w:rPr>
              <w:t>"form-inline"</w:t>
            </w:r>
            <w:r>
              <w:t>&gt;</w:t>
            </w:r>
          </w:p>
          <w:p w:rsidR="00905DF1" w:rsidRPr="00905DF1" w:rsidRDefault="00905DF1" w:rsidP="00905DF1">
            <w:pPr>
              <w:ind w:left="0"/>
              <w:rPr>
                <w:b/>
              </w:rPr>
            </w:pPr>
            <w:r>
              <w:t xml:space="preserve"> </w:t>
            </w:r>
            <w:r w:rsidRPr="00905DF1">
              <w:rPr>
                <w:b/>
              </w:rPr>
              <w:t xml:space="preserve"> &lt;div class="form-group"&gt;</w:t>
            </w:r>
          </w:p>
          <w:p w:rsidR="00905DF1" w:rsidRDefault="00905DF1" w:rsidP="00905DF1">
            <w:pPr>
              <w:ind w:left="0"/>
            </w:pPr>
            <w:r>
              <w:t xml:space="preserve">    &lt;label </w:t>
            </w:r>
            <w:r w:rsidRPr="00905DF1">
              <w:rPr>
                <w:b/>
              </w:rPr>
              <w:t>class="sr-only"</w:t>
            </w:r>
            <w:r>
              <w:t xml:space="preserve"> for="exampleInputEmail3"&gt;Email address&lt;/label&gt;</w:t>
            </w:r>
          </w:p>
          <w:p w:rsidR="00905DF1" w:rsidRDefault="00905DF1" w:rsidP="00905DF1">
            <w:pPr>
              <w:ind w:left="0"/>
            </w:pPr>
            <w:r>
              <w:t xml:space="preserve">    &lt;input type="email" class="form-control" id="exampleInputEmail3" placeholder="Enter email"&gt;</w:t>
            </w:r>
          </w:p>
          <w:p w:rsidR="00905DF1" w:rsidRDefault="00905DF1" w:rsidP="00905DF1">
            <w:pPr>
              <w:ind w:left="0"/>
            </w:pPr>
            <w:r>
              <w:t xml:space="preserve">  &lt;/div&gt;</w:t>
            </w:r>
          </w:p>
          <w:p w:rsidR="00905DF1" w:rsidRDefault="00905DF1" w:rsidP="00905DF1">
            <w:pPr>
              <w:ind w:left="0"/>
            </w:pPr>
            <w:r>
              <w:t xml:space="preserve">  &lt;div class="form-group"&gt;</w:t>
            </w:r>
          </w:p>
          <w:p w:rsidR="00905DF1" w:rsidRDefault="00905DF1" w:rsidP="00905DF1">
            <w:pPr>
              <w:ind w:left="0"/>
            </w:pPr>
            <w:r>
              <w:t xml:space="preserve">    &lt;label class="sr-only" for="exampleInputPassword3"&gt;Password&lt;/label&gt;</w:t>
            </w:r>
          </w:p>
          <w:p w:rsidR="00905DF1" w:rsidRDefault="00905DF1" w:rsidP="00905DF1">
            <w:pPr>
              <w:ind w:left="0"/>
            </w:pPr>
            <w:r>
              <w:t xml:space="preserve">    &lt;input type="password" class="form-control" id="exampleInputPassword3" placeholder="Password"&gt;</w:t>
            </w:r>
          </w:p>
          <w:p w:rsidR="00905DF1" w:rsidRDefault="00905DF1" w:rsidP="00905DF1">
            <w:pPr>
              <w:ind w:left="0"/>
            </w:pPr>
            <w:r>
              <w:t xml:space="preserve">  &lt;/div&gt;</w:t>
            </w:r>
          </w:p>
          <w:p w:rsidR="00905DF1" w:rsidRDefault="00905DF1" w:rsidP="00905DF1">
            <w:pPr>
              <w:ind w:left="0"/>
            </w:pPr>
            <w:r>
              <w:t xml:space="preserve">  &lt;div class="checkbox"&gt;</w:t>
            </w:r>
          </w:p>
          <w:p w:rsidR="00905DF1" w:rsidRDefault="00905DF1" w:rsidP="00905DF1">
            <w:pPr>
              <w:ind w:left="0"/>
            </w:pPr>
            <w:r>
              <w:t xml:space="preserve">    &lt;label&gt;</w:t>
            </w:r>
          </w:p>
          <w:p w:rsidR="00905DF1" w:rsidRDefault="00905DF1" w:rsidP="00905DF1">
            <w:pPr>
              <w:ind w:left="0"/>
            </w:pPr>
            <w:r>
              <w:t xml:space="preserve">      &lt;input type="checkbox"&gt; Remember me</w:t>
            </w:r>
          </w:p>
          <w:p w:rsidR="00905DF1" w:rsidRDefault="00905DF1" w:rsidP="00905DF1">
            <w:pPr>
              <w:ind w:left="0"/>
            </w:pPr>
            <w:r>
              <w:t xml:space="preserve">    &lt;/label&gt;</w:t>
            </w:r>
          </w:p>
          <w:p w:rsidR="00905DF1" w:rsidRDefault="00905DF1" w:rsidP="00905DF1">
            <w:pPr>
              <w:ind w:left="0"/>
            </w:pPr>
            <w:r>
              <w:t xml:space="preserve">  &lt;/div&gt;</w:t>
            </w:r>
          </w:p>
          <w:p w:rsidR="00905DF1" w:rsidRDefault="00905DF1" w:rsidP="00905DF1">
            <w:pPr>
              <w:ind w:left="0"/>
            </w:pPr>
            <w:r>
              <w:t xml:space="preserve">  &lt;button type="submit" class="btn btn-default"&gt;Sign in&lt;/button&gt;</w:t>
            </w:r>
          </w:p>
          <w:p w:rsidR="00E2604B" w:rsidRDefault="00905DF1" w:rsidP="00905DF1">
            <w:pPr>
              <w:ind w:left="0"/>
            </w:pPr>
            <w:r>
              <w:lastRenderedPageBreak/>
              <w:t>&lt;/form&gt;</w:t>
            </w:r>
          </w:p>
          <w:p w:rsidR="00C9074F" w:rsidRPr="00905DF1" w:rsidRDefault="00C9074F" w:rsidP="00905DF1">
            <w:pPr>
              <w:ind w:left="0"/>
              <w:rPr>
                <w:rFonts w:hint="eastAsia"/>
              </w:rPr>
            </w:pPr>
            <w:r>
              <w:rPr>
                <w:noProof/>
              </w:rPr>
              <w:drawing>
                <wp:inline distT="0" distB="0" distL="0" distR="0" wp14:anchorId="129AE02D" wp14:editId="6A842648">
                  <wp:extent cx="5486400" cy="6305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630555"/>
                          </a:xfrm>
                          <a:prstGeom prst="rect">
                            <a:avLst/>
                          </a:prstGeom>
                        </pic:spPr>
                      </pic:pic>
                    </a:graphicData>
                  </a:graphic>
                </wp:inline>
              </w:drawing>
            </w:r>
          </w:p>
        </w:tc>
      </w:tr>
    </w:tbl>
    <w:p w:rsidR="00490B4F" w:rsidRPr="00490B4F" w:rsidRDefault="00490B4F" w:rsidP="00490B4F"/>
    <w:p w:rsidR="00490B4F" w:rsidRDefault="00490B4F" w:rsidP="00490B4F">
      <w:pPr>
        <w:pStyle w:val="2"/>
      </w:pPr>
      <w:r>
        <w:rPr>
          <w:rFonts w:hint="eastAsia"/>
        </w:rPr>
        <w:t>横向</w:t>
      </w:r>
      <w:r>
        <w:t>表单</w:t>
      </w:r>
    </w:p>
    <w:tbl>
      <w:tblPr>
        <w:tblStyle w:val="a8"/>
        <w:tblW w:w="0" w:type="auto"/>
        <w:tblInd w:w="360" w:type="dxa"/>
        <w:tblLook w:val="04A0" w:firstRow="1" w:lastRow="0" w:firstColumn="1" w:lastColumn="0" w:noHBand="0" w:noVBand="1"/>
      </w:tblPr>
      <w:tblGrid>
        <w:gridCol w:w="8270"/>
      </w:tblGrid>
      <w:tr w:rsidR="00310031" w:rsidTr="00310031">
        <w:tc>
          <w:tcPr>
            <w:tcW w:w="8630" w:type="dxa"/>
          </w:tcPr>
          <w:p w:rsidR="00310031" w:rsidRDefault="00310031" w:rsidP="00490B4F">
            <w:pPr>
              <w:ind w:left="0"/>
            </w:pPr>
            <w:r>
              <w:rPr>
                <w:rFonts w:ascii="Helvetica" w:hAnsi="Helvetica" w:cs="Helvetica"/>
                <w:color w:val="333333"/>
                <w:shd w:val="clear" w:color="auto" w:fill="FFFFFF"/>
              </w:rPr>
              <w:t>通过为表单添加</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.form-horizontal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类，并联合使用</w:t>
            </w:r>
            <w:r>
              <w:rPr>
                <w:rFonts w:ascii="Helvetica" w:hAnsi="Helvetica" w:cs="Helvetica"/>
                <w:color w:val="333333"/>
                <w:shd w:val="clear" w:color="auto" w:fill="FFFFFF"/>
              </w:rPr>
              <w:t xml:space="preserve"> Bootstrap </w:t>
            </w:r>
            <w:r>
              <w:rPr>
                <w:rFonts w:ascii="Helvetica" w:hAnsi="Helvetica" w:cs="Helvetica"/>
                <w:color w:val="333333"/>
                <w:shd w:val="clear" w:color="auto" w:fill="FFFFFF"/>
              </w:rPr>
              <w:t>预置的栅格类，可以将</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label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标签和控件组水平并排布局。这样做将改变</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.form-group</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的行为，使其表现为栅格系统中的行（</w:t>
            </w:r>
            <w:r>
              <w:rPr>
                <w:rFonts w:ascii="Helvetica" w:hAnsi="Helvetica" w:cs="Helvetica"/>
                <w:color w:val="333333"/>
                <w:shd w:val="clear" w:color="auto" w:fill="FFFFFF"/>
              </w:rPr>
              <w:t>row</w:t>
            </w:r>
            <w:r>
              <w:rPr>
                <w:rFonts w:ascii="Helvetica" w:hAnsi="Helvetica" w:cs="Helvetica"/>
                <w:color w:val="333333"/>
                <w:shd w:val="clear" w:color="auto" w:fill="FFFFFF"/>
              </w:rPr>
              <w:t>），因此就无需再额外添加</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.row</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了。</w:t>
            </w:r>
          </w:p>
          <w:p w:rsidR="002D5401" w:rsidRPr="002D5401" w:rsidRDefault="002D5401" w:rsidP="002D5401">
            <w:pPr>
              <w:ind w:left="0"/>
              <w:rPr>
                <w:b/>
              </w:rPr>
            </w:pPr>
            <w:r w:rsidRPr="002D5401">
              <w:rPr>
                <w:b/>
              </w:rPr>
              <w:t>&lt;form class="form-horizontal"&gt;</w:t>
            </w:r>
          </w:p>
          <w:p w:rsidR="002D5401" w:rsidRDefault="002D5401" w:rsidP="002D5401">
            <w:pPr>
              <w:ind w:left="0"/>
            </w:pPr>
            <w:r>
              <w:t xml:space="preserve">  &lt;div class="</w:t>
            </w:r>
            <w:r w:rsidRPr="008B2927">
              <w:rPr>
                <w:b/>
              </w:rPr>
              <w:t>form-group</w:t>
            </w:r>
            <w:r>
              <w:t>"&gt;</w:t>
            </w:r>
          </w:p>
          <w:p w:rsidR="002D5401" w:rsidRDefault="002D5401" w:rsidP="002D5401">
            <w:pPr>
              <w:ind w:left="0"/>
            </w:pPr>
            <w:r>
              <w:t xml:space="preserve">    &lt;label for="inputEmail3" class="col-sm-2 control-label"&gt;Email&lt;/label&gt;</w:t>
            </w:r>
          </w:p>
          <w:p w:rsidR="002D5401" w:rsidRDefault="002D5401" w:rsidP="002D5401">
            <w:pPr>
              <w:ind w:left="0"/>
            </w:pPr>
            <w:r>
              <w:t xml:space="preserve">    &lt;div class="col-sm-10"&gt;</w:t>
            </w:r>
          </w:p>
          <w:p w:rsidR="002D5401" w:rsidRDefault="002D5401" w:rsidP="002D5401">
            <w:pPr>
              <w:ind w:left="0"/>
            </w:pPr>
            <w:r>
              <w:t xml:space="preserve">      &lt;input type="email" class="form-control" id="inputEmail3" placeholder="Email"&gt;</w:t>
            </w:r>
          </w:p>
          <w:p w:rsidR="002D5401" w:rsidRDefault="002D5401" w:rsidP="002D5401">
            <w:pPr>
              <w:ind w:left="0"/>
            </w:pPr>
            <w:r>
              <w:t xml:space="preserve">    &lt;/div&gt;</w:t>
            </w:r>
          </w:p>
          <w:p w:rsidR="002D5401" w:rsidRDefault="002D5401" w:rsidP="002D5401">
            <w:pPr>
              <w:ind w:left="0"/>
            </w:pPr>
            <w:r>
              <w:t xml:space="preserve">  &lt;/div&gt;</w:t>
            </w:r>
          </w:p>
          <w:p w:rsidR="002D5401" w:rsidRDefault="002D5401" w:rsidP="002D5401">
            <w:pPr>
              <w:ind w:left="0"/>
            </w:pPr>
            <w:r>
              <w:t xml:space="preserve">  &lt;div class="form-group"&gt;</w:t>
            </w:r>
          </w:p>
          <w:p w:rsidR="002D5401" w:rsidRDefault="002D5401" w:rsidP="002D5401">
            <w:pPr>
              <w:ind w:left="0"/>
            </w:pPr>
            <w:r>
              <w:t xml:space="preserve">    &lt;label for="inputPassword3" class="col-sm-2 control-label"&gt;Password&lt;/label&gt;</w:t>
            </w:r>
          </w:p>
          <w:p w:rsidR="002D5401" w:rsidRDefault="002D5401" w:rsidP="002D5401">
            <w:pPr>
              <w:ind w:left="0"/>
            </w:pPr>
            <w:r>
              <w:t xml:space="preserve">    &lt;div class="col-sm-10"&gt;</w:t>
            </w:r>
          </w:p>
          <w:p w:rsidR="002D5401" w:rsidRDefault="002D5401" w:rsidP="002D5401">
            <w:pPr>
              <w:ind w:left="0"/>
            </w:pPr>
            <w:r>
              <w:t xml:space="preserve">      &lt;input type="password" class="form-control" id="inputPassword3" placeholder="Password"&gt;</w:t>
            </w:r>
          </w:p>
          <w:p w:rsidR="002D5401" w:rsidRDefault="002D5401" w:rsidP="002D5401">
            <w:pPr>
              <w:ind w:left="0"/>
            </w:pPr>
            <w:r>
              <w:t xml:space="preserve">    &lt;/div&gt;</w:t>
            </w:r>
          </w:p>
          <w:p w:rsidR="002D5401" w:rsidRDefault="002D5401" w:rsidP="002D5401">
            <w:pPr>
              <w:ind w:left="0"/>
            </w:pPr>
            <w:r>
              <w:t xml:space="preserve">  &lt;/div&gt;</w:t>
            </w:r>
          </w:p>
          <w:p w:rsidR="002D5401" w:rsidRDefault="002D5401" w:rsidP="002D5401">
            <w:pPr>
              <w:ind w:left="0"/>
            </w:pPr>
            <w:r>
              <w:t xml:space="preserve">  &lt;div class="form-group"&gt;</w:t>
            </w:r>
          </w:p>
          <w:p w:rsidR="002D5401" w:rsidRDefault="002D5401" w:rsidP="002D5401">
            <w:pPr>
              <w:ind w:left="0"/>
            </w:pPr>
            <w:r>
              <w:t xml:space="preserve">    &lt;div class="col-sm-offset-2 col-sm-10"&gt;</w:t>
            </w:r>
          </w:p>
          <w:p w:rsidR="002D5401" w:rsidRDefault="002D5401" w:rsidP="002D5401">
            <w:pPr>
              <w:ind w:left="0"/>
            </w:pPr>
            <w:r>
              <w:t xml:space="preserve">      &lt;div class="checkbox"&gt;</w:t>
            </w:r>
          </w:p>
          <w:p w:rsidR="002D5401" w:rsidRDefault="002D5401" w:rsidP="002D5401">
            <w:pPr>
              <w:ind w:left="0"/>
            </w:pPr>
            <w:r>
              <w:t xml:space="preserve">        &lt;label&gt;</w:t>
            </w:r>
          </w:p>
          <w:p w:rsidR="002D5401" w:rsidRDefault="002D5401" w:rsidP="002D5401">
            <w:pPr>
              <w:ind w:left="0"/>
            </w:pPr>
            <w:r>
              <w:lastRenderedPageBreak/>
              <w:t xml:space="preserve">          &lt;input type="checkbox"&gt; Remember me</w:t>
            </w:r>
          </w:p>
          <w:p w:rsidR="002D5401" w:rsidRDefault="002D5401" w:rsidP="002D5401">
            <w:pPr>
              <w:ind w:left="0"/>
            </w:pPr>
            <w:r>
              <w:t xml:space="preserve">        &lt;/label&gt;</w:t>
            </w:r>
          </w:p>
          <w:p w:rsidR="002D5401" w:rsidRDefault="002D5401" w:rsidP="002D5401">
            <w:pPr>
              <w:ind w:left="0"/>
            </w:pPr>
            <w:r>
              <w:t xml:space="preserve">      &lt;/div&gt;</w:t>
            </w:r>
          </w:p>
          <w:p w:rsidR="002D5401" w:rsidRDefault="002D5401" w:rsidP="002D5401">
            <w:pPr>
              <w:ind w:left="0"/>
            </w:pPr>
            <w:r>
              <w:t xml:space="preserve">    &lt;/div&gt;</w:t>
            </w:r>
          </w:p>
          <w:p w:rsidR="002D5401" w:rsidRDefault="002D5401" w:rsidP="002D5401">
            <w:pPr>
              <w:ind w:left="0"/>
            </w:pPr>
            <w:r>
              <w:t xml:space="preserve">  &lt;/div&gt;</w:t>
            </w:r>
          </w:p>
          <w:p w:rsidR="002D5401" w:rsidRDefault="002D5401" w:rsidP="002D5401">
            <w:pPr>
              <w:ind w:left="0"/>
            </w:pPr>
            <w:r>
              <w:t xml:space="preserve">  &lt;div class="form-group"&gt;</w:t>
            </w:r>
          </w:p>
          <w:p w:rsidR="002D5401" w:rsidRDefault="002D5401" w:rsidP="002D5401">
            <w:pPr>
              <w:ind w:left="0"/>
            </w:pPr>
            <w:r>
              <w:t xml:space="preserve">    &lt;div class="col-sm-offset-2 col-sm-10"&gt;</w:t>
            </w:r>
          </w:p>
          <w:p w:rsidR="002D5401" w:rsidRDefault="002D5401" w:rsidP="002D5401">
            <w:pPr>
              <w:ind w:left="0"/>
            </w:pPr>
            <w:r>
              <w:t xml:space="preserve">      &lt;button type="submit" class="btn btn-default"&gt;Sign in&lt;/button&gt;</w:t>
            </w:r>
          </w:p>
          <w:p w:rsidR="002D5401" w:rsidRDefault="002D5401" w:rsidP="002D5401">
            <w:pPr>
              <w:ind w:left="0"/>
            </w:pPr>
            <w:r>
              <w:t xml:space="preserve">    &lt;/div&gt;</w:t>
            </w:r>
          </w:p>
          <w:p w:rsidR="002D5401" w:rsidRDefault="002D5401" w:rsidP="002D5401">
            <w:pPr>
              <w:ind w:left="0"/>
            </w:pPr>
            <w:r>
              <w:t xml:space="preserve">  &lt;/div&gt;</w:t>
            </w:r>
          </w:p>
          <w:p w:rsidR="00310031" w:rsidRPr="002D5401" w:rsidRDefault="002D5401" w:rsidP="002D5401">
            <w:pPr>
              <w:ind w:left="0"/>
            </w:pPr>
            <w:r>
              <w:t>&lt;/form&gt;</w:t>
            </w:r>
          </w:p>
          <w:p w:rsidR="00310031" w:rsidRDefault="00CC5852" w:rsidP="00490B4F">
            <w:pPr>
              <w:ind w:left="0"/>
              <w:rPr>
                <w:rFonts w:hint="eastAsia"/>
              </w:rPr>
            </w:pPr>
            <w:r>
              <w:rPr>
                <w:noProof/>
              </w:rPr>
              <w:drawing>
                <wp:inline distT="0" distB="0" distL="0" distR="0" wp14:anchorId="12AE5FD4" wp14:editId="332C009C">
                  <wp:extent cx="5486400" cy="14503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450340"/>
                          </a:xfrm>
                          <a:prstGeom prst="rect">
                            <a:avLst/>
                          </a:prstGeom>
                        </pic:spPr>
                      </pic:pic>
                    </a:graphicData>
                  </a:graphic>
                </wp:inline>
              </w:drawing>
            </w:r>
          </w:p>
        </w:tc>
      </w:tr>
    </w:tbl>
    <w:p w:rsidR="00490B4F" w:rsidRPr="00490B4F" w:rsidRDefault="00490B4F" w:rsidP="00490B4F"/>
    <w:p w:rsidR="00490B4F" w:rsidRDefault="00490B4F" w:rsidP="00490B4F">
      <w:pPr>
        <w:pStyle w:val="2"/>
      </w:pPr>
      <w:r>
        <w:rPr>
          <w:rFonts w:hint="eastAsia"/>
        </w:rPr>
        <w:t>表单控件</w:t>
      </w:r>
    </w:p>
    <w:tbl>
      <w:tblPr>
        <w:tblStyle w:val="a8"/>
        <w:tblW w:w="0" w:type="auto"/>
        <w:tblInd w:w="360" w:type="dxa"/>
        <w:tblLook w:val="04A0" w:firstRow="1" w:lastRow="0" w:firstColumn="1" w:lastColumn="0" w:noHBand="0" w:noVBand="1"/>
      </w:tblPr>
      <w:tblGrid>
        <w:gridCol w:w="8270"/>
      </w:tblGrid>
      <w:tr w:rsidR="00923DB8" w:rsidTr="00923DB8">
        <w:tc>
          <w:tcPr>
            <w:tcW w:w="8630" w:type="dxa"/>
          </w:tcPr>
          <w:p w:rsidR="00923DB8" w:rsidRPr="00923DB8" w:rsidRDefault="00923DB8" w:rsidP="00923DB8">
            <w:pPr>
              <w:ind w:left="0"/>
              <w:rPr>
                <w:rFonts w:hint="eastAsia"/>
              </w:rPr>
            </w:pPr>
            <w:r>
              <w:rPr>
                <w:rFonts w:hint="eastAsia"/>
              </w:rPr>
              <w:t>输入框：包括大部分表单控件、文本输入域控件，还支持所有</w:t>
            </w:r>
            <w:r>
              <w:t xml:space="preserve"> HTML5 类型的输入控件：</w:t>
            </w:r>
            <w:r w:rsidR="00E27A9C" w:rsidRPr="00E27A9C">
              <w:t>text、password</w:t>
            </w:r>
            <w:r w:rsidR="00E27A9C">
              <w:rPr>
                <w:rFonts w:hint="eastAsia"/>
              </w:rPr>
              <w:t>等</w:t>
            </w:r>
          </w:p>
          <w:p w:rsidR="00923DB8" w:rsidRPr="00E27A9C" w:rsidRDefault="00923DB8" w:rsidP="00E27A9C">
            <w:pPr>
              <w:pStyle w:val="HTML0"/>
              <w:rPr>
                <w:rFonts w:ascii="Consolas" w:hAnsi="Consolas" w:cs="Consolas" w:hint="eastAsia"/>
                <w:color w:val="333333"/>
                <w:sz w:val="20"/>
                <w:szCs w:val="20"/>
              </w:rPr>
            </w:pPr>
            <w:r>
              <w:rPr>
                <w:rStyle w:val="nt"/>
                <w:rFonts w:ascii="Consolas" w:hAnsi="Consolas" w:cs="Consolas"/>
                <w:color w:val="2F6F9F"/>
              </w:rPr>
              <w:t>&lt;input</w:t>
            </w:r>
            <w:r>
              <w:rPr>
                <w:rStyle w:val="HTML"/>
                <w:rFonts w:ascii="Consolas" w:hAnsi="Consolas" w:cs="Consolas"/>
                <w:color w:val="333333"/>
              </w:rPr>
              <w:t xml:space="preserve"> </w:t>
            </w:r>
            <w:r>
              <w:rPr>
                <w:rStyle w:val="na"/>
                <w:rFonts w:ascii="Consolas" w:hAnsi="Consolas" w:cs="Consolas"/>
                <w:color w:val="4F9FCF"/>
              </w:rPr>
              <w:t>type=</w:t>
            </w:r>
            <w:r>
              <w:rPr>
                <w:rStyle w:val="s"/>
                <w:rFonts w:ascii="Consolas" w:hAnsi="Consolas" w:cs="Consolas"/>
                <w:color w:val="D44950"/>
              </w:rPr>
              <w:t>"text"</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"form-control"</w:t>
            </w:r>
            <w:r>
              <w:rPr>
                <w:rStyle w:val="HTML"/>
                <w:rFonts w:ascii="Consolas" w:hAnsi="Consolas" w:cs="Consolas"/>
                <w:color w:val="333333"/>
              </w:rPr>
              <w:t xml:space="preserve"> </w:t>
            </w:r>
            <w:r>
              <w:rPr>
                <w:rStyle w:val="na"/>
                <w:rFonts w:ascii="Consolas" w:hAnsi="Consolas" w:cs="Consolas"/>
                <w:color w:val="4F9FCF"/>
              </w:rPr>
              <w:t>placeholder=</w:t>
            </w:r>
            <w:r>
              <w:rPr>
                <w:rStyle w:val="s"/>
                <w:rFonts w:ascii="Consolas" w:hAnsi="Consolas" w:cs="Consolas"/>
                <w:color w:val="D44950"/>
              </w:rPr>
              <w:t>"Text input"</w:t>
            </w:r>
            <w:r>
              <w:rPr>
                <w:rStyle w:val="nt"/>
                <w:rFonts w:ascii="Consolas" w:hAnsi="Consolas" w:cs="Consolas"/>
                <w:color w:val="2F6F9F"/>
              </w:rPr>
              <w:t>&gt;</w:t>
            </w:r>
          </w:p>
          <w:p w:rsidR="00923DB8" w:rsidRDefault="00E27A9C" w:rsidP="00923DB8">
            <w:pPr>
              <w:ind w:left="0"/>
            </w:pPr>
            <w:r>
              <w:rPr>
                <w:noProof/>
              </w:rPr>
              <w:drawing>
                <wp:inline distT="0" distB="0" distL="0" distR="0" wp14:anchorId="3E1B8E78" wp14:editId="3C09B144">
                  <wp:extent cx="3895725" cy="7810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5725" cy="781050"/>
                          </a:xfrm>
                          <a:prstGeom prst="rect">
                            <a:avLst/>
                          </a:prstGeom>
                        </pic:spPr>
                      </pic:pic>
                    </a:graphicData>
                  </a:graphic>
                </wp:inline>
              </w:drawing>
            </w:r>
          </w:p>
          <w:p w:rsidR="00E27A9C" w:rsidRDefault="00E27A9C" w:rsidP="00923DB8">
            <w:pPr>
              <w:ind w:left="0"/>
            </w:pPr>
          </w:p>
          <w:p w:rsidR="00E27A9C" w:rsidRDefault="00E27A9C" w:rsidP="00923DB8">
            <w:pPr>
              <w:ind w:left="0"/>
              <w:rPr>
                <w:rFonts w:hint="eastAsia"/>
              </w:rPr>
            </w:pPr>
            <w:r w:rsidRPr="00E27A9C">
              <w:rPr>
                <w:rFonts w:hint="eastAsia"/>
              </w:rPr>
              <w:t>文本域</w:t>
            </w:r>
            <w:r>
              <w:rPr>
                <w:rFonts w:hint="eastAsia"/>
              </w:rPr>
              <w:t>：</w:t>
            </w:r>
            <w:r w:rsidRPr="00E27A9C">
              <w:rPr>
                <w:rFonts w:hint="eastAsia"/>
              </w:rPr>
              <w:t>支持多行文本的表单控件。可根据需要改变</w:t>
            </w:r>
            <w:r w:rsidRPr="00E27A9C">
              <w:t xml:space="preserve"> rows 属性</w:t>
            </w:r>
          </w:p>
          <w:p w:rsidR="00923DB8" w:rsidRPr="00E27A9C" w:rsidRDefault="00E27A9C" w:rsidP="00E27A9C">
            <w:pPr>
              <w:pStyle w:val="HTML0"/>
              <w:rPr>
                <w:rFonts w:ascii="Consolas" w:hAnsi="Consolas" w:cs="Consolas"/>
                <w:color w:val="333333"/>
                <w:sz w:val="20"/>
                <w:szCs w:val="20"/>
              </w:rPr>
            </w:pPr>
            <w:r>
              <w:rPr>
                <w:rStyle w:val="nt"/>
                <w:rFonts w:ascii="Consolas" w:hAnsi="Consolas" w:cs="Consolas"/>
                <w:color w:val="2F6F9F"/>
              </w:rPr>
              <w:t>&lt;textarea</w:t>
            </w:r>
            <w:r>
              <w:rPr>
                <w:rStyle w:val="HTML"/>
                <w:rFonts w:ascii="Consolas" w:hAnsi="Consolas" w:cs="Consolas"/>
                <w:color w:val="333333"/>
              </w:rPr>
              <w:t xml:space="preserve"> </w:t>
            </w:r>
            <w:r>
              <w:rPr>
                <w:rStyle w:val="na"/>
                <w:rFonts w:ascii="Consolas" w:hAnsi="Consolas" w:cs="Consolas"/>
                <w:color w:val="4F9FCF"/>
              </w:rPr>
              <w:t>class=</w:t>
            </w:r>
            <w:r>
              <w:rPr>
                <w:rStyle w:val="s"/>
                <w:rFonts w:ascii="Consolas" w:hAnsi="Consolas" w:cs="Consolas"/>
                <w:color w:val="D44950"/>
              </w:rPr>
              <w:t>"form-control"</w:t>
            </w:r>
            <w:r>
              <w:rPr>
                <w:rStyle w:val="HTML"/>
                <w:rFonts w:ascii="Consolas" w:hAnsi="Consolas" w:cs="Consolas"/>
                <w:color w:val="333333"/>
              </w:rPr>
              <w:t xml:space="preserve"> </w:t>
            </w:r>
            <w:r>
              <w:rPr>
                <w:rStyle w:val="na"/>
                <w:rFonts w:ascii="Consolas" w:hAnsi="Consolas" w:cs="Consolas"/>
                <w:color w:val="4F9FCF"/>
              </w:rPr>
              <w:t>rows=</w:t>
            </w:r>
            <w:r>
              <w:rPr>
                <w:rStyle w:val="s"/>
                <w:rFonts w:ascii="Consolas" w:hAnsi="Consolas" w:cs="Consolas"/>
                <w:color w:val="D44950"/>
              </w:rPr>
              <w:t>"3"</w:t>
            </w:r>
            <w:r>
              <w:rPr>
                <w:rStyle w:val="nt"/>
                <w:rFonts w:ascii="Consolas" w:hAnsi="Consolas" w:cs="Consolas"/>
                <w:color w:val="2F6F9F"/>
              </w:rPr>
              <w:t>&gt;&lt;/textarea&gt;</w:t>
            </w:r>
          </w:p>
          <w:p w:rsidR="00923DB8" w:rsidRDefault="00BD1175" w:rsidP="00923DB8">
            <w:pPr>
              <w:ind w:left="0"/>
            </w:pPr>
            <w:r>
              <w:rPr>
                <w:noProof/>
              </w:rPr>
              <w:lastRenderedPageBreak/>
              <w:drawing>
                <wp:inline distT="0" distB="0" distL="0" distR="0" wp14:anchorId="26B06C39" wp14:editId="21C0CE17">
                  <wp:extent cx="5305425" cy="7905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790575"/>
                          </a:xfrm>
                          <a:prstGeom prst="rect">
                            <a:avLst/>
                          </a:prstGeom>
                        </pic:spPr>
                      </pic:pic>
                    </a:graphicData>
                  </a:graphic>
                </wp:inline>
              </w:drawing>
            </w:r>
          </w:p>
          <w:p w:rsidR="00923DB8" w:rsidRDefault="00923DB8" w:rsidP="00923DB8">
            <w:pPr>
              <w:ind w:left="0"/>
            </w:pPr>
          </w:p>
          <w:p w:rsidR="00D56AEB" w:rsidRDefault="00E10E64" w:rsidP="00923DB8">
            <w:pPr>
              <w:ind w:left="0"/>
              <w:rPr>
                <w:rFonts w:hint="eastAsia"/>
              </w:rPr>
            </w:pPr>
            <w:r>
              <w:rPr>
                <w:rFonts w:hint="eastAsia"/>
              </w:rPr>
              <w:t>单选框</w:t>
            </w:r>
            <w:r>
              <w:t>和多选框：</w:t>
            </w:r>
            <w:r w:rsidR="00D56AEB">
              <w:rPr>
                <w:rFonts w:hint="eastAsia"/>
              </w:rPr>
              <w:t>使用</w:t>
            </w:r>
            <w:r w:rsidR="00D56AEB">
              <w:t>的时候每个input要用label宝珠</w:t>
            </w:r>
          </w:p>
          <w:p w:rsidR="00A4209B" w:rsidRDefault="00A4209B" w:rsidP="00A4209B">
            <w:pPr>
              <w:ind w:left="0"/>
            </w:pPr>
            <w:r>
              <w:t>&lt;div class="</w:t>
            </w:r>
            <w:r w:rsidRPr="00D56AEB">
              <w:rPr>
                <w:b/>
              </w:rPr>
              <w:t>checkbox</w:t>
            </w:r>
            <w:r>
              <w:t>"&gt;</w:t>
            </w:r>
          </w:p>
          <w:p w:rsidR="00A4209B" w:rsidRDefault="00A4209B" w:rsidP="00A4209B">
            <w:pPr>
              <w:ind w:left="0"/>
            </w:pPr>
            <w:r>
              <w:t xml:space="preserve">  &lt;label&gt;&lt;input type="</w:t>
            </w:r>
            <w:r w:rsidRPr="00D56AEB">
              <w:rPr>
                <w:b/>
              </w:rPr>
              <w:t>checkbox</w:t>
            </w:r>
            <w:r>
              <w:t>" value=""&gt;</w:t>
            </w:r>
            <w:r w:rsidR="001F5EA3">
              <w:t xml:space="preserve"> o</w:t>
            </w:r>
            <w:r>
              <w:t>ption one  &lt;/label&gt;</w:t>
            </w:r>
          </w:p>
          <w:p w:rsidR="00641882" w:rsidRPr="00A4209B" w:rsidRDefault="00A4209B" w:rsidP="00A4209B">
            <w:pPr>
              <w:ind w:left="0"/>
            </w:pPr>
            <w:r>
              <w:t>&lt;/div&gt;</w:t>
            </w:r>
          </w:p>
          <w:p w:rsidR="00A4209B" w:rsidRDefault="00A4209B" w:rsidP="00A4209B">
            <w:pPr>
              <w:ind w:left="0"/>
            </w:pPr>
            <w:r>
              <w:t>&lt;div class="</w:t>
            </w:r>
            <w:r w:rsidRPr="00D56AEB">
              <w:rPr>
                <w:b/>
              </w:rPr>
              <w:t>checkbox</w:t>
            </w:r>
            <w:r>
              <w:t>"&gt;</w:t>
            </w:r>
          </w:p>
          <w:p w:rsidR="00A4209B" w:rsidRDefault="00A4209B" w:rsidP="00A4209B">
            <w:pPr>
              <w:ind w:left="0"/>
            </w:pPr>
            <w:r>
              <w:t xml:space="preserve">  &lt;label&gt;&lt;input type="</w:t>
            </w:r>
            <w:r w:rsidRPr="00D56AEB">
              <w:rPr>
                <w:b/>
              </w:rPr>
              <w:t>checkbox</w:t>
            </w:r>
            <w:r>
              <w:t>" value=""&gt;</w:t>
            </w:r>
            <w:r>
              <w:t xml:space="preserve"> Option two</w:t>
            </w:r>
            <w:r>
              <w:t xml:space="preserve">  &lt;/label&gt;</w:t>
            </w:r>
          </w:p>
          <w:p w:rsidR="00A4209B" w:rsidRPr="00A4209B" w:rsidRDefault="00A4209B" w:rsidP="00A4209B">
            <w:pPr>
              <w:ind w:left="0"/>
            </w:pPr>
            <w:r>
              <w:t>&lt;/div&gt;</w:t>
            </w:r>
          </w:p>
          <w:p w:rsidR="00641882" w:rsidRDefault="00565EC4" w:rsidP="00923DB8">
            <w:pPr>
              <w:ind w:left="0"/>
            </w:pPr>
            <w:r>
              <w:rPr>
                <w:noProof/>
              </w:rPr>
              <w:drawing>
                <wp:inline distT="0" distB="0" distL="0" distR="0" wp14:anchorId="589B4F05" wp14:editId="23CFB913">
                  <wp:extent cx="3200400" cy="6191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619125"/>
                          </a:xfrm>
                          <a:prstGeom prst="rect">
                            <a:avLst/>
                          </a:prstGeom>
                        </pic:spPr>
                      </pic:pic>
                    </a:graphicData>
                  </a:graphic>
                </wp:inline>
              </w:drawing>
            </w:r>
          </w:p>
          <w:p w:rsidR="00D56AEB" w:rsidRDefault="00D56AEB" w:rsidP="00D56AEB">
            <w:pPr>
              <w:ind w:left="0"/>
            </w:pPr>
            <w:r>
              <w:t>&lt;div class="</w:t>
            </w:r>
            <w:r w:rsidRPr="00D56AEB">
              <w:rPr>
                <w:b/>
              </w:rPr>
              <w:t>radio</w:t>
            </w:r>
            <w:r>
              <w:t>"&gt;</w:t>
            </w:r>
          </w:p>
          <w:p w:rsidR="00D56AEB" w:rsidRDefault="00D56AEB" w:rsidP="00D56AEB">
            <w:pPr>
              <w:ind w:left="0"/>
            </w:pPr>
            <w:r>
              <w:t xml:space="preserve">  &lt;label&gt;&lt;input name="sex" type="</w:t>
            </w:r>
            <w:r w:rsidRPr="00D56AEB">
              <w:rPr>
                <w:b/>
              </w:rPr>
              <w:t>radio</w:t>
            </w:r>
            <w:r>
              <w:t>" value="1"&gt; 男  &lt;/label&gt;</w:t>
            </w:r>
          </w:p>
          <w:p w:rsidR="00D56AEB" w:rsidRDefault="00D56AEB" w:rsidP="00D56AEB">
            <w:pPr>
              <w:ind w:left="0"/>
            </w:pPr>
            <w:r>
              <w:t>&lt;/div&gt;</w:t>
            </w:r>
          </w:p>
          <w:p w:rsidR="00D56AEB" w:rsidRDefault="00D56AEB" w:rsidP="00D56AEB">
            <w:pPr>
              <w:ind w:left="0"/>
            </w:pPr>
            <w:r>
              <w:t>&lt;div class="</w:t>
            </w:r>
            <w:r w:rsidRPr="00D56AEB">
              <w:rPr>
                <w:b/>
              </w:rPr>
              <w:t>radio</w:t>
            </w:r>
            <w:r>
              <w:t>"&gt;</w:t>
            </w:r>
          </w:p>
          <w:p w:rsidR="00D56AEB" w:rsidRDefault="00D56AEB" w:rsidP="00D56AEB">
            <w:pPr>
              <w:ind w:left="0"/>
            </w:pPr>
            <w:r>
              <w:t xml:space="preserve">  &lt;label&gt;&lt;input name="sex" type="</w:t>
            </w:r>
            <w:r w:rsidRPr="00D56AEB">
              <w:rPr>
                <w:b/>
              </w:rPr>
              <w:t>radio</w:t>
            </w:r>
            <w:r>
              <w:t>" value="0"&gt; 女 &lt;/label&gt;</w:t>
            </w:r>
          </w:p>
          <w:p w:rsidR="00641882" w:rsidRDefault="00D56AEB" w:rsidP="00D56AEB">
            <w:pPr>
              <w:ind w:left="0"/>
            </w:pPr>
            <w:r>
              <w:t>&lt;/div&gt;</w:t>
            </w:r>
          </w:p>
          <w:p w:rsidR="00D56AEB" w:rsidRDefault="00D56AEB" w:rsidP="00D56AEB">
            <w:pPr>
              <w:ind w:left="0"/>
            </w:pPr>
            <w:r>
              <w:rPr>
                <w:noProof/>
              </w:rPr>
              <w:drawing>
                <wp:inline distT="0" distB="0" distL="0" distR="0" wp14:anchorId="0DB7F5D3" wp14:editId="0B0CC155">
                  <wp:extent cx="3552825" cy="7239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723900"/>
                          </a:xfrm>
                          <a:prstGeom prst="rect">
                            <a:avLst/>
                          </a:prstGeom>
                        </pic:spPr>
                      </pic:pic>
                    </a:graphicData>
                  </a:graphic>
                </wp:inline>
              </w:drawing>
            </w:r>
          </w:p>
          <w:p w:rsidR="00D56AEB" w:rsidRDefault="00D56AEB" w:rsidP="00D56AEB">
            <w:pPr>
              <w:ind w:left="0"/>
              <w:rPr>
                <w:rFonts w:hint="eastAsia"/>
              </w:rPr>
            </w:pPr>
            <w:r>
              <w:rPr>
                <w:rFonts w:hint="eastAsia"/>
              </w:rPr>
              <w:t>#行内</w:t>
            </w:r>
            <w:r>
              <w:t>checkbox</w:t>
            </w:r>
            <w:r>
              <w:rPr>
                <w:rFonts w:hint="eastAsia"/>
              </w:rPr>
              <w:t>和</w:t>
            </w:r>
            <w:r>
              <w:t>radio</w:t>
            </w:r>
          </w:p>
          <w:p w:rsidR="00641882" w:rsidRDefault="00AA53D2" w:rsidP="00923DB8">
            <w:pPr>
              <w:ind w:left="0"/>
              <w:rPr>
                <w:rFonts w:hint="eastAsia"/>
              </w:rPr>
            </w:pPr>
            <w:r>
              <w:rPr>
                <w:rFonts w:ascii="Helvetica" w:hAnsi="Helvetica" w:cs="Helvetica"/>
                <w:color w:val="333333"/>
                <w:shd w:val="clear" w:color="auto" w:fill="FFFFFF"/>
              </w:rPr>
              <w:t>通过将</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.checkbox-inline</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或</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.radio-inline</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类应用到一系列的多选框（</w:t>
            </w:r>
            <w:r>
              <w:rPr>
                <w:rFonts w:ascii="Helvetica" w:hAnsi="Helvetica" w:cs="Helvetica"/>
                <w:color w:val="333333"/>
                <w:shd w:val="clear" w:color="auto" w:fill="FFFFFF"/>
              </w:rPr>
              <w:t>checkbox</w:t>
            </w:r>
            <w:r>
              <w:rPr>
                <w:rFonts w:ascii="Helvetica" w:hAnsi="Helvetica" w:cs="Helvetica"/>
                <w:color w:val="333333"/>
                <w:shd w:val="clear" w:color="auto" w:fill="FFFFFF"/>
              </w:rPr>
              <w:t>）或单选框（</w:t>
            </w:r>
            <w:r>
              <w:rPr>
                <w:rFonts w:ascii="Helvetica" w:hAnsi="Helvetica" w:cs="Helvetica"/>
                <w:color w:val="333333"/>
                <w:shd w:val="clear" w:color="auto" w:fill="FFFFFF"/>
              </w:rPr>
              <w:t>radio</w:t>
            </w:r>
            <w:r>
              <w:rPr>
                <w:rFonts w:ascii="Helvetica" w:hAnsi="Helvetica" w:cs="Helvetica"/>
                <w:color w:val="333333"/>
                <w:shd w:val="clear" w:color="auto" w:fill="FFFFFF"/>
              </w:rPr>
              <w:t>）控件上，可以使这些控件排列在一行。</w:t>
            </w:r>
          </w:p>
          <w:p w:rsidR="00AA53D2" w:rsidRDefault="00AA53D2" w:rsidP="00AA53D2">
            <w:pPr>
              <w:ind w:left="0"/>
            </w:pPr>
            <w:r>
              <w:t>&lt;label class="</w:t>
            </w:r>
            <w:r w:rsidRPr="0059587C">
              <w:rPr>
                <w:b/>
              </w:rPr>
              <w:t>checkbox-inline</w:t>
            </w:r>
            <w:r>
              <w:t>"&gt;</w:t>
            </w:r>
          </w:p>
          <w:p w:rsidR="00AA53D2" w:rsidRDefault="00AA53D2" w:rsidP="00AA53D2">
            <w:pPr>
              <w:ind w:left="0"/>
            </w:pPr>
            <w:r>
              <w:t xml:space="preserve">  &lt;input type="checkbox" id="inlineCheckbox1" value="option1"&gt; 1</w:t>
            </w:r>
          </w:p>
          <w:p w:rsidR="00AA53D2" w:rsidRDefault="00AA53D2" w:rsidP="00AA53D2">
            <w:pPr>
              <w:ind w:left="0"/>
            </w:pPr>
            <w:r>
              <w:t>&lt;/label&gt;</w:t>
            </w:r>
          </w:p>
          <w:p w:rsidR="00AA53D2" w:rsidRDefault="00AA53D2" w:rsidP="00AA53D2">
            <w:pPr>
              <w:ind w:left="0"/>
            </w:pPr>
            <w:r>
              <w:t>&lt;label class="</w:t>
            </w:r>
            <w:r w:rsidRPr="0059587C">
              <w:rPr>
                <w:b/>
              </w:rPr>
              <w:t>checkbox-inline</w:t>
            </w:r>
            <w:r>
              <w:t>"&gt;</w:t>
            </w:r>
          </w:p>
          <w:p w:rsidR="00AA53D2" w:rsidRDefault="00AA53D2" w:rsidP="00AA53D2">
            <w:pPr>
              <w:ind w:left="0"/>
            </w:pPr>
            <w:r>
              <w:t xml:space="preserve">  &lt;input type="checkbox" id="inlineCheckbox2" value="option2"&gt; 2</w:t>
            </w:r>
          </w:p>
          <w:p w:rsidR="00AA53D2" w:rsidRDefault="00AA53D2" w:rsidP="00AA53D2">
            <w:pPr>
              <w:ind w:left="0"/>
            </w:pPr>
            <w:r>
              <w:t>&lt;/label&gt;</w:t>
            </w:r>
          </w:p>
          <w:p w:rsidR="00AA53D2" w:rsidRDefault="00AA53D2" w:rsidP="00AA53D2">
            <w:pPr>
              <w:ind w:left="0"/>
            </w:pPr>
            <w:r>
              <w:lastRenderedPageBreak/>
              <w:t>&lt;label class="</w:t>
            </w:r>
            <w:r w:rsidRPr="0059587C">
              <w:rPr>
                <w:b/>
              </w:rPr>
              <w:t>checkbox-inline</w:t>
            </w:r>
            <w:r>
              <w:t>"&gt;</w:t>
            </w:r>
          </w:p>
          <w:p w:rsidR="00AA53D2" w:rsidRDefault="00AA53D2" w:rsidP="00AA53D2">
            <w:pPr>
              <w:ind w:left="0"/>
            </w:pPr>
            <w:r>
              <w:t xml:space="preserve">  &lt;input type="checkbox" id="inlineCheckbox3" value="option3"&gt; 3</w:t>
            </w:r>
          </w:p>
          <w:p w:rsidR="00AA53D2" w:rsidRDefault="00AA53D2" w:rsidP="00AA53D2">
            <w:pPr>
              <w:ind w:left="0"/>
            </w:pPr>
            <w:r>
              <w:t>&lt;/label&gt;</w:t>
            </w:r>
          </w:p>
          <w:p w:rsidR="00AA53D2" w:rsidRDefault="00AA53D2" w:rsidP="00AA53D2">
            <w:pPr>
              <w:ind w:left="0"/>
            </w:pPr>
          </w:p>
          <w:p w:rsidR="00AA53D2" w:rsidRDefault="00AA53D2" w:rsidP="00AA53D2">
            <w:pPr>
              <w:ind w:left="0"/>
            </w:pPr>
            <w:r>
              <w:t>&lt;label class="</w:t>
            </w:r>
            <w:r w:rsidRPr="0059587C">
              <w:rPr>
                <w:b/>
              </w:rPr>
              <w:t>radio-inline</w:t>
            </w:r>
            <w:r>
              <w:t>"&gt;</w:t>
            </w:r>
          </w:p>
          <w:p w:rsidR="00AA53D2" w:rsidRDefault="00AA53D2" w:rsidP="00AA53D2">
            <w:pPr>
              <w:ind w:left="0"/>
            </w:pPr>
            <w:r>
              <w:t xml:space="preserve">  &lt;input type="radio" name="inlineRadioOptions" id="inlineRadio1" value="option1"&gt; 1</w:t>
            </w:r>
          </w:p>
          <w:p w:rsidR="00AA53D2" w:rsidRDefault="00AA53D2" w:rsidP="00AA53D2">
            <w:pPr>
              <w:ind w:left="0"/>
            </w:pPr>
            <w:r>
              <w:t>&lt;/label&gt;</w:t>
            </w:r>
          </w:p>
          <w:p w:rsidR="00AA53D2" w:rsidRDefault="00AA53D2" w:rsidP="00AA53D2">
            <w:pPr>
              <w:ind w:left="0"/>
            </w:pPr>
            <w:r>
              <w:t>&lt;label class="</w:t>
            </w:r>
            <w:r w:rsidRPr="0059587C">
              <w:rPr>
                <w:b/>
              </w:rPr>
              <w:t>radio-inline</w:t>
            </w:r>
            <w:r>
              <w:t>"&gt;</w:t>
            </w:r>
          </w:p>
          <w:p w:rsidR="00AA53D2" w:rsidRDefault="00AA53D2" w:rsidP="00AA53D2">
            <w:pPr>
              <w:ind w:left="0"/>
            </w:pPr>
            <w:r>
              <w:t xml:space="preserve">  &lt;input type="radio" name="inlineRadioOptions" id="inlineRadio2" value="option2"&gt; 2</w:t>
            </w:r>
          </w:p>
          <w:p w:rsidR="00AA53D2" w:rsidRDefault="00AA53D2" w:rsidP="00AA53D2">
            <w:pPr>
              <w:ind w:left="0"/>
            </w:pPr>
            <w:r>
              <w:t>&lt;/label&gt;</w:t>
            </w:r>
          </w:p>
          <w:p w:rsidR="00AA53D2" w:rsidRDefault="00AA53D2" w:rsidP="00AA53D2">
            <w:pPr>
              <w:ind w:left="0"/>
            </w:pPr>
            <w:r>
              <w:t>&lt;label class="r</w:t>
            </w:r>
            <w:r w:rsidRPr="0059587C">
              <w:rPr>
                <w:b/>
              </w:rPr>
              <w:t>adio-inline</w:t>
            </w:r>
            <w:r>
              <w:t>"&gt;</w:t>
            </w:r>
          </w:p>
          <w:p w:rsidR="00AA53D2" w:rsidRDefault="00AA53D2" w:rsidP="00AA53D2">
            <w:pPr>
              <w:ind w:left="0"/>
            </w:pPr>
            <w:r>
              <w:t xml:space="preserve">  &lt;input type="radio" name="inlineRadioOptions" id="inlineRadio3" value="option3"&gt; 3</w:t>
            </w:r>
          </w:p>
          <w:p w:rsidR="00AA53D2" w:rsidRDefault="00AA53D2" w:rsidP="00923DB8">
            <w:pPr>
              <w:ind w:left="0"/>
              <w:rPr>
                <w:rFonts w:hint="eastAsia"/>
              </w:rPr>
            </w:pPr>
            <w:r>
              <w:t>&lt;/label&gt;</w:t>
            </w:r>
            <w:bookmarkStart w:id="0" w:name="_GoBack"/>
            <w:bookmarkEnd w:id="0"/>
          </w:p>
          <w:p w:rsidR="0078292E" w:rsidRDefault="0078292E" w:rsidP="00923DB8">
            <w:pPr>
              <w:ind w:left="0"/>
              <w:rPr>
                <w:rFonts w:hint="eastAsia"/>
              </w:rPr>
            </w:pPr>
            <w:r>
              <w:rPr>
                <w:noProof/>
              </w:rPr>
              <w:drawing>
                <wp:inline distT="0" distB="0" distL="0" distR="0" wp14:anchorId="073FA02A" wp14:editId="4C50CA0C">
                  <wp:extent cx="4152900" cy="1009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2900" cy="1009650"/>
                          </a:xfrm>
                          <a:prstGeom prst="rect">
                            <a:avLst/>
                          </a:prstGeom>
                        </pic:spPr>
                      </pic:pic>
                    </a:graphicData>
                  </a:graphic>
                </wp:inline>
              </w:drawing>
            </w:r>
          </w:p>
          <w:p w:rsidR="00AA53D2" w:rsidRDefault="00AA53D2" w:rsidP="00923DB8">
            <w:pPr>
              <w:ind w:left="0"/>
              <w:rPr>
                <w:rFonts w:hint="eastAsia"/>
              </w:rPr>
            </w:pPr>
          </w:p>
          <w:p w:rsidR="00BD1175" w:rsidRDefault="00BD1175" w:rsidP="00923DB8">
            <w:pPr>
              <w:ind w:left="0"/>
              <w:rPr>
                <w:rFonts w:hint="eastAsia"/>
              </w:rPr>
            </w:pPr>
            <w:r>
              <w:rPr>
                <w:rFonts w:hint="eastAsia"/>
              </w:rPr>
              <w:t>下拉列表：</w:t>
            </w:r>
            <w:r w:rsidRPr="00BD1175">
              <w:rPr>
                <w:rFonts w:hint="eastAsia"/>
              </w:rPr>
              <w:t>对于标记了</w:t>
            </w:r>
            <w:r w:rsidRPr="00BD1175">
              <w:t xml:space="preserve"> multiple 属性的 &lt;select&gt; 控件来说，默认显示多选项。</w:t>
            </w:r>
          </w:p>
          <w:p w:rsidR="00BD1175" w:rsidRDefault="00BD1175" w:rsidP="00BD1175">
            <w:pPr>
              <w:ind w:left="0"/>
            </w:pPr>
            <w:r>
              <w:t>&lt;select class="form-control"&gt;</w:t>
            </w:r>
          </w:p>
          <w:p w:rsidR="00BD1175" w:rsidRDefault="00BD1175" w:rsidP="00BD1175">
            <w:pPr>
              <w:ind w:left="0"/>
            </w:pPr>
            <w:r>
              <w:t xml:space="preserve">  &lt;option&gt;1&lt;/option&gt;</w:t>
            </w:r>
          </w:p>
          <w:p w:rsidR="00BD1175" w:rsidRDefault="00BD1175" w:rsidP="00BD1175">
            <w:pPr>
              <w:ind w:left="0"/>
            </w:pPr>
            <w:r>
              <w:t xml:space="preserve">  &lt;option&gt;2&lt;/option&gt;</w:t>
            </w:r>
          </w:p>
          <w:p w:rsidR="00923DB8" w:rsidRDefault="00BD1175" w:rsidP="00BD1175">
            <w:pPr>
              <w:ind w:left="0"/>
            </w:pPr>
            <w:r>
              <w:t xml:space="preserve">  &lt;/select&gt;</w:t>
            </w:r>
          </w:p>
          <w:p w:rsidR="00BD1175" w:rsidRDefault="00BD1175" w:rsidP="00BD1175">
            <w:pPr>
              <w:ind w:left="0"/>
            </w:pPr>
            <w:r>
              <w:rPr>
                <w:noProof/>
              </w:rPr>
              <w:drawing>
                <wp:inline distT="0" distB="0" distL="0" distR="0" wp14:anchorId="3EC4FB34" wp14:editId="58956435">
                  <wp:extent cx="5486400" cy="4972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97205"/>
                          </a:xfrm>
                          <a:prstGeom prst="rect">
                            <a:avLst/>
                          </a:prstGeom>
                        </pic:spPr>
                      </pic:pic>
                    </a:graphicData>
                  </a:graphic>
                </wp:inline>
              </w:drawing>
            </w:r>
          </w:p>
          <w:p w:rsidR="00BD1175" w:rsidRDefault="00BD1175" w:rsidP="00BD1175">
            <w:pPr>
              <w:ind w:left="0"/>
            </w:pPr>
          </w:p>
          <w:p w:rsidR="00BD1175" w:rsidRDefault="00641882" w:rsidP="00641882">
            <w:pPr>
              <w:ind w:left="0"/>
            </w:pPr>
            <w:r>
              <w:rPr>
                <w:rFonts w:hint="eastAsia"/>
              </w:rPr>
              <w:lastRenderedPageBreak/>
              <w:t>静态控件：如果需要在表单中将一行纯文本和</w:t>
            </w:r>
            <w:r>
              <w:t xml:space="preserve"> label 元素放置于同一行，为 &lt;p&gt; 元素添加 .form-control-static 类即可。</w:t>
            </w:r>
          </w:p>
          <w:p w:rsidR="0041432A" w:rsidRDefault="0041432A" w:rsidP="0041432A">
            <w:pPr>
              <w:ind w:left="0"/>
            </w:pPr>
            <w:r>
              <w:t>&lt;form class="form-horizontal"&gt;</w:t>
            </w:r>
          </w:p>
          <w:p w:rsidR="0041432A" w:rsidRDefault="0041432A" w:rsidP="0041432A">
            <w:pPr>
              <w:ind w:left="0"/>
            </w:pPr>
            <w:r>
              <w:t xml:space="preserve">  &lt;div class="form-group"&gt;</w:t>
            </w:r>
          </w:p>
          <w:p w:rsidR="0041432A" w:rsidRDefault="0041432A" w:rsidP="0041432A">
            <w:pPr>
              <w:ind w:left="0"/>
            </w:pPr>
            <w:r>
              <w:t xml:space="preserve">    &lt;label class="col-sm-2 control-label"&gt;Email&lt;/label&gt;</w:t>
            </w:r>
          </w:p>
          <w:p w:rsidR="0041432A" w:rsidRDefault="0041432A" w:rsidP="0041432A">
            <w:pPr>
              <w:ind w:left="0"/>
            </w:pPr>
            <w:r>
              <w:t xml:space="preserve">    &lt;div class="col-sm-10"&gt;</w:t>
            </w:r>
          </w:p>
          <w:p w:rsidR="0041432A" w:rsidRDefault="0041432A" w:rsidP="0041432A">
            <w:pPr>
              <w:ind w:left="0"/>
            </w:pPr>
            <w:r>
              <w:t xml:space="preserve">      &lt;p class="</w:t>
            </w:r>
            <w:r w:rsidRPr="0041432A">
              <w:rPr>
                <w:b/>
              </w:rPr>
              <w:t>form-control-static</w:t>
            </w:r>
            <w:r>
              <w:t>"&gt;email@example.com&lt;/p&gt;</w:t>
            </w:r>
          </w:p>
          <w:p w:rsidR="0041432A" w:rsidRDefault="0041432A" w:rsidP="0041432A">
            <w:pPr>
              <w:ind w:left="0"/>
            </w:pPr>
            <w:r>
              <w:t xml:space="preserve">    &lt;/div&gt;</w:t>
            </w:r>
          </w:p>
          <w:p w:rsidR="0041432A" w:rsidRDefault="0041432A" w:rsidP="0041432A">
            <w:pPr>
              <w:ind w:left="0"/>
            </w:pPr>
            <w:r>
              <w:t xml:space="preserve">  &lt;/div&gt;</w:t>
            </w:r>
          </w:p>
          <w:p w:rsidR="0041432A" w:rsidRDefault="0041432A" w:rsidP="0041432A">
            <w:pPr>
              <w:ind w:left="0"/>
            </w:pPr>
            <w:r>
              <w:t xml:space="preserve">  &lt;div class="form-group"&gt;</w:t>
            </w:r>
          </w:p>
          <w:p w:rsidR="0041432A" w:rsidRDefault="0041432A" w:rsidP="0041432A">
            <w:pPr>
              <w:ind w:left="0"/>
            </w:pPr>
            <w:r>
              <w:t xml:space="preserve">    &lt;label for="inputPassword" class="col-sm-2 control-label"&gt;Password&lt;/label&gt;</w:t>
            </w:r>
          </w:p>
          <w:p w:rsidR="0041432A" w:rsidRDefault="0041432A" w:rsidP="0041432A">
            <w:pPr>
              <w:ind w:left="0"/>
            </w:pPr>
            <w:r>
              <w:t xml:space="preserve">    &lt;div class="col-sm-10"&gt;</w:t>
            </w:r>
          </w:p>
          <w:p w:rsidR="0041432A" w:rsidRDefault="0041432A" w:rsidP="0041432A">
            <w:pPr>
              <w:ind w:left="0"/>
            </w:pPr>
            <w:r>
              <w:t xml:space="preserve">      &lt;input type="password" class="form-control" id="inputPassword" placeholder="Password"&gt;</w:t>
            </w:r>
          </w:p>
          <w:p w:rsidR="0041432A" w:rsidRDefault="0041432A" w:rsidP="0041432A">
            <w:pPr>
              <w:ind w:left="0"/>
            </w:pPr>
            <w:r>
              <w:t xml:space="preserve">    &lt;/div&gt;</w:t>
            </w:r>
          </w:p>
          <w:p w:rsidR="0041432A" w:rsidRDefault="0041432A" w:rsidP="0041432A">
            <w:pPr>
              <w:ind w:left="0"/>
            </w:pPr>
            <w:r>
              <w:t xml:space="preserve">  &lt;/div&gt;</w:t>
            </w:r>
          </w:p>
          <w:p w:rsidR="0041432A" w:rsidRDefault="0041432A" w:rsidP="0041432A">
            <w:pPr>
              <w:ind w:left="0"/>
            </w:pPr>
            <w:r>
              <w:t>&lt;/form&gt;</w:t>
            </w:r>
          </w:p>
          <w:p w:rsidR="00914881" w:rsidRPr="0041432A" w:rsidRDefault="00914881" w:rsidP="0041432A">
            <w:pPr>
              <w:ind w:left="0"/>
              <w:rPr>
                <w:rFonts w:hint="eastAsia"/>
              </w:rPr>
            </w:pPr>
            <w:r>
              <w:rPr>
                <w:noProof/>
              </w:rPr>
              <w:drawing>
                <wp:inline distT="0" distB="0" distL="0" distR="0" wp14:anchorId="55476C83" wp14:editId="53850148">
                  <wp:extent cx="5019675" cy="12954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9675" cy="1295400"/>
                          </a:xfrm>
                          <a:prstGeom prst="rect">
                            <a:avLst/>
                          </a:prstGeom>
                        </pic:spPr>
                      </pic:pic>
                    </a:graphicData>
                  </a:graphic>
                </wp:inline>
              </w:drawing>
            </w:r>
          </w:p>
        </w:tc>
      </w:tr>
    </w:tbl>
    <w:p w:rsidR="00490B4F" w:rsidRPr="00490B4F" w:rsidRDefault="00490B4F" w:rsidP="0038786D">
      <w:pPr>
        <w:ind w:left="0"/>
        <w:rPr>
          <w:rFonts w:hint="eastAsia"/>
        </w:rPr>
      </w:pPr>
    </w:p>
    <w:p w:rsidR="00490B4F" w:rsidRDefault="00490B4F" w:rsidP="00490B4F">
      <w:pPr>
        <w:pStyle w:val="2"/>
      </w:pPr>
      <w:r>
        <w:rPr>
          <w:rFonts w:hint="eastAsia"/>
        </w:rPr>
        <w:t>控件</w:t>
      </w:r>
      <w:r>
        <w:t>状态</w:t>
      </w:r>
    </w:p>
    <w:tbl>
      <w:tblPr>
        <w:tblStyle w:val="a8"/>
        <w:tblW w:w="0" w:type="auto"/>
        <w:tblInd w:w="360" w:type="dxa"/>
        <w:tblLook w:val="04A0" w:firstRow="1" w:lastRow="0" w:firstColumn="1" w:lastColumn="0" w:noHBand="0" w:noVBand="1"/>
      </w:tblPr>
      <w:tblGrid>
        <w:gridCol w:w="8270"/>
      </w:tblGrid>
      <w:tr w:rsidR="00E10E64" w:rsidTr="00E10E64">
        <w:tc>
          <w:tcPr>
            <w:tcW w:w="8630" w:type="dxa"/>
          </w:tcPr>
          <w:p w:rsidR="00E10E64" w:rsidRDefault="00E10E64" w:rsidP="00490B4F">
            <w:pPr>
              <w:ind w:left="0"/>
              <w:rPr>
                <w:rFonts w:hint="eastAsia"/>
              </w:rPr>
            </w:pPr>
            <w:r>
              <w:rPr>
                <w:rFonts w:hint="eastAsia"/>
              </w:rPr>
              <w:t>//焦点</w:t>
            </w:r>
            <w:r>
              <w:t>状态</w:t>
            </w:r>
            <w:r w:rsidR="003938B4">
              <w:rPr>
                <w:rFonts w:hint="eastAsia"/>
              </w:rPr>
              <w:t>focus</w:t>
            </w:r>
          </w:p>
          <w:p w:rsidR="00E10E64" w:rsidRDefault="00E10E64" w:rsidP="00490B4F">
            <w:pPr>
              <w:ind w:left="0"/>
            </w:pPr>
          </w:p>
          <w:p w:rsidR="00E10E64" w:rsidRDefault="00E10E64" w:rsidP="00490B4F">
            <w:pPr>
              <w:ind w:left="0"/>
            </w:pPr>
            <w:r>
              <w:rPr>
                <w:rFonts w:hint="eastAsia"/>
              </w:rPr>
              <w:t>//禁用</w:t>
            </w:r>
            <w:r>
              <w:t>状态</w:t>
            </w:r>
            <w:r w:rsidR="003938B4">
              <w:rPr>
                <w:rFonts w:hint="eastAsia"/>
              </w:rPr>
              <w:t>disab</w:t>
            </w:r>
            <w:r w:rsidR="003938B4">
              <w:t>leed</w:t>
            </w:r>
            <w:r w:rsidR="00800F38">
              <w:t>(fieldset</w:t>
            </w:r>
            <w:r w:rsidR="00800F38">
              <w:rPr>
                <w:rFonts w:hint="eastAsia"/>
              </w:rPr>
              <w:t>内第一个</w:t>
            </w:r>
            <w:r w:rsidR="00800F38">
              <w:t>legend元素不</w:t>
            </w:r>
            <w:r w:rsidR="00800F38">
              <w:rPr>
                <w:rFonts w:hint="eastAsia"/>
              </w:rPr>
              <w:t>受</w:t>
            </w:r>
            <w:r w:rsidR="00800F38">
              <w:t>disabled影响)</w:t>
            </w:r>
          </w:p>
          <w:p w:rsidR="00E10E64" w:rsidRDefault="00E10E64" w:rsidP="00490B4F">
            <w:pPr>
              <w:ind w:left="0"/>
            </w:pPr>
          </w:p>
          <w:p w:rsidR="00CE6863" w:rsidRDefault="00CE6863" w:rsidP="00490B4F">
            <w:pPr>
              <w:ind w:left="0"/>
            </w:pPr>
            <w:r>
              <w:rPr>
                <w:rFonts w:hint="eastAsia"/>
              </w:rPr>
              <w:t>//只读</w:t>
            </w:r>
            <w:r>
              <w:t>状态：</w:t>
            </w:r>
            <w:r>
              <w:rPr>
                <w:rFonts w:hint="eastAsia"/>
              </w:rPr>
              <w:t>read</w:t>
            </w:r>
            <w:r>
              <w:t>only</w:t>
            </w:r>
          </w:p>
          <w:p w:rsidR="00CE6863" w:rsidRDefault="00CE6863" w:rsidP="00490B4F">
            <w:pPr>
              <w:ind w:left="0"/>
              <w:rPr>
                <w:rFonts w:hint="eastAsia"/>
              </w:rPr>
            </w:pPr>
          </w:p>
          <w:p w:rsidR="00E10E64" w:rsidRDefault="00E10E64" w:rsidP="00490B4F">
            <w:pPr>
              <w:ind w:left="0"/>
            </w:pPr>
            <w:r>
              <w:rPr>
                <w:rFonts w:hint="eastAsia"/>
              </w:rPr>
              <w:t>//验证</w:t>
            </w:r>
            <w:r>
              <w:t>提示状态</w:t>
            </w:r>
          </w:p>
          <w:p w:rsidR="00E10E64" w:rsidRDefault="00E10E64" w:rsidP="00490B4F">
            <w:pPr>
              <w:ind w:left="0"/>
              <w:rPr>
                <w:rFonts w:hint="eastAsia"/>
              </w:rPr>
            </w:pPr>
            <w:r>
              <w:t>has-warning, has-error, has-success</w:t>
            </w:r>
          </w:p>
          <w:p w:rsidR="00E10E64" w:rsidRDefault="00E10E64" w:rsidP="00490B4F">
            <w:pPr>
              <w:ind w:left="0"/>
            </w:pPr>
            <w:r>
              <w:rPr>
                <w:rFonts w:hint="eastAsia"/>
              </w:rPr>
              <w:t>&lt;div class=</w:t>
            </w:r>
            <w:r>
              <w:t>"form-group has-warning" &gt;…&lt;/div&gt;</w:t>
            </w:r>
          </w:p>
          <w:p w:rsidR="00E10E64" w:rsidRDefault="00E10E64" w:rsidP="00490B4F">
            <w:pPr>
              <w:ind w:left="0"/>
              <w:rPr>
                <w:rFonts w:hint="eastAsia"/>
              </w:rPr>
            </w:pPr>
          </w:p>
        </w:tc>
      </w:tr>
    </w:tbl>
    <w:p w:rsidR="00490B4F" w:rsidRPr="00490B4F" w:rsidRDefault="00490B4F" w:rsidP="00490B4F"/>
    <w:p w:rsidR="00490B4F" w:rsidRDefault="00490B4F" w:rsidP="00490B4F">
      <w:pPr>
        <w:pStyle w:val="2"/>
      </w:pPr>
      <w:r>
        <w:rPr>
          <w:rFonts w:hint="eastAsia"/>
        </w:rPr>
        <w:t>控件</w:t>
      </w:r>
      <w:r>
        <w:t>大小</w:t>
      </w:r>
    </w:p>
    <w:tbl>
      <w:tblPr>
        <w:tblStyle w:val="a8"/>
        <w:tblW w:w="0" w:type="auto"/>
        <w:tblInd w:w="360" w:type="dxa"/>
        <w:tblLook w:val="04A0" w:firstRow="1" w:lastRow="0" w:firstColumn="1" w:lastColumn="0" w:noHBand="0" w:noVBand="1"/>
      </w:tblPr>
      <w:tblGrid>
        <w:gridCol w:w="8270"/>
      </w:tblGrid>
      <w:tr w:rsidR="00E859E5" w:rsidTr="00E859E5">
        <w:tc>
          <w:tcPr>
            <w:tcW w:w="8630" w:type="dxa"/>
          </w:tcPr>
          <w:p w:rsidR="00E859E5" w:rsidRDefault="003F387D" w:rsidP="00490B4F">
            <w:pPr>
              <w:ind w:left="0"/>
            </w:pPr>
            <w:r>
              <w:rPr>
                <w:rFonts w:hint="eastAsia"/>
              </w:rPr>
              <w:t>样式</w:t>
            </w:r>
            <w:r>
              <w:t>：</w:t>
            </w:r>
            <w:r>
              <w:rPr>
                <w:rFonts w:hint="eastAsia"/>
              </w:rPr>
              <w:t>input-lg,input-sm（padding</w:t>
            </w:r>
            <w:r>
              <w:t>,font-size,border-radius</w:t>
            </w:r>
            <w:r>
              <w:rPr>
                <w:rFonts w:hint="eastAsia"/>
              </w:rPr>
              <w:t>的</w:t>
            </w:r>
            <w:r>
              <w:t>设置</w:t>
            </w:r>
            <w:r>
              <w:rPr>
                <w:rFonts w:hint="eastAsia"/>
              </w:rPr>
              <w:t>）</w:t>
            </w:r>
          </w:p>
          <w:p w:rsidR="003F387D" w:rsidRDefault="003F387D" w:rsidP="003F387D">
            <w:pPr>
              <w:ind w:left="0"/>
            </w:pPr>
            <w:r>
              <w:t>&lt;input class="form-control input-lg" type="text" placeholder=".input-lg"&gt;</w:t>
            </w:r>
          </w:p>
          <w:p w:rsidR="003F387D" w:rsidRDefault="003F387D" w:rsidP="003F387D">
            <w:pPr>
              <w:ind w:left="0"/>
            </w:pPr>
            <w:r>
              <w:t>&lt;input class="form-control" type="text" placeholder="Default input"&gt;</w:t>
            </w:r>
          </w:p>
          <w:p w:rsidR="003F387D" w:rsidRDefault="003F387D" w:rsidP="003F387D">
            <w:pPr>
              <w:ind w:left="0"/>
            </w:pPr>
            <w:r>
              <w:t>&lt;input class="form-control input-sm" type="text" placeholder=".input-sm"&gt;</w:t>
            </w:r>
          </w:p>
          <w:p w:rsidR="003F387D" w:rsidRDefault="003F387D" w:rsidP="003F387D">
            <w:pPr>
              <w:ind w:left="0"/>
            </w:pPr>
            <w:r>
              <w:rPr>
                <w:noProof/>
              </w:rPr>
              <w:drawing>
                <wp:inline distT="0" distB="0" distL="0" distR="0" wp14:anchorId="51180885" wp14:editId="14DD04D2">
                  <wp:extent cx="4752975" cy="16478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2975" cy="1647825"/>
                          </a:xfrm>
                          <a:prstGeom prst="rect">
                            <a:avLst/>
                          </a:prstGeom>
                        </pic:spPr>
                      </pic:pic>
                    </a:graphicData>
                  </a:graphic>
                </wp:inline>
              </w:drawing>
            </w:r>
          </w:p>
          <w:p w:rsidR="007B4CB1" w:rsidRPr="003F387D" w:rsidRDefault="007B4CB1" w:rsidP="003F387D">
            <w:pPr>
              <w:ind w:left="0"/>
              <w:rPr>
                <w:rFonts w:hint="eastAsia"/>
              </w:rPr>
            </w:pPr>
          </w:p>
        </w:tc>
      </w:tr>
    </w:tbl>
    <w:p w:rsidR="00490B4F" w:rsidRPr="00490B4F" w:rsidRDefault="00490B4F" w:rsidP="00D5774F">
      <w:pPr>
        <w:ind w:left="0"/>
        <w:rPr>
          <w:rFonts w:hint="eastAsia"/>
        </w:rPr>
      </w:pPr>
    </w:p>
    <w:p w:rsidR="00116A18" w:rsidRDefault="00116A18" w:rsidP="00116A18">
      <w:pPr>
        <w:pStyle w:val="1"/>
      </w:pPr>
      <w:r>
        <w:rPr>
          <w:rFonts w:hint="eastAsia"/>
        </w:rPr>
        <w:t>按钮</w:t>
      </w:r>
    </w:p>
    <w:p w:rsidR="00F7176C" w:rsidRPr="00F7176C" w:rsidRDefault="00F7176C" w:rsidP="00F7176C">
      <w:pPr>
        <w:rPr>
          <w:rFonts w:hint="eastAsia"/>
        </w:rPr>
      </w:pPr>
      <w:r>
        <w:rPr>
          <w:rFonts w:hint="eastAsia"/>
        </w:rPr>
        <w:t>可作为按钮使用的标签或元素为</w:t>
      </w:r>
      <w:r w:rsidRPr="00FC47AB">
        <w:rPr>
          <w:b/>
        </w:rPr>
        <w:t xml:space="preserve"> &lt;a&gt;、&lt;button&gt; 或 &lt;input&gt;</w:t>
      </w:r>
      <w:r>
        <w:t xml:space="preserve"> 元素添加按钮类（button class）即可使用 Bootstrap 提供的样式。</w:t>
      </w:r>
    </w:p>
    <w:p w:rsidR="00490B4F" w:rsidRDefault="00490B4F" w:rsidP="00490B4F">
      <w:pPr>
        <w:pStyle w:val="2"/>
        <w:numPr>
          <w:ilvl w:val="0"/>
          <w:numId w:val="18"/>
        </w:numPr>
      </w:pPr>
      <w:r>
        <w:rPr>
          <w:rFonts w:hint="eastAsia"/>
        </w:rPr>
        <w:t>按钮样式</w:t>
      </w:r>
    </w:p>
    <w:tbl>
      <w:tblPr>
        <w:tblStyle w:val="a8"/>
        <w:tblW w:w="0" w:type="auto"/>
        <w:tblInd w:w="360" w:type="dxa"/>
        <w:tblLook w:val="04A0" w:firstRow="1" w:lastRow="0" w:firstColumn="1" w:lastColumn="0" w:noHBand="0" w:noVBand="1"/>
      </w:tblPr>
      <w:tblGrid>
        <w:gridCol w:w="8270"/>
      </w:tblGrid>
      <w:tr w:rsidR="00F7439E" w:rsidTr="00F7439E">
        <w:tc>
          <w:tcPr>
            <w:tcW w:w="8630" w:type="dxa"/>
          </w:tcPr>
          <w:p w:rsidR="004F5D66" w:rsidRDefault="004F5D66" w:rsidP="004F5D66">
            <w:pPr>
              <w:ind w:left="0"/>
            </w:pPr>
            <w:r>
              <w:t>&lt;!-- Standard button --&gt;</w:t>
            </w:r>
          </w:p>
          <w:p w:rsidR="004F5D66" w:rsidRDefault="004F5D66" w:rsidP="004F5D66">
            <w:pPr>
              <w:ind w:left="0"/>
            </w:pPr>
            <w:r>
              <w:lastRenderedPageBreak/>
              <w:t>&lt;button type="button"</w:t>
            </w:r>
            <w:r w:rsidRPr="004F5D66">
              <w:rPr>
                <w:b/>
              </w:rPr>
              <w:t xml:space="preserve"> class="btn btn-default"</w:t>
            </w:r>
            <w:r>
              <w:t>&gt;（默认样式）Default&lt;/button&gt;</w:t>
            </w:r>
          </w:p>
          <w:p w:rsidR="004F5D66" w:rsidRDefault="004F5D66" w:rsidP="004F5D66">
            <w:pPr>
              <w:ind w:left="0"/>
            </w:pPr>
          </w:p>
          <w:p w:rsidR="004F5D66" w:rsidRDefault="004F5D66" w:rsidP="004F5D66">
            <w:pPr>
              <w:ind w:left="0"/>
            </w:pPr>
            <w:r>
              <w:t>&lt;!-- Provides extra visual weight and identifies the primary action in a set of buttons --&gt;</w:t>
            </w:r>
          </w:p>
          <w:p w:rsidR="004F5D66" w:rsidRDefault="004F5D66" w:rsidP="004F5D66">
            <w:pPr>
              <w:ind w:left="0"/>
            </w:pPr>
            <w:r>
              <w:t>&lt;button type="button" class=</w:t>
            </w:r>
            <w:r w:rsidRPr="004F5D66">
              <w:rPr>
                <w:b/>
              </w:rPr>
              <w:t>"btn btn-primary"</w:t>
            </w:r>
            <w:r>
              <w:t>&gt;（首选项）Primary&lt;/button&gt;</w:t>
            </w:r>
          </w:p>
          <w:p w:rsidR="004F5D66" w:rsidRDefault="004F5D66" w:rsidP="004F5D66">
            <w:pPr>
              <w:ind w:left="0"/>
            </w:pPr>
          </w:p>
          <w:p w:rsidR="004F5D66" w:rsidRDefault="004F5D66" w:rsidP="004F5D66">
            <w:pPr>
              <w:ind w:left="0"/>
            </w:pPr>
            <w:r>
              <w:t>&lt;!-- Indicates a successful or positive action --&gt;</w:t>
            </w:r>
          </w:p>
          <w:p w:rsidR="004F5D66" w:rsidRDefault="004F5D66" w:rsidP="004F5D66">
            <w:pPr>
              <w:ind w:left="0"/>
            </w:pPr>
            <w:r>
              <w:t>&lt;button type="button" class=</w:t>
            </w:r>
            <w:r w:rsidRPr="004F5D66">
              <w:rPr>
                <w:b/>
              </w:rPr>
              <w:t>"btn btn-success"</w:t>
            </w:r>
            <w:r>
              <w:t>&gt;（成功）Success&lt;/button&gt;</w:t>
            </w:r>
          </w:p>
          <w:p w:rsidR="004F5D66" w:rsidRDefault="004F5D66" w:rsidP="004F5D66">
            <w:pPr>
              <w:ind w:left="0"/>
            </w:pPr>
          </w:p>
          <w:p w:rsidR="004F5D66" w:rsidRDefault="004F5D66" w:rsidP="004F5D66">
            <w:pPr>
              <w:ind w:left="0"/>
            </w:pPr>
            <w:r>
              <w:t>&lt;!-- Contextual button for informational alert messages --&gt;</w:t>
            </w:r>
          </w:p>
          <w:p w:rsidR="004F5D66" w:rsidRDefault="004F5D66" w:rsidP="004F5D66">
            <w:pPr>
              <w:ind w:left="0"/>
            </w:pPr>
            <w:r>
              <w:t>&lt;button type="button" class=</w:t>
            </w:r>
            <w:r w:rsidRPr="004F5D66">
              <w:rPr>
                <w:b/>
              </w:rPr>
              <w:t>"btn btn-info"</w:t>
            </w:r>
            <w:r>
              <w:t>&gt;（一般信息）Info&lt;/button&gt;</w:t>
            </w:r>
          </w:p>
          <w:p w:rsidR="004F5D66" w:rsidRDefault="004F5D66" w:rsidP="004F5D66">
            <w:pPr>
              <w:ind w:left="0"/>
            </w:pPr>
          </w:p>
          <w:p w:rsidR="004F5D66" w:rsidRDefault="004F5D66" w:rsidP="004F5D66">
            <w:pPr>
              <w:ind w:left="0"/>
            </w:pPr>
            <w:r>
              <w:t>&lt;!-- Indicates caution should be taken with this action --&gt;</w:t>
            </w:r>
          </w:p>
          <w:p w:rsidR="004F5D66" w:rsidRDefault="004F5D66" w:rsidP="004F5D66">
            <w:pPr>
              <w:ind w:left="0"/>
            </w:pPr>
            <w:r>
              <w:t>&lt;button type="button" class="</w:t>
            </w:r>
            <w:r w:rsidRPr="004F5D66">
              <w:rPr>
                <w:b/>
              </w:rPr>
              <w:t>btn btn-warning"</w:t>
            </w:r>
            <w:r>
              <w:t>&gt;（警告）Warning&lt;/button&gt;</w:t>
            </w:r>
          </w:p>
          <w:p w:rsidR="004F5D66" w:rsidRDefault="004F5D66" w:rsidP="004F5D66">
            <w:pPr>
              <w:ind w:left="0"/>
            </w:pPr>
          </w:p>
          <w:p w:rsidR="004F5D66" w:rsidRDefault="004F5D66" w:rsidP="004F5D66">
            <w:pPr>
              <w:ind w:left="0"/>
            </w:pPr>
            <w:r>
              <w:t>&lt;!-- Indicates a dangerous or potentially negative action --&gt;</w:t>
            </w:r>
          </w:p>
          <w:p w:rsidR="004F5D66" w:rsidRDefault="004F5D66" w:rsidP="004F5D66">
            <w:pPr>
              <w:ind w:left="0"/>
            </w:pPr>
            <w:r>
              <w:t>&lt;button type="button" class="</w:t>
            </w:r>
            <w:r w:rsidRPr="004F5D66">
              <w:rPr>
                <w:b/>
              </w:rPr>
              <w:t>btn btn-danger</w:t>
            </w:r>
            <w:r>
              <w:t>"&gt;（危险）Danger&lt;/button&gt;</w:t>
            </w:r>
          </w:p>
          <w:p w:rsidR="004F5D66" w:rsidRDefault="004F5D66" w:rsidP="004F5D66">
            <w:pPr>
              <w:ind w:left="0"/>
            </w:pPr>
          </w:p>
          <w:p w:rsidR="004F5D66" w:rsidRDefault="004F5D66" w:rsidP="004F5D66">
            <w:pPr>
              <w:ind w:left="0"/>
            </w:pPr>
            <w:r>
              <w:t>&lt;!-- Deemphasize a button by making it look like a link while maintaining button behavior --&gt;</w:t>
            </w:r>
          </w:p>
          <w:p w:rsidR="00F7439E" w:rsidRDefault="004F5D66" w:rsidP="004F5D66">
            <w:pPr>
              <w:ind w:left="0"/>
            </w:pPr>
            <w:r>
              <w:t>&lt;button type="button" class="</w:t>
            </w:r>
            <w:r w:rsidRPr="004F5D66">
              <w:rPr>
                <w:b/>
              </w:rPr>
              <w:t>btn btn-link"</w:t>
            </w:r>
            <w:r>
              <w:t>&gt;（链接）Link&lt;/button&gt;</w:t>
            </w:r>
          </w:p>
          <w:p w:rsidR="004F5D66" w:rsidRDefault="004F5D66" w:rsidP="004F5D66">
            <w:pPr>
              <w:ind w:left="0"/>
            </w:pPr>
            <w:r>
              <w:rPr>
                <w:noProof/>
              </w:rPr>
              <w:drawing>
                <wp:inline distT="0" distB="0" distL="0" distR="0" wp14:anchorId="028DE08D" wp14:editId="0F0251C1">
                  <wp:extent cx="5486400" cy="931545"/>
                  <wp:effectExtent l="0" t="0" r="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931545"/>
                          </a:xfrm>
                          <a:prstGeom prst="rect">
                            <a:avLst/>
                          </a:prstGeom>
                        </pic:spPr>
                      </pic:pic>
                    </a:graphicData>
                  </a:graphic>
                </wp:inline>
              </w:drawing>
            </w:r>
          </w:p>
          <w:p w:rsidR="00890962" w:rsidRPr="004F5D66" w:rsidRDefault="00890962" w:rsidP="004F5D66">
            <w:pPr>
              <w:ind w:left="0"/>
              <w:rPr>
                <w:rFonts w:hint="eastAsia"/>
              </w:rPr>
            </w:pPr>
          </w:p>
        </w:tc>
      </w:tr>
    </w:tbl>
    <w:p w:rsidR="00490B4F" w:rsidRPr="00490B4F" w:rsidRDefault="00490B4F" w:rsidP="00490B4F"/>
    <w:p w:rsidR="00490B4F" w:rsidRDefault="00490B4F" w:rsidP="00490B4F">
      <w:pPr>
        <w:pStyle w:val="2"/>
      </w:pPr>
      <w:r>
        <w:rPr>
          <w:rFonts w:hint="eastAsia"/>
        </w:rPr>
        <w:t>按钮</w:t>
      </w:r>
      <w:r>
        <w:t>大小</w:t>
      </w:r>
    </w:p>
    <w:tbl>
      <w:tblPr>
        <w:tblStyle w:val="a8"/>
        <w:tblW w:w="0" w:type="auto"/>
        <w:tblInd w:w="360" w:type="dxa"/>
        <w:tblLook w:val="04A0" w:firstRow="1" w:lastRow="0" w:firstColumn="1" w:lastColumn="0" w:noHBand="0" w:noVBand="1"/>
      </w:tblPr>
      <w:tblGrid>
        <w:gridCol w:w="8270"/>
      </w:tblGrid>
      <w:tr w:rsidR="00EB5F84" w:rsidTr="00EB5F84">
        <w:tc>
          <w:tcPr>
            <w:tcW w:w="8630" w:type="dxa"/>
          </w:tcPr>
          <w:p w:rsidR="00EB5F84" w:rsidRDefault="00EB5F84" w:rsidP="00490B4F">
            <w:pPr>
              <w:ind w:left="0"/>
            </w:pPr>
            <w:r w:rsidRPr="00EB5F84">
              <w:rPr>
                <w:rFonts w:hint="eastAsia"/>
              </w:rPr>
              <w:t>需要让按钮具有不同尺寸吗？使用</w:t>
            </w:r>
            <w:r w:rsidRPr="00EB5F84">
              <w:t xml:space="preserve"> .btn-lg、.btn-sm 或 .btn-xs 就可以获得不同尺寸的按钮。</w:t>
            </w:r>
          </w:p>
          <w:p w:rsidR="00EB5F84" w:rsidRDefault="000A7344" w:rsidP="00EB5F84">
            <w:pPr>
              <w:ind w:left="0"/>
            </w:pPr>
            <w:r>
              <w:rPr>
                <w:noProof/>
              </w:rPr>
              <w:drawing>
                <wp:inline distT="0" distB="0" distL="0" distR="0" wp14:anchorId="153B70EC" wp14:editId="57579891">
                  <wp:extent cx="5486400" cy="1819910"/>
                  <wp:effectExtent l="0" t="0" r="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1819910"/>
                          </a:xfrm>
                          <a:prstGeom prst="rect">
                            <a:avLst/>
                          </a:prstGeom>
                        </pic:spPr>
                      </pic:pic>
                    </a:graphicData>
                  </a:graphic>
                </wp:inline>
              </w:drawing>
            </w:r>
          </w:p>
          <w:p w:rsidR="000A7344" w:rsidRDefault="000A7344" w:rsidP="00EB5F84">
            <w:pPr>
              <w:ind w:left="0"/>
            </w:pPr>
          </w:p>
          <w:p w:rsidR="000A7344" w:rsidRDefault="000A7344" w:rsidP="00EB5F84">
            <w:pPr>
              <w:ind w:left="0"/>
            </w:pPr>
            <w:r>
              <w:rPr>
                <w:rFonts w:ascii="Helvetica" w:hAnsi="Helvetica" w:cs="Helvetica"/>
                <w:color w:val="333333"/>
                <w:shd w:val="clear" w:color="auto" w:fill="FFFFFF"/>
              </w:rPr>
              <w:t>通过给按钮添加</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.btn-block</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类可以将其拉伸至父元素</w:t>
            </w:r>
            <w:r>
              <w:rPr>
                <w:rFonts w:ascii="Helvetica" w:hAnsi="Helvetica" w:cs="Helvetica"/>
                <w:color w:val="333333"/>
                <w:shd w:val="clear" w:color="auto" w:fill="FFFFFF"/>
              </w:rPr>
              <w:t>100%</w:t>
            </w:r>
            <w:r>
              <w:rPr>
                <w:rFonts w:ascii="Helvetica" w:hAnsi="Helvetica" w:cs="Helvetica"/>
                <w:color w:val="333333"/>
                <w:shd w:val="clear" w:color="auto" w:fill="FFFFFF"/>
              </w:rPr>
              <w:t>的宽度，而且按钮也变为了块级（</w:t>
            </w:r>
            <w:r>
              <w:rPr>
                <w:rFonts w:ascii="Helvetica" w:hAnsi="Helvetica" w:cs="Helvetica"/>
                <w:color w:val="333333"/>
                <w:shd w:val="clear" w:color="auto" w:fill="FFFFFF"/>
              </w:rPr>
              <w:t>block</w:t>
            </w:r>
            <w:r>
              <w:rPr>
                <w:rFonts w:ascii="Helvetica" w:hAnsi="Helvetica" w:cs="Helvetica"/>
                <w:color w:val="333333"/>
                <w:shd w:val="clear" w:color="auto" w:fill="FFFFFF"/>
              </w:rPr>
              <w:t>）元素。</w:t>
            </w:r>
          </w:p>
          <w:p w:rsidR="000A7344" w:rsidRPr="00EB5F84" w:rsidRDefault="000A7344" w:rsidP="00EB5F84">
            <w:pPr>
              <w:ind w:left="0"/>
              <w:rPr>
                <w:rFonts w:hint="eastAsia"/>
              </w:rPr>
            </w:pPr>
          </w:p>
        </w:tc>
      </w:tr>
    </w:tbl>
    <w:p w:rsidR="00490B4F" w:rsidRPr="00490B4F" w:rsidRDefault="00490B4F" w:rsidP="00441190">
      <w:pPr>
        <w:ind w:left="0"/>
        <w:rPr>
          <w:rFonts w:hint="eastAsia"/>
        </w:rPr>
      </w:pPr>
    </w:p>
    <w:p w:rsidR="00490B4F" w:rsidRDefault="00490B4F" w:rsidP="00490B4F">
      <w:pPr>
        <w:pStyle w:val="2"/>
      </w:pPr>
      <w:r>
        <w:rPr>
          <w:rFonts w:hint="eastAsia"/>
        </w:rPr>
        <w:t>活动状态</w:t>
      </w:r>
    </w:p>
    <w:tbl>
      <w:tblPr>
        <w:tblStyle w:val="a8"/>
        <w:tblW w:w="0" w:type="auto"/>
        <w:tblInd w:w="360" w:type="dxa"/>
        <w:tblLook w:val="04A0" w:firstRow="1" w:lastRow="0" w:firstColumn="1" w:lastColumn="0" w:noHBand="0" w:noVBand="1"/>
      </w:tblPr>
      <w:tblGrid>
        <w:gridCol w:w="8270"/>
      </w:tblGrid>
      <w:tr w:rsidR="00953C69" w:rsidTr="00953C69">
        <w:tc>
          <w:tcPr>
            <w:tcW w:w="8630" w:type="dxa"/>
          </w:tcPr>
          <w:p w:rsidR="00CD3D86" w:rsidRDefault="00953C69" w:rsidP="00490B4F">
            <w:pPr>
              <w:ind w:left="0"/>
              <w:rPr>
                <w:rFonts w:hint="eastAsia"/>
              </w:rPr>
            </w:pPr>
            <w:r w:rsidRPr="00953C69">
              <w:rPr>
                <w:rFonts w:hint="eastAsia"/>
              </w:rPr>
              <w:t>当按钮处于激活状态时，其表现为被按压下去（</w:t>
            </w:r>
            <w:r w:rsidRPr="006611F0">
              <w:rPr>
                <w:rFonts w:hint="eastAsia"/>
                <w:b/>
              </w:rPr>
              <w:t>底色更深、边框夜色更深、向内投射阴影</w:t>
            </w:r>
            <w:r w:rsidRPr="00953C69">
              <w:rPr>
                <w:rFonts w:hint="eastAsia"/>
              </w:rPr>
              <w:t>）。对于</w:t>
            </w:r>
            <w:r w:rsidRPr="00953C69">
              <w:t xml:space="preserve"> &lt;button&gt; 元素，是通过 :active 状态实现的。对于 &lt;a&gt; 元素，是通过 .active 类实现的。然而，你还可以将 .active 应用到 &lt;button&gt; 上（包含 aria-pressed="true" 属性)），并通过编程的方式使其处于激活状态。</w:t>
            </w:r>
          </w:p>
          <w:p w:rsidR="00CD3D86" w:rsidRDefault="00CD3D86" w:rsidP="00CD3D86">
            <w:pPr>
              <w:ind w:left="0"/>
            </w:pPr>
            <w:r>
              <w:t xml:space="preserve">&lt;button type="button" class="btn btn-primary btn-lg </w:t>
            </w:r>
            <w:r w:rsidRPr="00CD3D86">
              <w:rPr>
                <w:b/>
              </w:rPr>
              <w:t>active</w:t>
            </w:r>
            <w:r>
              <w:t>"&gt;</w:t>
            </w:r>
            <w:r>
              <w:br/>
            </w:r>
            <w:r>
              <w:t>Primary button&lt;/button&gt;</w:t>
            </w:r>
          </w:p>
          <w:p w:rsidR="00CD3D86" w:rsidRDefault="00CD3D86" w:rsidP="00CD3D86">
            <w:pPr>
              <w:ind w:left="0"/>
            </w:pPr>
            <w:r>
              <w:t xml:space="preserve">&lt;button type="button" class="btn btn-default btn-lg </w:t>
            </w:r>
            <w:r w:rsidRPr="00CD3D86">
              <w:rPr>
                <w:b/>
              </w:rPr>
              <w:t>active</w:t>
            </w:r>
            <w:r>
              <w:t>"&gt;</w:t>
            </w:r>
            <w:r>
              <w:br/>
            </w:r>
            <w:r>
              <w:t>Button&lt;/button&gt;</w:t>
            </w:r>
          </w:p>
          <w:p w:rsidR="00CD3D86" w:rsidRPr="00CD3D86" w:rsidRDefault="00CD3D86" w:rsidP="00CD3D86">
            <w:pPr>
              <w:ind w:left="0"/>
              <w:rPr>
                <w:rFonts w:hint="eastAsia"/>
              </w:rPr>
            </w:pPr>
            <w:r>
              <w:rPr>
                <w:noProof/>
              </w:rPr>
              <w:lastRenderedPageBreak/>
              <w:drawing>
                <wp:inline distT="0" distB="0" distL="0" distR="0" wp14:anchorId="651E0778" wp14:editId="650B1104">
                  <wp:extent cx="4105275" cy="8953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5275" cy="895350"/>
                          </a:xfrm>
                          <a:prstGeom prst="rect">
                            <a:avLst/>
                          </a:prstGeom>
                        </pic:spPr>
                      </pic:pic>
                    </a:graphicData>
                  </a:graphic>
                </wp:inline>
              </w:drawing>
            </w:r>
          </w:p>
        </w:tc>
      </w:tr>
    </w:tbl>
    <w:p w:rsidR="00490B4F" w:rsidRPr="00490B4F" w:rsidRDefault="00490B4F" w:rsidP="00490B4F"/>
    <w:p w:rsidR="00490B4F" w:rsidRPr="00490B4F" w:rsidRDefault="00490B4F" w:rsidP="00490B4F">
      <w:pPr>
        <w:pStyle w:val="2"/>
      </w:pPr>
      <w:r>
        <w:rPr>
          <w:rFonts w:hint="eastAsia"/>
        </w:rPr>
        <w:t>禁用</w:t>
      </w:r>
      <w:r>
        <w:t>状态</w:t>
      </w:r>
    </w:p>
    <w:tbl>
      <w:tblPr>
        <w:tblStyle w:val="a8"/>
        <w:tblW w:w="0" w:type="auto"/>
        <w:tblInd w:w="360" w:type="dxa"/>
        <w:tblLook w:val="04A0" w:firstRow="1" w:lastRow="0" w:firstColumn="1" w:lastColumn="0" w:noHBand="0" w:noVBand="1"/>
      </w:tblPr>
      <w:tblGrid>
        <w:gridCol w:w="8270"/>
      </w:tblGrid>
      <w:tr w:rsidR="00142CBB" w:rsidTr="00142CBB">
        <w:tc>
          <w:tcPr>
            <w:tcW w:w="8630" w:type="dxa"/>
          </w:tcPr>
          <w:p w:rsidR="00142CBB" w:rsidRDefault="00142CBB" w:rsidP="00116A18">
            <w:pPr>
              <w:ind w:left="0"/>
            </w:pPr>
            <w:r>
              <w:rPr>
                <w:rFonts w:ascii="Helvetica" w:hAnsi="Helvetica" w:cs="Helvetica"/>
                <w:color w:val="333333"/>
                <w:shd w:val="clear" w:color="auto" w:fill="FFFFFF"/>
              </w:rPr>
              <w:t>通过为按钮的背景设置</w:t>
            </w:r>
            <w:r>
              <w:rPr>
                <w:rStyle w:val="apple-converted-space"/>
                <w:rFonts w:ascii="Helvetica" w:hAnsi="Helvetica" w:cs="Helvetica"/>
                <w:color w:val="333333"/>
                <w:shd w:val="clear" w:color="auto" w:fill="FFFFFF"/>
              </w:rPr>
              <w:t> </w:t>
            </w:r>
            <w:r>
              <w:rPr>
                <w:rStyle w:val="HTML"/>
                <w:rFonts w:ascii="Consolas" w:hAnsi="Consolas" w:cs="Consolas"/>
                <w:color w:val="C7254E"/>
                <w:sz w:val="22"/>
                <w:szCs w:val="22"/>
                <w:shd w:val="clear" w:color="auto" w:fill="F9F2F4"/>
              </w:rPr>
              <w:t>opacity</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属性就可以呈现出无法点击的效果。</w:t>
            </w:r>
          </w:p>
          <w:p w:rsidR="00142CBB" w:rsidRPr="00142CBB" w:rsidRDefault="00142CBB" w:rsidP="00116A18">
            <w:pPr>
              <w:ind w:left="0"/>
            </w:pPr>
            <w:r w:rsidRPr="00142CBB">
              <w:t xml:space="preserve">&lt;button type="button" class="btn btn-lg btn-primary" </w:t>
            </w:r>
            <w:r w:rsidRPr="00142CBB">
              <w:rPr>
                <w:b/>
              </w:rPr>
              <w:t>disabled="disabled"</w:t>
            </w:r>
            <w:r w:rsidRPr="00142CBB">
              <w:t>&gt;Primary button&lt;/button&gt;</w:t>
            </w:r>
          </w:p>
          <w:p w:rsidR="00142CBB" w:rsidRDefault="00142CBB" w:rsidP="00116A18">
            <w:pPr>
              <w:ind w:left="0"/>
            </w:pPr>
            <w:r w:rsidRPr="00142CBB">
              <w:t xml:space="preserve">&lt;a href="#" class="btn btn-primary btn-lg </w:t>
            </w:r>
            <w:r w:rsidRPr="00142CBB">
              <w:rPr>
                <w:b/>
              </w:rPr>
              <w:t>disabled</w:t>
            </w:r>
            <w:r w:rsidRPr="00142CBB">
              <w:t>" role="button"&gt;</w:t>
            </w:r>
            <w:r>
              <w:br/>
            </w:r>
            <w:r w:rsidRPr="00142CBB">
              <w:t>Primary link&lt;/a&gt;</w:t>
            </w:r>
          </w:p>
          <w:p w:rsidR="00142CBB" w:rsidRPr="00142CBB" w:rsidRDefault="00142CBB" w:rsidP="00116A18">
            <w:pPr>
              <w:ind w:left="0"/>
              <w:rPr>
                <w:rFonts w:hint="eastAsia"/>
              </w:rPr>
            </w:pPr>
          </w:p>
        </w:tc>
      </w:tr>
    </w:tbl>
    <w:p w:rsidR="00116A18" w:rsidRPr="00116A18" w:rsidRDefault="00116A18" w:rsidP="00116A18"/>
    <w:p w:rsidR="00116A18" w:rsidRDefault="00116A18" w:rsidP="00116A18">
      <w:pPr>
        <w:pStyle w:val="1"/>
      </w:pPr>
      <w:r>
        <w:rPr>
          <w:rFonts w:hint="eastAsia"/>
        </w:rPr>
        <w:t>图像</w:t>
      </w:r>
    </w:p>
    <w:tbl>
      <w:tblPr>
        <w:tblStyle w:val="a8"/>
        <w:tblW w:w="0" w:type="auto"/>
        <w:tblInd w:w="360" w:type="dxa"/>
        <w:tblLook w:val="04A0" w:firstRow="1" w:lastRow="0" w:firstColumn="1" w:lastColumn="0" w:noHBand="0" w:noVBand="1"/>
      </w:tblPr>
      <w:tblGrid>
        <w:gridCol w:w="8270"/>
      </w:tblGrid>
      <w:tr w:rsidR="0043436D" w:rsidTr="0043436D">
        <w:tc>
          <w:tcPr>
            <w:tcW w:w="8630" w:type="dxa"/>
          </w:tcPr>
          <w:p w:rsidR="0043436D" w:rsidRDefault="0043436D" w:rsidP="0043436D">
            <w:pPr>
              <w:ind w:left="0"/>
            </w:pPr>
            <w:r>
              <w:t>&lt;img src="..." alt="..." class="img-rounded"&gt;//</w:t>
            </w:r>
          </w:p>
          <w:p w:rsidR="0043436D" w:rsidRDefault="0043436D" w:rsidP="0043436D">
            <w:pPr>
              <w:ind w:left="0"/>
              <w:rPr>
                <w:rFonts w:hint="eastAsia"/>
              </w:rPr>
            </w:pPr>
            <w:r>
              <w:t>&lt;img src="..." alt="..." class="img-circle"&gt;//</w:t>
            </w:r>
            <w:r>
              <w:rPr>
                <w:rFonts w:hint="eastAsia"/>
              </w:rPr>
              <w:t>圆形</w:t>
            </w:r>
            <w:r>
              <w:t>样式</w:t>
            </w:r>
          </w:p>
          <w:p w:rsidR="0043436D" w:rsidRPr="0043436D" w:rsidRDefault="0043436D" w:rsidP="0043436D">
            <w:pPr>
              <w:ind w:left="0"/>
              <w:rPr>
                <w:rFonts w:hint="eastAsia"/>
              </w:rPr>
            </w:pPr>
            <w:r>
              <w:t>&lt;img src="..." alt="..." class="img-thumbnail"&gt;//</w:t>
            </w:r>
            <w:r>
              <w:rPr>
                <w:rFonts w:hint="eastAsia"/>
              </w:rPr>
              <w:t>缩略图</w:t>
            </w:r>
          </w:p>
        </w:tc>
      </w:tr>
    </w:tbl>
    <w:p w:rsidR="00123BE1" w:rsidRPr="00123BE1" w:rsidRDefault="00123BE1" w:rsidP="00123BE1">
      <w:pPr>
        <w:rPr>
          <w:rFonts w:hint="eastAsia"/>
        </w:rPr>
      </w:pPr>
    </w:p>
    <w:p w:rsidR="00116A18" w:rsidRPr="00116A18" w:rsidRDefault="00116A18" w:rsidP="00116A18"/>
    <w:p w:rsidR="00116A18" w:rsidRDefault="00116A18" w:rsidP="00116A18">
      <w:pPr>
        <w:pStyle w:val="1"/>
      </w:pPr>
      <w:r>
        <w:rPr>
          <w:rFonts w:hint="eastAsia"/>
        </w:rPr>
        <w:t>辅助</w:t>
      </w:r>
      <w:r>
        <w:t>样式</w:t>
      </w:r>
    </w:p>
    <w:p w:rsidR="00FC2AE0" w:rsidRDefault="00D96DA1" w:rsidP="00D96DA1">
      <w:pPr>
        <w:pStyle w:val="2"/>
        <w:numPr>
          <w:ilvl w:val="0"/>
          <w:numId w:val="20"/>
        </w:numPr>
      </w:pPr>
      <w:r>
        <w:rPr>
          <w:rFonts w:hint="eastAsia"/>
        </w:rPr>
        <w:t>文本样式</w:t>
      </w:r>
      <w:r>
        <w:t>及背景样式</w:t>
      </w:r>
    </w:p>
    <w:tbl>
      <w:tblPr>
        <w:tblStyle w:val="a8"/>
        <w:tblW w:w="0" w:type="auto"/>
        <w:tblInd w:w="360" w:type="dxa"/>
        <w:tblLook w:val="04A0" w:firstRow="1" w:lastRow="0" w:firstColumn="1" w:lastColumn="0" w:noHBand="0" w:noVBand="1"/>
      </w:tblPr>
      <w:tblGrid>
        <w:gridCol w:w="8270"/>
      </w:tblGrid>
      <w:tr w:rsidR="001D3C2E" w:rsidTr="001D3C2E">
        <w:tc>
          <w:tcPr>
            <w:tcW w:w="8630" w:type="dxa"/>
          </w:tcPr>
          <w:p w:rsidR="001D3C2E" w:rsidRDefault="00302514" w:rsidP="00D96DA1">
            <w:pPr>
              <w:ind w:left="0"/>
            </w:pPr>
            <w:r>
              <w:rPr>
                <w:rFonts w:hint="eastAsia"/>
              </w:rPr>
              <w:t>文本</w:t>
            </w:r>
            <w:r>
              <w:t>样式：</w:t>
            </w:r>
            <w:r w:rsidR="001D3C2E" w:rsidRPr="001D3C2E">
              <w:rPr>
                <w:rFonts w:hint="eastAsia"/>
              </w:rPr>
              <w:t>通过颜色来展示意图，</w:t>
            </w:r>
            <w:r w:rsidR="001D3C2E" w:rsidRPr="001D3C2E">
              <w:t xml:space="preserve">Bootstrap </w:t>
            </w:r>
            <w:r>
              <w:t>提供了一组工具类。这些类可以应用于链接，并且在鼠标经过时颜色</w:t>
            </w:r>
            <w:r w:rsidR="001D3C2E" w:rsidRPr="001D3C2E">
              <w:t>还可以加深，就像默认的链接一样。</w:t>
            </w:r>
          </w:p>
          <w:p w:rsidR="001D3C2E" w:rsidRDefault="001D3C2E" w:rsidP="001D3C2E">
            <w:pPr>
              <w:ind w:left="0"/>
            </w:pPr>
            <w:r>
              <w:t>&lt;p class=</w:t>
            </w:r>
            <w:r w:rsidRPr="001D3C2E">
              <w:rPr>
                <w:b/>
              </w:rPr>
              <w:t>"text-muted"</w:t>
            </w:r>
            <w:r>
              <w:t>&gt;...&lt;/p&gt;</w:t>
            </w:r>
          </w:p>
          <w:p w:rsidR="001D3C2E" w:rsidRDefault="001D3C2E" w:rsidP="001D3C2E">
            <w:pPr>
              <w:ind w:left="0"/>
            </w:pPr>
            <w:r>
              <w:t>&lt;p class=</w:t>
            </w:r>
            <w:r w:rsidRPr="001D3C2E">
              <w:rPr>
                <w:b/>
              </w:rPr>
              <w:t>"text-primary"</w:t>
            </w:r>
            <w:r>
              <w:t>&gt;...&lt;/p&gt;</w:t>
            </w:r>
          </w:p>
          <w:p w:rsidR="001D3C2E" w:rsidRDefault="001D3C2E" w:rsidP="001D3C2E">
            <w:pPr>
              <w:ind w:left="0"/>
            </w:pPr>
            <w:r>
              <w:t>&lt;p class=</w:t>
            </w:r>
            <w:r w:rsidRPr="001D3C2E">
              <w:rPr>
                <w:b/>
              </w:rPr>
              <w:t>"text-success"</w:t>
            </w:r>
            <w:r>
              <w:t>&gt;...&lt;/p&gt;</w:t>
            </w:r>
          </w:p>
          <w:p w:rsidR="001D3C2E" w:rsidRDefault="001D3C2E" w:rsidP="001D3C2E">
            <w:pPr>
              <w:ind w:left="0"/>
            </w:pPr>
            <w:r>
              <w:t>&lt;p class=</w:t>
            </w:r>
            <w:r w:rsidRPr="001D3C2E">
              <w:rPr>
                <w:b/>
              </w:rPr>
              <w:t>"text-info"</w:t>
            </w:r>
            <w:r>
              <w:t>&gt;...&lt;/p&gt;</w:t>
            </w:r>
          </w:p>
          <w:p w:rsidR="001D3C2E" w:rsidRDefault="001D3C2E" w:rsidP="001D3C2E">
            <w:pPr>
              <w:ind w:left="0"/>
            </w:pPr>
            <w:r>
              <w:t>&lt;p class=</w:t>
            </w:r>
            <w:r w:rsidRPr="001D3C2E">
              <w:rPr>
                <w:b/>
              </w:rPr>
              <w:t>"text-warning"</w:t>
            </w:r>
            <w:r>
              <w:t>&gt;...&lt;/p&gt;</w:t>
            </w:r>
          </w:p>
          <w:p w:rsidR="001D3C2E" w:rsidRDefault="001D3C2E" w:rsidP="001D3C2E">
            <w:pPr>
              <w:ind w:left="0"/>
            </w:pPr>
            <w:r>
              <w:lastRenderedPageBreak/>
              <w:t>&lt;p class=</w:t>
            </w:r>
            <w:r w:rsidRPr="001D3C2E">
              <w:rPr>
                <w:b/>
              </w:rPr>
              <w:t>"text-danger"</w:t>
            </w:r>
            <w:r>
              <w:t>&gt;...&lt;/p&gt;</w:t>
            </w:r>
          </w:p>
          <w:p w:rsidR="001D3C2E" w:rsidRDefault="001D3C2E" w:rsidP="001D3C2E">
            <w:pPr>
              <w:ind w:left="0"/>
            </w:pPr>
            <w:r>
              <w:rPr>
                <w:noProof/>
              </w:rPr>
              <w:drawing>
                <wp:inline distT="0" distB="0" distL="0" distR="0" wp14:anchorId="1A2C1976" wp14:editId="77066F9D">
                  <wp:extent cx="4181475" cy="20097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1475" cy="2009775"/>
                          </a:xfrm>
                          <a:prstGeom prst="rect">
                            <a:avLst/>
                          </a:prstGeom>
                        </pic:spPr>
                      </pic:pic>
                    </a:graphicData>
                  </a:graphic>
                </wp:inline>
              </w:drawing>
            </w:r>
          </w:p>
          <w:p w:rsidR="00E02E4D" w:rsidRDefault="00E02E4D" w:rsidP="001D3C2E">
            <w:pPr>
              <w:ind w:left="0"/>
            </w:pPr>
          </w:p>
          <w:p w:rsidR="00E02E4D" w:rsidRDefault="00E02E4D" w:rsidP="001D3C2E">
            <w:pPr>
              <w:ind w:left="0"/>
            </w:pPr>
            <w:r w:rsidRPr="00E02E4D">
              <w:rPr>
                <w:rFonts w:hint="eastAsia"/>
              </w:rPr>
              <w:t>背景样式</w:t>
            </w:r>
            <w:r>
              <w:rPr>
                <w:rFonts w:hint="eastAsia"/>
              </w:rPr>
              <w:t>：</w:t>
            </w:r>
            <w:r w:rsidRPr="00E02E4D">
              <w:rPr>
                <w:rFonts w:hint="eastAsia"/>
              </w:rPr>
              <w:t>和情境文本颜色类一样，使用任意情境背景色类就可以设置元素的背景。链接组件在鼠标经过时颜色会加深，就像上面所讲的情境文本颜色类一样。</w:t>
            </w:r>
          </w:p>
          <w:p w:rsidR="00BC7C80" w:rsidRDefault="00BC7C80" w:rsidP="00BC7C80">
            <w:pPr>
              <w:ind w:left="0"/>
            </w:pPr>
            <w:r>
              <w:t>&lt;p class="</w:t>
            </w:r>
            <w:r w:rsidRPr="00593E80">
              <w:rPr>
                <w:b/>
              </w:rPr>
              <w:t>bg-primary</w:t>
            </w:r>
            <w:r>
              <w:t>"&gt;...&lt;/p&gt;</w:t>
            </w:r>
          </w:p>
          <w:p w:rsidR="00BC7C80" w:rsidRDefault="00BC7C80" w:rsidP="00BC7C80">
            <w:pPr>
              <w:ind w:left="0"/>
            </w:pPr>
            <w:r>
              <w:t>&lt;p class="</w:t>
            </w:r>
            <w:r w:rsidRPr="00593E80">
              <w:rPr>
                <w:b/>
              </w:rPr>
              <w:t>bg-success</w:t>
            </w:r>
            <w:r>
              <w:t>"&gt;...&lt;/p&gt;</w:t>
            </w:r>
          </w:p>
          <w:p w:rsidR="00BC7C80" w:rsidRDefault="00BC7C80" w:rsidP="00BC7C80">
            <w:pPr>
              <w:ind w:left="0"/>
            </w:pPr>
            <w:r>
              <w:t>&lt;p class="</w:t>
            </w:r>
            <w:r w:rsidRPr="00593E80">
              <w:rPr>
                <w:b/>
              </w:rPr>
              <w:t>bg-info</w:t>
            </w:r>
            <w:r>
              <w:t>"&gt;...&lt;/p&gt;</w:t>
            </w:r>
          </w:p>
          <w:p w:rsidR="00BC7C80" w:rsidRDefault="00BC7C80" w:rsidP="00BC7C80">
            <w:pPr>
              <w:ind w:left="0"/>
            </w:pPr>
            <w:r>
              <w:t>&lt;p class="</w:t>
            </w:r>
            <w:r w:rsidRPr="00593E80">
              <w:rPr>
                <w:b/>
              </w:rPr>
              <w:t>bg-warning</w:t>
            </w:r>
            <w:r>
              <w:t>"&gt;...&lt;/p&gt;</w:t>
            </w:r>
          </w:p>
          <w:p w:rsidR="00BC7C80" w:rsidRPr="00BC7C80" w:rsidRDefault="00BC7C80" w:rsidP="00BC7C80">
            <w:pPr>
              <w:ind w:left="0"/>
              <w:rPr>
                <w:rFonts w:hint="eastAsia"/>
              </w:rPr>
            </w:pPr>
            <w:r>
              <w:t>&lt;p class="</w:t>
            </w:r>
            <w:r w:rsidRPr="00593E80">
              <w:rPr>
                <w:b/>
              </w:rPr>
              <w:t>bg-danger</w:t>
            </w:r>
            <w:r>
              <w:t>"&gt;...&lt;/p&gt;</w:t>
            </w:r>
          </w:p>
        </w:tc>
      </w:tr>
    </w:tbl>
    <w:p w:rsidR="00D96DA1" w:rsidRPr="00D96DA1" w:rsidRDefault="00D96DA1" w:rsidP="00D96DA1"/>
    <w:p w:rsidR="00D96DA1" w:rsidRDefault="00D96DA1" w:rsidP="00D96DA1">
      <w:pPr>
        <w:pStyle w:val="2"/>
      </w:pPr>
      <w:r>
        <w:rPr>
          <w:rFonts w:hint="eastAsia"/>
        </w:rPr>
        <w:t>辅助</w:t>
      </w:r>
      <w:r>
        <w:t>图标</w:t>
      </w:r>
    </w:p>
    <w:tbl>
      <w:tblPr>
        <w:tblStyle w:val="a8"/>
        <w:tblW w:w="0" w:type="auto"/>
        <w:tblInd w:w="360" w:type="dxa"/>
        <w:tblLook w:val="04A0" w:firstRow="1" w:lastRow="0" w:firstColumn="1" w:lastColumn="0" w:noHBand="0" w:noVBand="1"/>
      </w:tblPr>
      <w:tblGrid>
        <w:gridCol w:w="8270"/>
      </w:tblGrid>
      <w:tr w:rsidR="00E02E4D" w:rsidTr="00E02E4D">
        <w:tc>
          <w:tcPr>
            <w:tcW w:w="8630" w:type="dxa"/>
          </w:tcPr>
          <w:p w:rsidR="00E02E4D" w:rsidRDefault="000B3C6C" w:rsidP="000B3C6C">
            <w:pPr>
              <w:ind w:left="0"/>
            </w:pPr>
            <w:r>
              <w:rPr>
                <w:rFonts w:hint="eastAsia"/>
              </w:rPr>
              <w:t>关闭按钮：通过使用一个象征关闭的图标，可以让模态框和警告框消失。</w:t>
            </w:r>
          </w:p>
          <w:p w:rsidR="000B3C6C" w:rsidRDefault="000B3C6C" w:rsidP="000B3C6C">
            <w:pPr>
              <w:ind w:left="0"/>
            </w:pPr>
            <w:r w:rsidRPr="000B3C6C">
              <w:t>&lt;button type="button" class="close" aria-label="Close"&gt;&lt;span aria-hidden="true"&gt;&amp;times;&lt;/span&gt;&lt;/button&gt;</w:t>
            </w:r>
          </w:p>
          <w:p w:rsidR="003121E5" w:rsidRDefault="00CF67BC" w:rsidP="000B3C6C">
            <w:pPr>
              <w:ind w:left="0"/>
              <w:rPr>
                <w:rFonts w:hint="eastAsia"/>
              </w:rPr>
            </w:pPr>
            <w:r>
              <w:rPr>
                <w:noProof/>
              </w:rPr>
              <w:drawing>
                <wp:inline distT="0" distB="0" distL="0" distR="0" wp14:anchorId="0AE51479" wp14:editId="28E6723A">
                  <wp:extent cx="3505200" cy="6191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05200" cy="619125"/>
                          </a:xfrm>
                          <a:prstGeom prst="rect">
                            <a:avLst/>
                          </a:prstGeom>
                        </pic:spPr>
                      </pic:pic>
                    </a:graphicData>
                  </a:graphic>
                </wp:inline>
              </w:drawing>
            </w:r>
          </w:p>
          <w:p w:rsidR="003121E5" w:rsidRDefault="003121E5" w:rsidP="003121E5">
            <w:pPr>
              <w:ind w:left="0"/>
            </w:pPr>
            <w:r>
              <w:rPr>
                <w:rFonts w:hint="eastAsia"/>
              </w:rPr>
              <w:t>三角符号：通过使用三角符号可以指示某个元素具有下拉菜单的功能。注意，向上弹出式菜单中的三角符号是反方向的。</w:t>
            </w:r>
          </w:p>
          <w:p w:rsidR="003121E5" w:rsidRDefault="003121E5" w:rsidP="003121E5">
            <w:pPr>
              <w:ind w:left="0"/>
            </w:pPr>
            <w:r w:rsidRPr="003121E5">
              <w:t>&lt;span</w:t>
            </w:r>
            <w:r w:rsidRPr="003121E5">
              <w:rPr>
                <w:b/>
              </w:rPr>
              <w:t xml:space="preserve"> class="caret"</w:t>
            </w:r>
            <w:r w:rsidRPr="003121E5">
              <w:t>&gt;&lt;/span&gt;</w:t>
            </w:r>
          </w:p>
          <w:p w:rsidR="003121E5" w:rsidRDefault="003121E5" w:rsidP="003121E5">
            <w:pPr>
              <w:ind w:left="0"/>
            </w:pPr>
            <w:r>
              <w:rPr>
                <w:noProof/>
              </w:rPr>
              <w:drawing>
                <wp:inline distT="0" distB="0" distL="0" distR="0" wp14:anchorId="56F21877" wp14:editId="69BFC8E6">
                  <wp:extent cx="3505200" cy="590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5200" cy="590550"/>
                          </a:xfrm>
                          <a:prstGeom prst="rect">
                            <a:avLst/>
                          </a:prstGeom>
                        </pic:spPr>
                      </pic:pic>
                    </a:graphicData>
                  </a:graphic>
                </wp:inline>
              </w:drawing>
            </w:r>
          </w:p>
          <w:p w:rsidR="005014E8" w:rsidRDefault="005014E8" w:rsidP="003121E5">
            <w:pPr>
              <w:ind w:left="0"/>
            </w:pPr>
          </w:p>
          <w:p w:rsidR="005014E8" w:rsidRPr="003121E5" w:rsidRDefault="005014E8" w:rsidP="003121E5">
            <w:pPr>
              <w:ind w:left="0"/>
              <w:rPr>
                <w:rFonts w:hint="eastAsia"/>
              </w:rPr>
            </w:pPr>
          </w:p>
        </w:tc>
      </w:tr>
    </w:tbl>
    <w:p w:rsidR="00D96DA1" w:rsidRPr="00D96DA1" w:rsidRDefault="00D96DA1" w:rsidP="00D96DA1"/>
    <w:p w:rsidR="00D96DA1" w:rsidRDefault="00D96DA1" w:rsidP="00D96DA1">
      <w:pPr>
        <w:pStyle w:val="2"/>
      </w:pPr>
      <w:r>
        <w:rPr>
          <w:rFonts w:hint="eastAsia"/>
        </w:rPr>
        <w:t>内容</w:t>
      </w:r>
      <w:r>
        <w:t>浮动</w:t>
      </w:r>
    </w:p>
    <w:tbl>
      <w:tblPr>
        <w:tblStyle w:val="a8"/>
        <w:tblW w:w="0" w:type="auto"/>
        <w:tblInd w:w="360" w:type="dxa"/>
        <w:tblLook w:val="04A0" w:firstRow="1" w:lastRow="0" w:firstColumn="1" w:lastColumn="0" w:noHBand="0" w:noVBand="1"/>
      </w:tblPr>
      <w:tblGrid>
        <w:gridCol w:w="8270"/>
      </w:tblGrid>
      <w:tr w:rsidR="005014E8" w:rsidTr="005014E8">
        <w:tc>
          <w:tcPr>
            <w:tcW w:w="8630" w:type="dxa"/>
          </w:tcPr>
          <w:p w:rsidR="005014E8" w:rsidRDefault="005014E8" w:rsidP="005014E8">
            <w:pPr>
              <w:ind w:left="0"/>
              <w:rPr>
                <w:rFonts w:hint="eastAsia"/>
              </w:rPr>
            </w:pPr>
            <w:r>
              <w:rPr>
                <w:rFonts w:ascii="Helvetica" w:hAnsi="Helvetica" w:cs="Helvetica"/>
                <w:color w:val="333333"/>
                <w:shd w:val="clear" w:color="auto" w:fill="FFFFFF"/>
              </w:rPr>
              <w:t>通过添加一个类，可以将任意元素向左或向右浮动。</w:t>
            </w:r>
            <w:r>
              <w:rPr>
                <w:rStyle w:val="HTML"/>
                <w:rFonts w:ascii="Consolas" w:hAnsi="Consolas" w:cs="Consolas"/>
                <w:color w:val="C7254E"/>
                <w:sz w:val="22"/>
                <w:szCs w:val="22"/>
                <w:shd w:val="clear" w:color="auto" w:fill="F9F2F4"/>
              </w:rPr>
              <w:t>!important</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被用来明确</w:t>
            </w:r>
            <w:r>
              <w:rPr>
                <w:rFonts w:ascii="Helvetica" w:hAnsi="Helvetica" w:cs="Helvetica"/>
                <w:color w:val="333333"/>
                <w:shd w:val="clear" w:color="auto" w:fill="FFFFFF"/>
              </w:rPr>
              <w:t xml:space="preserve"> CSS </w:t>
            </w:r>
            <w:r>
              <w:rPr>
                <w:rFonts w:ascii="Helvetica" w:hAnsi="Helvetica" w:cs="Helvetica"/>
                <w:color w:val="333333"/>
                <w:shd w:val="clear" w:color="auto" w:fill="FFFFFF"/>
              </w:rPr>
              <w:t>样式的优先级。这些类还可以作为</w:t>
            </w:r>
            <w:r>
              <w:rPr>
                <w:rFonts w:ascii="Helvetica" w:hAnsi="Helvetica" w:cs="Helvetica"/>
                <w:color w:val="333333"/>
                <w:shd w:val="clear" w:color="auto" w:fill="FFFFFF"/>
              </w:rPr>
              <w:t xml:space="preserve"> mixin</w:t>
            </w:r>
            <w:r>
              <w:rPr>
                <w:rFonts w:ascii="Helvetica" w:hAnsi="Helvetica" w:cs="Helvetica"/>
                <w:color w:val="333333"/>
                <w:shd w:val="clear" w:color="auto" w:fill="FFFFFF"/>
              </w:rPr>
              <w:t>（参见</w:t>
            </w:r>
            <w:r>
              <w:rPr>
                <w:rFonts w:ascii="Helvetica" w:hAnsi="Helvetica" w:cs="Helvetica"/>
                <w:color w:val="333333"/>
                <w:shd w:val="clear" w:color="auto" w:fill="FFFFFF"/>
              </w:rPr>
              <w:t xml:space="preserve"> less </w:t>
            </w:r>
            <w:r>
              <w:rPr>
                <w:rFonts w:ascii="Helvetica" w:hAnsi="Helvetica" w:cs="Helvetica"/>
                <w:color w:val="333333"/>
                <w:shd w:val="clear" w:color="auto" w:fill="FFFFFF"/>
              </w:rPr>
              <w:t>文档）</w:t>
            </w:r>
            <w:r>
              <w:rPr>
                <w:rFonts w:ascii="Helvetica" w:hAnsi="Helvetica" w:cs="Helvetica"/>
                <w:color w:val="333333"/>
                <w:shd w:val="clear" w:color="auto" w:fill="FFFFFF"/>
              </w:rPr>
              <w:t xml:space="preserve"> </w:t>
            </w:r>
            <w:r>
              <w:rPr>
                <w:rFonts w:ascii="Helvetica" w:hAnsi="Helvetica" w:cs="Helvetica"/>
                <w:color w:val="333333"/>
                <w:shd w:val="clear" w:color="auto" w:fill="FFFFFF"/>
              </w:rPr>
              <w:t>使用。</w:t>
            </w:r>
          </w:p>
          <w:p w:rsidR="005014E8" w:rsidRDefault="005014E8" w:rsidP="005014E8">
            <w:pPr>
              <w:ind w:left="0"/>
            </w:pPr>
            <w:r>
              <w:t>&lt;div class="pull-left"&gt;...&lt;/div&gt;</w:t>
            </w:r>
          </w:p>
          <w:p w:rsidR="005014E8" w:rsidRDefault="005014E8" w:rsidP="005014E8">
            <w:pPr>
              <w:ind w:left="0"/>
            </w:pPr>
            <w:r>
              <w:t>&lt;div class="pull-right"&gt;...&lt;/div&gt;</w:t>
            </w:r>
          </w:p>
          <w:p w:rsidR="002478AE" w:rsidRDefault="002478AE" w:rsidP="005014E8">
            <w:pPr>
              <w:ind w:left="0"/>
            </w:pPr>
          </w:p>
          <w:p w:rsidR="002478AE" w:rsidRPr="005014E8" w:rsidRDefault="002478AE" w:rsidP="005014E8">
            <w:pPr>
              <w:ind w:left="0"/>
              <w:rPr>
                <w:rFonts w:hint="eastAsia"/>
              </w:rPr>
            </w:pPr>
          </w:p>
        </w:tc>
      </w:tr>
    </w:tbl>
    <w:p w:rsidR="00D96DA1" w:rsidRPr="00D96DA1" w:rsidRDefault="00D96DA1" w:rsidP="00D96DA1">
      <w:pPr>
        <w:rPr>
          <w:rFonts w:hint="eastAsia"/>
        </w:rPr>
      </w:pPr>
    </w:p>
    <w:p w:rsidR="00D96DA1" w:rsidRDefault="00D96DA1" w:rsidP="00D96DA1">
      <w:pPr>
        <w:pStyle w:val="2"/>
      </w:pPr>
      <w:r>
        <w:rPr>
          <w:rFonts w:hint="eastAsia"/>
        </w:rPr>
        <w:t>隐藏</w:t>
      </w:r>
      <w:r>
        <w:t>和显示</w:t>
      </w:r>
    </w:p>
    <w:tbl>
      <w:tblPr>
        <w:tblStyle w:val="a8"/>
        <w:tblW w:w="0" w:type="auto"/>
        <w:tblInd w:w="360" w:type="dxa"/>
        <w:tblLook w:val="04A0" w:firstRow="1" w:lastRow="0" w:firstColumn="1" w:lastColumn="0" w:noHBand="0" w:noVBand="1"/>
      </w:tblPr>
      <w:tblGrid>
        <w:gridCol w:w="8270"/>
      </w:tblGrid>
      <w:tr w:rsidR="00822363" w:rsidTr="00822363">
        <w:tc>
          <w:tcPr>
            <w:tcW w:w="8630" w:type="dxa"/>
          </w:tcPr>
          <w:p w:rsidR="00822363" w:rsidRDefault="00822363" w:rsidP="00822363">
            <w:pPr>
              <w:ind w:left="0"/>
              <w:rPr>
                <w:rFonts w:hint="eastAsia"/>
              </w:rPr>
            </w:pPr>
            <w:r>
              <w:t>.show 和 .hidden 类可以强制任意元素显示或隐藏(对于屏幕阅读器也能起效)。这些类通过 !important 来避免 CSS 样式优先级问题，就像 quick floats 一样的做法。注意，这些类只对块级元素起作用，另外，还可以作为 mixin 使用。</w:t>
            </w:r>
          </w:p>
          <w:p w:rsidR="00822363" w:rsidRDefault="00822363" w:rsidP="00822363">
            <w:pPr>
              <w:ind w:left="0"/>
              <w:rPr>
                <w:rFonts w:hint="eastAsia"/>
              </w:rPr>
            </w:pPr>
            <w:r>
              <w:t>.hide 类仍然可用，但是它不能对屏幕阅读器起作用，并且从 v3.0.1 版本开始就不建议使用了。请使用 .hidden 或 .sr-only 。</w:t>
            </w:r>
          </w:p>
          <w:p w:rsidR="00822363" w:rsidRPr="00822363" w:rsidRDefault="00822363" w:rsidP="00822363">
            <w:pPr>
              <w:ind w:left="0"/>
              <w:rPr>
                <w:rFonts w:hint="eastAsia"/>
              </w:rPr>
            </w:pPr>
            <w:r>
              <w:rPr>
                <w:rFonts w:hint="eastAsia"/>
              </w:rPr>
              <w:t>另外，</w:t>
            </w:r>
            <w:r>
              <w:t>.invisible 类可以被用来仅仅影响元素的可见性，也就是所，元素的 display 属性不被改变，并且这个元素仍然能够影响文档流的排布。</w:t>
            </w:r>
          </w:p>
        </w:tc>
      </w:tr>
    </w:tbl>
    <w:p w:rsidR="00D96DA1" w:rsidRDefault="00D96DA1" w:rsidP="00D96DA1"/>
    <w:p w:rsidR="002711C1" w:rsidRDefault="002711C1" w:rsidP="00D96DA1"/>
    <w:p w:rsidR="00D96DA1" w:rsidRPr="00D96DA1" w:rsidRDefault="00D96DA1" w:rsidP="00DA6B61">
      <w:pPr>
        <w:ind w:left="0"/>
        <w:rPr>
          <w:rFonts w:hint="eastAsia"/>
        </w:rPr>
      </w:pPr>
    </w:p>
    <w:sectPr w:rsidR="00D96DA1" w:rsidRPr="00D96DA1" w:rsidSect="00C03A83">
      <w:foot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D1" w:rsidRDefault="006362D1" w:rsidP="001F39DD">
      <w:pPr>
        <w:spacing w:after="0"/>
      </w:pPr>
      <w:r>
        <w:separator/>
      </w:r>
    </w:p>
  </w:endnote>
  <w:endnote w:type="continuationSeparator" w:id="0">
    <w:p w:rsidR="006362D1" w:rsidRDefault="006362D1" w:rsidP="001F3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750337"/>
      <w:docPartObj>
        <w:docPartGallery w:val="Page Numbers (Bottom of Page)"/>
        <w:docPartUnique/>
      </w:docPartObj>
    </w:sdtPr>
    <w:sdtContent>
      <w:p w:rsidR="00EB5F84" w:rsidRDefault="00EB5F84">
        <w:pPr>
          <w:pStyle w:val="a7"/>
          <w:jc w:val="right"/>
        </w:pPr>
        <w:r>
          <w:fldChar w:fldCharType="begin"/>
        </w:r>
        <w:r>
          <w:instrText>PAGE   \* MERGEFORMAT</w:instrText>
        </w:r>
        <w:r>
          <w:fldChar w:fldCharType="separate"/>
        </w:r>
        <w:r w:rsidR="0078292E" w:rsidRPr="0078292E">
          <w:rPr>
            <w:noProof/>
            <w:lang w:val="zh-CN"/>
          </w:rPr>
          <w:t>22</w:t>
        </w:r>
        <w:r>
          <w:fldChar w:fldCharType="end"/>
        </w:r>
      </w:p>
    </w:sdtContent>
  </w:sdt>
  <w:p w:rsidR="00EB5F84" w:rsidRDefault="00EB5F8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D1" w:rsidRDefault="006362D1" w:rsidP="001F39DD">
      <w:pPr>
        <w:spacing w:after="0"/>
      </w:pPr>
      <w:r>
        <w:separator/>
      </w:r>
    </w:p>
  </w:footnote>
  <w:footnote w:type="continuationSeparator" w:id="0">
    <w:p w:rsidR="006362D1" w:rsidRDefault="006362D1" w:rsidP="001F39D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A6D25"/>
    <w:multiLevelType w:val="hybridMultilevel"/>
    <w:tmpl w:val="F4C4964A"/>
    <w:lvl w:ilvl="0" w:tplc="6F28C73E">
      <w:start w:val="1"/>
      <w:numFmt w:val="chineseCountingThousand"/>
      <w:pStyle w:val="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079C9"/>
    <w:multiLevelType w:val="hybridMultilevel"/>
    <w:tmpl w:val="CDA84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092057"/>
    <w:multiLevelType w:val="hybridMultilevel"/>
    <w:tmpl w:val="B2C237D4"/>
    <w:lvl w:ilvl="0" w:tplc="27AEBD4A">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E381D"/>
    <w:multiLevelType w:val="hybridMultilevel"/>
    <w:tmpl w:val="FBE41540"/>
    <w:lvl w:ilvl="0" w:tplc="5C9666AE">
      <w:start w:val="1"/>
      <w:numFmt w:val="decimal"/>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0"/>
  </w:num>
  <w:num w:numId="5">
    <w:abstractNumId w:val="3"/>
  </w:num>
  <w:num w:numId="6">
    <w:abstractNumId w:val="2"/>
  </w:num>
  <w:num w:numId="7">
    <w:abstractNumId w:val="0"/>
  </w:num>
  <w:num w:numId="8">
    <w:abstractNumId w:val="3"/>
  </w:num>
  <w:num w:numId="9">
    <w:abstractNumId w:val="2"/>
  </w:num>
  <w:num w:numId="10">
    <w:abstractNumId w:val="0"/>
  </w:num>
  <w:num w:numId="11">
    <w:abstractNumId w:val="3"/>
  </w:num>
  <w:num w:numId="12">
    <w:abstractNumId w:val="2"/>
  </w:num>
  <w:num w:numId="13">
    <w:abstractNumId w:val="0"/>
  </w:num>
  <w:num w:numId="14">
    <w:abstractNumId w:val="3"/>
  </w:num>
  <w:num w:numId="15">
    <w:abstractNumId w:val="2"/>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00"/>
    <w:rsid w:val="00010945"/>
    <w:rsid w:val="00052027"/>
    <w:rsid w:val="00066630"/>
    <w:rsid w:val="00076CF7"/>
    <w:rsid w:val="00087AA9"/>
    <w:rsid w:val="00092484"/>
    <w:rsid w:val="00093E11"/>
    <w:rsid w:val="000A7344"/>
    <w:rsid w:val="000A7A0A"/>
    <w:rsid w:val="000B3C6C"/>
    <w:rsid w:val="000F1C7A"/>
    <w:rsid w:val="000F2BE8"/>
    <w:rsid w:val="00116A18"/>
    <w:rsid w:val="001231BC"/>
    <w:rsid w:val="00123BE1"/>
    <w:rsid w:val="00141408"/>
    <w:rsid w:val="00141FEA"/>
    <w:rsid w:val="00142CBB"/>
    <w:rsid w:val="00166AC3"/>
    <w:rsid w:val="001746F5"/>
    <w:rsid w:val="001B34E2"/>
    <w:rsid w:val="001D28BE"/>
    <w:rsid w:val="001D3C2E"/>
    <w:rsid w:val="001E3158"/>
    <w:rsid w:val="001F39DD"/>
    <w:rsid w:val="001F5EA3"/>
    <w:rsid w:val="002002EF"/>
    <w:rsid w:val="00202E0A"/>
    <w:rsid w:val="002253C6"/>
    <w:rsid w:val="002335DB"/>
    <w:rsid w:val="002478AE"/>
    <w:rsid w:val="00264800"/>
    <w:rsid w:val="002711C1"/>
    <w:rsid w:val="002B0537"/>
    <w:rsid w:val="002C0E3E"/>
    <w:rsid w:val="002C2C21"/>
    <w:rsid w:val="002C30EA"/>
    <w:rsid w:val="002D5401"/>
    <w:rsid w:val="00302514"/>
    <w:rsid w:val="00307A97"/>
    <w:rsid w:val="00310031"/>
    <w:rsid w:val="003121E5"/>
    <w:rsid w:val="00351D68"/>
    <w:rsid w:val="00374EB6"/>
    <w:rsid w:val="00382225"/>
    <w:rsid w:val="00382634"/>
    <w:rsid w:val="0038786D"/>
    <w:rsid w:val="0039268C"/>
    <w:rsid w:val="003938B4"/>
    <w:rsid w:val="003A6966"/>
    <w:rsid w:val="003C1C00"/>
    <w:rsid w:val="003C5192"/>
    <w:rsid w:val="003F2D85"/>
    <w:rsid w:val="003F387D"/>
    <w:rsid w:val="00402BC4"/>
    <w:rsid w:val="00412B77"/>
    <w:rsid w:val="0041432A"/>
    <w:rsid w:val="0043436D"/>
    <w:rsid w:val="00441190"/>
    <w:rsid w:val="00454C8A"/>
    <w:rsid w:val="00490B4F"/>
    <w:rsid w:val="00491CF4"/>
    <w:rsid w:val="004C3663"/>
    <w:rsid w:val="004F5D66"/>
    <w:rsid w:val="004F60BE"/>
    <w:rsid w:val="005014E8"/>
    <w:rsid w:val="00506764"/>
    <w:rsid w:val="0055548F"/>
    <w:rsid w:val="00562410"/>
    <w:rsid w:val="00565D37"/>
    <w:rsid w:val="00565EC4"/>
    <w:rsid w:val="00575F55"/>
    <w:rsid w:val="00593E80"/>
    <w:rsid w:val="0059587C"/>
    <w:rsid w:val="005E5AE2"/>
    <w:rsid w:val="005F0CC6"/>
    <w:rsid w:val="0060233D"/>
    <w:rsid w:val="006362D1"/>
    <w:rsid w:val="00641882"/>
    <w:rsid w:val="00652420"/>
    <w:rsid w:val="0065380F"/>
    <w:rsid w:val="00653889"/>
    <w:rsid w:val="006611F0"/>
    <w:rsid w:val="00672C3E"/>
    <w:rsid w:val="00685384"/>
    <w:rsid w:val="006A6D9E"/>
    <w:rsid w:val="006C3181"/>
    <w:rsid w:val="006E569B"/>
    <w:rsid w:val="006E72AB"/>
    <w:rsid w:val="006F6461"/>
    <w:rsid w:val="00711CEF"/>
    <w:rsid w:val="00717071"/>
    <w:rsid w:val="00741CED"/>
    <w:rsid w:val="0075501D"/>
    <w:rsid w:val="007644BA"/>
    <w:rsid w:val="00767509"/>
    <w:rsid w:val="0078292E"/>
    <w:rsid w:val="007B4100"/>
    <w:rsid w:val="007B4CB1"/>
    <w:rsid w:val="007B6B01"/>
    <w:rsid w:val="007F00C4"/>
    <w:rsid w:val="00800F38"/>
    <w:rsid w:val="00822363"/>
    <w:rsid w:val="008261CD"/>
    <w:rsid w:val="008434C4"/>
    <w:rsid w:val="00881540"/>
    <w:rsid w:val="00890962"/>
    <w:rsid w:val="008B2927"/>
    <w:rsid w:val="008B5ACA"/>
    <w:rsid w:val="008C5117"/>
    <w:rsid w:val="008C61AF"/>
    <w:rsid w:val="008F12E5"/>
    <w:rsid w:val="008F6CC4"/>
    <w:rsid w:val="00904415"/>
    <w:rsid w:val="00905DF1"/>
    <w:rsid w:val="00914881"/>
    <w:rsid w:val="00923DB8"/>
    <w:rsid w:val="009317E4"/>
    <w:rsid w:val="00953C69"/>
    <w:rsid w:val="00973CB5"/>
    <w:rsid w:val="0097744C"/>
    <w:rsid w:val="00983DF4"/>
    <w:rsid w:val="0099619D"/>
    <w:rsid w:val="009A13C4"/>
    <w:rsid w:val="009C4A14"/>
    <w:rsid w:val="009C6902"/>
    <w:rsid w:val="009D0E81"/>
    <w:rsid w:val="009D5000"/>
    <w:rsid w:val="009E3863"/>
    <w:rsid w:val="00A055E8"/>
    <w:rsid w:val="00A233C9"/>
    <w:rsid w:val="00A4209B"/>
    <w:rsid w:val="00A562CC"/>
    <w:rsid w:val="00A64C21"/>
    <w:rsid w:val="00A80D72"/>
    <w:rsid w:val="00A93A68"/>
    <w:rsid w:val="00AA53D2"/>
    <w:rsid w:val="00AB0E34"/>
    <w:rsid w:val="00AC113A"/>
    <w:rsid w:val="00B03687"/>
    <w:rsid w:val="00B10C9C"/>
    <w:rsid w:val="00B10FBF"/>
    <w:rsid w:val="00B41061"/>
    <w:rsid w:val="00B45ACB"/>
    <w:rsid w:val="00BA027B"/>
    <w:rsid w:val="00BC0A65"/>
    <w:rsid w:val="00BC7C80"/>
    <w:rsid w:val="00BD1175"/>
    <w:rsid w:val="00BD39F7"/>
    <w:rsid w:val="00BF3CCC"/>
    <w:rsid w:val="00C03A83"/>
    <w:rsid w:val="00C22E0B"/>
    <w:rsid w:val="00C720FC"/>
    <w:rsid w:val="00C739A6"/>
    <w:rsid w:val="00C76702"/>
    <w:rsid w:val="00C80FB0"/>
    <w:rsid w:val="00C9074F"/>
    <w:rsid w:val="00C972F4"/>
    <w:rsid w:val="00CA317E"/>
    <w:rsid w:val="00CB062B"/>
    <w:rsid w:val="00CC5852"/>
    <w:rsid w:val="00CD3D86"/>
    <w:rsid w:val="00CE6863"/>
    <w:rsid w:val="00CF2A2E"/>
    <w:rsid w:val="00CF67BC"/>
    <w:rsid w:val="00CF778A"/>
    <w:rsid w:val="00D043C7"/>
    <w:rsid w:val="00D24EDE"/>
    <w:rsid w:val="00D32825"/>
    <w:rsid w:val="00D53E3D"/>
    <w:rsid w:val="00D56AEB"/>
    <w:rsid w:val="00D5774F"/>
    <w:rsid w:val="00D80E2B"/>
    <w:rsid w:val="00D96DA1"/>
    <w:rsid w:val="00DA025E"/>
    <w:rsid w:val="00DA6B61"/>
    <w:rsid w:val="00DB2366"/>
    <w:rsid w:val="00DB6FA6"/>
    <w:rsid w:val="00DE1492"/>
    <w:rsid w:val="00DE2E8B"/>
    <w:rsid w:val="00DE6E85"/>
    <w:rsid w:val="00DF0DC0"/>
    <w:rsid w:val="00E02E4D"/>
    <w:rsid w:val="00E10E64"/>
    <w:rsid w:val="00E1785A"/>
    <w:rsid w:val="00E20127"/>
    <w:rsid w:val="00E2604B"/>
    <w:rsid w:val="00E27A9C"/>
    <w:rsid w:val="00E33FA6"/>
    <w:rsid w:val="00E55F09"/>
    <w:rsid w:val="00E859E5"/>
    <w:rsid w:val="00EA2AF3"/>
    <w:rsid w:val="00EA6CB1"/>
    <w:rsid w:val="00EB5F84"/>
    <w:rsid w:val="00EC6468"/>
    <w:rsid w:val="00EC64DF"/>
    <w:rsid w:val="00EF3DCE"/>
    <w:rsid w:val="00F07EBC"/>
    <w:rsid w:val="00F37F94"/>
    <w:rsid w:val="00F54CBA"/>
    <w:rsid w:val="00F56799"/>
    <w:rsid w:val="00F57A4C"/>
    <w:rsid w:val="00F7176C"/>
    <w:rsid w:val="00F7439E"/>
    <w:rsid w:val="00F83122"/>
    <w:rsid w:val="00F906AD"/>
    <w:rsid w:val="00FC2AE0"/>
    <w:rsid w:val="00FC47AB"/>
    <w:rsid w:val="00FD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88CBD5-6296-4950-B6A5-85DAA280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ACA"/>
    <w:rPr>
      <w:rFonts w:ascii="微软雅黑" w:hAnsi="微软雅黑"/>
      <w:sz w:val="24"/>
    </w:rPr>
  </w:style>
  <w:style w:type="paragraph" w:styleId="1">
    <w:name w:val="heading 1"/>
    <w:basedOn w:val="a"/>
    <w:next w:val="a"/>
    <w:link w:val="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3">
    <w:name w:val="heading 3"/>
    <w:basedOn w:val="a"/>
    <w:next w:val="a"/>
    <w:link w:val="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5ACA"/>
    <w:rPr>
      <w:rFonts w:ascii="微软雅黑" w:eastAsiaTheme="majorEastAsia" w:hAnsi="微软雅黑" w:cstheme="majorBidi"/>
      <w:bCs/>
      <w:sz w:val="28"/>
      <w:szCs w:val="26"/>
    </w:rPr>
  </w:style>
  <w:style w:type="character" w:customStyle="1" w:styleId="1Char">
    <w:name w:val="标题 1 Char"/>
    <w:basedOn w:val="a0"/>
    <w:link w:val="1"/>
    <w:uiPriority w:val="9"/>
    <w:rsid w:val="008B5ACA"/>
    <w:rPr>
      <w:rFonts w:asciiTheme="majorHAnsi" w:eastAsiaTheme="majorEastAsia" w:hAnsiTheme="majorHAnsi" w:cstheme="majorBidi"/>
      <w:b/>
      <w:bCs/>
      <w:color w:val="365F91" w:themeColor="accent1" w:themeShade="BF"/>
      <w:sz w:val="32"/>
      <w:szCs w:val="28"/>
    </w:rPr>
  </w:style>
  <w:style w:type="paragraph" w:styleId="a3">
    <w:name w:val="Title"/>
    <w:basedOn w:val="a"/>
    <w:next w:val="a"/>
    <w:link w:val="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Char">
    <w:name w:val="标题 Char"/>
    <w:basedOn w:val="a0"/>
    <w:link w:val="a3"/>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a4">
    <w:name w:val="Document Map"/>
    <w:basedOn w:val="a"/>
    <w:link w:val="Char0"/>
    <w:uiPriority w:val="99"/>
    <w:semiHidden/>
    <w:unhideWhenUsed/>
    <w:rsid w:val="00DB6FA6"/>
    <w:pPr>
      <w:spacing w:after="0"/>
    </w:pPr>
    <w:rPr>
      <w:rFonts w:ascii="Tahoma" w:hAnsi="Tahoma" w:cs="Tahoma"/>
      <w:sz w:val="16"/>
      <w:szCs w:val="16"/>
    </w:rPr>
  </w:style>
  <w:style w:type="character" w:customStyle="1" w:styleId="Char0">
    <w:name w:val="文档结构图 Char"/>
    <w:basedOn w:val="a0"/>
    <w:link w:val="a4"/>
    <w:uiPriority w:val="99"/>
    <w:semiHidden/>
    <w:rsid w:val="00DB6FA6"/>
    <w:rPr>
      <w:rFonts w:ascii="Tahoma" w:hAnsi="Tahoma" w:cs="Tahoma"/>
      <w:sz w:val="16"/>
      <w:szCs w:val="16"/>
    </w:rPr>
  </w:style>
  <w:style w:type="character" w:customStyle="1" w:styleId="3Char">
    <w:name w:val="标题 3 Char"/>
    <w:basedOn w:val="a0"/>
    <w:link w:val="3"/>
    <w:uiPriority w:val="9"/>
    <w:semiHidden/>
    <w:rsid w:val="008B5ACA"/>
    <w:rPr>
      <w:rFonts w:ascii="微软雅黑" w:eastAsiaTheme="majorEastAsia" w:hAnsi="微软雅黑" w:cstheme="majorBidi"/>
      <w:bCs/>
      <w:color w:val="000000" w:themeColor="text1"/>
      <w:sz w:val="24"/>
    </w:rPr>
  </w:style>
  <w:style w:type="paragraph" w:styleId="a5">
    <w:name w:val="List Paragraph"/>
    <w:basedOn w:val="a"/>
    <w:uiPriority w:val="34"/>
    <w:qFormat/>
    <w:rsid w:val="008B5ACA"/>
    <w:pPr>
      <w:ind w:left="720"/>
      <w:contextualSpacing/>
    </w:pPr>
  </w:style>
  <w:style w:type="paragraph" w:styleId="a6">
    <w:name w:val="header"/>
    <w:basedOn w:val="a"/>
    <w:link w:val="Char1"/>
    <w:uiPriority w:val="99"/>
    <w:unhideWhenUsed/>
    <w:rsid w:val="001F39D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F39DD"/>
    <w:rPr>
      <w:rFonts w:ascii="微软雅黑" w:hAnsi="微软雅黑"/>
      <w:sz w:val="18"/>
      <w:szCs w:val="18"/>
    </w:rPr>
  </w:style>
  <w:style w:type="paragraph" w:styleId="a7">
    <w:name w:val="footer"/>
    <w:basedOn w:val="a"/>
    <w:link w:val="Char2"/>
    <w:uiPriority w:val="99"/>
    <w:unhideWhenUsed/>
    <w:rsid w:val="001F39DD"/>
    <w:pPr>
      <w:tabs>
        <w:tab w:val="center" w:pos="4153"/>
        <w:tab w:val="right" w:pos="8306"/>
      </w:tabs>
      <w:snapToGrid w:val="0"/>
    </w:pPr>
    <w:rPr>
      <w:sz w:val="18"/>
      <w:szCs w:val="18"/>
    </w:rPr>
  </w:style>
  <w:style w:type="character" w:customStyle="1" w:styleId="Char2">
    <w:name w:val="页脚 Char"/>
    <w:basedOn w:val="a0"/>
    <w:link w:val="a7"/>
    <w:uiPriority w:val="99"/>
    <w:rsid w:val="001F39DD"/>
    <w:rPr>
      <w:rFonts w:ascii="微软雅黑" w:hAnsi="微软雅黑"/>
      <w:sz w:val="18"/>
      <w:szCs w:val="18"/>
    </w:rPr>
  </w:style>
  <w:style w:type="table" w:styleId="a8">
    <w:name w:val="Table Grid"/>
    <w:basedOn w:val="a1"/>
    <w:uiPriority w:val="59"/>
    <w:rsid w:val="003A69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562CC"/>
  </w:style>
  <w:style w:type="character" w:styleId="HTML">
    <w:name w:val="HTML Code"/>
    <w:basedOn w:val="a0"/>
    <w:uiPriority w:val="99"/>
    <w:semiHidden/>
    <w:unhideWhenUsed/>
    <w:rsid w:val="00A562CC"/>
    <w:rPr>
      <w:rFonts w:ascii="宋体" w:eastAsia="宋体" w:hAnsi="宋体" w:cs="宋体"/>
      <w:sz w:val="24"/>
      <w:szCs w:val="24"/>
    </w:rPr>
  </w:style>
  <w:style w:type="paragraph" w:styleId="HTML0">
    <w:name w:val="HTML Preformatted"/>
    <w:basedOn w:val="a"/>
    <w:link w:val="HTMLChar"/>
    <w:uiPriority w:val="99"/>
    <w:unhideWhenUsed/>
    <w:rsid w:val="00CB0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宋体" w:eastAsia="宋体" w:hAnsi="宋体" w:cs="宋体"/>
      <w:szCs w:val="24"/>
    </w:rPr>
  </w:style>
  <w:style w:type="character" w:customStyle="1" w:styleId="HTMLChar">
    <w:name w:val="HTML 预设格式 Char"/>
    <w:basedOn w:val="a0"/>
    <w:link w:val="HTML0"/>
    <w:uiPriority w:val="99"/>
    <w:rsid w:val="00CB062B"/>
    <w:rPr>
      <w:rFonts w:ascii="宋体" w:eastAsia="宋体" w:hAnsi="宋体" w:cs="宋体"/>
      <w:sz w:val="24"/>
      <w:szCs w:val="24"/>
    </w:rPr>
  </w:style>
  <w:style w:type="character" w:customStyle="1" w:styleId="nt">
    <w:name w:val="nt"/>
    <w:basedOn w:val="a0"/>
    <w:rsid w:val="00CB062B"/>
  </w:style>
  <w:style w:type="character" w:customStyle="1" w:styleId="na">
    <w:name w:val="na"/>
    <w:basedOn w:val="a0"/>
    <w:rsid w:val="00CB062B"/>
  </w:style>
  <w:style w:type="character" w:customStyle="1" w:styleId="s">
    <w:name w:val="s"/>
    <w:basedOn w:val="a0"/>
    <w:rsid w:val="00CB062B"/>
  </w:style>
  <w:style w:type="character" w:styleId="a9">
    <w:name w:val="Strong"/>
    <w:basedOn w:val="a0"/>
    <w:uiPriority w:val="22"/>
    <w:qFormat/>
    <w:rsid w:val="00E26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2395">
      <w:bodyDiv w:val="1"/>
      <w:marLeft w:val="0"/>
      <w:marRight w:val="0"/>
      <w:marTop w:val="0"/>
      <w:marBottom w:val="0"/>
      <w:divBdr>
        <w:top w:val="none" w:sz="0" w:space="0" w:color="auto"/>
        <w:left w:val="none" w:sz="0" w:space="0" w:color="auto"/>
        <w:bottom w:val="none" w:sz="0" w:space="0" w:color="auto"/>
        <w:right w:val="none" w:sz="0" w:space="0" w:color="auto"/>
      </w:divBdr>
    </w:div>
    <w:div w:id="40330674">
      <w:bodyDiv w:val="1"/>
      <w:marLeft w:val="0"/>
      <w:marRight w:val="0"/>
      <w:marTop w:val="0"/>
      <w:marBottom w:val="0"/>
      <w:divBdr>
        <w:top w:val="none" w:sz="0" w:space="0" w:color="auto"/>
        <w:left w:val="none" w:sz="0" w:space="0" w:color="auto"/>
        <w:bottom w:val="none" w:sz="0" w:space="0" w:color="auto"/>
        <w:right w:val="none" w:sz="0" w:space="0" w:color="auto"/>
      </w:divBdr>
    </w:div>
    <w:div w:id="79258968">
      <w:bodyDiv w:val="1"/>
      <w:marLeft w:val="0"/>
      <w:marRight w:val="0"/>
      <w:marTop w:val="0"/>
      <w:marBottom w:val="0"/>
      <w:divBdr>
        <w:top w:val="none" w:sz="0" w:space="0" w:color="auto"/>
        <w:left w:val="none" w:sz="0" w:space="0" w:color="auto"/>
        <w:bottom w:val="none" w:sz="0" w:space="0" w:color="auto"/>
        <w:right w:val="none" w:sz="0" w:space="0" w:color="auto"/>
      </w:divBdr>
    </w:div>
    <w:div w:id="106051184">
      <w:bodyDiv w:val="1"/>
      <w:marLeft w:val="0"/>
      <w:marRight w:val="0"/>
      <w:marTop w:val="0"/>
      <w:marBottom w:val="0"/>
      <w:divBdr>
        <w:top w:val="none" w:sz="0" w:space="0" w:color="auto"/>
        <w:left w:val="none" w:sz="0" w:space="0" w:color="auto"/>
        <w:bottom w:val="none" w:sz="0" w:space="0" w:color="auto"/>
        <w:right w:val="none" w:sz="0" w:space="0" w:color="auto"/>
      </w:divBdr>
    </w:div>
    <w:div w:id="139157098">
      <w:bodyDiv w:val="1"/>
      <w:marLeft w:val="0"/>
      <w:marRight w:val="0"/>
      <w:marTop w:val="0"/>
      <w:marBottom w:val="0"/>
      <w:divBdr>
        <w:top w:val="none" w:sz="0" w:space="0" w:color="auto"/>
        <w:left w:val="none" w:sz="0" w:space="0" w:color="auto"/>
        <w:bottom w:val="none" w:sz="0" w:space="0" w:color="auto"/>
        <w:right w:val="none" w:sz="0" w:space="0" w:color="auto"/>
      </w:divBdr>
    </w:div>
    <w:div w:id="232544195">
      <w:bodyDiv w:val="1"/>
      <w:marLeft w:val="0"/>
      <w:marRight w:val="0"/>
      <w:marTop w:val="0"/>
      <w:marBottom w:val="0"/>
      <w:divBdr>
        <w:top w:val="none" w:sz="0" w:space="0" w:color="auto"/>
        <w:left w:val="none" w:sz="0" w:space="0" w:color="auto"/>
        <w:bottom w:val="none" w:sz="0" w:space="0" w:color="auto"/>
        <w:right w:val="none" w:sz="0" w:space="0" w:color="auto"/>
      </w:divBdr>
    </w:div>
    <w:div w:id="254287712">
      <w:bodyDiv w:val="1"/>
      <w:marLeft w:val="0"/>
      <w:marRight w:val="0"/>
      <w:marTop w:val="0"/>
      <w:marBottom w:val="0"/>
      <w:divBdr>
        <w:top w:val="none" w:sz="0" w:space="0" w:color="auto"/>
        <w:left w:val="none" w:sz="0" w:space="0" w:color="auto"/>
        <w:bottom w:val="none" w:sz="0" w:space="0" w:color="auto"/>
        <w:right w:val="none" w:sz="0" w:space="0" w:color="auto"/>
      </w:divBdr>
    </w:div>
    <w:div w:id="269241954">
      <w:bodyDiv w:val="1"/>
      <w:marLeft w:val="0"/>
      <w:marRight w:val="0"/>
      <w:marTop w:val="0"/>
      <w:marBottom w:val="0"/>
      <w:divBdr>
        <w:top w:val="none" w:sz="0" w:space="0" w:color="auto"/>
        <w:left w:val="none" w:sz="0" w:space="0" w:color="auto"/>
        <w:bottom w:val="none" w:sz="0" w:space="0" w:color="auto"/>
        <w:right w:val="none" w:sz="0" w:space="0" w:color="auto"/>
      </w:divBdr>
    </w:div>
    <w:div w:id="334496446">
      <w:bodyDiv w:val="1"/>
      <w:marLeft w:val="0"/>
      <w:marRight w:val="0"/>
      <w:marTop w:val="0"/>
      <w:marBottom w:val="0"/>
      <w:divBdr>
        <w:top w:val="none" w:sz="0" w:space="0" w:color="auto"/>
        <w:left w:val="none" w:sz="0" w:space="0" w:color="auto"/>
        <w:bottom w:val="none" w:sz="0" w:space="0" w:color="auto"/>
        <w:right w:val="none" w:sz="0" w:space="0" w:color="auto"/>
      </w:divBdr>
    </w:div>
    <w:div w:id="347871721">
      <w:bodyDiv w:val="1"/>
      <w:marLeft w:val="0"/>
      <w:marRight w:val="0"/>
      <w:marTop w:val="0"/>
      <w:marBottom w:val="0"/>
      <w:divBdr>
        <w:top w:val="none" w:sz="0" w:space="0" w:color="auto"/>
        <w:left w:val="none" w:sz="0" w:space="0" w:color="auto"/>
        <w:bottom w:val="none" w:sz="0" w:space="0" w:color="auto"/>
        <w:right w:val="none" w:sz="0" w:space="0" w:color="auto"/>
      </w:divBdr>
    </w:div>
    <w:div w:id="349531870">
      <w:bodyDiv w:val="1"/>
      <w:marLeft w:val="0"/>
      <w:marRight w:val="0"/>
      <w:marTop w:val="0"/>
      <w:marBottom w:val="0"/>
      <w:divBdr>
        <w:top w:val="none" w:sz="0" w:space="0" w:color="auto"/>
        <w:left w:val="none" w:sz="0" w:space="0" w:color="auto"/>
        <w:bottom w:val="none" w:sz="0" w:space="0" w:color="auto"/>
        <w:right w:val="none" w:sz="0" w:space="0" w:color="auto"/>
      </w:divBdr>
    </w:div>
    <w:div w:id="350374716">
      <w:bodyDiv w:val="1"/>
      <w:marLeft w:val="0"/>
      <w:marRight w:val="0"/>
      <w:marTop w:val="0"/>
      <w:marBottom w:val="0"/>
      <w:divBdr>
        <w:top w:val="none" w:sz="0" w:space="0" w:color="auto"/>
        <w:left w:val="none" w:sz="0" w:space="0" w:color="auto"/>
        <w:bottom w:val="none" w:sz="0" w:space="0" w:color="auto"/>
        <w:right w:val="none" w:sz="0" w:space="0" w:color="auto"/>
      </w:divBdr>
    </w:div>
    <w:div w:id="364184854">
      <w:bodyDiv w:val="1"/>
      <w:marLeft w:val="0"/>
      <w:marRight w:val="0"/>
      <w:marTop w:val="0"/>
      <w:marBottom w:val="0"/>
      <w:divBdr>
        <w:top w:val="none" w:sz="0" w:space="0" w:color="auto"/>
        <w:left w:val="none" w:sz="0" w:space="0" w:color="auto"/>
        <w:bottom w:val="none" w:sz="0" w:space="0" w:color="auto"/>
        <w:right w:val="none" w:sz="0" w:space="0" w:color="auto"/>
      </w:divBdr>
    </w:div>
    <w:div w:id="454368568">
      <w:bodyDiv w:val="1"/>
      <w:marLeft w:val="0"/>
      <w:marRight w:val="0"/>
      <w:marTop w:val="0"/>
      <w:marBottom w:val="0"/>
      <w:divBdr>
        <w:top w:val="none" w:sz="0" w:space="0" w:color="auto"/>
        <w:left w:val="none" w:sz="0" w:space="0" w:color="auto"/>
        <w:bottom w:val="none" w:sz="0" w:space="0" w:color="auto"/>
        <w:right w:val="none" w:sz="0" w:space="0" w:color="auto"/>
      </w:divBdr>
    </w:div>
    <w:div w:id="483663728">
      <w:bodyDiv w:val="1"/>
      <w:marLeft w:val="0"/>
      <w:marRight w:val="0"/>
      <w:marTop w:val="0"/>
      <w:marBottom w:val="0"/>
      <w:divBdr>
        <w:top w:val="none" w:sz="0" w:space="0" w:color="auto"/>
        <w:left w:val="none" w:sz="0" w:space="0" w:color="auto"/>
        <w:bottom w:val="none" w:sz="0" w:space="0" w:color="auto"/>
        <w:right w:val="none" w:sz="0" w:space="0" w:color="auto"/>
      </w:divBdr>
    </w:div>
    <w:div w:id="489098144">
      <w:bodyDiv w:val="1"/>
      <w:marLeft w:val="0"/>
      <w:marRight w:val="0"/>
      <w:marTop w:val="0"/>
      <w:marBottom w:val="0"/>
      <w:divBdr>
        <w:top w:val="none" w:sz="0" w:space="0" w:color="auto"/>
        <w:left w:val="none" w:sz="0" w:space="0" w:color="auto"/>
        <w:bottom w:val="none" w:sz="0" w:space="0" w:color="auto"/>
        <w:right w:val="none" w:sz="0" w:space="0" w:color="auto"/>
      </w:divBdr>
    </w:div>
    <w:div w:id="539323332">
      <w:bodyDiv w:val="1"/>
      <w:marLeft w:val="0"/>
      <w:marRight w:val="0"/>
      <w:marTop w:val="0"/>
      <w:marBottom w:val="0"/>
      <w:divBdr>
        <w:top w:val="none" w:sz="0" w:space="0" w:color="auto"/>
        <w:left w:val="none" w:sz="0" w:space="0" w:color="auto"/>
        <w:bottom w:val="none" w:sz="0" w:space="0" w:color="auto"/>
        <w:right w:val="none" w:sz="0" w:space="0" w:color="auto"/>
      </w:divBdr>
    </w:div>
    <w:div w:id="611205449">
      <w:bodyDiv w:val="1"/>
      <w:marLeft w:val="0"/>
      <w:marRight w:val="0"/>
      <w:marTop w:val="0"/>
      <w:marBottom w:val="0"/>
      <w:divBdr>
        <w:top w:val="none" w:sz="0" w:space="0" w:color="auto"/>
        <w:left w:val="none" w:sz="0" w:space="0" w:color="auto"/>
        <w:bottom w:val="none" w:sz="0" w:space="0" w:color="auto"/>
        <w:right w:val="none" w:sz="0" w:space="0" w:color="auto"/>
      </w:divBdr>
    </w:div>
    <w:div w:id="618294681">
      <w:bodyDiv w:val="1"/>
      <w:marLeft w:val="0"/>
      <w:marRight w:val="0"/>
      <w:marTop w:val="0"/>
      <w:marBottom w:val="0"/>
      <w:divBdr>
        <w:top w:val="none" w:sz="0" w:space="0" w:color="auto"/>
        <w:left w:val="none" w:sz="0" w:space="0" w:color="auto"/>
        <w:bottom w:val="none" w:sz="0" w:space="0" w:color="auto"/>
        <w:right w:val="none" w:sz="0" w:space="0" w:color="auto"/>
      </w:divBdr>
    </w:div>
    <w:div w:id="625476789">
      <w:bodyDiv w:val="1"/>
      <w:marLeft w:val="0"/>
      <w:marRight w:val="0"/>
      <w:marTop w:val="0"/>
      <w:marBottom w:val="0"/>
      <w:divBdr>
        <w:top w:val="none" w:sz="0" w:space="0" w:color="auto"/>
        <w:left w:val="none" w:sz="0" w:space="0" w:color="auto"/>
        <w:bottom w:val="none" w:sz="0" w:space="0" w:color="auto"/>
        <w:right w:val="none" w:sz="0" w:space="0" w:color="auto"/>
      </w:divBdr>
    </w:div>
    <w:div w:id="643051205">
      <w:bodyDiv w:val="1"/>
      <w:marLeft w:val="0"/>
      <w:marRight w:val="0"/>
      <w:marTop w:val="0"/>
      <w:marBottom w:val="0"/>
      <w:divBdr>
        <w:top w:val="none" w:sz="0" w:space="0" w:color="auto"/>
        <w:left w:val="none" w:sz="0" w:space="0" w:color="auto"/>
        <w:bottom w:val="none" w:sz="0" w:space="0" w:color="auto"/>
        <w:right w:val="none" w:sz="0" w:space="0" w:color="auto"/>
      </w:divBdr>
    </w:div>
    <w:div w:id="643195657">
      <w:bodyDiv w:val="1"/>
      <w:marLeft w:val="0"/>
      <w:marRight w:val="0"/>
      <w:marTop w:val="0"/>
      <w:marBottom w:val="0"/>
      <w:divBdr>
        <w:top w:val="none" w:sz="0" w:space="0" w:color="auto"/>
        <w:left w:val="none" w:sz="0" w:space="0" w:color="auto"/>
        <w:bottom w:val="none" w:sz="0" w:space="0" w:color="auto"/>
        <w:right w:val="none" w:sz="0" w:space="0" w:color="auto"/>
      </w:divBdr>
    </w:div>
    <w:div w:id="700083845">
      <w:bodyDiv w:val="1"/>
      <w:marLeft w:val="0"/>
      <w:marRight w:val="0"/>
      <w:marTop w:val="0"/>
      <w:marBottom w:val="0"/>
      <w:divBdr>
        <w:top w:val="none" w:sz="0" w:space="0" w:color="auto"/>
        <w:left w:val="none" w:sz="0" w:space="0" w:color="auto"/>
        <w:bottom w:val="none" w:sz="0" w:space="0" w:color="auto"/>
        <w:right w:val="none" w:sz="0" w:space="0" w:color="auto"/>
      </w:divBdr>
    </w:div>
    <w:div w:id="752631678">
      <w:bodyDiv w:val="1"/>
      <w:marLeft w:val="0"/>
      <w:marRight w:val="0"/>
      <w:marTop w:val="0"/>
      <w:marBottom w:val="0"/>
      <w:divBdr>
        <w:top w:val="none" w:sz="0" w:space="0" w:color="auto"/>
        <w:left w:val="none" w:sz="0" w:space="0" w:color="auto"/>
        <w:bottom w:val="none" w:sz="0" w:space="0" w:color="auto"/>
        <w:right w:val="none" w:sz="0" w:space="0" w:color="auto"/>
      </w:divBdr>
    </w:div>
    <w:div w:id="768309760">
      <w:bodyDiv w:val="1"/>
      <w:marLeft w:val="0"/>
      <w:marRight w:val="0"/>
      <w:marTop w:val="0"/>
      <w:marBottom w:val="0"/>
      <w:divBdr>
        <w:top w:val="none" w:sz="0" w:space="0" w:color="auto"/>
        <w:left w:val="none" w:sz="0" w:space="0" w:color="auto"/>
        <w:bottom w:val="none" w:sz="0" w:space="0" w:color="auto"/>
        <w:right w:val="none" w:sz="0" w:space="0" w:color="auto"/>
      </w:divBdr>
    </w:div>
    <w:div w:id="777138396">
      <w:bodyDiv w:val="1"/>
      <w:marLeft w:val="0"/>
      <w:marRight w:val="0"/>
      <w:marTop w:val="0"/>
      <w:marBottom w:val="0"/>
      <w:divBdr>
        <w:top w:val="none" w:sz="0" w:space="0" w:color="auto"/>
        <w:left w:val="none" w:sz="0" w:space="0" w:color="auto"/>
        <w:bottom w:val="none" w:sz="0" w:space="0" w:color="auto"/>
        <w:right w:val="none" w:sz="0" w:space="0" w:color="auto"/>
      </w:divBdr>
    </w:div>
    <w:div w:id="864100222">
      <w:bodyDiv w:val="1"/>
      <w:marLeft w:val="0"/>
      <w:marRight w:val="0"/>
      <w:marTop w:val="0"/>
      <w:marBottom w:val="0"/>
      <w:divBdr>
        <w:top w:val="none" w:sz="0" w:space="0" w:color="auto"/>
        <w:left w:val="none" w:sz="0" w:space="0" w:color="auto"/>
        <w:bottom w:val="none" w:sz="0" w:space="0" w:color="auto"/>
        <w:right w:val="none" w:sz="0" w:space="0" w:color="auto"/>
      </w:divBdr>
    </w:div>
    <w:div w:id="879978852">
      <w:bodyDiv w:val="1"/>
      <w:marLeft w:val="0"/>
      <w:marRight w:val="0"/>
      <w:marTop w:val="0"/>
      <w:marBottom w:val="0"/>
      <w:divBdr>
        <w:top w:val="none" w:sz="0" w:space="0" w:color="auto"/>
        <w:left w:val="none" w:sz="0" w:space="0" w:color="auto"/>
        <w:bottom w:val="none" w:sz="0" w:space="0" w:color="auto"/>
        <w:right w:val="none" w:sz="0" w:space="0" w:color="auto"/>
      </w:divBdr>
    </w:div>
    <w:div w:id="928081129">
      <w:bodyDiv w:val="1"/>
      <w:marLeft w:val="0"/>
      <w:marRight w:val="0"/>
      <w:marTop w:val="0"/>
      <w:marBottom w:val="0"/>
      <w:divBdr>
        <w:top w:val="none" w:sz="0" w:space="0" w:color="auto"/>
        <w:left w:val="none" w:sz="0" w:space="0" w:color="auto"/>
        <w:bottom w:val="none" w:sz="0" w:space="0" w:color="auto"/>
        <w:right w:val="none" w:sz="0" w:space="0" w:color="auto"/>
      </w:divBdr>
    </w:div>
    <w:div w:id="969018703">
      <w:bodyDiv w:val="1"/>
      <w:marLeft w:val="0"/>
      <w:marRight w:val="0"/>
      <w:marTop w:val="0"/>
      <w:marBottom w:val="0"/>
      <w:divBdr>
        <w:top w:val="none" w:sz="0" w:space="0" w:color="auto"/>
        <w:left w:val="none" w:sz="0" w:space="0" w:color="auto"/>
        <w:bottom w:val="none" w:sz="0" w:space="0" w:color="auto"/>
        <w:right w:val="none" w:sz="0" w:space="0" w:color="auto"/>
      </w:divBdr>
    </w:div>
    <w:div w:id="976109382">
      <w:bodyDiv w:val="1"/>
      <w:marLeft w:val="0"/>
      <w:marRight w:val="0"/>
      <w:marTop w:val="0"/>
      <w:marBottom w:val="0"/>
      <w:divBdr>
        <w:top w:val="none" w:sz="0" w:space="0" w:color="auto"/>
        <w:left w:val="none" w:sz="0" w:space="0" w:color="auto"/>
        <w:bottom w:val="none" w:sz="0" w:space="0" w:color="auto"/>
        <w:right w:val="none" w:sz="0" w:space="0" w:color="auto"/>
      </w:divBdr>
    </w:div>
    <w:div w:id="1009714799">
      <w:bodyDiv w:val="1"/>
      <w:marLeft w:val="0"/>
      <w:marRight w:val="0"/>
      <w:marTop w:val="0"/>
      <w:marBottom w:val="0"/>
      <w:divBdr>
        <w:top w:val="none" w:sz="0" w:space="0" w:color="auto"/>
        <w:left w:val="none" w:sz="0" w:space="0" w:color="auto"/>
        <w:bottom w:val="none" w:sz="0" w:space="0" w:color="auto"/>
        <w:right w:val="none" w:sz="0" w:space="0" w:color="auto"/>
      </w:divBdr>
    </w:div>
    <w:div w:id="1011836699">
      <w:bodyDiv w:val="1"/>
      <w:marLeft w:val="0"/>
      <w:marRight w:val="0"/>
      <w:marTop w:val="0"/>
      <w:marBottom w:val="0"/>
      <w:divBdr>
        <w:top w:val="none" w:sz="0" w:space="0" w:color="auto"/>
        <w:left w:val="none" w:sz="0" w:space="0" w:color="auto"/>
        <w:bottom w:val="none" w:sz="0" w:space="0" w:color="auto"/>
        <w:right w:val="none" w:sz="0" w:space="0" w:color="auto"/>
      </w:divBdr>
    </w:div>
    <w:div w:id="1041630440">
      <w:bodyDiv w:val="1"/>
      <w:marLeft w:val="0"/>
      <w:marRight w:val="0"/>
      <w:marTop w:val="0"/>
      <w:marBottom w:val="0"/>
      <w:divBdr>
        <w:top w:val="none" w:sz="0" w:space="0" w:color="auto"/>
        <w:left w:val="none" w:sz="0" w:space="0" w:color="auto"/>
        <w:bottom w:val="none" w:sz="0" w:space="0" w:color="auto"/>
        <w:right w:val="none" w:sz="0" w:space="0" w:color="auto"/>
      </w:divBdr>
    </w:div>
    <w:div w:id="1056705769">
      <w:bodyDiv w:val="1"/>
      <w:marLeft w:val="0"/>
      <w:marRight w:val="0"/>
      <w:marTop w:val="0"/>
      <w:marBottom w:val="0"/>
      <w:divBdr>
        <w:top w:val="none" w:sz="0" w:space="0" w:color="auto"/>
        <w:left w:val="none" w:sz="0" w:space="0" w:color="auto"/>
        <w:bottom w:val="none" w:sz="0" w:space="0" w:color="auto"/>
        <w:right w:val="none" w:sz="0" w:space="0" w:color="auto"/>
      </w:divBdr>
    </w:div>
    <w:div w:id="1116294222">
      <w:bodyDiv w:val="1"/>
      <w:marLeft w:val="0"/>
      <w:marRight w:val="0"/>
      <w:marTop w:val="0"/>
      <w:marBottom w:val="0"/>
      <w:divBdr>
        <w:top w:val="none" w:sz="0" w:space="0" w:color="auto"/>
        <w:left w:val="none" w:sz="0" w:space="0" w:color="auto"/>
        <w:bottom w:val="none" w:sz="0" w:space="0" w:color="auto"/>
        <w:right w:val="none" w:sz="0" w:space="0" w:color="auto"/>
      </w:divBdr>
    </w:div>
    <w:div w:id="1156725993">
      <w:bodyDiv w:val="1"/>
      <w:marLeft w:val="0"/>
      <w:marRight w:val="0"/>
      <w:marTop w:val="0"/>
      <w:marBottom w:val="0"/>
      <w:divBdr>
        <w:top w:val="none" w:sz="0" w:space="0" w:color="auto"/>
        <w:left w:val="none" w:sz="0" w:space="0" w:color="auto"/>
        <w:bottom w:val="none" w:sz="0" w:space="0" w:color="auto"/>
        <w:right w:val="none" w:sz="0" w:space="0" w:color="auto"/>
      </w:divBdr>
    </w:div>
    <w:div w:id="1169521954">
      <w:bodyDiv w:val="1"/>
      <w:marLeft w:val="0"/>
      <w:marRight w:val="0"/>
      <w:marTop w:val="0"/>
      <w:marBottom w:val="0"/>
      <w:divBdr>
        <w:top w:val="none" w:sz="0" w:space="0" w:color="auto"/>
        <w:left w:val="none" w:sz="0" w:space="0" w:color="auto"/>
        <w:bottom w:val="none" w:sz="0" w:space="0" w:color="auto"/>
        <w:right w:val="none" w:sz="0" w:space="0" w:color="auto"/>
      </w:divBdr>
    </w:div>
    <w:div w:id="1197622931">
      <w:bodyDiv w:val="1"/>
      <w:marLeft w:val="0"/>
      <w:marRight w:val="0"/>
      <w:marTop w:val="0"/>
      <w:marBottom w:val="0"/>
      <w:divBdr>
        <w:top w:val="none" w:sz="0" w:space="0" w:color="auto"/>
        <w:left w:val="none" w:sz="0" w:space="0" w:color="auto"/>
        <w:bottom w:val="none" w:sz="0" w:space="0" w:color="auto"/>
        <w:right w:val="none" w:sz="0" w:space="0" w:color="auto"/>
      </w:divBdr>
    </w:div>
    <w:div w:id="1212495560">
      <w:bodyDiv w:val="1"/>
      <w:marLeft w:val="0"/>
      <w:marRight w:val="0"/>
      <w:marTop w:val="0"/>
      <w:marBottom w:val="0"/>
      <w:divBdr>
        <w:top w:val="none" w:sz="0" w:space="0" w:color="auto"/>
        <w:left w:val="none" w:sz="0" w:space="0" w:color="auto"/>
        <w:bottom w:val="none" w:sz="0" w:space="0" w:color="auto"/>
        <w:right w:val="none" w:sz="0" w:space="0" w:color="auto"/>
      </w:divBdr>
    </w:div>
    <w:div w:id="1237015013">
      <w:bodyDiv w:val="1"/>
      <w:marLeft w:val="0"/>
      <w:marRight w:val="0"/>
      <w:marTop w:val="0"/>
      <w:marBottom w:val="0"/>
      <w:divBdr>
        <w:top w:val="none" w:sz="0" w:space="0" w:color="auto"/>
        <w:left w:val="none" w:sz="0" w:space="0" w:color="auto"/>
        <w:bottom w:val="none" w:sz="0" w:space="0" w:color="auto"/>
        <w:right w:val="none" w:sz="0" w:space="0" w:color="auto"/>
      </w:divBdr>
    </w:div>
    <w:div w:id="1245191278">
      <w:bodyDiv w:val="1"/>
      <w:marLeft w:val="0"/>
      <w:marRight w:val="0"/>
      <w:marTop w:val="0"/>
      <w:marBottom w:val="0"/>
      <w:divBdr>
        <w:top w:val="none" w:sz="0" w:space="0" w:color="auto"/>
        <w:left w:val="none" w:sz="0" w:space="0" w:color="auto"/>
        <w:bottom w:val="none" w:sz="0" w:space="0" w:color="auto"/>
        <w:right w:val="none" w:sz="0" w:space="0" w:color="auto"/>
      </w:divBdr>
    </w:div>
    <w:div w:id="1264456072">
      <w:bodyDiv w:val="1"/>
      <w:marLeft w:val="0"/>
      <w:marRight w:val="0"/>
      <w:marTop w:val="0"/>
      <w:marBottom w:val="0"/>
      <w:divBdr>
        <w:top w:val="none" w:sz="0" w:space="0" w:color="auto"/>
        <w:left w:val="none" w:sz="0" w:space="0" w:color="auto"/>
        <w:bottom w:val="none" w:sz="0" w:space="0" w:color="auto"/>
        <w:right w:val="none" w:sz="0" w:space="0" w:color="auto"/>
      </w:divBdr>
    </w:div>
    <w:div w:id="1266188249">
      <w:bodyDiv w:val="1"/>
      <w:marLeft w:val="0"/>
      <w:marRight w:val="0"/>
      <w:marTop w:val="0"/>
      <w:marBottom w:val="0"/>
      <w:divBdr>
        <w:top w:val="none" w:sz="0" w:space="0" w:color="auto"/>
        <w:left w:val="none" w:sz="0" w:space="0" w:color="auto"/>
        <w:bottom w:val="none" w:sz="0" w:space="0" w:color="auto"/>
        <w:right w:val="none" w:sz="0" w:space="0" w:color="auto"/>
      </w:divBdr>
    </w:div>
    <w:div w:id="1326544488">
      <w:bodyDiv w:val="1"/>
      <w:marLeft w:val="0"/>
      <w:marRight w:val="0"/>
      <w:marTop w:val="0"/>
      <w:marBottom w:val="0"/>
      <w:divBdr>
        <w:top w:val="none" w:sz="0" w:space="0" w:color="auto"/>
        <w:left w:val="none" w:sz="0" w:space="0" w:color="auto"/>
        <w:bottom w:val="none" w:sz="0" w:space="0" w:color="auto"/>
        <w:right w:val="none" w:sz="0" w:space="0" w:color="auto"/>
      </w:divBdr>
    </w:div>
    <w:div w:id="1359698012">
      <w:bodyDiv w:val="1"/>
      <w:marLeft w:val="0"/>
      <w:marRight w:val="0"/>
      <w:marTop w:val="0"/>
      <w:marBottom w:val="0"/>
      <w:divBdr>
        <w:top w:val="none" w:sz="0" w:space="0" w:color="auto"/>
        <w:left w:val="none" w:sz="0" w:space="0" w:color="auto"/>
        <w:bottom w:val="none" w:sz="0" w:space="0" w:color="auto"/>
        <w:right w:val="none" w:sz="0" w:space="0" w:color="auto"/>
      </w:divBdr>
    </w:div>
    <w:div w:id="1420179989">
      <w:bodyDiv w:val="1"/>
      <w:marLeft w:val="0"/>
      <w:marRight w:val="0"/>
      <w:marTop w:val="0"/>
      <w:marBottom w:val="0"/>
      <w:divBdr>
        <w:top w:val="none" w:sz="0" w:space="0" w:color="auto"/>
        <w:left w:val="none" w:sz="0" w:space="0" w:color="auto"/>
        <w:bottom w:val="none" w:sz="0" w:space="0" w:color="auto"/>
        <w:right w:val="none" w:sz="0" w:space="0" w:color="auto"/>
      </w:divBdr>
    </w:div>
    <w:div w:id="1449277945">
      <w:bodyDiv w:val="1"/>
      <w:marLeft w:val="0"/>
      <w:marRight w:val="0"/>
      <w:marTop w:val="0"/>
      <w:marBottom w:val="0"/>
      <w:divBdr>
        <w:top w:val="none" w:sz="0" w:space="0" w:color="auto"/>
        <w:left w:val="none" w:sz="0" w:space="0" w:color="auto"/>
        <w:bottom w:val="none" w:sz="0" w:space="0" w:color="auto"/>
        <w:right w:val="none" w:sz="0" w:space="0" w:color="auto"/>
      </w:divBdr>
    </w:div>
    <w:div w:id="1509716655">
      <w:bodyDiv w:val="1"/>
      <w:marLeft w:val="0"/>
      <w:marRight w:val="0"/>
      <w:marTop w:val="0"/>
      <w:marBottom w:val="0"/>
      <w:divBdr>
        <w:top w:val="none" w:sz="0" w:space="0" w:color="auto"/>
        <w:left w:val="none" w:sz="0" w:space="0" w:color="auto"/>
        <w:bottom w:val="none" w:sz="0" w:space="0" w:color="auto"/>
        <w:right w:val="none" w:sz="0" w:space="0" w:color="auto"/>
      </w:divBdr>
    </w:div>
    <w:div w:id="1529101596">
      <w:bodyDiv w:val="1"/>
      <w:marLeft w:val="0"/>
      <w:marRight w:val="0"/>
      <w:marTop w:val="0"/>
      <w:marBottom w:val="0"/>
      <w:divBdr>
        <w:top w:val="none" w:sz="0" w:space="0" w:color="auto"/>
        <w:left w:val="none" w:sz="0" w:space="0" w:color="auto"/>
        <w:bottom w:val="none" w:sz="0" w:space="0" w:color="auto"/>
        <w:right w:val="none" w:sz="0" w:space="0" w:color="auto"/>
      </w:divBdr>
    </w:div>
    <w:div w:id="1595557045">
      <w:bodyDiv w:val="1"/>
      <w:marLeft w:val="0"/>
      <w:marRight w:val="0"/>
      <w:marTop w:val="0"/>
      <w:marBottom w:val="0"/>
      <w:divBdr>
        <w:top w:val="none" w:sz="0" w:space="0" w:color="auto"/>
        <w:left w:val="none" w:sz="0" w:space="0" w:color="auto"/>
        <w:bottom w:val="none" w:sz="0" w:space="0" w:color="auto"/>
        <w:right w:val="none" w:sz="0" w:space="0" w:color="auto"/>
      </w:divBdr>
    </w:div>
    <w:div w:id="1700004313">
      <w:bodyDiv w:val="1"/>
      <w:marLeft w:val="0"/>
      <w:marRight w:val="0"/>
      <w:marTop w:val="0"/>
      <w:marBottom w:val="0"/>
      <w:divBdr>
        <w:top w:val="none" w:sz="0" w:space="0" w:color="auto"/>
        <w:left w:val="none" w:sz="0" w:space="0" w:color="auto"/>
        <w:bottom w:val="none" w:sz="0" w:space="0" w:color="auto"/>
        <w:right w:val="none" w:sz="0" w:space="0" w:color="auto"/>
      </w:divBdr>
    </w:div>
    <w:div w:id="1733310029">
      <w:bodyDiv w:val="1"/>
      <w:marLeft w:val="0"/>
      <w:marRight w:val="0"/>
      <w:marTop w:val="0"/>
      <w:marBottom w:val="0"/>
      <w:divBdr>
        <w:top w:val="none" w:sz="0" w:space="0" w:color="auto"/>
        <w:left w:val="none" w:sz="0" w:space="0" w:color="auto"/>
        <w:bottom w:val="none" w:sz="0" w:space="0" w:color="auto"/>
        <w:right w:val="none" w:sz="0" w:space="0" w:color="auto"/>
      </w:divBdr>
    </w:div>
    <w:div w:id="1736783435">
      <w:bodyDiv w:val="1"/>
      <w:marLeft w:val="0"/>
      <w:marRight w:val="0"/>
      <w:marTop w:val="0"/>
      <w:marBottom w:val="0"/>
      <w:divBdr>
        <w:top w:val="none" w:sz="0" w:space="0" w:color="auto"/>
        <w:left w:val="none" w:sz="0" w:space="0" w:color="auto"/>
        <w:bottom w:val="none" w:sz="0" w:space="0" w:color="auto"/>
        <w:right w:val="none" w:sz="0" w:space="0" w:color="auto"/>
      </w:divBdr>
    </w:div>
    <w:div w:id="1760788323">
      <w:bodyDiv w:val="1"/>
      <w:marLeft w:val="0"/>
      <w:marRight w:val="0"/>
      <w:marTop w:val="0"/>
      <w:marBottom w:val="0"/>
      <w:divBdr>
        <w:top w:val="none" w:sz="0" w:space="0" w:color="auto"/>
        <w:left w:val="none" w:sz="0" w:space="0" w:color="auto"/>
        <w:bottom w:val="none" w:sz="0" w:space="0" w:color="auto"/>
        <w:right w:val="none" w:sz="0" w:space="0" w:color="auto"/>
      </w:divBdr>
    </w:div>
    <w:div w:id="1776247870">
      <w:bodyDiv w:val="1"/>
      <w:marLeft w:val="0"/>
      <w:marRight w:val="0"/>
      <w:marTop w:val="0"/>
      <w:marBottom w:val="0"/>
      <w:divBdr>
        <w:top w:val="none" w:sz="0" w:space="0" w:color="auto"/>
        <w:left w:val="none" w:sz="0" w:space="0" w:color="auto"/>
        <w:bottom w:val="none" w:sz="0" w:space="0" w:color="auto"/>
        <w:right w:val="none" w:sz="0" w:space="0" w:color="auto"/>
      </w:divBdr>
    </w:div>
    <w:div w:id="1816869820">
      <w:bodyDiv w:val="1"/>
      <w:marLeft w:val="0"/>
      <w:marRight w:val="0"/>
      <w:marTop w:val="0"/>
      <w:marBottom w:val="0"/>
      <w:divBdr>
        <w:top w:val="none" w:sz="0" w:space="0" w:color="auto"/>
        <w:left w:val="none" w:sz="0" w:space="0" w:color="auto"/>
        <w:bottom w:val="none" w:sz="0" w:space="0" w:color="auto"/>
        <w:right w:val="none" w:sz="0" w:space="0" w:color="auto"/>
      </w:divBdr>
    </w:div>
    <w:div w:id="1840542877">
      <w:bodyDiv w:val="1"/>
      <w:marLeft w:val="0"/>
      <w:marRight w:val="0"/>
      <w:marTop w:val="0"/>
      <w:marBottom w:val="0"/>
      <w:divBdr>
        <w:top w:val="none" w:sz="0" w:space="0" w:color="auto"/>
        <w:left w:val="none" w:sz="0" w:space="0" w:color="auto"/>
        <w:bottom w:val="none" w:sz="0" w:space="0" w:color="auto"/>
        <w:right w:val="none" w:sz="0" w:space="0" w:color="auto"/>
      </w:divBdr>
    </w:div>
    <w:div w:id="1848591165">
      <w:bodyDiv w:val="1"/>
      <w:marLeft w:val="0"/>
      <w:marRight w:val="0"/>
      <w:marTop w:val="0"/>
      <w:marBottom w:val="0"/>
      <w:divBdr>
        <w:top w:val="none" w:sz="0" w:space="0" w:color="auto"/>
        <w:left w:val="none" w:sz="0" w:space="0" w:color="auto"/>
        <w:bottom w:val="none" w:sz="0" w:space="0" w:color="auto"/>
        <w:right w:val="none" w:sz="0" w:space="0" w:color="auto"/>
      </w:divBdr>
    </w:div>
    <w:div w:id="1893273353">
      <w:bodyDiv w:val="1"/>
      <w:marLeft w:val="0"/>
      <w:marRight w:val="0"/>
      <w:marTop w:val="0"/>
      <w:marBottom w:val="0"/>
      <w:divBdr>
        <w:top w:val="none" w:sz="0" w:space="0" w:color="auto"/>
        <w:left w:val="none" w:sz="0" w:space="0" w:color="auto"/>
        <w:bottom w:val="none" w:sz="0" w:space="0" w:color="auto"/>
        <w:right w:val="none" w:sz="0" w:space="0" w:color="auto"/>
      </w:divBdr>
    </w:div>
    <w:div w:id="1905025645">
      <w:bodyDiv w:val="1"/>
      <w:marLeft w:val="0"/>
      <w:marRight w:val="0"/>
      <w:marTop w:val="0"/>
      <w:marBottom w:val="0"/>
      <w:divBdr>
        <w:top w:val="none" w:sz="0" w:space="0" w:color="auto"/>
        <w:left w:val="none" w:sz="0" w:space="0" w:color="auto"/>
        <w:bottom w:val="none" w:sz="0" w:space="0" w:color="auto"/>
        <w:right w:val="none" w:sz="0" w:space="0" w:color="auto"/>
      </w:divBdr>
    </w:div>
    <w:div w:id="1959527132">
      <w:bodyDiv w:val="1"/>
      <w:marLeft w:val="0"/>
      <w:marRight w:val="0"/>
      <w:marTop w:val="0"/>
      <w:marBottom w:val="0"/>
      <w:divBdr>
        <w:top w:val="none" w:sz="0" w:space="0" w:color="auto"/>
        <w:left w:val="none" w:sz="0" w:space="0" w:color="auto"/>
        <w:bottom w:val="none" w:sz="0" w:space="0" w:color="auto"/>
        <w:right w:val="none" w:sz="0" w:space="0" w:color="auto"/>
      </w:divBdr>
    </w:div>
    <w:div w:id="1980039575">
      <w:bodyDiv w:val="1"/>
      <w:marLeft w:val="0"/>
      <w:marRight w:val="0"/>
      <w:marTop w:val="0"/>
      <w:marBottom w:val="0"/>
      <w:divBdr>
        <w:top w:val="none" w:sz="0" w:space="0" w:color="auto"/>
        <w:left w:val="none" w:sz="0" w:space="0" w:color="auto"/>
        <w:bottom w:val="none" w:sz="0" w:space="0" w:color="auto"/>
        <w:right w:val="none" w:sz="0" w:space="0" w:color="auto"/>
      </w:divBdr>
    </w:div>
    <w:div w:id="2106534524">
      <w:bodyDiv w:val="1"/>
      <w:marLeft w:val="0"/>
      <w:marRight w:val="0"/>
      <w:marTop w:val="0"/>
      <w:marBottom w:val="0"/>
      <w:divBdr>
        <w:top w:val="none" w:sz="0" w:space="0" w:color="auto"/>
        <w:left w:val="none" w:sz="0" w:space="0" w:color="auto"/>
        <w:bottom w:val="none" w:sz="0" w:space="0" w:color="auto"/>
        <w:right w:val="none" w:sz="0" w:space="0" w:color="auto"/>
      </w:divBdr>
    </w:div>
    <w:div w:id="2134205394">
      <w:bodyDiv w:val="1"/>
      <w:marLeft w:val="0"/>
      <w:marRight w:val="0"/>
      <w:marTop w:val="0"/>
      <w:marBottom w:val="0"/>
      <w:divBdr>
        <w:top w:val="none" w:sz="0" w:space="0" w:color="auto"/>
        <w:left w:val="none" w:sz="0" w:space="0" w:color="auto"/>
        <w:bottom w:val="none" w:sz="0" w:space="0" w:color="auto"/>
        <w:right w:val="none" w:sz="0" w:space="0" w:color="auto"/>
      </w:divBdr>
    </w:div>
    <w:div w:id="214515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b-zxx263018\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5384</TotalTime>
  <Pages>23</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张小侠</dc:creator>
  <cp:lastModifiedBy>张小侠</cp:lastModifiedBy>
  <cp:revision>379</cp:revision>
  <dcterms:created xsi:type="dcterms:W3CDTF">2017-02-22T08:25:00Z</dcterms:created>
  <dcterms:modified xsi:type="dcterms:W3CDTF">2017-02-27T05:56:00Z</dcterms:modified>
</cp:coreProperties>
</file>