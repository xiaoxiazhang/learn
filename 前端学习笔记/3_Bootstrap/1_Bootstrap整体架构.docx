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8F5510" w:rsidP="008F5510">
      <w:pPr>
        <w:pStyle w:val="a3"/>
      </w:pPr>
      <w:r>
        <w:rPr>
          <w:rFonts w:hint="eastAsia"/>
        </w:rPr>
        <w:t>Bootstrap</w:t>
      </w:r>
      <w:r>
        <w:rPr>
          <w:rFonts w:hint="eastAsia"/>
        </w:rPr>
        <w:t>整体</w:t>
      </w:r>
      <w:r>
        <w:t>架构</w:t>
      </w:r>
    </w:p>
    <w:p w:rsidR="008F5510" w:rsidRDefault="009F7AC8" w:rsidP="009F7AC8">
      <w:pPr>
        <w:pStyle w:val="1"/>
      </w:pPr>
      <w:r>
        <w:rPr>
          <w:rFonts w:hint="eastAsia"/>
        </w:rPr>
        <w:t>栅格</w:t>
      </w:r>
      <w:r>
        <w:t>系统</w:t>
      </w:r>
    </w:p>
    <w:p w:rsidR="009F7AC8" w:rsidRDefault="003E7080" w:rsidP="003E7080">
      <w:pPr>
        <w:pStyle w:val="2"/>
      </w:pPr>
      <w:r>
        <w:rPr>
          <w:rFonts w:hint="eastAsia"/>
        </w:rPr>
        <w:t>实现</w:t>
      </w:r>
      <w:r>
        <w:t>原理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430B4A" w:rsidTr="00430B4A">
        <w:tc>
          <w:tcPr>
            <w:tcW w:w="8630" w:type="dxa"/>
          </w:tcPr>
          <w:p w:rsidR="00430B4A" w:rsidRDefault="00430B4A" w:rsidP="00430B4A">
            <w:pPr>
              <w:ind w:left="0"/>
              <w:rPr>
                <w:rFonts w:hint="eastAsia"/>
              </w:rPr>
            </w:pPr>
            <w:r>
              <w:t>1、数据行(.row)必须包含在容器（</w:t>
            </w:r>
            <w:r>
              <w:t>.c</w:t>
            </w:r>
            <w:r>
              <w:t>ontainer）中，以便为其赋予合适的对齐方式和内距(padding)。如：</w:t>
            </w:r>
          </w:p>
          <w:p w:rsidR="00430B4A" w:rsidRDefault="00430B4A" w:rsidP="00430B4A">
            <w:pPr>
              <w:ind w:left="0"/>
            </w:pPr>
            <w:r>
              <w:t>&lt;div class=</w:t>
            </w:r>
            <w:r w:rsidR="0092094C">
              <w:t>“</w:t>
            </w:r>
            <w:r>
              <w:t>container</w:t>
            </w:r>
            <w:r w:rsidR="0092094C">
              <w:t>”</w:t>
            </w:r>
            <w:r>
              <w:t>&gt;</w:t>
            </w:r>
          </w:p>
          <w:p w:rsidR="00430B4A" w:rsidRDefault="00430B4A" w:rsidP="00AA46CB">
            <w:pPr>
              <w:ind w:left="0" w:firstLineChars="200" w:firstLine="480"/>
            </w:pPr>
            <w:r>
              <w:t>&lt;div class=</w:t>
            </w:r>
            <w:r w:rsidR="0092094C">
              <w:t>“</w:t>
            </w:r>
            <w:r>
              <w:t>row</w:t>
            </w:r>
            <w:r w:rsidR="0092094C">
              <w:t>”</w:t>
            </w:r>
            <w:r>
              <w:t>&gt;&lt;/div&gt;</w:t>
            </w:r>
          </w:p>
          <w:p w:rsidR="00430B4A" w:rsidRDefault="00430B4A" w:rsidP="00430B4A">
            <w:pPr>
              <w:ind w:left="0"/>
            </w:pPr>
            <w:r>
              <w:t>&lt;/div&gt;</w:t>
            </w:r>
          </w:p>
          <w:p w:rsidR="00AA46CB" w:rsidRDefault="00AA46CB" w:rsidP="00430B4A">
            <w:pPr>
              <w:ind w:left="0"/>
            </w:pPr>
          </w:p>
          <w:p w:rsidR="00430B4A" w:rsidRDefault="00430B4A" w:rsidP="00430B4A">
            <w:pPr>
              <w:ind w:left="0"/>
              <w:rPr>
                <w:rFonts w:hint="eastAsia"/>
              </w:rPr>
            </w:pPr>
            <w:r>
              <w:t>2、在行(.row)中可以添加列(.column)，但列数之和不能超过平分的总列数，比如12。如：</w:t>
            </w:r>
          </w:p>
          <w:p w:rsidR="00AA46CB" w:rsidRDefault="00AA46CB" w:rsidP="00AA46CB">
            <w:pPr>
              <w:ind w:left="0"/>
            </w:pPr>
            <w:r>
              <w:t>&lt;div class=</w:t>
            </w:r>
            <w:r w:rsidR="0092094C">
              <w:t>“</w:t>
            </w:r>
            <w:r>
              <w:t>container</w:t>
            </w:r>
            <w:r w:rsidR="0092094C">
              <w:t>”</w:t>
            </w:r>
            <w:r>
              <w:t>&gt;</w:t>
            </w:r>
          </w:p>
          <w:p w:rsidR="00430B4A" w:rsidRDefault="00430B4A" w:rsidP="00AA46CB">
            <w:pPr>
              <w:ind w:left="0" w:firstLineChars="200" w:firstLine="480"/>
            </w:pPr>
            <w:r>
              <w:t>&lt;div class=</w:t>
            </w:r>
            <w:r w:rsidR="0092094C">
              <w:t>“</w:t>
            </w:r>
            <w:r>
              <w:t>row</w:t>
            </w:r>
            <w:r w:rsidR="0092094C">
              <w:t>”</w:t>
            </w:r>
            <w:r>
              <w:t>&gt;</w:t>
            </w:r>
          </w:p>
          <w:p w:rsidR="00AA46CB" w:rsidRDefault="00430B4A" w:rsidP="00AA46CB">
            <w:pPr>
              <w:ind w:left="0"/>
            </w:pPr>
            <w:r>
              <w:t xml:space="preserve"> </w:t>
            </w:r>
            <w:r w:rsidR="00AA46CB">
              <w:t xml:space="preserve">          </w:t>
            </w:r>
            <w:r>
              <w:t>&lt;div class=</w:t>
            </w:r>
            <w:r w:rsidR="0092094C">
              <w:t>“</w:t>
            </w:r>
            <w:r>
              <w:t>col-md-4</w:t>
            </w:r>
            <w:r w:rsidR="0092094C">
              <w:t>”</w:t>
            </w:r>
            <w:r>
              <w:t>&gt;&lt;/div&gt;</w:t>
            </w:r>
          </w:p>
          <w:p w:rsidR="00430B4A" w:rsidRDefault="00430B4A" w:rsidP="00AA46CB">
            <w:pPr>
              <w:ind w:left="0" w:firstLineChars="350" w:firstLine="840"/>
            </w:pPr>
            <w:r>
              <w:t>&lt;div class=</w:t>
            </w:r>
            <w:r w:rsidR="0092094C">
              <w:t>“</w:t>
            </w:r>
            <w:r>
              <w:t>col-md-8</w:t>
            </w:r>
            <w:r w:rsidR="0092094C">
              <w:t>”</w:t>
            </w:r>
            <w:r>
              <w:t>&gt;&lt;/div&gt;</w:t>
            </w:r>
          </w:p>
          <w:p w:rsidR="00AA46CB" w:rsidRDefault="00AA46CB" w:rsidP="00AA46CB">
            <w:pPr>
              <w:ind w:left="0"/>
            </w:pPr>
            <w:r>
              <w:rPr>
                <w:rFonts w:hint="eastAsia"/>
              </w:rPr>
              <w:t>&lt;/div&gt;</w:t>
            </w:r>
          </w:p>
          <w:p w:rsidR="00BF2A54" w:rsidRDefault="00BF2A54" w:rsidP="00AA46CB">
            <w:pPr>
              <w:ind w:left="0"/>
              <w:rPr>
                <w:rFonts w:hint="eastAsia"/>
              </w:rPr>
            </w:pPr>
          </w:p>
          <w:p w:rsidR="00430B4A" w:rsidRDefault="00430B4A" w:rsidP="00430B4A">
            <w:pPr>
              <w:ind w:left="0"/>
              <w:rPr>
                <w:rFonts w:hint="eastAsia"/>
              </w:rPr>
            </w:pPr>
            <w:r>
              <w:t>3、具体内容应当放置在列容器（column）之内，而且只有列（column）才可以作为行容器(.row)的直接子元素</w:t>
            </w:r>
          </w:p>
          <w:p w:rsidR="00430B4A" w:rsidRDefault="00430B4A" w:rsidP="00430B4A">
            <w:pPr>
              <w:ind w:left="0"/>
            </w:pPr>
            <w:r>
              <w:t>4、通过设置内距（padding）从而创建列与列之间的间距。然后通过为第一列和最后一列设置负值的外距（margin）来抵消内距(padding)的影响</w:t>
            </w:r>
          </w:p>
          <w:p w:rsidR="00822220" w:rsidRPr="00822220" w:rsidRDefault="00822220" w:rsidP="00430B4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5、</w:t>
            </w:r>
            <w:r w:rsidRPr="00822220">
              <w:rPr>
                <w:rFonts w:hint="eastAsia"/>
              </w:rPr>
              <w:t>如果一“行（</w:t>
            </w:r>
            <w:r w:rsidRPr="00822220">
              <w:t>row）”中包含了的“列（column）”大于 12，多余的“列（column）”所在的元素将被作为一个整体另起一行排列。</w:t>
            </w:r>
          </w:p>
          <w:p w:rsidR="00CC5A22" w:rsidRDefault="00F97C09" w:rsidP="00430B4A">
            <w:pPr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6850" cy="2686050"/>
                  <wp:effectExtent l="0" t="0" r="0" b="0"/>
                  <wp:docPr id="2" name="图片 2" descr="http://img.mukewang.com/53b0f9c000018b93055402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g.mukewang.com/53b0f9c000018b93055402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C09" w:rsidRDefault="00F97C09" w:rsidP="00430B4A">
            <w:pPr>
              <w:ind w:left="0"/>
            </w:pPr>
            <w:r w:rsidRPr="00F97C09">
              <w:rPr>
                <w:rFonts w:hint="eastAsia"/>
              </w:rPr>
              <w:t>简单对图解释一下：</w:t>
            </w:r>
          </w:p>
          <w:p w:rsidR="00F97C09" w:rsidRDefault="00F97C09" w:rsidP="00430B4A">
            <w:pPr>
              <w:ind w:left="0"/>
            </w:pPr>
            <w:r w:rsidRPr="00F97C09">
              <w:t>1、最外边框，带有一大片白色区域，就是相当于浏览器的可视区域。在Bootstrap框架的网格系统中带有响应式效果，其带有四种类型的浏览器（超小屏，小屏，中屏和大屏），其断点（像素的分界点）是768px、992px和1220px。</w:t>
            </w:r>
          </w:p>
          <w:p w:rsidR="00434CC2" w:rsidRDefault="00434CC2" w:rsidP="00430B4A">
            <w:pPr>
              <w:ind w:left="0"/>
              <w:rPr>
                <w:rFonts w:hint="eastAsia"/>
              </w:rPr>
            </w:pPr>
          </w:p>
          <w:p w:rsidR="00F97C09" w:rsidRDefault="00F97C09" w:rsidP="00430B4A">
            <w:pPr>
              <w:ind w:left="0"/>
            </w:pPr>
            <w:r w:rsidRPr="00F97C09">
              <w:t>2、第二个边框(1)相当于容器(.container)。针对不同的浏览器分辨率，其宽度也不一样：自动、750px、970px和1170px。</w:t>
            </w:r>
          </w:p>
          <w:p w:rsidR="00F97C09" w:rsidRDefault="00F97C09" w:rsidP="00430B4A">
            <w:pPr>
              <w:ind w:left="0"/>
            </w:pPr>
          </w:p>
          <w:p w:rsidR="00F97C09" w:rsidRDefault="00F97C09" w:rsidP="00430B4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 w:rsidRPr="00F97C09">
              <w:rPr>
                <w:rFonts w:hint="eastAsia"/>
              </w:rPr>
              <w:t>２号横条阐述的是，将容器的行（</w:t>
            </w:r>
            <w:r w:rsidRPr="00F97C09">
              <w:t>.row）平分了12等份，也就是列。每个列都有一个</w:t>
            </w:r>
            <w:r w:rsidR="0092094C">
              <w:t>”</w:t>
            </w:r>
            <w:r w:rsidRPr="00F97C09">
              <w:t>padding-left:15px</w:t>
            </w:r>
            <w:r w:rsidR="0092094C">
              <w:t>”</w:t>
            </w:r>
            <w:r w:rsidRPr="00F97C09">
              <w:t>(图中粉红色部分)和一个</w:t>
            </w:r>
            <w:r w:rsidR="0092094C">
              <w:t>”</w:t>
            </w:r>
            <w:r w:rsidRPr="00F97C09">
              <w:t>padding-right:15px</w:t>
            </w:r>
            <w:r w:rsidR="0092094C">
              <w:t>”</w:t>
            </w:r>
            <w:r w:rsidRPr="00F97C09">
              <w:t>(图中紫色部分)。这样也导致了第一个列的padding-left和最后一列的padding-right占据了总宽度的30px，从而致使页面不美观，当然，如果你需要留有一定的间距，这个做法是不错的。</w:t>
            </w:r>
          </w:p>
          <w:p w:rsidR="00F97C09" w:rsidRDefault="00F97C09" w:rsidP="00430B4A">
            <w:pPr>
              <w:ind w:left="0"/>
              <w:rPr>
                <w:rFonts w:hint="eastAsia"/>
              </w:rPr>
            </w:pPr>
          </w:p>
          <w:p w:rsidR="00F97C09" w:rsidRDefault="00434CC2" w:rsidP="00430B4A">
            <w:pPr>
              <w:ind w:left="0"/>
            </w:pPr>
            <w:r w:rsidRPr="00434CC2">
              <w:t>4、３号横条就是行容器(.row),其定义了“margin-left”和”margin-right”值为”-15px”，用来抵消第一个列的左内距和最后一列的右内距。</w:t>
            </w:r>
          </w:p>
          <w:p w:rsidR="00FE0643" w:rsidRDefault="00FE0643" w:rsidP="00430B4A">
            <w:pPr>
              <w:ind w:left="0"/>
            </w:pPr>
          </w:p>
          <w:p w:rsidR="00454255" w:rsidRDefault="00916E91" w:rsidP="00430B4A">
            <w:pPr>
              <w:ind w:left="0"/>
              <w:rPr>
                <w:rFonts w:hint="eastAsia"/>
              </w:rPr>
            </w:pPr>
            <w:r w:rsidRPr="00916E91">
              <w:t>5、将行与列给合在一起就能看到横条4的效果。也就是我们期望看到的效果，第一列和最后一列与容器（.container）之间没有间距。</w:t>
            </w:r>
          </w:p>
        </w:tc>
      </w:tr>
    </w:tbl>
    <w:p w:rsidR="003E7080" w:rsidRPr="0086668E" w:rsidRDefault="003E7080" w:rsidP="00AB08E0">
      <w:pPr>
        <w:ind w:left="0"/>
        <w:rPr>
          <w:rFonts w:hint="eastAsia"/>
        </w:rPr>
      </w:pPr>
    </w:p>
    <w:p w:rsidR="003E7080" w:rsidRDefault="003E7080" w:rsidP="003E7080">
      <w:pPr>
        <w:pStyle w:val="2"/>
      </w:pPr>
      <w:r>
        <w:rPr>
          <w:rFonts w:hint="eastAsia"/>
        </w:rPr>
        <w:lastRenderedPageBreak/>
        <w:t>基本</w:t>
      </w:r>
      <w:r>
        <w:t>用法</w:t>
      </w:r>
    </w:p>
    <w:p w:rsidR="003E7080" w:rsidRDefault="00AA5774" w:rsidP="00AA5774">
      <w:pPr>
        <w:pStyle w:val="3"/>
      </w:pPr>
      <w:r>
        <w:rPr>
          <w:rFonts w:hint="eastAsia"/>
        </w:rPr>
        <w:t>列组合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42262A" w:rsidTr="0042262A">
        <w:tc>
          <w:tcPr>
            <w:tcW w:w="8630" w:type="dxa"/>
          </w:tcPr>
          <w:p w:rsidR="0042262A" w:rsidRDefault="0042262A" w:rsidP="0042262A">
            <w:pPr>
              <w:ind w:left="0"/>
            </w:pPr>
            <w:r>
              <w:t>&lt;div class="container"&gt;</w:t>
            </w:r>
          </w:p>
          <w:p w:rsidR="0042262A" w:rsidRDefault="0042262A" w:rsidP="0042262A">
            <w:pPr>
              <w:ind w:left="0"/>
            </w:pPr>
            <w:r>
              <w:tab/>
              <w:t>&lt;div class="row"&gt;</w:t>
            </w:r>
          </w:p>
          <w:p w:rsidR="0042262A" w:rsidRDefault="0042262A" w:rsidP="0042262A">
            <w:pPr>
              <w:ind w:left="0"/>
            </w:pPr>
            <w:r>
              <w:tab/>
              <w:t xml:space="preserve">  &lt;div class="col-md-8"&gt;.col-md-8&lt;/div&gt;</w:t>
            </w:r>
          </w:p>
          <w:p w:rsidR="0042262A" w:rsidRDefault="0042262A" w:rsidP="0042262A">
            <w:pPr>
              <w:ind w:left="0"/>
            </w:pPr>
            <w:r>
              <w:tab/>
              <w:t xml:space="preserve">  &lt;div class="col-md-4"&gt;.col-md-4&lt;/div&gt;</w:t>
            </w:r>
          </w:p>
          <w:p w:rsidR="0042262A" w:rsidRDefault="0042262A" w:rsidP="0042262A">
            <w:pPr>
              <w:ind w:left="0"/>
            </w:pPr>
            <w:r>
              <w:tab/>
              <w:t>&lt;/div&gt;</w:t>
            </w:r>
          </w:p>
          <w:p w:rsidR="0042262A" w:rsidRDefault="0042262A" w:rsidP="0042262A">
            <w:pPr>
              <w:ind w:left="0"/>
            </w:pPr>
            <w:r>
              <w:tab/>
              <w:t>&lt;div class="row"&gt;</w:t>
            </w:r>
          </w:p>
          <w:p w:rsidR="0042262A" w:rsidRDefault="0042262A" w:rsidP="0042262A">
            <w:pPr>
              <w:ind w:left="0"/>
            </w:pPr>
            <w:r>
              <w:tab/>
              <w:t xml:space="preserve">  &lt;div class="col-md-4"&gt;.col-md-4&lt;/div&gt;</w:t>
            </w:r>
          </w:p>
          <w:p w:rsidR="0042262A" w:rsidRDefault="0042262A" w:rsidP="0042262A">
            <w:pPr>
              <w:ind w:left="0"/>
            </w:pPr>
            <w:r>
              <w:tab/>
              <w:t xml:space="preserve">  &lt;div class="col-md-4"&gt;.col-md-4&lt;/div&gt;</w:t>
            </w:r>
          </w:p>
          <w:p w:rsidR="0042262A" w:rsidRDefault="0042262A" w:rsidP="0042262A">
            <w:pPr>
              <w:ind w:left="0"/>
            </w:pPr>
            <w:r>
              <w:tab/>
              <w:t xml:space="preserve">  &lt;div class="col-md-4"&gt;.col-md-4&lt;/div&gt;</w:t>
            </w:r>
          </w:p>
          <w:p w:rsidR="0042262A" w:rsidRDefault="0042262A" w:rsidP="0042262A">
            <w:pPr>
              <w:ind w:left="0"/>
            </w:pPr>
            <w:r>
              <w:tab/>
              <w:t>&lt;/div&gt;</w:t>
            </w:r>
          </w:p>
          <w:p w:rsidR="0042262A" w:rsidRDefault="0042262A" w:rsidP="0042262A">
            <w:pPr>
              <w:ind w:left="0"/>
            </w:pPr>
            <w:r>
              <w:t>&lt;/div&gt;</w:t>
            </w:r>
          </w:p>
          <w:p w:rsidR="0042262A" w:rsidRDefault="0042262A" w:rsidP="0042262A">
            <w:pPr>
              <w:ind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DD1D7D" wp14:editId="15FAE300">
                  <wp:extent cx="5486400" cy="72072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5774" w:rsidRPr="00AA5774" w:rsidRDefault="00AA5774" w:rsidP="00AA5774">
      <w:pPr>
        <w:rPr>
          <w:rFonts w:hint="eastAsia"/>
        </w:rPr>
      </w:pPr>
    </w:p>
    <w:p w:rsidR="00AA5774" w:rsidRDefault="00AA5774" w:rsidP="00AA5774">
      <w:pPr>
        <w:pStyle w:val="3"/>
      </w:pPr>
      <w:r>
        <w:rPr>
          <w:rFonts w:hint="eastAsia"/>
        </w:rPr>
        <w:t>列偏移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E22B95" w:rsidTr="00E22B95">
        <w:tc>
          <w:tcPr>
            <w:tcW w:w="8630" w:type="dxa"/>
          </w:tcPr>
          <w:p w:rsidR="002B0FC1" w:rsidRDefault="002B0FC1" w:rsidP="002B0FC1">
            <w:pPr>
              <w:ind w:left="0"/>
            </w:pPr>
            <w:r>
              <w:t>&lt;div class="container"&gt;</w:t>
            </w:r>
          </w:p>
          <w:p w:rsidR="002B0FC1" w:rsidRDefault="002B0FC1" w:rsidP="002B0FC1">
            <w:pPr>
              <w:ind w:left="0"/>
            </w:pPr>
            <w:r>
              <w:tab/>
              <w:t>&lt;div class="row"&gt;</w:t>
            </w:r>
          </w:p>
          <w:p w:rsidR="002B0FC1" w:rsidRDefault="002B0FC1" w:rsidP="002B0FC1">
            <w:pPr>
              <w:ind w:left="0"/>
            </w:pPr>
            <w:r>
              <w:tab/>
              <w:t xml:space="preserve">  &lt;div class="col-md-4"&gt;.col-md-4&lt;/div&gt;</w:t>
            </w:r>
          </w:p>
          <w:p w:rsidR="002B0FC1" w:rsidRDefault="002B0FC1" w:rsidP="002B0FC1">
            <w:pPr>
              <w:ind w:left="0"/>
            </w:pPr>
            <w:r>
              <w:tab/>
              <w:t xml:space="preserve">  &lt;div class="col-md-4 col-md-offset-4"&gt;.col-md-4 .col-md-offset-4&lt;/div&gt;</w:t>
            </w:r>
          </w:p>
          <w:p w:rsidR="002B0FC1" w:rsidRDefault="002B0FC1" w:rsidP="002B0FC1">
            <w:pPr>
              <w:ind w:left="0"/>
            </w:pPr>
            <w:r>
              <w:tab/>
              <w:t>&lt;/div&gt;</w:t>
            </w:r>
          </w:p>
          <w:p w:rsidR="002B0FC1" w:rsidRDefault="002B0FC1" w:rsidP="002B0FC1">
            <w:pPr>
              <w:ind w:left="0"/>
            </w:pPr>
            <w:r>
              <w:tab/>
              <w:t>&lt;div class="row"&gt;</w:t>
            </w:r>
          </w:p>
          <w:p w:rsidR="002B0FC1" w:rsidRDefault="002B0FC1" w:rsidP="002B0FC1">
            <w:pPr>
              <w:ind w:left="0"/>
            </w:pPr>
            <w:r>
              <w:tab/>
              <w:t xml:space="preserve">  &lt;div class="col-md-3 col-md-offset-3"&gt;.col-md-3 .col-md-offset-3&lt;/div&gt;</w:t>
            </w:r>
          </w:p>
          <w:p w:rsidR="002B0FC1" w:rsidRDefault="002B0FC1" w:rsidP="002B0FC1">
            <w:pPr>
              <w:ind w:left="0"/>
            </w:pPr>
            <w:r>
              <w:tab/>
              <w:t xml:space="preserve">  &lt;div class="col-md-3 col-md-offset-3"&gt;.col-md-3 .col-md-offset-3&lt;/div&gt;</w:t>
            </w:r>
          </w:p>
          <w:p w:rsidR="002B0FC1" w:rsidRDefault="002B0FC1" w:rsidP="002B0FC1">
            <w:pPr>
              <w:ind w:left="0"/>
            </w:pPr>
            <w:r>
              <w:tab/>
              <w:t>&lt;/div&gt;</w:t>
            </w:r>
          </w:p>
          <w:p w:rsidR="00E22B95" w:rsidRDefault="002B0FC1" w:rsidP="002B0FC1">
            <w:pPr>
              <w:ind w:left="0"/>
            </w:pPr>
            <w:r>
              <w:lastRenderedPageBreak/>
              <w:t>&lt;/div&gt;</w:t>
            </w:r>
          </w:p>
          <w:p w:rsidR="002B0FC1" w:rsidRDefault="002B0FC1" w:rsidP="002B0FC1">
            <w:pPr>
              <w:ind w:left="0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t>col-md-offset-4</w:t>
            </w:r>
            <w:r>
              <w:rPr>
                <w:rFonts w:hint="eastAsia"/>
              </w:rPr>
              <w:t>样式会</w:t>
            </w:r>
            <w:r>
              <w:t>先将列向右移动</w:t>
            </w:r>
            <w:r>
              <w:rPr>
                <w:rFonts w:hint="eastAsia"/>
              </w:rPr>
              <w:t>4格</w:t>
            </w:r>
          </w:p>
          <w:p w:rsidR="006A08D1" w:rsidRDefault="006A08D1" w:rsidP="002B0FC1">
            <w:pPr>
              <w:ind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F8182A" wp14:editId="5041DDEF">
                  <wp:extent cx="5486400" cy="851535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5774" w:rsidRPr="00AA5774" w:rsidRDefault="00AA5774" w:rsidP="0002513F">
      <w:pPr>
        <w:ind w:left="0"/>
        <w:rPr>
          <w:rFonts w:hint="eastAsia"/>
        </w:rPr>
      </w:pPr>
    </w:p>
    <w:p w:rsidR="00AA5774" w:rsidRDefault="00AA5774" w:rsidP="00AA5774">
      <w:pPr>
        <w:pStyle w:val="3"/>
      </w:pPr>
      <w:r>
        <w:rPr>
          <w:rFonts w:hint="eastAsia"/>
        </w:rPr>
        <w:t>列</w:t>
      </w:r>
      <w:r>
        <w:t>嵌套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3E47B6" w:rsidTr="003E47B6">
        <w:tc>
          <w:tcPr>
            <w:tcW w:w="8630" w:type="dxa"/>
          </w:tcPr>
          <w:p w:rsidR="003E47B6" w:rsidRDefault="003E47B6" w:rsidP="00AA5774">
            <w:pPr>
              <w:ind w:left="0"/>
            </w:pPr>
            <w:r w:rsidRPr="003E47B6">
              <w:rPr>
                <w:rFonts w:hint="eastAsia"/>
              </w:rPr>
              <w:t>为了使用内置的栅格系统将内容再次嵌套，可以通过添加一个新的</w:t>
            </w:r>
            <w:r w:rsidRPr="003E47B6">
              <w:t xml:space="preserve"> .row 元素和一系列 .col-sm-* 元素到已经存在的 .col-sm-* 元素内。被嵌套的行（row）所包含的列（column）的个数不能超过12</w:t>
            </w:r>
          </w:p>
          <w:p w:rsidR="00A351E9" w:rsidRDefault="00A351E9" w:rsidP="00A351E9">
            <w:pPr>
              <w:ind w:left="0"/>
            </w:pPr>
            <w:r>
              <w:t>&lt;div class="container"&gt;</w:t>
            </w:r>
          </w:p>
          <w:p w:rsidR="00A351E9" w:rsidRPr="009F7911" w:rsidRDefault="00A351E9" w:rsidP="00A351E9">
            <w:pPr>
              <w:ind w:left="0"/>
              <w:rPr>
                <w:b/>
              </w:rPr>
            </w:pPr>
            <w:r>
              <w:tab/>
            </w:r>
            <w:r w:rsidRPr="009F7911">
              <w:rPr>
                <w:b/>
              </w:rPr>
              <w:t>&lt;div class="row"&gt;</w:t>
            </w:r>
          </w:p>
          <w:p w:rsidR="00A351E9" w:rsidRDefault="00A351E9" w:rsidP="00A351E9">
            <w:pPr>
              <w:ind w:left="0"/>
            </w:pPr>
            <w:r>
              <w:tab/>
              <w:t xml:space="preserve">  &lt;div class="col-sm-9"&gt;</w:t>
            </w:r>
          </w:p>
          <w:p w:rsidR="00A351E9" w:rsidRDefault="00A351E9" w:rsidP="00A351E9">
            <w:pPr>
              <w:ind w:left="0"/>
            </w:pPr>
            <w:r>
              <w:tab/>
            </w:r>
            <w:r>
              <w:tab/>
              <w:t>Level 1: .col-sm-9</w:t>
            </w:r>
          </w:p>
          <w:p w:rsidR="00A351E9" w:rsidRPr="009F7911" w:rsidRDefault="00A351E9" w:rsidP="00A351E9">
            <w:pPr>
              <w:ind w:left="0"/>
              <w:rPr>
                <w:b/>
              </w:rPr>
            </w:pPr>
            <w:r>
              <w:tab/>
            </w:r>
            <w:r>
              <w:tab/>
            </w:r>
            <w:r w:rsidRPr="009F7911">
              <w:rPr>
                <w:b/>
              </w:rPr>
              <w:t>&lt;div class="row"&gt;</w:t>
            </w:r>
          </w:p>
          <w:p w:rsidR="00A351E9" w:rsidRDefault="00A351E9" w:rsidP="00A351E9">
            <w:pPr>
              <w:ind w:left="0"/>
            </w:pPr>
            <w:r>
              <w:tab/>
            </w:r>
            <w:r>
              <w:tab/>
              <w:t xml:space="preserve">  &lt;div class="col-xs-8 col-sm-6"&gt;</w:t>
            </w:r>
          </w:p>
          <w:p w:rsidR="00A351E9" w:rsidRDefault="00A351E9" w:rsidP="00A351E9">
            <w:pPr>
              <w:ind w:left="0"/>
            </w:pPr>
            <w:r>
              <w:tab/>
            </w:r>
            <w:r>
              <w:tab/>
            </w:r>
            <w:r>
              <w:tab/>
              <w:t>Level 2: .col-xs-8 .col-sm-6</w:t>
            </w:r>
          </w:p>
          <w:p w:rsidR="00A351E9" w:rsidRDefault="00A351E9" w:rsidP="00A351E9">
            <w:pPr>
              <w:ind w:left="0"/>
            </w:pPr>
            <w:r>
              <w:tab/>
            </w:r>
            <w:r>
              <w:tab/>
              <w:t xml:space="preserve">  &lt;/div&gt;</w:t>
            </w:r>
          </w:p>
          <w:p w:rsidR="00A351E9" w:rsidRDefault="00A351E9" w:rsidP="00A351E9">
            <w:pPr>
              <w:ind w:left="0"/>
            </w:pPr>
            <w:r>
              <w:tab/>
            </w:r>
            <w:r>
              <w:tab/>
              <w:t xml:space="preserve">  &lt;div class="col-xs-4 col-sm-6"&gt;</w:t>
            </w:r>
          </w:p>
          <w:p w:rsidR="00A351E9" w:rsidRDefault="00A351E9" w:rsidP="00A351E9">
            <w:pPr>
              <w:ind w:left="0"/>
            </w:pPr>
            <w:r>
              <w:tab/>
            </w:r>
            <w:r>
              <w:tab/>
            </w:r>
            <w:r>
              <w:tab/>
              <w:t>Level 2: .col-xs-4 .col-sm-6</w:t>
            </w:r>
          </w:p>
          <w:p w:rsidR="00A351E9" w:rsidRDefault="00A351E9" w:rsidP="00A351E9">
            <w:pPr>
              <w:ind w:left="0"/>
            </w:pPr>
            <w:r>
              <w:tab/>
            </w:r>
            <w:r>
              <w:tab/>
              <w:t xml:space="preserve">  &lt;/div&gt;</w:t>
            </w:r>
          </w:p>
          <w:p w:rsidR="00A351E9" w:rsidRDefault="00A351E9" w:rsidP="00A351E9">
            <w:pPr>
              <w:ind w:left="0"/>
            </w:pPr>
            <w:r>
              <w:tab/>
            </w:r>
            <w:r>
              <w:tab/>
              <w:t>&lt;/div&gt;</w:t>
            </w:r>
          </w:p>
          <w:p w:rsidR="00A351E9" w:rsidRDefault="00A351E9" w:rsidP="00A351E9">
            <w:pPr>
              <w:ind w:left="0"/>
            </w:pPr>
            <w:r>
              <w:tab/>
              <w:t xml:space="preserve">  &lt;/div&gt;</w:t>
            </w:r>
          </w:p>
          <w:p w:rsidR="00A351E9" w:rsidRDefault="00A351E9" w:rsidP="00A351E9">
            <w:pPr>
              <w:ind w:left="0"/>
            </w:pPr>
            <w:r>
              <w:tab/>
              <w:t>&lt;/div&gt;</w:t>
            </w:r>
          </w:p>
          <w:p w:rsidR="00A351E9" w:rsidRDefault="00A351E9" w:rsidP="00A351E9">
            <w:pPr>
              <w:ind w:left="0"/>
            </w:pPr>
            <w:r>
              <w:t>&lt;/div&gt;</w:t>
            </w:r>
          </w:p>
          <w:p w:rsidR="003E47B6" w:rsidRDefault="00A351E9" w:rsidP="00AA5774">
            <w:pPr>
              <w:ind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0A33C6" wp14:editId="092038EA">
                  <wp:extent cx="4772025" cy="7715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5774" w:rsidRPr="00AA5774" w:rsidRDefault="00AA5774" w:rsidP="00AA5774">
      <w:pPr>
        <w:rPr>
          <w:rFonts w:hint="eastAsia"/>
        </w:rPr>
      </w:pPr>
    </w:p>
    <w:p w:rsidR="00AA5774" w:rsidRDefault="00AA5774" w:rsidP="00AA5774">
      <w:pPr>
        <w:pStyle w:val="3"/>
      </w:pPr>
      <w:r>
        <w:rPr>
          <w:rFonts w:hint="eastAsia"/>
        </w:rPr>
        <w:lastRenderedPageBreak/>
        <w:t>列</w:t>
      </w:r>
      <w:r>
        <w:t>排序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481B0E" w:rsidTr="00481B0E">
        <w:tc>
          <w:tcPr>
            <w:tcW w:w="8630" w:type="dxa"/>
          </w:tcPr>
          <w:p w:rsidR="00481B0E" w:rsidRDefault="00481B0E" w:rsidP="00AA5774">
            <w:pPr>
              <w:ind w:left="0"/>
              <w:rPr>
                <w:rFonts w:ascii="Helvetica" w:hAnsi="Helvetica" w:cs="Helvetica" w:hint="eastAsi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通过使用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 w:cs="Consolas"/>
                <w:color w:val="C7254E"/>
                <w:shd w:val="clear" w:color="auto" w:fill="F9F2F4"/>
              </w:rPr>
              <w:t>.col-md-push-*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和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 w:cs="Consolas"/>
                <w:color w:val="C7254E"/>
                <w:shd w:val="clear" w:color="auto" w:fill="F9F2F4"/>
              </w:rPr>
              <w:t>.col-md-pull-*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类就可以很容易的改变列（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column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）的顺序。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ush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向右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移动，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pull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向左移动</w:t>
            </w:r>
          </w:p>
          <w:p w:rsidR="00481B0E" w:rsidRPr="00481B0E" w:rsidRDefault="00481B0E" w:rsidP="00481B0E">
            <w:pPr>
              <w:ind w:left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481B0E">
              <w:rPr>
                <w:rFonts w:ascii="Helvetica" w:hAnsi="Helvetica" w:cs="Helvetica"/>
                <w:color w:val="333333"/>
                <w:shd w:val="clear" w:color="auto" w:fill="FFFFFF"/>
              </w:rPr>
              <w:t>&lt;div class="container"&gt;</w:t>
            </w:r>
          </w:p>
          <w:p w:rsidR="00481B0E" w:rsidRPr="00481B0E" w:rsidRDefault="00481B0E" w:rsidP="00481B0E">
            <w:pPr>
              <w:ind w:left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481B0E">
              <w:rPr>
                <w:rFonts w:ascii="Helvetica" w:hAnsi="Helvetica" w:cs="Helvetica"/>
                <w:color w:val="333333"/>
                <w:shd w:val="clear" w:color="auto" w:fill="FFFFFF"/>
              </w:rPr>
              <w:tab/>
              <w:t>&lt;div class="row"&gt;</w:t>
            </w:r>
          </w:p>
          <w:p w:rsidR="00481B0E" w:rsidRPr="00481B0E" w:rsidRDefault="00481B0E" w:rsidP="00481B0E">
            <w:pPr>
              <w:ind w:left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481B0E">
              <w:rPr>
                <w:rFonts w:ascii="Helvetica" w:hAnsi="Helvetica" w:cs="Helvetica"/>
                <w:color w:val="333333"/>
                <w:shd w:val="clear" w:color="auto" w:fill="FFFFFF"/>
              </w:rPr>
              <w:tab/>
              <w:t xml:space="preserve">  &lt;div class="col-md-9 col-md-push-3"&gt;.col-md-9 .col-md-push-3&lt;/div&gt;</w:t>
            </w:r>
          </w:p>
          <w:p w:rsidR="00481B0E" w:rsidRPr="00481B0E" w:rsidRDefault="00481B0E" w:rsidP="00481B0E">
            <w:pPr>
              <w:ind w:left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481B0E">
              <w:rPr>
                <w:rFonts w:ascii="Helvetica" w:hAnsi="Helvetica" w:cs="Helvetica"/>
                <w:color w:val="333333"/>
                <w:shd w:val="clear" w:color="auto" w:fill="FFFFFF"/>
              </w:rPr>
              <w:tab/>
              <w:t xml:space="preserve">  &lt;div class="col-md-3 col-md-pull-9"&gt;.col-md-3 .col-md-pull-9&lt;/div&gt;</w:t>
            </w:r>
          </w:p>
          <w:p w:rsidR="00481B0E" w:rsidRPr="00481B0E" w:rsidRDefault="00481B0E" w:rsidP="00481B0E">
            <w:pPr>
              <w:ind w:left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481B0E">
              <w:rPr>
                <w:rFonts w:ascii="Helvetica" w:hAnsi="Helvetica" w:cs="Helvetica"/>
                <w:color w:val="333333"/>
                <w:shd w:val="clear" w:color="auto" w:fill="FFFFFF"/>
              </w:rPr>
              <w:tab/>
              <w:t>&lt;/div&gt;</w:t>
            </w:r>
          </w:p>
          <w:p w:rsidR="00481B0E" w:rsidRDefault="00481B0E" w:rsidP="00481B0E">
            <w:pPr>
              <w:ind w:left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481B0E">
              <w:rPr>
                <w:rFonts w:ascii="Helvetica" w:hAnsi="Helvetica" w:cs="Helvetica"/>
                <w:color w:val="333333"/>
                <w:shd w:val="clear" w:color="auto" w:fill="FFFFFF"/>
              </w:rPr>
              <w:t>&lt;/div&gt;</w:t>
            </w:r>
          </w:p>
          <w:p w:rsidR="00CB644B" w:rsidRPr="00481B0E" w:rsidRDefault="00092F32" w:rsidP="00481B0E">
            <w:pPr>
              <w:ind w:left="0"/>
              <w:rPr>
                <w:rFonts w:ascii="Helvetica" w:hAnsi="Helvetica" w:cs="Helvetica" w:hint="eastAsia"/>
                <w:color w:val="33333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85B1A13" wp14:editId="105EF298">
                  <wp:extent cx="5486400" cy="410210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5774" w:rsidRPr="00AA5774" w:rsidRDefault="00AA5774" w:rsidP="00AA5774">
      <w:pPr>
        <w:rPr>
          <w:rFonts w:hint="eastAsia"/>
        </w:rPr>
      </w:pPr>
    </w:p>
    <w:p w:rsidR="00B2718A" w:rsidRDefault="00AA5774" w:rsidP="00ED1CB5">
      <w:pPr>
        <w:pStyle w:val="2"/>
      </w:pPr>
      <w:r>
        <w:rPr>
          <w:rFonts w:hint="eastAsia"/>
        </w:rPr>
        <w:t>响应式</w:t>
      </w:r>
      <w:r>
        <w:t>栅</w:t>
      </w:r>
      <w:r>
        <w:rPr>
          <w:rFonts w:hint="eastAsia"/>
        </w:rPr>
        <w:t>格</w:t>
      </w:r>
    </w:p>
    <w:p w:rsidR="00653615" w:rsidRPr="00653615" w:rsidRDefault="00653615" w:rsidP="00653615">
      <w:pPr>
        <w:rPr>
          <w:rFonts w:hint="eastAsia"/>
        </w:rPr>
      </w:pPr>
      <w:r>
        <w:rPr>
          <w:rFonts w:hint="eastAsia"/>
        </w:rPr>
        <w:t>Bootstrap</w:t>
      </w:r>
      <w:r>
        <w:t>为不同的屏幕尺寸提供了不同的栅</w:t>
      </w:r>
      <w:r>
        <w:rPr>
          <w:rFonts w:hint="eastAsia"/>
        </w:rPr>
        <w:t>格样式</w:t>
      </w:r>
      <w:r>
        <w:t>，</w:t>
      </w:r>
      <w:r w:rsidR="0017451C">
        <w:rPr>
          <w:rFonts w:hint="eastAsia"/>
        </w:rPr>
        <w:t>x</w:t>
      </w:r>
      <w:r w:rsidR="0017451C">
        <w:t>s</w:t>
      </w:r>
      <w:r>
        <w:t>(</w:t>
      </w:r>
      <w:r>
        <w:rPr>
          <w:rFonts w:hint="eastAsia"/>
        </w:rPr>
        <w:t>超小</w:t>
      </w:r>
      <w:r>
        <w:t>)</w:t>
      </w:r>
      <w:r w:rsidR="0017451C">
        <w:t>,sm</w:t>
      </w:r>
      <w:r w:rsidR="0017451C">
        <w:rPr>
          <w:rFonts w:hint="eastAsia"/>
        </w:rPr>
        <w:t xml:space="preserve">(小型),md(中型)， </w:t>
      </w:r>
      <w:r w:rsidR="0017451C">
        <w:t>lg(</w:t>
      </w:r>
      <w:r w:rsidR="0017451C">
        <w:rPr>
          <w:rFonts w:hint="eastAsia"/>
        </w:rPr>
        <w:t>大型)</w:t>
      </w:r>
    </w:p>
    <w:p w:rsidR="00CD1C14" w:rsidRDefault="00C946DA" w:rsidP="008F5510">
      <w:r>
        <w:rPr>
          <w:noProof/>
        </w:rPr>
        <w:drawing>
          <wp:inline distT="0" distB="0" distL="0" distR="0" wp14:anchorId="4982094C" wp14:editId="729213D2">
            <wp:extent cx="5600700" cy="297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DA" w:rsidRDefault="00FC5975" w:rsidP="00FC5975">
      <w:pPr>
        <w:pStyle w:val="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跨设备</w:t>
      </w:r>
      <w:r>
        <w:t>组合定义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653615" w:rsidTr="00653615">
        <w:tc>
          <w:tcPr>
            <w:tcW w:w="8630" w:type="dxa"/>
          </w:tcPr>
          <w:p w:rsidR="007759FC" w:rsidRDefault="007759FC" w:rsidP="007759FC">
            <w:pPr>
              <w:ind w:left="0"/>
            </w:pPr>
            <w:r>
              <w:t>&lt;div class="row"&gt;</w:t>
            </w:r>
          </w:p>
          <w:p w:rsidR="007759FC" w:rsidRDefault="007759FC" w:rsidP="007759FC">
            <w:pPr>
              <w:ind w:left="0"/>
            </w:pPr>
            <w:r>
              <w:t xml:space="preserve">  &lt;div class="col-xs-12 col-md-8"&gt;.col-xs-12 .col-md-8&lt;/div&gt;</w:t>
            </w:r>
          </w:p>
          <w:p w:rsidR="007759FC" w:rsidRDefault="007759FC" w:rsidP="007759FC">
            <w:pPr>
              <w:ind w:left="0"/>
            </w:pPr>
            <w:r>
              <w:t xml:space="preserve">  &lt;div class="col-xs-6 col-md-4"&gt;.col-xs-6 .col-md-4&lt;/div&gt;</w:t>
            </w:r>
          </w:p>
          <w:p w:rsidR="007759FC" w:rsidRDefault="007759FC" w:rsidP="007759FC">
            <w:pPr>
              <w:ind w:left="0"/>
            </w:pPr>
            <w:r>
              <w:t>&lt;/div&gt;</w:t>
            </w:r>
          </w:p>
          <w:p w:rsidR="007759FC" w:rsidRDefault="007759FC" w:rsidP="007759FC">
            <w:pPr>
              <w:ind w:left="0"/>
            </w:pPr>
            <w:r>
              <w:lastRenderedPageBreak/>
              <w:t>&lt;div class="row"&gt;</w:t>
            </w:r>
          </w:p>
          <w:p w:rsidR="007759FC" w:rsidRDefault="007759FC" w:rsidP="007759FC">
            <w:pPr>
              <w:ind w:left="0"/>
            </w:pPr>
            <w:r>
              <w:t xml:space="preserve">  &lt;div class="col-xs-6 col-md-4"&gt;.col-xs-6 .col-md-4&lt;/div&gt;</w:t>
            </w:r>
          </w:p>
          <w:p w:rsidR="007759FC" w:rsidRDefault="007759FC" w:rsidP="007759FC">
            <w:pPr>
              <w:ind w:left="0"/>
            </w:pPr>
            <w:r>
              <w:t xml:space="preserve">  &lt;div class="col-xs-6 col-md-4"&gt;.col-xs-6 .col-md-4&lt;/div&gt;</w:t>
            </w:r>
          </w:p>
          <w:p w:rsidR="007759FC" w:rsidRDefault="007759FC" w:rsidP="007759FC">
            <w:pPr>
              <w:ind w:left="0"/>
            </w:pPr>
            <w:r>
              <w:t xml:space="preserve">  &lt;div class="col-xs-6 col-md-4"&gt;.col-xs-6 .col-md-4&lt;/div&gt;</w:t>
            </w:r>
          </w:p>
          <w:p w:rsidR="007759FC" w:rsidRDefault="007759FC" w:rsidP="007759FC">
            <w:pPr>
              <w:ind w:left="0"/>
            </w:pPr>
            <w:r>
              <w:t>&lt;/div&gt;</w:t>
            </w:r>
          </w:p>
          <w:p w:rsidR="007759FC" w:rsidRDefault="007759FC" w:rsidP="007759FC">
            <w:pPr>
              <w:ind w:left="0"/>
            </w:pPr>
          </w:p>
          <w:p w:rsidR="007759FC" w:rsidRDefault="007759FC" w:rsidP="007759FC">
            <w:pPr>
              <w:ind w:left="0"/>
            </w:pPr>
            <w:r>
              <w:t>&lt;div class="row"&gt;</w:t>
            </w:r>
          </w:p>
          <w:p w:rsidR="007759FC" w:rsidRDefault="007759FC" w:rsidP="007759FC">
            <w:pPr>
              <w:ind w:left="0"/>
            </w:pPr>
            <w:r>
              <w:t xml:space="preserve">  &lt;div class="col-xs-6"&gt;.col-xs-6&lt;/div&gt;</w:t>
            </w:r>
          </w:p>
          <w:p w:rsidR="007759FC" w:rsidRDefault="007759FC" w:rsidP="007759FC">
            <w:pPr>
              <w:ind w:left="0"/>
            </w:pPr>
            <w:r>
              <w:t xml:space="preserve">  &lt;div class="col-xs-6"&gt;.col-xs-6&lt;/div&gt;</w:t>
            </w:r>
          </w:p>
          <w:p w:rsidR="00653615" w:rsidRDefault="007759FC" w:rsidP="008F5510">
            <w:pPr>
              <w:ind w:left="0"/>
              <w:rPr>
                <w:rFonts w:hint="eastAsia"/>
              </w:rPr>
            </w:pPr>
            <w:r>
              <w:t>&lt;/div&gt;</w:t>
            </w:r>
          </w:p>
          <w:p w:rsidR="00653615" w:rsidRDefault="00653615" w:rsidP="008F5510">
            <w:pPr>
              <w:ind w:left="0"/>
            </w:pPr>
            <w:r>
              <w:rPr>
                <w:noProof/>
              </w:rPr>
              <w:drawing>
                <wp:inline distT="0" distB="0" distL="0" distR="0" wp14:anchorId="7E4A21AF" wp14:editId="78980C44">
                  <wp:extent cx="5486400" cy="1083945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615" w:rsidRDefault="007759FC" w:rsidP="008F55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//如果</w:t>
            </w:r>
            <w:r>
              <w:t>只用min-width,</w:t>
            </w:r>
            <w:r>
              <w:rPr>
                <w:rFonts w:hint="eastAsia"/>
              </w:rPr>
              <w:t>则表示</w:t>
            </w:r>
            <w:r>
              <w:t>向大兼容</w:t>
            </w:r>
            <w:r>
              <w:rPr>
                <w:rFonts w:hint="eastAsia"/>
              </w:rPr>
              <w:t>。</w:t>
            </w:r>
            <w:r>
              <w:t>向小是不兼容的</w:t>
            </w:r>
          </w:p>
        </w:tc>
      </w:tr>
    </w:tbl>
    <w:p w:rsidR="00AA5774" w:rsidRDefault="00AA5774" w:rsidP="008F5510"/>
    <w:p w:rsidR="00AA5774" w:rsidRDefault="00147EA2" w:rsidP="00147EA2">
      <w:pPr>
        <w:pStyle w:val="3"/>
      </w:pPr>
      <w:r>
        <w:rPr>
          <w:rFonts w:hint="eastAsia"/>
        </w:rPr>
        <w:t>清除</w:t>
      </w:r>
      <w:r>
        <w:t>浮动问题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745701" w:rsidTr="00745701">
        <w:tc>
          <w:tcPr>
            <w:tcW w:w="8630" w:type="dxa"/>
          </w:tcPr>
          <w:p w:rsidR="00745701" w:rsidRDefault="00745701" w:rsidP="00745701">
            <w:pPr>
              <w:ind w:left="0"/>
            </w:pPr>
            <w:r>
              <w:t>&lt;div class="container"&gt;</w:t>
            </w:r>
          </w:p>
          <w:p w:rsidR="00745701" w:rsidRDefault="00745701" w:rsidP="00745701">
            <w:pPr>
              <w:ind w:left="0"/>
            </w:pPr>
            <w:r>
              <w:tab/>
              <w:t>&lt;div class="row"&gt;</w:t>
            </w:r>
          </w:p>
          <w:p w:rsidR="00745701" w:rsidRPr="00745701" w:rsidRDefault="00745701" w:rsidP="00745701">
            <w:pPr>
              <w:ind w:left="0"/>
              <w:rPr>
                <w:color w:val="FF0000"/>
              </w:rPr>
            </w:pPr>
            <w:r>
              <w:tab/>
            </w:r>
            <w:r>
              <w:tab/>
            </w:r>
            <w:r w:rsidRPr="00745701">
              <w:rPr>
                <w:color w:val="FF0000"/>
              </w:rPr>
              <w:t>&lt;div class="col-xs-6 col-sm-3"&gt;</w:t>
            </w:r>
          </w:p>
          <w:p w:rsidR="00745701" w:rsidRPr="00745701" w:rsidRDefault="00745701" w:rsidP="00745701">
            <w:pPr>
              <w:ind w:left="0"/>
              <w:rPr>
                <w:color w:val="FF0000"/>
              </w:rPr>
            </w:pPr>
            <w:r w:rsidRPr="00745701">
              <w:rPr>
                <w:color w:val="FF0000"/>
              </w:rPr>
              <w:tab/>
            </w:r>
            <w:r w:rsidRPr="00745701">
              <w:rPr>
                <w:color w:val="FF0000"/>
              </w:rPr>
              <w:tab/>
              <w:t>.col-xs-6 .col-sm-3 &lt;br&gt;</w:t>
            </w:r>
          </w:p>
          <w:p w:rsidR="00745701" w:rsidRPr="00745701" w:rsidRDefault="00745701" w:rsidP="00745701">
            <w:pPr>
              <w:ind w:left="0"/>
              <w:rPr>
                <w:color w:val="FF0000"/>
              </w:rPr>
            </w:pPr>
            <w:r w:rsidRPr="00745701">
              <w:rPr>
                <w:color w:val="FF0000"/>
              </w:rPr>
              <w:tab/>
            </w:r>
            <w:r w:rsidRPr="00745701">
              <w:rPr>
                <w:color w:val="FF0000"/>
              </w:rPr>
              <w:tab/>
              <w:t>Resize your viewport or check it out on your phone for an example.</w:t>
            </w:r>
          </w:p>
          <w:p w:rsidR="00745701" w:rsidRPr="00745701" w:rsidRDefault="00745701" w:rsidP="00745701">
            <w:pPr>
              <w:ind w:left="0"/>
              <w:rPr>
                <w:color w:val="FF0000"/>
              </w:rPr>
            </w:pPr>
            <w:r w:rsidRPr="00745701">
              <w:rPr>
                <w:color w:val="FF0000"/>
              </w:rPr>
              <w:tab/>
            </w:r>
            <w:r w:rsidRPr="00745701">
              <w:rPr>
                <w:color w:val="FF0000"/>
              </w:rPr>
              <w:tab/>
              <w:t>&lt;/div&gt;</w:t>
            </w:r>
          </w:p>
          <w:p w:rsidR="00745701" w:rsidRDefault="00745701" w:rsidP="00745701">
            <w:pPr>
              <w:ind w:left="0"/>
            </w:pPr>
            <w:r>
              <w:tab/>
            </w:r>
            <w:r>
              <w:tab/>
              <w:t>&lt;div class="col-xs-6 col-sm-3"&gt;.col-xs-6 .col-sm-3&lt;/div&gt;</w:t>
            </w:r>
          </w:p>
          <w:p w:rsidR="00745701" w:rsidRDefault="00745701" w:rsidP="00745701">
            <w:pPr>
              <w:ind w:left="0"/>
            </w:pPr>
            <w:r>
              <w:tab/>
            </w:r>
          </w:p>
          <w:p w:rsidR="00745701" w:rsidRDefault="00745701" w:rsidP="00745701">
            <w:pPr>
              <w:ind w:left="0"/>
            </w:pPr>
            <w:r>
              <w:tab/>
            </w:r>
            <w:r>
              <w:tab/>
              <w:t>&lt;div class="clearfix visible-xs-block"&gt;&lt;/div&gt;</w:t>
            </w:r>
          </w:p>
          <w:p w:rsidR="00745701" w:rsidRDefault="00745701" w:rsidP="00745701">
            <w:pPr>
              <w:ind w:left="0"/>
            </w:pPr>
            <w:r>
              <w:tab/>
            </w:r>
          </w:p>
          <w:p w:rsidR="00745701" w:rsidRDefault="00745701" w:rsidP="00745701">
            <w:pPr>
              <w:ind w:left="0"/>
            </w:pPr>
            <w:r>
              <w:lastRenderedPageBreak/>
              <w:tab/>
            </w:r>
            <w:r>
              <w:tab/>
              <w:t>&lt;div class="col-xs-6 col-sm-3"&gt;.col-xs-6 .col-sm-3&lt;/div&gt;</w:t>
            </w:r>
          </w:p>
          <w:p w:rsidR="00745701" w:rsidRDefault="00745701" w:rsidP="00745701">
            <w:pPr>
              <w:ind w:left="0"/>
            </w:pPr>
            <w:r>
              <w:tab/>
            </w:r>
            <w:r>
              <w:tab/>
              <w:t>&lt;div class="col-xs-6 col-sm-3"&gt;.col-xs-6 .col-sm-3&lt;/div&gt;</w:t>
            </w:r>
          </w:p>
          <w:p w:rsidR="00745701" w:rsidRDefault="00745701" w:rsidP="00745701">
            <w:pPr>
              <w:ind w:left="0"/>
            </w:pPr>
            <w:r>
              <w:tab/>
              <w:t>&lt;/div&gt;</w:t>
            </w:r>
          </w:p>
          <w:p w:rsidR="00745701" w:rsidRDefault="00745701" w:rsidP="00745701">
            <w:pPr>
              <w:ind w:left="0"/>
            </w:pPr>
            <w:r>
              <w:t>&lt;/div&gt;</w:t>
            </w:r>
          </w:p>
          <w:p w:rsidR="009B1E00" w:rsidRDefault="00745701" w:rsidP="00745701">
            <w:pPr>
              <w:ind w:left="0"/>
            </w:pPr>
            <w:r>
              <w:rPr>
                <w:rFonts w:hint="eastAsia"/>
              </w:rPr>
              <w:t>//由于</w:t>
            </w:r>
            <w:r>
              <w:t>col-</w:t>
            </w:r>
            <w:r>
              <w:rPr>
                <w:rFonts w:hint="eastAsia"/>
              </w:rPr>
              <w:t>默认</w:t>
            </w:r>
            <w:r>
              <w:t>都是左浮动的，当div1</w:t>
            </w:r>
            <w:r>
              <w:rPr>
                <w:rFonts w:hint="eastAsia"/>
              </w:rPr>
              <w:t>中</w:t>
            </w:r>
            <w:r>
              <w:t>的内容</w:t>
            </w:r>
            <w:r>
              <w:rPr>
                <w:rFonts w:hint="eastAsia"/>
              </w:rPr>
              <w:t>过多</w:t>
            </w:r>
            <w:r>
              <w:t>时候，</w:t>
            </w:r>
            <w:r>
              <w:rPr>
                <w:rFonts w:hint="eastAsia"/>
              </w:rPr>
              <w:t>导致</w:t>
            </w:r>
            <w:r>
              <w:t>div3</w:t>
            </w:r>
            <w:r>
              <w:rPr>
                <w:rFonts w:hint="eastAsia"/>
              </w:rPr>
              <w:t>在排列</w:t>
            </w:r>
            <w:r>
              <w:t>的时候直接</w:t>
            </w:r>
            <w:r>
              <w:rPr>
                <w:rFonts w:hint="eastAsia"/>
              </w:rPr>
              <w:t>浮动在</w:t>
            </w:r>
            <w:r>
              <w:t>div1</w:t>
            </w:r>
            <w:r>
              <w:rPr>
                <w:rFonts w:hint="eastAsia"/>
              </w:rPr>
              <w:t>后面</w:t>
            </w:r>
            <w:r>
              <w:t>。</w:t>
            </w:r>
            <w:r w:rsidR="009B1E00">
              <w:rPr>
                <w:rFonts w:hint="eastAsia"/>
              </w:rPr>
              <w:t>应该使用清除</w:t>
            </w:r>
            <w:r w:rsidR="009B1E00">
              <w:t>浮动：</w:t>
            </w:r>
          </w:p>
          <w:p w:rsidR="00745701" w:rsidRPr="009B1E00" w:rsidRDefault="009B1E00" w:rsidP="00745701">
            <w:pPr>
              <w:ind w:left="0"/>
              <w:rPr>
                <w:b/>
              </w:rPr>
            </w:pPr>
            <w:r w:rsidRPr="009B1E00">
              <w:rPr>
                <w:b/>
              </w:rPr>
              <w:t>&lt;div class="clearfix visible-xs-block"&gt;&lt;/div&gt;</w:t>
            </w:r>
          </w:p>
          <w:p w:rsidR="009B1E00" w:rsidRDefault="009B1E00" w:rsidP="00745701">
            <w:pPr>
              <w:ind w:left="0"/>
              <w:rPr>
                <w:rFonts w:hint="eastAsia"/>
              </w:rPr>
            </w:pPr>
          </w:p>
        </w:tc>
      </w:tr>
    </w:tbl>
    <w:p w:rsidR="00096A5C" w:rsidRPr="00096A5C" w:rsidRDefault="00096A5C" w:rsidP="00096A5C">
      <w:pPr>
        <w:rPr>
          <w:rFonts w:hint="eastAsia"/>
        </w:rPr>
      </w:pPr>
    </w:p>
    <w:p w:rsidR="009F7AC8" w:rsidRDefault="009F7AC8" w:rsidP="009F7AC8">
      <w:pPr>
        <w:pStyle w:val="1"/>
      </w:pPr>
      <w:r>
        <w:rPr>
          <w:rFonts w:hint="eastAsia"/>
        </w:rPr>
        <w:t>CSS</w:t>
      </w:r>
      <w:r>
        <w:t>组件架构</w:t>
      </w:r>
      <w:r>
        <w:rPr>
          <w:rFonts w:hint="eastAsia"/>
        </w:rPr>
        <w:t>的</w:t>
      </w:r>
      <w:r>
        <w:t>设计</w:t>
      </w:r>
      <w:r>
        <w:rPr>
          <w:rFonts w:hint="eastAsia"/>
        </w:rPr>
        <w:t>思想</w:t>
      </w:r>
    </w:p>
    <w:p w:rsidR="00CA235A" w:rsidRDefault="006F19D8" w:rsidP="007805B9">
      <w:pPr>
        <w:pStyle w:val="2"/>
        <w:numPr>
          <w:ilvl w:val="0"/>
          <w:numId w:val="16"/>
        </w:numPr>
      </w:pPr>
      <w:r>
        <w:rPr>
          <w:rFonts w:hint="eastAsia"/>
        </w:rPr>
        <w:t>基础</w:t>
      </w:r>
      <w:r>
        <w:t>样式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C76990" w:rsidTr="00C76990">
        <w:tc>
          <w:tcPr>
            <w:tcW w:w="8630" w:type="dxa"/>
          </w:tcPr>
          <w:p w:rsidR="00C76990" w:rsidRDefault="00C76990" w:rsidP="006F19D8">
            <w:pPr>
              <w:ind w:left="0"/>
            </w:pPr>
            <w:r>
              <w:rPr>
                <w:rFonts w:hint="eastAsia"/>
              </w:rPr>
              <w:t>任何</w:t>
            </w:r>
            <w:r>
              <w:t>一个CSS组件在刚开始的时候</w:t>
            </w:r>
            <w:r>
              <w:rPr>
                <w:rFonts w:hint="eastAsia"/>
              </w:rPr>
              <w:t>都</w:t>
            </w:r>
            <w:r>
              <w:t>先定义了</w:t>
            </w:r>
            <w:r>
              <w:rPr>
                <w:rFonts w:hint="eastAsia"/>
              </w:rPr>
              <w:t>基本</w:t>
            </w:r>
            <w:r>
              <w:t>样式。例如</w:t>
            </w:r>
            <w:r>
              <w:rPr>
                <w:rFonts w:hint="eastAsia"/>
              </w:rPr>
              <w:t>：</w:t>
            </w:r>
            <w:r>
              <w:t>btn,alert</w:t>
            </w:r>
          </w:p>
          <w:p w:rsidR="00C76990" w:rsidRDefault="00C76990" w:rsidP="006F19D8">
            <w:pPr>
              <w:ind w:left="0"/>
              <w:rPr>
                <w:rFonts w:hint="eastAsia"/>
              </w:rPr>
            </w:pPr>
          </w:p>
        </w:tc>
      </w:tr>
    </w:tbl>
    <w:p w:rsidR="006F19D8" w:rsidRPr="006F19D8" w:rsidRDefault="006F19D8" w:rsidP="006F19D8">
      <w:pPr>
        <w:rPr>
          <w:rFonts w:hint="eastAsia"/>
        </w:rPr>
      </w:pPr>
    </w:p>
    <w:p w:rsidR="006F19D8" w:rsidRDefault="006F19D8" w:rsidP="006F19D8">
      <w:pPr>
        <w:pStyle w:val="2"/>
      </w:pPr>
      <w:r>
        <w:rPr>
          <w:rFonts w:hint="eastAsia"/>
        </w:rPr>
        <w:t>颜色</w:t>
      </w:r>
      <w:r>
        <w:t>样式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4F65F0" w:rsidTr="004F65F0">
        <w:tc>
          <w:tcPr>
            <w:tcW w:w="8630" w:type="dxa"/>
          </w:tcPr>
          <w:p w:rsidR="004F65F0" w:rsidRDefault="004F65F0" w:rsidP="00400D4C">
            <w:pPr>
              <w:ind w:left="0"/>
            </w:pPr>
            <w:r>
              <w:rPr>
                <w:rFonts w:hint="eastAsia"/>
              </w:rPr>
              <w:t>Bootstrap为</w:t>
            </w:r>
            <w:r>
              <w:t>很多组件提供了</w:t>
            </w:r>
            <w:r>
              <w:rPr>
                <w:rFonts w:hint="eastAsia"/>
              </w:rPr>
              <w:t>5种</w:t>
            </w:r>
            <w:r>
              <w:t>颜色</w:t>
            </w:r>
            <w:r>
              <w:rPr>
                <w:rFonts w:hint="eastAsia"/>
              </w:rPr>
              <w:t>样式</w:t>
            </w:r>
            <w:r>
              <w:t>：primary(</w:t>
            </w:r>
            <w:r>
              <w:rPr>
                <w:rFonts w:hint="eastAsia"/>
              </w:rPr>
              <w:t>重点蓝</w:t>
            </w:r>
            <w:r>
              <w:t>)</w:t>
            </w:r>
            <w:r>
              <w:rPr>
                <w:rFonts w:hint="eastAsia"/>
              </w:rPr>
              <w:t>，success(成功绿)</w:t>
            </w:r>
            <w:r>
              <w:t>，</w:t>
            </w:r>
            <w:r>
              <w:rPr>
                <w:rFonts w:hint="eastAsia"/>
              </w:rPr>
              <w:t>info</w:t>
            </w:r>
            <w:r>
              <w:t>(</w:t>
            </w:r>
            <w:r>
              <w:rPr>
                <w:rFonts w:hint="eastAsia"/>
              </w:rPr>
              <w:t>信息蓝</w:t>
            </w:r>
            <w:r>
              <w:t>)，</w:t>
            </w:r>
            <w:r>
              <w:rPr>
                <w:rFonts w:hint="eastAsia"/>
              </w:rPr>
              <w:t>warning</w:t>
            </w:r>
            <w:r>
              <w:t>(</w:t>
            </w:r>
            <w:r>
              <w:rPr>
                <w:rFonts w:hint="eastAsia"/>
              </w:rPr>
              <w:t>警告橙</w:t>
            </w:r>
            <w:r>
              <w:t>)，</w:t>
            </w:r>
            <w:r w:rsidR="00EE25B8">
              <w:rPr>
                <w:rFonts w:hint="eastAsia"/>
              </w:rPr>
              <w:t>danger</w:t>
            </w:r>
            <w:r w:rsidR="00EE25B8">
              <w:t>(</w:t>
            </w:r>
            <w:r w:rsidR="00EE25B8">
              <w:rPr>
                <w:rFonts w:hint="eastAsia"/>
              </w:rPr>
              <w:t>危险红</w:t>
            </w:r>
            <w:r w:rsidR="00EE25B8">
              <w:t>)</w:t>
            </w:r>
          </w:p>
          <w:p w:rsidR="00984763" w:rsidRDefault="00984763" w:rsidP="00400D4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  <w:r>
              <w:t>：btn-info,btn-success</w:t>
            </w:r>
          </w:p>
          <w:p w:rsidR="00444D40" w:rsidRPr="00444D40" w:rsidRDefault="00444D40" w:rsidP="00400D4C">
            <w:pPr>
              <w:ind w:left="0"/>
              <w:rPr>
                <w:rFonts w:hint="eastAsia"/>
              </w:rPr>
            </w:pPr>
          </w:p>
        </w:tc>
      </w:tr>
    </w:tbl>
    <w:p w:rsidR="004F65F0" w:rsidRPr="00400D4C" w:rsidRDefault="004F65F0" w:rsidP="00E139F6">
      <w:pPr>
        <w:ind w:left="0"/>
        <w:rPr>
          <w:rFonts w:hint="eastAsia"/>
        </w:rPr>
      </w:pPr>
    </w:p>
    <w:p w:rsidR="006F19D8" w:rsidRDefault="006F19D8" w:rsidP="006F19D8">
      <w:pPr>
        <w:pStyle w:val="2"/>
      </w:pPr>
      <w:r>
        <w:rPr>
          <w:rFonts w:hint="eastAsia"/>
        </w:rPr>
        <w:t>尺寸</w:t>
      </w:r>
      <w:r>
        <w:t>样式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4B0A53" w:rsidTr="004B0A53">
        <w:tc>
          <w:tcPr>
            <w:tcW w:w="8630" w:type="dxa"/>
          </w:tcPr>
          <w:p w:rsidR="004B0A53" w:rsidRDefault="007712B2" w:rsidP="00400D4C">
            <w:pPr>
              <w:ind w:left="0"/>
            </w:pPr>
            <w:r>
              <w:rPr>
                <w:rFonts w:hint="eastAsia"/>
              </w:rPr>
              <w:t>Bootstrap为</w:t>
            </w:r>
            <w:r>
              <w:t>大部分组件都提供了尺寸的</w:t>
            </w:r>
            <w:r>
              <w:rPr>
                <w:rFonts w:hint="eastAsia"/>
              </w:rPr>
              <w:t>快捷</w:t>
            </w:r>
            <w:r>
              <w:t>设置。</w:t>
            </w:r>
            <w:r>
              <w:rPr>
                <w:rFonts w:hint="eastAsia"/>
              </w:rPr>
              <w:t>一般</w:t>
            </w:r>
            <w:r>
              <w:t>组件的</w:t>
            </w:r>
            <w:r>
              <w:rPr>
                <w:rFonts w:hint="eastAsia"/>
              </w:rPr>
              <w:t>都有4个</w:t>
            </w:r>
            <w:r>
              <w:t>尺寸：</w:t>
            </w:r>
            <w:r>
              <w:rPr>
                <w:rFonts w:hint="eastAsia"/>
              </w:rPr>
              <w:t>超小(xm)</w:t>
            </w:r>
            <w:r>
              <w:t>，小型</w:t>
            </w:r>
            <w:r>
              <w:rPr>
                <w:rFonts w:hint="eastAsia"/>
              </w:rPr>
              <w:t>(sm)</w:t>
            </w:r>
            <w:r>
              <w:t>，普通，大型</w:t>
            </w:r>
            <w:r>
              <w:rPr>
                <w:rFonts w:hint="eastAsia"/>
              </w:rPr>
              <w:t>(</w:t>
            </w:r>
            <w:r>
              <w:t>lg</w:t>
            </w:r>
            <w:r>
              <w:rPr>
                <w:rFonts w:hint="eastAsia"/>
              </w:rPr>
              <w:t>)</w:t>
            </w:r>
            <w:r w:rsidR="00D27B95">
              <w:t>--&gt;</w:t>
            </w:r>
            <w:r w:rsidR="00D27B95">
              <w:rPr>
                <w:rFonts w:hint="eastAsia"/>
              </w:rPr>
              <w:t>加大</w:t>
            </w:r>
            <w:r w:rsidR="00D27B95">
              <w:t>内边距，加大圆角</w:t>
            </w:r>
          </w:p>
          <w:p w:rsidR="00F228D8" w:rsidRPr="00F228D8" w:rsidRDefault="00F228D8" w:rsidP="00400D4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btn-lg，</w:t>
            </w:r>
            <w:r>
              <w:t>btn-sm</w:t>
            </w:r>
          </w:p>
          <w:p w:rsidR="006B71B4" w:rsidRDefault="006B71B4" w:rsidP="00400D4C">
            <w:pPr>
              <w:ind w:left="0"/>
              <w:rPr>
                <w:rFonts w:hint="eastAsia"/>
              </w:rPr>
            </w:pPr>
          </w:p>
        </w:tc>
      </w:tr>
    </w:tbl>
    <w:p w:rsidR="004B0A53" w:rsidRPr="00400D4C" w:rsidRDefault="004B0A53" w:rsidP="004633FE">
      <w:pPr>
        <w:ind w:left="0"/>
        <w:rPr>
          <w:rFonts w:hint="eastAsia"/>
        </w:rPr>
      </w:pPr>
    </w:p>
    <w:p w:rsidR="006F19D8" w:rsidRDefault="006F19D8" w:rsidP="006F19D8">
      <w:pPr>
        <w:pStyle w:val="2"/>
      </w:pPr>
      <w:r>
        <w:rPr>
          <w:rFonts w:hint="eastAsia"/>
        </w:rPr>
        <w:lastRenderedPageBreak/>
        <w:t>状态</w:t>
      </w:r>
      <w:r>
        <w:t>样式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9E3FE0" w:rsidTr="009E3FE0">
        <w:tc>
          <w:tcPr>
            <w:tcW w:w="8630" w:type="dxa"/>
          </w:tcPr>
          <w:p w:rsidR="009E3FE0" w:rsidRDefault="009E3FE0" w:rsidP="00400D4C">
            <w:pPr>
              <w:ind w:left="0"/>
            </w:pPr>
            <w:r>
              <w:rPr>
                <w:rFonts w:hint="eastAsia"/>
              </w:rPr>
              <w:t>//</w:t>
            </w:r>
            <w:r w:rsidR="005A1A79">
              <w:rPr>
                <w:rFonts w:hint="eastAsia"/>
              </w:rPr>
              <w:t xml:space="preserve"> </w:t>
            </w:r>
            <w:r w:rsidR="005A1A79">
              <w:rPr>
                <w:rFonts w:hint="eastAsia"/>
              </w:rPr>
              <w:t>active,disabled</w:t>
            </w:r>
          </w:p>
          <w:p w:rsidR="007B7E96" w:rsidRDefault="005A1A79" w:rsidP="00400D4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 w:rsidRPr="005A1A79">
              <w:t>active,disabled</w:t>
            </w:r>
          </w:p>
        </w:tc>
      </w:tr>
    </w:tbl>
    <w:p w:rsidR="00400D4C" w:rsidRPr="00400D4C" w:rsidRDefault="00400D4C" w:rsidP="00400D4C">
      <w:pPr>
        <w:rPr>
          <w:rFonts w:hint="eastAsia"/>
        </w:rPr>
      </w:pPr>
    </w:p>
    <w:p w:rsidR="006F19D8" w:rsidRDefault="006F19D8" w:rsidP="006F19D8">
      <w:pPr>
        <w:pStyle w:val="2"/>
      </w:pPr>
      <w:r>
        <w:rPr>
          <w:rFonts w:hint="eastAsia"/>
        </w:rPr>
        <w:t>特殊</w:t>
      </w:r>
      <w:r>
        <w:t>元素样式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5C5CD8" w:rsidTr="005C5CD8">
        <w:tc>
          <w:tcPr>
            <w:tcW w:w="8630" w:type="dxa"/>
          </w:tcPr>
          <w:p w:rsidR="005C5CD8" w:rsidRDefault="00310ED2" w:rsidP="00400D4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所谓</w:t>
            </w:r>
            <w:r>
              <w:t>特殊元素样式，即</w:t>
            </w:r>
            <w:r>
              <w:rPr>
                <w:rFonts w:hint="eastAsia"/>
              </w:rPr>
              <w:t>特定</w:t>
            </w:r>
            <w:r>
              <w:t>类型的组件一般</w:t>
            </w:r>
            <w:r>
              <w:rPr>
                <w:rFonts w:hint="eastAsia"/>
              </w:rPr>
              <w:t>使用</w:t>
            </w:r>
            <w:r>
              <w:t>某一种或者</w:t>
            </w:r>
            <w:r>
              <w:rPr>
                <w:rFonts w:hint="eastAsia"/>
              </w:rPr>
              <w:t>几种固定</w:t>
            </w:r>
            <w:r>
              <w:t>的元素</w:t>
            </w:r>
          </w:p>
          <w:p w:rsidR="00310ED2" w:rsidRDefault="005A1A79" w:rsidP="00400D4C">
            <w:pPr>
              <w:ind w:left="0"/>
            </w:pPr>
            <w:r>
              <w:rPr>
                <w:rFonts w:hint="eastAsia"/>
              </w:rPr>
              <w:t>例如：.alert .alert-link</w:t>
            </w:r>
          </w:p>
          <w:p w:rsidR="001B4605" w:rsidRPr="00310ED2" w:rsidRDefault="001B4605" w:rsidP="00400D4C">
            <w:pPr>
              <w:ind w:left="0"/>
              <w:rPr>
                <w:rFonts w:hint="eastAsia"/>
              </w:rPr>
            </w:pPr>
          </w:p>
        </w:tc>
      </w:tr>
    </w:tbl>
    <w:p w:rsidR="00400D4C" w:rsidRPr="00400D4C" w:rsidRDefault="00400D4C" w:rsidP="00400D4C">
      <w:pPr>
        <w:rPr>
          <w:rFonts w:hint="eastAsia"/>
        </w:rPr>
      </w:pPr>
    </w:p>
    <w:p w:rsidR="006F19D8" w:rsidRDefault="006F19D8" w:rsidP="006F19D8">
      <w:pPr>
        <w:pStyle w:val="2"/>
      </w:pPr>
      <w:r>
        <w:rPr>
          <w:rFonts w:hint="eastAsia"/>
        </w:rPr>
        <w:t>并列</w:t>
      </w:r>
      <w:r>
        <w:t>元素样式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1A768B" w:rsidTr="001A768B">
        <w:tc>
          <w:tcPr>
            <w:tcW w:w="8630" w:type="dxa"/>
          </w:tcPr>
          <w:p w:rsidR="001A768B" w:rsidRDefault="001A768B" w:rsidP="00400D4C">
            <w:pPr>
              <w:ind w:left="0"/>
            </w:pPr>
            <w:r>
              <w:rPr>
                <w:rFonts w:hint="eastAsia"/>
              </w:rPr>
              <w:t>在</w:t>
            </w:r>
            <w:r>
              <w:t>很多情况，一个组件内部需要放置</w:t>
            </w:r>
            <w:r>
              <w:rPr>
                <w:rFonts w:hint="eastAsia"/>
              </w:rPr>
              <w:t>多个</w:t>
            </w:r>
            <w:r>
              <w:t>子元素</w:t>
            </w:r>
            <w:r>
              <w:rPr>
                <w:rFonts w:hint="eastAsia"/>
              </w:rPr>
              <w:t>，</w:t>
            </w:r>
            <w:r>
              <w:t>比如导航组件</w:t>
            </w:r>
            <w:r>
              <w:rPr>
                <w:rFonts w:hint="eastAsia"/>
              </w:rPr>
              <w:t>(nav)里</w:t>
            </w:r>
            <w:r>
              <w:t>可以</w:t>
            </w:r>
            <w:r>
              <w:rPr>
                <w:rFonts w:hint="eastAsia"/>
              </w:rPr>
              <w:t>放置</w:t>
            </w:r>
            <w:r>
              <w:t>多个li元素，按钮组里面可以放置多个buttun</w:t>
            </w:r>
            <w:r>
              <w:rPr>
                <w:rFonts w:hint="eastAsia"/>
              </w:rPr>
              <w:t>元素</w:t>
            </w:r>
            <w:r>
              <w:t>。如果</w:t>
            </w:r>
            <w:r>
              <w:rPr>
                <w:rFonts w:hint="eastAsia"/>
              </w:rPr>
              <w:t>有</w:t>
            </w:r>
            <w:r>
              <w:t>这种</w:t>
            </w:r>
            <w:r>
              <w:rPr>
                <w:rFonts w:hint="eastAsia"/>
              </w:rPr>
              <w:t>情况</w:t>
            </w:r>
            <w:r>
              <w:t>，就需要处理这样并列元素的间距问题。</w:t>
            </w:r>
          </w:p>
          <w:p w:rsidR="001A768B" w:rsidRDefault="001A768B" w:rsidP="00400D4C">
            <w:pPr>
              <w:ind w:left="0"/>
            </w:pP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.alert &gt;p</w:t>
            </w:r>
          </w:p>
          <w:p w:rsidR="00736AB6" w:rsidRPr="001A768B" w:rsidRDefault="00736AB6" w:rsidP="00400D4C">
            <w:pPr>
              <w:ind w:left="0"/>
              <w:rPr>
                <w:rFonts w:hint="eastAsia"/>
              </w:rPr>
            </w:pPr>
          </w:p>
        </w:tc>
      </w:tr>
    </w:tbl>
    <w:p w:rsidR="001A768B" w:rsidRPr="00400D4C" w:rsidRDefault="001A768B" w:rsidP="00371F5C">
      <w:pPr>
        <w:ind w:left="0"/>
        <w:rPr>
          <w:rFonts w:hint="eastAsia"/>
        </w:rPr>
      </w:pPr>
    </w:p>
    <w:p w:rsidR="006F19D8" w:rsidRDefault="006F19D8" w:rsidP="006F19D8">
      <w:pPr>
        <w:pStyle w:val="2"/>
      </w:pPr>
      <w:r>
        <w:rPr>
          <w:rFonts w:hint="eastAsia"/>
        </w:rPr>
        <w:t>嵌套子元素</w:t>
      </w:r>
      <w:r>
        <w:t>样式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075D26" w:rsidTr="00075D26">
        <w:tc>
          <w:tcPr>
            <w:tcW w:w="8630" w:type="dxa"/>
          </w:tcPr>
          <w:p w:rsidR="00075D26" w:rsidRPr="00000FE1" w:rsidRDefault="00000FE1" w:rsidP="00400D4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有的</w:t>
            </w:r>
            <w:r>
              <w:t>时候我们也需要将两个相同或不同的组件嵌套在一起，这是经常会出现一些特殊的情况。</w:t>
            </w:r>
            <w:r>
              <w:br/>
            </w: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.btn-group .btn + .tbn</w:t>
            </w:r>
            <w:bookmarkStart w:id="0" w:name="_GoBack"/>
            <w:bookmarkEnd w:id="0"/>
          </w:p>
        </w:tc>
      </w:tr>
    </w:tbl>
    <w:p w:rsidR="001A768B" w:rsidRPr="00400D4C" w:rsidRDefault="001A768B" w:rsidP="004151C1">
      <w:pPr>
        <w:ind w:left="0"/>
        <w:rPr>
          <w:rFonts w:hint="eastAsia"/>
        </w:rPr>
      </w:pPr>
    </w:p>
    <w:p w:rsidR="006F19D8" w:rsidRDefault="006F19D8" w:rsidP="006F19D8">
      <w:pPr>
        <w:pStyle w:val="2"/>
      </w:pPr>
      <w:r>
        <w:rPr>
          <w:rFonts w:hint="eastAsia"/>
        </w:rPr>
        <w:t>动画</w:t>
      </w:r>
      <w:r>
        <w:t>样式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2342BC" w:rsidTr="002342BC">
        <w:tc>
          <w:tcPr>
            <w:tcW w:w="8630" w:type="dxa"/>
          </w:tcPr>
          <w:p w:rsidR="002342BC" w:rsidRDefault="002342BC" w:rsidP="000B3512">
            <w:pPr>
              <w:ind w:left="0"/>
            </w:pPr>
            <w:r>
              <w:rPr>
                <w:rFonts w:hint="eastAsia"/>
              </w:rPr>
              <w:t>Bootstrap中</w:t>
            </w:r>
            <w:r>
              <w:t>动画样式应用的不是很多，只有进度条组件里会使用。</w:t>
            </w:r>
          </w:p>
          <w:p w:rsidR="002342BC" w:rsidRDefault="002342BC" w:rsidP="000B3512">
            <w:pPr>
              <w:ind w:left="0"/>
            </w:pPr>
            <w:r>
              <w:rPr>
                <w:rFonts w:hint="eastAsia"/>
              </w:rPr>
              <w:t>例如</w:t>
            </w:r>
            <w:r>
              <w:t>：active</w:t>
            </w:r>
          </w:p>
          <w:p w:rsidR="008700C2" w:rsidRPr="002342BC" w:rsidRDefault="008700C2" w:rsidP="000B3512">
            <w:pPr>
              <w:ind w:left="0"/>
              <w:rPr>
                <w:rFonts w:hint="eastAsia"/>
              </w:rPr>
            </w:pPr>
          </w:p>
        </w:tc>
      </w:tr>
    </w:tbl>
    <w:p w:rsidR="000B3512" w:rsidRPr="000B3512" w:rsidRDefault="000B3512" w:rsidP="000B3512">
      <w:pPr>
        <w:rPr>
          <w:rFonts w:hint="eastAsia"/>
        </w:rPr>
      </w:pPr>
    </w:p>
    <w:p w:rsidR="00CA235A" w:rsidRPr="00CA235A" w:rsidRDefault="00CA235A" w:rsidP="006F19D8">
      <w:pPr>
        <w:ind w:left="0"/>
        <w:rPr>
          <w:rFonts w:hint="eastAsia"/>
        </w:rPr>
      </w:pPr>
    </w:p>
    <w:p w:rsidR="009F7AC8" w:rsidRDefault="009F7AC8" w:rsidP="009F7AC8">
      <w:pPr>
        <w:pStyle w:val="1"/>
      </w:pPr>
      <w:r>
        <w:lastRenderedPageBreak/>
        <w:t>JavaScript</w:t>
      </w:r>
      <w:r>
        <w:t>插件</w:t>
      </w:r>
      <w:r>
        <w:rPr>
          <w:rFonts w:hint="eastAsia"/>
        </w:rPr>
        <w:t>架构</w:t>
      </w:r>
    </w:p>
    <w:p w:rsidR="006F19D8" w:rsidRDefault="006F19D8" w:rsidP="006F19D8">
      <w:r>
        <w:rPr>
          <w:rFonts w:hint="eastAsia"/>
        </w:rPr>
        <w:t>HTML布局</w:t>
      </w:r>
      <w:r>
        <w:t>规则：</w:t>
      </w:r>
      <w:r>
        <w:rPr>
          <w:rFonts w:hint="eastAsia"/>
        </w:rPr>
        <w:t>基于</w:t>
      </w:r>
      <w:r>
        <w:t>元素自定义属性的布局规则，比如类似于data-target</w:t>
      </w:r>
      <w:r>
        <w:rPr>
          <w:rFonts w:hint="eastAsia"/>
        </w:rPr>
        <w:t>的</w:t>
      </w:r>
      <w:r>
        <w:t>自定义属性等。</w:t>
      </w:r>
    </w:p>
    <w:p w:rsidR="006F19D8" w:rsidRDefault="006F19D8" w:rsidP="006F19D8">
      <w:r>
        <w:t>JavaScript</w:t>
      </w:r>
      <w:r>
        <w:rPr>
          <w:rFonts w:hint="eastAsia"/>
        </w:rPr>
        <w:t>实现步骤</w:t>
      </w:r>
      <w:r>
        <w:t>：所有的插件都遵循jQuery插件开发的标准规范，所有时间</w:t>
      </w:r>
      <w:r>
        <w:rPr>
          <w:rFonts w:hint="eastAsia"/>
        </w:rPr>
        <w:t>保持</w:t>
      </w:r>
      <w:r>
        <w:t>统一标准。</w:t>
      </w:r>
    </w:p>
    <w:p w:rsidR="006F19D8" w:rsidRPr="006F19D8" w:rsidRDefault="006F19D8" w:rsidP="006F19D8">
      <w:pPr>
        <w:rPr>
          <w:rFonts w:hint="eastAsia"/>
        </w:rPr>
      </w:pPr>
      <w:r>
        <w:rPr>
          <w:rFonts w:hint="eastAsia"/>
        </w:rPr>
        <w:t>插件</w:t>
      </w:r>
      <w:r>
        <w:t>调用</w:t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声明</w:t>
      </w:r>
      <w:r>
        <w:t>式，JavaScript调用</w:t>
      </w:r>
      <w:r>
        <w:rPr>
          <w:rFonts w:hint="eastAsia"/>
        </w:rPr>
        <w:t>式</w:t>
      </w:r>
      <w:r>
        <w:t>。</w:t>
      </w:r>
    </w:p>
    <w:sectPr w:rsidR="006F19D8" w:rsidRPr="006F19D8" w:rsidSect="00C03A83"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D50" w:rsidRDefault="00863D50" w:rsidP="00CE28FE">
      <w:pPr>
        <w:spacing w:after="0"/>
      </w:pPr>
      <w:r>
        <w:separator/>
      </w:r>
    </w:p>
  </w:endnote>
  <w:endnote w:type="continuationSeparator" w:id="0">
    <w:p w:rsidR="00863D50" w:rsidRDefault="00863D50" w:rsidP="00C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171834"/>
      <w:docPartObj>
        <w:docPartGallery w:val="Page Numbers (Bottom of Page)"/>
        <w:docPartUnique/>
      </w:docPartObj>
    </w:sdtPr>
    <w:sdtContent>
      <w:p w:rsidR="00CE28FE" w:rsidRDefault="00CE28F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FE1" w:rsidRPr="00000FE1">
          <w:rPr>
            <w:noProof/>
            <w:lang w:val="zh-CN"/>
          </w:rPr>
          <w:t>9</w:t>
        </w:r>
        <w:r>
          <w:fldChar w:fldCharType="end"/>
        </w:r>
      </w:p>
    </w:sdtContent>
  </w:sdt>
  <w:p w:rsidR="00CE28FE" w:rsidRDefault="00CE28F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D50" w:rsidRDefault="00863D50" w:rsidP="00CE28FE">
      <w:pPr>
        <w:spacing w:after="0"/>
      </w:pPr>
      <w:r>
        <w:separator/>
      </w:r>
    </w:p>
  </w:footnote>
  <w:footnote w:type="continuationSeparator" w:id="0">
    <w:p w:rsidR="00863D50" w:rsidRDefault="00863D50" w:rsidP="00CE28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4CCA62B6"/>
    <w:lvl w:ilvl="0" w:tplc="E9DA1306">
      <w:start w:val="1"/>
      <w:numFmt w:val="decimal"/>
      <w:pStyle w:val="2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10"/>
    <w:rsid w:val="00000FE1"/>
    <w:rsid w:val="0002513F"/>
    <w:rsid w:val="000262D4"/>
    <w:rsid w:val="00075D26"/>
    <w:rsid w:val="00092F32"/>
    <w:rsid w:val="00096A5C"/>
    <w:rsid w:val="000B3512"/>
    <w:rsid w:val="000B3B8D"/>
    <w:rsid w:val="00147EA2"/>
    <w:rsid w:val="0017451C"/>
    <w:rsid w:val="001A768B"/>
    <w:rsid w:val="001B4605"/>
    <w:rsid w:val="001D3C47"/>
    <w:rsid w:val="00202468"/>
    <w:rsid w:val="00220F30"/>
    <w:rsid w:val="00232EB5"/>
    <w:rsid w:val="002342BC"/>
    <w:rsid w:val="00252960"/>
    <w:rsid w:val="002A3C1E"/>
    <w:rsid w:val="002B0FC1"/>
    <w:rsid w:val="002D7505"/>
    <w:rsid w:val="00310ED2"/>
    <w:rsid w:val="0036165D"/>
    <w:rsid w:val="00371F5C"/>
    <w:rsid w:val="003E47B6"/>
    <w:rsid w:val="003E7080"/>
    <w:rsid w:val="003F17BA"/>
    <w:rsid w:val="00400D4C"/>
    <w:rsid w:val="004020AC"/>
    <w:rsid w:val="004151C1"/>
    <w:rsid w:val="0042262A"/>
    <w:rsid w:val="00430B4A"/>
    <w:rsid w:val="00434CC2"/>
    <w:rsid w:val="00444D40"/>
    <w:rsid w:val="00454255"/>
    <w:rsid w:val="004633FE"/>
    <w:rsid w:val="00471436"/>
    <w:rsid w:val="00481B0E"/>
    <w:rsid w:val="00483333"/>
    <w:rsid w:val="004A670E"/>
    <w:rsid w:val="004B0A53"/>
    <w:rsid w:val="004D41FD"/>
    <w:rsid w:val="004F65F0"/>
    <w:rsid w:val="00562410"/>
    <w:rsid w:val="005A1A79"/>
    <w:rsid w:val="005C5798"/>
    <w:rsid w:val="005C5CD8"/>
    <w:rsid w:val="005C7183"/>
    <w:rsid w:val="005F0896"/>
    <w:rsid w:val="006423A0"/>
    <w:rsid w:val="00653615"/>
    <w:rsid w:val="006A08D1"/>
    <w:rsid w:val="006B71B4"/>
    <w:rsid w:val="006F19D8"/>
    <w:rsid w:val="0070660B"/>
    <w:rsid w:val="00736AB6"/>
    <w:rsid w:val="00745701"/>
    <w:rsid w:val="007550DC"/>
    <w:rsid w:val="007712B2"/>
    <w:rsid w:val="007759FC"/>
    <w:rsid w:val="007805B9"/>
    <w:rsid w:val="00780B1F"/>
    <w:rsid w:val="007B7E96"/>
    <w:rsid w:val="007C76A5"/>
    <w:rsid w:val="00822220"/>
    <w:rsid w:val="0082242F"/>
    <w:rsid w:val="008261CD"/>
    <w:rsid w:val="00863D50"/>
    <w:rsid w:val="0086668E"/>
    <w:rsid w:val="008700C2"/>
    <w:rsid w:val="00882314"/>
    <w:rsid w:val="008B4F53"/>
    <w:rsid w:val="008B5ACA"/>
    <w:rsid w:val="008C5117"/>
    <w:rsid w:val="008F5458"/>
    <w:rsid w:val="008F5510"/>
    <w:rsid w:val="008F77CC"/>
    <w:rsid w:val="00904415"/>
    <w:rsid w:val="00916E91"/>
    <w:rsid w:val="0092094C"/>
    <w:rsid w:val="009230DB"/>
    <w:rsid w:val="009567C3"/>
    <w:rsid w:val="00984763"/>
    <w:rsid w:val="0099619D"/>
    <w:rsid w:val="009B1E00"/>
    <w:rsid w:val="009B6815"/>
    <w:rsid w:val="009D5000"/>
    <w:rsid w:val="009E3FE0"/>
    <w:rsid w:val="009F7911"/>
    <w:rsid w:val="009F7AC8"/>
    <w:rsid w:val="00A351E9"/>
    <w:rsid w:val="00AA46CB"/>
    <w:rsid w:val="00AA5774"/>
    <w:rsid w:val="00AB08E0"/>
    <w:rsid w:val="00AF30CC"/>
    <w:rsid w:val="00B2718A"/>
    <w:rsid w:val="00B373B6"/>
    <w:rsid w:val="00B544DE"/>
    <w:rsid w:val="00BB7993"/>
    <w:rsid w:val="00BF2A54"/>
    <w:rsid w:val="00C03A83"/>
    <w:rsid w:val="00C13489"/>
    <w:rsid w:val="00C76990"/>
    <w:rsid w:val="00C946DA"/>
    <w:rsid w:val="00CA235A"/>
    <w:rsid w:val="00CB38E4"/>
    <w:rsid w:val="00CB6213"/>
    <w:rsid w:val="00CB644B"/>
    <w:rsid w:val="00CC5A22"/>
    <w:rsid w:val="00CD1C14"/>
    <w:rsid w:val="00CE28FE"/>
    <w:rsid w:val="00D24EDE"/>
    <w:rsid w:val="00D27B95"/>
    <w:rsid w:val="00D34CA7"/>
    <w:rsid w:val="00D47034"/>
    <w:rsid w:val="00D80E2B"/>
    <w:rsid w:val="00DB6FA6"/>
    <w:rsid w:val="00DC224C"/>
    <w:rsid w:val="00DE6E85"/>
    <w:rsid w:val="00E139F6"/>
    <w:rsid w:val="00E22B95"/>
    <w:rsid w:val="00EB3F64"/>
    <w:rsid w:val="00EB55E5"/>
    <w:rsid w:val="00ED1CB5"/>
    <w:rsid w:val="00EE25B8"/>
    <w:rsid w:val="00EF3DCE"/>
    <w:rsid w:val="00F228D8"/>
    <w:rsid w:val="00F37F94"/>
    <w:rsid w:val="00F40C35"/>
    <w:rsid w:val="00F906AD"/>
    <w:rsid w:val="00F97C09"/>
    <w:rsid w:val="00FC54E5"/>
    <w:rsid w:val="00FC5975"/>
    <w:rsid w:val="00FC6473"/>
    <w:rsid w:val="00FE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77720D-F564-4740-993E-58569F56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table" w:styleId="a6">
    <w:name w:val="Table Grid"/>
    <w:basedOn w:val="a1"/>
    <w:uiPriority w:val="59"/>
    <w:rsid w:val="00430B4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CE2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E28FE"/>
    <w:rPr>
      <w:rFonts w:ascii="微软雅黑" w:hAnsi="微软雅黑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E28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E28FE"/>
    <w:rPr>
      <w:rFonts w:ascii="微软雅黑" w:hAnsi="微软雅黑"/>
      <w:sz w:val="18"/>
      <w:szCs w:val="18"/>
    </w:rPr>
  </w:style>
  <w:style w:type="character" w:customStyle="1" w:styleId="apple-converted-space">
    <w:name w:val="apple-converted-space"/>
    <w:basedOn w:val="a0"/>
    <w:rsid w:val="00481B0E"/>
  </w:style>
  <w:style w:type="character" w:styleId="HTML">
    <w:name w:val="HTML Code"/>
    <w:basedOn w:val="a0"/>
    <w:uiPriority w:val="99"/>
    <w:semiHidden/>
    <w:unhideWhenUsed/>
    <w:rsid w:val="00481B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b-zxx263018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194</TotalTime>
  <Pages>9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张小侠</dc:creator>
  <cp:lastModifiedBy>张小侠</cp:lastModifiedBy>
  <cp:revision>241</cp:revision>
  <dcterms:created xsi:type="dcterms:W3CDTF">2017-02-21T05:34:00Z</dcterms:created>
  <dcterms:modified xsi:type="dcterms:W3CDTF">2017-02-22T09:39:00Z</dcterms:modified>
</cp:coreProperties>
</file>