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F4E" w:rsidRPr="00505F4E" w:rsidRDefault="00505F4E" w:rsidP="00505F4E">
      <w:pPr>
        <w:pStyle w:val="a3"/>
      </w:pPr>
      <w:r w:rsidRPr="00505F4E">
        <w:rPr>
          <w:rFonts w:hint="eastAsia"/>
        </w:rPr>
        <w:t>引用类型</w:t>
      </w:r>
    </w:p>
    <w:p w:rsidR="00505F4E" w:rsidRDefault="00505F4E" w:rsidP="00505F4E">
      <w:pPr>
        <w:pStyle w:val="1"/>
        <w:rPr>
          <w:kern w:val="28"/>
        </w:rPr>
      </w:pPr>
      <w:r w:rsidRPr="00505F4E">
        <w:rPr>
          <w:kern w:val="28"/>
        </w:rPr>
        <w:t>Object</w:t>
      </w:r>
      <w:r w:rsidRPr="00505F4E">
        <w:rPr>
          <w:kern w:val="28"/>
        </w:rPr>
        <w:t>类型</w:t>
      </w:r>
    </w:p>
    <w:p w:rsidR="00505F4E" w:rsidRDefault="00505F4E" w:rsidP="008E6FF1">
      <w:pPr>
        <w:pStyle w:val="2"/>
        <w:rPr>
          <w:kern w:val="28"/>
        </w:rPr>
      </w:pPr>
      <w:r w:rsidRPr="00505F4E">
        <w:rPr>
          <w:kern w:val="28"/>
        </w:rPr>
        <w:t>对象的创建方式</w:t>
      </w:r>
    </w:p>
    <w:tbl>
      <w:tblPr>
        <w:tblStyle w:val="a8"/>
        <w:tblW w:w="0" w:type="auto"/>
        <w:tblInd w:w="558" w:type="dxa"/>
        <w:tblLook w:val="04A0" w:firstRow="1" w:lastRow="0" w:firstColumn="1" w:lastColumn="0" w:noHBand="0" w:noVBand="1"/>
      </w:tblPr>
      <w:tblGrid>
        <w:gridCol w:w="8298"/>
      </w:tblGrid>
      <w:tr w:rsidR="008E6FF1" w:rsidTr="000562AB">
        <w:tc>
          <w:tcPr>
            <w:tcW w:w="8298" w:type="dxa"/>
          </w:tcPr>
          <w:p w:rsidR="008E6FF1" w:rsidRPr="00505F4E" w:rsidRDefault="008E6FF1" w:rsidP="008E6FF1">
            <w:pPr>
              <w:ind w:firstLine="0"/>
              <w:rPr>
                <w:kern w:val="28"/>
              </w:rPr>
            </w:pPr>
            <w:r w:rsidRPr="00505F4E">
              <w:rPr>
                <w:kern w:val="28"/>
              </w:rPr>
              <w:t>使用new 操作符：</w:t>
            </w:r>
          </w:p>
          <w:p w:rsidR="008E6FF1" w:rsidRPr="00505F4E" w:rsidRDefault="008E6FF1" w:rsidP="008E6FF1">
            <w:pPr>
              <w:ind w:firstLine="0"/>
              <w:rPr>
                <w:kern w:val="28"/>
              </w:rPr>
            </w:pPr>
            <w:r w:rsidRPr="00505F4E">
              <w:rPr>
                <w:kern w:val="28"/>
              </w:rPr>
              <w:t>var person = new Object();</w:t>
            </w:r>
          </w:p>
          <w:p w:rsidR="008E6FF1" w:rsidRPr="00505F4E" w:rsidRDefault="008E6FF1" w:rsidP="008E6FF1">
            <w:pPr>
              <w:ind w:firstLine="0"/>
              <w:rPr>
                <w:kern w:val="28"/>
              </w:rPr>
            </w:pPr>
            <w:r w:rsidRPr="00505F4E">
              <w:rPr>
                <w:kern w:val="28"/>
              </w:rPr>
              <w:t>person.name = "Nicholas";</w:t>
            </w:r>
          </w:p>
          <w:p w:rsidR="008E6FF1" w:rsidRPr="008E6FF1" w:rsidRDefault="008E6FF1" w:rsidP="008E6FF1">
            <w:pPr>
              <w:ind w:firstLine="0"/>
              <w:rPr>
                <w:kern w:val="28"/>
              </w:rPr>
            </w:pPr>
            <w:r w:rsidRPr="00505F4E">
              <w:rPr>
                <w:kern w:val="28"/>
              </w:rPr>
              <w:t>person.age = 29;</w:t>
            </w:r>
          </w:p>
        </w:tc>
      </w:tr>
      <w:tr w:rsidR="008E6FF1" w:rsidTr="000562AB">
        <w:tc>
          <w:tcPr>
            <w:tcW w:w="8298" w:type="dxa"/>
          </w:tcPr>
          <w:p w:rsidR="008E6FF1" w:rsidRPr="008E6FF1" w:rsidRDefault="008E6FF1" w:rsidP="008E6FF1">
            <w:pPr>
              <w:ind w:firstLine="0"/>
              <w:rPr>
                <w:kern w:val="28"/>
              </w:rPr>
            </w:pPr>
            <w:r w:rsidRPr="008E6FF1">
              <w:rPr>
                <w:rFonts w:hint="eastAsia"/>
                <w:kern w:val="28"/>
              </w:rPr>
              <w:t>使用对象字面量表示法：</w:t>
            </w:r>
          </w:p>
          <w:p w:rsidR="008E6FF1" w:rsidRPr="008E6FF1" w:rsidRDefault="008E6FF1" w:rsidP="008E6FF1">
            <w:pPr>
              <w:ind w:firstLine="0"/>
              <w:rPr>
                <w:kern w:val="28"/>
              </w:rPr>
            </w:pPr>
            <w:r w:rsidRPr="008E6FF1">
              <w:rPr>
                <w:kern w:val="28"/>
              </w:rPr>
              <w:t>var person = {</w:t>
            </w:r>
          </w:p>
          <w:p w:rsidR="008E6FF1" w:rsidRPr="008E6FF1" w:rsidRDefault="008E6FF1" w:rsidP="008E6FF1">
            <w:pPr>
              <w:ind w:firstLine="0"/>
              <w:rPr>
                <w:kern w:val="28"/>
              </w:rPr>
            </w:pPr>
            <w:r w:rsidRPr="008E6FF1">
              <w:rPr>
                <w:kern w:val="28"/>
              </w:rPr>
              <w:t>name : "Nicholas",</w:t>
            </w:r>
          </w:p>
          <w:p w:rsidR="008E6FF1" w:rsidRPr="008E6FF1" w:rsidRDefault="008E6FF1" w:rsidP="008E6FF1">
            <w:pPr>
              <w:ind w:firstLine="0"/>
              <w:rPr>
                <w:kern w:val="28"/>
              </w:rPr>
            </w:pPr>
            <w:r w:rsidRPr="008E6FF1">
              <w:rPr>
                <w:kern w:val="28"/>
              </w:rPr>
              <w:t>age : 29</w:t>
            </w:r>
          </w:p>
          <w:p w:rsidR="008E6FF1" w:rsidRPr="008E6FF1" w:rsidRDefault="008E6FF1" w:rsidP="008E6FF1">
            <w:pPr>
              <w:ind w:firstLine="0"/>
              <w:rPr>
                <w:kern w:val="28"/>
              </w:rPr>
            </w:pPr>
            <w:r w:rsidRPr="008E6FF1">
              <w:rPr>
                <w:kern w:val="28"/>
              </w:rPr>
              <w:t>};//属性名一般使用“age”</w:t>
            </w:r>
          </w:p>
          <w:p w:rsidR="008E6FF1" w:rsidRPr="00505F4E" w:rsidRDefault="008E6FF1" w:rsidP="008E6FF1">
            <w:pPr>
              <w:ind w:firstLine="0"/>
              <w:rPr>
                <w:kern w:val="28"/>
              </w:rPr>
            </w:pPr>
            <w:r w:rsidRPr="008E6FF1">
              <w:rPr>
                <w:kern w:val="28"/>
              </w:rPr>
              <w:t>//一般我们是使用对象字面量表示法。</w:t>
            </w:r>
          </w:p>
        </w:tc>
      </w:tr>
    </w:tbl>
    <w:p w:rsidR="00505F4E" w:rsidRPr="00505F4E" w:rsidRDefault="00505F4E" w:rsidP="000562AB">
      <w:pPr>
        <w:ind w:firstLine="0"/>
        <w:rPr>
          <w:kern w:val="28"/>
        </w:rPr>
      </w:pPr>
    </w:p>
    <w:p w:rsidR="00505F4E" w:rsidRPr="00505F4E" w:rsidRDefault="00505F4E" w:rsidP="000562AB">
      <w:pPr>
        <w:pStyle w:val="2"/>
        <w:rPr>
          <w:kern w:val="28"/>
        </w:rPr>
      </w:pPr>
      <w:r w:rsidRPr="00505F4E">
        <w:rPr>
          <w:kern w:val="28"/>
        </w:rPr>
        <w:t>访问对象的属性方式</w:t>
      </w:r>
    </w:p>
    <w:tbl>
      <w:tblPr>
        <w:tblStyle w:val="a8"/>
        <w:tblW w:w="0" w:type="auto"/>
        <w:tblInd w:w="558" w:type="dxa"/>
        <w:tblLook w:val="04A0" w:firstRow="1" w:lastRow="0" w:firstColumn="1" w:lastColumn="0" w:noHBand="0" w:noVBand="1"/>
      </w:tblPr>
      <w:tblGrid>
        <w:gridCol w:w="8298"/>
      </w:tblGrid>
      <w:tr w:rsidR="000562AB" w:rsidTr="000562AB">
        <w:tc>
          <w:tcPr>
            <w:tcW w:w="8298" w:type="dxa"/>
          </w:tcPr>
          <w:p w:rsidR="000562AB" w:rsidRPr="00505F4E" w:rsidRDefault="000562AB" w:rsidP="000562AB">
            <w:pPr>
              <w:ind w:firstLine="0"/>
              <w:rPr>
                <w:kern w:val="28"/>
              </w:rPr>
            </w:pPr>
            <w:r w:rsidRPr="00505F4E">
              <w:rPr>
                <w:kern w:val="28"/>
              </w:rPr>
              <w:t>方括号法：alert(person["name"]); //"Nicholas"</w:t>
            </w:r>
          </w:p>
          <w:p w:rsidR="000562AB" w:rsidRPr="00505F4E" w:rsidRDefault="000562AB" w:rsidP="000562AB">
            <w:pPr>
              <w:ind w:firstLine="0"/>
              <w:rPr>
                <w:kern w:val="28"/>
              </w:rPr>
            </w:pPr>
            <w:r w:rsidRPr="00505F4E">
              <w:rPr>
                <w:kern w:val="28"/>
              </w:rPr>
              <w:t>点表示法：alert(person.name); //"Nicholas"</w:t>
            </w:r>
          </w:p>
          <w:p w:rsidR="000562AB" w:rsidRDefault="000562AB" w:rsidP="00505F4E">
            <w:pPr>
              <w:ind w:firstLine="0"/>
              <w:rPr>
                <w:kern w:val="28"/>
              </w:rPr>
            </w:pPr>
            <w:r w:rsidRPr="00505F4E">
              <w:rPr>
                <w:kern w:val="28"/>
              </w:rPr>
              <w:t>//当属性字符中包含非法字符时候，一般使用方括号表示法。</w:t>
            </w:r>
          </w:p>
        </w:tc>
      </w:tr>
    </w:tbl>
    <w:p w:rsidR="00505F4E" w:rsidRPr="00505F4E" w:rsidRDefault="00505F4E" w:rsidP="00505F4E">
      <w:pPr>
        <w:rPr>
          <w:kern w:val="28"/>
        </w:rPr>
      </w:pPr>
    </w:p>
    <w:p w:rsidR="00505F4E" w:rsidRPr="00505F4E" w:rsidRDefault="00505F4E" w:rsidP="000562AB">
      <w:pPr>
        <w:ind w:firstLine="0"/>
        <w:rPr>
          <w:kern w:val="28"/>
        </w:rPr>
      </w:pPr>
    </w:p>
    <w:p w:rsidR="00505F4E" w:rsidRPr="00505F4E" w:rsidRDefault="00505F4E" w:rsidP="000562AB">
      <w:pPr>
        <w:pStyle w:val="1"/>
        <w:rPr>
          <w:kern w:val="28"/>
        </w:rPr>
      </w:pPr>
      <w:r w:rsidRPr="00505F4E">
        <w:rPr>
          <w:kern w:val="28"/>
        </w:rPr>
        <w:lastRenderedPageBreak/>
        <w:t>Array</w:t>
      </w:r>
      <w:r w:rsidRPr="00505F4E">
        <w:rPr>
          <w:kern w:val="28"/>
        </w:rPr>
        <w:t>类型</w:t>
      </w:r>
    </w:p>
    <w:p w:rsidR="00505F4E" w:rsidRDefault="00505F4E" w:rsidP="000562AB">
      <w:pPr>
        <w:ind w:left="360" w:firstLine="360"/>
        <w:rPr>
          <w:kern w:val="28"/>
        </w:rPr>
      </w:pPr>
      <w:r w:rsidRPr="00505F4E">
        <w:rPr>
          <w:kern w:val="28"/>
        </w:rPr>
        <w:t>ECMAScript 数组的每一项可以保存任何类型的数据。而且，ECMAScript 数组</w:t>
      </w:r>
      <w:r w:rsidRPr="000562AB">
        <w:rPr>
          <w:color w:val="FF0000"/>
          <w:kern w:val="28"/>
        </w:rPr>
        <w:t>的大小是可以动态调整的</w:t>
      </w:r>
      <w:r w:rsidRPr="00505F4E">
        <w:rPr>
          <w:kern w:val="28"/>
        </w:rPr>
        <w:t>，即可以随着数据的添加自动增长以容纳新增数据。</w:t>
      </w:r>
      <w:r w:rsidRPr="00505F4E">
        <w:rPr>
          <w:rFonts w:hint="eastAsia"/>
          <w:kern w:val="28"/>
        </w:rPr>
        <w:t>数组创建的两种方式：构造器和数组字面量表示法。</w:t>
      </w:r>
    </w:p>
    <w:tbl>
      <w:tblPr>
        <w:tblStyle w:val="a8"/>
        <w:tblW w:w="0" w:type="auto"/>
        <w:tblInd w:w="468" w:type="dxa"/>
        <w:tblLook w:val="04A0" w:firstRow="1" w:lastRow="0" w:firstColumn="1" w:lastColumn="0" w:noHBand="0" w:noVBand="1"/>
      </w:tblPr>
      <w:tblGrid>
        <w:gridCol w:w="8388"/>
      </w:tblGrid>
      <w:tr w:rsidR="000562AB" w:rsidTr="000562AB">
        <w:tc>
          <w:tcPr>
            <w:tcW w:w="8388" w:type="dxa"/>
          </w:tcPr>
          <w:p w:rsidR="000562AB" w:rsidRPr="000562AB" w:rsidRDefault="000562AB" w:rsidP="000562AB">
            <w:pPr>
              <w:ind w:firstLine="0"/>
              <w:rPr>
                <w:kern w:val="28"/>
              </w:rPr>
            </w:pPr>
            <w:r w:rsidRPr="000562AB">
              <w:rPr>
                <w:rFonts w:hint="eastAsia"/>
                <w:kern w:val="28"/>
              </w:rPr>
              <w:t>第一种方式：使用</w:t>
            </w:r>
            <w:r w:rsidRPr="000562AB">
              <w:rPr>
                <w:kern w:val="28"/>
              </w:rPr>
              <w:t>Array 构造函数</w:t>
            </w:r>
          </w:p>
          <w:p w:rsidR="000562AB" w:rsidRPr="000562AB" w:rsidRDefault="000562AB" w:rsidP="000562AB">
            <w:pPr>
              <w:ind w:firstLine="0"/>
              <w:rPr>
                <w:kern w:val="28"/>
              </w:rPr>
            </w:pPr>
            <w:r w:rsidRPr="000562AB">
              <w:rPr>
                <w:kern w:val="28"/>
              </w:rPr>
              <w:t>var colors = new Array(3); // 创建一个包含3 项的数组</w:t>
            </w:r>
          </w:p>
          <w:p w:rsidR="000562AB" w:rsidRPr="000562AB" w:rsidRDefault="000562AB" w:rsidP="000562AB">
            <w:pPr>
              <w:ind w:firstLine="0"/>
              <w:rPr>
                <w:kern w:val="28"/>
              </w:rPr>
            </w:pPr>
            <w:r w:rsidRPr="000562AB">
              <w:rPr>
                <w:kern w:val="28"/>
              </w:rPr>
              <w:t>var names = new Array("Greg"); // 创建一个包含1 项，即字符串"Greg"的数组</w:t>
            </w:r>
          </w:p>
          <w:p w:rsidR="000562AB" w:rsidRPr="000562AB" w:rsidRDefault="000562AB" w:rsidP="000562AB">
            <w:pPr>
              <w:ind w:firstLine="0"/>
              <w:rPr>
                <w:kern w:val="28"/>
              </w:rPr>
            </w:pPr>
            <w:r w:rsidRPr="000562AB">
              <w:rPr>
                <w:kern w:val="28"/>
              </w:rPr>
              <w:t>//另外，在使用Array 构造函数时也可以省略new 操作符。</w:t>
            </w:r>
          </w:p>
          <w:p w:rsidR="000562AB" w:rsidRDefault="000562AB" w:rsidP="000562AB">
            <w:pPr>
              <w:ind w:firstLine="0"/>
              <w:rPr>
                <w:kern w:val="28"/>
              </w:rPr>
            </w:pPr>
            <w:r w:rsidRPr="000562AB">
              <w:rPr>
                <w:kern w:val="28"/>
              </w:rPr>
              <w:t>var colors = Array(3);</w:t>
            </w:r>
          </w:p>
        </w:tc>
      </w:tr>
      <w:tr w:rsidR="000562AB" w:rsidTr="000562AB">
        <w:tc>
          <w:tcPr>
            <w:tcW w:w="8388" w:type="dxa"/>
          </w:tcPr>
          <w:p w:rsidR="000562AB" w:rsidRPr="000562AB" w:rsidRDefault="000562AB" w:rsidP="000562AB">
            <w:pPr>
              <w:ind w:firstLine="0"/>
              <w:rPr>
                <w:kern w:val="28"/>
              </w:rPr>
            </w:pPr>
            <w:r w:rsidRPr="000562AB">
              <w:rPr>
                <w:rFonts w:hint="eastAsia"/>
                <w:kern w:val="28"/>
              </w:rPr>
              <w:t>第二种方式：数组字面量表示法。</w:t>
            </w:r>
          </w:p>
          <w:p w:rsidR="000562AB" w:rsidRPr="000562AB" w:rsidRDefault="000562AB" w:rsidP="000562AB">
            <w:pPr>
              <w:ind w:firstLine="0"/>
              <w:rPr>
                <w:kern w:val="28"/>
              </w:rPr>
            </w:pPr>
            <w:r w:rsidRPr="000562AB">
              <w:rPr>
                <w:kern w:val="28"/>
              </w:rPr>
              <w:t xml:space="preserve">var colors = ["red", "blue", "green"]; // 创建一个包含3 </w:t>
            </w:r>
            <w:proofErr w:type="gramStart"/>
            <w:r w:rsidRPr="000562AB">
              <w:rPr>
                <w:kern w:val="28"/>
              </w:rPr>
              <w:t>个</w:t>
            </w:r>
            <w:proofErr w:type="gramEnd"/>
            <w:r w:rsidRPr="000562AB">
              <w:rPr>
                <w:kern w:val="28"/>
              </w:rPr>
              <w:t>字符串的数组</w:t>
            </w:r>
          </w:p>
          <w:p w:rsidR="000562AB" w:rsidRPr="000562AB" w:rsidRDefault="000562AB" w:rsidP="000562AB">
            <w:pPr>
              <w:ind w:firstLine="0"/>
              <w:rPr>
                <w:kern w:val="28"/>
              </w:rPr>
            </w:pPr>
            <w:r w:rsidRPr="000562AB">
              <w:rPr>
                <w:kern w:val="28"/>
              </w:rPr>
              <w:t>var names = []; // 创建一个空数组</w:t>
            </w:r>
          </w:p>
          <w:p w:rsidR="000562AB" w:rsidRPr="000562AB" w:rsidRDefault="000562AB" w:rsidP="000562AB">
            <w:pPr>
              <w:ind w:firstLine="0"/>
              <w:rPr>
                <w:kern w:val="28"/>
              </w:rPr>
            </w:pPr>
            <w:r w:rsidRPr="000562AB">
              <w:rPr>
                <w:kern w:val="28"/>
              </w:rPr>
              <w:t>var values = [1,2,]; // 不要这样！这样会创建一个包含2 或3 项的数组</w:t>
            </w:r>
          </w:p>
          <w:p w:rsidR="000562AB" w:rsidRPr="000562AB" w:rsidRDefault="000562AB" w:rsidP="000562AB">
            <w:pPr>
              <w:ind w:firstLine="0"/>
              <w:rPr>
                <w:kern w:val="28"/>
              </w:rPr>
            </w:pPr>
            <w:r w:rsidRPr="000562AB">
              <w:rPr>
                <w:kern w:val="28"/>
              </w:rPr>
              <w:t>var options = [,,,,,]; // 不要这样！这样会创建一个包含5 或6 项的数组</w:t>
            </w:r>
          </w:p>
        </w:tc>
      </w:tr>
    </w:tbl>
    <w:p w:rsidR="000562AB" w:rsidRPr="000562AB" w:rsidRDefault="000562AB" w:rsidP="000562AB">
      <w:pPr>
        <w:rPr>
          <w:kern w:val="28"/>
        </w:rPr>
      </w:pPr>
    </w:p>
    <w:p w:rsidR="00505F4E" w:rsidRPr="00505F4E" w:rsidRDefault="00505F4E" w:rsidP="00505F4E">
      <w:pPr>
        <w:rPr>
          <w:kern w:val="28"/>
        </w:rPr>
      </w:pPr>
      <w:r w:rsidRPr="00505F4E">
        <w:rPr>
          <w:rFonts w:hint="eastAsia"/>
          <w:kern w:val="28"/>
        </w:rPr>
        <w:t>数组的特点：</w:t>
      </w:r>
    </w:p>
    <w:p w:rsidR="00505F4E" w:rsidRPr="000562AB" w:rsidRDefault="00505F4E" w:rsidP="00307047">
      <w:pPr>
        <w:pStyle w:val="a5"/>
        <w:numPr>
          <w:ilvl w:val="0"/>
          <w:numId w:val="4"/>
        </w:numPr>
        <w:rPr>
          <w:kern w:val="28"/>
        </w:rPr>
      </w:pPr>
      <w:r w:rsidRPr="000562AB">
        <w:rPr>
          <w:kern w:val="28"/>
        </w:rPr>
        <w:t>alert(colors[0]); // 显示第一项,如果超出数组的长度，返回undefined</w:t>
      </w:r>
    </w:p>
    <w:p w:rsidR="00505F4E" w:rsidRPr="000562AB" w:rsidRDefault="00505F4E" w:rsidP="00307047">
      <w:pPr>
        <w:pStyle w:val="a5"/>
        <w:numPr>
          <w:ilvl w:val="0"/>
          <w:numId w:val="4"/>
        </w:numPr>
        <w:rPr>
          <w:kern w:val="28"/>
        </w:rPr>
      </w:pPr>
      <w:r w:rsidRPr="000562AB">
        <w:rPr>
          <w:kern w:val="28"/>
        </w:rPr>
        <w:t>colors[2] = "black"; // 修改第三项，访问的长度在length范围内</w:t>
      </w:r>
    </w:p>
    <w:p w:rsidR="00505F4E" w:rsidRPr="000562AB" w:rsidRDefault="00505F4E" w:rsidP="00307047">
      <w:pPr>
        <w:pStyle w:val="a5"/>
        <w:numPr>
          <w:ilvl w:val="0"/>
          <w:numId w:val="4"/>
        </w:numPr>
        <w:rPr>
          <w:kern w:val="28"/>
        </w:rPr>
      </w:pPr>
      <w:r w:rsidRPr="000562AB">
        <w:rPr>
          <w:kern w:val="28"/>
        </w:rPr>
        <w:t xml:space="preserve">colors[5] = "brown"; // </w:t>
      </w:r>
      <w:proofErr w:type="gramStart"/>
      <w:r w:rsidRPr="000562AB">
        <w:rPr>
          <w:kern w:val="28"/>
        </w:rPr>
        <w:t>新增第</w:t>
      </w:r>
      <w:proofErr w:type="gramEnd"/>
      <w:r w:rsidRPr="000562AB">
        <w:rPr>
          <w:kern w:val="28"/>
        </w:rPr>
        <w:t>四五六项，超出数组length的时候会新增新项。中间未声明的变量为undefined。</w:t>
      </w:r>
    </w:p>
    <w:p w:rsidR="00505F4E" w:rsidRPr="000562AB" w:rsidRDefault="00505F4E" w:rsidP="00307047">
      <w:pPr>
        <w:pStyle w:val="a5"/>
        <w:numPr>
          <w:ilvl w:val="0"/>
          <w:numId w:val="4"/>
        </w:numPr>
        <w:rPr>
          <w:kern w:val="28"/>
        </w:rPr>
      </w:pPr>
      <w:r w:rsidRPr="000562AB">
        <w:rPr>
          <w:kern w:val="28"/>
        </w:rPr>
        <w:t>可以通过colors.length 来访问数组的长度。也可以使用colors.length=2来改变数组的长度。当长度大于colors.length时候，</w:t>
      </w:r>
      <w:r w:rsidRPr="000562AB">
        <w:rPr>
          <w:kern w:val="28"/>
        </w:rPr>
        <w:lastRenderedPageBreak/>
        <w:t>超出的部分为undefined；长度小于数组长度时候，数组的有效元素为改变后的个数。</w:t>
      </w:r>
    </w:p>
    <w:p w:rsidR="000562AB" w:rsidRDefault="000562AB" w:rsidP="00505F4E">
      <w:pPr>
        <w:rPr>
          <w:kern w:val="28"/>
        </w:rPr>
      </w:pPr>
    </w:p>
    <w:tbl>
      <w:tblPr>
        <w:tblStyle w:val="a8"/>
        <w:tblW w:w="0" w:type="auto"/>
        <w:tblInd w:w="468" w:type="dxa"/>
        <w:tblLook w:val="04A0" w:firstRow="1" w:lastRow="0" w:firstColumn="1" w:lastColumn="0" w:noHBand="0" w:noVBand="1"/>
      </w:tblPr>
      <w:tblGrid>
        <w:gridCol w:w="8388"/>
      </w:tblGrid>
      <w:tr w:rsidR="000562AB" w:rsidTr="000562AB">
        <w:tc>
          <w:tcPr>
            <w:tcW w:w="8388" w:type="dxa"/>
          </w:tcPr>
          <w:p w:rsidR="000562AB" w:rsidRPr="000562AB" w:rsidRDefault="000562AB" w:rsidP="000562AB">
            <w:pPr>
              <w:ind w:firstLine="0"/>
              <w:rPr>
                <w:kern w:val="28"/>
              </w:rPr>
            </w:pPr>
            <w:r w:rsidRPr="000562AB">
              <w:rPr>
                <w:kern w:val="28"/>
              </w:rPr>
              <w:t xml:space="preserve">var colors = ["red", "blue", "green"]; // 创建一个包含3 </w:t>
            </w:r>
            <w:proofErr w:type="gramStart"/>
            <w:r w:rsidRPr="000562AB">
              <w:rPr>
                <w:kern w:val="28"/>
              </w:rPr>
              <w:t>个</w:t>
            </w:r>
            <w:proofErr w:type="gramEnd"/>
            <w:r w:rsidRPr="000562AB">
              <w:rPr>
                <w:kern w:val="28"/>
              </w:rPr>
              <w:t>字符串的数组</w:t>
            </w:r>
          </w:p>
          <w:p w:rsidR="000562AB" w:rsidRPr="000562AB" w:rsidRDefault="000562AB" w:rsidP="000562AB">
            <w:pPr>
              <w:ind w:firstLine="0"/>
              <w:rPr>
                <w:kern w:val="28"/>
              </w:rPr>
            </w:pPr>
            <w:r w:rsidRPr="000562AB">
              <w:rPr>
                <w:kern w:val="28"/>
              </w:rPr>
              <w:t>colors.length = 4;</w:t>
            </w:r>
          </w:p>
          <w:p w:rsidR="000562AB" w:rsidRDefault="000562AB" w:rsidP="000562AB">
            <w:pPr>
              <w:ind w:firstLine="0"/>
              <w:rPr>
                <w:kern w:val="28"/>
              </w:rPr>
            </w:pPr>
            <w:r w:rsidRPr="000562AB">
              <w:rPr>
                <w:kern w:val="28"/>
              </w:rPr>
              <w:t>alert(colors[3]); //undefined</w:t>
            </w:r>
          </w:p>
        </w:tc>
      </w:tr>
    </w:tbl>
    <w:p w:rsidR="000562AB" w:rsidRDefault="000562AB" w:rsidP="00505F4E">
      <w:pPr>
        <w:rPr>
          <w:kern w:val="28"/>
        </w:rPr>
      </w:pPr>
    </w:p>
    <w:p w:rsidR="00505F4E" w:rsidRDefault="00505F4E" w:rsidP="00307047">
      <w:pPr>
        <w:pStyle w:val="2"/>
        <w:numPr>
          <w:ilvl w:val="0"/>
          <w:numId w:val="5"/>
        </w:numPr>
        <w:rPr>
          <w:kern w:val="28"/>
        </w:rPr>
      </w:pPr>
      <w:r w:rsidRPr="000562AB">
        <w:rPr>
          <w:kern w:val="28"/>
        </w:rPr>
        <w:t>检测数组</w:t>
      </w:r>
    </w:p>
    <w:tbl>
      <w:tblPr>
        <w:tblStyle w:val="a8"/>
        <w:tblW w:w="0" w:type="auto"/>
        <w:tblInd w:w="468" w:type="dxa"/>
        <w:tblLook w:val="04A0" w:firstRow="1" w:lastRow="0" w:firstColumn="1" w:lastColumn="0" w:noHBand="0" w:noVBand="1"/>
      </w:tblPr>
      <w:tblGrid>
        <w:gridCol w:w="8388"/>
      </w:tblGrid>
      <w:tr w:rsidR="000562AB" w:rsidTr="000562AB">
        <w:tc>
          <w:tcPr>
            <w:tcW w:w="8388" w:type="dxa"/>
          </w:tcPr>
          <w:p w:rsidR="000562AB" w:rsidRPr="00505F4E" w:rsidRDefault="000562AB" w:rsidP="000562AB">
            <w:pPr>
              <w:ind w:firstLine="0"/>
              <w:rPr>
                <w:kern w:val="28"/>
              </w:rPr>
            </w:pPr>
            <w:r w:rsidRPr="00505F4E">
              <w:rPr>
                <w:rFonts w:hint="eastAsia"/>
                <w:kern w:val="28"/>
              </w:rPr>
              <w:t>方式</w:t>
            </w:r>
            <w:proofErr w:type="gramStart"/>
            <w:r w:rsidRPr="00505F4E">
              <w:rPr>
                <w:rFonts w:hint="eastAsia"/>
                <w:kern w:val="28"/>
              </w:rPr>
              <w:t>一</w:t>
            </w:r>
            <w:proofErr w:type="gramEnd"/>
            <w:r w:rsidRPr="00505F4E">
              <w:rPr>
                <w:rFonts w:hint="eastAsia"/>
                <w:kern w:val="28"/>
              </w:rPr>
              <w:t>：</w:t>
            </w:r>
          </w:p>
          <w:p w:rsidR="000562AB" w:rsidRPr="00505F4E" w:rsidRDefault="000562AB" w:rsidP="000562AB">
            <w:pPr>
              <w:rPr>
                <w:kern w:val="28"/>
              </w:rPr>
            </w:pPr>
            <w:r w:rsidRPr="00505F4E">
              <w:rPr>
                <w:kern w:val="28"/>
              </w:rPr>
              <w:t xml:space="preserve">   if (value instanceof </w:t>
            </w:r>
            <w:r w:rsidR="00AA10AC">
              <w:rPr>
                <w:rFonts w:hint="eastAsia"/>
                <w:kern w:val="28"/>
              </w:rPr>
              <w:t xml:space="preserve"> </w:t>
            </w:r>
            <w:r w:rsidRPr="00505F4E">
              <w:rPr>
                <w:kern w:val="28"/>
              </w:rPr>
              <w:t>Array){</w:t>
            </w:r>
          </w:p>
          <w:p w:rsidR="000562AB" w:rsidRPr="00505F4E" w:rsidRDefault="000562AB" w:rsidP="000562AB">
            <w:pPr>
              <w:rPr>
                <w:kern w:val="28"/>
              </w:rPr>
            </w:pPr>
            <w:r w:rsidRPr="00505F4E">
              <w:rPr>
                <w:kern w:val="28"/>
              </w:rPr>
              <w:t xml:space="preserve">          //对数组执行某些操作</w:t>
            </w:r>
          </w:p>
          <w:p w:rsidR="000562AB" w:rsidRPr="00505F4E" w:rsidRDefault="000562AB" w:rsidP="000562AB">
            <w:pPr>
              <w:rPr>
                <w:kern w:val="28"/>
              </w:rPr>
            </w:pPr>
            <w:r w:rsidRPr="00505F4E">
              <w:rPr>
                <w:kern w:val="28"/>
              </w:rPr>
              <w:t xml:space="preserve">  }//在多全局执行环境的时候会出现问题</w:t>
            </w:r>
          </w:p>
          <w:p w:rsidR="000562AB" w:rsidRPr="00505F4E" w:rsidRDefault="000562AB" w:rsidP="000562AB">
            <w:pPr>
              <w:ind w:firstLine="0"/>
              <w:rPr>
                <w:kern w:val="28"/>
              </w:rPr>
            </w:pPr>
            <w:r w:rsidRPr="00505F4E">
              <w:rPr>
                <w:rFonts w:hint="eastAsia"/>
                <w:kern w:val="28"/>
              </w:rPr>
              <w:t>方式二：</w:t>
            </w:r>
          </w:p>
          <w:p w:rsidR="000562AB" w:rsidRPr="00505F4E" w:rsidRDefault="000562AB" w:rsidP="000562AB">
            <w:pPr>
              <w:rPr>
                <w:kern w:val="28"/>
              </w:rPr>
            </w:pPr>
            <w:r w:rsidRPr="00505F4E">
              <w:rPr>
                <w:kern w:val="28"/>
              </w:rPr>
              <w:t xml:space="preserve">  if (Array.isArray(value)){</w:t>
            </w:r>
          </w:p>
          <w:p w:rsidR="000562AB" w:rsidRPr="00AA10AC" w:rsidRDefault="000562AB" w:rsidP="00AA10AC">
            <w:pPr>
              <w:rPr>
                <w:kern w:val="28"/>
              </w:rPr>
            </w:pPr>
            <w:r w:rsidRPr="00505F4E">
              <w:rPr>
                <w:kern w:val="28"/>
              </w:rPr>
              <w:t xml:space="preserve">  }//支持Array.isArray()方法的浏览器有IE9+、Firefox 4+、Safari 5+、</w:t>
            </w:r>
            <w:r w:rsidR="00AA10AC">
              <w:rPr>
                <w:kern w:val="28"/>
              </w:rPr>
              <w:t xml:space="preserve">Opera  </w:t>
            </w:r>
            <w:r w:rsidRPr="00505F4E">
              <w:rPr>
                <w:kern w:val="28"/>
              </w:rPr>
              <w:t>10.5+和Chrome。</w:t>
            </w:r>
          </w:p>
        </w:tc>
      </w:tr>
    </w:tbl>
    <w:p w:rsidR="00505F4E" w:rsidRDefault="00505F4E" w:rsidP="00AA10AC">
      <w:pPr>
        <w:ind w:firstLine="0"/>
        <w:rPr>
          <w:kern w:val="28"/>
        </w:rPr>
      </w:pPr>
    </w:p>
    <w:p w:rsidR="000562AB" w:rsidRPr="00505F4E" w:rsidRDefault="000562AB" w:rsidP="00505F4E">
      <w:pPr>
        <w:rPr>
          <w:kern w:val="28"/>
        </w:rPr>
      </w:pPr>
    </w:p>
    <w:p w:rsidR="00505F4E" w:rsidRDefault="00505F4E" w:rsidP="000562AB">
      <w:pPr>
        <w:pStyle w:val="2"/>
        <w:rPr>
          <w:kern w:val="28"/>
        </w:rPr>
      </w:pPr>
      <w:r w:rsidRPr="00505F4E">
        <w:rPr>
          <w:kern w:val="28"/>
        </w:rPr>
        <w:t>转换方法</w:t>
      </w:r>
    </w:p>
    <w:tbl>
      <w:tblPr>
        <w:tblStyle w:val="a8"/>
        <w:tblW w:w="0" w:type="auto"/>
        <w:tblInd w:w="468" w:type="dxa"/>
        <w:tblLook w:val="04A0" w:firstRow="1" w:lastRow="0" w:firstColumn="1" w:lastColumn="0" w:noHBand="0" w:noVBand="1"/>
      </w:tblPr>
      <w:tblGrid>
        <w:gridCol w:w="8388"/>
      </w:tblGrid>
      <w:tr w:rsidR="00AA10AC" w:rsidTr="00AA10AC">
        <w:tc>
          <w:tcPr>
            <w:tcW w:w="8388" w:type="dxa"/>
          </w:tcPr>
          <w:p w:rsidR="00AA10AC" w:rsidRPr="00505F4E" w:rsidRDefault="00AA10AC" w:rsidP="00AA10AC">
            <w:pPr>
              <w:ind w:firstLine="0"/>
              <w:rPr>
                <w:kern w:val="28"/>
              </w:rPr>
            </w:pPr>
            <w:r w:rsidRPr="00505F4E">
              <w:rPr>
                <w:kern w:val="28"/>
              </w:rPr>
              <w:t xml:space="preserve">var colors = ["red", "blue", "green"]; // 创建一个包含3 </w:t>
            </w:r>
            <w:proofErr w:type="gramStart"/>
            <w:r w:rsidRPr="00505F4E">
              <w:rPr>
                <w:kern w:val="28"/>
              </w:rPr>
              <w:t>个</w:t>
            </w:r>
            <w:proofErr w:type="gramEnd"/>
            <w:r w:rsidRPr="00505F4E">
              <w:rPr>
                <w:kern w:val="28"/>
              </w:rPr>
              <w:t>字符串的数组</w:t>
            </w:r>
          </w:p>
          <w:p w:rsidR="00AA10AC" w:rsidRPr="00505F4E" w:rsidRDefault="00AA10AC" w:rsidP="00AA10AC">
            <w:pPr>
              <w:ind w:firstLine="0"/>
              <w:rPr>
                <w:kern w:val="28"/>
              </w:rPr>
            </w:pPr>
            <w:r w:rsidRPr="00505F4E">
              <w:rPr>
                <w:kern w:val="28"/>
              </w:rPr>
              <w:t>alert(colors.toString()); // red,blue,green</w:t>
            </w:r>
          </w:p>
          <w:p w:rsidR="00AA10AC" w:rsidRPr="00505F4E" w:rsidRDefault="00AA10AC" w:rsidP="00AA10AC">
            <w:pPr>
              <w:ind w:firstLine="0"/>
              <w:rPr>
                <w:kern w:val="28"/>
              </w:rPr>
            </w:pPr>
            <w:r w:rsidRPr="00505F4E">
              <w:rPr>
                <w:kern w:val="28"/>
              </w:rPr>
              <w:t>alert(colors.valueOf()); // red,blue,green（返回数组，然后每一项调用</w:t>
            </w:r>
            <w:r w:rsidRPr="00505F4E">
              <w:rPr>
                <w:kern w:val="28"/>
              </w:rPr>
              <w:lastRenderedPageBreak/>
              <w:t>toString方法。</w:t>
            </w:r>
          </w:p>
          <w:p w:rsidR="00AA10AC" w:rsidRPr="00505F4E" w:rsidRDefault="00AA10AC" w:rsidP="00AA10AC">
            <w:pPr>
              <w:ind w:firstLine="0"/>
              <w:rPr>
                <w:kern w:val="28"/>
              </w:rPr>
            </w:pPr>
            <w:r w:rsidRPr="00505F4E">
              <w:rPr>
                <w:kern w:val="28"/>
              </w:rPr>
              <w:t>alert(colors); // red,blue,green（alert方法接收的是字符串，所以colors会自动调用toString方法。</w:t>
            </w:r>
          </w:p>
          <w:p w:rsidR="00AA10AC" w:rsidRPr="00505F4E" w:rsidRDefault="00AA10AC" w:rsidP="00AA10AC">
            <w:pPr>
              <w:ind w:firstLine="0"/>
              <w:rPr>
                <w:kern w:val="28"/>
              </w:rPr>
            </w:pPr>
            <w:proofErr w:type="gramStart"/>
            <w:r w:rsidRPr="00505F4E">
              <w:rPr>
                <w:kern w:val="28"/>
              </w:rPr>
              <w:t>alert(</w:t>
            </w:r>
            <w:proofErr w:type="gramEnd"/>
            <w:r w:rsidRPr="00505F4E">
              <w:rPr>
                <w:kern w:val="28"/>
              </w:rPr>
              <w:t>colors.toLocaleString());//</w:t>
            </w:r>
          </w:p>
          <w:p w:rsidR="00AA10AC" w:rsidRDefault="00AA10AC" w:rsidP="00AA10AC">
            <w:pPr>
              <w:ind w:firstLine="0"/>
            </w:pPr>
            <w:r w:rsidRPr="00505F4E">
              <w:rPr>
                <w:kern w:val="28"/>
              </w:rPr>
              <w:t>alert(colors.join("||")); //red||green||blue（显示所有数组项字符以join函数接收的分隔符断开。）</w:t>
            </w:r>
          </w:p>
        </w:tc>
      </w:tr>
    </w:tbl>
    <w:p w:rsidR="00505F4E" w:rsidRPr="00505F4E" w:rsidRDefault="00505F4E" w:rsidP="00AA10AC">
      <w:pPr>
        <w:ind w:firstLine="0"/>
        <w:rPr>
          <w:kern w:val="28"/>
        </w:rPr>
      </w:pPr>
    </w:p>
    <w:p w:rsidR="00505F4E" w:rsidRPr="00505F4E" w:rsidRDefault="00505F4E" w:rsidP="000562AB">
      <w:pPr>
        <w:pStyle w:val="2"/>
        <w:rPr>
          <w:kern w:val="28"/>
        </w:rPr>
      </w:pPr>
      <w:proofErr w:type="gramStart"/>
      <w:r w:rsidRPr="00505F4E">
        <w:rPr>
          <w:kern w:val="28"/>
        </w:rPr>
        <w:t>栈</w:t>
      </w:r>
      <w:proofErr w:type="gramEnd"/>
      <w:r w:rsidRPr="00505F4E">
        <w:rPr>
          <w:kern w:val="28"/>
        </w:rPr>
        <w:t>方法（先进后出）</w:t>
      </w:r>
    </w:p>
    <w:tbl>
      <w:tblPr>
        <w:tblStyle w:val="a8"/>
        <w:tblW w:w="0" w:type="auto"/>
        <w:tblInd w:w="468" w:type="dxa"/>
        <w:tblLook w:val="04A0" w:firstRow="1" w:lastRow="0" w:firstColumn="1" w:lastColumn="0" w:noHBand="0" w:noVBand="1"/>
      </w:tblPr>
      <w:tblGrid>
        <w:gridCol w:w="8388"/>
      </w:tblGrid>
      <w:tr w:rsidR="00AA10AC" w:rsidTr="00AA10AC">
        <w:tc>
          <w:tcPr>
            <w:tcW w:w="8388" w:type="dxa"/>
          </w:tcPr>
          <w:p w:rsidR="00AA10AC" w:rsidRPr="00505F4E" w:rsidRDefault="00AA10AC" w:rsidP="00AA10AC">
            <w:pPr>
              <w:ind w:firstLine="0"/>
              <w:rPr>
                <w:kern w:val="28"/>
              </w:rPr>
            </w:pPr>
            <w:r w:rsidRPr="00505F4E">
              <w:rPr>
                <w:kern w:val="28"/>
              </w:rPr>
              <w:t>push()方法：可以接收任意数量的参数，把它们逐个添加到数组末尾，并返回修改后数组的长度。例如：</w:t>
            </w:r>
          </w:p>
          <w:p w:rsidR="00AA10AC" w:rsidRPr="00505F4E" w:rsidRDefault="00AA10AC" w:rsidP="00AA10AC">
            <w:pPr>
              <w:ind w:firstLine="0"/>
              <w:rPr>
                <w:kern w:val="28"/>
              </w:rPr>
            </w:pPr>
            <w:r w:rsidRPr="00505F4E">
              <w:rPr>
                <w:kern w:val="28"/>
              </w:rPr>
              <w:t>var colors = new Array(); // 创建一个数组</w:t>
            </w:r>
          </w:p>
          <w:p w:rsidR="00AA10AC" w:rsidRPr="00505F4E" w:rsidRDefault="00AA10AC" w:rsidP="00AA10AC">
            <w:pPr>
              <w:ind w:firstLine="0"/>
              <w:rPr>
                <w:kern w:val="28"/>
              </w:rPr>
            </w:pPr>
            <w:r w:rsidRPr="00505F4E">
              <w:rPr>
                <w:kern w:val="28"/>
              </w:rPr>
              <w:t>var count = colors.push("red", "green"); // 推入两项</w:t>
            </w:r>
          </w:p>
          <w:p w:rsidR="00AA10AC" w:rsidRDefault="00AA10AC" w:rsidP="00505F4E">
            <w:pPr>
              <w:ind w:firstLine="0"/>
              <w:rPr>
                <w:kern w:val="28"/>
              </w:rPr>
            </w:pPr>
            <w:r w:rsidRPr="00505F4E">
              <w:rPr>
                <w:kern w:val="28"/>
              </w:rPr>
              <w:t>alert(count); //2</w:t>
            </w:r>
          </w:p>
        </w:tc>
      </w:tr>
      <w:tr w:rsidR="00AA10AC" w:rsidTr="00AA10AC">
        <w:tc>
          <w:tcPr>
            <w:tcW w:w="8388" w:type="dxa"/>
          </w:tcPr>
          <w:p w:rsidR="00AA10AC" w:rsidRPr="00AA10AC" w:rsidRDefault="00AA10AC" w:rsidP="00AA10AC">
            <w:pPr>
              <w:ind w:firstLine="0"/>
              <w:rPr>
                <w:kern w:val="28"/>
              </w:rPr>
            </w:pPr>
            <w:r w:rsidRPr="00AA10AC">
              <w:rPr>
                <w:kern w:val="28"/>
              </w:rPr>
              <w:t>pop()方法：从数组末尾移除最后一项，减少数组的length 值，然后返回移除的项。例如：</w:t>
            </w:r>
          </w:p>
          <w:p w:rsidR="00AA10AC" w:rsidRPr="00AA10AC" w:rsidRDefault="00AA10AC" w:rsidP="00AA10AC">
            <w:pPr>
              <w:ind w:firstLine="0"/>
              <w:rPr>
                <w:kern w:val="28"/>
              </w:rPr>
            </w:pPr>
            <w:r w:rsidRPr="00AA10AC">
              <w:rPr>
                <w:kern w:val="28"/>
              </w:rPr>
              <w:t>var item = colors.pop(); // 取得最后一项</w:t>
            </w:r>
          </w:p>
          <w:p w:rsidR="00AA10AC" w:rsidRPr="00AA10AC" w:rsidRDefault="00AA10AC" w:rsidP="00AA10AC">
            <w:pPr>
              <w:ind w:firstLine="0"/>
              <w:rPr>
                <w:kern w:val="28"/>
              </w:rPr>
            </w:pPr>
            <w:r w:rsidRPr="00AA10AC">
              <w:rPr>
                <w:kern w:val="28"/>
              </w:rPr>
              <w:t>alert(item); //" green "</w:t>
            </w:r>
          </w:p>
          <w:p w:rsidR="00AA10AC" w:rsidRPr="00505F4E" w:rsidRDefault="00AA10AC" w:rsidP="00AA10AC">
            <w:pPr>
              <w:ind w:firstLine="0"/>
              <w:rPr>
                <w:kern w:val="28"/>
              </w:rPr>
            </w:pPr>
            <w:r w:rsidRPr="00AA10AC">
              <w:rPr>
                <w:kern w:val="28"/>
              </w:rPr>
              <w:t>alert(colors.length); //1</w:t>
            </w:r>
          </w:p>
        </w:tc>
      </w:tr>
    </w:tbl>
    <w:p w:rsidR="00505F4E" w:rsidRPr="00505F4E" w:rsidRDefault="00505F4E" w:rsidP="00AA10AC">
      <w:pPr>
        <w:ind w:firstLine="0"/>
        <w:rPr>
          <w:kern w:val="28"/>
        </w:rPr>
      </w:pPr>
    </w:p>
    <w:p w:rsidR="00505F4E" w:rsidRDefault="00505F4E" w:rsidP="000562AB">
      <w:pPr>
        <w:pStyle w:val="2"/>
        <w:rPr>
          <w:kern w:val="28"/>
        </w:rPr>
      </w:pPr>
      <w:r w:rsidRPr="00505F4E">
        <w:rPr>
          <w:kern w:val="28"/>
        </w:rPr>
        <w:t>队列方法（先进先出）</w:t>
      </w:r>
    </w:p>
    <w:tbl>
      <w:tblPr>
        <w:tblStyle w:val="a8"/>
        <w:tblW w:w="0" w:type="auto"/>
        <w:tblInd w:w="468" w:type="dxa"/>
        <w:tblLook w:val="04A0" w:firstRow="1" w:lastRow="0" w:firstColumn="1" w:lastColumn="0" w:noHBand="0" w:noVBand="1"/>
      </w:tblPr>
      <w:tblGrid>
        <w:gridCol w:w="8388"/>
      </w:tblGrid>
      <w:tr w:rsidR="00AA10AC" w:rsidTr="00AA10AC">
        <w:tc>
          <w:tcPr>
            <w:tcW w:w="8388" w:type="dxa"/>
          </w:tcPr>
          <w:p w:rsidR="00AA10AC" w:rsidRDefault="00AA10AC" w:rsidP="00AA10AC">
            <w:pPr>
              <w:ind w:firstLine="0"/>
            </w:pPr>
            <w:r w:rsidRPr="00AA10AC">
              <w:t>push()方法：可以接收任意数量的参数，把它们逐个添加到数组末尾，并返回修改后数组的长度</w:t>
            </w:r>
          </w:p>
        </w:tc>
      </w:tr>
      <w:tr w:rsidR="00AA10AC" w:rsidTr="00AA10AC">
        <w:tc>
          <w:tcPr>
            <w:tcW w:w="8388" w:type="dxa"/>
          </w:tcPr>
          <w:p w:rsidR="00AA10AC" w:rsidRDefault="00AA10AC" w:rsidP="00AA10AC">
            <w:pPr>
              <w:ind w:firstLine="0"/>
            </w:pPr>
            <w:r>
              <w:t>shift()方法：移除数组中的第一个项并返回该项，同时将数组长度减1。</w:t>
            </w:r>
          </w:p>
          <w:p w:rsidR="00AA10AC" w:rsidRDefault="00AA10AC" w:rsidP="00AA10AC">
            <w:pPr>
              <w:ind w:firstLine="0"/>
            </w:pPr>
            <w:r>
              <w:lastRenderedPageBreak/>
              <w:t xml:space="preserve"> 例如：</w:t>
            </w:r>
          </w:p>
          <w:p w:rsidR="00AA10AC" w:rsidRDefault="00AA10AC" w:rsidP="00AA10AC">
            <w:pPr>
              <w:ind w:firstLine="0"/>
            </w:pPr>
            <w:r>
              <w:t>var item = colors.shift(); //取得第一项</w:t>
            </w:r>
          </w:p>
          <w:p w:rsidR="00AA10AC" w:rsidRDefault="00AA10AC" w:rsidP="00AA10AC">
            <w:pPr>
              <w:ind w:firstLine="0"/>
            </w:pPr>
            <w:r>
              <w:t>alert(item); //"red"</w:t>
            </w:r>
          </w:p>
          <w:p w:rsidR="00AA10AC" w:rsidRPr="00AA10AC" w:rsidRDefault="00AA10AC" w:rsidP="00AA10AC">
            <w:pPr>
              <w:ind w:firstLine="0"/>
            </w:pPr>
            <w:r>
              <w:t>alert(colors.length); //长度</w:t>
            </w:r>
            <w:r>
              <w:rPr>
                <w:rFonts w:hint="eastAsia"/>
              </w:rPr>
              <w:t>0</w:t>
            </w:r>
          </w:p>
        </w:tc>
      </w:tr>
    </w:tbl>
    <w:p w:rsidR="00505F4E" w:rsidRPr="00505F4E" w:rsidRDefault="00505F4E" w:rsidP="00AA10AC">
      <w:pPr>
        <w:ind w:firstLine="0"/>
        <w:rPr>
          <w:kern w:val="28"/>
        </w:rPr>
      </w:pPr>
    </w:p>
    <w:p w:rsidR="00505F4E" w:rsidRDefault="00505F4E" w:rsidP="000562AB">
      <w:pPr>
        <w:pStyle w:val="2"/>
        <w:rPr>
          <w:kern w:val="28"/>
        </w:rPr>
      </w:pPr>
      <w:r w:rsidRPr="00505F4E">
        <w:rPr>
          <w:kern w:val="28"/>
        </w:rPr>
        <w:t>重排列方法</w:t>
      </w:r>
    </w:p>
    <w:tbl>
      <w:tblPr>
        <w:tblStyle w:val="a8"/>
        <w:tblW w:w="0" w:type="auto"/>
        <w:tblInd w:w="468" w:type="dxa"/>
        <w:tblLook w:val="04A0" w:firstRow="1" w:lastRow="0" w:firstColumn="1" w:lastColumn="0" w:noHBand="0" w:noVBand="1"/>
      </w:tblPr>
      <w:tblGrid>
        <w:gridCol w:w="8388"/>
      </w:tblGrid>
      <w:tr w:rsidR="00AA10AC" w:rsidTr="00AA10AC">
        <w:tc>
          <w:tcPr>
            <w:tcW w:w="8388" w:type="dxa"/>
          </w:tcPr>
          <w:p w:rsidR="00AA10AC" w:rsidRDefault="00AA10AC" w:rsidP="00AA10AC">
            <w:pPr>
              <w:ind w:firstLine="0"/>
              <w:rPr>
                <w:kern w:val="28"/>
              </w:rPr>
            </w:pPr>
            <w:r>
              <w:rPr>
                <w:rFonts w:hint="eastAsia"/>
                <w:kern w:val="28"/>
              </w:rPr>
              <w:t>r</w:t>
            </w:r>
            <w:r w:rsidRPr="00505F4E">
              <w:rPr>
                <w:kern w:val="28"/>
              </w:rPr>
              <w:t>everse</w:t>
            </w:r>
            <w:r>
              <w:rPr>
                <w:rFonts w:hint="eastAsia"/>
                <w:kern w:val="28"/>
              </w:rPr>
              <w:t>()</w:t>
            </w:r>
            <w:r w:rsidRPr="00505F4E">
              <w:rPr>
                <w:kern w:val="28"/>
              </w:rPr>
              <w:t>方法反转数组项的顺序：</w:t>
            </w:r>
          </w:p>
          <w:p w:rsidR="00AA10AC" w:rsidRPr="00505F4E" w:rsidRDefault="00AA10AC" w:rsidP="00AA10AC">
            <w:pPr>
              <w:ind w:firstLine="0"/>
              <w:rPr>
                <w:kern w:val="28"/>
              </w:rPr>
            </w:pPr>
            <w:r w:rsidRPr="00505F4E">
              <w:rPr>
                <w:kern w:val="28"/>
              </w:rPr>
              <w:t xml:space="preserve"> var values = [1, 2, 3, 4, 5];</w:t>
            </w:r>
          </w:p>
          <w:p w:rsidR="00AA10AC" w:rsidRPr="00505F4E" w:rsidRDefault="00AA10AC" w:rsidP="00AA10AC">
            <w:pPr>
              <w:ind w:firstLine="0"/>
              <w:rPr>
                <w:kern w:val="28"/>
              </w:rPr>
            </w:pPr>
            <w:r w:rsidRPr="00505F4E">
              <w:rPr>
                <w:kern w:val="28"/>
              </w:rPr>
              <w:t>values.reverse();</w:t>
            </w:r>
          </w:p>
          <w:p w:rsidR="00AA10AC" w:rsidRPr="00AA10AC" w:rsidRDefault="00AA10AC" w:rsidP="00AA10AC">
            <w:pPr>
              <w:ind w:firstLine="0"/>
              <w:rPr>
                <w:kern w:val="28"/>
              </w:rPr>
            </w:pPr>
            <w:r w:rsidRPr="00505F4E">
              <w:rPr>
                <w:kern w:val="28"/>
              </w:rPr>
              <w:t>alert(values); //5,4,3,2,1</w:t>
            </w:r>
          </w:p>
        </w:tc>
      </w:tr>
      <w:tr w:rsidR="00AA10AC" w:rsidTr="00AA10AC">
        <w:tc>
          <w:tcPr>
            <w:tcW w:w="8388" w:type="dxa"/>
          </w:tcPr>
          <w:p w:rsidR="00AA10AC" w:rsidRPr="00AA10AC" w:rsidRDefault="00AA10AC" w:rsidP="00AA10AC">
            <w:pPr>
              <w:ind w:firstLine="0"/>
              <w:rPr>
                <w:kern w:val="28"/>
              </w:rPr>
            </w:pPr>
            <w:r w:rsidRPr="00AA10AC">
              <w:rPr>
                <w:kern w:val="28"/>
              </w:rPr>
              <w:t>sort()方法：按升序排列数组项——即最小的</w:t>
            </w:r>
            <w:proofErr w:type="gramStart"/>
            <w:r w:rsidRPr="00AA10AC">
              <w:rPr>
                <w:kern w:val="28"/>
              </w:rPr>
              <w:t>值位于</w:t>
            </w:r>
            <w:proofErr w:type="gramEnd"/>
            <w:r w:rsidRPr="00AA10AC">
              <w:rPr>
                <w:kern w:val="28"/>
              </w:rPr>
              <w:t>最前面，最大的值排在最后面。为了实现排序，sort()方法会调用每个数组项的toString()转型方法，然后比较得到的字符串，以确定如何排序。</w:t>
            </w:r>
          </w:p>
          <w:p w:rsidR="00AA10AC" w:rsidRPr="00AA10AC" w:rsidRDefault="00AA10AC" w:rsidP="00AA10AC">
            <w:pPr>
              <w:ind w:firstLine="0"/>
              <w:rPr>
                <w:kern w:val="28"/>
              </w:rPr>
            </w:pPr>
            <w:r w:rsidRPr="00AA10AC">
              <w:rPr>
                <w:kern w:val="28"/>
              </w:rPr>
              <w:t>var values = [0, 1, 5, 10, 15];</w:t>
            </w:r>
          </w:p>
          <w:p w:rsidR="00AA10AC" w:rsidRPr="00AA10AC" w:rsidRDefault="00AA10AC" w:rsidP="00AA10AC">
            <w:pPr>
              <w:ind w:firstLine="0"/>
              <w:rPr>
                <w:kern w:val="28"/>
              </w:rPr>
            </w:pPr>
            <w:r w:rsidRPr="00AA10AC">
              <w:rPr>
                <w:kern w:val="28"/>
              </w:rPr>
              <w:t>values.sort();</w:t>
            </w:r>
          </w:p>
          <w:p w:rsidR="00AA10AC" w:rsidRPr="00AA10AC" w:rsidRDefault="00AA10AC" w:rsidP="00AA10AC">
            <w:pPr>
              <w:ind w:firstLine="0"/>
              <w:rPr>
                <w:kern w:val="28"/>
              </w:rPr>
            </w:pPr>
            <w:r w:rsidRPr="00AA10AC">
              <w:rPr>
                <w:kern w:val="28"/>
              </w:rPr>
              <w:t>alert(values); //0,1,10,15,5</w:t>
            </w:r>
          </w:p>
          <w:p w:rsidR="00AA10AC" w:rsidRPr="00AA10AC" w:rsidRDefault="00AA10AC" w:rsidP="00AA10AC">
            <w:pPr>
              <w:ind w:firstLine="0"/>
              <w:rPr>
                <w:kern w:val="28"/>
              </w:rPr>
            </w:pPr>
            <w:r w:rsidRPr="00AA10AC">
              <w:rPr>
                <w:rFonts w:hint="eastAsia"/>
                <w:kern w:val="28"/>
              </w:rPr>
              <w:t>可以通过比较函数产生降序排序的结果，只要交换比较函数返回的值即可。</w:t>
            </w:r>
          </w:p>
          <w:p w:rsidR="00AA10AC" w:rsidRPr="00AA10AC" w:rsidRDefault="00AA10AC" w:rsidP="00AA10AC">
            <w:pPr>
              <w:ind w:firstLine="0"/>
              <w:rPr>
                <w:kern w:val="28"/>
              </w:rPr>
            </w:pPr>
            <w:r w:rsidRPr="00AA10AC">
              <w:rPr>
                <w:kern w:val="28"/>
              </w:rPr>
              <w:t>function compare(value1, value2) {</w:t>
            </w:r>
          </w:p>
          <w:p w:rsidR="00AA10AC" w:rsidRPr="00AA10AC" w:rsidRDefault="00AA10AC" w:rsidP="00AA10AC">
            <w:pPr>
              <w:ind w:firstLine="0"/>
              <w:rPr>
                <w:kern w:val="28"/>
              </w:rPr>
            </w:pPr>
            <w:r w:rsidRPr="00AA10AC">
              <w:rPr>
                <w:kern w:val="28"/>
              </w:rPr>
              <w:t xml:space="preserve">   </w:t>
            </w:r>
            <w:r w:rsidRPr="00AA10AC">
              <w:rPr>
                <w:kern w:val="28"/>
              </w:rPr>
              <w:tab/>
              <w:t xml:space="preserve">   if (value1 &lt; value2) {</w:t>
            </w:r>
          </w:p>
          <w:p w:rsidR="00AA10AC" w:rsidRPr="00AA10AC" w:rsidRDefault="00AA10AC" w:rsidP="00AA10AC">
            <w:pPr>
              <w:ind w:firstLine="0"/>
              <w:rPr>
                <w:kern w:val="28"/>
              </w:rPr>
            </w:pPr>
            <w:r w:rsidRPr="00AA10AC">
              <w:rPr>
                <w:kern w:val="28"/>
              </w:rPr>
              <w:t xml:space="preserve">    </w:t>
            </w:r>
            <w:r w:rsidRPr="00AA10AC">
              <w:rPr>
                <w:kern w:val="28"/>
              </w:rPr>
              <w:tab/>
              <w:t xml:space="preserve">  </w:t>
            </w:r>
            <w:r w:rsidRPr="00AA10AC">
              <w:rPr>
                <w:kern w:val="28"/>
              </w:rPr>
              <w:tab/>
              <w:t xml:space="preserve">  return 1;</w:t>
            </w:r>
          </w:p>
          <w:p w:rsidR="00AA10AC" w:rsidRPr="00AA10AC" w:rsidRDefault="00AA10AC" w:rsidP="00AA10AC">
            <w:pPr>
              <w:ind w:firstLine="0"/>
              <w:rPr>
                <w:kern w:val="28"/>
              </w:rPr>
            </w:pPr>
            <w:r w:rsidRPr="00AA10AC">
              <w:rPr>
                <w:kern w:val="28"/>
              </w:rPr>
              <w:t xml:space="preserve">   } else if (value1 &gt; value2) {</w:t>
            </w:r>
          </w:p>
          <w:p w:rsidR="00AA10AC" w:rsidRPr="00AA10AC" w:rsidRDefault="00AA10AC" w:rsidP="00AA10AC">
            <w:pPr>
              <w:ind w:firstLine="0"/>
              <w:rPr>
                <w:kern w:val="28"/>
              </w:rPr>
            </w:pPr>
            <w:r w:rsidRPr="00AA10AC">
              <w:rPr>
                <w:kern w:val="28"/>
              </w:rPr>
              <w:lastRenderedPageBreak/>
              <w:t xml:space="preserve">   </w:t>
            </w:r>
            <w:r w:rsidRPr="00AA10AC">
              <w:rPr>
                <w:kern w:val="28"/>
              </w:rPr>
              <w:tab/>
              <w:t xml:space="preserve">  </w:t>
            </w:r>
            <w:r w:rsidRPr="00AA10AC">
              <w:rPr>
                <w:kern w:val="28"/>
              </w:rPr>
              <w:tab/>
              <w:t xml:space="preserve"> return -1;</w:t>
            </w:r>
          </w:p>
          <w:p w:rsidR="00AA10AC" w:rsidRPr="00AA10AC" w:rsidRDefault="00AA10AC" w:rsidP="00AA10AC">
            <w:pPr>
              <w:ind w:firstLine="0"/>
              <w:rPr>
                <w:kern w:val="28"/>
              </w:rPr>
            </w:pPr>
            <w:r w:rsidRPr="00AA10AC">
              <w:rPr>
                <w:kern w:val="28"/>
              </w:rPr>
              <w:t xml:space="preserve">   } else {</w:t>
            </w:r>
          </w:p>
          <w:p w:rsidR="00AA10AC" w:rsidRPr="00AA10AC" w:rsidRDefault="00AA10AC" w:rsidP="00AA10AC">
            <w:pPr>
              <w:ind w:firstLine="0"/>
              <w:rPr>
                <w:kern w:val="28"/>
              </w:rPr>
            </w:pPr>
            <w:r w:rsidRPr="00AA10AC">
              <w:rPr>
                <w:kern w:val="28"/>
              </w:rPr>
              <w:t xml:space="preserve">  </w:t>
            </w:r>
            <w:r w:rsidRPr="00AA10AC">
              <w:rPr>
                <w:kern w:val="28"/>
              </w:rPr>
              <w:tab/>
              <w:t>return 0;</w:t>
            </w:r>
          </w:p>
          <w:p w:rsidR="00AA10AC" w:rsidRPr="00AA10AC" w:rsidRDefault="00AA10AC" w:rsidP="00AA10AC">
            <w:pPr>
              <w:ind w:firstLine="0"/>
              <w:rPr>
                <w:kern w:val="28"/>
              </w:rPr>
            </w:pPr>
            <w:r w:rsidRPr="00AA10AC">
              <w:rPr>
                <w:kern w:val="28"/>
              </w:rPr>
              <w:t xml:space="preserve">  }</w:t>
            </w:r>
          </w:p>
          <w:p w:rsidR="00AA10AC" w:rsidRPr="00AA10AC" w:rsidRDefault="00AA10AC" w:rsidP="00AA10AC">
            <w:pPr>
              <w:ind w:firstLine="0"/>
              <w:rPr>
                <w:kern w:val="28"/>
              </w:rPr>
            </w:pPr>
            <w:r w:rsidRPr="00AA10AC">
              <w:rPr>
                <w:kern w:val="28"/>
              </w:rPr>
              <w:t xml:space="preserve"> }</w:t>
            </w:r>
          </w:p>
          <w:p w:rsidR="00AA10AC" w:rsidRPr="00AA10AC" w:rsidRDefault="00AA10AC" w:rsidP="00AA10AC">
            <w:pPr>
              <w:ind w:firstLine="0"/>
              <w:rPr>
                <w:kern w:val="28"/>
              </w:rPr>
            </w:pPr>
            <w:r w:rsidRPr="00AA10AC">
              <w:rPr>
                <w:kern w:val="28"/>
              </w:rPr>
              <w:t>var values = [0, 1, 5, 10, 15];</w:t>
            </w:r>
          </w:p>
          <w:p w:rsidR="00AA10AC" w:rsidRPr="00AA10AC" w:rsidRDefault="00AA10AC" w:rsidP="00AA10AC">
            <w:pPr>
              <w:ind w:firstLine="0"/>
              <w:rPr>
                <w:kern w:val="28"/>
              </w:rPr>
            </w:pPr>
            <w:r w:rsidRPr="00AA10AC">
              <w:rPr>
                <w:kern w:val="28"/>
              </w:rPr>
              <w:t>values.sort(compare);</w:t>
            </w:r>
          </w:p>
          <w:p w:rsidR="00AA10AC" w:rsidRDefault="00AA10AC" w:rsidP="00AA10AC">
            <w:pPr>
              <w:ind w:firstLine="0"/>
              <w:rPr>
                <w:kern w:val="28"/>
              </w:rPr>
            </w:pPr>
            <w:r w:rsidRPr="00AA10AC">
              <w:rPr>
                <w:kern w:val="28"/>
              </w:rPr>
              <w:t>alert(values); // 15,10,5,1,0</w:t>
            </w:r>
          </w:p>
        </w:tc>
      </w:tr>
    </w:tbl>
    <w:p w:rsidR="00AA10AC" w:rsidRPr="00AA10AC" w:rsidRDefault="00AA10AC" w:rsidP="00AA10AC"/>
    <w:p w:rsidR="00505F4E" w:rsidRPr="00505F4E" w:rsidRDefault="00505F4E" w:rsidP="00AA10AC">
      <w:pPr>
        <w:rPr>
          <w:kern w:val="28"/>
        </w:rPr>
      </w:pPr>
    </w:p>
    <w:p w:rsidR="00505F4E" w:rsidRDefault="00505F4E" w:rsidP="00AA10AC">
      <w:pPr>
        <w:pStyle w:val="2"/>
        <w:rPr>
          <w:kern w:val="28"/>
        </w:rPr>
      </w:pPr>
      <w:r w:rsidRPr="00505F4E">
        <w:rPr>
          <w:kern w:val="28"/>
        </w:rPr>
        <w:t>操作方法</w:t>
      </w:r>
    </w:p>
    <w:tbl>
      <w:tblPr>
        <w:tblStyle w:val="a8"/>
        <w:tblW w:w="0" w:type="auto"/>
        <w:tblInd w:w="468" w:type="dxa"/>
        <w:tblLook w:val="04A0" w:firstRow="1" w:lastRow="0" w:firstColumn="1" w:lastColumn="0" w:noHBand="0" w:noVBand="1"/>
      </w:tblPr>
      <w:tblGrid>
        <w:gridCol w:w="8388"/>
      </w:tblGrid>
      <w:tr w:rsidR="00AA10AC" w:rsidTr="00AA10AC">
        <w:tc>
          <w:tcPr>
            <w:tcW w:w="8388" w:type="dxa"/>
          </w:tcPr>
          <w:p w:rsidR="00AA10AC" w:rsidRPr="00505F4E" w:rsidRDefault="00AA10AC" w:rsidP="00AA10AC">
            <w:pPr>
              <w:ind w:firstLine="0"/>
              <w:rPr>
                <w:kern w:val="28"/>
              </w:rPr>
            </w:pPr>
            <w:r w:rsidRPr="00505F4E">
              <w:rPr>
                <w:kern w:val="28"/>
              </w:rPr>
              <w:t>concat方法：如果传递给concat()方法的是一或多个数组，则该方法会将这些数组中的每一项都添加到结果数组中。如果传递的值不是数组，这些值就会被简单地添加到结果数组的末尾。例如：</w:t>
            </w:r>
          </w:p>
          <w:p w:rsidR="00AA10AC" w:rsidRPr="00505F4E" w:rsidRDefault="00AA10AC" w:rsidP="00AA10AC">
            <w:pPr>
              <w:ind w:firstLine="0"/>
              <w:rPr>
                <w:kern w:val="28"/>
              </w:rPr>
            </w:pPr>
            <w:r w:rsidRPr="00505F4E">
              <w:rPr>
                <w:kern w:val="28"/>
              </w:rPr>
              <w:t>var colors = ["red", "green", "blue"];</w:t>
            </w:r>
          </w:p>
          <w:p w:rsidR="00AA10AC" w:rsidRPr="00505F4E" w:rsidRDefault="00AA10AC" w:rsidP="00AA10AC">
            <w:pPr>
              <w:ind w:firstLine="0"/>
              <w:rPr>
                <w:kern w:val="28"/>
              </w:rPr>
            </w:pPr>
            <w:r w:rsidRPr="00505F4E">
              <w:rPr>
                <w:kern w:val="28"/>
              </w:rPr>
              <w:t>var colors2 = colors.concat("yellow", ["black", "brown"]);</w:t>
            </w:r>
          </w:p>
          <w:p w:rsidR="00AA10AC" w:rsidRPr="00505F4E" w:rsidRDefault="00AA10AC" w:rsidP="00AA10AC">
            <w:pPr>
              <w:ind w:firstLine="0"/>
              <w:rPr>
                <w:kern w:val="28"/>
              </w:rPr>
            </w:pPr>
            <w:r w:rsidRPr="00505F4E">
              <w:rPr>
                <w:kern w:val="28"/>
              </w:rPr>
              <w:t>alert(colors); //red,green,blue</w:t>
            </w:r>
          </w:p>
          <w:p w:rsidR="00AA10AC" w:rsidRPr="00505F4E" w:rsidRDefault="00AA10AC" w:rsidP="00AA10AC">
            <w:pPr>
              <w:ind w:firstLine="0"/>
              <w:rPr>
                <w:kern w:val="28"/>
              </w:rPr>
            </w:pPr>
            <w:r w:rsidRPr="00505F4E">
              <w:rPr>
                <w:kern w:val="28"/>
              </w:rPr>
              <w:t>alert(colors2); //red,green,blue,yellow,black,brown</w:t>
            </w:r>
          </w:p>
          <w:p w:rsidR="00AA10AC" w:rsidRDefault="00AA10AC" w:rsidP="00AA10AC">
            <w:pPr>
              <w:ind w:firstLine="0"/>
            </w:pPr>
          </w:p>
        </w:tc>
      </w:tr>
      <w:tr w:rsidR="00AA10AC" w:rsidTr="00AA10AC">
        <w:tc>
          <w:tcPr>
            <w:tcW w:w="8388" w:type="dxa"/>
          </w:tcPr>
          <w:p w:rsidR="00AA10AC" w:rsidRPr="00505F4E" w:rsidRDefault="00AA10AC" w:rsidP="00AA10AC">
            <w:pPr>
              <w:ind w:firstLine="0"/>
              <w:rPr>
                <w:kern w:val="28"/>
              </w:rPr>
            </w:pPr>
            <w:r w:rsidRPr="00505F4E">
              <w:rPr>
                <w:kern w:val="28"/>
              </w:rPr>
              <w:t>slice方法：可以接受一或两个参数，即要返回项的起始和结束位置。在只有一个参数的情况下，slice()方法返回从该参数指定位置开始到当前数组末尾的所有项。如果有两个参数，该方法返回起始和结束位置之间的项，但不包括结</w:t>
            </w:r>
            <w:r w:rsidRPr="00505F4E">
              <w:rPr>
                <w:kern w:val="28"/>
              </w:rPr>
              <w:lastRenderedPageBreak/>
              <w:t>束位置的项。例如：</w:t>
            </w:r>
          </w:p>
          <w:p w:rsidR="00AA10AC" w:rsidRPr="00505F4E" w:rsidRDefault="00AA10AC" w:rsidP="00AA10AC">
            <w:pPr>
              <w:ind w:firstLine="0"/>
              <w:rPr>
                <w:kern w:val="28"/>
              </w:rPr>
            </w:pPr>
            <w:r w:rsidRPr="00505F4E">
              <w:rPr>
                <w:kern w:val="28"/>
              </w:rPr>
              <w:t xml:space="preserve"> var colors = ["red", "green", "blue", "yellow", "purple"];</w:t>
            </w:r>
          </w:p>
          <w:p w:rsidR="00AA10AC" w:rsidRPr="00505F4E" w:rsidRDefault="00AA10AC" w:rsidP="00AA10AC">
            <w:pPr>
              <w:ind w:firstLine="0"/>
              <w:rPr>
                <w:kern w:val="28"/>
              </w:rPr>
            </w:pPr>
            <w:r w:rsidRPr="00505F4E">
              <w:rPr>
                <w:kern w:val="28"/>
              </w:rPr>
              <w:t>var colors2 = colors.slice(1);</w:t>
            </w:r>
          </w:p>
          <w:p w:rsidR="00AA10AC" w:rsidRPr="00505F4E" w:rsidRDefault="00AA10AC" w:rsidP="00AA10AC">
            <w:pPr>
              <w:ind w:firstLine="0"/>
              <w:rPr>
                <w:kern w:val="28"/>
              </w:rPr>
            </w:pPr>
            <w:r w:rsidRPr="00505F4E">
              <w:rPr>
                <w:kern w:val="28"/>
              </w:rPr>
              <w:t>var colors3 = colors.slice(1,4);</w:t>
            </w:r>
          </w:p>
          <w:p w:rsidR="00AA10AC" w:rsidRPr="00505F4E" w:rsidRDefault="00AA10AC" w:rsidP="00AA10AC">
            <w:pPr>
              <w:ind w:firstLine="0"/>
              <w:rPr>
                <w:kern w:val="28"/>
              </w:rPr>
            </w:pPr>
            <w:r w:rsidRPr="00505F4E">
              <w:rPr>
                <w:kern w:val="28"/>
              </w:rPr>
              <w:t>alert(colors2); //green,blue,yellow,purple</w:t>
            </w:r>
          </w:p>
          <w:p w:rsidR="00AA10AC" w:rsidRPr="00505F4E" w:rsidRDefault="00AA10AC" w:rsidP="00AA10AC">
            <w:pPr>
              <w:ind w:firstLine="0"/>
              <w:rPr>
                <w:kern w:val="28"/>
              </w:rPr>
            </w:pPr>
            <w:r w:rsidRPr="00505F4E">
              <w:rPr>
                <w:kern w:val="28"/>
              </w:rPr>
              <w:t>alert(colors3); //green,blue,yellow</w:t>
            </w:r>
          </w:p>
          <w:p w:rsidR="00AA10AC" w:rsidRPr="00505F4E" w:rsidRDefault="00AA10AC" w:rsidP="00B7794F">
            <w:pPr>
              <w:ind w:firstLine="0"/>
              <w:rPr>
                <w:kern w:val="28"/>
              </w:rPr>
            </w:pPr>
            <w:r w:rsidRPr="00505F4E">
              <w:rPr>
                <w:rFonts w:hint="eastAsia"/>
                <w:kern w:val="28"/>
              </w:rPr>
              <w:t>如果</w:t>
            </w:r>
            <w:r w:rsidRPr="00505F4E">
              <w:rPr>
                <w:kern w:val="28"/>
              </w:rPr>
              <w:t>slice()方法的参数中有一个负数，则用数组长度加上该数来确定相应的位</w:t>
            </w:r>
          </w:p>
          <w:p w:rsidR="00AA10AC" w:rsidRPr="00505F4E" w:rsidRDefault="00AA10AC" w:rsidP="00B7794F">
            <w:pPr>
              <w:ind w:firstLine="0"/>
              <w:rPr>
                <w:kern w:val="28"/>
              </w:rPr>
            </w:pPr>
            <w:r w:rsidRPr="00505F4E">
              <w:rPr>
                <w:rFonts w:hint="eastAsia"/>
                <w:kern w:val="28"/>
              </w:rPr>
              <w:t>置。例如，在一个包含</w:t>
            </w:r>
            <w:r w:rsidRPr="00505F4E">
              <w:rPr>
                <w:kern w:val="28"/>
              </w:rPr>
              <w:t>5 项的数组上调用slice(-2,-1)与调用slice(3,4)得到的</w:t>
            </w:r>
          </w:p>
          <w:p w:rsidR="00AA10AC" w:rsidRPr="00505F4E" w:rsidRDefault="00AA10AC" w:rsidP="00AA10AC">
            <w:pPr>
              <w:ind w:firstLine="0"/>
              <w:rPr>
                <w:kern w:val="28"/>
              </w:rPr>
            </w:pPr>
            <w:r w:rsidRPr="00505F4E">
              <w:rPr>
                <w:rFonts w:hint="eastAsia"/>
                <w:kern w:val="28"/>
              </w:rPr>
              <w:t>结果相同。如果结束位置小于起始位置，则返回空数组。</w:t>
            </w:r>
          </w:p>
        </w:tc>
      </w:tr>
      <w:tr w:rsidR="00B7794F" w:rsidTr="00AA10AC">
        <w:tc>
          <w:tcPr>
            <w:tcW w:w="8388" w:type="dxa"/>
          </w:tcPr>
          <w:p w:rsidR="00B7794F" w:rsidRPr="00B7794F" w:rsidRDefault="00B7794F" w:rsidP="00B7794F">
            <w:pPr>
              <w:ind w:firstLine="0"/>
              <w:rPr>
                <w:kern w:val="28"/>
              </w:rPr>
            </w:pPr>
            <w:r w:rsidRPr="00B7794F">
              <w:rPr>
                <w:kern w:val="28"/>
              </w:rPr>
              <w:lastRenderedPageBreak/>
              <w:t>splice(起始位置,0（要删除的项数）,要插入的项（可以多个)：</w:t>
            </w:r>
          </w:p>
          <w:p w:rsidR="00B7794F" w:rsidRPr="00B7794F" w:rsidRDefault="00B7794F" w:rsidP="00B7794F">
            <w:pPr>
              <w:ind w:firstLine="0"/>
              <w:rPr>
                <w:kern w:val="28"/>
              </w:rPr>
            </w:pPr>
            <w:r w:rsidRPr="00B7794F">
              <w:rPr>
                <w:kern w:val="28"/>
              </w:rPr>
              <w:t>var colors = ["red", "green", "blue"];</w:t>
            </w:r>
          </w:p>
          <w:p w:rsidR="00B7794F" w:rsidRPr="00B7794F" w:rsidRDefault="00B7794F" w:rsidP="00B7794F">
            <w:pPr>
              <w:ind w:firstLine="0"/>
              <w:rPr>
                <w:kern w:val="28"/>
              </w:rPr>
            </w:pPr>
            <w:r w:rsidRPr="00B7794F">
              <w:rPr>
                <w:kern w:val="28"/>
              </w:rPr>
              <w:t>var removed = colors.splice(0,1); // 删除第一项</w:t>
            </w:r>
          </w:p>
          <w:p w:rsidR="00B7794F" w:rsidRPr="00B7794F" w:rsidRDefault="00B7794F" w:rsidP="00B7794F">
            <w:pPr>
              <w:ind w:firstLine="0"/>
              <w:rPr>
                <w:kern w:val="28"/>
              </w:rPr>
            </w:pPr>
            <w:r w:rsidRPr="00B7794F">
              <w:rPr>
                <w:kern w:val="28"/>
              </w:rPr>
              <w:t>alert(colors); // green,blue</w:t>
            </w:r>
          </w:p>
          <w:p w:rsidR="00B7794F" w:rsidRPr="00B7794F" w:rsidRDefault="00B7794F" w:rsidP="00B7794F">
            <w:pPr>
              <w:ind w:firstLine="0"/>
              <w:rPr>
                <w:kern w:val="28"/>
              </w:rPr>
            </w:pPr>
            <w:r w:rsidRPr="00B7794F">
              <w:rPr>
                <w:kern w:val="28"/>
              </w:rPr>
              <w:t>alert(removed); // red，返回的数组中只包含一项</w:t>
            </w:r>
          </w:p>
          <w:p w:rsidR="00B7794F" w:rsidRPr="00B7794F" w:rsidRDefault="00B7794F" w:rsidP="00B7794F">
            <w:pPr>
              <w:ind w:firstLine="0"/>
              <w:rPr>
                <w:kern w:val="28"/>
              </w:rPr>
            </w:pPr>
            <w:r w:rsidRPr="00B7794F">
              <w:rPr>
                <w:kern w:val="28"/>
              </w:rPr>
              <w:t>removed = colors.splice(1, 0, "yellow", "orange"); // 从位置1 开始插入两项</w:t>
            </w:r>
          </w:p>
          <w:p w:rsidR="00B7794F" w:rsidRPr="00B7794F" w:rsidRDefault="00B7794F" w:rsidP="00B7794F">
            <w:pPr>
              <w:ind w:firstLine="0"/>
              <w:rPr>
                <w:kern w:val="28"/>
              </w:rPr>
            </w:pPr>
            <w:r w:rsidRPr="00B7794F">
              <w:rPr>
                <w:kern w:val="28"/>
              </w:rPr>
              <w:t>alert(colors); // green,yellow,orange,blue</w:t>
            </w:r>
          </w:p>
          <w:p w:rsidR="00B7794F" w:rsidRPr="00B7794F" w:rsidRDefault="00B7794F" w:rsidP="00B7794F">
            <w:pPr>
              <w:ind w:firstLine="0"/>
              <w:rPr>
                <w:kern w:val="28"/>
              </w:rPr>
            </w:pPr>
            <w:r w:rsidRPr="00B7794F">
              <w:rPr>
                <w:kern w:val="28"/>
              </w:rPr>
              <w:t>alert(removed); // 返回的是一个空数组</w:t>
            </w:r>
          </w:p>
          <w:p w:rsidR="00B7794F" w:rsidRPr="00B7794F" w:rsidRDefault="00B7794F" w:rsidP="00B7794F">
            <w:pPr>
              <w:ind w:firstLine="0"/>
              <w:rPr>
                <w:kern w:val="28"/>
              </w:rPr>
            </w:pPr>
            <w:r w:rsidRPr="00B7794F">
              <w:rPr>
                <w:kern w:val="28"/>
              </w:rPr>
              <w:t>removed = colors.splice(1, 1, "red", "purple"); // 插入两项，删除一项</w:t>
            </w:r>
          </w:p>
          <w:p w:rsidR="00B7794F" w:rsidRPr="00B7794F" w:rsidRDefault="00B7794F" w:rsidP="00B7794F">
            <w:pPr>
              <w:ind w:firstLine="0"/>
              <w:rPr>
                <w:kern w:val="28"/>
              </w:rPr>
            </w:pPr>
            <w:r w:rsidRPr="00B7794F">
              <w:rPr>
                <w:kern w:val="28"/>
              </w:rPr>
              <w:t>alert(colors); // green,red,purple,orange,blue</w:t>
            </w:r>
          </w:p>
          <w:p w:rsidR="00B7794F" w:rsidRPr="00505F4E" w:rsidRDefault="00B7794F" w:rsidP="00B7794F">
            <w:pPr>
              <w:ind w:firstLine="0"/>
              <w:rPr>
                <w:kern w:val="28"/>
              </w:rPr>
            </w:pPr>
            <w:r w:rsidRPr="00B7794F">
              <w:rPr>
                <w:kern w:val="28"/>
              </w:rPr>
              <w:t>alert(removed); // yellow，返回的数组中只包含一项</w:t>
            </w:r>
          </w:p>
        </w:tc>
      </w:tr>
    </w:tbl>
    <w:p w:rsidR="00505F4E" w:rsidRPr="00505F4E" w:rsidRDefault="00505F4E" w:rsidP="00B7794F">
      <w:pPr>
        <w:ind w:firstLine="0"/>
        <w:rPr>
          <w:kern w:val="28"/>
        </w:rPr>
      </w:pPr>
    </w:p>
    <w:p w:rsidR="00505F4E" w:rsidRDefault="00505F4E" w:rsidP="000562AB">
      <w:pPr>
        <w:pStyle w:val="2"/>
        <w:rPr>
          <w:kern w:val="28"/>
        </w:rPr>
      </w:pPr>
      <w:r w:rsidRPr="00505F4E">
        <w:rPr>
          <w:kern w:val="28"/>
        </w:rPr>
        <w:t>位置方法</w:t>
      </w:r>
    </w:p>
    <w:tbl>
      <w:tblPr>
        <w:tblStyle w:val="a8"/>
        <w:tblW w:w="0" w:type="auto"/>
        <w:tblInd w:w="468" w:type="dxa"/>
        <w:tblLook w:val="04A0" w:firstRow="1" w:lastRow="0" w:firstColumn="1" w:lastColumn="0" w:noHBand="0" w:noVBand="1"/>
      </w:tblPr>
      <w:tblGrid>
        <w:gridCol w:w="8388"/>
      </w:tblGrid>
      <w:tr w:rsidR="00B7794F" w:rsidTr="00B7794F">
        <w:tc>
          <w:tcPr>
            <w:tcW w:w="8388" w:type="dxa"/>
          </w:tcPr>
          <w:p w:rsidR="00B7794F" w:rsidRPr="00505F4E" w:rsidRDefault="00B7794F" w:rsidP="00B7794F">
            <w:pPr>
              <w:ind w:firstLine="0"/>
              <w:rPr>
                <w:kern w:val="28"/>
              </w:rPr>
            </w:pPr>
            <w:r w:rsidRPr="00505F4E">
              <w:rPr>
                <w:kern w:val="28"/>
              </w:rPr>
              <w:t>indexOf()和lastIndexOf()。这两个方法都接收两个参数：要查找的项和（可选的）表示查找起点位置的索引。参数只有一个时候，返回指定索引（0开始）位置的值；参数有两个的时候，返回索引匹配索引的值（</w:t>
            </w:r>
            <w:r w:rsidRPr="00B7794F">
              <w:rPr>
                <w:color w:val="FF0000"/>
                <w:kern w:val="28"/>
              </w:rPr>
              <w:t>全等===</w:t>
            </w:r>
            <w:r w:rsidRPr="00505F4E">
              <w:rPr>
                <w:kern w:val="28"/>
              </w:rPr>
              <w:t>），没有找到返回-1）。例如：</w:t>
            </w:r>
          </w:p>
          <w:p w:rsidR="00B7794F" w:rsidRPr="00505F4E" w:rsidRDefault="00B7794F" w:rsidP="00B7794F">
            <w:pPr>
              <w:ind w:firstLine="0"/>
              <w:rPr>
                <w:kern w:val="28"/>
              </w:rPr>
            </w:pPr>
            <w:r w:rsidRPr="00505F4E">
              <w:rPr>
                <w:kern w:val="28"/>
              </w:rPr>
              <w:t>var numbers = [1,2,3,4,5,4,3,2,1];</w:t>
            </w:r>
          </w:p>
          <w:p w:rsidR="00B7794F" w:rsidRPr="00505F4E" w:rsidRDefault="00B7794F" w:rsidP="00B7794F">
            <w:pPr>
              <w:ind w:firstLine="0"/>
              <w:rPr>
                <w:kern w:val="28"/>
              </w:rPr>
            </w:pPr>
            <w:r w:rsidRPr="00505F4E">
              <w:rPr>
                <w:kern w:val="28"/>
              </w:rPr>
              <w:t>alert(numbers.indexOf(4)); //3</w:t>
            </w:r>
          </w:p>
          <w:p w:rsidR="00B7794F" w:rsidRPr="00505F4E" w:rsidRDefault="00B7794F" w:rsidP="00B7794F">
            <w:pPr>
              <w:ind w:firstLine="0"/>
              <w:rPr>
                <w:kern w:val="28"/>
              </w:rPr>
            </w:pPr>
            <w:r w:rsidRPr="00505F4E">
              <w:rPr>
                <w:kern w:val="28"/>
              </w:rPr>
              <w:t>alert(numbers.lastIndexOf(4)); //5</w:t>
            </w:r>
          </w:p>
          <w:p w:rsidR="00B7794F" w:rsidRPr="00505F4E" w:rsidRDefault="00B7794F" w:rsidP="00B7794F">
            <w:pPr>
              <w:ind w:firstLine="0"/>
              <w:rPr>
                <w:kern w:val="28"/>
              </w:rPr>
            </w:pPr>
            <w:r w:rsidRPr="00505F4E">
              <w:rPr>
                <w:kern w:val="28"/>
              </w:rPr>
              <w:t>alert(numbers.indexOf(4, 4)); //5</w:t>
            </w:r>
          </w:p>
          <w:p w:rsidR="00B7794F" w:rsidRPr="00505F4E" w:rsidRDefault="00B7794F" w:rsidP="00B7794F">
            <w:pPr>
              <w:ind w:firstLine="0"/>
              <w:rPr>
                <w:kern w:val="28"/>
              </w:rPr>
            </w:pPr>
            <w:r w:rsidRPr="00505F4E">
              <w:rPr>
                <w:kern w:val="28"/>
              </w:rPr>
              <w:t>alert(numbers.lastIndexOf(4, 4)); //3</w:t>
            </w:r>
          </w:p>
          <w:p w:rsidR="00B7794F" w:rsidRPr="00505F4E" w:rsidRDefault="00B7794F" w:rsidP="00B7794F">
            <w:pPr>
              <w:ind w:firstLine="0"/>
              <w:rPr>
                <w:kern w:val="28"/>
              </w:rPr>
            </w:pPr>
            <w:r w:rsidRPr="00505F4E">
              <w:rPr>
                <w:kern w:val="28"/>
              </w:rPr>
              <w:t>var person = { name: "Nicholas" };</w:t>
            </w:r>
          </w:p>
          <w:p w:rsidR="00B7794F" w:rsidRPr="00505F4E" w:rsidRDefault="00B7794F" w:rsidP="00B7794F">
            <w:pPr>
              <w:ind w:firstLine="0"/>
              <w:rPr>
                <w:kern w:val="28"/>
              </w:rPr>
            </w:pPr>
            <w:r w:rsidRPr="00505F4E">
              <w:rPr>
                <w:kern w:val="28"/>
              </w:rPr>
              <w:t>var people = [{ name: "Nicholas" }];</w:t>
            </w:r>
          </w:p>
          <w:p w:rsidR="00B7794F" w:rsidRPr="00505F4E" w:rsidRDefault="00B7794F" w:rsidP="00B7794F">
            <w:pPr>
              <w:ind w:firstLine="0"/>
              <w:rPr>
                <w:kern w:val="28"/>
              </w:rPr>
            </w:pPr>
            <w:r w:rsidRPr="00505F4E">
              <w:rPr>
                <w:kern w:val="28"/>
              </w:rPr>
              <w:t>var morePeople = [person];</w:t>
            </w:r>
          </w:p>
          <w:p w:rsidR="00B7794F" w:rsidRPr="00505F4E" w:rsidRDefault="00B7794F" w:rsidP="00B7794F">
            <w:pPr>
              <w:ind w:firstLine="0"/>
              <w:rPr>
                <w:kern w:val="28"/>
              </w:rPr>
            </w:pPr>
            <w:r w:rsidRPr="00505F4E">
              <w:rPr>
                <w:kern w:val="28"/>
              </w:rPr>
              <w:t>alert(people.indexOf(person)); //-1</w:t>
            </w:r>
          </w:p>
          <w:p w:rsidR="00B7794F" w:rsidRPr="00505F4E" w:rsidRDefault="00B7794F" w:rsidP="00B7794F">
            <w:pPr>
              <w:ind w:firstLine="0"/>
              <w:rPr>
                <w:kern w:val="28"/>
              </w:rPr>
            </w:pPr>
            <w:r w:rsidRPr="00505F4E">
              <w:rPr>
                <w:kern w:val="28"/>
              </w:rPr>
              <w:t>alert(morePeople.indexOf(person)); //0</w:t>
            </w:r>
          </w:p>
          <w:p w:rsidR="00B7794F" w:rsidRDefault="00B7794F" w:rsidP="00B7794F">
            <w:pPr>
              <w:ind w:firstLine="0"/>
            </w:pPr>
          </w:p>
        </w:tc>
      </w:tr>
    </w:tbl>
    <w:p w:rsidR="00B7794F" w:rsidRPr="00B7794F" w:rsidRDefault="00B7794F" w:rsidP="00B7794F"/>
    <w:p w:rsidR="00505F4E" w:rsidRDefault="00505F4E" w:rsidP="000562AB">
      <w:pPr>
        <w:pStyle w:val="2"/>
        <w:rPr>
          <w:kern w:val="28"/>
        </w:rPr>
      </w:pPr>
      <w:r w:rsidRPr="00505F4E">
        <w:rPr>
          <w:kern w:val="28"/>
        </w:rPr>
        <w:t>迭代方法（一共有</w:t>
      </w:r>
      <w:r w:rsidRPr="00505F4E">
        <w:rPr>
          <w:kern w:val="28"/>
        </w:rPr>
        <w:t>5</w:t>
      </w:r>
      <w:r w:rsidRPr="00505F4E">
        <w:rPr>
          <w:kern w:val="28"/>
        </w:rPr>
        <w:t>个都接受</w:t>
      </w:r>
      <w:r w:rsidRPr="00505F4E">
        <w:rPr>
          <w:kern w:val="28"/>
        </w:rPr>
        <w:t>3</w:t>
      </w:r>
      <w:r w:rsidRPr="00505F4E">
        <w:rPr>
          <w:kern w:val="28"/>
        </w:rPr>
        <w:t>个参数：</w:t>
      </w:r>
      <w:r w:rsidRPr="00505F4E">
        <w:rPr>
          <w:kern w:val="28"/>
        </w:rPr>
        <w:t>item</w:t>
      </w:r>
      <w:r w:rsidRPr="00505F4E">
        <w:rPr>
          <w:kern w:val="28"/>
        </w:rPr>
        <w:t>，</w:t>
      </w:r>
      <w:r w:rsidRPr="00505F4E">
        <w:rPr>
          <w:kern w:val="28"/>
        </w:rPr>
        <w:t>index,array</w:t>
      </w:r>
      <w:r w:rsidRPr="00505F4E">
        <w:rPr>
          <w:kern w:val="28"/>
        </w:rPr>
        <w:t>）</w:t>
      </w:r>
    </w:p>
    <w:tbl>
      <w:tblPr>
        <w:tblStyle w:val="a8"/>
        <w:tblW w:w="0" w:type="auto"/>
        <w:tblInd w:w="468" w:type="dxa"/>
        <w:tblLook w:val="04A0" w:firstRow="1" w:lastRow="0" w:firstColumn="1" w:lastColumn="0" w:noHBand="0" w:noVBand="1"/>
      </w:tblPr>
      <w:tblGrid>
        <w:gridCol w:w="8388"/>
      </w:tblGrid>
      <w:tr w:rsidR="00B7794F" w:rsidTr="00B7794F">
        <w:tc>
          <w:tcPr>
            <w:tcW w:w="8388" w:type="dxa"/>
          </w:tcPr>
          <w:p w:rsidR="00B7794F" w:rsidRPr="00505F4E" w:rsidRDefault="00B7794F" w:rsidP="00B7794F">
            <w:pPr>
              <w:ind w:firstLine="0"/>
              <w:rPr>
                <w:kern w:val="28"/>
              </w:rPr>
            </w:pPr>
            <w:r w:rsidRPr="00505F4E">
              <w:rPr>
                <w:kern w:val="28"/>
              </w:rPr>
              <w:t>//item每一项的值，index当前索引，array数组本身</w:t>
            </w:r>
          </w:p>
          <w:p w:rsidR="00B7794F" w:rsidRPr="00505F4E" w:rsidRDefault="00B7794F" w:rsidP="00B7794F">
            <w:pPr>
              <w:ind w:firstLine="0"/>
              <w:rPr>
                <w:kern w:val="28"/>
              </w:rPr>
            </w:pPr>
            <w:r w:rsidRPr="00505F4E">
              <w:rPr>
                <w:kern w:val="28"/>
              </w:rPr>
              <w:t>var numbers = [1,2,3,4,5,4,3,2,1];</w:t>
            </w:r>
          </w:p>
          <w:p w:rsidR="00B7794F" w:rsidRPr="00505F4E" w:rsidRDefault="00B7794F" w:rsidP="00B7794F">
            <w:pPr>
              <w:ind w:firstLine="0"/>
              <w:rPr>
                <w:kern w:val="28"/>
              </w:rPr>
            </w:pPr>
            <w:r w:rsidRPr="00505F4E">
              <w:rPr>
                <w:rFonts w:hint="eastAsia"/>
                <w:kern w:val="28"/>
              </w:rPr>
              <w:t>•</w:t>
            </w:r>
            <w:r w:rsidRPr="00505F4E">
              <w:rPr>
                <w:kern w:val="28"/>
              </w:rPr>
              <w:t>every()：对数组中的每一项运行给定函数，如果该函数对每一项都返回</w:t>
            </w:r>
            <w:r w:rsidRPr="00505F4E">
              <w:rPr>
                <w:kern w:val="28"/>
              </w:rPr>
              <w:lastRenderedPageBreak/>
              <w:t>true，则返回true。</w:t>
            </w:r>
          </w:p>
          <w:p w:rsidR="00B7794F" w:rsidRPr="00505F4E" w:rsidRDefault="00B7794F" w:rsidP="00B7794F">
            <w:pPr>
              <w:ind w:firstLine="0"/>
              <w:rPr>
                <w:kern w:val="28"/>
              </w:rPr>
            </w:pPr>
            <w:r w:rsidRPr="00505F4E">
              <w:rPr>
                <w:rFonts w:hint="eastAsia"/>
                <w:kern w:val="28"/>
              </w:rPr>
              <w:t>例如：</w:t>
            </w:r>
          </w:p>
          <w:p w:rsidR="00B7794F" w:rsidRPr="00505F4E" w:rsidRDefault="00B7794F" w:rsidP="00B7794F">
            <w:pPr>
              <w:ind w:firstLine="0"/>
              <w:rPr>
                <w:kern w:val="28"/>
              </w:rPr>
            </w:pPr>
            <w:r w:rsidRPr="00505F4E">
              <w:rPr>
                <w:kern w:val="28"/>
              </w:rPr>
              <w:t>var everyResult = numbers.every(function(item, index, array){</w:t>
            </w:r>
          </w:p>
          <w:p w:rsidR="00B7794F" w:rsidRPr="00505F4E" w:rsidRDefault="00B7794F" w:rsidP="00B7794F">
            <w:pPr>
              <w:ind w:firstLine="0"/>
              <w:rPr>
                <w:kern w:val="28"/>
              </w:rPr>
            </w:pPr>
            <w:r>
              <w:rPr>
                <w:rFonts w:hint="eastAsia"/>
                <w:kern w:val="28"/>
              </w:rPr>
              <w:t xml:space="preserve">    </w:t>
            </w:r>
            <w:r w:rsidRPr="00505F4E">
              <w:rPr>
                <w:kern w:val="28"/>
              </w:rPr>
              <w:t>return (item &gt; 2);</w:t>
            </w:r>
          </w:p>
          <w:p w:rsidR="00B7794F" w:rsidRPr="00505F4E" w:rsidRDefault="00B7794F" w:rsidP="00B7794F">
            <w:pPr>
              <w:ind w:firstLine="0"/>
              <w:rPr>
                <w:kern w:val="28"/>
              </w:rPr>
            </w:pPr>
            <w:r w:rsidRPr="00505F4E">
              <w:rPr>
                <w:kern w:val="28"/>
              </w:rPr>
              <w:t>});</w:t>
            </w:r>
          </w:p>
          <w:p w:rsidR="00B7794F" w:rsidRPr="00505F4E" w:rsidRDefault="00B7794F" w:rsidP="00B7794F">
            <w:pPr>
              <w:ind w:firstLine="0"/>
              <w:rPr>
                <w:kern w:val="28"/>
              </w:rPr>
            </w:pPr>
            <w:r w:rsidRPr="00505F4E">
              <w:rPr>
                <w:kern w:val="28"/>
              </w:rPr>
              <w:t>alert(everyResult); //false</w:t>
            </w:r>
          </w:p>
          <w:p w:rsidR="00B7794F" w:rsidRPr="00505F4E" w:rsidRDefault="00B7794F" w:rsidP="00B7794F">
            <w:pPr>
              <w:rPr>
                <w:kern w:val="28"/>
              </w:rPr>
            </w:pPr>
          </w:p>
          <w:p w:rsidR="00B7794F" w:rsidRPr="00505F4E" w:rsidRDefault="00B7794F" w:rsidP="00B7794F">
            <w:pPr>
              <w:ind w:firstLine="0"/>
              <w:rPr>
                <w:kern w:val="28"/>
              </w:rPr>
            </w:pPr>
            <w:r w:rsidRPr="00505F4E">
              <w:rPr>
                <w:rFonts w:hint="eastAsia"/>
                <w:kern w:val="28"/>
              </w:rPr>
              <w:t>•</w:t>
            </w:r>
            <w:r w:rsidRPr="00505F4E">
              <w:rPr>
                <w:kern w:val="28"/>
              </w:rPr>
              <w:t>filter()：对数组中的每一项运行给定函数，返回该函数会返回true 的</w:t>
            </w:r>
            <w:proofErr w:type="gramStart"/>
            <w:r w:rsidRPr="00505F4E">
              <w:rPr>
                <w:kern w:val="28"/>
              </w:rPr>
              <w:t>项组成</w:t>
            </w:r>
            <w:proofErr w:type="gramEnd"/>
            <w:r w:rsidRPr="00505F4E">
              <w:rPr>
                <w:kern w:val="28"/>
              </w:rPr>
              <w:t>的数组。</w:t>
            </w:r>
          </w:p>
          <w:p w:rsidR="00B7794F" w:rsidRPr="00505F4E" w:rsidRDefault="00B7794F" w:rsidP="00B7794F">
            <w:pPr>
              <w:ind w:firstLine="0"/>
              <w:rPr>
                <w:kern w:val="28"/>
              </w:rPr>
            </w:pPr>
            <w:r w:rsidRPr="00505F4E">
              <w:rPr>
                <w:rFonts w:hint="eastAsia"/>
                <w:kern w:val="28"/>
              </w:rPr>
              <w:t>例如：</w:t>
            </w:r>
          </w:p>
          <w:p w:rsidR="00B7794F" w:rsidRPr="00505F4E" w:rsidRDefault="00B7794F" w:rsidP="00B7794F">
            <w:pPr>
              <w:ind w:firstLine="0"/>
              <w:rPr>
                <w:kern w:val="28"/>
              </w:rPr>
            </w:pPr>
            <w:r w:rsidRPr="00505F4E">
              <w:rPr>
                <w:kern w:val="28"/>
              </w:rPr>
              <w:t>var filterResult = numbers.filter(function(item, index, array){</w:t>
            </w:r>
          </w:p>
          <w:p w:rsidR="00B7794F" w:rsidRPr="00505F4E" w:rsidRDefault="00B7794F" w:rsidP="00B7794F">
            <w:pPr>
              <w:ind w:firstLine="0"/>
              <w:rPr>
                <w:kern w:val="28"/>
              </w:rPr>
            </w:pPr>
            <w:r w:rsidRPr="00505F4E">
              <w:rPr>
                <w:kern w:val="28"/>
              </w:rPr>
              <w:t>return (item &gt; 2);</w:t>
            </w:r>
          </w:p>
          <w:p w:rsidR="00B7794F" w:rsidRPr="00505F4E" w:rsidRDefault="00B7794F" w:rsidP="00B7794F">
            <w:pPr>
              <w:ind w:firstLine="0"/>
              <w:rPr>
                <w:kern w:val="28"/>
              </w:rPr>
            </w:pPr>
            <w:r w:rsidRPr="00505F4E">
              <w:rPr>
                <w:kern w:val="28"/>
              </w:rPr>
              <w:t>});</w:t>
            </w:r>
          </w:p>
          <w:p w:rsidR="00B7794F" w:rsidRPr="00505F4E" w:rsidRDefault="00B7794F" w:rsidP="00B7794F">
            <w:pPr>
              <w:ind w:firstLine="0"/>
              <w:rPr>
                <w:kern w:val="28"/>
              </w:rPr>
            </w:pPr>
            <w:r w:rsidRPr="00505F4E">
              <w:rPr>
                <w:kern w:val="28"/>
              </w:rPr>
              <w:t>alert(filterResult); //[3,4,5,4,3]</w:t>
            </w:r>
          </w:p>
          <w:p w:rsidR="00B7794F" w:rsidRPr="00505F4E" w:rsidRDefault="00B7794F" w:rsidP="00B7794F">
            <w:pPr>
              <w:rPr>
                <w:kern w:val="28"/>
              </w:rPr>
            </w:pPr>
          </w:p>
          <w:p w:rsidR="00B7794F" w:rsidRPr="00505F4E" w:rsidRDefault="00B7794F" w:rsidP="00B7794F">
            <w:pPr>
              <w:ind w:firstLine="0"/>
              <w:rPr>
                <w:kern w:val="28"/>
              </w:rPr>
            </w:pPr>
            <w:r w:rsidRPr="00505F4E">
              <w:rPr>
                <w:rFonts w:hint="eastAsia"/>
                <w:kern w:val="28"/>
              </w:rPr>
              <w:t>•</w:t>
            </w:r>
            <w:r w:rsidRPr="00505F4E">
              <w:rPr>
                <w:kern w:val="28"/>
              </w:rPr>
              <w:t xml:space="preserve"> forEach()：对数组中的每一项运行给定函数。这个方法没有返回值。</w:t>
            </w:r>
          </w:p>
          <w:p w:rsidR="00B7794F" w:rsidRDefault="00B7794F" w:rsidP="00B7794F">
            <w:pPr>
              <w:ind w:firstLine="0"/>
              <w:rPr>
                <w:kern w:val="28"/>
              </w:rPr>
            </w:pPr>
            <w:r w:rsidRPr="00505F4E">
              <w:rPr>
                <w:rFonts w:hint="eastAsia"/>
                <w:kern w:val="28"/>
              </w:rPr>
              <w:t>•</w:t>
            </w:r>
            <w:r w:rsidRPr="00505F4E">
              <w:rPr>
                <w:kern w:val="28"/>
              </w:rPr>
              <w:t xml:space="preserve"> map()：对数组中的每一项运行给定函数，返回每次函数调用的结果组成的数组。例如：</w:t>
            </w:r>
          </w:p>
          <w:p w:rsidR="00B7794F" w:rsidRPr="00505F4E" w:rsidRDefault="00B7794F" w:rsidP="00B7794F">
            <w:pPr>
              <w:ind w:firstLine="0"/>
              <w:rPr>
                <w:kern w:val="28"/>
              </w:rPr>
            </w:pPr>
            <w:r w:rsidRPr="00505F4E">
              <w:rPr>
                <w:kern w:val="28"/>
              </w:rPr>
              <w:t>var numbers = [1,2,3,4,5,4,3,2,1];</w:t>
            </w:r>
          </w:p>
          <w:p w:rsidR="00B7794F" w:rsidRPr="00505F4E" w:rsidRDefault="00B7794F" w:rsidP="00B7794F">
            <w:pPr>
              <w:ind w:firstLine="0"/>
              <w:rPr>
                <w:kern w:val="28"/>
              </w:rPr>
            </w:pPr>
            <w:r w:rsidRPr="00505F4E">
              <w:rPr>
                <w:kern w:val="28"/>
              </w:rPr>
              <w:t>var mapResult = numbers.map(function(item, index, array){</w:t>
            </w:r>
          </w:p>
          <w:p w:rsidR="00B7794F" w:rsidRPr="00505F4E" w:rsidRDefault="00B7794F" w:rsidP="00B7794F">
            <w:pPr>
              <w:rPr>
                <w:kern w:val="28"/>
              </w:rPr>
            </w:pPr>
            <w:r w:rsidRPr="00505F4E">
              <w:rPr>
                <w:kern w:val="28"/>
              </w:rPr>
              <w:t>return item * 2;</w:t>
            </w:r>
          </w:p>
          <w:p w:rsidR="00B7794F" w:rsidRPr="00505F4E" w:rsidRDefault="00B7794F" w:rsidP="00B7794F">
            <w:pPr>
              <w:ind w:firstLine="0"/>
              <w:rPr>
                <w:kern w:val="28"/>
              </w:rPr>
            </w:pPr>
            <w:r w:rsidRPr="00505F4E">
              <w:rPr>
                <w:kern w:val="28"/>
              </w:rPr>
              <w:lastRenderedPageBreak/>
              <w:t>});</w:t>
            </w:r>
          </w:p>
          <w:p w:rsidR="00B7794F" w:rsidRPr="00505F4E" w:rsidRDefault="00B7794F" w:rsidP="00B7794F">
            <w:pPr>
              <w:ind w:firstLine="0"/>
              <w:rPr>
                <w:kern w:val="28"/>
              </w:rPr>
            </w:pPr>
            <w:r w:rsidRPr="00505F4E">
              <w:rPr>
                <w:kern w:val="28"/>
              </w:rPr>
              <w:t>alert(mapResult); //[2,4,6,8,10,8,6,4,2]</w:t>
            </w:r>
          </w:p>
          <w:p w:rsidR="00B7794F" w:rsidRPr="00505F4E" w:rsidRDefault="00B7794F" w:rsidP="00B7794F">
            <w:pPr>
              <w:ind w:firstLine="0"/>
              <w:rPr>
                <w:kern w:val="28"/>
              </w:rPr>
            </w:pPr>
            <w:r w:rsidRPr="00505F4E">
              <w:rPr>
                <w:kern w:val="28"/>
              </w:rPr>
              <w:t>some()：对数组中的每一项运行给定函数，如果该函数对任一项返回true，则返回true。例如：</w:t>
            </w:r>
          </w:p>
          <w:p w:rsidR="00B7794F" w:rsidRPr="00505F4E" w:rsidRDefault="00B7794F" w:rsidP="00B7794F">
            <w:pPr>
              <w:ind w:firstLine="0"/>
              <w:rPr>
                <w:kern w:val="28"/>
              </w:rPr>
            </w:pPr>
            <w:r w:rsidRPr="00505F4E">
              <w:rPr>
                <w:kern w:val="28"/>
              </w:rPr>
              <w:t>var someResult = numbers.some(function(item, index, array){</w:t>
            </w:r>
          </w:p>
          <w:p w:rsidR="00B7794F" w:rsidRPr="00505F4E" w:rsidRDefault="00B7794F" w:rsidP="00B7794F">
            <w:pPr>
              <w:rPr>
                <w:kern w:val="28"/>
              </w:rPr>
            </w:pPr>
            <w:r w:rsidRPr="00505F4E">
              <w:rPr>
                <w:kern w:val="28"/>
              </w:rPr>
              <w:t>return (item &gt; 2);</w:t>
            </w:r>
          </w:p>
          <w:p w:rsidR="00B7794F" w:rsidRPr="00505F4E" w:rsidRDefault="00B7794F" w:rsidP="00B7794F">
            <w:pPr>
              <w:ind w:firstLine="0"/>
              <w:rPr>
                <w:kern w:val="28"/>
              </w:rPr>
            </w:pPr>
            <w:r w:rsidRPr="00505F4E">
              <w:rPr>
                <w:kern w:val="28"/>
              </w:rPr>
              <w:t>});</w:t>
            </w:r>
          </w:p>
          <w:p w:rsidR="00B7794F" w:rsidRPr="00B7794F" w:rsidRDefault="00B7794F" w:rsidP="00B7794F">
            <w:pPr>
              <w:ind w:firstLine="0"/>
              <w:rPr>
                <w:kern w:val="28"/>
              </w:rPr>
            </w:pPr>
            <w:r w:rsidRPr="00505F4E">
              <w:rPr>
                <w:kern w:val="28"/>
              </w:rPr>
              <w:t>alert(someResult); //true</w:t>
            </w:r>
          </w:p>
        </w:tc>
      </w:tr>
    </w:tbl>
    <w:p w:rsidR="00B7794F" w:rsidRPr="00B7794F" w:rsidRDefault="00B7794F" w:rsidP="00B7794F"/>
    <w:p w:rsidR="00505F4E" w:rsidRDefault="00505F4E" w:rsidP="000562AB">
      <w:pPr>
        <w:pStyle w:val="2"/>
        <w:rPr>
          <w:kern w:val="28"/>
        </w:rPr>
      </w:pPr>
      <w:r w:rsidRPr="00505F4E">
        <w:rPr>
          <w:kern w:val="28"/>
        </w:rPr>
        <w:t>归并方法</w:t>
      </w:r>
    </w:p>
    <w:tbl>
      <w:tblPr>
        <w:tblStyle w:val="a8"/>
        <w:tblW w:w="0" w:type="auto"/>
        <w:tblInd w:w="468" w:type="dxa"/>
        <w:tblLook w:val="04A0" w:firstRow="1" w:lastRow="0" w:firstColumn="1" w:lastColumn="0" w:noHBand="0" w:noVBand="1"/>
      </w:tblPr>
      <w:tblGrid>
        <w:gridCol w:w="8388"/>
      </w:tblGrid>
      <w:tr w:rsidR="00B7794F" w:rsidTr="00B7794F">
        <w:tc>
          <w:tcPr>
            <w:tcW w:w="8388" w:type="dxa"/>
          </w:tcPr>
          <w:p w:rsidR="00B7794F" w:rsidRPr="00505F4E" w:rsidRDefault="00B7794F" w:rsidP="00B7794F">
            <w:pPr>
              <w:ind w:firstLine="0"/>
              <w:rPr>
                <w:kern w:val="28"/>
              </w:rPr>
            </w:pPr>
            <w:r w:rsidRPr="00505F4E">
              <w:rPr>
                <w:kern w:val="28"/>
              </w:rPr>
              <w:t>reduce()和reduceRight()接收四个参数：前一个值、当前值、项的索引和数组对象。中，reduce()方法从数组的第一项开始，逐个遍历到最后。reduceRight()则从数组的最后一项开始，向前遍历到第一项。</w:t>
            </w:r>
          </w:p>
          <w:p w:rsidR="00B7794F" w:rsidRPr="00505F4E" w:rsidRDefault="00B7794F" w:rsidP="00B7794F">
            <w:pPr>
              <w:ind w:firstLine="0"/>
              <w:rPr>
                <w:kern w:val="28"/>
              </w:rPr>
            </w:pPr>
            <w:r w:rsidRPr="00505F4E">
              <w:rPr>
                <w:rFonts w:hint="eastAsia"/>
                <w:kern w:val="28"/>
              </w:rPr>
              <w:t>例子：</w:t>
            </w:r>
            <w:r w:rsidRPr="00505F4E">
              <w:rPr>
                <w:kern w:val="28"/>
              </w:rPr>
              <w:t>var values = [1,2,3,4,5];</w:t>
            </w:r>
          </w:p>
          <w:p w:rsidR="00B7794F" w:rsidRPr="00505F4E" w:rsidRDefault="00B7794F" w:rsidP="00B7794F">
            <w:pPr>
              <w:ind w:firstLine="0"/>
              <w:rPr>
                <w:kern w:val="28"/>
              </w:rPr>
            </w:pPr>
            <w:r w:rsidRPr="00505F4E">
              <w:rPr>
                <w:kern w:val="28"/>
              </w:rPr>
              <w:t>var sum = values.reduce(function(prev, cur, index, array){</w:t>
            </w:r>
          </w:p>
          <w:p w:rsidR="00B7794F" w:rsidRPr="00505F4E" w:rsidRDefault="00B7794F" w:rsidP="00B7794F">
            <w:pPr>
              <w:ind w:left="720"/>
              <w:rPr>
                <w:kern w:val="28"/>
              </w:rPr>
            </w:pPr>
            <w:r w:rsidRPr="00505F4E">
              <w:rPr>
                <w:kern w:val="28"/>
              </w:rPr>
              <w:t>return prev + cur;</w:t>
            </w:r>
          </w:p>
          <w:p w:rsidR="00B7794F" w:rsidRPr="00505F4E" w:rsidRDefault="00B7794F" w:rsidP="00B7794F">
            <w:pPr>
              <w:ind w:firstLine="0"/>
              <w:rPr>
                <w:kern w:val="28"/>
              </w:rPr>
            </w:pPr>
            <w:r w:rsidRPr="00505F4E">
              <w:rPr>
                <w:kern w:val="28"/>
              </w:rPr>
              <w:t>});</w:t>
            </w:r>
          </w:p>
          <w:p w:rsidR="00B7794F" w:rsidRPr="00505F4E" w:rsidRDefault="00B7794F" w:rsidP="00B7794F">
            <w:pPr>
              <w:ind w:firstLine="0"/>
              <w:rPr>
                <w:kern w:val="28"/>
              </w:rPr>
            </w:pPr>
            <w:r w:rsidRPr="00505F4E">
              <w:rPr>
                <w:kern w:val="28"/>
              </w:rPr>
              <w:t>alert(sum); //15</w:t>
            </w:r>
          </w:p>
          <w:p w:rsidR="00B7794F" w:rsidRPr="00505F4E" w:rsidRDefault="00B7794F" w:rsidP="00B7794F">
            <w:pPr>
              <w:ind w:firstLine="0"/>
              <w:rPr>
                <w:kern w:val="28"/>
              </w:rPr>
            </w:pPr>
            <w:r w:rsidRPr="00505F4E">
              <w:rPr>
                <w:kern w:val="28"/>
              </w:rPr>
              <w:t>ArrayReductionExample01.htm</w:t>
            </w:r>
          </w:p>
          <w:p w:rsidR="00B7794F" w:rsidRDefault="00B7794F" w:rsidP="00B7794F">
            <w:pPr>
              <w:ind w:firstLine="0"/>
              <w:rPr>
                <w:kern w:val="28"/>
              </w:rPr>
            </w:pPr>
            <w:r w:rsidRPr="00505F4E">
              <w:rPr>
                <w:rFonts w:hint="eastAsia"/>
                <w:kern w:val="28"/>
              </w:rPr>
              <w:t>第一次执行回调函数，</w:t>
            </w:r>
            <w:r w:rsidRPr="00505F4E">
              <w:rPr>
                <w:kern w:val="28"/>
              </w:rPr>
              <w:t>prev 是1，cur 是2。第二次，prev 是3（1 加2 的结果），cur 是3（数组的第三项）。这个过程会持续到把数组中的每一项都访问一遍，最后返回结果。</w:t>
            </w:r>
          </w:p>
          <w:p w:rsidR="00B7794F" w:rsidRDefault="00B7794F" w:rsidP="00B7794F">
            <w:pPr>
              <w:ind w:firstLine="0"/>
            </w:pPr>
          </w:p>
        </w:tc>
      </w:tr>
    </w:tbl>
    <w:p w:rsidR="00B7794F" w:rsidRPr="00B7794F" w:rsidRDefault="00B7794F" w:rsidP="00B7794F"/>
    <w:p w:rsidR="000562AB" w:rsidRPr="00505F4E" w:rsidRDefault="000562AB" w:rsidP="00505F4E">
      <w:pPr>
        <w:rPr>
          <w:kern w:val="28"/>
        </w:rPr>
      </w:pPr>
    </w:p>
    <w:p w:rsidR="00505F4E" w:rsidRPr="009A2238" w:rsidRDefault="00505F4E" w:rsidP="009A2238">
      <w:pPr>
        <w:pStyle w:val="1"/>
        <w:rPr>
          <w:kern w:val="28"/>
        </w:rPr>
      </w:pPr>
      <w:r w:rsidRPr="00505F4E">
        <w:rPr>
          <w:kern w:val="28"/>
        </w:rPr>
        <w:t>Date</w:t>
      </w:r>
      <w:r w:rsidRPr="00505F4E">
        <w:rPr>
          <w:kern w:val="28"/>
        </w:rPr>
        <w:t>类型</w:t>
      </w:r>
    </w:p>
    <w:p w:rsidR="00505F4E" w:rsidRDefault="00505F4E" w:rsidP="009A2238">
      <w:pPr>
        <w:ind w:left="360" w:firstLine="360"/>
        <w:rPr>
          <w:kern w:val="28"/>
        </w:rPr>
      </w:pPr>
      <w:r w:rsidRPr="00505F4E">
        <w:rPr>
          <w:kern w:val="28"/>
        </w:rPr>
        <w:t>var now = new Date();//在调用Date 构造函数而不传递</w:t>
      </w:r>
      <w:proofErr w:type="gramStart"/>
      <w:r w:rsidRPr="00505F4E">
        <w:rPr>
          <w:kern w:val="28"/>
        </w:rPr>
        <w:t>参创建</w:t>
      </w:r>
      <w:proofErr w:type="gramEnd"/>
      <w:r w:rsidRPr="00505F4E">
        <w:rPr>
          <w:kern w:val="28"/>
        </w:rPr>
        <w:t>的对象自动获得当前日期和时间。如果想根据特定的日期和时间创建日期对象，必须传入表示该日期的毫秒数。ECMAScript 提供了两个方法：Date.parse()和Date.UTC()，他们都是返回毫秒数。</w:t>
      </w:r>
    </w:p>
    <w:tbl>
      <w:tblPr>
        <w:tblStyle w:val="a8"/>
        <w:tblW w:w="0" w:type="auto"/>
        <w:tblInd w:w="468" w:type="dxa"/>
        <w:tblLook w:val="04A0" w:firstRow="1" w:lastRow="0" w:firstColumn="1" w:lastColumn="0" w:noHBand="0" w:noVBand="1"/>
      </w:tblPr>
      <w:tblGrid>
        <w:gridCol w:w="8388"/>
      </w:tblGrid>
      <w:tr w:rsidR="009A2238" w:rsidTr="009A2238">
        <w:tc>
          <w:tcPr>
            <w:tcW w:w="8388" w:type="dxa"/>
          </w:tcPr>
          <w:p w:rsidR="00505F4E" w:rsidRPr="009A2238" w:rsidRDefault="00505F4E" w:rsidP="009A2238">
            <w:pPr>
              <w:ind w:firstLine="0"/>
              <w:rPr>
                <w:kern w:val="28"/>
              </w:rPr>
            </w:pPr>
            <w:r w:rsidRPr="009A2238">
              <w:rPr>
                <w:rFonts w:hint="eastAsia"/>
                <w:kern w:val="28"/>
              </w:rPr>
              <w:t>方法</w:t>
            </w:r>
            <w:r w:rsidRPr="009A2238">
              <w:rPr>
                <w:kern w:val="28"/>
              </w:rPr>
              <w:t>1. Date.parse()接收一个个表示日期的字符串参数：</w:t>
            </w:r>
          </w:p>
          <w:p w:rsidR="00505F4E" w:rsidRPr="009A2238" w:rsidRDefault="00505F4E" w:rsidP="00307047">
            <w:pPr>
              <w:pStyle w:val="a5"/>
              <w:numPr>
                <w:ilvl w:val="0"/>
                <w:numId w:val="6"/>
              </w:numPr>
              <w:rPr>
                <w:kern w:val="28"/>
              </w:rPr>
            </w:pPr>
            <w:r w:rsidRPr="009A2238">
              <w:rPr>
                <w:kern w:val="28"/>
              </w:rPr>
              <w:t>“月/日/年”，如6/13/2004；</w:t>
            </w:r>
          </w:p>
          <w:p w:rsidR="00505F4E" w:rsidRPr="009A2238" w:rsidRDefault="00505F4E" w:rsidP="00307047">
            <w:pPr>
              <w:pStyle w:val="a5"/>
              <w:numPr>
                <w:ilvl w:val="0"/>
                <w:numId w:val="6"/>
              </w:numPr>
              <w:rPr>
                <w:kern w:val="28"/>
              </w:rPr>
            </w:pPr>
            <w:r w:rsidRPr="009A2238">
              <w:rPr>
                <w:kern w:val="28"/>
              </w:rPr>
              <w:t>“英文月名 日,年”，如January 12,2004；</w:t>
            </w:r>
          </w:p>
          <w:p w:rsidR="00505F4E" w:rsidRPr="009A2238" w:rsidRDefault="00505F4E" w:rsidP="00307047">
            <w:pPr>
              <w:pStyle w:val="a5"/>
              <w:numPr>
                <w:ilvl w:val="0"/>
                <w:numId w:val="6"/>
              </w:numPr>
              <w:rPr>
                <w:kern w:val="28"/>
              </w:rPr>
            </w:pPr>
            <w:r w:rsidRPr="009A2238">
              <w:rPr>
                <w:kern w:val="28"/>
              </w:rPr>
              <w:t>“英文星期几 英文月名 日 年 时:分:秒 时区”，如Tue May 25 2004 00:00:00 GMT-0700。</w:t>
            </w:r>
          </w:p>
          <w:p w:rsidR="00505F4E" w:rsidRPr="009A2238" w:rsidRDefault="00505F4E" w:rsidP="00307047">
            <w:pPr>
              <w:pStyle w:val="a5"/>
              <w:numPr>
                <w:ilvl w:val="0"/>
                <w:numId w:val="6"/>
              </w:numPr>
              <w:rPr>
                <w:kern w:val="28"/>
              </w:rPr>
            </w:pPr>
            <w:r w:rsidRPr="009A2238">
              <w:rPr>
                <w:rFonts w:cs="微软雅黑" w:hint="eastAsia"/>
                <w:kern w:val="28"/>
              </w:rPr>
              <w:t xml:space="preserve">ISO 8601 </w:t>
            </w:r>
            <w:r w:rsidRPr="009A2238">
              <w:rPr>
                <w:kern w:val="28"/>
              </w:rPr>
              <w:t>扩展格式YYYY-MM-DDTHH:mm:ss.sssZ（例如2004-05-25T00:00:00）。只有兼容ECMAScript 5 的实现支持这种格式。</w:t>
            </w:r>
          </w:p>
          <w:p w:rsidR="00505F4E" w:rsidRPr="009A2238" w:rsidRDefault="00505F4E" w:rsidP="009A2238">
            <w:pPr>
              <w:ind w:firstLine="0"/>
              <w:rPr>
                <w:kern w:val="28"/>
              </w:rPr>
            </w:pPr>
            <w:r w:rsidRPr="009A2238">
              <w:rPr>
                <w:rFonts w:hint="eastAsia"/>
                <w:kern w:val="28"/>
              </w:rPr>
              <w:t>注意：如果传入</w:t>
            </w:r>
            <w:r w:rsidRPr="009A2238">
              <w:rPr>
                <w:kern w:val="28"/>
              </w:rPr>
              <w:t>Date.parse()方法的字符串不能表示日期，那么它会返回NaN。实际上，如果直接将表示日期的字符串传递给Date 构造函数，也会在后台调用Date.parse()。</w:t>
            </w:r>
          </w:p>
          <w:p w:rsidR="00505F4E" w:rsidRPr="009A2238" w:rsidRDefault="00505F4E" w:rsidP="009A2238">
            <w:pPr>
              <w:ind w:firstLine="0"/>
              <w:rPr>
                <w:kern w:val="28"/>
              </w:rPr>
            </w:pPr>
            <w:r w:rsidRPr="009A2238">
              <w:rPr>
                <w:kern w:val="28"/>
              </w:rPr>
              <w:t>var someDate = new Date("May 25, 2004");等价于var someDate = new Date(Date.parse("May 25, 2004"));</w:t>
            </w:r>
          </w:p>
          <w:p w:rsidR="009A2238" w:rsidRDefault="00505F4E" w:rsidP="009A2238">
            <w:pPr>
              <w:ind w:firstLine="0"/>
              <w:rPr>
                <w:kern w:val="28"/>
              </w:rPr>
            </w:pPr>
            <w:r w:rsidRPr="009A2238">
              <w:rPr>
                <w:rFonts w:hint="eastAsia"/>
                <w:kern w:val="28"/>
              </w:rPr>
              <w:t>日期对象及其在不同浏览器中的实现有许多奇怪的行为。其中有一种倾向是将超出范围的值替换成当前的值，以便生成输出。例如，在解析</w:t>
            </w:r>
            <w:r w:rsidRPr="009A2238">
              <w:rPr>
                <w:kern w:val="28"/>
              </w:rPr>
              <w:t>"January 32, 2007"时，有的浏览器会将其解释为"February 1, 2007"。而Opera 则倾向于插入当前月份的当前日期，返回"January 当前日期，2007"。也就是说，如果在2007 年9 月21 日运行前面的代码，将会得到"January 21, 2007"（都是21 日）。</w:t>
            </w:r>
          </w:p>
        </w:tc>
      </w:tr>
      <w:tr w:rsidR="009A2238" w:rsidTr="009A2238">
        <w:tc>
          <w:tcPr>
            <w:tcW w:w="8388" w:type="dxa"/>
          </w:tcPr>
          <w:p w:rsidR="009A2238" w:rsidRPr="009A2238" w:rsidRDefault="009A2238" w:rsidP="009A2238">
            <w:pPr>
              <w:ind w:firstLine="0"/>
              <w:rPr>
                <w:kern w:val="28"/>
              </w:rPr>
            </w:pPr>
            <w:r w:rsidRPr="009A2238">
              <w:rPr>
                <w:rFonts w:hint="eastAsia"/>
                <w:kern w:val="28"/>
              </w:rPr>
              <w:lastRenderedPageBreak/>
              <w:t>方法</w:t>
            </w:r>
            <w:r w:rsidRPr="009A2238">
              <w:rPr>
                <w:kern w:val="28"/>
              </w:rPr>
              <w:t>2. Date.UTC()的参数分别是年份、基于0 的月份（一月是0，二月是1，以此类推）、月中的哪一天（1 到31）、小时数（0 到23）、分钟、</w:t>
            </w:r>
            <w:proofErr w:type="gramStart"/>
            <w:r w:rsidRPr="009A2238">
              <w:rPr>
                <w:kern w:val="28"/>
              </w:rPr>
              <w:t>秒以及毫秒</w:t>
            </w:r>
            <w:proofErr w:type="gramEnd"/>
            <w:r w:rsidRPr="009A2238">
              <w:rPr>
                <w:kern w:val="28"/>
              </w:rPr>
              <w:t>数。在这些参数中，只有前两个参数（年和月）是必需的。如果没有提供月中的天数，则假设天数为1；如果省略其他参数，则统统假设为0。</w:t>
            </w:r>
          </w:p>
          <w:p w:rsidR="009A2238" w:rsidRPr="009A2238" w:rsidRDefault="009A2238" w:rsidP="009A2238">
            <w:pPr>
              <w:ind w:firstLine="0"/>
              <w:rPr>
                <w:kern w:val="28"/>
              </w:rPr>
            </w:pPr>
            <w:r w:rsidRPr="009A2238">
              <w:rPr>
                <w:kern w:val="28"/>
              </w:rPr>
              <w:t>// GMT 时间2000 年1 月1 日午夜零时</w:t>
            </w:r>
          </w:p>
          <w:p w:rsidR="009A2238" w:rsidRPr="009A2238" w:rsidRDefault="009A2238" w:rsidP="009A2238">
            <w:pPr>
              <w:ind w:firstLine="0"/>
              <w:rPr>
                <w:kern w:val="28"/>
              </w:rPr>
            </w:pPr>
            <w:r w:rsidRPr="009A2238">
              <w:rPr>
                <w:kern w:val="28"/>
              </w:rPr>
              <w:t>var y2k = new Date(Date.UTC(2000, 0));</w:t>
            </w:r>
          </w:p>
          <w:p w:rsidR="009A2238" w:rsidRPr="009A2238" w:rsidRDefault="009A2238" w:rsidP="009A2238">
            <w:pPr>
              <w:ind w:firstLine="0"/>
              <w:rPr>
                <w:kern w:val="28"/>
              </w:rPr>
            </w:pPr>
            <w:r w:rsidRPr="009A2238">
              <w:rPr>
                <w:kern w:val="28"/>
              </w:rPr>
              <w:t>// GMT 时间2005 年5 月5 日下午5:55:55</w:t>
            </w:r>
          </w:p>
          <w:p w:rsidR="009A2238" w:rsidRPr="009A2238" w:rsidRDefault="009A2238" w:rsidP="009A2238">
            <w:pPr>
              <w:ind w:firstLine="0"/>
              <w:rPr>
                <w:kern w:val="28"/>
              </w:rPr>
            </w:pPr>
            <w:r w:rsidRPr="009A2238">
              <w:rPr>
                <w:kern w:val="28"/>
              </w:rPr>
              <w:t>var allFives = new Date(Date.UTC(2005, 4, 5, 17, 55, 55));</w:t>
            </w:r>
          </w:p>
          <w:p w:rsidR="009A2238" w:rsidRPr="009A2238" w:rsidRDefault="009A2238" w:rsidP="009A2238">
            <w:pPr>
              <w:ind w:firstLine="0"/>
              <w:rPr>
                <w:kern w:val="28"/>
              </w:rPr>
            </w:pPr>
            <w:r w:rsidRPr="009A2238">
              <w:rPr>
                <w:rFonts w:hint="eastAsia"/>
                <w:kern w:val="28"/>
              </w:rPr>
              <w:t>注意：</w:t>
            </w:r>
            <w:r w:rsidRPr="009A2238">
              <w:rPr>
                <w:kern w:val="28"/>
              </w:rPr>
              <w:t>Date 构造函数也会模仿Date.UTC()，但有一点明显不同：日期和时间都基于本地时区而非GMT 来创建。不过，Date 构造函数接收的参数仍然Date.UTC()相同。</w:t>
            </w:r>
          </w:p>
          <w:p w:rsidR="009A2238" w:rsidRPr="009A2238" w:rsidRDefault="009A2238" w:rsidP="009A2238">
            <w:pPr>
              <w:ind w:firstLine="0"/>
              <w:rPr>
                <w:kern w:val="28"/>
              </w:rPr>
            </w:pPr>
            <w:r w:rsidRPr="009A2238">
              <w:rPr>
                <w:kern w:val="28"/>
              </w:rPr>
              <w:t>// 本地时间2000 年1 月1 日午夜零时</w:t>
            </w:r>
          </w:p>
          <w:p w:rsidR="009A2238" w:rsidRPr="009A2238" w:rsidRDefault="009A2238" w:rsidP="009A2238">
            <w:pPr>
              <w:ind w:firstLine="0"/>
              <w:rPr>
                <w:kern w:val="28"/>
              </w:rPr>
            </w:pPr>
            <w:r w:rsidRPr="009A2238">
              <w:rPr>
                <w:kern w:val="28"/>
              </w:rPr>
              <w:t>var y2k = new Date(2000, 0);</w:t>
            </w:r>
          </w:p>
          <w:p w:rsidR="009A2238" w:rsidRPr="009A2238" w:rsidRDefault="009A2238" w:rsidP="009A2238">
            <w:pPr>
              <w:ind w:firstLine="0"/>
              <w:rPr>
                <w:kern w:val="28"/>
              </w:rPr>
            </w:pPr>
            <w:r w:rsidRPr="009A2238">
              <w:rPr>
                <w:kern w:val="28"/>
              </w:rPr>
              <w:t>// 本地时间2005 年5 月5 日下午5:55:55</w:t>
            </w:r>
          </w:p>
          <w:p w:rsidR="009A2238" w:rsidRPr="009A2238" w:rsidRDefault="009A2238" w:rsidP="009A2238">
            <w:pPr>
              <w:ind w:firstLine="0"/>
              <w:rPr>
                <w:kern w:val="28"/>
              </w:rPr>
            </w:pPr>
            <w:r w:rsidRPr="009A2238">
              <w:rPr>
                <w:kern w:val="28"/>
              </w:rPr>
              <w:t>var allFives = new Date(2005, 4, 5, 17, 55, 55);</w:t>
            </w:r>
          </w:p>
        </w:tc>
      </w:tr>
      <w:tr w:rsidR="009A2238" w:rsidTr="009A2238">
        <w:tc>
          <w:tcPr>
            <w:tcW w:w="8388" w:type="dxa"/>
          </w:tcPr>
          <w:p w:rsidR="009A2238" w:rsidRPr="009A2238" w:rsidRDefault="009A2238" w:rsidP="009A2238">
            <w:pPr>
              <w:ind w:firstLine="0"/>
              <w:rPr>
                <w:kern w:val="28"/>
              </w:rPr>
            </w:pPr>
            <w:r w:rsidRPr="009A2238">
              <w:rPr>
                <w:rFonts w:hint="eastAsia"/>
                <w:kern w:val="28"/>
              </w:rPr>
              <w:t>附加方法：</w:t>
            </w:r>
            <w:r w:rsidRPr="009A2238">
              <w:rPr>
                <w:kern w:val="28"/>
              </w:rPr>
              <w:t>ECMAScript 5 添加了Data.now()方法，返回表示调用这个方法时的日期和时间的毫秒数。例如：</w:t>
            </w:r>
          </w:p>
          <w:p w:rsidR="009A2238" w:rsidRPr="009A2238" w:rsidRDefault="009A2238" w:rsidP="009A2238">
            <w:pPr>
              <w:ind w:firstLine="0"/>
              <w:rPr>
                <w:kern w:val="28"/>
              </w:rPr>
            </w:pPr>
            <w:r>
              <w:rPr>
                <w:kern w:val="28"/>
              </w:rPr>
              <w:t xml:space="preserve"> </w:t>
            </w:r>
            <w:r w:rsidRPr="009A2238">
              <w:rPr>
                <w:kern w:val="28"/>
              </w:rPr>
              <w:t>//取得开始时间</w:t>
            </w:r>
          </w:p>
          <w:p w:rsidR="009A2238" w:rsidRPr="009A2238" w:rsidRDefault="009A2238" w:rsidP="009A2238">
            <w:pPr>
              <w:ind w:firstLine="0"/>
              <w:rPr>
                <w:kern w:val="28"/>
              </w:rPr>
            </w:pPr>
            <w:r w:rsidRPr="009A2238">
              <w:rPr>
                <w:kern w:val="28"/>
              </w:rPr>
              <w:t xml:space="preserve">  var start = Date.now();</w:t>
            </w:r>
          </w:p>
          <w:p w:rsidR="009A2238" w:rsidRPr="009A2238" w:rsidRDefault="009A2238" w:rsidP="009A2238">
            <w:pPr>
              <w:ind w:firstLine="0"/>
              <w:rPr>
                <w:color w:val="FF0000"/>
                <w:kern w:val="28"/>
              </w:rPr>
            </w:pPr>
            <w:r w:rsidRPr="009A2238">
              <w:rPr>
                <w:rFonts w:hint="eastAsia"/>
                <w:kern w:val="28"/>
              </w:rPr>
              <w:t>注意：支持</w:t>
            </w:r>
            <w:r w:rsidRPr="009A2238">
              <w:rPr>
                <w:kern w:val="28"/>
              </w:rPr>
              <w:t>Data.now()方法的浏览器包括IE9+、Firefox 3+、Safari 3+、Opera 10.5 和Chrome。在不支持它的浏览器中，</w:t>
            </w:r>
            <w:r w:rsidRPr="009A2238">
              <w:rPr>
                <w:color w:val="FF0000"/>
                <w:kern w:val="28"/>
              </w:rPr>
              <w:t>使用+操作符把Data 对象转换成字符串，也可以达到同样的目的。</w:t>
            </w:r>
          </w:p>
          <w:p w:rsidR="009A2238" w:rsidRPr="009A2238" w:rsidRDefault="009A2238" w:rsidP="009A2238">
            <w:pPr>
              <w:ind w:firstLine="0"/>
              <w:rPr>
                <w:color w:val="FF0000"/>
                <w:kern w:val="28"/>
              </w:rPr>
            </w:pPr>
            <w:r w:rsidRPr="009A2238">
              <w:rPr>
                <w:color w:val="FF0000"/>
                <w:kern w:val="28"/>
              </w:rPr>
              <w:t>//取得开始时间</w:t>
            </w:r>
          </w:p>
          <w:p w:rsidR="009A2238" w:rsidRPr="009A2238" w:rsidRDefault="009A2238" w:rsidP="009A2238">
            <w:pPr>
              <w:ind w:firstLine="0"/>
              <w:rPr>
                <w:kern w:val="28"/>
              </w:rPr>
            </w:pPr>
            <w:r w:rsidRPr="009A2238">
              <w:rPr>
                <w:kern w:val="28"/>
              </w:rPr>
              <w:lastRenderedPageBreak/>
              <w:t>var start = +new Date();</w:t>
            </w:r>
          </w:p>
        </w:tc>
      </w:tr>
    </w:tbl>
    <w:p w:rsidR="00505F4E" w:rsidRPr="00505F4E" w:rsidRDefault="00505F4E" w:rsidP="009A2238">
      <w:pPr>
        <w:ind w:firstLine="0"/>
        <w:rPr>
          <w:kern w:val="28"/>
        </w:rPr>
      </w:pPr>
    </w:p>
    <w:p w:rsidR="00505F4E" w:rsidRPr="009A2238" w:rsidRDefault="00505F4E" w:rsidP="00307047">
      <w:pPr>
        <w:pStyle w:val="2"/>
        <w:numPr>
          <w:ilvl w:val="0"/>
          <w:numId w:val="7"/>
        </w:numPr>
        <w:rPr>
          <w:kern w:val="28"/>
        </w:rPr>
      </w:pPr>
      <w:r w:rsidRPr="009A2238">
        <w:rPr>
          <w:kern w:val="28"/>
        </w:rPr>
        <w:t>继承方法</w:t>
      </w:r>
    </w:p>
    <w:p w:rsidR="00505F4E" w:rsidRPr="00505F4E" w:rsidRDefault="00505F4E" w:rsidP="009A2238">
      <w:pPr>
        <w:pStyle w:val="3"/>
        <w:rPr>
          <w:kern w:val="28"/>
        </w:rPr>
      </w:pPr>
      <w:r w:rsidRPr="00505F4E">
        <w:rPr>
          <w:kern w:val="28"/>
        </w:rPr>
        <w:tab/>
        <w:t>toLocaleString()</w:t>
      </w:r>
      <w:r w:rsidRPr="00505F4E">
        <w:rPr>
          <w:kern w:val="28"/>
        </w:rPr>
        <w:t>方法</w:t>
      </w:r>
    </w:p>
    <w:p w:rsidR="00505F4E" w:rsidRPr="00505F4E" w:rsidRDefault="00505F4E" w:rsidP="009A2238">
      <w:pPr>
        <w:ind w:left="360" w:firstLine="360"/>
        <w:rPr>
          <w:kern w:val="28"/>
        </w:rPr>
      </w:pPr>
      <w:r w:rsidRPr="00505F4E">
        <w:rPr>
          <w:kern w:val="28"/>
        </w:rPr>
        <w:t>Date 类型的toLocaleString()方法会按照与浏览器设置的地区相适应的格式返回日期和时间。根据浏览器不同而不同。</w:t>
      </w:r>
    </w:p>
    <w:p w:rsidR="00505F4E" w:rsidRPr="00505F4E" w:rsidRDefault="00505F4E" w:rsidP="00505F4E">
      <w:pPr>
        <w:rPr>
          <w:kern w:val="28"/>
        </w:rPr>
      </w:pPr>
      <w:proofErr w:type="gramStart"/>
      <w:r w:rsidRPr="00505F4E">
        <w:rPr>
          <w:kern w:val="28"/>
        </w:rPr>
        <w:t>toLocaleString(</w:t>
      </w:r>
      <w:proofErr w:type="gramEnd"/>
      <w:r w:rsidRPr="00505F4E">
        <w:rPr>
          <w:kern w:val="28"/>
        </w:rPr>
        <w:t>) — Thursday, February 01, 2007 12:00:00 AM</w:t>
      </w:r>
    </w:p>
    <w:p w:rsidR="00505F4E" w:rsidRPr="00505F4E" w:rsidRDefault="00505F4E" w:rsidP="009A2238">
      <w:pPr>
        <w:pStyle w:val="3"/>
        <w:rPr>
          <w:kern w:val="28"/>
        </w:rPr>
      </w:pPr>
      <w:r w:rsidRPr="00505F4E">
        <w:rPr>
          <w:kern w:val="28"/>
        </w:rPr>
        <w:t>toString()</w:t>
      </w:r>
      <w:r w:rsidRPr="00505F4E">
        <w:rPr>
          <w:kern w:val="28"/>
        </w:rPr>
        <w:t>方法</w:t>
      </w:r>
    </w:p>
    <w:p w:rsidR="00505F4E" w:rsidRPr="00505F4E" w:rsidRDefault="00505F4E" w:rsidP="009A2238">
      <w:pPr>
        <w:ind w:left="360" w:firstLine="360"/>
        <w:rPr>
          <w:kern w:val="28"/>
        </w:rPr>
      </w:pPr>
      <w:r w:rsidRPr="00505F4E">
        <w:rPr>
          <w:kern w:val="28"/>
        </w:rPr>
        <w:t>toString()方法则通常返回带有时区信息的日期和时间，其中时间一般以军用时间（即小时的范围是0 到23）表示。根据浏览器不同而不同。</w:t>
      </w:r>
    </w:p>
    <w:p w:rsidR="00505F4E" w:rsidRPr="00505F4E" w:rsidRDefault="00505F4E" w:rsidP="00505F4E">
      <w:pPr>
        <w:rPr>
          <w:kern w:val="28"/>
        </w:rPr>
      </w:pPr>
      <w:proofErr w:type="gramStart"/>
      <w:r w:rsidRPr="00505F4E">
        <w:rPr>
          <w:kern w:val="28"/>
        </w:rPr>
        <w:t>toString(</w:t>
      </w:r>
      <w:proofErr w:type="gramEnd"/>
      <w:r w:rsidRPr="00505F4E">
        <w:rPr>
          <w:kern w:val="28"/>
        </w:rPr>
        <w:t>) — Thu Feb 1 00:00:00 PST 2007</w:t>
      </w:r>
    </w:p>
    <w:p w:rsidR="00505F4E" w:rsidRPr="00505F4E" w:rsidRDefault="00505F4E" w:rsidP="00505F4E">
      <w:pPr>
        <w:rPr>
          <w:kern w:val="28"/>
        </w:rPr>
      </w:pPr>
    </w:p>
    <w:p w:rsidR="00505F4E" w:rsidRPr="00505F4E" w:rsidRDefault="00505F4E" w:rsidP="009A2238">
      <w:pPr>
        <w:pStyle w:val="3"/>
        <w:rPr>
          <w:kern w:val="28"/>
        </w:rPr>
      </w:pPr>
      <w:r w:rsidRPr="00505F4E">
        <w:rPr>
          <w:kern w:val="28"/>
        </w:rPr>
        <w:t>valueOf()</w:t>
      </w:r>
      <w:r w:rsidRPr="00505F4E">
        <w:rPr>
          <w:kern w:val="28"/>
        </w:rPr>
        <w:t>方法</w:t>
      </w:r>
    </w:p>
    <w:p w:rsidR="00505F4E" w:rsidRDefault="00505F4E" w:rsidP="009A2238">
      <w:pPr>
        <w:ind w:left="360" w:firstLine="360"/>
        <w:rPr>
          <w:kern w:val="28"/>
        </w:rPr>
      </w:pPr>
      <w:r w:rsidRPr="00505F4E">
        <w:rPr>
          <w:kern w:val="28"/>
        </w:rPr>
        <w:t>Date 类型的valueOf()方法，则根本不返回字符串，而是返回日期的毫秒表示。因此，可以方便使用比较操作符（小于或大于）来比较日期值。请看下面的例子：</w:t>
      </w:r>
    </w:p>
    <w:tbl>
      <w:tblPr>
        <w:tblStyle w:val="a8"/>
        <w:tblW w:w="0" w:type="auto"/>
        <w:tblInd w:w="468" w:type="dxa"/>
        <w:tblLook w:val="04A0" w:firstRow="1" w:lastRow="0" w:firstColumn="1" w:lastColumn="0" w:noHBand="0" w:noVBand="1"/>
      </w:tblPr>
      <w:tblGrid>
        <w:gridCol w:w="8388"/>
      </w:tblGrid>
      <w:tr w:rsidR="009A2238" w:rsidTr="009A2238">
        <w:tc>
          <w:tcPr>
            <w:tcW w:w="8388" w:type="dxa"/>
          </w:tcPr>
          <w:p w:rsidR="009A2238" w:rsidRPr="009A2238" w:rsidRDefault="009A2238" w:rsidP="009A2238">
            <w:pPr>
              <w:ind w:firstLine="0"/>
              <w:rPr>
                <w:kern w:val="28"/>
              </w:rPr>
            </w:pPr>
            <w:r w:rsidRPr="009A2238">
              <w:rPr>
                <w:kern w:val="28"/>
              </w:rPr>
              <w:t>var date1 = new Date(2007, 0, 1); //"January 1, 2007"</w:t>
            </w:r>
          </w:p>
          <w:p w:rsidR="009A2238" w:rsidRPr="009A2238" w:rsidRDefault="009A2238" w:rsidP="009A2238">
            <w:pPr>
              <w:ind w:firstLine="0"/>
              <w:rPr>
                <w:kern w:val="28"/>
              </w:rPr>
            </w:pPr>
            <w:r w:rsidRPr="009A2238">
              <w:rPr>
                <w:kern w:val="28"/>
              </w:rPr>
              <w:t>var date2 = new Date(2007, 1, 1); //"February 1, 2007"</w:t>
            </w:r>
          </w:p>
          <w:p w:rsidR="009A2238" w:rsidRPr="009A2238" w:rsidRDefault="009A2238" w:rsidP="009A2238">
            <w:pPr>
              <w:ind w:firstLine="0"/>
              <w:rPr>
                <w:kern w:val="28"/>
              </w:rPr>
            </w:pPr>
            <w:r w:rsidRPr="009A2238">
              <w:rPr>
                <w:kern w:val="28"/>
              </w:rPr>
              <w:t>alert(date1 &lt; date2); //true</w:t>
            </w:r>
          </w:p>
          <w:p w:rsidR="009A2238" w:rsidRDefault="009A2238" w:rsidP="009A2238">
            <w:pPr>
              <w:ind w:firstLine="0"/>
              <w:rPr>
                <w:kern w:val="28"/>
              </w:rPr>
            </w:pPr>
            <w:r w:rsidRPr="009A2238">
              <w:rPr>
                <w:kern w:val="28"/>
              </w:rPr>
              <w:t>alert(date1 &gt; date2); //false</w:t>
            </w:r>
          </w:p>
        </w:tc>
      </w:tr>
    </w:tbl>
    <w:p w:rsidR="009A2238" w:rsidRPr="00505F4E" w:rsidRDefault="009A2238" w:rsidP="009A2238">
      <w:pPr>
        <w:rPr>
          <w:kern w:val="28"/>
        </w:rPr>
      </w:pPr>
    </w:p>
    <w:p w:rsidR="00505F4E" w:rsidRPr="00505F4E" w:rsidRDefault="00505F4E" w:rsidP="00505F4E">
      <w:pPr>
        <w:rPr>
          <w:kern w:val="28"/>
        </w:rPr>
      </w:pPr>
    </w:p>
    <w:p w:rsidR="00505F4E" w:rsidRPr="00505F4E" w:rsidRDefault="00505F4E" w:rsidP="009A2238">
      <w:pPr>
        <w:pStyle w:val="2"/>
        <w:rPr>
          <w:kern w:val="28"/>
        </w:rPr>
      </w:pPr>
      <w:r w:rsidRPr="00505F4E">
        <w:rPr>
          <w:kern w:val="28"/>
        </w:rPr>
        <w:lastRenderedPageBreak/>
        <w:t>日期格式化方法</w:t>
      </w:r>
    </w:p>
    <w:p w:rsidR="00505F4E" w:rsidRPr="00505F4E" w:rsidRDefault="00505F4E" w:rsidP="00505F4E">
      <w:pPr>
        <w:rPr>
          <w:kern w:val="28"/>
        </w:rPr>
      </w:pPr>
      <w:r w:rsidRPr="00505F4E">
        <w:rPr>
          <w:kern w:val="28"/>
        </w:rPr>
        <w:t>Date 类型还有一些专门用于将日期格式化为字符串的方法，这些方法如下。</w:t>
      </w:r>
    </w:p>
    <w:p w:rsidR="00505F4E" w:rsidRPr="009A2238" w:rsidRDefault="00505F4E" w:rsidP="00307047">
      <w:pPr>
        <w:pStyle w:val="a5"/>
        <w:numPr>
          <w:ilvl w:val="0"/>
          <w:numId w:val="8"/>
        </w:numPr>
        <w:rPr>
          <w:kern w:val="28"/>
        </w:rPr>
      </w:pPr>
      <w:r w:rsidRPr="009A2238">
        <w:rPr>
          <w:kern w:val="28"/>
        </w:rPr>
        <w:t>toDateString()——以特定于实现的格式显示星期几、月、日和年；</w:t>
      </w:r>
    </w:p>
    <w:p w:rsidR="00505F4E" w:rsidRPr="009A2238" w:rsidRDefault="00505F4E" w:rsidP="00307047">
      <w:pPr>
        <w:pStyle w:val="a5"/>
        <w:numPr>
          <w:ilvl w:val="0"/>
          <w:numId w:val="8"/>
        </w:numPr>
        <w:rPr>
          <w:kern w:val="28"/>
        </w:rPr>
      </w:pPr>
      <w:r w:rsidRPr="009A2238">
        <w:rPr>
          <w:kern w:val="28"/>
        </w:rPr>
        <w:t>toTimeString()——以特定于实现的格式显示时、分、秒和时区；</w:t>
      </w:r>
    </w:p>
    <w:p w:rsidR="00505F4E" w:rsidRPr="009A2238" w:rsidRDefault="00505F4E" w:rsidP="00307047">
      <w:pPr>
        <w:pStyle w:val="a5"/>
        <w:numPr>
          <w:ilvl w:val="0"/>
          <w:numId w:val="8"/>
        </w:numPr>
        <w:rPr>
          <w:kern w:val="28"/>
        </w:rPr>
      </w:pPr>
      <w:r w:rsidRPr="009A2238">
        <w:rPr>
          <w:kern w:val="28"/>
        </w:rPr>
        <w:t>toLocaleDateString()——以特定于地区的格式显示星期几、月、日和年；</w:t>
      </w:r>
    </w:p>
    <w:p w:rsidR="00505F4E" w:rsidRPr="009A2238" w:rsidRDefault="00505F4E" w:rsidP="00307047">
      <w:pPr>
        <w:pStyle w:val="a5"/>
        <w:numPr>
          <w:ilvl w:val="0"/>
          <w:numId w:val="8"/>
        </w:numPr>
        <w:rPr>
          <w:kern w:val="28"/>
        </w:rPr>
      </w:pPr>
      <w:r w:rsidRPr="009A2238">
        <w:rPr>
          <w:kern w:val="28"/>
        </w:rPr>
        <w:t>toLocaleTimeString()——以特定于实现的格式显示时、分、秒；</w:t>
      </w:r>
    </w:p>
    <w:p w:rsidR="00505F4E" w:rsidRDefault="00505F4E" w:rsidP="00307047">
      <w:pPr>
        <w:pStyle w:val="a5"/>
        <w:numPr>
          <w:ilvl w:val="0"/>
          <w:numId w:val="8"/>
        </w:numPr>
        <w:rPr>
          <w:kern w:val="28"/>
        </w:rPr>
      </w:pPr>
      <w:r w:rsidRPr="009A2238">
        <w:rPr>
          <w:kern w:val="28"/>
        </w:rPr>
        <w:t>toUTCString()——以特定于实现的格式完整的UTC 日期。</w:t>
      </w:r>
    </w:p>
    <w:p w:rsidR="009A2238" w:rsidRPr="009A2238" w:rsidRDefault="009A2238" w:rsidP="009A2238">
      <w:pPr>
        <w:rPr>
          <w:kern w:val="28"/>
        </w:rPr>
      </w:pPr>
    </w:p>
    <w:p w:rsidR="009A2238" w:rsidRPr="009A2238" w:rsidRDefault="00505F4E" w:rsidP="009A2238">
      <w:pPr>
        <w:pStyle w:val="2"/>
        <w:rPr>
          <w:kern w:val="28"/>
        </w:rPr>
      </w:pPr>
      <w:r w:rsidRPr="009A2238">
        <w:rPr>
          <w:kern w:val="28"/>
        </w:rPr>
        <w:t>日期</w:t>
      </w:r>
      <w:r w:rsidRPr="009A2238">
        <w:rPr>
          <w:kern w:val="28"/>
        </w:rPr>
        <w:t>/</w:t>
      </w:r>
      <w:r w:rsidRPr="009A2238">
        <w:rPr>
          <w:kern w:val="28"/>
        </w:rPr>
        <w:t>时间组件方法</w:t>
      </w:r>
    </w:p>
    <w:p w:rsidR="00505F4E" w:rsidRPr="009A2238" w:rsidRDefault="00505F4E" w:rsidP="00307047">
      <w:pPr>
        <w:pStyle w:val="a5"/>
        <w:numPr>
          <w:ilvl w:val="0"/>
          <w:numId w:val="9"/>
        </w:numPr>
        <w:rPr>
          <w:kern w:val="28"/>
        </w:rPr>
      </w:pPr>
      <w:r w:rsidRPr="009A2238">
        <w:rPr>
          <w:kern w:val="28"/>
        </w:rPr>
        <w:t>getTime() 返回表示日期的毫秒数；与valueOf()方法返回的值相同</w:t>
      </w:r>
    </w:p>
    <w:p w:rsidR="00505F4E" w:rsidRPr="009A2238" w:rsidRDefault="00505F4E" w:rsidP="00307047">
      <w:pPr>
        <w:pStyle w:val="a5"/>
        <w:numPr>
          <w:ilvl w:val="0"/>
          <w:numId w:val="9"/>
        </w:numPr>
        <w:rPr>
          <w:kern w:val="28"/>
        </w:rPr>
      </w:pPr>
      <w:r w:rsidRPr="009A2238">
        <w:rPr>
          <w:kern w:val="28"/>
        </w:rPr>
        <w:t>setTime(</w:t>
      </w:r>
      <w:proofErr w:type="gramStart"/>
      <w:r w:rsidRPr="009A2238">
        <w:rPr>
          <w:kern w:val="28"/>
        </w:rPr>
        <w:t>毫秒)</w:t>
      </w:r>
      <w:proofErr w:type="gramEnd"/>
      <w:r w:rsidRPr="009A2238">
        <w:rPr>
          <w:kern w:val="28"/>
        </w:rPr>
        <w:t xml:space="preserve"> 以毫秒</w:t>
      </w:r>
      <w:proofErr w:type="gramStart"/>
      <w:r w:rsidRPr="009A2238">
        <w:rPr>
          <w:kern w:val="28"/>
        </w:rPr>
        <w:t>数设置</w:t>
      </w:r>
      <w:proofErr w:type="gramEnd"/>
      <w:r w:rsidRPr="009A2238">
        <w:rPr>
          <w:kern w:val="28"/>
        </w:rPr>
        <w:t>日期，会改变整个日期</w:t>
      </w:r>
    </w:p>
    <w:p w:rsidR="00505F4E" w:rsidRPr="009A2238" w:rsidRDefault="00505F4E" w:rsidP="00307047">
      <w:pPr>
        <w:pStyle w:val="a5"/>
        <w:numPr>
          <w:ilvl w:val="0"/>
          <w:numId w:val="9"/>
        </w:numPr>
        <w:rPr>
          <w:kern w:val="28"/>
        </w:rPr>
      </w:pPr>
      <w:r w:rsidRPr="009A2238">
        <w:rPr>
          <w:kern w:val="28"/>
        </w:rPr>
        <w:t>setFullYear(年) 设置日期的年份。传入的年份</w:t>
      </w:r>
      <w:proofErr w:type="gramStart"/>
      <w:r w:rsidRPr="009A2238">
        <w:rPr>
          <w:kern w:val="28"/>
        </w:rPr>
        <w:t>值必须</w:t>
      </w:r>
      <w:proofErr w:type="gramEnd"/>
      <w:r w:rsidRPr="009A2238">
        <w:rPr>
          <w:kern w:val="28"/>
        </w:rPr>
        <w:t>是4位数字（如2007）</w:t>
      </w:r>
    </w:p>
    <w:p w:rsidR="00505F4E" w:rsidRPr="009A2238" w:rsidRDefault="00505F4E" w:rsidP="00307047">
      <w:pPr>
        <w:pStyle w:val="a5"/>
        <w:numPr>
          <w:ilvl w:val="0"/>
          <w:numId w:val="9"/>
        </w:numPr>
        <w:rPr>
          <w:kern w:val="28"/>
        </w:rPr>
      </w:pPr>
      <w:r w:rsidRPr="009A2238">
        <w:rPr>
          <w:kern w:val="28"/>
        </w:rPr>
        <w:t>getFullYear() 取得4位数的年份（如2007而非仅07）</w:t>
      </w:r>
    </w:p>
    <w:p w:rsidR="00505F4E" w:rsidRPr="009A2238" w:rsidRDefault="00505F4E" w:rsidP="00307047">
      <w:pPr>
        <w:pStyle w:val="a5"/>
        <w:numPr>
          <w:ilvl w:val="0"/>
          <w:numId w:val="9"/>
        </w:numPr>
        <w:rPr>
          <w:kern w:val="28"/>
        </w:rPr>
      </w:pPr>
      <w:r w:rsidRPr="009A2238">
        <w:rPr>
          <w:kern w:val="28"/>
        </w:rPr>
        <w:t>getUTCFullYear() 返回UTC日期的4位数年份</w:t>
      </w:r>
    </w:p>
    <w:p w:rsidR="00505F4E" w:rsidRPr="009A2238" w:rsidRDefault="00505F4E" w:rsidP="00307047">
      <w:pPr>
        <w:pStyle w:val="a5"/>
        <w:numPr>
          <w:ilvl w:val="0"/>
          <w:numId w:val="9"/>
        </w:numPr>
        <w:rPr>
          <w:kern w:val="28"/>
        </w:rPr>
      </w:pPr>
      <w:r w:rsidRPr="009A2238">
        <w:rPr>
          <w:kern w:val="28"/>
        </w:rPr>
        <w:t>getMilliseconds() 返回日期中的毫秒数</w:t>
      </w:r>
    </w:p>
    <w:p w:rsidR="00505F4E" w:rsidRPr="009A2238" w:rsidRDefault="00505F4E" w:rsidP="00307047">
      <w:pPr>
        <w:pStyle w:val="a5"/>
        <w:numPr>
          <w:ilvl w:val="0"/>
          <w:numId w:val="9"/>
        </w:numPr>
        <w:rPr>
          <w:kern w:val="28"/>
        </w:rPr>
      </w:pPr>
      <w:r w:rsidRPr="009A2238">
        <w:rPr>
          <w:kern w:val="28"/>
        </w:rPr>
        <w:t>getUTCMilliseconds() 返回UTC日期中的毫秒数</w:t>
      </w:r>
    </w:p>
    <w:p w:rsidR="00505F4E" w:rsidRPr="009A2238" w:rsidRDefault="00505F4E" w:rsidP="00307047">
      <w:pPr>
        <w:pStyle w:val="a5"/>
        <w:numPr>
          <w:ilvl w:val="0"/>
          <w:numId w:val="9"/>
        </w:numPr>
        <w:rPr>
          <w:kern w:val="28"/>
        </w:rPr>
      </w:pPr>
      <w:r w:rsidRPr="009A2238">
        <w:rPr>
          <w:kern w:val="28"/>
        </w:rPr>
        <w:t>setMilliseconds(</w:t>
      </w:r>
      <w:proofErr w:type="gramStart"/>
      <w:r w:rsidRPr="009A2238">
        <w:rPr>
          <w:kern w:val="28"/>
        </w:rPr>
        <w:t>毫秒)</w:t>
      </w:r>
      <w:proofErr w:type="gramEnd"/>
      <w:r w:rsidRPr="009A2238">
        <w:rPr>
          <w:kern w:val="28"/>
        </w:rPr>
        <w:t xml:space="preserve"> 设置日期中的毫秒数</w:t>
      </w:r>
    </w:p>
    <w:p w:rsidR="00505F4E" w:rsidRDefault="00505F4E" w:rsidP="00505F4E">
      <w:pPr>
        <w:rPr>
          <w:kern w:val="28"/>
        </w:rPr>
      </w:pPr>
    </w:p>
    <w:p w:rsidR="009A2238" w:rsidRPr="00505F4E" w:rsidRDefault="009A2238" w:rsidP="00505F4E">
      <w:pPr>
        <w:rPr>
          <w:kern w:val="28"/>
        </w:rPr>
      </w:pPr>
    </w:p>
    <w:p w:rsidR="00505F4E" w:rsidRDefault="00505F4E" w:rsidP="009A2238">
      <w:pPr>
        <w:pStyle w:val="1"/>
        <w:rPr>
          <w:kern w:val="28"/>
        </w:rPr>
      </w:pPr>
      <w:r w:rsidRPr="00505F4E">
        <w:rPr>
          <w:kern w:val="28"/>
        </w:rPr>
        <w:t>RegExp</w:t>
      </w:r>
      <w:r w:rsidRPr="00505F4E">
        <w:rPr>
          <w:kern w:val="28"/>
        </w:rPr>
        <w:t>类型</w:t>
      </w:r>
    </w:p>
    <w:tbl>
      <w:tblPr>
        <w:tblStyle w:val="a8"/>
        <w:tblW w:w="0" w:type="auto"/>
        <w:tblInd w:w="468" w:type="dxa"/>
        <w:tblLook w:val="04A0" w:firstRow="1" w:lastRow="0" w:firstColumn="1" w:lastColumn="0" w:noHBand="0" w:noVBand="1"/>
      </w:tblPr>
      <w:tblGrid>
        <w:gridCol w:w="8388"/>
      </w:tblGrid>
      <w:tr w:rsidR="009A2238" w:rsidTr="009A2238">
        <w:tc>
          <w:tcPr>
            <w:tcW w:w="8388" w:type="dxa"/>
          </w:tcPr>
          <w:p w:rsidR="009A2238" w:rsidRPr="00505F4E" w:rsidRDefault="009A2238" w:rsidP="009A2238">
            <w:pPr>
              <w:ind w:firstLine="0"/>
              <w:rPr>
                <w:kern w:val="28"/>
              </w:rPr>
            </w:pPr>
            <w:r w:rsidRPr="00505F4E">
              <w:rPr>
                <w:rFonts w:hint="eastAsia"/>
                <w:kern w:val="28"/>
              </w:rPr>
              <w:t>正则表达式的创建方式：</w:t>
            </w:r>
          </w:p>
          <w:p w:rsidR="009A2238" w:rsidRPr="00505F4E" w:rsidRDefault="009A2238" w:rsidP="009A2238">
            <w:pPr>
              <w:ind w:firstLine="0"/>
              <w:rPr>
                <w:kern w:val="28"/>
              </w:rPr>
            </w:pPr>
            <w:r w:rsidRPr="00505F4E">
              <w:rPr>
                <w:rFonts w:hint="eastAsia"/>
                <w:kern w:val="28"/>
              </w:rPr>
              <w:t>方式</w:t>
            </w:r>
            <w:proofErr w:type="gramStart"/>
            <w:r w:rsidRPr="00505F4E">
              <w:rPr>
                <w:rFonts w:hint="eastAsia"/>
                <w:kern w:val="28"/>
              </w:rPr>
              <w:t>一</w:t>
            </w:r>
            <w:proofErr w:type="gramEnd"/>
            <w:r w:rsidRPr="00505F4E">
              <w:rPr>
                <w:rFonts w:hint="eastAsia"/>
                <w:kern w:val="28"/>
              </w:rPr>
              <w:t>：字面量形式</w:t>
            </w:r>
          </w:p>
          <w:p w:rsidR="009A2238" w:rsidRPr="00505F4E" w:rsidRDefault="009A2238" w:rsidP="009A2238">
            <w:pPr>
              <w:ind w:firstLine="0"/>
              <w:rPr>
                <w:kern w:val="28"/>
              </w:rPr>
            </w:pPr>
            <w:r w:rsidRPr="00505F4E">
              <w:rPr>
                <w:kern w:val="28"/>
              </w:rPr>
              <w:t>var expression = / pattern / flags ;</w:t>
            </w:r>
          </w:p>
          <w:p w:rsidR="009A2238" w:rsidRPr="00505F4E" w:rsidRDefault="009A2238" w:rsidP="009A2238">
            <w:pPr>
              <w:ind w:firstLine="0"/>
              <w:rPr>
                <w:kern w:val="28"/>
              </w:rPr>
            </w:pPr>
            <w:r w:rsidRPr="00505F4E">
              <w:rPr>
                <w:kern w:val="28"/>
              </w:rPr>
              <w:lastRenderedPageBreak/>
              <w:t>//flag的种类</w:t>
            </w:r>
          </w:p>
          <w:p w:rsidR="009A2238" w:rsidRPr="009A2238" w:rsidRDefault="009A2238" w:rsidP="00307047">
            <w:pPr>
              <w:pStyle w:val="a5"/>
              <w:numPr>
                <w:ilvl w:val="0"/>
                <w:numId w:val="10"/>
              </w:numPr>
              <w:rPr>
                <w:kern w:val="28"/>
              </w:rPr>
            </w:pPr>
            <w:r w:rsidRPr="009A2238">
              <w:rPr>
                <w:rFonts w:hint="eastAsia"/>
                <w:kern w:val="28"/>
              </w:rPr>
              <w:t>g</w:t>
            </w:r>
            <w:r w:rsidRPr="009A2238">
              <w:rPr>
                <w:kern w:val="28"/>
              </w:rPr>
              <w:t>：表示全局（global）模式，</w:t>
            </w:r>
            <w:proofErr w:type="gramStart"/>
            <w:r w:rsidRPr="009A2238">
              <w:rPr>
                <w:kern w:val="28"/>
              </w:rPr>
              <w:t>即模式</w:t>
            </w:r>
            <w:proofErr w:type="gramEnd"/>
            <w:r w:rsidRPr="009A2238">
              <w:rPr>
                <w:kern w:val="28"/>
              </w:rPr>
              <w:t>将被应用于所有字符串，而非在发现第一个匹配项时立即停止；</w:t>
            </w:r>
          </w:p>
          <w:p w:rsidR="009A2238" w:rsidRPr="009A2238" w:rsidRDefault="009A2238" w:rsidP="00307047">
            <w:pPr>
              <w:pStyle w:val="a5"/>
              <w:numPr>
                <w:ilvl w:val="0"/>
                <w:numId w:val="10"/>
              </w:numPr>
              <w:rPr>
                <w:kern w:val="28"/>
              </w:rPr>
            </w:pPr>
            <w:r w:rsidRPr="009A2238">
              <w:rPr>
                <w:rFonts w:hint="eastAsia"/>
                <w:kern w:val="28"/>
              </w:rPr>
              <w:t>i</w:t>
            </w:r>
            <w:r w:rsidRPr="009A2238">
              <w:rPr>
                <w:kern w:val="28"/>
              </w:rPr>
              <w:t>：表示不区分大小写（case-insensitive）模式，即在确定匹配项时忽略模式与字符串的大小写；</w:t>
            </w:r>
          </w:p>
          <w:p w:rsidR="009A2238" w:rsidRPr="009A2238" w:rsidRDefault="009A2238" w:rsidP="00307047">
            <w:pPr>
              <w:pStyle w:val="a5"/>
              <w:numPr>
                <w:ilvl w:val="0"/>
                <w:numId w:val="10"/>
              </w:numPr>
              <w:rPr>
                <w:kern w:val="28"/>
              </w:rPr>
            </w:pPr>
            <w:r w:rsidRPr="009A2238">
              <w:rPr>
                <w:rFonts w:hint="eastAsia"/>
                <w:kern w:val="28"/>
              </w:rPr>
              <w:t>m</w:t>
            </w:r>
            <w:r w:rsidRPr="009A2238">
              <w:rPr>
                <w:kern w:val="28"/>
              </w:rPr>
              <w:t>：表示多行（multiline）模式，即在到达一行文本末尾时还会继续查找下一行中是否存在与模式匹配的项。</w:t>
            </w:r>
          </w:p>
          <w:p w:rsidR="009A2238" w:rsidRPr="00505F4E" w:rsidRDefault="009A2238" w:rsidP="009A2238">
            <w:pPr>
              <w:ind w:firstLine="0"/>
              <w:rPr>
                <w:kern w:val="28"/>
              </w:rPr>
            </w:pPr>
            <w:r w:rsidRPr="00505F4E">
              <w:rPr>
                <w:kern w:val="28"/>
              </w:rPr>
              <w:t>//匹配字符串中所有"at"的实例</w:t>
            </w:r>
          </w:p>
          <w:p w:rsidR="009A2238" w:rsidRPr="009A2238" w:rsidRDefault="009A2238" w:rsidP="009A2238">
            <w:pPr>
              <w:ind w:firstLine="0"/>
              <w:rPr>
                <w:kern w:val="28"/>
              </w:rPr>
            </w:pPr>
            <w:r w:rsidRPr="00505F4E">
              <w:rPr>
                <w:kern w:val="28"/>
              </w:rPr>
              <w:t>var pattern1 = /at/g;</w:t>
            </w:r>
          </w:p>
        </w:tc>
      </w:tr>
      <w:tr w:rsidR="009A2238" w:rsidTr="009A2238">
        <w:tc>
          <w:tcPr>
            <w:tcW w:w="8388" w:type="dxa"/>
          </w:tcPr>
          <w:p w:rsidR="009A2238" w:rsidRPr="00505F4E" w:rsidRDefault="009A2238" w:rsidP="009A2238">
            <w:pPr>
              <w:ind w:firstLine="0"/>
              <w:rPr>
                <w:kern w:val="28"/>
              </w:rPr>
            </w:pPr>
            <w:r w:rsidRPr="00505F4E">
              <w:rPr>
                <w:rFonts w:hint="eastAsia"/>
                <w:kern w:val="28"/>
              </w:rPr>
              <w:lastRenderedPageBreak/>
              <w:t>方式二：使用构造函数创建（注意要使用双重转义）</w:t>
            </w:r>
          </w:p>
          <w:p w:rsidR="009A2238" w:rsidRPr="00505F4E" w:rsidRDefault="009A2238" w:rsidP="009A2238">
            <w:pPr>
              <w:rPr>
                <w:kern w:val="28"/>
              </w:rPr>
            </w:pPr>
            <w:r w:rsidRPr="00505F4E">
              <w:rPr>
                <w:kern w:val="28"/>
              </w:rPr>
              <w:t>var pattern2 = new RegExp("[bc]at", "i");</w:t>
            </w:r>
          </w:p>
          <w:p w:rsidR="009A2238" w:rsidRPr="00505F4E" w:rsidRDefault="009A2238" w:rsidP="009A2238">
            <w:pPr>
              <w:ind w:firstLine="0"/>
              <w:rPr>
                <w:kern w:val="28"/>
              </w:rPr>
            </w:pPr>
            <w:r w:rsidRPr="00505F4E">
              <w:rPr>
                <w:rFonts w:hint="eastAsia"/>
                <w:kern w:val="28"/>
              </w:rPr>
              <w:t>注意：在</w:t>
            </w:r>
            <w:r w:rsidRPr="00505F4E">
              <w:rPr>
                <w:kern w:val="28"/>
              </w:rPr>
              <w:t>ECMAScript 3 中，正则表达式字面量始终会共享同一个RegExp 实例，而使用构造函数创建的每一个新RegExp 实例都是一个新实例。</w:t>
            </w:r>
          </w:p>
        </w:tc>
      </w:tr>
    </w:tbl>
    <w:p w:rsidR="00505F4E" w:rsidRPr="00505F4E" w:rsidRDefault="00505F4E" w:rsidP="00973EDD">
      <w:pPr>
        <w:ind w:firstLine="0"/>
        <w:rPr>
          <w:kern w:val="28"/>
        </w:rPr>
      </w:pPr>
    </w:p>
    <w:p w:rsidR="00505F4E" w:rsidRPr="00973EDD" w:rsidRDefault="00505F4E" w:rsidP="00307047">
      <w:pPr>
        <w:pStyle w:val="2"/>
        <w:numPr>
          <w:ilvl w:val="0"/>
          <w:numId w:val="11"/>
        </w:numPr>
        <w:rPr>
          <w:kern w:val="28"/>
        </w:rPr>
      </w:pPr>
      <w:r w:rsidRPr="00973EDD">
        <w:rPr>
          <w:kern w:val="28"/>
        </w:rPr>
        <w:t>RegExp</w:t>
      </w:r>
      <w:r w:rsidRPr="00973EDD">
        <w:rPr>
          <w:kern w:val="28"/>
        </w:rPr>
        <w:t>实例属性</w:t>
      </w:r>
    </w:p>
    <w:p w:rsidR="00505F4E" w:rsidRPr="00973EDD" w:rsidRDefault="00505F4E" w:rsidP="00307047">
      <w:pPr>
        <w:pStyle w:val="a5"/>
        <w:numPr>
          <w:ilvl w:val="0"/>
          <w:numId w:val="12"/>
        </w:numPr>
        <w:rPr>
          <w:kern w:val="28"/>
        </w:rPr>
      </w:pPr>
      <w:r w:rsidRPr="00973EDD">
        <w:rPr>
          <w:kern w:val="28"/>
        </w:rPr>
        <w:t>global：布尔值，表示是否设置了g 标志。</w:t>
      </w:r>
    </w:p>
    <w:p w:rsidR="00505F4E" w:rsidRPr="00973EDD" w:rsidRDefault="00505F4E" w:rsidP="00307047">
      <w:pPr>
        <w:pStyle w:val="a5"/>
        <w:numPr>
          <w:ilvl w:val="0"/>
          <w:numId w:val="12"/>
        </w:numPr>
        <w:rPr>
          <w:kern w:val="28"/>
        </w:rPr>
      </w:pPr>
      <w:r w:rsidRPr="00973EDD">
        <w:rPr>
          <w:kern w:val="28"/>
        </w:rPr>
        <w:t>ignoreCase：布尔值，表示是否设置了i 标志。</w:t>
      </w:r>
    </w:p>
    <w:p w:rsidR="00505F4E" w:rsidRPr="00973EDD" w:rsidRDefault="00505F4E" w:rsidP="00307047">
      <w:pPr>
        <w:pStyle w:val="a5"/>
        <w:numPr>
          <w:ilvl w:val="0"/>
          <w:numId w:val="12"/>
        </w:numPr>
        <w:rPr>
          <w:kern w:val="28"/>
        </w:rPr>
      </w:pPr>
      <w:r w:rsidRPr="00973EDD">
        <w:rPr>
          <w:kern w:val="28"/>
        </w:rPr>
        <w:t>lastIndex：整数，表示开始搜索下一个匹配项的字符位置，从0 算起。</w:t>
      </w:r>
    </w:p>
    <w:p w:rsidR="00505F4E" w:rsidRPr="00973EDD" w:rsidRDefault="00505F4E" w:rsidP="00307047">
      <w:pPr>
        <w:pStyle w:val="a5"/>
        <w:numPr>
          <w:ilvl w:val="0"/>
          <w:numId w:val="12"/>
        </w:numPr>
        <w:rPr>
          <w:kern w:val="28"/>
        </w:rPr>
      </w:pPr>
      <w:r w:rsidRPr="00973EDD">
        <w:rPr>
          <w:kern w:val="28"/>
        </w:rPr>
        <w:t>multiline：布尔值，表示是否设置了m 标志。</w:t>
      </w:r>
    </w:p>
    <w:p w:rsidR="00505F4E" w:rsidRDefault="00505F4E" w:rsidP="00307047">
      <w:pPr>
        <w:pStyle w:val="a5"/>
        <w:numPr>
          <w:ilvl w:val="0"/>
          <w:numId w:val="12"/>
        </w:numPr>
        <w:rPr>
          <w:kern w:val="28"/>
        </w:rPr>
      </w:pPr>
      <w:r w:rsidRPr="00973EDD">
        <w:rPr>
          <w:kern w:val="28"/>
        </w:rPr>
        <w:t>source：正则表达式的字符串表示，按照字面</w:t>
      </w:r>
      <w:proofErr w:type="gramStart"/>
      <w:r w:rsidRPr="00973EDD">
        <w:rPr>
          <w:kern w:val="28"/>
        </w:rPr>
        <w:t>量形式</w:t>
      </w:r>
      <w:proofErr w:type="gramEnd"/>
      <w:r w:rsidRPr="00973EDD">
        <w:rPr>
          <w:kern w:val="28"/>
        </w:rPr>
        <w:t>而非传入构造函数中的字符串模式返回。</w:t>
      </w:r>
    </w:p>
    <w:p w:rsidR="00973EDD" w:rsidRDefault="00973EDD" w:rsidP="00973EDD">
      <w:pPr>
        <w:rPr>
          <w:kern w:val="28"/>
        </w:rPr>
      </w:pPr>
    </w:p>
    <w:tbl>
      <w:tblPr>
        <w:tblStyle w:val="a8"/>
        <w:tblW w:w="0" w:type="auto"/>
        <w:tblInd w:w="468" w:type="dxa"/>
        <w:tblLook w:val="04A0" w:firstRow="1" w:lastRow="0" w:firstColumn="1" w:lastColumn="0" w:noHBand="0" w:noVBand="1"/>
      </w:tblPr>
      <w:tblGrid>
        <w:gridCol w:w="8388"/>
      </w:tblGrid>
      <w:tr w:rsidR="00973EDD" w:rsidTr="00973EDD">
        <w:tc>
          <w:tcPr>
            <w:tcW w:w="8388" w:type="dxa"/>
          </w:tcPr>
          <w:p w:rsidR="00973EDD" w:rsidRPr="00973EDD" w:rsidRDefault="00973EDD" w:rsidP="00973EDD">
            <w:pPr>
              <w:ind w:firstLine="0"/>
              <w:rPr>
                <w:kern w:val="28"/>
              </w:rPr>
            </w:pPr>
            <w:r w:rsidRPr="00973EDD">
              <w:rPr>
                <w:kern w:val="28"/>
              </w:rPr>
              <w:t>var pattern1 = /\[bc\]at/i;</w:t>
            </w:r>
          </w:p>
          <w:p w:rsidR="00973EDD" w:rsidRPr="00973EDD" w:rsidRDefault="00973EDD" w:rsidP="00973EDD">
            <w:pPr>
              <w:ind w:firstLine="0"/>
              <w:rPr>
                <w:kern w:val="28"/>
              </w:rPr>
            </w:pPr>
            <w:r w:rsidRPr="00973EDD">
              <w:rPr>
                <w:kern w:val="28"/>
              </w:rPr>
              <w:t>alert(pattern1.global); //false</w:t>
            </w:r>
          </w:p>
          <w:p w:rsidR="00973EDD" w:rsidRPr="00973EDD" w:rsidRDefault="00973EDD" w:rsidP="00973EDD">
            <w:pPr>
              <w:ind w:firstLine="0"/>
              <w:rPr>
                <w:kern w:val="28"/>
              </w:rPr>
            </w:pPr>
            <w:r w:rsidRPr="00973EDD">
              <w:rPr>
                <w:kern w:val="28"/>
              </w:rPr>
              <w:lastRenderedPageBreak/>
              <w:t>alert(pattern1.ignoreCase); //true</w:t>
            </w:r>
          </w:p>
          <w:p w:rsidR="00973EDD" w:rsidRPr="00973EDD" w:rsidRDefault="00973EDD" w:rsidP="00973EDD">
            <w:pPr>
              <w:ind w:firstLine="0"/>
              <w:rPr>
                <w:kern w:val="28"/>
              </w:rPr>
            </w:pPr>
            <w:r w:rsidRPr="00973EDD">
              <w:rPr>
                <w:kern w:val="28"/>
              </w:rPr>
              <w:t>alert(pattern1.multiline); //false</w:t>
            </w:r>
          </w:p>
          <w:p w:rsidR="00973EDD" w:rsidRPr="00973EDD" w:rsidRDefault="00973EDD" w:rsidP="00973EDD">
            <w:pPr>
              <w:ind w:firstLine="0"/>
              <w:rPr>
                <w:kern w:val="28"/>
              </w:rPr>
            </w:pPr>
            <w:r w:rsidRPr="00973EDD">
              <w:rPr>
                <w:kern w:val="28"/>
              </w:rPr>
              <w:t>alert(pattern1.lastIndex); //0</w:t>
            </w:r>
          </w:p>
          <w:p w:rsidR="00973EDD" w:rsidRPr="00973EDD" w:rsidRDefault="00973EDD" w:rsidP="00973EDD">
            <w:pPr>
              <w:ind w:firstLine="0"/>
              <w:rPr>
                <w:kern w:val="28"/>
              </w:rPr>
            </w:pPr>
            <w:r w:rsidRPr="00973EDD">
              <w:rPr>
                <w:kern w:val="28"/>
              </w:rPr>
              <w:t>alert(pattern1.source); //"\[bc\]at"</w:t>
            </w:r>
          </w:p>
          <w:p w:rsidR="00973EDD" w:rsidRPr="00973EDD" w:rsidRDefault="00973EDD" w:rsidP="00973EDD">
            <w:pPr>
              <w:ind w:firstLine="0"/>
              <w:rPr>
                <w:kern w:val="28"/>
              </w:rPr>
            </w:pPr>
            <w:r w:rsidRPr="00973EDD">
              <w:rPr>
                <w:kern w:val="28"/>
              </w:rPr>
              <w:t>var pattern2 = new RegExp("\\[bc\\]at", "i");</w:t>
            </w:r>
          </w:p>
          <w:p w:rsidR="00973EDD" w:rsidRPr="00973EDD" w:rsidRDefault="00973EDD" w:rsidP="00973EDD">
            <w:pPr>
              <w:ind w:firstLine="0"/>
              <w:rPr>
                <w:kern w:val="28"/>
              </w:rPr>
            </w:pPr>
            <w:r w:rsidRPr="00973EDD">
              <w:rPr>
                <w:kern w:val="28"/>
              </w:rPr>
              <w:t>alert(pattern2.global); //false</w:t>
            </w:r>
          </w:p>
          <w:p w:rsidR="00973EDD" w:rsidRPr="00973EDD" w:rsidRDefault="00973EDD" w:rsidP="00973EDD">
            <w:pPr>
              <w:ind w:firstLine="0"/>
              <w:rPr>
                <w:kern w:val="28"/>
              </w:rPr>
            </w:pPr>
            <w:r w:rsidRPr="00973EDD">
              <w:rPr>
                <w:kern w:val="28"/>
              </w:rPr>
              <w:t>alert(pattern2.ignoreCase); //true</w:t>
            </w:r>
          </w:p>
          <w:p w:rsidR="00973EDD" w:rsidRPr="00973EDD" w:rsidRDefault="00973EDD" w:rsidP="00973EDD">
            <w:pPr>
              <w:ind w:firstLine="0"/>
              <w:rPr>
                <w:kern w:val="28"/>
              </w:rPr>
            </w:pPr>
            <w:r w:rsidRPr="00973EDD">
              <w:rPr>
                <w:kern w:val="28"/>
              </w:rPr>
              <w:t>alert(pattern2.multiline); //false</w:t>
            </w:r>
          </w:p>
          <w:p w:rsidR="00973EDD" w:rsidRPr="00973EDD" w:rsidRDefault="00973EDD" w:rsidP="00973EDD">
            <w:pPr>
              <w:ind w:firstLine="0"/>
              <w:rPr>
                <w:kern w:val="28"/>
              </w:rPr>
            </w:pPr>
            <w:r w:rsidRPr="00973EDD">
              <w:rPr>
                <w:kern w:val="28"/>
              </w:rPr>
              <w:t>alert(pattern2.lastIndex); //0</w:t>
            </w:r>
          </w:p>
          <w:p w:rsidR="00973EDD" w:rsidRDefault="00973EDD" w:rsidP="00973EDD">
            <w:pPr>
              <w:ind w:firstLine="0"/>
              <w:rPr>
                <w:kern w:val="28"/>
              </w:rPr>
            </w:pPr>
            <w:r>
              <w:rPr>
                <w:kern w:val="28"/>
              </w:rPr>
              <w:t>aler</w:t>
            </w:r>
            <w:r w:rsidRPr="00973EDD">
              <w:rPr>
                <w:kern w:val="28"/>
              </w:rPr>
              <w:t>t(pattern2.source); //"\[bc\]at"</w:t>
            </w:r>
          </w:p>
        </w:tc>
      </w:tr>
    </w:tbl>
    <w:p w:rsidR="00973EDD" w:rsidRPr="00973EDD" w:rsidRDefault="00973EDD" w:rsidP="00973EDD">
      <w:pPr>
        <w:rPr>
          <w:kern w:val="28"/>
        </w:rPr>
      </w:pPr>
    </w:p>
    <w:p w:rsidR="00505F4E" w:rsidRPr="00505F4E" w:rsidRDefault="00505F4E" w:rsidP="00505F4E">
      <w:pPr>
        <w:rPr>
          <w:kern w:val="28"/>
        </w:rPr>
      </w:pPr>
    </w:p>
    <w:p w:rsidR="00505F4E" w:rsidRPr="00505F4E" w:rsidRDefault="00505F4E" w:rsidP="00973EDD">
      <w:pPr>
        <w:pStyle w:val="2"/>
        <w:rPr>
          <w:kern w:val="28"/>
        </w:rPr>
      </w:pPr>
      <w:r w:rsidRPr="00505F4E">
        <w:rPr>
          <w:kern w:val="28"/>
        </w:rPr>
        <w:t>RegExp</w:t>
      </w:r>
      <w:r w:rsidRPr="00505F4E">
        <w:rPr>
          <w:kern w:val="28"/>
        </w:rPr>
        <w:t>实例方法</w:t>
      </w:r>
    </w:p>
    <w:p w:rsidR="00505F4E" w:rsidRPr="00973EDD" w:rsidRDefault="00505F4E" w:rsidP="00307047">
      <w:pPr>
        <w:pStyle w:val="3"/>
        <w:numPr>
          <w:ilvl w:val="0"/>
          <w:numId w:val="13"/>
        </w:numPr>
        <w:rPr>
          <w:kern w:val="28"/>
        </w:rPr>
      </w:pPr>
      <w:r w:rsidRPr="00973EDD">
        <w:rPr>
          <w:kern w:val="28"/>
        </w:rPr>
        <w:t>exec()</w:t>
      </w:r>
      <w:r w:rsidRPr="00973EDD">
        <w:rPr>
          <w:kern w:val="28"/>
        </w:rPr>
        <w:t>方法</w:t>
      </w:r>
    </w:p>
    <w:p w:rsidR="00505F4E" w:rsidRDefault="00505F4E" w:rsidP="00973EDD">
      <w:pPr>
        <w:ind w:left="360" w:firstLine="360"/>
        <w:rPr>
          <w:kern w:val="28"/>
        </w:rPr>
      </w:pPr>
      <w:r w:rsidRPr="00505F4E">
        <w:rPr>
          <w:kern w:val="28"/>
        </w:rPr>
        <w:t>exec()接受一个参数：应用模式的字符串。然后返回包含第一个匹配项信息的数组；或者在没有匹配项的情况下返回null。返回的数组虽然是Array 的实例，但包含两个额外的属性：index 和input。其中，index 表示匹配项在字符串中的位置，而input 表示应用正则表达式的字符串。第一项是与整个模式匹配的字符串，其他项是与模式中的</w:t>
      </w:r>
      <w:proofErr w:type="gramStart"/>
      <w:r w:rsidRPr="00505F4E">
        <w:rPr>
          <w:kern w:val="28"/>
        </w:rPr>
        <w:t>捕获组匹配</w:t>
      </w:r>
      <w:proofErr w:type="gramEnd"/>
      <w:r w:rsidRPr="00505F4E">
        <w:rPr>
          <w:kern w:val="28"/>
        </w:rPr>
        <w:t>的字符串。</w:t>
      </w:r>
    </w:p>
    <w:tbl>
      <w:tblPr>
        <w:tblStyle w:val="a8"/>
        <w:tblW w:w="0" w:type="auto"/>
        <w:tblInd w:w="468" w:type="dxa"/>
        <w:tblLook w:val="04A0" w:firstRow="1" w:lastRow="0" w:firstColumn="1" w:lastColumn="0" w:noHBand="0" w:noVBand="1"/>
      </w:tblPr>
      <w:tblGrid>
        <w:gridCol w:w="8388"/>
      </w:tblGrid>
      <w:tr w:rsidR="00973EDD" w:rsidTr="00973EDD">
        <w:tc>
          <w:tcPr>
            <w:tcW w:w="8388" w:type="dxa"/>
          </w:tcPr>
          <w:p w:rsidR="00973EDD" w:rsidRPr="00973EDD" w:rsidRDefault="00973EDD" w:rsidP="00973EDD">
            <w:pPr>
              <w:ind w:firstLine="0"/>
              <w:rPr>
                <w:kern w:val="28"/>
              </w:rPr>
            </w:pPr>
            <w:r w:rsidRPr="00973EDD">
              <w:rPr>
                <w:kern w:val="28"/>
              </w:rPr>
              <w:t>var text = "mom and dad and baby";</w:t>
            </w:r>
          </w:p>
          <w:p w:rsidR="00973EDD" w:rsidRPr="00973EDD" w:rsidRDefault="00973EDD" w:rsidP="00973EDD">
            <w:pPr>
              <w:ind w:firstLine="0"/>
              <w:rPr>
                <w:kern w:val="28"/>
              </w:rPr>
            </w:pPr>
            <w:proofErr w:type="gramStart"/>
            <w:r w:rsidRPr="00973EDD">
              <w:rPr>
                <w:kern w:val="28"/>
              </w:rPr>
              <w:t>var</w:t>
            </w:r>
            <w:proofErr w:type="gramEnd"/>
            <w:r w:rsidRPr="00973EDD">
              <w:rPr>
                <w:kern w:val="28"/>
              </w:rPr>
              <w:t xml:space="preserve"> pattern = /mom( and dad( and baby)?)?/gi;</w:t>
            </w:r>
          </w:p>
          <w:p w:rsidR="00973EDD" w:rsidRPr="00973EDD" w:rsidRDefault="00973EDD" w:rsidP="00973EDD">
            <w:pPr>
              <w:ind w:firstLine="0"/>
              <w:rPr>
                <w:kern w:val="28"/>
              </w:rPr>
            </w:pPr>
            <w:r w:rsidRPr="00973EDD">
              <w:rPr>
                <w:kern w:val="28"/>
              </w:rPr>
              <w:t>var matches = pattern.exec(text);</w:t>
            </w:r>
          </w:p>
          <w:p w:rsidR="00973EDD" w:rsidRPr="00973EDD" w:rsidRDefault="00973EDD" w:rsidP="00973EDD">
            <w:pPr>
              <w:ind w:firstLine="0"/>
              <w:rPr>
                <w:kern w:val="28"/>
              </w:rPr>
            </w:pPr>
            <w:r w:rsidRPr="00973EDD">
              <w:rPr>
                <w:kern w:val="28"/>
              </w:rPr>
              <w:lastRenderedPageBreak/>
              <w:t>alert(matches.index); // 0</w:t>
            </w:r>
          </w:p>
          <w:p w:rsidR="00973EDD" w:rsidRPr="00973EDD" w:rsidRDefault="00973EDD" w:rsidP="00973EDD">
            <w:pPr>
              <w:ind w:firstLine="0"/>
              <w:rPr>
                <w:kern w:val="28"/>
              </w:rPr>
            </w:pPr>
            <w:r w:rsidRPr="00973EDD">
              <w:rPr>
                <w:kern w:val="28"/>
              </w:rPr>
              <w:t>alert(matches.input); // "mom and dad and baby"</w:t>
            </w:r>
          </w:p>
          <w:p w:rsidR="00973EDD" w:rsidRPr="00973EDD" w:rsidRDefault="00973EDD" w:rsidP="00973EDD">
            <w:pPr>
              <w:ind w:firstLine="0"/>
              <w:rPr>
                <w:kern w:val="28"/>
              </w:rPr>
            </w:pPr>
            <w:r w:rsidRPr="00973EDD">
              <w:rPr>
                <w:kern w:val="28"/>
              </w:rPr>
              <w:t>alert(matches[0]); // "mom and dad and baby"</w:t>
            </w:r>
          </w:p>
          <w:p w:rsidR="00973EDD" w:rsidRPr="00973EDD" w:rsidRDefault="00973EDD" w:rsidP="00973EDD">
            <w:pPr>
              <w:ind w:firstLine="0"/>
              <w:rPr>
                <w:kern w:val="28"/>
              </w:rPr>
            </w:pPr>
            <w:r w:rsidRPr="00973EDD">
              <w:rPr>
                <w:kern w:val="28"/>
              </w:rPr>
              <w:t>alert(matches[1]); // " and dad and baby"</w:t>
            </w:r>
          </w:p>
          <w:p w:rsidR="00973EDD" w:rsidRDefault="00973EDD" w:rsidP="00973EDD">
            <w:pPr>
              <w:ind w:firstLine="0"/>
              <w:rPr>
                <w:kern w:val="28"/>
              </w:rPr>
            </w:pPr>
            <w:r w:rsidRPr="00973EDD">
              <w:rPr>
                <w:kern w:val="28"/>
              </w:rPr>
              <w:t>aler t(matches[2]); // " and baby"（组匹配()）</w:t>
            </w:r>
          </w:p>
          <w:p w:rsidR="00973EDD" w:rsidRPr="00505F4E" w:rsidRDefault="00973EDD" w:rsidP="00973EDD">
            <w:pPr>
              <w:ind w:firstLine="0"/>
              <w:rPr>
                <w:kern w:val="28"/>
              </w:rPr>
            </w:pPr>
            <w:r w:rsidRPr="00973EDD">
              <w:rPr>
                <w:rFonts w:hint="eastAsia"/>
                <w:color w:val="FF0000"/>
                <w:kern w:val="28"/>
              </w:rPr>
              <w:t>注意</w:t>
            </w:r>
            <w:r w:rsidRPr="00505F4E">
              <w:rPr>
                <w:rFonts w:hint="eastAsia"/>
                <w:kern w:val="28"/>
              </w:rPr>
              <w:t>：如果正则表达式不是</w:t>
            </w:r>
            <w:proofErr w:type="gramStart"/>
            <w:r w:rsidRPr="00505F4E">
              <w:rPr>
                <w:rFonts w:hint="eastAsia"/>
                <w:kern w:val="28"/>
              </w:rPr>
              <w:t>是</w:t>
            </w:r>
            <w:proofErr w:type="gramEnd"/>
            <w:r w:rsidRPr="00505F4E">
              <w:rPr>
                <w:rFonts w:hint="eastAsia"/>
                <w:kern w:val="28"/>
              </w:rPr>
              <w:t>全局模式，每次调用</w:t>
            </w:r>
            <w:r w:rsidRPr="00505F4E">
              <w:rPr>
                <w:kern w:val="28"/>
              </w:rPr>
              <w:t>exec()返回的都是第一个匹配项。而如果是全局模式，因此每次调用exec()都会返回字符串中的下一个匹配项，直至搜索到字符串末尾为止。</w:t>
            </w:r>
          </w:p>
          <w:p w:rsidR="00973EDD" w:rsidRDefault="00973EDD" w:rsidP="00973EDD">
            <w:pPr>
              <w:ind w:firstLine="0"/>
              <w:rPr>
                <w:kern w:val="28"/>
              </w:rPr>
            </w:pPr>
          </w:p>
        </w:tc>
      </w:tr>
    </w:tbl>
    <w:p w:rsidR="00973EDD" w:rsidRPr="00505F4E" w:rsidRDefault="00973EDD" w:rsidP="00973EDD">
      <w:pPr>
        <w:rPr>
          <w:kern w:val="28"/>
        </w:rPr>
      </w:pPr>
    </w:p>
    <w:p w:rsidR="00505F4E" w:rsidRPr="00505F4E" w:rsidRDefault="00505F4E" w:rsidP="005774C2">
      <w:pPr>
        <w:pStyle w:val="3"/>
        <w:rPr>
          <w:kern w:val="28"/>
        </w:rPr>
      </w:pPr>
      <w:r w:rsidRPr="00505F4E">
        <w:rPr>
          <w:kern w:val="28"/>
        </w:rPr>
        <w:t>test</w:t>
      </w:r>
      <w:r w:rsidRPr="00505F4E">
        <w:rPr>
          <w:kern w:val="28"/>
        </w:rPr>
        <w:t>方法</w:t>
      </w:r>
    </w:p>
    <w:p w:rsidR="00505F4E" w:rsidRDefault="00505F4E" w:rsidP="005774C2">
      <w:pPr>
        <w:ind w:left="360" w:firstLine="360"/>
        <w:rPr>
          <w:kern w:val="28"/>
        </w:rPr>
      </w:pPr>
      <w:r w:rsidRPr="00505F4E">
        <w:rPr>
          <w:rFonts w:hint="eastAsia"/>
          <w:kern w:val="28"/>
        </w:rPr>
        <w:t>它接受一个字符串参数。在模式与该参数匹配的情况下返回</w:t>
      </w:r>
      <w:r w:rsidRPr="00505F4E">
        <w:rPr>
          <w:kern w:val="28"/>
        </w:rPr>
        <w:t>true；否则，返回false。</w:t>
      </w:r>
    </w:p>
    <w:tbl>
      <w:tblPr>
        <w:tblStyle w:val="a8"/>
        <w:tblW w:w="0" w:type="auto"/>
        <w:tblInd w:w="468" w:type="dxa"/>
        <w:tblLook w:val="04A0" w:firstRow="1" w:lastRow="0" w:firstColumn="1" w:lastColumn="0" w:noHBand="0" w:noVBand="1"/>
      </w:tblPr>
      <w:tblGrid>
        <w:gridCol w:w="8388"/>
      </w:tblGrid>
      <w:tr w:rsidR="005774C2" w:rsidTr="005774C2">
        <w:tc>
          <w:tcPr>
            <w:tcW w:w="8388" w:type="dxa"/>
          </w:tcPr>
          <w:p w:rsidR="005774C2" w:rsidRPr="00505F4E" w:rsidRDefault="005774C2" w:rsidP="005774C2">
            <w:pPr>
              <w:ind w:firstLine="0"/>
              <w:rPr>
                <w:kern w:val="28"/>
              </w:rPr>
            </w:pPr>
            <w:r w:rsidRPr="00505F4E">
              <w:rPr>
                <w:kern w:val="28"/>
              </w:rPr>
              <w:t>var text = "000-00-0000";</w:t>
            </w:r>
          </w:p>
          <w:p w:rsidR="005774C2" w:rsidRPr="00505F4E" w:rsidRDefault="005774C2" w:rsidP="005774C2">
            <w:pPr>
              <w:ind w:firstLine="0"/>
              <w:rPr>
                <w:kern w:val="28"/>
              </w:rPr>
            </w:pPr>
            <w:r w:rsidRPr="00505F4E">
              <w:rPr>
                <w:kern w:val="28"/>
              </w:rPr>
              <w:t>var pattern = /\d{3}-\d{2}-\d{4}/;</w:t>
            </w:r>
          </w:p>
          <w:p w:rsidR="005774C2" w:rsidRPr="00505F4E" w:rsidRDefault="005774C2" w:rsidP="005774C2">
            <w:pPr>
              <w:ind w:firstLine="0"/>
              <w:rPr>
                <w:kern w:val="28"/>
              </w:rPr>
            </w:pPr>
            <w:r w:rsidRPr="00505F4E">
              <w:rPr>
                <w:kern w:val="28"/>
              </w:rPr>
              <w:t>if (pattern.test(text)){</w:t>
            </w:r>
          </w:p>
          <w:p w:rsidR="005774C2" w:rsidRPr="00505F4E" w:rsidRDefault="005774C2" w:rsidP="005774C2">
            <w:pPr>
              <w:rPr>
                <w:kern w:val="28"/>
              </w:rPr>
            </w:pPr>
            <w:proofErr w:type="gramStart"/>
            <w:r w:rsidRPr="00505F4E">
              <w:rPr>
                <w:kern w:val="28"/>
              </w:rPr>
              <w:t>alert(</w:t>
            </w:r>
            <w:proofErr w:type="gramEnd"/>
            <w:r w:rsidRPr="00505F4E">
              <w:rPr>
                <w:kern w:val="28"/>
              </w:rPr>
              <w:t>"The pattern was matched.");</w:t>
            </w:r>
          </w:p>
          <w:p w:rsidR="005774C2" w:rsidRPr="00505F4E" w:rsidRDefault="005774C2" w:rsidP="005774C2">
            <w:pPr>
              <w:ind w:firstLine="0"/>
              <w:rPr>
                <w:kern w:val="28"/>
              </w:rPr>
            </w:pPr>
            <w:r w:rsidRPr="00505F4E">
              <w:rPr>
                <w:kern w:val="28"/>
              </w:rPr>
              <w:t>}</w:t>
            </w:r>
          </w:p>
          <w:p w:rsidR="005774C2" w:rsidRDefault="005774C2" w:rsidP="005774C2">
            <w:pPr>
              <w:ind w:firstLine="0"/>
              <w:rPr>
                <w:kern w:val="28"/>
              </w:rPr>
            </w:pPr>
          </w:p>
        </w:tc>
      </w:tr>
    </w:tbl>
    <w:p w:rsidR="005774C2" w:rsidRPr="00505F4E" w:rsidRDefault="005774C2" w:rsidP="005774C2">
      <w:pPr>
        <w:rPr>
          <w:kern w:val="28"/>
        </w:rPr>
      </w:pPr>
    </w:p>
    <w:p w:rsidR="00505F4E" w:rsidRPr="00505F4E" w:rsidRDefault="00505F4E" w:rsidP="005774C2">
      <w:pPr>
        <w:pStyle w:val="3"/>
        <w:rPr>
          <w:kern w:val="28"/>
        </w:rPr>
      </w:pPr>
      <w:r w:rsidRPr="00505F4E">
        <w:rPr>
          <w:kern w:val="28"/>
        </w:rPr>
        <w:t>toLocaleString()</w:t>
      </w:r>
      <w:r w:rsidRPr="00505F4E">
        <w:rPr>
          <w:kern w:val="28"/>
        </w:rPr>
        <w:t>和</w:t>
      </w:r>
      <w:r w:rsidRPr="00505F4E">
        <w:rPr>
          <w:kern w:val="28"/>
        </w:rPr>
        <w:t>toString()</w:t>
      </w:r>
      <w:r w:rsidRPr="00505F4E">
        <w:rPr>
          <w:kern w:val="28"/>
        </w:rPr>
        <w:t>方法</w:t>
      </w:r>
    </w:p>
    <w:p w:rsidR="00505F4E" w:rsidRDefault="00505F4E" w:rsidP="005774C2">
      <w:pPr>
        <w:ind w:left="360" w:firstLine="360"/>
        <w:rPr>
          <w:kern w:val="28"/>
        </w:rPr>
      </w:pPr>
      <w:r w:rsidRPr="00505F4E">
        <w:rPr>
          <w:kern w:val="28"/>
        </w:rPr>
        <w:t>RegExp 实例继承的toLocaleString()和toString()方法都会返回正则表达式的字面量，与创建正则表达式的方式无关。例如：</w:t>
      </w:r>
    </w:p>
    <w:tbl>
      <w:tblPr>
        <w:tblStyle w:val="a8"/>
        <w:tblW w:w="0" w:type="auto"/>
        <w:tblInd w:w="468" w:type="dxa"/>
        <w:tblLook w:val="04A0" w:firstRow="1" w:lastRow="0" w:firstColumn="1" w:lastColumn="0" w:noHBand="0" w:noVBand="1"/>
      </w:tblPr>
      <w:tblGrid>
        <w:gridCol w:w="8388"/>
      </w:tblGrid>
      <w:tr w:rsidR="005774C2" w:rsidTr="005774C2">
        <w:tc>
          <w:tcPr>
            <w:tcW w:w="8388" w:type="dxa"/>
          </w:tcPr>
          <w:p w:rsidR="005774C2" w:rsidRPr="005774C2" w:rsidRDefault="005774C2" w:rsidP="005774C2">
            <w:pPr>
              <w:ind w:firstLine="0"/>
              <w:rPr>
                <w:kern w:val="28"/>
              </w:rPr>
            </w:pPr>
            <w:r w:rsidRPr="005774C2">
              <w:rPr>
                <w:kern w:val="28"/>
              </w:rPr>
              <w:lastRenderedPageBreak/>
              <w:t>var pattern = new RegExp("\\[bc\\]at", "gi");</w:t>
            </w:r>
          </w:p>
          <w:p w:rsidR="005774C2" w:rsidRPr="005774C2" w:rsidRDefault="005774C2" w:rsidP="005774C2">
            <w:pPr>
              <w:ind w:firstLine="0"/>
              <w:rPr>
                <w:kern w:val="28"/>
              </w:rPr>
            </w:pPr>
            <w:r w:rsidRPr="005774C2">
              <w:rPr>
                <w:kern w:val="28"/>
              </w:rPr>
              <w:t>alert(pattern.toString()); // /\[bc\]at/gi</w:t>
            </w:r>
          </w:p>
          <w:p w:rsidR="005774C2" w:rsidRDefault="005774C2" w:rsidP="005774C2">
            <w:pPr>
              <w:ind w:firstLine="0"/>
              <w:rPr>
                <w:kern w:val="28"/>
              </w:rPr>
            </w:pPr>
            <w:r w:rsidRPr="005774C2">
              <w:rPr>
                <w:kern w:val="28"/>
              </w:rPr>
              <w:t>alert(pattern.toLocaleString()); // /\[bc\]at/gi</w:t>
            </w:r>
          </w:p>
        </w:tc>
      </w:tr>
    </w:tbl>
    <w:p w:rsidR="00505F4E" w:rsidRPr="00505F4E" w:rsidRDefault="00505F4E" w:rsidP="005774C2">
      <w:pPr>
        <w:ind w:firstLine="0"/>
        <w:rPr>
          <w:kern w:val="28"/>
        </w:rPr>
      </w:pPr>
    </w:p>
    <w:p w:rsidR="00505F4E" w:rsidRPr="00505F4E" w:rsidRDefault="00505F4E" w:rsidP="00505F4E">
      <w:pPr>
        <w:rPr>
          <w:kern w:val="28"/>
        </w:rPr>
      </w:pPr>
    </w:p>
    <w:p w:rsidR="00505F4E" w:rsidRDefault="00505F4E" w:rsidP="005774C2">
      <w:pPr>
        <w:pStyle w:val="2"/>
        <w:rPr>
          <w:kern w:val="28"/>
        </w:rPr>
      </w:pPr>
      <w:r w:rsidRPr="00505F4E">
        <w:rPr>
          <w:kern w:val="28"/>
        </w:rPr>
        <w:t>RegExp</w:t>
      </w:r>
      <w:r w:rsidRPr="00505F4E">
        <w:rPr>
          <w:kern w:val="28"/>
        </w:rPr>
        <w:t>构造函数属性</w:t>
      </w:r>
    </w:p>
    <w:tbl>
      <w:tblPr>
        <w:tblStyle w:val="a8"/>
        <w:tblW w:w="0" w:type="auto"/>
        <w:tblInd w:w="468" w:type="dxa"/>
        <w:tblLook w:val="04A0" w:firstRow="1" w:lastRow="0" w:firstColumn="1" w:lastColumn="0" w:noHBand="0" w:noVBand="1"/>
      </w:tblPr>
      <w:tblGrid>
        <w:gridCol w:w="8388"/>
      </w:tblGrid>
      <w:tr w:rsidR="005774C2" w:rsidTr="005774C2">
        <w:tc>
          <w:tcPr>
            <w:tcW w:w="8388" w:type="dxa"/>
          </w:tcPr>
          <w:p w:rsidR="005774C2" w:rsidRPr="00505F4E" w:rsidRDefault="005774C2" w:rsidP="005774C2">
            <w:pPr>
              <w:rPr>
                <w:kern w:val="28"/>
              </w:rPr>
            </w:pPr>
            <w:r w:rsidRPr="00505F4E">
              <w:rPr>
                <w:rFonts w:hint="eastAsia"/>
                <w:kern w:val="28"/>
              </w:rPr>
              <w:t>（长属性名</w:t>
            </w:r>
            <w:r w:rsidRPr="00505F4E">
              <w:rPr>
                <w:kern w:val="28"/>
              </w:rPr>
              <w:t xml:space="preserve">   短属性名    说明）</w:t>
            </w:r>
          </w:p>
          <w:p w:rsidR="005774C2" w:rsidRPr="00505F4E" w:rsidRDefault="005774C2" w:rsidP="005774C2">
            <w:pPr>
              <w:rPr>
                <w:kern w:val="28"/>
              </w:rPr>
            </w:pPr>
            <w:r w:rsidRPr="00505F4E">
              <w:rPr>
                <w:kern w:val="28"/>
              </w:rPr>
              <w:t>input             $_   最近</w:t>
            </w:r>
            <w:proofErr w:type="gramStart"/>
            <w:r w:rsidRPr="00505F4E">
              <w:rPr>
                <w:kern w:val="28"/>
              </w:rPr>
              <w:t>一</w:t>
            </w:r>
            <w:proofErr w:type="gramEnd"/>
            <w:r w:rsidRPr="00505F4E">
              <w:rPr>
                <w:kern w:val="28"/>
              </w:rPr>
              <w:t>次要匹配的字符串。Opera未实现此属性</w:t>
            </w:r>
          </w:p>
          <w:p w:rsidR="005774C2" w:rsidRPr="00505F4E" w:rsidRDefault="005774C2" w:rsidP="005774C2">
            <w:pPr>
              <w:rPr>
                <w:kern w:val="28"/>
              </w:rPr>
            </w:pPr>
            <w:r w:rsidRPr="00505F4E">
              <w:rPr>
                <w:kern w:val="28"/>
              </w:rPr>
              <w:t>lastMatch     $&amp;   最近一次的匹配项。Opera未实现此属性</w:t>
            </w:r>
          </w:p>
          <w:p w:rsidR="005774C2" w:rsidRPr="00505F4E" w:rsidRDefault="005774C2" w:rsidP="005774C2">
            <w:pPr>
              <w:rPr>
                <w:kern w:val="28"/>
              </w:rPr>
            </w:pPr>
            <w:r w:rsidRPr="00505F4E">
              <w:rPr>
                <w:kern w:val="28"/>
              </w:rPr>
              <w:t>lastParen       $+   最近一次匹配的捕获组。Opera未实现此属性</w:t>
            </w:r>
          </w:p>
          <w:p w:rsidR="005774C2" w:rsidRPr="00505F4E" w:rsidRDefault="005774C2" w:rsidP="005774C2">
            <w:pPr>
              <w:rPr>
                <w:kern w:val="28"/>
              </w:rPr>
            </w:pPr>
            <w:r w:rsidRPr="00505F4E">
              <w:rPr>
                <w:kern w:val="28"/>
              </w:rPr>
              <w:t>leftContext    $`    Input字符串中lastMatch之前的文本</w:t>
            </w:r>
          </w:p>
          <w:p w:rsidR="005774C2" w:rsidRPr="00505F4E" w:rsidRDefault="005774C2" w:rsidP="005774C2">
            <w:pPr>
              <w:rPr>
                <w:kern w:val="28"/>
              </w:rPr>
            </w:pPr>
            <w:r w:rsidRPr="00505F4E">
              <w:rPr>
                <w:kern w:val="28"/>
              </w:rPr>
              <w:t>multiline        $*   布尔值，表示是否所有表达式都使用多行模式。IE和Opera未实现此属性</w:t>
            </w:r>
          </w:p>
          <w:p w:rsidR="005774C2" w:rsidRPr="00505F4E" w:rsidRDefault="005774C2" w:rsidP="005774C2">
            <w:pPr>
              <w:rPr>
                <w:kern w:val="28"/>
              </w:rPr>
            </w:pPr>
            <w:r w:rsidRPr="00505F4E">
              <w:rPr>
                <w:kern w:val="28"/>
              </w:rPr>
              <w:t>rightContext  $'        Input字符串中lastMatch之后的文本</w:t>
            </w:r>
          </w:p>
          <w:p w:rsidR="005774C2" w:rsidRPr="00505F4E" w:rsidRDefault="005774C2" w:rsidP="005774C2">
            <w:pPr>
              <w:rPr>
                <w:kern w:val="28"/>
              </w:rPr>
            </w:pPr>
            <w:r w:rsidRPr="00505F4E">
              <w:rPr>
                <w:rFonts w:hint="eastAsia"/>
                <w:kern w:val="28"/>
              </w:rPr>
              <w:t>另外，有多达</w:t>
            </w:r>
            <w:r w:rsidRPr="00505F4E">
              <w:rPr>
                <w:kern w:val="28"/>
              </w:rPr>
              <w:t xml:space="preserve">9 </w:t>
            </w:r>
            <w:proofErr w:type="gramStart"/>
            <w:r w:rsidRPr="00505F4E">
              <w:rPr>
                <w:kern w:val="28"/>
              </w:rPr>
              <w:t>个</w:t>
            </w:r>
            <w:proofErr w:type="gramEnd"/>
            <w:r w:rsidRPr="00505F4E">
              <w:rPr>
                <w:kern w:val="28"/>
              </w:rPr>
              <w:t>用于存储</w:t>
            </w:r>
            <w:proofErr w:type="gramStart"/>
            <w:r w:rsidRPr="00505F4E">
              <w:rPr>
                <w:kern w:val="28"/>
              </w:rPr>
              <w:t>捕获组</w:t>
            </w:r>
            <w:proofErr w:type="gramEnd"/>
            <w:r w:rsidRPr="00505F4E">
              <w:rPr>
                <w:kern w:val="28"/>
              </w:rPr>
              <w:t>的构造函数属性：RegExp</w:t>
            </w:r>
            <w:proofErr w:type="gramStart"/>
            <w:r w:rsidRPr="00505F4E">
              <w:rPr>
                <w:kern w:val="28"/>
              </w:rPr>
              <w:t>.$</w:t>
            </w:r>
            <w:proofErr w:type="gramEnd"/>
            <w:r w:rsidRPr="00505F4E">
              <w:rPr>
                <w:kern w:val="28"/>
              </w:rPr>
              <w:t>1、RegExp.$2…RegExp.$9。</w:t>
            </w:r>
          </w:p>
          <w:p w:rsidR="005774C2" w:rsidRDefault="005774C2" w:rsidP="005774C2">
            <w:pPr>
              <w:ind w:firstLine="0"/>
            </w:pPr>
          </w:p>
        </w:tc>
      </w:tr>
    </w:tbl>
    <w:p w:rsidR="00505F4E" w:rsidRPr="00505F4E" w:rsidRDefault="00505F4E" w:rsidP="005774C2">
      <w:pPr>
        <w:ind w:firstLine="0"/>
        <w:rPr>
          <w:kern w:val="28"/>
        </w:rPr>
      </w:pPr>
    </w:p>
    <w:p w:rsidR="00505F4E" w:rsidRPr="00505F4E" w:rsidRDefault="00505F4E" w:rsidP="00505F4E">
      <w:pPr>
        <w:rPr>
          <w:kern w:val="28"/>
        </w:rPr>
      </w:pPr>
      <w:r w:rsidRPr="00505F4E">
        <w:rPr>
          <w:kern w:val="28"/>
        </w:rPr>
        <w:t>4.</w:t>
      </w:r>
      <w:r w:rsidRPr="00505F4E">
        <w:rPr>
          <w:kern w:val="28"/>
        </w:rPr>
        <w:tab/>
        <w:t>模式的局限性</w:t>
      </w:r>
    </w:p>
    <w:p w:rsidR="00505F4E" w:rsidRPr="00505F4E" w:rsidRDefault="00505F4E" w:rsidP="00505F4E">
      <w:pPr>
        <w:rPr>
          <w:kern w:val="28"/>
        </w:rPr>
      </w:pPr>
      <w:r w:rsidRPr="00505F4E">
        <w:rPr>
          <w:kern w:val="28"/>
        </w:rPr>
        <w:t>匹配字符串开始和结尾的\A 和\Z 锚①</w:t>
      </w:r>
    </w:p>
    <w:p w:rsidR="00505F4E" w:rsidRPr="00505F4E" w:rsidRDefault="00505F4E" w:rsidP="00505F4E">
      <w:pPr>
        <w:rPr>
          <w:kern w:val="28"/>
        </w:rPr>
      </w:pPr>
      <w:r w:rsidRPr="00505F4E">
        <w:rPr>
          <w:kern w:val="28"/>
        </w:rPr>
        <w:t>向后查找（lookbehind）②</w:t>
      </w:r>
    </w:p>
    <w:p w:rsidR="00505F4E" w:rsidRPr="00505F4E" w:rsidRDefault="00505F4E" w:rsidP="00505F4E">
      <w:pPr>
        <w:rPr>
          <w:kern w:val="28"/>
        </w:rPr>
      </w:pPr>
      <w:r w:rsidRPr="00505F4E">
        <w:rPr>
          <w:kern w:val="28"/>
        </w:rPr>
        <w:t>并集和交集类</w:t>
      </w:r>
    </w:p>
    <w:p w:rsidR="00505F4E" w:rsidRPr="00505F4E" w:rsidRDefault="00505F4E" w:rsidP="00505F4E">
      <w:pPr>
        <w:rPr>
          <w:kern w:val="28"/>
        </w:rPr>
      </w:pPr>
      <w:r w:rsidRPr="00505F4E">
        <w:rPr>
          <w:kern w:val="28"/>
        </w:rPr>
        <w:lastRenderedPageBreak/>
        <w:t>原子组（atomic grouping）</w:t>
      </w:r>
    </w:p>
    <w:p w:rsidR="00505F4E" w:rsidRPr="00505F4E" w:rsidRDefault="00505F4E" w:rsidP="00505F4E">
      <w:pPr>
        <w:rPr>
          <w:kern w:val="28"/>
        </w:rPr>
      </w:pPr>
      <w:r w:rsidRPr="00505F4E">
        <w:rPr>
          <w:kern w:val="28"/>
        </w:rPr>
        <w:t>Unicode 支持（单个字符除外，如\uFFFF）</w:t>
      </w:r>
    </w:p>
    <w:p w:rsidR="00505F4E" w:rsidRPr="00505F4E" w:rsidRDefault="00505F4E" w:rsidP="00505F4E">
      <w:pPr>
        <w:rPr>
          <w:kern w:val="28"/>
        </w:rPr>
      </w:pPr>
      <w:r w:rsidRPr="00505F4E">
        <w:rPr>
          <w:kern w:val="28"/>
        </w:rPr>
        <w:t>命名的捕获组③</w:t>
      </w:r>
    </w:p>
    <w:p w:rsidR="00505F4E" w:rsidRPr="00505F4E" w:rsidRDefault="00505F4E" w:rsidP="00505F4E">
      <w:pPr>
        <w:rPr>
          <w:kern w:val="28"/>
        </w:rPr>
      </w:pPr>
      <w:r w:rsidRPr="00505F4E">
        <w:rPr>
          <w:kern w:val="28"/>
        </w:rPr>
        <w:t>s（single，单行）和x（free-spacing，无间隔）匹配模式</w:t>
      </w:r>
    </w:p>
    <w:p w:rsidR="00505F4E" w:rsidRPr="00505F4E" w:rsidRDefault="00505F4E" w:rsidP="00505F4E">
      <w:pPr>
        <w:rPr>
          <w:kern w:val="28"/>
        </w:rPr>
      </w:pPr>
      <w:r w:rsidRPr="00505F4E">
        <w:rPr>
          <w:kern w:val="28"/>
        </w:rPr>
        <w:t>条件匹配</w:t>
      </w:r>
    </w:p>
    <w:p w:rsidR="005774C2" w:rsidRPr="00505F4E" w:rsidRDefault="00505F4E" w:rsidP="005774C2">
      <w:pPr>
        <w:rPr>
          <w:kern w:val="28"/>
        </w:rPr>
      </w:pPr>
      <w:r w:rsidRPr="00505F4E">
        <w:rPr>
          <w:kern w:val="28"/>
        </w:rPr>
        <w:t>正则表达式注释</w:t>
      </w:r>
    </w:p>
    <w:p w:rsidR="005774C2" w:rsidRDefault="005774C2" w:rsidP="005774C2">
      <w:pPr>
        <w:ind w:firstLine="0"/>
        <w:rPr>
          <w:kern w:val="28"/>
        </w:rPr>
      </w:pPr>
    </w:p>
    <w:p w:rsidR="00505F4E" w:rsidRDefault="00505F4E" w:rsidP="005774C2">
      <w:pPr>
        <w:pStyle w:val="1"/>
        <w:rPr>
          <w:kern w:val="28"/>
        </w:rPr>
      </w:pPr>
      <w:r w:rsidRPr="00505F4E">
        <w:rPr>
          <w:kern w:val="28"/>
        </w:rPr>
        <w:t>Function</w:t>
      </w:r>
      <w:r w:rsidRPr="00505F4E">
        <w:rPr>
          <w:kern w:val="28"/>
        </w:rPr>
        <w:t>类型</w:t>
      </w:r>
    </w:p>
    <w:tbl>
      <w:tblPr>
        <w:tblStyle w:val="a8"/>
        <w:tblW w:w="0" w:type="auto"/>
        <w:tblInd w:w="468" w:type="dxa"/>
        <w:tblLook w:val="04A0" w:firstRow="1" w:lastRow="0" w:firstColumn="1" w:lastColumn="0" w:noHBand="0" w:noVBand="1"/>
      </w:tblPr>
      <w:tblGrid>
        <w:gridCol w:w="8388"/>
      </w:tblGrid>
      <w:tr w:rsidR="005774C2" w:rsidTr="005774C2">
        <w:tc>
          <w:tcPr>
            <w:tcW w:w="8388" w:type="dxa"/>
          </w:tcPr>
          <w:p w:rsidR="005774C2" w:rsidRPr="00505F4E" w:rsidRDefault="005774C2" w:rsidP="005774C2">
            <w:pPr>
              <w:ind w:firstLine="0"/>
              <w:rPr>
                <w:kern w:val="28"/>
              </w:rPr>
            </w:pPr>
            <w:r w:rsidRPr="00505F4E">
              <w:rPr>
                <w:rFonts w:hint="eastAsia"/>
                <w:kern w:val="28"/>
              </w:rPr>
              <w:t>方式</w:t>
            </w:r>
            <w:proofErr w:type="gramStart"/>
            <w:r w:rsidRPr="00505F4E">
              <w:rPr>
                <w:rFonts w:hint="eastAsia"/>
                <w:kern w:val="28"/>
              </w:rPr>
              <w:t>一</w:t>
            </w:r>
            <w:proofErr w:type="gramEnd"/>
            <w:r w:rsidRPr="00505F4E">
              <w:rPr>
                <w:rFonts w:hint="eastAsia"/>
                <w:kern w:val="28"/>
              </w:rPr>
              <w:t>：函数声明：</w:t>
            </w:r>
          </w:p>
          <w:p w:rsidR="005774C2" w:rsidRPr="00505F4E" w:rsidRDefault="005774C2" w:rsidP="005774C2">
            <w:pPr>
              <w:ind w:firstLine="0"/>
              <w:rPr>
                <w:kern w:val="28"/>
              </w:rPr>
            </w:pPr>
            <w:r w:rsidRPr="00505F4E">
              <w:rPr>
                <w:kern w:val="28"/>
              </w:rPr>
              <w:t>function sum (num1, num2) {</w:t>
            </w:r>
          </w:p>
          <w:p w:rsidR="005774C2" w:rsidRPr="00505F4E" w:rsidRDefault="005774C2" w:rsidP="005774C2">
            <w:pPr>
              <w:rPr>
                <w:kern w:val="28"/>
              </w:rPr>
            </w:pPr>
            <w:r w:rsidRPr="00505F4E">
              <w:rPr>
                <w:kern w:val="28"/>
              </w:rPr>
              <w:t>return num1 + num2;</w:t>
            </w:r>
          </w:p>
          <w:p w:rsidR="005774C2" w:rsidRPr="00505F4E" w:rsidRDefault="005774C2" w:rsidP="005774C2">
            <w:pPr>
              <w:ind w:firstLine="0"/>
              <w:rPr>
                <w:kern w:val="28"/>
              </w:rPr>
            </w:pPr>
            <w:r w:rsidRPr="00505F4E">
              <w:rPr>
                <w:kern w:val="28"/>
              </w:rPr>
              <w:t>}</w:t>
            </w:r>
          </w:p>
          <w:p w:rsidR="005774C2" w:rsidRPr="00505F4E" w:rsidRDefault="005774C2" w:rsidP="005774C2">
            <w:pPr>
              <w:ind w:firstLine="0"/>
              <w:rPr>
                <w:kern w:val="28"/>
              </w:rPr>
            </w:pPr>
            <w:r w:rsidRPr="00505F4E">
              <w:rPr>
                <w:rFonts w:hint="eastAsia"/>
                <w:kern w:val="28"/>
              </w:rPr>
              <w:t>方式二：函数表达式定义函数：</w:t>
            </w:r>
          </w:p>
          <w:p w:rsidR="005774C2" w:rsidRPr="00505F4E" w:rsidRDefault="005774C2" w:rsidP="005774C2">
            <w:pPr>
              <w:ind w:firstLine="0"/>
              <w:rPr>
                <w:kern w:val="28"/>
              </w:rPr>
            </w:pPr>
            <w:r w:rsidRPr="00505F4E">
              <w:rPr>
                <w:kern w:val="28"/>
              </w:rPr>
              <w:t>var sum = function(num1, num2){</w:t>
            </w:r>
          </w:p>
          <w:p w:rsidR="005774C2" w:rsidRPr="00505F4E" w:rsidRDefault="005774C2" w:rsidP="005774C2">
            <w:pPr>
              <w:rPr>
                <w:kern w:val="28"/>
              </w:rPr>
            </w:pPr>
            <w:r w:rsidRPr="00505F4E">
              <w:rPr>
                <w:kern w:val="28"/>
              </w:rPr>
              <w:t>return num1 + num2;</w:t>
            </w:r>
          </w:p>
          <w:p w:rsidR="005774C2" w:rsidRPr="00505F4E" w:rsidRDefault="005774C2" w:rsidP="005774C2">
            <w:pPr>
              <w:ind w:firstLine="0"/>
              <w:rPr>
                <w:kern w:val="28"/>
              </w:rPr>
            </w:pPr>
            <w:r w:rsidRPr="00505F4E">
              <w:rPr>
                <w:kern w:val="28"/>
              </w:rPr>
              <w:t>};</w:t>
            </w:r>
          </w:p>
          <w:p w:rsidR="005774C2" w:rsidRPr="00505F4E" w:rsidRDefault="005774C2" w:rsidP="005774C2">
            <w:pPr>
              <w:ind w:firstLine="0"/>
              <w:rPr>
                <w:kern w:val="28"/>
              </w:rPr>
            </w:pPr>
            <w:r w:rsidRPr="00505F4E">
              <w:rPr>
                <w:rFonts w:hint="eastAsia"/>
                <w:kern w:val="28"/>
              </w:rPr>
              <w:t>方式三：使用</w:t>
            </w:r>
            <w:r w:rsidRPr="00505F4E">
              <w:rPr>
                <w:kern w:val="28"/>
              </w:rPr>
              <w:t>Function 构造函数定义函数：</w:t>
            </w:r>
          </w:p>
          <w:p w:rsidR="005774C2" w:rsidRPr="005774C2" w:rsidRDefault="005774C2" w:rsidP="005774C2">
            <w:pPr>
              <w:ind w:firstLine="0"/>
              <w:rPr>
                <w:kern w:val="28"/>
              </w:rPr>
            </w:pPr>
            <w:r w:rsidRPr="00505F4E">
              <w:rPr>
                <w:kern w:val="28"/>
              </w:rPr>
              <w:t>var sum = new Function("num1", "num2", "return num1 + num2"); // 不推荐。</w:t>
            </w:r>
            <w:r w:rsidRPr="005774C2">
              <w:rPr>
                <w:rFonts w:hint="eastAsia"/>
                <w:kern w:val="28"/>
              </w:rPr>
              <w:t>因为这种语法会导致解析两次代码（第一次是解析常规</w:t>
            </w:r>
            <w:r w:rsidRPr="005774C2">
              <w:rPr>
                <w:kern w:val="28"/>
              </w:rPr>
              <w:t>ECMAScript 代码，第二次是解析传入构造函数中的字符串），</w:t>
            </w:r>
            <w:r w:rsidRPr="005774C2">
              <w:rPr>
                <w:rFonts w:hint="eastAsia"/>
                <w:kern w:val="28"/>
              </w:rPr>
              <w:t>从而影响性能。不过，这种语法对于理解“函数是对象，函数名是指针”的概念倒是非常直观的。</w:t>
            </w:r>
            <w:r w:rsidRPr="00505F4E">
              <w:rPr>
                <w:kern w:val="28"/>
              </w:rPr>
              <w:t>。</w:t>
            </w:r>
          </w:p>
        </w:tc>
      </w:tr>
    </w:tbl>
    <w:p w:rsidR="00505F4E" w:rsidRPr="00505F4E" w:rsidRDefault="00505F4E" w:rsidP="005774C2">
      <w:pPr>
        <w:ind w:firstLine="0"/>
        <w:rPr>
          <w:kern w:val="28"/>
        </w:rPr>
      </w:pPr>
    </w:p>
    <w:p w:rsidR="00505F4E" w:rsidRDefault="00505F4E" w:rsidP="00307047">
      <w:pPr>
        <w:pStyle w:val="2"/>
        <w:numPr>
          <w:ilvl w:val="0"/>
          <w:numId w:val="14"/>
        </w:numPr>
        <w:rPr>
          <w:kern w:val="28"/>
        </w:rPr>
      </w:pPr>
      <w:r w:rsidRPr="005774C2">
        <w:rPr>
          <w:kern w:val="28"/>
        </w:rPr>
        <w:lastRenderedPageBreak/>
        <w:t>没有重载</w:t>
      </w:r>
    </w:p>
    <w:p w:rsidR="00505F4E" w:rsidRPr="002973A1" w:rsidRDefault="002973A1" w:rsidP="002973A1">
      <w:pPr>
        <w:ind w:left="360" w:firstLine="360"/>
      </w:pPr>
      <w:r w:rsidRPr="002973A1">
        <w:rPr>
          <w:rFonts w:hint="eastAsia"/>
        </w:rPr>
        <w:t>将函数名想象为指针，也有助于理解为什么</w:t>
      </w:r>
      <w:r w:rsidRPr="002973A1">
        <w:t>ECMAScript 中没有函数重载的概念</w:t>
      </w:r>
      <w:r>
        <w:rPr>
          <w:rFonts w:hint="eastAsia"/>
        </w:rPr>
        <w:t>。</w:t>
      </w:r>
      <w:r w:rsidR="00505F4E" w:rsidRPr="00505F4E">
        <w:rPr>
          <w:rFonts w:hint="eastAsia"/>
          <w:kern w:val="28"/>
        </w:rPr>
        <w:t>后面创建的函数会覆盖前面创建的函数。</w:t>
      </w:r>
      <w:r w:rsidR="00812B3B">
        <w:rPr>
          <w:rFonts w:hint="eastAsia"/>
          <w:kern w:val="28"/>
        </w:rPr>
        <w:t>（地址被覆盖）</w:t>
      </w:r>
    </w:p>
    <w:p w:rsidR="005774C2" w:rsidRPr="00505F4E" w:rsidRDefault="005774C2" w:rsidP="00505F4E">
      <w:pPr>
        <w:rPr>
          <w:kern w:val="28"/>
        </w:rPr>
      </w:pPr>
    </w:p>
    <w:p w:rsidR="00505F4E" w:rsidRPr="00505F4E" w:rsidRDefault="00505F4E" w:rsidP="005774C2">
      <w:pPr>
        <w:pStyle w:val="2"/>
        <w:rPr>
          <w:kern w:val="28"/>
        </w:rPr>
      </w:pPr>
      <w:r w:rsidRPr="00505F4E">
        <w:rPr>
          <w:kern w:val="28"/>
        </w:rPr>
        <w:t>函数创建方式</w:t>
      </w:r>
    </w:p>
    <w:p w:rsidR="00505F4E" w:rsidRPr="005774C2" w:rsidRDefault="00505F4E" w:rsidP="005774C2">
      <w:pPr>
        <w:ind w:left="360" w:firstLine="360"/>
        <w:rPr>
          <w:color w:val="FF0000"/>
          <w:kern w:val="28"/>
        </w:rPr>
      </w:pPr>
      <w:r w:rsidRPr="00505F4E">
        <w:rPr>
          <w:rFonts w:hint="eastAsia"/>
          <w:kern w:val="28"/>
        </w:rPr>
        <w:t>可以通过函数声明的方式来创建函数：</w:t>
      </w:r>
      <w:r w:rsidRPr="005774C2">
        <w:rPr>
          <w:rFonts w:hint="eastAsia"/>
          <w:color w:val="FF0000"/>
          <w:kern w:val="28"/>
        </w:rPr>
        <w:t>代码开始执行之前，</w:t>
      </w:r>
      <w:proofErr w:type="gramStart"/>
      <w:r w:rsidRPr="005774C2">
        <w:rPr>
          <w:rFonts w:hint="eastAsia"/>
          <w:color w:val="FF0000"/>
          <w:kern w:val="28"/>
        </w:rPr>
        <w:t>解析器</w:t>
      </w:r>
      <w:proofErr w:type="gramEnd"/>
      <w:r w:rsidRPr="005774C2">
        <w:rPr>
          <w:rFonts w:hint="eastAsia"/>
          <w:color w:val="FF0000"/>
          <w:kern w:val="28"/>
        </w:rPr>
        <w:t>就已经通过一个名为函数声明提升（</w:t>
      </w:r>
      <w:r w:rsidRPr="005774C2">
        <w:rPr>
          <w:color w:val="FF0000"/>
          <w:kern w:val="28"/>
        </w:rPr>
        <w:t>function declaration hoisting）的过程，读取并将函数声明添加到执行环境中。</w:t>
      </w:r>
    </w:p>
    <w:p w:rsidR="00505F4E" w:rsidRDefault="00505F4E" w:rsidP="005774C2">
      <w:pPr>
        <w:ind w:left="432" w:firstLine="0"/>
        <w:rPr>
          <w:kern w:val="28"/>
        </w:rPr>
      </w:pPr>
      <w:r w:rsidRPr="00505F4E">
        <w:rPr>
          <w:rFonts w:hint="eastAsia"/>
          <w:kern w:val="28"/>
        </w:rPr>
        <w:t>函数表达式创建函数：在创建之前不能使用函数。但是函数声明的方式创建函数，它可以在创建之前就使用函数。</w:t>
      </w:r>
    </w:p>
    <w:p w:rsidR="005774C2" w:rsidRPr="00505F4E" w:rsidRDefault="005774C2" w:rsidP="005774C2">
      <w:pPr>
        <w:ind w:left="432" w:firstLine="0"/>
        <w:rPr>
          <w:kern w:val="28"/>
        </w:rPr>
      </w:pPr>
    </w:p>
    <w:p w:rsidR="00505F4E" w:rsidRPr="00505F4E" w:rsidRDefault="00505F4E" w:rsidP="005774C2">
      <w:pPr>
        <w:pStyle w:val="2"/>
        <w:rPr>
          <w:kern w:val="28"/>
        </w:rPr>
      </w:pPr>
      <w:r w:rsidRPr="00505F4E">
        <w:rPr>
          <w:kern w:val="28"/>
        </w:rPr>
        <w:t>函数的调用（传值的过程）</w:t>
      </w:r>
    </w:p>
    <w:p w:rsidR="00505F4E" w:rsidRDefault="002973A1" w:rsidP="002973A1">
      <w:pPr>
        <w:ind w:left="360" w:firstLine="360"/>
      </w:pPr>
      <w:r>
        <w:rPr>
          <w:rFonts w:hint="eastAsia"/>
        </w:rPr>
        <w:t>因为</w:t>
      </w:r>
      <w:r>
        <w:rPr>
          <w:rFonts w:ascii="TimesNewRoman" w:eastAsia="TimesNewRoman" w:cs="TimesNewRoman"/>
        </w:rPr>
        <w:t xml:space="preserve">ECMAScript </w:t>
      </w:r>
      <w:r>
        <w:rPr>
          <w:rFonts w:hint="eastAsia"/>
        </w:rPr>
        <w:t>中的函数</w:t>
      </w:r>
      <w:proofErr w:type="gramStart"/>
      <w:r>
        <w:rPr>
          <w:rFonts w:hint="eastAsia"/>
        </w:rPr>
        <w:t>名本身</w:t>
      </w:r>
      <w:proofErr w:type="gramEnd"/>
      <w:r>
        <w:rPr>
          <w:rFonts w:hint="eastAsia"/>
        </w:rPr>
        <w:t>就是变量，所以函数也可以作为值来使用。也就是说，不仅可以像传递参数一样把一个函数传递给另一个函数，而且可以将一个函数作为另一个函数的结果返回。</w:t>
      </w:r>
    </w:p>
    <w:tbl>
      <w:tblPr>
        <w:tblStyle w:val="a8"/>
        <w:tblW w:w="0" w:type="auto"/>
        <w:tblInd w:w="468" w:type="dxa"/>
        <w:tblLook w:val="04A0" w:firstRow="1" w:lastRow="0" w:firstColumn="1" w:lastColumn="0" w:noHBand="0" w:noVBand="1"/>
      </w:tblPr>
      <w:tblGrid>
        <w:gridCol w:w="8388"/>
      </w:tblGrid>
      <w:tr w:rsidR="002973A1" w:rsidTr="002973A1">
        <w:tc>
          <w:tcPr>
            <w:tcW w:w="8388" w:type="dxa"/>
          </w:tcPr>
          <w:p w:rsidR="00001A22" w:rsidRDefault="00001A22" w:rsidP="00001A22">
            <w:pPr>
              <w:ind w:firstLine="0"/>
            </w:pPr>
            <w:r>
              <w:t>function callSomeFunction(someFunction, someArgument){</w:t>
            </w:r>
          </w:p>
          <w:p w:rsidR="00001A22" w:rsidRDefault="00001A22" w:rsidP="00001A22">
            <w:pPr>
              <w:ind w:firstLineChars="200" w:firstLine="480"/>
            </w:pPr>
            <w:r>
              <w:t>return someFunction(someArgument);</w:t>
            </w:r>
          </w:p>
          <w:p w:rsidR="00001A22" w:rsidRDefault="00001A22" w:rsidP="002973A1">
            <w:pPr>
              <w:ind w:firstLine="0"/>
              <w:rPr>
                <w:rFonts w:hint="eastAsia"/>
              </w:rPr>
            </w:pPr>
            <w:r>
              <w:t>}</w:t>
            </w:r>
          </w:p>
          <w:p w:rsidR="002973A1" w:rsidRDefault="002973A1" w:rsidP="002973A1">
            <w:pPr>
              <w:ind w:firstLine="0"/>
            </w:pPr>
            <w:r>
              <w:t>function add10(num){</w:t>
            </w:r>
          </w:p>
          <w:p w:rsidR="002973A1" w:rsidRDefault="002973A1" w:rsidP="002973A1">
            <w:pPr>
              <w:ind w:firstLine="0"/>
            </w:pPr>
            <w:r>
              <w:rPr>
                <w:rFonts w:hint="eastAsia"/>
              </w:rPr>
              <w:t xml:space="preserve">      </w:t>
            </w:r>
            <w:r>
              <w:t>return num + 10;</w:t>
            </w:r>
          </w:p>
          <w:p w:rsidR="002973A1" w:rsidRDefault="002973A1" w:rsidP="002973A1">
            <w:pPr>
              <w:ind w:firstLine="0"/>
            </w:pPr>
            <w:r>
              <w:t>}</w:t>
            </w:r>
          </w:p>
          <w:p w:rsidR="002973A1" w:rsidRDefault="002973A1" w:rsidP="002973A1">
            <w:pPr>
              <w:ind w:firstLine="0"/>
            </w:pPr>
            <w:r>
              <w:t>var result1 = callSomeFunction(add10, 10);</w:t>
            </w:r>
          </w:p>
          <w:p w:rsidR="002973A1" w:rsidRDefault="002973A1" w:rsidP="002973A1">
            <w:pPr>
              <w:ind w:firstLine="0"/>
              <w:rPr>
                <w:rFonts w:hint="eastAsia"/>
              </w:rPr>
            </w:pPr>
            <w:r>
              <w:t>alert(result1); //20</w:t>
            </w:r>
          </w:p>
          <w:p w:rsidR="002973A1" w:rsidRDefault="002973A1" w:rsidP="002973A1">
            <w:pPr>
              <w:ind w:firstLine="0"/>
            </w:pPr>
            <w:r>
              <w:lastRenderedPageBreak/>
              <w:t>function getGreeting(name){</w:t>
            </w:r>
          </w:p>
          <w:p w:rsidR="002973A1" w:rsidRDefault="002973A1" w:rsidP="002973A1">
            <w:pPr>
              <w:ind w:firstLine="0"/>
            </w:pPr>
            <w:r>
              <w:rPr>
                <w:rFonts w:hint="eastAsia"/>
              </w:rPr>
              <w:t xml:space="preserve">    </w:t>
            </w:r>
            <w:r>
              <w:t>return "Hello, " + name;</w:t>
            </w:r>
          </w:p>
          <w:p w:rsidR="002973A1" w:rsidRDefault="002973A1" w:rsidP="002973A1">
            <w:pPr>
              <w:ind w:firstLine="0"/>
            </w:pPr>
            <w:r>
              <w:t>}</w:t>
            </w:r>
          </w:p>
          <w:p w:rsidR="002973A1" w:rsidRDefault="002973A1" w:rsidP="002973A1">
            <w:pPr>
              <w:ind w:firstLine="0"/>
            </w:pPr>
            <w:r>
              <w:t>var result2 = callSomeFunction(getGreeting, "Nicholas");</w:t>
            </w:r>
          </w:p>
          <w:p w:rsidR="002973A1" w:rsidRDefault="002973A1" w:rsidP="002973A1">
            <w:pPr>
              <w:ind w:firstLine="0"/>
            </w:pPr>
            <w:r>
              <w:t>alert(result2); //"Hello, Nicholas"</w:t>
            </w:r>
          </w:p>
        </w:tc>
      </w:tr>
    </w:tbl>
    <w:p w:rsidR="002973A1" w:rsidRPr="002973A1" w:rsidRDefault="002973A1" w:rsidP="002973A1"/>
    <w:p w:rsidR="00505F4E" w:rsidRPr="00505F4E" w:rsidRDefault="00505F4E" w:rsidP="005774C2">
      <w:pPr>
        <w:pStyle w:val="2"/>
        <w:rPr>
          <w:kern w:val="28"/>
        </w:rPr>
      </w:pPr>
      <w:r w:rsidRPr="00505F4E">
        <w:rPr>
          <w:kern w:val="28"/>
        </w:rPr>
        <w:t>函数的内部属性</w:t>
      </w:r>
    </w:p>
    <w:p w:rsidR="00505F4E" w:rsidRPr="005774C2" w:rsidRDefault="00505F4E" w:rsidP="00307047">
      <w:pPr>
        <w:pStyle w:val="3"/>
        <w:numPr>
          <w:ilvl w:val="0"/>
          <w:numId w:val="15"/>
        </w:numPr>
        <w:rPr>
          <w:kern w:val="28"/>
        </w:rPr>
      </w:pPr>
      <w:r w:rsidRPr="005774C2">
        <w:rPr>
          <w:kern w:val="28"/>
        </w:rPr>
        <w:t>arguments</w:t>
      </w:r>
      <w:r w:rsidRPr="005774C2">
        <w:rPr>
          <w:kern w:val="28"/>
        </w:rPr>
        <w:t>属性</w:t>
      </w:r>
    </w:p>
    <w:p w:rsidR="00505F4E" w:rsidRDefault="00505F4E" w:rsidP="005774C2">
      <w:pPr>
        <w:ind w:left="360" w:firstLine="360"/>
        <w:rPr>
          <w:kern w:val="28"/>
        </w:rPr>
      </w:pPr>
      <w:r w:rsidRPr="00505F4E">
        <w:rPr>
          <w:rFonts w:hint="eastAsia"/>
          <w:kern w:val="28"/>
        </w:rPr>
        <w:t>它是一个类数组对象，包含着传入函数中的所有参数。虽然</w:t>
      </w:r>
      <w:r w:rsidRPr="00505F4E">
        <w:rPr>
          <w:kern w:val="28"/>
        </w:rPr>
        <w:t>arguments 的主要用途是保存函数参数。但这个对象还有一个名叫callee 的属性，该属性是一个指针，指向拥有这个arguments 对象的函数。使用arguments.callee()来调用本身。</w:t>
      </w:r>
    </w:p>
    <w:tbl>
      <w:tblPr>
        <w:tblStyle w:val="a8"/>
        <w:tblW w:w="0" w:type="auto"/>
        <w:tblInd w:w="378" w:type="dxa"/>
        <w:tblLook w:val="04A0" w:firstRow="1" w:lastRow="0" w:firstColumn="1" w:lastColumn="0" w:noHBand="0" w:noVBand="1"/>
      </w:tblPr>
      <w:tblGrid>
        <w:gridCol w:w="8478"/>
      </w:tblGrid>
      <w:tr w:rsidR="005774C2" w:rsidTr="005774C2">
        <w:tc>
          <w:tcPr>
            <w:tcW w:w="8478" w:type="dxa"/>
          </w:tcPr>
          <w:p w:rsidR="005774C2" w:rsidRPr="00505F4E" w:rsidRDefault="005774C2" w:rsidP="005774C2">
            <w:pPr>
              <w:ind w:firstLine="0"/>
              <w:rPr>
                <w:kern w:val="28"/>
              </w:rPr>
            </w:pPr>
            <w:r w:rsidRPr="00505F4E">
              <w:rPr>
                <w:kern w:val="28"/>
              </w:rPr>
              <w:t>function factorial(num){</w:t>
            </w:r>
          </w:p>
          <w:p w:rsidR="005774C2" w:rsidRPr="00505F4E" w:rsidRDefault="005774C2" w:rsidP="005774C2">
            <w:pPr>
              <w:rPr>
                <w:kern w:val="28"/>
              </w:rPr>
            </w:pPr>
            <w:r w:rsidRPr="00505F4E">
              <w:rPr>
                <w:kern w:val="28"/>
              </w:rPr>
              <w:t>if (num &lt;=1) {</w:t>
            </w:r>
          </w:p>
          <w:p w:rsidR="005774C2" w:rsidRPr="00505F4E" w:rsidRDefault="005A1622" w:rsidP="005774C2">
            <w:pPr>
              <w:rPr>
                <w:kern w:val="28"/>
              </w:rPr>
            </w:pPr>
            <w:r>
              <w:rPr>
                <w:rFonts w:hint="eastAsia"/>
                <w:kern w:val="28"/>
              </w:rPr>
              <w:t xml:space="preserve">    </w:t>
            </w:r>
            <w:r w:rsidR="005774C2" w:rsidRPr="00505F4E">
              <w:rPr>
                <w:kern w:val="28"/>
              </w:rPr>
              <w:t>return 1;</w:t>
            </w:r>
          </w:p>
          <w:p w:rsidR="005774C2" w:rsidRPr="00505F4E" w:rsidRDefault="005774C2" w:rsidP="005774C2">
            <w:pPr>
              <w:rPr>
                <w:kern w:val="28"/>
              </w:rPr>
            </w:pPr>
            <w:r w:rsidRPr="00505F4E">
              <w:rPr>
                <w:kern w:val="28"/>
              </w:rPr>
              <w:t>} else {</w:t>
            </w:r>
          </w:p>
          <w:p w:rsidR="005774C2" w:rsidRPr="00505F4E" w:rsidRDefault="005774C2" w:rsidP="005774C2">
            <w:pPr>
              <w:rPr>
                <w:kern w:val="28"/>
              </w:rPr>
            </w:pPr>
            <w:r w:rsidRPr="00505F4E">
              <w:rPr>
                <w:kern w:val="28"/>
              </w:rPr>
              <w:t>return num * arguments.callee(num-1)</w:t>
            </w:r>
          </w:p>
          <w:p w:rsidR="005774C2" w:rsidRPr="00505F4E" w:rsidRDefault="005774C2" w:rsidP="005774C2">
            <w:pPr>
              <w:rPr>
                <w:kern w:val="28"/>
              </w:rPr>
            </w:pPr>
            <w:r w:rsidRPr="00505F4E">
              <w:rPr>
                <w:kern w:val="28"/>
              </w:rPr>
              <w:t>}</w:t>
            </w:r>
          </w:p>
          <w:p w:rsidR="005774C2" w:rsidRPr="00505F4E" w:rsidRDefault="005774C2" w:rsidP="005774C2">
            <w:pPr>
              <w:rPr>
                <w:kern w:val="28"/>
              </w:rPr>
            </w:pPr>
            <w:r w:rsidRPr="00505F4E">
              <w:rPr>
                <w:kern w:val="28"/>
              </w:rPr>
              <w:t>}</w:t>
            </w:r>
          </w:p>
          <w:p w:rsidR="005774C2" w:rsidRDefault="005774C2" w:rsidP="005774C2">
            <w:pPr>
              <w:ind w:firstLine="0"/>
              <w:rPr>
                <w:kern w:val="28"/>
              </w:rPr>
            </w:pPr>
          </w:p>
        </w:tc>
      </w:tr>
    </w:tbl>
    <w:p w:rsidR="005774C2" w:rsidRPr="00505F4E" w:rsidRDefault="005774C2" w:rsidP="005774C2">
      <w:pPr>
        <w:rPr>
          <w:kern w:val="28"/>
        </w:rPr>
      </w:pPr>
    </w:p>
    <w:p w:rsidR="00505F4E" w:rsidRPr="00505F4E" w:rsidRDefault="00505F4E" w:rsidP="00863982">
      <w:pPr>
        <w:pStyle w:val="3"/>
        <w:rPr>
          <w:kern w:val="28"/>
        </w:rPr>
      </w:pPr>
      <w:r w:rsidRPr="00505F4E">
        <w:rPr>
          <w:kern w:val="28"/>
        </w:rPr>
        <w:lastRenderedPageBreak/>
        <w:t>this</w:t>
      </w:r>
      <w:r w:rsidRPr="00505F4E">
        <w:rPr>
          <w:kern w:val="28"/>
        </w:rPr>
        <w:t>属性</w:t>
      </w:r>
    </w:p>
    <w:p w:rsidR="00505F4E" w:rsidRDefault="00505F4E" w:rsidP="00863982">
      <w:pPr>
        <w:ind w:left="360" w:firstLine="360"/>
        <w:rPr>
          <w:kern w:val="28"/>
        </w:rPr>
      </w:pPr>
      <w:r w:rsidRPr="00505F4E">
        <w:rPr>
          <w:kern w:val="28"/>
        </w:rPr>
        <w:t>this引用的是函数据以执行的环境对象——或者也可以说是this 值（当在网页的全局作用域中调用函数时，this 对象引用的就是window）</w:t>
      </w:r>
    </w:p>
    <w:p w:rsidR="00863982" w:rsidRPr="00505F4E" w:rsidRDefault="00863982" w:rsidP="00863982">
      <w:pPr>
        <w:ind w:left="360" w:firstLine="360"/>
        <w:rPr>
          <w:kern w:val="28"/>
        </w:rPr>
      </w:pPr>
    </w:p>
    <w:p w:rsidR="00505F4E" w:rsidRPr="00505F4E" w:rsidRDefault="00505F4E" w:rsidP="00863982">
      <w:pPr>
        <w:pStyle w:val="3"/>
        <w:rPr>
          <w:kern w:val="28"/>
        </w:rPr>
      </w:pPr>
      <w:r w:rsidRPr="00505F4E">
        <w:rPr>
          <w:kern w:val="28"/>
        </w:rPr>
        <w:t xml:space="preserve">caller </w:t>
      </w:r>
      <w:r w:rsidRPr="00505F4E">
        <w:rPr>
          <w:kern w:val="28"/>
        </w:rPr>
        <w:t>属性</w:t>
      </w:r>
    </w:p>
    <w:p w:rsidR="00505F4E" w:rsidRPr="00505F4E" w:rsidRDefault="00505F4E" w:rsidP="00863982">
      <w:pPr>
        <w:ind w:left="360" w:firstLine="360"/>
        <w:rPr>
          <w:kern w:val="28"/>
        </w:rPr>
      </w:pPr>
      <w:r w:rsidRPr="00505F4E">
        <w:rPr>
          <w:kern w:val="28"/>
        </w:rPr>
        <w:t>ECMAScript 5 也规范化了另一个函数对象的属性：caller。这个属性中保存着调用当前</w:t>
      </w:r>
      <w:proofErr w:type="gramStart"/>
      <w:r w:rsidRPr="00505F4E">
        <w:rPr>
          <w:kern w:val="28"/>
        </w:rPr>
        <w:t>函数的函数的</w:t>
      </w:r>
      <w:proofErr w:type="gramEnd"/>
      <w:r w:rsidRPr="00505F4E">
        <w:rPr>
          <w:kern w:val="28"/>
        </w:rPr>
        <w:t>引用，如果是在全局作用域中调用当前函数，它的值为null。</w:t>
      </w:r>
    </w:p>
    <w:p w:rsidR="00505F4E" w:rsidRPr="00505F4E" w:rsidRDefault="00505F4E" w:rsidP="00863982">
      <w:pPr>
        <w:ind w:left="360" w:firstLine="72"/>
        <w:rPr>
          <w:kern w:val="28"/>
        </w:rPr>
      </w:pPr>
      <w:r w:rsidRPr="00505F4E">
        <w:rPr>
          <w:rFonts w:hint="eastAsia"/>
          <w:kern w:val="28"/>
        </w:rPr>
        <w:t>注意：</w:t>
      </w:r>
      <w:r w:rsidRPr="00505F4E">
        <w:rPr>
          <w:kern w:val="28"/>
        </w:rPr>
        <w:t>IE、Firefox、Chrome 和Safari 的所有版本以及Opera 9.6 都支持caller 属性。当函数在严格模式下运行时，访问arguments.callee 会导致错误。ECMAScript 5 还定义了arguments.caller 属性，但在严格模式下访问它也会导致错误，而在非严格模式下这个属性始终是undefined。定义这个属性是为了分清arguments.caller 和函数的caller 属性。以上变化都是为了加强这门语言的安全性，这样第三方代码就不能在相同的环境里窥视</w:t>
      </w:r>
      <w:r w:rsidRPr="00505F4E">
        <w:rPr>
          <w:rFonts w:hint="eastAsia"/>
          <w:kern w:val="28"/>
        </w:rPr>
        <w:t>其他代码了。</w:t>
      </w:r>
    </w:p>
    <w:p w:rsidR="00505F4E" w:rsidRPr="00505F4E" w:rsidRDefault="00505F4E" w:rsidP="00505F4E">
      <w:pPr>
        <w:rPr>
          <w:kern w:val="28"/>
        </w:rPr>
      </w:pPr>
      <w:r w:rsidRPr="00505F4E">
        <w:rPr>
          <w:rFonts w:hint="eastAsia"/>
          <w:kern w:val="28"/>
        </w:rPr>
        <w:t>严格模式还有一个限制：不能为函数的</w:t>
      </w:r>
      <w:r w:rsidRPr="00505F4E">
        <w:rPr>
          <w:kern w:val="28"/>
        </w:rPr>
        <w:t>caller 属性赋值，否则会导致错误。</w:t>
      </w:r>
    </w:p>
    <w:p w:rsidR="00505F4E" w:rsidRPr="00505F4E" w:rsidRDefault="00505F4E" w:rsidP="00863982">
      <w:pPr>
        <w:ind w:firstLine="0"/>
        <w:rPr>
          <w:kern w:val="28"/>
        </w:rPr>
      </w:pPr>
    </w:p>
    <w:p w:rsidR="00505F4E" w:rsidRPr="00505F4E" w:rsidRDefault="00505F4E" w:rsidP="00863982">
      <w:pPr>
        <w:pStyle w:val="2"/>
        <w:rPr>
          <w:kern w:val="28"/>
        </w:rPr>
      </w:pPr>
      <w:r w:rsidRPr="00505F4E">
        <w:rPr>
          <w:kern w:val="28"/>
        </w:rPr>
        <w:t>函数的属性和方法</w:t>
      </w:r>
    </w:p>
    <w:p w:rsidR="00505F4E" w:rsidRPr="00863982" w:rsidRDefault="00505F4E" w:rsidP="00307047">
      <w:pPr>
        <w:pStyle w:val="3"/>
        <w:numPr>
          <w:ilvl w:val="0"/>
          <w:numId w:val="16"/>
        </w:numPr>
        <w:rPr>
          <w:kern w:val="28"/>
        </w:rPr>
      </w:pPr>
      <w:r w:rsidRPr="00863982">
        <w:rPr>
          <w:kern w:val="28"/>
        </w:rPr>
        <w:t>属性</w:t>
      </w:r>
    </w:p>
    <w:p w:rsidR="00505F4E" w:rsidRPr="00505F4E" w:rsidRDefault="00505F4E" w:rsidP="00505F4E">
      <w:pPr>
        <w:rPr>
          <w:kern w:val="28"/>
        </w:rPr>
      </w:pPr>
      <w:r w:rsidRPr="00505F4E">
        <w:rPr>
          <w:kern w:val="28"/>
        </w:rPr>
        <w:t>length ：属性表示函数希望接收的命名参数的个数（函数定义的形参个数）</w:t>
      </w:r>
    </w:p>
    <w:p w:rsidR="00505F4E" w:rsidRDefault="00505F4E" w:rsidP="00863982">
      <w:pPr>
        <w:ind w:left="432" w:firstLine="0"/>
        <w:rPr>
          <w:kern w:val="28"/>
        </w:rPr>
      </w:pPr>
      <w:r w:rsidRPr="00505F4E">
        <w:rPr>
          <w:kern w:val="28"/>
        </w:rPr>
        <w:t>prototype 属性：ECMAScript 中的引用类型而言，prototype 是保存它们所有实例方法的真正所在。</w:t>
      </w:r>
    </w:p>
    <w:p w:rsidR="002258C5" w:rsidRPr="00505F4E" w:rsidRDefault="002258C5" w:rsidP="00863982">
      <w:pPr>
        <w:ind w:left="432" w:firstLine="0"/>
        <w:rPr>
          <w:kern w:val="28"/>
        </w:rPr>
      </w:pPr>
    </w:p>
    <w:p w:rsidR="00505F4E" w:rsidRDefault="00505F4E" w:rsidP="00863982">
      <w:pPr>
        <w:pStyle w:val="3"/>
        <w:rPr>
          <w:kern w:val="28"/>
        </w:rPr>
      </w:pPr>
      <w:r w:rsidRPr="00505F4E">
        <w:rPr>
          <w:kern w:val="28"/>
        </w:rPr>
        <w:t>方法</w:t>
      </w:r>
    </w:p>
    <w:tbl>
      <w:tblPr>
        <w:tblStyle w:val="a8"/>
        <w:tblW w:w="0" w:type="auto"/>
        <w:tblInd w:w="468" w:type="dxa"/>
        <w:tblLook w:val="04A0" w:firstRow="1" w:lastRow="0" w:firstColumn="1" w:lastColumn="0" w:noHBand="0" w:noVBand="1"/>
      </w:tblPr>
      <w:tblGrid>
        <w:gridCol w:w="8388"/>
      </w:tblGrid>
      <w:tr w:rsidR="002258C5" w:rsidTr="002258C5">
        <w:tc>
          <w:tcPr>
            <w:tcW w:w="8388" w:type="dxa"/>
          </w:tcPr>
          <w:p w:rsidR="002258C5" w:rsidRPr="00505F4E" w:rsidRDefault="002258C5" w:rsidP="002258C5">
            <w:pPr>
              <w:ind w:firstLine="0"/>
              <w:rPr>
                <w:kern w:val="28"/>
              </w:rPr>
            </w:pPr>
            <w:r w:rsidRPr="00505F4E">
              <w:rPr>
                <w:rFonts w:hint="eastAsia"/>
                <w:kern w:val="28"/>
              </w:rPr>
              <w:t>方法</w:t>
            </w:r>
            <w:r w:rsidRPr="00505F4E">
              <w:rPr>
                <w:kern w:val="28"/>
              </w:rPr>
              <w:t>1. apply()</w:t>
            </w:r>
            <w:r>
              <w:rPr>
                <w:rFonts w:hint="eastAsia"/>
                <w:kern w:val="28"/>
              </w:rPr>
              <w:t>，</w:t>
            </w:r>
            <w:r w:rsidRPr="00505F4E">
              <w:rPr>
                <w:kern w:val="28"/>
              </w:rPr>
              <w:t>apply()方法接收两个参数：一个是在其中运行函数的作用域，另一个是参数数组。其中，第二个参数可以是Array 的实例，也可以是</w:t>
            </w:r>
            <w:r w:rsidRPr="00505F4E">
              <w:rPr>
                <w:kern w:val="28"/>
              </w:rPr>
              <w:lastRenderedPageBreak/>
              <w:t>arguments 对象。例如：</w:t>
            </w:r>
          </w:p>
          <w:p w:rsidR="002258C5" w:rsidRPr="00505F4E" w:rsidRDefault="002258C5" w:rsidP="002258C5">
            <w:pPr>
              <w:ind w:firstLine="0"/>
              <w:rPr>
                <w:kern w:val="28"/>
              </w:rPr>
            </w:pPr>
            <w:r w:rsidRPr="00505F4E">
              <w:rPr>
                <w:kern w:val="28"/>
              </w:rPr>
              <w:t>function sum(num1, num2){</w:t>
            </w:r>
          </w:p>
          <w:p w:rsidR="002258C5" w:rsidRPr="00505F4E" w:rsidRDefault="002258C5" w:rsidP="002258C5">
            <w:pPr>
              <w:rPr>
                <w:kern w:val="28"/>
              </w:rPr>
            </w:pPr>
            <w:r w:rsidRPr="00505F4E">
              <w:rPr>
                <w:kern w:val="28"/>
              </w:rPr>
              <w:t>return num1 + num2;</w:t>
            </w:r>
          </w:p>
          <w:p w:rsidR="002258C5" w:rsidRPr="00505F4E" w:rsidRDefault="002258C5" w:rsidP="002258C5">
            <w:pPr>
              <w:ind w:firstLine="0"/>
              <w:rPr>
                <w:kern w:val="28"/>
              </w:rPr>
            </w:pPr>
            <w:r w:rsidRPr="00505F4E">
              <w:rPr>
                <w:kern w:val="28"/>
              </w:rPr>
              <w:t>}</w:t>
            </w:r>
          </w:p>
          <w:p w:rsidR="002258C5" w:rsidRPr="00505F4E" w:rsidRDefault="002258C5" w:rsidP="002258C5">
            <w:pPr>
              <w:ind w:firstLine="0"/>
              <w:rPr>
                <w:kern w:val="28"/>
              </w:rPr>
            </w:pPr>
            <w:r w:rsidRPr="00505F4E">
              <w:rPr>
                <w:kern w:val="28"/>
              </w:rPr>
              <w:t>function callSum1(num1, num2){</w:t>
            </w:r>
          </w:p>
          <w:p w:rsidR="002258C5" w:rsidRPr="00505F4E" w:rsidRDefault="002258C5" w:rsidP="002258C5">
            <w:pPr>
              <w:rPr>
                <w:kern w:val="28"/>
              </w:rPr>
            </w:pPr>
            <w:r w:rsidRPr="00505F4E">
              <w:rPr>
                <w:kern w:val="28"/>
              </w:rPr>
              <w:t>return sum.apply(this, arguments); // 传入arguments 对象</w:t>
            </w:r>
          </w:p>
          <w:p w:rsidR="002258C5" w:rsidRPr="00505F4E" w:rsidRDefault="002258C5" w:rsidP="002258C5">
            <w:pPr>
              <w:ind w:firstLine="0"/>
              <w:rPr>
                <w:kern w:val="28"/>
              </w:rPr>
            </w:pPr>
            <w:r w:rsidRPr="00505F4E">
              <w:rPr>
                <w:kern w:val="28"/>
              </w:rPr>
              <w:t>}</w:t>
            </w:r>
          </w:p>
          <w:p w:rsidR="002258C5" w:rsidRPr="00505F4E" w:rsidRDefault="002258C5" w:rsidP="002258C5">
            <w:pPr>
              <w:ind w:firstLine="0"/>
              <w:rPr>
                <w:kern w:val="28"/>
              </w:rPr>
            </w:pPr>
            <w:r w:rsidRPr="00505F4E">
              <w:rPr>
                <w:kern w:val="28"/>
              </w:rPr>
              <w:t>function callSum2(num1, num2){</w:t>
            </w:r>
          </w:p>
          <w:p w:rsidR="002258C5" w:rsidRPr="00505F4E" w:rsidRDefault="002258C5" w:rsidP="002258C5">
            <w:pPr>
              <w:rPr>
                <w:kern w:val="28"/>
              </w:rPr>
            </w:pPr>
            <w:r w:rsidRPr="00505F4E">
              <w:rPr>
                <w:kern w:val="28"/>
              </w:rPr>
              <w:t>return sum.apply(this, [num1, num2]); // 传入数组</w:t>
            </w:r>
          </w:p>
          <w:p w:rsidR="002258C5" w:rsidRPr="00505F4E" w:rsidRDefault="002258C5" w:rsidP="002258C5">
            <w:pPr>
              <w:ind w:firstLine="0"/>
              <w:rPr>
                <w:kern w:val="28"/>
              </w:rPr>
            </w:pPr>
            <w:r w:rsidRPr="00505F4E">
              <w:rPr>
                <w:kern w:val="28"/>
              </w:rPr>
              <w:t>}</w:t>
            </w:r>
          </w:p>
          <w:p w:rsidR="002258C5" w:rsidRPr="00505F4E" w:rsidRDefault="002258C5" w:rsidP="002258C5">
            <w:pPr>
              <w:ind w:firstLine="0"/>
              <w:rPr>
                <w:kern w:val="28"/>
              </w:rPr>
            </w:pPr>
            <w:r w:rsidRPr="00505F4E">
              <w:rPr>
                <w:kern w:val="28"/>
              </w:rPr>
              <w:t>alert(callSum1(10,10)); //20</w:t>
            </w:r>
          </w:p>
          <w:p w:rsidR="002258C5" w:rsidRPr="00505F4E" w:rsidRDefault="002258C5" w:rsidP="002258C5">
            <w:pPr>
              <w:ind w:firstLine="0"/>
              <w:rPr>
                <w:kern w:val="28"/>
              </w:rPr>
            </w:pPr>
            <w:r w:rsidRPr="00505F4E">
              <w:rPr>
                <w:kern w:val="28"/>
              </w:rPr>
              <w:t>alert(callSum2(10,10)); //20</w:t>
            </w:r>
          </w:p>
          <w:p w:rsidR="002258C5" w:rsidRDefault="002258C5" w:rsidP="002258C5">
            <w:pPr>
              <w:ind w:firstLine="0"/>
            </w:pPr>
          </w:p>
        </w:tc>
      </w:tr>
      <w:tr w:rsidR="002258C5" w:rsidTr="002258C5">
        <w:tc>
          <w:tcPr>
            <w:tcW w:w="8388" w:type="dxa"/>
          </w:tcPr>
          <w:p w:rsidR="002258C5" w:rsidRDefault="002258C5" w:rsidP="002258C5">
            <w:pPr>
              <w:ind w:firstLine="0"/>
              <w:rPr>
                <w:kern w:val="28"/>
              </w:rPr>
            </w:pPr>
            <w:r w:rsidRPr="002258C5">
              <w:rPr>
                <w:rFonts w:hint="eastAsia"/>
                <w:kern w:val="28"/>
              </w:rPr>
              <w:lastRenderedPageBreak/>
              <w:t>方法二：</w:t>
            </w:r>
            <w:r>
              <w:rPr>
                <w:kern w:val="28"/>
              </w:rPr>
              <w:t>call()</w:t>
            </w:r>
          </w:p>
          <w:p w:rsidR="002258C5" w:rsidRPr="002258C5" w:rsidRDefault="002258C5" w:rsidP="002258C5">
            <w:pPr>
              <w:ind w:firstLine="0"/>
              <w:rPr>
                <w:kern w:val="28"/>
              </w:rPr>
            </w:pPr>
            <w:r w:rsidRPr="002258C5">
              <w:rPr>
                <w:rFonts w:hint="eastAsia"/>
                <w:kern w:val="28"/>
              </w:rPr>
              <w:t>第一个参数是</w:t>
            </w:r>
            <w:r w:rsidRPr="002258C5">
              <w:rPr>
                <w:kern w:val="28"/>
              </w:rPr>
              <w:t>this 值没有变化，变化的是其余参数都直接传递给函数。</w:t>
            </w:r>
          </w:p>
          <w:p w:rsidR="002258C5" w:rsidRPr="002258C5" w:rsidRDefault="002258C5" w:rsidP="002258C5">
            <w:pPr>
              <w:ind w:firstLine="0"/>
              <w:rPr>
                <w:kern w:val="28"/>
              </w:rPr>
            </w:pPr>
            <w:r w:rsidRPr="002258C5">
              <w:rPr>
                <w:kern w:val="28"/>
              </w:rPr>
              <w:t>function sum(num1, num2){</w:t>
            </w:r>
          </w:p>
          <w:p w:rsidR="002258C5" w:rsidRPr="002258C5" w:rsidRDefault="002258C5" w:rsidP="002258C5">
            <w:pPr>
              <w:ind w:firstLine="0"/>
              <w:rPr>
                <w:kern w:val="28"/>
              </w:rPr>
            </w:pPr>
            <w:r w:rsidRPr="002258C5">
              <w:rPr>
                <w:kern w:val="28"/>
              </w:rPr>
              <w:t xml:space="preserve">    return num1 + num2;</w:t>
            </w:r>
          </w:p>
          <w:p w:rsidR="002258C5" w:rsidRPr="002258C5" w:rsidRDefault="002258C5" w:rsidP="002258C5">
            <w:pPr>
              <w:ind w:firstLine="0"/>
              <w:rPr>
                <w:kern w:val="28"/>
              </w:rPr>
            </w:pPr>
            <w:r w:rsidRPr="002258C5">
              <w:rPr>
                <w:kern w:val="28"/>
              </w:rPr>
              <w:t>}</w:t>
            </w:r>
          </w:p>
          <w:p w:rsidR="002258C5" w:rsidRPr="002258C5" w:rsidRDefault="002258C5" w:rsidP="002258C5">
            <w:pPr>
              <w:ind w:firstLine="0"/>
              <w:rPr>
                <w:kern w:val="28"/>
              </w:rPr>
            </w:pPr>
            <w:r w:rsidRPr="002258C5">
              <w:rPr>
                <w:kern w:val="28"/>
              </w:rPr>
              <w:t>function callSum(num1, num2){</w:t>
            </w:r>
          </w:p>
          <w:p w:rsidR="002258C5" w:rsidRPr="002258C5" w:rsidRDefault="002258C5" w:rsidP="002258C5">
            <w:pPr>
              <w:ind w:firstLine="0"/>
              <w:rPr>
                <w:kern w:val="28"/>
              </w:rPr>
            </w:pPr>
            <w:r w:rsidRPr="002258C5">
              <w:rPr>
                <w:kern w:val="28"/>
              </w:rPr>
              <w:t xml:space="preserve">    return sum.call(this, num1, num2);</w:t>
            </w:r>
          </w:p>
          <w:p w:rsidR="002258C5" w:rsidRPr="002258C5" w:rsidRDefault="002258C5" w:rsidP="002258C5">
            <w:pPr>
              <w:ind w:firstLine="0"/>
              <w:rPr>
                <w:kern w:val="28"/>
              </w:rPr>
            </w:pPr>
            <w:r w:rsidRPr="002258C5">
              <w:rPr>
                <w:kern w:val="28"/>
              </w:rPr>
              <w:lastRenderedPageBreak/>
              <w:t>}</w:t>
            </w:r>
          </w:p>
          <w:p w:rsidR="002258C5" w:rsidRPr="00505F4E" w:rsidRDefault="002258C5" w:rsidP="002258C5">
            <w:pPr>
              <w:ind w:firstLine="0"/>
              <w:rPr>
                <w:kern w:val="28"/>
              </w:rPr>
            </w:pPr>
            <w:r w:rsidRPr="002258C5">
              <w:rPr>
                <w:kern w:val="28"/>
              </w:rPr>
              <w:t>alert(callSum(10,10)); //20</w:t>
            </w:r>
          </w:p>
        </w:tc>
      </w:tr>
    </w:tbl>
    <w:p w:rsidR="00505F4E" w:rsidRPr="00505F4E" w:rsidRDefault="00505F4E" w:rsidP="001A5241">
      <w:pPr>
        <w:ind w:firstLine="0"/>
        <w:rPr>
          <w:rFonts w:hint="eastAsia"/>
          <w:kern w:val="28"/>
        </w:rPr>
      </w:pPr>
      <w:bookmarkStart w:id="0" w:name="_GoBack"/>
      <w:bookmarkEnd w:id="0"/>
    </w:p>
    <w:p w:rsidR="00505F4E" w:rsidRDefault="00505F4E" w:rsidP="002258C5">
      <w:pPr>
        <w:ind w:left="432" w:firstLine="0"/>
        <w:rPr>
          <w:kern w:val="28"/>
        </w:rPr>
      </w:pPr>
      <w:r w:rsidRPr="00505F4E">
        <w:rPr>
          <w:rFonts w:hint="eastAsia"/>
          <w:kern w:val="28"/>
        </w:rPr>
        <w:t>注意：事实上，传递参数并非</w:t>
      </w:r>
      <w:r w:rsidRPr="00505F4E">
        <w:rPr>
          <w:kern w:val="28"/>
        </w:rPr>
        <w:t>apply()和call()真正的用武之地；</w:t>
      </w:r>
      <w:r w:rsidRPr="002258C5">
        <w:rPr>
          <w:color w:val="FF0000"/>
          <w:kern w:val="28"/>
        </w:rPr>
        <w:t>它们真正强大的地方是能够扩充函数赖以运行的作用域</w:t>
      </w:r>
      <w:r w:rsidRPr="00505F4E">
        <w:rPr>
          <w:kern w:val="28"/>
        </w:rPr>
        <w:t>。使用call()（或apply()）来扩充作用域的最大好处，</w:t>
      </w:r>
      <w:r w:rsidRPr="002258C5">
        <w:rPr>
          <w:color w:val="FF0000"/>
          <w:kern w:val="28"/>
        </w:rPr>
        <w:t>就是对象不需要与方法有任何耦合关系</w:t>
      </w:r>
      <w:r w:rsidRPr="00505F4E">
        <w:rPr>
          <w:kern w:val="28"/>
        </w:rPr>
        <w:t>。下面来看一个例子。</w:t>
      </w:r>
    </w:p>
    <w:tbl>
      <w:tblPr>
        <w:tblStyle w:val="a8"/>
        <w:tblW w:w="0" w:type="auto"/>
        <w:tblInd w:w="558" w:type="dxa"/>
        <w:tblLook w:val="04A0" w:firstRow="1" w:lastRow="0" w:firstColumn="1" w:lastColumn="0" w:noHBand="0" w:noVBand="1"/>
      </w:tblPr>
      <w:tblGrid>
        <w:gridCol w:w="8298"/>
      </w:tblGrid>
      <w:tr w:rsidR="002258C5" w:rsidTr="002258C5">
        <w:tc>
          <w:tcPr>
            <w:tcW w:w="8298" w:type="dxa"/>
          </w:tcPr>
          <w:p w:rsidR="002258C5" w:rsidRPr="002258C5" w:rsidRDefault="002258C5" w:rsidP="002258C5">
            <w:pPr>
              <w:ind w:firstLine="0"/>
              <w:rPr>
                <w:kern w:val="28"/>
              </w:rPr>
            </w:pPr>
            <w:r w:rsidRPr="002258C5">
              <w:rPr>
                <w:kern w:val="28"/>
              </w:rPr>
              <w:t>window.color = "red";</w:t>
            </w:r>
          </w:p>
          <w:p w:rsidR="002258C5" w:rsidRPr="002258C5" w:rsidRDefault="002258C5" w:rsidP="002258C5">
            <w:pPr>
              <w:ind w:firstLine="0"/>
              <w:rPr>
                <w:kern w:val="28"/>
              </w:rPr>
            </w:pPr>
            <w:r w:rsidRPr="002258C5">
              <w:rPr>
                <w:kern w:val="28"/>
              </w:rPr>
              <w:t>var o = { color: "blue" };</w:t>
            </w:r>
          </w:p>
          <w:p w:rsidR="002258C5" w:rsidRPr="002258C5" w:rsidRDefault="002258C5" w:rsidP="002258C5">
            <w:pPr>
              <w:ind w:firstLine="0"/>
              <w:rPr>
                <w:kern w:val="28"/>
              </w:rPr>
            </w:pPr>
            <w:r w:rsidRPr="002258C5">
              <w:rPr>
                <w:kern w:val="28"/>
              </w:rPr>
              <w:t>function sayColor(){</w:t>
            </w:r>
          </w:p>
          <w:p w:rsidR="002258C5" w:rsidRPr="002258C5" w:rsidRDefault="002258C5" w:rsidP="002258C5">
            <w:pPr>
              <w:ind w:firstLine="0"/>
              <w:rPr>
                <w:kern w:val="28"/>
              </w:rPr>
            </w:pPr>
            <w:r>
              <w:rPr>
                <w:rFonts w:hint="eastAsia"/>
                <w:kern w:val="28"/>
              </w:rPr>
              <w:t xml:space="preserve">       </w:t>
            </w:r>
            <w:r w:rsidRPr="002258C5">
              <w:rPr>
                <w:kern w:val="28"/>
              </w:rPr>
              <w:t>alert(this.color);</w:t>
            </w:r>
          </w:p>
          <w:p w:rsidR="002258C5" w:rsidRPr="002258C5" w:rsidRDefault="002258C5" w:rsidP="002258C5">
            <w:pPr>
              <w:ind w:firstLine="0"/>
              <w:rPr>
                <w:kern w:val="28"/>
              </w:rPr>
            </w:pPr>
            <w:r w:rsidRPr="002258C5">
              <w:rPr>
                <w:kern w:val="28"/>
              </w:rPr>
              <w:t>}</w:t>
            </w:r>
          </w:p>
          <w:p w:rsidR="002258C5" w:rsidRPr="002258C5" w:rsidRDefault="002258C5" w:rsidP="002258C5">
            <w:pPr>
              <w:ind w:firstLine="0"/>
              <w:rPr>
                <w:kern w:val="28"/>
              </w:rPr>
            </w:pPr>
            <w:r w:rsidRPr="002258C5">
              <w:rPr>
                <w:kern w:val="28"/>
              </w:rPr>
              <w:t>sayColor(); //red</w:t>
            </w:r>
          </w:p>
          <w:p w:rsidR="002258C5" w:rsidRPr="002258C5" w:rsidRDefault="002258C5" w:rsidP="002258C5">
            <w:pPr>
              <w:ind w:firstLine="0"/>
              <w:rPr>
                <w:kern w:val="28"/>
              </w:rPr>
            </w:pPr>
            <w:r w:rsidRPr="002258C5">
              <w:rPr>
                <w:kern w:val="28"/>
              </w:rPr>
              <w:t>sayColor.call(this); //red</w:t>
            </w:r>
          </w:p>
          <w:p w:rsidR="002258C5" w:rsidRPr="002258C5" w:rsidRDefault="002258C5" w:rsidP="002258C5">
            <w:pPr>
              <w:ind w:firstLine="0"/>
              <w:rPr>
                <w:kern w:val="28"/>
              </w:rPr>
            </w:pPr>
            <w:r w:rsidRPr="002258C5">
              <w:rPr>
                <w:kern w:val="28"/>
              </w:rPr>
              <w:t>sayColor.call(window); //red</w:t>
            </w:r>
          </w:p>
          <w:p w:rsidR="002258C5" w:rsidRDefault="002258C5" w:rsidP="002258C5">
            <w:pPr>
              <w:ind w:firstLine="0"/>
              <w:rPr>
                <w:kern w:val="28"/>
              </w:rPr>
            </w:pPr>
            <w:r w:rsidRPr="002258C5">
              <w:rPr>
                <w:kern w:val="28"/>
              </w:rPr>
              <w:t>sayColor.call(o); //blue</w:t>
            </w:r>
          </w:p>
        </w:tc>
      </w:tr>
    </w:tbl>
    <w:p w:rsidR="00863982" w:rsidRPr="00505F4E" w:rsidRDefault="00863982" w:rsidP="002258C5">
      <w:pPr>
        <w:ind w:firstLine="0"/>
        <w:rPr>
          <w:kern w:val="28"/>
        </w:rPr>
      </w:pPr>
    </w:p>
    <w:p w:rsidR="00863982" w:rsidRPr="002258C5" w:rsidRDefault="00505F4E" w:rsidP="002258C5">
      <w:pPr>
        <w:pStyle w:val="1"/>
        <w:rPr>
          <w:kern w:val="28"/>
        </w:rPr>
      </w:pPr>
      <w:r w:rsidRPr="00505F4E">
        <w:rPr>
          <w:kern w:val="28"/>
        </w:rPr>
        <w:t>基本包装类型</w:t>
      </w:r>
    </w:p>
    <w:p w:rsidR="00505F4E" w:rsidRPr="00505F4E" w:rsidRDefault="00505F4E" w:rsidP="00505F4E">
      <w:pPr>
        <w:rPr>
          <w:kern w:val="28"/>
        </w:rPr>
      </w:pPr>
      <w:proofErr w:type="gramStart"/>
      <w:r w:rsidRPr="00505F4E">
        <w:rPr>
          <w:kern w:val="28"/>
        </w:rPr>
        <w:t>var</w:t>
      </w:r>
      <w:proofErr w:type="gramEnd"/>
      <w:r w:rsidRPr="00505F4E">
        <w:rPr>
          <w:kern w:val="28"/>
        </w:rPr>
        <w:t xml:space="preserve"> s1 = "some text";</w:t>
      </w:r>
    </w:p>
    <w:p w:rsidR="00505F4E" w:rsidRPr="00505F4E" w:rsidRDefault="00505F4E" w:rsidP="002258C5">
      <w:pPr>
        <w:ind w:left="432" w:firstLine="0"/>
        <w:rPr>
          <w:kern w:val="28"/>
        </w:rPr>
      </w:pPr>
      <w:r w:rsidRPr="00505F4E">
        <w:rPr>
          <w:kern w:val="28"/>
        </w:rPr>
        <w:t>var s2 = s1.substring(2);// (1) 创建String 类型的一个实例；-&gt;(2) 在实例上调用指定的方法；-&gt;(3) 销毁这个实例。</w:t>
      </w:r>
    </w:p>
    <w:p w:rsidR="00505F4E" w:rsidRPr="00505F4E" w:rsidRDefault="00505F4E" w:rsidP="002258C5">
      <w:pPr>
        <w:ind w:left="432" w:firstLine="0"/>
        <w:rPr>
          <w:kern w:val="28"/>
        </w:rPr>
      </w:pPr>
      <w:r w:rsidRPr="002258C5">
        <w:rPr>
          <w:rFonts w:hint="eastAsia"/>
          <w:color w:val="FF0000"/>
          <w:kern w:val="28"/>
        </w:rPr>
        <w:t>注意</w:t>
      </w:r>
      <w:r w:rsidRPr="00505F4E">
        <w:rPr>
          <w:rFonts w:hint="eastAsia"/>
          <w:kern w:val="28"/>
        </w:rPr>
        <w:t>：引用类型与基本包装类型的主要区别</w:t>
      </w:r>
      <w:r w:rsidRPr="002258C5">
        <w:rPr>
          <w:rFonts w:hint="eastAsia"/>
          <w:color w:val="FF0000"/>
          <w:kern w:val="28"/>
        </w:rPr>
        <w:t>就是对象的生存期</w:t>
      </w:r>
      <w:r w:rsidRPr="00505F4E">
        <w:rPr>
          <w:rFonts w:hint="eastAsia"/>
          <w:kern w:val="28"/>
        </w:rPr>
        <w:t>。使用</w:t>
      </w:r>
      <w:r w:rsidRPr="00505F4E">
        <w:rPr>
          <w:kern w:val="28"/>
        </w:rPr>
        <w:t>new 操作符创建的引用类型的实例，</w:t>
      </w:r>
      <w:r w:rsidRPr="002258C5">
        <w:rPr>
          <w:color w:val="FF0000"/>
          <w:kern w:val="28"/>
        </w:rPr>
        <w:t>在执行流离</w:t>
      </w:r>
      <w:proofErr w:type="gramStart"/>
      <w:r w:rsidRPr="002258C5">
        <w:rPr>
          <w:color w:val="FF0000"/>
          <w:kern w:val="28"/>
        </w:rPr>
        <w:t>开当前</w:t>
      </w:r>
      <w:proofErr w:type="gramEnd"/>
      <w:r w:rsidRPr="002258C5">
        <w:rPr>
          <w:color w:val="FF0000"/>
          <w:kern w:val="28"/>
        </w:rPr>
        <w:t>作用域之前都一直保存在内存</w:t>
      </w:r>
      <w:r w:rsidRPr="002258C5">
        <w:rPr>
          <w:color w:val="FF0000"/>
          <w:kern w:val="28"/>
        </w:rPr>
        <w:lastRenderedPageBreak/>
        <w:t>中。</w:t>
      </w:r>
      <w:r w:rsidRPr="002258C5">
        <w:rPr>
          <w:b/>
          <w:kern w:val="28"/>
        </w:rPr>
        <w:t>而自动创建的基本包装类型的对象，则只存在于一行代码的执行瞬间，然后立即被销毁。</w:t>
      </w:r>
    </w:p>
    <w:p w:rsidR="00505F4E" w:rsidRPr="002258C5" w:rsidRDefault="00505F4E" w:rsidP="00307047">
      <w:pPr>
        <w:pStyle w:val="2"/>
        <w:numPr>
          <w:ilvl w:val="0"/>
          <w:numId w:val="17"/>
        </w:numPr>
        <w:rPr>
          <w:kern w:val="28"/>
        </w:rPr>
      </w:pPr>
      <w:r w:rsidRPr="002258C5">
        <w:rPr>
          <w:kern w:val="28"/>
        </w:rPr>
        <w:t>Boolean</w:t>
      </w:r>
      <w:r w:rsidRPr="002258C5">
        <w:rPr>
          <w:kern w:val="28"/>
        </w:rPr>
        <w:t>类型</w:t>
      </w:r>
    </w:p>
    <w:p w:rsidR="00505F4E" w:rsidRDefault="00505F4E" w:rsidP="00AE0D41">
      <w:pPr>
        <w:ind w:left="432" w:firstLine="30"/>
        <w:rPr>
          <w:kern w:val="28"/>
        </w:rPr>
      </w:pPr>
      <w:r w:rsidRPr="00505F4E">
        <w:rPr>
          <w:kern w:val="28"/>
        </w:rPr>
        <w:t>Boolean 类型的实例重写了valueOf()方法，返回基本类型值true 或false；重写了toString()方法，返回字符串"true"和"false"。</w:t>
      </w:r>
    </w:p>
    <w:p w:rsidR="00AE0D41" w:rsidRPr="00AE0D41" w:rsidRDefault="00AE0D41" w:rsidP="00AE0D41">
      <w:pPr>
        <w:ind w:left="432" w:firstLine="30"/>
        <w:rPr>
          <w:kern w:val="28"/>
        </w:rPr>
      </w:pPr>
      <w:r>
        <w:rPr>
          <w:kern w:val="28"/>
        </w:rPr>
        <w:t xml:space="preserve"> </w:t>
      </w:r>
      <w:proofErr w:type="gramStart"/>
      <w:r w:rsidRPr="00AE0D41">
        <w:rPr>
          <w:kern w:val="28"/>
        </w:rPr>
        <w:t>var</w:t>
      </w:r>
      <w:proofErr w:type="gramEnd"/>
      <w:r w:rsidRPr="00AE0D41">
        <w:rPr>
          <w:kern w:val="28"/>
        </w:rPr>
        <w:t xml:space="preserve"> booleanObject = new Boolean(true);</w:t>
      </w:r>
    </w:p>
    <w:p w:rsidR="00AE0D41" w:rsidRPr="00505F4E" w:rsidRDefault="00AE0D41" w:rsidP="00AE0D41">
      <w:pPr>
        <w:ind w:left="432" w:firstLine="30"/>
        <w:rPr>
          <w:kern w:val="28"/>
        </w:rPr>
      </w:pPr>
      <w:r>
        <w:rPr>
          <w:kern w:val="28"/>
        </w:rPr>
        <w:t xml:space="preserve"> </w:t>
      </w:r>
      <w:proofErr w:type="gramStart"/>
      <w:r w:rsidRPr="00AE0D41">
        <w:rPr>
          <w:kern w:val="28"/>
        </w:rPr>
        <w:t>alert(</w:t>
      </w:r>
      <w:proofErr w:type="gramEnd"/>
      <w:r w:rsidRPr="00AE0D41">
        <w:rPr>
          <w:kern w:val="28"/>
        </w:rPr>
        <w:t>typeof booleanObject); //object</w:t>
      </w:r>
    </w:p>
    <w:p w:rsidR="00505F4E" w:rsidRPr="00505F4E" w:rsidRDefault="00505F4E" w:rsidP="00505F4E">
      <w:pPr>
        <w:rPr>
          <w:kern w:val="28"/>
        </w:rPr>
      </w:pPr>
    </w:p>
    <w:p w:rsidR="00505F4E" w:rsidRDefault="00505F4E" w:rsidP="00307047">
      <w:pPr>
        <w:pStyle w:val="3"/>
        <w:numPr>
          <w:ilvl w:val="0"/>
          <w:numId w:val="18"/>
        </w:numPr>
        <w:rPr>
          <w:kern w:val="28"/>
        </w:rPr>
      </w:pPr>
      <w:r w:rsidRPr="00AE0D41">
        <w:rPr>
          <w:kern w:val="28"/>
        </w:rPr>
        <w:t>使用</w:t>
      </w:r>
      <w:r w:rsidRPr="00AE0D41">
        <w:rPr>
          <w:kern w:val="28"/>
        </w:rPr>
        <w:t>Boolean</w:t>
      </w:r>
      <w:r w:rsidRPr="00AE0D41">
        <w:rPr>
          <w:kern w:val="28"/>
        </w:rPr>
        <w:t>对象产生的误解：</w:t>
      </w:r>
    </w:p>
    <w:tbl>
      <w:tblPr>
        <w:tblStyle w:val="a8"/>
        <w:tblW w:w="0" w:type="auto"/>
        <w:tblInd w:w="468" w:type="dxa"/>
        <w:tblLook w:val="04A0" w:firstRow="1" w:lastRow="0" w:firstColumn="1" w:lastColumn="0" w:noHBand="0" w:noVBand="1"/>
      </w:tblPr>
      <w:tblGrid>
        <w:gridCol w:w="8388"/>
      </w:tblGrid>
      <w:tr w:rsidR="00AE0D41" w:rsidTr="00AE0D41">
        <w:tc>
          <w:tcPr>
            <w:tcW w:w="8388" w:type="dxa"/>
          </w:tcPr>
          <w:p w:rsidR="00AE0D41" w:rsidRDefault="00AE0D41" w:rsidP="00AE0D41">
            <w:pPr>
              <w:ind w:firstLine="0"/>
              <w:rPr>
                <w:kern w:val="28"/>
              </w:rPr>
            </w:pPr>
            <w:r w:rsidRPr="00505F4E">
              <w:rPr>
                <w:kern w:val="28"/>
              </w:rPr>
              <w:t>var falseObject = new Boolean(false);</w:t>
            </w:r>
          </w:p>
          <w:p w:rsidR="00AE0D41" w:rsidRDefault="00AE0D41" w:rsidP="00AE0D41">
            <w:pPr>
              <w:ind w:firstLine="0"/>
              <w:rPr>
                <w:kern w:val="28"/>
              </w:rPr>
            </w:pPr>
            <w:r w:rsidRPr="00505F4E">
              <w:rPr>
                <w:kern w:val="28"/>
              </w:rPr>
              <w:t xml:space="preserve"> var result = falseObject &amp;&amp; true;//</w:t>
            </w:r>
            <w:r w:rsidR="00BA765B" w:rsidRPr="00505F4E">
              <w:rPr>
                <w:kern w:val="28"/>
              </w:rPr>
              <w:t xml:space="preserve"> falseObject</w:t>
            </w:r>
            <w:r w:rsidRPr="00505F4E">
              <w:rPr>
                <w:kern w:val="28"/>
              </w:rPr>
              <w:t>对象默认会解析成true</w:t>
            </w:r>
          </w:p>
          <w:p w:rsidR="00AE0D41" w:rsidRPr="00505F4E" w:rsidRDefault="00AE0D41" w:rsidP="00AE0D41">
            <w:pPr>
              <w:ind w:firstLine="0"/>
              <w:rPr>
                <w:kern w:val="28"/>
              </w:rPr>
            </w:pPr>
            <w:r w:rsidRPr="00505F4E">
              <w:rPr>
                <w:kern w:val="28"/>
              </w:rPr>
              <w:t xml:space="preserve"> alert(result); //true</w:t>
            </w:r>
          </w:p>
          <w:p w:rsidR="00AE0D41" w:rsidRDefault="00AE0D41" w:rsidP="00AE0D41">
            <w:pPr>
              <w:ind w:firstLine="0"/>
            </w:pPr>
            <w:r w:rsidRPr="00505F4E">
              <w:rPr>
                <w:kern w:val="28"/>
              </w:rPr>
              <w:t>建议：我们永远不要使用Boolean 对象。</w:t>
            </w:r>
          </w:p>
        </w:tc>
      </w:tr>
    </w:tbl>
    <w:p w:rsidR="00505F4E" w:rsidRPr="00505F4E" w:rsidRDefault="00505F4E" w:rsidP="00AE0D41">
      <w:pPr>
        <w:ind w:firstLine="0"/>
        <w:rPr>
          <w:kern w:val="28"/>
        </w:rPr>
      </w:pPr>
      <w:r w:rsidRPr="00505F4E">
        <w:rPr>
          <w:kern w:val="28"/>
        </w:rPr>
        <w:t xml:space="preserve">        </w:t>
      </w:r>
    </w:p>
    <w:p w:rsidR="00505F4E" w:rsidRPr="00505F4E" w:rsidRDefault="00505F4E" w:rsidP="00AE0D41">
      <w:pPr>
        <w:pStyle w:val="2"/>
        <w:rPr>
          <w:kern w:val="28"/>
        </w:rPr>
      </w:pPr>
      <w:r w:rsidRPr="00505F4E">
        <w:rPr>
          <w:kern w:val="28"/>
        </w:rPr>
        <w:t>Number</w:t>
      </w:r>
      <w:r w:rsidRPr="00505F4E">
        <w:rPr>
          <w:kern w:val="28"/>
        </w:rPr>
        <w:t>类型</w:t>
      </w:r>
    </w:p>
    <w:p w:rsidR="00505F4E" w:rsidRPr="00505F4E" w:rsidRDefault="0011261D" w:rsidP="00505F4E">
      <w:pPr>
        <w:rPr>
          <w:kern w:val="28"/>
        </w:rPr>
      </w:pPr>
      <w:r>
        <w:rPr>
          <w:rFonts w:hint="eastAsia"/>
          <w:kern w:val="28"/>
        </w:rPr>
        <w:t xml:space="preserve"> </w:t>
      </w:r>
      <w:proofErr w:type="gramStart"/>
      <w:r w:rsidR="00505F4E" w:rsidRPr="00505F4E">
        <w:rPr>
          <w:kern w:val="28"/>
        </w:rPr>
        <w:t>var</w:t>
      </w:r>
      <w:proofErr w:type="gramEnd"/>
      <w:r w:rsidR="00505F4E" w:rsidRPr="00505F4E">
        <w:rPr>
          <w:kern w:val="28"/>
        </w:rPr>
        <w:t xml:space="preserve"> numberObject = new Number(10);</w:t>
      </w:r>
    </w:p>
    <w:p w:rsidR="00505F4E" w:rsidRPr="00505F4E" w:rsidRDefault="00505F4E" w:rsidP="00505F4E">
      <w:pPr>
        <w:rPr>
          <w:kern w:val="28"/>
        </w:rPr>
      </w:pPr>
      <w:r w:rsidRPr="00505F4E">
        <w:rPr>
          <w:kern w:val="28"/>
        </w:rPr>
        <w:t>alert(typeof numberObject);//object</w:t>
      </w:r>
      <w:r w:rsidR="0011261D">
        <w:rPr>
          <w:rFonts w:hint="eastAsia"/>
          <w:kern w:val="28"/>
        </w:rPr>
        <w:t>(引用类型)</w:t>
      </w:r>
    </w:p>
    <w:p w:rsidR="00505F4E" w:rsidRPr="00505F4E" w:rsidRDefault="00505F4E" w:rsidP="00505F4E">
      <w:pPr>
        <w:rPr>
          <w:kern w:val="28"/>
        </w:rPr>
      </w:pPr>
      <w:proofErr w:type="gramStart"/>
      <w:r w:rsidRPr="00505F4E">
        <w:rPr>
          <w:kern w:val="28"/>
        </w:rPr>
        <w:t>alert(</w:t>
      </w:r>
      <w:proofErr w:type="gramEnd"/>
      <w:r w:rsidRPr="00505F4E">
        <w:rPr>
          <w:kern w:val="28"/>
        </w:rPr>
        <w:t>numberObject instanceof Number); //true</w:t>
      </w:r>
    </w:p>
    <w:p w:rsidR="00505F4E" w:rsidRPr="00505F4E" w:rsidRDefault="00505F4E" w:rsidP="00EB7CA4">
      <w:pPr>
        <w:ind w:left="432" w:firstLine="0"/>
        <w:rPr>
          <w:kern w:val="28"/>
        </w:rPr>
      </w:pPr>
      <w:r w:rsidRPr="00505F4E">
        <w:rPr>
          <w:rFonts w:hint="eastAsia"/>
          <w:kern w:val="28"/>
        </w:rPr>
        <w:t>与</w:t>
      </w:r>
      <w:r w:rsidRPr="00505F4E">
        <w:rPr>
          <w:kern w:val="28"/>
        </w:rPr>
        <w:t>Boolean 类型一样，Number 类型也重写了valueOf()、toLocaleString()和toString()方法。重写后的valueOf()方法返回对象表示的基本类型的数值，另外两个方法则返回字符串形式的数值。可以为toString()方法传递一个表示基数的参数，告诉它返回几进制数值的字符串形式。</w:t>
      </w:r>
    </w:p>
    <w:p w:rsidR="00EB7CA4" w:rsidRPr="00EB7CA4" w:rsidRDefault="00505F4E" w:rsidP="00307047">
      <w:pPr>
        <w:pStyle w:val="3"/>
        <w:numPr>
          <w:ilvl w:val="0"/>
          <w:numId w:val="19"/>
        </w:numPr>
        <w:rPr>
          <w:kern w:val="28"/>
        </w:rPr>
      </w:pPr>
      <w:r w:rsidRPr="00EB7CA4">
        <w:rPr>
          <w:kern w:val="28"/>
        </w:rPr>
        <w:lastRenderedPageBreak/>
        <w:t>toFixed()</w:t>
      </w:r>
      <w:r w:rsidRPr="00EB7CA4">
        <w:rPr>
          <w:kern w:val="28"/>
        </w:rPr>
        <w:t>方法</w:t>
      </w:r>
    </w:p>
    <w:p w:rsidR="00505F4E" w:rsidRPr="00505F4E" w:rsidRDefault="00505F4E" w:rsidP="00EB7CA4">
      <w:pPr>
        <w:ind w:left="360" w:firstLine="72"/>
        <w:rPr>
          <w:kern w:val="28"/>
        </w:rPr>
      </w:pPr>
      <w:r w:rsidRPr="00505F4E">
        <w:rPr>
          <w:kern w:val="28"/>
        </w:rPr>
        <w:t xml:space="preserve">可以表示带有0 到20 </w:t>
      </w:r>
      <w:proofErr w:type="gramStart"/>
      <w:r w:rsidRPr="00505F4E">
        <w:rPr>
          <w:kern w:val="28"/>
        </w:rPr>
        <w:t>个</w:t>
      </w:r>
      <w:proofErr w:type="gramEnd"/>
      <w:r w:rsidRPr="00505F4E">
        <w:rPr>
          <w:kern w:val="28"/>
        </w:rPr>
        <w:t>小数位的数值。但这只是标准实现的范围，有些浏览器也可能支持更多位数。</w:t>
      </w:r>
    </w:p>
    <w:p w:rsidR="00505F4E" w:rsidRPr="00505F4E" w:rsidRDefault="00505F4E" w:rsidP="00505F4E">
      <w:pPr>
        <w:rPr>
          <w:kern w:val="28"/>
        </w:rPr>
      </w:pPr>
      <w:proofErr w:type="gramStart"/>
      <w:r w:rsidRPr="00505F4E">
        <w:rPr>
          <w:kern w:val="28"/>
        </w:rPr>
        <w:t>var</w:t>
      </w:r>
      <w:proofErr w:type="gramEnd"/>
      <w:r w:rsidRPr="00505F4E">
        <w:rPr>
          <w:kern w:val="28"/>
        </w:rPr>
        <w:t xml:space="preserve"> num = 10.005;</w:t>
      </w:r>
    </w:p>
    <w:p w:rsidR="00505F4E" w:rsidRDefault="00505F4E" w:rsidP="00505F4E">
      <w:pPr>
        <w:rPr>
          <w:kern w:val="28"/>
        </w:rPr>
      </w:pPr>
      <w:proofErr w:type="gramStart"/>
      <w:r w:rsidRPr="00505F4E">
        <w:rPr>
          <w:kern w:val="28"/>
        </w:rPr>
        <w:t>alert(</w:t>
      </w:r>
      <w:proofErr w:type="gramEnd"/>
      <w:r w:rsidRPr="00505F4E">
        <w:rPr>
          <w:kern w:val="28"/>
        </w:rPr>
        <w:t>num.toFixed(2)); //"10.01"</w:t>
      </w:r>
    </w:p>
    <w:p w:rsidR="00EB7CA4" w:rsidRPr="00505F4E" w:rsidRDefault="00EB7CA4" w:rsidP="00505F4E">
      <w:pPr>
        <w:rPr>
          <w:kern w:val="28"/>
        </w:rPr>
      </w:pPr>
    </w:p>
    <w:p w:rsidR="00EB7CA4" w:rsidRPr="00EB7CA4" w:rsidRDefault="00505F4E" w:rsidP="00EB7CA4">
      <w:pPr>
        <w:pStyle w:val="3"/>
        <w:rPr>
          <w:kern w:val="28"/>
        </w:rPr>
      </w:pPr>
      <w:r w:rsidRPr="00EB7CA4">
        <w:rPr>
          <w:kern w:val="28"/>
        </w:rPr>
        <w:t>toExponential()</w:t>
      </w:r>
      <w:r w:rsidRPr="00EB7CA4">
        <w:rPr>
          <w:kern w:val="28"/>
        </w:rPr>
        <w:t>，</w:t>
      </w:r>
    </w:p>
    <w:p w:rsidR="00505F4E" w:rsidRPr="00505F4E" w:rsidRDefault="00505F4E" w:rsidP="00EB7CA4">
      <w:pPr>
        <w:rPr>
          <w:kern w:val="28"/>
        </w:rPr>
      </w:pPr>
      <w:r w:rsidRPr="00505F4E">
        <w:rPr>
          <w:kern w:val="28"/>
        </w:rPr>
        <w:t>该方法返回以指数表示法（也称e 表示法）</w:t>
      </w:r>
      <w:r w:rsidR="00EB7CA4">
        <w:rPr>
          <w:rFonts w:hint="eastAsia"/>
          <w:kern w:val="28"/>
        </w:rPr>
        <w:t>。</w:t>
      </w:r>
      <w:r w:rsidRPr="00505F4E">
        <w:rPr>
          <w:rFonts w:hint="eastAsia"/>
          <w:kern w:val="28"/>
        </w:rPr>
        <w:t>表示的数值的字符串形式。</w:t>
      </w:r>
    </w:p>
    <w:p w:rsidR="00505F4E" w:rsidRPr="00505F4E" w:rsidRDefault="00505F4E" w:rsidP="00505F4E">
      <w:pPr>
        <w:rPr>
          <w:kern w:val="28"/>
        </w:rPr>
      </w:pPr>
      <w:proofErr w:type="gramStart"/>
      <w:r w:rsidRPr="00505F4E">
        <w:rPr>
          <w:kern w:val="28"/>
        </w:rPr>
        <w:t>var</w:t>
      </w:r>
      <w:proofErr w:type="gramEnd"/>
      <w:r w:rsidRPr="00505F4E">
        <w:rPr>
          <w:kern w:val="28"/>
        </w:rPr>
        <w:t xml:space="preserve"> num = 10;</w:t>
      </w:r>
    </w:p>
    <w:p w:rsidR="00505F4E" w:rsidRDefault="00505F4E" w:rsidP="00505F4E">
      <w:pPr>
        <w:rPr>
          <w:kern w:val="28"/>
        </w:rPr>
      </w:pPr>
      <w:proofErr w:type="gramStart"/>
      <w:r w:rsidRPr="00505F4E">
        <w:rPr>
          <w:kern w:val="28"/>
        </w:rPr>
        <w:t>alert(</w:t>
      </w:r>
      <w:proofErr w:type="gramEnd"/>
      <w:r w:rsidRPr="00505F4E">
        <w:rPr>
          <w:kern w:val="28"/>
        </w:rPr>
        <w:t>num.toExponential(1)); //"1.0e+1"</w:t>
      </w:r>
    </w:p>
    <w:p w:rsidR="00EB7CA4" w:rsidRPr="00505F4E" w:rsidRDefault="00EB7CA4" w:rsidP="00505F4E">
      <w:pPr>
        <w:rPr>
          <w:kern w:val="28"/>
        </w:rPr>
      </w:pPr>
    </w:p>
    <w:p w:rsidR="00505F4E" w:rsidRPr="00505F4E" w:rsidRDefault="00505F4E" w:rsidP="00EB7CA4">
      <w:pPr>
        <w:pStyle w:val="3"/>
        <w:rPr>
          <w:kern w:val="28"/>
        </w:rPr>
      </w:pPr>
      <w:r w:rsidRPr="00505F4E">
        <w:rPr>
          <w:kern w:val="28"/>
        </w:rPr>
        <w:t>toPrecision()</w:t>
      </w:r>
      <w:r w:rsidRPr="00505F4E">
        <w:rPr>
          <w:kern w:val="28"/>
        </w:rPr>
        <w:t>方法</w:t>
      </w:r>
      <w:r w:rsidRPr="00505F4E">
        <w:rPr>
          <w:kern w:val="28"/>
        </w:rPr>
        <w:t>,</w:t>
      </w:r>
      <w:r w:rsidRPr="00505F4E">
        <w:rPr>
          <w:kern w:val="28"/>
        </w:rPr>
        <w:t>接收参数为几位有效数字</w:t>
      </w:r>
    </w:p>
    <w:p w:rsidR="00505F4E" w:rsidRPr="00505F4E" w:rsidRDefault="00505F4E" w:rsidP="00EB7CA4">
      <w:pPr>
        <w:ind w:firstLine="360"/>
        <w:rPr>
          <w:kern w:val="28"/>
        </w:rPr>
      </w:pPr>
      <w:proofErr w:type="gramStart"/>
      <w:r w:rsidRPr="00505F4E">
        <w:rPr>
          <w:kern w:val="28"/>
        </w:rPr>
        <w:t>var</w:t>
      </w:r>
      <w:proofErr w:type="gramEnd"/>
      <w:r w:rsidRPr="00505F4E">
        <w:rPr>
          <w:kern w:val="28"/>
        </w:rPr>
        <w:t xml:space="preserve"> num = 99;</w:t>
      </w:r>
    </w:p>
    <w:p w:rsidR="00505F4E" w:rsidRPr="00505F4E" w:rsidRDefault="00505F4E" w:rsidP="00EB7CA4">
      <w:pPr>
        <w:ind w:firstLine="360"/>
        <w:rPr>
          <w:kern w:val="28"/>
        </w:rPr>
      </w:pPr>
      <w:proofErr w:type="gramStart"/>
      <w:r w:rsidRPr="00505F4E">
        <w:rPr>
          <w:kern w:val="28"/>
        </w:rPr>
        <w:t>alert(</w:t>
      </w:r>
      <w:proofErr w:type="gramEnd"/>
      <w:r w:rsidRPr="00505F4E">
        <w:rPr>
          <w:kern w:val="28"/>
        </w:rPr>
        <w:t>num.toPrecision(1)); //"1e+2"</w:t>
      </w:r>
    </w:p>
    <w:p w:rsidR="00505F4E" w:rsidRPr="00505F4E" w:rsidRDefault="00505F4E" w:rsidP="00EB7CA4">
      <w:pPr>
        <w:ind w:firstLine="360"/>
        <w:rPr>
          <w:kern w:val="28"/>
        </w:rPr>
      </w:pPr>
      <w:proofErr w:type="gramStart"/>
      <w:r w:rsidRPr="00505F4E">
        <w:rPr>
          <w:kern w:val="28"/>
        </w:rPr>
        <w:t>alert(</w:t>
      </w:r>
      <w:proofErr w:type="gramEnd"/>
      <w:r w:rsidRPr="00505F4E">
        <w:rPr>
          <w:kern w:val="28"/>
        </w:rPr>
        <w:t>num.toPrecision(2)); //"99"</w:t>
      </w:r>
    </w:p>
    <w:p w:rsidR="00505F4E" w:rsidRDefault="00505F4E" w:rsidP="00EB7CA4">
      <w:pPr>
        <w:ind w:firstLine="360"/>
        <w:rPr>
          <w:kern w:val="28"/>
        </w:rPr>
      </w:pPr>
      <w:proofErr w:type="gramStart"/>
      <w:r w:rsidRPr="00505F4E">
        <w:rPr>
          <w:kern w:val="28"/>
        </w:rPr>
        <w:t>aler</w:t>
      </w:r>
      <w:proofErr w:type="gramEnd"/>
      <w:r w:rsidRPr="00505F4E">
        <w:rPr>
          <w:kern w:val="28"/>
        </w:rPr>
        <w:t xml:space="preserve"> t(num.toPrecision(3)); //"99.0"</w:t>
      </w:r>
    </w:p>
    <w:p w:rsidR="00AE0D41" w:rsidRPr="00505F4E" w:rsidRDefault="00AE0D41" w:rsidP="00505F4E">
      <w:pPr>
        <w:rPr>
          <w:kern w:val="28"/>
        </w:rPr>
      </w:pPr>
    </w:p>
    <w:p w:rsidR="00AE0D41" w:rsidRPr="00EB7CA4" w:rsidRDefault="00505F4E" w:rsidP="00EB7CA4">
      <w:pPr>
        <w:pStyle w:val="2"/>
        <w:rPr>
          <w:kern w:val="28"/>
        </w:rPr>
      </w:pPr>
      <w:r w:rsidRPr="00505F4E">
        <w:rPr>
          <w:kern w:val="28"/>
        </w:rPr>
        <w:t>String</w:t>
      </w:r>
      <w:r w:rsidRPr="00505F4E">
        <w:rPr>
          <w:kern w:val="28"/>
        </w:rPr>
        <w:t>类型</w:t>
      </w:r>
    </w:p>
    <w:p w:rsidR="00505F4E" w:rsidRPr="00505F4E" w:rsidRDefault="00505F4E" w:rsidP="00505F4E">
      <w:pPr>
        <w:rPr>
          <w:kern w:val="28"/>
        </w:rPr>
      </w:pPr>
      <w:proofErr w:type="gramStart"/>
      <w:r w:rsidRPr="00505F4E">
        <w:rPr>
          <w:kern w:val="28"/>
        </w:rPr>
        <w:t>var</w:t>
      </w:r>
      <w:proofErr w:type="gramEnd"/>
      <w:r w:rsidRPr="00505F4E">
        <w:rPr>
          <w:kern w:val="28"/>
        </w:rPr>
        <w:t xml:space="preserve"> stringObject = new String("hello world");</w:t>
      </w:r>
    </w:p>
    <w:p w:rsidR="00505F4E" w:rsidRPr="00505F4E" w:rsidRDefault="00505F4E" w:rsidP="00EB7CA4">
      <w:pPr>
        <w:ind w:left="432" w:firstLine="0"/>
        <w:rPr>
          <w:kern w:val="28"/>
        </w:rPr>
      </w:pPr>
      <w:r w:rsidRPr="00505F4E">
        <w:rPr>
          <w:kern w:val="28"/>
        </w:rPr>
        <w:t>String 对象的方法也可以在所有基本的字符串值中访问到。其中，继承的valueOf()、toLocaleString()和toString()方法，都返回对象所表示的基本字符串值。</w:t>
      </w:r>
    </w:p>
    <w:p w:rsidR="00505F4E" w:rsidRDefault="00505F4E" w:rsidP="00307047">
      <w:pPr>
        <w:pStyle w:val="3"/>
        <w:numPr>
          <w:ilvl w:val="0"/>
          <w:numId w:val="20"/>
        </w:numPr>
        <w:rPr>
          <w:kern w:val="28"/>
        </w:rPr>
      </w:pPr>
      <w:r w:rsidRPr="00EB7CA4">
        <w:rPr>
          <w:kern w:val="28"/>
        </w:rPr>
        <w:lastRenderedPageBreak/>
        <w:t>字符方法</w:t>
      </w:r>
    </w:p>
    <w:tbl>
      <w:tblPr>
        <w:tblStyle w:val="a8"/>
        <w:tblW w:w="0" w:type="auto"/>
        <w:tblInd w:w="468" w:type="dxa"/>
        <w:tblLook w:val="04A0" w:firstRow="1" w:lastRow="0" w:firstColumn="1" w:lastColumn="0" w:noHBand="0" w:noVBand="1"/>
      </w:tblPr>
      <w:tblGrid>
        <w:gridCol w:w="8388"/>
      </w:tblGrid>
      <w:tr w:rsidR="00EB7CA4" w:rsidTr="00EB7CA4">
        <w:tc>
          <w:tcPr>
            <w:tcW w:w="8388" w:type="dxa"/>
          </w:tcPr>
          <w:p w:rsidR="00EB7CA4" w:rsidRPr="00505F4E" w:rsidRDefault="00EB7CA4" w:rsidP="00EB7CA4">
            <w:pPr>
              <w:ind w:firstLine="0"/>
              <w:rPr>
                <w:kern w:val="28"/>
              </w:rPr>
            </w:pPr>
            <w:r w:rsidRPr="00505F4E">
              <w:rPr>
                <w:rFonts w:hint="eastAsia"/>
                <w:kern w:val="28"/>
              </w:rPr>
              <w:t>方法</w:t>
            </w:r>
            <w:proofErr w:type="gramStart"/>
            <w:r w:rsidRPr="00505F4E">
              <w:rPr>
                <w:rFonts w:hint="eastAsia"/>
                <w:kern w:val="28"/>
              </w:rPr>
              <w:t>一</w:t>
            </w:r>
            <w:proofErr w:type="gramEnd"/>
            <w:r w:rsidRPr="00505F4E">
              <w:rPr>
                <w:rFonts w:hint="eastAsia"/>
                <w:kern w:val="28"/>
              </w:rPr>
              <w:t>：</w:t>
            </w:r>
            <w:r w:rsidRPr="00505F4E">
              <w:rPr>
                <w:kern w:val="28"/>
              </w:rPr>
              <w:t>charAt(基于0的位置)，返回字符</w:t>
            </w:r>
          </w:p>
          <w:p w:rsidR="00EB7CA4" w:rsidRPr="00505F4E" w:rsidRDefault="00EB7CA4" w:rsidP="00EB7CA4">
            <w:pPr>
              <w:rPr>
                <w:kern w:val="28"/>
              </w:rPr>
            </w:pPr>
            <w:r w:rsidRPr="00505F4E">
              <w:rPr>
                <w:kern w:val="28"/>
              </w:rPr>
              <w:t>var stringValue = "hello world";</w:t>
            </w:r>
          </w:p>
          <w:p w:rsidR="00EB7CA4" w:rsidRPr="00505F4E" w:rsidRDefault="00EB7CA4" w:rsidP="00EB7CA4">
            <w:pPr>
              <w:rPr>
                <w:kern w:val="28"/>
              </w:rPr>
            </w:pPr>
            <w:r w:rsidRPr="00505F4E">
              <w:rPr>
                <w:kern w:val="28"/>
              </w:rPr>
              <w:t>alert(stringValue.charAt(1)); //"e"</w:t>
            </w:r>
          </w:p>
          <w:p w:rsidR="00EB7CA4" w:rsidRPr="00505F4E" w:rsidRDefault="00EB7CA4" w:rsidP="00EB7CA4">
            <w:pPr>
              <w:ind w:firstLine="0"/>
              <w:rPr>
                <w:kern w:val="28"/>
              </w:rPr>
            </w:pPr>
            <w:r w:rsidRPr="00505F4E">
              <w:rPr>
                <w:rFonts w:hint="eastAsia"/>
                <w:kern w:val="28"/>
              </w:rPr>
              <w:t>方法二：</w:t>
            </w:r>
            <w:r w:rsidRPr="00505F4E">
              <w:rPr>
                <w:kern w:val="28"/>
              </w:rPr>
              <w:t>charCodeAt（基于0的位置），返回对应的字符编码。</w:t>
            </w:r>
          </w:p>
          <w:p w:rsidR="00EB7CA4" w:rsidRPr="00505F4E" w:rsidRDefault="00EB7CA4" w:rsidP="00EB7CA4">
            <w:pPr>
              <w:rPr>
                <w:kern w:val="28"/>
              </w:rPr>
            </w:pPr>
            <w:r w:rsidRPr="00505F4E">
              <w:rPr>
                <w:kern w:val="28"/>
              </w:rPr>
              <w:t>var stringValue = "hello world";</w:t>
            </w:r>
          </w:p>
          <w:p w:rsidR="00EB7CA4" w:rsidRPr="00EB7CA4" w:rsidRDefault="00EB7CA4" w:rsidP="00EB7CA4">
            <w:pPr>
              <w:rPr>
                <w:kern w:val="28"/>
              </w:rPr>
            </w:pPr>
            <w:r w:rsidRPr="00505F4E">
              <w:rPr>
                <w:kern w:val="28"/>
              </w:rPr>
              <w:t>alert(stringValue.charCodeAt(1)); //输出"101"</w:t>
            </w:r>
          </w:p>
        </w:tc>
      </w:tr>
    </w:tbl>
    <w:p w:rsidR="00EB7CA4" w:rsidRPr="00EB7CA4" w:rsidRDefault="00EB7CA4" w:rsidP="00EB7CA4"/>
    <w:p w:rsidR="00505F4E" w:rsidRDefault="00505F4E" w:rsidP="00EB7CA4">
      <w:pPr>
        <w:pStyle w:val="3"/>
        <w:rPr>
          <w:kern w:val="28"/>
        </w:rPr>
      </w:pPr>
      <w:r w:rsidRPr="00505F4E">
        <w:rPr>
          <w:kern w:val="28"/>
        </w:rPr>
        <w:t>字符串操作方法</w:t>
      </w:r>
    </w:p>
    <w:tbl>
      <w:tblPr>
        <w:tblStyle w:val="a8"/>
        <w:tblW w:w="0" w:type="auto"/>
        <w:tblInd w:w="468" w:type="dxa"/>
        <w:tblLook w:val="04A0" w:firstRow="1" w:lastRow="0" w:firstColumn="1" w:lastColumn="0" w:noHBand="0" w:noVBand="1"/>
      </w:tblPr>
      <w:tblGrid>
        <w:gridCol w:w="8388"/>
      </w:tblGrid>
      <w:tr w:rsidR="00EB7CA4" w:rsidTr="00EB7CA4">
        <w:tc>
          <w:tcPr>
            <w:tcW w:w="8388" w:type="dxa"/>
          </w:tcPr>
          <w:p w:rsidR="00EB7CA4" w:rsidRPr="00505F4E" w:rsidRDefault="00EB7CA4" w:rsidP="00EB7CA4">
            <w:pPr>
              <w:ind w:firstLine="0"/>
              <w:rPr>
                <w:kern w:val="28"/>
              </w:rPr>
            </w:pPr>
            <w:r w:rsidRPr="00505F4E">
              <w:rPr>
                <w:rFonts w:hint="eastAsia"/>
                <w:kern w:val="28"/>
              </w:rPr>
              <w:t>方法</w:t>
            </w:r>
            <w:proofErr w:type="gramStart"/>
            <w:r w:rsidRPr="00505F4E">
              <w:rPr>
                <w:rFonts w:hint="eastAsia"/>
                <w:kern w:val="28"/>
              </w:rPr>
              <w:t>一</w:t>
            </w:r>
            <w:proofErr w:type="gramEnd"/>
            <w:r w:rsidRPr="00505F4E">
              <w:rPr>
                <w:kern w:val="28"/>
              </w:rPr>
              <w:t>: concat()方法可以接受任意多个参数，也就是说可以通过它</w:t>
            </w:r>
          </w:p>
          <w:p w:rsidR="00EB7CA4" w:rsidRPr="00505F4E" w:rsidRDefault="00EB7CA4" w:rsidP="00EB7CA4">
            <w:pPr>
              <w:ind w:firstLine="0"/>
              <w:rPr>
                <w:kern w:val="28"/>
              </w:rPr>
            </w:pPr>
            <w:r w:rsidRPr="00505F4E">
              <w:rPr>
                <w:rFonts w:hint="eastAsia"/>
                <w:kern w:val="28"/>
              </w:rPr>
              <w:t>拼接任意多个字符串。一般使用</w:t>
            </w:r>
            <w:r w:rsidRPr="00505F4E">
              <w:rPr>
                <w:kern w:val="28"/>
              </w:rPr>
              <w:t>+来代替。</w:t>
            </w:r>
          </w:p>
          <w:p w:rsidR="00EB7CA4" w:rsidRPr="00505F4E" w:rsidRDefault="00EB7CA4" w:rsidP="00EB7CA4">
            <w:pPr>
              <w:rPr>
                <w:kern w:val="28"/>
              </w:rPr>
            </w:pPr>
            <w:r w:rsidRPr="00505F4E">
              <w:rPr>
                <w:kern w:val="28"/>
              </w:rPr>
              <w:t>var stringValue = "hello ";</w:t>
            </w:r>
          </w:p>
          <w:p w:rsidR="00EB7CA4" w:rsidRPr="00505F4E" w:rsidRDefault="00EB7CA4" w:rsidP="00EB7CA4">
            <w:pPr>
              <w:rPr>
                <w:kern w:val="28"/>
              </w:rPr>
            </w:pPr>
            <w:proofErr w:type="gramStart"/>
            <w:r w:rsidRPr="00505F4E">
              <w:rPr>
                <w:kern w:val="28"/>
              </w:rPr>
              <w:t>var</w:t>
            </w:r>
            <w:proofErr w:type="gramEnd"/>
            <w:r w:rsidRPr="00505F4E">
              <w:rPr>
                <w:kern w:val="28"/>
              </w:rPr>
              <w:t xml:space="preserve"> result = stringValue.concat("world", "!");</w:t>
            </w:r>
          </w:p>
          <w:p w:rsidR="00EB7CA4" w:rsidRPr="00505F4E" w:rsidRDefault="00EB7CA4" w:rsidP="00EB7CA4">
            <w:pPr>
              <w:rPr>
                <w:kern w:val="28"/>
              </w:rPr>
            </w:pPr>
            <w:proofErr w:type="gramStart"/>
            <w:r w:rsidRPr="00505F4E">
              <w:rPr>
                <w:kern w:val="28"/>
              </w:rPr>
              <w:t>alert(</w:t>
            </w:r>
            <w:proofErr w:type="gramEnd"/>
            <w:r w:rsidRPr="00505F4E">
              <w:rPr>
                <w:kern w:val="28"/>
              </w:rPr>
              <w:t>result); //"hello world!"</w:t>
            </w:r>
          </w:p>
          <w:p w:rsidR="00EB7CA4" w:rsidRDefault="00EB7CA4" w:rsidP="00EB7CA4"/>
        </w:tc>
      </w:tr>
      <w:tr w:rsidR="00EB7CA4" w:rsidTr="00EB7CA4">
        <w:tc>
          <w:tcPr>
            <w:tcW w:w="8388" w:type="dxa"/>
          </w:tcPr>
          <w:p w:rsidR="00EB7CA4" w:rsidRPr="00505F4E" w:rsidRDefault="00EB7CA4" w:rsidP="00EB7CA4">
            <w:pPr>
              <w:ind w:firstLine="0"/>
              <w:rPr>
                <w:kern w:val="28"/>
              </w:rPr>
            </w:pPr>
            <w:r w:rsidRPr="00505F4E">
              <w:rPr>
                <w:rFonts w:hint="eastAsia"/>
                <w:kern w:val="28"/>
              </w:rPr>
              <w:t>方法二：</w:t>
            </w:r>
            <w:r w:rsidRPr="00505F4E">
              <w:rPr>
                <w:kern w:val="28"/>
              </w:rPr>
              <w:t>slice()、substr()和substring()。</w:t>
            </w:r>
            <w:r w:rsidRPr="00505F4E">
              <w:rPr>
                <w:rFonts w:hint="eastAsia"/>
                <w:kern w:val="28"/>
              </w:rPr>
              <w:t>这三个方法都会返回被操作字符串的</w:t>
            </w:r>
            <w:proofErr w:type="gramStart"/>
            <w:r w:rsidRPr="00505F4E">
              <w:rPr>
                <w:rFonts w:hint="eastAsia"/>
                <w:kern w:val="28"/>
              </w:rPr>
              <w:t>一</w:t>
            </w:r>
            <w:proofErr w:type="gramEnd"/>
            <w:r w:rsidRPr="00505F4E">
              <w:rPr>
                <w:rFonts w:hint="eastAsia"/>
                <w:kern w:val="28"/>
              </w:rPr>
              <w:t>个子字符串，而且也都接受一或两个参数。第一个参数指定子字符串的开始位置，第二个参数（在指定的情况下）表示子字符串到哪里结束。具体来说，</w:t>
            </w:r>
            <w:r w:rsidRPr="00505F4E">
              <w:rPr>
                <w:kern w:val="28"/>
              </w:rPr>
              <w:t>slice()和substring()的第二个参数指定的是</w:t>
            </w:r>
            <w:r w:rsidRPr="00EB7CA4">
              <w:rPr>
                <w:color w:val="FF0000"/>
                <w:kern w:val="28"/>
              </w:rPr>
              <w:t>子字符串最后一个字符后面的位置</w:t>
            </w:r>
            <w:r w:rsidRPr="00505F4E">
              <w:rPr>
                <w:kern w:val="28"/>
              </w:rPr>
              <w:t>。而substr()的第二个参数指定的则是返回的字符个数。如果没有给这些方法传递第二个参数，则将字符串的长度作为结束位置。在传递给这些方法的参数是负值的情况下，它们的行为就不尽相同了。其中，slice()方法会将传入的负值与字符串的长度相加，substr()方法将负的第一个参数加上字符串的长度，而将负的第二个参数转换为0。最后，substring()方法会把所有负值参</w:t>
            </w:r>
            <w:r w:rsidRPr="00505F4E">
              <w:rPr>
                <w:kern w:val="28"/>
              </w:rPr>
              <w:lastRenderedPageBreak/>
              <w:t>数都转换为0。</w:t>
            </w:r>
          </w:p>
          <w:p w:rsidR="00EB7CA4" w:rsidRPr="00505F4E" w:rsidRDefault="00EB7CA4" w:rsidP="00EB7CA4">
            <w:pPr>
              <w:rPr>
                <w:kern w:val="28"/>
              </w:rPr>
            </w:pPr>
            <w:r w:rsidRPr="00505F4E">
              <w:rPr>
                <w:kern w:val="28"/>
              </w:rPr>
              <w:t>var stringValue = "hello world";</w:t>
            </w:r>
          </w:p>
          <w:p w:rsidR="00EB7CA4" w:rsidRPr="00505F4E" w:rsidRDefault="00EB7CA4" w:rsidP="00EB7CA4">
            <w:pPr>
              <w:rPr>
                <w:kern w:val="28"/>
              </w:rPr>
            </w:pPr>
            <w:r w:rsidRPr="00505F4E">
              <w:rPr>
                <w:kern w:val="28"/>
              </w:rPr>
              <w:t>alert(stringValue.slice(3)); //"lo world"</w:t>
            </w:r>
          </w:p>
          <w:p w:rsidR="00EB7CA4" w:rsidRPr="00505F4E" w:rsidRDefault="00EB7CA4" w:rsidP="00EB7CA4">
            <w:pPr>
              <w:rPr>
                <w:kern w:val="28"/>
              </w:rPr>
            </w:pPr>
            <w:r w:rsidRPr="00505F4E">
              <w:rPr>
                <w:kern w:val="28"/>
              </w:rPr>
              <w:t>alert(stringValue.substring(3)); //"lo world"</w:t>
            </w:r>
          </w:p>
          <w:p w:rsidR="00EB7CA4" w:rsidRPr="00505F4E" w:rsidRDefault="00EB7CA4" w:rsidP="00EB7CA4">
            <w:pPr>
              <w:rPr>
                <w:kern w:val="28"/>
              </w:rPr>
            </w:pPr>
            <w:r w:rsidRPr="00505F4E">
              <w:rPr>
                <w:kern w:val="28"/>
              </w:rPr>
              <w:t>alert(stringValue.substr(3)); //"lo world"</w:t>
            </w:r>
          </w:p>
          <w:p w:rsidR="00EB7CA4" w:rsidRPr="00505F4E" w:rsidRDefault="00EB7CA4" w:rsidP="00EB7CA4">
            <w:pPr>
              <w:rPr>
                <w:kern w:val="28"/>
              </w:rPr>
            </w:pPr>
            <w:r w:rsidRPr="00505F4E">
              <w:rPr>
                <w:kern w:val="28"/>
              </w:rPr>
              <w:t>alert(stringValue.slice(3, 7)); //"lo w"</w:t>
            </w:r>
          </w:p>
          <w:p w:rsidR="00EB7CA4" w:rsidRPr="00505F4E" w:rsidRDefault="00EB7CA4" w:rsidP="00EB7CA4">
            <w:pPr>
              <w:rPr>
                <w:kern w:val="28"/>
              </w:rPr>
            </w:pPr>
            <w:r w:rsidRPr="00505F4E">
              <w:rPr>
                <w:kern w:val="28"/>
              </w:rPr>
              <w:t>alert(stringValue.substring(3,7)); //"lo w"</w:t>
            </w:r>
          </w:p>
          <w:p w:rsidR="00EB7CA4" w:rsidRPr="00505F4E" w:rsidRDefault="00EB7CA4" w:rsidP="00EB7CA4">
            <w:pPr>
              <w:rPr>
                <w:kern w:val="28"/>
              </w:rPr>
            </w:pPr>
            <w:r w:rsidRPr="00505F4E">
              <w:rPr>
                <w:kern w:val="28"/>
              </w:rPr>
              <w:t>alert(stringValue.substr(3, 7)); //"lo worl"</w:t>
            </w:r>
          </w:p>
          <w:p w:rsidR="00EB7CA4" w:rsidRPr="00505F4E" w:rsidRDefault="00EB7CA4" w:rsidP="00EB7CA4">
            <w:pPr>
              <w:ind w:firstLine="0"/>
              <w:rPr>
                <w:kern w:val="28"/>
              </w:rPr>
            </w:pPr>
          </w:p>
        </w:tc>
      </w:tr>
    </w:tbl>
    <w:p w:rsidR="00EB7CA4" w:rsidRPr="00EB7CA4" w:rsidRDefault="00EB7CA4" w:rsidP="00EB7CA4">
      <w:pPr>
        <w:ind w:firstLine="0"/>
      </w:pPr>
    </w:p>
    <w:p w:rsidR="00505F4E" w:rsidRPr="00505F4E" w:rsidRDefault="00505F4E" w:rsidP="00EB7CA4">
      <w:pPr>
        <w:pStyle w:val="3"/>
        <w:rPr>
          <w:kern w:val="28"/>
        </w:rPr>
      </w:pPr>
      <w:r w:rsidRPr="00505F4E">
        <w:rPr>
          <w:kern w:val="28"/>
        </w:rPr>
        <w:t>字符串位置方法</w:t>
      </w:r>
    </w:p>
    <w:p w:rsidR="00505F4E" w:rsidRPr="00505F4E" w:rsidRDefault="00505F4E" w:rsidP="00EB7CA4">
      <w:pPr>
        <w:ind w:left="360" w:firstLine="360"/>
        <w:rPr>
          <w:kern w:val="28"/>
        </w:rPr>
      </w:pPr>
      <w:r w:rsidRPr="00505F4E">
        <w:rPr>
          <w:kern w:val="28"/>
        </w:rPr>
        <w:t>indexOf()和lastIndexOf():。这两个方法都是从一个字符串中搜索给定的子字符串，</w:t>
      </w:r>
      <w:proofErr w:type="gramStart"/>
      <w:r w:rsidRPr="00505F4E">
        <w:rPr>
          <w:kern w:val="28"/>
        </w:rPr>
        <w:t>然后返子字符串</w:t>
      </w:r>
      <w:proofErr w:type="gramEnd"/>
      <w:r w:rsidRPr="00505F4E">
        <w:rPr>
          <w:kern w:val="28"/>
        </w:rPr>
        <w:t>的位置（如果没有找到该子字符串，则返回-1）。这两个方法的区别在于：indexOf()方法从字符串的开头向后搜索子字符串，而lastIndexOf()方法是从字符串的末尾向前搜索子字符串。两个方法都可以接收可选的第二个参数，表示从字符串中的哪个位置开始搜索。</w:t>
      </w:r>
    </w:p>
    <w:p w:rsidR="00505F4E" w:rsidRPr="00505F4E" w:rsidRDefault="00505F4E" w:rsidP="00505F4E">
      <w:pPr>
        <w:rPr>
          <w:kern w:val="28"/>
        </w:rPr>
      </w:pPr>
      <w:proofErr w:type="gramStart"/>
      <w:r w:rsidRPr="00505F4E">
        <w:rPr>
          <w:kern w:val="28"/>
        </w:rPr>
        <w:t>var</w:t>
      </w:r>
      <w:proofErr w:type="gramEnd"/>
      <w:r w:rsidRPr="00505F4E">
        <w:rPr>
          <w:kern w:val="28"/>
        </w:rPr>
        <w:t xml:space="preserve"> stringValue = "hello world";</w:t>
      </w:r>
    </w:p>
    <w:p w:rsidR="00505F4E" w:rsidRPr="00505F4E" w:rsidRDefault="00505F4E" w:rsidP="00505F4E">
      <w:pPr>
        <w:rPr>
          <w:kern w:val="28"/>
        </w:rPr>
      </w:pPr>
      <w:proofErr w:type="gramStart"/>
      <w:r w:rsidRPr="00505F4E">
        <w:rPr>
          <w:kern w:val="28"/>
        </w:rPr>
        <w:t>alert(</w:t>
      </w:r>
      <w:proofErr w:type="gramEnd"/>
      <w:r w:rsidRPr="00505F4E">
        <w:rPr>
          <w:kern w:val="28"/>
        </w:rPr>
        <w:t>stringValue.indexOf("o", 6)); //7</w:t>
      </w:r>
    </w:p>
    <w:p w:rsidR="00505F4E" w:rsidRPr="00505F4E" w:rsidRDefault="00505F4E" w:rsidP="00505F4E">
      <w:pPr>
        <w:rPr>
          <w:kern w:val="28"/>
        </w:rPr>
      </w:pPr>
      <w:proofErr w:type="gramStart"/>
      <w:r w:rsidRPr="00505F4E">
        <w:rPr>
          <w:kern w:val="28"/>
        </w:rPr>
        <w:t>alert(</w:t>
      </w:r>
      <w:proofErr w:type="gramEnd"/>
      <w:r w:rsidRPr="00505F4E">
        <w:rPr>
          <w:kern w:val="28"/>
        </w:rPr>
        <w:t>stringValue.lastIndexOf("o", 6)); //4</w:t>
      </w:r>
    </w:p>
    <w:p w:rsidR="00505F4E" w:rsidRPr="00505F4E" w:rsidRDefault="00505F4E" w:rsidP="00505F4E">
      <w:pPr>
        <w:rPr>
          <w:kern w:val="28"/>
        </w:rPr>
      </w:pPr>
    </w:p>
    <w:p w:rsidR="00505F4E" w:rsidRPr="00505F4E" w:rsidRDefault="00505F4E" w:rsidP="00EB7CA4">
      <w:pPr>
        <w:pStyle w:val="3"/>
        <w:rPr>
          <w:kern w:val="28"/>
        </w:rPr>
      </w:pPr>
      <w:r w:rsidRPr="00505F4E">
        <w:rPr>
          <w:kern w:val="28"/>
        </w:rPr>
        <w:t>trim</w:t>
      </w:r>
      <w:r w:rsidRPr="00505F4E">
        <w:rPr>
          <w:kern w:val="28"/>
        </w:rPr>
        <w:t>方法</w:t>
      </w:r>
    </w:p>
    <w:p w:rsidR="00505F4E" w:rsidRPr="00505F4E" w:rsidRDefault="00505F4E" w:rsidP="00EB7CA4">
      <w:pPr>
        <w:rPr>
          <w:kern w:val="28"/>
        </w:rPr>
      </w:pPr>
      <w:r w:rsidRPr="00505F4E">
        <w:rPr>
          <w:rFonts w:hint="eastAsia"/>
          <w:kern w:val="28"/>
        </w:rPr>
        <w:t>删除前置及后缀的所有空格，然后返回结果。</w:t>
      </w:r>
    </w:p>
    <w:p w:rsidR="00505F4E" w:rsidRPr="00505F4E" w:rsidRDefault="00505F4E" w:rsidP="00505F4E">
      <w:pPr>
        <w:rPr>
          <w:kern w:val="28"/>
        </w:rPr>
      </w:pPr>
      <w:proofErr w:type="gramStart"/>
      <w:r w:rsidRPr="00505F4E">
        <w:rPr>
          <w:kern w:val="28"/>
        </w:rPr>
        <w:t>var</w:t>
      </w:r>
      <w:proofErr w:type="gramEnd"/>
      <w:r w:rsidRPr="00505F4E">
        <w:rPr>
          <w:kern w:val="28"/>
        </w:rPr>
        <w:t xml:space="preserve"> stringValue = " hello world ";</w:t>
      </w:r>
    </w:p>
    <w:p w:rsidR="00505F4E" w:rsidRPr="00505F4E" w:rsidRDefault="00505F4E" w:rsidP="00505F4E">
      <w:pPr>
        <w:rPr>
          <w:kern w:val="28"/>
        </w:rPr>
      </w:pPr>
      <w:proofErr w:type="gramStart"/>
      <w:r w:rsidRPr="00505F4E">
        <w:rPr>
          <w:kern w:val="28"/>
        </w:rPr>
        <w:lastRenderedPageBreak/>
        <w:t>var</w:t>
      </w:r>
      <w:proofErr w:type="gramEnd"/>
      <w:r w:rsidRPr="00505F4E">
        <w:rPr>
          <w:kern w:val="28"/>
        </w:rPr>
        <w:t xml:space="preserve"> trimmedStringValue = stringValue.trim();</w:t>
      </w:r>
    </w:p>
    <w:p w:rsidR="00505F4E" w:rsidRPr="00505F4E" w:rsidRDefault="00505F4E" w:rsidP="00505F4E">
      <w:pPr>
        <w:rPr>
          <w:kern w:val="28"/>
        </w:rPr>
      </w:pPr>
      <w:proofErr w:type="gramStart"/>
      <w:r w:rsidRPr="00505F4E">
        <w:rPr>
          <w:kern w:val="28"/>
        </w:rPr>
        <w:t>alert(</w:t>
      </w:r>
      <w:proofErr w:type="gramEnd"/>
      <w:r w:rsidRPr="00505F4E">
        <w:rPr>
          <w:kern w:val="28"/>
        </w:rPr>
        <w:t>stringValue); //" hello world "</w:t>
      </w:r>
    </w:p>
    <w:p w:rsidR="00505F4E" w:rsidRDefault="00505F4E" w:rsidP="00505F4E">
      <w:pPr>
        <w:rPr>
          <w:kern w:val="28"/>
        </w:rPr>
      </w:pPr>
      <w:proofErr w:type="gramStart"/>
      <w:r w:rsidRPr="00505F4E">
        <w:rPr>
          <w:kern w:val="28"/>
        </w:rPr>
        <w:t>alert(</w:t>
      </w:r>
      <w:proofErr w:type="gramEnd"/>
      <w:r w:rsidRPr="00505F4E">
        <w:rPr>
          <w:kern w:val="28"/>
        </w:rPr>
        <w:t>trimmedStringValue); //"hello world"</w:t>
      </w:r>
    </w:p>
    <w:p w:rsidR="00EB7CA4" w:rsidRPr="00505F4E" w:rsidRDefault="00EB7CA4" w:rsidP="00505F4E">
      <w:pPr>
        <w:rPr>
          <w:kern w:val="28"/>
        </w:rPr>
      </w:pPr>
    </w:p>
    <w:p w:rsidR="00505F4E" w:rsidRPr="00505F4E" w:rsidRDefault="00505F4E" w:rsidP="00EB7CA4">
      <w:pPr>
        <w:pStyle w:val="3"/>
        <w:rPr>
          <w:kern w:val="28"/>
        </w:rPr>
      </w:pPr>
      <w:r w:rsidRPr="00505F4E">
        <w:rPr>
          <w:kern w:val="28"/>
        </w:rPr>
        <w:t>字符串大小写转换方法</w:t>
      </w:r>
    </w:p>
    <w:p w:rsidR="00505F4E" w:rsidRPr="00505F4E" w:rsidRDefault="00505F4E" w:rsidP="00EB7CA4">
      <w:pPr>
        <w:ind w:left="432" w:firstLine="0"/>
        <w:rPr>
          <w:kern w:val="28"/>
        </w:rPr>
      </w:pPr>
      <w:r w:rsidRPr="00505F4E">
        <w:rPr>
          <w:kern w:val="28"/>
        </w:rPr>
        <w:t>toLowerCase()、toLocaleLowerCase()、toUpperCase()和toLocaleUpperCase():toLowerCase()和toUpperCase()是两个经典的方法，</w:t>
      </w:r>
      <w:proofErr w:type="gramStart"/>
      <w:r w:rsidRPr="00505F4E">
        <w:rPr>
          <w:kern w:val="28"/>
        </w:rPr>
        <w:t>借鉴自</w:t>
      </w:r>
      <w:proofErr w:type="gramEnd"/>
      <w:r w:rsidRPr="00505F4E">
        <w:rPr>
          <w:kern w:val="28"/>
        </w:rPr>
        <w:t>java.lang.String 中的同名方法。而toLocaleLowerCase()和toLocaleUpperCase()方法则是针对特定地区的实现。对有些地区来说，针对地区的方法与其通用方法得到的结果相同，但少数语言（如土耳其语）会为Unicode 大小写转换应用特殊的规则，这时候就必须使</w:t>
      </w:r>
      <w:r w:rsidRPr="00505F4E">
        <w:rPr>
          <w:rFonts w:hint="eastAsia"/>
          <w:kern w:val="28"/>
        </w:rPr>
        <w:t>用针对地区的方法来保证实现正确的转换。</w:t>
      </w:r>
    </w:p>
    <w:p w:rsidR="00505F4E" w:rsidRPr="00505F4E" w:rsidRDefault="00505F4E" w:rsidP="00505F4E">
      <w:pPr>
        <w:rPr>
          <w:kern w:val="28"/>
        </w:rPr>
      </w:pPr>
      <w:proofErr w:type="gramStart"/>
      <w:r w:rsidRPr="00505F4E">
        <w:rPr>
          <w:kern w:val="28"/>
        </w:rPr>
        <w:t>var</w:t>
      </w:r>
      <w:proofErr w:type="gramEnd"/>
      <w:r w:rsidRPr="00505F4E">
        <w:rPr>
          <w:kern w:val="28"/>
        </w:rPr>
        <w:t xml:space="preserve"> stringValue = "hello world";</w:t>
      </w:r>
    </w:p>
    <w:p w:rsidR="00505F4E" w:rsidRPr="00505F4E" w:rsidRDefault="00505F4E" w:rsidP="00505F4E">
      <w:pPr>
        <w:rPr>
          <w:kern w:val="28"/>
        </w:rPr>
      </w:pPr>
      <w:proofErr w:type="gramStart"/>
      <w:r w:rsidRPr="00505F4E">
        <w:rPr>
          <w:kern w:val="28"/>
        </w:rPr>
        <w:t>alert(</w:t>
      </w:r>
      <w:proofErr w:type="gramEnd"/>
      <w:r w:rsidRPr="00505F4E">
        <w:rPr>
          <w:kern w:val="28"/>
        </w:rPr>
        <w:t>stringValue.toLocaleUpperCase()); //"HELLO WORLD"</w:t>
      </w:r>
    </w:p>
    <w:p w:rsidR="00505F4E" w:rsidRPr="00505F4E" w:rsidRDefault="00505F4E" w:rsidP="00505F4E">
      <w:pPr>
        <w:rPr>
          <w:kern w:val="28"/>
        </w:rPr>
      </w:pPr>
      <w:proofErr w:type="gramStart"/>
      <w:r w:rsidRPr="00505F4E">
        <w:rPr>
          <w:kern w:val="28"/>
        </w:rPr>
        <w:t>alert(</w:t>
      </w:r>
      <w:proofErr w:type="gramEnd"/>
      <w:r w:rsidRPr="00505F4E">
        <w:rPr>
          <w:kern w:val="28"/>
        </w:rPr>
        <w:t>stringValue.toUpperCase()); //"HELLO WORLD"</w:t>
      </w:r>
    </w:p>
    <w:p w:rsidR="00505F4E" w:rsidRPr="00505F4E" w:rsidRDefault="00505F4E" w:rsidP="00505F4E">
      <w:pPr>
        <w:rPr>
          <w:kern w:val="28"/>
        </w:rPr>
      </w:pPr>
      <w:proofErr w:type="gramStart"/>
      <w:r w:rsidRPr="00505F4E">
        <w:rPr>
          <w:kern w:val="28"/>
        </w:rPr>
        <w:t>alert(</w:t>
      </w:r>
      <w:proofErr w:type="gramEnd"/>
      <w:r w:rsidRPr="00505F4E">
        <w:rPr>
          <w:kern w:val="28"/>
        </w:rPr>
        <w:t>stringValue.toLocaleLowerCase()); //"hello world"</w:t>
      </w:r>
    </w:p>
    <w:p w:rsidR="00505F4E" w:rsidRPr="00505F4E" w:rsidRDefault="00505F4E" w:rsidP="00505F4E">
      <w:pPr>
        <w:rPr>
          <w:kern w:val="28"/>
        </w:rPr>
      </w:pPr>
      <w:proofErr w:type="gramStart"/>
      <w:r w:rsidRPr="00505F4E">
        <w:rPr>
          <w:kern w:val="28"/>
        </w:rPr>
        <w:t>alert(</w:t>
      </w:r>
      <w:proofErr w:type="gramEnd"/>
      <w:r w:rsidRPr="00505F4E">
        <w:rPr>
          <w:kern w:val="28"/>
        </w:rPr>
        <w:t>stringValue.toLowerCase()); //"hello world"</w:t>
      </w:r>
    </w:p>
    <w:p w:rsidR="00505F4E" w:rsidRPr="00505F4E" w:rsidRDefault="00505F4E" w:rsidP="00505F4E">
      <w:pPr>
        <w:rPr>
          <w:kern w:val="28"/>
        </w:rPr>
      </w:pPr>
    </w:p>
    <w:p w:rsidR="00505F4E" w:rsidRPr="00505F4E" w:rsidRDefault="00505F4E" w:rsidP="00EB7CA4">
      <w:pPr>
        <w:pStyle w:val="3"/>
        <w:rPr>
          <w:kern w:val="28"/>
        </w:rPr>
      </w:pPr>
      <w:r w:rsidRPr="00505F4E">
        <w:rPr>
          <w:kern w:val="28"/>
        </w:rPr>
        <w:t>字符串的模式匹配方法</w:t>
      </w:r>
    </w:p>
    <w:p w:rsidR="00505F4E" w:rsidRPr="00505F4E" w:rsidRDefault="00505F4E" w:rsidP="00EB7CA4">
      <w:pPr>
        <w:ind w:left="432" w:firstLine="0"/>
        <w:rPr>
          <w:kern w:val="28"/>
        </w:rPr>
      </w:pPr>
      <w:r w:rsidRPr="00505F4E">
        <w:rPr>
          <w:rFonts w:hint="eastAsia"/>
          <w:kern w:val="28"/>
        </w:rPr>
        <w:t>方法</w:t>
      </w:r>
      <w:proofErr w:type="gramStart"/>
      <w:r w:rsidRPr="00505F4E">
        <w:rPr>
          <w:rFonts w:hint="eastAsia"/>
          <w:kern w:val="28"/>
        </w:rPr>
        <w:t>一</w:t>
      </w:r>
      <w:proofErr w:type="gramEnd"/>
      <w:r w:rsidRPr="00505F4E">
        <w:rPr>
          <w:rFonts w:hint="eastAsia"/>
          <w:kern w:val="28"/>
        </w:rPr>
        <w:t>：</w:t>
      </w:r>
      <w:r w:rsidRPr="00505F4E">
        <w:rPr>
          <w:kern w:val="28"/>
        </w:rPr>
        <w:t>match()方法只接受一个参数，要么是一个正则表达式，要么是一个RegExp 对象。法返回了一个数组；如果是调用RegExp 对象的exec()方法并传递本例中的字符串作为参数，那么也会得到与此相同的数组：数组的第一项是与整个模式匹配的字符串，之后的每一项（如果有）保存着与正则表达式中的</w:t>
      </w:r>
      <w:proofErr w:type="gramStart"/>
      <w:r w:rsidRPr="00505F4E">
        <w:rPr>
          <w:kern w:val="28"/>
        </w:rPr>
        <w:t>捕获组匹配</w:t>
      </w:r>
      <w:proofErr w:type="gramEnd"/>
      <w:r w:rsidRPr="00505F4E">
        <w:rPr>
          <w:kern w:val="28"/>
        </w:rPr>
        <w:t>的字符串。</w:t>
      </w:r>
    </w:p>
    <w:p w:rsidR="00505F4E" w:rsidRPr="00505F4E" w:rsidRDefault="00505F4E" w:rsidP="00505F4E">
      <w:pPr>
        <w:rPr>
          <w:kern w:val="28"/>
        </w:rPr>
      </w:pPr>
      <w:proofErr w:type="gramStart"/>
      <w:r w:rsidRPr="00505F4E">
        <w:rPr>
          <w:kern w:val="28"/>
        </w:rPr>
        <w:t>var</w:t>
      </w:r>
      <w:proofErr w:type="gramEnd"/>
      <w:r w:rsidRPr="00505F4E">
        <w:rPr>
          <w:kern w:val="28"/>
        </w:rPr>
        <w:t xml:space="preserve"> text = "cat, bat, sat, fat";</w:t>
      </w:r>
    </w:p>
    <w:p w:rsidR="00505F4E" w:rsidRPr="00505F4E" w:rsidRDefault="00505F4E" w:rsidP="00505F4E">
      <w:pPr>
        <w:rPr>
          <w:kern w:val="28"/>
        </w:rPr>
      </w:pPr>
      <w:proofErr w:type="gramStart"/>
      <w:r w:rsidRPr="00505F4E">
        <w:rPr>
          <w:kern w:val="28"/>
        </w:rPr>
        <w:lastRenderedPageBreak/>
        <w:t>var</w:t>
      </w:r>
      <w:proofErr w:type="gramEnd"/>
      <w:r w:rsidRPr="00505F4E">
        <w:rPr>
          <w:kern w:val="28"/>
        </w:rPr>
        <w:t xml:space="preserve"> pattern = /.at/;</w:t>
      </w:r>
    </w:p>
    <w:p w:rsidR="00505F4E" w:rsidRPr="00505F4E" w:rsidRDefault="00505F4E" w:rsidP="00505F4E">
      <w:pPr>
        <w:rPr>
          <w:kern w:val="28"/>
        </w:rPr>
      </w:pPr>
      <w:r w:rsidRPr="00505F4E">
        <w:rPr>
          <w:kern w:val="28"/>
        </w:rPr>
        <w:t>//与pattern.exec(text)相同</w:t>
      </w:r>
    </w:p>
    <w:p w:rsidR="00505F4E" w:rsidRPr="00505F4E" w:rsidRDefault="00505F4E" w:rsidP="00505F4E">
      <w:pPr>
        <w:rPr>
          <w:kern w:val="28"/>
        </w:rPr>
      </w:pPr>
      <w:proofErr w:type="gramStart"/>
      <w:r w:rsidRPr="00505F4E">
        <w:rPr>
          <w:kern w:val="28"/>
        </w:rPr>
        <w:t>var</w:t>
      </w:r>
      <w:proofErr w:type="gramEnd"/>
      <w:r w:rsidRPr="00505F4E">
        <w:rPr>
          <w:kern w:val="28"/>
        </w:rPr>
        <w:t xml:space="preserve"> matches = text.match(pattern);</w:t>
      </w:r>
    </w:p>
    <w:p w:rsidR="00505F4E" w:rsidRPr="00505F4E" w:rsidRDefault="00505F4E" w:rsidP="00505F4E">
      <w:pPr>
        <w:rPr>
          <w:kern w:val="28"/>
        </w:rPr>
      </w:pPr>
      <w:proofErr w:type="gramStart"/>
      <w:r w:rsidRPr="00505F4E">
        <w:rPr>
          <w:kern w:val="28"/>
        </w:rPr>
        <w:t>alert(</w:t>
      </w:r>
      <w:proofErr w:type="gramEnd"/>
      <w:r w:rsidRPr="00505F4E">
        <w:rPr>
          <w:kern w:val="28"/>
        </w:rPr>
        <w:t>matches.index); //0</w:t>
      </w:r>
    </w:p>
    <w:p w:rsidR="00505F4E" w:rsidRPr="00505F4E" w:rsidRDefault="00505F4E" w:rsidP="00505F4E">
      <w:pPr>
        <w:rPr>
          <w:kern w:val="28"/>
        </w:rPr>
      </w:pPr>
      <w:proofErr w:type="gramStart"/>
      <w:r w:rsidRPr="00505F4E">
        <w:rPr>
          <w:kern w:val="28"/>
        </w:rPr>
        <w:t>alert(</w:t>
      </w:r>
      <w:proofErr w:type="gramEnd"/>
      <w:r w:rsidRPr="00505F4E">
        <w:rPr>
          <w:kern w:val="28"/>
        </w:rPr>
        <w:t>matches[0]); //"cat"</w:t>
      </w:r>
    </w:p>
    <w:p w:rsidR="00505F4E" w:rsidRPr="00505F4E" w:rsidRDefault="00505F4E" w:rsidP="00505F4E">
      <w:pPr>
        <w:rPr>
          <w:kern w:val="28"/>
        </w:rPr>
      </w:pPr>
      <w:proofErr w:type="gramStart"/>
      <w:r w:rsidRPr="00505F4E">
        <w:rPr>
          <w:kern w:val="28"/>
        </w:rPr>
        <w:t>alert(</w:t>
      </w:r>
      <w:proofErr w:type="gramEnd"/>
      <w:r w:rsidRPr="00505F4E">
        <w:rPr>
          <w:kern w:val="28"/>
        </w:rPr>
        <w:t>pattern.lastIndex); //0</w:t>
      </w:r>
    </w:p>
    <w:p w:rsidR="00505F4E" w:rsidRPr="00505F4E" w:rsidRDefault="00505F4E" w:rsidP="00EB7CA4">
      <w:pPr>
        <w:ind w:left="432" w:firstLine="0"/>
        <w:rPr>
          <w:kern w:val="28"/>
        </w:rPr>
      </w:pPr>
      <w:r w:rsidRPr="00505F4E">
        <w:rPr>
          <w:rFonts w:hint="eastAsia"/>
          <w:kern w:val="28"/>
        </w:rPr>
        <w:t>方法二：</w:t>
      </w:r>
      <w:r w:rsidRPr="00505F4E">
        <w:rPr>
          <w:kern w:val="28"/>
        </w:rPr>
        <w:t>search（）方法的参数由字符串或RegExp 对象指定的一个正则表达式。search()</w:t>
      </w:r>
      <w:r w:rsidRPr="00EB7CA4">
        <w:rPr>
          <w:color w:val="FF0000"/>
          <w:kern w:val="28"/>
        </w:rPr>
        <w:t>方法返回字符串中第一个匹配项的索引</w:t>
      </w:r>
      <w:r w:rsidRPr="00505F4E">
        <w:rPr>
          <w:kern w:val="28"/>
        </w:rPr>
        <w:t>；如果没有找到匹配项，则返回-1。而且，search()方法始终是从字符串开头向后查找模式。</w:t>
      </w:r>
    </w:p>
    <w:p w:rsidR="00505F4E" w:rsidRPr="00505F4E" w:rsidRDefault="00505F4E" w:rsidP="00505F4E">
      <w:pPr>
        <w:rPr>
          <w:kern w:val="28"/>
        </w:rPr>
      </w:pPr>
      <w:proofErr w:type="gramStart"/>
      <w:r w:rsidRPr="00505F4E">
        <w:rPr>
          <w:kern w:val="28"/>
        </w:rPr>
        <w:t>var</w:t>
      </w:r>
      <w:proofErr w:type="gramEnd"/>
      <w:r w:rsidRPr="00505F4E">
        <w:rPr>
          <w:kern w:val="28"/>
        </w:rPr>
        <w:t xml:space="preserve"> text = "cat, bat, sat, fat";</w:t>
      </w:r>
    </w:p>
    <w:p w:rsidR="00505F4E" w:rsidRPr="00505F4E" w:rsidRDefault="00505F4E" w:rsidP="00505F4E">
      <w:pPr>
        <w:rPr>
          <w:kern w:val="28"/>
        </w:rPr>
      </w:pPr>
      <w:proofErr w:type="gramStart"/>
      <w:r w:rsidRPr="00505F4E">
        <w:rPr>
          <w:kern w:val="28"/>
        </w:rPr>
        <w:t>var</w:t>
      </w:r>
      <w:proofErr w:type="gramEnd"/>
      <w:r w:rsidRPr="00505F4E">
        <w:rPr>
          <w:kern w:val="28"/>
        </w:rPr>
        <w:t xml:space="preserve"> pos = text.search(/at/);</w:t>
      </w:r>
    </w:p>
    <w:p w:rsidR="00505F4E" w:rsidRPr="00505F4E" w:rsidRDefault="00EB7CA4" w:rsidP="00505F4E">
      <w:pPr>
        <w:rPr>
          <w:kern w:val="28"/>
        </w:rPr>
      </w:pPr>
      <w:proofErr w:type="gramStart"/>
      <w:r>
        <w:rPr>
          <w:kern w:val="28"/>
        </w:rPr>
        <w:t>aler</w:t>
      </w:r>
      <w:r w:rsidR="00505F4E" w:rsidRPr="00505F4E">
        <w:rPr>
          <w:kern w:val="28"/>
        </w:rPr>
        <w:t>t(</w:t>
      </w:r>
      <w:proofErr w:type="gramEnd"/>
      <w:r w:rsidR="00505F4E" w:rsidRPr="00505F4E">
        <w:rPr>
          <w:kern w:val="28"/>
        </w:rPr>
        <w:t>pos); //1</w:t>
      </w:r>
    </w:p>
    <w:p w:rsidR="00505F4E" w:rsidRPr="00505F4E" w:rsidRDefault="00505F4E" w:rsidP="00EB7CA4">
      <w:pPr>
        <w:ind w:left="432" w:firstLine="0"/>
        <w:rPr>
          <w:kern w:val="28"/>
        </w:rPr>
      </w:pPr>
      <w:r w:rsidRPr="00505F4E">
        <w:rPr>
          <w:rFonts w:hint="eastAsia"/>
          <w:kern w:val="28"/>
        </w:rPr>
        <w:t>方法三：</w:t>
      </w:r>
      <w:r w:rsidRPr="00505F4E">
        <w:rPr>
          <w:kern w:val="28"/>
        </w:rPr>
        <w:t>replace()方法。这个方法接受两个参数：第一个参数可以是一个RegExp 对象或者一个字符串（这个字符串不会被转换成正则表达式），第二个参数可以是一个字符串或者一个函数。如果第一个参数是字符串，那么只会替换第一个子字符串。要想替换所有子字符串，唯一的办法就是提供一个正则表达式，而且要指定全局（g）标志。</w:t>
      </w:r>
    </w:p>
    <w:p w:rsidR="00505F4E" w:rsidRPr="00505F4E" w:rsidRDefault="00505F4E" w:rsidP="00505F4E">
      <w:pPr>
        <w:rPr>
          <w:kern w:val="28"/>
        </w:rPr>
      </w:pPr>
      <w:proofErr w:type="gramStart"/>
      <w:r w:rsidRPr="00505F4E">
        <w:rPr>
          <w:kern w:val="28"/>
        </w:rPr>
        <w:t>var</w:t>
      </w:r>
      <w:proofErr w:type="gramEnd"/>
      <w:r w:rsidRPr="00505F4E">
        <w:rPr>
          <w:kern w:val="28"/>
        </w:rPr>
        <w:t xml:space="preserve"> text = "cat, bat, sat, fat";</w:t>
      </w:r>
    </w:p>
    <w:p w:rsidR="00505F4E" w:rsidRPr="00505F4E" w:rsidRDefault="00505F4E" w:rsidP="00505F4E">
      <w:pPr>
        <w:rPr>
          <w:kern w:val="28"/>
        </w:rPr>
      </w:pPr>
      <w:proofErr w:type="gramStart"/>
      <w:r w:rsidRPr="00505F4E">
        <w:rPr>
          <w:kern w:val="28"/>
        </w:rPr>
        <w:t>var</w:t>
      </w:r>
      <w:proofErr w:type="gramEnd"/>
      <w:r w:rsidRPr="00505F4E">
        <w:rPr>
          <w:kern w:val="28"/>
        </w:rPr>
        <w:t xml:space="preserve"> result = text.replace("at", "ond");</w:t>
      </w:r>
    </w:p>
    <w:p w:rsidR="00505F4E" w:rsidRPr="00505F4E" w:rsidRDefault="00505F4E" w:rsidP="00505F4E">
      <w:pPr>
        <w:rPr>
          <w:kern w:val="28"/>
        </w:rPr>
      </w:pPr>
      <w:proofErr w:type="gramStart"/>
      <w:r w:rsidRPr="00505F4E">
        <w:rPr>
          <w:kern w:val="28"/>
        </w:rPr>
        <w:t>alert(</w:t>
      </w:r>
      <w:proofErr w:type="gramEnd"/>
      <w:r w:rsidRPr="00505F4E">
        <w:rPr>
          <w:kern w:val="28"/>
        </w:rPr>
        <w:t>result); //"cond, bat, sat, fat"</w:t>
      </w:r>
    </w:p>
    <w:p w:rsidR="00505F4E" w:rsidRPr="00505F4E" w:rsidRDefault="00505F4E" w:rsidP="00505F4E">
      <w:pPr>
        <w:rPr>
          <w:kern w:val="28"/>
        </w:rPr>
      </w:pPr>
      <w:proofErr w:type="gramStart"/>
      <w:r w:rsidRPr="00505F4E">
        <w:rPr>
          <w:kern w:val="28"/>
        </w:rPr>
        <w:t>result</w:t>
      </w:r>
      <w:proofErr w:type="gramEnd"/>
      <w:r w:rsidRPr="00505F4E">
        <w:rPr>
          <w:kern w:val="28"/>
        </w:rPr>
        <w:t xml:space="preserve"> = text.replace(/at/g, "ond");</w:t>
      </w:r>
    </w:p>
    <w:p w:rsidR="00505F4E" w:rsidRDefault="00505F4E" w:rsidP="00505F4E">
      <w:pPr>
        <w:rPr>
          <w:kern w:val="28"/>
        </w:rPr>
      </w:pPr>
      <w:proofErr w:type="gramStart"/>
      <w:r w:rsidRPr="00505F4E">
        <w:rPr>
          <w:kern w:val="28"/>
        </w:rPr>
        <w:t>aler</w:t>
      </w:r>
      <w:proofErr w:type="gramEnd"/>
      <w:r w:rsidRPr="00505F4E">
        <w:rPr>
          <w:kern w:val="28"/>
        </w:rPr>
        <w:t xml:space="preserve"> t(result); //"cond, bond, sond, fond"</w:t>
      </w:r>
    </w:p>
    <w:p w:rsidR="00EB7CA4" w:rsidRPr="00505F4E" w:rsidRDefault="00EB7CA4" w:rsidP="00505F4E">
      <w:pPr>
        <w:rPr>
          <w:kern w:val="28"/>
        </w:rPr>
      </w:pPr>
    </w:p>
    <w:p w:rsidR="00505F4E" w:rsidRPr="00505F4E" w:rsidRDefault="00505F4E" w:rsidP="00EB7CA4">
      <w:pPr>
        <w:ind w:left="432" w:firstLine="0"/>
        <w:rPr>
          <w:kern w:val="28"/>
        </w:rPr>
      </w:pPr>
      <w:r w:rsidRPr="00505F4E">
        <w:rPr>
          <w:rFonts w:hint="eastAsia"/>
          <w:kern w:val="28"/>
        </w:rPr>
        <w:lastRenderedPageBreak/>
        <w:t>方法四：</w:t>
      </w:r>
      <w:r w:rsidRPr="00505F4E">
        <w:rPr>
          <w:kern w:val="28"/>
        </w:rPr>
        <w:t>split()方法可以基于指定的分隔符将一个字符串分割成多个子字符串，并将结果放在一个数组中。分隔符可以是字符串，也可以是一个RegExp 对象（这个方法不会将字符串看成正则表达式）。split()方法可以接受可选的第二个参数，用于指定数组的大小，以便确保返回的数组不会超过既定大小。</w:t>
      </w:r>
    </w:p>
    <w:p w:rsidR="00505F4E" w:rsidRPr="00505F4E" w:rsidRDefault="00505F4E" w:rsidP="00505F4E">
      <w:pPr>
        <w:rPr>
          <w:kern w:val="28"/>
        </w:rPr>
      </w:pPr>
      <w:proofErr w:type="gramStart"/>
      <w:r w:rsidRPr="00505F4E">
        <w:rPr>
          <w:kern w:val="28"/>
        </w:rPr>
        <w:t>var</w:t>
      </w:r>
      <w:proofErr w:type="gramEnd"/>
      <w:r w:rsidRPr="00505F4E">
        <w:rPr>
          <w:kern w:val="28"/>
        </w:rPr>
        <w:t xml:space="preserve"> colorText = "red,blue,green,yellow";</w:t>
      </w:r>
    </w:p>
    <w:p w:rsidR="00505F4E" w:rsidRPr="00505F4E" w:rsidRDefault="00505F4E" w:rsidP="00505F4E">
      <w:pPr>
        <w:rPr>
          <w:kern w:val="28"/>
        </w:rPr>
      </w:pPr>
      <w:proofErr w:type="gramStart"/>
      <w:r w:rsidRPr="00505F4E">
        <w:rPr>
          <w:kern w:val="28"/>
        </w:rPr>
        <w:t>var</w:t>
      </w:r>
      <w:proofErr w:type="gramEnd"/>
      <w:r w:rsidRPr="00505F4E">
        <w:rPr>
          <w:kern w:val="28"/>
        </w:rPr>
        <w:t xml:space="preserve"> colors1 = colorText.split(","); //["red", "blue", "green", "yellow"]</w:t>
      </w:r>
    </w:p>
    <w:p w:rsidR="00505F4E" w:rsidRPr="00505F4E" w:rsidRDefault="00505F4E" w:rsidP="00505F4E">
      <w:pPr>
        <w:rPr>
          <w:kern w:val="28"/>
        </w:rPr>
      </w:pPr>
      <w:proofErr w:type="gramStart"/>
      <w:r w:rsidRPr="00505F4E">
        <w:rPr>
          <w:kern w:val="28"/>
        </w:rPr>
        <w:t>var</w:t>
      </w:r>
      <w:proofErr w:type="gramEnd"/>
      <w:r w:rsidRPr="00505F4E">
        <w:rPr>
          <w:kern w:val="28"/>
        </w:rPr>
        <w:t xml:space="preserve"> colors2 = colorText.split(",", 2); //["red", "blue"]</w:t>
      </w:r>
    </w:p>
    <w:p w:rsidR="00505F4E" w:rsidRPr="00505F4E" w:rsidRDefault="00505F4E" w:rsidP="00505F4E">
      <w:pPr>
        <w:rPr>
          <w:kern w:val="28"/>
        </w:rPr>
      </w:pPr>
      <w:proofErr w:type="gramStart"/>
      <w:r w:rsidRPr="00505F4E">
        <w:rPr>
          <w:kern w:val="28"/>
        </w:rPr>
        <w:t>var</w:t>
      </w:r>
      <w:proofErr w:type="gramEnd"/>
      <w:r w:rsidRPr="00505F4E">
        <w:rPr>
          <w:kern w:val="28"/>
        </w:rPr>
        <w:t xml:space="preserve"> colors3 = colorText.split(/[^\,]+/); //["", ",", ",", ",", ""]</w:t>
      </w:r>
    </w:p>
    <w:p w:rsidR="00505F4E" w:rsidRPr="00505F4E" w:rsidRDefault="00505F4E" w:rsidP="00505F4E">
      <w:pPr>
        <w:rPr>
          <w:kern w:val="28"/>
        </w:rPr>
      </w:pPr>
    </w:p>
    <w:p w:rsidR="00505F4E" w:rsidRPr="00505F4E" w:rsidRDefault="00505F4E" w:rsidP="00585024">
      <w:pPr>
        <w:pStyle w:val="3"/>
        <w:rPr>
          <w:kern w:val="28"/>
        </w:rPr>
      </w:pPr>
      <w:r w:rsidRPr="00505F4E">
        <w:rPr>
          <w:kern w:val="28"/>
        </w:rPr>
        <w:t>localeCompare()</w:t>
      </w:r>
      <w:r w:rsidRPr="00505F4E">
        <w:rPr>
          <w:kern w:val="28"/>
        </w:rPr>
        <w:t>方法</w:t>
      </w:r>
    </w:p>
    <w:p w:rsidR="00505F4E" w:rsidRPr="00505F4E" w:rsidRDefault="00505F4E" w:rsidP="00505F4E">
      <w:pPr>
        <w:rPr>
          <w:kern w:val="28"/>
        </w:rPr>
      </w:pPr>
      <w:r w:rsidRPr="00505F4E">
        <w:rPr>
          <w:rFonts w:hint="eastAsia"/>
          <w:kern w:val="28"/>
        </w:rPr>
        <w:t>这个方法比较两个字符串，并返回下列值中的一个：</w:t>
      </w:r>
    </w:p>
    <w:p w:rsidR="00505F4E" w:rsidRPr="00EB7CA4" w:rsidRDefault="00505F4E" w:rsidP="00307047">
      <w:pPr>
        <w:pStyle w:val="a5"/>
        <w:numPr>
          <w:ilvl w:val="0"/>
          <w:numId w:val="21"/>
        </w:numPr>
        <w:rPr>
          <w:kern w:val="28"/>
        </w:rPr>
      </w:pPr>
      <w:r w:rsidRPr="00EB7CA4">
        <w:rPr>
          <w:kern w:val="28"/>
        </w:rPr>
        <w:t>如果字符串在字母表中应该排在字符串参数之前，则返回一个负数（大多数情况下是-1，具体的值要</w:t>
      </w:r>
      <w:proofErr w:type="gramStart"/>
      <w:r w:rsidRPr="00EB7CA4">
        <w:rPr>
          <w:kern w:val="28"/>
        </w:rPr>
        <w:t>视实现</w:t>
      </w:r>
      <w:proofErr w:type="gramEnd"/>
      <w:r w:rsidRPr="00EB7CA4">
        <w:rPr>
          <w:kern w:val="28"/>
        </w:rPr>
        <w:t>而定）；</w:t>
      </w:r>
    </w:p>
    <w:p w:rsidR="00505F4E" w:rsidRPr="00EB7CA4" w:rsidRDefault="00505F4E" w:rsidP="00307047">
      <w:pPr>
        <w:pStyle w:val="a5"/>
        <w:numPr>
          <w:ilvl w:val="0"/>
          <w:numId w:val="21"/>
        </w:numPr>
        <w:rPr>
          <w:kern w:val="28"/>
        </w:rPr>
      </w:pPr>
      <w:r w:rsidRPr="00EB7CA4">
        <w:rPr>
          <w:kern w:val="28"/>
        </w:rPr>
        <w:t>如果字符串等于字符串参数，则返回0；</w:t>
      </w:r>
    </w:p>
    <w:p w:rsidR="00505F4E" w:rsidRPr="00EB7CA4" w:rsidRDefault="00505F4E" w:rsidP="00307047">
      <w:pPr>
        <w:pStyle w:val="a5"/>
        <w:numPr>
          <w:ilvl w:val="0"/>
          <w:numId w:val="21"/>
        </w:numPr>
        <w:rPr>
          <w:kern w:val="28"/>
        </w:rPr>
      </w:pPr>
      <w:r w:rsidRPr="00EB7CA4">
        <w:rPr>
          <w:kern w:val="28"/>
        </w:rPr>
        <w:t>如果字符串在字母表中应该排在字符串参数之后，则返回一个正数（大多数情况下是1，具体的值同样要</w:t>
      </w:r>
      <w:proofErr w:type="gramStart"/>
      <w:r w:rsidRPr="00EB7CA4">
        <w:rPr>
          <w:kern w:val="28"/>
        </w:rPr>
        <w:t>视实现</w:t>
      </w:r>
      <w:proofErr w:type="gramEnd"/>
      <w:r w:rsidRPr="00EB7CA4">
        <w:rPr>
          <w:kern w:val="28"/>
        </w:rPr>
        <w:t>而定）。</w:t>
      </w:r>
    </w:p>
    <w:p w:rsidR="00505F4E" w:rsidRPr="00505F4E" w:rsidRDefault="00505F4E" w:rsidP="00505F4E">
      <w:pPr>
        <w:rPr>
          <w:kern w:val="28"/>
        </w:rPr>
      </w:pPr>
      <w:r w:rsidRPr="00505F4E">
        <w:rPr>
          <w:rFonts w:hint="eastAsia"/>
          <w:kern w:val="28"/>
        </w:rPr>
        <w:t>下面是几个例子。</w:t>
      </w:r>
    </w:p>
    <w:p w:rsidR="00505F4E" w:rsidRPr="00505F4E" w:rsidRDefault="00505F4E" w:rsidP="00505F4E">
      <w:pPr>
        <w:rPr>
          <w:kern w:val="28"/>
        </w:rPr>
      </w:pPr>
      <w:proofErr w:type="gramStart"/>
      <w:r w:rsidRPr="00505F4E">
        <w:rPr>
          <w:kern w:val="28"/>
        </w:rPr>
        <w:t>var</w:t>
      </w:r>
      <w:proofErr w:type="gramEnd"/>
      <w:r w:rsidRPr="00505F4E">
        <w:rPr>
          <w:kern w:val="28"/>
        </w:rPr>
        <w:t xml:space="preserve"> stringValue = "yellow";</w:t>
      </w:r>
    </w:p>
    <w:p w:rsidR="00505F4E" w:rsidRPr="00505F4E" w:rsidRDefault="00505F4E" w:rsidP="00505F4E">
      <w:pPr>
        <w:rPr>
          <w:kern w:val="28"/>
        </w:rPr>
      </w:pPr>
      <w:proofErr w:type="gramStart"/>
      <w:r w:rsidRPr="00505F4E">
        <w:rPr>
          <w:kern w:val="28"/>
        </w:rPr>
        <w:t>alert(</w:t>
      </w:r>
      <w:proofErr w:type="gramEnd"/>
      <w:r w:rsidRPr="00505F4E">
        <w:rPr>
          <w:kern w:val="28"/>
        </w:rPr>
        <w:t>stringValue.localeCompare("brick")); //1</w:t>
      </w:r>
    </w:p>
    <w:p w:rsidR="00505F4E" w:rsidRPr="00505F4E" w:rsidRDefault="00505F4E" w:rsidP="00505F4E">
      <w:pPr>
        <w:rPr>
          <w:kern w:val="28"/>
        </w:rPr>
      </w:pPr>
      <w:proofErr w:type="gramStart"/>
      <w:r w:rsidRPr="00505F4E">
        <w:rPr>
          <w:kern w:val="28"/>
        </w:rPr>
        <w:t>alert(</w:t>
      </w:r>
      <w:proofErr w:type="gramEnd"/>
      <w:r w:rsidRPr="00505F4E">
        <w:rPr>
          <w:kern w:val="28"/>
        </w:rPr>
        <w:t>stringValue.localeCompare("yellow")); //0</w:t>
      </w:r>
    </w:p>
    <w:p w:rsidR="00505F4E" w:rsidRPr="00505F4E" w:rsidRDefault="00505F4E" w:rsidP="00505F4E">
      <w:pPr>
        <w:rPr>
          <w:kern w:val="28"/>
        </w:rPr>
      </w:pPr>
      <w:proofErr w:type="gramStart"/>
      <w:r w:rsidRPr="00505F4E">
        <w:rPr>
          <w:kern w:val="28"/>
        </w:rPr>
        <w:t>alert(</w:t>
      </w:r>
      <w:proofErr w:type="gramEnd"/>
      <w:r w:rsidRPr="00505F4E">
        <w:rPr>
          <w:kern w:val="28"/>
        </w:rPr>
        <w:t>stringValue.localeCompare("zoo")); //-1</w:t>
      </w:r>
    </w:p>
    <w:p w:rsidR="00505F4E" w:rsidRPr="00505F4E" w:rsidRDefault="00505F4E" w:rsidP="00505F4E">
      <w:pPr>
        <w:rPr>
          <w:kern w:val="28"/>
        </w:rPr>
      </w:pPr>
    </w:p>
    <w:p w:rsidR="00505F4E" w:rsidRPr="00505F4E" w:rsidRDefault="00505F4E" w:rsidP="00585024">
      <w:pPr>
        <w:pStyle w:val="3"/>
        <w:rPr>
          <w:kern w:val="28"/>
        </w:rPr>
      </w:pPr>
      <w:r w:rsidRPr="00505F4E">
        <w:rPr>
          <w:kern w:val="28"/>
        </w:rPr>
        <w:lastRenderedPageBreak/>
        <w:t>fromCharCode()</w:t>
      </w:r>
      <w:r w:rsidRPr="00505F4E">
        <w:rPr>
          <w:kern w:val="28"/>
        </w:rPr>
        <w:t>方法</w:t>
      </w:r>
    </w:p>
    <w:p w:rsidR="00505F4E" w:rsidRPr="00505F4E" w:rsidRDefault="00505F4E" w:rsidP="00EB7CA4">
      <w:pPr>
        <w:ind w:left="432" w:firstLine="0"/>
        <w:rPr>
          <w:kern w:val="28"/>
        </w:rPr>
      </w:pPr>
      <w:r w:rsidRPr="00505F4E">
        <w:rPr>
          <w:rFonts w:hint="eastAsia"/>
          <w:kern w:val="28"/>
        </w:rPr>
        <w:t>是接收</w:t>
      </w:r>
      <w:proofErr w:type="gramStart"/>
      <w:r w:rsidRPr="00505F4E">
        <w:rPr>
          <w:rFonts w:hint="eastAsia"/>
          <w:kern w:val="28"/>
        </w:rPr>
        <w:t>一</w:t>
      </w:r>
      <w:proofErr w:type="gramEnd"/>
      <w:r w:rsidRPr="00505F4E">
        <w:rPr>
          <w:rFonts w:hint="eastAsia"/>
          <w:kern w:val="28"/>
        </w:rPr>
        <w:t>或多个字符编码，然后将它们转换成一个字符串。从本质上来看，这个方法与实例方法</w:t>
      </w:r>
      <w:r w:rsidRPr="00505F4E">
        <w:rPr>
          <w:kern w:val="28"/>
        </w:rPr>
        <w:t>charCodeAt()执行的是相反的操作。来看一个例子：</w:t>
      </w:r>
    </w:p>
    <w:p w:rsidR="00505F4E" w:rsidRDefault="00505F4E" w:rsidP="00505F4E">
      <w:pPr>
        <w:rPr>
          <w:kern w:val="28"/>
        </w:rPr>
      </w:pPr>
      <w:proofErr w:type="gramStart"/>
      <w:r w:rsidRPr="00505F4E">
        <w:rPr>
          <w:kern w:val="28"/>
        </w:rPr>
        <w:t>alert(</w:t>
      </w:r>
      <w:proofErr w:type="gramEnd"/>
      <w:r w:rsidRPr="00505F4E">
        <w:rPr>
          <w:kern w:val="28"/>
        </w:rPr>
        <w:t>String.fromCharCode(104, 101, 108, 108, 111)); //"hello"</w:t>
      </w:r>
    </w:p>
    <w:p w:rsidR="00585024" w:rsidRPr="00505F4E" w:rsidRDefault="00585024" w:rsidP="00505F4E">
      <w:pPr>
        <w:rPr>
          <w:kern w:val="28"/>
        </w:rPr>
      </w:pPr>
    </w:p>
    <w:p w:rsidR="00505F4E" w:rsidRPr="00505F4E" w:rsidRDefault="00505F4E" w:rsidP="002973A1">
      <w:pPr>
        <w:pStyle w:val="1"/>
        <w:rPr>
          <w:kern w:val="28"/>
        </w:rPr>
      </w:pPr>
      <w:r w:rsidRPr="00505F4E">
        <w:rPr>
          <w:kern w:val="28"/>
        </w:rPr>
        <w:t>单体内置对象</w:t>
      </w:r>
    </w:p>
    <w:p w:rsidR="00505F4E" w:rsidRPr="001C4188" w:rsidRDefault="00505F4E" w:rsidP="00307047">
      <w:pPr>
        <w:pStyle w:val="2"/>
        <w:numPr>
          <w:ilvl w:val="0"/>
          <w:numId w:val="23"/>
        </w:numPr>
        <w:rPr>
          <w:kern w:val="28"/>
        </w:rPr>
      </w:pPr>
      <w:r w:rsidRPr="001C4188">
        <w:rPr>
          <w:kern w:val="28"/>
        </w:rPr>
        <w:t>Global</w:t>
      </w:r>
      <w:r w:rsidRPr="001C4188">
        <w:rPr>
          <w:kern w:val="28"/>
        </w:rPr>
        <w:t>对象</w:t>
      </w:r>
    </w:p>
    <w:p w:rsidR="002973A1" w:rsidRPr="00505F4E" w:rsidRDefault="00505F4E" w:rsidP="007B6BC2">
      <w:pPr>
        <w:ind w:left="432" w:firstLine="288"/>
        <w:jc w:val="both"/>
        <w:rPr>
          <w:kern w:val="28"/>
        </w:rPr>
      </w:pPr>
      <w:r w:rsidRPr="00505F4E">
        <w:rPr>
          <w:kern w:val="28"/>
        </w:rPr>
        <w:t>Global（全局）对象是不存在的. Global 对象在某种意义上是作为一个终极的“兜底儿对象”来定义的。换句话说，</w:t>
      </w:r>
      <w:r w:rsidRPr="003B0EEF">
        <w:rPr>
          <w:color w:val="FF0000"/>
          <w:kern w:val="28"/>
        </w:rPr>
        <w:t>不属于任何其他对象的属性和方法</w:t>
      </w:r>
      <w:r w:rsidRPr="00505F4E">
        <w:rPr>
          <w:kern w:val="28"/>
        </w:rPr>
        <w:t>，最终都是它的属性和方法。所有在全局作用域中定义的属性和函数，都是Global 对象的属性。本书前面介绍过的那些函数，诸如isNaN()、isFinite()、parseInt()以及parseFloat()，实际上全都是Global</w:t>
      </w:r>
      <w:r w:rsidR="003B0EEF">
        <w:rPr>
          <w:kern w:val="28"/>
        </w:rPr>
        <w:t>对象的方法。除</w:t>
      </w:r>
      <w:r w:rsidRPr="00505F4E">
        <w:rPr>
          <w:kern w:val="28"/>
        </w:rPr>
        <w:t>Global 对象还包含其他一些方法。</w:t>
      </w:r>
    </w:p>
    <w:p w:rsidR="00505F4E" w:rsidRPr="007E60C4" w:rsidRDefault="00505F4E" w:rsidP="00307047">
      <w:pPr>
        <w:pStyle w:val="3"/>
        <w:numPr>
          <w:ilvl w:val="0"/>
          <w:numId w:val="22"/>
        </w:numPr>
        <w:rPr>
          <w:kern w:val="28"/>
        </w:rPr>
      </w:pPr>
      <w:r w:rsidRPr="007E60C4">
        <w:rPr>
          <w:kern w:val="28"/>
        </w:rPr>
        <w:t xml:space="preserve">URI </w:t>
      </w:r>
      <w:r w:rsidRPr="007E60C4">
        <w:rPr>
          <w:kern w:val="28"/>
        </w:rPr>
        <w:t>编码方法</w:t>
      </w:r>
    </w:p>
    <w:p w:rsidR="00505F4E" w:rsidRDefault="00505F4E" w:rsidP="007E60C4">
      <w:pPr>
        <w:ind w:left="432" w:firstLine="0"/>
        <w:rPr>
          <w:kern w:val="28"/>
        </w:rPr>
      </w:pPr>
      <w:r w:rsidRPr="00505F4E">
        <w:rPr>
          <w:rFonts w:hint="eastAsia"/>
          <w:kern w:val="28"/>
        </w:rPr>
        <w:t>编码：</w:t>
      </w:r>
      <w:r w:rsidR="007E60C4" w:rsidRPr="007E60C4">
        <w:rPr>
          <w:kern w:val="28"/>
        </w:rPr>
        <w:t>Global 对象的encodeURI()和encodeURIComponent()方法可以对URI（Uniform Resource</w:t>
      </w:r>
      <w:r w:rsidR="007E60C4">
        <w:rPr>
          <w:rFonts w:hint="eastAsia"/>
          <w:kern w:val="28"/>
        </w:rPr>
        <w:t xml:space="preserve"> </w:t>
      </w:r>
      <w:r w:rsidR="007E60C4" w:rsidRPr="007E60C4">
        <w:rPr>
          <w:kern w:val="28"/>
        </w:rPr>
        <w:t>Identifiers，通用资源标识符）进行编码，以便发送给浏览器。有效的URI 中不能包含某些字符，例如</w:t>
      </w:r>
      <w:r w:rsidR="007E60C4" w:rsidRPr="007E60C4">
        <w:rPr>
          <w:rFonts w:hint="eastAsia"/>
          <w:kern w:val="28"/>
        </w:rPr>
        <w:t>空格。而这两个</w:t>
      </w:r>
      <w:r w:rsidR="007E60C4" w:rsidRPr="007E60C4">
        <w:rPr>
          <w:kern w:val="28"/>
        </w:rPr>
        <w:t>URI 编码方法就可以对URI 进行编码，它们用特殊的UTF-8 编码替换所有无效的字符，</w:t>
      </w:r>
      <w:r w:rsidR="007E60C4" w:rsidRPr="007E60C4">
        <w:rPr>
          <w:rFonts w:hint="eastAsia"/>
          <w:kern w:val="28"/>
        </w:rPr>
        <w:t>从而让浏览器能够接受和理解。</w:t>
      </w:r>
      <w:r w:rsidR="007E60C4" w:rsidRPr="007E60C4">
        <w:rPr>
          <w:kern w:val="28"/>
        </w:rPr>
        <w:t xml:space="preserve"> encodeURI()主要用于整个URI（例如，http://www.wrox.com/illegal value.htm），而encode-URIComponent()主要用于对URI 中的某一段（例如前面URI 中的illegal value.htm）进行编码。</w:t>
      </w:r>
      <w:r w:rsidR="007E60C4" w:rsidRPr="007E60C4">
        <w:rPr>
          <w:rFonts w:hint="eastAsia"/>
          <w:kern w:val="28"/>
        </w:rPr>
        <w:t>它们的主要区别在于，</w:t>
      </w:r>
      <w:r w:rsidR="007E60C4" w:rsidRPr="007E60C4">
        <w:rPr>
          <w:color w:val="FF0000"/>
          <w:kern w:val="28"/>
        </w:rPr>
        <w:t>encodeURI()不会对本身属于URI 的特殊字符进行编码，例如冒号、正斜杠、</w:t>
      </w:r>
      <w:r w:rsidR="007E60C4" w:rsidRPr="007E60C4">
        <w:rPr>
          <w:rFonts w:hint="eastAsia"/>
          <w:color w:val="FF0000"/>
          <w:kern w:val="28"/>
        </w:rPr>
        <w:t>问号和井字号</w:t>
      </w:r>
      <w:r w:rsidR="007E60C4" w:rsidRPr="007E60C4">
        <w:rPr>
          <w:rFonts w:hint="eastAsia"/>
          <w:kern w:val="28"/>
        </w:rPr>
        <w:t>；而</w:t>
      </w:r>
      <w:r w:rsidR="007E60C4" w:rsidRPr="007E60C4">
        <w:rPr>
          <w:kern w:val="28"/>
        </w:rPr>
        <w:t>encodeURIComponent()则会对它发现的任何非标准字符进行编码。来看下面的例子</w:t>
      </w:r>
    </w:p>
    <w:tbl>
      <w:tblPr>
        <w:tblStyle w:val="a8"/>
        <w:tblW w:w="0" w:type="auto"/>
        <w:tblInd w:w="558" w:type="dxa"/>
        <w:tblLook w:val="04A0" w:firstRow="1" w:lastRow="0" w:firstColumn="1" w:lastColumn="0" w:noHBand="0" w:noVBand="1"/>
      </w:tblPr>
      <w:tblGrid>
        <w:gridCol w:w="8298"/>
      </w:tblGrid>
      <w:tr w:rsidR="007E60C4" w:rsidTr="007E60C4">
        <w:tc>
          <w:tcPr>
            <w:tcW w:w="8298" w:type="dxa"/>
          </w:tcPr>
          <w:p w:rsidR="007E60C4" w:rsidRPr="007E60C4" w:rsidRDefault="007E60C4" w:rsidP="007E60C4">
            <w:pPr>
              <w:ind w:firstLine="0"/>
              <w:rPr>
                <w:kern w:val="28"/>
              </w:rPr>
            </w:pPr>
            <w:r w:rsidRPr="007E60C4">
              <w:rPr>
                <w:kern w:val="28"/>
              </w:rPr>
              <w:t>var uri = "http://www.wrox.com/illegal value.htm#start";</w:t>
            </w:r>
          </w:p>
          <w:p w:rsidR="007E60C4" w:rsidRPr="007E60C4" w:rsidRDefault="007E60C4" w:rsidP="007E60C4">
            <w:pPr>
              <w:ind w:firstLine="0"/>
              <w:rPr>
                <w:kern w:val="28"/>
              </w:rPr>
            </w:pPr>
            <w:r w:rsidRPr="007E60C4">
              <w:rPr>
                <w:kern w:val="28"/>
              </w:rPr>
              <w:t>//"http://www.wrox.com/illegal%20value.htm#start"</w:t>
            </w:r>
          </w:p>
          <w:p w:rsidR="007E60C4" w:rsidRPr="007E60C4" w:rsidRDefault="007E60C4" w:rsidP="007E60C4">
            <w:pPr>
              <w:ind w:firstLine="0"/>
              <w:rPr>
                <w:kern w:val="28"/>
              </w:rPr>
            </w:pPr>
            <w:r w:rsidRPr="007E60C4">
              <w:rPr>
                <w:kern w:val="28"/>
              </w:rPr>
              <w:lastRenderedPageBreak/>
              <w:t>alert(encodeURI(uri));</w:t>
            </w:r>
          </w:p>
          <w:p w:rsidR="007E60C4" w:rsidRPr="007E60C4" w:rsidRDefault="007E60C4" w:rsidP="007E60C4">
            <w:pPr>
              <w:ind w:firstLine="0"/>
              <w:rPr>
                <w:kern w:val="28"/>
              </w:rPr>
            </w:pPr>
            <w:r w:rsidRPr="007E60C4">
              <w:rPr>
                <w:kern w:val="28"/>
              </w:rPr>
              <w:t>//"http%3A%2F%2Fwww.wrox.com%2Fillegal%20value.htm%23start"</w:t>
            </w:r>
          </w:p>
          <w:p w:rsidR="007E60C4" w:rsidRPr="007E60C4" w:rsidRDefault="007E60C4" w:rsidP="007E60C4">
            <w:pPr>
              <w:ind w:firstLine="0"/>
              <w:rPr>
                <w:kern w:val="28"/>
              </w:rPr>
            </w:pPr>
            <w:r w:rsidRPr="007E60C4">
              <w:rPr>
                <w:kern w:val="28"/>
              </w:rPr>
              <w:t>alert(encodeURIComponent(uri));</w:t>
            </w:r>
          </w:p>
          <w:p w:rsidR="007E60C4" w:rsidRPr="007E60C4" w:rsidRDefault="007E60C4" w:rsidP="007E60C4">
            <w:pPr>
              <w:ind w:firstLine="0"/>
              <w:rPr>
                <w:kern w:val="28"/>
              </w:rPr>
            </w:pPr>
            <w:r w:rsidRPr="007E60C4">
              <w:rPr>
                <w:rFonts w:hint="eastAsia"/>
                <w:kern w:val="28"/>
              </w:rPr>
              <w:t>解码：</w:t>
            </w:r>
            <w:r w:rsidRPr="007E60C4">
              <w:rPr>
                <w:kern w:val="28"/>
              </w:rPr>
              <w:t>encodeURI()和encodeURIComponent()方法对应的两个方法分别是decodeURI()和decodeURIComponent()。</w:t>
            </w:r>
          </w:p>
          <w:p w:rsidR="007E60C4" w:rsidRPr="007E60C4" w:rsidRDefault="007E60C4" w:rsidP="007E60C4">
            <w:pPr>
              <w:ind w:firstLine="0"/>
              <w:rPr>
                <w:kern w:val="28"/>
              </w:rPr>
            </w:pPr>
            <w:r w:rsidRPr="007E60C4">
              <w:rPr>
                <w:kern w:val="28"/>
              </w:rPr>
              <w:t>var uri = "http%3A%2F%2Fwww.wrox.com%2Fillegal%20value.htm%23start";</w:t>
            </w:r>
          </w:p>
          <w:p w:rsidR="007E60C4" w:rsidRPr="007E60C4" w:rsidRDefault="007E60C4" w:rsidP="007E60C4">
            <w:pPr>
              <w:ind w:firstLine="0"/>
              <w:rPr>
                <w:kern w:val="28"/>
              </w:rPr>
            </w:pPr>
            <w:r w:rsidRPr="007E60C4">
              <w:rPr>
                <w:kern w:val="28"/>
              </w:rPr>
              <w:t>//http%3A%2F%2Fwww.wrox.com%2Fillegal value.htm%23start</w:t>
            </w:r>
          </w:p>
          <w:p w:rsidR="007E60C4" w:rsidRPr="007E60C4" w:rsidRDefault="007E60C4" w:rsidP="007E60C4">
            <w:pPr>
              <w:ind w:firstLine="0"/>
              <w:rPr>
                <w:kern w:val="28"/>
              </w:rPr>
            </w:pPr>
            <w:r w:rsidRPr="007E60C4">
              <w:rPr>
                <w:kern w:val="28"/>
              </w:rPr>
              <w:t>alert(decodeURI(uri));</w:t>
            </w:r>
          </w:p>
          <w:p w:rsidR="007E60C4" w:rsidRPr="007E60C4" w:rsidRDefault="007E60C4" w:rsidP="007E60C4">
            <w:pPr>
              <w:ind w:firstLine="0"/>
              <w:rPr>
                <w:kern w:val="28"/>
              </w:rPr>
            </w:pPr>
            <w:r w:rsidRPr="007E60C4">
              <w:rPr>
                <w:kern w:val="28"/>
              </w:rPr>
              <w:t>//http://www.wrox.com/illegal value.htm#start</w:t>
            </w:r>
          </w:p>
          <w:p w:rsidR="007E60C4" w:rsidRDefault="007E60C4" w:rsidP="007E60C4">
            <w:pPr>
              <w:ind w:firstLine="0"/>
              <w:rPr>
                <w:kern w:val="28"/>
              </w:rPr>
            </w:pPr>
            <w:r w:rsidRPr="007E60C4">
              <w:rPr>
                <w:kern w:val="28"/>
              </w:rPr>
              <w:t>alert(decodeURIComponent(uri));</w:t>
            </w:r>
          </w:p>
        </w:tc>
      </w:tr>
    </w:tbl>
    <w:p w:rsidR="007E60C4" w:rsidRPr="00505F4E" w:rsidRDefault="007E60C4" w:rsidP="007E60C4">
      <w:pPr>
        <w:ind w:firstLine="0"/>
        <w:rPr>
          <w:kern w:val="28"/>
        </w:rPr>
      </w:pPr>
    </w:p>
    <w:p w:rsidR="00505F4E" w:rsidRPr="00505F4E" w:rsidRDefault="00505F4E" w:rsidP="007E60C4">
      <w:pPr>
        <w:pStyle w:val="3"/>
        <w:rPr>
          <w:kern w:val="28"/>
        </w:rPr>
      </w:pPr>
      <w:r w:rsidRPr="00505F4E">
        <w:rPr>
          <w:kern w:val="28"/>
        </w:rPr>
        <w:t>eval()</w:t>
      </w:r>
      <w:r w:rsidRPr="00505F4E">
        <w:rPr>
          <w:kern w:val="28"/>
        </w:rPr>
        <w:t>方法</w:t>
      </w:r>
    </w:p>
    <w:p w:rsidR="00505F4E" w:rsidRDefault="007E60C4" w:rsidP="007E60C4">
      <w:pPr>
        <w:ind w:left="432" w:firstLine="288"/>
        <w:rPr>
          <w:kern w:val="28"/>
        </w:rPr>
      </w:pPr>
      <w:r w:rsidRPr="007E60C4">
        <w:rPr>
          <w:rFonts w:hint="eastAsia"/>
          <w:kern w:val="28"/>
        </w:rPr>
        <w:t>现在，我们介绍最后一个——大概也是整个</w:t>
      </w:r>
      <w:r w:rsidRPr="007E60C4">
        <w:rPr>
          <w:kern w:val="28"/>
        </w:rPr>
        <w:t>ECMAScript 语言中最强大的一个方法：eval()。eval()</w:t>
      </w:r>
      <w:r w:rsidRPr="007E60C4">
        <w:rPr>
          <w:rFonts w:hint="eastAsia"/>
          <w:kern w:val="28"/>
        </w:rPr>
        <w:t>方法就像是一个完整的</w:t>
      </w:r>
      <w:r w:rsidRPr="007E60C4">
        <w:rPr>
          <w:kern w:val="28"/>
        </w:rPr>
        <w:t>ECMAScript 解析器，它只接受一个参数，即要执行的ECMAScript （或JavaScript）</w:t>
      </w:r>
      <w:r w:rsidRPr="007E60C4">
        <w:rPr>
          <w:rFonts w:hint="eastAsia"/>
          <w:kern w:val="28"/>
        </w:rPr>
        <w:t>字符串。看下面的例子：</w:t>
      </w:r>
      <w:proofErr w:type="gramStart"/>
      <w:r w:rsidRPr="007E60C4">
        <w:rPr>
          <w:kern w:val="28"/>
        </w:rPr>
        <w:t>eval(</w:t>
      </w:r>
      <w:proofErr w:type="gramEnd"/>
      <w:r w:rsidRPr="007E60C4">
        <w:rPr>
          <w:kern w:val="28"/>
        </w:rPr>
        <w:t>"alert('hi')");</w:t>
      </w:r>
    </w:p>
    <w:p w:rsidR="001C4188" w:rsidRDefault="001C4188" w:rsidP="001C4188">
      <w:pPr>
        <w:ind w:left="432" w:firstLine="0"/>
        <w:rPr>
          <w:kern w:val="28"/>
        </w:rPr>
      </w:pPr>
      <w:r w:rsidRPr="001C4188">
        <w:rPr>
          <w:rFonts w:hint="eastAsia"/>
          <w:kern w:val="28"/>
        </w:rPr>
        <w:t>通过</w:t>
      </w:r>
      <w:r w:rsidRPr="001C4188">
        <w:rPr>
          <w:kern w:val="28"/>
        </w:rPr>
        <w:t>eval()执行的代码被认为是包含该次调用的执行环境的一部分，</w:t>
      </w:r>
      <w:r w:rsidRPr="001C4188">
        <w:rPr>
          <w:rFonts w:hint="eastAsia"/>
          <w:kern w:val="28"/>
        </w:rPr>
        <w:t>因此被执行的代码具有与该执行环境相同的作用域链。</w:t>
      </w:r>
    </w:p>
    <w:p w:rsidR="001C4188" w:rsidRPr="00505F4E" w:rsidRDefault="001C4188" w:rsidP="001C4188">
      <w:pPr>
        <w:ind w:left="432" w:firstLine="0"/>
        <w:rPr>
          <w:kern w:val="28"/>
        </w:rPr>
      </w:pPr>
    </w:p>
    <w:p w:rsidR="00505F4E" w:rsidRPr="00505F4E" w:rsidRDefault="00505F4E" w:rsidP="00552613">
      <w:pPr>
        <w:pStyle w:val="3"/>
        <w:rPr>
          <w:kern w:val="28"/>
        </w:rPr>
      </w:pPr>
      <w:r w:rsidRPr="00505F4E">
        <w:rPr>
          <w:kern w:val="28"/>
        </w:rPr>
        <w:t xml:space="preserve">Global </w:t>
      </w:r>
      <w:r w:rsidRPr="00505F4E">
        <w:rPr>
          <w:kern w:val="28"/>
        </w:rPr>
        <w:t>对象的属性</w:t>
      </w:r>
    </w:p>
    <w:p w:rsidR="00505F4E" w:rsidRPr="00505F4E" w:rsidRDefault="00505F4E" w:rsidP="00505F4E">
      <w:pPr>
        <w:rPr>
          <w:kern w:val="28"/>
        </w:rPr>
      </w:pPr>
    </w:p>
    <w:p w:rsidR="00505F4E" w:rsidRPr="00505F4E" w:rsidRDefault="00505F4E" w:rsidP="00552613">
      <w:pPr>
        <w:pStyle w:val="3"/>
        <w:rPr>
          <w:kern w:val="28"/>
        </w:rPr>
      </w:pPr>
      <w:r w:rsidRPr="00505F4E">
        <w:rPr>
          <w:kern w:val="28"/>
        </w:rPr>
        <w:lastRenderedPageBreak/>
        <w:t xml:space="preserve">window </w:t>
      </w:r>
      <w:r w:rsidRPr="00505F4E">
        <w:rPr>
          <w:kern w:val="28"/>
        </w:rPr>
        <w:t>对象</w:t>
      </w:r>
    </w:p>
    <w:p w:rsidR="00505F4E" w:rsidRPr="00505F4E" w:rsidRDefault="00505F4E" w:rsidP="00552613">
      <w:pPr>
        <w:ind w:left="432" w:firstLine="288"/>
        <w:rPr>
          <w:kern w:val="28"/>
        </w:rPr>
      </w:pPr>
      <w:r w:rsidRPr="00505F4E">
        <w:rPr>
          <w:kern w:val="28"/>
        </w:rPr>
        <w:t>ECMAScript 虽然没有指出如何直接访问Global 对象，但Web 浏览器都是将这个全局对象作为window 对象的一部分加以实现的。因此，在全局作用域中声明的所有变量和函数，就都成为了window对象的属性。来看下面的例子。</w:t>
      </w:r>
    </w:p>
    <w:p w:rsidR="00505F4E" w:rsidRPr="00505F4E" w:rsidRDefault="00505F4E" w:rsidP="00505F4E">
      <w:pPr>
        <w:rPr>
          <w:kern w:val="28"/>
        </w:rPr>
      </w:pPr>
      <w:proofErr w:type="gramStart"/>
      <w:r w:rsidRPr="00505F4E">
        <w:rPr>
          <w:kern w:val="28"/>
        </w:rPr>
        <w:t>var</w:t>
      </w:r>
      <w:proofErr w:type="gramEnd"/>
      <w:r w:rsidRPr="00505F4E">
        <w:rPr>
          <w:kern w:val="28"/>
        </w:rPr>
        <w:t xml:space="preserve"> color = "red";</w:t>
      </w:r>
    </w:p>
    <w:p w:rsidR="00505F4E" w:rsidRPr="00505F4E" w:rsidRDefault="00505F4E" w:rsidP="00505F4E">
      <w:pPr>
        <w:rPr>
          <w:kern w:val="28"/>
        </w:rPr>
      </w:pPr>
      <w:proofErr w:type="gramStart"/>
      <w:r w:rsidRPr="00505F4E">
        <w:rPr>
          <w:kern w:val="28"/>
        </w:rPr>
        <w:t>function</w:t>
      </w:r>
      <w:proofErr w:type="gramEnd"/>
      <w:r w:rsidRPr="00505F4E">
        <w:rPr>
          <w:kern w:val="28"/>
        </w:rPr>
        <w:t xml:space="preserve"> sayColor(){</w:t>
      </w:r>
    </w:p>
    <w:p w:rsidR="00505F4E" w:rsidRPr="00505F4E" w:rsidRDefault="00552613" w:rsidP="00505F4E">
      <w:pPr>
        <w:rPr>
          <w:kern w:val="28"/>
        </w:rPr>
      </w:pPr>
      <w:r>
        <w:rPr>
          <w:rFonts w:hint="eastAsia"/>
          <w:kern w:val="28"/>
        </w:rPr>
        <w:t xml:space="preserve">     </w:t>
      </w:r>
      <w:proofErr w:type="gramStart"/>
      <w:r w:rsidR="00505F4E" w:rsidRPr="00505F4E">
        <w:rPr>
          <w:kern w:val="28"/>
        </w:rPr>
        <w:t>alert(</w:t>
      </w:r>
      <w:proofErr w:type="gramEnd"/>
      <w:r w:rsidR="00505F4E" w:rsidRPr="00505F4E">
        <w:rPr>
          <w:kern w:val="28"/>
        </w:rPr>
        <w:t>window.color);</w:t>
      </w:r>
    </w:p>
    <w:p w:rsidR="00505F4E" w:rsidRPr="00505F4E" w:rsidRDefault="00505F4E" w:rsidP="00505F4E">
      <w:pPr>
        <w:rPr>
          <w:kern w:val="28"/>
        </w:rPr>
      </w:pPr>
      <w:r w:rsidRPr="00505F4E">
        <w:rPr>
          <w:kern w:val="28"/>
        </w:rPr>
        <w:t>}</w:t>
      </w:r>
    </w:p>
    <w:p w:rsidR="00505F4E" w:rsidRPr="00505F4E" w:rsidRDefault="00505F4E" w:rsidP="00505F4E">
      <w:pPr>
        <w:rPr>
          <w:kern w:val="28"/>
        </w:rPr>
      </w:pPr>
      <w:proofErr w:type="gramStart"/>
      <w:r w:rsidRPr="00505F4E">
        <w:rPr>
          <w:kern w:val="28"/>
        </w:rPr>
        <w:t>window.sayColor(</w:t>
      </w:r>
      <w:proofErr w:type="gramEnd"/>
      <w:r w:rsidRPr="00505F4E">
        <w:rPr>
          <w:kern w:val="28"/>
        </w:rPr>
        <w:t>); //"red"</w:t>
      </w:r>
    </w:p>
    <w:p w:rsidR="00505F4E" w:rsidRPr="00505F4E" w:rsidRDefault="00505F4E" w:rsidP="00505F4E">
      <w:pPr>
        <w:rPr>
          <w:kern w:val="28"/>
        </w:rPr>
      </w:pPr>
    </w:p>
    <w:p w:rsidR="00505F4E" w:rsidRPr="00505F4E" w:rsidRDefault="00505F4E" w:rsidP="001C4188">
      <w:pPr>
        <w:ind w:firstLine="0"/>
        <w:rPr>
          <w:kern w:val="28"/>
        </w:rPr>
      </w:pPr>
    </w:p>
    <w:p w:rsidR="00505F4E" w:rsidRPr="00505F4E" w:rsidRDefault="00505F4E" w:rsidP="001C4188">
      <w:pPr>
        <w:pStyle w:val="2"/>
        <w:rPr>
          <w:kern w:val="28"/>
        </w:rPr>
      </w:pPr>
      <w:r w:rsidRPr="00505F4E">
        <w:rPr>
          <w:kern w:val="28"/>
        </w:rPr>
        <w:t>Math</w:t>
      </w:r>
      <w:r w:rsidRPr="00505F4E">
        <w:rPr>
          <w:kern w:val="28"/>
        </w:rPr>
        <w:t>对象</w:t>
      </w:r>
    </w:p>
    <w:p w:rsidR="00505F4E" w:rsidRPr="001C4188" w:rsidRDefault="00505F4E" w:rsidP="00307047">
      <w:pPr>
        <w:pStyle w:val="3"/>
        <w:numPr>
          <w:ilvl w:val="0"/>
          <w:numId w:val="24"/>
        </w:numPr>
        <w:rPr>
          <w:kern w:val="28"/>
        </w:rPr>
      </w:pPr>
      <w:r w:rsidRPr="001C4188">
        <w:rPr>
          <w:kern w:val="28"/>
        </w:rPr>
        <w:t xml:space="preserve">Math </w:t>
      </w:r>
      <w:r w:rsidRPr="001C4188">
        <w:rPr>
          <w:kern w:val="28"/>
        </w:rPr>
        <w:t>对象的属性</w:t>
      </w:r>
    </w:p>
    <w:p w:rsidR="00505F4E" w:rsidRPr="00505F4E" w:rsidRDefault="00505F4E" w:rsidP="00505F4E">
      <w:pPr>
        <w:rPr>
          <w:kern w:val="28"/>
        </w:rPr>
      </w:pPr>
      <w:r w:rsidRPr="00505F4E">
        <w:rPr>
          <w:kern w:val="28"/>
        </w:rPr>
        <w:t>Math.E 自然对数的底数，即常量e的值</w:t>
      </w:r>
    </w:p>
    <w:p w:rsidR="00505F4E" w:rsidRPr="00505F4E" w:rsidRDefault="00505F4E" w:rsidP="00505F4E">
      <w:pPr>
        <w:rPr>
          <w:kern w:val="28"/>
        </w:rPr>
      </w:pPr>
      <w:r w:rsidRPr="00505F4E">
        <w:rPr>
          <w:kern w:val="28"/>
        </w:rPr>
        <w:t>Math.LN10 10的自然对数</w:t>
      </w:r>
    </w:p>
    <w:p w:rsidR="00505F4E" w:rsidRPr="00505F4E" w:rsidRDefault="00505F4E" w:rsidP="00505F4E">
      <w:pPr>
        <w:rPr>
          <w:kern w:val="28"/>
        </w:rPr>
      </w:pPr>
      <w:r w:rsidRPr="00505F4E">
        <w:rPr>
          <w:kern w:val="28"/>
        </w:rPr>
        <w:t>Math.LN2 2的自然对数</w:t>
      </w:r>
    </w:p>
    <w:p w:rsidR="00505F4E" w:rsidRPr="00505F4E" w:rsidRDefault="00505F4E" w:rsidP="00505F4E">
      <w:pPr>
        <w:rPr>
          <w:kern w:val="28"/>
        </w:rPr>
      </w:pPr>
      <w:r w:rsidRPr="00505F4E">
        <w:rPr>
          <w:kern w:val="28"/>
        </w:rPr>
        <w:t>Math.LOG2E 以2为底e的对数</w:t>
      </w:r>
    </w:p>
    <w:p w:rsidR="00505F4E" w:rsidRPr="00505F4E" w:rsidRDefault="00505F4E" w:rsidP="00505F4E">
      <w:pPr>
        <w:rPr>
          <w:kern w:val="28"/>
        </w:rPr>
      </w:pPr>
      <w:r w:rsidRPr="00505F4E">
        <w:rPr>
          <w:kern w:val="28"/>
        </w:rPr>
        <w:t>Math.LOG10E 以10为底e的对数</w:t>
      </w:r>
    </w:p>
    <w:p w:rsidR="00505F4E" w:rsidRPr="00505F4E" w:rsidRDefault="00505F4E" w:rsidP="00505F4E">
      <w:pPr>
        <w:rPr>
          <w:kern w:val="28"/>
        </w:rPr>
      </w:pPr>
      <w:r w:rsidRPr="00505F4E">
        <w:rPr>
          <w:kern w:val="28"/>
        </w:rPr>
        <w:t>Math.PI π的值</w:t>
      </w:r>
    </w:p>
    <w:p w:rsidR="00505F4E" w:rsidRPr="00505F4E" w:rsidRDefault="00505F4E" w:rsidP="001C4188">
      <w:pPr>
        <w:rPr>
          <w:kern w:val="28"/>
        </w:rPr>
      </w:pPr>
      <w:r w:rsidRPr="00505F4E">
        <w:rPr>
          <w:kern w:val="28"/>
        </w:rPr>
        <w:t>Math.SQRT1_2 1/2的平方根（即2的平方根的倒数）</w:t>
      </w:r>
    </w:p>
    <w:p w:rsidR="00505F4E" w:rsidRDefault="00505F4E" w:rsidP="00505F4E">
      <w:pPr>
        <w:rPr>
          <w:kern w:val="28"/>
        </w:rPr>
      </w:pPr>
      <w:r w:rsidRPr="00505F4E">
        <w:rPr>
          <w:kern w:val="28"/>
        </w:rPr>
        <w:t>Math.SQRT2 2的平方根</w:t>
      </w:r>
    </w:p>
    <w:p w:rsidR="001C4188" w:rsidRPr="00505F4E" w:rsidRDefault="001C4188" w:rsidP="00505F4E">
      <w:pPr>
        <w:rPr>
          <w:kern w:val="28"/>
        </w:rPr>
      </w:pPr>
    </w:p>
    <w:p w:rsidR="00505F4E" w:rsidRPr="00505F4E" w:rsidRDefault="00505F4E" w:rsidP="001C4188">
      <w:pPr>
        <w:pStyle w:val="3"/>
        <w:rPr>
          <w:kern w:val="28"/>
        </w:rPr>
      </w:pPr>
      <w:r w:rsidRPr="00505F4E">
        <w:rPr>
          <w:kern w:val="28"/>
        </w:rPr>
        <w:t>min()</w:t>
      </w:r>
      <w:r w:rsidRPr="00505F4E">
        <w:rPr>
          <w:kern w:val="28"/>
        </w:rPr>
        <w:t>和</w:t>
      </w:r>
      <w:r w:rsidRPr="00505F4E">
        <w:rPr>
          <w:kern w:val="28"/>
        </w:rPr>
        <w:t>max()</w:t>
      </w:r>
      <w:r w:rsidRPr="00505F4E">
        <w:rPr>
          <w:kern w:val="28"/>
        </w:rPr>
        <w:t>方法</w:t>
      </w:r>
    </w:p>
    <w:p w:rsidR="00505F4E" w:rsidRPr="00505F4E" w:rsidRDefault="00505F4E" w:rsidP="00505F4E">
      <w:pPr>
        <w:rPr>
          <w:kern w:val="28"/>
        </w:rPr>
      </w:pPr>
      <w:r w:rsidRPr="00505F4E">
        <w:rPr>
          <w:rFonts w:hint="eastAsia"/>
          <w:kern w:val="28"/>
        </w:rPr>
        <w:t>这两个方法都可以接收任意多个数值参数。</w:t>
      </w:r>
    </w:p>
    <w:p w:rsidR="00505F4E" w:rsidRPr="00505F4E" w:rsidRDefault="00505F4E" w:rsidP="00505F4E">
      <w:pPr>
        <w:rPr>
          <w:kern w:val="28"/>
        </w:rPr>
      </w:pPr>
      <w:proofErr w:type="gramStart"/>
      <w:r w:rsidRPr="00505F4E">
        <w:rPr>
          <w:kern w:val="28"/>
        </w:rPr>
        <w:t>var</w:t>
      </w:r>
      <w:proofErr w:type="gramEnd"/>
      <w:r w:rsidRPr="00505F4E">
        <w:rPr>
          <w:kern w:val="28"/>
        </w:rPr>
        <w:t xml:space="preserve"> max = Math.max(3, 54, 32, 16);</w:t>
      </w:r>
    </w:p>
    <w:p w:rsidR="00505F4E" w:rsidRPr="00505F4E" w:rsidRDefault="00505F4E" w:rsidP="00505F4E">
      <w:pPr>
        <w:rPr>
          <w:kern w:val="28"/>
        </w:rPr>
      </w:pPr>
      <w:proofErr w:type="gramStart"/>
      <w:r w:rsidRPr="00505F4E">
        <w:rPr>
          <w:kern w:val="28"/>
        </w:rPr>
        <w:t>alert(</w:t>
      </w:r>
      <w:proofErr w:type="gramEnd"/>
      <w:r w:rsidRPr="00505F4E">
        <w:rPr>
          <w:kern w:val="28"/>
        </w:rPr>
        <w:t>max); //54</w:t>
      </w:r>
    </w:p>
    <w:p w:rsidR="00505F4E" w:rsidRPr="00505F4E" w:rsidRDefault="00505F4E" w:rsidP="00505F4E">
      <w:pPr>
        <w:rPr>
          <w:kern w:val="28"/>
        </w:rPr>
      </w:pPr>
      <w:proofErr w:type="gramStart"/>
      <w:r w:rsidRPr="00505F4E">
        <w:rPr>
          <w:kern w:val="28"/>
        </w:rPr>
        <w:t>var</w:t>
      </w:r>
      <w:proofErr w:type="gramEnd"/>
      <w:r w:rsidRPr="00505F4E">
        <w:rPr>
          <w:kern w:val="28"/>
        </w:rPr>
        <w:t xml:space="preserve"> min = Math.min(3, 54, 32, 16);</w:t>
      </w:r>
    </w:p>
    <w:p w:rsidR="00505F4E" w:rsidRPr="00505F4E" w:rsidRDefault="00505F4E" w:rsidP="00505F4E">
      <w:pPr>
        <w:rPr>
          <w:kern w:val="28"/>
        </w:rPr>
      </w:pPr>
      <w:proofErr w:type="gramStart"/>
      <w:r w:rsidRPr="00505F4E">
        <w:rPr>
          <w:kern w:val="28"/>
        </w:rPr>
        <w:t>alert(</w:t>
      </w:r>
      <w:proofErr w:type="gramEnd"/>
      <w:r w:rsidRPr="00505F4E">
        <w:rPr>
          <w:kern w:val="28"/>
        </w:rPr>
        <w:t>min);</w:t>
      </w:r>
    </w:p>
    <w:p w:rsidR="00505F4E" w:rsidRPr="00505F4E" w:rsidRDefault="00505F4E" w:rsidP="001C4188">
      <w:pPr>
        <w:pStyle w:val="3"/>
        <w:rPr>
          <w:kern w:val="28"/>
        </w:rPr>
      </w:pPr>
      <w:r w:rsidRPr="00505F4E">
        <w:rPr>
          <w:kern w:val="28"/>
        </w:rPr>
        <w:t>舍入方法</w:t>
      </w:r>
    </w:p>
    <w:p w:rsidR="00505F4E" w:rsidRPr="00505F4E" w:rsidRDefault="00505F4E" w:rsidP="00505F4E">
      <w:pPr>
        <w:rPr>
          <w:kern w:val="28"/>
        </w:rPr>
      </w:pPr>
      <w:r w:rsidRPr="00505F4E">
        <w:rPr>
          <w:kern w:val="28"/>
        </w:rPr>
        <w:t>Math.ceil()执行向上舍入，即它总是将数值向上舍入为最接近的整数；</w:t>
      </w:r>
    </w:p>
    <w:p w:rsidR="00505F4E" w:rsidRPr="00505F4E" w:rsidRDefault="00505F4E" w:rsidP="00505F4E">
      <w:pPr>
        <w:rPr>
          <w:kern w:val="28"/>
        </w:rPr>
      </w:pPr>
      <w:r w:rsidRPr="00505F4E">
        <w:rPr>
          <w:kern w:val="28"/>
        </w:rPr>
        <w:t>Math.floor()执行向下舍入，即它总是将数值向下舍入为最接近的整数；</w:t>
      </w:r>
    </w:p>
    <w:p w:rsidR="00505F4E" w:rsidRPr="00505F4E" w:rsidRDefault="00505F4E" w:rsidP="00505F4E">
      <w:pPr>
        <w:rPr>
          <w:kern w:val="28"/>
        </w:rPr>
      </w:pPr>
      <w:r w:rsidRPr="00505F4E">
        <w:rPr>
          <w:kern w:val="28"/>
        </w:rPr>
        <w:t>Math.round()执行标准舍入，即它总是将数值四舍五入为最接近的整数</w:t>
      </w:r>
    </w:p>
    <w:p w:rsidR="00505F4E" w:rsidRPr="00505F4E" w:rsidRDefault="00505F4E" w:rsidP="00505F4E">
      <w:pPr>
        <w:rPr>
          <w:kern w:val="28"/>
        </w:rPr>
      </w:pPr>
      <w:proofErr w:type="gramStart"/>
      <w:r w:rsidRPr="00505F4E">
        <w:rPr>
          <w:kern w:val="28"/>
        </w:rPr>
        <w:t>alert(</w:t>
      </w:r>
      <w:proofErr w:type="gramEnd"/>
      <w:r w:rsidRPr="00505F4E">
        <w:rPr>
          <w:kern w:val="28"/>
        </w:rPr>
        <w:t>Math.ceil(25.9)); //26</w:t>
      </w:r>
    </w:p>
    <w:p w:rsidR="00505F4E" w:rsidRPr="00505F4E" w:rsidRDefault="00505F4E" w:rsidP="00505F4E">
      <w:pPr>
        <w:rPr>
          <w:kern w:val="28"/>
        </w:rPr>
      </w:pPr>
      <w:proofErr w:type="gramStart"/>
      <w:r w:rsidRPr="00505F4E">
        <w:rPr>
          <w:kern w:val="28"/>
        </w:rPr>
        <w:t>alert(</w:t>
      </w:r>
      <w:proofErr w:type="gramEnd"/>
      <w:r w:rsidRPr="00505F4E">
        <w:rPr>
          <w:kern w:val="28"/>
        </w:rPr>
        <w:t>Math.ceil(25.5)); //26</w:t>
      </w:r>
    </w:p>
    <w:p w:rsidR="00505F4E" w:rsidRPr="00505F4E" w:rsidRDefault="00505F4E" w:rsidP="00505F4E">
      <w:pPr>
        <w:rPr>
          <w:kern w:val="28"/>
        </w:rPr>
      </w:pPr>
      <w:proofErr w:type="gramStart"/>
      <w:r w:rsidRPr="00505F4E">
        <w:rPr>
          <w:kern w:val="28"/>
        </w:rPr>
        <w:t>alert(</w:t>
      </w:r>
      <w:proofErr w:type="gramEnd"/>
      <w:r w:rsidRPr="00505F4E">
        <w:rPr>
          <w:kern w:val="28"/>
        </w:rPr>
        <w:t>Math.ceil(25.1)); //26</w:t>
      </w:r>
    </w:p>
    <w:p w:rsidR="00505F4E" w:rsidRPr="00505F4E" w:rsidRDefault="00505F4E" w:rsidP="00505F4E">
      <w:pPr>
        <w:rPr>
          <w:kern w:val="28"/>
        </w:rPr>
      </w:pPr>
      <w:proofErr w:type="gramStart"/>
      <w:r w:rsidRPr="00505F4E">
        <w:rPr>
          <w:kern w:val="28"/>
        </w:rPr>
        <w:t>alert(</w:t>
      </w:r>
      <w:proofErr w:type="gramEnd"/>
      <w:r w:rsidRPr="00505F4E">
        <w:rPr>
          <w:kern w:val="28"/>
        </w:rPr>
        <w:t>Math.round(25.9)); //26</w:t>
      </w:r>
    </w:p>
    <w:p w:rsidR="00505F4E" w:rsidRPr="00505F4E" w:rsidRDefault="00505F4E" w:rsidP="00505F4E">
      <w:pPr>
        <w:rPr>
          <w:kern w:val="28"/>
        </w:rPr>
      </w:pPr>
      <w:proofErr w:type="gramStart"/>
      <w:r w:rsidRPr="00505F4E">
        <w:rPr>
          <w:kern w:val="28"/>
        </w:rPr>
        <w:t>alert(</w:t>
      </w:r>
      <w:proofErr w:type="gramEnd"/>
      <w:r w:rsidRPr="00505F4E">
        <w:rPr>
          <w:kern w:val="28"/>
        </w:rPr>
        <w:t>Math.round(25.5)); //26</w:t>
      </w:r>
    </w:p>
    <w:p w:rsidR="00505F4E" w:rsidRPr="00505F4E" w:rsidRDefault="00505F4E" w:rsidP="00505F4E">
      <w:pPr>
        <w:rPr>
          <w:kern w:val="28"/>
        </w:rPr>
      </w:pPr>
      <w:proofErr w:type="gramStart"/>
      <w:r w:rsidRPr="00505F4E">
        <w:rPr>
          <w:kern w:val="28"/>
        </w:rPr>
        <w:t>alert(</w:t>
      </w:r>
      <w:proofErr w:type="gramEnd"/>
      <w:r w:rsidRPr="00505F4E">
        <w:rPr>
          <w:kern w:val="28"/>
        </w:rPr>
        <w:t>Math.round(25.1)); //25</w:t>
      </w:r>
    </w:p>
    <w:p w:rsidR="00505F4E" w:rsidRPr="00505F4E" w:rsidRDefault="00505F4E" w:rsidP="00505F4E">
      <w:pPr>
        <w:rPr>
          <w:kern w:val="28"/>
        </w:rPr>
      </w:pPr>
      <w:proofErr w:type="gramStart"/>
      <w:r w:rsidRPr="00505F4E">
        <w:rPr>
          <w:kern w:val="28"/>
        </w:rPr>
        <w:t>alert(</w:t>
      </w:r>
      <w:proofErr w:type="gramEnd"/>
      <w:r w:rsidRPr="00505F4E">
        <w:rPr>
          <w:kern w:val="28"/>
        </w:rPr>
        <w:t>Math.floor(25.9)); //25</w:t>
      </w:r>
    </w:p>
    <w:p w:rsidR="00505F4E" w:rsidRPr="00505F4E" w:rsidRDefault="00505F4E" w:rsidP="00505F4E">
      <w:pPr>
        <w:rPr>
          <w:kern w:val="28"/>
        </w:rPr>
      </w:pPr>
      <w:proofErr w:type="gramStart"/>
      <w:r w:rsidRPr="00505F4E">
        <w:rPr>
          <w:kern w:val="28"/>
        </w:rPr>
        <w:t>alert(</w:t>
      </w:r>
      <w:proofErr w:type="gramEnd"/>
      <w:r w:rsidRPr="00505F4E">
        <w:rPr>
          <w:kern w:val="28"/>
        </w:rPr>
        <w:t>Math.floor(25.5)); //25</w:t>
      </w:r>
    </w:p>
    <w:p w:rsidR="00505F4E" w:rsidRDefault="00505F4E" w:rsidP="00505F4E">
      <w:pPr>
        <w:rPr>
          <w:kern w:val="28"/>
        </w:rPr>
      </w:pPr>
      <w:proofErr w:type="gramStart"/>
      <w:r w:rsidRPr="00505F4E">
        <w:rPr>
          <w:kern w:val="28"/>
        </w:rPr>
        <w:t>alert(</w:t>
      </w:r>
      <w:proofErr w:type="gramEnd"/>
      <w:r w:rsidRPr="00505F4E">
        <w:rPr>
          <w:kern w:val="28"/>
        </w:rPr>
        <w:t>Math.floor(25.1)); //25</w:t>
      </w:r>
    </w:p>
    <w:p w:rsidR="001C4188" w:rsidRPr="00505F4E" w:rsidRDefault="001C4188" w:rsidP="00505F4E">
      <w:pPr>
        <w:rPr>
          <w:kern w:val="28"/>
        </w:rPr>
      </w:pPr>
    </w:p>
    <w:p w:rsidR="00505F4E" w:rsidRPr="00505F4E" w:rsidRDefault="00505F4E" w:rsidP="001C4188">
      <w:pPr>
        <w:pStyle w:val="3"/>
        <w:rPr>
          <w:kern w:val="28"/>
        </w:rPr>
      </w:pPr>
      <w:r w:rsidRPr="00505F4E">
        <w:rPr>
          <w:kern w:val="28"/>
        </w:rPr>
        <w:lastRenderedPageBreak/>
        <w:t>Math.random()</w:t>
      </w:r>
      <w:r w:rsidRPr="00505F4E">
        <w:rPr>
          <w:kern w:val="28"/>
        </w:rPr>
        <w:t>方法</w:t>
      </w:r>
      <w:r w:rsidRPr="00505F4E">
        <w:rPr>
          <w:kern w:val="28"/>
        </w:rPr>
        <w:t>:</w:t>
      </w:r>
    </w:p>
    <w:p w:rsidR="00C03A83" w:rsidRPr="00505F4E" w:rsidRDefault="00505F4E" w:rsidP="00505F4E">
      <w:r w:rsidRPr="00505F4E">
        <w:rPr>
          <w:rFonts w:hint="eastAsia"/>
          <w:kern w:val="28"/>
        </w:rPr>
        <w:t>返回大于等于</w:t>
      </w:r>
      <w:r w:rsidRPr="00505F4E">
        <w:rPr>
          <w:kern w:val="28"/>
        </w:rPr>
        <w:t>0 小于1 的一个随机数。</w:t>
      </w:r>
    </w:p>
    <w:sectPr w:rsidR="00C03A83" w:rsidRPr="00505F4E" w:rsidSect="00FD321D">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7D6" w:rsidRDefault="001817D6" w:rsidP="00505F4E">
      <w:pPr>
        <w:spacing w:after="0"/>
      </w:pPr>
      <w:r>
        <w:separator/>
      </w:r>
    </w:p>
  </w:endnote>
  <w:endnote w:type="continuationSeparator" w:id="0">
    <w:p w:rsidR="001817D6" w:rsidRDefault="001817D6" w:rsidP="00505F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80E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73793"/>
      <w:docPartObj>
        <w:docPartGallery w:val="Page Numbers (Bottom of Page)"/>
        <w:docPartUnique/>
      </w:docPartObj>
    </w:sdtPr>
    <w:sdtEndPr/>
    <w:sdtContent>
      <w:p w:rsidR="00505F4E" w:rsidRDefault="001817D6">
        <w:pPr>
          <w:pStyle w:val="a7"/>
          <w:jc w:val="right"/>
        </w:pPr>
        <w:r>
          <w:fldChar w:fldCharType="begin"/>
        </w:r>
        <w:r>
          <w:instrText xml:space="preserve"> PAGE   \* MERGEFORMAT </w:instrText>
        </w:r>
        <w:r>
          <w:fldChar w:fldCharType="separate"/>
        </w:r>
        <w:r w:rsidR="001A5241">
          <w:rPr>
            <w:noProof/>
          </w:rPr>
          <w:t>34</w:t>
        </w:r>
        <w:r>
          <w:rPr>
            <w:noProof/>
          </w:rPr>
          <w:fldChar w:fldCharType="end"/>
        </w:r>
      </w:p>
    </w:sdtContent>
  </w:sdt>
  <w:p w:rsidR="00921518" w:rsidRDefault="001817D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7D6" w:rsidRDefault="001817D6" w:rsidP="00505F4E">
      <w:pPr>
        <w:spacing w:after="0"/>
      </w:pPr>
      <w:r>
        <w:separator/>
      </w:r>
    </w:p>
  </w:footnote>
  <w:footnote w:type="continuationSeparator" w:id="0">
    <w:p w:rsidR="001817D6" w:rsidRDefault="001817D6" w:rsidP="00505F4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A6D25"/>
    <w:multiLevelType w:val="hybridMultilevel"/>
    <w:tmpl w:val="F4C4964A"/>
    <w:lvl w:ilvl="0" w:tplc="6F28C73E">
      <w:start w:val="1"/>
      <w:numFmt w:val="chineseCountingThousand"/>
      <w:pStyle w:val="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A4C3C"/>
    <w:multiLevelType w:val="hybridMultilevel"/>
    <w:tmpl w:val="CC045708"/>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28092057"/>
    <w:multiLevelType w:val="hybridMultilevel"/>
    <w:tmpl w:val="B2C237D4"/>
    <w:lvl w:ilvl="0" w:tplc="27AEBD4A">
      <w:start w:val="1"/>
      <w:numFmt w:val="decimal"/>
      <w:pStyle w:val="3"/>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117D9"/>
    <w:multiLevelType w:val="hybridMultilevel"/>
    <w:tmpl w:val="141A733A"/>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356F2B81"/>
    <w:multiLevelType w:val="hybridMultilevel"/>
    <w:tmpl w:val="7DEEB5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E381D"/>
    <w:multiLevelType w:val="hybridMultilevel"/>
    <w:tmpl w:val="FBE41540"/>
    <w:lvl w:ilvl="0" w:tplc="5C9666AE">
      <w:start w:val="1"/>
      <w:numFmt w:val="decimal"/>
      <w:pStyle w:val="2"/>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3F1315"/>
    <w:multiLevelType w:val="hybridMultilevel"/>
    <w:tmpl w:val="6B307426"/>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57290327"/>
    <w:multiLevelType w:val="hybridMultilevel"/>
    <w:tmpl w:val="5174442E"/>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68827DFA"/>
    <w:multiLevelType w:val="hybridMultilevel"/>
    <w:tmpl w:val="43CC34B0"/>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75FE67B3"/>
    <w:multiLevelType w:val="hybridMultilevel"/>
    <w:tmpl w:val="3042A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7"/>
  </w:num>
  <w:num w:numId="5">
    <w:abstractNumId w:val="5"/>
    <w:lvlOverride w:ilvl="0">
      <w:startOverride w:val="1"/>
    </w:lvlOverride>
  </w:num>
  <w:num w:numId="6">
    <w:abstractNumId w:val="4"/>
  </w:num>
  <w:num w:numId="7">
    <w:abstractNumId w:val="5"/>
    <w:lvlOverride w:ilvl="0">
      <w:startOverride w:val="1"/>
    </w:lvlOverride>
  </w:num>
  <w:num w:numId="8">
    <w:abstractNumId w:val="8"/>
  </w:num>
  <w:num w:numId="9">
    <w:abstractNumId w:val="6"/>
  </w:num>
  <w:num w:numId="10">
    <w:abstractNumId w:val="9"/>
  </w:num>
  <w:num w:numId="11">
    <w:abstractNumId w:val="5"/>
    <w:lvlOverride w:ilvl="0">
      <w:startOverride w:val="1"/>
    </w:lvlOverride>
  </w:num>
  <w:num w:numId="12">
    <w:abstractNumId w:val="1"/>
  </w:num>
  <w:num w:numId="13">
    <w:abstractNumId w:val="2"/>
    <w:lvlOverride w:ilvl="0">
      <w:startOverride w:val="1"/>
    </w:lvlOverride>
  </w:num>
  <w:num w:numId="14">
    <w:abstractNumId w:val="5"/>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5"/>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3"/>
  </w:num>
  <w:num w:numId="22">
    <w:abstractNumId w:val="2"/>
    <w:lvlOverride w:ilvl="0">
      <w:startOverride w:val="1"/>
    </w:lvlOverride>
  </w:num>
  <w:num w:numId="23">
    <w:abstractNumId w:val="5"/>
    <w:lvlOverride w:ilvl="0">
      <w:startOverride w:val="1"/>
    </w:lvlOverride>
  </w:num>
  <w:num w:numId="24">
    <w:abstractNumId w:val="2"/>
    <w:lvlOverride w:ilvl="0">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05F4E"/>
    <w:rsid w:val="00001A22"/>
    <w:rsid w:val="000562AB"/>
    <w:rsid w:val="00094E5F"/>
    <w:rsid w:val="000D7A40"/>
    <w:rsid w:val="0011261D"/>
    <w:rsid w:val="001817D6"/>
    <w:rsid w:val="001A5241"/>
    <w:rsid w:val="001C4188"/>
    <w:rsid w:val="002258C5"/>
    <w:rsid w:val="00271558"/>
    <w:rsid w:val="002973A1"/>
    <w:rsid w:val="00307047"/>
    <w:rsid w:val="003B0EEF"/>
    <w:rsid w:val="00505F4E"/>
    <w:rsid w:val="00552613"/>
    <w:rsid w:val="00562410"/>
    <w:rsid w:val="005774C2"/>
    <w:rsid w:val="00585024"/>
    <w:rsid w:val="005A1622"/>
    <w:rsid w:val="007B6BC2"/>
    <w:rsid w:val="007E60C4"/>
    <w:rsid w:val="00812B3B"/>
    <w:rsid w:val="008261CD"/>
    <w:rsid w:val="00863982"/>
    <w:rsid w:val="008B5ACA"/>
    <w:rsid w:val="008C5117"/>
    <w:rsid w:val="008E4202"/>
    <w:rsid w:val="008E6FF1"/>
    <w:rsid w:val="00904415"/>
    <w:rsid w:val="00973EDD"/>
    <w:rsid w:val="0099619D"/>
    <w:rsid w:val="009A2238"/>
    <w:rsid w:val="009D5000"/>
    <w:rsid w:val="00A92B85"/>
    <w:rsid w:val="00AA10AC"/>
    <w:rsid w:val="00AE0D41"/>
    <w:rsid w:val="00B7794F"/>
    <w:rsid w:val="00B92A41"/>
    <w:rsid w:val="00B937D4"/>
    <w:rsid w:val="00BA765B"/>
    <w:rsid w:val="00C03A83"/>
    <w:rsid w:val="00D24EDE"/>
    <w:rsid w:val="00D80E2B"/>
    <w:rsid w:val="00DB6FA6"/>
    <w:rsid w:val="00DE6E85"/>
    <w:rsid w:val="00E5660E"/>
    <w:rsid w:val="00EB7CA4"/>
    <w:rsid w:val="00EF3DCE"/>
    <w:rsid w:val="00F37F94"/>
    <w:rsid w:val="00F90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95C47D-C3CE-46F8-BE08-0B002167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5F4E"/>
    <w:pPr>
      <w:spacing w:after="200"/>
      <w:ind w:left="0" w:firstLine="432"/>
    </w:pPr>
    <w:rPr>
      <w:rFonts w:ascii="微软雅黑" w:hAnsi="微软雅黑"/>
      <w:sz w:val="24"/>
    </w:rPr>
  </w:style>
  <w:style w:type="paragraph" w:styleId="1">
    <w:name w:val="heading 1"/>
    <w:basedOn w:val="a"/>
    <w:next w:val="a"/>
    <w:link w:val="1Char"/>
    <w:uiPriority w:val="9"/>
    <w:qFormat/>
    <w:rsid w:val="008B5ACA"/>
    <w:pPr>
      <w:keepNext/>
      <w:keepLines/>
      <w:numPr>
        <w:numId w:val="1"/>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Char"/>
    <w:uiPriority w:val="9"/>
    <w:unhideWhenUsed/>
    <w:qFormat/>
    <w:rsid w:val="008B5ACA"/>
    <w:pPr>
      <w:keepNext/>
      <w:keepLines/>
      <w:numPr>
        <w:numId w:val="2"/>
      </w:numPr>
      <w:spacing w:before="200" w:after="0"/>
      <w:outlineLvl w:val="1"/>
    </w:pPr>
    <w:rPr>
      <w:rFonts w:eastAsiaTheme="majorEastAsia" w:cstheme="majorBidi"/>
      <w:bCs/>
      <w:sz w:val="28"/>
      <w:szCs w:val="26"/>
    </w:rPr>
  </w:style>
  <w:style w:type="paragraph" w:styleId="3">
    <w:name w:val="heading 3"/>
    <w:basedOn w:val="a"/>
    <w:next w:val="a"/>
    <w:link w:val="3Char"/>
    <w:uiPriority w:val="9"/>
    <w:unhideWhenUsed/>
    <w:qFormat/>
    <w:rsid w:val="008B5ACA"/>
    <w:pPr>
      <w:keepNext/>
      <w:keepLines/>
      <w:numPr>
        <w:numId w:val="3"/>
      </w:numPr>
      <w:spacing w:before="200" w:after="0"/>
      <w:ind w:left="720"/>
      <w:outlineLvl w:val="2"/>
    </w:pPr>
    <w:rPr>
      <w:rFonts w:eastAsiaTheme="majorEastAsia" w:cstheme="majorBidi"/>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B5ACA"/>
    <w:rPr>
      <w:rFonts w:ascii="微软雅黑" w:eastAsiaTheme="majorEastAsia" w:hAnsi="微软雅黑" w:cstheme="majorBidi"/>
      <w:bCs/>
      <w:sz w:val="28"/>
      <w:szCs w:val="26"/>
    </w:rPr>
  </w:style>
  <w:style w:type="character" w:customStyle="1" w:styleId="1Char">
    <w:name w:val="标题 1 Char"/>
    <w:basedOn w:val="a0"/>
    <w:link w:val="1"/>
    <w:uiPriority w:val="9"/>
    <w:rsid w:val="008B5ACA"/>
    <w:rPr>
      <w:rFonts w:asciiTheme="majorHAnsi" w:eastAsiaTheme="majorEastAsia" w:hAnsiTheme="majorHAnsi" w:cstheme="majorBidi"/>
      <w:b/>
      <w:bCs/>
      <w:color w:val="365F91" w:themeColor="accent1" w:themeShade="BF"/>
      <w:sz w:val="32"/>
      <w:szCs w:val="28"/>
    </w:rPr>
  </w:style>
  <w:style w:type="paragraph" w:styleId="a3">
    <w:name w:val="Title"/>
    <w:basedOn w:val="a"/>
    <w:next w:val="a"/>
    <w:link w:val="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Char">
    <w:name w:val="标题 Char"/>
    <w:basedOn w:val="a0"/>
    <w:link w:val="a3"/>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a4">
    <w:name w:val="Document Map"/>
    <w:basedOn w:val="a"/>
    <w:link w:val="Char0"/>
    <w:uiPriority w:val="99"/>
    <w:semiHidden/>
    <w:unhideWhenUsed/>
    <w:rsid w:val="00DB6FA6"/>
    <w:pPr>
      <w:spacing w:after="0"/>
    </w:pPr>
    <w:rPr>
      <w:rFonts w:ascii="Tahoma" w:hAnsi="Tahoma" w:cs="Tahoma"/>
      <w:sz w:val="16"/>
      <w:szCs w:val="16"/>
    </w:rPr>
  </w:style>
  <w:style w:type="character" w:customStyle="1" w:styleId="Char0">
    <w:name w:val="文档结构图 Char"/>
    <w:basedOn w:val="a0"/>
    <w:link w:val="a4"/>
    <w:uiPriority w:val="99"/>
    <w:semiHidden/>
    <w:rsid w:val="00DB6FA6"/>
    <w:rPr>
      <w:rFonts w:ascii="Tahoma" w:hAnsi="Tahoma" w:cs="Tahoma"/>
      <w:sz w:val="16"/>
      <w:szCs w:val="16"/>
    </w:rPr>
  </w:style>
  <w:style w:type="character" w:customStyle="1" w:styleId="3Char">
    <w:name w:val="标题 3 Char"/>
    <w:basedOn w:val="a0"/>
    <w:link w:val="3"/>
    <w:uiPriority w:val="9"/>
    <w:rsid w:val="008B5ACA"/>
    <w:rPr>
      <w:rFonts w:ascii="微软雅黑" w:eastAsiaTheme="majorEastAsia" w:hAnsi="微软雅黑" w:cstheme="majorBidi"/>
      <w:bCs/>
      <w:color w:val="000000" w:themeColor="text1"/>
      <w:sz w:val="24"/>
    </w:rPr>
  </w:style>
  <w:style w:type="paragraph" w:styleId="a5">
    <w:name w:val="List Paragraph"/>
    <w:basedOn w:val="a"/>
    <w:uiPriority w:val="34"/>
    <w:qFormat/>
    <w:rsid w:val="008B5ACA"/>
    <w:pPr>
      <w:ind w:left="720"/>
      <w:contextualSpacing/>
    </w:pPr>
  </w:style>
  <w:style w:type="paragraph" w:styleId="a6">
    <w:name w:val="header"/>
    <w:basedOn w:val="a"/>
    <w:link w:val="Char1"/>
    <w:uiPriority w:val="99"/>
    <w:unhideWhenUsed/>
    <w:rsid w:val="00505F4E"/>
    <w:pPr>
      <w:tabs>
        <w:tab w:val="center" w:pos="4320"/>
        <w:tab w:val="right" w:pos="8640"/>
      </w:tabs>
      <w:spacing w:after="0"/>
    </w:pPr>
  </w:style>
  <w:style w:type="character" w:customStyle="1" w:styleId="Char1">
    <w:name w:val="页眉 Char"/>
    <w:basedOn w:val="a0"/>
    <w:link w:val="a6"/>
    <w:uiPriority w:val="99"/>
    <w:rsid w:val="00505F4E"/>
    <w:rPr>
      <w:rFonts w:ascii="微软雅黑" w:hAnsi="微软雅黑"/>
      <w:sz w:val="24"/>
    </w:rPr>
  </w:style>
  <w:style w:type="paragraph" w:styleId="a7">
    <w:name w:val="footer"/>
    <w:basedOn w:val="a"/>
    <w:link w:val="Char2"/>
    <w:uiPriority w:val="99"/>
    <w:unhideWhenUsed/>
    <w:rsid w:val="00505F4E"/>
    <w:pPr>
      <w:tabs>
        <w:tab w:val="center" w:pos="4320"/>
        <w:tab w:val="right" w:pos="8640"/>
      </w:tabs>
      <w:spacing w:after="0"/>
    </w:pPr>
  </w:style>
  <w:style w:type="character" w:customStyle="1" w:styleId="Char2">
    <w:name w:val="页脚 Char"/>
    <w:basedOn w:val="a0"/>
    <w:link w:val="a7"/>
    <w:uiPriority w:val="99"/>
    <w:rsid w:val="00505F4E"/>
    <w:rPr>
      <w:rFonts w:ascii="微软雅黑" w:hAnsi="微软雅黑"/>
      <w:sz w:val="24"/>
    </w:rPr>
  </w:style>
  <w:style w:type="table" w:styleId="a8">
    <w:name w:val="Table Grid"/>
    <w:basedOn w:val="a1"/>
    <w:uiPriority w:val="59"/>
    <w:rsid w:val="008E6FF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169</TotalTime>
  <Pages>36</Pages>
  <Words>3179</Words>
  <Characters>18123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张小侠</cp:lastModifiedBy>
  <cp:revision>27</cp:revision>
  <dcterms:created xsi:type="dcterms:W3CDTF">2016-06-25T11:08:00Z</dcterms:created>
  <dcterms:modified xsi:type="dcterms:W3CDTF">2017-03-20T09:12:00Z</dcterms:modified>
</cp:coreProperties>
</file>