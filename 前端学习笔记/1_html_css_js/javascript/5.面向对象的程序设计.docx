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2A" w:rsidRDefault="002E2D2A" w:rsidP="002E2D2A">
      <w:pPr>
        <w:pStyle w:val="a3"/>
      </w:pPr>
      <w:r>
        <w:rPr>
          <w:rFonts w:hint="eastAsia"/>
        </w:rPr>
        <w:t>面向对象的程序设计</w:t>
      </w:r>
    </w:p>
    <w:p w:rsidR="002E2D2A" w:rsidRDefault="002E2D2A" w:rsidP="004F7126">
      <w:pPr>
        <w:ind w:firstLine="360"/>
      </w:pPr>
      <w:r>
        <w:rPr>
          <w:rFonts w:hint="eastAsia"/>
        </w:rPr>
        <w:t>面向对象（</w:t>
      </w:r>
      <w:r>
        <w:t>Object-Oriented，OO）的语言有一个标志，那就是它们都有类的概念，而通过类可以创建任意多个具有相同属性和方法的对象。前面提到过，ECMAScript 中没有类的概念，因此它的对象也与基于类的语言中的对象有所不同。ECMA-262 把对象定义为：“无序属性的集合，其属性可以包含基本值、对象或者函数。”严格来讲，这就相当于说</w:t>
      </w:r>
      <w:r w:rsidRPr="004F7126">
        <w:rPr>
          <w:color w:val="FF0000"/>
        </w:rPr>
        <w:t>对象是一组没有特定顺序的值</w:t>
      </w:r>
      <w:r>
        <w:t>。对象的每个属性或方法都有一个名字，而每个名字都映射到一个值。正因为这样（以及其他将要讨论的原因），我们可以把ECMAScript 的对象想象成散列表：无非就是一组名值对，其中值可以是数据或函数。</w:t>
      </w:r>
    </w:p>
    <w:p w:rsidR="002E2D2A" w:rsidRDefault="002E2D2A" w:rsidP="002E2D2A">
      <w:pPr>
        <w:pStyle w:val="1"/>
      </w:pPr>
      <w:r>
        <w:t>理解对象</w:t>
      </w:r>
    </w:p>
    <w:tbl>
      <w:tblPr>
        <w:tblStyle w:val="a6"/>
        <w:tblW w:w="0" w:type="auto"/>
        <w:tblInd w:w="468" w:type="dxa"/>
        <w:tblLook w:val="04A0" w:firstRow="1" w:lastRow="0" w:firstColumn="1" w:lastColumn="0" w:noHBand="0" w:noVBand="1"/>
      </w:tblPr>
      <w:tblGrid>
        <w:gridCol w:w="8388"/>
      </w:tblGrid>
      <w:tr w:rsidR="004F7126" w:rsidTr="004F7126">
        <w:tc>
          <w:tcPr>
            <w:tcW w:w="8388" w:type="dxa"/>
          </w:tcPr>
          <w:p w:rsidR="004F7126" w:rsidRDefault="004F7126" w:rsidP="004F7126">
            <w:pPr>
              <w:ind w:left="0"/>
            </w:pPr>
            <w:r>
              <w:t>var person = new Object();</w:t>
            </w:r>
          </w:p>
          <w:p w:rsidR="004F7126" w:rsidRDefault="004F7126" w:rsidP="004F7126">
            <w:pPr>
              <w:ind w:left="0"/>
            </w:pPr>
            <w:r>
              <w:t>person.name = "Nicholas";</w:t>
            </w:r>
          </w:p>
          <w:p w:rsidR="004F7126" w:rsidRDefault="004F7126" w:rsidP="004F7126">
            <w:pPr>
              <w:ind w:left="0"/>
            </w:pPr>
            <w:r>
              <w:t>person.age = 29;</w:t>
            </w:r>
          </w:p>
          <w:p w:rsidR="004F7126" w:rsidRDefault="004F7126" w:rsidP="004F7126">
            <w:pPr>
              <w:ind w:left="0"/>
            </w:pPr>
            <w:r>
              <w:t>person.job = "Software Engineer";</w:t>
            </w:r>
          </w:p>
          <w:p w:rsidR="004F7126" w:rsidRDefault="004F7126" w:rsidP="004F7126">
            <w:pPr>
              <w:ind w:left="0"/>
            </w:pPr>
            <w:r>
              <w:t>person.sayName = function(){</w:t>
            </w:r>
          </w:p>
          <w:p w:rsidR="004F7126" w:rsidRDefault="004F7126" w:rsidP="004F7126">
            <w:r>
              <w:t>alert(this.name);</w:t>
            </w:r>
          </w:p>
          <w:p w:rsidR="004F7126" w:rsidRDefault="004F7126" w:rsidP="004F7126">
            <w:pPr>
              <w:ind w:left="0"/>
            </w:pPr>
            <w:r>
              <w:t>};</w:t>
            </w:r>
          </w:p>
        </w:tc>
      </w:tr>
      <w:tr w:rsidR="004F7126" w:rsidTr="004F7126">
        <w:tc>
          <w:tcPr>
            <w:tcW w:w="8388" w:type="dxa"/>
          </w:tcPr>
          <w:p w:rsidR="004F7126" w:rsidRDefault="004F7126" w:rsidP="004F7126">
            <w:pPr>
              <w:ind w:left="0"/>
            </w:pPr>
            <w:r>
              <w:rPr>
                <w:rFonts w:hint="eastAsia"/>
              </w:rPr>
              <w:t>对象字面量成为创建这种对象的首选模式。</w:t>
            </w:r>
          </w:p>
          <w:p w:rsidR="004F7126" w:rsidRDefault="004F7126" w:rsidP="004F7126">
            <w:pPr>
              <w:ind w:left="0"/>
            </w:pPr>
            <w:r>
              <w:t>var person = {</w:t>
            </w:r>
          </w:p>
          <w:p w:rsidR="004F7126" w:rsidRDefault="004F7126" w:rsidP="004F7126">
            <w:pPr>
              <w:ind w:left="0"/>
            </w:pPr>
            <w:r>
              <w:rPr>
                <w:rFonts w:hint="eastAsia"/>
              </w:rPr>
              <w:t xml:space="preserve">    </w:t>
            </w:r>
            <w:r>
              <w:t>name: "Nicholas",</w:t>
            </w:r>
          </w:p>
          <w:p w:rsidR="004F7126" w:rsidRDefault="004F7126" w:rsidP="004F7126">
            <w:pPr>
              <w:ind w:left="0"/>
            </w:pPr>
            <w:r>
              <w:rPr>
                <w:rFonts w:hint="eastAsia"/>
              </w:rPr>
              <w:t xml:space="preserve">    </w:t>
            </w:r>
            <w:r>
              <w:t>age: 29,</w:t>
            </w:r>
          </w:p>
          <w:p w:rsidR="004F7126" w:rsidRDefault="004F7126" w:rsidP="004F7126">
            <w:pPr>
              <w:ind w:left="0"/>
            </w:pPr>
            <w:r>
              <w:rPr>
                <w:rFonts w:hint="eastAsia"/>
              </w:rPr>
              <w:t xml:space="preserve">    </w:t>
            </w:r>
            <w:r>
              <w:t>job: "Software Engineer",</w:t>
            </w:r>
          </w:p>
          <w:p w:rsidR="004F7126" w:rsidRDefault="004F7126" w:rsidP="004F7126">
            <w:pPr>
              <w:ind w:left="0"/>
            </w:pPr>
            <w:r>
              <w:rPr>
                <w:rFonts w:hint="eastAsia"/>
              </w:rPr>
              <w:t xml:space="preserve">    </w:t>
            </w:r>
            <w:r>
              <w:t>sayName: function(){</w:t>
            </w:r>
          </w:p>
          <w:p w:rsidR="004F7126" w:rsidRDefault="004F7126" w:rsidP="004F7126">
            <w:pPr>
              <w:ind w:left="0"/>
            </w:pPr>
            <w:r>
              <w:rPr>
                <w:rFonts w:hint="eastAsia"/>
              </w:rPr>
              <w:t xml:space="preserve">        </w:t>
            </w:r>
            <w:r>
              <w:t>alert(this.name);</w:t>
            </w:r>
          </w:p>
          <w:p w:rsidR="004F7126" w:rsidRDefault="004F7126" w:rsidP="004F7126">
            <w:pPr>
              <w:ind w:left="0"/>
            </w:pPr>
            <w:r>
              <w:rPr>
                <w:rFonts w:hint="eastAsia"/>
              </w:rPr>
              <w:t xml:space="preserve">    </w:t>
            </w:r>
            <w:r>
              <w:t>}</w:t>
            </w:r>
          </w:p>
          <w:p w:rsidR="004F7126" w:rsidRDefault="004F7126" w:rsidP="004F7126">
            <w:pPr>
              <w:ind w:left="0"/>
            </w:pPr>
            <w:r>
              <w:t>};</w:t>
            </w:r>
          </w:p>
        </w:tc>
      </w:tr>
    </w:tbl>
    <w:p w:rsidR="002E2D2A" w:rsidRDefault="004F7126" w:rsidP="004F7126">
      <w:pPr>
        <w:pStyle w:val="2"/>
      </w:pPr>
      <w:r w:rsidRPr="004F7126">
        <w:rPr>
          <w:rFonts w:hint="eastAsia"/>
        </w:rPr>
        <w:t>属性类型</w:t>
      </w:r>
    </w:p>
    <w:p w:rsidR="004F7126" w:rsidRDefault="004F7126" w:rsidP="004F7126">
      <w:r w:rsidRPr="004F7126">
        <w:t>ECMAScript 中有两种属性：数据属性和访问器属性</w:t>
      </w:r>
    </w:p>
    <w:p w:rsidR="004F7126" w:rsidRDefault="004F7126" w:rsidP="004F7126">
      <w:pPr>
        <w:pStyle w:val="3"/>
      </w:pPr>
      <w:r>
        <w:rPr>
          <w:rFonts w:hint="eastAsia"/>
        </w:rPr>
        <w:lastRenderedPageBreak/>
        <w:t>数据属性</w:t>
      </w:r>
    </w:p>
    <w:p w:rsidR="004F7126" w:rsidRDefault="000F2053" w:rsidP="000F2053">
      <w:r>
        <w:rPr>
          <w:rFonts w:hint="eastAsia"/>
        </w:rPr>
        <w:t>数据属性包含一个数据值的位置。在这个位置可以读取和写入值。数据属性有</w:t>
      </w:r>
      <w:r>
        <w:t xml:space="preserve"> 4 个描述其行为的</w:t>
      </w:r>
      <w:r>
        <w:rPr>
          <w:rFonts w:hint="eastAsia"/>
        </w:rPr>
        <w:t>特性</w:t>
      </w:r>
    </w:p>
    <w:p w:rsidR="000F2053" w:rsidRDefault="000F2053" w:rsidP="000F2053">
      <w:pPr>
        <w:pStyle w:val="a5"/>
        <w:numPr>
          <w:ilvl w:val="0"/>
          <w:numId w:val="16"/>
        </w:numPr>
      </w:pPr>
      <w:r>
        <w:t>[[Configurable]]：表示能否通过delete 删除属性从而重新定义属性，能否修改属性的特</w:t>
      </w:r>
      <w:r>
        <w:rPr>
          <w:rFonts w:hint="eastAsia"/>
        </w:rPr>
        <w:t>性，或者能否把属性修改为访问器属性。像前面例子中那样直接在对象上定义的属性，它们的这个特性默认值为</w:t>
      </w:r>
      <w:r>
        <w:t>true。</w:t>
      </w:r>
    </w:p>
    <w:p w:rsidR="000F2053" w:rsidRDefault="000F2053" w:rsidP="000F2053">
      <w:pPr>
        <w:pStyle w:val="a5"/>
        <w:numPr>
          <w:ilvl w:val="0"/>
          <w:numId w:val="16"/>
        </w:numPr>
      </w:pPr>
      <w:r w:rsidRPr="000F2053">
        <w:rPr>
          <w:rFonts w:cs="微软雅黑" w:hint="eastAsia"/>
        </w:rPr>
        <w:t>[[Enumerable]]</w:t>
      </w:r>
      <w:r>
        <w:t>：表示能否通过for-in 循环返回属性。像前面例子中那样直接在对象上定</w:t>
      </w:r>
      <w:r>
        <w:rPr>
          <w:rFonts w:hint="eastAsia"/>
        </w:rPr>
        <w:t>义的属性，它们的这个特性默认值为</w:t>
      </w:r>
      <w:r>
        <w:t>true。</w:t>
      </w:r>
    </w:p>
    <w:p w:rsidR="000F2053" w:rsidRDefault="000F2053" w:rsidP="000F2053">
      <w:pPr>
        <w:pStyle w:val="a5"/>
        <w:numPr>
          <w:ilvl w:val="0"/>
          <w:numId w:val="16"/>
        </w:numPr>
      </w:pPr>
      <w:r w:rsidRPr="000F2053">
        <w:rPr>
          <w:rFonts w:cs="微软雅黑" w:hint="eastAsia"/>
        </w:rPr>
        <w:t>[[Writable]]</w:t>
      </w:r>
      <w:r>
        <w:t>：表示能否修改属性的值。像前面例子中那样直接在对象上定义的属性，它们的</w:t>
      </w:r>
      <w:r>
        <w:rPr>
          <w:rFonts w:hint="eastAsia"/>
        </w:rPr>
        <w:t>这个特性默认值为</w:t>
      </w:r>
      <w:r>
        <w:t>true。</w:t>
      </w:r>
    </w:p>
    <w:p w:rsidR="000F2053" w:rsidRDefault="000F2053" w:rsidP="000F2053">
      <w:pPr>
        <w:pStyle w:val="a5"/>
        <w:numPr>
          <w:ilvl w:val="0"/>
          <w:numId w:val="16"/>
        </w:numPr>
      </w:pPr>
      <w:r w:rsidRPr="000F2053">
        <w:rPr>
          <w:rFonts w:cs="微软雅黑" w:hint="eastAsia"/>
        </w:rPr>
        <w:t>[[Value]]</w:t>
      </w:r>
      <w:r>
        <w:t>：包含这个属性的数据值。读取属性值的时候，从这个位置读；写入属性值的时候，</w:t>
      </w:r>
      <w:r>
        <w:rPr>
          <w:rFonts w:hint="eastAsia"/>
        </w:rPr>
        <w:t>把新值保存在这个位置。这个特性的默认值为</w:t>
      </w:r>
      <w:r>
        <w:t>undefined。</w:t>
      </w:r>
    </w:p>
    <w:p w:rsidR="00E9532D" w:rsidRDefault="00E9532D" w:rsidP="00E9532D">
      <w:r>
        <w:rPr>
          <w:rFonts w:hint="eastAsia"/>
        </w:rPr>
        <w:t>要修改属性默认的特性，必须使用</w:t>
      </w:r>
      <w:r>
        <w:t xml:space="preserve"> ECMAScript 5 的 Object.defineProperty()方法。这个方法</w:t>
      </w:r>
      <w:r>
        <w:rPr>
          <w:rFonts w:hint="eastAsia"/>
        </w:rPr>
        <w:t>接收三个参数：属性所在的对象、属性的名字和一个描述符对象。其中，描述符（</w:t>
      </w:r>
      <w:r>
        <w:t>descriptor）对象的属</w:t>
      </w:r>
      <w:r>
        <w:rPr>
          <w:rFonts w:hint="eastAsia"/>
        </w:rPr>
        <w:t>性必须是：</w:t>
      </w:r>
      <w:r>
        <w:t xml:space="preserve"> configurable、 enumerable、 writable 和 value。设置其中的一或多个值，可以修改</w:t>
      </w:r>
    </w:p>
    <w:p w:rsidR="000F2053" w:rsidRDefault="00E9532D" w:rsidP="00E9532D">
      <w:r>
        <w:rPr>
          <w:rFonts w:hint="eastAsia"/>
        </w:rPr>
        <w:t>对应的特性值。例如：</w:t>
      </w:r>
    </w:p>
    <w:tbl>
      <w:tblPr>
        <w:tblStyle w:val="a6"/>
        <w:tblW w:w="8550" w:type="dxa"/>
        <w:tblInd w:w="468" w:type="dxa"/>
        <w:tblLook w:val="04A0" w:firstRow="1" w:lastRow="0" w:firstColumn="1" w:lastColumn="0" w:noHBand="0" w:noVBand="1"/>
      </w:tblPr>
      <w:tblGrid>
        <w:gridCol w:w="8550"/>
      </w:tblGrid>
      <w:tr w:rsidR="00E9532D" w:rsidTr="00E9532D">
        <w:tc>
          <w:tcPr>
            <w:tcW w:w="8550" w:type="dxa"/>
          </w:tcPr>
          <w:p w:rsidR="00E9532D" w:rsidRPr="00E9532D" w:rsidRDefault="00E9532D" w:rsidP="00E9532D">
            <w:pPr>
              <w:ind w:left="0"/>
            </w:pPr>
            <w:r w:rsidRPr="00E9532D">
              <w:t>var person = {};</w:t>
            </w:r>
          </w:p>
          <w:p w:rsidR="00E9532D" w:rsidRPr="00E9532D" w:rsidRDefault="00E9532D" w:rsidP="00E9532D">
            <w:pPr>
              <w:ind w:left="0"/>
            </w:pPr>
            <w:r w:rsidRPr="00E9532D">
              <w:t>Object.defineProperty(person, "name", {</w:t>
            </w:r>
          </w:p>
          <w:p w:rsidR="00E9532D" w:rsidRPr="00E9532D" w:rsidRDefault="00E9532D" w:rsidP="00E9532D">
            <w:r w:rsidRPr="00E9532D">
              <w:t>writable: false,</w:t>
            </w:r>
          </w:p>
          <w:p w:rsidR="00E9532D" w:rsidRPr="00E9532D" w:rsidRDefault="00E9532D" w:rsidP="00E9532D">
            <w:r w:rsidRPr="00E9532D">
              <w:t>value: "Nicholas"</w:t>
            </w:r>
          </w:p>
          <w:p w:rsidR="00E9532D" w:rsidRPr="00E9532D" w:rsidRDefault="00E9532D" w:rsidP="00E9532D">
            <w:pPr>
              <w:ind w:left="0"/>
            </w:pPr>
            <w:r w:rsidRPr="00E9532D">
              <w:t>});</w:t>
            </w:r>
          </w:p>
          <w:p w:rsidR="00E9532D" w:rsidRPr="00E9532D" w:rsidRDefault="00E9532D" w:rsidP="00E9532D">
            <w:pPr>
              <w:ind w:left="0"/>
            </w:pPr>
            <w:r w:rsidRPr="00E9532D">
              <w:t>alert(person.name); //"Nicholas"</w:t>
            </w:r>
          </w:p>
          <w:p w:rsidR="00E9532D" w:rsidRPr="00E9532D" w:rsidRDefault="00E9532D" w:rsidP="00E9532D">
            <w:pPr>
              <w:ind w:left="0"/>
            </w:pPr>
            <w:r w:rsidRPr="00E9532D">
              <w:t>person.name = "Greg";</w:t>
            </w:r>
          </w:p>
          <w:p w:rsidR="00E9532D" w:rsidRDefault="00E9532D" w:rsidP="00E9532D">
            <w:pPr>
              <w:ind w:left="0"/>
            </w:pPr>
            <w:r w:rsidRPr="00E9532D">
              <w:t>alert(person.name); //"Nicholas"</w:t>
            </w:r>
          </w:p>
          <w:p w:rsidR="00E9532D" w:rsidRDefault="00E9532D" w:rsidP="00E9532D">
            <w:pPr>
              <w:ind w:left="0"/>
            </w:pPr>
          </w:p>
          <w:p w:rsidR="00E9532D" w:rsidRDefault="00E9532D" w:rsidP="00E9532D">
            <w:pPr>
              <w:ind w:left="0"/>
            </w:pPr>
            <w:r>
              <w:rPr>
                <w:rFonts w:hint="eastAsia"/>
              </w:rPr>
              <w:t>把</w:t>
            </w:r>
            <w:r>
              <w:t>configurable 设置为false，表示不能从对象中删除属性。如果对这个属性调用delete，则</w:t>
            </w:r>
            <w:r>
              <w:rPr>
                <w:rFonts w:hint="eastAsia"/>
              </w:rPr>
              <w:t>在非严格模式下什么也不会发生，而在严格模式下会导致错误。而且，一旦把属性定义为不可配置的，就不能再把它变回可配置了。此</w:t>
            </w:r>
            <w:r>
              <w:rPr>
                <w:rFonts w:hint="eastAsia"/>
              </w:rPr>
              <w:lastRenderedPageBreak/>
              <w:t>时，再调用</w:t>
            </w:r>
            <w:r>
              <w:t>Object.defineProperty()方法修改除writable 之外</w:t>
            </w:r>
          </w:p>
          <w:p w:rsidR="00E9532D" w:rsidRDefault="00E9532D" w:rsidP="00E9532D">
            <w:pPr>
              <w:ind w:left="0"/>
            </w:pPr>
            <w:r>
              <w:rPr>
                <w:rFonts w:hint="eastAsia"/>
              </w:rPr>
              <w:t>的特性，都会导致错误：</w:t>
            </w:r>
          </w:p>
          <w:p w:rsidR="00E9532D" w:rsidRDefault="00E9532D" w:rsidP="00E9532D">
            <w:pPr>
              <w:ind w:left="0"/>
            </w:pPr>
            <w:r>
              <w:t>var person = {};</w:t>
            </w:r>
          </w:p>
          <w:p w:rsidR="00E9532D" w:rsidRDefault="00E9532D" w:rsidP="00E9532D">
            <w:pPr>
              <w:ind w:left="0"/>
            </w:pPr>
            <w:r>
              <w:t>Object.defineProperty(person, "name", {</w:t>
            </w:r>
          </w:p>
          <w:p w:rsidR="00E9532D" w:rsidRDefault="00E9532D" w:rsidP="00E9532D">
            <w:pPr>
              <w:ind w:left="0"/>
            </w:pPr>
            <w:r>
              <w:t>configurable: false,</w:t>
            </w:r>
          </w:p>
          <w:p w:rsidR="00E9532D" w:rsidRDefault="00E9532D" w:rsidP="00E9532D">
            <w:pPr>
              <w:ind w:left="0"/>
            </w:pPr>
            <w:r>
              <w:t>value: "Nicholas"</w:t>
            </w:r>
          </w:p>
          <w:p w:rsidR="00E9532D" w:rsidRDefault="00E9532D" w:rsidP="00E9532D">
            <w:pPr>
              <w:ind w:left="0"/>
            </w:pPr>
            <w:r>
              <w:t>});</w:t>
            </w:r>
          </w:p>
          <w:p w:rsidR="00E9532D" w:rsidRDefault="00E9532D" w:rsidP="00E9532D">
            <w:pPr>
              <w:ind w:left="0"/>
            </w:pPr>
            <w:r>
              <w:t>//抛出错误</w:t>
            </w:r>
          </w:p>
          <w:p w:rsidR="00E9532D" w:rsidRDefault="00E9532D" w:rsidP="00E9532D">
            <w:pPr>
              <w:ind w:left="0"/>
            </w:pPr>
            <w:r>
              <w:t>Object.defineProperty(person, "name", {</w:t>
            </w:r>
          </w:p>
          <w:p w:rsidR="00E9532D" w:rsidRDefault="00E9532D" w:rsidP="00E9532D">
            <w:pPr>
              <w:ind w:left="0"/>
            </w:pPr>
            <w:r>
              <w:t>configurable: true,</w:t>
            </w:r>
          </w:p>
          <w:p w:rsidR="00E9532D" w:rsidRDefault="00E9532D" w:rsidP="00E9532D">
            <w:pPr>
              <w:ind w:left="0"/>
            </w:pPr>
            <w:r>
              <w:t>value: "Nicholas"</w:t>
            </w:r>
          </w:p>
          <w:p w:rsidR="00E9532D" w:rsidRDefault="00E9532D" w:rsidP="00E9532D">
            <w:pPr>
              <w:ind w:left="0"/>
            </w:pPr>
            <w:r>
              <w:t>});</w:t>
            </w:r>
          </w:p>
          <w:p w:rsidR="00E9532D" w:rsidRDefault="00E9532D" w:rsidP="00E9532D">
            <w:pPr>
              <w:ind w:left="0"/>
            </w:pPr>
            <w:r>
              <w:rPr>
                <w:rFonts w:hint="eastAsia"/>
              </w:rPr>
              <w:t>在调用</w:t>
            </w:r>
            <w:r>
              <w:t>Object.defineProperty()方法时，如果不指定，configurable、enumerable 和writable 特性的默认值都是false。</w:t>
            </w:r>
          </w:p>
        </w:tc>
      </w:tr>
    </w:tbl>
    <w:p w:rsidR="00E9532D" w:rsidRPr="004F7126" w:rsidRDefault="00E9532D" w:rsidP="00E9532D"/>
    <w:p w:rsidR="004F7126" w:rsidRPr="004F7126" w:rsidRDefault="004F7126" w:rsidP="004F7126">
      <w:pPr>
        <w:pStyle w:val="3"/>
      </w:pPr>
      <w:r>
        <w:rPr>
          <w:rFonts w:hint="eastAsia"/>
        </w:rPr>
        <w:t>访问器属性</w:t>
      </w:r>
    </w:p>
    <w:p w:rsidR="004F7126" w:rsidRDefault="00196FDE" w:rsidP="00196FDE">
      <w:pPr>
        <w:ind w:firstLine="360"/>
      </w:pPr>
      <w:r>
        <w:rPr>
          <w:rFonts w:hint="eastAsia"/>
        </w:rPr>
        <w:t>访问器属性不包含数据值；它们包含一对儿</w:t>
      </w:r>
      <w:r>
        <w:rPr>
          <w:rFonts w:ascii="TimesNewRoman" w:eastAsia="TimesNewRoman" w:cs="TimesNewRoman"/>
        </w:rPr>
        <w:t xml:space="preserve">getter </w:t>
      </w:r>
      <w:r>
        <w:rPr>
          <w:rFonts w:hint="eastAsia"/>
        </w:rPr>
        <w:t>和</w:t>
      </w:r>
      <w:r>
        <w:rPr>
          <w:rFonts w:ascii="TimesNewRoman" w:eastAsia="TimesNewRoman" w:cs="TimesNewRoman"/>
        </w:rPr>
        <w:t xml:space="preserve">setter </w:t>
      </w:r>
      <w:r>
        <w:rPr>
          <w:rFonts w:hint="eastAsia"/>
        </w:rPr>
        <w:t>函数（不过，这两个函数都不是必需的）。在读取访问器属性时，会调用</w:t>
      </w:r>
      <w:r>
        <w:rPr>
          <w:rFonts w:ascii="TimesNewRoman" w:eastAsia="TimesNewRoman" w:cs="TimesNewRoman"/>
        </w:rPr>
        <w:t xml:space="preserve">getter </w:t>
      </w:r>
      <w:r>
        <w:rPr>
          <w:rFonts w:hint="eastAsia"/>
        </w:rPr>
        <w:t>函数，这个函数负责返回有效的值；在写入访问器属性时，会调用</w:t>
      </w:r>
      <w:r>
        <w:rPr>
          <w:rFonts w:ascii="TimesNewRoman" w:eastAsia="TimesNewRoman" w:cs="TimesNewRoman"/>
        </w:rPr>
        <w:t xml:space="preserve">setter </w:t>
      </w:r>
      <w:r>
        <w:rPr>
          <w:rFonts w:hint="eastAsia"/>
        </w:rPr>
        <w:t>函数并传入新值，这个函数负责决定如何处理数据。访问器属性有如下</w:t>
      </w:r>
      <w:r>
        <w:rPr>
          <w:rFonts w:ascii="TimesNewRoman" w:eastAsia="TimesNewRoman" w:cs="TimesNewRoman"/>
        </w:rPr>
        <w:t xml:space="preserve">4 </w:t>
      </w:r>
      <w:r>
        <w:rPr>
          <w:rFonts w:hint="eastAsia"/>
        </w:rPr>
        <w:t>个特性。</w:t>
      </w:r>
    </w:p>
    <w:p w:rsidR="00196FDE" w:rsidRPr="00196FDE" w:rsidRDefault="00196FDE" w:rsidP="00196FDE">
      <w:pPr>
        <w:pStyle w:val="a5"/>
        <w:numPr>
          <w:ilvl w:val="0"/>
          <w:numId w:val="17"/>
        </w:numPr>
      </w:pPr>
      <w:r w:rsidRPr="00196FDE">
        <w:t>[[Configurable]]：表示能否通过delete 删除属性从而重新定义属性，能否修改属性的特</w:t>
      </w:r>
      <w:r w:rsidRPr="00196FDE">
        <w:rPr>
          <w:rFonts w:hint="eastAsia"/>
        </w:rPr>
        <w:t>性，或者能否把属性修改为数据属性。对于直接在对象上定义的属性，这个特性的默认值为</w:t>
      </w:r>
      <w:r w:rsidRPr="00196FDE">
        <w:t>true。</w:t>
      </w:r>
    </w:p>
    <w:p w:rsidR="00196FDE" w:rsidRPr="00196FDE" w:rsidRDefault="00196FDE" w:rsidP="00196FDE">
      <w:pPr>
        <w:pStyle w:val="a5"/>
        <w:numPr>
          <w:ilvl w:val="0"/>
          <w:numId w:val="17"/>
        </w:numPr>
      </w:pPr>
      <w:r w:rsidRPr="00196FDE">
        <w:rPr>
          <w:rFonts w:cs="微软雅黑" w:hint="eastAsia"/>
        </w:rPr>
        <w:t>[[Enumerable]]</w:t>
      </w:r>
      <w:r w:rsidRPr="00196FDE">
        <w:t>：表示能否通过for-in 循环返回属性。对于直接在对象上定义的属性，这</w:t>
      </w:r>
      <w:r w:rsidRPr="00196FDE">
        <w:rPr>
          <w:rFonts w:hint="eastAsia"/>
        </w:rPr>
        <w:t>个特性的默认值为</w:t>
      </w:r>
      <w:r w:rsidRPr="00196FDE">
        <w:t>true。</w:t>
      </w:r>
    </w:p>
    <w:p w:rsidR="00196FDE" w:rsidRPr="00196FDE" w:rsidRDefault="00196FDE" w:rsidP="00196FDE">
      <w:pPr>
        <w:pStyle w:val="a5"/>
        <w:numPr>
          <w:ilvl w:val="0"/>
          <w:numId w:val="17"/>
        </w:numPr>
      </w:pPr>
      <w:r w:rsidRPr="00196FDE">
        <w:rPr>
          <w:rFonts w:cs="微软雅黑" w:hint="eastAsia"/>
        </w:rPr>
        <w:t>[[Get]]</w:t>
      </w:r>
      <w:r w:rsidRPr="00196FDE">
        <w:t>：在读取属性时调用的函数。默认值为undefined。</w:t>
      </w:r>
    </w:p>
    <w:p w:rsidR="00196FDE" w:rsidRPr="00196FDE" w:rsidRDefault="00196FDE" w:rsidP="00196FDE">
      <w:pPr>
        <w:pStyle w:val="a5"/>
        <w:numPr>
          <w:ilvl w:val="0"/>
          <w:numId w:val="17"/>
        </w:numPr>
      </w:pPr>
      <w:r w:rsidRPr="00196FDE">
        <w:rPr>
          <w:rFonts w:cs="微软雅黑" w:hint="eastAsia"/>
        </w:rPr>
        <w:t>[[Set]]</w:t>
      </w:r>
      <w:r w:rsidRPr="00196FDE">
        <w:t>：在写入属性时调用的函数。默认值为undefined。</w:t>
      </w:r>
    </w:p>
    <w:p w:rsidR="004F7126" w:rsidRDefault="00196FDE" w:rsidP="002E2D2A">
      <w:r w:rsidRPr="00196FDE">
        <w:rPr>
          <w:rFonts w:hint="eastAsia"/>
        </w:rPr>
        <w:t>访问器属性不能直接定义，必须使用</w:t>
      </w:r>
      <w:r w:rsidRPr="00196FDE">
        <w:t>Object.defineProperty()来定义。请看下面的例子。</w:t>
      </w:r>
    </w:p>
    <w:tbl>
      <w:tblPr>
        <w:tblStyle w:val="a6"/>
        <w:tblW w:w="0" w:type="auto"/>
        <w:tblInd w:w="468" w:type="dxa"/>
        <w:tblLook w:val="04A0" w:firstRow="1" w:lastRow="0" w:firstColumn="1" w:lastColumn="0" w:noHBand="0" w:noVBand="1"/>
      </w:tblPr>
      <w:tblGrid>
        <w:gridCol w:w="8388"/>
      </w:tblGrid>
      <w:tr w:rsidR="00196FDE" w:rsidTr="00196FDE">
        <w:tc>
          <w:tcPr>
            <w:tcW w:w="8388" w:type="dxa"/>
          </w:tcPr>
          <w:p w:rsidR="00196FDE" w:rsidRDefault="00196FDE" w:rsidP="00196FDE">
            <w:pPr>
              <w:ind w:left="0"/>
            </w:pPr>
            <w:r>
              <w:t>var book = {</w:t>
            </w:r>
          </w:p>
          <w:p w:rsidR="00196FDE" w:rsidRDefault="00196FDE" w:rsidP="00196FDE">
            <w:pPr>
              <w:ind w:left="0"/>
            </w:pPr>
            <w:r>
              <w:lastRenderedPageBreak/>
              <w:t>_year: 2004,</w:t>
            </w:r>
          </w:p>
          <w:p w:rsidR="00196FDE" w:rsidRDefault="00196FDE" w:rsidP="00196FDE">
            <w:pPr>
              <w:ind w:left="0"/>
            </w:pPr>
            <w:r>
              <w:t>edition: 1</w:t>
            </w:r>
          </w:p>
          <w:p w:rsidR="00196FDE" w:rsidRDefault="00196FDE" w:rsidP="00196FDE">
            <w:pPr>
              <w:ind w:left="0"/>
            </w:pPr>
            <w:r>
              <w:t>};</w:t>
            </w:r>
          </w:p>
          <w:p w:rsidR="00196FDE" w:rsidRDefault="00196FDE" w:rsidP="00196FDE">
            <w:pPr>
              <w:ind w:left="0"/>
            </w:pPr>
            <w:r>
              <w:t>Object.defineProperty(book, "year", {</w:t>
            </w:r>
          </w:p>
          <w:p w:rsidR="00196FDE" w:rsidRDefault="00196FDE" w:rsidP="00196FDE">
            <w:pPr>
              <w:ind w:left="0"/>
            </w:pPr>
            <w:r>
              <w:t>get: function(){</w:t>
            </w:r>
          </w:p>
          <w:p w:rsidR="00196FDE" w:rsidRDefault="00196FDE" w:rsidP="00196FDE">
            <w:pPr>
              <w:ind w:left="0"/>
            </w:pPr>
            <w:r>
              <w:t>return this._year;</w:t>
            </w:r>
          </w:p>
          <w:p w:rsidR="00196FDE" w:rsidRDefault="00196FDE" w:rsidP="00196FDE">
            <w:pPr>
              <w:ind w:left="0"/>
            </w:pPr>
            <w:r>
              <w:t>},</w:t>
            </w:r>
          </w:p>
          <w:p w:rsidR="00196FDE" w:rsidRDefault="00196FDE" w:rsidP="00196FDE">
            <w:pPr>
              <w:ind w:left="0"/>
            </w:pPr>
            <w:r>
              <w:t>set: function(newValue){</w:t>
            </w:r>
          </w:p>
          <w:p w:rsidR="00196FDE" w:rsidRDefault="00196FDE" w:rsidP="00196FDE">
            <w:pPr>
              <w:ind w:left="0"/>
            </w:pPr>
            <w:r>
              <w:t>if (newValue &gt; 2004) {</w:t>
            </w:r>
          </w:p>
          <w:p w:rsidR="00196FDE" w:rsidRDefault="00196FDE" w:rsidP="00196FDE">
            <w:pPr>
              <w:ind w:left="0"/>
            </w:pPr>
            <w:r>
              <w:t>this._year = newValue;</w:t>
            </w:r>
          </w:p>
          <w:p w:rsidR="00196FDE" w:rsidRDefault="00196FDE" w:rsidP="00196FDE">
            <w:pPr>
              <w:ind w:left="0"/>
            </w:pPr>
            <w:r>
              <w:t>this.edition += newValue - 2004;</w:t>
            </w:r>
          </w:p>
          <w:p w:rsidR="00196FDE" w:rsidRDefault="00196FDE" w:rsidP="00196FDE">
            <w:pPr>
              <w:ind w:left="0"/>
            </w:pPr>
            <w:r>
              <w:t>}</w:t>
            </w:r>
          </w:p>
          <w:p w:rsidR="00196FDE" w:rsidRDefault="00196FDE" w:rsidP="00196FDE">
            <w:pPr>
              <w:ind w:left="0"/>
            </w:pPr>
            <w:r>
              <w:t>}</w:t>
            </w:r>
          </w:p>
          <w:p w:rsidR="00196FDE" w:rsidRDefault="00196FDE" w:rsidP="00196FDE">
            <w:pPr>
              <w:ind w:left="0"/>
            </w:pPr>
            <w:r>
              <w:t>});</w:t>
            </w:r>
          </w:p>
          <w:p w:rsidR="00196FDE" w:rsidRDefault="00196FDE" w:rsidP="00196FDE">
            <w:pPr>
              <w:ind w:left="0"/>
            </w:pPr>
            <w:r>
              <w:t>book.year = 2005;</w:t>
            </w:r>
          </w:p>
          <w:p w:rsidR="00196FDE" w:rsidRDefault="00196FDE" w:rsidP="00196FDE">
            <w:pPr>
              <w:ind w:left="0"/>
            </w:pPr>
            <w:r>
              <w:t>alert(book.edition); //2</w:t>
            </w:r>
          </w:p>
        </w:tc>
      </w:tr>
    </w:tbl>
    <w:p w:rsidR="00196FDE" w:rsidRDefault="00196FDE" w:rsidP="00196FDE">
      <w:r>
        <w:rPr>
          <w:rFonts w:hint="eastAsia"/>
        </w:rPr>
        <w:lastRenderedPageBreak/>
        <w:t>不一定非要同时指定</w:t>
      </w:r>
      <w:r>
        <w:t>getter 和setter。只指定getter 意味着属性是不能写，尝试写入属性会被忽略。</w:t>
      </w:r>
      <w:r>
        <w:rPr>
          <w:rFonts w:hint="eastAsia"/>
        </w:rPr>
        <w:t>在严格模式下，尝试写入只指定了</w:t>
      </w:r>
      <w:r>
        <w:t>getter 函数的属性会抛出错误。类似地，只指定setter 函数的属性也</w:t>
      </w:r>
      <w:r>
        <w:rPr>
          <w:rFonts w:hint="eastAsia"/>
        </w:rPr>
        <w:t>不能读，否则在非严格模式下会返回</w:t>
      </w:r>
      <w:r>
        <w:t>undefined，而在严格模式下会抛出错误。</w:t>
      </w:r>
    </w:p>
    <w:p w:rsidR="00196FDE" w:rsidRDefault="00196FDE" w:rsidP="00196FDE"/>
    <w:p w:rsidR="004F7126" w:rsidRDefault="004F7126" w:rsidP="004F7126">
      <w:pPr>
        <w:pStyle w:val="2"/>
      </w:pPr>
      <w:r>
        <w:rPr>
          <w:rFonts w:hint="eastAsia"/>
        </w:rPr>
        <w:t>定义多个属性</w:t>
      </w:r>
    </w:p>
    <w:p w:rsidR="00196FDE" w:rsidRDefault="00196FDE" w:rsidP="00196FDE">
      <w:pPr>
        <w:ind w:firstLine="360"/>
      </w:pPr>
      <w:r>
        <w:rPr>
          <w:rFonts w:hint="eastAsia"/>
        </w:rPr>
        <w:t>由于为对象定义多个属性的可能性很大，</w:t>
      </w:r>
      <w:r>
        <w:rPr>
          <w:rFonts w:ascii="TimesNewRoman" w:eastAsia="TimesNewRoman" w:cs="TimesNewRoman"/>
        </w:rPr>
        <w:t xml:space="preserve">ECMAScript 5 </w:t>
      </w:r>
      <w:r>
        <w:rPr>
          <w:rFonts w:hint="eastAsia"/>
        </w:rPr>
        <w:t>又定义了一个</w:t>
      </w:r>
      <w:r w:rsidRPr="00196FDE">
        <w:t>Object.defineProperties()</w:t>
      </w:r>
      <w:r>
        <w:rPr>
          <w:rFonts w:hint="eastAsia"/>
        </w:rPr>
        <w:t>方法。利用这个方法可以通过描述符一次定义多个属性。这个方法接收两个对象参数：第一个对象是要添加和修改其属性的对象，第二个对象的属性与第一个对象中要添加或修改的属性一一对应</w:t>
      </w:r>
    </w:p>
    <w:tbl>
      <w:tblPr>
        <w:tblStyle w:val="a6"/>
        <w:tblW w:w="0" w:type="auto"/>
        <w:tblInd w:w="468" w:type="dxa"/>
        <w:tblLook w:val="04A0" w:firstRow="1" w:lastRow="0" w:firstColumn="1" w:lastColumn="0" w:noHBand="0" w:noVBand="1"/>
      </w:tblPr>
      <w:tblGrid>
        <w:gridCol w:w="8388"/>
      </w:tblGrid>
      <w:tr w:rsidR="00A50F24" w:rsidTr="00A50F24">
        <w:tc>
          <w:tcPr>
            <w:tcW w:w="8388" w:type="dxa"/>
          </w:tcPr>
          <w:p w:rsidR="00A50F24" w:rsidRDefault="00A50F24" w:rsidP="00A50F24">
            <w:pPr>
              <w:ind w:left="0"/>
            </w:pPr>
            <w:r>
              <w:t>var book = {};</w:t>
            </w:r>
          </w:p>
          <w:p w:rsidR="00A50F24" w:rsidRDefault="00A50F24" w:rsidP="00A50F24">
            <w:pPr>
              <w:ind w:left="0"/>
            </w:pPr>
            <w:r>
              <w:t>Object.defineProperties(book, {</w:t>
            </w:r>
          </w:p>
          <w:p w:rsidR="00A50F24" w:rsidRDefault="00A50F24" w:rsidP="00A50F24">
            <w:pPr>
              <w:ind w:left="0"/>
            </w:pPr>
            <w:r>
              <w:t>_year: {</w:t>
            </w:r>
          </w:p>
          <w:p w:rsidR="00A50F24" w:rsidRDefault="00A50F24" w:rsidP="00A50F24">
            <w:pPr>
              <w:ind w:left="0"/>
            </w:pPr>
            <w:r>
              <w:t>value: 2004</w:t>
            </w:r>
          </w:p>
          <w:p w:rsidR="00A50F24" w:rsidRDefault="00A50F24" w:rsidP="00A50F24">
            <w:pPr>
              <w:ind w:left="0"/>
            </w:pPr>
            <w:r>
              <w:lastRenderedPageBreak/>
              <w:t>},</w:t>
            </w:r>
          </w:p>
          <w:p w:rsidR="00A50F24" w:rsidRDefault="00A50F24" w:rsidP="00A50F24">
            <w:pPr>
              <w:ind w:left="0"/>
            </w:pPr>
            <w:r>
              <w:t>edition: {</w:t>
            </w:r>
          </w:p>
          <w:p w:rsidR="00A50F24" w:rsidRDefault="00A50F24" w:rsidP="00A50F24">
            <w:pPr>
              <w:ind w:left="0"/>
            </w:pPr>
            <w:r>
              <w:t>value: 1</w:t>
            </w:r>
          </w:p>
          <w:p w:rsidR="00A50F24" w:rsidRDefault="00A50F24" w:rsidP="00A50F24">
            <w:pPr>
              <w:ind w:left="0"/>
            </w:pPr>
            <w:r>
              <w:t>},</w:t>
            </w:r>
          </w:p>
          <w:p w:rsidR="00A50F24" w:rsidRDefault="00A50F24" w:rsidP="00A50F24">
            <w:pPr>
              <w:ind w:left="0"/>
            </w:pPr>
            <w:r>
              <w:t>year: {</w:t>
            </w:r>
          </w:p>
          <w:p w:rsidR="00A50F24" w:rsidRDefault="00A50F24" w:rsidP="00A50F24">
            <w:pPr>
              <w:ind w:left="0"/>
            </w:pPr>
            <w:r>
              <w:t>get: function(){</w:t>
            </w:r>
          </w:p>
          <w:p w:rsidR="00A50F24" w:rsidRDefault="00A50F24" w:rsidP="00A50F24">
            <w:pPr>
              <w:ind w:left="0"/>
            </w:pPr>
            <w:r>
              <w:t>return this._year;</w:t>
            </w:r>
          </w:p>
          <w:p w:rsidR="00A50F24" w:rsidRDefault="00A50F24" w:rsidP="00A50F24">
            <w:pPr>
              <w:ind w:left="0"/>
            </w:pPr>
            <w:r>
              <w:t>},</w:t>
            </w:r>
          </w:p>
          <w:p w:rsidR="00A50F24" w:rsidRDefault="00A50F24" w:rsidP="00A50F24">
            <w:pPr>
              <w:ind w:left="0"/>
            </w:pPr>
            <w:r>
              <w:t>set: function(newValue){</w:t>
            </w:r>
          </w:p>
          <w:p w:rsidR="00A50F24" w:rsidRDefault="00A50F24" w:rsidP="00A50F24">
            <w:pPr>
              <w:ind w:left="0"/>
            </w:pPr>
            <w:r>
              <w:t>if (newValue &gt; 2004) {</w:t>
            </w:r>
          </w:p>
          <w:p w:rsidR="00A50F24" w:rsidRDefault="00A50F24" w:rsidP="00A50F24">
            <w:pPr>
              <w:ind w:left="0"/>
            </w:pPr>
            <w:r>
              <w:t>this._year = newValue;</w:t>
            </w:r>
          </w:p>
          <w:p w:rsidR="00A50F24" w:rsidRDefault="00A50F24" w:rsidP="00A50F24">
            <w:pPr>
              <w:ind w:left="0"/>
            </w:pPr>
            <w:r>
              <w:t>this.edition += newValue - 2004;</w:t>
            </w:r>
          </w:p>
          <w:p w:rsidR="00A50F24" w:rsidRDefault="00A50F24" w:rsidP="00A50F24">
            <w:pPr>
              <w:ind w:left="0"/>
            </w:pPr>
            <w:r>
              <w:t>}</w:t>
            </w:r>
          </w:p>
          <w:p w:rsidR="00A50F24" w:rsidRDefault="00A50F24" w:rsidP="00A50F24">
            <w:pPr>
              <w:ind w:left="0"/>
            </w:pPr>
            <w:r>
              <w:t>}</w:t>
            </w:r>
          </w:p>
          <w:p w:rsidR="00A50F24" w:rsidRDefault="00A50F24" w:rsidP="00A50F24">
            <w:pPr>
              <w:ind w:left="0"/>
            </w:pPr>
            <w:r>
              <w:t>}</w:t>
            </w:r>
          </w:p>
          <w:p w:rsidR="00A50F24" w:rsidRDefault="00A50F24" w:rsidP="00A50F24">
            <w:pPr>
              <w:ind w:left="0"/>
            </w:pPr>
            <w:r>
              <w:t>});</w:t>
            </w:r>
          </w:p>
        </w:tc>
      </w:tr>
    </w:tbl>
    <w:p w:rsidR="00196FDE" w:rsidRPr="00196FDE" w:rsidRDefault="00196FDE" w:rsidP="00196FDE"/>
    <w:p w:rsidR="004F7126" w:rsidRPr="004F7126" w:rsidRDefault="004F7126" w:rsidP="004F7126"/>
    <w:p w:rsidR="004F7126" w:rsidRDefault="004F7126" w:rsidP="004F7126">
      <w:pPr>
        <w:pStyle w:val="2"/>
      </w:pPr>
      <w:r>
        <w:rPr>
          <w:rFonts w:hint="eastAsia"/>
        </w:rPr>
        <w:t>读取属性特性</w:t>
      </w:r>
    </w:p>
    <w:p w:rsidR="00A50F24" w:rsidRDefault="00A50F24" w:rsidP="00A50F24">
      <w:pPr>
        <w:ind w:firstLine="360"/>
      </w:pPr>
      <w:r w:rsidRPr="00A50F24">
        <w:rPr>
          <w:rFonts w:hint="eastAsia"/>
        </w:rPr>
        <w:t>使用</w:t>
      </w:r>
      <w:r w:rsidRPr="00A50F24">
        <w:rPr>
          <w:rFonts w:cs="TimesNewRoman"/>
        </w:rPr>
        <w:t xml:space="preserve">ECMAScript 5 </w:t>
      </w:r>
      <w:r w:rsidRPr="00A50F24">
        <w:rPr>
          <w:rFonts w:hint="eastAsia"/>
        </w:rPr>
        <w:t>的</w:t>
      </w:r>
      <w:r w:rsidRPr="00A50F24">
        <w:rPr>
          <w:rFonts w:cs="Courier"/>
        </w:rPr>
        <w:t>Object.getOwnPropertyDescriptor()</w:t>
      </w:r>
      <w:r w:rsidRPr="00A50F24">
        <w:rPr>
          <w:rFonts w:hint="eastAsia"/>
        </w:rPr>
        <w:t>方法，可以取得给定属性的描述符。这个方法接收两个参数：属性所在的对象和要读取其描述符的属性名称。返回值是一个对象，如果是访问器属性，这个对象的属性有</w:t>
      </w:r>
      <w:r w:rsidRPr="00A50F24">
        <w:rPr>
          <w:rFonts w:cs="Courier"/>
        </w:rPr>
        <w:t>configurable</w:t>
      </w:r>
      <w:r w:rsidRPr="00A50F24">
        <w:rPr>
          <w:rFonts w:hint="eastAsia"/>
        </w:rPr>
        <w:t>、</w:t>
      </w:r>
      <w:r w:rsidRPr="00A50F24">
        <w:rPr>
          <w:rFonts w:cs="Courier"/>
        </w:rPr>
        <w:t>enumerable</w:t>
      </w:r>
      <w:r w:rsidRPr="00A50F24">
        <w:rPr>
          <w:rFonts w:hint="eastAsia"/>
        </w:rPr>
        <w:t>、</w:t>
      </w:r>
      <w:r w:rsidRPr="00A50F24">
        <w:rPr>
          <w:rFonts w:cs="Courier"/>
        </w:rPr>
        <w:t xml:space="preserve">get </w:t>
      </w:r>
      <w:r w:rsidRPr="00A50F24">
        <w:rPr>
          <w:rFonts w:hint="eastAsia"/>
        </w:rPr>
        <w:t>和</w:t>
      </w:r>
      <w:r w:rsidRPr="00A50F24">
        <w:rPr>
          <w:rFonts w:cs="Courier"/>
        </w:rPr>
        <w:t>set</w:t>
      </w:r>
      <w:r w:rsidRPr="00A50F24">
        <w:rPr>
          <w:rFonts w:hint="eastAsia"/>
        </w:rPr>
        <w:t>；如果是数据属性，这个对象的属性有</w:t>
      </w:r>
      <w:r w:rsidRPr="00A50F24">
        <w:rPr>
          <w:rFonts w:cs="Courier"/>
        </w:rPr>
        <w:t>configurable</w:t>
      </w:r>
      <w:r w:rsidRPr="00A50F24">
        <w:rPr>
          <w:rFonts w:hint="eastAsia"/>
        </w:rPr>
        <w:t>、</w:t>
      </w:r>
      <w:r w:rsidRPr="00A50F24">
        <w:rPr>
          <w:rFonts w:cs="Courier"/>
        </w:rPr>
        <w:t>enumerable</w:t>
      </w:r>
      <w:r w:rsidRPr="00A50F24">
        <w:rPr>
          <w:rFonts w:hint="eastAsia"/>
        </w:rPr>
        <w:t>、</w:t>
      </w:r>
      <w:r w:rsidRPr="00A50F24">
        <w:rPr>
          <w:rFonts w:cs="Courier"/>
        </w:rPr>
        <w:t xml:space="preserve">writable </w:t>
      </w:r>
      <w:r w:rsidRPr="00A50F24">
        <w:rPr>
          <w:rFonts w:hint="eastAsia"/>
        </w:rPr>
        <w:t>和</w:t>
      </w:r>
      <w:r w:rsidRPr="00A50F24">
        <w:rPr>
          <w:rFonts w:cs="Courier"/>
        </w:rPr>
        <w:t>value</w:t>
      </w:r>
      <w:r>
        <w:rPr>
          <w:rFonts w:hint="eastAsia"/>
        </w:rPr>
        <w:t>。</w:t>
      </w:r>
    </w:p>
    <w:tbl>
      <w:tblPr>
        <w:tblStyle w:val="a6"/>
        <w:tblW w:w="0" w:type="auto"/>
        <w:tblInd w:w="468" w:type="dxa"/>
        <w:tblLook w:val="04A0" w:firstRow="1" w:lastRow="0" w:firstColumn="1" w:lastColumn="0" w:noHBand="0" w:noVBand="1"/>
      </w:tblPr>
      <w:tblGrid>
        <w:gridCol w:w="8388"/>
      </w:tblGrid>
      <w:tr w:rsidR="00A50F24" w:rsidTr="00A50F24">
        <w:tc>
          <w:tcPr>
            <w:tcW w:w="8388" w:type="dxa"/>
          </w:tcPr>
          <w:p w:rsidR="00A50F24" w:rsidRDefault="00A50F24" w:rsidP="00A50F24">
            <w:pPr>
              <w:ind w:left="0"/>
            </w:pPr>
            <w:r>
              <w:t>var book = {};</w:t>
            </w:r>
          </w:p>
          <w:p w:rsidR="00A50F24" w:rsidRDefault="00A50F24" w:rsidP="00A50F24">
            <w:pPr>
              <w:ind w:left="0"/>
            </w:pPr>
            <w:r>
              <w:t>Object.defineProperties(book, {</w:t>
            </w:r>
          </w:p>
          <w:p w:rsidR="00A50F24" w:rsidRDefault="00A50F24" w:rsidP="00A50F24">
            <w:pPr>
              <w:ind w:left="0"/>
            </w:pPr>
            <w:r>
              <w:t>_year: {</w:t>
            </w:r>
          </w:p>
          <w:p w:rsidR="00A50F24" w:rsidRDefault="00A50F24" w:rsidP="00A50F24">
            <w:pPr>
              <w:ind w:left="0"/>
            </w:pPr>
            <w:r>
              <w:t>value: 2004</w:t>
            </w:r>
          </w:p>
          <w:p w:rsidR="00A50F24" w:rsidRDefault="00A50F24" w:rsidP="00A50F24">
            <w:pPr>
              <w:ind w:left="0"/>
            </w:pPr>
            <w:r>
              <w:t>},</w:t>
            </w:r>
          </w:p>
          <w:p w:rsidR="00A50F24" w:rsidRDefault="00A50F24" w:rsidP="00A50F24">
            <w:pPr>
              <w:ind w:left="0"/>
            </w:pPr>
            <w:r>
              <w:t>edition: {</w:t>
            </w:r>
          </w:p>
          <w:p w:rsidR="00A50F24" w:rsidRDefault="00A50F24" w:rsidP="00A50F24">
            <w:pPr>
              <w:ind w:left="0"/>
            </w:pPr>
            <w:r>
              <w:lastRenderedPageBreak/>
              <w:t>value: 1</w:t>
            </w:r>
          </w:p>
          <w:p w:rsidR="00A50F24" w:rsidRDefault="00A50F24" w:rsidP="00A50F24">
            <w:pPr>
              <w:ind w:left="0"/>
            </w:pPr>
            <w:r>
              <w:t>},</w:t>
            </w:r>
          </w:p>
          <w:p w:rsidR="00A50F24" w:rsidRDefault="00A50F24" w:rsidP="00A50F24">
            <w:pPr>
              <w:ind w:left="0"/>
            </w:pPr>
            <w:r>
              <w:t>year: {</w:t>
            </w:r>
          </w:p>
          <w:p w:rsidR="00A50F24" w:rsidRDefault="00A50F24" w:rsidP="00A50F24">
            <w:pPr>
              <w:ind w:left="0"/>
            </w:pPr>
            <w:r>
              <w:t>get: function(){</w:t>
            </w:r>
          </w:p>
          <w:p w:rsidR="00A50F24" w:rsidRDefault="00A50F24" w:rsidP="00A50F24">
            <w:pPr>
              <w:ind w:left="0"/>
            </w:pPr>
            <w:r>
              <w:t>return this._year;</w:t>
            </w:r>
          </w:p>
          <w:p w:rsidR="00A50F24" w:rsidRDefault="00A50F24" w:rsidP="00A50F24">
            <w:pPr>
              <w:ind w:left="0"/>
            </w:pPr>
            <w:r>
              <w:t>},</w:t>
            </w:r>
          </w:p>
          <w:p w:rsidR="00A50F24" w:rsidRDefault="00A50F24" w:rsidP="00A50F24">
            <w:pPr>
              <w:ind w:left="0"/>
            </w:pPr>
            <w:r>
              <w:t>set: function(newValue){</w:t>
            </w:r>
          </w:p>
          <w:p w:rsidR="00A50F24" w:rsidRDefault="00A50F24" w:rsidP="00A50F24">
            <w:pPr>
              <w:ind w:left="0"/>
            </w:pPr>
            <w:r>
              <w:t>if (newValue &gt; 2004) {</w:t>
            </w:r>
          </w:p>
          <w:p w:rsidR="00A50F24" w:rsidRDefault="00A50F24" w:rsidP="00A50F24">
            <w:pPr>
              <w:ind w:left="0"/>
            </w:pPr>
            <w:r>
              <w:t>this._year = newValue;</w:t>
            </w:r>
          </w:p>
          <w:p w:rsidR="00A50F24" w:rsidRDefault="00A50F24" w:rsidP="00A50F24">
            <w:pPr>
              <w:ind w:left="0"/>
            </w:pPr>
            <w:r>
              <w:t>this.edition += newValue - 2004;</w:t>
            </w:r>
          </w:p>
          <w:p w:rsidR="00A50F24" w:rsidRDefault="00A50F24" w:rsidP="00A50F24">
            <w:pPr>
              <w:ind w:left="0"/>
            </w:pPr>
            <w:r>
              <w:t>}</w:t>
            </w:r>
          </w:p>
          <w:p w:rsidR="00A50F24" w:rsidRDefault="00A50F24" w:rsidP="00A50F24">
            <w:pPr>
              <w:ind w:left="0"/>
            </w:pPr>
            <w:r>
              <w:t>}</w:t>
            </w:r>
          </w:p>
          <w:p w:rsidR="00A50F24" w:rsidRDefault="00A50F24" w:rsidP="00A50F24">
            <w:pPr>
              <w:ind w:left="0"/>
            </w:pPr>
            <w:r>
              <w:t>}</w:t>
            </w:r>
          </w:p>
          <w:p w:rsidR="00A50F24" w:rsidRDefault="00A50F24" w:rsidP="00A50F24">
            <w:pPr>
              <w:ind w:left="0"/>
            </w:pPr>
            <w:r>
              <w:t>});</w:t>
            </w:r>
          </w:p>
          <w:p w:rsidR="00A50F24" w:rsidRDefault="00A50F24" w:rsidP="00A50F24">
            <w:pPr>
              <w:ind w:left="0"/>
            </w:pPr>
            <w:r>
              <w:t>var descriptor = Object.getOwnPropertyDescriptor(book, "_year");</w:t>
            </w:r>
          </w:p>
          <w:p w:rsidR="00A50F24" w:rsidRDefault="00A50F24" w:rsidP="00A50F24">
            <w:pPr>
              <w:ind w:left="0"/>
            </w:pPr>
            <w:r>
              <w:t>alert(descriptor.value); //2004</w:t>
            </w:r>
          </w:p>
          <w:p w:rsidR="00A50F24" w:rsidRDefault="00A50F24" w:rsidP="00A50F24">
            <w:pPr>
              <w:ind w:left="0"/>
            </w:pPr>
            <w:r>
              <w:t>alert(descriptor.configurable); //false</w:t>
            </w:r>
          </w:p>
          <w:p w:rsidR="00A50F24" w:rsidRDefault="00A50F24" w:rsidP="00A50F24">
            <w:pPr>
              <w:ind w:left="0"/>
            </w:pPr>
            <w:r>
              <w:t>alert(typeof descriptor.get); //"undefined"</w:t>
            </w:r>
          </w:p>
          <w:p w:rsidR="00A50F24" w:rsidRDefault="00A50F24" w:rsidP="00A50F24">
            <w:pPr>
              <w:ind w:left="0"/>
            </w:pPr>
            <w:r>
              <w:t>var descriptor = Object.getOwnPropertyDescriptor(book, "year");</w:t>
            </w:r>
          </w:p>
          <w:p w:rsidR="00A50F24" w:rsidRDefault="00A50F24" w:rsidP="00A50F24">
            <w:pPr>
              <w:ind w:left="0"/>
            </w:pPr>
            <w:r>
              <w:t>alert(descriptor.value); //undefined</w:t>
            </w:r>
          </w:p>
          <w:p w:rsidR="00A50F24" w:rsidRDefault="00A50F24" w:rsidP="00A50F24">
            <w:pPr>
              <w:ind w:left="0"/>
            </w:pPr>
            <w:r>
              <w:t>alert(descriptor.enumerable); //false</w:t>
            </w:r>
          </w:p>
          <w:p w:rsidR="00A50F24" w:rsidRDefault="00A50F24" w:rsidP="00A50F24">
            <w:pPr>
              <w:ind w:left="0"/>
            </w:pPr>
            <w:r>
              <w:t>alert(typeof descriptor.get); //"function"</w:t>
            </w:r>
          </w:p>
        </w:tc>
      </w:tr>
    </w:tbl>
    <w:p w:rsidR="00A50F24" w:rsidRPr="00A50F24" w:rsidRDefault="00A50F24" w:rsidP="00A50F24"/>
    <w:p w:rsidR="002E2D2A" w:rsidRDefault="002E2D2A" w:rsidP="002E2D2A">
      <w:pPr>
        <w:pStyle w:val="1"/>
      </w:pPr>
      <w:r>
        <w:t>创建对象</w:t>
      </w:r>
    </w:p>
    <w:p w:rsidR="002E2D2A" w:rsidRDefault="00A50F24" w:rsidP="00A50F24">
      <w:pPr>
        <w:ind w:firstLine="360"/>
      </w:pPr>
      <w:r>
        <w:rPr>
          <w:rFonts w:hint="eastAsia"/>
        </w:rPr>
        <w:t>虽然</w:t>
      </w:r>
      <w:r>
        <w:rPr>
          <w:rFonts w:ascii="Courier" w:hAnsi="Courier" w:cs="Courier"/>
          <w:sz w:val="18"/>
          <w:szCs w:val="18"/>
        </w:rPr>
        <w:t xml:space="preserve">Object </w:t>
      </w:r>
      <w:r>
        <w:rPr>
          <w:rFonts w:hint="eastAsia"/>
        </w:rPr>
        <w:t>构造函数或对象字面量都可以用来创建单个对象，但这些方式有个明显的缺点：使用同一个接口创建很多对象，会产生大量的重复代码。</w:t>
      </w:r>
    </w:p>
    <w:p w:rsidR="00A50F24" w:rsidRDefault="00A50F24" w:rsidP="00A50F24">
      <w:pPr>
        <w:pStyle w:val="2"/>
        <w:numPr>
          <w:ilvl w:val="0"/>
          <w:numId w:val="18"/>
        </w:numPr>
      </w:pPr>
      <w:r w:rsidRPr="00A50F24">
        <w:rPr>
          <w:rFonts w:hint="eastAsia"/>
        </w:rPr>
        <w:t>工厂模式</w:t>
      </w:r>
    </w:p>
    <w:tbl>
      <w:tblPr>
        <w:tblStyle w:val="a6"/>
        <w:tblW w:w="0" w:type="auto"/>
        <w:tblInd w:w="468" w:type="dxa"/>
        <w:tblLook w:val="04A0" w:firstRow="1" w:lastRow="0" w:firstColumn="1" w:lastColumn="0" w:noHBand="0" w:noVBand="1"/>
      </w:tblPr>
      <w:tblGrid>
        <w:gridCol w:w="8388"/>
      </w:tblGrid>
      <w:tr w:rsidR="00A50F24" w:rsidTr="00A50F24">
        <w:tc>
          <w:tcPr>
            <w:tcW w:w="8388" w:type="dxa"/>
          </w:tcPr>
          <w:p w:rsidR="00A50F24" w:rsidRDefault="00A50F24" w:rsidP="00E55135">
            <w:pPr>
              <w:ind w:left="0"/>
            </w:pPr>
            <w:r>
              <w:t>function createPerson(name, age, job){</w:t>
            </w:r>
          </w:p>
          <w:p w:rsidR="00A50F24" w:rsidRDefault="00A50F24" w:rsidP="00E55135">
            <w:r>
              <w:t>var o = new Object();</w:t>
            </w:r>
          </w:p>
          <w:p w:rsidR="00A50F24" w:rsidRDefault="00A50F24" w:rsidP="00E55135">
            <w:r>
              <w:lastRenderedPageBreak/>
              <w:t>o.name = name;</w:t>
            </w:r>
          </w:p>
          <w:p w:rsidR="00A50F24" w:rsidRDefault="00A50F24" w:rsidP="00E55135">
            <w:r>
              <w:t>o.age = age;</w:t>
            </w:r>
          </w:p>
          <w:p w:rsidR="00A50F24" w:rsidRDefault="00A50F24" w:rsidP="00E55135">
            <w:r>
              <w:t>o.job = job;</w:t>
            </w:r>
          </w:p>
          <w:p w:rsidR="00A50F24" w:rsidRDefault="00A50F24" w:rsidP="00E55135">
            <w:r>
              <w:t>o.sayName = function(){</w:t>
            </w:r>
          </w:p>
          <w:p w:rsidR="00A50F24" w:rsidRDefault="00E55135" w:rsidP="00E55135">
            <w:r>
              <w:rPr>
                <w:rFonts w:hint="eastAsia"/>
              </w:rPr>
              <w:t xml:space="preserve">    </w:t>
            </w:r>
            <w:r w:rsidR="00A50F24">
              <w:t>alert(this.name);</w:t>
            </w:r>
          </w:p>
          <w:p w:rsidR="00A50F24" w:rsidRDefault="00A50F24" w:rsidP="00E55135">
            <w:r>
              <w:t>};</w:t>
            </w:r>
          </w:p>
          <w:p w:rsidR="00A50F24" w:rsidRDefault="00E55135" w:rsidP="00E55135">
            <w:pPr>
              <w:ind w:left="0"/>
            </w:pPr>
            <w:r>
              <w:rPr>
                <w:rFonts w:hint="eastAsia"/>
              </w:rPr>
              <w:t xml:space="preserve">      </w:t>
            </w:r>
            <w:r w:rsidR="00A50F24">
              <w:t>return o;</w:t>
            </w:r>
          </w:p>
          <w:p w:rsidR="00A50F24" w:rsidRDefault="00A50F24" w:rsidP="00E55135">
            <w:pPr>
              <w:ind w:left="0"/>
            </w:pPr>
            <w:r>
              <w:t>}</w:t>
            </w:r>
          </w:p>
          <w:p w:rsidR="00A50F24" w:rsidRDefault="00A50F24" w:rsidP="00E55135">
            <w:pPr>
              <w:ind w:left="0"/>
            </w:pPr>
            <w:r>
              <w:t>var person1 = createPerson("Nicholas", 29, "Software Engineer");</w:t>
            </w:r>
          </w:p>
          <w:p w:rsidR="00A50F24" w:rsidRDefault="00A50F24" w:rsidP="00E55135">
            <w:pPr>
              <w:ind w:left="0"/>
            </w:pPr>
            <w:r>
              <w:t>var person2 = createPerson("Greg", 27, "Doctor");</w:t>
            </w:r>
          </w:p>
        </w:tc>
      </w:tr>
    </w:tbl>
    <w:p w:rsidR="00E55135" w:rsidRDefault="00E55135" w:rsidP="00E55135">
      <w:r>
        <w:rPr>
          <w:rFonts w:hint="eastAsia"/>
        </w:rPr>
        <w:lastRenderedPageBreak/>
        <w:t>函数</w:t>
      </w:r>
      <w:r>
        <w:t>createPerson()能够根据接受的参数来构建一个包含所有必要信息的Person 对象。可以无</w:t>
      </w:r>
      <w:r>
        <w:rPr>
          <w:rFonts w:hint="eastAsia"/>
        </w:rPr>
        <w:t>数次地调用这个函数，而每次它都会返回一个包含三个属性一个方法的对象。工厂模式虽然解决了创建多个相似对象的问题，但却没有解决对象识别的问题（即怎样知道一个对象的类型）。随着</w:t>
      </w:r>
      <w:r>
        <w:t>JavaScript</w:t>
      </w:r>
    </w:p>
    <w:p w:rsidR="00A50F24" w:rsidRDefault="00E55135" w:rsidP="00E55135">
      <w:r>
        <w:rPr>
          <w:rFonts w:hint="eastAsia"/>
        </w:rPr>
        <w:t>的发展，又一个新模式出现了。</w:t>
      </w:r>
    </w:p>
    <w:p w:rsidR="002B6D89" w:rsidRDefault="002B6D89" w:rsidP="00E55135"/>
    <w:p w:rsidR="002B6D89" w:rsidRDefault="002B6D89" w:rsidP="002B6D89">
      <w:pPr>
        <w:pStyle w:val="2"/>
      </w:pPr>
      <w:r w:rsidRPr="002B6D89">
        <w:rPr>
          <w:rFonts w:hint="eastAsia"/>
        </w:rPr>
        <w:t>构造函数模式</w:t>
      </w:r>
    </w:p>
    <w:tbl>
      <w:tblPr>
        <w:tblStyle w:val="a6"/>
        <w:tblW w:w="0" w:type="auto"/>
        <w:tblInd w:w="468" w:type="dxa"/>
        <w:tblLook w:val="04A0" w:firstRow="1" w:lastRow="0" w:firstColumn="1" w:lastColumn="0" w:noHBand="0" w:noVBand="1"/>
      </w:tblPr>
      <w:tblGrid>
        <w:gridCol w:w="8388"/>
      </w:tblGrid>
      <w:tr w:rsidR="002B6D89" w:rsidTr="002B6D89">
        <w:tc>
          <w:tcPr>
            <w:tcW w:w="8388" w:type="dxa"/>
          </w:tcPr>
          <w:p w:rsidR="002B6D89" w:rsidRDefault="002B6D89" w:rsidP="002B6D89">
            <w:pPr>
              <w:ind w:left="0"/>
            </w:pPr>
            <w:r>
              <w:t>function Person(name, age, job){</w:t>
            </w:r>
          </w:p>
          <w:p w:rsidR="002B6D89" w:rsidRDefault="002B6D89" w:rsidP="002B6D89">
            <w:r>
              <w:t>this.name = name;</w:t>
            </w:r>
          </w:p>
          <w:p w:rsidR="002B6D89" w:rsidRDefault="002B6D89" w:rsidP="002B6D89">
            <w:r>
              <w:t>this.age = age;</w:t>
            </w:r>
          </w:p>
          <w:p w:rsidR="002B6D89" w:rsidRDefault="002B6D89" w:rsidP="002B6D89">
            <w:r>
              <w:t>this.job = job;</w:t>
            </w:r>
          </w:p>
          <w:p w:rsidR="002B6D89" w:rsidRDefault="002B6D89" w:rsidP="002B6D89">
            <w:r>
              <w:t>this.sayName = function(){</w:t>
            </w:r>
          </w:p>
          <w:p w:rsidR="002B6D89" w:rsidRDefault="002B6D89" w:rsidP="002B6D89">
            <w:r>
              <w:rPr>
                <w:rFonts w:hint="eastAsia"/>
              </w:rPr>
              <w:t xml:space="preserve">     </w:t>
            </w:r>
            <w:r>
              <w:t>alert(this.name);</w:t>
            </w:r>
          </w:p>
          <w:p w:rsidR="002B6D89" w:rsidRDefault="002B6D89" w:rsidP="002B6D89">
            <w:r>
              <w:t>};</w:t>
            </w:r>
          </w:p>
          <w:p w:rsidR="002B6D89" w:rsidRDefault="002B6D89" w:rsidP="002B6D89">
            <w:pPr>
              <w:ind w:left="0"/>
            </w:pPr>
            <w:r>
              <w:t>}</w:t>
            </w:r>
          </w:p>
          <w:p w:rsidR="002B6D89" w:rsidRDefault="002B6D89" w:rsidP="002B6D89">
            <w:pPr>
              <w:ind w:left="0"/>
            </w:pPr>
            <w:r>
              <w:t>var person1 = new Person("Nicholas", 29, "Software Engineer");</w:t>
            </w:r>
          </w:p>
          <w:p w:rsidR="002B6D89" w:rsidRDefault="002B6D89" w:rsidP="002B6D89">
            <w:pPr>
              <w:ind w:left="0"/>
            </w:pPr>
            <w:r>
              <w:t>var person2 = new Person("Greg", 27, "Doctor");</w:t>
            </w:r>
          </w:p>
          <w:p w:rsidR="002B6D89" w:rsidRDefault="002B6D89" w:rsidP="002B6D89">
            <w:pPr>
              <w:ind w:left="0"/>
            </w:pPr>
            <w:r w:rsidRPr="002B6D89">
              <w:rPr>
                <w:rFonts w:hint="eastAsia"/>
              </w:rPr>
              <w:t>不同之处：</w:t>
            </w:r>
            <w:r>
              <w:rPr>
                <w:rFonts w:hint="eastAsia"/>
              </w:rPr>
              <w:t>没有显式地创建对象；直接将属性和方法赋给了</w:t>
            </w:r>
            <w:r>
              <w:rPr>
                <w:rFonts w:ascii="Courier" w:hAnsi="Courier" w:cs="Courier"/>
                <w:sz w:val="18"/>
                <w:szCs w:val="18"/>
              </w:rPr>
              <w:t xml:space="preserve">this </w:t>
            </w:r>
            <w:r>
              <w:rPr>
                <w:rFonts w:hint="eastAsia"/>
              </w:rPr>
              <w:t>对象；没有</w:t>
            </w:r>
            <w:r>
              <w:rPr>
                <w:rFonts w:ascii="Courier" w:hAnsi="Courier" w:cs="Courier"/>
                <w:sz w:val="18"/>
                <w:szCs w:val="18"/>
              </w:rPr>
              <w:t xml:space="preserve">return </w:t>
            </w:r>
            <w:r>
              <w:rPr>
                <w:rFonts w:hint="eastAsia"/>
              </w:rPr>
              <w:t>语句。</w:t>
            </w:r>
          </w:p>
          <w:p w:rsidR="002B6D89" w:rsidRDefault="002B6D89" w:rsidP="002B6D89">
            <w:pPr>
              <w:ind w:left="0"/>
            </w:pPr>
            <w:r>
              <w:rPr>
                <w:rFonts w:hint="eastAsia"/>
              </w:rPr>
              <w:t>要创建</w:t>
            </w:r>
            <w:r>
              <w:t>Person 的新实例，必须使用new 操作符。以这种方式调用构造函数</w:t>
            </w:r>
            <w:r>
              <w:lastRenderedPageBreak/>
              <w:t>实际上会经历以下4</w:t>
            </w:r>
            <w:r>
              <w:rPr>
                <w:rFonts w:hint="eastAsia"/>
              </w:rPr>
              <w:t>个步骤：创建一个新对象；</w:t>
            </w:r>
            <w:r>
              <w:t>将构造函数的作用域赋给新对象（因此this 就指向了这个新对象）； 执行构造函数中的代码（为这个新对象添加属性）；返回新对象。</w:t>
            </w:r>
          </w:p>
          <w:p w:rsidR="002B6D89" w:rsidRDefault="002B6D89" w:rsidP="002B6D89">
            <w:pPr>
              <w:ind w:left="0"/>
            </w:pPr>
            <w:r>
              <w:t>alert(person1 instanceof Object); //true</w:t>
            </w:r>
          </w:p>
          <w:p w:rsidR="002B6D89" w:rsidRDefault="002B6D89" w:rsidP="002B6D89">
            <w:pPr>
              <w:ind w:left="0"/>
            </w:pPr>
            <w:r>
              <w:t>alert(person1 instanceof Person); //true</w:t>
            </w:r>
          </w:p>
          <w:p w:rsidR="002B6D89" w:rsidRDefault="002B6D89" w:rsidP="002B6D89">
            <w:pPr>
              <w:ind w:left="0"/>
            </w:pPr>
            <w:r>
              <w:t>alert(person2 instanceof Object); //true</w:t>
            </w:r>
          </w:p>
          <w:p w:rsidR="002B6D89" w:rsidRDefault="002B6D89" w:rsidP="002B6D89">
            <w:pPr>
              <w:ind w:left="0"/>
            </w:pPr>
            <w:r>
              <w:t>alert(person2 instanceof Person); //true</w:t>
            </w:r>
          </w:p>
          <w:p w:rsidR="002B6D89" w:rsidRPr="002B6D89" w:rsidRDefault="002B6D89" w:rsidP="002B6D89">
            <w:pPr>
              <w:ind w:left="0"/>
            </w:pPr>
          </w:p>
        </w:tc>
      </w:tr>
    </w:tbl>
    <w:p w:rsidR="002B6D89" w:rsidRPr="002B6D89" w:rsidRDefault="002B6D89" w:rsidP="002B6D89"/>
    <w:p w:rsidR="00E55135" w:rsidRDefault="002B6D89" w:rsidP="002B6D89">
      <w:pPr>
        <w:pStyle w:val="3"/>
        <w:numPr>
          <w:ilvl w:val="0"/>
          <w:numId w:val="19"/>
        </w:numPr>
      </w:pPr>
      <w:r w:rsidRPr="002B6D89">
        <w:rPr>
          <w:rFonts w:hint="eastAsia"/>
        </w:rPr>
        <w:t>将构造函数当作函数</w:t>
      </w:r>
    </w:p>
    <w:p w:rsidR="002B6D89" w:rsidRDefault="002B6D89" w:rsidP="002B6D89">
      <w:r>
        <w:rPr>
          <w:rFonts w:hint="eastAsia"/>
        </w:rPr>
        <w:t>构造函数与其他函数的唯一区别，就在于调用它们的方式不同。不过，构造函数毕竟也是函数，不存在定义构造函数的特殊语法。任何函数，</w:t>
      </w:r>
      <w:r w:rsidRPr="00AA2DC9">
        <w:rPr>
          <w:rFonts w:hint="eastAsia"/>
          <w:color w:val="FF0000"/>
        </w:rPr>
        <w:t>只要通过</w:t>
      </w:r>
      <w:r w:rsidRPr="00AA2DC9">
        <w:rPr>
          <w:rFonts w:ascii="Courier" w:hAnsi="Courier" w:cs="Courier"/>
          <w:color w:val="FF0000"/>
          <w:sz w:val="18"/>
          <w:szCs w:val="18"/>
        </w:rPr>
        <w:t xml:space="preserve">new </w:t>
      </w:r>
      <w:r w:rsidRPr="00AA2DC9">
        <w:rPr>
          <w:rFonts w:hint="eastAsia"/>
          <w:color w:val="FF0000"/>
        </w:rPr>
        <w:t>操作符来调用，那它就可以作为构造函数</w:t>
      </w:r>
      <w:r>
        <w:rPr>
          <w:rFonts w:hint="eastAsia"/>
        </w:rPr>
        <w:t>；而任何函数，如果不通过</w:t>
      </w:r>
      <w:r>
        <w:rPr>
          <w:rFonts w:ascii="Courier" w:hAnsi="Courier" w:cs="Courier"/>
          <w:sz w:val="18"/>
          <w:szCs w:val="18"/>
        </w:rPr>
        <w:t xml:space="preserve">new </w:t>
      </w:r>
      <w:r>
        <w:rPr>
          <w:rFonts w:hint="eastAsia"/>
        </w:rPr>
        <w:t>操作符来调用，那它跟普通函数也不会有什么两样。例如，前面例子中定义</w:t>
      </w:r>
    </w:p>
    <w:p w:rsidR="002B6D89" w:rsidRDefault="002B6D89" w:rsidP="002B6D89">
      <w:r>
        <w:rPr>
          <w:rFonts w:hint="eastAsia"/>
        </w:rPr>
        <w:t>的</w:t>
      </w:r>
      <w:r>
        <w:rPr>
          <w:rFonts w:ascii="Courier" w:hAnsi="Courier" w:cs="Courier"/>
          <w:sz w:val="18"/>
          <w:szCs w:val="18"/>
        </w:rPr>
        <w:t>Person()</w:t>
      </w:r>
      <w:r>
        <w:rPr>
          <w:rFonts w:hint="eastAsia"/>
        </w:rPr>
        <w:t>函数可以通过下列任何一种方式来调用。</w:t>
      </w:r>
    </w:p>
    <w:p w:rsidR="002B6D89" w:rsidRPr="002B6D89" w:rsidRDefault="002B6D89" w:rsidP="002B6D89">
      <w:r w:rsidRPr="002B6D89">
        <w:rPr>
          <w:rFonts w:cs="Courier"/>
        </w:rPr>
        <w:t xml:space="preserve">// </w:t>
      </w:r>
      <w:r w:rsidRPr="002B6D89">
        <w:rPr>
          <w:rFonts w:hint="eastAsia"/>
        </w:rPr>
        <w:t>当作构造函数使用</w:t>
      </w:r>
    </w:p>
    <w:p w:rsidR="002B6D89" w:rsidRPr="002B6D89" w:rsidRDefault="002B6D89" w:rsidP="002B6D89">
      <w:pPr>
        <w:rPr>
          <w:rFonts w:cs="Courier"/>
        </w:rPr>
      </w:pPr>
      <w:r w:rsidRPr="002B6D89">
        <w:rPr>
          <w:rFonts w:cs="Courier"/>
        </w:rPr>
        <w:t>var person = new Person("Nicholas", 29, "Software Engineer");</w:t>
      </w:r>
    </w:p>
    <w:p w:rsidR="002B6D89" w:rsidRPr="002B6D89" w:rsidRDefault="002B6D89" w:rsidP="002B6D89">
      <w:pPr>
        <w:rPr>
          <w:rFonts w:cs="Courier"/>
        </w:rPr>
      </w:pPr>
      <w:r w:rsidRPr="002B6D89">
        <w:rPr>
          <w:rFonts w:cs="Courier"/>
        </w:rPr>
        <w:t>person.sayName(); //"Nicholas"</w:t>
      </w:r>
    </w:p>
    <w:p w:rsidR="002B6D89" w:rsidRPr="002B6D89" w:rsidRDefault="002B6D89" w:rsidP="002B6D89">
      <w:r w:rsidRPr="002B6D89">
        <w:rPr>
          <w:rFonts w:cs="Courier"/>
        </w:rPr>
        <w:t xml:space="preserve">// </w:t>
      </w:r>
      <w:r w:rsidRPr="002B6D89">
        <w:rPr>
          <w:rFonts w:hint="eastAsia"/>
        </w:rPr>
        <w:t>作为普通函数调用</w:t>
      </w:r>
    </w:p>
    <w:p w:rsidR="002B6D89" w:rsidRPr="002B6D89" w:rsidRDefault="002B6D89" w:rsidP="002B6D89">
      <w:pPr>
        <w:rPr>
          <w:rFonts w:cs="Courier"/>
        </w:rPr>
      </w:pPr>
      <w:r w:rsidRPr="002B6D89">
        <w:rPr>
          <w:rFonts w:cs="Courier"/>
        </w:rPr>
        <w:t xml:space="preserve">Person("Greg", 27, "Doctor"); // </w:t>
      </w:r>
      <w:r w:rsidRPr="002B6D89">
        <w:rPr>
          <w:rFonts w:hint="eastAsia"/>
        </w:rPr>
        <w:t>添加到</w:t>
      </w:r>
      <w:r w:rsidRPr="002B6D89">
        <w:rPr>
          <w:rFonts w:cs="Courier"/>
        </w:rPr>
        <w:t>window</w:t>
      </w:r>
    </w:p>
    <w:p w:rsidR="002B6D89" w:rsidRPr="002B6D89" w:rsidRDefault="002B6D89" w:rsidP="002B6D89">
      <w:pPr>
        <w:rPr>
          <w:rFonts w:cs="Courier"/>
        </w:rPr>
      </w:pPr>
      <w:r w:rsidRPr="002B6D89">
        <w:rPr>
          <w:rFonts w:cs="Courier"/>
        </w:rPr>
        <w:t>window.sayName(); //"Greg"</w:t>
      </w:r>
    </w:p>
    <w:p w:rsidR="002B6D89" w:rsidRPr="002B6D89" w:rsidRDefault="002B6D89" w:rsidP="002B6D89">
      <w:r w:rsidRPr="002B6D89">
        <w:rPr>
          <w:rFonts w:cs="Courier"/>
        </w:rPr>
        <w:t xml:space="preserve">// </w:t>
      </w:r>
      <w:r w:rsidRPr="002B6D89">
        <w:rPr>
          <w:rFonts w:hint="eastAsia"/>
        </w:rPr>
        <w:t>在另一个对象的作用域中调用</w:t>
      </w:r>
    </w:p>
    <w:p w:rsidR="002B6D89" w:rsidRPr="002B6D89" w:rsidRDefault="002B6D89" w:rsidP="002B6D89">
      <w:pPr>
        <w:rPr>
          <w:rFonts w:cs="Courier"/>
        </w:rPr>
      </w:pPr>
      <w:r w:rsidRPr="002B6D89">
        <w:rPr>
          <w:rFonts w:cs="Courier"/>
        </w:rPr>
        <w:t>var o = new Object();</w:t>
      </w:r>
    </w:p>
    <w:p w:rsidR="002B6D89" w:rsidRPr="002B6D89" w:rsidRDefault="002B6D89" w:rsidP="002B6D89">
      <w:pPr>
        <w:rPr>
          <w:rFonts w:cs="Courier"/>
        </w:rPr>
      </w:pPr>
      <w:r w:rsidRPr="002B6D89">
        <w:rPr>
          <w:rFonts w:cs="Courier"/>
        </w:rPr>
        <w:t>Person.call(o, "Kristen", 25, "Nurse");</w:t>
      </w:r>
    </w:p>
    <w:p w:rsidR="002B6D89" w:rsidRPr="002B6D89" w:rsidRDefault="002B6D89" w:rsidP="002B6D89">
      <w:pPr>
        <w:rPr>
          <w:rFonts w:cs="Courier"/>
        </w:rPr>
      </w:pPr>
      <w:r w:rsidRPr="002B6D89">
        <w:rPr>
          <w:rFonts w:cs="Courier"/>
        </w:rPr>
        <w:t>o.sayName(); //"Kristen"</w:t>
      </w:r>
    </w:p>
    <w:p w:rsidR="00A50F24" w:rsidRDefault="002B6D89" w:rsidP="002B6D89">
      <w:pPr>
        <w:pStyle w:val="3"/>
      </w:pPr>
      <w:r w:rsidRPr="002B6D89">
        <w:rPr>
          <w:rFonts w:hint="eastAsia"/>
        </w:rPr>
        <w:t>构造函数的问题</w:t>
      </w:r>
    </w:p>
    <w:p w:rsidR="002B6D89" w:rsidRDefault="002B6D89" w:rsidP="002B6D89">
      <w:pPr>
        <w:ind w:firstLine="360"/>
      </w:pPr>
      <w:r w:rsidRPr="002B6D89">
        <w:rPr>
          <w:rFonts w:hint="eastAsia"/>
        </w:rPr>
        <w:t>使用构造函数的主要问题</w:t>
      </w:r>
      <w:r>
        <w:rPr>
          <w:rFonts w:hint="eastAsia"/>
        </w:rPr>
        <w:t>就是每个方法都要在每个实例上重新创建一遍。在前面的例子中，</w:t>
      </w:r>
      <w:r w:rsidRPr="002B6D89">
        <w:t xml:space="preserve">person1 </w:t>
      </w:r>
      <w:r w:rsidRPr="002B6D89">
        <w:rPr>
          <w:rFonts w:hint="eastAsia"/>
        </w:rPr>
        <w:t>和</w:t>
      </w:r>
      <w:r w:rsidRPr="002B6D89">
        <w:t>person2</w:t>
      </w:r>
      <w:r>
        <w:rPr>
          <w:rFonts w:ascii="Courier" w:hAnsi="Courier" w:cs="Courier"/>
          <w:sz w:val="18"/>
          <w:szCs w:val="18"/>
        </w:rPr>
        <w:t xml:space="preserve"> </w:t>
      </w:r>
      <w:r>
        <w:rPr>
          <w:rFonts w:hint="eastAsia"/>
        </w:rPr>
        <w:t>都有一个名为</w:t>
      </w:r>
      <w:r w:rsidRPr="002B6D89">
        <w:t>sayName()</w:t>
      </w:r>
      <w:r>
        <w:rPr>
          <w:rFonts w:hint="eastAsia"/>
        </w:rPr>
        <w:t>的方法，但那</w:t>
      </w:r>
    </w:p>
    <w:p w:rsidR="002B6D89" w:rsidRDefault="002B6D89" w:rsidP="002B6D89">
      <w:r>
        <w:rPr>
          <w:rFonts w:hint="eastAsia"/>
        </w:rPr>
        <w:lastRenderedPageBreak/>
        <w:t>两个方法不是同一个</w:t>
      </w:r>
      <w:r>
        <w:rPr>
          <w:rFonts w:ascii="Courier" w:hAnsi="Courier" w:cs="Courier"/>
          <w:sz w:val="18"/>
          <w:szCs w:val="18"/>
        </w:rPr>
        <w:t xml:space="preserve">Function </w:t>
      </w:r>
      <w:r>
        <w:rPr>
          <w:rFonts w:hint="eastAsia"/>
        </w:rPr>
        <w:t>的实例。不要忘了——</w:t>
      </w:r>
      <w:r>
        <w:rPr>
          <w:rFonts w:ascii="TimesNewRoman" w:eastAsia="TimesNewRoman" w:cs="TimesNewRoman"/>
        </w:rPr>
        <w:t xml:space="preserve">ECMAScript </w:t>
      </w:r>
      <w:r>
        <w:rPr>
          <w:rFonts w:hint="eastAsia"/>
        </w:rPr>
        <w:t>中的函数是对象，因此每定义一个函数，也就是实例化了一个对象。从逻辑角度讲，此时的构造函数也可以这样定义。</w:t>
      </w:r>
    </w:p>
    <w:tbl>
      <w:tblPr>
        <w:tblStyle w:val="a6"/>
        <w:tblW w:w="0" w:type="auto"/>
        <w:tblInd w:w="468" w:type="dxa"/>
        <w:tblLook w:val="04A0" w:firstRow="1" w:lastRow="0" w:firstColumn="1" w:lastColumn="0" w:noHBand="0" w:noVBand="1"/>
      </w:tblPr>
      <w:tblGrid>
        <w:gridCol w:w="8388"/>
      </w:tblGrid>
      <w:tr w:rsidR="002B6D89" w:rsidTr="002B6D89">
        <w:tc>
          <w:tcPr>
            <w:tcW w:w="8388" w:type="dxa"/>
          </w:tcPr>
          <w:p w:rsidR="002B6D89" w:rsidRDefault="002B6D89" w:rsidP="002B6D89">
            <w:pPr>
              <w:ind w:left="0"/>
            </w:pPr>
            <w:r>
              <w:t>function Person(name, age, job){</w:t>
            </w:r>
          </w:p>
          <w:p w:rsidR="002B6D89" w:rsidRDefault="002B6D89" w:rsidP="002B6D89">
            <w:pPr>
              <w:ind w:left="0"/>
            </w:pPr>
            <w:r>
              <w:t>this.name = name;</w:t>
            </w:r>
          </w:p>
          <w:p w:rsidR="002B6D89" w:rsidRDefault="002B6D89" w:rsidP="002B6D89">
            <w:pPr>
              <w:ind w:left="0"/>
            </w:pPr>
            <w:r>
              <w:t>this.age = age;</w:t>
            </w:r>
          </w:p>
          <w:p w:rsidR="002B6D89" w:rsidRDefault="002B6D89" w:rsidP="002B6D89">
            <w:pPr>
              <w:ind w:left="0"/>
            </w:pPr>
            <w:r>
              <w:t>this.job = job;</w:t>
            </w:r>
          </w:p>
          <w:p w:rsidR="002B6D89" w:rsidRDefault="002B6D89" w:rsidP="002B6D89">
            <w:pPr>
              <w:ind w:left="0"/>
            </w:pPr>
            <w:r>
              <w:t>this.sayName = new Function("alert(this.name)"); // 与声明函数在逻辑上是等价的</w:t>
            </w:r>
          </w:p>
          <w:p w:rsidR="002B6D89" w:rsidRDefault="002B6D89" w:rsidP="002B6D89">
            <w:pPr>
              <w:ind w:left="0"/>
            </w:pPr>
            <w:r>
              <w:t>}</w:t>
            </w:r>
          </w:p>
        </w:tc>
      </w:tr>
    </w:tbl>
    <w:p w:rsidR="002B6D89" w:rsidRDefault="002B6D89" w:rsidP="002B6D89">
      <w:r>
        <w:rPr>
          <w:rFonts w:hint="eastAsia"/>
        </w:rPr>
        <w:t>以这种方式创建函数，会导致不同的作用域链和标识符解析，但创建</w:t>
      </w:r>
      <w:r>
        <w:t>Function 新实例的机制仍然是相同的。因此，不同实例上的同名函数是不相等的</w:t>
      </w:r>
      <w:r>
        <w:rPr>
          <w:rFonts w:hint="eastAsia"/>
        </w:rPr>
        <w:t>。然而，创建两个完成同样任务的</w:t>
      </w:r>
      <w:r>
        <w:t>Function 实例的确没有必要；况且有this 对象在，根本不用在</w:t>
      </w:r>
      <w:r>
        <w:rPr>
          <w:rFonts w:hint="eastAsia"/>
        </w:rPr>
        <w:t>执行代码前就把函数绑定到特定对象上面。因此，大可像下面这样，通过把函数定义转移到构造函数外部来解决这个问题。</w:t>
      </w:r>
    </w:p>
    <w:tbl>
      <w:tblPr>
        <w:tblStyle w:val="a6"/>
        <w:tblW w:w="0" w:type="auto"/>
        <w:tblInd w:w="468" w:type="dxa"/>
        <w:tblLook w:val="04A0" w:firstRow="1" w:lastRow="0" w:firstColumn="1" w:lastColumn="0" w:noHBand="0" w:noVBand="1"/>
      </w:tblPr>
      <w:tblGrid>
        <w:gridCol w:w="8388"/>
      </w:tblGrid>
      <w:tr w:rsidR="002B6D89" w:rsidTr="002B6D89">
        <w:tc>
          <w:tcPr>
            <w:tcW w:w="8388" w:type="dxa"/>
          </w:tcPr>
          <w:p w:rsidR="002B6D89" w:rsidRDefault="002B6D89" w:rsidP="002B6D89">
            <w:pPr>
              <w:ind w:left="0"/>
            </w:pPr>
            <w:r>
              <w:t>function Person(name, age, job){</w:t>
            </w:r>
          </w:p>
          <w:p w:rsidR="002B6D89" w:rsidRDefault="002B6D89" w:rsidP="002B6D89">
            <w:pPr>
              <w:ind w:left="0"/>
            </w:pPr>
            <w:r>
              <w:t>this.name = name;</w:t>
            </w:r>
          </w:p>
          <w:p w:rsidR="002B6D89" w:rsidRDefault="002B6D89" w:rsidP="002B6D89">
            <w:pPr>
              <w:ind w:left="0"/>
            </w:pPr>
            <w:r>
              <w:t>this.age = age;</w:t>
            </w:r>
          </w:p>
          <w:p w:rsidR="002B6D89" w:rsidRDefault="002B6D89" w:rsidP="002B6D89">
            <w:pPr>
              <w:ind w:left="0"/>
            </w:pPr>
            <w:r>
              <w:t>this.job = job;</w:t>
            </w:r>
          </w:p>
          <w:p w:rsidR="002B6D89" w:rsidRDefault="002B6D89" w:rsidP="002B6D89">
            <w:pPr>
              <w:ind w:left="0"/>
            </w:pPr>
            <w:r>
              <w:t>this.sayName = sayName;</w:t>
            </w:r>
          </w:p>
          <w:p w:rsidR="002B6D89" w:rsidRDefault="002B6D89" w:rsidP="002B6D89">
            <w:pPr>
              <w:ind w:left="0"/>
            </w:pPr>
            <w:r>
              <w:t>}</w:t>
            </w:r>
          </w:p>
          <w:p w:rsidR="002B6D89" w:rsidRDefault="002B6D89" w:rsidP="002B6D89">
            <w:pPr>
              <w:ind w:left="0"/>
            </w:pPr>
            <w:r>
              <w:t>function sayName(){</w:t>
            </w:r>
          </w:p>
          <w:p w:rsidR="002B6D89" w:rsidRDefault="002B6D89" w:rsidP="002B6D89">
            <w:pPr>
              <w:ind w:left="0"/>
            </w:pPr>
            <w:r>
              <w:t>alert(this.name);</w:t>
            </w:r>
          </w:p>
          <w:p w:rsidR="002B6D89" w:rsidRDefault="002B6D89" w:rsidP="002B6D89">
            <w:pPr>
              <w:ind w:left="0"/>
            </w:pPr>
            <w:r>
              <w:t>}</w:t>
            </w:r>
          </w:p>
          <w:p w:rsidR="002B6D89" w:rsidRDefault="002B6D89" w:rsidP="002B6D89">
            <w:pPr>
              <w:ind w:left="0"/>
            </w:pPr>
            <w:r>
              <w:t>var person1 = new Person("Nicholas", 29, "Software Engineer");</w:t>
            </w:r>
          </w:p>
          <w:p w:rsidR="002B6D89" w:rsidRDefault="002B6D89" w:rsidP="002B6D89">
            <w:pPr>
              <w:ind w:left="0"/>
            </w:pPr>
            <w:r>
              <w:t>var person2 = new Person("Greg", 27, "Doctor");</w:t>
            </w:r>
          </w:p>
          <w:p w:rsidR="002B6D89" w:rsidRDefault="002B6D89" w:rsidP="002B6D89">
            <w:pPr>
              <w:ind w:left="0"/>
            </w:pPr>
            <w:r>
              <w:rPr>
                <w:rFonts w:hint="eastAsia"/>
              </w:rPr>
              <w:t>由于</w:t>
            </w:r>
            <w:r>
              <w:t>sayName 包含的是一个指向函数</w:t>
            </w:r>
            <w:r>
              <w:rPr>
                <w:rFonts w:hint="eastAsia"/>
              </w:rPr>
              <w:t>的指针，因此</w:t>
            </w:r>
            <w:r>
              <w:t>person1 和person2 对象就共享了在全局作用域中定义的同一个sayName()函数。这</w:t>
            </w:r>
            <w:r>
              <w:rPr>
                <w:rFonts w:hint="eastAsia"/>
              </w:rPr>
              <w:t>样做确实解决了两个函数做同一件事的问题，可是新问题又来了：在全局作用域中定义的函数实际上只</w:t>
            </w:r>
            <w:bookmarkStart w:id="0" w:name="_GoBack"/>
            <w:bookmarkEnd w:id="0"/>
            <w:r>
              <w:rPr>
                <w:rFonts w:hint="eastAsia"/>
              </w:rPr>
              <w:t>能被某个对象调用，这让全局作用域有点名不副实。而更让人无法</w:t>
            </w:r>
            <w:r>
              <w:rPr>
                <w:rFonts w:hint="eastAsia"/>
              </w:rPr>
              <w:lastRenderedPageBreak/>
              <w:t>接受的是：如果象需要定义很多方法，那么就要定义很多个全局函数，于是我们这个自定义的引用类型就丝毫没有封装性可言</w:t>
            </w:r>
          </w:p>
        </w:tc>
      </w:tr>
    </w:tbl>
    <w:p w:rsidR="002B6D89" w:rsidRDefault="002B6D89" w:rsidP="002B6D89"/>
    <w:p w:rsidR="002B6D89" w:rsidRDefault="00323FBE" w:rsidP="00323FBE">
      <w:pPr>
        <w:pStyle w:val="2"/>
      </w:pPr>
      <w:r w:rsidRPr="00323FBE">
        <w:rPr>
          <w:rFonts w:hint="eastAsia"/>
        </w:rPr>
        <w:t>原型模式</w:t>
      </w:r>
    </w:p>
    <w:p w:rsidR="00466C78" w:rsidRDefault="00896393" w:rsidP="00896393">
      <w:pPr>
        <w:ind w:firstLine="360"/>
      </w:pPr>
      <w:r>
        <w:rPr>
          <w:rFonts w:hint="eastAsia"/>
        </w:rPr>
        <w:t>我们创建的每个函数都有一个</w:t>
      </w:r>
      <w:r w:rsidRPr="00896393">
        <w:t>prototype</w:t>
      </w:r>
      <w:r w:rsidRPr="00896393">
        <w:rPr>
          <w:rFonts w:hint="eastAsia"/>
        </w:rPr>
        <w:t>（</w:t>
      </w:r>
      <w:r>
        <w:rPr>
          <w:rFonts w:hint="eastAsia"/>
        </w:rPr>
        <w:t>原型）属性，这个属性是一个指针，指向一个对象，而这个对象的用途是包含可以由特定类型的所有实例共享的属性和方法。如果按照字面意思来理解，那么</w:t>
      </w:r>
      <w:r>
        <w:rPr>
          <w:rFonts w:ascii="Courier" w:hAnsi="Courier" w:cs="Courier"/>
          <w:sz w:val="18"/>
          <w:szCs w:val="18"/>
        </w:rPr>
        <w:t xml:space="preserve">prototype </w:t>
      </w:r>
      <w:r>
        <w:rPr>
          <w:rFonts w:hint="eastAsia"/>
        </w:rPr>
        <w:t>就是通过调用构造函数而创建的那个对象实例的原型对象。使用原型对象的好处是可以让所有对象实例共享它所包含的属性和方法。换句话说，不必在构造函数中定义对象实例的信息，而是可以将这些信息直接添加到原型对象中。</w:t>
      </w:r>
    </w:p>
    <w:tbl>
      <w:tblPr>
        <w:tblStyle w:val="a6"/>
        <w:tblW w:w="0" w:type="auto"/>
        <w:tblInd w:w="468" w:type="dxa"/>
        <w:tblLook w:val="04A0" w:firstRow="1" w:lastRow="0" w:firstColumn="1" w:lastColumn="0" w:noHBand="0" w:noVBand="1"/>
      </w:tblPr>
      <w:tblGrid>
        <w:gridCol w:w="8388"/>
      </w:tblGrid>
      <w:tr w:rsidR="007474CC" w:rsidTr="007474CC">
        <w:tc>
          <w:tcPr>
            <w:tcW w:w="8388" w:type="dxa"/>
          </w:tcPr>
          <w:p w:rsidR="007474CC" w:rsidRDefault="007474CC" w:rsidP="007474CC">
            <w:pPr>
              <w:ind w:left="0"/>
            </w:pPr>
            <w:r>
              <w:t>function Person(){</w:t>
            </w:r>
          </w:p>
          <w:p w:rsidR="007474CC" w:rsidRDefault="007474CC" w:rsidP="007474CC">
            <w:pPr>
              <w:ind w:left="0"/>
            </w:pPr>
            <w:r>
              <w:t>}</w:t>
            </w:r>
          </w:p>
          <w:p w:rsidR="007474CC" w:rsidRDefault="007474CC" w:rsidP="007474CC">
            <w:pPr>
              <w:ind w:left="0"/>
            </w:pPr>
            <w:r>
              <w:t>Person.prototype.name = "Nicholas";</w:t>
            </w:r>
          </w:p>
          <w:p w:rsidR="007474CC" w:rsidRDefault="007474CC" w:rsidP="007474CC">
            <w:pPr>
              <w:ind w:left="0"/>
            </w:pPr>
            <w:r>
              <w:t>Person.prototype.age = 29;</w:t>
            </w:r>
          </w:p>
          <w:p w:rsidR="007474CC" w:rsidRDefault="007474CC" w:rsidP="007474CC">
            <w:pPr>
              <w:ind w:left="0"/>
            </w:pPr>
            <w:r>
              <w:t>Person.prototype.job = "Software Engineer";</w:t>
            </w:r>
          </w:p>
          <w:p w:rsidR="007474CC" w:rsidRDefault="007474CC" w:rsidP="007474CC">
            <w:pPr>
              <w:ind w:left="0"/>
            </w:pPr>
            <w:r>
              <w:t>Person.prototype.sayName = function(){</w:t>
            </w:r>
          </w:p>
          <w:p w:rsidR="007474CC" w:rsidRDefault="007474CC" w:rsidP="007474CC">
            <w:pPr>
              <w:ind w:left="0"/>
            </w:pPr>
            <w:r>
              <w:t>alert(this.name);</w:t>
            </w:r>
          </w:p>
          <w:p w:rsidR="007474CC" w:rsidRDefault="007474CC" w:rsidP="007474CC">
            <w:pPr>
              <w:ind w:left="0"/>
            </w:pPr>
            <w:r>
              <w:t>};</w:t>
            </w:r>
          </w:p>
          <w:p w:rsidR="007474CC" w:rsidRDefault="007474CC" w:rsidP="007474CC">
            <w:pPr>
              <w:ind w:left="0"/>
            </w:pPr>
            <w:r>
              <w:t>var person1 = new Person();</w:t>
            </w:r>
          </w:p>
          <w:p w:rsidR="007474CC" w:rsidRDefault="007474CC" w:rsidP="007474CC">
            <w:pPr>
              <w:ind w:left="0"/>
            </w:pPr>
            <w:r>
              <w:t>person1.sayName(); //"Nicholas"</w:t>
            </w:r>
          </w:p>
          <w:p w:rsidR="007474CC" w:rsidRDefault="007474CC" w:rsidP="007474CC">
            <w:pPr>
              <w:ind w:left="0"/>
            </w:pPr>
            <w:r>
              <w:t>var person2 = new Person();</w:t>
            </w:r>
          </w:p>
          <w:p w:rsidR="007474CC" w:rsidRDefault="007474CC" w:rsidP="007474CC">
            <w:pPr>
              <w:ind w:left="0"/>
            </w:pPr>
            <w:r>
              <w:t>person2.sayName(); //"Nicholas"</w:t>
            </w:r>
          </w:p>
          <w:p w:rsidR="007474CC" w:rsidRDefault="007474CC" w:rsidP="007474CC">
            <w:pPr>
              <w:ind w:left="0"/>
            </w:pPr>
            <w:r>
              <w:t>alert(person1.sayName == person2.sayName); //true</w:t>
            </w:r>
          </w:p>
          <w:p w:rsidR="00EB706F" w:rsidRDefault="00EB706F" w:rsidP="00EB706F">
            <w:pPr>
              <w:ind w:left="0"/>
            </w:pPr>
            <w:r>
              <w:rPr>
                <w:rFonts w:hint="eastAsia"/>
              </w:rPr>
              <w:t>但与构造函数模式不同的是，新对象的这些属性和方法是由所有实例共享的。换句话说，</w:t>
            </w:r>
            <w:r>
              <w:t>person1 和person2 访问的都是同一组属性和同一个sayName()函数。</w:t>
            </w:r>
          </w:p>
        </w:tc>
      </w:tr>
    </w:tbl>
    <w:p w:rsidR="007474CC" w:rsidRDefault="00EB706F" w:rsidP="00EB706F">
      <w:pPr>
        <w:pStyle w:val="3"/>
        <w:numPr>
          <w:ilvl w:val="0"/>
          <w:numId w:val="20"/>
        </w:numPr>
      </w:pPr>
      <w:r w:rsidRPr="00EB706F">
        <w:rPr>
          <w:rFonts w:hint="eastAsia"/>
        </w:rPr>
        <w:t>理解原型对象</w:t>
      </w:r>
    </w:p>
    <w:p w:rsidR="00EB706F" w:rsidRPr="00EB706F" w:rsidRDefault="00EB706F" w:rsidP="00EB706F"/>
    <w:p w:rsidR="004F7126" w:rsidRPr="004F7126" w:rsidRDefault="004F7126" w:rsidP="004F7126"/>
    <w:sectPr w:rsidR="004F7126" w:rsidRPr="004F7126" w:rsidSect="00C03A83">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F6" w:rsidRDefault="00C706F6" w:rsidP="00A10A78">
      <w:pPr>
        <w:spacing w:after="0"/>
      </w:pPr>
      <w:r>
        <w:separator/>
      </w:r>
    </w:p>
  </w:endnote>
  <w:endnote w:type="continuationSeparator" w:id="0">
    <w:p w:rsidR="00C706F6" w:rsidRDefault="00C706F6" w:rsidP="00A10A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918419"/>
      <w:docPartObj>
        <w:docPartGallery w:val="Page Numbers (Bottom of Page)"/>
        <w:docPartUnique/>
      </w:docPartObj>
    </w:sdtPr>
    <w:sdtEndPr/>
    <w:sdtContent>
      <w:p w:rsidR="00A10A78" w:rsidRDefault="00C706F6">
        <w:pPr>
          <w:pStyle w:val="a8"/>
          <w:jc w:val="right"/>
        </w:pPr>
        <w:r>
          <w:fldChar w:fldCharType="begin"/>
        </w:r>
        <w:r>
          <w:instrText xml:space="preserve"> PAGE   \* MERGEFORMAT </w:instrText>
        </w:r>
        <w:r>
          <w:fldChar w:fldCharType="separate"/>
        </w:r>
        <w:r w:rsidR="00587F3A">
          <w:rPr>
            <w:noProof/>
          </w:rPr>
          <w:t>8</w:t>
        </w:r>
        <w:r>
          <w:rPr>
            <w:noProof/>
          </w:rPr>
          <w:fldChar w:fldCharType="end"/>
        </w:r>
      </w:p>
    </w:sdtContent>
  </w:sdt>
  <w:p w:rsidR="00A10A78" w:rsidRDefault="00A10A7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F6" w:rsidRDefault="00C706F6" w:rsidP="00A10A78">
      <w:pPr>
        <w:spacing w:after="0"/>
      </w:pPr>
      <w:r>
        <w:separator/>
      </w:r>
    </w:p>
  </w:footnote>
  <w:footnote w:type="continuationSeparator" w:id="0">
    <w:p w:rsidR="00C706F6" w:rsidRDefault="00C706F6" w:rsidP="00A10A7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A6D25"/>
    <w:multiLevelType w:val="hybridMultilevel"/>
    <w:tmpl w:val="F4C4964A"/>
    <w:lvl w:ilvl="0" w:tplc="6F28C73E">
      <w:start w:val="1"/>
      <w:numFmt w:val="chineseCountingThousand"/>
      <w:pStyle w:val="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92057"/>
    <w:multiLevelType w:val="hybridMultilevel"/>
    <w:tmpl w:val="B2C237D4"/>
    <w:lvl w:ilvl="0" w:tplc="27AEBD4A">
      <w:start w:val="1"/>
      <w:numFmt w:val="decimal"/>
      <w:pStyle w:val="3"/>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86645"/>
    <w:multiLevelType w:val="hybridMultilevel"/>
    <w:tmpl w:val="65FCED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3E381D"/>
    <w:multiLevelType w:val="hybridMultilevel"/>
    <w:tmpl w:val="FBE41540"/>
    <w:lvl w:ilvl="0" w:tplc="5C9666AE">
      <w:start w:val="1"/>
      <w:numFmt w:val="decimal"/>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D2313"/>
    <w:multiLevelType w:val="hybridMultilevel"/>
    <w:tmpl w:val="6D0619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0"/>
  </w:num>
  <w:num w:numId="5">
    <w:abstractNumId w:val="3"/>
  </w:num>
  <w:num w:numId="6">
    <w:abstractNumId w:val="1"/>
  </w:num>
  <w:num w:numId="7">
    <w:abstractNumId w:val="0"/>
  </w:num>
  <w:num w:numId="8">
    <w:abstractNumId w:val="3"/>
  </w:num>
  <w:num w:numId="9">
    <w:abstractNumId w:val="1"/>
  </w:num>
  <w:num w:numId="10">
    <w:abstractNumId w:val="0"/>
  </w:num>
  <w:num w:numId="11">
    <w:abstractNumId w:val="3"/>
  </w:num>
  <w:num w:numId="12">
    <w:abstractNumId w:val="1"/>
  </w:num>
  <w:num w:numId="13">
    <w:abstractNumId w:val="0"/>
  </w:num>
  <w:num w:numId="14">
    <w:abstractNumId w:val="3"/>
  </w:num>
  <w:num w:numId="15">
    <w:abstractNumId w:val="1"/>
  </w:num>
  <w:num w:numId="16">
    <w:abstractNumId w:val="2"/>
  </w:num>
  <w:num w:numId="17">
    <w:abstractNumId w:val="4"/>
  </w:num>
  <w:num w:numId="18">
    <w:abstractNumId w:val="3"/>
    <w:lvlOverride w:ilvl="0">
      <w:startOverride w:val="1"/>
    </w:lvlOverride>
  </w:num>
  <w:num w:numId="19">
    <w:abstractNumId w:val="1"/>
    <w:lvlOverride w:ilvl="0">
      <w:startOverride w:val="1"/>
    </w:lvlOverride>
  </w:num>
  <w:num w:numId="2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2D2A"/>
    <w:rsid w:val="000E3D01"/>
    <w:rsid w:val="000F2053"/>
    <w:rsid w:val="00196FDE"/>
    <w:rsid w:val="002B6D89"/>
    <w:rsid w:val="002E2D2A"/>
    <w:rsid w:val="00323FBE"/>
    <w:rsid w:val="003D7A3A"/>
    <w:rsid w:val="00466C78"/>
    <w:rsid w:val="004F7126"/>
    <w:rsid w:val="00562410"/>
    <w:rsid w:val="00587F3A"/>
    <w:rsid w:val="005F5D57"/>
    <w:rsid w:val="007474CC"/>
    <w:rsid w:val="00812C9C"/>
    <w:rsid w:val="008261CD"/>
    <w:rsid w:val="00896393"/>
    <w:rsid w:val="008B5ACA"/>
    <w:rsid w:val="008C5117"/>
    <w:rsid w:val="00904415"/>
    <w:rsid w:val="0099619D"/>
    <w:rsid w:val="009D5000"/>
    <w:rsid w:val="009F1B75"/>
    <w:rsid w:val="00A10A78"/>
    <w:rsid w:val="00A50F24"/>
    <w:rsid w:val="00A92B85"/>
    <w:rsid w:val="00AA2DC9"/>
    <w:rsid w:val="00C03A83"/>
    <w:rsid w:val="00C706F6"/>
    <w:rsid w:val="00D24EDE"/>
    <w:rsid w:val="00D80E2B"/>
    <w:rsid w:val="00DB682A"/>
    <w:rsid w:val="00DB6FA6"/>
    <w:rsid w:val="00DE6E85"/>
    <w:rsid w:val="00E55135"/>
    <w:rsid w:val="00E8603F"/>
    <w:rsid w:val="00E9532D"/>
    <w:rsid w:val="00EB706F"/>
    <w:rsid w:val="00EF3DCE"/>
    <w:rsid w:val="00F37F94"/>
    <w:rsid w:val="00F9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B04504-116F-4201-9A8D-EA4B2F5B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ACA"/>
    <w:rPr>
      <w:rFonts w:ascii="微软雅黑" w:hAnsi="微软雅黑"/>
      <w:sz w:val="24"/>
    </w:rPr>
  </w:style>
  <w:style w:type="paragraph" w:styleId="1">
    <w:name w:val="heading 1"/>
    <w:basedOn w:val="a"/>
    <w:next w:val="a"/>
    <w:link w:val="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3">
    <w:name w:val="heading 3"/>
    <w:basedOn w:val="a"/>
    <w:next w:val="a"/>
    <w:link w:val="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5ACA"/>
    <w:rPr>
      <w:rFonts w:ascii="微软雅黑" w:eastAsiaTheme="majorEastAsia" w:hAnsi="微软雅黑" w:cstheme="majorBidi"/>
      <w:bCs/>
      <w:sz w:val="28"/>
      <w:szCs w:val="26"/>
    </w:rPr>
  </w:style>
  <w:style w:type="character" w:customStyle="1" w:styleId="1Char">
    <w:name w:val="标题 1 Char"/>
    <w:basedOn w:val="a0"/>
    <w:link w:val="1"/>
    <w:uiPriority w:val="9"/>
    <w:rsid w:val="008B5ACA"/>
    <w:rPr>
      <w:rFonts w:asciiTheme="majorHAnsi" w:eastAsiaTheme="majorEastAsia" w:hAnsiTheme="majorHAnsi" w:cstheme="majorBidi"/>
      <w:b/>
      <w:bCs/>
      <w:color w:val="365F91" w:themeColor="accent1" w:themeShade="BF"/>
      <w:sz w:val="32"/>
      <w:szCs w:val="28"/>
    </w:rPr>
  </w:style>
  <w:style w:type="paragraph" w:styleId="a3">
    <w:name w:val="Title"/>
    <w:basedOn w:val="a"/>
    <w:next w:val="a"/>
    <w:link w:val="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Char">
    <w:name w:val="标题 Char"/>
    <w:basedOn w:val="a0"/>
    <w:link w:val="a3"/>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a4">
    <w:name w:val="Document Map"/>
    <w:basedOn w:val="a"/>
    <w:link w:val="Char0"/>
    <w:uiPriority w:val="99"/>
    <w:semiHidden/>
    <w:unhideWhenUsed/>
    <w:rsid w:val="00DB6FA6"/>
    <w:pPr>
      <w:spacing w:after="0"/>
    </w:pPr>
    <w:rPr>
      <w:rFonts w:ascii="Tahoma" w:hAnsi="Tahoma" w:cs="Tahoma"/>
      <w:sz w:val="16"/>
      <w:szCs w:val="16"/>
    </w:rPr>
  </w:style>
  <w:style w:type="character" w:customStyle="1" w:styleId="Char0">
    <w:name w:val="文档结构图 Char"/>
    <w:basedOn w:val="a0"/>
    <w:link w:val="a4"/>
    <w:uiPriority w:val="99"/>
    <w:semiHidden/>
    <w:rsid w:val="00DB6FA6"/>
    <w:rPr>
      <w:rFonts w:ascii="Tahoma" w:hAnsi="Tahoma" w:cs="Tahoma"/>
      <w:sz w:val="16"/>
      <w:szCs w:val="16"/>
    </w:rPr>
  </w:style>
  <w:style w:type="character" w:customStyle="1" w:styleId="3Char">
    <w:name w:val="标题 3 Char"/>
    <w:basedOn w:val="a0"/>
    <w:link w:val="3"/>
    <w:uiPriority w:val="9"/>
    <w:rsid w:val="008B5ACA"/>
    <w:rPr>
      <w:rFonts w:ascii="微软雅黑" w:eastAsiaTheme="majorEastAsia" w:hAnsi="微软雅黑" w:cstheme="majorBidi"/>
      <w:bCs/>
      <w:color w:val="000000" w:themeColor="text1"/>
      <w:sz w:val="24"/>
    </w:rPr>
  </w:style>
  <w:style w:type="paragraph" w:styleId="a5">
    <w:name w:val="List Paragraph"/>
    <w:basedOn w:val="a"/>
    <w:uiPriority w:val="34"/>
    <w:qFormat/>
    <w:rsid w:val="008B5ACA"/>
    <w:pPr>
      <w:ind w:left="720"/>
      <w:contextualSpacing/>
    </w:pPr>
  </w:style>
  <w:style w:type="table" w:styleId="a6">
    <w:name w:val="Table Grid"/>
    <w:basedOn w:val="a1"/>
    <w:uiPriority w:val="59"/>
    <w:rsid w:val="004F712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Char1"/>
    <w:uiPriority w:val="99"/>
    <w:unhideWhenUsed/>
    <w:rsid w:val="00A10A78"/>
    <w:pPr>
      <w:tabs>
        <w:tab w:val="center" w:pos="4320"/>
        <w:tab w:val="right" w:pos="8640"/>
      </w:tabs>
      <w:spacing w:after="0"/>
    </w:pPr>
  </w:style>
  <w:style w:type="character" w:customStyle="1" w:styleId="Char1">
    <w:name w:val="页眉 Char"/>
    <w:basedOn w:val="a0"/>
    <w:link w:val="a7"/>
    <w:uiPriority w:val="99"/>
    <w:rsid w:val="00A10A78"/>
    <w:rPr>
      <w:rFonts w:ascii="微软雅黑" w:hAnsi="微软雅黑"/>
      <w:sz w:val="24"/>
    </w:rPr>
  </w:style>
  <w:style w:type="paragraph" w:styleId="a8">
    <w:name w:val="footer"/>
    <w:basedOn w:val="a"/>
    <w:link w:val="Char2"/>
    <w:uiPriority w:val="99"/>
    <w:unhideWhenUsed/>
    <w:rsid w:val="00A10A78"/>
    <w:pPr>
      <w:tabs>
        <w:tab w:val="center" w:pos="4320"/>
        <w:tab w:val="right" w:pos="8640"/>
      </w:tabs>
      <w:spacing w:after="0"/>
    </w:pPr>
  </w:style>
  <w:style w:type="character" w:customStyle="1" w:styleId="Char2">
    <w:name w:val="页脚 Char"/>
    <w:basedOn w:val="a0"/>
    <w:link w:val="a8"/>
    <w:uiPriority w:val="99"/>
    <w:rsid w:val="00A10A78"/>
    <w:rPr>
      <w:rFonts w:ascii="微软雅黑" w:hAnsi="微软雅黑"/>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1311</TotalTime>
  <Pages>10</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张小侠</cp:lastModifiedBy>
  <cp:revision>18</cp:revision>
  <dcterms:created xsi:type="dcterms:W3CDTF">2016-06-26T06:34:00Z</dcterms:created>
  <dcterms:modified xsi:type="dcterms:W3CDTF">2017-03-21T02:16:00Z</dcterms:modified>
</cp:coreProperties>
</file>