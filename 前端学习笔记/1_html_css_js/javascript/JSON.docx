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AA" w:rsidRDefault="00D410AA" w:rsidP="00D410AA">
      <w:pPr>
        <w:pStyle w:val="Title"/>
        <w:rPr>
          <w:rFonts w:hint="eastAsia"/>
        </w:rPr>
      </w:pPr>
      <w:r>
        <w:rPr>
          <w:rFonts w:hint="eastAsia"/>
        </w:rPr>
        <w:t>JSON</w:t>
      </w:r>
    </w:p>
    <w:p w:rsidR="001F5965" w:rsidRDefault="001F5965" w:rsidP="001F5965">
      <w:pPr>
        <w:pStyle w:val="Heading1"/>
        <w:rPr>
          <w:rFonts w:hint="eastAsia"/>
        </w:rPr>
      </w:pPr>
      <w:r w:rsidRPr="001F5965">
        <w:rPr>
          <w:rFonts w:hint="eastAsia"/>
        </w:rPr>
        <w:t>语法</w:t>
      </w:r>
    </w:p>
    <w:p w:rsidR="00D410AA" w:rsidRDefault="00D410AA" w:rsidP="00D410AA">
      <w:r>
        <w:t>JSON 的语法可以表示以下三种类型的值。</w:t>
      </w:r>
    </w:p>
    <w:p w:rsidR="00D410AA" w:rsidRDefault="00D410AA" w:rsidP="00B36207">
      <w:pPr>
        <w:pStyle w:val="ListParagraph"/>
        <w:numPr>
          <w:ilvl w:val="0"/>
          <w:numId w:val="16"/>
        </w:numPr>
      </w:pPr>
      <w:r>
        <w:t>简单值：使用与JavaScript 相同的语法，可以在JSON 中表示字符串、数值、布尔值和null。</w:t>
      </w:r>
      <w:r>
        <w:rPr>
          <w:rFonts w:hint="eastAsia"/>
        </w:rPr>
        <w:t>但</w:t>
      </w:r>
      <w:r>
        <w:t>JSON 不支持JavaScript 中的特殊值undefined。</w:t>
      </w:r>
    </w:p>
    <w:p w:rsidR="00D410AA" w:rsidRDefault="00D410AA" w:rsidP="00B36207">
      <w:pPr>
        <w:pStyle w:val="ListParagraph"/>
        <w:numPr>
          <w:ilvl w:val="0"/>
          <w:numId w:val="16"/>
        </w:numPr>
      </w:pPr>
      <w:r>
        <w:t>对象：对象作为一种复杂数据类型，表示的是一组无序的键值对儿。而每个键值对儿中的值可</w:t>
      </w:r>
      <w:r>
        <w:rPr>
          <w:rFonts w:hint="eastAsia"/>
        </w:rPr>
        <w:t>以是简单值，也可以是复杂数据类型的值。</w:t>
      </w:r>
    </w:p>
    <w:p w:rsidR="00D410AA" w:rsidRDefault="00D410AA" w:rsidP="00B36207">
      <w:pPr>
        <w:pStyle w:val="ListParagraph"/>
        <w:numPr>
          <w:ilvl w:val="0"/>
          <w:numId w:val="16"/>
        </w:numPr>
      </w:pPr>
      <w:r>
        <w:t>数组：数组也是一种复杂数据类型，表示一组有序的值的列表，可以通过数值索引来访问其中</w:t>
      </w:r>
      <w:r>
        <w:rPr>
          <w:rFonts w:hint="eastAsia"/>
        </w:rPr>
        <w:t>的值。数组的值也可以是任意类型——简单值、对象或数组。</w:t>
      </w:r>
    </w:p>
    <w:p w:rsidR="00B36207" w:rsidRDefault="00D410AA" w:rsidP="00A75AF5">
      <w:pPr>
        <w:ind w:firstLine="360"/>
        <w:rPr>
          <w:rFonts w:hint="eastAsia"/>
        </w:rPr>
      </w:pPr>
      <w:r>
        <w:t>JSON 不支持变量、函数或对象实例，它就是一种表示结构化数据的格式，虽然与JavaScript 中表示</w:t>
      </w:r>
      <w:r>
        <w:rPr>
          <w:rFonts w:hint="eastAsia"/>
        </w:rPr>
        <w:t>数据的某些语法相同，但它并不局限于</w:t>
      </w:r>
      <w:r>
        <w:t>JavaScript 的范畴。</w:t>
      </w:r>
    </w:p>
    <w:p w:rsidR="00A75AF5" w:rsidRDefault="00A75AF5" w:rsidP="00A75AF5">
      <w:pPr>
        <w:pStyle w:val="Heading2"/>
      </w:pPr>
      <w:r>
        <w:rPr>
          <w:rFonts w:hint="eastAsia"/>
        </w:rPr>
        <w:t>简单值</w:t>
      </w:r>
    </w:p>
    <w:p w:rsidR="00A75AF5" w:rsidRDefault="00A75AF5" w:rsidP="00A75AF5">
      <w:r>
        <w:rPr>
          <w:rFonts w:hint="eastAsia"/>
        </w:rPr>
        <w:t>最简单的</w:t>
      </w:r>
      <w:r>
        <w:t xml:space="preserve"> JSON 数据形式就是简单值。例如，下面这个值是有效的 JSON 数据：</w:t>
      </w:r>
    </w:p>
    <w:p w:rsidR="00A75AF5" w:rsidRDefault="00A75AF5" w:rsidP="00A75AF5">
      <w:r>
        <w:rPr>
          <w:rFonts w:hint="eastAsia"/>
        </w:rPr>
        <w:t>5</w:t>
      </w:r>
      <w:r>
        <w:rPr>
          <w:rFonts w:hint="eastAsia"/>
        </w:rPr>
        <w:t>这是</w:t>
      </w:r>
      <w:r>
        <w:t xml:space="preserve"> JSON 表示数值 5 的方式。类似地，下面是 JSON 表示字符串的方式：</w:t>
      </w:r>
    </w:p>
    <w:p w:rsidR="00A75AF5" w:rsidRDefault="00A75AF5" w:rsidP="00A75AF5">
      <w:r>
        <w:t>"Hello world!"</w:t>
      </w:r>
      <w:r>
        <w:t xml:space="preserve">JavaScript 字符串与 JSON 字符串的最大区别在于， </w:t>
      </w:r>
      <w:r w:rsidRPr="00A75AF5">
        <w:rPr>
          <w:color w:val="FF0000"/>
        </w:rPr>
        <w:t>JSON 字符串必须使用双引号</w:t>
      </w:r>
      <w:r>
        <w:t>（单引号会导致语</w:t>
      </w:r>
      <w:r>
        <w:rPr>
          <w:rFonts w:hint="eastAsia"/>
        </w:rPr>
        <w:t>法错误）。布尔值和</w:t>
      </w:r>
      <w:r>
        <w:t xml:space="preserve"> null 也是有效的 JSON 形式。但是，在实际应用中， JSON 更多地用来表示更复杂的数据</w:t>
      </w:r>
    </w:p>
    <w:p w:rsidR="001F5965" w:rsidRDefault="00A75AF5" w:rsidP="00A75AF5">
      <w:pPr>
        <w:rPr>
          <w:rFonts w:hint="eastAsia"/>
        </w:rPr>
      </w:pPr>
      <w:r>
        <w:rPr>
          <w:rFonts w:hint="eastAsia"/>
        </w:rPr>
        <w:t>结构，而简单值只是整个数据结构中的一部分。</w:t>
      </w:r>
    </w:p>
    <w:p w:rsidR="001F5965" w:rsidRDefault="001F5965" w:rsidP="00D410AA">
      <w:pPr>
        <w:rPr>
          <w:rFonts w:hint="eastAsia"/>
        </w:rPr>
      </w:pPr>
    </w:p>
    <w:p w:rsidR="00A75AF5" w:rsidRDefault="00A75AF5" w:rsidP="00A75AF5">
      <w:pPr>
        <w:pStyle w:val="Heading2"/>
        <w:rPr>
          <w:rFonts w:hint="eastAsia"/>
        </w:rPr>
      </w:pPr>
      <w:r w:rsidRPr="00A75AF5">
        <w:rPr>
          <w:rFonts w:hint="eastAsia"/>
        </w:rPr>
        <w:t>对象</w:t>
      </w:r>
    </w:p>
    <w:p w:rsidR="00083590" w:rsidRDefault="00083590" w:rsidP="00083590">
      <w:pPr>
        <w:ind w:firstLine="360"/>
      </w:pPr>
      <w:r>
        <w:rPr>
          <w:rFonts w:ascii="TimesNewRoman" w:eastAsia="TimesNewRoman" w:cs="TimesNewRoman"/>
        </w:rPr>
        <w:t xml:space="preserve">JSON </w:t>
      </w:r>
      <w:r>
        <w:rPr>
          <w:rFonts w:hint="eastAsia"/>
        </w:rPr>
        <w:t>中的对象与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字面量稍微有一些不同。下面是一个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中的对象字面量：</w:t>
      </w:r>
    </w:p>
    <w:p w:rsidR="00083590" w:rsidRDefault="00083590" w:rsidP="00083590">
      <w:r>
        <w:t>var person = {</w:t>
      </w:r>
    </w:p>
    <w:p w:rsidR="00083590" w:rsidRDefault="00083590" w:rsidP="00083590">
      <w:r>
        <w:t>name: "Nicholas",</w:t>
      </w:r>
    </w:p>
    <w:p w:rsidR="00083590" w:rsidRDefault="00083590" w:rsidP="00083590">
      <w:r>
        <w:lastRenderedPageBreak/>
        <w:t>age: 29</w:t>
      </w:r>
    </w:p>
    <w:p w:rsidR="00083590" w:rsidRDefault="00083590" w:rsidP="00083590">
      <w:r>
        <w:t>};</w:t>
      </w:r>
    </w:p>
    <w:p w:rsidR="00083590" w:rsidRDefault="00083590" w:rsidP="00083590">
      <w:r>
        <w:rPr>
          <w:rFonts w:hint="eastAsia"/>
        </w:rPr>
        <w:t>这虽然是开发人员在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中创建对象字面量的标准方式，但</w:t>
      </w:r>
      <w:r>
        <w:rPr>
          <w:rFonts w:ascii="TimesNewRoman" w:eastAsia="TimesNewRoman" w:cs="TimesNewRoman"/>
        </w:rPr>
        <w:t xml:space="preserve">JSON </w:t>
      </w:r>
      <w:r>
        <w:rPr>
          <w:rFonts w:hint="eastAsia"/>
        </w:rPr>
        <w:t>中的对象要求给属性加引号。实际上，在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中，前面的对象字面量完全可以写成下面这样：</w:t>
      </w:r>
    </w:p>
    <w:p w:rsidR="00083590" w:rsidRDefault="00083590" w:rsidP="00083590">
      <w:r>
        <w:t>var object = {</w:t>
      </w:r>
    </w:p>
    <w:p w:rsidR="00083590" w:rsidRDefault="00083590" w:rsidP="00083590">
      <w:r>
        <w:rPr>
          <w:rFonts w:ascii="Courier-Bold" w:hAnsi="Courier-Bold" w:cs="Courier-Bold"/>
          <w:b/>
          <w:bCs/>
        </w:rPr>
        <w:t>"name"</w:t>
      </w:r>
      <w:r>
        <w:t>: "Nicholas",</w:t>
      </w:r>
    </w:p>
    <w:p w:rsidR="00083590" w:rsidRDefault="00083590" w:rsidP="00083590">
      <w:r>
        <w:rPr>
          <w:rFonts w:ascii="Courier-Bold" w:hAnsi="Courier-Bold" w:cs="Courier-Bold"/>
          <w:b/>
          <w:bCs/>
        </w:rPr>
        <w:t>"age"</w:t>
      </w:r>
      <w:r>
        <w:t>: 29</w:t>
      </w:r>
    </w:p>
    <w:p w:rsidR="00083590" w:rsidRDefault="00083590" w:rsidP="00083590">
      <w:r>
        <w:t>};</w:t>
      </w:r>
    </w:p>
    <w:p w:rsidR="00083590" w:rsidRDefault="00083590" w:rsidP="00083590">
      <w:r>
        <w:rPr>
          <w:rFonts w:ascii="TimesNewRoman" w:eastAsia="TimesNewRoman" w:cs="TimesNewRoman"/>
        </w:rPr>
        <w:t xml:space="preserve">JSON </w:t>
      </w:r>
      <w:r>
        <w:rPr>
          <w:rFonts w:hint="eastAsia"/>
        </w:rPr>
        <w:t>表示上述对象的方式如下：</w:t>
      </w:r>
    </w:p>
    <w:p w:rsidR="00083590" w:rsidRDefault="00083590" w:rsidP="00083590">
      <w:r>
        <w:t>{</w:t>
      </w:r>
    </w:p>
    <w:p w:rsidR="00083590" w:rsidRDefault="00083590" w:rsidP="00083590">
      <w:r>
        <w:t>"name": "Nicholas",</w:t>
      </w:r>
    </w:p>
    <w:p w:rsidR="00083590" w:rsidRDefault="00083590" w:rsidP="00083590">
      <w:r>
        <w:t>"age": 29</w:t>
      </w:r>
    </w:p>
    <w:p w:rsidR="00083590" w:rsidRDefault="00083590" w:rsidP="00083590">
      <w:r>
        <w:t>}</w:t>
      </w:r>
    </w:p>
    <w:p w:rsidR="00A75AF5" w:rsidRDefault="00083590" w:rsidP="00083590">
      <w:pPr>
        <w:rPr>
          <w:rFonts w:hint="eastAsia"/>
        </w:rPr>
      </w:pPr>
      <w:r>
        <w:rPr>
          <w:rFonts w:hint="eastAsia"/>
        </w:rPr>
        <w:t>与</w:t>
      </w:r>
      <w:r>
        <w:t>JavaScript</w:t>
      </w:r>
      <w:r>
        <w:rPr>
          <w:rFonts w:hint="eastAsia"/>
        </w:rPr>
        <w:t>的对象字面量相比，</w:t>
      </w:r>
      <w:r>
        <w:t>JSON 对象有两个地方不一样。首先，</w:t>
      </w:r>
      <w:r w:rsidRPr="00083590">
        <w:rPr>
          <w:color w:val="FF0000"/>
        </w:rPr>
        <w:t>没有声明变量</w:t>
      </w:r>
      <w:r>
        <w:t>（JSON 中没</w:t>
      </w:r>
      <w:r>
        <w:rPr>
          <w:rFonts w:hint="eastAsia"/>
        </w:rPr>
        <w:t>有变量的概念）。其次，</w:t>
      </w:r>
      <w:r w:rsidRPr="00083590">
        <w:rPr>
          <w:rFonts w:hint="eastAsia"/>
          <w:color w:val="FF0000"/>
        </w:rPr>
        <w:t>没有末尾的分号</w:t>
      </w:r>
      <w:r>
        <w:rPr>
          <w:rFonts w:hint="eastAsia"/>
        </w:rPr>
        <w:t>（因为这不是</w:t>
      </w:r>
      <w:r>
        <w:t>JavaScript 语句，所以不需要分号）。</w:t>
      </w:r>
    </w:p>
    <w:p w:rsidR="00083590" w:rsidRDefault="00083590" w:rsidP="00083590">
      <w:pPr>
        <w:rPr>
          <w:rFonts w:hint="eastAsia"/>
        </w:rPr>
      </w:pPr>
    </w:p>
    <w:p w:rsidR="00083590" w:rsidRDefault="00083590" w:rsidP="00083590">
      <w:pPr>
        <w:pStyle w:val="Heading2"/>
        <w:rPr>
          <w:rFonts w:hint="eastAsia"/>
        </w:rPr>
      </w:pPr>
      <w:r w:rsidRPr="00083590">
        <w:rPr>
          <w:rFonts w:hint="eastAsia"/>
        </w:rPr>
        <w:t>数组</w:t>
      </w:r>
    </w:p>
    <w:p w:rsidR="00083590" w:rsidRDefault="00660670" w:rsidP="00660670">
      <w:pPr>
        <w:rPr>
          <w:rFonts w:hint="eastAsia"/>
        </w:rPr>
      </w:pPr>
      <w:r>
        <w:rPr>
          <w:rFonts w:ascii="TimesNewRoman" w:eastAsia="TimesNewRoman" w:cs="TimesNewRoman"/>
        </w:rPr>
        <w:t xml:space="preserve">JSON </w:t>
      </w:r>
      <w:r>
        <w:rPr>
          <w:rFonts w:hint="eastAsia"/>
        </w:rPr>
        <w:t>中的第二种复杂数据类型是数组。</w:t>
      </w:r>
      <w:r>
        <w:rPr>
          <w:rFonts w:ascii="TimesNewRoman" w:eastAsia="TimesNewRoman" w:cs="TimesNewRoman"/>
        </w:rPr>
        <w:t xml:space="preserve">JSON </w:t>
      </w:r>
      <w:r>
        <w:rPr>
          <w:rFonts w:hint="eastAsia"/>
        </w:rPr>
        <w:t>数组采用的就是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中的数组字面量形式。例如，下面是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中的数组字面量：</w:t>
      </w:r>
    </w:p>
    <w:p w:rsidR="00660670" w:rsidRDefault="00660670" w:rsidP="00660670">
      <w:pPr>
        <w:rPr>
          <w:rFonts w:hint="eastAsia"/>
        </w:rPr>
      </w:pPr>
      <w:r w:rsidRPr="00660670">
        <w:t>var values = [25, "hi", true];</w:t>
      </w:r>
    </w:p>
    <w:p w:rsidR="00660670" w:rsidRDefault="00660670" w:rsidP="00660670">
      <w:pPr>
        <w:rPr>
          <w:rFonts w:hint="eastAsia"/>
        </w:rPr>
      </w:pPr>
      <w:r>
        <w:rPr>
          <w:rFonts w:hint="eastAsia"/>
        </w:rPr>
        <w:t>在</w:t>
      </w:r>
      <w:r>
        <w:t>JSON 中，可以采用同样的语法表示同一个数组：[25, "hi", true]</w:t>
      </w:r>
    </w:p>
    <w:p w:rsidR="00660670" w:rsidRDefault="00660670" w:rsidP="00660670">
      <w:pPr>
        <w:rPr>
          <w:rFonts w:hint="eastAsia"/>
        </w:rPr>
      </w:pPr>
      <w:r>
        <w:rPr>
          <w:rFonts w:hint="eastAsia"/>
        </w:rPr>
        <w:t>同样要注意，</w:t>
      </w:r>
      <w:r>
        <w:t>JSON 数组也没有变量和分号。把数组和对象结合起来，可以构成更复杂的数据集合，</w:t>
      </w:r>
      <w:r>
        <w:rPr>
          <w:rFonts w:hint="eastAsia"/>
        </w:rPr>
        <w:t>例如：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60670" w:rsidTr="00660670">
        <w:tc>
          <w:tcPr>
            <w:tcW w:w="8388" w:type="dxa"/>
          </w:tcPr>
          <w:p w:rsidR="00660670" w:rsidRDefault="00660670" w:rsidP="00660670">
            <w:pPr>
              <w:ind w:left="0"/>
            </w:pPr>
            <w:r>
              <w:t>[{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"title" : "Professional JavaScript",</w:t>
            </w:r>
          </w:p>
          <w:p w:rsidR="00660670" w:rsidRDefault="00660670" w:rsidP="00660670">
            <w:pPr>
              <w:ind w:left="0"/>
            </w:pPr>
            <w:r>
              <w:lastRenderedPageBreak/>
              <w:tab/>
            </w:r>
            <w:r>
              <w:tab/>
              <w:t>"authors" : [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"Nicholas C. Zakas"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],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edition : 3,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year : 2011</w:t>
            </w:r>
          </w:p>
          <w:p w:rsidR="00660670" w:rsidRDefault="00660670" w:rsidP="00660670">
            <w:pPr>
              <w:ind w:left="0"/>
            </w:pPr>
            <w:r>
              <w:tab/>
              <w:t>}, {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"title" : "Professional JavaScript",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"authors" : [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"Nicholas C. Zakas"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],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edition : 2,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year : 2009</w:t>
            </w:r>
          </w:p>
          <w:p w:rsidR="00660670" w:rsidRDefault="00660670" w:rsidP="00660670">
            <w:pPr>
              <w:ind w:left="0"/>
            </w:pPr>
            <w:r>
              <w:tab/>
              <w:t>}, {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"title" : "Professional Ajax",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"authors" : [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"Nicholas C. Zakas",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"Jeremy McPeak",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"Joe Fawcett"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],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edition : 2,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year : 2008</w:t>
            </w:r>
          </w:p>
          <w:p w:rsidR="00660670" w:rsidRDefault="00660670" w:rsidP="00660670">
            <w:pPr>
              <w:ind w:left="0"/>
            </w:pPr>
            <w:r>
              <w:tab/>
              <w:t>}, {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"title" : "Professional Ajax",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"authors" : [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"Nicholas C. Zakas",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"Jeremy McPeak",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"Joe Fawcett"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],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edition : 1,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year : 2007</w:t>
            </w:r>
          </w:p>
          <w:p w:rsidR="00660670" w:rsidRDefault="00660670" w:rsidP="00660670">
            <w:pPr>
              <w:ind w:left="0"/>
            </w:pPr>
            <w:r>
              <w:tab/>
              <w:t>}, {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"title" : "Professional JavaScript",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"authors" : [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</w:r>
            <w:r>
              <w:tab/>
              <w:t>"Nicholas C. Zakas"</w:t>
            </w:r>
          </w:p>
          <w:p w:rsidR="00660670" w:rsidRDefault="00660670" w:rsidP="00660670">
            <w:pPr>
              <w:ind w:left="0"/>
            </w:pPr>
            <w:r>
              <w:lastRenderedPageBreak/>
              <w:tab/>
            </w:r>
            <w:r>
              <w:tab/>
              <w:t>],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edition : 1,</w:t>
            </w:r>
          </w:p>
          <w:p w:rsidR="00660670" w:rsidRDefault="00660670" w:rsidP="00660670">
            <w:pPr>
              <w:ind w:left="0"/>
            </w:pPr>
            <w:r>
              <w:tab/>
            </w:r>
            <w:r>
              <w:tab/>
              <w:t>year : 2006</w:t>
            </w:r>
          </w:p>
          <w:p w:rsidR="00660670" w:rsidRDefault="00660670" w:rsidP="00660670">
            <w:pPr>
              <w:ind w:left="0"/>
            </w:pPr>
            <w:r>
              <w:tab/>
              <w:t>}</w:t>
            </w:r>
          </w:p>
          <w:p w:rsidR="00660670" w:rsidRDefault="00660670" w:rsidP="00660670">
            <w:pPr>
              <w:ind w:left="0"/>
              <w:rPr>
                <w:rFonts w:hint="eastAsia"/>
              </w:rPr>
            </w:pPr>
            <w:r>
              <w:t>]</w:t>
            </w:r>
          </w:p>
        </w:tc>
      </w:tr>
    </w:tbl>
    <w:p w:rsidR="00660670" w:rsidRDefault="00660670" w:rsidP="00660670">
      <w:pPr>
        <w:rPr>
          <w:rFonts w:hint="eastAsia"/>
        </w:rPr>
      </w:pPr>
    </w:p>
    <w:p w:rsidR="001F5965" w:rsidRDefault="001F5965" w:rsidP="001F5965">
      <w:pPr>
        <w:pStyle w:val="Heading1"/>
        <w:rPr>
          <w:rFonts w:hint="eastAsia"/>
        </w:rPr>
      </w:pPr>
      <w:r w:rsidRPr="001F5965">
        <w:rPr>
          <w:rFonts w:hint="eastAsia"/>
        </w:rPr>
        <w:t>解析与序列化</w:t>
      </w:r>
    </w:p>
    <w:p w:rsidR="00660670" w:rsidRDefault="00660670" w:rsidP="00660670">
      <w:pPr>
        <w:pStyle w:val="Heading2"/>
        <w:numPr>
          <w:ilvl w:val="0"/>
          <w:numId w:val="17"/>
        </w:numPr>
        <w:rPr>
          <w:rFonts w:ascii="黑体" w:eastAsia="黑体" w:cs="黑体" w:hint="eastAsia"/>
        </w:rPr>
      </w:pPr>
      <w:r>
        <w:t>JSON</w:t>
      </w:r>
      <w:r w:rsidRPr="00660670">
        <w:rPr>
          <w:rFonts w:ascii="黑体" w:eastAsia="黑体" w:cs="黑体" w:hint="eastAsia"/>
        </w:rPr>
        <w:t>对象</w:t>
      </w:r>
    </w:p>
    <w:p w:rsidR="001A6D56" w:rsidRDefault="001A6D56" w:rsidP="001A6D56">
      <w:pPr>
        <w:ind w:firstLine="360"/>
        <w:rPr>
          <w:rFonts w:hint="eastAsia"/>
        </w:rPr>
      </w:pPr>
      <w:r>
        <w:t xml:space="preserve">ECMAScript 5 </w:t>
      </w:r>
      <w:r>
        <w:rPr>
          <w:rFonts w:ascii="FZSSJW--GB1-0" w:eastAsia="FZSSJW--GB1-0" w:cs="FZSSJW--GB1-0" w:hint="eastAsia"/>
        </w:rPr>
        <w:t>对解析</w:t>
      </w:r>
      <w:r>
        <w:t xml:space="preserve">JSON </w:t>
      </w:r>
      <w:r>
        <w:rPr>
          <w:rFonts w:ascii="FZSSJW--GB1-0" w:eastAsia="FZSSJW--GB1-0" w:cs="FZSSJW--GB1-0" w:hint="eastAsia"/>
        </w:rPr>
        <w:t>的行为进行规范，定义了全局对象</w:t>
      </w:r>
      <w:r w:rsidRPr="001A6D56">
        <w:t>JSON</w:t>
      </w:r>
      <w:r>
        <w:rPr>
          <w:rFonts w:ascii="FZSSJW--GB1-0" w:eastAsia="FZSSJW--GB1-0" w:cs="FZSSJW--GB1-0" w:hint="eastAsia"/>
        </w:rPr>
        <w:t>。支持这个对象的浏览器有</w:t>
      </w:r>
      <w:r>
        <w:t>IE 8+</w:t>
      </w:r>
      <w:r>
        <w:rPr>
          <w:rFonts w:ascii="FZSSJW--GB1-0" w:eastAsia="FZSSJW--GB1-0" w:cs="FZSSJW--GB1-0" w:hint="eastAsia"/>
        </w:rPr>
        <w:t>、</w:t>
      </w:r>
      <w:r>
        <w:t>Firefox 3.5+</w:t>
      </w:r>
      <w:r>
        <w:rPr>
          <w:rFonts w:ascii="FZSSJW--GB1-0" w:eastAsia="FZSSJW--GB1-0" w:cs="FZSSJW--GB1-0" w:hint="eastAsia"/>
        </w:rPr>
        <w:t>、</w:t>
      </w:r>
      <w:r>
        <w:t>Safari 4+</w:t>
      </w:r>
      <w:r>
        <w:rPr>
          <w:rFonts w:ascii="FZSSJW--GB1-0" w:eastAsia="FZSSJW--GB1-0" w:cs="FZSSJW--GB1-0" w:hint="eastAsia"/>
        </w:rPr>
        <w:t>、</w:t>
      </w:r>
      <w:r>
        <w:t>Chrome</w:t>
      </w:r>
      <w:r>
        <w:rPr>
          <w:rFonts w:ascii="FZSSJW--GB1-0" w:eastAsia="FZSSJW--GB1-0" w:cs="FZSSJW--GB1-0" w:hint="eastAsia"/>
        </w:rPr>
        <w:t>和</w:t>
      </w:r>
      <w:r>
        <w:t>Opera 10.5+</w:t>
      </w:r>
      <w:r>
        <w:rPr>
          <w:rFonts w:ascii="FZSSJW--GB1-0" w:eastAsia="FZSSJW--GB1-0" w:cs="FZSSJW--GB1-0" w:hint="eastAsia"/>
        </w:rPr>
        <w:t>。</w:t>
      </w:r>
      <w:r w:rsidRPr="001A6D56">
        <w:t>JSON 对象有两个方法：stringify()和parse()。在最简单的情况下，这两个方法分别用于把JavaScript 对象序列化为JSON 字符串和把JSON 字符串解析为原生JavaScript 值。</w:t>
      </w:r>
    </w:p>
    <w:p w:rsidR="001A6D56" w:rsidRDefault="001A6D56" w:rsidP="001A6D56">
      <w:pPr>
        <w:ind w:firstLine="360"/>
        <w:rPr>
          <w:rFonts w:hint="eastAsia"/>
        </w:rPr>
      </w:pPr>
      <w:r>
        <w:rPr>
          <w:rFonts w:hint="eastAsia"/>
        </w:rPr>
        <w:t>在序列化</w:t>
      </w:r>
      <w:r>
        <w:t>JavaScript 对象时，所有函数及原型成员都会被有意忽略，不体现在结果中。此外，值为undefined 的任何属性也都会被跳过。结果中最终都是值为有效JSON 数据类型的实例属性。</w:t>
      </w:r>
    </w:p>
    <w:p w:rsidR="001A6D56" w:rsidRDefault="001A6D56" w:rsidP="001A6D56">
      <w:pPr>
        <w:ind w:firstLine="360"/>
      </w:pPr>
      <w:r>
        <w:rPr>
          <w:rFonts w:hint="eastAsia"/>
        </w:rPr>
        <w:t>将</w:t>
      </w:r>
      <w:r>
        <w:t>JSON 字符串直接传递给JSON.parse()就可以得到相应的JavaScript 值。例如，使用下列代码</w:t>
      </w:r>
      <w:r>
        <w:rPr>
          <w:rFonts w:hint="eastAsia"/>
        </w:rPr>
        <w:t>就可以创建与</w:t>
      </w:r>
      <w:r>
        <w:t>book 类似的对象：</w:t>
      </w:r>
    </w:p>
    <w:p w:rsidR="001A6D56" w:rsidRDefault="001A6D56" w:rsidP="001A6D56">
      <w:pPr>
        <w:ind w:firstLine="360"/>
      </w:pPr>
      <w:r>
        <w:t>var bookCopy = JSON.parse(jsonText);</w:t>
      </w:r>
    </w:p>
    <w:p w:rsidR="001A6D56" w:rsidRDefault="001A6D56" w:rsidP="001A6D56">
      <w:pPr>
        <w:rPr>
          <w:rFonts w:hint="eastAsia"/>
        </w:rPr>
      </w:pPr>
      <w:r>
        <w:rPr>
          <w:rFonts w:hint="eastAsia"/>
        </w:rPr>
        <w:t>注意，虽然</w:t>
      </w:r>
      <w:r>
        <w:t>book 与bookCopy 具有相同的属性，但它们是两个独立的、没有任何关系的对象。</w:t>
      </w:r>
      <w:r>
        <w:rPr>
          <w:rFonts w:hint="eastAsia"/>
        </w:rPr>
        <w:t>如果传给</w:t>
      </w:r>
      <w:r>
        <w:t>JSON.parse()的字符串不是有效的JSON，该方法会抛出错误。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A6D56" w:rsidTr="001A6D56">
        <w:tc>
          <w:tcPr>
            <w:tcW w:w="8388" w:type="dxa"/>
          </w:tcPr>
          <w:p w:rsidR="001A6D56" w:rsidRDefault="001A6D56" w:rsidP="001A6D56">
            <w:pPr>
              <w:ind w:left="0"/>
            </w:pPr>
            <w:r>
              <w:t>var book = {</w:t>
            </w:r>
          </w:p>
          <w:p w:rsidR="001A6D56" w:rsidRDefault="001A6D56" w:rsidP="001A6D56">
            <w:pPr>
              <w:ind w:left="0"/>
            </w:pPr>
            <w:r>
              <w:t>title: "Professional JavaScript",</w:t>
            </w:r>
          </w:p>
          <w:p w:rsidR="001A6D56" w:rsidRDefault="001A6D56" w:rsidP="001A6D56">
            <w:pPr>
              <w:ind w:left="0"/>
            </w:pPr>
            <w:r>
              <w:t>authors: [</w:t>
            </w:r>
          </w:p>
          <w:p w:rsidR="001A6D56" w:rsidRDefault="001A6D56" w:rsidP="001A6D56">
            <w:pPr>
              <w:ind w:left="0"/>
            </w:pPr>
            <w:r>
              <w:t>"Nicholas C. Zakas"</w:t>
            </w:r>
          </w:p>
          <w:p w:rsidR="001A6D56" w:rsidRDefault="001A6D56" w:rsidP="001A6D56">
            <w:pPr>
              <w:ind w:left="0"/>
            </w:pPr>
            <w:r>
              <w:t>],</w:t>
            </w:r>
          </w:p>
          <w:p w:rsidR="001A6D56" w:rsidRDefault="001A6D56" w:rsidP="001A6D56">
            <w:pPr>
              <w:ind w:left="0"/>
            </w:pPr>
            <w:r>
              <w:t>edition: 3,</w:t>
            </w:r>
          </w:p>
          <w:p w:rsidR="001A6D56" w:rsidRDefault="001A6D56" w:rsidP="001A6D56">
            <w:pPr>
              <w:ind w:left="0"/>
            </w:pPr>
            <w:r>
              <w:t>year: 2011</w:t>
            </w:r>
          </w:p>
          <w:p w:rsidR="001A6D56" w:rsidRDefault="001A6D56" w:rsidP="001A6D56">
            <w:pPr>
              <w:ind w:left="0"/>
            </w:pPr>
            <w:r>
              <w:lastRenderedPageBreak/>
              <w:t>};</w:t>
            </w:r>
          </w:p>
          <w:p w:rsidR="001A6D56" w:rsidRDefault="001A6D56" w:rsidP="001A6D56">
            <w:pPr>
              <w:ind w:left="0"/>
            </w:pPr>
            <w:r>
              <w:t>var jsonText = JSON.stringify(book);</w:t>
            </w:r>
          </w:p>
          <w:p w:rsidR="001A6D56" w:rsidRDefault="001A6D56" w:rsidP="001A6D56">
            <w:pPr>
              <w:ind w:left="0"/>
            </w:pPr>
            <w:r>
              <w:t>console.log(jsonText);//{"title":"Professional JavaScript","authors":["Nicholas C. Zakas"],"edition":3, "year":2011}</w:t>
            </w:r>
          </w:p>
          <w:p w:rsidR="001A6D56" w:rsidRDefault="001A6D56" w:rsidP="001A6D56">
            <w:pPr>
              <w:ind w:left="0"/>
            </w:pPr>
          </w:p>
          <w:p w:rsidR="001A6D56" w:rsidRDefault="001A6D56" w:rsidP="001A6D56">
            <w:pPr>
              <w:ind w:left="0"/>
            </w:pPr>
            <w:r>
              <w:t>var bookCopy = JSON.parse(jsonText);</w:t>
            </w:r>
          </w:p>
          <w:p w:rsidR="001A6D56" w:rsidRDefault="001A6D56" w:rsidP="001A6D56">
            <w:pPr>
              <w:ind w:left="0"/>
            </w:pPr>
            <w:r>
              <w:t>console.log(bookCopy);</w:t>
            </w:r>
          </w:p>
        </w:tc>
      </w:tr>
    </w:tbl>
    <w:p w:rsidR="001A6D56" w:rsidRDefault="001A6D56" w:rsidP="001A6D56">
      <w:pPr>
        <w:rPr>
          <w:rFonts w:hint="eastAsia"/>
        </w:rPr>
      </w:pPr>
    </w:p>
    <w:p w:rsidR="001A6D56" w:rsidRDefault="001A6D56" w:rsidP="001A6D56">
      <w:pPr>
        <w:pStyle w:val="Heading2"/>
        <w:rPr>
          <w:rFonts w:hint="eastAsia"/>
        </w:rPr>
      </w:pPr>
      <w:r w:rsidRPr="001A6D56">
        <w:rPr>
          <w:rFonts w:hint="eastAsia"/>
        </w:rPr>
        <w:t>序列化选项</w:t>
      </w:r>
    </w:p>
    <w:p w:rsidR="001A6D56" w:rsidRDefault="001A6D56" w:rsidP="001A6D56">
      <w:pPr>
        <w:ind w:firstLine="360"/>
        <w:rPr>
          <w:rFonts w:hint="eastAsia"/>
        </w:rPr>
      </w:pPr>
      <w:r>
        <w:rPr>
          <w:rFonts w:hint="eastAsia"/>
        </w:rPr>
        <w:t>实际上，</w:t>
      </w:r>
      <w:r>
        <w:rPr>
          <w:rFonts w:ascii="Courier" w:hAnsi="Courier" w:cs="Courier"/>
          <w:sz w:val="18"/>
          <w:szCs w:val="18"/>
        </w:rPr>
        <w:t>JSON.stringify()</w:t>
      </w:r>
      <w:r>
        <w:rPr>
          <w:rFonts w:hint="eastAsia"/>
        </w:rPr>
        <w:t>除了要序列化的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对象外，还可以接收另外两个参数，这两个参数用于指定以不同的方式序列化</w:t>
      </w:r>
      <w:r>
        <w:rPr>
          <w:rFonts w:ascii="TimesNewRoman" w:eastAsia="TimesNewRoman" w:cs="TimesNewRoman"/>
        </w:rPr>
        <w:t xml:space="preserve">JavaScript </w:t>
      </w:r>
      <w:r>
        <w:rPr>
          <w:rFonts w:hint="eastAsia"/>
        </w:rPr>
        <w:t>对象。第一个参数是个过滤器，可以是一个数组，也可以是一个函数；第二个</w:t>
      </w:r>
      <w:r w:rsidRPr="001A6D56">
        <w:rPr>
          <w:rFonts w:hint="eastAsia"/>
        </w:rPr>
        <w:t>参数是一个选项，表示是否在</w:t>
      </w:r>
      <w:r w:rsidRPr="001A6D56">
        <w:t xml:space="preserve">JSON </w:t>
      </w:r>
      <w:r w:rsidRPr="001A6D56">
        <w:rPr>
          <w:rFonts w:hint="eastAsia"/>
        </w:rPr>
        <w:t>字符串中保留缩进。单独或组合使用这两个参数，可以更全面深入地控制</w:t>
      </w:r>
      <w:r w:rsidRPr="001A6D56">
        <w:t xml:space="preserve">JSON </w:t>
      </w:r>
      <w:r w:rsidRPr="001A6D56">
        <w:rPr>
          <w:rFonts w:hint="eastAsia"/>
        </w:rPr>
        <w:t>的序列化。</w:t>
      </w:r>
    </w:p>
    <w:p w:rsidR="00ED759C" w:rsidRDefault="00ED759C" w:rsidP="001A6D56">
      <w:pPr>
        <w:ind w:firstLine="360"/>
        <w:rPr>
          <w:rFonts w:hint="eastAsia"/>
        </w:rPr>
      </w:pPr>
    </w:p>
    <w:p w:rsidR="00ED759C" w:rsidRDefault="00ED759C" w:rsidP="00ED759C">
      <w:pPr>
        <w:pStyle w:val="Heading2"/>
        <w:rPr>
          <w:rFonts w:hint="eastAsia"/>
        </w:rPr>
      </w:pPr>
      <w:r w:rsidRPr="00ED759C">
        <w:rPr>
          <w:rFonts w:hint="eastAsia"/>
        </w:rPr>
        <w:t>解析选项</w:t>
      </w:r>
    </w:p>
    <w:p w:rsidR="00724178" w:rsidRPr="00ED759C" w:rsidRDefault="00724178" w:rsidP="00724178">
      <w:r>
        <w:rPr>
          <w:rFonts w:ascii="Courier" w:cs="Courier"/>
          <w:sz w:val="18"/>
          <w:szCs w:val="18"/>
        </w:rPr>
        <w:t>JSON.parse()</w:t>
      </w:r>
      <w:r>
        <w:rPr>
          <w:rFonts w:hint="eastAsia"/>
        </w:rPr>
        <w:t>方法也可以接收另一个参数，该参数是一个函数，将在每个键值对儿上调用。为了区别</w:t>
      </w:r>
      <w:r>
        <w:rPr>
          <w:rFonts w:ascii="Courier" w:cs="Courier"/>
          <w:sz w:val="18"/>
          <w:szCs w:val="18"/>
        </w:rPr>
        <w:t>JSON.stringify()</w:t>
      </w:r>
      <w:r>
        <w:rPr>
          <w:rFonts w:hint="eastAsia"/>
        </w:rPr>
        <w:t>接收的替换（过滤）函数（</w:t>
      </w:r>
      <w:r>
        <w:rPr>
          <w:rFonts w:ascii="TimesNewRoman" w:eastAsia="TimesNewRoman" w:cs="TimesNewRoman"/>
        </w:rPr>
        <w:t>replacer</w:t>
      </w:r>
      <w:r>
        <w:rPr>
          <w:rFonts w:hint="eastAsia"/>
        </w:rPr>
        <w:t>），这个函数被称为还原函数（</w:t>
      </w:r>
      <w:r>
        <w:rPr>
          <w:rFonts w:ascii="TimesNewRoman" w:eastAsia="TimesNewRoman" w:cs="TimesNewRoman"/>
        </w:rPr>
        <w:t>reviver</w:t>
      </w:r>
      <w:r>
        <w:rPr>
          <w:rFonts w:hint="eastAsia"/>
        </w:rPr>
        <w:t>），但实际上这两个函数的签名是相同的——它们都接收两个参数，一个键和一个值，而且都需要返回一个值。如果还原函数返回</w:t>
      </w:r>
      <w:r>
        <w:rPr>
          <w:rFonts w:ascii="Courier" w:cs="Courier"/>
          <w:sz w:val="18"/>
          <w:szCs w:val="18"/>
        </w:rPr>
        <w:t>undefined</w:t>
      </w:r>
      <w:r>
        <w:rPr>
          <w:rFonts w:hint="eastAsia"/>
        </w:rPr>
        <w:t>，则表示要从结果中删除相应的键；如果返回其他值，则将该值插入到结果中。在将日期字符串转换为</w:t>
      </w:r>
      <w:r>
        <w:rPr>
          <w:rFonts w:ascii="Courier" w:cs="Courier"/>
          <w:sz w:val="18"/>
          <w:szCs w:val="18"/>
        </w:rPr>
        <w:t xml:space="preserve">Date </w:t>
      </w:r>
      <w:r>
        <w:rPr>
          <w:rFonts w:hint="eastAsia"/>
        </w:rPr>
        <w:t>对象时，经常要用到还原函数。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24178" w:rsidTr="00724178">
        <w:tc>
          <w:tcPr>
            <w:tcW w:w="8388" w:type="dxa"/>
          </w:tcPr>
          <w:p w:rsidR="00724178" w:rsidRDefault="00724178" w:rsidP="00724178">
            <w:pPr>
              <w:ind w:left="0"/>
            </w:pPr>
            <w:r>
              <w:t>var book = {</w:t>
            </w:r>
          </w:p>
          <w:p w:rsidR="00724178" w:rsidRDefault="00724178" w:rsidP="00724178">
            <w:pPr>
              <w:ind w:left="0"/>
            </w:pPr>
            <w:r>
              <w:t>"title": "Professional JavaScript",</w:t>
            </w:r>
          </w:p>
          <w:p w:rsidR="00724178" w:rsidRDefault="00724178" w:rsidP="00724178">
            <w:pPr>
              <w:ind w:left="0"/>
            </w:pPr>
            <w:r>
              <w:t>"authors": [</w:t>
            </w:r>
          </w:p>
          <w:p w:rsidR="00724178" w:rsidRDefault="00724178" w:rsidP="00724178">
            <w:pPr>
              <w:ind w:left="0"/>
            </w:pPr>
            <w:r>
              <w:t>"Nicholas C. Zakas"</w:t>
            </w:r>
          </w:p>
          <w:p w:rsidR="00724178" w:rsidRDefault="00724178" w:rsidP="00724178">
            <w:pPr>
              <w:ind w:left="0"/>
            </w:pPr>
            <w:r>
              <w:t>],</w:t>
            </w:r>
          </w:p>
          <w:p w:rsidR="00724178" w:rsidRDefault="00724178" w:rsidP="00724178">
            <w:pPr>
              <w:ind w:left="0"/>
            </w:pPr>
            <w:r>
              <w:t>edition: 3,</w:t>
            </w:r>
          </w:p>
          <w:p w:rsidR="00724178" w:rsidRDefault="00724178" w:rsidP="00724178">
            <w:pPr>
              <w:ind w:left="0"/>
            </w:pPr>
            <w:r>
              <w:t>year: 2011,</w:t>
            </w:r>
          </w:p>
          <w:p w:rsidR="00724178" w:rsidRDefault="00724178" w:rsidP="00724178">
            <w:pPr>
              <w:ind w:left="0"/>
            </w:pPr>
            <w:r>
              <w:lastRenderedPageBreak/>
              <w:t>releaseDate: new Date(2011, 11, 1)</w:t>
            </w:r>
          </w:p>
          <w:p w:rsidR="00724178" w:rsidRDefault="00724178" w:rsidP="00724178">
            <w:pPr>
              <w:ind w:left="0"/>
            </w:pPr>
            <w:r>
              <w:t>};</w:t>
            </w:r>
          </w:p>
          <w:p w:rsidR="00724178" w:rsidRDefault="00724178" w:rsidP="00724178">
            <w:pPr>
              <w:ind w:left="0"/>
            </w:pPr>
            <w:r>
              <w:t>var jsonText = JSON.stringify(book);</w:t>
            </w:r>
          </w:p>
          <w:p w:rsidR="00724178" w:rsidRDefault="00724178" w:rsidP="00724178">
            <w:pPr>
              <w:ind w:left="0"/>
            </w:pPr>
            <w:r>
              <w:t>var bookCopy = JSON.parse(jsonText, function(key, value){</w:t>
            </w:r>
          </w:p>
          <w:p w:rsidR="00724178" w:rsidRDefault="00724178" w:rsidP="00724178">
            <w:pPr>
              <w:ind w:left="0"/>
            </w:pPr>
            <w:r>
              <w:t>if (key == "releaseDate"){</w:t>
            </w:r>
          </w:p>
          <w:p w:rsidR="00724178" w:rsidRDefault="00724178" w:rsidP="00724178">
            <w:pPr>
              <w:ind w:left="0"/>
            </w:pPr>
            <w:r>
              <w:t>return new Date(value);</w:t>
            </w:r>
          </w:p>
          <w:p w:rsidR="00724178" w:rsidRDefault="00724178" w:rsidP="00724178">
            <w:pPr>
              <w:ind w:left="0"/>
            </w:pPr>
            <w:r>
              <w:t>} else {</w:t>
            </w:r>
          </w:p>
          <w:p w:rsidR="00724178" w:rsidRDefault="00724178" w:rsidP="00724178">
            <w:pPr>
              <w:ind w:left="0"/>
            </w:pPr>
            <w:r>
              <w:t>return value;</w:t>
            </w:r>
          </w:p>
          <w:p w:rsidR="00724178" w:rsidRDefault="00724178" w:rsidP="00724178">
            <w:pPr>
              <w:ind w:left="0"/>
            </w:pPr>
            <w:r>
              <w:t>}</w:t>
            </w:r>
          </w:p>
          <w:p w:rsidR="00724178" w:rsidRDefault="00724178" w:rsidP="00724178">
            <w:pPr>
              <w:ind w:left="0"/>
            </w:pPr>
            <w:r>
              <w:t>});</w:t>
            </w:r>
          </w:p>
          <w:p w:rsidR="00724178" w:rsidRDefault="00724178" w:rsidP="00724178">
            <w:pPr>
              <w:ind w:left="0"/>
              <w:rPr>
                <w:rFonts w:hint="eastAsia"/>
              </w:rPr>
            </w:pPr>
            <w:r>
              <w:t>alert(bookCopy.releaseDate.getFullYear());</w:t>
            </w:r>
          </w:p>
        </w:tc>
      </w:tr>
    </w:tbl>
    <w:p w:rsidR="00ED759C" w:rsidRPr="00ED759C" w:rsidRDefault="00ED759C" w:rsidP="00724178">
      <w:pPr>
        <w:rPr>
          <w:rFonts w:hint="eastAsia"/>
        </w:rPr>
      </w:pPr>
    </w:p>
    <w:p w:rsidR="001A6D56" w:rsidRPr="001A6D56" w:rsidRDefault="001A6D56" w:rsidP="001A6D56">
      <w:pPr>
        <w:ind w:firstLine="360"/>
      </w:pPr>
    </w:p>
    <w:sectPr w:rsidR="001A6D56" w:rsidRPr="001A6D56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EDA" w:rsidRDefault="002D7EDA" w:rsidP="00ED759C">
      <w:pPr>
        <w:spacing w:after="0"/>
      </w:pPr>
      <w:r>
        <w:separator/>
      </w:r>
    </w:p>
  </w:endnote>
  <w:endnote w:type="continuationSeparator" w:id="1">
    <w:p w:rsidR="002D7EDA" w:rsidRDefault="002D7EDA" w:rsidP="00ED75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JW--GB1-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73795"/>
      <w:docPartObj>
        <w:docPartGallery w:val="Page Numbers (Bottom of Page)"/>
        <w:docPartUnique/>
      </w:docPartObj>
    </w:sdtPr>
    <w:sdtContent>
      <w:p w:rsidR="00ED759C" w:rsidRDefault="00ED759C">
        <w:pPr>
          <w:pStyle w:val="Footer"/>
          <w:jc w:val="right"/>
        </w:pPr>
        <w:fldSimple w:instr=" PAGE   \* MERGEFORMAT ">
          <w:r w:rsidR="00724178">
            <w:rPr>
              <w:noProof/>
            </w:rPr>
            <w:t>6</w:t>
          </w:r>
        </w:fldSimple>
      </w:p>
    </w:sdtContent>
  </w:sdt>
  <w:p w:rsidR="00ED759C" w:rsidRDefault="00ED7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EDA" w:rsidRDefault="002D7EDA" w:rsidP="00ED759C">
      <w:pPr>
        <w:spacing w:after="0"/>
      </w:pPr>
      <w:r>
        <w:separator/>
      </w:r>
    </w:p>
  </w:footnote>
  <w:footnote w:type="continuationSeparator" w:id="1">
    <w:p w:rsidR="002D7EDA" w:rsidRDefault="002D7EDA" w:rsidP="00ED759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04395"/>
    <w:multiLevelType w:val="hybridMultilevel"/>
    <w:tmpl w:val="C81669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10AA"/>
    <w:rsid w:val="00083590"/>
    <w:rsid w:val="001A6D56"/>
    <w:rsid w:val="001F5965"/>
    <w:rsid w:val="002D7EDA"/>
    <w:rsid w:val="00562410"/>
    <w:rsid w:val="00660670"/>
    <w:rsid w:val="00724178"/>
    <w:rsid w:val="008261CD"/>
    <w:rsid w:val="008B5ACA"/>
    <w:rsid w:val="008C5117"/>
    <w:rsid w:val="00904415"/>
    <w:rsid w:val="0099619D"/>
    <w:rsid w:val="009D5000"/>
    <w:rsid w:val="00A75AF5"/>
    <w:rsid w:val="00A92B85"/>
    <w:rsid w:val="00B36207"/>
    <w:rsid w:val="00C03A83"/>
    <w:rsid w:val="00D24EDE"/>
    <w:rsid w:val="00D410AA"/>
    <w:rsid w:val="00D80E2B"/>
    <w:rsid w:val="00DB6FA6"/>
    <w:rsid w:val="00DE6E85"/>
    <w:rsid w:val="00ED759C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66067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759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59C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ED759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759C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223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</cp:revision>
  <dcterms:created xsi:type="dcterms:W3CDTF">2016-06-26T11:46:00Z</dcterms:created>
  <dcterms:modified xsi:type="dcterms:W3CDTF">2016-06-26T15:29:00Z</dcterms:modified>
</cp:coreProperties>
</file>