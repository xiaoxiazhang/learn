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18" w:rsidRDefault="00504518" w:rsidP="00504518">
      <w:pPr>
        <w:pStyle w:val="a3"/>
      </w:pP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504518" w:rsidRDefault="00504518" w:rsidP="00504518">
      <w:pPr>
        <w:pStyle w:val="2"/>
      </w:pPr>
      <w:r>
        <w:t>节点及其类型</w:t>
      </w:r>
    </w:p>
    <w:p w:rsidR="00504518" w:rsidRDefault="00504518" w:rsidP="00504518">
      <w:r>
        <w:t>元素节点</w:t>
      </w:r>
    </w:p>
    <w:p w:rsidR="00504518" w:rsidRDefault="00504518" w:rsidP="00504518">
      <w:r>
        <w:t xml:space="preserve">属性节点: 元素的属性, 可以直接通过属性的方式来操作. </w:t>
      </w:r>
    </w:p>
    <w:p w:rsidR="00504518" w:rsidRDefault="00504518" w:rsidP="00504518">
      <w:r>
        <w:t xml:space="preserve">文本节点: 是元素节点的子节点, 其内容为文本. 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D22FE" w:rsidTr="008D22FE">
        <w:tc>
          <w:tcPr>
            <w:tcW w:w="8388" w:type="dxa"/>
          </w:tcPr>
          <w:p w:rsidR="008D22FE" w:rsidRDefault="008D22FE" w:rsidP="008D22FE">
            <w:pPr>
              <w:ind w:left="0"/>
            </w:pPr>
            <w:r>
              <w:rPr>
                <w:rFonts w:hint="eastAsia"/>
              </w:rPr>
              <w:t>在文档对象模型</w:t>
            </w:r>
            <w:r>
              <w:t xml:space="preserve"> (DOM) 中，每个节点都是一个对象。DOM 节点有三个重要的属性 ：</w:t>
            </w:r>
            <w:proofErr w:type="spellStart"/>
            <w:r>
              <w:t>nodeName</w:t>
            </w:r>
            <w:proofErr w:type="spellEnd"/>
            <w:r>
              <w:t xml:space="preserve"> : 节点的名称；</w:t>
            </w:r>
            <w:proofErr w:type="spellStart"/>
            <w:r>
              <w:t>nodeValue</w:t>
            </w:r>
            <w:proofErr w:type="spellEnd"/>
            <w:r>
              <w:t xml:space="preserve"> ：节点的值；</w:t>
            </w:r>
            <w:proofErr w:type="spellStart"/>
            <w:r>
              <w:t>nodeType</w:t>
            </w:r>
            <w:proofErr w:type="spellEnd"/>
            <w:r>
              <w:t xml:space="preserve"> ：节点的类型</w:t>
            </w:r>
          </w:p>
          <w:p w:rsidR="008D22FE" w:rsidRDefault="008D22FE" w:rsidP="008D22FE">
            <w:pPr>
              <w:ind w:left="0"/>
            </w:pPr>
          </w:p>
          <w:p w:rsidR="008D22FE" w:rsidRPr="008D22FE" w:rsidRDefault="008D22FE" w:rsidP="008D22FE">
            <w:pPr>
              <w:ind w:left="0"/>
              <w:rPr>
                <w:b/>
              </w:rPr>
            </w:pPr>
            <w:r w:rsidRPr="008D22FE">
              <w:rPr>
                <w:rFonts w:hint="eastAsia"/>
                <w:b/>
              </w:rPr>
              <w:t xml:space="preserve">#1. </w:t>
            </w:r>
            <w:proofErr w:type="spellStart"/>
            <w:r w:rsidRPr="008D22FE">
              <w:rPr>
                <w:b/>
              </w:rPr>
              <w:t>nodeName</w:t>
            </w:r>
            <w:proofErr w:type="spellEnd"/>
            <w:r w:rsidRPr="008D22FE">
              <w:rPr>
                <w:b/>
              </w:rPr>
              <w:t xml:space="preserve"> 属性: 节点的名称，是只读的。</w:t>
            </w:r>
          </w:p>
          <w:p w:rsidR="008D22FE" w:rsidRDefault="008D22FE" w:rsidP="008D22FE">
            <w:pPr>
              <w:ind w:left="0"/>
            </w:pPr>
            <w:r>
              <w:t xml:space="preserve">1. 元素节点的 </w:t>
            </w:r>
            <w:proofErr w:type="spellStart"/>
            <w:r>
              <w:t>nodeName</w:t>
            </w:r>
            <w:proofErr w:type="spellEnd"/>
            <w:r>
              <w:t xml:space="preserve"> 与标签名相同</w:t>
            </w:r>
          </w:p>
          <w:p w:rsidR="008D22FE" w:rsidRDefault="008D22FE" w:rsidP="008D22FE">
            <w:pPr>
              <w:ind w:left="0"/>
            </w:pPr>
            <w:r>
              <w:t xml:space="preserve">2. 属性节点的 </w:t>
            </w:r>
            <w:proofErr w:type="spellStart"/>
            <w:r>
              <w:t>nodeName</w:t>
            </w:r>
            <w:proofErr w:type="spellEnd"/>
            <w:r>
              <w:t xml:space="preserve"> 是属性的名称</w:t>
            </w:r>
          </w:p>
          <w:p w:rsidR="008D22FE" w:rsidRDefault="008D22FE" w:rsidP="008D22FE">
            <w:pPr>
              <w:ind w:left="0"/>
            </w:pPr>
            <w:r>
              <w:t xml:space="preserve">3. 文本节点的 </w:t>
            </w:r>
            <w:proofErr w:type="spellStart"/>
            <w:r>
              <w:t>nodeName</w:t>
            </w:r>
            <w:proofErr w:type="spellEnd"/>
            <w:r>
              <w:t xml:space="preserve"> 永远是 #text</w:t>
            </w:r>
          </w:p>
          <w:p w:rsidR="008D22FE" w:rsidRDefault="008D22FE" w:rsidP="008D22FE">
            <w:pPr>
              <w:ind w:left="0"/>
            </w:pPr>
            <w:r>
              <w:t xml:space="preserve">4. 文档节点的 </w:t>
            </w:r>
            <w:proofErr w:type="spellStart"/>
            <w:r>
              <w:t>nodeName</w:t>
            </w:r>
            <w:proofErr w:type="spellEnd"/>
            <w:r>
              <w:t xml:space="preserve"> 永远是 #document</w:t>
            </w:r>
          </w:p>
          <w:p w:rsidR="008D22FE" w:rsidRDefault="008D22FE" w:rsidP="008D22FE">
            <w:pPr>
              <w:ind w:left="0"/>
            </w:pPr>
          </w:p>
          <w:p w:rsidR="008D22FE" w:rsidRPr="008D22FE" w:rsidRDefault="008D22FE" w:rsidP="008D22FE">
            <w:pPr>
              <w:ind w:left="0"/>
              <w:rPr>
                <w:b/>
              </w:rPr>
            </w:pPr>
            <w:r w:rsidRPr="008D22FE">
              <w:rPr>
                <w:rFonts w:hint="eastAsia"/>
                <w:b/>
              </w:rPr>
              <w:t xml:space="preserve">#2. </w:t>
            </w:r>
            <w:proofErr w:type="spellStart"/>
            <w:r w:rsidRPr="008D22FE">
              <w:rPr>
                <w:b/>
              </w:rPr>
              <w:t>nodeValue</w:t>
            </w:r>
            <w:proofErr w:type="spellEnd"/>
            <w:r w:rsidRPr="008D22FE">
              <w:rPr>
                <w:b/>
              </w:rPr>
              <w:t xml:space="preserve"> 属性：节点的值</w:t>
            </w:r>
          </w:p>
          <w:p w:rsidR="008D22FE" w:rsidRDefault="008D22FE" w:rsidP="008D22FE">
            <w:pPr>
              <w:ind w:left="0"/>
            </w:pPr>
            <w:r>
              <w:t xml:space="preserve">1. 元素节点的 </w:t>
            </w:r>
            <w:proofErr w:type="spellStart"/>
            <w:r>
              <w:t>nodeValue</w:t>
            </w:r>
            <w:proofErr w:type="spellEnd"/>
            <w:r>
              <w:t xml:space="preserve"> 是 undefined 或 null</w:t>
            </w:r>
          </w:p>
          <w:p w:rsidR="008D22FE" w:rsidRDefault="008D22FE" w:rsidP="008D22FE">
            <w:pPr>
              <w:ind w:left="0"/>
            </w:pPr>
            <w:r>
              <w:t xml:space="preserve">2. 文本节点的 </w:t>
            </w:r>
            <w:proofErr w:type="spellStart"/>
            <w:r>
              <w:t>nodeValue</w:t>
            </w:r>
            <w:proofErr w:type="spellEnd"/>
            <w:r>
              <w:t xml:space="preserve"> 是文本自身</w:t>
            </w:r>
          </w:p>
          <w:p w:rsidR="008D22FE" w:rsidRDefault="008D22FE" w:rsidP="008D22FE">
            <w:pPr>
              <w:ind w:left="0"/>
            </w:pPr>
            <w:r>
              <w:t xml:space="preserve">3. 属性节点的 </w:t>
            </w:r>
            <w:proofErr w:type="spellStart"/>
            <w:r>
              <w:t>nodeValue</w:t>
            </w:r>
            <w:proofErr w:type="spellEnd"/>
            <w:r>
              <w:t xml:space="preserve"> 是属性的值</w:t>
            </w:r>
          </w:p>
          <w:p w:rsidR="008D22FE" w:rsidRDefault="008D22FE" w:rsidP="008D22FE">
            <w:pPr>
              <w:ind w:left="0"/>
            </w:pPr>
          </w:p>
          <w:p w:rsidR="008D22FE" w:rsidRPr="008D22FE" w:rsidRDefault="008D22FE" w:rsidP="008D22FE">
            <w:pPr>
              <w:ind w:left="0"/>
              <w:rPr>
                <w:b/>
              </w:rPr>
            </w:pPr>
            <w:r w:rsidRPr="008D22FE">
              <w:rPr>
                <w:rFonts w:hint="eastAsia"/>
                <w:b/>
              </w:rPr>
              <w:t xml:space="preserve">#3. </w:t>
            </w:r>
            <w:proofErr w:type="spellStart"/>
            <w:r w:rsidRPr="008D22FE">
              <w:rPr>
                <w:b/>
              </w:rPr>
              <w:t>nodeType</w:t>
            </w:r>
            <w:proofErr w:type="spellEnd"/>
            <w:r w:rsidRPr="008D22FE">
              <w:rPr>
                <w:b/>
              </w:rPr>
              <w:t xml:space="preserve"> 属性: 节点的类型，是只读的。以下常用的几种结点类型:</w:t>
            </w:r>
          </w:p>
          <w:p w:rsidR="008D22FE" w:rsidRDefault="008D22FE" w:rsidP="008D22FE">
            <w:pPr>
              <w:ind w:left="0"/>
            </w:pPr>
            <w:r>
              <w:rPr>
                <w:rFonts w:hint="eastAsia"/>
              </w:rPr>
              <w:t>元素类型</w:t>
            </w:r>
            <w:r>
              <w:t xml:space="preserve">    节点类型</w:t>
            </w:r>
          </w:p>
          <w:p w:rsidR="008D22FE" w:rsidRDefault="008D22FE" w:rsidP="008D22FE">
            <w:pPr>
              <w:ind w:left="0"/>
            </w:pPr>
            <w:r>
              <w:t xml:space="preserve">  元素          1</w:t>
            </w:r>
          </w:p>
          <w:p w:rsidR="008D22FE" w:rsidRDefault="008D22FE" w:rsidP="008D22FE">
            <w:pPr>
              <w:ind w:left="0"/>
            </w:pPr>
            <w:r>
              <w:t xml:space="preserve">  属性          2</w:t>
            </w:r>
          </w:p>
          <w:p w:rsidR="008D22FE" w:rsidRDefault="008D22FE" w:rsidP="008D22FE">
            <w:pPr>
              <w:ind w:left="0"/>
            </w:pPr>
            <w:r>
              <w:t xml:space="preserve">  文本          3</w:t>
            </w:r>
          </w:p>
          <w:p w:rsidR="008D22FE" w:rsidRDefault="008D22FE" w:rsidP="008D22FE">
            <w:pPr>
              <w:ind w:left="0"/>
            </w:pPr>
            <w:r>
              <w:t xml:space="preserve">  注释          8</w:t>
            </w:r>
          </w:p>
          <w:p w:rsidR="008D22FE" w:rsidRDefault="008D22FE" w:rsidP="008D22FE">
            <w:pPr>
              <w:ind w:left="0"/>
            </w:pPr>
            <w:r>
              <w:t xml:space="preserve">  文档          9</w:t>
            </w:r>
          </w:p>
        </w:tc>
      </w:tr>
    </w:tbl>
    <w:p w:rsidR="00504518" w:rsidRDefault="00504518" w:rsidP="00504518"/>
    <w:p w:rsidR="00504518" w:rsidRDefault="00504518" w:rsidP="00B12A76">
      <w:pPr>
        <w:pStyle w:val="2"/>
      </w:pPr>
      <w:r>
        <w:lastRenderedPageBreak/>
        <w:t>在</w:t>
      </w:r>
      <w:r>
        <w:t xml:space="preserve"> html </w:t>
      </w:r>
      <w:r>
        <w:t>文档的什么位置编写</w:t>
      </w:r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t>代码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12A76" w:rsidTr="00B12A76">
        <w:tc>
          <w:tcPr>
            <w:tcW w:w="8388" w:type="dxa"/>
          </w:tcPr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>#1</w:t>
            </w:r>
            <w:r>
              <w:t>直接在 html 页面中书写代码.</w:t>
            </w:r>
          </w:p>
          <w:p w:rsidR="00B12A76" w:rsidRDefault="00B12A76" w:rsidP="00B12A76">
            <w:pPr>
              <w:ind w:left="0"/>
            </w:pPr>
            <w:r>
              <w:t xml:space="preserve">&lt;button id="button" </w:t>
            </w:r>
            <w:proofErr w:type="spellStart"/>
            <w:r>
              <w:t>onclick</w:t>
            </w:r>
            <w:proofErr w:type="spellEnd"/>
            <w:r>
              <w:t>="alert('hello world');"&gt;Click Me!&lt;/button&gt;</w:t>
            </w:r>
          </w:p>
          <w:p w:rsidR="00B12A76" w:rsidRDefault="00B12A76" w:rsidP="00B12A76">
            <w:pPr>
              <w:ind w:left="0"/>
            </w:pPr>
            <w:r>
              <w:t>缺点: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①. </w:t>
            </w:r>
            <w:proofErr w:type="spellStart"/>
            <w:r>
              <w:t>js</w:t>
            </w:r>
            <w:proofErr w:type="spellEnd"/>
            <w:r>
              <w:t xml:space="preserve"> 和 html 强耦合, 不利用代码的维护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②. 若 click 相应函数是比较复杂的, 则需要先定义一个函数, 然后再在 </w:t>
            </w:r>
            <w:proofErr w:type="spellStart"/>
            <w:r>
              <w:t>onclick</w:t>
            </w:r>
            <w:proofErr w:type="spellEnd"/>
            <w:r>
              <w:t xml:space="preserve"> 属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     </w:t>
            </w:r>
            <w:r>
              <w:t>性中完成对函数的引用, 比较麻烦</w:t>
            </w:r>
          </w:p>
          <w:p w:rsidR="00B12A76" w:rsidRDefault="00B12A76" w:rsidP="00B12A76">
            <w:pPr>
              <w:ind w:left="0"/>
            </w:pP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>#2</w:t>
            </w:r>
            <w:r>
              <w:t>一般地, 不能在 body 节点之前来直接获取 body 内的节点, 因为此时 html 文档树还没有加载完成,获取不到指定的节点:</w:t>
            </w:r>
            <w:r>
              <w:tab/>
            </w:r>
          </w:p>
          <w:p w:rsidR="00B12A76" w:rsidRDefault="00B12A76" w:rsidP="00B12A76">
            <w:pPr>
              <w:ind w:left="0"/>
            </w:pPr>
            <w:r>
              <w:t>&lt;head&gt;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&lt;title&gt;Untitled Document&lt;/title&gt;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B12A76" w:rsidRDefault="00B12A76" w:rsidP="00B12A76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cityNode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("city");</w:t>
            </w:r>
          </w:p>
          <w:p w:rsidR="00B12A76" w:rsidRDefault="00B12A76" w:rsidP="00B12A76">
            <w:pPr>
              <w:ind w:left="0"/>
            </w:pPr>
            <w:r>
              <w:tab/>
              <w:t>//打印结果为 null.</w:t>
            </w:r>
          </w:p>
          <w:p w:rsidR="00B12A76" w:rsidRDefault="00B12A76" w:rsidP="00B12A76">
            <w:pPr>
              <w:ind w:left="0"/>
            </w:pPr>
            <w:r>
              <w:tab/>
              <w:t>alert(</w:t>
            </w:r>
            <w:proofErr w:type="spellStart"/>
            <w:r>
              <w:t>cityNode</w:t>
            </w:r>
            <w:proofErr w:type="spellEnd"/>
            <w:r>
              <w:t>);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&lt;/script&gt;</w:t>
            </w:r>
          </w:p>
          <w:p w:rsidR="00B12A76" w:rsidRDefault="00B12A76" w:rsidP="00B12A76">
            <w:pPr>
              <w:ind w:left="0"/>
            </w:pPr>
            <w:r>
              <w:t>&lt;/head&gt;</w:t>
            </w:r>
          </w:p>
          <w:p w:rsidR="00B12A76" w:rsidRDefault="00B12A76" w:rsidP="00B12A76">
            <w:pPr>
              <w:ind w:left="0"/>
            </w:pPr>
            <w:r>
              <w:t>&lt;body&gt;</w:t>
            </w:r>
          </w:p>
          <w:p w:rsidR="00B12A76" w:rsidRDefault="00B12A76" w:rsidP="00B12A76">
            <w:pPr>
              <w:ind w:left="0"/>
            </w:pPr>
            <w:r>
              <w:tab/>
              <w:t>......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>#3</w:t>
            </w:r>
            <w:r>
              <w:t>可以在整个 html 文档的最后编写类似代码, 但这不符合习惯</w:t>
            </w:r>
          </w:p>
          <w:p w:rsidR="00B12A76" w:rsidRDefault="00B12A76" w:rsidP="00B12A76">
            <w:pPr>
              <w:ind w:left="0"/>
            </w:pPr>
            <w:r>
              <w:tab/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>#4</w:t>
            </w:r>
            <w:r>
              <w:t xml:space="preserve">一般地, 在 body 节点之前编写 </w:t>
            </w:r>
            <w:proofErr w:type="spellStart"/>
            <w:r>
              <w:t>js</w:t>
            </w:r>
            <w:proofErr w:type="spellEnd"/>
            <w:r>
              <w:t xml:space="preserve"> 代码, 但需要利用 </w:t>
            </w:r>
            <w:proofErr w:type="spellStart"/>
            <w:r>
              <w:t>window.onload</w:t>
            </w:r>
            <w:proofErr w:type="spellEnd"/>
            <w:r>
              <w:t xml:space="preserve"> 事件,　该事件在当前文档完全加载之后被触发, 所以其中的代码可以获取到当前文档的任何节点.</w:t>
            </w:r>
          </w:p>
          <w:p w:rsidR="00B12A76" w:rsidRDefault="00B12A76" w:rsidP="00B12A76">
            <w:pPr>
              <w:ind w:left="0"/>
            </w:pPr>
            <w:r>
              <w:t>&lt;head&gt;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&lt;meta http-</w:t>
            </w:r>
            <w:proofErr w:type="spellStart"/>
            <w:r>
              <w:t>equiv</w:t>
            </w:r>
            <w:proofErr w:type="spellEnd"/>
            <w:r>
              <w:t xml:space="preserve">="Content-Type" content="text/html; </w:t>
            </w:r>
            <w:r>
              <w:lastRenderedPageBreak/>
              <w:t>charset=UTF-8"&gt;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&lt;title&gt;Untitled Document&lt;/title&gt;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window.onload</w:t>
            </w:r>
            <w:proofErr w:type="spellEnd"/>
            <w:r>
              <w:t xml:space="preserve"> = function(){</w:t>
            </w:r>
          </w:p>
          <w:p w:rsidR="00B12A76" w:rsidRDefault="00B12A76" w:rsidP="00B12A76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cityNode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("city");</w:t>
            </w:r>
          </w:p>
          <w:p w:rsidR="00B12A76" w:rsidRDefault="00B12A76" w:rsidP="00B12A76">
            <w:pPr>
              <w:ind w:left="0"/>
            </w:pPr>
            <w:r>
              <w:tab/>
              <w:t>alert(</w:t>
            </w:r>
            <w:proofErr w:type="spellStart"/>
            <w:r>
              <w:t>cityNode</w:t>
            </w:r>
            <w:proofErr w:type="spellEnd"/>
            <w:r>
              <w:t>);</w:t>
            </w:r>
          </w:p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&lt;/script&gt;</w:t>
            </w:r>
          </w:p>
          <w:p w:rsidR="00B12A76" w:rsidRDefault="00B12A76" w:rsidP="00B12A76">
            <w:pPr>
              <w:ind w:left="0"/>
            </w:pPr>
            <w:r>
              <w:t>&lt;/head&gt;</w:t>
            </w:r>
          </w:p>
          <w:p w:rsidR="00B12A76" w:rsidRDefault="00B12A76" w:rsidP="00B12A76">
            <w:pPr>
              <w:ind w:left="0"/>
            </w:pPr>
            <w:r>
              <w:t>&lt;body&gt;</w:t>
            </w:r>
          </w:p>
          <w:p w:rsidR="00B12A76" w:rsidRDefault="00B12A76" w:rsidP="00B12A76">
            <w:pPr>
              <w:ind w:left="0"/>
            </w:pPr>
            <w:r>
              <w:t>......</w:t>
            </w:r>
          </w:p>
        </w:tc>
      </w:tr>
    </w:tbl>
    <w:p w:rsidR="00504518" w:rsidRDefault="00504518" w:rsidP="00504518"/>
    <w:p w:rsidR="00504518" w:rsidRDefault="00504518" w:rsidP="00B12A76">
      <w:pPr>
        <w:pStyle w:val="2"/>
      </w:pPr>
      <w:r>
        <w:t>获取元素节点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12A76" w:rsidTr="00B12A76">
        <w:tc>
          <w:tcPr>
            <w:tcW w:w="8388" w:type="dxa"/>
          </w:tcPr>
          <w:p w:rsidR="00B12A76" w:rsidRDefault="00B12A76" w:rsidP="00B12A76">
            <w:pPr>
              <w:ind w:left="0"/>
            </w:pPr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 xml:space="preserve">1 </w:t>
            </w:r>
            <w:r w:rsidR="003F5207">
              <w:rPr>
                <w:rFonts w:hint="eastAsia"/>
              </w:rPr>
              <w:t>.</w:t>
            </w:r>
            <w:proofErr w:type="gramEnd"/>
            <w:r w:rsidR="003F5207">
              <w:rPr>
                <w:rFonts w:hint="eastAsia"/>
              </w:rPr>
              <w:t xml:space="preserve"> </w:t>
            </w:r>
            <w:proofErr w:type="spellStart"/>
            <w:r>
              <w:t>document.getElementById</w:t>
            </w:r>
            <w:proofErr w:type="spellEnd"/>
            <w:r>
              <w:t>: 根据 id 属性获取对应的单个节点</w:t>
            </w:r>
          </w:p>
          <w:p w:rsidR="00B12A76" w:rsidRDefault="00B12A76" w:rsidP="00B12A76">
            <w:pPr>
              <w:ind w:left="0"/>
            </w:pPr>
          </w:p>
          <w:p w:rsidR="00B12A76" w:rsidRDefault="003F5207" w:rsidP="00B12A76">
            <w:pPr>
              <w:ind w:left="0"/>
            </w:pPr>
            <w:r>
              <w:rPr>
                <w:rFonts w:hint="eastAsia"/>
              </w:rPr>
              <w:t xml:space="preserve">#2. </w:t>
            </w:r>
            <w:proofErr w:type="spellStart"/>
            <w:r w:rsidR="00B12A76">
              <w:t>document.getElementsByTagName</w:t>
            </w:r>
            <w:proofErr w:type="spellEnd"/>
            <w:r w:rsidR="00B12A76">
              <w:t>: 根据标签名获取指定节点名字的数组, 数组对象 length 属性可以获取数组的长度</w:t>
            </w:r>
          </w:p>
          <w:p w:rsidR="00B12A76" w:rsidRDefault="00B12A76" w:rsidP="00B12A76">
            <w:pPr>
              <w:ind w:left="0"/>
            </w:pPr>
          </w:p>
          <w:p w:rsidR="00B12A76" w:rsidRDefault="008A15F3" w:rsidP="00B12A76">
            <w:pPr>
              <w:ind w:left="0"/>
            </w:pPr>
            <w:r>
              <w:rPr>
                <w:rFonts w:hint="eastAsia"/>
              </w:rPr>
              <w:t>#3</w:t>
            </w:r>
            <w:r w:rsidR="003F5207">
              <w:rPr>
                <w:rFonts w:hint="eastAsia"/>
              </w:rPr>
              <w:t xml:space="preserve">. </w:t>
            </w:r>
            <w:proofErr w:type="spellStart"/>
            <w:r w:rsidR="00B12A76">
              <w:t>document.getElementsByName</w:t>
            </w:r>
            <w:proofErr w:type="spellEnd"/>
            <w:r w:rsidR="00B12A76">
              <w:t xml:space="preserve">: </w:t>
            </w:r>
            <w:r w:rsidR="00B12A76" w:rsidRPr="003A0A2C">
              <w:rPr>
                <w:b/>
              </w:rPr>
              <w:t>根据节点的 name 属性</w:t>
            </w:r>
            <w:r w:rsidR="00B12A76">
              <w:t xml:space="preserve">获取符合条件的节点数组,但 </w:t>
            </w:r>
            <w:proofErr w:type="spellStart"/>
            <w:r w:rsidR="00B12A76">
              <w:t>ie</w:t>
            </w:r>
            <w:proofErr w:type="spellEnd"/>
            <w:r w:rsidR="00B12A76">
              <w:t xml:space="preserve"> 的实现方式和 W3C 标准有差别: 在 html 文档中若某节点(li)没有 name 属性,　则 </w:t>
            </w:r>
            <w:proofErr w:type="spellStart"/>
            <w:r w:rsidR="00B12A76">
              <w:t>ie</w:t>
            </w:r>
            <w:proofErr w:type="spellEnd"/>
            <w:r w:rsidR="00B12A76">
              <w:t xml:space="preserve"> 使用 </w:t>
            </w:r>
            <w:proofErr w:type="spellStart"/>
            <w:r w:rsidR="00B12A76">
              <w:t>getElementsByName</w:t>
            </w:r>
            <w:proofErr w:type="spellEnd"/>
            <w:r w:rsidR="00B12A76">
              <w:t xml:space="preserve"> 不能获取到节点数组, 但火狐可以. </w:t>
            </w:r>
          </w:p>
          <w:p w:rsidR="008A15F3" w:rsidRDefault="008A15F3" w:rsidP="00B12A76">
            <w:pPr>
              <w:ind w:left="0"/>
            </w:pPr>
          </w:p>
          <w:p w:rsidR="00B12A76" w:rsidRDefault="008A15F3" w:rsidP="00B12A76">
            <w:pPr>
              <w:ind w:left="0"/>
            </w:pPr>
            <w:r>
              <w:rPr>
                <w:rFonts w:hint="eastAsia"/>
              </w:rPr>
              <w:t>#4</w:t>
            </w:r>
            <w:r w:rsidR="00B12A76">
              <w:t xml:space="preserve">其它的两个方法,　</w:t>
            </w:r>
            <w:proofErr w:type="spellStart"/>
            <w:r w:rsidR="00B12A76">
              <w:t>ie</w:t>
            </w:r>
            <w:proofErr w:type="spellEnd"/>
            <w:r w:rsidR="00B12A76">
              <w:t xml:space="preserve"> 根本就不支持, 所以不建议使用</w:t>
            </w:r>
          </w:p>
        </w:tc>
      </w:tr>
    </w:tbl>
    <w:p w:rsidR="00504518" w:rsidRDefault="00504518" w:rsidP="00504518"/>
    <w:p w:rsidR="00504518" w:rsidRDefault="00504518" w:rsidP="008A15F3">
      <w:pPr>
        <w:pStyle w:val="2"/>
      </w:pPr>
      <w:r>
        <w:t>获取</w:t>
      </w:r>
      <w:r w:rsidR="00462AC6">
        <w:rPr>
          <w:rFonts w:hint="eastAsia"/>
        </w:rPr>
        <w:t>和</w:t>
      </w:r>
      <w:r w:rsidR="00462AC6">
        <w:t>设置</w:t>
      </w:r>
      <w:r>
        <w:t>属性节点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A15F3" w:rsidTr="008A15F3">
        <w:tc>
          <w:tcPr>
            <w:tcW w:w="8388" w:type="dxa"/>
          </w:tcPr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#1 </w:t>
            </w:r>
            <w:r>
              <w:t>可以直接通过 cityNode.id 这样的方式来获取和设置属性节点的值</w:t>
            </w:r>
          </w:p>
          <w:p w:rsidR="008A15F3" w:rsidRDefault="008A15F3" w:rsidP="008A15F3">
            <w:pPr>
              <w:ind w:left="0"/>
            </w:pPr>
          </w:p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#2 </w:t>
            </w:r>
            <w:r>
              <w:t xml:space="preserve">通过元素节点的 </w:t>
            </w:r>
            <w:proofErr w:type="spellStart"/>
            <w:r>
              <w:t>getAttributeNode</w:t>
            </w:r>
            <w:proofErr w:type="spellEnd"/>
            <w:r>
              <w:t xml:space="preserve"> 方法来获取属性节点,然后在通过 </w:t>
            </w:r>
            <w:proofErr w:type="spellStart"/>
            <w:r>
              <w:t>nodeValue</w:t>
            </w:r>
            <w:proofErr w:type="spellEnd"/>
            <w:r>
              <w:t xml:space="preserve"> 来读写属性值</w:t>
            </w:r>
          </w:p>
          <w:p w:rsidR="00486793" w:rsidRDefault="00486793" w:rsidP="008A15F3">
            <w:pPr>
              <w:ind w:left="0"/>
            </w:pPr>
          </w:p>
          <w:p w:rsidR="00486793" w:rsidRDefault="00486793" w:rsidP="008A15F3">
            <w:pPr>
              <w:ind w:left="0"/>
            </w:pPr>
            <w:r>
              <w:rPr>
                <w:rFonts w:hint="eastAsia"/>
              </w:rPr>
              <w:lastRenderedPageBreak/>
              <w:t>#获取属性节点的值。</w:t>
            </w:r>
          </w:p>
          <w:p w:rsidR="00486793" w:rsidRDefault="00486793" w:rsidP="00486793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proofErr w:type="spellStart"/>
            <w:r>
              <w:rPr>
                <w:rFonts w:ascii="Consolas" w:hAnsi="Consolas" w:cs="Consolas"/>
                <w:color w:val="14191E"/>
              </w:rPr>
              <w:t>elementNode.getAttribute</w:t>
            </w:r>
            <w:proofErr w:type="spellEnd"/>
            <w:r>
              <w:rPr>
                <w:rFonts w:ascii="Consolas" w:hAnsi="Consolas" w:cs="Consolas"/>
                <w:color w:val="14191E"/>
              </w:rPr>
              <w:t>(name)</w:t>
            </w:r>
          </w:p>
          <w:p w:rsidR="00486793" w:rsidRDefault="00486793" w:rsidP="008A15F3">
            <w:pPr>
              <w:ind w:left="0"/>
            </w:pPr>
            <w:r w:rsidRPr="00486793">
              <w:t>name：要想查询的元素节点的属性名字</w:t>
            </w:r>
          </w:p>
          <w:p w:rsidR="00486793" w:rsidRDefault="00486793" w:rsidP="008A15F3">
            <w:pPr>
              <w:ind w:left="0"/>
            </w:pPr>
          </w:p>
          <w:p w:rsidR="00486793" w:rsidRDefault="00486793" w:rsidP="008A15F3">
            <w:pPr>
              <w:ind w:left="0"/>
            </w:pPr>
            <w:r>
              <w:rPr>
                <w:rFonts w:hint="eastAsia"/>
              </w:rPr>
              <w:t>#设置属性节点的值</w:t>
            </w:r>
          </w:p>
          <w:p w:rsidR="00486793" w:rsidRPr="00486793" w:rsidRDefault="00486793" w:rsidP="0048679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proofErr w:type="spellStart"/>
            <w:r w:rsidRPr="0048679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elementNode.setAttribute</w:t>
            </w:r>
            <w:proofErr w:type="spellEnd"/>
            <w:r w:rsidRPr="0048679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(</w:t>
            </w:r>
            <w:proofErr w:type="spellStart"/>
            <w:r w:rsidRPr="0048679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name,value</w:t>
            </w:r>
            <w:proofErr w:type="spellEnd"/>
            <w:r w:rsidRPr="0048679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)</w:t>
            </w:r>
          </w:p>
          <w:p w:rsidR="00486793" w:rsidRDefault="00486793" w:rsidP="00486793">
            <w:pPr>
              <w:ind w:left="0"/>
            </w:pPr>
            <w:r>
              <w:t>name: 要设置的属性名。</w:t>
            </w:r>
          </w:p>
          <w:p w:rsidR="00486793" w:rsidRDefault="00486793" w:rsidP="00486793">
            <w:pPr>
              <w:ind w:left="0"/>
            </w:pPr>
            <w:r>
              <w:t>value: 要设置的属性值。</w:t>
            </w:r>
          </w:p>
          <w:p w:rsidR="00486793" w:rsidRDefault="00486793" w:rsidP="008A15F3">
            <w:pPr>
              <w:ind w:left="0"/>
            </w:pPr>
          </w:p>
        </w:tc>
      </w:tr>
    </w:tbl>
    <w:p w:rsidR="008A15F3" w:rsidRPr="008A15F3" w:rsidRDefault="008A15F3" w:rsidP="008A15F3"/>
    <w:p w:rsidR="00504518" w:rsidRDefault="00504518" w:rsidP="00504518">
      <w:r>
        <w:tab/>
        <w:t xml:space="preserve"> </w:t>
      </w:r>
      <w:r>
        <w:tab/>
      </w:r>
    </w:p>
    <w:p w:rsidR="00504518" w:rsidRDefault="00504518" w:rsidP="008A15F3">
      <w:pPr>
        <w:pStyle w:val="2"/>
      </w:pPr>
      <w:r>
        <w:t>获取元素节点的子节点</w:t>
      </w:r>
      <w:r>
        <w:t>(**</w:t>
      </w:r>
      <w:r w:rsidRPr="008A15F3">
        <w:rPr>
          <w:color w:val="FF0000"/>
        </w:rPr>
        <w:t>只有元素节点才有子节点</w:t>
      </w:r>
      <w:r w:rsidR="008A15F3">
        <w:t>!!)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A15F3" w:rsidTr="008A15F3">
        <w:tc>
          <w:tcPr>
            <w:tcW w:w="8388" w:type="dxa"/>
          </w:tcPr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#1 </w:t>
            </w:r>
            <w:proofErr w:type="spellStart"/>
            <w:r>
              <w:t>childNodes</w:t>
            </w:r>
            <w:proofErr w:type="spellEnd"/>
            <w:r>
              <w:t xml:space="preserve"> 属性获取全部的子节点, 但该方法不实用. 因为如果要获取指定的节点的指定子节点的集合, 可以直接调用元素节点的 </w:t>
            </w:r>
            <w:proofErr w:type="spellStart"/>
            <w:r>
              <w:t>getElementsByTagName</w:t>
            </w:r>
            <w:proofErr w:type="spellEnd"/>
            <w:r>
              <w:t xml:space="preserve">() 方法来获取. </w:t>
            </w:r>
          </w:p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#2 </w:t>
            </w:r>
            <w:proofErr w:type="spellStart"/>
            <w:r>
              <w:t>firstChild</w:t>
            </w:r>
            <w:proofErr w:type="spellEnd"/>
            <w:r>
              <w:t xml:space="preserve"> 属性获取第一个子节点</w:t>
            </w:r>
          </w:p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#3 </w:t>
            </w:r>
            <w:proofErr w:type="spellStart"/>
            <w:r>
              <w:t>lastChild</w:t>
            </w:r>
            <w:proofErr w:type="spellEnd"/>
            <w:r>
              <w:t xml:space="preserve">  属性获取最后</w:t>
            </w:r>
            <w:proofErr w:type="gramStart"/>
            <w:r>
              <w:t>一</w:t>
            </w:r>
            <w:proofErr w:type="gramEnd"/>
            <w:r>
              <w:t>个子节点</w:t>
            </w:r>
          </w:p>
          <w:p w:rsidR="000908FB" w:rsidRDefault="000908FB" w:rsidP="008A15F3">
            <w:pPr>
              <w:ind w:left="0"/>
            </w:pPr>
          </w:p>
        </w:tc>
      </w:tr>
    </w:tbl>
    <w:p w:rsidR="008A15F3" w:rsidRPr="008A15F3" w:rsidRDefault="008A15F3" w:rsidP="008A15F3"/>
    <w:p w:rsidR="00504518" w:rsidRDefault="00504518" w:rsidP="008A15F3">
      <w:pPr>
        <w:pStyle w:val="2"/>
      </w:pPr>
      <w:r>
        <w:t>获取文本节点</w:t>
      </w:r>
      <w:r>
        <w:t>: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A15F3" w:rsidTr="008A15F3">
        <w:tc>
          <w:tcPr>
            <w:tcW w:w="8388" w:type="dxa"/>
          </w:tcPr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>#1</w:t>
            </w:r>
            <w:r>
              <w:t>步骤: 元素节点 --&gt; 获取元素节点的子节点</w:t>
            </w:r>
          </w:p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#2 </w:t>
            </w:r>
            <w:r>
              <w:t>若元素节点只有文本节点</w:t>
            </w:r>
            <w:proofErr w:type="gramStart"/>
            <w:r>
              <w:t>一</w:t>
            </w:r>
            <w:proofErr w:type="gramEnd"/>
            <w:r>
              <w:t xml:space="preserve">个子节点, </w:t>
            </w:r>
          </w:p>
          <w:p w:rsidR="008A15F3" w:rsidRDefault="008A15F3" w:rsidP="008A15F3">
            <w:pPr>
              <w:ind w:left="0"/>
            </w:pPr>
            <w:r>
              <w:t>例如 &lt;li id="</w:t>
            </w:r>
            <w:proofErr w:type="spellStart"/>
            <w:r>
              <w:t>bj</w:t>
            </w:r>
            <w:proofErr w:type="spellEnd"/>
            <w:r>
              <w:t>" name="</w:t>
            </w:r>
            <w:proofErr w:type="spellStart"/>
            <w:r>
              <w:t>BeiJing</w:t>
            </w:r>
            <w:proofErr w:type="spellEnd"/>
            <w:r>
              <w:t xml:space="preserve">"&gt;北京&lt;/li&gt;, &lt;p&gt;你喜欢哪个城市?&lt;/p&gt;, </w:t>
            </w:r>
          </w:p>
          <w:p w:rsidR="008A15F3" w:rsidRDefault="008A15F3" w:rsidP="008A15F3">
            <w:pPr>
              <w:ind w:left="0"/>
            </w:pPr>
            <w:r>
              <w:t xml:space="preserve">可以先获取到指定的元素节点 </w:t>
            </w:r>
            <w:proofErr w:type="spellStart"/>
            <w:r>
              <w:t>eleNode</w:t>
            </w:r>
            <w:proofErr w:type="spellEnd"/>
            <w:r>
              <w:t xml:space="preserve">, </w:t>
            </w:r>
          </w:p>
          <w:p w:rsidR="008A15F3" w:rsidRDefault="008A15F3" w:rsidP="008A15F3">
            <w:pPr>
              <w:ind w:left="0"/>
            </w:pPr>
            <w:r>
              <w:t xml:space="preserve">然后利用 </w:t>
            </w:r>
            <w:proofErr w:type="spellStart"/>
            <w:r>
              <w:t>eleNode.firstChild.nodeValue</w:t>
            </w:r>
            <w:proofErr w:type="spellEnd"/>
            <w:r>
              <w:t xml:space="preserve"> 的方法来读写其文本节点的值</w:t>
            </w:r>
          </w:p>
          <w:p w:rsidR="008A15F3" w:rsidRDefault="008A15F3" w:rsidP="008A15F3">
            <w:pPr>
              <w:ind w:left="0"/>
            </w:pPr>
          </w:p>
        </w:tc>
      </w:tr>
    </w:tbl>
    <w:p w:rsidR="00504518" w:rsidRDefault="00504518" w:rsidP="00504518"/>
    <w:p w:rsidR="00504518" w:rsidRDefault="00504518" w:rsidP="008A15F3">
      <w:pPr>
        <w:pStyle w:val="2"/>
      </w:pPr>
      <w:r>
        <w:lastRenderedPageBreak/>
        <w:t>节点的属性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A15F3" w:rsidTr="008A15F3">
        <w:tc>
          <w:tcPr>
            <w:tcW w:w="8388" w:type="dxa"/>
          </w:tcPr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 xml:space="preserve">#1 </w:t>
            </w:r>
            <w:proofErr w:type="spellStart"/>
            <w:r>
              <w:t>nodeName</w:t>
            </w:r>
            <w:proofErr w:type="spellEnd"/>
            <w:r>
              <w:t xml:space="preserve">: 代表当前节点的名字. </w:t>
            </w:r>
            <w:r w:rsidRPr="008A15F3">
              <w:rPr>
                <w:color w:val="FF0000"/>
              </w:rPr>
              <w:t>只读属性</w:t>
            </w:r>
            <w:r>
              <w:t xml:space="preserve">. </w:t>
            </w:r>
          </w:p>
          <w:p w:rsidR="008A15F3" w:rsidRDefault="008A15F3" w:rsidP="008A15F3">
            <w:pPr>
              <w:ind w:left="0"/>
            </w:pPr>
            <w:r>
              <w:t xml:space="preserve">如果给定节点是一个文本节点, </w:t>
            </w:r>
            <w:proofErr w:type="spellStart"/>
            <w:r>
              <w:t>nodeName</w:t>
            </w:r>
            <w:proofErr w:type="spellEnd"/>
            <w:r>
              <w:t xml:space="preserve"> 属性将返回内容为 #text 的字符串</w:t>
            </w:r>
          </w:p>
          <w:p w:rsidR="008A15F3" w:rsidRPr="008A15F3" w:rsidRDefault="008A15F3" w:rsidP="008A15F3">
            <w:pPr>
              <w:ind w:left="0"/>
            </w:pPr>
          </w:p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>#2</w:t>
            </w:r>
            <w:r>
              <w:t xml:space="preserve">nodeType：返回一个整数, 这个数值代表着给定节点的类型. </w:t>
            </w:r>
          </w:p>
          <w:p w:rsidR="008A15F3" w:rsidRDefault="008A15F3" w:rsidP="008A15F3">
            <w:pPr>
              <w:ind w:left="0"/>
            </w:pPr>
            <w:r w:rsidRPr="008A15F3">
              <w:rPr>
                <w:color w:val="FF0000"/>
              </w:rPr>
              <w:t>只读属性</w:t>
            </w:r>
            <w:r>
              <w:t>.</w:t>
            </w:r>
            <w:r>
              <w:rPr>
                <w:rFonts w:hint="eastAsia"/>
              </w:rPr>
              <w:t xml:space="preserve">   </w:t>
            </w:r>
            <w:r>
              <w:t xml:space="preserve"> 1 -- 元素节点, 2 -- 属性节点, 3 -- 文本节点</w:t>
            </w:r>
          </w:p>
          <w:p w:rsidR="008A15F3" w:rsidRDefault="008A15F3" w:rsidP="008A15F3">
            <w:pPr>
              <w:ind w:left="0"/>
            </w:pPr>
          </w:p>
          <w:p w:rsidR="008A15F3" w:rsidRDefault="008A15F3" w:rsidP="008A15F3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3 </w:t>
            </w:r>
            <w:proofErr w:type="spellStart"/>
            <w:r>
              <w:t>nodeValue</w:t>
            </w:r>
            <w:proofErr w:type="spellEnd"/>
            <w:r>
              <w:t>：返回给定节点的当前值(字符串). 可读写的属性</w:t>
            </w:r>
          </w:p>
          <w:p w:rsidR="008A15F3" w:rsidRDefault="008A15F3" w:rsidP="008A15F3">
            <w:pPr>
              <w:ind w:left="0"/>
            </w:pPr>
            <w:r>
              <w:tab/>
              <w:t>①. 元素节点, 返回值是 null.</w:t>
            </w:r>
          </w:p>
          <w:p w:rsidR="008A15F3" w:rsidRDefault="008A15F3" w:rsidP="008A15F3">
            <w:pPr>
              <w:ind w:left="0"/>
            </w:pPr>
            <w:r>
              <w:tab/>
              <w:t>②. 属性节点: 返回值是这个属性的值</w:t>
            </w:r>
          </w:p>
          <w:p w:rsidR="008A15F3" w:rsidRDefault="008A15F3" w:rsidP="008A15F3">
            <w:pPr>
              <w:ind w:left="0"/>
            </w:pPr>
            <w:r>
              <w:tab/>
              <w:t>③. 文本节点: 返回值是这个文本节点的内容</w:t>
            </w:r>
          </w:p>
          <w:p w:rsidR="008A15F3" w:rsidRDefault="008A15F3" w:rsidP="008A15F3">
            <w:pPr>
              <w:ind w:left="0"/>
            </w:pPr>
          </w:p>
        </w:tc>
      </w:tr>
    </w:tbl>
    <w:p w:rsidR="008A15F3" w:rsidRPr="008A15F3" w:rsidRDefault="008A15F3" w:rsidP="008A15F3"/>
    <w:p w:rsidR="00504518" w:rsidRDefault="00504518" w:rsidP="008A15F3">
      <w:r>
        <w:tab/>
        <w:t xml:space="preserve"> </w:t>
      </w:r>
    </w:p>
    <w:p w:rsidR="008A15F3" w:rsidRDefault="00504518" w:rsidP="008A15F3">
      <w:pPr>
        <w:pStyle w:val="2"/>
      </w:pPr>
      <w:r>
        <w:t>创建一个元素节点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A15F3" w:rsidTr="008A15F3">
        <w:tc>
          <w:tcPr>
            <w:tcW w:w="8388" w:type="dxa"/>
          </w:tcPr>
          <w:p w:rsidR="008A15F3" w:rsidRPr="008A15F3" w:rsidRDefault="002E3491" w:rsidP="008A15F3">
            <w:pPr>
              <w:ind w:left="0"/>
              <w:rPr>
                <w:color w:val="FF0000"/>
              </w:rPr>
            </w:pPr>
            <w:proofErr w:type="spellStart"/>
            <w:r>
              <w:t>d</w:t>
            </w:r>
            <w:r w:rsidR="00DA1D15">
              <w:t>ocument.</w:t>
            </w:r>
            <w:r w:rsidR="008A15F3">
              <w:t>createElement</w:t>
            </w:r>
            <w:proofErr w:type="spellEnd"/>
            <w:r w:rsidR="008A15F3">
              <w:t>(): 按照给定的标签</w:t>
            </w:r>
            <w:proofErr w:type="gramStart"/>
            <w:r w:rsidR="008A15F3">
              <w:t>名创建</w:t>
            </w:r>
            <w:proofErr w:type="gramEnd"/>
            <w:r w:rsidR="008A15F3">
              <w:t>一个新的元素节点. 方法只有一个参数：</w:t>
            </w:r>
            <w:r w:rsidR="008A15F3" w:rsidRPr="008A15F3">
              <w:rPr>
                <w:color w:val="FF0000"/>
              </w:rPr>
              <w:t>被创建的元素节点的名字, 是一个字符串.</w:t>
            </w:r>
          </w:p>
          <w:p w:rsidR="008A15F3" w:rsidRDefault="008A15F3" w:rsidP="008A15F3">
            <w:pPr>
              <w:ind w:left="0"/>
            </w:pPr>
            <w:r>
              <w:t>方法的返回值：</w:t>
            </w:r>
            <w:r w:rsidRPr="008A15F3">
              <w:rPr>
                <w:color w:val="FF0000"/>
              </w:rPr>
              <w:t>是一个指向新建节点的引用指针</w:t>
            </w:r>
            <w:r>
              <w:t xml:space="preserve">. 返回值是一个元素节点, 所以它的 </w:t>
            </w:r>
            <w:proofErr w:type="spellStart"/>
            <w:r>
              <w:t>nodeType</w:t>
            </w:r>
            <w:proofErr w:type="spellEnd"/>
            <w:r>
              <w:t xml:space="preserve"> 属性值等于 1.新元素节点不会自动添加到文档里, 它只是一个存在于 JavaScript 上下文的对象.</w:t>
            </w:r>
          </w:p>
          <w:p w:rsidR="00022FD0" w:rsidRDefault="00022FD0" w:rsidP="008A15F3">
            <w:pPr>
              <w:ind w:left="0"/>
            </w:pPr>
          </w:p>
        </w:tc>
      </w:tr>
    </w:tbl>
    <w:p w:rsidR="00504518" w:rsidRDefault="008A15F3" w:rsidP="00504518">
      <w:r>
        <w:t xml:space="preserve">   </w:t>
      </w:r>
      <w:r w:rsidR="00504518">
        <w:t xml:space="preserve">                    </w:t>
      </w:r>
    </w:p>
    <w:p w:rsidR="00504518" w:rsidRDefault="00504518" w:rsidP="008A15F3">
      <w:pPr>
        <w:pStyle w:val="2"/>
      </w:pPr>
      <w:r>
        <w:t>创建一个文本节点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A15F3" w:rsidTr="008A15F3">
        <w:tc>
          <w:tcPr>
            <w:tcW w:w="8388" w:type="dxa"/>
          </w:tcPr>
          <w:p w:rsidR="008A15F3" w:rsidRDefault="008A15F3" w:rsidP="008A15F3">
            <w:pPr>
              <w:ind w:left="0"/>
            </w:pPr>
            <w:proofErr w:type="spellStart"/>
            <w:r>
              <w:t>createTextNode</w:t>
            </w:r>
            <w:proofErr w:type="spellEnd"/>
            <w:r>
              <w:t xml:space="preserve">(): 创建一个包含着给定文本的新文本节点. </w:t>
            </w:r>
          </w:p>
          <w:p w:rsidR="008A15F3" w:rsidRDefault="008A15F3" w:rsidP="008A15F3">
            <w:pPr>
              <w:ind w:left="0"/>
            </w:pPr>
            <w:r>
              <w:t xml:space="preserve">这个方法的返回值是一个指向新建文本节点引用指针. 它是一个文本节点, 所以它的 </w:t>
            </w:r>
            <w:proofErr w:type="spellStart"/>
            <w:r>
              <w:t>nodeType</w:t>
            </w:r>
            <w:proofErr w:type="spellEnd"/>
            <w:r>
              <w:t xml:space="preserve"> 属性等于 3.</w:t>
            </w:r>
          </w:p>
          <w:p w:rsidR="008A15F3" w:rsidRDefault="008A15F3" w:rsidP="008A15F3">
            <w:pPr>
              <w:ind w:left="0"/>
            </w:pPr>
            <w:r>
              <w:t xml:space="preserve">方法只有一个参数：新建文本节点所包含的文本字符串. </w:t>
            </w:r>
          </w:p>
          <w:p w:rsidR="008A15F3" w:rsidRDefault="008A15F3" w:rsidP="008A15F3">
            <w:pPr>
              <w:ind w:left="0"/>
            </w:pPr>
            <w:r w:rsidRPr="008A15F3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>
              <w:t>新元素节点不会自动添加到文档里</w:t>
            </w:r>
          </w:p>
          <w:p w:rsidR="008A15F3" w:rsidRDefault="008A15F3" w:rsidP="008A15F3">
            <w:pPr>
              <w:ind w:left="0"/>
            </w:pPr>
          </w:p>
        </w:tc>
      </w:tr>
    </w:tbl>
    <w:p w:rsidR="00504518" w:rsidRDefault="00504518" w:rsidP="00504518">
      <w:r>
        <w:lastRenderedPageBreak/>
        <w:tab/>
        <w:t xml:space="preserve">                         </w:t>
      </w:r>
    </w:p>
    <w:p w:rsidR="00504518" w:rsidRDefault="00504518" w:rsidP="008A15F3">
      <w:pPr>
        <w:pStyle w:val="2"/>
      </w:pPr>
      <w:r>
        <w:t>为元素节点添加子节点</w:t>
      </w:r>
      <w:r>
        <w:t>: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1776" w:rsidTr="000C1776">
        <w:tc>
          <w:tcPr>
            <w:tcW w:w="8388" w:type="dxa"/>
          </w:tcPr>
          <w:p w:rsidR="000C1776" w:rsidRDefault="000C1776" w:rsidP="000C1776">
            <w:pPr>
              <w:ind w:left="0"/>
            </w:pPr>
            <w:proofErr w:type="spellStart"/>
            <w:r>
              <w:t>appendChild</w:t>
            </w:r>
            <w:proofErr w:type="spellEnd"/>
            <w:r>
              <w:t xml:space="preserve">(): </w:t>
            </w:r>
            <w:proofErr w:type="spellStart"/>
            <w:r>
              <w:t>var</w:t>
            </w:r>
            <w:proofErr w:type="spellEnd"/>
            <w:r>
              <w:t xml:space="preserve"> reference = </w:t>
            </w:r>
            <w:proofErr w:type="spellStart"/>
            <w:r>
              <w:t>element.appendChild</w:t>
            </w:r>
            <w:proofErr w:type="spellEnd"/>
            <w:r>
              <w:t>(</w:t>
            </w:r>
            <w:proofErr w:type="spellStart"/>
            <w:r>
              <w:t>newChild</w:t>
            </w:r>
            <w:proofErr w:type="spellEnd"/>
            <w:r>
              <w:t>):</w:t>
            </w:r>
          </w:p>
          <w:p w:rsidR="000C1776" w:rsidRDefault="000C1776" w:rsidP="000C1776">
            <w:pPr>
              <w:ind w:left="0"/>
            </w:pPr>
            <w:r>
              <w:t xml:space="preserve"> 给定子节点 </w:t>
            </w:r>
            <w:proofErr w:type="spellStart"/>
            <w:r>
              <w:t>newChild</w:t>
            </w:r>
            <w:proofErr w:type="spellEnd"/>
            <w:r>
              <w:t xml:space="preserve"> 将成为给定元素节点 element 的最后</w:t>
            </w:r>
            <w:proofErr w:type="gramStart"/>
            <w:r>
              <w:t>一</w:t>
            </w:r>
            <w:proofErr w:type="gramEnd"/>
            <w:r>
              <w:t>个子节点.</w:t>
            </w:r>
          </w:p>
          <w:p w:rsidR="000C1776" w:rsidRDefault="000C1776" w:rsidP="000C1776">
            <w:pPr>
              <w:ind w:left="0"/>
            </w:pPr>
            <w:r>
              <w:t>方法的返回值是一个指向新增子节点的引用指针.</w:t>
            </w:r>
            <w:r>
              <w:tab/>
            </w:r>
          </w:p>
          <w:p w:rsidR="000C1776" w:rsidRDefault="000C1776" w:rsidP="000C1776">
            <w:pPr>
              <w:ind w:left="0"/>
            </w:pPr>
          </w:p>
        </w:tc>
      </w:tr>
    </w:tbl>
    <w:p w:rsidR="00504518" w:rsidRDefault="00504518" w:rsidP="00504518">
      <w:r>
        <w:tab/>
        <w:t xml:space="preserve">   </w:t>
      </w:r>
      <w:r>
        <w:tab/>
        <w:t xml:space="preserve">                      </w:t>
      </w:r>
    </w:p>
    <w:p w:rsidR="00504518" w:rsidRDefault="00504518" w:rsidP="000C1776">
      <w:pPr>
        <w:pStyle w:val="2"/>
      </w:pPr>
      <w:r>
        <w:t>节点的替换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1776" w:rsidTr="000C1776">
        <w:tc>
          <w:tcPr>
            <w:tcW w:w="8388" w:type="dxa"/>
          </w:tcPr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#1 </w:t>
            </w:r>
            <w:proofErr w:type="spellStart"/>
            <w:r>
              <w:t>replaceChild</w:t>
            </w:r>
            <w:proofErr w:type="spellEnd"/>
            <w:r>
              <w:t>(): 把一个给定父元素里的</w:t>
            </w:r>
            <w:proofErr w:type="gramStart"/>
            <w:r>
              <w:t>一</w:t>
            </w:r>
            <w:proofErr w:type="gramEnd"/>
            <w:r>
              <w:t>个子节点替换为另外</w:t>
            </w:r>
            <w:proofErr w:type="gramStart"/>
            <w:r>
              <w:t>一</w:t>
            </w:r>
            <w:proofErr w:type="gramEnd"/>
            <w:r>
              <w:t>个子节点</w:t>
            </w:r>
          </w:p>
          <w:p w:rsidR="000C1776" w:rsidRDefault="000C1776" w:rsidP="000C177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reference = </w:t>
            </w:r>
            <w:proofErr w:type="spellStart"/>
            <w:r>
              <w:t>element.replaceChild</w:t>
            </w:r>
            <w:proofErr w:type="spellEnd"/>
            <w:r>
              <w:t>(</w:t>
            </w:r>
            <w:proofErr w:type="spellStart"/>
            <w:r>
              <w:t>newChild,oldChild</w:t>
            </w:r>
            <w:proofErr w:type="spellEnd"/>
            <w:r>
              <w:t>);</w:t>
            </w:r>
          </w:p>
          <w:p w:rsidR="000C1776" w:rsidRDefault="000C1776" w:rsidP="000C1776">
            <w:pPr>
              <w:ind w:left="0"/>
            </w:pPr>
            <w:r>
              <w:t>返回值是一个指向已被替换的那个子节点的引用指针</w:t>
            </w:r>
          </w:p>
          <w:p w:rsidR="000C1776" w:rsidRDefault="000C1776" w:rsidP="000C1776">
            <w:pPr>
              <w:ind w:left="0"/>
            </w:pP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>#2</w:t>
            </w:r>
            <w:r>
              <w:t xml:space="preserve">该节点除了替换功能以外还有移动的功能.  </w:t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#3 </w:t>
            </w:r>
            <w:r>
              <w:t>该方法只能完成单向替换, 若需要使用双向替换, 需要自定义函数:</w:t>
            </w:r>
          </w:p>
          <w:p w:rsidR="000C1776" w:rsidRDefault="000C1776" w:rsidP="000C1776">
            <w:pPr>
              <w:ind w:left="0"/>
            </w:pPr>
            <w:r>
              <w:t>/**</w:t>
            </w:r>
          </w:p>
          <w:p w:rsidR="000C1776" w:rsidRDefault="000C1776" w:rsidP="000C1776">
            <w:pPr>
              <w:ind w:left="0"/>
            </w:pPr>
            <w:r>
              <w:t xml:space="preserve">* 互换 </w:t>
            </w:r>
            <w:proofErr w:type="spellStart"/>
            <w:r>
              <w:t>aNode</w:t>
            </w:r>
            <w:proofErr w:type="spellEnd"/>
            <w:r>
              <w:t xml:space="preserve"> 和 </w:t>
            </w:r>
            <w:proofErr w:type="spellStart"/>
            <w:r>
              <w:t>bNode</w:t>
            </w:r>
            <w:proofErr w:type="spellEnd"/>
          </w:p>
          <w:p w:rsidR="000C1776" w:rsidRDefault="000C1776" w:rsidP="000C1776">
            <w:pPr>
              <w:ind w:left="0"/>
            </w:pPr>
            <w:r>
              <w:t>* @</w:t>
            </w:r>
            <w:proofErr w:type="spellStart"/>
            <w:r>
              <w:t>param</w:t>
            </w:r>
            <w:proofErr w:type="spellEnd"/>
            <w:r>
              <w:t xml:space="preserve"> {Object} </w:t>
            </w:r>
            <w:proofErr w:type="spellStart"/>
            <w:r>
              <w:t>aNode</w:t>
            </w:r>
            <w:proofErr w:type="spellEnd"/>
          </w:p>
          <w:p w:rsidR="000C1776" w:rsidRDefault="000C1776" w:rsidP="000C1776">
            <w:pPr>
              <w:ind w:left="0"/>
            </w:pPr>
            <w:r>
              <w:t>* @</w:t>
            </w:r>
            <w:proofErr w:type="spellStart"/>
            <w:r>
              <w:t>param</w:t>
            </w:r>
            <w:proofErr w:type="spellEnd"/>
            <w:r>
              <w:t xml:space="preserve"> {Object} </w:t>
            </w:r>
            <w:proofErr w:type="spellStart"/>
            <w:r>
              <w:t>bNode</w:t>
            </w:r>
            <w:proofErr w:type="spellEnd"/>
          </w:p>
          <w:p w:rsidR="000C1776" w:rsidRDefault="000C1776" w:rsidP="000C1776">
            <w:pPr>
              <w:ind w:left="0"/>
            </w:pPr>
            <w:r>
              <w:t>*/</w:t>
            </w:r>
          </w:p>
          <w:p w:rsidR="000C1776" w:rsidRDefault="000C1776" w:rsidP="000C1776">
            <w:pPr>
              <w:ind w:left="0"/>
            </w:pPr>
            <w:r>
              <w:t xml:space="preserve">function </w:t>
            </w:r>
            <w:proofErr w:type="spellStart"/>
            <w:r>
              <w:t>replaceEach</w:t>
            </w:r>
            <w:proofErr w:type="spellEnd"/>
            <w:r>
              <w:t>(</w:t>
            </w:r>
            <w:proofErr w:type="spellStart"/>
            <w:r>
              <w:t>aNode</w:t>
            </w:r>
            <w:proofErr w:type="spellEnd"/>
            <w:r>
              <w:t xml:space="preserve">, </w:t>
            </w:r>
            <w:proofErr w:type="spellStart"/>
            <w:r>
              <w:t>bNode</w:t>
            </w:r>
            <w:proofErr w:type="spellEnd"/>
            <w:r>
              <w:t>){</w:t>
            </w:r>
            <w:r>
              <w:tab/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if</w:t>
            </w:r>
            <w:r>
              <w:t>(</w:t>
            </w:r>
            <w:proofErr w:type="spellStart"/>
            <w:r>
              <w:t>aNode</w:t>
            </w:r>
            <w:proofErr w:type="spellEnd"/>
            <w:r>
              <w:t xml:space="preserve"> == </w:t>
            </w:r>
            <w:proofErr w:type="spellStart"/>
            <w:r>
              <w:t>bNode</w:t>
            </w:r>
            <w:proofErr w:type="spellEnd"/>
            <w:r>
              <w:t>){</w:t>
            </w:r>
          </w:p>
          <w:p w:rsidR="000C1776" w:rsidRDefault="000C1776" w:rsidP="000C1776">
            <w:pPr>
              <w:ind w:left="0"/>
            </w:pPr>
            <w:r>
              <w:tab/>
              <w:t>return;</w:t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aParentNode</w:t>
            </w:r>
            <w:proofErr w:type="spellEnd"/>
            <w:r>
              <w:t xml:space="preserve"> = </w:t>
            </w:r>
            <w:proofErr w:type="spellStart"/>
            <w:r w:rsidRPr="009A5B20">
              <w:rPr>
                <w:b/>
              </w:rPr>
              <w:t>aNode.parentNode</w:t>
            </w:r>
            <w:proofErr w:type="spellEnd"/>
            <w:r w:rsidRPr="009A5B20">
              <w:rPr>
                <w:b/>
              </w:rPr>
              <w:t>;</w:t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//若 </w:t>
            </w:r>
            <w:proofErr w:type="spellStart"/>
            <w:r>
              <w:t>aNode</w:t>
            </w:r>
            <w:proofErr w:type="spellEnd"/>
            <w:r>
              <w:t xml:space="preserve"> 有父节点</w:t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if(</w:t>
            </w:r>
            <w:proofErr w:type="spellStart"/>
            <w:r>
              <w:t>aParentNode</w:t>
            </w:r>
            <w:proofErr w:type="spellEnd"/>
            <w:r>
              <w:t>){</w:t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bParentNode</w:t>
            </w:r>
            <w:proofErr w:type="spellEnd"/>
            <w:r>
              <w:t xml:space="preserve"> = </w:t>
            </w:r>
            <w:proofErr w:type="spellStart"/>
            <w:r>
              <w:t>bNode.parentNode</w:t>
            </w:r>
            <w:proofErr w:type="spellEnd"/>
            <w:r>
              <w:t>;</w:t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 xml:space="preserve">//若 </w:t>
            </w:r>
            <w:proofErr w:type="spellStart"/>
            <w:r>
              <w:t>bNode</w:t>
            </w:r>
            <w:proofErr w:type="spellEnd"/>
            <w:r>
              <w:t xml:space="preserve"> 有父节点</w:t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if(</w:t>
            </w:r>
            <w:proofErr w:type="spellStart"/>
            <w:r>
              <w:t>bParentNode</w:t>
            </w:r>
            <w:proofErr w:type="spellEnd"/>
            <w:r>
              <w:t>){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tempNode</w:t>
            </w:r>
            <w:proofErr w:type="spellEnd"/>
            <w:r>
              <w:t xml:space="preserve"> = </w:t>
            </w:r>
            <w:proofErr w:type="spellStart"/>
            <w:r>
              <w:t>aNode.cloneNode</w:t>
            </w:r>
            <w:proofErr w:type="spellEnd"/>
            <w:r>
              <w:t>(true);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bParentNode.replaceChild</w:t>
            </w:r>
            <w:proofErr w:type="spellEnd"/>
            <w:r>
              <w:t>(</w:t>
            </w:r>
            <w:proofErr w:type="spellStart"/>
            <w:r>
              <w:t>tempNode</w:t>
            </w:r>
            <w:proofErr w:type="spellEnd"/>
            <w:r>
              <w:t xml:space="preserve">, </w:t>
            </w:r>
            <w:proofErr w:type="spellStart"/>
            <w:r>
              <w:t>bNode</w:t>
            </w:r>
            <w:proofErr w:type="spellEnd"/>
            <w:r>
              <w:t>);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aParentNode.replaceChild</w:t>
            </w:r>
            <w:proofErr w:type="spellEnd"/>
            <w:r>
              <w:t>(</w:t>
            </w:r>
            <w:proofErr w:type="spellStart"/>
            <w:r>
              <w:t>bNode</w:t>
            </w:r>
            <w:proofErr w:type="spellEnd"/>
            <w:r>
              <w:t xml:space="preserve">, </w:t>
            </w:r>
            <w:proofErr w:type="spellStart"/>
            <w:r>
              <w:t>aNode</w:t>
            </w:r>
            <w:proofErr w:type="spellEnd"/>
            <w:r>
              <w:t>);</w:t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</w:t>
            </w: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  <w:p w:rsidR="000C1776" w:rsidRDefault="000C1776" w:rsidP="000C1776">
            <w:pPr>
              <w:ind w:left="0"/>
            </w:pPr>
            <w:r>
              <w:t>}</w:t>
            </w:r>
          </w:p>
        </w:tc>
      </w:tr>
    </w:tbl>
    <w:p w:rsidR="00504518" w:rsidRDefault="00504518" w:rsidP="000C1776">
      <w:r>
        <w:lastRenderedPageBreak/>
        <w:t xml:space="preserve"> </w:t>
      </w:r>
    </w:p>
    <w:p w:rsidR="00504518" w:rsidRDefault="00504518" w:rsidP="00504518">
      <w:r>
        <w:tab/>
      </w:r>
    </w:p>
    <w:p w:rsidR="00504518" w:rsidRDefault="00504518" w:rsidP="000C1776">
      <w:pPr>
        <w:pStyle w:val="2"/>
      </w:pPr>
      <w:r>
        <w:t>插入节点</w:t>
      </w:r>
      <w:r>
        <w:t>: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1776" w:rsidTr="000C1776">
        <w:tc>
          <w:tcPr>
            <w:tcW w:w="8388" w:type="dxa"/>
          </w:tcPr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#1 </w:t>
            </w:r>
            <w:proofErr w:type="spellStart"/>
            <w:r>
              <w:t>insertBefore</w:t>
            </w:r>
            <w:proofErr w:type="spellEnd"/>
            <w:r>
              <w:t>(): 把一个给定节点插入到一个给定元素节点的给定子节点的前面</w:t>
            </w:r>
          </w:p>
          <w:p w:rsidR="000C1776" w:rsidRDefault="000C1776" w:rsidP="000C177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reference =  </w:t>
            </w:r>
            <w:proofErr w:type="spellStart"/>
            <w:r>
              <w:t>element.insertBefore</w:t>
            </w:r>
            <w:proofErr w:type="spellEnd"/>
            <w:r>
              <w:t>(</w:t>
            </w:r>
            <w:proofErr w:type="spellStart"/>
            <w:r>
              <w:t>newNode,targetNode</w:t>
            </w:r>
            <w:proofErr w:type="spellEnd"/>
            <w:r>
              <w:t>);</w:t>
            </w:r>
          </w:p>
          <w:p w:rsidR="000C1776" w:rsidRDefault="000C1776" w:rsidP="000C1776">
            <w:pPr>
              <w:ind w:left="0"/>
            </w:pPr>
            <w:r>
              <w:t xml:space="preserve">节点 </w:t>
            </w:r>
            <w:proofErr w:type="spellStart"/>
            <w:r>
              <w:t>newNode</w:t>
            </w:r>
            <w:proofErr w:type="spellEnd"/>
            <w:r>
              <w:t xml:space="preserve"> 将被插入到元素节点 element 中并出现在节点 </w:t>
            </w:r>
            <w:proofErr w:type="spellStart"/>
            <w:r>
              <w:t>targetNode</w:t>
            </w:r>
            <w:proofErr w:type="spellEnd"/>
            <w:r>
              <w:t xml:space="preserve"> 的前面. 节点 </w:t>
            </w:r>
            <w:proofErr w:type="spellStart"/>
            <w:r>
              <w:t>targetNode</w:t>
            </w:r>
            <w:proofErr w:type="spellEnd"/>
            <w:r>
              <w:t xml:space="preserve"> 必须是 element 元素的</w:t>
            </w:r>
            <w:proofErr w:type="gramStart"/>
            <w:r>
              <w:t>一</w:t>
            </w:r>
            <w:proofErr w:type="gramEnd"/>
            <w:r>
              <w:t>个子节点。</w:t>
            </w:r>
            <w:r>
              <w:tab/>
              <w:t xml:space="preserve"> </w:t>
            </w:r>
          </w:p>
          <w:p w:rsidR="000C1776" w:rsidRDefault="000C1776" w:rsidP="000C1776">
            <w:pPr>
              <w:ind w:left="0"/>
            </w:pPr>
          </w:p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 xml:space="preserve">#2 </w:t>
            </w:r>
            <w:r>
              <w:t xml:space="preserve">自定义 </w:t>
            </w:r>
            <w:proofErr w:type="spellStart"/>
            <w:r>
              <w:t>insertAfter</w:t>
            </w:r>
            <w:proofErr w:type="spellEnd"/>
            <w:r>
              <w:t xml:space="preserve">() 方法     </w:t>
            </w:r>
          </w:p>
          <w:p w:rsidR="000C1776" w:rsidRDefault="000C1776" w:rsidP="000C1776">
            <w:pPr>
              <w:ind w:left="0"/>
            </w:pPr>
            <w:r>
              <w:t xml:space="preserve">       /**</w:t>
            </w:r>
          </w:p>
          <w:p w:rsidR="000C1776" w:rsidRDefault="000C1776" w:rsidP="000C1776">
            <w:pPr>
              <w:ind w:left="0"/>
            </w:pPr>
            <w:r>
              <w:tab/>
              <w:t xml:space="preserve"> * 将 </w:t>
            </w:r>
            <w:proofErr w:type="spellStart"/>
            <w:r>
              <w:t>newChild</w:t>
            </w:r>
            <w:proofErr w:type="spellEnd"/>
            <w:r>
              <w:t xml:space="preserve"> 插入到 </w:t>
            </w:r>
            <w:proofErr w:type="spellStart"/>
            <w:r>
              <w:t>refChild</w:t>
            </w:r>
            <w:proofErr w:type="spellEnd"/>
            <w:r>
              <w:t xml:space="preserve"> 的后边</w:t>
            </w:r>
          </w:p>
          <w:p w:rsidR="000C1776" w:rsidRDefault="000C1776" w:rsidP="000C1776">
            <w:pPr>
              <w:ind w:left="0"/>
            </w:pPr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{Object} </w:t>
            </w:r>
            <w:proofErr w:type="spellStart"/>
            <w:r>
              <w:t>newChild</w:t>
            </w:r>
            <w:proofErr w:type="spellEnd"/>
          </w:p>
          <w:p w:rsidR="000C1776" w:rsidRDefault="000C1776" w:rsidP="000C1776">
            <w:pPr>
              <w:ind w:left="0"/>
            </w:pPr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{Object} </w:t>
            </w:r>
            <w:proofErr w:type="spellStart"/>
            <w:r>
              <w:t>refChild</w:t>
            </w:r>
            <w:proofErr w:type="spellEnd"/>
          </w:p>
          <w:p w:rsidR="000C1776" w:rsidRDefault="000C1776" w:rsidP="000C1776">
            <w:pPr>
              <w:ind w:left="0"/>
            </w:pPr>
            <w:r>
              <w:tab/>
              <w:t xml:space="preserve"> */</w:t>
            </w:r>
          </w:p>
          <w:p w:rsidR="000C1776" w:rsidRDefault="000C1776" w:rsidP="000C1776">
            <w:pPr>
              <w:ind w:left="0"/>
            </w:pPr>
            <w:r>
              <w:tab/>
              <w:t xml:space="preserve">function </w:t>
            </w:r>
            <w:proofErr w:type="spellStart"/>
            <w:r>
              <w:t>insertAfter</w:t>
            </w:r>
            <w:proofErr w:type="spellEnd"/>
            <w:r>
              <w:t>(</w:t>
            </w:r>
            <w:proofErr w:type="spellStart"/>
            <w:r>
              <w:t>newChild</w:t>
            </w:r>
            <w:proofErr w:type="spellEnd"/>
            <w:r>
              <w:t xml:space="preserve">, </w:t>
            </w:r>
            <w:proofErr w:type="spellStart"/>
            <w:r>
              <w:t>refChild</w:t>
            </w:r>
            <w:proofErr w:type="spellEnd"/>
            <w:r>
              <w:t>){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refParentNode</w:t>
            </w:r>
            <w:proofErr w:type="spellEnd"/>
            <w:r>
              <w:t xml:space="preserve"> = </w:t>
            </w:r>
            <w:proofErr w:type="spellStart"/>
            <w:r>
              <w:t>refChild.parentNode</w:t>
            </w:r>
            <w:proofErr w:type="spellEnd"/>
            <w:r>
              <w:t>;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  <w:t xml:space="preserve">//判断 </w:t>
            </w:r>
            <w:proofErr w:type="spellStart"/>
            <w:r>
              <w:t>refChild</w:t>
            </w:r>
            <w:proofErr w:type="spellEnd"/>
            <w:r>
              <w:t xml:space="preserve"> 是否存在父节点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  <w:t>if(</w:t>
            </w:r>
            <w:proofErr w:type="spellStart"/>
            <w:r>
              <w:t>refParentNode</w:t>
            </w:r>
            <w:proofErr w:type="spellEnd"/>
            <w:r>
              <w:t>){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  <w:r>
              <w:tab/>
              <w:t xml:space="preserve">//判断 </w:t>
            </w:r>
            <w:proofErr w:type="spellStart"/>
            <w:r>
              <w:t>refChild</w:t>
            </w:r>
            <w:proofErr w:type="spellEnd"/>
            <w:r>
              <w:t xml:space="preserve"> 节点是否为其父节点的最后</w:t>
            </w:r>
            <w:proofErr w:type="gramStart"/>
            <w:r>
              <w:t>一</w:t>
            </w:r>
            <w:proofErr w:type="gramEnd"/>
            <w:r>
              <w:t>个子节点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refChild</w:t>
            </w:r>
            <w:proofErr w:type="spellEnd"/>
            <w:r>
              <w:t xml:space="preserve"> == </w:t>
            </w:r>
            <w:proofErr w:type="spellStart"/>
            <w:r>
              <w:t>refParentNode.lastChild</w:t>
            </w:r>
            <w:proofErr w:type="spellEnd"/>
            <w:r>
              <w:t>){</w:t>
            </w:r>
          </w:p>
          <w:p w:rsidR="000C1776" w:rsidRDefault="000C1776" w:rsidP="000C1776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refParentNode.appendChild</w:t>
            </w:r>
            <w:proofErr w:type="spellEnd"/>
            <w:r>
              <w:t>(</w:t>
            </w:r>
            <w:proofErr w:type="spellStart"/>
            <w:r>
              <w:t>newChild</w:t>
            </w:r>
            <w:proofErr w:type="spellEnd"/>
            <w:r>
              <w:t>);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  <w:r>
              <w:tab/>
              <w:t>}else{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refParentNode.insertBefore</w:t>
            </w:r>
            <w:proofErr w:type="spellEnd"/>
            <w:r>
              <w:t>(</w:t>
            </w:r>
            <w:proofErr w:type="spellStart"/>
            <w:r>
              <w:t>newChild</w:t>
            </w:r>
            <w:proofErr w:type="spellEnd"/>
            <w:r>
              <w:t xml:space="preserve">, </w:t>
            </w:r>
            <w:proofErr w:type="spellStart"/>
            <w:r>
              <w:t>refChild.nextSibling</w:t>
            </w:r>
            <w:proofErr w:type="spellEnd"/>
            <w:r>
              <w:t>);</w:t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0C1776" w:rsidRDefault="000C1776" w:rsidP="000C1776">
            <w:pPr>
              <w:ind w:left="0"/>
            </w:pPr>
            <w:r>
              <w:tab/>
            </w:r>
            <w:r>
              <w:tab/>
              <w:t>}</w:t>
            </w:r>
          </w:p>
          <w:p w:rsidR="000C1776" w:rsidRDefault="000C1776" w:rsidP="000C1776">
            <w:pPr>
              <w:ind w:left="0"/>
            </w:pPr>
            <w:r>
              <w:tab/>
              <w:t>}</w:t>
            </w:r>
          </w:p>
        </w:tc>
      </w:tr>
    </w:tbl>
    <w:p w:rsidR="00504518" w:rsidRDefault="00504518" w:rsidP="00504518">
      <w:r>
        <w:lastRenderedPageBreak/>
        <w:t xml:space="preserve"> </w:t>
      </w:r>
    </w:p>
    <w:p w:rsidR="00504518" w:rsidRDefault="00504518" w:rsidP="000C1776">
      <w:pPr>
        <w:pStyle w:val="2"/>
      </w:pPr>
      <w:r>
        <w:t>删除节点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1776" w:rsidTr="000C1776">
        <w:tc>
          <w:tcPr>
            <w:tcW w:w="8388" w:type="dxa"/>
          </w:tcPr>
          <w:p w:rsidR="000C1776" w:rsidRDefault="000C1776" w:rsidP="000C1776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t>removeChild</w:t>
            </w:r>
            <w:proofErr w:type="spellEnd"/>
            <w:r>
              <w:t>(): 从一个给定元素里删除</w:t>
            </w:r>
            <w:proofErr w:type="gramStart"/>
            <w:r>
              <w:t>一</w:t>
            </w:r>
            <w:proofErr w:type="gramEnd"/>
            <w:r>
              <w:t>个子节点</w:t>
            </w:r>
          </w:p>
          <w:p w:rsidR="000C1776" w:rsidRDefault="000C1776" w:rsidP="000C177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reference = </w:t>
            </w:r>
            <w:proofErr w:type="spellStart"/>
            <w:r>
              <w:t>element.removeChild</w:t>
            </w:r>
            <w:proofErr w:type="spellEnd"/>
            <w:r>
              <w:t>(node);</w:t>
            </w:r>
          </w:p>
          <w:p w:rsidR="000C1776" w:rsidRDefault="000C1776" w:rsidP="000C1776">
            <w:pPr>
              <w:ind w:left="0"/>
            </w:pPr>
            <w:r>
              <w:t xml:space="preserve">返回值是一个指向已被删除的子节点的引用指针. 某个节点被 </w:t>
            </w:r>
            <w:proofErr w:type="spellStart"/>
            <w:r>
              <w:t>removeChild</w:t>
            </w:r>
            <w:proofErr w:type="spellEnd"/>
            <w:r>
              <w:t xml:space="preserve">() 方法删除时, 这个节点所包含的所有子节点将同时被删除. </w:t>
            </w:r>
          </w:p>
          <w:p w:rsidR="000C1776" w:rsidRDefault="000C1776" w:rsidP="000C1776">
            <w:pPr>
              <w:ind w:left="0"/>
            </w:pPr>
            <w:r>
              <w:t xml:space="preserve">如果想删除某个节点, 但不知道它的父节点是哪一个, </w:t>
            </w:r>
            <w:proofErr w:type="spellStart"/>
            <w:r>
              <w:t>parentNode</w:t>
            </w:r>
            <w:proofErr w:type="spellEnd"/>
            <w:r>
              <w:t xml:space="preserve"> 属性可以帮忙。</w:t>
            </w:r>
          </w:p>
          <w:p w:rsidR="000C1776" w:rsidRDefault="000C1776" w:rsidP="000C1776">
            <w:pPr>
              <w:ind w:left="0"/>
            </w:pPr>
          </w:p>
        </w:tc>
      </w:tr>
    </w:tbl>
    <w:p w:rsidR="00504518" w:rsidRDefault="00504518" w:rsidP="00504518"/>
    <w:p w:rsidR="00504518" w:rsidRDefault="00504518" w:rsidP="00504518">
      <w:r>
        <w:tab/>
      </w:r>
      <w:r>
        <w:tab/>
      </w:r>
    </w:p>
    <w:p w:rsidR="00504518" w:rsidRDefault="00504518" w:rsidP="009B48FF">
      <w:pPr>
        <w:pStyle w:val="2"/>
      </w:pPr>
      <w:bookmarkStart w:id="0" w:name="_GoBack"/>
      <w:bookmarkEnd w:id="0"/>
      <w:proofErr w:type="spellStart"/>
      <w:r>
        <w:t>innerHTML</w:t>
      </w:r>
      <w:proofErr w:type="spellEnd"/>
      <w:r>
        <w:t>属性</w:t>
      </w:r>
      <w:r>
        <w:t>:</w:t>
      </w:r>
    </w:p>
    <w:p w:rsidR="00504518" w:rsidRDefault="000C1776" w:rsidP="00504518">
      <w:r>
        <w:rPr>
          <w:rFonts w:hint="eastAsia"/>
        </w:rPr>
        <w:t>#1</w:t>
      </w:r>
      <w:r w:rsidR="00504518">
        <w:t xml:space="preserve">浏览器几乎都支持该属性, 但不是 DOM 标准的组成部分. </w:t>
      </w:r>
      <w:proofErr w:type="spellStart"/>
      <w:r w:rsidR="00504518">
        <w:t>innerHTML</w:t>
      </w:r>
      <w:proofErr w:type="spellEnd"/>
      <w:r w:rsidR="00504518">
        <w:t xml:space="preserve"> 属性可以用来读, 写某给定元素里的 HTML 内容</w:t>
      </w:r>
      <w:r w:rsidR="00504518">
        <w:tab/>
      </w:r>
    </w:p>
    <w:p w:rsidR="00C03A83" w:rsidRDefault="00504518" w:rsidP="00504518">
      <w:r w:rsidRPr="000C1776">
        <w:rPr>
          <w:color w:val="FF0000"/>
        </w:rPr>
        <w:t>其它属性</w:t>
      </w:r>
      <w:r>
        <w:t xml:space="preserve">, 参看 API: </w:t>
      </w:r>
      <w:proofErr w:type="spellStart"/>
      <w:r>
        <w:t>nsextSibling</w:t>
      </w:r>
      <w:proofErr w:type="spellEnd"/>
      <w:r>
        <w:t xml:space="preserve">, </w:t>
      </w:r>
      <w:r>
        <w:tab/>
      </w:r>
      <w:proofErr w:type="spellStart"/>
      <w:r>
        <w:t>previousSibling</w:t>
      </w:r>
      <w:proofErr w:type="spellEnd"/>
      <w:r>
        <w:t xml:space="preserve"> 等</w:t>
      </w:r>
      <w:r>
        <w:tab/>
        <w:t xml:space="preserve">           </w:t>
      </w:r>
    </w:p>
    <w:sectPr w:rsidR="00C03A8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E3A" w:rsidRDefault="00B47E3A" w:rsidP="000C1776">
      <w:pPr>
        <w:spacing w:after="0"/>
      </w:pPr>
      <w:r>
        <w:separator/>
      </w:r>
    </w:p>
  </w:endnote>
  <w:endnote w:type="continuationSeparator" w:id="0">
    <w:p w:rsidR="00B47E3A" w:rsidRDefault="00B47E3A" w:rsidP="000C17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71218"/>
      <w:docPartObj>
        <w:docPartGallery w:val="Page Numbers (Bottom of Page)"/>
        <w:docPartUnique/>
      </w:docPartObj>
    </w:sdtPr>
    <w:sdtEndPr/>
    <w:sdtContent>
      <w:p w:rsidR="000C1776" w:rsidRDefault="00FF381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CF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C1776" w:rsidRDefault="000C17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E3A" w:rsidRDefault="00B47E3A" w:rsidP="000C1776">
      <w:pPr>
        <w:spacing w:after="0"/>
      </w:pPr>
      <w:r>
        <w:separator/>
      </w:r>
    </w:p>
  </w:footnote>
  <w:footnote w:type="continuationSeparator" w:id="0">
    <w:p w:rsidR="00B47E3A" w:rsidRDefault="00B47E3A" w:rsidP="000C17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4518"/>
    <w:rsid w:val="00002B15"/>
    <w:rsid w:val="00022FD0"/>
    <w:rsid w:val="000908FB"/>
    <w:rsid w:val="000A28AF"/>
    <w:rsid w:val="000C1776"/>
    <w:rsid w:val="000E1AD1"/>
    <w:rsid w:val="00131EBA"/>
    <w:rsid w:val="002E3491"/>
    <w:rsid w:val="002F346B"/>
    <w:rsid w:val="00300312"/>
    <w:rsid w:val="003513DB"/>
    <w:rsid w:val="003A0A2C"/>
    <w:rsid w:val="003F5207"/>
    <w:rsid w:val="00462AC6"/>
    <w:rsid w:val="00486793"/>
    <w:rsid w:val="004F7177"/>
    <w:rsid w:val="00504518"/>
    <w:rsid w:val="00562410"/>
    <w:rsid w:val="00596941"/>
    <w:rsid w:val="005B3CF0"/>
    <w:rsid w:val="006147D9"/>
    <w:rsid w:val="006D60E9"/>
    <w:rsid w:val="006E26BF"/>
    <w:rsid w:val="00726439"/>
    <w:rsid w:val="007C2125"/>
    <w:rsid w:val="008261CD"/>
    <w:rsid w:val="0089519A"/>
    <w:rsid w:val="008A15F3"/>
    <w:rsid w:val="008B5ACA"/>
    <w:rsid w:val="008C5117"/>
    <w:rsid w:val="008D22FE"/>
    <w:rsid w:val="00904415"/>
    <w:rsid w:val="00973C48"/>
    <w:rsid w:val="0099619D"/>
    <w:rsid w:val="009A5B20"/>
    <w:rsid w:val="009B48FF"/>
    <w:rsid w:val="009D5000"/>
    <w:rsid w:val="00B12A76"/>
    <w:rsid w:val="00B47E3A"/>
    <w:rsid w:val="00BF5E79"/>
    <w:rsid w:val="00C03A83"/>
    <w:rsid w:val="00D24EDE"/>
    <w:rsid w:val="00D80E2B"/>
    <w:rsid w:val="00DA1D15"/>
    <w:rsid w:val="00DB6FA6"/>
    <w:rsid w:val="00DE6E85"/>
    <w:rsid w:val="00EF3DCE"/>
    <w:rsid w:val="00F37F94"/>
    <w:rsid w:val="00F906AD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AF2F3-4E65-417E-9676-326C37A8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B12A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C177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0C1776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0C1776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0C1776"/>
    <w:rPr>
      <w:rFonts w:ascii="微软雅黑" w:hAnsi="微软雅黑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86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1216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26</cp:revision>
  <dcterms:created xsi:type="dcterms:W3CDTF">2016-08-08T06:16:00Z</dcterms:created>
  <dcterms:modified xsi:type="dcterms:W3CDTF">2017-03-30T08:10:00Z</dcterms:modified>
</cp:coreProperties>
</file>