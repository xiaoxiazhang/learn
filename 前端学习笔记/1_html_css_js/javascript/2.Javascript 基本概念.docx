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A9" w:rsidRPr="00B469EC" w:rsidRDefault="001633A9" w:rsidP="001633A9">
      <w:pPr>
        <w:pStyle w:val="a3"/>
        <w:outlineLvl w:val="0"/>
      </w:pPr>
      <w:proofErr w:type="spellStart"/>
      <w:r w:rsidRPr="00B469EC"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基本概念</w:t>
      </w:r>
    </w:p>
    <w:p w:rsidR="001633A9" w:rsidRPr="001A5D7D" w:rsidRDefault="001633A9" w:rsidP="001633A9">
      <w:pPr>
        <w:pStyle w:val="1"/>
      </w:pPr>
      <w:r w:rsidRPr="001A5D7D">
        <w:rPr>
          <w:rFonts w:hint="eastAsia"/>
        </w:rPr>
        <w:t>语法</w:t>
      </w:r>
    </w:p>
    <w:p w:rsidR="001633A9" w:rsidRPr="00AC4015" w:rsidRDefault="001633A9" w:rsidP="001633A9">
      <w:pPr>
        <w:ind w:firstLine="360"/>
      </w:pPr>
      <w:r w:rsidRPr="001633A9">
        <w:rPr>
          <w:rFonts w:hint="eastAsia"/>
          <w:color w:val="FF0000"/>
        </w:rPr>
        <w:t>区分大小写</w:t>
      </w:r>
      <w:r>
        <w:rPr>
          <w:rFonts w:hint="eastAsia"/>
        </w:rPr>
        <w:t>：</w:t>
      </w:r>
      <w:r w:rsidRPr="00AC4015">
        <w:t>ECMAScript 中的一切（变量、函数名和操作符）都区分大小</w:t>
      </w:r>
      <w:r>
        <w:rPr>
          <w:rFonts w:hint="eastAsia"/>
        </w:rPr>
        <w:t>。</w:t>
      </w:r>
    </w:p>
    <w:p w:rsidR="001633A9" w:rsidRDefault="001633A9" w:rsidP="001633A9">
      <w:pPr>
        <w:ind w:firstLine="360"/>
      </w:pPr>
      <w:r w:rsidRPr="001633A9">
        <w:rPr>
          <w:rFonts w:hint="eastAsia"/>
          <w:color w:val="FF0000"/>
        </w:rPr>
        <w:t>标识符</w:t>
      </w:r>
      <w:r>
        <w:rPr>
          <w:rFonts w:hint="eastAsia"/>
        </w:rPr>
        <w:t>：</w:t>
      </w:r>
      <w:r w:rsidRPr="00A43F1E">
        <w:rPr>
          <w:rFonts w:hint="eastAsia"/>
        </w:rPr>
        <w:t>指变量、函数、属性的名字，或者函数的参数。</w:t>
      </w:r>
    </w:p>
    <w:p w:rsidR="001633A9" w:rsidRPr="00A43F1E" w:rsidRDefault="001633A9" w:rsidP="00090EED">
      <w:pPr>
        <w:pStyle w:val="a5"/>
        <w:numPr>
          <w:ilvl w:val="0"/>
          <w:numId w:val="5"/>
        </w:numPr>
      </w:pPr>
      <w:r w:rsidRPr="00A43F1E">
        <w:t>第一个字符必须是一个字母、下划线（_）或一个美元符号（$）；</w:t>
      </w:r>
    </w:p>
    <w:p w:rsidR="001633A9" w:rsidRDefault="001633A9" w:rsidP="00090EED">
      <w:pPr>
        <w:pStyle w:val="a5"/>
        <w:numPr>
          <w:ilvl w:val="0"/>
          <w:numId w:val="5"/>
        </w:numPr>
      </w:pPr>
      <w:r w:rsidRPr="00A43F1E">
        <w:t>其他字符可以是字母、下划线、美元符号或数字。</w:t>
      </w:r>
    </w:p>
    <w:p w:rsidR="001633A9" w:rsidRDefault="001633A9" w:rsidP="00090EED">
      <w:pPr>
        <w:pStyle w:val="a5"/>
        <w:numPr>
          <w:ilvl w:val="0"/>
          <w:numId w:val="5"/>
        </w:numPr>
      </w:pPr>
      <w:r w:rsidRPr="00AE64D5">
        <w:rPr>
          <w:rFonts w:hint="eastAsia"/>
        </w:rPr>
        <w:t>不能把关键字、保留字、</w:t>
      </w:r>
      <w:r w:rsidRPr="00AE64D5">
        <w:t>true、false 和null 用作标识符。</w:t>
      </w:r>
    </w:p>
    <w:p w:rsidR="001633A9" w:rsidRPr="00A43F1E" w:rsidRDefault="001633A9" w:rsidP="00090EED">
      <w:pPr>
        <w:pStyle w:val="a5"/>
        <w:numPr>
          <w:ilvl w:val="0"/>
          <w:numId w:val="5"/>
        </w:numPr>
      </w:pPr>
      <w:r w:rsidRPr="00A43F1E">
        <w:t>ECMAScript 标识符采用驼峰大小写格式</w:t>
      </w:r>
      <w:r>
        <w:rPr>
          <w:rFonts w:hint="eastAsia"/>
        </w:rPr>
        <w:t>。</w:t>
      </w:r>
    </w:p>
    <w:p w:rsidR="001633A9" w:rsidRPr="001633A9" w:rsidRDefault="001633A9" w:rsidP="001633A9">
      <w:pPr>
        <w:ind w:firstLine="360"/>
        <w:rPr>
          <w:color w:val="FF0000"/>
        </w:rPr>
      </w:pPr>
      <w:r w:rsidRPr="001633A9">
        <w:rPr>
          <w:rFonts w:hint="eastAsia"/>
          <w:color w:val="FF0000"/>
        </w:rPr>
        <w:t>注释</w:t>
      </w:r>
      <w:r>
        <w:rPr>
          <w:rFonts w:hint="eastAsia"/>
          <w:color w:val="FF0000"/>
        </w:rPr>
        <w:t>：</w:t>
      </w:r>
    </w:p>
    <w:p w:rsidR="001633A9" w:rsidRDefault="001633A9" w:rsidP="00090EED">
      <w:pPr>
        <w:pStyle w:val="a5"/>
        <w:numPr>
          <w:ilvl w:val="0"/>
          <w:numId w:val="4"/>
        </w:numPr>
        <w:spacing w:after="80" w:line="240" w:lineRule="auto"/>
      </w:pPr>
      <w:r w:rsidRPr="00B033D0">
        <w:t>单行注释</w:t>
      </w:r>
      <w:r>
        <w:rPr>
          <w:rFonts w:hint="eastAsia"/>
        </w:rPr>
        <w:t>://</w:t>
      </w:r>
    </w:p>
    <w:p w:rsidR="001633A9" w:rsidRDefault="001633A9" w:rsidP="00090EED">
      <w:pPr>
        <w:pStyle w:val="a5"/>
        <w:numPr>
          <w:ilvl w:val="0"/>
          <w:numId w:val="4"/>
        </w:numPr>
        <w:spacing w:after="80" w:line="240" w:lineRule="auto"/>
      </w:pPr>
      <w:r>
        <w:rPr>
          <w:rFonts w:hint="eastAsia"/>
        </w:rPr>
        <w:t xml:space="preserve">多行注释/* </w:t>
      </w:r>
      <w:r>
        <w:t>…</w:t>
      </w:r>
      <w:r>
        <w:rPr>
          <w:rFonts w:hint="eastAsia"/>
        </w:rPr>
        <w:t>*/</w:t>
      </w:r>
    </w:p>
    <w:p w:rsidR="001633A9" w:rsidRDefault="001633A9" w:rsidP="001633A9">
      <w:pPr>
        <w:ind w:left="360"/>
      </w:pPr>
      <w:r w:rsidRPr="001633A9">
        <w:rPr>
          <w:rFonts w:hint="eastAsia"/>
          <w:color w:val="FF0000"/>
        </w:rPr>
        <w:t>严格模式</w:t>
      </w:r>
      <w:r>
        <w:rPr>
          <w:rFonts w:hint="eastAsia"/>
        </w:rPr>
        <w:t>：</w:t>
      </w:r>
      <w:r w:rsidRPr="003625CE">
        <w:t>JavaScript 定义了一种不同的</w:t>
      </w:r>
      <w:r w:rsidRPr="003625CE">
        <w:rPr>
          <w:rFonts w:hint="eastAsia"/>
        </w:rPr>
        <w:t>解析与执行模型。在严格模式下，</w:t>
      </w:r>
      <w:r w:rsidRPr="003625CE">
        <w:t>ECMAScript 3 中的一些不确定的行为将得到处理，而且对某些不安全</w:t>
      </w:r>
      <w:r>
        <w:rPr>
          <w:rFonts w:hint="eastAsia"/>
        </w:rPr>
        <w:t>的操作也会抛出错误。</w:t>
      </w:r>
      <w:r w:rsidRPr="009D4BB9">
        <w:rPr>
          <w:rFonts w:hint="eastAsia"/>
        </w:rPr>
        <w:t>持严格模式的浏览器包括</w:t>
      </w:r>
      <w:r w:rsidRPr="009D4BB9">
        <w:t>IE10+、Firefox 4+、Safari 5.1+、Opera 12+和Chrome。</w:t>
      </w:r>
    </w:p>
    <w:p w:rsidR="001633A9" w:rsidRDefault="001633A9" w:rsidP="0029411A">
      <w:pPr>
        <w:ind w:left="360"/>
      </w:pPr>
      <w:r w:rsidRPr="003625CE">
        <w:rPr>
          <w:rFonts w:hint="eastAsia"/>
        </w:rPr>
        <w:t>在整个脚本中启用严格模式</w:t>
      </w:r>
      <w:r>
        <w:rPr>
          <w:rFonts w:hint="eastAsia"/>
        </w:rPr>
        <w:t>：</w:t>
      </w:r>
      <w:r w:rsidRPr="003625CE">
        <w:t>"use strict";</w:t>
      </w:r>
      <w:r>
        <w:rPr>
          <w:rFonts w:hint="eastAsia"/>
        </w:rPr>
        <w:t>//是一个编译指示</w:t>
      </w:r>
    </w:p>
    <w:p w:rsidR="001633A9" w:rsidRDefault="001633A9" w:rsidP="0029411A">
      <w:pPr>
        <w:ind w:left="360"/>
      </w:pPr>
      <w:r w:rsidRPr="00243097">
        <w:rPr>
          <w:rFonts w:hint="eastAsia"/>
        </w:rPr>
        <w:t>指定函数在严格模式下执行：</w:t>
      </w:r>
    </w:p>
    <w:p w:rsidR="001633A9" w:rsidRPr="00243097" w:rsidRDefault="001633A9" w:rsidP="0029411A">
      <w:pPr>
        <w:ind w:left="360"/>
        <w:rPr>
          <w:rFonts w:cs="Courier"/>
        </w:rPr>
      </w:pPr>
      <w:r>
        <w:rPr>
          <w:rFonts w:asciiTheme="minorEastAsia" w:eastAsiaTheme="minorEastAsia" w:hAnsiTheme="minorEastAsia" w:cs="Courier" w:hint="eastAsia"/>
        </w:rPr>
        <w:t xml:space="preserve">      </w:t>
      </w:r>
      <w:proofErr w:type="gramStart"/>
      <w:r w:rsidRPr="00243097">
        <w:rPr>
          <w:rFonts w:cs="Courier"/>
        </w:rPr>
        <w:t>function</w:t>
      </w:r>
      <w:proofErr w:type="gramEnd"/>
      <w:r w:rsidRPr="00243097">
        <w:rPr>
          <w:rFonts w:cs="Courier"/>
        </w:rPr>
        <w:t xml:space="preserve"> </w:t>
      </w:r>
      <w:proofErr w:type="spellStart"/>
      <w:r w:rsidRPr="00243097">
        <w:rPr>
          <w:rFonts w:cs="Courier"/>
        </w:rPr>
        <w:t>doSomething</w:t>
      </w:r>
      <w:proofErr w:type="spellEnd"/>
      <w:r w:rsidRPr="00243097">
        <w:rPr>
          <w:rFonts w:cs="Courier"/>
        </w:rPr>
        <w:t>(){</w:t>
      </w:r>
    </w:p>
    <w:p w:rsidR="001633A9" w:rsidRPr="00243097" w:rsidRDefault="001633A9" w:rsidP="0029411A">
      <w:pPr>
        <w:ind w:left="360"/>
        <w:rPr>
          <w:rFonts w:cs="Courier"/>
        </w:rPr>
      </w:pPr>
      <w:r w:rsidRPr="00243097">
        <w:rPr>
          <w:rFonts w:cs="Courier" w:hint="eastAsia"/>
        </w:rPr>
        <w:t xml:space="preserve">                </w:t>
      </w:r>
      <w:r w:rsidRPr="00243097">
        <w:rPr>
          <w:rFonts w:cs="Courier"/>
        </w:rPr>
        <w:t>"</w:t>
      </w:r>
      <w:proofErr w:type="gramStart"/>
      <w:r w:rsidRPr="00243097">
        <w:rPr>
          <w:rFonts w:cs="Courier"/>
        </w:rPr>
        <w:t>use</w:t>
      </w:r>
      <w:proofErr w:type="gramEnd"/>
      <w:r w:rsidRPr="00243097">
        <w:rPr>
          <w:rFonts w:cs="Courier"/>
        </w:rPr>
        <w:t xml:space="preserve"> strict";</w:t>
      </w:r>
    </w:p>
    <w:p w:rsidR="0029411A" w:rsidRDefault="001633A9" w:rsidP="0029411A">
      <w:pPr>
        <w:ind w:left="360"/>
        <w:rPr>
          <w:rFonts w:cs="HYc1gj"/>
        </w:rPr>
      </w:pPr>
      <w:r w:rsidRPr="00243097">
        <w:rPr>
          <w:rFonts w:cs="Courier" w:hint="eastAsia"/>
        </w:rPr>
        <w:t xml:space="preserve">                </w:t>
      </w:r>
      <w:r w:rsidRPr="00243097">
        <w:rPr>
          <w:rFonts w:cs="Courier"/>
        </w:rPr>
        <w:t>//</w:t>
      </w:r>
      <w:r w:rsidRPr="00243097">
        <w:rPr>
          <w:rFonts w:cs="HYc1gj" w:hint="eastAsia"/>
        </w:rPr>
        <w:t>函数体</w:t>
      </w:r>
      <w:r w:rsidRPr="00243097">
        <w:rPr>
          <w:rFonts w:cs="Courier" w:hint="eastAsia"/>
        </w:rPr>
        <w:t xml:space="preserve">  </w:t>
      </w:r>
      <w:r w:rsidRPr="00243097">
        <w:rPr>
          <w:rFonts w:cs="Courier"/>
        </w:rPr>
        <w:t>}</w:t>
      </w:r>
    </w:p>
    <w:p w:rsidR="0029411A" w:rsidRPr="0029411A" w:rsidRDefault="0029411A" w:rsidP="0029411A">
      <w:pPr>
        <w:autoSpaceDE w:val="0"/>
        <w:autoSpaceDN w:val="0"/>
        <w:adjustRightInd w:val="0"/>
        <w:spacing w:after="0" w:line="240" w:lineRule="auto"/>
        <w:ind w:left="360"/>
        <w:rPr>
          <w:rFonts w:cs="HYc1gj"/>
        </w:rPr>
      </w:pPr>
      <w:r w:rsidRPr="0029411A">
        <w:rPr>
          <w:rFonts w:hint="eastAsia"/>
          <w:color w:val="FF0000"/>
        </w:rPr>
        <w:lastRenderedPageBreak/>
        <w:t>语句</w:t>
      </w:r>
      <w:r>
        <w:rPr>
          <w:rFonts w:cs="HYc1gj" w:hint="eastAsia"/>
        </w:rPr>
        <w:t>：</w:t>
      </w:r>
      <w:r>
        <w:rPr>
          <w:rFonts w:hint="eastAsia"/>
        </w:rPr>
        <w:t xml:space="preserve"> </w:t>
      </w:r>
      <w:r w:rsidRPr="00941673">
        <w:t>ECMAScript 中的语句以一个分号结尾；如果省略分号，则由</w:t>
      </w:r>
      <w:proofErr w:type="gramStart"/>
      <w:r w:rsidRPr="00941673">
        <w:t>解析器确定</w:t>
      </w:r>
      <w:proofErr w:type="gramEnd"/>
      <w:r w:rsidRPr="00941673">
        <w:t>语句的结尾</w:t>
      </w:r>
      <w:r>
        <w:rPr>
          <w:rFonts w:hint="eastAsia"/>
        </w:rPr>
        <w:t>：</w:t>
      </w:r>
    </w:p>
    <w:p w:rsidR="0029411A" w:rsidRDefault="0029411A" w:rsidP="0029411A">
      <w:pPr>
        <w:spacing w:after="80" w:line="240" w:lineRule="auto"/>
        <w:ind w:firstLine="360"/>
      </w:pPr>
      <w:proofErr w:type="spellStart"/>
      <w:r>
        <w:t>var</w:t>
      </w:r>
      <w:proofErr w:type="spellEnd"/>
      <w:r>
        <w:t xml:space="preserve"> sum = a + b // 即使没有分号也是有效的语句——不推荐</w:t>
      </w:r>
    </w:p>
    <w:p w:rsidR="0029411A" w:rsidRPr="008B2101" w:rsidRDefault="0029411A" w:rsidP="008B2101">
      <w:pPr>
        <w:spacing w:after="80" w:line="240" w:lineRule="auto"/>
        <w:ind w:firstLine="360"/>
      </w:pPr>
      <w:proofErr w:type="spellStart"/>
      <w:r>
        <w:t>var</w:t>
      </w:r>
      <w:proofErr w:type="spellEnd"/>
      <w:r>
        <w:t xml:space="preserve"> diff = a - b; </w:t>
      </w:r>
      <w:r>
        <w:rPr>
          <w:rFonts w:hint="eastAsia"/>
        </w:rPr>
        <w:t xml:space="preserve"> </w:t>
      </w:r>
      <w:r>
        <w:t>// 有效的语句——推荐</w:t>
      </w:r>
    </w:p>
    <w:p w:rsidR="001633A9" w:rsidRPr="00D6610C" w:rsidRDefault="001633A9" w:rsidP="001633A9">
      <w:pPr>
        <w:ind w:left="360"/>
      </w:pPr>
    </w:p>
    <w:p w:rsidR="001633A9" w:rsidRPr="006B467F" w:rsidRDefault="001633A9" w:rsidP="008B2101">
      <w:pPr>
        <w:pStyle w:val="1"/>
      </w:pPr>
      <w:r w:rsidRPr="006B467F">
        <w:rPr>
          <w:rFonts w:hint="eastAsia"/>
        </w:rPr>
        <w:t>关键字和保留字</w:t>
      </w:r>
    </w:p>
    <w:p w:rsidR="001633A9" w:rsidRDefault="001633A9" w:rsidP="008B2101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Pr="006B467F">
        <w:rPr>
          <w:rFonts w:hint="eastAsia"/>
        </w:rPr>
        <w:t>（带</w:t>
      </w:r>
      <w:r w:rsidRPr="006B467F">
        <w:t>*</w:t>
      </w:r>
      <w:r w:rsidRPr="006B467F">
        <w:t>号上标的是第</w:t>
      </w:r>
      <w:r w:rsidRPr="006B467F">
        <w:t xml:space="preserve">5 </w:t>
      </w:r>
      <w:r w:rsidR="008B2101">
        <w:t>版新增的关键字）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B2101" w:rsidTr="008B2101">
        <w:tc>
          <w:tcPr>
            <w:tcW w:w="8388" w:type="dxa"/>
          </w:tcPr>
          <w:p w:rsidR="008B2101" w:rsidRDefault="008B2101" w:rsidP="008B2101">
            <w:r>
              <w:t>break</w:t>
            </w:r>
            <w:r>
              <w:rPr>
                <w:rFonts w:hint="eastAsia"/>
              </w:rPr>
              <w:tab/>
              <w:t xml:space="preserve">  </w:t>
            </w:r>
            <w:r>
              <w:t xml:space="preserve"> do</w:t>
            </w:r>
            <w:r>
              <w:rPr>
                <w:rFonts w:hint="eastAsia"/>
              </w:rPr>
              <w:tab/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ab/>
              <w:t xml:space="preserve">  </w:t>
            </w:r>
            <w:proofErr w:type="spellStart"/>
            <w:r>
              <w:t>typeof</w:t>
            </w:r>
            <w:proofErr w:type="spellEnd"/>
          </w:p>
          <w:p w:rsidR="008B2101" w:rsidRDefault="008B2101" w:rsidP="008B2101">
            <w:r>
              <w:t xml:space="preserve">case </w:t>
            </w:r>
            <w:r>
              <w:rPr>
                <w:rFonts w:hint="eastAsia"/>
              </w:rPr>
              <w:tab/>
              <w:t xml:space="preserve">   </w:t>
            </w:r>
            <w:r>
              <w:t xml:space="preserve">else </w:t>
            </w:r>
            <w:r>
              <w:rPr>
                <w:rFonts w:hint="eastAsia"/>
              </w:rPr>
              <w:tab/>
              <w:t xml:space="preserve"> </w:t>
            </w:r>
            <w:r>
              <w:t xml:space="preserve">new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proofErr w:type="spellStart"/>
            <w:r>
              <w:t>var</w:t>
            </w:r>
            <w:proofErr w:type="spellEnd"/>
          </w:p>
          <w:p w:rsidR="008B2101" w:rsidRDefault="008B2101" w:rsidP="008B2101">
            <w:r>
              <w:t xml:space="preserve">catch </w:t>
            </w:r>
            <w:r>
              <w:rPr>
                <w:rFonts w:hint="eastAsia"/>
              </w:rPr>
              <w:tab/>
              <w:t xml:space="preserve">    </w:t>
            </w:r>
            <w:r>
              <w:t xml:space="preserve">finally </w:t>
            </w:r>
            <w:r>
              <w:rPr>
                <w:rFonts w:hint="eastAsia"/>
              </w:rPr>
              <w:tab/>
            </w:r>
            <w:r>
              <w:t>return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  <w:r>
              <w:t xml:space="preserve"> void</w:t>
            </w:r>
          </w:p>
          <w:p w:rsidR="008B2101" w:rsidRDefault="008B2101" w:rsidP="008B2101">
            <w:r>
              <w:t>continue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for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switch</w:t>
            </w:r>
            <w:r>
              <w:rPr>
                <w:rFonts w:hint="eastAsia"/>
              </w:rPr>
              <w:tab/>
              <w:t xml:space="preserve">    </w:t>
            </w:r>
            <w:r>
              <w:t>while</w:t>
            </w:r>
          </w:p>
          <w:p w:rsidR="008B2101" w:rsidRDefault="008B2101" w:rsidP="008B2101">
            <w:r>
              <w:t xml:space="preserve">debugger* </w:t>
            </w:r>
            <w:r>
              <w:rPr>
                <w:rFonts w:hint="eastAsia"/>
              </w:rPr>
              <w:t xml:space="preserve"> </w:t>
            </w:r>
            <w:r>
              <w:t>function</w:t>
            </w:r>
            <w:r>
              <w:rPr>
                <w:rFonts w:hint="eastAsia"/>
              </w:rPr>
              <w:tab/>
            </w:r>
            <w:r>
              <w:t xml:space="preserve"> this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t>with</w:t>
            </w:r>
          </w:p>
          <w:p w:rsidR="008B2101" w:rsidRDefault="008B2101" w:rsidP="008B2101">
            <w:r>
              <w:t xml:space="preserve">default </w:t>
            </w:r>
            <w:r>
              <w:rPr>
                <w:rFonts w:hint="eastAsia"/>
              </w:rPr>
              <w:tab/>
              <w:t xml:space="preserve">    </w:t>
            </w:r>
            <w:r>
              <w:t xml:space="preserve">if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throw</w:t>
            </w:r>
          </w:p>
          <w:p w:rsidR="008B2101" w:rsidRDefault="008B2101" w:rsidP="008B2101">
            <w:r>
              <w:t xml:space="preserve">delete </w:t>
            </w:r>
            <w:r>
              <w:rPr>
                <w:rFonts w:hint="eastAsia"/>
              </w:rPr>
              <w:tab/>
              <w:t xml:space="preserve">    </w:t>
            </w:r>
            <w:r>
              <w:t xml:space="preserve">in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try</w:t>
            </w:r>
          </w:p>
        </w:tc>
      </w:tr>
    </w:tbl>
    <w:p w:rsidR="001633A9" w:rsidRPr="006B467F" w:rsidRDefault="001633A9" w:rsidP="008B2101"/>
    <w:p w:rsidR="001633A9" w:rsidRDefault="001633A9" w:rsidP="008B2101">
      <w:pPr>
        <w:pStyle w:val="2"/>
      </w:pPr>
      <w:r>
        <w:rPr>
          <w:rFonts w:hint="eastAsia"/>
        </w:rPr>
        <w:t>保留字</w:t>
      </w:r>
    </w:p>
    <w:p w:rsidR="001633A9" w:rsidRDefault="001633A9" w:rsidP="001633A9">
      <w:pPr>
        <w:ind w:left="360"/>
      </w:pPr>
      <w:r>
        <w:rPr>
          <w:rFonts w:hint="eastAsia"/>
        </w:rPr>
        <w:t>第三版保留字</w:t>
      </w:r>
      <w:r w:rsidR="008B2101">
        <w:rPr>
          <w:rFonts w:hint="eastAsia"/>
        </w:rPr>
        <w:t>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B2101" w:rsidTr="008B2101">
        <w:tc>
          <w:tcPr>
            <w:tcW w:w="8388" w:type="dxa"/>
          </w:tcPr>
          <w:p w:rsidR="008B2101" w:rsidRDefault="008B2101" w:rsidP="008B2101">
            <w:r>
              <w:t xml:space="preserve">abstract </w:t>
            </w:r>
            <w:r>
              <w:tab/>
            </w:r>
            <w:r>
              <w:tab/>
            </w:r>
            <w:proofErr w:type="spellStart"/>
            <w:r>
              <w:t>enum</w:t>
            </w:r>
            <w:proofErr w:type="spellEnd"/>
            <w:r>
              <w:tab/>
            </w:r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ab/>
              <w:t xml:space="preserve"> </w:t>
            </w:r>
            <w:r>
              <w:tab/>
              <w:t>short</w:t>
            </w:r>
          </w:p>
          <w:p w:rsidR="008B2101" w:rsidRDefault="008B2101" w:rsidP="008B2101">
            <w:proofErr w:type="spellStart"/>
            <w:r>
              <w:t>boolean</w:t>
            </w:r>
            <w:proofErr w:type="spellEnd"/>
            <w:r>
              <w:t xml:space="preserve"> </w:t>
            </w:r>
            <w:r>
              <w:tab/>
            </w:r>
            <w:r>
              <w:tab/>
              <w:t>export</w:t>
            </w:r>
            <w:r>
              <w:tab/>
              <w:t xml:space="preserve"> interface </w:t>
            </w:r>
            <w:r>
              <w:tab/>
              <w:t>static</w:t>
            </w:r>
          </w:p>
          <w:p w:rsidR="008B2101" w:rsidRDefault="008B2101" w:rsidP="008B2101">
            <w:r>
              <w:t>byte</w:t>
            </w:r>
            <w:r>
              <w:tab/>
            </w:r>
            <w:r>
              <w:tab/>
              <w:t xml:space="preserve"> extends </w:t>
            </w:r>
            <w:r>
              <w:tab/>
              <w:t xml:space="preserve">long </w:t>
            </w:r>
            <w:r>
              <w:tab/>
            </w:r>
            <w:r>
              <w:tab/>
              <w:t>super</w:t>
            </w:r>
          </w:p>
          <w:p w:rsidR="008B2101" w:rsidRDefault="008B2101" w:rsidP="008B2101">
            <w:r>
              <w:lastRenderedPageBreak/>
              <w:t xml:space="preserve">char </w:t>
            </w:r>
            <w:r>
              <w:tab/>
            </w:r>
            <w:r>
              <w:tab/>
              <w:t xml:space="preserve">final </w:t>
            </w:r>
            <w:r>
              <w:tab/>
            </w:r>
            <w:r>
              <w:tab/>
              <w:t>native</w:t>
            </w:r>
            <w:r>
              <w:tab/>
            </w:r>
            <w:r>
              <w:tab/>
              <w:t xml:space="preserve"> synchronized</w:t>
            </w:r>
          </w:p>
          <w:p w:rsidR="008B2101" w:rsidRDefault="008B2101" w:rsidP="008B2101">
            <w:r>
              <w:t>class</w:t>
            </w:r>
            <w:r>
              <w:tab/>
              <w:t xml:space="preserve"> float </w:t>
            </w:r>
            <w:r>
              <w:tab/>
              <w:t xml:space="preserve"> </w:t>
            </w:r>
            <w:r>
              <w:tab/>
              <w:t xml:space="preserve"> package</w:t>
            </w:r>
            <w:r>
              <w:tab/>
              <w:t xml:space="preserve"> throws</w:t>
            </w:r>
          </w:p>
          <w:p w:rsidR="008B2101" w:rsidRDefault="008B2101" w:rsidP="008B2101">
            <w:proofErr w:type="spellStart"/>
            <w:r>
              <w:t>const</w:t>
            </w:r>
            <w:proofErr w:type="spellEnd"/>
            <w:r>
              <w:tab/>
              <w:t xml:space="preserve"> </w:t>
            </w:r>
            <w:proofErr w:type="spellStart"/>
            <w:r>
              <w:t>goto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 private </w:t>
            </w:r>
            <w:r>
              <w:tab/>
              <w:t xml:space="preserve"> transient</w:t>
            </w:r>
          </w:p>
          <w:p w:rsidR="008B2101" w:rsidRDefault="008B2101" w:rsidP="008B2101">
            <w:r>
              <w:t>debugger implements protected    volatile</w:t>
            </w:r>
          </w:p>
          <w:p w:rsidR="008B2101" w:rsidRDefault="008B2101" w:rsidP="008B2101">
            <w:r>
              <w:t xml:space="preserve">double </w:t>
            </w:r>
            <w:r>
              <w:tab/>
              <w:t xml:space="preserve"> import </w:t>
            </w:r>
            <w:r>
              <w:tab/>
              <w:t xml:space="preserve">  public</w:t>
            </w:r>
          </w:p>
        </w:tc>
      </w:tr>
    </w:tbl>
    <w:p w:rsidR="008B2101" w:rsidRPr="001D5A20" w:rsidRDefault="008B2101" w:rsidP="001633A9">
      <w:pPr>
        <w:ind w:left="360"/>
      </w:pPr>
    </w:p>
    <w:p w:rsidR="001633A9" w:rsidRDefault="001633A9" w:rsidP="001633A9">
      <w:pPr>
        <w:ind w:left="360"/>
      </w:pPr>
      <w:proofErr w:type="gramStart"/>
      <w:r>
        <w:rPr>
          <w:rFonts w:hint="eastAsia"/>
        </w:rPr>
        <w:t>第五版</w:t>
      </w:r>
      <w:r w:rsidRPr="001D5A20">
        <w:rPr>
          <w:rFonts w:hint="eastAsia"/>
        </w:rPr>
        <w:t>非严格</w:t>
      </w:r>
      <w:proofErr w:type="gramEnd"/>
      <w:r w:rsidRPr="001D5A20">
        <w:rPr>
          <w:rFonts w:hint="eastAsia"/>
        </w:rPr>
        <w:t>模式</w:t>
      </w:r>
      <w:r>
        <w:rPr>
          <w:rFonts w:hint="eastAsia"/>
        </w:rPr>
        <w:t>保留字：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B2101" w:rsidTr="008B2101">
        <w:tc>
          <w:tcPr>
            <w:tcW w:w="8388" w:type="dxa"/>
          </w:tcPr>
          <w:p w:rsidR="008B2101" w:rsidRDefault="008B2101" w:rsidP="008B2101">
            <w:r>
              <w:t>class</w:t>
            </w:r>
            <w:r>
              <w:tab/>
              <w:t xml:space="preserve"> </w:t>
            </w:r>
            <w:r>
              <w:tab/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r>
              <w:tab/>
              <w:t xml:space="preserve">extends </w:t>
            </w:r>
            <w:r>
              <w:tab/>
              <w:t>super</w:t>
            </w:r>
          </w:p>
          <w:p w:rsidR="008B2101" w:rsidRDefault="008B2101" w:rsidP="008B2101">
            <w:proofErr w:type="spellStart"/>
            <w:r>
              <w:t>const</w:t>
            </w:r>
            <w:proofErr w:type="spellEnd"/>
            <w:r>
              <w:t xml:space="preserve"> </w:t>
            </w:r>
            <w:r>
              <w:tab/>
            </w:r>
            <w:r>
              <w:tab/>
              <w:t>export</w:t>
            </w:r>
            <w:r>
              <w:tab/>
              <w:t xml:space="preserve"> import</w:t>
            </w:r>
          </w:p>
        </w:tc>
      </w:tr>
    </w:tbl>
    <w:p w:rsidR="008B2101" w:rsidRDefault="008B2101" w:rsidP="008B2101">
      <w:pPr>
        <w:spacing w:after="80" w:line="240" w:lineRule="auto"/>
      </w:pPr>
    </w:p>
    <w:p w:rsidR="001633A9" w:rsidRDefault="008B2101" w:rsidP="008B2101">
      <w:pPr>
        <w:spacing w:after="80" w:line="240" w:lineRule="auto"/>
        <w:ind w:firstLine="270"/>
      </w:pPr>
      <w:r>
        <w:rPr>
          <w:rFonts w:hint="eastAsia"/>
        </w:rPr>
        <w:t xml:space="preserve"> </w:t>
      </w:r>
      <w:r w:rsidR="001633A9">
        <w:rPr>
          <w:rFonts w:hint="eastAsia"/>
        </w:rPr>
        <w:t>第五</w:t>
      </w:r>
      <w:proofErr w:type="gramStart"/>
      <w:r w:rsidR="001633A9">
        <w:rPr>
          <w:rFonts w:hint="eastAsia"/>
        </w:rPr>
        <w:t>版</w:t>
      </w:r>
      <w:r w:rsidR="001633A9" w:rsidRPr="001D5A20">
        <w:rPr>
          <w:rFonts w:hint="eastAsia"/>
        </w:rPr>
        <w:t>严格</w:t>
      </w:r>
      <w:proofErr w:type="gramEnd"/>
      <w:r w:rsidR="001633A9" w:rsidRPr="001D5A20">
        <w:rPr>
          <w:rFonts w:hint="eastAsia"/>
        </w:rPr>
        <w:t>模式</w:t>
      </w:r>
      <w:r w:rsidR="001633A9">
        <w:rPr>
          <w:rFonts w:hint="eastAsia"/>
        </w:rPr>
        <w:t>保留字：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B2101" w:rsidTr="008B2101">
        <w:tc>
          <w:tcPr>
            <w:tcW w:w="8388" w:type="dxa"/>
          </w:tcPr>
          <w:p w:rsidR="008B2101" w:rsidRDefault="008B2101" w:rsidP="008B2101">
            <w:pPr>
              <w:spacing w:after="80" w:line="240" w:lineRule="auto"/>
            </w:pPr>
            <w:r>
              <w:t xml:space="preserve">implements  </w:t>
            </w:r>
            <w:r>
              <w:tab/>
              <w:t xml:space="preserve">package </w:t>
            </w:r>
            <w:r>
              <w:tab/>
              <w:t xml:space="preserve"> public</w:t>
            </w:r>
          </w:p>
          <w:p w:rsidR="008B2101" w:rsidRDefault="008B2101" w:rsidP="008B2101">
            <w:pPr>
              <w:spacing w:after="80" w:line="240" w:lineRule="auto"/>
            </w:pPr>
            <w:r>
              <w:t xml:space="preserve">interface </w:t>
            </w:r>
            <w:r>
              <w:tab/>
            </w:r>
            <w:r>
              <w:tab/>
              <w:t xml:space="preserve">private </w:t>
            </w:r>
            <w:r>
              <w:tab/>
              <w:t xml:space="preserve"> static</w:t>
            </w:r>
          </w:p>
          <w:p w:rsidR="008B2101" w:rsidRDefault="008B2101" w:rsidP="008B2101">
            <w:pPr>
              <w:spacing w:after="80" w:line="240" w:lineRule="auto"/>
            </w:pPr>
            <w:r>
              <w:t xml:space="preserve">let </w:t>
            </w:r>
            <w:r>
              <w:tab/>
            </w:r>
            <w:r>
              <w:tab/>
            </w:r>
            <w:r>
              <w:tab/>
              <w:t xml:space="preserve">protected </w:t>
            </w:r>
            <w:r>
              <w:tab/>
              <w:t>yield</w:t>
            </w:r>
          </w:p>
        </w:tc>
      </w:tr>
    </w:tbl>
    <w:p w:rsidR="001633A9" w:rsidRPr="008B2101" w:rsidRDefault="001633A9" w:rsidP="008B2101">
      <w:pPr>
        <w:ind w:left="345"/>
        <w:rPr>
          <w:color w:val="FF0000"/>
        </w:rPr>
      </w:pPr>
      <w:r w:rsidRPr="008B2101">
        <w:rPr>
          <w:rFonts w:hint="eastAsia"/>
          <w:color w:val="FF0000"/>
        </w:rPr>
        <w:t>注意：（1）为了最大程度地保证兼容性，建议读者将第</w:t>
      </w:r>
      <w:r w:rsidRPr="008B2101">
        <w:rPr>
          <w:color w:val="FF0000"/>
        </w:rPr>
        <w:t>3 版定义的保留字外</w:t>
      </w:r>
      <w:r w:rsidR="008B2101">
        <w:rPr>
          <w:rFonts w:hint="eastAsia"/>
          <w:color w:val="FF0000"/>
        </w:rPr>
        <w:t xml:space="preserve"> </w:t>
      </w:r>
      <w:r w:rsidRPr="008B2101">
        <w:rPr>
          <w:color w:val="FF0000"/>
        </w:rPr>
        <w:t>加let 和yield 作为编程时的参考。</w:t>
      </w:r>
    </w:p>
    <w:p w:rsidR="001633A9" w:rsidRPr="008B2101" w:rsidRDefault="001633A9" w:rsidP="008B2101">
      <w:pPr>
        <w:ind w:left="345"/>
        <w:rPr>
          <w:color w:val="FF0000"/>
        </w:rPr>
      </w:pPr>
      <w:r w:rsidRPr="008B2101">
        <w:rPr>
          <w:rFonts w:hint="eastAsia"/>
          <w:color w:val="FF0000"/>
        </w:rPr>
        <w:t>（2）在实现</w:t>
      </w:r>
      <w:r w:rsidRPr="008B2101">
        <w:rPr>
          <w:color w:val="FF0000"/>
        </w:rPr>
        <w:t>ECMAScript 3 的JavaScript 引擎中使用关键字作标识符，会导致“Identifier Expected”错误。</w:t>
      </w:r>
      <w:r w:rsidRPr="008B2101">
        <w:rPr>
          <w:rFonts w:hint="eastAsia"/>
          <w:color w:val="FF0000"/>
        </w:rPr>
        <w:t>而使用保留字作标识符可能会也可能不会导致相同的错误，具体取决于特定的引擎。</w:t>
      </w:r>
    </w:p>
    <w:p w:rsidR="001633A9" w:rsidRPr="008B2101" w:rsidRDefault="001633A9" w:rsidP="008B2101">
      <w:pPr>
        <w:ind w:left="345"/>
        <w:rPr>
          <w:color w:val="FF0000"/>
        </w:rPr>
      </w:pPr>
      <w:r w:rsidRPr="008B2101">
        <w:rPr>
          <w:rFonts w:hint="eastAsia"/>
          <w:color w:val="FF0000"/>
        </w:rPr>
        <w:t>（3）</w:t>
      </w:r>
      <w:r w:rsidRPr="008B2101">
        <w:rPr>
          <w:color w:val="FF0000"/>
        </w:rPr>
        <w:t>ECMA-262 第5 版对</w:t>
      </w:r>
      <w:proofErr w:type="spellStart"/>
      <w:r w:rsidRPr="008B2101">
        <w:rPr>
          <w:color w:val="FF0000"/>
        </w:rPr>
        <w:t>eval</w:t>
      </w:r>
      <w:proofErr w:type="spellEnd"/>
      <w:r w:rsidRPr="008B2101">
        <w:rPr>
          <w:color w:val="FF0000"/>
        </w:rPr>
        <w:t xml:space="preserve"> 和arguments 还施加了限制。在严</w:t>
      </w:r>
      <w:r w:rsidRPr="008B2101">
        <w:rPr>
          <w:rFonts w:hint="eastAsia"/>
          <w:color w:val="FF0000"/>
        </w:rPr>
        <w:t>格模式下，这两个名字也不能作为标识符或属性名，否则会抛出错误。</w:t>
      </w:r>
    </w:p>
    <w:p w:rsidR="001633A9" w:rsidRPr="006E5F87" w:rsidRDefault="001633A9" w:rsidP="006E5F87">
      <w:pPr>
        <w:pStyle w:val="1"/>
      </w:pPr>
      <w:r w:rsidRPr="006E5F87">
        <w:rPr>
          <w:rFonts w:hint="eastAsia"/>
        </w:rPr>
        <w:lastRenderedPageBreak/>
        <w:t>变量</w:t>
      </w:r>
    </w:p>
    <w:p w:rsidR="001633A9" w:rsidRDefault="001633A9" w:rsidP="006E5F87">
      <w:pPr>
        <w:ind w:left="360" w:firstLine="360"/>
      </w:pPr>
      <w:r w:rsidRPr="00B520DA">
        <w:t>ECMAScript 的变量是松散类型的，所谓松散类型就是可以用来保存任何类型的数据。</w:t>
      </w:r>
      <w:r w:rsidRPr="00B520DA">
        <w:rPr>
          <w:rFonts w:hint="eastAsia"/>
        </w:rPr>
        <w:t>并且初始化变量并不会确定变量的类型，</w:t>
      </w:r>
      <w:r w:rsidRPr="006E5F87">
        <w:rPr>
          <w:rFonts w:hint="eastAsia"/>
          <w:color w:val="FF0000"/>
        </w:rPr>
        <w:t>变量仅仅是一个用于保存值的占位符而已</w:t>
      </w:r>
      <w:r w:rsidRPr="00B520DA">
        <w:rPr>
          <w:rFonts w:hint="eastAsia"/>
        </w:rPr>
        <w:t>。</w:t>
      </w:r>
    </w:p>
    <w:p w:rsidR="001633A9" w:rsidRPr="00B520DA" w:rsidRDefault="001633A9" w:rsidP="00852A79">
      <w:pPr>
        <w:ind w:left="360"/>
      </w:pPr>
      <w:proofErr w:type="spellStart"/>
      <w:proofErr w:type="gramStart"/>
      <w:r w:rsidRPr="00B520DA">
        <w:t>var</w:t>
      </w:r>
      <w:proofErr w:type="spellEnd"/>
      <w:proofErr w:type="gramEnd"/>
      <w:r w:rsidRPr="00B520DA">
        <w:t xml:space="preserve"> message = "hi";</w:t>
      </w:r>
    </w:p>
    <w:p w:rsidR="001633A9" w:rsidRPr="00B520DA" w:rsidRDefault="001633A9" w:rsidP="00852A79">
      <w:pPr>
        <w:ind w:left="360"/>
      </w:pPr>
      <w:r w:rsidRPr="00B520DA">
        <w:t>message = 100; // 有效，但不推荐</w:t>
      </w:r>
    </w:p>
    <w:p w:rsidR="001633A9" w:rsidRPr="00901BD6" w:rsidRDefault="001633A9" w:rsidP="00852A79">
      <w:pPr>
        <w:pStyle w:val="1"/>
      </w:pPr>
      <w:r w:rsidRPr="00901BD6">
        <w:rPr>
          <w:rFonts w:hint="eastAsia"/>
        </w:rPr>
        <w:t>数据类型</w:t>
      </w:r>
    </w:p>
    <w:p w:rsidR="001633A9" w:rsidRPr="00901BD6" w:rsidRDefault="001633A9" w:rsidP="00852A79">
      <w:pPr>
        <w:ind w:left="360" w:firstLine="360"/>
        <w:rPr>
          <w:sz w:val="32"/>
          <w:szCs w:val="32"/>
        </w:rPr>
      </w:pPr>
      <w:r w:rsidRPr="00901BD6">
        <w:t xml:space="preserve">ECMAScript 中有5 </w:t>
      </w:r>
      <w:proofErr w:type="gramStart"/>
      <w:r w:rsidRPr="00901BD6">
        <w:t>种简单</w:t>
      </w:r>
      <w:proofErr w:type="gramEnd"/>
      <w:r w:rsidRPr="00901BD6">
        <w:t>数据类型（也称为基本数据类型）：Undefined、Null、Boolean、</w:t>
      </w:r>
      <w:r>
        <w:t>Number</w:t>
      </w:r>
      <w:r w:rsidRPr="00901BD6">
        <w:rPr>
          <w:rFonts w:hint="eastAsia"/>
        </w:rPr>
        <w:t>和</w:t>
      </w:r>
      <w:r w:rsidRPr="00901BD6">
        <w:t>String。还有1 种复杂数据类型——Object，Object 本质上是由一组无序</w:t>
      </w:r>
      <w:proofErr w:type="gramStart"/>
      <w:r w:rsidRPr="00901BD6">
        <w:t>的名值对</w:t>
      </w:r>
      <w:proofErr w:type="gramEnd"/>
      <w:r w:rsidRPr="00901BD6">
        <w:t>组成的</w:t>
      </w:r>
      <w:r>
        <w:rPr>
          <w:rFonts w:hint="eastAsia"/>
        </w:rPr>
        <w:t>。</w:t>
      </w:r>
    </w:p>
    <w:p w:rsidR="001633A9" w:rsidRDefault="001633A9" w:rsidP="00090EED">
      <w:pPr>
        <w:pStyle w:val="2"/>
        <w:numPr>
          <w:ilvl w:val="0"/>
          <w:numId w:val="6"/>
        </w:numPr>
      </w:pPr>
      <w:proofErr w:type="spellStart"/>
      <w:r w:rsidRPr="001A5D7D">
        <w:rPr>
          <w:rFonts w:hint="eastAsia"/>
        </w:rPr>
        <w:t>typeof</w:t>
      </w:r>
      <w:proofErr w:type="spellEnd"/>
      <w:r w:rsidRPr="001A5D7D">
        <w:rPr>
          <w:rFonts w:hint="eastAsia"/>
        </w:rPr>
        <w:t>操作符</w:t>
      </w:r>
    </w:p>
    <w:p w:rsidR="001633A9" w:rsidRDefault="001633A9" w:rsidP="00852A79">
      <w:pPr>
        <w:ind w:left="360"/>
      </w:pPr>
      <w:r>
        <w:t>"undefined"——如果这个值未定义；</w:t>
      </w:r>
    </w:p>
    <w:p w:rsidR="001633A9" w:rsidRDefault="001633A9" w:rsidP="00852A79">
      <w:pPr>
        <w:ind w:left="360"/>
      </w:pPr>
      <w:r w:rsidRPr="00F94FF4">
        <w:rPr>
          <w:rFonts w:cs="微软雅黑" w:hint="eastAsia"/>
        </w:rPr>
        <w:t xml:space="preserve"> "</w:t>
      </w:r>
      <w:proofErr w:type="spellStart"/>
      <w:r w:rsidRPr="00F94FF4">
        <w:rPr>
          <w:rFonts w:cs="微软雅黑" w:hint="eastAsia"/>
        </w:rPr>
        <w:t>boolean</w:t>
      </w:r>
      <w:proofErr w:type="spellEnd"/>
      <w:r w:rsidRPr="00F94FF4">
        <w:rPr>
          <w:rFonts w:cs="微软雅黑" w:hint="eastAsia"/>
        </w:rPr>
        <w:t>"——</w:t>
      </w:r>
      <w:r>
        <w:t>如果这个值是布尔值；</w:t>
      </w:r>
    </w:p>
    <w:p w:rsidR="001633A9" w:rsidRDefault="001633A9" w:rsidP="00852A79">
      <w:pPr>
        <w:ind w:left="360"/>
      </w:pPr>
      <w:r w:rsidRPr="00F94FF4">
        <w:rPr>
          <w:rFonts w:cs="微软雅黑" w:hint="eastAsia"/>
        </w:rPr>
        <w:t xml:space="preserve"> "string"——</w:t>
      </w:r>
      <w:r>
        <w:t>如果这个值是字符串；</w:t>
      </w:r>
    </w:p>
    <w:p w:rsidR="001633A9" w:rsidRDefault="001633A9" w:rsidP="00852A79">
      <w:pPr>
        <w:ind w:left="360"/>
      </w:pPr>
      <w:r w:rsidRPr="00F94FF4">
        <w:rPr>
          <w:rFonts w:cs="微软雅黑" w:hint="eastAsia"/>
        </w:rPr>
        <w:t xml:space="preserve"> "number"——</w:t>
      </w:r>
      <w:r>
        <w:t>如果这个值是数值；</w:t>
      </w:r>
    </w:p>
    <w:p w:rsidR="001633A9" w:rsidRDefault="001633A9" w:rsidP="00852A79">
      <w:pPr>
        <w:ind w:left="360"/>
      </w:pPr>
      <w:r w:rsidRPr="00F94FF4">
        <w:rPr>
          <w:rFonts w:cs="微软雅黑" w:hint="eastAsia"/>
        </w:rPr>
        <w:t xml:space="preserve"> "object"——</w:t>
      </w:r>
      <w:r>
        <w:t>如果这个值是对象或null；</w:t>
      </w:r>
    </w:p>
    <w:p w:rsidR="001633A9" w:rsidRDefault="001633A9" w:rsidP="00852A79">
      <w:pPr>
        <w:ind w:left="360"/>
      </w:pPr>
      <w:r w:rsidRPr="00F94FF4">
        <w:rPr>
          <w:rFonts w:cs="微软雅黑" w:hint="eastAsia"/>
        </w:rPr>
        <w:t xml:space="preserve"> "function"——</w:t>
      </w:r>
      <w:r>
        <w:t>如果这个值是函数。</w:t>
      </w:r>
    </w:p>
    <w:p w:rsidR="001633A9" w:rsidRPr="00852A79" w:rsidRDefault="001633A9" w:rsidP="001633A9">
      <w:pPr>
        <w:autoSpaceDE w:val="0"/>
        <w:autoSpaceDN w:val="0"/>
        <w:adjustRightInd w:val="0"/>
        <w:spacing w:after="0"/>
        <w:ind w:left="360"/>
      </w:pPr>
      <w:r w:rsidRPr="008F0CFF">
        <w:rPr>
          <w:rFonts w:cs="FZSSJW--GB1-0" w:hint="eastAsia"/>
          <w:color w:val="FF0000"/>
        </w:rPr>
        <w:t>注意</w:t>
      </w:r>
      <w:r w:rsidR="00852A79">
        <w:rPr>
          <w:rFonts w:hint="eastAsia"/>
        </w:rPr>
        <w:t>：</w:t>
      </w:r>
      <w:proofErr w:type="spellStart"/>
      <w:r w:rsidRPr="00852A79">
        <w:rPr>
          <w:color w:val="FF0000"/>
        </w:rPr>
        <w:t>typeof</w:t>
      </w:r>
      <w:proofErr w:type="spellEnd"/>
      <w:r w:rsidRPr="00852A79">
        <w:rPr>
          <w:color w:val="FF0000"/>
        </w:rPr>
        <w:t xml:space="preserve"> </w:t>
      </w:r>
      <w:r w:rsidRPr="00852A79">
        <w:rPr>
          <w:rFonts w:hint="eastAsia"/>
          <w:color w:val="FF0000"/>
        </w:rPr>
        <w:t>是一个操作符而不是函数</w:t>
      </w:r>
      <w:r w:rsidRPr="00852A79">
        <w:rPr>
          <w:rFonts w:hint="eastAsia"/>
        </w:rPr>
        <w:t>，因此例子中的圆括号尽管可以使用，但不是必需的。例如：</w:t>
      </w:r>
      <w:r w:rsidRPr="00852A79">
        <w:t>alert(</w:t>
      </w:r>
      <w:proofErr w:type="spellStart"/>
      <w:r w:rsidRPr="00852A79">
        <w:t>typeof</w:t>
      </w:r>
      <w:proofErr w:type="spellEnd"/>
      <w:r w:rsidRPr="00852A79">
        <w:t xml:space="preserve"> message);</w:t>
      </w:r>
      <w:r w:rsidRPr="00852A79">
        <w:rPr>
          <w:rFonts w:hint="eastAsia"/>
        </w:rPr>
        <w:t>或者</w:t>
      </w:r>
      <w:r w:rsidRPr="00852A79">
        <w:t>alert(</w:t>
      </w:r>
      <w:proofErr w:type="spellStart"/>
      <w:r w:rsidRPr="00852A79">
        <w:t>typeof</w:t>
      </w:r>
      <w:proofErr w:type="spellEnd"/>
      <w:r w:rsidRPr="00852A79">
        <w:t>(message));</w:t>
      </w:r>
      <w:r w:rsidRPr="00852A79">
        <w:rPr>
          <w:rFonts w:hint="eastAsia"/>
        </w:rPr>
        <w:t>都可以，但是尽量使用圆括号。</w:t>
      </w:r>
    </w:p>
    <w:p w:rsidR="001633A9" w:rsidRPr="008F0CFF" w:rsidRDefault="001633A9" w:rsidP="001633A9">
      <w:pPr>
        <w:autoSpaceDE w:val="0"/>
        <w:autoSpaceDN w:val="0"/>
        <w:adjustRightInd w:val="0"/>
        <w:spacing w:after="0"/>
        <w:ind w:left="360"/>
        <w:rPr>
          <w:rFonts w:cs="FZSSJW--GB1-0"/>
          <w:color w:val="FF0000"/>
        </w:rPr>
      </w:pPr>
    </w:p>
    <w:p w:rsidR="001633A9" w:rsidRDefault="001633A9" w:rsidP="00852A79">
      <w:pPr>
        <w:pStyle w:val="2"/>
      </w:pPr>
      <w:r w:rsidRPr="001A5D7D">
        <w:rPr>
          <w:rFonts w:hint="eastAsia"/>
        </w:rPr>
        <w:lastRenderedPageBreak/>
        <w:t>Undefined</w:t>
      </w:r>
      <w:r w:rsidRPr="001A5D7D">
        <w:rPr>
          <w:rFonts w:hint="eastAsia"/>
        </w:rPr>
        <w:t>类型</w:t>
      </w:r>
    </w:p>
    <w:p w:rsidR="001633A9" w:rsidRDefault="001633A9" w:rsidP="00636CF3">
      <w:pPr>
        <w:ind w:firstLine="270"/>
      </w:pPr>
      <w:bookmarkStart w:id="0" w:name="_GoBack"/>
      <w:bookmarkEnd w:id="0"/>
      <w:r w:rsidRPr="000D3480">
        <w:rPr>
          <w:rFonts w:hint="eastAsia"/>
        </w:rPr>
        <w:t>对未初始化和未声明的变量执行</w:t>
      </w:r>
      <w:proofErr w:type="spellStart"/>
      <w:r w:rsidRPr="000D3480">
        <w:t>typeof</w:t>
      </w:r>
      <w:proofErr w:type="spellEnd"/>
      <w:r w:rsidRPr="000D3480">
        <w:t xml:space="preserve"> 操作符都返回了undefined </w:t>
      </w:r>
      <w:r>
        <w:t>值</w:t>
      </w:r>
      <w:r>
        <w:rPr>
          <w:rFonts w:hint="eastAsia"/>
        </w:rPr>
        <w:t>.</w:t>
      </w:r>
    </w:p>
    <w:p w:rsidR="001633A9" w:rsidRDefault="001633A9" w:rsidP="001633A9">
      <w:pPr>
        <w:ind w:firstLine="270"/>
      </w:pPr>
      <w:proofErr w:type="spellStart"/>
      <w:r w:rsidRPr="000D3480">
        <w:t>var</w:t>
      </w:r>
      <w:proofErr w:type="spellEnd"/>
      <w:r w:rsidRPr="000D3480">
        <w:t xml:space="preserve"> message;</w:t>
      </w:r>
      <w:r>
        <w:rPr>
          <w:rFonts w:hint="eastAsia"/>
        </w:rPr>
        <w:t>等效于</w:t>
      </w:r>
      <w:proofErr w:type="spellStart"/>
      <w:r w:rsidRPr="000D3480">
        <w:t>var</w:t>
      </w:r>
      <w:proofErr w:type="spellEnd"/>
      <w:r w:rsidRPr="000D3480">
        <w:t xml:space="preserve"> message = undefined;</w:t>
      </w:r>
      <w:r>
        <w:rPr>
          <w:rFonts w:hint="eastAsia"/>
        </w:rPr>
        <w:t>另外，使用未申明的</w:t>
      </w:r>
    </w:p>
    <w:p w:rsidR="001633A9" w:rsidRDefault="001633A9" w:rsidP="001633A9">
      <w:pPr>
        <w:ind w:firstLine="270"/>
      </w:pPr>
      <w:r>
        <w:rPr>
          <w:rFonts w:hint="eastAsia"/>
        </w:rPr>
        <w:t>变量是会报错的。（一般做法是：声明变量的时候初始化对象）</w:t>
      </w:r>
    </w:p>
    <w:p w:rsidR="00B0122B" w:rsidRPr="000D3480" w:rsidRDefault="00B0122B" w:rsidP="001633A9">
      <w:pPr>
        <w:ind w:firstLine="270"/>
      </w:pPr>
    </w:p>
    <w:p w:rsidR="001633A9" w:rsidRDefault="001633A9" w:rsidP="00B0122B">
      <w:pPr>
        <w:pStyle w:val="2"/>
      </w:pPr>
      <w:r w:rsidRPr="001A5D7D">
        <w:rPr>
          <w:rFonts w:hint="eastAsia"/>
        </w:rPr>
        <w:t>Null</w:t>
      </w:r>
      <w:r w:rsidRPr="001A5D7D">
        <w:rPr>
          <w:rFonts w:hint="eastAsia"/>
        </w:rPr>
        <w:t>类型</w:t>
      </w:r>
      <w:r>
        <w:rPr>
          <w:rFonts w:hint="eastAsia"/>
        </w:rPr>
        <w:t>(</w:t>
      </w:r>
      <w:r w:rsidRPr="000D3480">
        <w:rPr>
          <w:rFonts w:hint="eastAsia"/>
        </w:rPr>
        <w:t>一个空对象指针</w:t>
      </w:r>
      <w:r>
        <w:rPr>
          <w:rFonts w:hint="eastAsia"/>
        </w:rPr>
        <w:t>)</w:t>
      </w:r>
    </w:p>
    <w:p w:rsidR="001633A9" w:rsidRDefault="001633A9" w:rsidP="00B0122B">
      <w:pPr>
        <w:ind w:left="360"/>
      </w:pPr>
      <w:r w:rsidRPr="0017182F">
        <w:rPr>
          <w:rFonts w:hint="eastAsia"/>
        </w:rPr>
        <w:t>只要意在保存对象的变量还没有真正保存对象，就应该明确地让该变量保存</w:t>
      </w:r>
      <w:r w:rsidRPr="0017182F">
        <w:t xml:space="preserve">null </w:t>
      </w:r>
      <w:r>
        <w:t>值</w:t>
      </w:r>
      <w:r>
        <w:rPr>
          <w:rFonts w:hint="eastAsia"/>
        </w:rPr>
        <w:t>：</w:t>
      </w:r>
      <w:proofErr w:type="spellStart"/>
      <w:proofErr w:type="gramStart"/>
      <w:r w:rsidRPr="0017182F">
        <w:t>var</w:t>
      </w:r>
      <w:proofErr w:type="spellEnd"/>
      <w:proofErr w:type="gramEnd"/>
      <w:r w:rsidRPr="0017182F">
        <w:t xml:space="preserve"> car = null;</w:t>
      </w:r>
    </w:p>
    <w:p w:rsidR="001633A9" w:rsidRDefault="001633A9" w:rsidP="006C41D0">
      <w:pPr>
        <w:ind w:firstLine="360"/>
        <w:rPr>
          <w:rFonts w:cs="Courier"/>
        </w:rPr>
      </w:pPr>
      <w:r w:rsidRPr="0017182F">
        <w:rPr>
          <w:rFonts w:cs="Courier" w:hint="eastAsia"/>
        </w:rPr>
        <w:t>实际上，</w:t>
      </w:r>
      <w:r w:rsidRPr="0017182F">
        <w:rPr>
          <w:rFonts w:cs="Courier"/>
        </w:rPr>
        <w:t>undefined 值是派生自null 值的</w:t>
      </w:r>
      <w:r>
        <w:rPr>
          <w:rFonts w:cs="Courier" w:hint="eastAsia"/>
        </w:rPr>
        <w:t>：</w:t>
      </w:r>
      <w:proofErr w:type="gramStart"/>
      <w:r w:rsidRPr="0017182F">
        <w:rPr>
          <w:rFonts w:cs="Courier"/>
        </w:rPr>
        <w:t>alert(</w:t>
      </w:r>
      <w:proofErr w:type="gramEnd"/>
      <w:r w:rsidRPr="0017182F">
        <w:rPr>
          <w:rFonts w:cs="Courier"/>
        </w:rPr>
        <w:t>null == undefined); //true</w:t>
      </w:r>
    </w:p>
    <w:p w:rsidR="006C41D0" w:rsidRPr="0017182F" w:rsidRDefault="006C41D0" w:rsidP="006C41D0">
      <w:pPr>
        <w:ind w:firstLine="360"/>
      </w:pPr>
    </w:p>
    <w:p w:rsidR="001633A9" w:rsidRDefault="001633A9" w:rsidP="006C41D0">
      <w:pPr>
        <w:pStyle w:val="2"/>
      </w:pPr>
      <w:r w:rsidRPr="001A5D7D">
        <w:rPr>
          <w:rFonts w:hint="eastAsia"/>
        </w:rPr>
        <w:t>Boolean</w:t>
      </w:r>
      <w:r w:rsidRPr="001A5D7D">
        <w:rPr>
          <w:rFonts w:hint="eastAsia"/>
        </w:rPr>
        <w:t>类型</w:t>
      </w:r>
    </w:p>
    <w:p w:rsidR="001633A9" w:rsidRDefault="001633A9" w:rsidP="006C41D0">
      <w:pPr>
        <w:ind w:firstLine="360"/>
      </w:pPr>
      <w:r>
        <w:rPr>
          <w:rFonts w:hint="eastAsia"/>
        </w:rPr>
        <w:t xml:space="preserve"> Boolean类型的字面量只有true和false，并且区分大小写。</w:t>
      </w:r>
    </w:p>
    <w:p w:rsidR="001633A9" w:rsidRDefault="001633A9" w:rsidP="006C41D0">
      <w:pPr>
        <w:ind w:firstLine="360"/>
      </w:pPr>
      <w:r w:rsidRPr="002B0011">
        <w:rPr>
          <w:rFonts w:hint="eastAsia"/>
        </w:rPr>
        <w:t>转型函数</w:t>
      </w:r>
      <w:r w:rsidRPr="002B0011">
        <w:t>Boolean()</w:t>
      </w:r>
      <w:r>
        <w:rPr>
          <w:rFonts w:hint="eastAsia"/>
        </w:rPr>
        <w:t>，</w:t>
      </w:r>
      <w:r w:rsidRPr="00C32223">
        <w:rPr>
          <w:rFonts w:hint="eastAsia"/>
        </w:rPr>
        <w:t>可以对任何数据类型的值调用</w:t>
      </w:r>
      <w:r w:rsidRPr="00C32223">
        <w:t>Boolean()函数</w:t>
      </w:r>
      <w:r>
        <w:rPr>
          <w:rFonts w:hint="eastAsia"/>
        </w:rPr>
        <w:t>。</w:t>
      </w:r>
    </w:p>
    <w:p w:rsidR="001633A9" w:rsidRDefault="001633A9" w:rsidP="00090EED">
      <w:pPr>
        <w:pStyle w:val="a5"/>
        <w:numPr>
          <w:ilvl w:val="0"/>
          <w:numId w:val="7"/>
        </w:numPr>
        <w:spacing w:after="80" w:line="240" w:lineRule="auto"/>
      </w:pPr>
      <w:r>
        <w:rPr>
          <w:rFonts w:hint="eastAsia"/>
        </w:rPr>
        <w:t>Boolean类型：</w:t>
      </w:r>
      <w:proofErr w:type="spellStart"/>
      <w:r>
        <w:rPr>
          <w:rFonts w:hint="eastAsia"/>
        </w:rPr>
        <w:t>true,false</w:t>
      </w:r>
      <w:proofErr w:type="spellEnd"/>
    </w:p>
    <w:p w:rsidR="001633A9" w:rsidRDefault="001633A9" w:rsidP="00090EED">
      <w:pPr>
        <w:pStyle w:val="a5"/>
        <w:numPr>
          <w:ilvl w:val="0"/>
          <w:numId w:val="7"/>
        </w:numPr>
        <w:spacing w:after="80" w:line="240" w:lineRule="auto"/>
      </w:pPr>
      <w:r>
        <w:rPr>
          <w:rFonts w:hint="eastAsia"/>
        </w:rPr>
        <w:t>String类型：任何非</w:t>
      </w:r>
      <w:proofErr w:type="gramStart"/>
      <w:r>
        <w:rPr>
          <w:rFonts w:hint="eastAsia"/>
        </w:rPr>
        <w:t>空字符串未</w:t>
      </w:r>
      <w:proofErr w:type="gramEnd"/>
      <w:r>
        <w:rPr>
          <w:rFonts w:hint="eastAsia"/>
        </w:rPr>
        <w:t>true，空字符串为false</w:t>
      </w:r>
    </w:p>
    <w:p w:rsidR="001633A9" w:rsidRDefault="001633A9" w:rsidP="00090EED">
      <w:pPr>
        <w:pStyle w:val="a5"/>
        <w:numPr>
          <w:ilvl w:val="0"/>
          <w:numId w:val="7"/>
        </w:numPr>
        <w:spacing w:after="80" w:line="240" w:lineRule="auto"/>
      </w:pPr>
      <w:r>
        <w:rPr>
          <w:rFonts w:hint="eastAsia"/>
        </w:rPr>
        <w:t>Number类型：</w:t>
      </w:r>
      <w:proofErr w:type="gramStart"/>
      <w:r>
        <w:rPr>
          <w:rFonts w:hint="eastAsia"/>
        </w:rPr>
        <w:t>任何非零字符串</w:t>
      </w:r>
      <w:proofErr w:type="gramEnd"/>
      <w:r>
        <w:rPr>
          <w:rFonts w:hint="eastAsia"/>
        </w:rPr>
        <w:t>未true，0和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为false</w:t>
      </w:r>
    </w:p>
    <w:p w:rsidR="001633A9" w:rsidRDefault="001633A9" w:rsidP="00090EED">
      <w:pPr>
        <w:pStyle w:val="a5"/>
        <w:numPr>
          <w:ilvl w:val="0"/>
          <w:numId w:val="7"/>
        </w:numPr>
        <w:spacing w:after="80" w:line="240" w:lineRule="auto"/>
      </w:pPr>
      <w:r>
        <w:rPr>
          <w:rFonts w:hint="eastAsia"/>
        </w:rPr>
        <w:t>Object类型：任何对象为true，null为false</w:t>
      </w:r>
    </w:p>
    <w:p w:rsidR="001633A9" w:rsidRDefault="001633A9" w:rsidP="00090EED">
      <w:pPr>
        <w:pStyle w:val="a5"/>
        <w:numPr>
          <w:ilvl w:val="0"/>
          <w:numId w:val="7"/>
        </w:numPr>
        <w:spacing w:after="80" w:line="240" w:lineRule="auto"/>
      </w:pPr>
      <w:r>
        <w:rPr>
          <w:rFonts w:hint="eastAsia"/>
        </w:rPr>
        <w:t>Undefined类型：为false</w:t>
      </w:r>
    </w:p>
    <w:p w:rsidR="006C41D0" w:rsidRPr="0017182F" w:rsidRDefault="006C41D0" w:rsidP="006C41D0">
      <w:pPr>
        <w:spacing w:after="80" w:line="240" w:lineRule="auto"/>
      </w:pPr>
    </w:p>
    <w:p w:rsidR="001633A9" w:rsidRDefault="001633A9" w:rsidP="006C41D0">
      <w:pPr>
        <w:pStyle w:val="2"/>
      </w:pPr>
      <w:r w:rsidRPr="001A5D7D">
        <w:rPr>
          <w:rFonts w:hint="eastAsia"/>
        </w:rPr>
        <w:t>Number</w:t>
      </w:r>
      <w:r w:rsidRPr="001A5D7D">
        <w:rPr>
          <w:rFonts w:hint="eastAsia"/>
        </w:rPr>
        <w:t>类型</w:t>
      </w:r>
    </w:p>
    <w:p w:rsidR="001633A9" w:rsidRDefault="001633A9" w:rsidP="006C41D0">
      <w:pPr>
        <w:ind w:left="360" w:firstLine="360"/>
      </w:pPr>
      <w:r w:rsidRPr="00C32223">
        <w:rPr>
          <w:rFonts w:hint="eastAsia"/>
        </w:rPr>
        <w:t>除了以十进制表示外，整数还可以通过八进制（以</w:t>
      </w:r>
      <w:r w:rsidRPr="00C32223">
        <w:t>8 为基数）或十六进制（以16 为基数）的字面值</w:t>
      </w:r>
      <w:r w:rsidRPr="00C32223">
        <w:rPr>
          <w:rFonts w:hint="eastAsia"/>
        </w:rPr>
        <w:t>来表示。</w:t>
      </w:r>
      <w:r>
        <w:rPr>
          <w:rFonts w:hint="eastAsia"/>
        </w:rPr>
        <w:t>如果字面值中的数值超出了范围，那么</w:t>
      </w:r>
      <w:proofErr w:type="gramStart"/>
      <w:r>
        <w:rPr>
          <w:rFonts w:hint="eastAsia"/>
        </w:rPr>
        <w:t>前导零将被</w:t>
      </w:r>
      <w:proofErr w:type="gramEnd"/>
      <w:r>
        <w:rPr>
          <w:rFonts w:hint="eastAsia"/>
        </w:rPr>
        <w:t>忽略，后面的数值将被当作十进制数值解析。</w:t>
      </w:r>
      <w:r w:rsidRPr="00C32223">
        <w:rPr>
          <w:rFonts w:hint="eastAsia"/>
        </w:rPr>
        <w:t>八进制字面量在严格模</w:t>
      </w:r>
      <w:r w:rsidRPr="00C32223">
        <w:rPr>
          <w:rFonts w:hint="eastAsia"/>
        </w:rPr>
        <w:lastRenderedPageBreak/>
        <w:t>式下是无效的，会导致支持的</w:t>
      </w:r>
      <w:r w:rsidRPr="00C32223">
        <w:t>JavaScript 引擎抛出错误。</w:t>
      </w:r>
      <w:r>
        <w:rPr>
          <w:rFonts w:hint="eastAsia"/>
        </w:rPr>
        <w:t>十六进制字面值的前两位必须是</w:t>
      </w:r>
      <w:r>
        <w:t>0x，后跟任何十六进制数字（0～9 及A～F）。其中，字母A～F</w:t>
      </w:r>
      <w:r>
        <w:rPr>
          <w:rFonts w:hint="eastAsia"/>
        </w:rPr>
        <w:t>可以大写，也可以小写。</w:t>
      </w:r>
    </w:p>
    <w:p w:rsidR="001633A9" w:rsidRDefault="001633A9" w:rsidP="00CD12CF">
      <w:pPr>
        <w:pStyle w:val="3"/>
      </w:pPr>
      <w:r w:rsidRPr="00C32223">
        <w:rPr>
          <w:rFonts w:hint="eastAsia"/>
        </w:rPr>
        <w:t>浮点数值</w:t>
      </w:r>
      <w:r>
        <w:rPr>
          <w:rFonts w:hint="eastAsia"/>
        </w:rPr>
        <w:t>（小数点前面没有整数的写法）</w:t>
      </w:r>
    </w:p>
    <w:p w:rsidR="00CD12CF" w:rsidRDefault="001633A9" w:rsidP="00CD12CF">
      <w:pPr>
        <w:ind w:left="360" w:firstLine="360"/>
      </w:pPr>
      <w:r w:rsidRPr="002D4909">
        <w:rPr>
          <w:rFonts w:hint="eastAsia"/>
        </w:rPr>
        <w:t>保存浮点数值需要的内存空间是保存整数值的两倍，因此</w:t>
      </w:r>
      <w:r w:rsidRPr="002D4909">
        <w:rPr>
          <w:rFonts w:cs="TimesNewRoman"/>
        </w:rPr>
        <w:t xml:space="preserve">ECMAScript </w:t>
      </w:r>
      <w:r w:rsidRPr="002D4909">
        <w:rPr>
          <w:rFonts w:hint="eastAsia"/>
        </w:rPr>
        <w:t>会不失时机地将浮点数值转换为整数值：浮点数值本身表示的就是一个整数（如</w:t>
      </w:r>
      <w:r w:rsidRPr="002D4909">
        <w:t>1.0），那么该值也会被转换为整数</w:t>
      </w:r>
    </w:p>
    <w:tbl>
      <w:tblPr>
        <w:tblStyle w:val="a8"/>
        <w:tblW w:w="0" w:type="auto"/>
        <w:tblInd w:w="378" w:type="dxa"/>
        <w:tblLook w:val="04A0" w:firstRow="1" w:lastRow="0" w:firstColumn="1" w:lastColumn="0" w:noHBand="0" w:noVBand="1"/>
      </w:tblPr>
      <w:tblGrid>
        <w:gridCol w:w="8478"/>
      </w:tblGrid>
      <w:tr w:rsidR="00CD12CF" w:rsidTr="00CD12CF">
        <w:tc>
          <w:tcPr>
            <w:tcW w:w="8478" w:type="dxa"/>
          </w:tcPr>
          <w:p w:rsidR="00CD12CF" w:rsidRDefault="00CD12CF" w:rsidP="00CD12CF">
            <w:proofErr w:type="spellStart"/>
            <w:r>
              <w:t>var</w:t>
            </w:r>
            <w:proofErr w:type="spellEnd"/>
            <w:r>
              <w:t xml:space="preserve"> floatNum1 = 1.1;</w:t>
            </w:r>
          </w:p>
          <w:p w:rsidR="00CD12CF" w:rsidRDefault="00CD12CF" w:rsidP="00CD12CF">
            <w:proofErr w:type="spellStart"/>
            <w:r>
              <w:t>var</w:t>
            </w:r>
            <w:proofErr w:type="spellEnd"/>
            <w:r>
              <w:t xml:space="preserve"> floatNum2 = 0.1;</w:t>
            </w:r>
          </w:p>
          <w:p w:rsidR="00CD12CF" w:rsidRDefault="00CD12CF" w:rsidP="00CD12CF">
            <w:proofErr w:type="spellStart"/>
            <w:r>
              <w:t>var</w:t>
            </w:r>
            <w:proofErr w:type="spellEnd"/>
            <w:r>
              <w:t xml:space="preserve"> floatNum3 = .1; // 有效，但不推荐</w:t>
            </w:r>
          </w:p>
        </w:tc>
      </w:tr>
    </w:tbl>
    <w:p w:rsidR="001633A9" w:rsidRDefault="00CD12CF" w:rsidP="00CD12CF">
      <w:pPr>
        <w:ind w:left="360"/>
      </w:pPr>
      <w:r>
        <w:rPr>
          <w:rFonts w:hint="eastAsia"/>
        </w:rPr>
        <w:t xml:space="preserve">      </w:t>
      </w:r>
      <w:r w:rsidR="001633A9" w:rsidRPr="002D4909">
        <w:rPr>
          <w:rFonts w:hint="eastAsia"/>
        </w:rPr>
        <w:t>对于那些极大或极小的数值，可以用</w:t>
      </w:r>
      <w:r w:rsidR="001633A9" w:rsidRPr="002D4909">
        <w:t xml:space="preserve">e </w:t>
      </w:r>
      <w:r w:rsidR="001633A9">
        <w:t>表示法（即科学计数法）表示的浮点数值表示</w:t>
      </w:r>
      <w:r w:rsidR="001633A9">
        <w:rPr>
          <w:rFonts w:hint="eastAsia"/>
        </w:rPr>
        <w:t>：</w:t>
      </w:r>
      <w:proofErr w:type="spellStart"/>
      <w:r w:rsidR="001633A9" w:rsidRPr="002D4909">
        <w:t>var</w:t>
      </w:r>
      <w:proofErr w:type="spellEnd"/>
      <w:r w:rsidR="001633A9" w:rsidRPr="002D4909">
        <w:t xml:space="preserve"> </w:t>
      </w:r>
      <w:proofErr w:type="spellStart"/>
      <w:r w:rsidR="001633A9" w:rsidRPr="002D4909">
        <w:t>floatNum</w:t>
      </w:r>
      <w:proofErr w:type="spellEnd"/>
      <w:r w:rsidR="001633A9" w:rsidRPr="002D4909">
        <w:t xml:space="preserve"> = 3.125e7; // 等于31250000</w:t>
      </w:r>
    </w:p>
    <w:p w:rsidR="00CD12CF" w:rsidRPr="002D4909" w:rsidRDefault="001633A9" w:rsidP="00CD12CF">
      <w:pPr>
        <w:ind w:left="360"/>
      </w:pPr>
      <w:r w:rsidRPr="00CD12CF">
        <w:rPr>
          <w:rFonts w:hint="eastAsia"/>
          <w:color w:val="FF0000"/>
        </w:rPr>
        <w:t>浮点数值的最高精度是</w:t>
      </w:r>
      <w:r w:rsidRPr="00CD12CF">
        <w:rPr>
          <w:color w:val="FF0000"/>
        </w:rPr>
        <w:t>17 位小数</w:t>
      </w:r>
      <w:r w:rsidRPr="002D4909">
        <w:t>，但在进行算术计算时其精确度远远不如整数。</w:t>
      </w:r>
      <w:r w:rsidR="00CD12CF" w:rsidRPr="00CD12CF">
        <w:rPr>
          <w:rFonts w:hint="eastAsia"/>
          <w:color w:val="FF0000"/>
        </w:rPr>
        <w:t>注意</w:t>
      </w:r>
      <w:r w:rsidR="00CD12CF">
        <w:rPr>
          <w:rFonts w:hint="eastAsia"/>
        </w:rPr>
        <w:t>：</w:t>
      </w:r>
      <w:r w:rsidRPr="00CD12CF">
        <w:rPr>
          <w:rFonts w:hint="eastAsia"/>
          <w:color w:val="0070C0"/>
        </w:rPr>
        <w:t>永远不要测试某个特定的浮点数值</w:t>
      </w:r>
      <w:r>
        <w:rPr>
          <w:rFonts w:hint="eastAsia"/>
        </w:rPr>
        <w:t>：</w:t>
      </w:r>
      <w:r w:rsidRPr="002D4909">
        <w:rPr>
          <w:rFonts w:hint="eastAsia"/>
        </w:rPr>
        <w:t>，</w:t>
      </w:r>
      <w:r w:rsidRPr="002D4909">
        <w:t>0.1 加0.2</w:t>
      </w:r>
      <w:r w:rsidRPr="002D4909">
        <w:rPr>
          <w:rFonts w:hint="eastAsia"/>
        </w:rPr>
        <w:t>的结果不是</w:t>
      </w:r>
      <w:r w:rsidRPr="002D4909">
        <w:t>0.3</w:t>
      </w:r>
    </w:p>
    <w:p w:rsidR="001633A9" w:rsidRDefault="001633A9" w:rsidP="00CD12CF">
      <w:pPr>
        <w:pStyle w:val="3"/>
      </w:pPr>
      <w:r w:rsidRPr="002D4909">
        <w:t>数值范围</w:t>
      </w:r>
    </w:p>
    <w:p w:rsidR="001633A9" w:rsidRDefault="001633A9" w:rsidP="00CD12CF">
      <w:pPr>
        <w:ind w:left="360" w:firstLine="360"/>
        <w:rPr>
          <w:rFonts w:cs="Courier"/>
        </w:rPr>
      </w:pPr>
      <w:r w:rsidRPr="002D4909">
        <w:rPr>
          <w:rFonts w:cs="TimesNewRoman"/>
        </w:rPr>
        <w:t xml:space="preserve">ECMAScript </w:t>
      </w:r>
      <w:r w:rsidRPr="002D4909">
        <w:rPr>
          <w:rFonts w:hint="eastAsia"/>
        </w:rPr>
        <w:t>能够表示的最小数值保</w:t>
      </w:r>
      <w:r>
        <w:rPr>
          <w:rFonts w:hint="eastAsia"/>
        </w:rPr>
        <w:t>存为</w:t>
      </w:r>
      <w:proofErr w:type="spellStart"/>
      <w:r w:rsidRPr="002D4909">
        <w:rPr>
          <w:rFonts w:cs="Courier"/>
        </w:rPr>
        <w:t>Number.MIN_VALUE</w:t>
      </w:r>
      <w:proofErr w:type="spellEnd"/>
      <w:r>
        <w:rPr>
          <w:rFonts w:cs="Courier" w:hint="eastAsia"/>
        </w:rPr>
        <w:t>：</w:t>
      </w:r>
      <w:r w:rsidRPr="00E81A75">
        <w:rPr>
          <w:rFonts w:cs="Courier"/>
        </w:rPr>
        <w:t>5e-324</w:t>
      </w:r>
      <w:r>
        <w:rPr>
          <w:rFonts w:cs="Courier" w:hint="eastAsia"/>
        </w:rPr>
        <w:t>；最大数值保存为</w:t>
      </w:r>
      <w:proofErr w:type="spellStart"/>
      <w:r w:rsidRPr="00E81A75">
        <w:rPr>
          <w:rFonts w:cs="Courier"/>
        </w:rPr>
        <w:t>Number.MAX_VALUE</w:t>
      </w:r>
      <w:proofErr w:type="spellEnd"/>
      <w:r>
        <w:rPr>
          <w:rFonts w:cs="Courier" w:hint="eastAsia"/>
        </w:rPr>
        <w:t>：</w:t>
      </w:r>
      <w:r w:rsidRPr="00E81A75">
        <w:rPr>
          <w:rFonts w:cs="Courier"/>
        </w:rPr>
        <w:t>1.7976931348623157e+308</w:t>
      </w:r>
      <w:r>
        <w:rPr>
          <w:rFonts w:cs="Courier" w:hint="eastAsia"/>
        </w:rPr>
        <w:t>。</w:t>
      </w:r>
      <w:r w:rsidRPr="00E81A75">
        <w:rPr>
          <w:rFonts w:cs="Courier" w:hint="eastAsia"/>
        </w:rPr>
        <w:t>如果某次计算的结果得到了一个超出</w:t>
      </w:r>
      <w:r w:rsidRPr="00E81A75">
        <w:rPr>
          <w:rFonts w:cs="Courier"/>
        </w:rPr>
        <w:t>JavaScript 数值范围的值，那么这个数值将被自动转换成特殊的Infinity 值</w:t>
      </w:r>
      <w:r>
        <w:rPr>
          <w:rFonts w:cs="Courier" w:hint="eastAsia"/>
        </w:rPr>
        <w:t>（不能参与正常运算），可以通过</w:t>
      </w:r>
      <w:proofErr w:type="spellStart"/>
      <w:r w:rsidRPr="00E81A75">
        <w:rPr>
          <w:rFonts w:cs="Courier"/>
        </w:rPr>
        <w:t>isFinite</w:t>
      </w:r>
      <w:proofErr w:type="spellEnd"/>
      <w:r w:rsidRPr="00E81A75">
        <w:rPr>
          <w:rFonts w:cs="Courier"/>
        </w:rPr>
        <w:t>()函数</w:t>
      </w:r>
      <w:r>
        <w:rPr>
          <w:rFonts w:cs="Courier" w:hint="eastAsia"/>
        </w:rPr>
        <w:t>判断数值是不是在最小和最大的数值之间。</w:t>
      </w:r>
    </w:p>
    <w:p w:rsidR="001633A9" w:rsidRDefault="001633A9" w:rsidP="00CD12CF">
      <w:pPr>
        <w:ind w:left="360"/>
        <w:rPr>
          <w:rFonts w:cs="Courier"/>
        </w:rPr>
      </w:pPr>
      <w:proofErr w:type="spellStart"/>
      <w:r w:rsidRPr="00E81A75">
        <w:rPr>
          <w:rFonts w:cs="Courier"/>
        </w:rPr>
        <w:t>Number.NEGATIVE_INFINITY</w:t>
      </w:r>
      <w:proofErr w:type="spellEnd"/>
      <w:r w:rsidRPr="00E81A75">
        <w:rPr>
          <w:rFonts w:cs="Courier"/>
        </w:rPr>
        <w:t xml:space="preserve"> 和</w:t>
      </w:r>
      <w:proofErr w:type="spellStart"/>
      <w:r w:rsidRPr="00E81A75">
        <w:rPr>
          <w:rFonts w:cs="Courier"/>
        </w:rPr>
        <w:t>Number.POSITIVE_INFINITY</w:t>
      </w:r>
      <w:proofErr w:type="spellEnd"/>
      <w:r w:rsidRPr="00E81A75">
        <w:rPr>
          <w:rFonts w:cs="Courier"/>
        </w:rPr>
        <w:t xml:space="preserve"> 也可以</w:t>
      </w:r>
      <w:r w:rsidRPr="00E81A75">
        <w:rPr>
          <w:rFonts w:cs="Courier" w:hint="eastAsia"/>
        </w:rPr>
        <w:t>得到负和正</w:t>
      </w:r>
      <w:r w:rsidRPr="00E81A75">
        <w:rPr>
          <w:rFonts w:cs="Courier"/>
        </w:rPr>
        <w:t>Infinity 的值。</w:t>
      </w:r>
    </w:p>
    <w:p w:rsidR="00CD12CF" w:rsidRDefault="00CD12CF" w:rsidP="00CD12CF">
      <w:pPr>
        <w:ind w:left="360"/>
        <w:rPr>
          <w:rFonts w:cs="Courier"/>
        </w:rPr>
      </w:pPr>
    </w:p>
    <w:p w:rsidR="001633A9" w:rsidRPr="00CD12CF" w:rsidRDefault="001633A9" w:rsidP="00CD12CF">
      <w:pPr>
        <w:pStyle w:val="3"/>
      </w:pPr>
      <w:proofErr w:type="spellStart"/>
      <w:r w:rsidRPr="00CD12CF">
        <w:lastRenderedPageBreak/>
        <w:t>NaN</w:t>
      </w:r>
      <w:proofErr w:type="spellEnd"/>
      <w:r w:rsidRPr="00CD12CF">
        <w:t>，即非数值（</w:t>
      </w:r>
      <w:r w:rsidRPr="00CD12CF">
        <w:t>Not a Number</w:t>
      </w:r>
      <w:r w:rsidRPr="00CD12CF">
        <w:t>）是一个特殊的数值</w:t>
      </w:r>
      <w:r w:rsidRPr="00CD12CF">
        <w:rPr>
          <w:rFonts w:hint="eastAsia"/>
        </w:rPr>
        <w:t>.</w:t>
      </w:r>
    </w:p>
    <w:p w:rsidR="001633A9" w:rsidRDefault="001633A9" w:rsidP="00CD12CF">
      <w:pPr>
        <w:ind w:left="360"/>
      </w:pPr>
      <w:r w:rsidRPr="00CD12CF">
        <w:rPr>
          <w:rFonts w:hint="eastAsia"/>
          <w:color w:val="FF0000"/>
        </w:rPr>
        <w:t>特点</w:t>
      </w:r>
      <w:r>
        <w:rPr>
          <w:rFonts w:hint="eastAsia"/>
        </w:rPr>
        <w:t>：</w:t>
      </w:r>
      <w:r w:rsidRPr="00D00EEC">
        <w:rPr>
          <w:rFonts w:hint="eastAsia"/>
        </w:rPr>
        <w:t>任何涉及</w:t>
      </w:r>
      <w:proofErr w:type="spellStart"/>
      <w:r w:rsidRPr="00D00EEC">
        <w:t>NaN</w:t>
      </w:r>
      <w:proofErr w:type="spellEnd"/>
      <w:r w:rsidRPr="00D00EEC">
        <w:t xml:space="preserve"> 的操作（例如</w:t>
      </w:r>
      <w:proofErr w:type="spellStart"/>
      <w:r w:rsidRPr="00D00EEC">
        <w:t>NaN</w:t>
      </w:r>
      <w:proofErr w:type="spellEnd"/>
      <w:r w:rsidRPr="00D00EEC">
        <w:t>/10）都会返回</w:t>
      </w:r>
      <w:proofErr w:type="spellStart"/>
      <w:r w:rsidRPr="00D00EEC">
        <w:t>NaN</w:t>
      </w:r>
      <w:proofErr w:type="spellEnd"/>
      <w:r>
        <w:rPr>
          <w:rFonts w:hint="eastAsia"/>
        </w:rPr>
        <w:t>；</w:t>
      </w:r>
      <w:r w:rsidRPr="00D00EEC">
        <w:rPr>
          <w:rFonts w:hint="eastAsia"/>
        </w:rPr>
        <w:t>，</w:t>
      </w:r>
      <w:proofErr w:type="spellStart"/>
      <w:r w:rsidRPr="00D00EEC">
        <w:t>NaN</w:t>
      </w:r>
      <w:proofErr w:type="spellEnd"/>
      <w:r w:rsidRPr="00D00EEC">
        <w:t xml:space="preserve"> 与任何值都不相等，包括</w:t>
      </w:r>
      <w:proofErr w:type="spellStart"/>
      <w:r w:rsidRPr="00D00EEC">
        <w:t>NaN</w:t>
      </w:r>
      <w:proofErr w:type="spellEnd"/>
      <w:r w:rsidRPr="00D00EEC">
        <w:t xml:space="preserve"> 本身。</w:t>
      </w:r>
    </w:p>
    <w:p w:rsidR="001633A9" w:rsidRDefault="001633A9" w:rsidP="00CD12CF">
      <w:pPr>
        <w:ind w:left="360"/>
      </w:pPr>
      <w:proofErr w:type="spellStart"/>
      <w:r w:rsidRPr="00CD12CF">
        <w:rPr>
          <w:color w:val="FF0000"/>
        </w:rPr>
        <w:t>isNaN</w:t>
      </w:r>
      <w:proofErr w:type="spellEnd"/>
      <w:r w:rsidRPr="00CD12CF">
        <w:rPr>
          <w:color w:val="FF0000"/>
        </w:rPr>
        <w:t>()函数</w:t>
      </w:r>
      <w:r>
        <w:rPr>
          <w:rFonts w:hint="eastAsia"/>
        </w:rPr>
        <w:t>：</w:t>
      </w:r>
      <w:r w:rsidRPr="00D45291">
        <w:rPr>
          <w:rFonts w:hint="eastAsia"/>
        </w:rPr>
        <w:t>函数接受一个参数，该参数可以是任何类型</w:t>
      </w:r>
      <w:r>
        <w:rPr>
          <w:rFonts w:hint="eastAsia"/>
        </w:rPr>
        <w:t>。</w:t>
      </w:r>
      <w:proofErr w:type="spellStart"/>
      <w:r w:rsidRPr="00D45291">
        <w:t>isNaN</w:t>
      </w:r>
      <w:proofErr w:type="spellEnd"/>
      <w:r w:rsidRPr="00D45291">
        <w:t>()在接收到一个值之后，会尝试</w:t>
      </w:r>
      <w:r w:rsidRPr="00D45291">
        <w:rPr>
          <w:rFonts w:hint="eastAsia"/>
        </w:rPr>
        <w:t>将这个值转换为数值。而任何不能被转换为数值的值都会导致这个函数返回</w:t>
      </w:r>
      <w:r w:rsidRPr="00D45291">
        <w:t>true。</w:t>
      </w:r>
    </w:p>
    <w:p w:rsidR="001633A9" w:rsidRDefault="001633A9" w:rsidP="00CD12CF">
      <w:pPr>
        <w:ind w:left="360"/>
      </w:pPr>
      <w:proofErr w:type="spellStart"/>
      <w:r w:rsidRPr="00D45291">
        <w:t>isNaN</w:t>
      </w:r>
      <w:proofErr w:type="spellEnd"/>
      <w:r w:rsidRPr="00D45291">
        <w:t>()确实也适用于对象。在基于对象调用</w:t>
      </w:r>
      <w:proofErr w:type="spellStart"/>
      <w:r w:rsidRPr="00D45291">
        <w:t>isNaN</w:t>
      </w:r>
      <w:proofErr w:type="spellEnd"/>
      <w:r w:rsidRPr="00D45291">
        <w:t>()</w:t>
      </w:r>
      <w:r w:rsidRPr="00D45291">
        <w:rPr>
          <w:rFonts w:hint="eastAsia"/>
        </w:rPr>
        <w:t>函数时，会首先调用对象的</w:t>
      </w:r>
      <w:proofErr w:type="spellStart"/>
      <w:r w:rsidRPr="00D45291">
        <w:t>valueOf</w:t>
      </w:r>
      <w:proofErr w:type="spellEnd"/>
      <w:r w:rsidRPr="00D45291">
        <w:t>()方法，然后确定该方法返回的值是否可以转</w:t>
      </w:r>
      <w:r w:rsidRPr="00D45291">
        <w:rPr>
          <w:rFonts w:hint="eastAsia"/>
        </w:rPr>
        <w:t>换为数值。如果不能，则基于这个返回值再调用</w:t>
      </w:r>
      <w:proofErr w:type="spellStart"/>
      <w:r w:rsidRPr="00D45291">
        <w:t>toString</w:t>
      </w:r>
      <w:proofErr w:type="spellEnd"/>
      <w:r w:rsidRPr="00D45291">
        <w:t>()方法，再测试返回值。</w:t>
      </w:r>
    </w:p>
    <w:p w:rsidR="001633A9" w:rsidRPr="00CD12CF" w:rsidRDefault="001633A9" w:rsidP="00CD12CF">
      <w:pPr>
        <w:pStyle w:val="3"/>
      </w:pPr>
      <w:r w:rsidRPr="00CD12CF">
        <w:t>数值转换</w:t>
      </w:r>
    </w:p>
    <w:p w:rsidR="001633A9" w:rsidRDefault="001633A9" w:rsidP="00CD12CF">
      <w:pPr>
        <w:autoSpaceDE w:val="0"/>
        <w:autoSpaceDN w:val="0"/>
        <w:adjustRightInd w:val="0"/>
        <w:spacing w:after="0"/>
        <w:ind w:firstLine="360"/>
        <w:rPr>
          <w:rFonts w:cs="Courier"/>
        </w:rPr>
      </w:pPr>
      <w:r w:rsidRPr="00CD12CF">
        <w:rPr>
          <w:rFonts w:hint="eastAsia"/>
          <w:color w:val="FF0000"/>
        </w:rPr>
        <w:t>Number()函数</w:t>
      </w:r>
      <w:r w:rsidRPr="00CD12CF">
        <w:rPr>
          <w:rFonts w:hint="eastAsia"/>
        </w:rPr>
        <w:t>的规则：（使用于任何类型）</w:t>
      </w:r>
      <w:r w:rsidRPr="00CD12CF">
        <w:rPr>
          <w:rFonts w:cs="微软雅黑" w:hint="eastAsia"/>
        </w:rPr>
        <w:t></w:t>
      </w:r>
      <w:r w:rsidRPr="00CD12CF">
        <w:rPr>
          <w:rFonts w:cs="Courier" w:hint="eastAsia"/>
        </w:rPr>
        <w:t xml:space="preserve"> </w:t>
      </w:r>
    </w:p>
    <w:p w:rsidR="00CD12CF" w:rsidRPr="00CD12CF" w:rsidRDefault="00CD12CF" w:rsidP="00090EE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Courier"/>
        </w:rPr>
      </w:pPr>
      <w:r w:rsidRPr="00CD12CF">
        <w:rPr>
          <w:rFonts w:cs="Courier" w:hint="eastAsia"/>
        </w:rPr>
        <w:t>如果是</w:t>
      </w:r>
      <w:r w:rsidRPr="00CD12CF">
        <w:rPr>
          <w:rFonts w:cs="Courier"/>
        </w:rPr>
        <w:t>Boolean 值，true 和false 将分别被转换为1 和0。</w:t>
      </w:r>
    </w:p>
    <w:p w:rsidR="00CD12CF" w:rsidRPr="00CD12CF" w:rsidRDefault="00CD12CF" w:rsidP="00090EE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Courier"/>
        </w:rPr>
      </w:pPr>
      <w:r w:rsidRPr="00CD12CF">
        <w:rPr>
          <w:rFonts w:cs="Courier" w:hint="eastAsia"/>
        </w:rPr>
        <w:t>如果是数字值，只是简单的传入和返回。</w:t>
      </w:r>
    </w:p>
    <w:p w:rsidR="00CD12CF" w:rsidRPr="00CD12CF" w:rsidRDefault="00CD12CF" w:rsidP="00090EE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Courier"/>
        </w:rPr>
      </w:pPr>
      <w:r w:rsidRPr="00CD12CF">
        <w:rPr>
          <w:rFonts w:cs="Courier" w:hint="eastAsia"/>
        </w:rPr>
        <w:t>如果是</w:t>
      </w:r>
      <w:r w:rsidRPr="00CD12CF">
        <w:rPr>
          <w:rFonts w:cs="Courier"/>
        </w:rPr>
        <w:t>null值，返回0。</w:t>
      </w:r>
    </w:p>
    <w:p w:rsidR="00CD12CF" w:rsidRPr="00CD12CF" w:rsidRDefault="00CD12CF" w:rsidP="00090EE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Courier"/>
        </w:rPr>
      </w:pPr>
      <w:r w:rsidRPr="00CD12CF">
        <w:rPr>
          <w:rFonts w:cs="Courier" w:hint="eastAsia"/>
        </w:rPr>
        <w:t>如果是</w:t>
      </w:r>
      <w:r w:rsidRPr="00CD12CF">
        <w:rPr>
          <w:rFonts w:cs="Courier"/>
        </w:rPr>
        <w:t>undefined，返回</w:t>
      </w:r>
      <w:proofErr w:type="spellStart"/>
      <w:r w:rsidRPr="00CD12CF">
        <w:rPr>
          <w:rFonts w:cs="Courier"/>
        </w:rPr>
        <w:t>NaN</w:t>
      </w:r>
      <w:proofErr w:type="spellEnd"/>
      <w:r w:rsidRPr="00CD12CF">
        <w:rPr>
          <w:rFonts w:cs="Courier"/>
        </w:rPr>
        <w:t>。</w:t>
      </w:r>
    </w:p>
    <w:p w:rsidR="00CD12CF" w:rsidRPr="00CD12CF" w:rsidRDefault="00CD12CF" w:rsidP="00090EE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Courier"/>
        </w:rPr>
      </w:pPr>
      <w:r w:rsidRPr="00CD12CF">
        <w:rPr>
          <w:rFonts w:cs="Courier" w:hint="eastAsia"/>
        </w:rPr>
        <w:t>如果是字符串，遵循下列规则：如果字符串中只包含数字（包括前面带正号或负号的情况），则将其转换为十进制数值，即</w:t>
      </w:r>
      <w:r w:rsidRPr="00CD12CF">
        <w:rPr>
          <w:rFonts w:cs="Courier"/>
        </w:rPr>
        <w:t>"1"会变成1，"123"会变成123，而"011"会变成11（注意：前导</w:t>
      </w:r>
      <w:proofErr w:type="gramStart"/>
      <w:r w:rsidRPr="00CD12CF">
        <w:rPr>
          <w:rFonts w:cs="Courier"/>
        </w:rPr>
        <w:t>的零被忽略</w:t>
      </w:r>
      <w:proofErr w:type="gramEnd"/>
      <w:r w:rsidRPr="00CD12CF">
        <w:rPr>
          <w:rFonts w:cs="Courier"/>
        </w:rPr>
        <w:t>了）;如果字符串中包含有效的浮点格式，</w:t>
      </w:r>
      <w:r w:rsidRPr="00CD12CF">
        <w:rPr>
          <w:rFonts w:cs="Courier" w:hint="eastAsia"/>
        </w:rPr>
        <w:t>如</w:t>
      </w:r>
      <w:r w:rsidRPr="00CD12CF">
        <w:rPr>
          <w:rFonts w:cs="Courier"/>
        </w:rPr>
        <w:t>"1.1"，则将其转换为对应的浮点数值（同样，也会忽略前导零）;如果字符串中包含有效的十六进制格式，例如"0xf"，</w:t>
      </w:r>
      <w:r w:rsidRPr="00CD12CF">
        <w:rPr>
          <w:rFonts w:cs="Courier" w:hint="eastAsia"/>
        </w:rPr>
        <w:t>则将其转换为相同大小的十进制整数值</w:t>
      </w:r>
      <w:r w:rsidRPr="00CD12CF">
        <w:rPr>
          <w:rFonts w:cs="Courier"/>
        </w:rPr>
        <w:t>;如果字符串是空的（不包含任何字符），则将其转换为0;如果字符串中包含除上</w:t>
      </w:r>
      <w:r w:rsidRPr="00CD12CF">
        <w:rPr>
          <w:rFonts w:cs="Courier" w:hint="eastAsia"/>
        </w:rPr>
        <w:t>述格式之外的字符，则将其转换为</w:t>
      </w:r>
      <w:proofErr w:type="spellStart"/>
      <w:r w:rsidRPr="00CD12CF">
        <w:rPr>
          <w:rFonts w:cs="Courier"/>
        </w:rPr>
        <w:t>NaN</w:t>
      </w:r>
      <w:proofErr w:type="spellEnd"/>
      <w:r w:rsidRPr="00CD12CF">
        <w:rPr>
          <w:rFonts w:cs="Courier"/>
        </w:rPr>
        <w:t>;如果是对象，则调用对象的</w:t>
      </w:r>
      <w:proofErr w:type="spellStart"/>
      <w:r w:rsidRPr="00CD12CF">
        <w:rPr>
          <w:rFonts w:cs="Courier"/>
        </w:rPr>
        <w:t>valueOf</w:t>
      </w:r>
      <w:proofErr w:type="spellEnd"/>
      <w:r w:rsidRPr="00CD12CF">
        <w:rPr>
          <w:rFonts w:cs="Courier"/>
        </w:rPr>
        <w:t>()方法，然后依照前面的规则转换返回的值。</w:t>
      </w:r>
    </w:p>
    <w:p w:rsidR="00CD12CF" w:rsidRDefault="00CD12CF" w:rsidP="00090EED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Courier"/>
        </w:rPr>
      </w:pPr>
      <w:r w:rsidRPr="00CD12CF">
        <w:rPr>
          <w:rFonts w:cs="Courier" w:hint="eastAsia"/>
        </w:rPr>
        <w:t>如果转换的结果是</w:t>
      </w:r>
      <w:proofErr w:type="spellStart"/>
      <w:r w:rsidRPr="00CD12CF">
        <w:rPr>
          <w:rFonts w:cs="Courier"/>
        </w:rPr>
        <w:t>NaN</w:t>
      </w:r>
      <w:proofErr w:type="spellEnd"/>
      <w:r w:rsidRPr="00CD12CF">
        <w:rPr>
          <w:rFonts w:cs="Courier"/>
        </w:rPr>
        <w:t>，则调用对象的</w:t>
      </w:r>
      <w:proofErr w:type="spellStart"/>
      <w:r w:rsidRPr="00CD12CF">
        <w:rPr>
          <w:rFonts w:cs="Courier"/>
        </w:rPr>
        <w:t>toString</w:t>
      </w:r>
      <w:proofErr w:type="spellEnd"/>
      <w:r w:rsidRPr="00CD12CF">
        <w:rPr>
          <w:rFonts w:cs="Courier"/>
        </w:rPr>
        <w:t>()方法，然后再次依照前面的规则转换返回的字符串值。</w:t>
      </w:r>
    </w:p>
    <w:p w:rsidR="001633A9" w:rsidRPr="008130B1" w:rsidRDefault="00CD12CF" w:rsidP="008130B1">
      <w:pPr>
        <w:ind w:left="345" w:firstLine="375"/>
      </w:pPr>
      <w:proofErr w:type="spellStart"/>
      <w:r w:rsidRPr="00192A3E">
        <w:rPr>
          <w:color w:val="FF0000"/>
        </w:rPr>
        <w:lastRenderedPageBreak/>
        <w:t>parseInt</w:t>
      </w:r>
      <w:proofErr w:type="spellEnd"/>
      <w:r w:rsidRPr="00192A3E">
        <w:rPr>
          <w:color w:val="FF0000"/>
        </w:rPr>
        <w:t>()函数</w:t>
      </w:r>
      <w:r w:rsidRPr="00CD12CF">
        <w:t>：Number()函数在转换字符串时比较复杂而且不够合理，</w:t>
      </w:r>
      <w:r w:rsidRPr="00192A3E">
        <w:rPr>
          <w:color w:val="FF0000"/>
        </w:rPr>
        <w:t>因此在处理整数的时候更常用的是</w:t>
      </w:r>
      <w:proofErr w:type="spellStart"/>
      <w:r w:rsidRPr="00192A3E">
        <w:rPr>
          <w:color w:val="FF0000"/>
        </w:rPr>
        <w:t>parseInt</w:t>
      </w:r>
      <w:proofErr w:type="spellEnd"/>
      <w:r w:rsidRPr="00192A3E">
        <w:rPr>
          <w:color w:val="FF0000"/>
        </w:rPr>
        <w:t>()函数</w:t>
      </w:r>
      <w:r w:rsidRPr="00CD12CF">
        <w:t>：它会忽略字符串前面的空格，直至找到第一个非空格字符。如果第一个字符不是数字字符或者负号，</w:t>
      </w:r>
      <w:proofErr w:type="spellStart"/>
      <w:r w:rsidRPr="00CD12CF">
        <w:t>parseInt</w:t>
      </w:r>
      <w:proofErr w:type="spellEnd"/>
      <w:r w:rsidRPr="00CD12CF">
        <w:t>()就会返回</w:t>
      </w:r>
      <w:proofErr w:type="spellStart"/>
      <w:r w:rsidRPr="00CD12CF">
        <w:t>NaN</w:t>
      </w:r>
      <w:proofErr w:type="spellEnd"/>
      <w:r w:rsidRPr="00CD12CF">
        <w:t>。如果第一个字符是数字字符，</w:t>
      </w:r>
      <w:proofErr w:type="spellStart"/>
      <w:r w:rsidRPr="00CD12CF">
        <w:t>parseInt</w:t>
      </w:r>
      <w:proofErr w:type="spellEnd"/>
      <w:r w:rsidRPr="00CD12CF">
        <w:t>()会继续解析第二个字符，直到解析完所有后续字符或者遇到了一个非数字字符。</w:t>
      </w:r>
    </w:p>
    <w:p w:rsidR="001633A9" w:rsidRPr="008130B1" w:rsidRDefault="001633A9" w:rsidP="008130B1">
      <w:pPr>
        <w:autoSpaceDE w:val="0"/>
        <w:autoSpaceDN w:val="0"/>
        <w:adjustRightInd w:val="0"/>
        <w:spacing w:after="0"/>
        <w:ind w:left="345"/>
        <w:rPr>
          <w:rFonts w:cs="Courier"/>
        </w:rPr>
      </w:pPr>
      <w:r w:rsidRPr="008130B1">
        <w:rPr>
          <w:rFonts w:cs="Courier" w:hint="eastAsia"/>
          <w:color w:val="FF0000"/>
        </w:rPr>
        <w:t>注意：</w:t>
      </w:r>
      <w:proofErr w:type="spellStart"/>
      <w:r w:rsidRPr="008130B1">
        <w:rPr>
          <w:rFonts w:cs="Courier" w:hint="eastAsia"/>
        </w:rPr>
        <w:t>p</w:t>
      </w:r>
      <w:r w:rsidRPr="008130B1">
        <w:rPr>
          <w:rFonts w:cs="Courier"/>
        </w:rPr>
        <w:t>arseInt</w:t>
      </w:r>
      <w:proofErr w:type="spellEnd"/>
      <w:r w:rsidRPr="008130B1">
        <w:rPr>
          <w:rFonts w:cs="Courier"/>
        </w:rPr>
        <w:t>()也能够识别出各种整数格式（即前面讨论的</w:t>
      </w:r>
      <w:r w:rsidRPr="008130B1">
        <w:rPr>
          <w:rFonts w:cs="Courier" w:hint="eastAsia"/>
        </w:rPr>
        <w:t>十进制、八进制和十六进制数）：</w:t>
      </w:r>
      <w:proofErr w:type="spellStart"/>
      <w:r w:rsidRPr="008130B1">
        <w:rPr>
          <w:rFonts w:cs="Courier"/>
        </w:rPr>
        <w:t>var</w:t>
      </w:r>
      <w:proofErr w:type="spellEnd"/>
      <w:r w:rsidRPr="008130B1">
        <w:rPr>
          <w:rFonts w:cs="Courier"/>
        </w:rPr>
        <w:t xml:space="preserve"> num3 = </w:t>
      </w:r>
      <w:proofErr w:type="spellStart"/>
      <w:r w:rsidRPr="008130B1">
        <w:rPr>
          <w:rFonts w:cs="Courier"/>
        </w:rPr>
        <w:t>parseInt</w:t>
      </w:r>
      <w:proofErr w:type="spellEnd"/>
      <w:r w:rsidRPr="008130B1">
        <w:rPr>
          <w:rFonts w:cs="Courier"/>
        </w:rPr>
        <w:t>("0xA"); // 10（十六进制数）</w:t>
      </w:r>
      <w:r w:rsidRPr="008130B1">
        <w:rPr>
          <w:rFonts w:cs="Courier" w:hint="eastAsia"/>
        </w:rPr>
        <w:t>。但是在使用</w:t>
      </w:r>
      <w:proofErr w:type="spellStart"/>
      <w:r w:rsidRPr="008130B1">
        <w:rPr>
          <w:rFonts w:cs="Courier"/>
        </w:rPr>
        <w:t>parseInt</w:t>
      </w:r>
      <w:proofErr w:type="spellEnd"/>
      <w:r w:rsidRPr="008130B1">
        <w:rPr>
          <w:rFonts w:cs="Courier"/>
        </w:rPr>
        <w:t>()解析像八进制字面量ECMAScript 3 和5 存在分歧</w:t>
      </w:r>
      <w:r w:rsidRPr="008130B1">
        <w:rPr>
          <w:rFonts w:cs="Courier" w:hint="eastAsia"/>
        </w:rPr>
        <w:t>在</w:t>
      </w:r>
      <w:r w:rsidRPr="008130B1">
        <w:rPr>
          <w:rFonts w:cs="Courier"/>
        </w:rPr>
        <w:t>ECMAScript 3 JavaScript 引擎中，"070"被当成八进制字面量，因此转换后的值是十进制的56。</w:t>
      </w:r>
      <w:r w:rsidRPr="008130B1">
        <w:rPr>
          <w:rFonts w:cs="Courier" w:hint="eastAsia"/>
          <w:color w:val="FF0000"/>
        </w:rPr>
        <w:t>而在</w:t>
      </w:r>
      <w:r w:rsidRPr="008130B1">
        <w:rPr>
          <w:rFonts w:cs="Courier"/>
          <w:color w:val="FF0000"/>
        </w:rPr>
        <w:t>ECMAScript 5 JavaScript 引擎中，</w:t>
      </w:r>
      <w:proofErr w:type="spellStart"/>
      <w:r w:rsidRPr="008130B1">
        <w:rPr>
          <w:rFonts w:cs="Courier"/>
          <w:color w:val="FF0000"/>
        </w:rPr>
        <w:t>parseInt</w:t>
      </w:r>
      <w:proofErr w:type="spellEnd"/>
      <w:r w:rsidRPr="008130B1">
        <w:rPr>
          <w:rFonts w:cs="Courier"/>
          <w:color w:val="FF0000"/>
        </w:rPr>
        <w:t>()已经不具有解析八进制值的能力，因此前导的零会</w:t>
      </w:r>
      <w:r w:rsidRPr="008130B1">
        <w:rPr>
          <w:rFonts w:cs="Courier" w:hint="eastAsia"/>
          <w:color w:val="FF0000"/>
        </w:rPr>
        <w:t>被认为无效，</w:t>
      </w:r>
      <w:r w:rsidRPr="008130B1">
        <w:rPr>
          <w:rFonts w:cs="Courier" w:hint="eastAsia"/>
        </w:rPr>
        <w:t>从而将这个值当成</w:t>
      </w:r>
      <w:r w:rsidRPr="008130B1">
        <w:rPr>
          <w:rFonts w:cs="Courier"/>
        </w:rPr>
        <w:t>"70"</w:t>
      </w:r>
      <w:r w:rsidRPr="008130B1">
        <w:rPr>
          <w:rFonts w:cs="Courier" w:hint="eastAsia"/>
        </w:rPr>
        <w:t>。为了消除在使用</w:t>
      </w:r>
      <w:proofErr w:type="spellStart"/>
      <w:r w:rsidRPr="008130B1">
        <w:rPr>
          <w:rFonts w:cs="Courier"/>
        </w:rPr>
        <w:t>parseInt</w:t>
      </w:r>
      <w:proofErr w:type="spellEnd"/>
      <w:r w:rsidRPr="008130B1">
        <w:rPr>
          <w:rFonts w:cs="Courier"/>
        </w:rPr>
        <w:t>()函数时可能导致的上述困惑，可以为这个函数提供</w:t>
      </w:r>
      <w:r w:rsidRPr="008130B1">
        <w:rPr>
          <w:rFonts w:cs="Courier"/>
          <w:color w:val="FF0000"/>
        </w:rPr>
        <w:t>第二个参数：转换</w:t>
      </w:r>
      <w:r w:rsidRPr="008130B1">
        <w:rPr>
          <w:rFonts w:cs="Courier" w:hint="eastAsia"/>
          <w:color w:val="FF0000"/>
        </w:rPr>
        <w:t>时使用的基数（即多少进制）</w:t>
      </w:r>
      <w:r w:rsidRPr="008130B1">
        <w:rPr>
          <w:rFonts w:cs="Courier" w:hint="eastAsia"/>
        </w:rPr>
        <w:t>:</w:t>
      </w:r>
      <w:r w:rsidRPr="00715360">
        <w:t xml:space="preserve"> </w:t>
      </w:r>
      <w:proofErr w:type="spellStart"/>
      <w:r w:rsidRPr="008130B1">
        <w:rPr>
          <w:rFonts w:cs="Courier"/>
        </w:rPr>
        <w:t>var</w:t>
      </w:r>
      <w:proofErr w:type="spellEnd"/>
      <w:r w:rsidRPr="008130B1">
        <w:rPr>
          <w:rFonts w:cs="Courier"/>
        </w:rPr>
        <w:t xml:space="preserve"> </w:t>
      </w:r>
      <w:proofErr w:type="spellStart"/>
      <w:r w:rsidRPr="008130B1">
        <w:rPr>
          <w:rFonts w:cs="Courier"/>
        </w:rPr>
        <w:t>num</w:t>
      </w:r>
      <w:proofErr w:type="spellEnd"/>
      <w:r w:rsidRPr="008130B1">
        <w:rPr>
          <w:rFonts w:cs="Courier"/>
        </w:rPr>
        <w:t xml:space="preserve"> = </w:t>
      </w:r>
      <w:proofErr w:type="spellStart"/>
      <w:r w:rsidRPr="008130B1">
        <w:rPr>
          <w:rFonts w:cs="Courier"/>
        </w:rPr>
        <w:t>parseInt</w:t>
      </w:r>
      <w:proofErr w:type="spellEnd"/>
      <w:r w:rsidRPr="008130B1">
        <w:rPr>
          <w:rFonts w:cs="Courier"/>
        </w:rPr>
        <w:t>("0xAF", 16);</w:t>
      </w:r>
      <w:r w:rsidRPr="008130B1">
        <w:rPr>
          <w:rFonts w:cs="Courier" w:hint="eastAsia"/>
        </w:rPr>
        <w:t>(其中ox可以省略)建议使用这种做法。</w:t>
      </w:r>
    </w:p>
    <w:p w:rsidR="001633A9" w:rsidRDefault="001633A9" w:rsidP="001633A9">
      <w:pPr>
        <w:pStyle w:val="a5"/>
        <w:autoSpaceDE w:val="0"/>
        <w:autoSpaceDN w:val="0"/>
        <w:adjustRightInd w:val="0"/>
        <w:spacing w:after="0"/>
        <w:rPr>
          <w:rFonts w:cs="Courier"/>
        </w:rPr>
      </w:pPr>
    </w:p>
    <w:p w:rsidR="008130B1" w:rsidRDefault="001633A9" w:rsidP="008130B1">
      <w:pPr>
        <w:autoSpaceDE w:val="0"/>
        <w:autoSpaceDN w:val="0"/>
        <w:adjustRightInd w:val="0"/>
        <w:spacing w:after="0"/>
        <w:ind w:left="345"/>
        <w:rPr>
          <w:rFonts w:cs="Courier"/>
        </w:rPr>
      </w:pPr>
      <w:proofErr w:type="spellStart"/>
      <w:r w:rsidRPr="008130B1">
        <w:rPr>
          <w:rFonts w:cs="Courier" w:hint="eastAsia"/>
          <w:color w:val="FF0000"/>
        </w:rPr>
        <w:t>parseFloat</w:t>
      </w:r>
      <w:proofErr w:type="spellEnd"/>
      <w:r w:rsidRPr="008130B1">
        <w:rPr>
          <w:rFonts w:cs="Courier" w:hint="eastAsia"/>
          <w:color w:val="FF0000"/>
        </w:rPr>
        <w:t>()</w:t>
      </w:r>
      <w:r w:rsidRPr="008130B1">
        <w:rPr>
          <w:rFonts w:cs="Courier" w:hint="eastAsia"/>
        </w:rPr>
        <w:t>：从第一个字符（位置</w:t>
      </w:r>
      <w:r w:rsidRPr="008130B1">
        <w:rPr>
          <w:rFonts w:cs="Courier"/>
        </w:rPr>
        <w:t>0）开始解析每个字符。而且</w:t>
      </w:r>
      <w:r w:rsidRPr="008130B1">
        <w:rPr>
          <w:rFonts w:cs="Courier" w:hint="eastAsia"/>
        </w:rPr>
        <w:t>也是一直解析到字符串末尾，或者解析到遇见一个无效的浮点数字字符为止。</w:t>
      </w:r>
      <w:proofErr w:type="spellStart"/>
      <w:r w:rsidRPr="00BC512A">
        <w:rPr>
          <w:rFonts w:cs="Courier"/>
          <w:color w:val="FF0000"/>
        </w:rPr>
        <w:t>parseFloat</w:t>
      </w:r>
      <w:proofErr w:type="spellEnd"/>
      <w:r w:rsidRPr="00BC512A">
        <w:rPr>
          <w:rFonts w:cs="Courier"/>
          <w:color w:val="FF0000"/>
        </w:rPr>
        <w:t>()只解析十进制值，因此它没有用第二个参数指定基</w:t>
      </w:r>
      <w:r w:rsidRPr="00BC512A">
        <w:rPr>
          <w:rFonts w:cs="Courier" w:hint="eastAsia"/>
          <w:color w:val="FF0000"/>
        </w:rPr>
        <w:t>数的用法。</w:t>
      </w:r>
      <w:r w:rsidRPr="008130B1">
        <w:rPr>
          <w:rFonts w:cs="Courier" w:hint="eastAsia"/>
        </w:rPr>
        <w:t>最后还要注意一点：如果字符串包含的是一个可解析为整数的数（没有小数点，或者小数点后都是零），</w:t>
      </w:r>
      <w:proofErr w:type="spellStart"/>
      <w:r w:rsidRPr="008130B1">
        <w:rPr>
          <w:rFonts w:cs="Courier"/>
        </w:rPr>
        <w:t>parseFloat</w:t>
      </w:r>
      <w:proofErr w:type="spellEnd"/>
      <w:r w:rsidRPr="008130B1">
        <w:rPr>
          <w:rFonts w:cs="Courier"/>
        </w:rPr>
        <w:t>()会返回整数。</w:t>
      </w:r>
    </w:p>
    <w:p w:rsidR="001633A9" w:rsidRPr="008130B1" w:rsidRDefault="001633A9" w:rsidP="008130B1">
      <w:pPr>
        <w:autoSpaceDE w:val="0"/>
        <w:autoSpaceDN w:val="0"/>
        <w:adjustRightInd w:val="0"/>
        <w:spacing w:after="0"/>
        <w:ind w:left="345"/>
        <w:rPr>
          <w:rFonts w:cs="Courier"/>
        </w:rPr>
      </w:pPr>
      <w:proofErr w:type="spellStart"/>
      <w:proofErr w:type="gramStart"/>
      <w:r w:rsidRPr="008130B1">
        <w:rPr>
          <w:rFonts w:cs="Courier"/>
        </w:rPr>
        <w:t>var</w:t>
      </w:r>
      <w:proofErr w:type="spellEnd"/>
      <w:proofErr w:type="gramEnd"/>
      <w:r w:rsidRPr="008130B1">
        <w:rPr>
          <w:rFonts w:cs="Courier"/>
        </w:rPr>
        <w:t xml:space="preserve"> num</w:t>
      </w:r>
      <w:r w:rsidRPr="008130B1">
        <w:rPr>
          <w:rFonts w:cs="Courier" w:hint="eastAsia"/>
        </w:rPr>
        <w:t>1</w:t>
      </w:r>
      <w:r w:rsidRPr="008130B1">
        <w:rPr>
          <w:rFonts w:cs="Courier"/>
        </w:rPr>
        <w:t xml:space="preserve"> = </w:t>
      </w:r>
      <w:proofErr w:type="spellStart"/>
      <w:r w:rsidRPr="008130B1">
        <w:rPr>
          <w:rFonts w:cs="Courier"/>
        </w:rPr>
        <w:t>parseFloat</w:t>
      </w:r>
      <w:proofErr w:type="spellEnd"/>
      <w:r w:rsidRPr="008130B1">
        <w:rPr>
          <w:rFonts w:cs="Courier"/>
        </w:rPr>
        <w:t>("3.125e7"); //31250000</w:t>
      </w:r>
    </w:p>
    <w:p w:rsidR="001633A9" w:rsidRPr="008130B1" w:rsidRDefault="001633A9" w:rsidP="008130B1">
      <w:pPr>
        <w:autoSpaceDE w:val="0"/>
        <w:autoSpaceDN w:val="0"/>
        <w:adjustRightInd w:val="0"/>
        <w:spacing w:after="0"/>
        <w:ind w:firstLine="345"/>
        <w:rPr>
          <w:rFonts w:cs="Courier"/>
        </w:rPr>
      </w:pPr>
      <w:proofErr w:type="spellStart"/>
      <w:proofErr w:type="gramStart"/>
      <w:r w:rsidRPr="008130B1">
        <w:rPr>
          <w:rFonts w:cs="Courier"/>
        </w:rPr>
        <w:t>var</w:t>
      </w:r>
      <w:proofErr w:type="spellEnd"/>
      <w:proofErr w:type="gramEnd"/>
      <w:r w:rsidRPr="008130B1">
        <w:rPr>
          <w:rFonts w:cs="Courier"/>
        </w:rPr>
        <w:t xml:space="preserve"> num2 = </w:t>
      </w:r>
      <w:proofErr w:type="spellStart"/>
      <w:r w:rsidRPr="008130B1">
        <w:rPr>
          <w:rFonts w:cs="Courier"/>
        </w:rPr>
        <w:t>parseFloat</w:t>
      </w:r>
      <w:proofErr w:type="spellEnd"/>
      <w:r w:rsidRPr="008130B1">
        <w:rPr>
          <w:rFonts w:cs="Courier"/>
        </w:rPr>
        <w:t>("0xA");</w:t>
      </w:r>
    </w:p>
    <w:p w:rsidR="001633A9" w:rsidRDefault="001633A9" w:rsidP="001633A9"/>
    <w:p w:rsidR="001633A9" w:rsidRDefault="001633A9" w:rsidP="00BC512A">
      <w:pPr>
        <w:pStyle w:val="2"/>
      </w:pPr>
      <w:r w:rsidRPr="001A5D7D">
        <w:rPr>
          <w:rFonts w:hint="eastAsia"/>
        </w:rPr>
        <w:t>String</w:t>
      </w:r>
      <w:r w:rsidRPr="001A5D7D">
        <w:rPr>
          <w:rFonts w:hint="eastAsia"/>
        </w:rPr>
        <w:t>类型</w:t>
      </w:r>
    </w:p>
    <w:p w:rsidR="001633A9" w:rsidRDefault="001633A9" w:rsidP="00BC512A">
      <w:pPr>
        <w:ind w:left="360"/>
      </w:pPr>
      <w:r w:rsidRPr="00224343">
        <w:rPr>
          <w:rFonts w:hint="eastAsia"/>
        </w:rPr>
        <w:t>由零或多个</w:t>
      </w:r>
      <w:r w:rsidRPr="00224343">
        <w:t>16 位Unicode 字符组成的字符序列</w:t>
      </w:r>
      <w:r>
        <w:rPr>
          <w:rFonts w:hint="eastAsia"/>
        </w:rPr>
        <w:t>，字符串可以由双引号（</w:t>
      </w:r>
      <w:r>
        <w:t>"）或单引号（'）表示</w:t>
      </w:r>
      <w:r>
        <w:rPr>
          <w:rFonts w:hint="eastAsia"/>
        </w:rPr>
        <w:t>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C512A" w:rsidTr="00BC512A">
        <w:tc>
          <w:tcPr>
            <w:tcW w:w="8388" w:type="dxa"/>
          </w:tcPr>
          <w:p w:rsidR="00BC512A" w:rsidRDefault="00BC512A" w:rsidP="00BC512A">
            <w:proofErr w:type="spellStart"/>
            <w:r>
              <w:lastRenderedPageBreak/>
              <w:t>var</w:t>
            </w:r>
            <w:proofErr w:type="spellEnd"/>
            <w:r>
              <w:t xml:space="preserve"> </w:t>
            </w:r>
            <w:proofErr w:type="spellStart"/>
            <w:r>
              <w:t>firstName</w:t>
            </w:r>
            <w:proofErr w:type="spellEnd"/>
            <w:r>
              <w:t xml:space="preserve"> = "Nicholas";</w:t>
            </w:r>
          </w:p>
          <w:p w:rsidR="00BC512A" w:rsidRDefault="00BC512A" w:rsidP="00BC512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= '</w:t>
            </w:r>
            <w:proofErr w:type="spellStart"/>
            <w:r>
              <w:t>Zakas</w:t>
            </w:r>
            <w:proofErr w:type="spellEnd"/>
            <w:r>
              <w:t>';</w:t>
            </w:r>
          </w:p>
        </w:tc>
      </w:tr>
    </w:tbl>
    <w:p w:rsidR="001633A9" w:rsidRDefault="001633A9" w:rsidP="00090EED">
      <w:pPr>
        <w:pStyle w:val="3"/>
        <w:numPr>
          <w:ilvl w:val="0"/>
          <w:numId w:val="9"/>
        </w:numPr>
      </w:pPr>
      <w:r>
        <w:rPr>
          <w:rFonts w:hint="eastAsia"/>
        </w:rPr>
        <w:t>字符字面量：</w:t>
      </w:r>
    </w:p>
    <w:p w:rsidR="001633A9" w:rsidRDefault="001633A9" w:rsidP="00BC512A">
      <w:pPr>
        <w:ind w:left="360"/>
      </w:pPr>
      <w:r>
        <w:rPr>
          <w:rFonts w:hint="eastAsia"/>
        </w:rPr>
        <w:t>转义字符：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C512A" w:rsidTr="00BC512A">
        <w:tc>
          <w:tcPr>
            <w:tcW w:w="8388" w:type="dxa"/>
          </w:tcPr>
          <w:p w:rsidR="00BC512A" w:rsidRDefault="00BC512A" w:rsidP="00BC512A">
            <w:r>
              <w:t>\n 换行</w:t>
            </w:r>
            <w:r>
              <w:tab/>
              <w:t>\t 制表</w:t>
            </w: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\b 空格</w:t>
            </w:r>
            <w:r>
              <w:tab/>
              <w:t>\r 回车</w:t>
            </w: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\f 进纸</w:t>
            </w:r>
          </w:p>
          <w:p w:rsidR="00BC512A" w:rsidRDefault="00BC512A" w:rsidP="00BC512A">
            <w:r>
              <w:t>\\ 斜杠</w:t>
            </w:r>
            <w:r>
              <w:tab/>
            </w:r>
            <w:r>
              <w:rPr>
                <w:rFonts w:hint="eastAsia"/>
              </w:rPr>
              <w:t xml:space="preserve">          </w:t>
            </w:r>
            <w:r>
              <w:t>\' 单引号（'），在用单引号表示的字符串中使用。</w:t>
            </w:r>
          </w:p>
          <w:p w:rsidR="00BC512A" w:rsidRDefault="00BC512A" w:rsidP="00BC512A">
            <w:r>
              <w:t>\" 双引号（"），在用双引号表示的字符串中使用。</w:t>
            </w:r>
          </w:p>
          <w:p w:rsidR="00BC512A" w:rsidRDefault="00BC512A" w:rsidP="00BC512A">
            <w:r>
              <w:t>\</w:t>
            </w:r>
            <w:proofErr w:type="spellStart"/>
            <w:r>
              <w:t>xnn</w:t>
            </w:r>
            <w:proofErr w:type="spellEnd"/>
            <w:r>
              <w:t xml:space="preserve"> 以十六进制代码</w:t>
            </w:r>
            <w:proofErr w:type="spellStart"/>
            <w:r>
              <w:t>nn</w:t>
            </w:r>
            <w:proofErr w:type="spellEnd"/>
            <w:r>
              <w:t>表示的一个字符（其中n为0～F）。例如，\x41表示"A"</w:t>
            </w:r>
          </w:p>
          <w:p w:rsidR="00BC512A" w:rsidRDefault="00BC512A" w:rsidP="00BC512A">
            <w:r>
              <w:t>\</w:t>
            </w:r>
            <w:proofErr w:type="spellStart"/>
            <w:r>
              <w:t>unnnn</w:t>
            </w:r>
            <w:proofErr w:type="spellEnd"/>
            <w:r>
              <w:t xml:space="preserve"> 以十六进制代码</w:t>
            </w:r>
            <w:proofErr w:type="spellStart"/>
            <w:r>
              <w:t>nnnn</w:t>
            </w:r>
            <w:proofErr w:type="spellEnd"/>
            <w:r>
              <w:t>表示的一个Unicode字符（其中n为0～F）。例如，\u03a3表示希腊字符Σ</w:t>
            </w:r>
          </w:p>
          <w:p w:rsidR="00BC512A" w:rsidRDefault="00BC512A" w:rsidP="00BC512A">
            <w:r>
              <w:rPr>
                <w:rFonts w:hint="eastAsia"/>
              </w:rPr>
              <w:t>任何字符串的长度都可以通过访问其</w:t>
            </w:r>
            <w:r>
              <w:t>length 属性取得：</w:t>
            </w:r>
            <w:r w:rsidRPr="00BC512A">
              <w:rPr>
                <w:color w:val="FF0000"/>
              </w:rPr>
              <w:t>如果字符串中包含双字节字符，那么length 属性可能不会精确地返回字符串中的字符数目。</w:t>
            </w:r>
          </w:p>
        </w:tc>
      </w:tr>
    </w:tbl>
    <w:p w:rsidR="001633A9" w:rsidRDefault="001633A9" w:rsidP="00BC512A">
      <w:pPr>
        <w:spacing w:after="80" w:line="240" w:lineRule="auto"/>
        <w:ind w:firstLine="360"/>
      </w:pPr>
      <w:r w:rsidRPr="00BC512A">
        <w:rPr>
          <w:rFonts w:hint="eastAsia"/>
          <w:color w:val="FF0000"/>
        </w:rPr>
        <w:t>字符串的特点</w:t>
      </w:r>
      <w:r>
        <w:rPr>
          <w:rFonts w:hint="eastAsia"/>
        </w:rPr>
        <w:t>：</w:t>
      </w:r>
      <w:r w:rsidRPr="00EF22D5">
        <w:rPr>
          <w:rFonts w:hint="eastAsia"/>
        </w:rPr>
        <w:t>字符串是不可变的</w:t>
      </w:r>
      <w:r>
        <w:rPr>
          <w:rFonts w:hint="eastAsia"/>
        </w:rPr>
        <w:t>。</w:t>
      </w:r>
    </w:p>
    <w:p w:rsidR="001633A9" w:rsidRPr="00BC512A" w:rsidRDefault="001633A9" w:rsidP="00BC512A">
      <w:pPr>
        <w:autoSpaceDE w:val="0"/>
        <w:autoSpaceDN w:val="0"/>
        <w:adjustRightInd w:val="0"/>
        <w:spacing w:after="0" w:line="240" w:lineRule="auto"/>
        <w:ind w:firstLine="360"/>
        <w:rPr>
          <w:rFonts w:cs="FZSSJW--GB1-0"/>
        </w:rPr>
      </w:pPr>
      <w:r w:rsidRPr="00BC512A">
        <w:rPr>
          <w:rFonts w:hint="eastAsia"/>
          <w:color w:val="FF0000"/>
        </w:rPr>
        <w:t>转换为字符串</w:t>
      </w:r>
      <w:r>
        <w:rPr>
          <w:rFonts w:hint="eastAsia"/>
        </w:rPr>
        <w:t>：</w:t>
      </w:r>
    </w:p>
    <w:p w:rsidR="001633A9" w:rsidRDefault="001633A9" w:rsidP="00BC512A">
      <w:pPr>
        <w:autoSpaceDE w:val="0"/>
        <w:autoSpaceDN w:val="0"/>
        <w:adjustRightInd w:val="0"/>
        <w:spacing w:after="0"/>
        <w:ind w:left="360"/>
        <w:rPr>
          <w:rFonts w:cs="FZSSJW--GB1-0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()函数：</w:t>
      </w:r>
      <w:r w:rsidRPr="00BC512A">
        <w:rPr>
          <w:rFonts w:cs="FZSSJW--GB1-0" w:hint="eastAsia"/>
        </w:rPr>
        <w:t>数值、布尔值、对象和字符串值（没错，每个字符串也都有一个</w:t>
      </w:r>
      <w:proofErr w:type="spellStart"/>
      <w:r w:rsidRPr="00BC512A">
        <w:rPr>
          <w:rFonts w:cs="Courier"/>
        </w:rPr>
        <w:t>toString</w:t>
      </w:r>
      <w:proofErr w:type="spellEnd"/>
      <w:r w:rsidRPr="00BC512A">
        <w:rPr>
          <w:rFonts w:cs="Courier"/>
        </w:rPr>
        <w:t>()</w:t>
      </w:r>
      <w:r w:rsidRPr="00BC512A">
        <w:rPr>
          <w:rFonts w:cs="FZSSJW--GB1-0" w:hint="eastAsia"/>
        </w:rPr>
        <w:t>方法，该方法返回字符串的一个副本）都有</w:t>
      </w:r>
      <w:proofErr w:type="spellStart"/>
      <w:r w:rsidRPr="00BC512A">
        <w:rPr>
          <w:rFonts w:cs="Courier"/>
        </w:rPr>
        <w:t>toString</w:t>
      </w:r>
      <w:proofErr w:type="spellEnd"/>
      <w:r w:rsidRPr="00BC512A">
        <w:rPr>
          <w:rFonts w:cs="Courier"/>
        </w:rPr>
        <w:t>()</w:t>
      </w:r>
      <w:r w:rsidRPr="00BC512A">
        <w:rPr>
          <w:rFonts w:cs="FZSSJW--GB1-0" w:hint="eastAsia"/>
        </w:rPr>
        <w:t>方法。</w:t>
      </w:r>
      <w:r w:rsidRPr="00BC512A">
        <w:rPr>
          <w:rFonts w:cs="FZSSJW--GB1-0" w:hint="eastAsia"/>
          <w:color w:val="FF0000"/>
        </w:rPr>
        <w:t>但</w:t>
      </w:r>
      <w:r w:rsidRPr="00BC512A">
        <w:rPr>
          <w:rFonts w:cs="Courier"/>
          <w:color w:val="FF0000"/>
        </w:rPr>
        <w:t xml:space="preserve">null </w:t>
      </w:r>
      <w:r w:rsidRPr="00BC512A">
        <w:rPr>
          <w:rFonts w:cs="FZSSJW--GB1-0" w:hint="eastAsia"/>
          <w:color w:val="FF0000"/>
        </w:rPr>
        <w:t>和</w:t>
      </w:r>
      <w:r w:rsidRPr="00BC512A">
        <w:rPr>
          <w:rFonts w:cs="Courier"/>
          <w:color w:val="FF0000"/>
        </w:rPr>
        <w:t xml:space="preserve">undefined </w:t>
      </w:r>
      <w:r w:rsidRPr="00BC512A">
        <w:rPr>
          <w:rFonts w:cs="FZSSJW--GB1-0" w:hint="eastAsia"/>
          <w:color w:val="FF0000"/>
        </w:rPr>
        <w:t>值没有这个方法</w:t>
      </w:r>
      <w:r w:rsidRPr="00BC512A">
        <w:rPr>
          <w:rFonts w:cs="FZSSJW--GB1-0" w:hint="eastAsia"/>
        </w:rPr>
        <w:t>。在调用数值的</w:t>
      </w:r>
      <w:proofErr w:type="spellStart"/>
      <w:r w:rsidRPr="00BC512A">
        <w:rPr>
          <w:rFonts w:cs="Courier"/>
        </w:rPr>
        <w:t>toString</w:t>
      </w:r>
      <w:proofErr w:type="spellEnd"/>
      <w:r w:rsidRPr="00BC512A">
        <w:rPr>
          <w:rFonts w:cs="Courier"/>
        </w:rPr>
        <w:t>()</w:t>
      </w:r>
      <w:r w:rsidRPr="00BC512A">
        <w:rPr>
          <w:rFonts w:cs="FZSSJW--GB1-0" w:hint="eastAsia"/>
        </w:rPr>
        <w:t>方法时，可以传递一个参数：输出数值的基数。默认情况下，</w:t>
      </w:r>
      <w:proofErr w:type="spellStart"/>
      <w:r w:rsidRPr="00BC512A">
        <w:rPr>
          <w:rFonts w:cs="Courier"/>
        </w:rPr>
        <w:t>toString</w:t>
      </w:r>
      <w:proofErr w:type="spellEnd"/>
      <w:r w:rsidRPr="00BC512A">
        <w:rPr>
          <w:rFonts w:cs="Courier"/>
        </w:rPr>
        <w:t>()</w:t>
      </w:r>
      <w:r w:rsidRPr="00BC512A">
        <w:rPr>
          <w:rFonts w:cs="FZSSJW--GB1-0" w:hint="eastAsia"/>
        </w:rPr>
        <w:t>方法以十进制格式返回数值的字符串表示。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C512A" w:rsidTr="00BC512A">
        <w:tc>
          <w:tcPr>
            <w:tcW w:w="8388" w:type="dxa"/>
          </w:tcPr>
          <w:p w:rsidR="00BC512A" w:rsidRPr="00BC512A" w:rsidRDefault="00BC512A" w:rsidP="00BC512A">
            <w:pPr>
              <w:autoSpaceDE w:val="0"/>
              <w:autoSpaceDN w:val="0"/>
              <w:adjustRightInd w:val="0"/>
              <w:spacing w:after="0"/>
              <w:rPr>
                <w:rFonts w:cs="FZSSJW--GB1-0"/>
              </w:rPr>
            </w:pPr>
            <w:proofErr w:type="spellStart"/>
            <w:r w:rsidRPr="00BC512A">
              <w:rPr>
                <w:rFonts w:cs="FZSSJW--GB1-0"/>
              </w:rPr>
              <w:t>var</w:t>
            </w:r>
            <w:proofErr w:type="spellEnd"/>
            <w:r w:rsidRPr="00BC512A">
              <w:rPr>
                <w:rFonts w:cs="FZSSJW--GB1-0"/>
              </w:rPr>
              <w:t xml:space="preserve"> </w:t>
            </w:r>
            <w:proofErr w:type="spellStart"/>
            <w:r w:rsidRPr="00BC512A">
              <w:rPr>
                <w:rFonts w:cs="FZSSJW--GB1-0"/>
              </w:rPr>
              <w:t>num</w:t>
            </w:r>
            <w:proofErr w:type="spellEnd"/>
            <w:r w:rsidRPr="00BC512A">
              <w:rPr>
                <w:rFonts w:cs="FZSSJW--GB1-0"/>
              </w:rPr>
              <w:t xml:space="preserve"> = 10;</w:t>
            </w:r>
          </w:p>
          <w:p w:rsidR="00BC512A" w:rsidRPr="00BC512A" w:rsidRDefault="00BC512A" w:rsidP="00BC512A">
            <w:pPr>
              <w:autoSpaceDE w:val="0"/>
              <w:autoSpaceDN w:val="0"/>
              <w:adjustRightInd w:val="0"/>
              <w:spacing w:after="0"/>
              <w:rPr>
                <w:rFonts w:cs="FZSSJW--GB1-0"/>
              </w:rPr>
            </w:pPr>
            <w:r w:rsidRPr="00BC512A">
              <w:rPr>
                <w:rFonts w:cs="FZSSJW--GB1-0"/>
              </w:rPr>
              <w:t>alert(</w:t>
            </w:r>
            <w:proofErr w:type="spellStart"/>
            <w:r w:rsidRPr="00BC512A">
              <w:rPr>
                <w:rFonts w:cs="FZSSJW--GB1-0"/>
              </w:rPr>
              <w:t>num.toString</w:t>
            </w:r>
            <w:proofErr w:type="spellEnd"/>
            <w:r w:rsidRPr="00BC512A">
              <w:rPr>
                <w:rFonts w:cs="FZSSJW--GB1-0"/>
              </w:rPr>
              <w:t>()); // "10"</w:t>
            </w:r>
          </w:p>
          <w:p w:rsidR="00BC512A" w:rsidRPr="00BC512A" w:rsidRDefault="00BC512A" w:rsidP="00BC512A">
            <w:pPr>
              <w:autoSpaceDE w:val="0"/>
              <w:autoSpaceDN w:val="0"/>
              <w:adjustRightInd w:val="0"/>
              <w:spacing w:after="0"/>
              <w:rPr>
                <w:rFonts w:cs="FZSSJW--GB1-0"/>
              </w:rPr>
            </w:pPr>
            <w:r w:rsidRPr="00BC512A">
              <w:rPr>
                <w:rFonts w:cs="FZSSJW--GB1-0"/>
              </w:rPr>
              <w:t>alert(</w:t>
            </w:r>
            <w:proofErr w:type="spellStart"/>
            <w:r w:rsidRPr="00BC512A">
              <w:rPr>
                <w:rFonts w:cs="FZSSJW--GB1-0"/>
              </w:rPr>
              <w:t>num.toString</w:t>
            </w:r>
            <w:proofErr w:type="spellEnd"/>
            <w:r w:rsidRPr="00BC512A">
              <w:rPr>
                <w:rFonts w:cs="FZSSJW--GB1-0"/>
              </w:rPr>
              <w:t>(2)); // "1010"</w:t>
            </w:r>
          </w:p>
          <w:p w:rsidR="00BC512A" w:rsidRPr="00BC512A" w:rsidRDefault="00BC512A" w:rsidP="00BC512A">
            <w:pPr>
              <w:autoSpaceDE w:val="0"/>
              <w:autoSpaceDN w:val="0"/>
              <w:adjustRightInd w:val="0"/>
              <w:spacing w:after="0"/>
              <w:rPr>
                <w:rFonts w:cs="FZSSJW--GB1-0"/>
              </w:rPr>
            </w:pPr>
            <w:r w:rsidRPr="00BC512A">
              <w:rPr>
                <w:rFonts w:cs="FZSSJW--GB1-0"/>
              </w:rPr>
              <w:lastRenderedPageBreak/>
              <w:t>alert(</w:t>
            </w:r>
            <w:proofErr w:type="spellStart"/>
            <w:r w:rsidRPr="00BC512A">
              <w:rPr>
                <w:rFonts w:cs="FZSSJW--GB1-0"/>
              </w:rPr>
              <w:t>num.toString</w:t>
            </w:r>
            <w:proofErr w:type="spellEnd"/>
            <w:r w:rsidRPr="00BC512A">
              <w:rPr>
                <w:rFonts w:cs="FZSSJW--GB1-0"/>
              </w:rPr>
              <w:t>(8)); // "12"</w:t>
            </w:r>
          </w:p>
          <w:p w:rsidR="00BC512A" w:rsidRPr="00BC512A" w:rsidRDefault="00BC512A" w:rsidP="00BC512A">
            <w:pPr>
              <w:autoSpaceDE w:val="0"/>
              <w:autoSpaceDN w:val="0"/>
              <w:adjustRightInd w:val="0"/>
              <w:spacing w:after="0"/>
              <w:rPr>
                <w:rFonts w:cs="FZSSJW--GB1-0"/>
              </w:rPr>
            </w:pPr>
            <w:r w:rsidRPr="00BC512A">
              <w:rPr>
                <w:rFonts w:cs="FZSSJW--GB1-0"/>
              </w:rPr>
              <w:t>alert(</w:t>
            </w:r>
            <w:proofErr w:type="spellStart"/>
            <w:r w:rsidRPr="00BC512A">
              <w:rPr>
                <w:rFonts w:cs="FZSSJW--GB1-0"/>
              </w:rPr>
              <w:t>num.toString</w:t>
            </w:r>
            <w:proofErr w:type="spellEnd"/>
            <w:r w:rsidRPr="00BC512A">
              <w:rPr>
                <w:rFonts w:cs="FZSSJW--GB1-0"/>
              </w:rPr>
              <w:t>(10)); // "10"</w:t>
            </w:r>
          </w:p>
          <w:p w:rsidR="00BC512A" w:rsidRDefault="00BC512A" w:rsidP="00BC512A">
            <w:pPr>
              <w:autoSpaceDE w:val="0"/>
              <w:autoSpaceDN w:val="0"/>
              <w:adjustRightInd w:val="0"/>
              <w:spacing w:after="0"/>
              <w:rPr>
                <w:rFonts w:cs="FZSSJW--GB1-0"/>
              </w:rPr>
            </w:pPr>
            <w:r w:rsidRPr="00BC512A">
              <w:rPr>
                <w:rFonts w:cs="FZSSJW--GB1-0"/>
              </w:rPr>
              <w:t>alert(</w:t>
            </w:r>
            <w:proofErr w:type="spellStart"/>
            <w:r w:rsidRPr="00BC512A">
              <w:rPr>
                <w:rFonts w:cs="FZSSJW--GB1-0"/>
              </w:rPr>
              <w:t>num.toString</w:t>
            </w:r>
            <w:proofErr w:type="spellEnd"/>
            <w:r w:rsidRPr="00BC512A">
              <w:rPr>
                <w:rFonts w:cs="FZSSJW--GB1-0"/>
              </w:rPr>
              <w:t>(16)); // "a"</w:t>
            </w:r>
          </w:p>
        </w:tc>
      </w:tr>
    </w:tbl>
    <w:p w:rsidR="00BC512A" w:rsidRPr="00BC512A" w:rsidRDefault="00BC512A" w:rsidP="00BC512A">
      <w:pPr>
        <w:autoSpaceDE w:val="0"/>
        <w:autoSpaceDN w:val="0"/>
        <w:adjustRightInd w:val="0"/>
        <w:spacing w:after="0"/>
        <w:ind w:left="360"/>
        <w:rPr>
          <w:rFonts w:cs="FZSSJW--GB1-0"/>
        </w:rPr>
      </w:pPr>
    </w:p>
    <w:p w:rsidR="001633A9" w:rsidRPr="00BC512A" w:rsidRDefault="00BC512A" w:rsidP="00BC512A">
      <w:pPr>
        <w:autoSpaceDE w:val="0"/>
        <w:autoSpaceDN w:val="0"/>
        <w:adjustRightInd w:val="0"/>
        <w:spacing w:after="0"/>
        <w:rPr>
          <w:rFonts w:cs="Courier"/>
        </w:rPr>
      </w:pPr>
      <w:r>
        <w:rPr>
          <w:rFonts w:cs="Courier" w:hint="eastAsia"/>
        </w:rPr>
        <w:t xml:space="preserve">     </w:t>
      </w:r>
      <w:r w:rsidR="001633A9" w:rsidRPr="00BC512A">
        <w:rPr>
          <w:rFonts w:cs="Courier" w:hint="eastAsia"/>
        </w:rPr>
        <w:t>String()函数：</w:t>
      </w:r>
    </w:p>
    <w:p w:rsidR="001633A9" w:rsidRPr="00BC512A" w:rsidRDefault="001633A9" w:rsidP="00090EED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Courier"/>
        </w:rPr>
      </w:pPr>
      <w:r w:rsidRPr="00BC512A">
        <w:rPr>
          <w:rFonts w:cs="Courier" w:hint="eastAsia"/>
        </w:rPr>
        <w:t>如果值有</w:t>
      </w:r>
      <w:proofErr w:type="spellStart"/>
      <w:r w:rsidRPr="00BC512A">
        <w:rPr>
          <w:rFonts w:cs="Courier"/>
        </w:rPr>
        <w:t>toString</w:t>
      </w:r>
      <w:proofErr w:type="spellEnd"/>
      <w:r w:rsidRPr="00BC512A">
        <w:rPr>
          <w:rFonts w:cs="Courier"/>
        </w:rPr>
        <w:t>(</w:t>
      </w:r>
      <w:r w:rsidRPr="00BC512A">
        <w:rPr>
          <w:rFonts w:cs="Courier" w:hint="eastAsia"/>
        </w:rPr>
        <w:t xml:space="preserve"> </w:t>
      </w:r>
      <w:r w:rsidRPr="00BC512A">
        <w:rPr>
          <w:rFonts w:cs="Courier"/>
        </w:rPr>
        <w:t>)方法，则调用该方法（没有参数）并返回相应的结果；</w:t>
      </w:r>
    </w:p>
    <w:p w:rsidR="001633A9" w:rsidRPr="00BC512A" w:rsidRDefault="001633A9" w:rsidP="00090EED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Courier"/>
        </w:rPr>
      </w:pPr>
      <w:r w:rsidRPr="00BC512A">
        <w:rPr>
          <w:rFonts w:cs="Courier"/>
        </w:rPr>
        <w:t>如果值是null，则返回"null"；</w:t>
      </w:r>
    </w:p>
    <w:p w:rsidR="001633A9" w:rsidRPr="00BC512A" w:rsidRDefault="001633A9" w:rsidP="00090EED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="FZSSJW--GB1-0"/>
        </w:rPr>
      </w:pPr>
      <w:r w:rsidRPr="00BC512A">
        <w:rPr>
          <w:rFonts w:cs="Courier"/>
        </w:rPr>
        <w:t>如果值是undefined，则返回"undefined"。</w:t>
      </w:r>
    </w:p>
    <w:p w:rsidR="001633A9" w:rsidRPr="001A5D7D" w:rsidRDefault="001633A9" w:rsidP="001633A9">
      <w:pPr>
        <w:rPr>
          <w:color w:val="00B050"/>
          <w:sz w:val="28"/>
          <w:szCs w:val="28"/>
        </w:rPr>
      </w:pPr>
    </w:p>
    <w:p w:rsidR="001633A9" w:rsidRPr="001A5D7D" w:rsidRDefault="001633A9" w:rsidP="00BC512A">
      <w:pPr>
        <w:pStyle w:val="2"/>
      </w:pPr>
      <w:r w:rsidRPr="001A5D7D">
        <w:rPr>
          <w:rFonts w:hint="eastAsia"/>
        </w:rPr>
        <w:t>Object</w:t>
      </w:r>
      <w:r w:rsidRPr="001A5D7D">
        <w:rPr>
          <w:rFonts w:hint="eastAsia"/>
        </w:rPr>
        <w:t>类型</w:t>
      </w:r>
      <w:r>
        <w:rPr>
          <w:rFonts w:hint="eastAsia"/>
        </w:rPr>
        <w:t>（</w:t>
      </w:r>
      <w:r w:rsidRPr="000E61A5">
        <w:rPr>
          <w:rFonts w:hint="eastAsia"/>
        </w:rPr>
        <w:t>是一组数据和功能的集合。</w:t>
      </w:r>
      <w:r>
        <w:t>）</w:t>
      </w:r>
    </w:p>
    <w:p w:rsidR="007F00D8" w:rsidRDefault="001633A9" w:rsidP="007F00D8">
      <w:pPr>
        <w:ind w:firstLine="360"/>
      </w:pPr>
      <w:r>
        <w:t xml:space="preserve">Object </w:t>
      </w:r>
      <w:r w:rsidR="007F00D8">
        <w:t>的每个实例都具有下列属性和方法</w:t>
      </w:r>
      <w:r w:rsidR="007F00D8">
        <w:rPr>
          <w:rFonts w:hint="eastAsia"/>
        </w:rPr>
        <w:t>：</w:t>
      </w:r>
    </w:p>
    <w:p w:rsidR="001633A9" w:rsidRDefault="001633A9" w:rsidP="00090EED">
      <w:pPr>
        <w:pStyle w:val="a5"/>
        <w:numPr>
          <w:ilvl w:val="0"/>
          <w:numId w:val="11"/>
        </w:numPr>
      </w:pPr>
      <w:r w:rsidRPr="007F00D8">
        <w:rPr>
          <w:rFonts w:cs="微软雅黑" w:hint="eastAsia"/>
        </w:rPr>
        <w:t>constructor</w:t>
      </w:r>
      <w:r>
        <w:t>：保存</w:t>
      </w:r>
      <w:proofErr w:type="gramStart"/>
      <w:r>
        <w:t>着用于</w:t>
      </w:r>
      <w:proofErr w:type="gramEnd"/>
      <w:r>
        <w:t>创建当前对象的函数。对于前面的例子而言，构造函数（constructor）</w:t>
      </w:r>
      <w:r>
        <w:rPr>
          <w:rFonts w:hint="eastAsia"/>
        </w:rPr>
        <w:t>就是</w:t>
      </w:r>
      <w:r>
        <w:t>Object()。</w:t>
      </w:r>
    </w:p>
    <w:p w:rsidR="007F00D8" w:rsidRDefault="001633A9" w:rsidP="00090EED">
      <w:pPr>
        <w:pStyle w:val="a5"/>
        <w:numPr>
          <w:ilvl w:val="0"/>
          <w:numId w:val="11"/>
        </w:numPr>
      </w:pPr>
      <w:proofErr w:type="spellStart"/>
      <w:r w:rsidRPr="007F00D8">
        <w:rPr>
          <w:rFonts w:cs="微软雅黑" w:hint="eastAsia"/>
        </w:rPr>
        <w:t>hasOwnProperty</w:t>
      </w:r>
      <w:proofErr w:type="spellEnd"/>
      <w:r w:rsidRPr="007F00D8">
        <w:rPr>
          <w:rFonts w:cs="微软雅黑" w:hint="eastAsia"/>
        </w:rPr>
        <w:t>(</w:t>
      </w:r>
      <w:proofErr w:type="spellStart"/>
      <w:r w:rsidRPr="007F00D8">
        <w:rPr>
          <w:rFonts w:cs="微软雅黑" w:hint="eastAsia"/>
        </w:rPr>
        <w:t>propertyName</w:t>
      </w:r>
      <w:proofErr w:type="spellEnd"/>
      <w:r w:rsidRPr="007F00D8">
        <w:rPr>
          <w:rFonts w:cs="微软雅黑" w:hint="eastAsia"/>
        </w:rPr>
        <w:t>)</w:t>
      </w:r>
      <w:r>
        <w:t>：用于检查给定的属性在当前对象实例中（而不是在实例</w:t>
      </w:r>
      <w:r w:rsidR="007F00D8">
        <w:rPr>
          <w:rFonts w:hint="eastAsia"/>
        </w:rPr>
        <w:t>的原型中）是否存在。其中，作为参数的属性名(</w:t>
      </w:r>
      <w:proofErr w:type="spellStart"/>
      <w:r>
        <w:t>propertyName</w:t>
      </w:r>
      <w:proofErr w:type="spellEnd"/>
      <w:r w:rsidR="007F00D8">
        <w:rPr>
          <w:rFonts w:hint="eastAsia"/>
        </w:rPr>
        <w:t>)</w:t>
      </w:r>
      <w:r>
        <w:t>必须以字符串形式指定（</w:t>
      </w:r>
      <w:r>
        <w:rPr>
          <w:rFonts w:hint="eastAsia"/>
        </w:rPr>
        <w:t>如</w:t>
      </w:r>
      <w:proofErr w:type="spellStart"/>
      <w:r>
        <w:t>o.hasOwnProperty</w:t>
      </w:r>
      <w:proofErr w:type="spellEnd"/>
      <w:r>
        <w:t>("name")）。</w:t>
      </w:r>
    </w:p>
    <w:p w:rsidR="001633A9" w:rsidRDefault="001633A9" w:rsidP="00090EED">
      <w:pPr>
        <w:pStyle w:val="a5"/>
        <w:numPr>
          <w:ilvl w:val="0"/>
          <w:numId w:val="11"/>
        </w:numPr>
      </w:pPr>
      <w:proofErr w:type="spellStart"/>
      <w:r w:rsidRPr="007F00D8">
        <w:rPr>
          <w:rFonts w:cs="微软雅黑" w:hint="eastAsia"/>
        </w:rPr>
        <w:t>isPrototypeOf</w:t>
      </w:r>
      <w:proofErr w:type="spellEnd"/>
      <w:r w:rsidRPr="007F00D8">
        <w:rPr>
          <w:rFonts w:cs="微软雅黑" w:hint="eastAsia"/>
        </w:rPr>
        <w:t>(object)</w:t>
      </w:r>
      <w:r>
        <w:t>：用于检查传入的对象是否是传入对象的原型</w:t>
      </w:r>
    </w:p>
    <w:p w:rsidR="001633A9" w:rsidRDefault="001633A9" w:rsidP="00090EED">
      <w:pPr>
        <w:pStyle w:val="a5"/>
        <w:numPr>
          <w:ilvl w:val="0"/>
          <w:numId w:val="11"/>
        </w:numPr>
      </w:pPr>
      <w:proofErr w:type="spellStart"/>
      <w:r w:rsidRPr="007F00D8">
        <w:rPr>
          <w:rFonts w:cs="微软雅黑" w:hint="eastAsia"/>
        </w:rPr>
        <w:t>propertyIsEnumerable</w:t>
      </w:r>
      <w:proofErr w:type="spellEnd"/>
      <w:r w:rsidRPr="007F00D8">
        <w:rPr>
          <w:rFonts w:cs="微软雅黑" w:hint="eastAsia"/>
        </w:rPr>
        <w:t>(</w:t>
      </w:r>
      <w:proofErr w:type="spellStart"/>
      <w:r w:rsidRPr="007F00D8">
        <w:rPr>
          <w:rFonts w:cs="微软雅黑" w:hint="eastAsia"/>
        </w:rPr>
        <w:t>propertyName</w:t>
      </w:r>
      <w:proofErr w:type="spellEnd"/>
      <w:r w:rsidRPr="007F00D8">
        <w:rPr>
          <w:rFonts w:cs="微软雅黑" w:hint="eastAsia"/>
        </w:rPr>
        <w:t>)</w:t>
      </w:r>
      <w:r>
        <w:t>：用于检查给定的属性是否能够使用for-in 语句</w:t>
      </w:r>
      <w:r>
        <w:rPr>
          <w:rFonts w:hint="eastAsia"/>
        </w:rPr>
        <w:t>来枚举。与</w:t>
      </w:r>
      <w:proofErr w:type="spellStart"/>
      <w:r>
        <w:t>hasOwnProperty</w:t>
      </w:r>
      <w:proofErr w:type="spellEnd"/>
      <w:r>
        <w:t>()方法一样，作为参数的属性名必须以字符</w:t>
      </w:r>
      <w:r>
        <w:rPr>
          <w:rFonts w:hint="eastAsia"/>
        </w:rPr>
        <w:t>串形式指定。</w:t>
      </w:r>
    </w:p>
    <w:p w:rsidR="001633A9" w:rsidRDefault="001633A9" w:rsidP="00090EED">
      <w:pPr>
        <w:pStyle w:val="a5"/>
        <w:numPr>
          <w:ilvl w:val="0"/>
          <w:numId w:val="11"/>
        </w:numPr>
      </w:pPr>
      <w:proofErr w:type="spellStart"/>
      <w:r w:rsidRPr="007F00D8">
        <w:rPr>
          <w:rFonts w:cs="微软雅黑" w:hint="eastAsia"/>
        </w:rPr>
        <w:t>toLocaleString</w:t>
      </w:r>
      <w:proofErr w:type="spellEnd"/>
      <w:r w:rsidRPr="007F00D8">
        <w:rPr>
          <w:rFonts w:cs="微软雅黑" w:hint="eastAsia"/>
        </w:rPr>
        <w:t>()</w:t>
      </w:r>
      <w:r>
        <w:t>：返回对象的字符串表示，该字符串与执行环境的地区对应。</w:t>
      </w:r>
      <w:proofErr w:type="spellStart"/>
      <w:r w:rsidRPr="007F00D8">
        <w:rPr>
          <w:rFonts w:cs="微软雅黑" w:hint="eastAsia"/>
        </w:rPr>
        <w:t>toString</w:t>
      </w:r>
      <w:proofErr w:type="spellEnd"/>
      <w:r w:rsidRPr="007F00D8">
        <w:rPr>
          <w:rFonts w:cs="微软雅黑" w:hint="eastAsia"/>
        </w:rPr>
        <w:t>()</w:t>
      </w:r>
      <w:r>
        <w:t>：返回对象的字符串表示。</w:t>
      </w:r>
    </w:p>
    <w:p w:rsidR="001633A9" w:rsidRDefault="001633A9" w:rsidP="00090EED">
      <w:pPr>
        <w:pStyle w:val="a5"/>
        <w:numPr>
          <w:ilvl w:val="0"/>
          <w:numId w:val="11"/>
        </w:numPr>
      </w:pPr>
      <w:proofErr w:type="spellStart"/>
      <w:r w:rsidRPr="007F00D8">
        <w:rPr>
          <w:rFonts w:cs="微软雅黑" w:hint="eastAsia"/>
        </w:rPr>
        <w:t>valueOf</w:t>
      </w:r>
      <w:proofErr w:type="spellEnd"/>
      <w:r w:rsidRPr="007F00D8">
        <w:rPr>
          <w:rFonts w:cs="微软雅黑" w:hint="eastAsia"/>
        </w:rPr>
        <w:t>()</w:t>
      </w:r>
      <w:r>
        <w:t>：返回对象的字符串、数值或布尔值表示。通常与</w:t>
      </w:r>
      <w:proofErr w:type="spellStart"/>
      <w:r>
        <w:t>toString</w:t>
      </w:r>
      <w:proofErr w:type="spellEnd"/>
      <w:r>
        <w:t>()方法的返回值</w:t>
      </w:r>
      <w:r>
        <w:rPr>
          <w:rFonts w:hint="eastAsia"/>
        </w:rPr>
        <w:t>相同。</w:t>
      </w:r>
    </w:p>
    <w:p w:rsidR="001633A9" w:rsidRDefault="001633A9" w:rsidP="007F00D8">
      <w:pPr>
        <w:ind w:firstLine="360"/>
      </w:pPr>
      <w:r w:rsidRPr="007F00D8">
        <w:rPr>
          <w:rFonts w:hint="eastAsia"/>
          <w:color w:val="FF0000"/>
        </w:rPr>
        <w:lastRenderedPageBreak/>
        <w:t>注意</w:t>
      </w:r>
      <w:r>
        <w:rPr>
          <w:rFonts w:hint="eastAsia"/>
        </w:rPr>
        <w:t>：</w:t>
      </w:r>
      <w:proofErr w:type="spellStart"/>
      <w:r w:rsidRPr="000E61A5">
        <w:t>var</w:t>
      </w:r>
      <w:proofErr w:type="spellEnd"/>
      <w:r w:rsidRPr="000E61A5">
        <w:t xml:space="preserve"> o = new Object; // 有效，但不推荐省略圆括号</w:t>
      </w:r>
    </w:p>
    <w:p w:rsidR="007F00D8" w:rsidRPr="00454989" w:rsidRDefault="007F00D8" w:rsidP="007F00D8">
      <w:pPr>
        <w:ind w:firstLine="360"/>
      </w:pPr>
    </w:p>
    <w:p w:rsidR="001633A9" w:rsidRDefault="001633A9" w:rsidP="007F00D8">
      <w:pPr>
        <w:pStyle w:val="1"/>
      </w:pPr>
      <w:r>
        <w:rPr>
          <w:rFonts w:hint="eastAsia"/>
        </w:rPr>
        <w:t>操作符</w:t>
      </w:r>
    </w:p>
    <w:p w:rsidR="001633A9" w:rsidRDefault="001633A9" w:rsidP="00090EED">
      <w:pPr>
        <w:pStyle w:val="2"/>
        <w:numPr>
          <w:ilvl w:val="0"/>
          <w:numId w:val="12"/>
        </w:numPr>
      </w:pPr>
      <w:r w:rsidRPr="001A5D7D">
        <w:rPr>
          <w:rFonts w:hint="eastAsia"/>
        </w:rPr>
        <w:t>一元操作符</w:t>
      </w:r>
      <w:r>
        <w:tab/>
      </w:r>
    </w:p>
    <w:p w:rsidR="00C11375" w:rsidRDefault="00C11375" w:rsidP="00090EED">
      <w:pPr>
        <w:pStyle w:val="3"/>
        <w:numPr>
          <w:ilvl w:val="0"/>
          <w:numId w:val="13"/>
        </w:numPr>
      </w:pPr>
      <w:r>
        <w:t>递增和递减操作符（</w:t>
      </w:r>
      <w:r>
        <w:t>++ , --</w:t>
      </w:r>
      <w:r>
        <w:t>）</w:t>
      </w:r>
    </w:p>
    <w:p w:rsidR="00C11375" w:rsidRDefault="00C11375" w:rsidP="00C11375">
      <w:pPr>
        <w:ind w:left="360"/>
      </w:pPr>
      <w:r>
        <w:t>执行前置递增和递减操作时，变量的值都是在语句被求</w:t>
      </w:r>
      <w:proofErr w:type="gramStart"/>
      <w:r>
        <w:t>值以前</w:t>
      </w:r>
      <w:proofErr w:type="gramEnd"/>
      <w:r>
        <w:t>改变的。（在计算机科学领域，这种情况通常被称作副效应。</w:t>
      </w:r>
    </w:p>
    <w:p w:rsidR="00C11375" w:rsidRDefault="00C11375" w:rsidP="00C11375">
      <w:pPr>
        <w:ind w:left="360"/>
      </w:pPr>
      <w:r>
        <w:t xml:space="preserve">   </w:t>
      </w:r>
      <w:proofErr w:type="spellStart"/>
      <w:r>
        <w:t>var</w:t>
      </w:r>
      <w:proofErr w:type="spellEnd"/>
      <w:r>
        <w:t xml:space="preserve"> a = 1; ++a;//a的</w:t>
      </w:r>
      <w:proofErr w:type="gramStart"/>
      <w:r>
        <w:t>值变成</w:t>
      </w:r>
      <w:proofErr w:type="gramEnd"/>
      <w:r>
        <w:t>了2.</w:t>
      </w:r>
    </w:p>
    <w:p w:rsidR="00C11375" w:rsidRDefault="00C11375" w:rsidP="00C11375">
      <w:pPr>
        <w:ind w:left="360"/>
      </w:pPr>
      <w:r>
        <w:rPr>
          <w:rFonts w:cs="微软雅黑" w:hint="eastAsia"/>
        </w:rPr>
        <w:t xml:space="preserve"> </w:t>
      </w:r>
      <w:r>
        <w:t>在应用于一个包含有效数字字符的字符串时，先将其转换为数字值，再执行加减1 的操作。字符串变量变成数值变量。</w:t>
      </w:r>
    </w:p>
    <w:p w:rsidR="00C11375" w:rsidRDefault="00C11375" w:rsidP="00090EED">
      <w:pPr>
        <w:pStyle w:val="a5"/>
        <w:numPr>
          <w:ilvl w:val="0"/>
          <w:numId w:val="14"/>
        </w:numPr>
      </w:pPr>
      <w:r>
        <w:t>在应用于一个不包含有效数字字符的字符串时，将变量的值设置为</w:t>
      </w:r>
      <w:proofErr w:type="spellStart"/>
      <w:r>
        <w:t>NaN</w:t>
      </w:r>
      <w:proofErr w:type="spellEnd"/>
      <w:r>
        <w:t>。</w:t>
      </w:r>
      <w:r w:rsidRPr="00C11375">
        <w:rPr>
          <w:color w:val="FF0000"/>
        </w:rPr>
        <w:t>字符串变量变成数值变量。</w:t>
      </w:r>
    </w:p>
    <w:p w:rsidR="00C11375" w:rsidRDefault="00C11375" w:rsidP="00090EED">
      <w:pPr>
        <w:pStyle w:val="a5"/>
        <w:numPr>
          <w:ilvl w:val="0"/>
          <w:numId w:val="14"/>
        </w:numPr>
      </w:pPr>
      <w:r>
        <w:t>在应用于布尔值false 时，先将其转换为0 再执行加减1 的操作。布尔值变量变成数值变量。</w:t>
      </w:r>
    </w:p>
    <w:p w:rsidR="00C11375" w:rsidRDefault="00C11375" w:rsidP="00090EED">
      <w:pPr>
        <w:pStyle w:val="a5"/>
        <w:numPr>
          <w:ilvl w:val="0"/>
          <w:numId w:val="14"/>
        </w:numPr>
      </w:pPr>
      <w:r>
        <w:t>在应用于布尔值true 时，先将其转换为1 再执行加减1 的操作。布尔值变量变成数值变量。</w:t>
      </w:r>
    </w:p>
    <w:p w:rsidR="00C11375" w:rsidRDefault="00C11375" w:rsidP="00090EED">
      <w:pPr>
        <w:pStyle w:val="a5"/>
        <w:numPr>
          <w:ilvl w:val="0"/>
          <w:numId w:val="14"/>
        </w:numPr>
      </w:pPr>
      <w:r>
        <w:t>在应用于浮点数值时，执行加减1 的操作。</w:t>
      </w:r>
    </w:p>
    <w:p w:rsidR="00C11375" w:rsidRDefault="00C11375" w:rsidP="00090EED">
      <w:pPr>
        <w:pStyle w:val="a5"/>
        <w:numPr>
          <w:ilvl w:val="0"/>
          <w:numId w:val="14"/>
        </w:numPr>
      </w:pPr>
      <w:r>
        <w:t>在应用于对象时，先调用对象的</w:t>
      </w:r>
      <w:proofErr w:type="spellStart"/>
      <w:r>
        <w:t>valueOf</w:t>
      </w:r>
      <w:proofErr w:type="spellEnd"/>
      <w:r>
        <w:t>()方法以取得一个可供操作的值。然后对该</w:t>
      </w:r>
      <w:proofErr w:type="gramStart"/>
      <w:r>
        <w:t>值应用</w:t>
      </w:r>
      <w:proofErr w:type="gramEnd"/>
      <w:r>
        <w:t>前述规则。如果结果是</w:t>
      </w:r>
      <w:proofErr w:type="spellStart"/>
      <w:r>
        <w:t>NaN</w:t>
      </w:r>
      <w:proofErr w:type="spellEnd"/>
      <w:r>
        <w:t>，则在调用</w:t>
      </w:r>
      <w:proofErr w:type="spellStart"/>
      <w:r>
        <w:t>toString</w:t>
      </w:r>
      <w:proofErr w:type="spellEnd"/>
      <w:r>
        <w:t>()方法后再应用前述规则。</w:t>
      </w:r>
      <w:r w:rsidRPr="00C11375">
        <w:rPr>
          <w:color w:val="FF0000"/>
        </w:rPr>
        <w:t>对象变量变成数值变量。</w:t>
      </w:r>
    </w:p>
    <w:p w:rsidR="00C11375" w:rsidRDefault="00C11375" w:rsidP="00C11375">
      <w:pPr>
        <w:pStyle w:val="3"/>
      </w:pPr>
      <w:r>
        <w:t xml:space="preserve">   </w:t>
      </w:r>
      <w:r>
        <w:t>一元加和减操作符</w:t>
      </w:r>
    </w:p>
    <w:p w:rsidR="00C11375" w:rsidRPr="00C11375" w:rsidRDefault="00C11375" w:rsidP="00C11375">
      <w:pPr>
        <w:ind w:left="360"/>
      </w:pPr>
      <w:r>
        <w:t>在对非数值应用一元操作符时，该操作符会像Number()转型函数一样对这个</w:t>
      </w:r>
      <w:proofErr w:type="gramStart"/>
      <w:r>
        <w:t>值执行</w:t>
      </w:r>
      <w:proofErr w:type="gramEnd"/>
      <w:r>
        <w:t>转换。</w:t>
      </w:r>
    </w:p>
    <w:p w:rsidR="001633A9" w:rsidRDefault="001633A9" w:rsidP="007F00D8">
      <w:pPr>
        <w:pStyle w:val="2"/>
      </w:pPr>
      <w:r w:rsidRPr="001A5D7D">
        <w:rPr>
          <w:rFonts w:hint="eastAsia"/>
        </w:rPr>
        <w:lastRenderedPageBreak/>
        <w:t>位操作符</w:t>
      </w:r>
    </w:p>
    <w:p w:rsidR="001633A9" w:rsidRDefault="001633A9" w:rsidP="00C11375">
      <w:pPr>
        <w:ind w:left="360"/>
      </w:pPr>
      <w:r w:rsidRPr="00C11375">
        <w:rPr>
          <w:color w:val="FF0000"/>
        </w:rPr>
        <w:t>ECMAScript 中的所有数</w:t>
      </w:r>
      <w:r w:rsidRPr="00C11375">
        <w:rPr>
          <w:rFonts w:hint="eastAsia"/>
          <w:color w:val="FF0000"/>
        </w:rPr>
        <w:t>值都以</w:t>
      </w:r>
      <w:r w:rsidRPr="00C11375">
        <w:rPr>
          <w:color w:val="FF0000"/>
        </w:rPr>
        <w:t>IEEE-754 64 位格式存储</w:t>
      </w:r>
      <w:r w:rsidRPr="00A039DB">
        <w:t>，但位操作符并不直接操作64 位的值。而是先将64 位的值转换成32 位</w:t>
      </w:r>
      <w:r w:rsidRPr="00A039DB">
        <w:rPr>
          <w:rFonts w:hint="eastAsia"/>
        </w:rPr>
        <w:t>的整数，然后执行操作，最后再将结果转换回</w:t>
      </w:r>
      <w:r w:rsidRPr="00A039DB">
        <w:t>64 位</w:t>
      </w:r>
      <w:r>
        <w:rPr>
          <w:rFonts w:hint="eastAsia"/>
        </w:rPr>
        <w:t>。</w:t>
      </w:r>
    </w:p>
    <w:p w:rsidR="001633A9" w:rsidRDefault="001633A9" w:rsidP="00090EED">
      <w:pPr>
        <w:pStyle w:val="a5"/>
        <w:numPr>
          <w:ilvl w:val="0"/>
          <w:numId w:val="15"/>
        </w:numPr>
      </w:pPr>
      <w:r w:rsidRPr="00A039DB">
        <w:rPr>
          <w:rFonts w:hint="eastAsia"/>
        </w:rPr>
        <w:t>按位非（</w:t>
      </w:r>
      <w:r w:rsidRPr="00A039DB">
        <w:t>NOT）</w:t>
      </w:r>
      <w:r>
        <w:rPr>
          <w:rFonts w:hint="eastAsia"/>
        </w:rPr>
        <w:t>：</w:t>
      </w:r>
      <w:r w:rsidRPr="00A039DB">
        <w:rPr>
          <w:rFonts w:hint="eastAsia"/>
        </w:rPr>
        <w:t>由一个波浪线（</w:t>
      </w:r>
      <w:r w:rsidRPr="00A039DB">
        <w:t>~）表示，执行按位非的结果就是返回数值的反码。</w:t>
      </w:r>
    </w:p>
    <w:p w:rsidR="001633A9" w:rsidRDefault="001633A9" w:rsidP="00090EED">
      <w:pPr>
        <w:pStyle w:val="a5"/>
        <w:numPr>
          <w:ilvl w:val="0"/>
          <w:numId w:val="15"/>
        </w:numPr>
      </w:pPr>
      <w:r w:rsidRPr="00A039DB">
        <w:rPr>
          <w:rFonts w:hint="eastAsia"/>
        </w:rPr>
        <w:t>按位与（</w:t>
      </w:r>
      <w:r w:rsidRPr="00A039DB">
        <w:t>AND）</w:t>
      </w:r>
      <w:r>
        <w:rPr>
          <w:rFonts w:hint="eastAsia"/>
        </w:rPr>
        <w:t>：</w:t>
      </w:r>
      <w:r w:rsidRPr="00A039DB">
        <w:rPr>
          <w:rFonts w:hint="eastAsia"/>
        </w:rPr>
        <w:t>由一个和号字符（</w:t>
      </w:r>
      <w:r w:rsidRPr="00A039DB">
        <w:t>&amp;</w:t>
      </w:r>
      <w:r>
        <w:t>）</w:t>
      </w:r>
      <w:r>
        <w:rPr>
          <w:rFonts w:hint="eastAsia"/>
        </w:rPr>
        <w:t>表示</w:t>
      </w:r>
    </w:p>
    <w:p w:rsidR="001633A9" w:rsidRDefault="001633A9" w:rsidP="00090EED">
      <w:pPr>
        <w:pStyle w:val="a5"/>
        <w:numPr>
          <w:ilvl w:val="0"/>
          <w:numId w:val="15"/>
        </w:numPr>
      </w:pPr>
      <w:r w:rsidRPr="00A039DB">
        <w:rPr>
          <w:rFonts w:hint="eastAsia"/>
        </w:rPr>
        <w:t>按位或（</w:t>
      </w:r>
      <w:r w:rsidRPr="00A039DB">
        <w:t>OR）</w:t>
      </w:r>
      <w:r>
        <w:rPr>
          <w:rFonts w:hint="eastAsia"/>
        </w:rPr>
        <w:t>：</w:t>
      </w:r>
      <w:r w:rsidRPr="00A039DB">
        <w:rPr>
          <w:rFonts w:hint="eastAsia"/>
        </w:rPr>
        <w:t>由一个竖线符号（</w:t>
      </w:r>
      <w:r w:rsidRPr="00A039DB">
        <w:t>|）表示</w:t>
      </w:r>
    </w:p>
    <w:p w:rsidR="001633A9" w:rsidRDefault="001633A9" w:rsidP="00090EED">
      <w:pPr>
        <w:pStyle w:val="a5"/>
        <w:numPr>
          <w:ilvl w:val="0"/>
          <w:numId w:val="15"/>
        </w:numPr>
      </w:pPr>
      <w:proofErr w:type="gramStart"/>
      <w:r w:rsidRPr="00A039DB">
        <w:rPr>
          <w:rFonts w:hint="eastAsia"/>
        </w:rPr>
        <w:t>按位异或</w:t>
      </w:r>
      <w:proofErr w:type="gramEnd"/>
      <w:r w:rsidRPr="00A039DB">
        <w:rPr>
          <w:rFonts w:hint="eastAsia"/>
        </w:rPr>
        <w:t>操作符</w:t>
      </w:r>
      <w:r>
        <w:rPr>
          <w:rFonts w:hint="eastAsia"/>
        </w:rPr>
        <w:t>：</w:t>
      </w:r>
      <w:r w:rsidRPr="00A039DB">
        <w:rPr>
          <w:rFonts w:hint="eastAsia"/>
        </w:rPr>
        <w:t>由一个插入符号（</w:t>
      </w:r>
      <w:r w:rsidRPr="00A039DB">
        <w:t>^）表示，也有两个操作数。</w:t>
      </w:r>
    </w:p>
    <w:p w:rsidR="00C11375" w:rsidRDefault="001633A9" w:rsidP="00090EED">
      <w:pPr>
        <w:pStyle w:val="a5"/>
        <w:numPr>
          <w:ilvl w:val="0"/>
          <w:numId w:val="15"/>
        </w:numPr>
      </w:pPr>
      <w:r w:rsidRPr="00A039DB">
        <w:rPr>
          <w:rFonts w:hint="eastAsia"/>
        </w:rPr>
        <w:t>左移操作符</w:t>
      </w:r>
      <w:r>
        <w:rPr>
          <w:rFonts w:hint="eastAsia"/>
        </w:rPr>
        <w:t>：</w:t>
      </w:r>
      <w:r w:rsidRPr="00A039DB">
        <w:rPr>
          <w:rFonts w:hint="eastAsia"/>
        </w:rPr>
        <w:t>由两个小于号（</w:t>
      </w:r>
      <w:r w:rsidRPr="00A039DB">
        <w:t>&lt;&lt;</w:t>
      </w:r>
      <w:r>
        <w:t>）表示，这个操作符会将数值的所有位</w:t>
      </w:r>
      <w:r w:rsidRPr="00A039DB">
        <w:t>左移动指定的位数。</w:t>
      </w:r>
      <w:r w:rsidRPr="00A039DB">
        <w:rPr>
          <w:rFonts w:hint="eastAsia"/>
        </w:rPr>
        <w:t>左移不会影响操作数的符号位。</w:t>
      </w:r>
    </w:p>
    <w:p w:rsidR="001633A9" w:rsidRPr="00A039DB" w:rsidRDefault="001633A9" w:rsidP="00090EED">
      <w:pPr>
        <w:pStyle w:val="a5"/>
        <w:numPr>
          <w:ilvl w:val="0"/>
          <w:numId w:val="15"/>
        </w:numPr>
      </w:pPr>
      <w:r w:rsidRPr="00C11375">
        <w:rPr>
          <w:rFonts w:cs="FZSSJW--GB1-0" w:hint="eastAsia"/>
        </w:rPr>
        <w:t>有符号的右移操作符</w:t>
      </w:r>
      <w:r w:rsidR="00C11375" w:rsidRPr="00C11375">
        <w:rPr>
          <w:rFonts w:cs="FZSSJW--GB1-0" w:hint="eastAsia"/>
        </w:rPr>
        <w:t>：</w:t>
      </w:r>
      <w:r w:rsidRPr="00C11375">
        <w:rPr>
          <w:rFonts w:cs="FZSSJW--GB1-0" w:hint="eastAsia"/>
        </w:rPr>
        <w:t>由两个大于号（</w:t>
      </w:r>
      <w:r w:rsidRPr="00C11375">
        <w:rPr>
          <w:rFonts w:cs="TimesNewRoman"/>
        </w:rPr>
        <w:t>&gt;&gt;</w:t>
      </w:r>
      <w:r w:rsidRPr="00C11375">
        <w:rPr>
          <w:rFonts w:cs="FZSSJW--GB1-0" w:hint="eastAsia"/>
        </w:rPr>
        <w:t>）表示，这个操作符会将数值向右移动，但保留符号位（即正负号标记）.</w:t>
      </w:r>
    </w:p>
    <w:p w:rsidR="00C11375" w:rsidRPr="00A039DB" w:rsidRDefault="001633A9" w:rsidP="00090EED">
      <w:pPr>
        <w:pStyle w:val="a5"/>
        <w:numPr>
          <w:ilvl w:val="0"/>
          <w:numId w:val="15"/>
        </w:numPr>
      </w:pPr>
      <w:r w:rsidRPr="00A039DB">
        <w:rPr>
          <w:rFonts w:hint="eastAsia"/>
        </w:rPr>
        <w:t>无符号右移操作符</w:t>
      </w:r>
      <w:r>
        <w:rPr>
          <w:rFonts w:hint="eastAsia"/>
        </w:rPr>
        <w:t>：</w:t>
      </w:r>
      <w:r w:rsidRPr="00A039DB">
        <w:rPr>
          <w:rFonts w:hint="eastAsia"/>
        </w:rPr>
        <w:t>由</w:t>
      </w:r>
      <w:r w:rsidRPr="00A039DB">
        <w:t xml:space="preserve">3 </w:t>
      </w:r>
      <w:proofErr w:type="gramStart"/>
      <w:r w:rsidRPr="00A039DB">
        <w:t>个</w:t>
      </w:r>
      <w:proofErr w:type="gramEnd"/>
      <w:r w:rsidRPr="00A039DB">
        <w:t>大于号（&gt;&gt;&gt;）表示，这个操作符会将数值的所有32 位都向右移动。</w:t>
      </w:r>
    </w:p>
    <w:p w:rsidR="00A317E4" w:rsidRDefault="001633A9" w:rsidP="001633A9">
      <w:pPr>
        <w:pStyle w:val="2"/>
      </w:pPr>
      <w:r>
        <w:rPr>
          <w:rFonts w:hint="eastAsia"/>
        </w:rPr>
        <w:t>逻辑</w:t>
      </w:r>
      <w:r w:rsidRPr="001A5D7D">
        <w:rPr>
          <w:rFonts w:hint="eastAsia"/>
        </w:rPr>
        <w:t>操作符</w:t>
      </w:r>
    </w:p>
    <w:p w:rsidR="001633A9" w:rsidRDefault="001633A9" w:rsidP="00090EED">
      <w:pPr>
        <w:pStyle w:val="3"/>
        <w:numPr>
          <w:ilvl w:val="0"/>
          <w:numId w:val="16"/>
        </w:numPr>
      </w:pPr>
      <w:r w:rsidRPr="00926D19">
        <w:t>逻辑非</w:t>
      </w:r>
      <w:r>
        <w:rPr>
          <w:rFonts w:hint="eastAsia"/>
        </w:rPr>
        <w:t>（</w:t>
      </w:r>
      <w:r w:rsidRPr="00926D19">
        <w:rPr>
          <w:rFonts w:hint="eastAsia"/>
        </w:rPr>
        <w:t>逻辑非操作符由一个叹号（！）表示，可以应用于</w:t>
      </w:r>
      <w:r w:rsidRPr="00926D19">
        <w:t>任何值。</w:t>
      </w:r>
      <w:r>
        <w:rPr>
          <w:rFonts w:hint="eastAsia"/>
        </w:rPr>
        <w:t>）</w:t>
      </w:r>
    </w:p>
    <w:p w:rsidR="001633A9" w:rsidRDefault="001633A9" w:rsidP="00090EED">
      <w:pPr>
        <w:pStyle w:val="a5"/>
        <w:numPr>
          <w:ilvl w:val="0"/>
          <w:numId w:val="17"/>
        </w:numPr>
      </w:pPr>
      <w:r>
        <w:rPr>
          <w:rFonts w:hint="eastAsia"/>
        </w:rPr>
        <w:t>如果操作数是一个对象，返回</w:t>
      </w:r>
      <w:r>
        <w:t>false；</w:t>
      </w:r>
    </w:p>
    <w:p w:rsidR="001633A9" w:rsidRDefault="001633A9" w:rsidP="00090EED">
      <w:pPr>
        <w:pStyle w:val="a5"/>
        <w:numPr>
          <w:ilvl w:val="0"/>
          <w:numId w:val="17"/>
        </w:numPr>
      </w:pPr>
      <w:r>
        <w:t>如果操作数是一个空字符串，返回true；</w:t>
      </w:r>
    </w:p>
    <w:p w:rsidR="001633A9" w:rsidRDefault="001633A9" w:rsidP="00090EED">
      <w:pPr>
        <w:pStyle w:val="a5"/>
        <w:numPr>
          <w:ilvl w:val="0"/>
          <w:numId w:val="17"/>
        </w:numPr>
      </w:pPr>
      <w:r w:rsidRPr="00A317E4">
        <w:rPr>
          <w:rFonts w:cs="微软雅黑" w:hint="eastAsia"/>
        </w:rPr>
        <w:t xml:space="preserve"> </w:t>
      </w:r>
      <w:r>
        <w:t>如果操作数是一个非空字符串，返回false；</w:t>
      </w:r>
    </w:p>
    <w:p w:rsidR="001633A9" w:rsidRDefault="001633A9" w:rsidP="00090EED">
      <w:pPr>
        <w:pStyle w:val="a5"/>
        <w:numPr>
          <w:ilvl w:val="0"/>
          <w:numId w:val="17"/>
        </w:numPr>
      </w:pPr>
      <w:r>
        <w:t>如果操作数是数值0，返回true；</w:t>
      </w:r>
    </w:p>
    <w:p w:rsidR="001633A9" w:rsidRDefault="001633A9" w:rsidP="00090EED">
      <w:pPr>
        <w:pStyle w:val="a5"/>
        <w:numPr>
          <w:ilvl w:val="0"/>
          <w:numId w:val="17"/>
        </w:numPr>
      </w:pPr>
      <w:r>
        <w:t>如果操作数是任意非0 数值（包括Infinity），返回false；</w:t>
      </w:r>
    </w:p>
    <w:p w:rsidR="001633A9" w:rsidRDefault="001633A9" w:rsidP="00090EED">
      <w:pPr>
        <w:pStyle w:val="a5"/>
        <w:numPr>
          <w:ilvl w:val="0"/>
          <w:numId w:val="17"/>
        </w:numPr>
      </w:pPr>
      <w:r>
        <w:t>如果操作数是null，返回true；</w:t>
      </w:r>
    </w:p>
    <w:p w:rsidR="001633A9" w:rsidRDefault="001633A9" w:rsidP="00090EED">
      <w:pPr>
        <w:pStyle w:val="a5"/>
        <w:numPr>
          <w:ilvl w:val="0"/>
          <w:numId w:val="17"/>
        </w:numPr>
      </w:pPr>
      <w:r w:rsidRPr="00A317E4">
        <w:rPr>
          <w:rFonts w:cs="微软雅黑" w:hint="eastAsia"/>
        </w:rPr>
        <w:t xml:space="preserve"> </w:t>
      </w:r>
      <w:r>
        <w:t>如果操作数是</w:t>
      </w:r>
      <w:proofErr w:type="spellStart"/>
      <w:r>
        <w:t>NaN</w:t>
      </w:r>
      <w:proofErr w:type="spellEnd"/>
      <w:r>
        <w:t>，返回true；</w:t>
      </w:r>
    </w:p>
    <w:p w:rsidR="001633A9" w:rsidRDefault="001633A9" w:rsidP="00090EED">
      <w:pPr>
        <w:pStyle w:val="a5"/>
        <w:numPr>
          <w:ilvl w:val="0"/>
          <w:numId w:val="17"/>
        </w:numPr>
      </w:pPr>
      <w:r w:rsidRPr="00A317E4">
        <w:rPr>
          <w:rFonts w:cs="微软雅黑" w:hint="eastAsia"/>
        </w:rPr>
        <w:t xml:space="preserve"> </w:t>
      </w:r>
      <w:r>
        <w:t>如果操作数是undefined，返回true。</w:t>
      </w:r>
    </w:p>
    <w:p w:rsidR="001633A9" w:rsidRDefault="001633A9" w:rsidP="001633A9">
      <w:pPr>
        <w:pStyle w:val="a5"/>
      </w:pPr>
    </w:p>
    <w:p w:rsidR="001633A9" w:rsidRDefault="00444BA1" w:rsidP="00444BA1">
      <w:pPr>
        <w:pStyle w:val="3"/>
      </w:pPr>
      <w:r>
        <w:rPr>
          <w:rFonts w:hint="eastAsia"/>
        </w:rPr>
        <w:lastRenderedPageBreak/>
        <w:t xml:space="preserve"> </w:t>
      </w:r>
      <w:r w:rsidR="001633A9" w:rsidRPr="00926D19">
        <w:rPr>
          <w:rFonts w:hint="eastAsia"/>
        </w:rPr>
        <w:t>逻辑与</w:t>
      </w:r>
      <w:r w:rsidR="001633A9">
        <w:rPr>
          <w:rFonts w:hint="eastAsia"/>
        </w:rPr>
        <w:t>（</w:t>
      </w:r>
      <w:r w:rsidR="001633A9" w:rsidRPr="00926D19">
        <w:t>&amp;&amp;</w:t>
      </w:r>
      <w:r w:rsidR="001633A9">
        <w:rPr>
          <w:rFonts w:hint="eastAsia"/>
        </w:rPr>
        <w:t>有短路原则）：同为</w:t>
      </w:r>
      <w:r w:rsidR="001633A9">
        <w:rPr>
          <w:rFonts w:hint="eastAsia"/>
        </w:rPr>
        <w:t>true</w:t>
      </w:r>
      <w:r w:rsidR="001633A9">
        <w:rPr>
          <w:rFonts w:hint="eastAsia"/>
        </w:rPr>
        <w:t>才为真</w:t>
      </w:r>
    </w:p>
    <w:p w:rsidR="001633A9" w:rsidRPr="00640B27" w:rsidRDefault="001633A9" w:rsidP="00444BA1">
      <w:pPr>
        <w:ind w:left="360" w:firstLine="360"/>
      </w:pPr>
      <w:r w:rsidRPr="00640B27">
        <w:rPr>
          <w:rFonts w:hint="eastAsia"/>
        </w:rPr>
        <w:t>逻辑与操作可以应用于任何类型的操作数，而不仅仅是布尔值。在有一个操作数不是布尔值的情况下，</w:t>
      </w:r>
      <w:r w:rsidRPr="00E75B31">
        <w:rPr>
          <w:rFonts w:hint="eastAsia"/>
          <w:color w:val="FF0000"/>
        </w:rPr>
        <w:t>逻辑与操作就不一定返回布尔值</w:t>
      </w:r>
      <w:r w:rsidRPr="00640B27">
        <w:rPr>
          <w:rFonts w:hint="eastAsia"/>
        </w:rPr>
        <w:t>；此时，它遵循下列规则：</w:t>
      </w:r>
    </w:p>
    <w:p w:rsidR="00E75B31" w:rsidRDefault="001633A9" w:rsidP="00090EED">
      <w:pPr>
        <w:pStyle w:val="a5"/>
        <w:numPr>
          <w:ilvl w:val="0"/>
          <w:numId w:val="18"/>
        </w:numPr>
      </w:pPr>
      <w:r w:rsidRPr="00926D19">
        <w:t>如果第一个操作数是对象，则返回第二个操作数；</w:t>
      </w:r>
    </w:p>
    <w:p w:rsidR="001633A9" w:rsidRPr="00926D19" w:rsidRDefault="001633A9" w:rsidP="00090EED">
      <w:pPr>
        <w:pStyle w:val="a5"/>
        <w:numPr>
          <w:ilvl w:val="0"/>
          <w:numId w:val="18"/>
        </w:numPr>
      </w:pPr>
      <w:r w:rsidRPr="00926D19">
        <w:t>如果第二个操作数是对象，则只有在第一个操作数的求</w:t>
      </w:r>
      <w:proofErr w:type="gramStart"/>
      <w:r w:rsidRPr="00926D19">
        <w:t>值结果</w:t>
      </w:r>
      <w:proofErr w:type="gramEnd"/>
      <w:r w:rsidRPr="00926D19">
        <w:t>为true 的情况下才会返回该</w:t>
      </w:r>
      <w:r w:rsidRPr="00926D19">
        <w:rPr>
          <w:rFonts w:hint="eastAsia"/>
        </w:rPr>
        <w:t>对象；</w:t>
      </w:r>
    </w:p>
    <w:p w:rsidR="001633A9" w:rsidRPr="00926D19" w:rsidRDefault="001633A9" w:rsidP="00090EED">
      <w:pPr>
        <w:pStyle w:val="a5"/>
        <w:numPr>
          <w:ilvl w:val="0"/>
          <w:numId w:val="18"/>
        </w:numPr>
      </w:pPr>
      <w:r w:rsidRPr="00926D19">
        <w:t>如果两个操作数都是对象，则返回第二个操作数；</w:t>
      </w:r>
    </w:p>
    <w:p w:rsidR="001633A9" w:rsidRPr="00926D19" w:rsidRDefault="001633A9" w:rsidP="00090EED">
      <w:pPr>
        <w:pStyle w:val="a5"/>
        <w:numPr>
          <w:ilvl w:val="0"/>
          <w:numId w:val="18"/>
        </w:numPr>
      </w:pPr>
      <w:r w:rsidRPr="00926D19">
        <w:t>如果有一个操作数是null，则返回null；</w:t>
      </w:r>
    </w:p>
    <w:p w:rsidR="001633A9" w:rsidRPr="00926D19" w:rsidRDefault="001633A9" w:rsidP="00090EED">
      <w:pPr>
        <w:pStyle w:val="a5"/>
        <w:numPr>
          <w:ilvl w:val="0"/>
          <w:numId w:val="18"/>
        </w:numPr>
      </w:pPr>
      <w:r w:rsidRPr="00926D19">
        <w:t>如果有一个操作数是</w:t>
      </w:r>
      <w:proofErr w:type="spellStart"/>
      <w:r w:rsidRPr="00926D19">
        <w:t>NaN</w:t>
      </w:r>
      <w:proofErr w:type="spellEnd"/>
      <w:r w:rsidRPr="00926D19">
        <w:t>，则返回</w:t>
      </w:r>
      <w:proofErr w:type="spellStart"/>
      <w:r w:rsidRPr="00926D19">
        <w:t>NaN</w:t>
      </w:r>
      <w:proofErr w:type="spellEnd"/>
      <w:r w:rsidRPr="00926D19">
        <w:t>；</w:t>
      </w:r>
    </w:p>
    <w:p w:rsidR="001633A9" w:rsidRDefault="001633A9" w:rsidP="00090EED">
      <w:pPr>
        <w:pStyle w:val="a5"/>
        <w:numPr>
          <w:ilvl w:val="0"/>
          <w:numId w:val="18"/>
        </w:numPr>
      </w:pPr>
      <w:r w:rsidRPr="00926D19">
        <w:t>如果有一个操作数是undefined，则返回undefined。</w:t>
      </w:r>
    </w:p>
    <w:p w:rsidR="001633A9" w:rsidRDefault="001633A9" w:rsidP="001633A9">
      <w:pPr>
        <w:pStyle w:val="a5"/>
      </w:pPr>
    </w:p>
    <w:p w:rsidR="001633A9" w:rsidRDefault="001633A9" w:rsidP="00E75B31">
      <w:pPr>
        <w:pStyle w:val="3"/>
      </w:pPr>
      <w:r w:rsidRPr="00926D19">
        <w:rPr>
          <w:rFonts w:hint="eastAsia"/>
        </w:rPr>
        <w:t>逻辑或</w:t>
      </w:r>
      <w:r>
        <w:rPr>
          <w:rFonts w:hint="eastAsia"/>
        </w:rPr>
        <w:t>（</w:t>
      </w:r>
      <w:r w:rsidRPr="00640B27">
        <w:t>||</w:t>
      </w:r>
      <w:r>
        <w:rPr>
          <w:rFonts w:hint="eastAsia"/>
        </w:rPr>
        <w:t>）：一个为真则为真，短路规则</w:t>
      </w:r>
    </w:p>
    <w:p w:rsidR="001633A9" w:rsidRDefault="001633A9" w:rsidP="00E75B31">
      <w:pPr>
        <w:ind w:left="360"/>
      </w:pPr>
      <w:r>
        <w:rPr>
          <w:rFonts w:hint="eastAsia"/>
        </w:rPr>
        <w:t>与逻辑与操作相似，如果有一个操作数不是布尔值，逻辑或也不一定返回布尔值；此时，它遵循下列规则：</w:t>
      </w:r>
    </w:p>
    <w:p w:rsidR="001633A9" w:rsidRDefault="001633A9" w:rsidP="00090EED">
      <w:pPr>
        <w:pStyle w:val="a5"/>
        <w:numPr>
          <w:ilvl w:val="0"/>
          <w:numId w:val="19"/>
        </w:numPr>
      </w:pPr>
      <w:r w:rsidRPr="00E75B31">
        <w:rPr>
          <w:rFonts w:cs="微软雅黑" w:hint="eastAsia"/>
        </w:rPr>
        <w:t xml:space="preserve"> </w:t>
      </w:r>
      <w:r>
        <w:t>如果第一个操作数是对象，则返回第一个操作数；</w:t>
      </w:r>
    </w:p>
    <w:p w:rsidR="001633A9" w:rsidRDefault="001633A9" w:rsidP="00090EED">
      <w:pPr>
        <w:pStyle w:val="a5"/>
        <w:numPr>
          <w:ilvl w:val="0"/>
          <w:numId w:val="19"/>
        </w:numPr>
      </w:pPr>
      <w:r w:rsidRPr="00E75B31">
        <w:rPr>
          <w:rFonts w:cs="微软雅黑" w:hint="eastAsia"/>
        </w:rPr>
        <w:t xml:space="preserve"> </w:t>
      </w:r>
      <w:r>
        <w:t>如果第一个操作数的求</w:t>
      </w:r>
      <w:proofErr w:type="gramStart"/>
      <w:r>
        <w:t>值结果</w:t>
      </w:r>
      <w:proofErr w:type="gramEnd"/>
      <w:r>
        <w:t>为false，则返回第二个操作数；</w:t>
      </w:r>
    </w:p>
    <w:p w:rsidR="001633A9" w:rsidRDefault="001633A9" w:rsidP="00090EED">
      <w:pPr>
        <w:pStyle w:val="a5"/>
        <w:numPr>
          <w:ilvl w:val="0"/>
          <w:numId w:val="19"/>
        </w:numPr>
      </w:pPr>
      <w:r w:rsidRPr="00E75B31">
        <w:rPr>
          <w:rFonts w:cs="微软雅黑" w:hint="eastAsia"/>
        </w:rPr>
        <w:t xml:space="preserve"> </w:t>
      </w:r>
      <w:r>
        <w:t>如果两个操作数都是对象，则返回第一个操作数；</w:t>
      </w:r>
    </w:p>
    <w:p w:rsidR="001633A9" w:rsidRDefault="001633A9" w:rsidP="00090EED">
      <w:pPr>
        <w:pStyle w:val="a5"/>
        <w:numPr>
          <w:ilvl w:val="0"/>
          <w:numId w:val="19"/>
        </w:numPr>
      </w:pPr>
      <w:r w:rsidRPr="00E75B31">
        <w:rPr>
          <w:rFonts w:cs="微软雅黑" w:hint="eastAsia"/>
        </w:rPr>
        <w:t xml:space="preserve"> </w:t>
      </w:r>
      <w:r>
        <w:t>如果两个操作数都是null，则返回null；</w:t>
      </w:r>
    </w:p>
    <w:p w:rsidR="001633A9" w:rsidRDefault="001633A9" w:rsidP="00090EED">
      <w:pPr>
        <w:pStyle w:val="a5"/>
        <w:numPr>
          <w:ilvl w:val="0"/>
          <w:numId w:val="19"/>
        </w:numPr>
      </w:pPr>
      <w:r w:rsidRPr="00E75B31">
        <w:rPr>
          <w:rFonts w:cs="微软雅黑" w:hint="eastAsia"/>
        </w:rPr>
        <w:t xml:space="preserve"> </w:t>
      </w:r>
      <w:r>
        <w:t>如果两个操作数都是</w:t>
      </w:r>
      <w:proofErr w:type="spellStart"/>
      <w:r>
        <w:t>NaN</w:t>
      </w:r>
      <w:proofErr w:type="spellEnd"/>
      <w:r>
        <w:t>，则返回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19"/>
        </w:numPr>
      </w:pPr>
      <w:r w:rsidRPr="00E75B31">
        <w:rPr>
          <w:rFonts w:cs="微软雅黑" w:hint="eastAsia"/>
        </w:rPr>
        <w:t xml:space="preserve"> </w:t>
      </w:r>
      <w:r>
        <w:t>如果两个操作数都是undefined，则返回undefined。</w:t>
      </w:r>
    </w:p>
    <w:p w:rsidR="001633A9" w:rsidRDefault="001633A9" w:rsidP="001633A9">
      <w:pPr>
        <w:pStyle w:val="a5"/>
        <w:ind w:left="1080"/>
      </w:pPr>
    </w:p>
    <w:p w:rsidR="001633A9" w:rsidRDefault="001633A9" w:rsidP="007F00D8">
      <w:pPr>
        <w:pStyle w:val="2"/>
      </w:pPr>
      <w:r w:rsidRPr="001A5D7D">
        <w:rPr>
          <w:rFonts w:hint="eastAsia"/>
        </w:rPr>
        <w:t>乘性操作符</w:t>
      </w:r>
    </w:p>
    <w:p w:rsidR="001633A9" w:rsidRDefault="001633A9" w:rsidP="00090EED">
      <w:pPr>
        <w:pStyle w:val="3"/>
        <w:numPr>
          <w:ilvl w:val="0"/>
          <w:numId w:val="20"/>
        </w:numPr>
      </w:pPr>
      <w:r w:rsidRPr="00640B27">
        <w:t>乘法</w:t>
      </w:r>
      <w:r>
        <w:rPr>
          <w:rFonts w:hint="eastAsia"/>
        </w:rPr>
        <w:t>(*)</w:t>
      </w:r>
    </w:p>
    <w:p w:rsidR="001633A9" w:rsidRPr="00640B27" w:rsidRDefault="001633A9" w:rsidP="00A56311">
      <w:pPr>
        <w:ind w:firstLine="360"/>
      </w:pPr>
      <w:r>
        <w:rPr>
          <w:rFonts w:hint="eastAsia"/>
        </w:rPr>
        <w:t xml:space="preserve"> </w:t>
      </w:r>
      <w:r w:rsidRPr="00640B27">
        <w:rPr>
          <w:rFonts w:hint="eastAsia"/>
        </w:rPr>
        <w:t>在处理特殊值的情况下，乘法操作符遵循下列特殊的规则：</w:t>
      </w:r>
    </w:p>
    <w:p w:rsidR="001633A9" w:rsidRDefault="001633A9" w:rsidP="00090EED">
      <w:pPr>
        <w:pStyle w:val="a5"/>
        <w:numPr>
          <w:ilvl w:val="0"/>
          <w:numId w:val="21"/>
        </w:numPr>
      </w:pPr>
      <w:r>
        <w:lastRenderedPageBreak/>
        <w:t>如果操作数都是数值，执行常规的乘法计算，即两个正数或两个负数相乘的结果还是正数，而</w:t>
      </w:r>
      <w:r>
        <w:rPr>
          <w:rFonts w:hint="eastAsia"/>
        </w:rPr>
        <w:t>如果只有一个操作数有符号，那么结果就是负数。如果乘积超过了</w:t>
      </w:r>
      <w:r>
        <w:t>ECMAScript 数值的表示范围，</w:t>
      </w:r>
      <w:r>
        <w:rPr>
          <w:rFonts w:hint="eastAsia"/>
        </w:rPr>
        <w:t>则返回</w:t>
      </w:r>
      <w:r>
        <w:t>Infinity 或-Infinity；</w:t>
      </w:r>
    </w:p>
    <w:p w:rsidR="001633A9" w:rsidRDefault="001633A9" w:rsidP="00090EED">
      <w:pPr>
        <w:pStyle w:val="a5"/>
        <w:numPr>
          <w:ilvl w:val="0"/>
          <w:numId w:val="21"/>
        </w:numPr>
      </w:pPr>
      <w:r>
        <w:t>如果有一个操作数是</w:t>
      </w:r>
      <w:proofErr w:type="spellStart"/>
      <w:r>
        <w:t>NaN</w:t>
      </w:r>
      <w:proofErr w:type="spellEnd"/>
      <w:r>
        <w:t>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1"/>
        </w:numPr>
      </w:pPr>
      <w:r>
        <w:t>如果是Infinity 与0 相乘，则结果是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1"/>
        </w:numPr>
      </w:pPr>
      <w:r>
        <w:t>如果是Infinity 与非0 数值相乘，则结果是Infinity 或-Infinity，取决于有符号操作数</w:t>
      </w:r>
      <w:r>
        <w:rPr>
          <w:rFonts w:hint="eastAsia"/>
        </w:rPr>
        <w:t>的符号；</w:t>
      </w:r>
    </w:p>
    <w:p w:rsidR="001633A9" w:rsidRDefault="001633A9" w:rsidP="00090EED">
      <w:pPr>
        <w:pStyle w:val="a5"/>
        <w:numPr>
          <w:ilvl w:val="0"/>
          <w:numId w:val="21"/>
        </w:numPr>
      </w:pPr>
      <w:r>
        <w:t>如果是Infinity 与Infinity 相乘，则结果是Infinity；</w:t>
      </w:r>
    </w:p>
    <w:p w:rsidR="001633A9" w:rsidRDefault="001633A9" w:rsidP="00090EED">
      <w:pPr>
        <w:pStyle w:val="a5"/>
        <w:numPr>
          <w:ilvl w:val="0"/>
          <w:numId w:val="21"/>
        </w:numPr>
      </w:pPr>
      <w:r>
        <w:t>如果有一个操作数不是数值，则在后台调用Number()将其转换为数值，然后再应用上面的</w:t>
      </w:r>
      <w:r>
        <w:rPr>
          <w:rFonts w:hint="eastAsia"/>
        </w:rPr>
        <w:t>规则。</w:t>
      </w:r>
    </w:p>
    <w:p w:rsidR="001633A9" w:rsidRDefault="001633A9" w:rsidP="001633A9">
      <w:pPr>
        <w:pStyle w:val="a5"/>
      </w:pPr>
    </w:p>
    <w:p w:rsidR="001633A9" w:rsidRDefault="001633A9" w:rsidP="00A56311">
      <w:pPr>
        <w:pStyle w:val="3"/>
      </w:pPr>
      <w:r w:rsidRPr="00640B27">
        <w:t>除法</w:t>
      </w:r>
      <w:r>
        <w:rPr>
          <w:rFonts w:hint="eastAsia"/>
        </w:rPr>
        <w:t>(/)</w:t>
      </w:r>
    </w:p>
    <w:p w:rsidR="001633A9" w:rsidRPr="00640B27" w:rsidRDefault="001633A9" w:rsidP="00A56311">
      <w:pPr>
        <w:ind w:firstLine="360"/>
        <w:rPr>
          <w:color w:val="FF0000"/>
        </w:rPr>
      </w:pPr>
      <w:r w:rsidRPr="00640B27">
        <w:rPr>
          <w:rFonts w:hint="eastAsia"/>
          <w:color w:val="FF0000"/>
        </w:rPr>
        <w:t>除法操作符对特殊的值也有特殊的处理规则。这些规则如下：</w:t>
      </w:r>
    </w:p>
    <w:p w:rsidR="001633A9" w:rsidRDefault="001633A9" w:rsidP="00090EED">
      <w:pPr>
        <w:pStyle w:val="a5"/>
        <w:numPr>
          <w:ilvl w:val="0"/>
          <w:numId w:val="22"/>
        </w:numPr>
      </w:pPr>
      <w:r>
        <w:t>如果操作数都是数值，执行常规的除法计算，即两个正数或两个负数相除的结果还是正数，而</w:t>
      </w:r>
      <w:r>
        <w:rPr>
          <w:rFonts w:hint="eastAsia"/>
        </w:rPr>
        <w:t>如果只有一个操作数有符号，那么结果就是负数。如果商超过了</w:t>
      </w:r>
      <w:r>
        <w:t>ECMAScript 数值的表示范围，</w:t>
      </w:r>
      <w:r>
        <w:rPr>
          <w:rFonts w:hint="eastAsia"/>
        </w:rPr>
        <w:t>则返回</w:t>
      </w:r>
      <w:r>
        <w:t>Infinity 或-Infinity；</w:t>
      </w:r>
    </w:p>
    <w:p w:rsidR="001633A9" w:rsidRDefault="001633A9" w:rsidP="00090EED">
      <w:pPr>
        <w:pStyle w:val="a5"/>
        <w:numPr>
          <w:ilvl w:val="0"/>
          <w:numId w:val="22"/>
        </w:numPr>
      </w:pPr>
      <w:r>
        <w:t>如果有一个操作数是</w:t>
      </w:r>
      <w:proofErr w:type="spellStart"/>
      <w:r>
        <w:t>NaN</w:t>
      </w:r>
      <w:proofErr w:type="spellEnd"/>
      <w:r>
        <w:t>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2"/>
        </w:numPr>
      </w:pPr>
      <w:r>
        <w:t>如果是Infinity 被Infinity 除，则结果是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2"/>
        </w:numPr>
      </w:pPr>
      <w:r w:rsidRPr="00A56311">
        <w:rPr>
          <w:rFonts w:cs="微软雅黑" w:hint="eastAsia"/>
        </w:rPr>
        <w:t xml:space="preserve"> </w:t>
      </w:r>
      <w:r>
        <w:t>如果</w:t>
      </w:r>
      <w:proofErr w:type="gramStart"/>
      <w:r>
        <w:t>是零被零</w:t>
      </w:r>
      <w:proofErr w:type="gramEnd"/>
      <w:r>
        <w:t>除，则结果是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2"/>
        </w:numPr>
      </w:pPr>
      <w:r w:rsidRPr="00A56311">
        <w:rPr>
          <w:rFonts w:cs="微软雅黑" w:hint="eastAsia"/>
        </w:rPr>
        <w:t xml:space="preserve"> </w:t>
      </w:r>
      <w:r>
        <w:t>如果是非零的有限数被零除，则结果是Infinity 或-Infinity，取决于有符号操作数的符号；</w:t>
      </w:r>
    </w:p>
    <w:p w:rsidR="001633A9" w:rsidRDefault="001633A9" w:rsidP="00090EED">
      <w:pPr>
        <w:pStyle w:val="a5"/>
        <w:numPr>
          <w:ilvl w:val="0"/>
          <w:numId w:val="22"/>
        </w:numPr>
      </w:pPr>
      <w:r w:rsidRPr="00A56311">
        <w:rPr>
          <w:rFonts w:cs="微软雅黑" w:hint="eastAsia"/>
        </w:rPr>
        <w:t xml:space="preserve"> </w:t>
      </w:r>
      <w:r>
        <w:t>如果是Infinity 被任何非零数值除，则结果是Infinity 或-Infinity，取决于有符号操作</w:t>
      </w:r>
      <w:r>
        <w:rPr>
          <w:rFonts w:hint="eastAsia"/>
        </w:rPr>
        <w:t>数的符号；</w:t>
      </w:r>
    </w:p>
    <w:p w:rsidR="001633A9" w:rsidRDefault="001633A9" w:rsidP="00A56311">
      <w:pPr>
        <w:pStyle w:val="3"/>
      </w:pPr>
      <w:proofErr w:type="gramStart"/>
      <w:r w:rsidRPr="00640B27">
        <w:t>求模</w:t>
      </w:r>
      <w:proofErr w:type="gramEnd"/>
      <w:r>
        <w:rPr>
          <w:rFonts w:hint="eastAsia"/>
        </w:rPr>
        <w:t>(%)</w:t>
      </w:r>
    </w:p>
    <w:p w:rsidR="001633A9" w:rsidRPr="00C879B7" w:rsidRDefault="001633A9" w:rsidP="00AE1541">
      <w:pPr>
        <w:ind w:firstLine="360"/>
      </w:pPr>
      <w:proofErr w:type="gramStart"/>
      <w:r w:rsidRPr="00C879B7">
        <w:rPr>
          <w:rFonts w:hint="eastAsia"/>
        </w:rPr>
        <w:t>求模操作符</w:t>
      </w:r>
      <w:proofErr w:type="gramEnd"/>
      <w:r w:rsidRPr="00C879B7">
        <w:rPr>
          <w:rFonts w:hint="eastAsia"/>
        </w:rPr>
        <w:t>会遵循下列特殊规则来处理特殊的值：</w:t>
      </w:r>
    </w:p>
    <w:p w:rsidR="001633A9" w:rsidRDefault="001633A9" w:rsidP="00090EED">
      <w:pPr>
        <w:pStyle w:val="a5"/>
        <w:numPr>
          <w:ilvl w:val="0"/>
          <w:numId w:val="23"/>
        </w:numPr>
      </w:pPr>
      <w:r w:rsidRPr="00AE1541">
        <w:rPr>
          <w:rFonts w:cs="微软雅黑" w:hint="eastAsia"/>
        </w:rPr>
        <w:lastRenderedPageBreak/>
        <w:t xml:space="preserve"> </w:t>
      </w:r>
      <w:r>
        <w:t>如果操作数都是数值，执行常规的除法计算，返回除得的余数；</w:t>
      </w:r>
    </w:p>
    <w:p w:rsidR="001633A9" w:rsidRDefault="001633A9" w:rsidP="00090EED">
      <w:pPr>
        <w:pStyle w:val="a5"/>
        <w:numPr>
          <w:ilvl w:val="0"/>
          <w:numId w:val="23"/>
        </w:numPr>
      </w:pPr>
      <w:r w:rsidRPr="00AE1541">
        <w:rPr>
          <w:rFonts w:cs="微软雅黑" w:hint="eastAsia"/>
        </w:rPr>
        <w:t xml:space="preserve"> </w:t>
      </w:r>
      <w:r>
        <w:t>如果被除数是无穷大值而除数是</w:t>
      </w:r>
      <w:proofErr w:type="gramStart"/>
      <w:r>
        <w:t>有限大</w:t>
      </w:r>
      <w:proofErr w:type="gramEnd"/>
      <w:r>
        <w:t>的数值，则结果是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3"/>
        </w:numPr>
      </w:pPr>
      <w:r w:rsidRPr="00AE1541">
        <w:rPr>
          <w:rFonts w:cs="微软雅黑" w:hint="eastAsia"/>
        </w:rPr>
        <w:t xml:space="preserve"> </w:t>
      </w:r>
      <w:r>
        <w:t>如果被除数是</w:t>
      </w:r>
      <w:proofErr w:type="gramStart"/>
      <w:r>
        <w:t>有限大</w:t>
      </w:r>
      <w:proofErr w:type="gramEnd"/>
      <w:r>
        <w:t>的数值而除数是零，则结果是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3"/>
        </w:numPr>
      </w:pPr>
      <w:r w:rsidRPr="00AE1541">
        <w:rPr>
          <w:rFonts w:cs="微软雅黑" w:hint="eastAsia"/>
        </w:rPr>
        <w:t xml:space="preserve"> </w:t>
      </w:r>
      <w:r>
        <w:t>如果是Infinity 被Infinity 除，则结果是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3"/>
        </w:numPr>
      </w:pPr>
      <w:r w:rsidRPr="00AE1541">
        <w:rPr>
          <w:rFonts w:cs="微软雅黑" w:hint="eastAsia"/>
        </w:rPr>
        <w:t xml:space="preserve"> </w:t>
      </w:r>
      <w:r>
        <w:t>如果被除数是</w:t>
      </w:r>
      <w:proofErr w:type="gramStart"/>
      <w:r>
        <w:t>有限大</w:t>
      </w:r>
      <w:proofErr w:type="gramEnd"/>
      <w:r>
        <w:t>的数值而除数是无穷大的数值，则结果是被除数；</w:t>
      </w:r>
    </w:p>
    <w:p w:rsidR="001633A9" w:rsidRDefault="001633A9" w:rsidP="00090EED">
      <w:pPr>
        <w:pStyle w:val="a5"/>
        <w:numPr>
          <w:ilvl w:val="0"/>
          <w:numId w:val="23"/>
        </w:numPr>
      </w:pPr>
      <w:r w:rsidRPr="00AE1541">
        <w:rPr>
          <w:rFonts w:cs="微软雅黑" w:hint="eastAsia"/>
        </w:rPr>
        <w:t xml:space="preserve"> </w:t>
      </w:r>
      <w:r>
        <w:t>如果被除数是零，则结果是零；</w:t>
      </w:r>
    </w:p>
    <w:p w:rsidR="001633A9" w:rsidRDefault="001633A9" w:rsidP="00090EED">
      <w:pPr>
        <w:pStyle w:val="a5"/>
        <w:numPr>
          <w:ilvl w:val="0"/>
          <w:numId w:val="23"/>
        </w:numPr>
      </w:pPr>
      <w:r w:rsidRPr="00AE1541">
        <w:rPr>
          <w:rFonts w:cs="微软雅黑" w:hint="eastAsia"/>
        </w:rPr>
        <w:t xml:space="preserve"> </w:t>
      </w:r>
      <w:r>
        <w:t>如果有一个操作数不是数值，则在后台调用Number()将其转换为数值，然后再应用上面的规则。</w:t>
      </w:r>
    </w:p>
    <w:p w:rsidR="001633A9" w:rsidRPr="00640B27" w:rsidRDefault="001633A9" w:rsidP="001633A9">
      <w:pPr>
        <w:pStyle w:val="a5"/>
      </w:pPr>
    </w:p>
    <w:p w:rsidR="001633A9" w:rsidRDefault="001633A9" w:rsidP="00AE1541">
      <w:pPr>
        <w:pStyle w:val="2"/>
      </w:pPr>
      <w:r w:rsidRPr="001A5D7D">
        <w:rPr>
          <w:rFonts w:hint="eastAsia"/>
        </w:rPr>
        <w:t>加性操作符</w:t>
      </w:r>
    </w:p>
    <w:p w:rsidR="001633A9" w:rsidRDefault="001633A9" w:rsidP="00090EED">
      <w:pPr>
        <w:pStyle w:val="3"/>
        <w:numPr>
          <w:ilvl w:val="0"/>
          <w:numId w:val="24"/>
        </w:numPr>
      </w:pPr>
      <w:r w:rsidRPr="00C879B7">
        <w:t>加法</w:t>
      </w:r>
      <w:r>
        <w:rPr>
          <w:rFonts w:hint="eastAsia"/>
        </w:rPr>
        <w:t>(+)</w:t>
      </w:r>
    </w:p>
    <w:p w:rsidR="001633A9" w:rsidRDefault="001633A9" w:rsidP="00AE1541">
      <w:pPr>
        <w:ind w:firstLine="360"/>
      </w:pPr>
      <w:r>
        <w:rPr>
          <w:rFonts w:hint="eastAsia"/>
        </w:rPr>
        <w:t>如果两个操作符都是数值，执行常规的加法计算，然后根据下列规则返回结果：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t>如果有一个操作数是</w:t>
      </w:r>
      <w:proofErr w:type="spellStart"/>
      <w:r>
        <w:t>NaN</w:t>
      </w:r>
      <w:proofErr w:type="spellEnd"/>
      <w:r>
        <w:t>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t>如果是Infinity 加Infinity，则结果是Infinity；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t>如果是-Infinity 加-Infinity，则结果是-Infinity；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t>如果是Infinity 加-Infinity，则结果是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t>如果是+0 加+0，则结果是+0；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t>如果是</w:t>
      </w:r>
      <w:r w:rsidRPr="00AE1541">
        <w:rPr>
          <w:rFonts w:cs="微软雅黑" w:hint="eastAsia"/>
        </w:rPr>
        <w:t xml:space="preserve">0 </w:t>
      </w:r>
      <w:r>
        <w:t>加</w:t>
      </w:r>
      <w:r w:rsidRPr="00AE1541">
        <w:rPr>
          <w:rFonts w:cs="微软雅黑" w:hint="eastAsia"/>
        </w:rPr>
        <w:t>0</w:t>
      </w:r>
      <w:r>
        <w:t>，则结果是</w:t>
      </w:r>
      <w:r w:rsidRPr="00AE1541">
        <w:rPr>
          <w:rFonts w:cs="微软雅黑" w:hint="eastAsia"/>
        </w:rPr>
        <w:t>0</w:t>
      </w:r>
      <w:r>
        <w:t>；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t>如果是+0 加</w:t>
      </w:r>
      <w:r w:rsidRPr="00AE1541">
        <w:rPr>
          <w:rFonts w:cs="微软雅黑" w:hint="eastAsia"/>
        </w:rPr>
        <w:t>0</w:t>
      </w:r>
      <w:r>
        <w:t>，则结果是+0。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rPr>
          <w:rFonts w:hint="eastAsia"/>
        </w:rPr>
        <w:t>如果有一个操作数是字符串，那么就要应用如下规则：</w:t>
      </w:r>
      <w:r>
        <w:t>如果两个操作数都是字符串，则将第二个操作数与第一个操作数拼接起来；如果只有一个操作数是字符串，则将另一个操作数转换为字符串，然后再将两个字符串拼接</w:t>
      </w:r>
      <w:r>
        <w:rPr>
          <w:rFonts w:hint="eastAsia"/>
        </w:rPr>
        <w:t>起来。</w:t>
      </w:r>
    </w:p>
    <w:p w:rsidR="00AE1541" w:rsidRDefault="001633A9" w:rsidP="00090EED">
      <w:pPr>
        <w:pStyle w:val="a5"/>
        <w:numPr>
          <w:ilvl w:val="0"/>
          <w:numId w:val="25"/>
        </w:numPr>
      </w:pPr>
      <w:r>
        <w:rPr>
          <w:rFonts w:hint="eastAsia"/>
        </w:rPr>
        <w:t>如果有一个操作数是对象、数值或布尔值，则调用它们的</w:t>
      </w:r>
      <w:proofErr w:type="spellStart"/>
      <w:r>
        <w:t>toString</w:t>
      </w:r>
      <w:proofErr w:type="spellEnd"/>
      <w:r>
        <w:t>()方法取得相应的字符串值，</w:t>
      </w:r>
      <w:r>
        <w:rPr>
          <w:rFonts w:hint="eastAsia"/>
        </w:rPr>
        <w:t>然后再应用前面关于字符串的规则。</w:t>
      </w:r>
    </w:p>
    <w:p w:rsidR="001633A9" w:rsidRDefault="001633A9" w:rsidP="00090EED">
      <w:pPr>
        <w:pStyle w:val="a5"/>
        <w:numPr>
          <w:ilvl w:val="0"/>
          <w:numId w:val="25"/>
        </w:numPr>
      </w:pPr>
      <w:r>
        <w:rPr>
          <w:rFonts w:hint="eastAsia"/>
        </w:rPr>
        <w:t>对于</w:t>
      </w:r>
      <w:r>
        <w:t>undefined 和null，则分别调用String()函数并取得字符</w:t>
      </w:r>
      <w:r>
        <w:rPr>
          <w:rFonts w:hint="eastAsia"/>
        </w:rPr>
        <w:t>串</w:t>
      </w:r>
      <w:r>
        <w:t>"undefined"和"null"。</w:t>
      </w:r>
    </w:p>
    <w:p w:rsidR="001633A9" w:rsidRDefault="001633A9" w:rsidP="00376A91">
      <w:pPr>
        <w:pStyle w:val="3"/>
      </w:pPr>
      <w:r w:rsidRPr="00C879B7">
        <w:lastRenderedPageBreak/>
        <w:t xml:space="preserve"> </w:t>
      </w:r>
      <w:r w:rsidRPr="00C879B7">
        <w:t>减法</w:t>
      </w:r>
      <w:r>
        <w:rPr>
          <w:rFonts w:hint="eastAsia"/>
        </w:rPr>
        <w:t>(-)</w:t>
      </w:r>
    </w:p>
    <w:p w:rsidR="001633A9" w:rsidRDefault="001633A9" w:rsidP="00376A91">
      <w:pPr>
        <w:ind w:left="360"/>
      </w:pPr>
      <w:r>
        <w:rPr>
          <w:rFonts w:hint="eastAsia"/>
        </w:rPr>
        <w:t>与加法操作符类似，</w:t>
      </w:r>
      <w:r>
        <w:t>ECMAScript 中的减法操作符在处理各种数据类型转换时，同样需要遵循一些</w:t>
      </w:r>
      <w:r>
        <w:rPr>
          <w:rFonts w:hint="eastAsia"/>
        </w:rPr>
        <w:t>特殊规则，如下所示：</w:t>
      </w:r>
    </w:p>
    <w:p w:rsidR="001633A9" w:rsidRDefault="001633A9" w:rsidP="00090EED">
      <w:pPr>
        <w:pStyle w:val="a5"/>
        <w:numPr>
          <w:ilvl w:val="0"/>
          <w:numId w:val="26"/>
        </w:numPr>
      </w:pPr>
      <w:r w:rsidRPr="007D6F70">
        <w:rPr>
          <w:rFonts w:cs="微软雅黑" w:hint="eastAsia"/>
        </w:rPr>
        <w:t xml:space="preserve"> </w:t>
      </w:r>
      <w:r>
        <w:t>如果两个操作符都是数值，则执行常规的算术减法操作并返回结果；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如果有一个操作数是</w:t>
      </w:r>
      <w:proofErr w:type="spellStart"/>
      <w:r>
        <w:t>NaN</w:t>
      </w:r>
      <w:proofErr w:type="spellEnd"/>
      <w:r>
        <w:t>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如果是Infinity 减Infinity，则结果是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如果是-Infinity 减-Infinity，则结果是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如果是Infinity 减-Infinity，则结果是Infinity；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如果是-Infinity 减Infinity，则结果是-Infinity；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如果是+0 减+0，则结果是+0；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如果是+0 减</w:t>
      </w:r>
      <w:r w:rsidRPr="007D6F70">
        <w:rPr>
          <w:rFonts w:cs="微软雅黑" w:hint="eastAsia"/>
        </w:rPr>
        <w:t>0</w:t>
      </w:r>
      <w:r>
        <w:t>，则结果是</w:t>
      </w:r>
      <w:r w:rsidRPr="007D6F70">
        <w:rPr>
          <w:rFonts w:cs="微软雅黑" w:hint="eastAsia"/>
        </w:rPr>
        <w:t>0</w:t>
      </w:r>
      <w:r>
        <w:t>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如果是</w:t>
      </w:r>
      <w:r w:rsidRPr="007D6F70">
        <w:rPr>
          <w:rFonts w:cs="微软雅黑" w:hint="eastAsia"/>
        </w:rPr>
        <w:t xml:space="preserve">0 </w:t>
      </w:r>
      <w:r>
        <w:t>减</w:t>
      </w:r>
      <w:r w:rsidRPr="007D6F70">
        <w:rPr>
          <w:rFonts w:cs="微软雅黑" w:hint="eastAsia"/>
        </w:rPr>
        <w:t>0</w:t>
      </w:r>
      <w:r>
        <w:t>，则结果是+0；</w:t>
      </w:r>
    </w:p>
    <w:p w:rsidR="001633A9" w:rsidRDefault="001633A9" w:rsidP="00090EED">
      <w:pPr>
        <w:pStyle w:val="a5"/>
        <w:numPr>
          <w:ilvl w:val="0"/>
          <w:numId w:val="26"/>
        </w:numPr>
      </w:pPr>
      <w:r>
        <w:t>如果有一个操作数是字符串、布尔值、null 或undefined，则先在后台调用Number()函数将</w:t>
      </w:r>
      <w:r>
        <w:rPr>
          <w:rFonts w:hint="eastAsia"/>
        </w:rPr>
        <w:t>其转换为数值，然后再根据前面的规则执行减法计算。如果转换的结果是</w:t>
      </w:r>
      <w:proofErr w:type="spellStart"/>
      <w:r>
        <w:t>NaN</w:t>
      </w:r>
      <w:proofErr w:type="spellEnd"/>
      <w:r>
        <w:t>，则减法的结果</w:t>
      </w:r>
      <w:r>
        <w:rPr>
          <w:rFonts w:hint="eastAsia"/>
        </w:rPr>
        <w:t>就是</w:t>
      </w:r>
      <w:proofErr w:type="spellStart"/>
      <w:r>
        <w:t>NaN</w:t>
      </w:r>
      <w:proofErr w:type="spellEnd"/>
      <w:r>
        <w:t>；</w:t>
      </w:r>
    </w:p>
    <w:p w:rsidR="001633A9" w:rsidRDefault="001633A9" w:rsidP="00090EED">
      <w:pPr>
        <w:pStyle w:val="a5"/>
        <w:numPr>
          <w:ilvl w:val="0"/>
          <w:numId w:val="26"/>
        </w:numPr>
      </w:pPr>
      <w:r w:rsidRPr="007D6F70">
        <w:rPr>
          <w:rFonts w:cs="微软雅黑" w:hint="eastAsia"/>
        </w:rPr>
        <w:t xml:space="preserve"> </w:t>
      </w:r>
      <w:r>
        <w:t>如果有一个操作数是对象，则调用对象的</w:t>
      </w:r>
      <w:proofErr w:type="spellStart"/>
      <w:r>
        <w:t>valueOf</w:t>
      </w:r>
      <w:proofErr w:type="spellEnd"/>
      <w:r>
        <w:t>()方法以取得表示该对象的数值。如果得到</w:t>
      </w:r>
      <w:r>
        <w:rPr>
          <w:rFonts w:hint="eastAsia"/>
        </w:rPr>
        <w:t>的值是</w:t>
      </w:r>
      <w:proofErr w:type="spellStart"/>
      <w:r>
        <w:t>NaN</w:t>
      </w:r>
      <w:proofErr w:type="spellEnd"/>
      <w:r>
        <w:t>，则减法的结果就是</w:t>
      </w:r>
      <w:proofErr w:type="spellStart"/>
      <w:r>
        <w:t>NaN</w:t>
      </w:r>
      <w:proofErr w:type="spellEnd"/>
      <w:r>
        <w:t>。如果对象没有</w:t>
      </w:r>
      <w:proofErr w:type="spellStart"/>
      <w:r>
        <w:t>valueOf</w:t>
      </w:r>
      <w:proofErr w:type="spellEnd"/>
      <w:r>
        <w:t>()方法，则调用其</w:t>
      </w:r>
      <w:proofErr w:type="spellStart"/>
      <w:r>
        <w:t>toString</w:t>
      </w:r>
      <w:proofErr w:type="spellEnd"/>
      <w:r>
        <w:t>()</w:t>
      </w:r>
      <w:r>
        <w:rPr>
          <w:rFonts w:hint="eastAsia"/>
        </w:rPr>
        <w:t>方法并将得到的字符串转换为数值。</w:t>
      </w:r>
    </w:p>
    <w:p w:rsidR="007D6F70" w:rsidRPr="00C879B7" w:rsidRDefault="007D6F70" w:rsidP="007D6F70">
      <w:pPr>
        <w:ind w:left="360"/>
      </w:pPr>
    </w:p>
    <w:p w:rsidR="001633A9" w:rsidRDefault="001633A9" w:rsidP="007F00D8">
      <w:pPr>
        <w:pStyle w:val="2"/>
      </w:pPr>
      <w:r w:rsidRPr="001A5D7D">
        <w:rPr>
          <w:rFonts w:hint="eastAsia"/>
        </w:rPr>
        <w:t>关系操作符</w:t>
      </w:r>
    </w:p>
    <w:p w:rsidR="001633A9" w:rsidRDefault="001633A9" w:rsidP="00DA57F8">
      <w:pPr>
        <w:ind w:firstLine="360"/>
      </w:pPr>
      <w:r>
        <w:rPr>
          <w:rFonts w:hint="eastAsia"/>
        </w:rPr>
        <w:t>&lt;,&gt;,&lt;=,&gt;=</w:t>
      </w:r>
    </w:p>
    <w:p w:rsidR="001633A9" w:rsidRDefault="00DA57F8" w:rsidP="00DA57F8">
      <w:pPr>
        <w:ind w:firstLine="360"/>
      </w:pPr>
      <w:r>
        <w:rPr>
          <w:rFonts w:hint="eastAsia"/>
        </w:rPr>
        <w:t>以下就是相应的规则：</w:t>
      </w:r>
    </w:p>
    <w:p w:rsidR="001633A9" w:rsidRDefault="001633A9" w:rsidP="00090EED">
      <w:pPr>
        <w:pStyle w:val="a5"/>
        <w:numPr>
          <w:ilvl w:val="0"/>
          <w:numId w:val="27"/>
        </w:numPr>
      </w:pPr>
      <w:r>
        <w:t>如果两个操作数都是数值，则执行数值比较。</w:t>
      </w:r>
    </w:p>
    <w:p w:rsidR="001633A9" w:rsidRDefault="001633A9" w:rsidP="00090EED">
      <w:pPr>
        <w:pStyle w:val="a5"/>
        <w:numPr>
          <w:ilvl w:val="0"/>
          <w:numId w:val="27"/>
        </w:numPr>
      </w:pPr>
      <w:r w:rsidRPr="00DA57F8">
        <w:rPr>
          <w:rFonts w:cs="微软雅黑" w:hint="eastAsia"/>
        </w:rPr>
        <w:t xml:space="preserve"> </w:t>
      </w:r>
      <w:r>
        <w:t>如果两个操作数都是字符串，则比较两个字符串对应的字符编码值。</w:t>
      </w:r>
    </w:p>
    <w:p w:rsidR="001633A9" w:rsidRDefault="001633A9" w:rsidP="00090EED">
      <w:pPr>
        <w:pStyle w:val="a5"/>
        <w:numPr>
          <w:ilvl w:val="0"/>
          <w:numId w:val="27"/>
        </w:numPr>
      </w:pPr>
      <w:r w:rsidRPr="00DA57F8">
        <w:rPr>
          <w:rFonts w:cs="微软雅黑" w:hint="eastAsia"/>
        </w:rPr>
        <w:lastRenderedPageBreak/>
        <w:t xml:space="preserve"> </w:t>
      </w:r>
      <w:r>
        <w:t>如果一个操作数是数值，则将另一个操作数转换为一个数值，然后执行数值比较。</w:t>
      </w:r>
    </w:p>
    <w:p w:rsidR="001633A9" w:rsidRDefault="001633A9" w:rsidP="00090EED">
      <w:pPr>
        <w:pStyle w:val="a5"/>
        <w:numPr>
          <w:ilvl w:val="0"/>
          <w:numId w:val="27"/>
        </w:numPr>
      </w:pPr>
      <w:r w:rsidRPr="00DA57F8">
        <w:rPr>
          <w:rFonts w:cs="微软雅黑" w:hint="eastAsia"/>
        </w:rPr>
        <w:t xml:space="preserve"> </w:t>
      </w:r>
      <w:r>
        <w:t>如果一个操作数是对象，则调用这个对象的</w:t>
      </w:r>
      <w:proofErr w:type="spellStart"/>
      <w:r>
        <w:t>valueOf</w:t>
      </w:r>
      <w:proofErr w:type="spellEnd"/>
      <w:r>
        <w:t>()方法，用得到的结果按照前面的规则执</w:t>
      </w:r>
      <w:r>
        <w:rPr>
          <w:rFonts w:hint="eastAsia"/>
        </w:rPr>
        <w:t>行比较。如果对象没有</w:t>
      </w:r>
      <w:proofErr w:type="spellStart"/>
      <w:r>
        <w:t>valueOf</w:t>
      </w:r>
      <w:proofErr w:type="spellEnd"/>
      <w:r>
        <w:t>()方法，则调用</w:t>
      </w:r>
      <w:proofErr w:type="spellStart"/>
      <w:r>
        <w:t>toString</w:t>
      </w:r>
      <w:proofErr w:type="spellEnd"/>
      <w:r>
        <w:t>()方法，并用得到的结果根据前面</w:t>
      </w:r>
      <w:r>
        <w:rPr>
          <w:rFonts w:hint="eastAsia"/>
        </w:rPr>
        <w:t>的规则执行比较。</w:t>
      </w:r>
    </w:p>
    <w:p w:rsidR="001633A9" w:rsidRDefault="001633A9" w:rsidP="00090EED">
      <w:pPr>
        <w:pStyle w:val="a5"/>
        <w:numPr>
          <w:ilvl w:val="0"/>
          <w:numId w:val="27"/>
        </w:numPr>
      </w:pPr>
      <w:r w:rsidRPr="00DA57F8">
        <w:rPr>
          <w:rFonts w:cs="微软雅黑" w:hint="eastAsia"/>
        </w:rPr>
        <w:t xml:space="preserve"> </w:t>
      </w:r>
      <w:r>
        <w:t>如果一个操作数是布尔值，则先将其转换为数值，然后再执行比较。</w:t>
      </w:r>
    </w:p>
    <w:p w:rsidR="001633A9" w:rsidRPr="00082DF3" w:rsidRDefault="001633A9" w:rsidP="001633A9">
      <w:pPr>
        <w:pStyle w:val="a5"/>
      </w:pPr>
    </w:p>
    <w:p w:rsidR="001633A9" w:rsidRDefault="001633A9" w:rsidP="007F00D8">
      <w:pPr>
        <w:pStyle w:val="2"/>
      </w:pPr>
      <w:r w:rsidRPr="001A5D7D">
        <w:rPr>
          <w:rFonts w:hint="eastAsia"/>
        </w:rPr>
        <w:t>相等操作符</w:t>
      </w:r>
    </w:p>
    <w:p w:rsidR="001633A9" w:rsidRDefault="001633A9" w:rsidP="00612D27">
      <w:pPr>
        <w:ind w:firstLine="135"/>
        <w:rPr>
          <w:color w:val="FF0000"/>
        </w:rPr>
      </w:pPr>
      <w:r w:rsidRPr="00B50547">
        <w:rPr>
          <w:rFonts w:hint="eastAsia"/>
          <w:color w:val="FF0000"/>
        </w:rPr>
        <w:t>相等和不相等——先</w:t>
      </w:r>
      <w:proofErr w:type="gramStart"/>
      <w:r w:rsidRPr="00B50547">
        <w:rPr>
          <w:rFonts w:hint="eastAsia"/>
          <w:color w:val="FF0000"/>
        </w:rPr>
        <w:t>转换再</w:t>
      </w:r>
      <w:proofErr w:type="gramEnd"/>
      <w:r w:rsidRPr="00B50547">
        <w:rPr>
          <w:rFonts w:hint="eastAsia"/>
          <w:color w:val="FF0000"/>
        </w:rPr>
        <w:t>比较，全等和不全等——</w:t>
      </w:r>
      <w:proofErr w:type="gramStart"/>
      <w:r w:rsidRPr="00B50547">
        <w:rPr>
          <w:rFonts w:hint="eastAsia"/>
          <w:color w:val="FF0000"/>
        </w:rPr>
        <w:t>仅比较</w:t>
      </w:r>
      <w:proofErr w:type="gramEnd"/>
      <w:r w:rsidRPr="00B50547">
        <w:rPr>
          <w:rFonts w:hint="eastAsia"/>
          <w:color w:val="FF0000"/>
        </w:rPr>
        <w:t>而不转换。</w:t>
      </w:r>
    </w:p>
    <w:p w:rsidR="001633A9" w:rsidRDefault="001633A9" w:rsidP="00090EED">
      <w:pPr>
        <w:pStyle w:val="3"/>
        <w:numPr>
          <w:ilvl w:val="0"/>
          <w:numId w:val="28"/>
        </w:numPr>
      </w:pPr>
      <w:r w:rsidRPr="00B50547">
        <w:t>相等和不相等</w:t>
      </w:r>
      <w:r>
        <w:rPr>
          <w:rFonts w:hint="eastAsia"/>
        </w:rPr>
        <w:t>(==,!=)</w:t>
      </w:r>
    </w:p>
    <w:p w:rsidR="001633A9" w:rsidRPr="00020F98" w:rsidRDefault="001633A9" w:rsidP="001633A9">
      <w:pPr>
        <w:pStyle w:val="a5"/>
        <w:autoSpaceDE w:val="0"/>
        <w:autoSpaceDN w:val="0"/>
        <w:adjustRightInd w:val="0"/>
        <w:spacing w:after="0"/>
        <w:ind w:left="495"/>
        <w:rPr>
          <w:rFonts w:cs="FZSSJW--GB1-0"/>
          <w:color w:val="FF0000"/>
        </w:rPr>
      </w:pPr>
      <w:r w:rsidRPr="00020F98">
        <w:rPr>
          <w:rFonts w:cs="FZSSJW--GB1-0" w:hint="eastAsia"/>
          <w:color w:val="FF0000"/>
        </w:rPr>
        <w:t>在转换不同的数据类型时，相等和不相等操作符遵循下列基本规则：</w:t>
      </w:r>
    </w:p>
    <w:p w:rsidR="001633A9" w:rsidRPr="00020F98" w:rsidRDefault="001633A9" w:rsidP="00090EED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FZSSJW--GB1-0"/>
          <w:color w:val="000000"/>
        </w:rPr>
      </w:pPr>
      <w:r w:rsidRPr="00020F98">
        <w:rPr>
          <w:rFonts w:cs="FZSSJW--GB1-0" w:hint="eastAsia"/>
          <w:color w:val="000000"/>
        </w:rPr>
        <w:t>如果有一个操作数是布尔值，则在比较相等</w:t>
      </w:r>
      <w:proofErr w:type="gramStart"/>
      <w:r w:rsidRPr="00020F98">
        <w:rPr>
          <w:rFonts w:cs="FZSSJW--GB1-0" w:hint="eastAsia"/>
          <w:color w:val="000000"/>
        </w:rPr>
        <w:t>性之前</w:t>
      </w:r>
      <w:proofErr w:type="gramEnd"/>
      <w:r w:rsidRPr="00020F98">
        <w:rPr>
          <w:rFonts w:cs="FZSSJW--GB1-0" w:hint="eastAsia"/>
          <w:color w:val="000000"/>
        </w:rPr>
        <w:t>先将其转换为数值——</w:t>
      </w:r>
      <w:r w:rsidRPr="00020F98">
        <w:rPr>
          <w:rFonts w:cs="Courier"/>
          <w:color w:val="000000"/>
        </w:rPr>
        <w:t xml:space="preserve">false </w:t>
      </w:r>
      <w:r w:rsidRPr="00020F98">
        <w:rPr>
          <w:rFonts w:cs="FZSSJW--GB1-0" w:hint="eastAsia"/>
          <w:color w:val="000000"/>
        </w:rPr>
        <w:t>转换为</w:t>
      </w:r>
      <w:r w:rsidRPr="00020F98">
        <w:rPr>
          <w:rFonts w:cs="TimesNewRoman"/>
          <w:color w:val="000000"/>
        </w:rPr>
        <w:t>0</w:t>
      </w:r>
      <w:r w:rsidRPr="00020F98">
        <w:rPr>
          <w:rFonts w:cs="FZSSJW--GB1-0" w:hint="eastAsia"/>
          <w:color w:val="000000"/>
        </w:rPr>
        <w:t>，而</w:t>
      </w:r>
      <w:r w:rsidRPr="00020F98">
        <w:rPr>
          <w:rFonts w:cs="Courier"/>
          <w:color w:val="000000"/>
        </w:rPr>
        <w:t xml:space="preserve">true </w:t>
      </w:r>
      <w:r w:rsidRPr="00020F98">
        <w:rPr>
          <w:rFonts w:cs="FZSSJW--GB1-0" w:hint="eastAsia"/>
          <w:color w:val="000000"/>
        </w:rPr>
        <w:t>转换为</w:t>
      </w:r>
      <w:r w:rsidRPr="00020F98">
        <w:rPr>
          <w:rFonts w:cs="TimesNewRoman"/>
          <w:color w:val="000000"/>
        </w:rPr>
        <w:t>1</w:t>
      </w:r>
      <w:r w:rsidRPr="00020F98">
        <w:rPr>
          <w:rFonts w:cs="FZSSJW--GB1-0" w:hint="eastAsia"/>
          <w:color w:val="000000"/>
        </w:rPr>
        <w:t>；</w:t>
      </w:r>
    </w:p>
    <w:p w:rsidR="001633A9" w:rsidRPr="00020F98" w:rsidRDefault="001633A9" w:rsidP="00090EED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FZSSJW--GB1-0"/>
          <w:color w:val="000000"/>
        </w:rPr>
      </w:pPr>
      <w:r w:rsidRPr="00020F98">
        <w:rPr>
          <w:rFonts w:cs="Wingdings" w:hint="eastAsia"/>
          <w:color w:val="000000"/>
        </w:rPr>
        <w:t xml:space="preserve"> </w:t>
      </w:r>
      <w:r w:rsidRPr="00020F98">
        <w:rPr>
          <w:rFonts w:cs="FZSSJW--GB1-0" w:hint="eastAsia"/>
          <w:color w:val="000000"/>
        </w:rPr>
        <w:t>如果一个操作数是字符串，另一个操作数是数值，在比较相等</w:t>
      </w:r>
      <w:proofErr w:type="gramStart"/>
      <w:r w:rsidRPr="00020F98">
        <w:rPr>
          <w:rFonts w:cs="FZSSJW--GB1-0" w:hint="eastAsia"/>
          <w:color w:val="000000"/>
        </w:rPr>
        <w:t>性之前</w:t>
      </w:r>
      <w:proofErr w:type="gramEnd"/>
      <w:r w:rsidRPr="00020F98">
        <w:rPr>
          <w:rFonts w:cs="FZSSJW--GB1-0" w:hint="eastAsia"/>
          <w:color w:val="000000"/>
        </w:rPr>
        <w:t>先将字符串转换为数值；</w:t>
      </w:r>
    </w:p>
    <w:p w:rsidR="001633A9" w:rsidRDefault="001633A9" w:rsidP="00090EED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FZSSJW--GB1-0"/>
          <w:color w:val="000000"/>
        </w:rPr>
      </w:pPr>
      <w:r w:rsidRPr="00020F98">
        <w:rPr>
          <w:rFonts w:cs="FZSSJW--GB1-0" w:hint="eastAsia"/>
          <w:color w:val="000000"/>
        </w:rPr>
        <w:t>如果一个操作数是对象，另一个操作数不是，则调用对象的</w:t>
      </w:r>
      <w:proofErr w:type="spellStart"/>
      <w:r w:rsidRPr="00020F98">
        <w:rPr>
          <w:rFonts w:cs="Courier"/>
          <w:color w:val="000000"/>
        </w:rPr>
        <w:t>valueOf</w:t>
      </w:r>
      <w:proofErr w:type="spellEnd"/>
      <w:r w:rsidRPr="00020F98">
        <w:rPr>
          <w:rFonts w:cs="Courier"/>
          <w:color w:val="000000"/>
        </w:rPr>
        <w:t>()</w:t>
      </w:r>
      <w:r w:rsidRPr="00020F98">
        <w:rPr>
          <w:rFonts w:cs="FZSSJW--GB1-0" w:hint="eastAsia"/>
          <w:color w:val="000000"/>
        </w:rPr>
        <w:t>方法，用得到的基本类型</w:t>
      </w:r>
      <w:proofErr w:type="gramStart"/>
      <w:r w:rsidRPr="00020F98">
        <w:rPr>
          <w:rFonts w:cs="FZSSJW--GB1-0" w:hint="eastAsia"/>
          <w:color w:val="000000"/>
        </w:rPr>
        <w:t>值按照</w:t>
      </w:r>
      <w:proofErr w:type="gramEnd"/>
      <w:r w:rsidRPr="00020F98">
        <w:rPr>
          <w:rFonts w:cs="FZSSJW--GB1-0" w:hint="eastAsia"/>
          <w:color w:val="000000"/>
        </w:rPr>
        <w:t>前面的规则进行比较；</w:t>
      </w:r>
    </w:p>
    <w:p w:rsidR="001633A9" w:rsidRDefault="001633A9" w:rsidP="001633A9">
      <w:pPr>
        <w:autoSpaceDE w:val="0"/>
        <w:autoSpaceDN w:val="0"/>
        <w:adjustRightInd w:val="0"/>
        <w:spacing w:after="0"/>
        <w:ind w:left="360"/>
        <w:rPr>
          <w:rFonts w:cs="FZSSJW--GB1-0"/>
          <w:color w:val="FF0000"/>
        </w:rPr>
      </w:pPr>
      <w:r w:rsidRPr="00020F98">
        <w:rPr>
          <w:rFonts w:cs="FZSSJW--GB1-0" w:hint="eastAsia"/>
          <w:color w:val="FF0000"/>
        </w:rPr>
        <w:t>两个操作符在进行比较时则要遵循下列规则。</w:t>
      </w:r>
    </w:p>
    <w:p w:rsidR="001633A9" w:rsidRPr="00020F98" w:rsidRDefault="001633A9" w:rsidP="00090EED">
      <w:pPr>
        <w:pStyle w:val="a5"/>
        <w:numPr>
          <w:ilvl w:val="0"/>
          <w:numId w:val="30"/>
        </w:numPr>
      </w:pPr>
      <w:r w:rsidRPr="00020F98">
        <w:t>null 和undefined 是相等的。</w:t>
      </w:r>
    </w:p>
    <w:p w:rsidR="001633A9" w:rsidRPr="00020F98" w:rsidRDefault="001633A9" w:rsidP="00090EED">
      <w:pPr>
        <w:pStyle w:val="a5"/>
        <w:numPr>
          <w:ilvl w:val="0"/>
          <w:numId w:val="30"/>
        </w:numPr>
      </w:pPr>
      <w:r w:rsidRPr="00020F98">
        <w:t>要比较相等性之前，不能将null 和undefined 转换成其他任何值。</w:t>
      </w:r>
    </w:p>
    <w:p w:rsidR="001633A9" w:rsidRPr="00020F98" w:rsidRDefault="001633A9" w:rsidP="00090EED">
      <w:pPr>
        <w:pStyle w:val="a5"/>
        <w:numPr>
          <w:ilvl w:val="0"/>
          <w:numId w:val="30"/>
        </w:numPr>
      </w:pPr>
      <w:r w:rsidRPr="00020F98">
        <w:t>如果有一个操作数是</w:t>
      </w:r>
      <w:proofErr w:type="spellStart"/>
      <w:r w:rsidRPr="00020F98">
        <w:t>NaN</w:t>
      </w:r>
      <w:proofErr w:type="spellEnd"/>
      <w:r w:rsidRPr="00020F98">
        <w:t>，则相等操作符返回false，而不相等操作符返回true。重要提示：</w:t>
      </w:r>
      <w:r w:rsidRPr="00340B67">
        <w:rPr>
          <w:rFonts w:hint="eastAsia"/>
          <w:color w:val="FF0000"/>
        </w:rPr>
        <w:t>即使两个操作数都是</w:t>
      </w:r>
      <w:proofErr w:type="spellStart"/>
      <w:r w:rsidRPr="00340B67">
        <w:rPr>
          <w:color w:val="FF0000"/>
        </w:rPr>
        <w:t>NaN</w:t>
      </w:r>
      <w:proofErr w:type="spellEnd"/>
      <w:r w:rsidRPr="00340B67">
        <w:rPr>
          <w:color w:val="FF0000"/>
        </w:rPr>
        <w:t>，相等操作符也返回false</w:t>
      </w:r>
      <w:r w:rsidRPr="00020F98">
        <w:t>；因为按照规则，</w:t>
      </w:r>
      <w:proofErr w:type="spellStart"/>
      <w:r w:rsidRPr="00020F98">
        <w:t>NaN</w:t>
      </w:r>
      <w:proofErr w:type="spellEnd"/>
      <w:r w:rsidRPr="00020F98">
        <w:t xml:space="preserve"> 不等于</w:t>
      </w:r>
      <w:proofErr w:type="spellStart"/>
      <w:r w:rsidRPr="00020F98">
        <w:t>NaN</w:t>
      </w:r>
      <w:proofErr w:type="spellEnd"/>
      <w:r w:rsidRPr="00020F98">
        <w:t>。</w:t>
      </w:r>
    </w:p>
    <w:p w:rsidR="001633A9" w:rsidRDefault="001633A9" w:rsidP="00090EED">
      <w:pPr>
        <w:pStyle w:val="a5"/>
        <w:numPr>
          <w:ilvl w:val="0"/>
          <w:numId w:val="30"/>
        </w:numPr>
      </w:pPr>
      <w:r w:rsidRPr="00020F98">
        <w:t>如果两个操作数都是对象，则比较它们是不是同一个对象。如果两个操作数都指向同一个对象，</w:t>
      </w:r>
      <w:r w:rsidRPr="00020F98">
        <w:rPr>
          <w:rFonts w:hint="eastAsia"/>
        </w:rPr>
        <w:t>则相等操作符返回</w:t>
      </w:r>
      <w:r w:rsidRPr="00020F98">
        <w:t>true；否则，返回false。</w:t>
      </w:r>
    </w:p>
    <w:p w:rsidR="001633A9" w:rsidRPr="00020F98" w:rsidRDefault="001633A9" w:rsidP="001633A9">
      <w:pPr>
        <w:pStyle w:val="a5"/>
        <w:autoSpaceDE w:val="0"/>
        <w:autoSpaceDN w:val="0"/>
        <w:adjustRightInd w:val="0"/>
        <w:spacing w:after="0"/>
        <w:ind w:left="1080"/>
        <w:rPr>
          <w:rFonts w:cs="FZSSJW--GB1-0"/>
        </w:rPr>
      </w:pPr>
    </w:p>
    <w:p w:rsidR="001633A9" w:rsidRDefault="001633A9" w:rsidP="00340B67">
      <w:pPr>
        <w:pStyle w:val="3"/>
      </w:pPr>
      <w:r w:rsidRPr="00020F98">
        <w:lastRenderedPageBreak/>
        <w:t xml:space="preserve"> </w:t>
      </w:r>
      <w:r w:rsidRPr="00020F98">
        <w:t>全等和不全等</w:t>
      </w:r>
      <w:r>
        <w:rPr>
          <w:rFonts w:hint="eastAsia"/>
        </w:rPr>
        <w:t>(===,!==)</w:t>
      </w:r>
      <w:r>
        <w:rPr>
          <w:rFonts w:hint="eastAsia"/>
        </w:rPr>
        <w:t>：不会进行类型转换</w:t>
      </w:r>
    </w:p>
    <w:p w:rsidR="001633A9" w:rsidRDefault="001633A9" w:rsidP="001633A9">
      <w:pPr>
        <w:pStyle w:val="a5"/>
        <w:autoSpaceDE w:val="0"/>
        <w:autoSpaceDN w:val="0"/>
        <w:adjustRightInd w:val="0"/>
        <w:spacing w:after="0"/>
        <w:ind w:left="495"/>
        <w:rPr>
          <w:rFonts w:cs="FZSSJW--GB1-0"/>
          <w:color w:val="000000"/>
        </w:rPr>
      </w:pPr>
      <w:r w:rsidRPr="001346AA">
        <w:rPr>
          <w:rFonts w:cs="FZSSJW--GB1-0" w:hint="eastAsia"/>
          <w:color w:val="FF0000"/>
        </w:rPr>
        <w:t>记住：</w:t>
      </w:r>
      <w:r w:rsidRPr="001346AA">
        <w:rPr>
          <w:rFonts w:cs="Courier"/>
          <w:color w:val="FF0000"/>
        </w:rPr>
        <w:t xml:space="preserve">null == undefined </w:t>
      </w:r>
      <w:r w:rsidRPr="001346AA">
        <w:rPr>
          <w:rFonts w:cs="FZSSJW--GB1-0" w:hint="eastAsia"/>
          <w:color w:val="FF0000"/>
        </w:rPr>
        <w:t>会返回</w:t>
      </w:r>
      <w:r w:rsidRPr="001346AA">
        <w:rPr>
          <w:rFonts w:cs="Courier"/>
          <w:color w:val="FF0000"/>
        </w:rPr>
        <w:t>true</w:t>
      </w:r>
      <w:r w:rsidRPr="001346AA">
        <w:rPr>
          <w:rFonts w:cs="FZSSJW--GB1-0" w:hint="eastAsia"/>
          <w:color w:val="FF0000"/>
        </w:rPr>
        <w:t>，因为它们是类似的值；但</w:t>
      </w:r>
      <w:r w:rsidRPr="001346AA">
        <w:rPr>
          <w:rFonts w:cs="Courier"/>
          <w:color w:val="FF0000"/>
        </w:rPr>
        <w:t xml:space="preserve">null === undefined </w:t>
      </w:r>
      <w:r w:rsidRPr="001346AA">
        <w:rPr>
          <w:rFonts w:cs="FZSSJW--GB1-0" w:hint="eastAsia"/>
          <w:color w:val="FF0000"/>
        </w:rPr>
        <w:t>会返回</w:t>
      </w:r>
      <w:r w:rsidRPr="001346AA">
        <w:rPr>
          <w:rFonts w:cs="Courier"/>
          <w:color w:val="FF0000"/>
        </w:rPr>
        <w:t>false</w:t>
      </w:r>
      <w:r w:rsidRPr="001346AA">
        <w:rPr>
          <w:rFonts w:cs="FZSSJW--GB1-0" w:hint="eastAsia"/>
          <w:color w:val="FF0000"/>
        </w:rPr>
        <w:t>，因为它们是不同类型的值</w:t>
      </w:r>
      <w:r w:rsidRPr="001346AA">
        <w:rPr>
          <w:rFonts w:cs="FZSSJW--GB1-0" w:hint="eastAsia"/>
          <w:color w:val="000000"/>
        </w:rPr>
        <w:t>。</w:t>
      </w:r>
    </w:p>
    <w:p w:rsidR="00340B67" w:rsidRPr="001346AA" w:rsidRDefault="00340B67" w:rsidP="001633A9">
      <w:pPr>
        <w:pStyle w:val="a5"/>
        <w:autoSpaceDE w:val="0"/>
        <w:autoSpaceDN w:val="0"/>
        <w:adjustRightInd w:val="0"/>
        <w:spacing w:after="0"/>
        <w:ind w:left="495"/>
        <w:rPr>
          <w:rFonts w:cs="FZSSJW--GB1-0"/>
          <w:color w:val="000000"/>
        </w:rPr>
      </w:pPr>
    </w:p>
    <w:p w:rsidR="001633A9" w:rsidRDefault="001633A9" w:rsidP="007F00D8">
      <w:pPr>
        <w:pStyle w:val="2"/>
      </w:pPr>
      <w:r w:rsidRPr="001A5D7D">
        <w:rPr>
          <w:rFonts w:hint="eastAsia"/>
        </w:rPr>
        <w:t>条件操作符</w:t>
      </w:r>
      <w:r>
        <w:tab/>
      </w:r>
    </w:p>
    <w:p w:rsidR="001633A9" w:rsidRDefault="001633A9" w:rsidP="000471D5">
      <w:pPr>
        <w:ind w:firstLine="360"/>
      </w:pPr>
      <w:proofErr w:type="gramStart"/>
      <w:r w:rsidRPr="00020F98">
        <w:t>variable</w:t>
      </w:r>
      <w:proofErr w:type="gramEnd"/>
      <w:r w:rsidRPr="00020F98">
        <w:t xml:space="preserve"> = </w:t>
      </w:r>
      <w:proofErr w:type="spellStart"/>
      <w:r w:rsidRPr="00020F98">
        <w:t>boolean_expression</w:t>
      </w:r>
      <w:proofErr w:type="spellEnd"/>
      <w:r w:rsidRPr="00020F98">
        <w:t xml:space="preserve"> ? </w:t>
      </w:r>
      <w:proofErr w:type="spellStart"/>
      <w:r w:rsidRPr="00020F98">
        <w:t>true_</w:t>
      </w:r>
      <w:proofErr w:type="gramStart"/>
      <w:r w:rsidRPr="00020F98">
        <w:t>value</w:t>
      </w:r>
      <w:proofErr w:type="spellEnd"/>
      <w:r w:rsidRPr="00020F98">
        <w:t xml:space="preserve"> :</w:t>
      </w:r>
      <w:proofErr w:type="gramEnd"/>
      <w:r w:rsidRPr="00020F98">
        <w:t xml:space="preserve"> </w:t>
      </w:r>
      <w:proofErr w:type="spellStart"/>
      <w:r w:rsidRPr="00020F98">
        <w:t>false_value</w:t>
      </w:r>
      <w:proofErr w:type="spellEnd"/>
      <w:r w:rsidRPr="00020F98">
        <w:t>;</w:t>
      </w:r>
    </w:p>
    <w:p w:rsidR="000471D5" w:rsidRPr="00020F98" w:rsidRDefault="000471D5" w:rsidP="000471D5">
      <w:pPr>
        <w:ind w:firstLine="360"/>
      </w:pPr>
    </w:p>
    <w:p w:rsidR="001633A9" w:rsidRDefault="001633A9" w:rsidP="007F00D8">
      <w:pPr>
        <w:pStyle w:val="2"/>
      </w:pPr>
      <w:r w:rsidRPr="001A5D7D">
        <w:rPr>
          <w:rFonts w:hint="eastAsia"/>
        </w:rPr>
        <w:t>赋值操作符</w:t>
      </w:r>
    </w:p>
    <w:p w:rsidR="001633A9" w:rsidRDefault="001633A9" w:rsidP="007F00D8">
      <w:pPr>
        <w:ind w:left="360"/>
      </w:pPr>
      <w:r w:rsidRPr="00B50547">
        <w:rPr>
          <w:rFonts w:hint="eastAsia"/>
        </w:rPr>
        <w:t>简单的赋值操作符由等于号（</w:t>
      </w:r>
      <w:r w:rsidRPr="00B50547">
        <w:t>=</w:t>
      </w:r>
      <w:r w:rsidR="00C11375">
        <w:t>）表示，其作用</w:t>
      </w:r>
      <w:r w:rsidRPr="00B50547">
        <w:t>是把右侧的值赋给左侧的变量</w:t>
      </w:r>
    </w:p>
    <w:p w:rsidR="001633A9" w:rsidRPr="00B50547" w:rsidRDefault="001633A9" w:rsidP="00090EED">
      <w:pPr>
        <w:pStyle w:val="a5"/>
        <w:numPr>
          <w:ilvl w:val="0"/>
          <w:numId w:val="31"/>
        </w:numPr>
      </w:pPr>
      <w:r w:rsidRPr="000471D5">
        <w:rPr>
          <w:rFonts w:cs="微软雅黑" w:hint="eastAsia"/>
        </w:rPr>
        <w:t></w:t>
      </w:r>
      <w:r w:rsidRPr="00B50547">
        <w:rPr>
          <w:rFonts w:hint="eastAsia"/>
        </w:rPr>
        <w:t xml:space="preserve"> </w:t>
      </w:r>
      <w:r w:rsidRPr="00B50547">
        <w:t>乘/赋值（*=）；</w:t>
      </w:r>
    </w:p>
    <w:p w:rsidR="001633A9" w:rsidRPr="00B50547" w:rsidRDefault="001633A9" w:rsidP="00090EED">
      <w:pPr>
        <w:pStyle w:val="a5"/>
        <w:numPr>
          <w:ilvl w:val="0"/>
          <w:numId w:val="31"/>
        </w:numPr>
      </w:pPr>
      <w:r w:rsidRPr="000471D5">
        <w:rPr>
          <w:rFonts w:cs="微软雅黑" w:hint="eastAsia"/>
        </w:rPr>
        <w:t></w:t>
      </w:r>
      <w:r w:rsidRPr="00B50547">
        <w:rPr>
          <w:rFonts w:hint="eastAsia"/>
        </w:rPr>
        <w:t xml:space="preserve"> </w:t>
      </w:r>
      <w:r w:rsidRPr="00B50547">
        <w:t>除/赋值（/=）；</w:t>
      </w:r>
    </w:p>
    <w:p w:rsidR="001633A9" w:rsidRPr="00B50547" w:rsidRDefault="001633A9" w:rsidP="00090EED">
      <w:pPr>
        <w:pStyle w:val="a5"/>
        <w:numPr>
          <w:ilvl w:val="0"/>
          <w:numId w:val="31"/>
        </w:numPr>
      </w:pPr>
      <w:r w:rsidRPr="000471D5">
        <w:rPr>
          <w:rFonts w:cs="微软雅黑" w:hint="eastAsia"/>
        </w:rPr>
        <w:t></w:t>
      </w:r>
      <w:r w:rsidRPr="00B50547">
        <w:rPr>
          <w:rFonts w:hint="eastAsia"/>
        </w:rPr>
        <w:t xml:space="preserve"> </w:t>
      </w:r>
      <w:r w:rsidRPr="00B50547">
        <w:t>模/赋值（%=）；</w:t>
      </w:r>
    </w:p>
    <w:p w:rsidR="001633A9" w:rsidRPr="00B50547" w:rsidRDefault="001633A9" w:rsidP="00090EED">
      <w:pPr>
        <w:pStyle w:val="a5"/>
        <w:numPr>
          <w:ilvl w:val="0"/>
          <w:numId w:val="31"/>
        </w:numPr>
      </w:pPr>
      <w:r w:rsidRPr="000471D5">
        <w:rPr>
          <w:rFonts w:cs="微软雅黑" w:hint="eastAsia"/>
        </w:rPr>
        <w:t></w:t>
      </w:r>
      <w:r w:rsidRPr="00B50547">
        <w:rPr>
          <w:rFonts w:hint="eastAsia"/>
        </w:rPr>
        <w:t xml:space="preserve"> </w:t>
      </w:r>
      <w:r w:rsidRPr="00B50547">
        <w:t>加/赋值（+=）；</w:t>
      </w:r>
    </w:p>
    <w:p w:rsidR="001633A9" w:rsidRPr="00B50547" w:rsidRDefault="001633A9" w:rsidP="00090EED">
      <w:pPr>
        <w:pStyle w:val="a5"/>
        <w:numPr>
          <w:ilvl w:val="0"/>
          <w:numId w:val="31"/>
        </w:numPr>
      </w:pPr>
      <w:r w:rsidRPr="000471D5">
        <w:rPr>
          <w:rFonts w:cs="微软雅黑" w:hint="eastAsia"/>
        </w:rPr>
        <w:t></w:t>
      </w:r>
      <w:r w:rsidRPr="00B50547">
        <w:rPr>
          <w:rFonts w:hint="eastAsia"/>
        </w:rPr>
        <w:t xml:space="preserve"> </w:t>
      </w:r>
      <w:r w:rsidRPr="00B50547">
        <w:t>减/赋值（</w:t>
      </w:r>
      <w:r w:rsidRPr="000471D5">
        <w:rPr>
          <w:rFonts w:cs="微软雅黑" w:hint="eastAsia"/>
        </w:rPr>
        <w:t></w:t>
      </w:r>
      <w:r w:rsidRPr="00B50547">
        <w:rPr>
          <w:rFonts w:hint="eastAsia"/>
        </w:rPr>
        <w:t>=</w:t>
      </w:r>
      <w:r w:rsidRPr="00B50547">
        <w:t>）；</w:t>
      </w:r>
    </w:p>
    <w:p w:rsidR="001633A9" w:rsidRPr="00B50547" w:rsidRDefault="001633A9" w:rsidP="00090EED">
      <w:pPr>
        <w:pStyle w:val="a5"/>
        <w:numPr>
          <w:ilvl w:val="0"/>
          <w:numId w:val="31"/>
        </w:numPr>
      </w:pPr>
      <w:r w:rsidRPr="000471D5">
        <w:rPr>
          <w:rFonts w:cs="微软雅黑" w:hint="eastAsia"/>
        </w:rPr>
        <w:t></w:t>
      </w:r>
      <w:r w:rsidRPr="00B50547">
        <w:rPr>
          <w:rFonts w:hint="eastAsia"/>
        </w:rPr>
        <w:t xml:space="preserve"> </w:t>
      </w:r>
      <w:r w:rsidRPr="00B50547">
        <w:t>左移/赋值（&lt;&lt;=）；</w:t>
      </w:r>
    </w:p>
    <w:p w:rsidR="001633A9" w:rsidRDefault="001633A9" w:rsidP="00090EED">
      <w:pPr>
        <w:pStyle w:val="a5"/>
        <w:numPr>
          <w:ilvl w:val="0"/>
          <w:numId w:val="31"/>
        </w:numPr>
      </w:pPr>
      <w:r w:rsidRPr="000471D5">
        <w:rPr>
          <w:rFonts w:cs="微软雅黑" w:hint="eastAsia"/>
        </w:rPr>
        <w:t></w:t>
      </w:r>
      <w:r w:rsidRPr="00B50547">
        <w:rPr>
          <w:rFonts w:hint="eastAsia"/>
        </w:rPr>
        <w:t xml:space="preserve"> </w:t>
      </w:r>
      <w:r w:rsidRPr="00B50547">
        <w:t>有符号右移/赋值（&gt;&gt;=）；</w:t>
      </w:r>
    </w:p>
    <w:p w:rsidR="001633A9" w:rsidRDefault="001633A9" w:rsidP="00090EED">
      <w:pPr>
        <w:pStyle w:val="a5"/>
        <w:numPr>
          <w:ilvl w:val="0"/>
          <w:numId w:val="31"/>
        </w:numPr>
      </w:pPr>
      <w:r w:rsidRPr="00B50547">
        <w:rPr>
          <w:rFonts w:hint="eastAsia"/>
        </w:rPr>
        <w:t>无符号右移</w:t>
      </w:r>
      <w:r w:rsidRPr="00B50547">
        <w:t>/赋值（&gt;&gt;&gt;=）。</w:t>
      </w:r>
    </w:p>
    <w:p w:rsidR="000471D5" w:rsidRPr="00B50547" w:rsidRDefault="000471D5" w:rsidP="000471D5">
      <w:pPr>
        <w:ind w:left="360"/>
      </w:pPr>
    </w:p>
    <w:p w:rsidR="00C11375" w:rsidRPr="00C11375" w:rsidRDefault="001633A9" w:rsidP="001633A9">
      <w:pPr>
        <w:pStyle w:val="2"/>
        <w:rPr>
          <w:szCs w:val="28"/>
        </w:rPr>
      </w:pPr>
      <w:r w:rsidRPr="001A5D7D">
        <w:rPr>
          <w:rFonts w:hint="eastAsia"/>
        </w:rPr>
        <w:t>逗号操作符</w:t>
      </w:r>
    </w:p>
    <w:p w:rsidR="001633A9" w:rsidRPr="00C11375" w:rsidRDefault="001633A9" w:rsidP="00B92748">
      <w:pPr>
        <w:ind w:firstLine="360"/>
      </w:pPr>
      <w:proofErr w:type="spellStart"/>
      <w:r w:rsidRPr="00C11375">
        <w:t>var</w:t>
      </w:r>
      <w:proofErr w:type="spellEnd"/>
      <w:r w:rsidRPr="00C11375">
        <w:t xml:space="preserve"> </w:t>
      </w:r>
      <w:proofErr w:type="spellStart"/>
      <w:r w:rsidRPr="00C11375">
        <w:t>num</w:t>
      </w:r>
      <w:proofErr w:type="spellEnd"/>
      <w:r w:rsidRPr="00C11375">
        <w:t xml:space="preserve"> = (5, 1, 4, 8, 0); // </w:t>
      </w:r>
      <w:proofErr w:type="spellStart"/>
      <w:r w:rsidRPr="00C11375">
        <w:t>num</w:t>
      </w:r>
      <w:proofErr w:type="spellEnd"/>
      <w:r w:rsidRPr="00C11375">
        <w:t xml:space="preserve"> 的值为0</w:t>
      </w:r>
    </w:p>
    <w:p w:rsidR="001633A9" w:rsidRDefault="001633A9" w:rsidP="001633A9">
      <w:pPr>
        <w:rPr>
          <w:sz w:val="32"/>
          <w:szCs w:val="32"/>
        </w:rPr>
      </w:pPr>
    </w:p>
    <w:p w:rsidR="00B1317A" w:rsidRPr="00B1317A" w:rsidRDefault="001633A9" w:rsidP="00B1317A">
      <w:pPr>
        <w:pStyle w:val="1"/>
      </w:pPr>
      <w:r>
        <w:rPr>
          <w:rFonts w:hint="eastAsia"/>
        </w:rPr>
        <w:lastRenderedPageBreak/>
        <w:t>控制语句</w:t>
      </w:r>
    </w:p>
    <w:p w:rsidR="001633A9" w:rsidRDefault="001633A9" w:rsidP="00090EED">
      <w:pPr>
        <w:pStyle w:val="2"/>
        <w:numPr>
          <w:ilvl w:val="0"/>
          <w:numId w:val="32"/>
        </w:numPr>
      </w:pPr>
      <w:r>
        <w:rPr>
          <w:rFonts w:hint="eastAsia"/>
        </w:rPr>
        <w:t>if</w:t>
      </w:r>
      <w:r>
        <w:rPr>
          <w:rFonts w:hint="eastAsia"/>
        </w:rPr>
        <w:t>语句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1317A" w:rsidTr="00B1317A">
        <w:tc>
          <w:tcPr>
            <w:tcW w:w="8388" w:type="dxa"/>
          </w:tcPr>
          <w:p w:rsidR="00B1317A" w:rsidRPr="00B17E86" w:rsidRDefault="00B1317A" w:rsidP="00B1317A">
            <w:r w:rsidRPr="00B17E86">
              <w:rPr>
                <w:rFonts w:hint="eastAsia"/>
              </w:rPr>
              <w:t>其中的</w:t>
            </w:r>
            <w:r w:rsidRPr="00B17E86">
              <w:t>condition（条件）</w:t>
            </w:r>
            <w:r w:rsidRPr="00B1317A">
              <w:rPr>
                <w:color w:val="FF0000"/>
              </w:rPr>
              <w:t>可以是任意表达式</w:t>
            </w:r>
            <w:r w:rsidRPr="00B17E86">
              <w:t>；而且对这个表达式求值的结果不一定是布尔值。</w:t>
            </w:r>
            <w:r w:rsidRPr="00B1317A">
              <w:rPr>
                <w:color w:val="FF0000"/>
              </w:rPr>
              <w:t>ECMAScript 会自动调用Boolean()转换函数将这个表达式的结果转换为一个布尔值。</w:t>
            </w:r>
          </w:p>
          <w:p w:rsidR="00B1317A" w:rsidRDefault="00B1317A" w:rsidP="00B1317A">
            <w:r w:rsidRPr="00B17E86">
              <w:t>if (condition)</w:t>
            </w:r>
            <w:r>
              <w:t>{</w:t>
            </w:r>
          </w:p>
          <w:p w:rsidR="00B1317A" w:rsidRDefault="00B1317A" w:rsidP="00B1317A">
            <w:r>
              <w:t xml:space="preserve">   </w:t>
            </w:r>
            <w:r w:rsidRPr="00B17E86">
              <w:t xml:space="preserve"> statement1</w:t>
            </w:r>
          </w:p>
          <w:p w:rsidR="00B1317A" w:rsidRDefault="00B1317A" w:rsidP="00B1317A">
            <w:r>
              <w:t>}</w:t>
            </w:r>
            <w:r w:rsidRPr="00B17E86">
              <w:t xml:space="preserve"> else </w:t>
            </w:r>
            <w:r>
              <w:t>{</w:t>
            </w:r>
          </w:p>
          <w:p w:rsidR="00B1317A" w:rsidRDefault="00B1317A" w:rsidP="00B1317A">
            <w:r>
              <w:t xml:space="preserve">     </w:t>
            </w:r>
            <w:r w:rsidRPr="00B17E86">
              <w:t>statement2</w:t>
            </w:r>
          </w:p>
          <w:p w:rsidR="00B1317A" w:rsidRDefault="00B1317A" w:rsidP="00B1317A">
            <w:r>
              <w:t xml:space="preserve"> }</w:t>
            </w:r>
          </w:p>
        </w:tc>
      </w:tr>
    </w:tbl>
    <w:p w:rsidR="00B1317A" w:rsidRPr="00B1317A" w:rsidRDefault="00B1317A" w:rsidP="00B1317A">
      <w:pPr>
        <w:ind w:left="270"/>
      </w:pPr>
    </w:p>
    <w:p w:rsidR="001633A9" w:rsidRDefault="001633A9" w:rsidP="00B1317A">
      <w:pPr>
        <w:pStyle w:val="2"/>
      </w:pPr>
      <w:r>
        <w:rPr>
          <w:rFonts w:hint="eastAsia"/>
        </w:rPr>
        <w:t>do-while</w:t>
      </w:r>
      <w:r>
        <w:rPr>
          <w:rFonts w:hint="eastAsia"/>
        </w:rPr>
        <w:t>语句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1317A" w:rsidTr="00B1317A">
        <w:tc>
          <w:tcPr>
            <w:tcW w:w="8388" w:type="dxa"/>
          </w:tcPr>
          <w:p w:rsidR="00B1317A" w:rsidRDefault="00B1317A" w:rsidP="00B1317A">
            <w:r>
              <w:t>do {</w:t>
            </w:r>
          </w:p>
          <w:p w:rsidR="00B1317A" w:rsidRDefault="00B1317A" w:rsidP="00B1317A">
            <w:r>
              <w:t xml:space="preserve">        statement</w:t>
            </w:r>
          </w:p>
          <w:p w:rsidR="00B1317A" w:rsidRDefault="00B1317A" w:rsidP="00B1317A">
            <w:r>
              <w:t>} while (expression);</w:t>
            </w:r>
          </w:p>
        </w:tc>
      </w:tr>
    </w:tbl>
    <w:p w:rsidR="00B1317A" w:rsidRPr="00B1317A" w:rsidRDefault="00B1317A" w:rsidP="00B1317A">
      <w:pPr>
        <w:ind w:left="360"/>
      </w:pPr>
    </w:p>
    <w:p w:rsidR="001633A9" w:rsidRDefault="001633A9" w:rsidP="007C52FA">
      <w:pPr>
        <w:pStyle w:val="2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1633A9" w:rsidRDefault="001633A9" w:rsidP="007C52FA">
      <w:pPr>
        <w:ind w:firstLine="270"/>
      </w:pPr>
      <w:proofErr w:type="gramStart"/>
      <w:r w:rsidRPr="006C53CD">
        <w:t>while(</w:t>
      </w:r>
      <w:proofErr w:type="gramEnd"/>
      <w:r w:rsidRPr="006C53CD">
        <w:t xml:space="preserve">expression) </w:t>
      </w:r>
      <w:r>
        <w:t>{</w:t>
      </w:r>
      <w:r w:rsidRPr="006C53CD">
        <w:t>statement</w:t>
      </w:r>
      <w:r>
        <w:t>}</w:t>
      </w:r>
    </w:p>
    <w:p w:rsidR="007C52FA" w:rsidRPr="006C53CD" w:rsidRDefault="007C52FA" w:rsidP="007C52FA">
      <w:pPr>
        <w:ind w:firstLine="270"/>
      </w:pPr>
    </w:p>
    <w:p w:rsidR="001633A9" w:rsidRDefault="001633A9" w:rsidP="007C52FA">
      <w:pPr>
        <w:pStyle w:val="2"/>
      </w:pPr>
      <w:r>
        <w:rPr>
          <w:rFonts w:hint="eastAsia"/>
        </w:rPr>
        <w:lastRenderedPageBreak/>
        <w:t>for</w:t>
      </w:r>
      <w:r>
        <w:rPr>
          <w:rFonts w:hint="eastAsia"/>
        </w:rPr>
        <w:t>语句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FE3733" w:rsidTr="00FE3733">
        <w:tc>
          <w:tcPr>
            <w:tcW w:w="8496" w:type="dxa"/>
          </w:tcPr>
          <w:p w:rsidR="00FE3733" w:rsidRDefault="00FE3733" w:rsidP="00FE3733">
            <w:r>
              <w:t>//1-2-4-3</w:t>
            </w:r>
            <w:r>
              <w:rPr>
                <w:rFonts w:hint="eastAsia"/>
              </w:rPr>
              <w:t>的执行顺序，另外循环中定义的变量能够在循环外访问</w:t>
            </w:r>
          </w:p>
          <w:p w:rsidR="00FE3733" w:rsidRDefault="00FE3733" w:rsidP="00FE3733">
            <w:r w:rsidRPr="009D3C91">
              <w:t>for (initialization; ex</w:t>
            </w:r>
            <w:r>
              <w:t>pression; post-loop-expression){</w:t>
            </w:r>
          </w:p>
          <w:p w:rsidR="00FE3733" w:rsidRDefault="00FE3733" w:rsidP="00FE3733">
            <w:r>
              <w:t xml:space="preserve">        </w:t>
            </w:r>
            <w:r w:rsidRPr="009D3C91">
              <w:t>statement</w:t>
            </w:r>
          </w:p>
          <w:p w:rsidR="00FE3733" w:rsidRDefault="00FE3733" w:rsidP="00FE3733">
            <w:r>
              <w:t xml:space="preserve">  }</w:t>
            </w:r>
          </w:p>
        </w:tc>
      </w:tr>
    </w:tbl>
    <w:p w:rsidR="00FE3733" w:rsidRPr="009D3C91" w:rsidRDefault="00FE3733" w:rsidP="001633A9"/>
    <w:p w:rsidR="001633A9" w:rsidRDefault="001633A9" w:rsidP="00982AB7">
      <w:pPr>
        <w:pStyle w:val="2"/>
      </w:pPr>
      <w:r>
        <w:rPr>
          <w:rFonts w:hint="eastAsia"/>
        </w:rPr>
        <w:t>for-in</w:t>
      </w:r>
      <w:r>
        <w:rPr>
          <w:rFonts w:hint="eastAsia"/>
        </w:rPr>
        <w:t>语句</w:t>
      </w:r>
    </w:p>
    <w:p w:rsidR="001633A9" w:rsidRDefault="009F1E77" w:rsidP="009F1E77">
      <w:pPr>
        <w:ind w:left="360"/>
      </w:pPr>
      <w:r w:rsidRPr="009F1E77">
        <w:t>for-in 语句是一种精准的迭代语句，可以用来枚举对象的属性。以下是for-in 语句的语法：</w:t>
      </w:r>
      <w:r w:rsidR="001633A9">
        <w:rPr>
          <w:rFonts w:hint="eastAsia"/>
        </w:rPr>
        <w:t xml:space="preserve"> </w:t>
      </w:r>
      <w:r w:rsidR="001633A9" w:rsidRPr="0005231A">
        <w:t xml:space="preserve">for (property in expression) </w:t>
      </w:r>
      <w:r w:rsidR="001633A9">
        <w:rPr>
          <w:rFonts w:hint="eastAsia"/>
        </w:rPr>
        <w:t xml:space="preserve">{    </w:t>
      </w:r>
      <w:r w:rsidR="001633A9" w:rsidRPr="0005231A">
        <w:t>statement</w:t>
      </w:r>
      <w:r w:rsidR="001633A9">
        <w:rPr>
          <w:rFonts w:hint="eastAsia"/>
        </w:rPr>
        <w:t xml:space="preserve">  }//循环的属性名是不可测的</w:t>
      </w:r>
    </w:p>
    <w:p w:rsidR="001633A9" w:rsidRPr="009F1E77" w:rsidRDefault="001633A9" w:rsidP="009F1E77">
      <w:pPr>
        <w:ind w:left="360"/>
      </w:pPr>
      <w:r w:rsidRPr="002B0471">
        <w:rPr>
          <w:rFonts w:hint="eastAsia"/>
          <w:color w:val="FF0000"/>
        </w:rPr>
        <w:t>注意：</w:t>
      </w:r>
      <w:r w:rsidRPr="009F1E77">
        <w:rPr>
          <w:rFonts w:hint="eastAsia"/>
        </w:rPr>
        <w:t>如果表示要迭代的对象的变量值为</w:t>
      </w:r>
      <w:r w:rsidRPr="009F1E77">
        <w:t>null 或undefined，for-in 语句会抛出错误。ECMAScript 5 更正了这一行为；对这种情况不再抛出错误，而只是不执行循环体。为了保证最大限度的</w:t>
      </w:r>
      <w:r w:rsidRPr="009F1E77">
        <w:rPr>
          <w:rFonts w:hint="eastAsia"/>
        </w:rPr>
        <w:t>兼容性，</w:t>
      </w:r>
      <w:r w:rsidRPr="009F1E77">
        <w:rPr>
          <w:rFonts w:hint="eastAsia"/>
          <w:color w:val="FF0000"/>
        </w:rPr>
        <w:t>建议在使用</w:t>
      </w:r>
      <w:r w:rsidRPr="009F1E77">
        <w:rPr>
          <w:color w:val="FF0000"/>
        </w:rPr>
        <w:t>for-in 循环之前，先检测确认该对象的值不是null 或undefined。</w:t>
      </w:r>
    </w:p>
    <w:p w:rsidR="00982AB7" w:rsidRPr="002B0471" w:rsidRDefault="00982AB7" w:rsidP="001633A9">
      <w:pPr>
        <w:rPr>
          <w:color w:val="FF0000"/>
        </w:rPr>
      </w:pPr>
    </w:p>
    <w:p w:rsidR="001633A9" w:rsidRDefault="001633A9" w:rsidP="007C52FA">
      <w:pPr>
        <w:pStyle w:val="2"/>
      </w:pPr>
      <w:r>
        <w:rPr>
          <w:rFonts w:hint="eastAsia"/>
        </w:rPr>
        <w:t>label</w:t>
      </w:r>
      <w:r>
        <w:rPr>
          <w:rFonts w:hint="eastAsia"/>
        </w:rPr>
        <w:t>语句（结合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使用）</w:t>
      </w:r>
    </w:p>
    <w:p w:rsidR="00982AB7" w:rsidRPr="00982AB7" w:rsidRDefault="00982AB7" w:rsidP="00982AB7"/>
    <w:p w:rsidR="00982AB7" w:rsidRPr="00982AB7" w:rsidRDefault="001633A9" w:rsidP="00982AB7">
      <w:pPr>
        <w:pStyle w:val="2"/>
      </w:pP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语句（和</w:t>
      </w:r>
      <w:r>
        <w:rPr>
          <w:rFonts w:hint="eastAsia"/>
        </w:rPr>
        <w:t>java</w:t>
      </w:r>
      <w:r>
        <w:rPr>
          <w:rFonts w:hint="eastAsia"/>
        </w:rPr>
        <w:t>中的相同）</w:t>
      </w:r>
    </w:p>
    <w:p w:rsidR="001633A9" w:rsidRDefault="001633A9" w:rsidP="00090EED">
      <w:pPr>
        <w:pStyle w:val="a5"/>
        <w:numPr>
          <w:ilvl w:val="0"/>
          <w:numId w:val="33"/>
        </w:numPr>
      </w:pPr>
      <w:r>
        <w:rPr>
          <w:rFonts w:hint="eastAsia"/>
        </w:rPr>
        <w:t>break：立即退出循环，强制继续执行循环后面的语句</w:t>
      </w:r>
    </w:p>
    <w:p w:rsidR="001633A9" w:rsidRDefault="001633A9" w:rsidP="00090EED">
      <w:pPr>
        <w:pStyle w:val="a5"/>
        <w:numPr>
          <w:ilvl w:val="0"/>
          <w:numId w:val="33"/>
        </w:numPr>
      </w:pPr>
      <w:r>
        <w:rPr>
          <w:rFonts w:hint="eastAsia"/>
        </w:rPr>
        <w:t>continue：退出循环的本次执行，继续执行循环。</w:t>
      </w:r>
    </w:p>
    <w:p w:rsidR="001633A9" w:rsidRDefault="001633A9" w:rsidP="00090EED">
      <w:pPr>
        <w:pStyle w:val="a5"/>
        <w:numPr>
          <w:ilvl w:val="0"/>
          <w:numId w:val="33"/>
        </w:numPr>
      </w:pPr>
      <w:r>
        <w:rPr>
          <w:rFonts w:hint="eastAsia"/>
        </w:rPr>
        <w:t>label 和break：强制退出label包含的多重循环</w:t>
      </w:r>
    </w:p>
    <w:p w:rsidR="001633A9" w:rsidRDefault="001633A9" w:rsidP="00090EED">
      <w:pPr>
        <w:pStyle w:val="a5"/>
        <w:numPr>
          <w:ilvl w:val="0"/>
          <w:numId w:val="33"/>
        </w:numPr>
      </w:pPr>
      <w:r>
        <w:rPr>
          <w:rFonts w:hint="eastAsia"/>
        </w:rPr>
        <w:t>label和continue：退出内部循环，执行label所在的外部循环。</w:t>
      </w:r>
    </w:p>
    <w:p w:rsidR="009F1E77" w:rsidRPr="00D14219" w:rsidRDefault="009F1E77" w:rsidP="00C1769A">
      <w:pPr>
        <w:ind w:left="360"/>
      </w:pPr>
    </w:p>
    <w:p w:rsidR="001633A9" w:rsidRDefault="001633A9" w:rsidP="00982AB7">
      <w:pPr>
        <w:pStyle w:val="2"/>
      </w:pPr>
      <w:r>
        <w:rPr>
          <w:rFonts w:hint="eastAsia"/>
        </w:rPr>
        <w:t>with</w:t>
      </w:r>
      <w:r>
        <w:rPr>
          <w:rFonts w:hint="eastAsia"/>
        </w:rPr>
        <w:t>语句</w:t>
      </w:r>
    </w:p>
    <w:p w:rsidR="003354EC" w:rsidRDefault="003354EC" w:rsidP="003354EC">
      <w:pPr>
        <w:ind w:firstLine="360"/>
      </w:pPr>
      <w:r w:rsidRPr="00977FE1">
        <w:t xml:space="preserve">with </w:t>
      </w:r>
      <w:r>
        <w:t>语句的作用是将代码的作用域设置到一个特定的对象中</w:t>
      </w:r>
      <w:r>
        <w:rPr>
          <w:rFonts w:hint="eastAsia"/>
        </w:rPr>
        <w:t>:</w:t>
      </w:r>
      <w:r w:rsidRPr="00977FE1">
        <w:t xml:space="preserve"> </w:t>
      </w:r>
    </w:p>
    <w:p w:rsidR="003354EC" w:rsidRDefault="003354EC" w:rsidP="003354EC">
      <w:pPr>
        <w:ind w:firstLine="360"/>
      </w:pPr>
      <w:proofErr w:type="gramStart"/>
      <w:r w:rsidRPr="00977FE1">
        <w:t>with</w:t>
      </w:r>
      <w:proofErr w:type="gramEnd"/>
      <w:r w:rsidRPr="00977FE1">
        <w:t xml:space="preserve"> (expression) statement;</w:t>
      </w:r>
    </w:p>
    <w:p w:rsidR="001633A9" w:rsidRDefault="001633A9" w:rsidP="003354EC">
      <w:pPr>
        <w:ind w:firstLine="360"/>
      </w:pPr>
      <w:r>
        <w:rPr>
          <w:rFonts w:hint="eastAsia"/>
        </w:rPr>
        <w:t>例子：</w:t>
      </w:r>
    </w:p>
    <w:p w:rsidR="00B72B37" w:rsidRDefault="001633A9" w:rsidP="00B72B37">
      <w:pPr>
        <w:ind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qs</w:t>
      </w:r>
      <w:proofErr w:type="spellEnd"/>
      <w:r>
        <w:t xml:space="preserve"> = </w:t>
      </w:r>
      <w:proofErr w:type="spellStart"/>
      <w:r>
        <w:t>location.search.substring</w:t>
      </w:r>
      <w:proofErr w:type="spellEnd"/>
      <w:r>
        <w:t>(1);</w:t>
      </w:r>
    </w:p>
    <w:p w:rsidR="001633A9" w:rsidRDefault="001633A9" w:rsidP="00B72B37">
      <w:pPr>
        <w:ind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hostName</w:t>
      </w:r>
      <w:proofErr w:type="spellEnd"/>
      <w:r>
        <w:t xml:space="preserve"> = </w:t>
      </w:r>
      <w:proofErr w:type="spellStart"/>
      <w:r>
        <w:t>location.hostname</w:t>
      </w:r>
      <w:proofErr w:type="spellEnd"/>
      <w:r>
        <w:t>;</w:t>
      </w:r>
    </w:p>
    <w:p w:rsidR="001633A9" w:rsidRDefault="001633A9" w:rsidP="001633A9">
      <w:r>
        <w:rPr>
          <w:rFonts w:hint="eastAsia"/>
        </w:rP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location.href</w:t>
      </w:r>
      <w:proofErr w:type="spellEnd"/>
      <w:r>
        <w:t>;</w:t>
      </w:r>
    </w:p>
    <w:p w:rsidR="001633A9" w:rsidRDefault="001633A9" w:rsidP="0097727B">
      <w:pPr>
        <w:ind w:firstLine="720"/>
      </w:pPr>
      <w:r w:rsidRPr="0097727B">
        <w:rPr>
          <w:rFonts w:hint="eastAsia"/>
          <w:color w:val="FF0000"/>
        </w:rPr>
        <w:t>等效于</w:t>
      </w:r>
      <w:r>
        <w:rPr>
          <w:rFonts w:hint="eastAsia"/>
        </w:rPr>
        <w:t>：</w:t>
      </w:r>
    </w:p>
    <w:p w:rsidR="001633A9" w:rsidRDefault="001633A9" w:rsidP="001633A9">
      <w:r>
        <w:rPr>
          <w:rFonts w:hint="eastAsia"/>
        </w:rPr>
        <w:t xml:space="preserve">     </w:t>
      </w:r>
      <w:proofErr w:type="gramStart"/>
      <w:r>
        <w:t>with(</w:t>
      </w:r>
      <w:proofErr w:type="gramEnd"/>
      <w:r>
        <w:t>location){</w:t>
      </w:r>
    </w:p>
    <w:p w:rsidR="001633A9" w:rsidRDefault="001633A9" w:rsidP="001633A9">
      <w:r>
        <w:rPr>
          <w:rFonts w:hint="eastAsia"/>
        </w:rP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qs</w:t>
      </w:r>
      <w:proofErr w:type="spellEnd"/>
      <w:r>
        <w:t xml:space="preserve"> = </w:t>
      </w:r>
      <w:proofErr w:type="spellStart"/>
      <w:r>
        <w:t>search.substring</w:t>
      </w:r>
      <w:proofErr w:type="spellEnd"/>
      <w:r>
        <w:t>(1);</w:t>
      </w:r>
    </w:p>
    <w:p w:rsidR="001633A9" w:rsidRDefault="001633A9" w:rsidP="001633A9">
      <w:r>
        <w:rPr>
          <w:rFonts w:hint="eastAsia"/>
        </w:rP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hostName</w:t>
      </w:r>
      <w:proofErr w:type="spellEnd"/>
      <w:r>
        <w:t xml:space="preserve"> = hostname;</w:t>
      </w:r>
    </w:p>
    <w:p w:rsidR="001633A9" w:rsidRDefault="001633A9" w:rsidP="001633A9">
      <w:r>
        <w:rPr>
          <w:rFonts w:hint="eastAsia"/>
        </w:rP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href</w:t>
      </w:r>
      <w:proofErr w:type="spellEnd"/>
      <w:r>
        <w:t>;</w:t>
      </w:r>
    </w:p>
    <w:p w:rsidR="001633A9" w:rsidRDefault="001633A9" w:rsidP="001633A9">
      <w:r>
        <w:rPr>
          <w:rFonts w:hint="eastAsia"/>
        </w:rPr>
        <w:t xml:space="preserve">      </w:t>
      </w:r>
      <w:r>
        <w:t>}</w:t>
      </w:r>
      <w:r>
        <w:rPr>
          <w:rFonts w:hint="eastAsia"/>
        </w:rPr>
        <w:t>//严格模式下不允许使用with语句</w:t>
      </w:r>
    </w:p>
    <w:p w:rsidR="00C1769A" w:rsidRPr="005073DA" w:rsidRDefault="00C1769A" w:rsidP="001633A9"/>
    <w:p w:rsidR="001633A9" w:rsidRDefault="001633A9" w:rsidP="00C1769A">
      <w:pPr>
        <w:pStyle w:val="2"/>
      </w:pPr>
      <w:r>
        <w:rPr>
          <w:rFonts w:hint="eastAsia"/>
        </w:rPr>
        <w:t>switch</w:t>
      </w:r>
      <w:r>
        <w:rPr>
          <w:rFonts w:hint="eastAsia"/>
        </w:rPr>
        <w:t>语句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E1DC5" w:rsidTr="006E1DC5">
        <w:tc>
          <w:tcPr>
            <w:tcW w:w="8388" w:type="dxa"/>
          </w:tcPr>
          <w:p w:rsidR="006E1DC5" w:rsidRDefault="006E1DC5" w:rsidP="006E1DC5">
            <w:r>
              <w:rPr>
                <w:rFonts w:hint="eastAsia"/>
              </w:rPr>
              <w:t>//可以在</w:t>
            </w:r>
            <w:r>
              <w:t xml:space="preserve">switch </w:t>
            </w:r>
            <w:r w:rsidRPr="006E1DC5">
              <w:rPr>
                <w:color w:val="FF0000"/>
              </w:rPr>
              <w:t>语句中使用任何数据类型</w:t>
            </w:r>
            <w:r>
              <w:t>（在很多其他语言中只能使用数值），无论是字符串，还是对象都没有</w:t>
            </w:r>
            <w:r>
              <w:rPr>
                <w:rFonts w:hint="eastAsia"/>
              </w:rPr>
              <w:t>问题。其次，每个</w:t>
            </w:r>
            <w:r>
              <w:t>case 的值不一定是常量，可以是变量，甚至是表达式。</w:t>
            </w:r>
            <w:r w:rsidRPr="006E1DC5">
              <w:rPr>
                <w:color w:val="FF0000"/>
              </w:rPr>
              <w:t>switch 语句在比较值时使用的是全等操作符</w:t>
            </w:r>
            <w:r>
              <w:rPr>
                <w:rFonts w:hint="eastAsia"/>
              </w:rPr>
              <w:t>。</w:t>
            </w:r>
          </w:p>
          <w:p w:rsidR="006E1DC5" w:rsidRDefault="006E1DC5" w:rsidP="006E1DC5">
            <w:r>
              <w:lastRenderedPageBreak/>
              <w:t>switch (expression) {</w:t>
            </w:r>
          </w:p>
          <w:p w:rsidR="006E1DC5" w:rsidRDefault="006E1DC5" w:rsidP="006E1DC5">
            <w:r>
              <w:t xml:space="preserve">case </w:t>
            </w:r>
            <w:r>
              <w:rPr>
                <w:rFonts w:hint="eastAsia"/>
              </w:rPr>
              <w:t xml:space="preserve"> </w:t>
            </w:r>
            <w:r>
              <w:t>value: statement</w:t>
            </w:r>
            <w:r>
              <w:rPr>
                <w:rFonts w:hint="eastAsia"/>
              </w:rPr>
              <w:t xml:space="preserve">  </w:t>
            </w:r>
            <w:r>
              <w:t>break;</w:t>
            </w:r>
          </w:p>
          <w:p w:rsidR="006E1DC5" w:rsidRDefault="006E1DC5" w:rsidP="006E1DC5">
            <w:r>
              <w:t>case</w:t>
            </w:r>
            <w:r>
              <w:rPr>
                <w:rFonts w:hint="eastAsia"/>
              </w:rPr>
              <w:t xml:space="preserve"> </w:t>
            </w:r>
            <w:r>
              <w:t xml:space="preserve"> value: statement</w:t>
            </w:r>
            <w:r>
              <w:rPr>
                <w:rFonts w:hint="eastAsia"/>
              </w:rPr>
              <w:t xml:space="preserve">  </w:t>
            </w:r>
            <w:r>
              <w:t>break;</w:t>
            </w:r>
          </w:p>
          <w:p w:rsidR="006E1DC5" w:rsidRDefault="006E1DC5" w:rsidP="006E1DC5">
            <w:r>
              <w:t xml:space="preserve">case </w:t>
            </w:r>
            <w:r>
              <w:rPr>
                <w:rFonts w:hint="eastAsia"/>
              </w:rPr>
              <w:t xml:space="preserve"> </w:t>
            </w:r>
            <w:r>
              <w:t>value: statement</w:t>
            </w:r>
            <w:r>
              <w:rPr>
                <w:rFonts w:hint="eastAsia"/>
              </w:rPr>
              <w:t xml:space="preserve">  </w:t>
            </w:r>
            <w:r>
              <w:t>break;</w:t>
            </w:r>
          </w:p>
          <w:p w:rsidR="006E1DC5" w:rsidRDefault="006E1DC5" w:rsidP="006E1DC5">
            <w:r>
              <w:t>case</w:t>
            </w:r>
            <w:r>
              <w:rPr>
                <w:rFonts w:hint="eastAsia"/>
              </w:rPr>
              <w:t xml:space="preserve"> </w:t>
            </w:r>
            <w:r>
              <w:t xml:space="preserve"> value: statement</w:t>
            </w:r>
            <w:r>
              <w:rPr>
                <w:rFonts w:hint="eastAsia"/>
              </w:rPr>
              <w:t xml:space="preserve">  </w:t>
            </w:r>
            <w:r>
              <w:t>break;</w:t>
            </w:r>
          </w:p>
          <w:p w:rsidR="006E1DC5" w:rsidRDefault="006E1DC5" w:rsidP="006E1DC5">
            <w:r>
              <w:t>default: statement</w:t>
            </w:r>
          </w:p>
          <w:p w:rsidR="006E1DC5" w:rsidRDefault="006E1DC5" w:rsidP="006E1DC5">
            <w:r>
              <w:t>}</w:t>
            </w:r>
          </w:p>
        </w:tc>
      </w:tr>
    </w:tbl>
    <w:p w:rsidR="00C1769A" w:rsidRPr="00235954" w:rsidRDefault="00C1769A" w:rsidP="001633A9"/>
    <w:p w:rsidR="001633A9" w:rsidRDefault="001633A9" w:rsidP="006E1DC5">
      <w:pPr>
        <w:pStyle w:val="1"/>
      </w:pPr>
      <w:r>
        <w:rPr>
          <w:rFonts w:hint="eastAsia"/>
        </w:rPr>
        <w:t>函数</w:t>
      </w:r>
    </w:p>
    <w:p w:rsidR="006E1DC5" w:rsidRDefault="001633A9" w:rsidP="006E1DC5">
      <w:pPr>
        <w:ind w:firstLine="360"/>
      </w:pPr>
      <w:r w:rsidRPr="000B7DEE">
        <w:rPr>
          <w:rFonts w:hint="eastAsia"/>
        </w:rPr>
        <w:t>基本语法</w:t>
      </w:r>
      <w:r>
        <w:rPr>
          <w:rFonts w:hint="eastAsia"/>
        </w:rPr>
        <w:t>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E1DC5" w:rsidTr="006E1DC5">
        <w:tc>
          <w:tcPr>
            <w:tcW w:w="8388" w:type="dxa"/>
          </w:tcPr>
          <w:p w:rsidR="006E1DC5" w:rsidRDefault="006E1DC5" w:rsidP="006E1DC5">
            <w:r>
              <w:t xml:space="preserve">function </w:t>
            </w:r>
            <w:proofErr w:type="spellStart"/>
            <w:r>
              <w:t>functionName</w:t>
            </w:r>
            <w:proofErr w:type="spellEnd"/>
            <w:r>
              <w:t>(arg0, arg1,...,</w:t>
            </w:r>
            <w:proofErr w:type="spellStart"/>
            <w:r>
              <w:t>argN</w:t>
            </w:r>
            <w:proofErr w:type="spellEnd"/>
            <w:r>
              <w:t>) {</w:t>
            </w:r>
          </w:p>
          <w:p w:rsidR="006E1DC5" w:rsidRDefault="006E1DC5" w:rsidP="006E1DC5">
            <w:r>
              <w:t xml:space="preserve">                             statements</w:t>
            </w:r>
          </w:p>
          <w:p w:rsidR="006E1DC5" w:rsidRDefault="006E1DC5" w:rsidP="006E1DC5">
            <w:r>
              <w:t xml:space="preserve"> }</w:t>
            </w:r>
          </w:p>
        </w:tc>
      </w:tr>
    </w:tbl>
    <w:p w:rsidR="001633A9" w:rsidRDefault="001633A9" w:rsidP="0097727B">
      <w:pPr>
        <w:ind w:firstLine="360"/>
      </w:pPr>
      <w:r w:rsidRPr="000B7DEE">
        <w:rPr>
          <w:rFonts w:hint="eastAsia"/>
        </w:rPr>
        <w:t>严格模式对函数有一些限制：</w:t>
      </w:r>
      <w:r>
        <w:rPr>
          <w:rFonts w:hint="eastAsia"/>
        </w:rPr>
        <w:t xml:space="preserve">    </w:t>
      </w:r>
    </w:p>
    <w:p w:rsidR="001633A9" w:rsidRPr="00067C8B" w:rsidRDefault="001633A9" w:rsidP="00090EED">
      <w:pPr>
        <w:pStyle w:val="a5"/>
        <w:numPr>
          <w:ilvl w:val="0"/>
          <w:numId w:val="34"/>
        </w:numPr>
      </w:pPr>
      <w:r w:rsidRPr="00067C8B">
        <w:rPr>
          <w:rFonts w:hint="eastAsia"/>
        </w:rPr>
        <w:t>不能把函数命名为</w:t>
      </w:r>
      <w:proofErr w:type="spellStart"/>
      <w:r w:rsidRPr="00067C8B">
        <w:t>eval</w:t>
      </w:r>
      <w:proofErr w:type="spellEnd"/>
      <w:r w:rsidRPr="00067C8B">
        <w:t xml:space="preserve"> 或arguments；</w:t>
      </w:r>
    </w:p>
    <w:p w:rsidR="001633A9" w:rsidRPr="00067C8B" w:rsidRDefault="001633A9" w:rsidP="00090EED">
      <w:pPr>
        <w:pStyle w:val="a5"/>
        <w:numPr>
          <w:ilvl w:val="0"/>
          <w:numId w:val="34"/>
        </w:numPr>
      </w:pPr>
      <w:r w:rsidRPr="00067C8B">
        <w:t>不能把参数命名为</w:t>
      </w:r>
      <w:proofErr w:type="spellStart"/>
      <w:r w:rsidRPr="00067C8B">
        <w:t>eval</w:t>
      </w:r>
      <w:proofErr w:type="spellEnd"/>
      <w:r w:rsidRPr="00067C8B">
        <w:t xml:space="preserve"> 或arguments；</w:t>
      </w:r>
    </w:p>
    <w:p w:rsidR="001633A9" w:rsidRDefault="001633A9" w:rsidP="00090EED">
      <w:pPr>
        <w:pStyle w:val="a5"/>
        <w:numPr>
          <w:ilvl w:val="0"/>
          <w:numId w:val="34"/>
        </w:numPr>
      </w:pPr>
      <w:r w:rsidRPr="00067C8B">
        <w:t>不能出现两个命名参数同名的情况。</w:t>
      </w:r>
    </w:p>
    <w:p w:rsidR="001633A9" w:rsidRDefault="0097727B" w:rsidP="0097727B">
      <w:pPr>
        <w:ind w:left="375"/>
      </w:pPr>
      <w:r w:rsidRPr="0097727B">
        <w:rPr>
          <w:rFonts w:hint="eastAsia"/>
          <w:color w:val="FF0000"/>
        </w:rPr>
        <w:t>注意事项</w:t>
      </w:r>
      <w:r>
        <w:rPr>
          <w:rFonts w:hint="eastAsia"/>
        </w:rPr>
        <w:t>：return后面的代码不会执行。</w:t>
      </w:r>
      <w:r>
        <w:t>return 语句也可以不带有任何返回值。在这种情况下，函数在停止执行后将返回undefined</w:t>
      </w:r>
      <w:r>
        <w:rPr>
          <w:rFonts w:hint="eastAsia"/>
        </w:rPr>
        <w:t>值。</w:t>
      </w:r>
    </w:p>
    <w:p w:rsidR="001633A9" w:rsidRDefault="001633A9" w:rsidP="00090EED">
      <w:pPr>
        <w:pStyle w:val="2"/>
        <w:numPr>
          <w:ilvl w:val="0"/>
          <w:numId w:val="35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理解参数</w:t>
      </w:r>
    </w:p>
    <w:p w:rsidR="001633A9" w:rsidRDefault="001633A9" w:rsidP="00CE45DF">
      <w:pPr>
        <w:ind w:left="360" w:firstLine="360"/>
      </w:pPr>
      <w:r w:rsidRPr="003C272C">
        <w:t xml:space="preserve">ECMAScript </w:t>
      </w:r>
      <w:r>
        <w:t>中的参数在内部是用一个数组来表示</w:t>
      </w:r>
      <w:r>
        <w:rPr>
          <w:rFonts w:hint="eastAsia"/>
        </w:rPr>
        <w:t>.参数可以是任意类型也可以是任意的个数。，</w:t>
      </w:r>
      <w:r w:rsidRPr="0094076A">
        <w:rPr>
          <w:rFonts w:hint="eastAsia"/>
          <w:color w:val="FF0000"/>
        </w:rPr>
        <w:t>在函数体内可以通过</w:t>
      </w:r>
      <w:r w:rsidRPr="0094076A">
        <w:rPr>
          <w:color w:val="FF0000"/>
        </w:rPr>
        <w:t>arguments 对象来</w:t>
      </w:r>
      <w:r w:rsidRPr="0094076A">
        <w:rPr>
          <w:rFonts w:hint="eastAsia"/>
          <w:color w:val="FF0000"/>
        </w:rPr>
        <w:t>访问这个参数数组</w:t>
      </w:r>
      <w:r>
        <w:rPr>
          <w:rFonts w:hint="eastAsia"/>
        </w:rPr>
        <w:t>，从而获取传递给函数的每一个参数</w:t>
      </w:r>
      <w:r w:rsidRPr="00071696">
        <w:rPr>
          <w:rFonts w:hint="eastAsia"/>
          <w:b/>
        </w:rPr>
        <w:t>（第一个元素是</w:t>
      </w:r>
      <w:r w:rsidRPr="00071696">
        <w:rPr>
          <w:b/>
        </w:rPr>
        <w:t>arguments[0]</w:t>
      </w:r>
      <w:r w:rsidRPr="00071696">
        <w:rPr>
          <w:rFonts w:hint="eastAsia"/>
        </w:rPr>
        <w:t>）。</w:t>
      </w:r>
    </w:p>
    <w:p w:rsidR="001633A9" w:rsidRDefault="001633A9" w:rsidP="0094076A">
      <w:pPr>
        <w:ind w:firstLine="360"/>
      </w:pPr>
      <w:r>
        <w:rPr>
          <w:rFonts w:hint="eastAsia"/>
        </w:rPr>
        <w:t>例如：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sayHi</w:t>
      </w:r>
      <w:proofErr w:type="spellEnd"/>
      <w:r>
        <w:t>() {</w:t>
      </w:r>
    </w:p>
    <w:p w:rsidR="001633A9" w:rsidRDefault="001633A9" w:rsidP="001633A9">
      <w:r>
        <w:rPr>
          <w:rFonts w:hint="eastAsia"/>
        </w:rPr>
        <w:t xml:space="preserve">              </w:t>
      </w:r>
      <w:proofErr w:type="gramStart"/>
      <w:r>
        <w:t>alert(</w:t>
      </w:r>
      <w:proofErr w:type="gramEnd"/>
      <w:r>
        <w:t>"Hello " + arguments[0] + "," + arguments[1]);</w:t>
      </w:r>
    </w:p>
    <w:p w:rsidR="001633A9" w:rsidRDefault="001633A9" w:rsidP="001633A9">
      <w:r>
        <w:rPr>
          <w:rFonts w:hint="eastAsia"/>
        </w:rPr>
        <w:t xml:space="preserve">          </w:t>
      </w:r>
      <w:r>
        <w:t>}</w:t>
      </w:r>
      <w:r>
        <w:rPr>
          <w:rFonts w:hint="eastAsia"/>
        </w:rPr>
        <w:t>//</w:t>
      </w:r>
      <w:r w:rsidRPr="0094076A">
        <w:rPr>
          <w:color w:val="FF0000"/>
        </w:rPr>
        <w:t>ECMAScript 函数的重要特点：命名的参数只提供便利，但不是必需的。</w:t>
      </w:r>
    </w:p>
    <w:p w:rsidR="001633A9" w:rsidRDefault="0094076A" w:rsidP="0094076A">
      <w:r>
        <w:rPr>
          <w:rFonts w:hint="eastAsia"/>
        </w:rPr>
        <w:t xml:space="preserve">     </w:t>
      </w:r>
      <w:r w:rsidR="001633A9">
        <w:rPr>
          <w:rFonts w:hint="eastAsia"/>
        </w:rPr>
        <w:t>另外，</w:t>
      </w:r>
      <w:r w:rsidR="001633A9" w:rsidRPr="00071696">
        <w:rPr>
          <w:rFonts w:hint="eastAsia"/>
        </w:rPr>
        <w:t>通过访问</w:t>
      </w:r>
      <w:r w:rsidR="001633A9" w:rsidRPr="00071696">
        <w:t>arguments 对象的</w:t>
      </w:r>
      <w:r w:rsidR="001633A9" w:rsidRPr="00090EED">
        <w:rPr>
          <w:color w:val="FF0000"/>
        </w:rPr>
        <w:t>length 属性可以获知有多少个参数</w:t>
      </w:r>
      <w:r w:rsidR="00E26C1A" w:rsidRPr="00090EED">
        <w:rPr>
          <w:color w:val="FF0000"/>
        </w:rPr>
        <w:t>传递</w:t>
      </w:r>
      <w:r w:rsidR="001633A9" w:rsidRPr="00090EED">
        <w:rPr>
          <w:color w:val="FF0000"/>
        </w:rPr>
        <w:t>了函数</w:t>
      </w:r>
      <w:r w:rsidR="001633A9">
        <w:rPr>
          <w:rFonts w:hint="eastAsia"/>
        </w:rPr>
        <w:t>，</w:t>
      </w:r>
      <w:r w:rsidR="001633A9" w:rsidRPr="00071696">
        <w:t>arguments 对象的长度是由</w:t>
      </w:r>
      <w:r w:rsidR="001633A9">
        <w:rPr>
          <w:rFonts w:hint="eastAsia"/>
        </w:rPr>
        <w:t>调用时</w:t>
      </w:r>
      <w:r w:rsidR="001633A9" w:rsidRPr="00071696">
        <w:t>传入的参数个数决定。</w:t>
      </w:r>
      <w:r w:rsidR="001633A9">
        <w:rPr>
          <w:rFonts w:hint="eastAsia"/>
        </w:rPr>
        <w:t>argument的</w:t>
      </w:r>
      <w:proofErr w:type="gramStart"/>
      <w:r w:rsidR="001633A9">
        <w:rPr>
          <w:rFonts w:hint="eastAsia"/>
        </w:rPr>
        <w:t>值永远</w:t>
      </w:r>
      <w:proofErr w:type="gramEnd"/>
      <w:r w:rsidR="001633A9">
        <w:rPr>
          <w:rFonts w:hint="eastAsia"/>
        </w:rPr>
        <w:t>与对应命名参数的值保持同步，但它们读取的内存空间不同。最后一点：没有传递值的命名参数将自动被赋予</w:t>
      </w:r>
      <w:r w:rsidR="001633A9">
        <w:t>undefined 值。这就跟定义了</w:t>
      </w:r>
      <w:r w:rsidR="001633A9">
        <w:rPr>
          <w:rFonts w:hint="eastAsia"/>
        </w:rPr>
        <w:t>变量但又没有初始化一样。</w:t>
      </w:r>
    </w:p>
    <w:p w:rsidR="001633A9" w:rsidRPr="003C272C" w:rsidRDefault="001633A9" w:rsidP="001633A9"/>
    <w:p w:rsidR="0094076A" w:rsidRDefault="001633A9" w:rsidP="0094076A">
      <w:pPr>
        <w:pStyle w:val="2"/>
      </w:pPr>
      <w:r>
        <w:rPr>
          <w:rFonts w:hint="eastAsia"/>
        </w:rPr>
        <w:t>没有重载</w:t>
      </w:r>
    </w:p>
    <w:p w:rsidR="00C03A83" w:rsidRDefault="0094076A" w:rsidP="00090EED">
      <w:pPr>
        <w:ind w:left="360" w:firstLine="360"/>
      </w:pPr>
      <w:proofErr w:type="spellStart"/>
      <w:r>
        <w:t>ECMAScirpt</w:t>
      </w:r>
      <w:proofErr w:type="spellEnd"/>
      <w:r w:rsidRPr="00A500E8">
        <w:rPr>
          <w:rFonts w:hint="eastAsia"/>
        </w:rPr>
        <w:t>函数没有签名，因为其参数是由包含零或多个值的数组来表示的。</w:t>
      </w:r>
      <w:r w:rsidRPr="00E26C1A">
        <w:rPr>
          <w:rFonts w:hint="eastAsia"/>
          <w:color w:val="FF0000"/>
        </w:rPr>
        <w:t>当定义了两种相同名字的函数，默认去后面的方式</w:t>
      </w:r>
      <w:r>
        <w:rPr>
          <w:rFonts w:hint="eastAsia"/>
        </w:rPr>
        <w:t>。我们可以利用if判断参数的个数来实现重载。</w:t>
      </w:r>
    </w:p>
    <w:sectPr w:rsidR="00C03A83" w:rsidSect="000B7DEE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3F2" w:rsidRDefault="00A933F2" w:rsidP="0074403C">
      <w:pPr>
        <w:spacing w:after="0" w:line="240" w:lineRule="auto"/>
      </w:pPr>
      <w:r>
        <w:separator/>
      </w:r>
    </w:p>
  </w:endnote>
  <w:endnote w:type="continuationSeparator" w:id="0">
    <w:p w:rsidR="00A933F2" w:rsidRDefault="00A933F2" w:rsidP="0074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c1gj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JW--GB1-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972"/>
      <w:docPartObj>
        <w:docPartGallery w:val="Page Numbers (Bottom of Page)"/>
        <w:docPartUnique/>
      </w:docPartObj>
    </w:sdtPr>
    <w:sdtEndPr/>
    <w:sdtContent>
      <w:p w:rsidR="00BF6158" w:rsidRDefault="0074403C">
        <w:pPr>
          <w:pStyle w:val="a7"/>
          <w:jc w:val="right"/>
        </w:pPr>
        <w:r>
          <w:fldChar w:fldCharType="begin"/>
        </w:r>
        <w:r w:rsidR="00090EED">
          <w:instrText xml:space="preserve"> PAGE   \* MERGEFORMAT </w:instrText>
        </w:r>
        <w:r>
          <w:fldChar w:fldCharType="separate"/>
        </w:r>
        <w:r w:rsidR="00DB67B4">
          <w:rPr>
            <w:noProof/>
          </w:rPr>
          <w:t>21</w:t>
        </w:r>
        <w:r>
          <w:fldChar w:fldCharType="end"/>
        </w:r>
      </w:p>
    </w:sdtContent>
  </w:sdt>
  <w:p w:rsidR="000B7DEE" w:rsidRDefault="00A933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3F2" w:rsidRDefault="00A933F2" w:rsidP="0074403C">
      <w:pPr>
        <w:spacing w:after="0" w:line="240" w:lineRule="auto"/>
      </w:pPr>
      <w:r>
        <w:separator/>
      </w:r>
    </w:p>
  </w:footnote>
  <w:footnote w:type="continuationSeparator" w:id="0">
    <w:p w:rsidR="00A933F2" w:rsidRDefault="00A933F2" w:rsidP="00744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0C15"/>
    <w:multiLevelType w:val="hybridMultilevel"/>
    <w:tmpl w:val="6BFE92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B87F02"/>
    <w:multiLevelType w:val="hybridMultilevel"/>
    <w:tmpl w:val="73B09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263"/>
    <w:multiLevelType w:val="hybridMultilevel"/>
    <w:tmpl w:val="8F564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61111"/>
    <w:multiLevelType w:val="hybridMultilevel"/>
    <w:tmpl w:val="D652A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7804"/>
    <w:multiLevelType w:val="hybridMultilevel"/>
    <w:tmpl w:val="113A61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933DD5"/>
    <w:multiLevelType w:val="hybridMultilevel"/>
    <w:tmpl w:val="ABDCA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84FC4"/>
    <w:multiLevelType w:val="hybridMultilevel"/>
    <w:tmpl w:val="9CFC1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331D5"/>
    <w:multiLevelType w:val="hybridMultilevel"/>
    <w:tmpl w:val="1132F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E52EB"/>
    <w:multiLevelType w:val="hybridMultilevel"/>
    <w:tmpl w:val="6D0CF1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0444E"/>
    <w:multiLevelType w:val="hybridMultilevel"/>
    <w:tmpl w:val="65607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512BF"/>
    <w:multiLevelType w:val="hybridMultilevel"/>
    <w:tmpl w:val="BF6660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71FBA"/>
    <w:multiLevelType w:val="hybridMultilevel"/>
    <w:tmpl w:val="A37AF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95A20"/>
    <w:multiLevelType w:val="hybridMultilevel"/>
    <w:tmpl w:val="79AE6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796D"/>
    <w:multiLevelType w:val="hybridMultilevel"/>
    <w:tmpl w:val="2D8249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DE65A6"/>
    <w:multiLevelType w:val="hybridMultilevel"/>
    <w:tmpl w:val="99BC6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15522"/>
    <w:multiLevelType w:val="hybridMultilevel"/>
    <w:tmpl w:val="87A0A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0543D"/>
    <w:multiLevelType w:val="hybridMultilevel"/>
    <w:tmpl w:val="F9442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B6127"/>
    <w:multiLevelType w:val="hybridMultilevel"/>
    <w:tmpl w:val="D368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94264"/>
    <w:multiLevelType w:val="hybridMultilevel"/>
    <w:tmpl w:val="604CDE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A30264"/>
    <w:multiLevelType w:val="hybridMultilevel"/>
    <w:tmpl w:val="D66A23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EC42C5"/>
    <w:multiLevelType w:val="hybridMultilevel"/>
    <w:tmpl w:val="81306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64F36"/>
    <w:multiLevelType w:val="hybridMultilevel"/>
    <w:tmpl w:val="44AA8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13"/>
    <w:lvlOverride w:ilvl="0">
      <w:startOverride w:val="1"/>
    </w:lvlOverride>
  </w:num>
  <w:num w:numId="7">
    <w:abstractNumId w:val="22"/>
  </w:num>
  <w:num w:numId="8">
    <w:abstractNumId w:val="9"/>
  </w:num>
  <w:num w:numId="9">
    <w:abstractNumId w:val="10"/>
    <w:lvlOverride w:ilvl="0">
      <w:startOverride w:val="1"/>
    </w:lvlOverride>
  </w:num>
  <w:num w:numId="10">
    <w:abstractNumId w:val="23"/>
  </w:num>
  <w:num w:numId="11">
    <w:abstractNumId w:val="6"/>
  </w:num>
  <w:num w:numId="12">
    <w:abstractNumId w:val="13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21"/>
  </w:num>
  <w:num w:numId="15">
    <w:abstractNumId w:val="16"/>
  </w:num>
  <w:num w:numId="16">
    <w:abstractNumId w:val="10"/>
    <w:lvlOverride w:ilvl="0">
      <w:startOverride w:val="1"/>
    </w:lvlOverride>
  </w:num>
  <w:num w:numId="17">
    <w:abstractNumId w:val="5"/>
  </w:num>
  <w:num w:numId="18">
    <w:abstractNumId w:val="12"/>
  </w:num>
  <w:num w:numId="19">
    <w:abstractNumId w:val="24"/>
  </w:num>
  <w:num w:numId="20">
    <w:abstractNumId w:val="10"/>
    <w:lvlOverride w:ilvl="0">
      <w:startOverride w:val="1"/>
    </w:lvlOverride>
  </w:num>
  <w:num w:numId="21">
    <w:abstractNumId w:val="19"/>
  </w:num>
  <w:num w:numId="22">
    <w:abstractNumId w:val="11"/>
  </w:num>
  <w:num w:numId="23">
    <w:abstractNumId w:val="1"/>
  </w:num>
  <w:num w:numId="24">
    <w:abstractNumId w:val="10"/>
    <w:lvlOverride w:ilvl="0">
      <w:startOverride w:val="1"/>
    </w:lvlOverride>
  </w:num>
  <w:num w:numId="25">
    <w:abstractNumId w:val="18"/>
  </w:num>
  <w:num w:numId="26">
    <w:abstractNumId w:val="20"/>
  </w:num>
  <w:num w:numId="27">
    <w:abstractNumId w:val="7"/>
  </w:num>
  <w:num w:numId="28">
    <w:abstractNumId w:val="10"/>
    <w:lvlOverride w:ilvl="0">
      <w:startOverride w:val="1"/>
    </w:lvlOverride>
  </w:num>
  <w:num w:numId="29">
    <w:abstractNumId w:val="2"/>
  </w:num>
  <w:num w:numId="30">
    <w:abstractNumId w:val="14"/>
  </w:num>
  <w:num w:numId="31">
    <w:abstractNumId w:val="17"/>
  </w:num>
  <w:num w:numId="32">
    <w:abstractNumId w:val="13"/>
    <w:lvlOverride w:ilvl="0">
      <w:startOverride w:val="1"/>
    </w:lvlOverride>
  </w:num>
  <w:num w:numId="33">
    <w:abstractNumId w:val="15"/>
  </w:num>
  <w:num w:numId="34">
    <w:abstractNumId w:val="8"/>
  </w:num>
  <w:num w:numId="35">
    <w:abstractNumId w:val="13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33A9"/>
    <w:rsid w:val="000471D5"/>
    <w:rsid w:val="00090EED"/>
    <w:rsid w:val="000C69E2"/>
    <w:rsid w:val="000D62C6"/>
    <w:rsid w:val="001607C3"/>
    <w:rsid w:val="001633A9"/>
    <w:rsid w:val="00192A3E"/>
    <w:rsid w:val="0029411A"/>
    <w:rsid w:val="00333175"/>
    <w:rsid w:val="003354EC"/>
    <w:rsid w:val="00340B67"/>
    <w:rsid w:val="00376A91"/>
    <w:rsid w:val="00394C6E"/>
    <w:rsid w:val="003B390B"/>
    <w:rsid w:val="00444BA1"/>
    <w:rsid w:val="00525D89"/>
    <w:rsid w:val="00562410"/>
    <w:rsid w:val="0056435D"/>
    <w:rsid w:val="00584584"/>
    <w:rsid w:val="00607AF5"/>
    <w:rsid w:val="00612D27"/>
    <w:rsid w:val="00636CF3"/>
    <w:rsid w:val="006C41D0"/>
    <w:rsid w:val="006D5C77"/>
    <w:rsid w:val="006E1DC5"/>
    <w:rsid w:val="006E5F87"/>
    <w:rsid w:val="0074403C"/>
    <w:rsid w:val="007C52FA"/>
    <w:rsid w:val="007D6F70"/>
    <w:rsid w:val="007F00D8"/>
    <w:rsid w:val="007F6B3B"/>
    <w:rsid w:val="008130B1"/>
    <w:rsid w:val="008261CD"/>
    <w:rsid w:val="00834CF8"/>
    <w:rsid w:val="00852A79"/>
    <w:rsid w:val="008A07C5"/>
    <w:rsid w:val="008B1F8D"/>
    <w:rsid w:val="008B2101"/>
    <w:rsid w:val="008B5ACA"/>
    <w:rsid w:val="008C5117"/>
    <w:rsid w:val="00904415"/>
    <w:rsid w:val="00904AE2"/>
    <w:rsid w:val="0094076A"/>
    <w:rsid w:val="0097727B"/>
    <w:rsid w:val="00982AB7"/>
    <w:rsid w:val="0099619D"/>
    <w:rsid w:val="009D5000"/>
    <w:rsid w:val="009F1E77"/>
    <w:rsid w:val="00A317E4"/>
    <w:rsid w:val="00A56311"/>
    <w:rsid w:val="00A832E4"/>
    <w:rsid w:val="00A933F2"/>
    <w:rsid w:val="00AE1541"/>
    <w:rsid w:val="00B0122B"/>
    <w:rsid w:val="00B1317A"/>
    <w:rsid w:val="00B72B37"/>
    <w:rsid w:val="00B92748"/>
    <w:rsid w:val="00BC512A"/>
    <w:rsid w:val="00C03A83"/>
    <w:rsid w:val="00C11375"/>
    <w:rsid w:val="00C1769A"/>
    <w:rsid w:val="00C857EE"/>
    <w:rsid w:val="00CA574B"/>
    <w:rsid w:val="00CD12CF"/>
    <w:rsid w:val="00CE45DF"/>
    <w:rsid w:val="00D24EDE"/>
    <w:rsid w:val="00D80E2B"/>
    <w:rsid w:val="00DA57F8"/>
    <w:rsid w:val="00DB67B4"/>
    <w:rsid w:val="00DB6FA6"/>
    <w:rsid w:val="00DE6E85"/>
    <w:rsid w:val="00E26C1A"/>
    <w:rsid w:val="00E33A84"/>
    <w:rsid w:val="00E7437D"/>
    <w:rsid w:val="00E75B31"/>
    <w:rsid w:val="00EA0A80"/>
    <w:rsid w:val="00EF3DCE"/>
    <w:rsid w:val="00F10060"/>
    <w:rsid w:val="00F37F94"/>
    <w:rsid w:val="00F5081C"/>
    <w:rsid w:val="00F906AD"/>
    <w:rsid w:val="00FA742B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4B35E5-C3EA-4894-A968-3D569E79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3A9"/>
    <w:pPr>
      <w:spacing w:after="200" w:line="276" w:lineRule="auto"/>
      <w:ind w:left="0"/>
    </w:pPr>
    <w:rPr>
      <w:rFonts w:ascii="微软雅黑" w:hAnsi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3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163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1633A9"/>
    <w:rPr>
      <w:rFonts w:ascii="微软雅黑" w:hAnsi="微软雅黑"/>
      <w:sz w:val="24"/>
      <w:szCs w:val="24"/>
    </w:rPr>
  </w:style>
  <w:style w:type="paragraph" w:styleId="a7">
    <w:name w:val="footer"/>
    <w:basedOn w:val="a"/>
    <w:link w:val="Char2"/>
    <w:uiPriority w:val="99"/>
    <w:unhideWhenUsed/>
    <w:rsid w:val="00163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1633A9"/>
    <w:rPr>
      <w:rFonts w:ascii="微软雅黑" w:hAnsi="微软雅黑"/>
      <w:sz w:val="24"/>
      <w:szCs w:val="24"/>
    </w:rPr>
  </w:style>
  <w:style w:type="table" w:styleId="a8">
    <w:name w:val="Table Grid"/>
    <w:basedOn w:val="a1"/>
    <w:uiPriority w:val="59"/>
    <w:rsid w:val="008B210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208</TotalTime>
  <Pages>23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103</cp:revision>
  <dcterms:created xsi:type="dcterms:W3CDTF">2016-04-07T02:51:00Z</dcterms:created>
  <dcterms:modified xsi:type="dcterms:W3CDTF">2017-02-22T08:00:00Z</dcterms:modified>
</cp:coreProperties>
</file>