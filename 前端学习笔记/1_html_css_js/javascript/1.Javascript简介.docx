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44" w:rsidRPr="00B469EC" w:rsidRDefault="00736D44" w:rsidP="00736D44">
      <w:pPr>
        <w:pStyle w:val="a3"/>
      </w:pPr>
      <w:r w:rsidRPr="00B469EC">
        <w:t>Javascript</w:t>
      </w:r>
      <w:r w:rsidRPr="00B469EC">
        <w:rPr>
          <w:rFonts w:hint="eastAsia"/>
        </w:rPr>
        <w:t>简介</w:t>
      </w:r>
    </w:p>
    <w:p w:rsidR="00736D44" w:rsidRPr="00D6610C" w:rsidRDefault="00736D44" w:rsidP="00736D44">
      <w:pPr>
        <w:pStyle w:val="1"/>
      </w:pPr>
      <w:r w:rsidRPr="00D6610C">
        <w:rPr>
          <w:rFonts w:hint="eastAsia"/>
        </w:rPr>
        <w:t>JavaScript</w:t>
      </w:r>
      <w:r w:rsidRPr="00D6610C">
        <w:rPr>
          <w:rFonts w:hint="eastAsia"/>
        </w:rPr>
        <w:t>简史</w:t>
      </w:r>
    </w:p>
    <w:p w:rsidR="00736D44" w:rsidRPr="00D6610C" w:rsidRDefault="00736D44" w:rsidP="00736D44">
      <w:r>
        <w:rPr>
          <w:rFonts w:hint="eastAsia"/>
        </w:rPr>
        <w:t xml:space="preserve">       JavaScript诞生于1995年，开始只是作为简单的输入验证器。随着1996年微软推出其</w:t>
      </w:r>
      <w:r>
        <w:t>JavaScript 实现意味着有了两个不同的JavaScript 版本：Netscape Navigator 中的JavaScript、Internet Explorer 中的JScript。</w:t>
      </w:r>
      <w:r>
        <w:rPr>
          <w:rFonts w:hint="eastAsia"/>
        </w:rPr>
        <w:t>为了解决两个版本的兼容性问题，1997年</w:t>
      </w:r>
      <w:r w:rsidRPr="00D6610C">
        <w:t>ECMA</w:t>
      </w:r>
      <w:r>
        <w:rPr>
          <w:rFonts w:hint="eastAsia"/>
        </w:rPr>
        <w:t>（</w:t>
      </w:r>
      <w:r>
        <w:t>European</w:t>
      </w:r>
      <w:r>
        <w:rPr>
          <w:rFonts w:hint="eastAsia"/>
        </w:rPr>
        <w:t xml:space="preserve"> </w:t>
      </w:r>
      <w:r>
        <w:t>Computer Manufacturers</w:t>
      </w:r>
      <w:r>
        <w:rPr>
          <w:rFonts w:hint="eastAsia"/>
        </w:rPr>
        <w:t xml:space="preserve">  Association </w:t>
      </w:r>
      <w:r w:rsidRPr="00D6610C">
        <w:rPr>
          <w:rFonts w:hint="eastAsia"/>
        </w:rPr>
        <w:t>欧洲计算机制造商协会</w:t>
      </w:r>
      <w:r>
        <w:rPr>
          <w:rFonts w:hint="eastAsia"/>
        </w:rPr>
        <w:t>）制定了</w:t>
      </w:r>
      <w:r w:rsidRPr="00D6610C">
        <w:t>ECMA-262</w:t>
      </w:r>
      <w:r>
        <w:rPr>
          <w:rFonts w:hint="eastAsia"/>
        </w:rPr>
        <w:t>标准（JavaScript1.1）。</w:t>
      </w:r>
    </w:p>
    <w:p w:rsidR="00736D44" w:rsidRDefault="00736D44" w:rsidP="00736D44">
      <w:pPr>
        <w:pStyle w:val="1"/>
      </w:pPr>
      <w:r w:rsidRPr="002269DD">
        <w:rPr>
          <w:rFonts w:hint="eastAsia"/>
        </w:rPr>
        <w:t>JavaScript</w:t>
      </w:r>
      <w:r w:rsidRPr="002269DD">
        <w:rPr>
          <w:rFonts w:hint="eastAsia"/>
        </w:rPr>
        <w:t>的组成</w:t>
      </w:r>
    </w:p>
    <w:p w:rsidR="00736D44" w:rsidRPr="00913A8E" w:rsidRDefault="00913A8E" w:rsidP="00913A8E">
      <w:pPr>
        <w:ind w:left="360"/>
      </w:pPr>
      <w:r>
        <w:rPr>
          <w:noProof/>
        </w:rPr>
        <w:drawing>
          <wp:inline distT="0" distB="0" distL="0" distR="0">
            <wp:extent cx="289560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D44">
        <w:rPr>
          <w:rFonts w:hint="eastAsia"/>
          <w:szCs w:val="24"/>
        </w:rPr>
        <w:t xml:space="preserve"> </w:t>
      </w:r>
      <w:r w:rsidR="00736D44" w:rsidRPr="004152C6">
        <w:rPr>
          <w:rFonts w:hint="eastAsia"/>
          <w:color w:val="FF0000"/>
          <w:szCs w:val="24"/>
        </w:rPr>
        <w:t>JavaScript的完整实现是由：核心（ECMAScript），文档对象模型（DOM），浏览器对象模型（BOM）组成。</w:t>
      </w:r>
    </w:p>
    <w:p w:rsidR="00736D44" w:rsidRPr="000579C4" w:rsidRDefault="00736D44" w:rsidP="00736D44">
      <w:pPr>
        <w:pStyle w:val="2"/>
      </w:pPr>
      <w:r w:rsidRPr="00211C8A">
        <w:rPr>
          <w:rFonts w:hint="eastAsia"/>
        </w:rPr>
        <w:t>ECMAScript</w:t>
      </w:r>
      <w:r>
        <w:rPr>
          <w:rFonts w:hint="eastAsia"/>
        </w:rPr>
        <w:t>（核心）</w:t>
      </w:r>
    </w:p>
    <w:p w:rsidR="00736D44" w:rsidRDefault="00736D44" w:rsidP="00625F28">
      <w:pPr>
        <w:ind w:left="330"/>
        <w:rPr>
          <w:szCs w:val="24"/>
        </w:rPr>
      </w:pPr>
      <w:r>
        <w:rPr>
          <w:rFonts w:hint="eastAsia"/>
          <w:szCs w:val="24"/>
        </w:rPr>
        <w:t>宿主环境：web浏览器（客户端JavaScript平台），Node（服务器JavaScript平台）。宿主环境只要提供ECMAScript的实现和提供语言的扩展，如DOM（文档对象模型）。</w:t>
      </w:r>
    </w:p>
    <w:p w:rsidR="00736D44" w:rsidRPr="00CC7EB0" w:rsidRDefault="00736D44" w:rsidP="00CC7EB0">
      <w:pPr>
        <w:ind w:firstLine="330"/>
        <w:rPr>
          <w:szCs w:val="24"/>
        </w:rPr>
      </w:pPr>
      <w:r w:rsidRPr="00CC7EB0">
        <w:rPr>
          <w:rFonts w:hint="eastAsia"/>
          <w:color w:val="FF0000"/>
          <w:szCs w:val="24"/>
        </w:rPr>
        <w:t>ECMAScript组成部分</w:t>
      </w:r>
      <w:r w:rsidRPr="00CC7EB0">
        <w:rPr>
          <w:rFonts w:hint="eastAsia"/>
          <w:szCs w:val="24"/>
        </w:rPr>
        <w:t>：语法，类型，语句，关键字，保留字，操作符，对象。</w:t>
      </w:r>
    </w:p>
    <w:p w:rsidR="00736D44" w:rsidRPr="00CC7EB0" w:rsidRDefault="00736D44" w:rsidP="00CC7EB0">
      <w:pPr>
        <w:ind w:left="330"/>
        <w:rPr>
          <w:szCs w:val="24"/>
        </w:rPr>
      </w:pPr>
      <w:r w:rsidRPr="00CC7EB0">
        <w:rPr>
          <w:rFonts w:hint="eastAsia"/>
          <w:color w:val="FF0000"/>
          <w:szCs w:val="24"/>
        </w:rPr>
        <w:t>ECMAScript的版本</w:t>
      </w:r>
      <w:r w:rsidRPr="00CC7EB0">
        <w:rPr>
          <w:rFonts w:hint="eastAsia"/>
          <w:szCs w:val="24"/>
        </w:rPr>
        <w:t>：第一版本和JavaScript1.1相同。第二版本为了和ISO/IEC-16262 保持一致，没有做任何的增加修改和删除.第三版本标志着ECMAScript成为了一门真正的编程语言：增加了正则表达式，新控制语句，try-catch处理异常等。第四个版本进行了全面的修改，不仅包含了强类型变量、新语句和新数据结构、真正的类和经典继承，还定义了与数据交互的新方式。由于修改跨越太大了，被弃用了。第五版也称为3.1版本，2009年12月3日发布。增加了JSON对象、继承方法和高级属性的定义，还定义一种严格模式。</w:t>
      </w:r>
    </w:p>
    <w:p w:rsidR="00736D44" w:rsidRPr="00AC4114" w:rsidRDefault="00736D44" w:rsidP="00AC4114">
      <w:pPr>
        <w:ind w:left="330"/>
        <w:rPr>
          <w:szCs w:val="24"/>
        </w:rPr>
      </w:pPr>
      <w:r w:rsidRPr="00AC4114">
        <w:rPr>
          <w:rFonts w:hint="eastAsia"/>
          <w:color w:val="FF0000"/>
          <w:szCs w:val="24"/>
        </w:rPr>
        <w:lastRenderedPageBreak/>
        <w:t>ECMAScript的兼容性</w:t>
      </w:r>
      <w:r w:rsidRPr="00AC4114">
        <w:rPr>
          <w:rFonts w:hint="eastAsia"/>
          <w:szCs w:val="24"/>
        </w:rPr>
        <w:t>：不同浏览器以及相同浏览器不同版本对ECMAScript版本支持程度不同。（IE8开始支持第五版，IE9完全支持第五版；FireFox4.0+支持第五版。Chrome1+支持第三版）</w:t>
      </w:r>
    </w:p>
    <w:p w:rsidR="00736D44" w:rsidRPr="004152C6" w:rsidRDefault="00736D44" w:rsidP="00736D44">
      <w:pPr>
        <w:pStyle w:val="a5"/>
        <w:ind w:left="855"/>
        <w:rPr>
          <w:szCs w:val="24"/>
        </w:rPr>
      </w:pPr>
    </w:p>
    <w:p w:rsidR="00736D44" w:rsidRDefault="00736D44" w:rsidP="00736D44">
      <w:pPr>
        <w:pStyle w:val="2"/>
      </w:pPr>
      <w:r w:rsidRPr="00211C8A">
        <w:rPr>
          <w:rFonts w:hint="eastAsia"/>
        </w:rPr>
        <w:t>DOM</w:t>
      </w:r>
      <w:r>
        <w:rPr>
          <w:rFonts w:hint="eastAsia"/>
        </w:rPr>
        <w:t>（文档对象模型：</w:t>
      </w:r>
      <w:r w:rsidRPr="00C92440">
        <w:rPr>
          <w:rFonts w:hint="eastAsia"/>
        </w:rPr>
        <w:t>提供访问和操作网页内容的方法和接</w:t>
      </w:r>
      <w:r>
        <w:rPr>
          <w:rFonts w:hint="eastAsia"/>
        </w:rPr>
        <w:t>）</w:t>
      </w:r>
    </w:p>
    <w:p w:rsidR="00736D44" w:rsidRDefault="00736D44" w:rsidP="000D3071">
      <w:pPr>
        <w:ind w:left="330"/>
        <w:rPr>
          <w:szCs w:val="24"/>
        </w:rPr>
      </w:pPr>
      <w:r w:rsidRPr="000D3071">
        <w:rPr>
          <w:rFonts w:hint="eastAsia"/>
          <w:color w:val="FF0000"/>
          <w:szCs w:val="24"/>
        </w:rPr>
        <w:t>使用DOM的原因</w:t>
      </w:r>
      <w:r>
        <w:rPr>
          <w:rFonts w:hint="eastAsia"/>
          <w:szCs w:val="24"/>
        </w:rPr>
        <w:t>：无需重新加载加载页面就可以修改HTML的外观和内容（DHTML(Dynamic HTML)）。</w:t>
      </w:r>
    </w:p>
    <w:p w:rsidR="00736D44" w:rsidRDefault="00736D44" w:rsidP="000D3071">
      <w:pPr>
        <w:ind w:left="330"/>
        <w:rPr>
          <w:szCs w:val="24"/>
        </w:rPr>
      </w:pPr>
      <w:r w:rsidRPr="000D3071">
        <w:rPr>
          <w:rFonts w:hint="eastAsia"/>
          <w:color w:val="FF0000"/>
          <w:szCs w:val="24"/>
        </w:rPr>
        <w:t>DOM的兼容性</w:t>
      </w:r>
      <w:r>
        <w:rPr>
          <w:rFonts w:hint="eastAsia"/>
          <w:szCs w:val="24"/>
        </w:rPr>
        <w:t>：由于Netscape和微软公式对DHTML方面各执己见。为了解决其兼容性问题，由W3C开始制定DOM的标准。DOM1：DOM核心（用于映射XML文档结构）和DOM HTML（用于HTML对象和方法）两个模块。DOM2：扩充了 鼠标和用户界面时间、范围，遍历，样式。DOM3：引入了统一方式加载和保存文档的方法，增加了验证文档的方法等。</w:t>
      </w:r>
    </w:p>
    <w:p w:rsidR="00736D44" w:rsidRDefault="00736D44" w:rsidP="008C3C35">
      <w:pPr>
        <w:ind w:left="330"/>
        <w:rPr>
          <w:szCs w:val="24"/>
        </w:rPr>
      </w:pPr>
      <w:r w:rsidRPr="005F2A64">
        <w:rPr>
          <w:rFonts w:hint="eastAsia"/>
          <w:color w:val="FF0000"/>
          <w:szCs w:val="24"/>
        </w:rPr>
        <w:t>其他DOM标准</w:t>
      </w:r>
      <w:r>
        <w:rPr>
          <w:rFonts w:hint="eastAsia"/>
          <w:szCs w:val="24"/>
        </w:rPr>
        <w:t>：</w:t>
      </w:r>
      <w:r w:rsidRPr="001D4B0B">
        <w:rPr>
          <w:szCs w:val="24"/>
        </w:rPr>
        <w:t>DOM 并不只是针对JavaScript 的，很多别的语言也都实现了DOM。</w:t>
      </w:r>
      <w:r>
        <w:rPr>
          <w:rFonts w:hint="eastAsia"/>
          <w:szCs w:val="24"/>
        </w:rPr>
        <w:t>例如：SVG，MathML，SMIL（都是W3C推荐的基于XML标准的DOM）。</w:t>
      </w:r>
    </w:p>
    <w:p w:rsidR="00736D44" w:rsidRDefault="00736D44" w:rsidP="00736D44">
      <w:pPr>
        <w:ind w:firstLine="330"/>
        <w:rPr>
          <w:szCs w:val="24"/>
        </w:rPr>
      </w:pPr>
    </w:p>
    <w:p w:rsidR="00736D44" w:rsidRDefault="00736D44" w:rsidP="00736D44">
      <w:pPr>
        <w:pStyle w:val="2"/>
      </w:pPr>
      <w:r w:rsidRPr="00211C8A">
        <w:rPr>
          <w:rFonts w:hint="eastAsia"/>
        </w:rPr>
        <w:t>BOM</w:t>
      </w:r>
      <w:r>
        <w:rPr>
          <w:rFonts w:hint="eastAsia"/>
        </w:rPr>
        <w:t>（浏览器对象模型：</w:t>
      </w:r>
      <w:r w:rsidRPr="00C92440">
        <w:rPr>
          <w:rFonts w:hint="eastAsia"/>
        </w:rPr>
        <w:t>提供与浏览器交互的方法和接口</w:t>
      </w:r>
      <w:r>
        <w:rPr>
          <w:rFonts w:hint="eastAsia"/>
        </w:rPr>
        <w:t>）</w:t>
      </w:r>
    </w:p>
    <w:p w:rsidR="00736D44" w:rsidRDefault="00736D44" w:rsidP="008C3C35">
      <w:pPr>
        <w:ind w:left="330"/>
        <w:rPr>
          <w:szCs w:val="24"/>
        </w:rPr>
      </w:pPr>
      <w:r>
        <w:rPr>
          <w:rFonts w:hint="eastAsia"/>
          <w:szCs w:val="24"/>
        </w:rPr>
        <w:t>BOM用于控制浏览器显示页面以外的内容。不同的浏览器对其实现都是不同的，故存在兼容性问题。HTML5致力于把很多BOM功能写入正是的规范。</w:t>
      </w:r>
    </w:p>
    <w:p w:rsidR="00736D44" w:rsidRPr="003655F1" w:rsidRDefault="00736D44" w:rsidP="00736D44">
      <w:pPr>
        <w:ind w:firstLine="330"/>
        <w:rPr>
          <w:szCs w:val="24"/>
        </w:rPr>
      </w:pPr>
    </w:p>
    <w:p w:rsidR="00736D44" w:rsidRPr="002269DD" w:rsidRDefault="00736D44" w:rsidP="00736D44">
      <w:pPr>
        <w:pStyle w:val="1"/>
      </w:pPr>
      <w:r w:rsidRPr="002269DD">
        <w:rPr>
          <w:rFonts w:hint="eastAsia"/>
        </w:rPr>
        <w:t>HTML</w:t>
      </w:r>
      <w:r w:rsidRPr="002269DD">
        <w:rPr>
          <w:rFonts w:hint="eastAsia"/>
        </w:rPr>
        <w:t>中使用</w:t>
      </w:r>
      <w:r w:rsidRPr="002269DD">
        <w:rPr>
          <w:rFonts w:hint="eastAsia"/>
        </w:rPr>
        <w:t>JavaScript</w:t>
      </w:r>
    </w:p>
    <w:p w:rsidR="00736D44" w:rsidRDefault="00736D44" w:rsidP="0001144F">
      <w:pPr>
        <w:pStyle w:val="2"/>
        <w:numPr>
          <w:ilvl w:val="0"/>
          <w:numId w:val="18"/>
        </w:numPr>
      </w:pPr>
      <w:r w:rsidRPr="00211C8A">
        <w:rPr>
          <w:rFonts w:hint="eastAsia"/>
        </w:rPr>
        <w:t>HTML</w:t>
      </w:r>
      <w:r w:rsidRPr="00211C8A">
        <w:rPr>
          <w:rFonts w:hint="eastAsia"/>
        </w:rPr>
        <w:t>文档模式</w:t>
      </w:r>
    </w:p>
    <w:p w:rsidR="00736D44" w:rsidRDefault="00736D44" w:rsidP="0001144F">
      <w:pPr>
        <w:ind w:left="330"/>
      </w:pPr>
      <w:r w:rsidRPr="0001144F">
        <w:rPr>
          <w:rFonts w:hint="eastAsia"/>
          <w:color w:val="FF0000"/>
        </w:rPr>
        <w:t>文档模式</w:t>
      </w:r>
      <w:r w:rsidRPr="006E1F4C">
        <w:rPr>
          <w:rFonts w:hint="eastAsia"/>
        </w:rPr>
        <w:t>：主要影响</w:t>
      </w:r>
      <w:r w:rsidRPr="006E1F4C">
        <w:t>CSS</w:t>
      </w:r>
      <w:r w:rsidRPr="006E1F4C">
        <w:rPr>
          <w:rFonts w:hint="eastAsia"/>
        </w:rPr>
        <w:t>内容的呈现，但在某些情况下也会影响到</w:t>
      </w:r>
      <w:r w:rsidRPr="006E1F4C">
        <w:t>JavaScript 的解释执行</w:t>
      </w:r>
      <w:r>
        <w:rPr>
          <w:rFonts w:hint="eastAsia"/>
        </w:rPr>
        <w:t>。</w:t>
      </w:r>
      <w:r w:rsidRPr="0001144F">
        <w:rPr>
          <w:rFonts w:hint="eastAsia"/>
          <w:color w:val="FF0000"/>
        </w:rPr>
        <w:t>主要有三种模式：混杂模式，标准模式和准标准模式。</w:t>
      </w:r>
      <w:r>
        <w:rPr>
          <w:rFonts w:hint="eastAsia"/>
        </w:rPr>
        <w:t>准标准模式又有过渡型和框架集型。</w:t>
      </w:r>
      <w:r w:rsidRPr="006D6F47">
        <w:rPr>
          <w:rFonts w:hint="eastAsia"/>
        </w:rPr>
        <w:t>准标准模式与标准模式非常接近，它们的差异几乎可以忽略不计。</w:t>
      </w:r>
    </w:p>
    <w:p w:rsidR="00736D44" w:rsidRDefault="00736D44" w:rsidP="0001144F">
      <w:pPr>
        <w:pStyle w:val="3"/>
      </w:pPr>
      <w:r w:rsidRPr="006E1F4C">
        <w:rPr>
          <w:rFonts w:hint="eastAsia"/>
        </w:rPr>
        <w:lastRenderedPageBreak/>
        <w:t>标准模式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1144F" w:rsidTr="0001144F">
        <w:tc>
          <w:tcPr>
            <w:tcW w:w="8388" w:type="dxa"/>
          </w:tcPr>
          <w:p w:rsidR="0001144F" w:rsidRPr="0001144F" w:rsidRDefault="0001144F" w:rsidP="0001144F">
            <w:pPr>
              <w:rPr>
                <w:color w:val="4BACC6" w:themeColor="accent5"/>
                <w:szCs w:val="24"/>
              </w:rPr>
            </w:pPr>
            <w:r w:rsidRPr="0001144F">
              <w:rPr>
                <w:color w:val="4BACC6" w:themeColor="accent5"/>
                <w:szCs w:val="24"/>
              </w:rPr>
              <w:t>&lt;!-- HTML 4.01 严格型 --&gt;</w:t>
            </w:r>
          </w:p>
          <w:p w:rsidR="0001144F" w:rsidRPr="0001144F" w:rsidRDefault="0001144F" w:rsidP="0001144F">
            <w:pPr>
              <w:rPr>
                <w:szCs w:val="24"/>
              </w:rPr>
            </w:pPr>
            <w:r w:rsidRPr="0001144F">
              <w:rPr>
                <w:szCs w:val="24"/>
              </w:rPr>
              <w:t>&lt;!DOCTYPE HTML PUBLIC "-//W3C//DTD HTML 4.01//EN"</w:t>
            </w:r>
          </w:p>
          <w:p w:rsidR="0001144F" w:rsidRPr="006E1F4C" w:rsidRDefault="0001144F" w:rsidP="0001144F">
            <w:pPr>
              <w:pStyle w:val="a5"/>
              <w:ind w:left="690"/>
              <w:rPr>
                <w:szCs w:val="24"/>
              </w:rPr>
            </w:pPr>
            <w:r w:rsidRPr="006E1F4C">
              <w:rPr>
                <w:szCs w:val="24"/>
              </w:rPr>
              <w:t>"http://www.w3.org/TR/html4/strict.dtd"&gt;</w:t>
            </w:r>
          </w:p>
          <w:p w:rsidR="0001144F" w:rsidRPr="0001144F" w:rsidRDefault="0001144F" w:rsidP="0001144F">
            <w:pPr>
              <w:rPr>
                <w:color w:val="4BACC6" w:themeColor="accent5"/>
                <w:szCs w:val="24"/>
              </w:rPr>
            </w:pPr>
            <w:r w:rsidRPr="0001144F">
              <w:rPr>
                <w:color w:val="4BACC6" w:themeColor="accent5"/>
                <w:szCs w:val="24"/>
              </w:rPr>
              <w:t>&lt;!-- XHTML 1.0 严格型 --&gt;</w:t>
            </w:r>
          </w:p>
          <w:p w:rsidR="0001144F" w:rsidRPr="0001144F" w:rsidRDefault="0001144F" w:rsidP="0001144F">
            <w:pPr>
              <w:rPr>
                <w:szCs w:val="24"/>
              </w:rPr>
            </w:pPr>
            <w:r w:rsidRPr="0001144F">
              <w:rPr>
                <w:szCs w:val="24"/>
              </w:rPr>
              <w:t>&lt;!DOCTYPE html PUBLIC</w:t>
            </w:r>
            <w:r w:rsidRPr="0001144F">
              <w:rPr>
                <w:rFonts w:hint="eastAsia"/>
                <w:szCs w:val="24"/>
              </w:rPr>
              <w:t xml:space="preserve"> </w:t>
            </w:r>
            <w:r w:rsidRPr="0001144F">
              <w:rPr>
                <w:szCs w:val="24"/>
              </w:rPr>
              <w:t>"-//W3C//DTD XHTML 1.0 Strict//EN"</w:t>
            </w:r>
          </w:p>
          <w:p w:rsidR="0001144F" w:rsidRPr="006E1F4C" w:rsidRDefault="0001144F" w:rsidP="0001144F">
            <w:pPr>
              <w:pStyle w:val="a5"/>
              <w:ind w:left="690"/>
              <w:rPr>
                <w:szCs w:val="24"/>
              </w:rPr>
            </w:pPr>
            <w:r w:rsidRPr="006E1F4C">
              <w:rPr>
                <w:szCs w:val="24"/>
              </w:rPr>
              <w:t>"http://www.w3.org/TR/xhtml1/DTD/xhtml1-strict.dtd"&gt;</w:t>
            </w:r>
          </w:p>
          <w:p w:rsidR="0001144F" w:rsidRPr="0001144F" w:rsidRDefault="0001144F" w:rsidP="0001144F">
            <w:pPr>
              <w:rPr>
                <w:color w:val="4BACC6" w:themeColor="accent5"/>
                <w:szCs w:val="24"/>
              </w:rPr>
            </w:pPr>
            <w:r w:rsidRPr="0001144F">
              <w:rPr>
                <w:color w:val="4BACC6" w:themeColor="accent5"/>
                <w:szCs w:val="24"/>
              </w:rPr>
              <w:t>&lt;!-- HTML 5 --&gt;</w:t>
            </w:r>
          </w:p>
          <w:p w:rsidR="0001144F" w:rsidRDefault="0001144F" w:rsidP="0001144F">
            <w:pPr>
              <w:rPr>
                <w:szCs w:val="24"/>
              </w:rPr>
            </w:pPr>
            <w:r w:rsidRPr="0001144F">
              <w:rPr>
                <w:szCs w:val="24"/>
              </w:rPr>
              <w:t>&lt;!DOCTYPE html&gt;</w:t>
            </w:r>
          </w:p>
        </w:tc>
      </w:tr>
    </w:tbl>
    <w:p w:rsidR="0001144F" w:rsidRPr="0001144F" w:rsidRDefault="0001144F" w:rsidP="0001144F">
      <w:pPr>
        <w:ind w:left="330"/>
        <w:rPr>
          <w:szCs w:val="24"/>
        </w:rPr>
      </w:pPr>
    </w:p>
    <w:p w:rsidR="00736D44" w:rsidRDefault="00736D44" w:rsidP="00790C82">
      <w:pPr>
        <w:pStyle w:val="3"/>
      </w:pPr>
      <w:r>
        <w:rPr>
          <w:rFonts w:hint="eastAsia"/>
        </w:rPr>
        <w:t>准标准模式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90C82" w:rsidTr="00790C82">
        <w:tc>
          <w:tcPr>
            <w:tcW w:w="8388" w:type="dxa"/>
          </w:tcPr>
          <w:p w:rsidR="00790C82" w:rsidRPr="00790C82" w:rsidRDefault="00790C82" w:rsidP="00790C82">
            <w:pPr>
              <w:rPr>
                <w:color w:val="0070C0"/>
              </w:rPr>
            </w:pPr>
            <w:r w:rsidRPr="00790C82">
              <w:rPr>
                <w:color w:val="0070C0"/>
              </w:rPr>
              <w:t>&lt;!-- HTML 4.01 过渡型 --&gt;</w:t>
            </w:r>
          </w:p>
          <w:p w:rsidR="00790C82" w:rsidRPr="00A545E0" w:rsidRDefault="00790C82" w:rsidP="00790C82">
            <w:r w:rsidRPr="00A545E0">
              <w:t>&lt;!DOCTYPE HTML PUBLIC</w:t>
            </w:r>
            <w:r>
              <w:t>"-//W3C//DTD HTML 4.01</w:t>
            </w:r>
            <w:r w:rsidRPr="00A545E0">
              <w:t>Transitional//EN"</w:t>
            </w:r>
          </w:p>
          <w:p w:rsidR="00790C82" w:rsidRPr="00A545E0" w:rsidRDefault="00790C82" w:rsidP="00790C82">
            <w:r w:rsidRPr="00A545E0">
              <w:t>"http://www.w3.org/TR/html4/loose.dtd"&gt;</w:t>
            </w:r>
          </w:p>
          <w:p w:rsidR="00790C82" w:rsidRPr="00790C82" w:rsidRDefault="00790C82" w:rsidP="00790C82">
            <w:pPr>
              <w:rPr>
                <w:color w:val="0070C0"/>
              </w:rPr>
            </w:pPr>
            <w:r w:rsidRPr="00790C82">
              <w:rPr>
                <w:color w:val="0070C0"/>
              </w:rPr>
              <w:t>&lt;!-- HTML 4.01 框架集型 --&gt;</w:t>
            </w:r>
          </w:p>
          <w:p w:rsidR="00790C82" w:rsidRPr="00A545E0" w:rsidRDefault="00790C82" w:rsidP="00790C82">
            <w:r w:rsidRPr="00A545E0">
              <w:t>&lt;!DOCTYPE HTML PUBLIC"-//W3C//DTD HTML 4.01 Frameset//EN"</w:t>
            </w:r>
          </w:p>
          <w:p w:rsidR="00790C82" w:rsidRDefault="00790C82" w:rsidP="00790C82">
            <w:r w:rsidRPr="00A545E0">
              <w:t>"http://www.w3.org/TR/html4/frameset.dtd"&gt;</w:t>
            </w:r>
          </w:p>
          <w:p w:rsidR="00790C82" w:rsidRPr="00A545E0" w:rsidRDefault="00790C82" w:rsidP="00790C82"/>
          <w:p w:rsidR="00790C82" w:rsidRPr="00790C82" w:rsidRDefault="00790C82" w:rsidP="00790C82">
            <w:pPr>
              <w:rPr>
                <w:color w:val="0070C0"/>
              </w:rPr>
            </w:pPr>
            <w:r w:rsidRPr="00790C82">
              <w:rPr>
                <w:color w:val="0070C0"/>
              </w:rPr>
              <w:t>&lt;!-- XHTML 1.0 过渡型 --&gt;</w:t>
            </w:r>
          </w:p>
          <w:p w:rsidR="00790C82" w:rsidRPr="00A545E0" w:rsidRDefault="00790C82" w:rsidP="00790C82">
            <w:r w:rsidRPr="00A545E0">
              <w:t>&lt;!DOCTYPE html PUBLIC"-//W3C//DTD XHTML 1.0 Transitional//EN"</w:t>
            </w:r>
          </w:p>
          <w:p w:rsidR="00790C82" w:rsidRPr="00A545E0" w:rsidRDefault="00790C82" w:rsidP="00790C82">
            <w:r w:rsidRPr="00A545E0">
              <w:t>"http://www.w3.org/TR/xhtml1/DTD/xhtml1-transitional.dtd"&gt;</w:t>
            </w:r>
          </w:p>
          <w:p w:rsidR="00790C82" w:rsidRPr="00790C82" w:rsidRDefault="00790C82" w:rsidP="00790C82">
            <w:pPr>
              <w:rPr>
                <w:color w:val="0070C0"/>
              </w:rPr>
            </w:pPr>
            <w:r w:rsidRPr="00790C82">
              <w:rPr>
                <w:color w:val="0070C0"/>
              </w:rPr>
              <w:t>&lt;!-- XHTML 1.0 框架集型 --&gt;</w:t>
            </w:r>
          </w:p>
          <w:p w:rsidR="00790C82" w:rsidRPr="00A545E0" w:rsidRDefault="00790C82" w:rsidP="00790C82">
            <w:r w:rsidRPr="00A545E0">
              <w:t>&lt;!DOCTYPE html PUBLIC"-//W3C//DTD XHTML 1.0 Frameset//EN"</w:t>
            </w:r>
          </w:p>
          <w:p w:rsidR="00790C82" w:rsidRDefault="00790C82" w:rsidP="00790C82">
            <w:r w:rsidRPr="00A545E0">
              <w:t>"http://www.w3.org/TR/xhtml1/DTD/xhtml1-frameset.dtd"&gt;</w:t>
            </w:r>
          </w:p>
          <w:p w:rsidR="00790C82" w:rsidRDefault="00790C82" w:rsidP="00790C82"/>
        </w:tc>
      </w:tr>
    </w:tbl>
    <w:p w:rsidR="00790C82" w:rsidRPr="00790C82" w:rsidRDefault="00790C82" w:rsidP="00790C82">
      <w:pPr>
        <w:ind w:left="360"/>
      </w:pPr>
    </w:p>
    <w:p w:rsidR="00736D44" w:rsidRDefault="00960A0A" w:rsidP="00960A0A">
      <w:pPr>
        <w:pStyle w:val="3"/>
      </w:pPr>
      <w:r>
        <w:rPr>
          <w:rFonts w:hint="eastAsia"/>
        </w:rPr>
        <w:t>混杂模式</w:t>
      </w:r>
    </w:p>
    <w:p w:rsidR="00736D44" w:rsidRDefault="00960A0A" w:rsidP="00960A0A">
      <w:pPr>
        <w:ind w:firstLine="360"/>
        <w:rPr>
          <w:szCs w:val="24"/>
        </w:rPr>
      </w:pPr>
      <w:r w:rsidRPr="00960A0A">
        <w:rPr>
          <w:rFonts w:hint="eastAsia"/>
          <w:szCs w:val="24"/>
        </w:rPr>
        <w:t>混杂模式</w:t>
      </w:r>
      <w:r w:rsidR="00736D44" w:rsidRPr="00960A0A">
        <w:rPr>
          <w:rFonts w:hint="eastAsia"/>
          <w:szCs w:val="24"/>
        </w:rPr>
        <w:t>：文档开始处如果没有发现文档类型声明，则默认是混杂模式。</w:t>
      </w:r>
    </w:p>
    <w:p w:rsidR="00960A0A" w:rsidRPr="00960A0A" w:rsidRDefault="00960A0A" w:rsidP="00960A0A">
      <w:pPr>
        <w:ind w:firstLine="360"/>
        <w:rPr>
          <w:szCs w:val="24"/>
        </w:rPr>
      </w:pPr>
    </w:p>
    <w:p w:rsidR="00736D44" w:rsidRDefault="00736D44" w:rsidP="00736D44">
      <w:pPr>
        <w:pStyle w:val="2"/>
      </w:pPr>
      <w:r w:rsidRPr="00211C8A">
        <w:rPr>
          <w:rFonts w:hint="eastAsia"/>
        </w:rPr>
        <w:lastRenderedPageBreak/>
        <w:t>JavaScript</w:t>
      </w:r>
      <w:r w:rsidRPr="00211C8A">
        <w:rPr>
          <w:rFonts w:hint="eastAsia"/>
        </w:rPr>
        <w:t>导入方式</w:t>
      </w:r>
    </w:p>
    <w:p w:rsidR="00124460" w:rsidRPr="00124460" w:rsidRDefault="00124460" w:rsidP="00124460"/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60677" w:rsidTr="00260677">
        <w:tc>
          <w:tcPr>
            <w:tcW w:w="8388" w:type="dxa"/>
          </w:tcPr>
          <w:p w:rsidR="00260677" w:rsidRDefault="00260677" w:rsidP="0026067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1. js代码写入事件：</w:t>
            </w:r>
            <w:r w:rsidRPr="00B428C4">
              <w:rPr>
                <w:szCs w:val="24"/>
              </w:rPr>
              <w:t>&lt;input type="button" name="</w:t>
            </w:r>
            <w:r>
              <w:rPr>
                <w:rFonts w:hint="eastAsia"/>
                <w:szCs w:val="24"/>
              </w:rPr>
              <w:t>test</w:t>
            </w:r>
            <w:r w:rsidRPr="00B428C4">
              <w:rPr>
                <w:szCs w:val="24"/>
              </w:rPr>
              <w:t xml:space="preserve"> " value="确定" onclick="document.write('hello world')"/&gt;</w:t>
            </w:r>
          </w:p>
          <w:p w:rsidR="00260677" w:rsidRDefault="00260677" w:rsidP="0026067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2. &lt;head&gt;中添加script元素：</w:t>
            </w:r>
            <w:r w:rsidRPr="00B85695">
              <w:rPr>
                <w:szCs w:val="24"/>
              </w:rPr>
              <w:t>&lt;script type="text/javascript"&gt;&lt;/script&gt;</w:t>
            </w:r>
          </w:p>
          <w:p w:rsidR="00260677" w:rsidRPr="00B428C4" w:rsidRDefault="00260677" w:rsidP="0026067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3. </w:t>
            </w:r>
            <w:r>
              <w:rPr>
                <w:rFonts w:hint="eastAsia"/>
              </w:rPr>
              <w:t>导入外部js文件：</w:t>
            </w:r>
            <w:r w:rsidRPr="00C37A54">
              <w:rPr>
                <w:szCs w:val="24"/>
              </w:rPr>
              <w:t>&lt;script type="text/javascript" src="</w:t>
            </w:r>
            <w:r>
              <w:rPr>
                <w:szCs w:val="24"/>
              </w:rPr>
              <w:t>test</w:t>
            </w:r>
            <w:r w:rsidRPr="00C37A54">
              <w:rPr>
                <w:szCs w:val="24"/>
              </w:rPr>
              <w:t>.js"&gt;&lt;/script&gt;</w:t>
            </w:r>
          </w:p>
          <w:p w:rsidR="00260677" w:rsidRDefault="00260677" w:rsidP="00260677">
            <w:r w:rsidRPr="00D32AFE">
              <w:rPr>
                <w:rFonts w:hint="eastAsia"/>
                <w:color w:val="FF0000"/>
                <w:szCs w:val="24"/>
              </w:rPr>
              <w:t>注意</w:t>
            </w:r>
            <w:r>
              <w:rPr>
                <w:rFonts w:hint="eastAsia"/>
                <w:color w:val="FF0000"/>
                <w:szCs w:val="24"/>
              </w:rPr>
              <w:t>：一般使用导入外部js方式，它具有可维护性，可缓存的特点。</w:t>
            </w:r>
          </w:p>
        </w:tc>
      </w:tr>
    </w:tbl>
    <w:p w:rsidR="00736D44" w:rsidRPr="00D32AFE" w:rsidRDefault="00736D44" w:rsidP="00736D44">
      <w:pPr>
        <w:rPr>
          <w:color w:val="FF0000"/>
          <w:szCs w:val="24"/>
        </w:rPr>
      </w:pPr>
    </w:p>
    <w:p w:rsidR="00736D44" w:rsidRDefault="00736D44" w:rsidP="00736D44">
      <w:pPr>
        <w:pStyle w:val="2"/>
      </w:pPr>
      <w:r w:rsidRPr="00211C8A">
        <w:rPr>
          <w:rFonts w:hint="eastAsia"/>
        </w:rPr>
        <w:t>&lt;script&gt;</w:t>
      </w:r>
      <w:r w:rsidRPr="00211C8A">
        <w:rPr>
          <w:rFonts w:hint="eastAsia"/>
        </w:rPr>
        <w:t>元素及其属性</w:t>
      </w:r>
    </w:p>
    <w:p w:rsidR="00736D44" w:rsidRDefault="00736D44" w:rsidP="0075544C">
      <w:pPr>
        <w:ind w:firstLine="360"/>
      </w:pPr>
      <w:r w:rsidRPr="003E1D13">
        <w:t xml:space="preserve">HTML 4.01 为&lt;script&gt;定义了下列6 </w:t>
      </w:r>
      <w:r w:rsidR="00584638">
        <w:t>个属性</w:t>
      </w:r>
      <w:r w:rsidR="00584638">
        <w:rPr>
          <w:rFonts w:hint="eastAsia"/>
        </w:rPr>
        <w:t>：</w:t>
      </w:r>
    </w:p>
    <w:p w:rsidR="00584638" w:rsidRPr="00584638" w:rsidRDefault="00584638" w:rsidP="00584638">
      <w:pPr>
        <w:pStyle w:val="a5"/>
        <w:numPr>
          <w:ilvl w:val="0"/>
          <w:numId w:val="19"/>
        </w:numPr>
        <w:rPr>
          <w:rFonts w:cs="微软雅黑"/>
        </w:rPr>
      </w:pPr>
      <w:r w:rsidRPr="00584638">
        <w:rPr>
          <w:rFonts w:cs="微软雅黑"/>
        </w:rPr>
        <w:t>async：可选。表示应该立即下载脚本，但不应妨碍页面中的其他操作，比如下载其他资源或等待加载其他脚本。只对外部脚本文件有效。</w:t>
      </w:r>
    </w:p>
    <w:p w:rsidR="00584638" w:rsidRPr="00584638" w:rsidRDefault="00584638" w:rsidP="00584638">
      <w:pPr>
        <w:pStyle w:val="a5"/>
        <w:numPr>
          <w:ilvl w:val="0"/>
          <w:numId w:val="19"/>
        </w:numPr>
        <w:rPr>
          <w:rFonts w:cs="微软雅黑"/>
        </w:rPr>
      </w:pPr>
      <w:r w:rsidRPr="00584638">
        <w:rPr>
          <w:rFonts w:cs="微软雅黑"/>
        </w:rPr>
        <w:t>charset：可选。表示通过src 属性指定的代码的字符集。由于大多数浏览器会忽略它的值，因此这个属性很少有人用。</w:t>
      </w:r>
    </w:p>
    <w:p w:rsidR="00584638" w:rsidRPr="00584638" w:rsidRDefault="00584638" w:rsidP="00584638">
      <w:pPr>
        <w:pStyle w:val="a5"/>
        <w:numPr>
          <w:ilvl w:val="0"/>
          <w:numId w:val="19"/>
        </w:numPr>
        <w:rPr>
          <w:rFonts w:cs="微软雅黑"/>
        </w:rPr>
      </w:pPr>
      <w:r w:rsidRPr="00584638">
        <w:rPr>
          <w:rFonts w:cs="微软雅黑"/>
        </w:rPr>
        <w:t>defer：可选。表示脚本可以延迟到文档完全被解析和显示之后再执行&lt;/html&gt;。只对外部脚本文件有效。IE7 及更早版本对嵌入脚本也支持这个属性。</w:t>
      </w:r>
    </w:p>
    <w:p w:rsidR="00584638" w:rsidRPr="00584638" w:rsidRDefault="00584638" w:rsidP="00584638">
      <w:pPr>
        <w:pStyle w:val="a5"/>
        <w:numPr>
          <w:ilvl w:val="0"/>
          <w:numId w:val="19"/>
        </w:numPr>
        <w:rPr>
          <w:rFonts w:cs="微软雅黑"/>
        </w:rPr>
      </w:pPr>
      <w:r w:rsidRPr="00584638">
        <w:rPr>
          <w:rFonts w:cs="微软雅黑"/>
        </w:rPr>
        <w:t>language：已废弃。原来用于表示编写代码使用的脚本语言（如JavaScript、JavaScript1.2或VBScript）。大多数浏览器会忽略这个属性，因此也没有必要再用了。</w:t>
      </w:r>
    </w:p>
    <w:p w:rsidR="00584638" w:rsidRPr="00584638" w:rsidRDefault="00584638" w:rsidP="00584638">
      <w:pPr>
        <w:pStyle w:val="a5"/>
        <w:numPr>
          <w:ilvl w:val="0"/>
          <w:numId w:val="19"/>
        </w:numPr>
        <w:rPr>
          <w:rFonts w:cs="微软雅黑"/>
        </w:rPr>
      </w:pPr>
      <w:r w:rsidRPr="00584638">
        <w:rPr>
          <w:rFonts w:cs="微软雅黑"/>
        </w:rPr>
        <w:t>src：可选。表示包含要执行代码的外部文件。</w:t>
      </w:r>
    </w:p>
    <w:p w:rsidR="00584638" w:rsidRPr="003E1D13" w:rsidRDefault="00584638" w:rsidP="00584638">
      <w:pPr>
        <w:pStyle w:val="a5"/>
        <w:numPr>
          <w:ilvl w:val="0"/>
          <w:numId w:val="19"/>
        </w:numPr>
      </w:pPr>
      <w:r w:rsidRPr="00584638">
        <w:rPr>
          <w:rFonts w:cs="微软雅黑"/>
        </w:rPr>
        <w:t>type：可选。可以看成是language 的替代属性；表示编写代码使用的脚本语言的内容类型（也称为MIME 类型）。虽text/javascript,text/</w:t>
      </w:r>
      <w:r w:rsidR="000C01A0">
        <w:rPr>
          <w:rFonts w:cs="微软雅黑"/>
        </w:rPr>
        <w:br/>
      </w:r>
      <w:bookmarkStart w:id="0" w:name="_GoBack"/>
      <w:bookmarkEnd w:id="0"/>
      <w:r w:rsidRPr="00584638">
        <w:rPr>
          <w:rFonts w:cs="微软雅黑"/>
        </w:rPr>
        <w:t>ecmascript 都已经不被推荐使用，但人们一直以来使用的都还是text/javascript。实际上，服务器在传送JavaScript 文件时使用的MIME 类型通常是application/x–javascript，但在type 中设置这个值却可能导致脚本被忽略。另外，在非IE浏览器中还可以使用以下值：application/javascript 和application/ecmascript。考虑到约定俗成和最</w:t>
      </w:r>
      <w:r w:rsidRPr="00584638">
        <w:rPr>
          <w:rFonts w:cs="微软雅黑"/>
        </w:rPr>
        <w:lastRenderedPageBreak/>
        <w:t>大限度的浏览器兼容性，目前type 属性的值是text/javascript。不过，这个属性并不是必需的，</w:t>
      </w:r>
      <w:r w:rsidRPr="006370D7">
        <w:rPr>
          <w:rFonts w:cs="微软雅黑"/>
          <w:color w:val="FF0000"/>
        </w:rPr>
        <w:t>如果没有指定这个属性，默认值text/javascript</w:t>
      </w:r>
      <w:r w:rsidRPr="00584638">
        <w:rPr>
          <w:rFonts w:cs="微软雅黑"/>
        </w:rPr>
        <w:t>。</w:t>
      </w:r>
    </w:p>
    <w:p w:rsidR="00736D44" w:rsidRPr="003E1D13" w:rsidRDefault="00736D44" w:rsidP="00736D44"/>
    <w:p w:rsidR="00736D44" w:rsidRPr="009F625F" w:rsidRDefault="00736D44" w:rsidP="009F625F">
      <w:pPr>
        <w:ind w:left="360"/>
        <w:rPr>
          <w:color w:val="00B050"/>
        </w:rPr>
      </w:pPr>
      <w:r w:rsidRPr="006370D7">
        <w:rPr>
          <w:rFonts w:hint="eastAsia"/>
          <w:color w:val="FF0000"/>
        </w:rPr>
        <w:t>注意</w:t>
      </w:r>
      <w:r>
        <w:rPr>
          <w:rFonts w:hint="eastAsia"/>
          <w:color w:val="00B050"/>
        </w:rPr>
        <w:t>：</w:t>
      </w:r>
      <w:r w:rsidRPr="00E14E25">
        <w:rPr>
          <w:rFonts w:hint="eastAsia"/>
        </w:rPr>
        <w:t>在使用</w:t>
      </w:r>
      <w:r w:rsidRPr="00E14E25">
        <w:t>&lt;script&gt;嵌入JavaScript 代码时，记住不要在代码中的任何地方出现"&lt;/script&gt;"字符串。</w:t>
      </w:r>
      <w:r w:rsidRPr="00E14E25">
        <w:rPr>
          <w:rFonts w:hint="eastAsia"/>
        </w:rPr>
        <w:t>可以通过</w:t>
      </w:r>
      <w:r w:rsidRPr="00E14E25">
        <w:t>"&lt;\/script&gt;"</w:t>
      </w:r>
      <w:r w:rsidRPr="00E14E25">
        <w:rPr>
          <w:rFonts w:hint="eastAsia"/>
        </w:rPr>
        <w:t>解决。</w:t>
      </w:r>
    </w:p>
    <w:p w:rsidR="00864FCD" w:rsidRDefault="00736D44" w:rsidP="003D64CE">
      <w:pPr>
        <w:ind w:left="360"/>
      </w:pPr>
      <w:r w:rsidRPr="009F625F">
        <w:rPr>
          <w:color w:val="FF0000"/>
        </w:rPr>
        <w:t>XHTML 文档</w:t>
      </w:r>
      <w:r w:rsidR="00864FCD" w:rsidRPr="009F625F">
        <w:rPr>
          <w:rFonts w:hint="eastAsia"/>
          <w:color w:val="FF0000"/>
        </w:rPr>
        <w:t>中</w:t>
      </w:r>
      <w:r w:rsidRPr="009F625F">
        <w:rPr>
          <w:rFonts w:hint="eastAsia"/>
          <w:color w:val="FF0000"/>
        </w:rPr>
        <w:t>使用</w:t>
      </w:r>
      <w:r>
        <w:rPr>
          <w:rFonts w:hint="eastAsia"/>
        </w:rPr>
        <w:t>：</w:t>
      </w:r>
      <w:r w:rsidRPr="007C31FE">
        <w:t>&lt;script type="text/javascript" src="example.js" /&gt;</w:t>
      </w:r>
      <w:r>
        <w:rPr>
          <w:rFonts w:hint="eastAsia"/>
        </w:rPr>
        <w:t>方式引入。但是不符合HTML规范，可以使用通用的方式：</w:t>
      </w:r>
    </w:p>
    <w:p w:rsidR="00736D44" w:rsidRDefault="00864FCD" w:rsidP="003D64CE">
      <w:pPr>
        <w:ind w:left="360"/>
      </w:pPr>
      <w:r>
        <w:t>&lt;script type="text/javascript"</w:t>
      </w:r>
      <w:r>
        <w:rPr>
          <w:rFonts w:hint="eastAsia"/>
        </w:rPr>
        <w:t xml:space="preserve"> </w:t>
      </w:r>
      <w:r w:rsidR="00736D44" w:rsidRPr="007C31FE">
        <w:t>src="http://www.somewhere.com/afile.js"&gt;&lt;/script&gt;</w:t>
      </w:r>
    </w:p>
    <w:p w:rsidR="00736D44" w:rsidRPr="00E14E25" w:rsidRDefault="00736D44" w:rsidP="009F625F">
      <w:pPr>
        <w:ind w:firstLine="360"/>
      </w:pPr>
      <w:r w:rsidRPr="00E14E25">
        <w:rPr>
          <w:rFonts w:hint="eastAsia"/>
        </w:rPr>
        <w:t>带有</w:t>
      </w:r>
      <w:r w:rsidRPr="00E14E25">
        <w:t>src 属性的&lt;script&gt;元素不应该在其&lt;script&gt;和&lt;/script&gt;标签之间再</w:t>
      </w:r>
    </w:p>
    <w:p w:rsidR="00736D44" w:rsidRDefault="00736D44" w:rsidP="009F625F">
      <w:pPr>
        <w:ind w:left="360"/>
      </w:pPr>
      <w:r w:rsidRPr="00E14E25">
        <w:rPr>
          <w:rFonts w:hint="eastAsia"/>
        </w:rPr>
        <w:t>包含额外的</w:t>
      </w:r>
      <w:r w:rsidRPr="00E14E25">
        <w:t>JavaScript 代码。如果包含了嵌入的代码，</w:t>
      </w:r>
      <w:r w:rsidRPr="009F625F">
        <w:rPr>
          <w:color w:val="FF0000"/>
        </w:rPr>
        <w:t>则只会下载并执行外部脚本文件，嵌入的代码</w:t>
      </w:r>
      <w:r w:rsidRPr="009F625F">
        <w:rPr>
          <w:rFonts w:hint="eastAsia"/>
          <w:color w:val="FF0000"/>
        </w:rPr>
        <w:t>会被忽略</w:t>
      </w:r>
      <w:r w:rsidRPr="00E14E25">
        <w:rPr>
          <w:rFonts w:hint="eastAsia"/>
        </w:rPr>
        <w:t>。</w:t>
      </w:r>
    </w:p>
    <w:p w:rsidR="00736D44" w:rsidRDefault="00736D44" w:rsidP="009F625F">
      <w:pPr>
        <w:ind w:left="360"/>
      </w:pPr>
      <w:r>
        <w:rPr>
          <w:rFonts w:hint="eastAsia"/>
        </w:rPr>
        <w:t>head中引入的CSS和JavaScript文件过多时候，</w:t>
      </w:r>
      <w:r w:rsidRPr="009F625F">
        <w:rPr>
          <w:rFonts w:hint="eastAsia"/>
          <w:color w:val="FF0000"/>
        </w:rPr>
        <w:t>页面加载和解析是按顺序执行</w:t>
      </w:r>
      <w:r>
        <w:rPr>
          <w:rFonts w:hint="eastAsia"/>
        </w:rPr>
        <w:t>，</w:t>
      </w:r>
      <w:r w:rsidRPr="00787CA5">
        <w:rPr>
          <w:rFonts w:hint="eastAsia"/>
        </w:rPr>
        <w:t>无疑会导致浏览器在呈现页面时出现明显的延迟，而延迟期间的浏览器窗口中将是一片空白</w:t>
      </w:r>
      <w:r w:rsidR="009F625F">
        <w:rPr>
          <w:rFonts w:hint="eastAsia"/>
        </w:rPr>
        <w:t>。为了解决这个问题，将引入</w:t>
      </w:r>
      <w:r>
        <w:rPr>
          <w:rFonts w:hint="eastAsia"/>
        </w:rPr>
        <w:t>JavaScript放在body标签中。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F625F" w:rsidTr="009F625F">
        <w:tc>
          <w:tcPr>
            <w:tcW w:w="8388" w:type="dxa"/>
          </w:tcPr>
          <w:p w:rsidR="009F625F" w:rsidRPr="00787CA5" w:rsidRDefault="009F625F" w:rsidP="009F625F">
            <w:r w:rsidRPr="00787CA5">
              <w:t>&lt;body&gt;</w:t>
            </w:r>
          </w:p>
          <w:p w:rsidR="009F625F" w:rsidRPr="00787CA5" w:rsidRDefault="009F625F" w:rsidP="009F625F">
            <w:r w:rsidRPr="00787CA5">
              <w:t>&lt;!-- 这里放内容 --&gt;</w:t>
            </w:r>
          </w:p>
          <w:p w:rsidR="009F625F" w:rsidRPr="00787CA5" w:rsidRDefault="009F625F" w:rsidP="009F625F">
            <w:r>
              <w:rPr>
                <w:rFonts w:hint="eastAsia"/>
              </w:rPr>
              <w:t xml:space="preserve">    </w:t>
            </w:r>
            <w:r w:rsidRPr="00787CA5">
              <w:t>&lt;script type="text/javascript" src="example1.js"&gt;&lt;/script&gt;</w:t>
            </w:r>
          </w:p>
          <w:p w:rsidR="009F625F" w:rsidRPr="00787CA5" w:rsidRDefault="009F625F" w:rsidP="009F625F">
            <w:r>
              <w:rPr>
                <w:rFonts w:hint="eastAsia"/>
              </w:rPr>
              <w:t xml:space="preserve">    </w:t>
            </w:r>
            <w:r w:rsidRPr="00787CA5">
              <w:t>&lt;script type="text/javascript" src="example2.js"&gt;&lt;/script&gt;</w:t>
            </w:r>
          </w:p>
          <w:p w:rsidR="009F625F" w:rsidRDefault="009F625F" w:rsidP="009F625F">
            <w:r w:rsidRPr="00787CA5">
              <w:t>&lt;/body&gt;</w:t>
            </w:r>
          </w:p>
        </w:tc>
      </w:tr>
    </w:tbl>
    <w:p w:rsidR="00AB0500" w:rsidRDefault="00AB0500" w:rsidP="00AB0500">
      <w:pPr>
        <w:ind w:left="270"/>
      </w:pPr>
      <w:r>
        <w:rPr>
          <w:rFonts w:hint="eastAsia"/>
        </w:rPr>
        <w:t>XHTML中</w:t>
      </w:r>
      <w:r w:rsidRPr="005300E9">
        <w:rPr>
          <w:rFonts w:hint="eastAsia"/>
        </w:rPr>
        <w:t>嵌入</w:t>
      </w:r>
      <w:r w:rsidRPr="005300E9">
        <w:t>JavaScript 代码时</w:t>
      </w:r>
      <w:r>
        <w:rPr>
          <w:rFonts w:hint="eastAsia"/>
        </w:rPr>
        <w:t>，</w:t>
      </w:r>
      <w:r w:rsidRPr="005300E9">
        <w:t>XHTML是将HTML 作为XML 的应用而重新定义的一个标准。</w:t>
      </w:r>
      <w:r>
        <w:rPr>
          <w:rFonts w:hint="eastAsia"/>
        </w:rPr>
        <w:t>不支持&gt;,&lt;等符号。使用内嵌JavaScript代码时候，应该：</w:t>
      </w:r>
    </w:p>
    <w:tbl>
      <w:tblPr>
        <w:tblStyle w:val="a9"/>
        <w:tblW w:w="0" w:type="auto"/>
        <w:tblInd w:w="378" w:type="dxa"/>
        <w:tblLook w:val="04A0" w:firstRow="1" w:lastRow="0" w:firstColumn="1" w:lastColumn="0" w:noHBand="0" w:noVBand="1"/>
      </w:tblPr>
      <w:tblGrid>
        <w:gridCol w:w="8478"/>
      </w:tblGrid>
      <w:tr w:rsidR="00AB0500" w:rsidTr="00AB0500">
        <w:tc>
          <w:tcPr>
            <w:tcW w:w="8478" w:type="dxa"/>
          </w:tcPr>
          <w:p w:rsidR="00AB0500" w:rsidRPr="00AB0500" w:rsidRDefault="00AB0500" w:rsidP="00AB0500">
            <w:pPr>
              <w:rPr>
                <w:color w:val="C00000"/>
              </w:rPr>
            </w:pPr>
            <w:r w:rsidRPr="005B059B">
              <w:rPr>
                <w:rFonts w:hint="eastAsia"/>
                <w:color w:val="C00000"/>
              </w:rPr>
              <w:t>对于其他类型HTML页面中应该注释掉&lt;!CDATA[    ]]&gt;</w:t>
            </w:r>
          </w:p>
          <w:p w:rsidR="00AB0500" w:rsidRDefault="00AB0500" w:rsidP="00AB0500">
            <w:r w:rsidRPr="005300E9">
              <w:t>&lt;script type="text/javascript"&gt;&lt;![CDATA[</w:t>
            </w:r>
          </w:p>
          <w:p w:rsidR="00AB0500" w:rsidRPr="005300E9" w:rsidRDefault="00AB0500" w:rsidP="00AB0500"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AB0500" w:rsidRDefault="00AB0500" w:rsidP="00AB0500">
            <w:r w:rsidRPr="005300E9">
              <w:t>]]&gt;&lt;/script&gt;</w:t>
            </w:r>
          </w:p>
          <w:p w:rsidR="00AB0500" w:rsidRDefault="00AB0500" w:rsidP="00AB0500"/>
        </w:tc>
      </w:tr>
    </w:tbl>
    <w:p w:rsidR="00864FCD" w:rsidRDefault="00864FCD" w:rsidP="00736D44"/>
    <w:p w:rsidR="00736D44" w:rsidRPr="005B059B" w:rsidRDefault="00736D44" w:rsidP="00736D44">
      <w:pPr>
        <w:ind w:firstLine="330"/>
        <w:rPr>
          <w:color w:val="C00000"/>
          <w:szCs w:val="24"/>
        </w:rPr>
      </w:pPr>
    </w:p>
    <w:p w:rsidR="00736D44" w:rsidRDefault="00736D44" w:rsidP="00736D44">
      <w:pPr>
        <w:pStyle w:val="2"/>
      </w:pPr>
      <w:r w:rsidRPr="00211C8A">
        <w:rPr>
          <w:rFonts w:hint="eastAsia"/>
        </w:rPr>
        <w:lastRenderedPageBreak/>
        <w:t>&lt;noscript&gt;</w:t>
      </w:r>
      <w:r w:rsidRPr="00211C8A">
        <w:rPr>
          <w:rFonts w:hint="eastAsia"/>
        </w:rPr>
        <w:t>元素的使用</w:t>
      </w:r>
    </w:p>
    <w:p w:rsidR="00736D44" w:rsidRDefault="00736D44" w:rsidP="007A4F4E">
      <w:pPr>
        <w:ind w:left="330"/>
        <w:rPr>
          <w:color w:val="C00000"/>
          <w:szCs w:val="24"/>
        </w:rPr>
      </w:pPr>
      <w:r w:rsidRPr="00F942E8">
        <w:rPr>
          <w:color w:val="C00000"/>
          <w:szCs w:val="24"/>
        </w:rPr>
        <w:t>Noscript</w:t>
      </w:r>
      <w:r w:rsidRPr="00F942E8">
        <w:rPr>
          <w:rFonts w:hint="eastAsia"/>
          <w:color w:val="C00000"/>
          <w:szCs w:val="24"/>
        </w:rPr>
        <w:t>中的内容会在不支持</w:t>
      </w:r>
      <w:r w:rsidRPr="00F942E8">
        <w:rPr>
          <w:color w:val="C00000"/>
          <w:szCs w:val="24"/>
        </w:rPr>
        <w:t>JavaScript 的浏览器</w:t>
      </w:r>
      <w:r w:rsidRPr="00F942E8">
        <w:rPr>
          <w:rFonts w:hint="eastAsia"/>
          <w:color w:val="C00000"/>
          <w:szCs w:val="24"/>
        </w:rPr>
        <w:t>或者</w:t>
      </w:r>
      <w:r w:rsidRPr="00F942E8">
        <w:rPr>
          <w:color w:val="C00000"/>
          <w:szCs w:val="24"/>
        </w:rPr>
        <w:t>浏览器支持脚本，但脚本被禁用</w:t>
      </w:r>
      <w:r w:rsidRPr="00F942E8">
        <w:rPr>
          <w:rFonts w:hint="eastAsia"/>
          <w:color w:val="C00000"/>
          <w:szCs w:val="24"/>
        </w:rPr>
        <w:t>的情况</w:t>
      </w:r>
      <w:r w:rsidRPr="00F942E8">
        <w:rPr>
          <w:color w:val="C00000"/>
          <w:szCs w:val="24"/>
        </w:rPr>
        <w:t>中</w:t>
      </w:r>
      <w:r w:rsidRPr="00F942E8">
        <w:rPr>
          <w:rFonts w:hint="eastAsia"/>
          <w:color w:val="C00000"/>
          <w:szCs w:val="24"/>
        </w:rPr>
        <w:t>显示。</w:t>
      </w:r>
    </w:p>
    <w:tbl>
      <w:tblPr>
        <w:tblStyle w:val="a9"/>
        <w:tblW w:w="0" w:type="auto"/>
        <w:tblInd w:w="378" w:type="dxa"/>
        <w:tblLook w:val="04A0" w:firstRow="1" w:lastRow="0" w:firstColumn="1" w:lastColumn="0" w:noHBand="0" w:noVBand="1"/>
      </w:tblPr>
      <w:tblGrid>
        <w:gridCol w:w="8478"/>
      </w:tblGrid>
      <w:tr w:rsidR="007A4F4E" w:rsidTr="007A4F4E">
        <w:tc>
          <w:tcPr>
            <w:tcW w:w="8478" w:type="dxa"/>
          </w:tcPr>
          <w:p w:rsidR="007A4F4E" w:rsidRPr="007A4F4E" w:rsidRDefault="007A4F4E" w:rsidP="007A4F4E">
            <w:r w:rsidRPr="007A4F4E">
              <w:t>&lt;body&gt;</w:t>
            </w:r>
          </w:p>
          <w:p w:rsidR="007A4F4E" w:rsidRPr="007A4F4E" w:rsidRDefault="007A4F4E" w:rsidP="007A4F4E">
            <w:r w:rsidRPr="007A4F4E">
              <w:t xml:space="preserve">    &lt;noscript&gt;</w:t>
            </w:r>
          </w:p>
          <w:p w:rsidR="007A4F4E" w:rsidRPr="007A4F4E" w:rsidRDefault="007A4F4E" w:rsidP="007A4F4E">
            <w:r w:rsidRPr="007A4F4E">
              <w:t xml:space="preserve">        &lt;p&gt;本页面需要浏览器支持（启用）JavaScript。&lt;/p&gt;</w:t>
            </w:r>
          </w:p>
          <w:p w:rsidR="007A4F4E" w:rsidRPr="007A4F4E" w:rsidRDefault="007A4F4E" w:rsidP="007A4F4E">
            <w:r w:rsidRPr="007A4F4E">
              <w:t xml:space="preserve">    &lt;/noscript&gt;</w:t>
            </w:r>
          </w:p>
          <w:p w:rsidR="007A4F4E" w:rsidRPr="007A4F4E" w:rsidRDefault="007A4F4E" w:rsidP="007A4F4E">
            <w:r w:rsidRPr="007A4F4E">
              <w:t>&lt;/body&gt;</w:t>
            </w:r>
          </w:p>
        </w:tc>
      </w:tr>
    </w:tbl>
    <w:p w:rsidR="00736D44" w:rsidRDefault="00736D44" w:rsidP="007A4F4E">
      <w:pPr>
        <w:rPr>
          <w:rFonts w:cs="微软雅黑"/>
          <w:szCs w:val="24"/>
        </w:rPr>
      </w:pPr>
    </w:p>
    <w:p w:rsidR="00736D44" w:rsidRDefault="00736D44" w:rsidP="00736D44">
      <w:pPr>
        <w:pStyle w:val="1"/>
      </w:pPr>
      <w:r>
        <w:rPr>
          <w:rFonts w:hint="eastAsia"/>
        </w:rPr>
        <w:t>项目中引入</w:t>
      </w:r>
      <w:r>
        <w:rPr>
          <w:rFonts w:hint="eastAsia"/>
        </w:rPr>
        <w:t>javaScript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87083B" w:rsidTr="0087083B">
        <w:tc>
          <w:tcPr>
            <w:tcW w:w="8856" w:type="dxa"/>
          </w:tcPr>
          <w:p w:rsidR="008925C9" w:rsidRDefault="008925C9" w:rsidP="008925C9">
            <w:r w:rsidRPr="00256846">
              <w:t>&lt;body&gt;</w:t>
            </w:r>
          </w:p>
          <w:p w:rsidR="008925C9" w:rsidRPr="00256846" w:rsidRDefault="008925C9" w:rsidP="008925C9">
            <w:r>
              <w:rPr>
                <w:rFonts w:hint="eastAsia"/>
              </w:rPr>
              <w:t xml:space="preserve">    </w:t>
            </w:r>
            <w:r>
              <w:t>……</w:t>
            </w:r>
          </w:p>
          <w:p w:rsidR="008925C9" w:rsidRPr="00256846" w:rsidRDefault="008925C9" w:rsidP="008925C9">
            <w:r w:rsidRPr="00256846">
              <w:t xml:space="preserve">    &lt;script type="text/javascri</w:t>
            </w:r>
            <w:r>
              <w:t xml:space="preserve">pt" src="example.js"&gt;&lt;/script&gt;  </w:t>
            </w:r>
          </w:p>
          <w:p w:rsidR="0087083B" w:rsidRDefault="008925C9" w:rsidP="008925C9">
            <w:r w:rsidRPr="00256846">
              <w:t>&lt;/body&gt;</w:t>
            </w:r>
          </w:p>
        </w:tc>
      </w:tr>
    </w:tbl>
    <w:p w:rsidR="00736D44" w:rsidRPr="002269DD" w:rsidRDefault="00736D44" w:rsidP="00736D44">
      <w:pPr>
        <w:rPr>
          <w:sz w:val="32"/>
          <w:szCs w:val="32"/>
        </w:rPr>
      </w:pPr>
    </w:p>
    <w:p w:rsidR="00736D44" w:rsidRPr="00F942E8" w:rsidRDefault="00736D44" w:rsidP="00736D44">
      <w:pPr>
        <w:ind w:firstLine="330"/>
        <w:rPr>
          <w:szCs w:val="24"/>
        </w:rPr>
      </w:pPr>
    </w:p>
    <w:p w:rsidR="00C03A83" w:rsidRDefault="00C03A83"/>
    <w:sectPr w:rsidR="00C03A83" w:rsidSect="00FD6F45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804" w:rsidRDefault="00D47804">
      <w:pPr>
        <w:spacing w:after="0"/>
      </w:pPr>
      <w:r>
        <w:separator/>
      </w:r>
    </w:p>
  </w:endnote>
  <w:endnote w:type="continuationSeparator" w:id="0">
    <w:p w:rsidR="00D47804" w:rsidRDefault="00D478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6203"/>
      <w:docPartObj>
        <w:docPartGallery w:val="Page Numbers (Bottom of Page)"/>
        <w:docPartUnique/>
      </w:docPartObj>
    </w:sdtPr>
    <w:sdtEndPr/>
    <w:sdtContent>
      <w:p w:rsidR="00E330FF" w:rsidRDefault="00AB0500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1A0">
          <w:rPr>
            <w:noProof/>
          </w:rPr>
          <w:t>3</w:t>
        </w:r>
        <w:r>
          <w:fldChar w:fldCharType="end"/>
        </w:r>
      </w:p>
    </w:sdtContent>
  </w:sdt>
  <w:p w:rsidR="00E330FF" w:rsidRDefault="00D4780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804" w:rsidRDefault="00D47804">
      <w:pPr>
        <w:spacing w:after="0"/>
      </w:pPr>
      <w:r>
        <w:separator/>
      </w:r>
    </w:p>
  </w:footnote>
  <w:footnote w:type="continuationSeparator" w:id="0">
    <w:p w:rsidR="00D47804" w:rsidRDefault="00D478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110E"/>
    <w:multiLevelType w:val="hybridMultilevel"/>
    <w:tmpl w:val="06206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70184"/>
    <w:multiLevelType w:val="hybridMultilevel"/>
    <w:tmpl w:val="3E36109C"/>
    <w:lvl w:ilvl="0" w:tplc="D2EE8C42">
      <w:start w:val="1"/>
      <w:numFmt w:val="decimal"/>
      <w:lvlText w:val="%1."/>
      <w:lvlJc w:val="left"/>
      <w:pPr>
        <w:ind w:left="85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67A043BE"/>
    <w:multiLevelType w:val="hybridMultilevel"/>
    <w:tmpl w:val="C62C4306"/>
    <w:lvl w:ilvl="0" w:tplc="C4DEFAD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3"/>
    <w:lvlOverride w:ilvl="0">
      <w:startOverride w:val="1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6D44"/>
    <w:rsid w:val="0001144F"/>
    <w:rsid w:val="000C01A0"/>
    <w:rsid w:val="000D3071"/>
    <w:rsid w:val="00124460"/>
    <w:rsid w:val="00260677"/>
    <w:rsid w:val="003D64CE"/>
    <w:rsid w:val="00411ED2"/>
    <w:rsid w:val="004E1B5E"/>
    <w:rsid w:val="00523F65"/>
    <w:rsid w:val="00562410"/>
    <w:rsid w:val="00584638"/>
    <w:rsid w:val="005F2A64"/>
    <w:rsid w:val="00625F28"/>
    <w:rsid w:val="006370D7"/>
    <w:rsid w:val="00736D44"/>
    <w:rsid w:val="0075544C"/>
    <w:rsid w:val="00790C82"/>
    <w:rsid w:val="007A4F4E"/>
    <w:rsid w:val="007F3C92"/>
    <w:rsid w:val="008261CD"/>
    <w:rsid w:val="00864FCD"/>
    <w:rsid w:val="0087083B"/>
    <w:rsid w:val="008925C9"/>
    <w:rsid w:val="008B5ACA"/>
    <w:rsid w:val="008C3C35"/>
    <w:rsid w:val="008C5117"/>
    <w:rsid w:val="008E6532"/>
    <w:rsid w:val="00904415"/>
    <w:rsid w:val="00913A8E"/>
    <w:rsid w:val="00960A0A"/>
    <w:rsid w:val="0099619D"/>
    <w:rsid w:val="009D5000"/>
    <w:rsid w:val="009F625F"/>
    <w:rsid w:val="00AB0500"/>
    <w:rsid w:val="00AC4114"/>
    <w:rsid w:val="00B26D7E"/>
    <w:rsid w:val="00C03A83"/>
    <w:rsid w:val="00C800F2"/>
    <w:rsid w:val="00CC7EB0"/>
    <w:rsid w:val="00D24EDE"/>
    <w:rsid w:val="00D47804"/>
    <w:rsid w:val="00D80E2B"/>
    <w:rsid w:val="00DB6FA6"/>
    <w:rsid w:val="00DE027B"/>
    <w:rsid w:val="00DE6E85"/>
    <w:rsid w:val="00EF3DCE"/>
    <w:rsid w:val="00F173D0"/>
    <w:rsid w:val="00F37F9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F4C104-E9D2-406A-8769-35377554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D44"/>
    <w:pPr>
      <w:ind w:left="0"/>
    </w:pPr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736D44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736D44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736D44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736D44"/>
    <w:rPr>
      <w:rFonts w:ascii="微软雅黑" w:hAnsi="微软雅黑"/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913A8E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8"/>
    <w:uiPriority w:val="99"/>
    <w:semiHidden/>
    <w:rsid w:val="00913A8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1144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46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59</cp:revision>
  <dcterms:created xsi:type="dcterms:W3CDTF">2016-04-04T11:24:00Z</dcterms:created>
  <dcterms:modified xsi:type="dcterms:W3CDTF">2017-03-20T01:58:00Z</dcterms:modified>
</cp:coreProperties>
</file>