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279D2" w:rsidP="00F279D2">
      <w:pPr>
        <w:pStyle w:val="a3"/>
      </w:pPr>
      <w:r>
        <w:t>jQuery</w:t>
      </w:r>
      <w:r>
        <w:rPr>
          <w:rFonts w:hint="eastAsia"/>
        </w:rPr>
        <w:t>中的事件</w:t>
      </w:r>
    </w:p>
    <w:p w:rsidR="00F279D2" w:rsidRDefault="00506631" w:rsidP="00506631">
      <w:pPr>
        <w:pStyle w:val="1"/>
      </w:pPr>
      <w:r>
        <w:rPr>
          <w:rFonts w:hint="eastAsia"/>
        </w:rPr>
        <w:t>事件绑定</w:t>
      </w:r>
    </w:p>
    <w:p w:rsidR="00506631" w:rsidRDefault="00BB148D" w:rsidP="00506631">
      <w:r>
        <w:rPr>
          <w:rFonts w:hint="eastAsia"/>
        </w:rPr>
        <w:t>事件绑定：bind(type,[data],fn)或者on(events,[selector],[data],handler)</w:t>
      </w:r>
    </w:p>
    <w:p w:rsidR="00BB148D" w:rsidRDefault="00FB1C9D" w:rsidP="00506631">
      <w:r>
        <w:rPr>
          <w:rFonts w:hint="eastAsia"/>
        </w:rPr>
        <w:t>删除绑定：unbind(type,[data],fn)或者off(events,[selector],[data],handler)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C9D" w:rsidTr="00FB1C9D">
        <w:tc>
          <w:tcPr>
            <w:tcW w:w="8388" w:type="dxa"/>
          </w:tcPr>
          <w:p w:rsidR="00E12823" w:rsidRDefault="00E12823" w:rsidP="00E12823">
            <w:pPr>
              <w:ind w:left="0"/>
            </w:pPr>
            <w:r>
              <w:t>$("#panel h5.head").bind("click", function() {</w:t>
            </w:r>
          </w:p>
          <w:p w:rsidR="00E12823" w:rsidRDefault="00E12823" w:rsidP="00E12823">
            <w:pPr>
              <w:ind w:left="0"/>
            </w:pPr>
            <w:r>
              <w:tab/>
              <w:t>var $content = $(this).next();</w:t>
            </w:r>
          </w:p>
          <w:p w:rsidR="00E12823" w:rsidRDefault="00E12823" w:rsidP="00E12823">
            <w:pPr>
              <w:ind w:left="0"/>
            </w:pPr>
            <w:r>
              <w:tab/>
              <w:t>if ($content.is(":visible"))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$content.hide();</w:t>
            </w:r>
          </w:p>
          <w:p w:rsidR="00E12823" w:rsidRDefault="00E12823" w:rsidP="00E12823">
            <w:pPr>
              <w:ind w:left="0"/>
            </w:pPr>
            <w:r>
              <w:tab/>
              <w:t>} else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$content.show();</w:t>
            </w:r>
          </w:p>
          <w:p w:rsidR="00E12823" w:rsidRDefault="00E12823" w:rsidP="00E12823">
            <w:pPr>
              <w:ind w:left="0"/>
            </w:pPr>
            <w:r>
              <w:tab/>
              <w:t>}</w:t>
            </w:r>
          </w:p>
          <w:p w:rsidR="00FB1C9D" w:rsidRDefault="00E12823" w:rsidP="00E12823">
            <w:pPr>
              <w:ind w:left="0"/>
            </w:pPr>
            <w:r>
              <w:t>})</w:t>
            </w:r>
          </w:p>
          <w:p w:rsidR="00444ED5" w:rsidRDefault="00444ED5" w:rsidP="00E12823">
            <w:pPr>
              <w:ind w:left="0"/>
            </w:pPr>
            <w:r>
              <w:rPr>
                <w:rFonts w:hint="eastAsia"/>
              </w:rPr>
              <w:t>#简写方式</w:t>
            </w:r>
          </w:p>
          <w:p w:rsidR="00444ED5" w:rsidRDefault="00444ED5" w:rsidP="00444ED5">
            <w:pPr>
              <w:ind w:left="0"/>
            </w:pPr>
            <w:r>
              <w:t>$("#panel h5.head").mouseover(function()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}).mouseout(function()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</w:tc>
      </w:tr>
    </w:tbl>
    <w:p w:rsidR="002C6D14" w:rsidRDefault="00DC2880" w:rsidP="00506631">
      <w:r>
        <w:rPr>
          <w:rFonts w:hint="eastAsia"/>
        </w:rPr>
        <w:t>注意：绑定多个事件可以使用</w:t>
      </w:r>
    </w:p>
    <w:p w:rsidR="00FB1C9D" w:rsidRDefault="00DC2880" w:rsidP="00506631">
      <w:r>
        <w:rPr>
          <w:rFonts w:hint="eastAsia"/>
        </w:rPr>
        <w:t>$("selector").bind("事件1 事件2 ",function(){</w:t>
      </w:r>
      <w:r w:rsidR="002C6D14">
        <w:rPr>
          <w:rFonts w:hint="eastAsia"/>
        </w:rPr>
        <w:t xml:space="preserve">    ...    </w:t>
      </w:r>
      <w:r>
        <w:rPr>
          <w:rFonts w:hint="eastAsia"/>
        </w:rPr>
        <w:t>});</w:t>
      </w:r>
    </w:p>
    <w:p w:rsidR="00F104D4" w:rsidRDefault="00FB1C9D" w:rsidP="00F104D4">
      <w:pPr>
        <w:pStyle w:val="2"/>
      </w:pPr>
      <w:r w:rsidRPr="00FB1C9D">
        <w:t>on</w:t>
      </w:r>
      <w:r w:rsidR="00A60860">
        <w:t>绑定事件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104D4" w:rsidTr="00FF1A12">
        <w:tc>
          <w:tcPr>
            <w:tcW w:w="8388" w:type="dxa"/>
          </w:tcPr>
          <w:p w:rsidR="00F104D4" w:rsidRDefault="00F104D4" w:rsidP="00FF1A12">
            <w:pPr>
              <w:ind w:left="0"/>
            </w:pPr>
            <w:r>
              <w:t>//多事件绑定一</w:t>
            </w:r>
          </w:p>
          <w:p w:rsidR="00F104D4" w:rsidRDefault="00F104D4" w:rsidP="00FF1A12">
            <w:pPr>
              <w:ind w:left="0"/>
            </w:pPr>
            <w:r>
              <w:t xml:space="preserve">    $("#test2").on('mousedown mouseup', function(e) {</w:t>
            </w:r>
          </w:p>
          <w:p w:rsidR="00F104D4" w:rsidRDefault="00F104D4" w:rsidP="00FF1A12">
            <w:pPr>
              <w:ind w:left="0"/>
            </w:pPr>
            <w:r>
              <w:t xml:space="preserve">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$("#test3").on({</w:t>
            </w:r>
          </w:p>
          <w:p w:rsidR="00F104D4" w:rsidRDefault="00F104D4" w:rsidP="00FF1A12">
            <w:pPr>
              <w:ind w:left="0"/>
            </w:pPr>
            <w:r>
              <w:t xml:space="preserve">        mousedown: function(e) {</w:t>
            </w:r>
          </w:p>
          <w:p w:rsidR="00F104D4" w:rsidRDefault="00F104D4" w:rsidP="00FF1A12">
            <w:pPr>
              <w:ind w:left="0"/>
            </w:pPr>
            <w:r>
              <w:lastRenderedPageBreak/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},</w:t>
            </w:r>
          </w:p>
          <w:p w:rsidR="00F104D4" w:rsidRDefault="00F104D4" w:rsidP="00FF1A12">
            <w:pPr>
              <w:ind w:left="0"/>
            </w:pPr>
            <w:r>
              <w:t xml:space="preserve">        mouseup: function(e) {</w:t>
            </w:r>
          </w:p>
          <w:p w:rsidR="00F104D4" w:rsidRDefault="00F104D4" w:rsidP="00FF1A12">
            <w:pPr>
              <w:ind w:left="0"/>
            </w:pPr>
            <w:r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Pr="00784C83" w:rsidRDefault="00F104D4" w:rsidP="00FF1A12">
            <w:pPr>
              <w:ind w:left="0"/>
              <w:rPr>
                <w:b/>
              </w:rPr>
            </w:pPr>
            <w:r w:rsidRPr="00784C83">
              <w:rPr>
                <w:rFonts w:hint="eastAsia"/>
                <w:b/>
              </w:rPr>
              <w:t>委托机制</w:t>
            </w:r>
          </w:p>
          <w:p w:rsidR="00F104D4" w:rsidRDefault="00F104D4" w:rsidP="00FF1A12">
            <w:pPr>
              <w:ind w:left="0"/>
            </w:pPr>
            <w:r>
              <w:t>$("div").on("click","p",fn)</w:t>
            </w:r>
          </w:p>
          <w:p w:rsidR="00F104D4" w:rsidRDefault="00F104D4" w:rsidP="00FF1A12">
            <w:pPr>
              <w:ind w:left="0"/>
            </w:pPr>
            <w:r>
              <w:rPr>
                <w:rFonts w:hint="eastAsia"/>
              </w:rPr>
              <w:t>事件绑定在最上层</w:t>
            </w:r>
            <w:r>
              <w:t>div元素上，当用户触发在</w:t>
            </w:r>
            <w:r w:rsidR="00DB4431">
              <w:t>p</w:t>
            </w:r>
            <w:r>
              <w:t>元素上，事件将往上冒泡，一直会冒泡在div元素上。如果提供了第二参数，那么事件在往上冒泡的过程中遇到了选择器匹配的元素，将会触发事件回调函数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//给body绑定一个click事件</w:t>
            </w:r>
            <w:r w:rsidR="00A35F94">
              <w:rPr>
                <w:rFonts w:hint="eastAsia"/>
              </w:rPr>
              <w:t>,</w:t>
            </w:r>
            <w:r>
              <w:t>没有直接a元素绑定点击事件</w:t>
            </w:r>
          </w:p>
          <w:p w:rsidR="00F104D4" w:rsidRDefault="00F104D4" w:rsidP="00FF1A12">
            <w:pPr>
              <w:ind w:left="0"/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/通过委托机制，点击a元素的时候，事件触发</w:t>
            </w:r>
          </w:p>
          <w:p w:rsidR="00F104D4" w:rsidRDefault="00F104D4" w:rsidP="00FF1A12">
            <w:pPr>
              <w:ind w:left="0"/>
            </w:pPr>
            <w:r>
              <w:t>$('body').on('click', 'a', function(e) {</w:t>
            </w:r>
          </w:p>
          <w:p w:rsidR="00F104D4" w:rsidRDefault="00F104D4" w:rsidP="00FF1A12">
            <w:pPr>
              <w:ind w:left="0"/>
            </w:pPr>
            <w:r>
              <w:t xml:space="preserve">       alert(e.target.textContent)</w:t>
            </w:r>
          </w:p>
          <w:p w:rsidR="00F104D4" w:rsidRDefault="00F104D4" w:rsidP="00FF1A12">
            <w:pPr>
              <w:ind w:left="0"/>
            </w:pPr>
            <w:r>
              <w:t xml:space="preserve"> })</w:t>
            </w:r>
          </w:p>
          <w:p w:rsidR="00F104D4" w:rsidRDefault="00F104D4" w:rsidP="00FF1A12">
            <w:pPr>
              <w:ind w:left="0"/>
            </w:pPr>
          </w:p>
        </w:tc>
      </w:tr>
      <w:tr w:rsidR="00F104D4" w:rsidTr="00FF1A12">
        <w:tc>
          <w:tcPr>
            <w:tcW w:w="8388" w:type="dxa"/>
          </w:tcPr>
          <w:p w:rsidR="00F104D4" w:rsidRPr="00E63E44" w:rsidRDefault="00F104D4" w:rsidP="00FF1A12">
            <w:pPr>
              <w:ind w:left="0"/>
              <w:rPr>
                <w:color w:val="FF0000"/>
              </w:rPr>
            </w:pPr>
            <w:r w:rsidRPr="00E63E44">
              <w:rPr>
                <w:rFonts w:hint="eastAsia"/>
                <w:color w:val="FF0000"/>
              </w:rPr>
              <w:lastRenderedPageBreak/>
              <w:t>on和bind绑定事件的区别</w:t>
            </w:r>
          </w:p>
          <w:p w:rsidR="00E63E44" w:rsidRPr="00F104D4" w:rsidRDefault="00E63E44" w:rsidP="00E63E44">
            <w:pPr>
              <w:ind w:left="0"/>
            </w:pPr>
            <w:r w:rsidRPr="00E63E44">
              <w:t>bind绑定的事件不能给其追加的子元素也绑定上事件,但是on通过选择器选项可以实现。</w:t>
            </w:r>
          </w:p>
        </w:tc>
      </w:tr>
    </w:tbl>
    <w:p w:rsidR="00FB1C9D" w:rsidRDefault="00FB1C9D" w:rsidP="00FB1C9D"/>
    <w:p w:rsidR="00E257F0" w:rsidRDefault="00A60860" w:rsidP="00E257F0">
      <w:pPr>
        <w:pStyle w:val="2"/>
      </w:pPr>
      <w:r>
        <w:rPr>
          <w:rFonts w:hint="eastAsia"/>
        </w:rPr>
        <w:t>off</w:t>
      </w:r>
      <w:r w:rsidR="00E257F0">
        <w:rPr>
          <w:rFonts w:hint="eastAsia"/>
        </w:rPr>
        <w:t>删除事件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63E44" w:rsidTr="00E63E44">
        <w:tc>
          <w:tcPr>
            <w:tcW w:w="8388" w:type="dxa"/>
          </w:tcPr>
          <w:p w:rsidR="000C78B3" w:rsidRDefault="00315E7B" w:rsidP="00315E7B">
            <w:pPr>
              <w:ind w:left="0"/>
            </w:pPr>
            <w:r>
              <w:t>//删除事件</w:t>
            </w:r>
          </w:p>
          <w:p w:rsidR="00315E7B" w:rsidRDefault="00315E7B" w:rsidP="00315E7B">
            <w:pPr>
              <w:ind w:left="0"/>
            </w:pPr>
            <w:r>
              <w:t>$("button:last").click(function() {</w:t>
            </w:r>
          </w:p>
          <w:p w:rsidR="00315E7B" w:rsidRDefault="00315E7B" w:rsidP="00315E7B">
            <w:pPr>
              <w:ind w:left="0"/>
            </w:pPr>
            <w:r>
              <w:t xml:space="preserve">        $(".aaron:last").off()</w:t>
            </w:r>
          </w:p>
          <w:p w:rsidR="00E63E44" w:rsidRDefault="00315E7B" w:rsidP="00315E7B">
            <w:pPr>
              <w:ind w:left="0"/>
            </w:pPr>
            <w:r>
              <w:t>})</w:t>
            </w:r>
          </w:p>
        </w:tc>
      </w:tr>
    </w:tbl>
    <w:p w:rsidR="00E257F0" w:rsidRPr="00E257F0" w:rsidRDefault="00E257F0" w:rsidP="00E257F0"/>
    <w:p w:rsidR="00E12823" w:rsidRDefault="00E12823" w:rsidP="00E12823">
      <w:pPr>
        <w:pStyle w:val="2"/>
      </w:pPr>
      <w:r>
        <w:rPr>
          <w:rFonts w:hint="eastAsia"/>
        </w:rPr>
        <w:lastRenderedPageBreak/>
        <w:t>常见的事件交互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69C" w:rsidTr="00FB169C">
        <w:tc>
          <w:tcPr>
            <w:tcW w:w="8388" w:type="dxa"/>
          </w:tcPr>
          <w:p w:rsidR="00FB169C" w:rsidRPr="00FB169C" w:rsidRDefault="00FB169C" w:rsidP="00FB169C">
            <w:pPr>
              <w:ind w:left="0"/>
              <w:rPr>
                <w:color w:val="FF0000"/>
              </w:rPr>
            </w:pPr>
            <w:r w:rsidRPr="00FB169C">
              <w:rPr>
                <w:color w:val="FF0000"/>
              </w:rPr>
              <w:t>#表单事件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toggle(fn1,fn2,...)</w:t>
            </w:r>
            <w:r>
              <w:t>：每次点击依次调用函数。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blur([fn])</w:t>
            </w:r>
            <w:r>
              <w:t>：失去焦点触发事件，并绑定相关函数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focus([fn])</w:t>
            </w:r>
            <w:r>
              <w:t xml:space="preserve"> ：获取焦点触发事件，并绑定相关函数（</w:t>
            </w:r>
            <w:r w:rsidRPr="00FB169C">
              <w:rPr>
                <w:color w:val="FF0000"/>
              </w:rPr>
              <w:t>focus()在元素本身产生</w:t>
            </w:r>
            <w:r>
              <w:t>，</w:t>
            </w:r>
            <w:r w:rsidRPr="00FB169C">
              <w:rPr>
                <w:color w:val="FF0000"/>
              </w:rPr>
              <w:t>focusin()在元素包含的元素中产生</w:t>
            </w:r>
            <w:r>
              <w:t>）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change([fn])</w:t>
            </w:r>
            <w:r>
              <w:t>：触发change事件（文本被改变）, 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input元素</w:t>
            </w:r>
            <w:r>
              <w:rPr>
                <w:rFonts w:hint="eastAsia"/>
              </w:rPr>
              <w:t>：监听</w:t>
            </w:r>
            <w:r>
              <w:t>value值的变化，当有改变时，失去焦点后触发change事件。对于单选按钮和复选框，当用户用鼠标做出选择时，该事件立即触发。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select元素</w:t>
            </w:r>
            <w:r>
              <w:rPr>
                <w:rFonts w:hint="eastAsia"/>
              </w:rPr>
              <w:t>：对于下拉选择框，当用户用鼠标作出选择时，该事件立即触发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textarea元素</w:t>
            </w:r>
            <w:r>
              <w:rPr>
                <w:rFonts w:hint="eastAsia"/>
              </w:rPr>
              <w:t>：多行文本输入框，当有改变时，失去焦点后触发</w:t>
            </w:r>
            <w:r>
              <w:t>change事件</w:t>
            </w:r>
          </w:p>
          <w:p w:rsidR="00FB169C" w:rsidRP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select([fn])</w:t>
            </w:r>
            <w:r>
              <w:t>：触发每一个选择事件(</w:t>
            </w:r>
            <w:r w:rsidR="0035139F" w:rsidRPr="0035139F">
              <w:rPr>
                <w:rFonts w:hint="eastAsia"/>
                <w:color w:val="FF0000"/>
              </w:rPr>
              <w:t>input</w:t>
            </w:r>
            <w:r w:rsidRPr="0035139F">
              <w:rPr>
                <w:color w:val="FF0000"/>
              </w:rPr>
              <w:t>文本被选中</w:t>
            </w:r>
            <w:r>
              <w:t>), 并绑定相关函数</w:t>
            </w:r>
          </w:p>
          <w:p w:rsidR="00151F13" w:rsidRDefault="00151F13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click([fn])</w:t>
            </w:r>
            <w:r>
              <w:t>：单击事件, 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dbclick([fn])</w:t>
            </w:r>
            <w:r>
              <w:t>：触发双击事件, 并绑定相关函数</w:t>
            </w:r>
          </w:p>
          <w:p w:rsidR="007D795F" w:rsidRDefault="007D795F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submit([fn])</w:t>
            </w:r>
            <w:r>
              <w:t>：触发每一个提交事件</w:t>
            </w:r>
            <w:r w:rsidR="00432052">
              <w:rPr>
                <w:rFonts w:hint="eastAsia"/>
              </w:rPr>
              <w:t>(return false;</w:t>
            </w:r>
            <w:r w:rsidR="00432052">
              <w:t>/</w:t>
            </w:r>
            <w:r w:rsidR="00432052">
              <w:rPr>
                <w:rFonts w:hint="eastAsia"/>
              </w:rPr>
              <w:t>/防止跳转)</w:t>
            </w:r>
          </w:p>
          <w:p w:rsidR="00FB169C" w:rsidRDefault="00FB169C" w:rsidP="00FB169C">
            <w:pPr>
              <w:ind w:left="0"/>
            </w:pPr>
          </w:p>
          <w:p w:rsidR="00772583" w:rsidRDefault="00FB169C" w:rsidP="00FB169C">
            <w:pPr>
              <w:ind w:left="0"/>
            </w:pPr>
            <w:r>
              <w:t>#键盘事件</w:t>
            </w:r>
          </w:p>
          <w:p w:rsidR="00772583" w:rsidRDefault="00772583" w:rsidP="00FB169C">
            <w:pPr>
              <w:ind w:left="0"/>
            </w:pPr>
            <w:r w:rsidRPr="0094024F">
              <w:rPr>
                <w:b/>
              </w:rPr>
              <w:t>keydown([fn])</w:t>
            </w:r>
            <w:r w:rsidRPr="0094024F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：</w:t>
            </w:r>
            <w:r w:rsidRPr="00772583">
              <w:rPr>
                <w:rFonts w:hint="eastAsia"/>
              </w:rPr>
              <w:t>用户在一</w:t>
            </w:r>
            <w:r w:rsidR="0094024F">
              <w:rPr>
                <w:rFonts w:hint="eastAsia"/>
              </w:rPr>
              <w:t>个元素上第一次按下键盘上字母键时候，就会触发它。</w:t>
            </w:r>
          </w:p>
          <w:p w:rsidR="00FB169C" w:rsidRDefault="00FB169C" w:rsidP="00FB169C">
            <w:pPr>
              <w:ind w:left="0"/>
            </w:pPr>
            <w:r w:rsidRPr="0094024F">
              <w:rPr>
                <w:b/>
              </w:rPr>
              <w:t>keyup([fn])</w:t>
            </w:r>
            <w:r w:rsidR="0094024F">
              <w:rPr>
                <w:rFonts w:hint="eastAsia"/>
              </w:rPr>
              <w:t>：</w:t>
            </w:r>
            <w:r w:rsidR="0094024F" w:rsidRPr="0094024F">
              <w:rPr>
                <w:rFonts w:hint="eastAsia"/>
              </w:rPr>
              <w:t>当用户在一个元素上第一次松手键盘上的键的时候，就会触发它。</w:t>
            </w:r>
          </w:p>
          <w:p w:rsidR="002C477C" w:rsidRDefault="002C477C" w:rsidP="00FB169C">
            <w:pPr>
              <w:ind w:left="0"/>
            </w:pPr>
            <w:r w:rsidRPr="002C477C">
              <w:rPr>
                <w:b/>
              </w:rPr>
              <w:t>keypress([fn])</w:t>
            </w:r>
            <w:r>
              <w:rPr>
                <w:rFonts w:hint="eastAsia"/>
              </w:rPr>
              <w:t>：</w:t>
            </w:r>
            <w:r w:rsidRPr="002C477C">
              <w:t>KeyPress主要用来接收字母、数字等ANSI字符，而 KeyDown 和 KeyUP 事件过程可以处理任何不被 KeyPress 识别的击键。</w:t>
            </w:r>
          </w:p>
          <w:p w:rsidR="00D46913" w:rsidRDefault="00D46913" w:rsidP="00FB169C">
            <w:pPr>
              <w:ind w:left="0"/>
            </w:pPr>
          </w:p>
          <w:p w:rsidR="00AA4B54" w:rsidRDefault="00FB169C" w:rsidP="00FB169C">
            <w:pPr>
              <w:ind w:left="0"/>
            </w:pPr>
            <w:r>
              <w:t>#鼠标事件</w:t>
            </w:r>
          </w:p>
          <w:p w:rsidR="00AA4B54" w:rsidRDefault="00FB169C" w:rsidP="00FB169C">
            <w:pPr>
              <w:ind w:left="0"/>
            </w:pPr>
            <w:r>
              <w:lastRenderedPageBreak/>
              <w:t xml:space="preserve">mousedown([fn])按下鼠标,  </w:t>
            </w:r>
          </w:p>
          <w:p w:rsidR="00FB169C" w:rsidRDefault="00FB169C" w:rsidP="00FB169C">
            <w:pPr>
              <w:ind w:left="0"/>
            </w:pPr>
            <w:r>
              <w:t>mousedown([fn])鼠标弹起</w:t>
            </w:r>
          </w:p>
          <w:p w:rsidR="00AA4B54" w:rsidRDefault="00FB169C" w:rsidP="00FB169C">
            <w:pPr>
              <w:ind w:left="0"/>
            </w:pPr>
            <w:r>
              <w:t>mouseover(fn)鼠标经过</w:t>
            </w:r>
            <w:r w:rsidR="0000796A">
              <w:rPr>
                <w:rFonts w:hint="eastAsia"/>
              </w:rPr>
              <w:t>()</w:t>
            </w:r>
          </w:p>
          <w:p w:rsidR="00FB169C" w:rsidRDefault="00FB169C" w:rsidP="00FB169C">
            <w:pPr>
              <w:ind w:left="0"/>
            </w:pPr>
            <w:r>
              <w:t>mouseout(fn)鼠标移出</w:t>
            </w:r>
          </w:p>
          <w:p w:rsidR="00A705B3" w:rsidRDefault="00A705B3" w:rsidP="00FB169C">
            <w:pPr>
              <w:ind w:left="0"/>
            </w:pPr>
            <w:r w:rsidRPr="001E4B1F">
              <w:rPr>
                <w:rFonts w:hint="eastAsia"/>
                <w:color w:val="FF0000"/>
              </w:rPr>
              <w:t>注意</w:t>
            </w:r>
            <w:r>
              <w:t>：mouseenter</w:t>
            </w:r>
            <w:r w:rsidR="00533088">
              <w:rPr>
                <w:rFonts w:hint="eastAsia"/>
              </w:rPr>
              <w:t>（leave）</w:t>
            </w:r>
            <w:r>
              <w:rPr>
                <w:rFonts w:hint="eastAsia"/>
              </w:rPr>
              <w:t>鼠标</w:t>
            </w:r>
            <w:r>
              <w:t>进入</w:t>
            </w:r>
            <w:r>
              <w:rPr>
                <w:rFonts w:hint="eastAsia"/>
              </w:rPr>
              <w:t>jQuery</w:t>
            </w:r>
            <w:r>
              <w:t>特有，只出发一次</w:t>
            </w:r>
          </w:p>
        </w:tc>
      </w:tr>
    </w:tbl>
    <w:p w:rsidR="006E51AC" w:rsidRPr="00E12823" w:rsidRDefault="006E51AC" w:rsidP="00E12823"/>
    <w:p w:rsidR="00506631" w:rsidRDefault="00506631" w:rsidP="00506631">
      <w:pPr>
        <w:pStyle w:val="1"/>
      </w:pPr>
      <w:r>
        <w:rPr>
          <w:rFonts w:hint="eastAsia"/>
        </w:rPr>
        <w:t>合成事件</w:t>
      </w:r>
    </w:p>
    <w:p w:rsidR="00506631" w:rsidRDefault="006E51AC" w:rsidP="006E51AC">
      <w:pPr>
        <w:pStyle w:val="2"/>
        <w:numPr>
          <w:ilvl w:val="0"/>
          <w:numId w:val="16"/>
        </w:numPr>
      </w:pP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6E51AC" w:rsidRDefault="00444ED5" w:rsidP="006E51AC">
      <w:r>
        <w:rPr>
          <w:rFonts w:hint="eastAsia"/>
        </w:rPr>
        <w:t>语法结构：hover(enter,leave)，当光标移动到元素上的时候，会触发指定的第一个函数enter，当光标移出这个元素的时候，会触发第二个函数leave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44ED5" w:rsidTr="00444ED5">
        <w:tc>
          <w:tcPr>
            <w:tcW w:w="8388" w:type="dxa"/>
          </w:tcPr>
          <w:p w:rsidR="00444ED5" w:rsidRDefault="00444ED5" w:rsidP="00444ED5">
            <w:pPr>
              <w:ind w:left="0"/>
            </w:pPr>
            <w:r>
              <w:t>$("#panel h5.head").hover(function()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}, 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  <w:p w:rsidR="00444ED5" w:rsidRDefault="00444ED5" w:rsidP="00444ED5">
            <w:pPr>
              <w:ind w:left="0"/>
            </w:pPr>
            <w:r>
              <w:rPr>
                <w:rFonts w:hint="eastAsia"/>
              </w:rPr>
              <w:t>注意：css有伪类选择器，但是ie6支持超链接元素。hover方法是替代bind("mouseenter")，bind("mouseleave")，</w:t>
            </w:r>
          </w:p>
        </w:tc>
      </w:tr>
    </w:tbl>
    <w:p w:rsidR="00444ED5" w:rsidRPr="006E51AC" w:rsidRDefault="00444ED5" w:rsidP="006E51AC"/>
    <w:p w:rsidR="006E51AC" w:rsidRDefault="006E51AC" w:rsidP="006E51AC">
      <w:pPr>
        <w:pStyle w:val="2"/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6E51AC" w:rsidRDefault="000C5D56" w:rsidP="006E51AC">
      <w:r>
        <w:rPr>
          <w:rFonts w:hint="eastAsia"/>
        </w:rPr>
        <w:t>语法结构：toggle(fn1,fn2,...)：用于模拟鼠标连续单击事件。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$(this).next().show();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$(this).next().hide();</w:t>
            </w:r>
          </w:p>
          <w:p w:rsidR="000C5D56" w:rsidRDefault="000C5D56" w:rsidP="000C5D56">
            <w:pPr>
              <w:ind w:left="0"/>
            </w:pPr>
            <w:r>
              <w:t>})</w:t>
            </w:r>
          </w:p>
        </w:tc>
      </w:tr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rPr>
                <w:rFonts w:hint="eastAsia"/>
              </w:rPr>
              <w:t>#toggle方法另一个作用，切换元素的可见性</w:t>
            </w:r>
          </w:p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Default="000C5D56" w:rsidP="000C5D56">
            <w:pPr>
              <w:ind w:left="0"/>
            </w:pPr>
            <w:r>
              <w:lastRenderedPageBreak/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Pr="000C5D56" w:rsidRDefault="000C5D56" w:rsidP="000C5D56">
            <w:pPr>
              <w:ind w:left="0"/>
            </w:pPr>
            <w:r>
              <w:t>})</w:t>
            </w:r>
          </w:p>
        </w:tc>
      </w:tr>
    </w:tbl>
    <w:p w:rsidR="000C5D56" w:rsidRPr="000C5D56" w:rsidRDefault="000C5D56" w:rsidP="006E51AC"/>
    <w:p w:rsidR="00506631" w:rsidRDefault="00506631" w:rsidP="00506631">
      <w:pPr>
        <w:pStyle w:val="1"/>
      </w:pPr>
      <w:r>
        <w:rPr>
          <w:rFonts w:hint="eastAsia"/>
        </w:rPr>
        <w:t>事件冒泡</w:t>
      </w:r>
    </w:p>
    <w:p w:rsidR="002B4CF0" w:rsidRDefault="00DD5EF7" w:rsidP="002B4CF0">
      <w:r>
        <w:rPr>
          <w:rFonts w:hint="eastAsia"/>
        </w:rPr>
        <w:t>冒泡事件：</w:t>
      </w:r>
      <w:r w:rsidRPr="0067002B">
        <w:rPr>
          <w:rFonts w:hint="eastAsia"/>
          <w:color w:val="FF0000"/>
        </w:rPr>
        <w:t>多个嵌套的元素中绑定了同一个事件</w:t>
      </w:r>
      <w:r>
        <w:rPr>
          <w:rFonts w:hint="eastAsia"/>
        </w:rPr>
        <w:t>。当事件触发的时候，事件会从最低层往上一个一个触发。</w:t>
      </w:r>
    </w:p>
    <w:p w:rsidR="004E48A3" w:rsidRDefault="00DD5EF7" w:rsidP="002B4CF0">
      <w:r>
        <w:rPr>
          <w:rFonts w:hint="eastAsia"/>
        </w:rPr>
        <w:t>事件对象：由于IE-DOM,和标准DOM实现事件的方式各不相同。jQuery封装了事件对象来解决兼容性问题。另外，事件对象只有在事件处理函数才能访问到。事件处理函数执行完毕后，事件对象就消失了。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E48A3" w:rsidTr="004E48A3">
        <w:tc>
          <w:tcPr>
            <w:tcW w:w="8388" w:type="dxa"/>
          </w:tcPr>
          <w:p w:rsidR="004E48A3" w:rsidRDefault="004E48A3" w:rsidP="002B4CF0">
            <w:pPr>
              <w:ind w:left="0"/>
            </w:pPr>
            <w:r w:rsidRPr="004E48A3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Pr="004E48A3">
              <w:rPr>
                <w:rFonts w:hint="eastAsia"/>
              </w:rPr>
              <w:t>事件对象是用来记录一些事件发生时的相关信息的对象。事件对象只有事件发生时才会产生，并且只能是事件处理函数内部访问，在所有事件处理函数运行结束后，事件对象就被销毁</w:t>
            </w:r>
          </w:p>
        </w:tc>
      </w:tr>
    </w:tbl>
    <w:p w:rsidR="00DD5EF7" w:rsidRDefault="001569EB" w:rsidP="002B4CF0">
      <w:r>
        <w:rPr>
          <w:rFonts w:hint="eastAsia"/>
        </w:rPr>
        <w:t>$("element").bind("click",function(event){...}</w:t>
      </w:r>
    </w:p>
    <w:p w:rsidR="001569EB" w:rsidRDefault="001569EB" w:rsidP="002B4CF0">
      <w:r>
        <w:rPr>
          <w:rFonts w:hint="eastAsia"/>
        </w:rPr>
        <w:t>停止事件冒泡：event.stopPropagation();</w:t>
      </w:r>
      <w:r w:rsidR="007D4C2F" w:rsidRPr="007D4C2F">
        <w:rPr>
          <w:rFonts w:hint="eastAsia"/>
        </w:rPr>
        <w:t>事件是可以冒泡的，为防止事件冒泡到</w:t>
      </w:r>
      <w:r w:rsidR="007D4C2F" w:rsidRPr="007D4C2F">
        <w:t>DOM树上，也就是不触发的任何前辈元素上的事件处理函数</w:t>
      </w:r>
    </w:p>
    <w:p w:rsidR="001569EB" w:rsidRDefault="001569EB" w:rsidP="002B4CF0">
      <w:r>
        <w:rPr>
          <w:rFonts w:hint="eastAsia"/>
        </w:rPr>
        <w:t>阻止默认行为：event.preventDefault()；//阻止单击超链接，提交默认行为</w:t>
      </w:r>
    </w:p>
    <w:p w:rsidR="00506631" w:rsidRPr="00506631" w:rsidRDefault="001569EB" w:rsidP="00506631">
      <w:r>
        <w:rPr>
          <w:rFonts w:hint="eastAsia"/>
        </w:rPr>
        <w:t>#同时停止冒泡和默认行为可以使用return false;实现</w:t>
      </w:r>
    </w:p>
    <w:p w:rsidR="00506631" w:rsidRDefault="00506631" w:rsidP="00506631">
      <w:pPr>
        <w:pStyle w:val="1"/>
      </w:pPr>
      <w:r>
        <w:rPr>
          <w:rFonts w:hint="eastAsia"/>
        </w:rPr>
        <w:t>事件对象属性</w:t>
      </w:r>
    </w:p>
    <w:p w:rsidR="00692616" w:rsidRDefault="008322DA" w:rsidP="00692616">
      <w:r>
        <w:rPr>
          <w:rFonts w:hint="eastAsia"/>
        </w:rPr>
        <w:t>event.type：获取事件类型，例如单击click等</w:t>
      </w:r>
    </w:p>
    <w:p w:rsidR="008322DA" w:rsidRDefault="008322DA" w:rsidP="00692616">
      <w:r>
        <w:rPr>
          <w:rFonts w:hint="eastAsia"/>
        </w:rPr>
        <w:t>event.preventDefault()：阻止默认行为</w:t>
      </w:r>
    </w:p>
    <w:p w:rsidR="008322DA" w:rsidRDefault="008322DA" w:rsidP="00692616">
      <w:r>
        <w:rPr>
          <w:rFonts w:hint="eastAsia"/>
        </w:rPr>
        <w:t>event.stopPropagation()：停止冒泡</w:t>
      </w:r>
    </w:p>
    <w:p w:rsidR="00BD1643" w:rsidRDefault="00BD1643" w:rsidP="00692616">
      <w:r w:rsidRPr="0089093E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return false</w:t>
      </w:r>
      <w:r>
        <w:rPr>
          <w:rFonts w:hint="eastAsia"/>
        </w:rPr>
        <w:t>可以</w:t>
      </w:r>
      <w:r>
        <w:t>同时阻止默认行为和停止冒泡。</w:t>
      </w:r>
    </w:p>
    <w:p w:rsidR="008322DA" w:rsidRDefault="008322DA" w:rsidP="00692616">
      <w:r>
        <w:rPr>
          <w:rFonts w:hint="eastAsia"/>
        </w:rPr>
        <w:t>event.target：</w:t>
      </w:r>
      <w:r w:rsidR="007D4C2F" w:rsidRPr="007D4C2F">
        <w:rPr>
          <w:color w:val="FF0000"/>
        </w:rPr>
        <w:t>代表当前触发事件的元素</w:t>
      </w:r>
      <w:r w:rsidR="007D4C2F" w:rsidRPr="007D4C2F">
        <w:t>，可以通过当前元素对象的一系列属性来判断是不是我们想要的元素</w:t>
      </w:r>
    </w:p>
    <w:p w:rsidR="00506631" w:rsidRDefault="008322DA" w:rsidP="00506631">
      <w:r>
        <w:rPr>
          <w:rFonts w:hint="eastAsia"/>
        </w:rPr>
        <w:t>event.pageX和event.pageY：用于获取光标相对于x坐标和y坐标</w:t>
      </w:r>
    </w:p>
    <w:p w:rsidR="007D4C2F" w:rsidRDefault="008322DA" w:rsidP="007D4C2F">
      <w:r>
        <w:rPr>
          <w:rFonts w:hint="eastAsia"/>
        </w:rPr>
        <w:lastRenderedPageBreak/>
        <w:t>event.which：用于获取鼠标点击事件中鼠标左中右键（分别对应1,2,3）。</w:t>
      </w:r>
    </w:p>
    <w:p w:rsidR="007179C6" w:rsidRDefault="007179C6" w:rsidP="007D4C2F">
      <w:r>
        <w:t>e</w:t>
      </w:r>
      <w:r>
        <w:rPr>
          <w:rFonts w:hint="eastAsia"/>
        </w:rPr>
        <w:t>vent</w:t>
      </w:r>
      <w:r w:rsidR="0074759E">
        <w:t>.keyc</w:t>
      </w:r>
      <w:bookmarkStart w:id="0" w:name="_GoBack"/>
      <w:bookmarkEnd w:id="0"/>
      <w:r>
        <w:t>ode</w:t>
      </w:r>
      <w:r>
        <w:rPr>
          <w:rFonts w:hint="eastAsia"/>
        </w:rPr>
        <w:t>：</w:t>
      </w:r>
      <w:r>
        <w:t>按下的按键值（</w:t>
      </w:r>
      <w:r>
        <w:rPr>
          <w:rFonts w:hint="eastAsia"/>
        </w:rPr>
        <w:t>ASCII码</w:t>
      </w:r>
      <w:r>
        <w:t>）</w:t>
      </w:r>
    </w:p>
    <w:p w:rsidR="007D4C2F" w:rsidRDefault="007D4C2F" w:rsidP="007D4C2F">
      <w:r>
        <w:t>event.currentTarget : 在事件冒泡过程中的当前DOM元素</w:t>
      </w:r>
      <w:r>
        <w:rPr>
          <w:rFonts w:hint="eastAsia"/>
        </w:rPr>
        <w:t>，冒泡前的当前触发事件的</w:t>
      </w:r>
      <w:r>
        <w:t>DOM对象, 等同于this.</w:t>
      </w:r>
    </w:p>
    <w:p w:rsidR="007D4C2F" w:rsidRDefault="007D4C2F" w:rsidP="007D4C2F"/>
    <w:p w:rsidR="007D4C2F" w:rsidRDefault="007D4C2F" w:rsidP="003E5048">
      <w:r w:rsidRPr="00255885">
        <w:rPr>
          <w:b/>
          <w:color w:val="FF0000"/>
        </w:rPr>
        <w:t>this和event.target的区别</w:t>
      </w:r>
      <w:r>
        <w:t>：js中事件是会冒泡的，所以this是可以变化的，但event.target不会变化，它永远是直接接受事件的目标DOM元素；.this和event.target都是dom对象</w:t>
      </w:r>
    </w:p>
    <w:p w:rsidR="003E5048" w:rsidRDefault="003E5048" w:rsidP="003E5048"/>
    <w:p w:rsidR="003E5048" w:rsidRDefault="00DC1B89" w:rsidP="003E5048">
      <w:r>
        <w:t>event</w:t>
      </w:r>
      <w:r w:rsidR="003E5048">
        <w:t>.data</w:t>
      </w:r>
      <w:r w:rsidR="003E5048">
        <w:rPr>
          <w:rFonts w:hint="eastAsia"/>
        </w:rPr>
        <w:t>：使用</w:t>
      </w:r>
      <w:r w:rsidR="003E5048">
        <w:t>on方法的时候，可以给</w:t>
      </w:r>
      <w:r w:rsidR="003E5048">
        <w:rPr>
          <w:rFonts w:hint="eastAsia"/>
        </w:rPr>
        <w:t>data参数</w:t>
      </w:r>
      <w:r w:rsidR="003E5048">
        <w:t>传递值，然后使用event.data</w:t>
      </w:r>
      <w:r w:rsidR="003E5048">
        <w:rPr>
          <w:rFonts w:hint="eastAsia"/>
        </w:rPr>
        <w:t>获取值</w:t>
      </w:r>
      <w:r w:rsidR="003E5048">
        <w:t>。</w:t>
      </w:r>
      <w:r w:rsidR="0070680E">
        <w:rPr>
          <w:rFonts w:hint="eastAsia"/>
        </w:rPr>
        <w:t>基本</w:t>
      </w:r>
      <w:r w:rsidR="0070680E">
        <w:t>不用。</w:t>
      </w:r>
    </w:p>
    <w:p w:rsidR="007D4C2F" w:rsidRDefault="007D4C2F" w:rsidP="007D4C2F">
      <w:r>
        <w:rPr>
          <w:rFonts w:hint="eastAsia"/>
        </w:rPr>
        <w:t>如果要使用</w:t>
      </w:r>
      <w:r>
        <w:t>jquey中的方法可以将他们转换为jquery对象。比如this和$(this)的使用、event.target和$(event.target)的使用；</w:t>
      </w:r>
    </w:p>
    <w:p w:rsidR="008322DA" w:rsidRPr="00506631" w:rsidRDefault="008322DA" w:rsidP="00506631"/>
    <w:p w:rsidR="00506631" w:rsidRDefault="00506631" w:rsidP="00506631">
      <w:pPr>
        <w:pStyle w:val="1"/>
      </w:pPr>
      <w:r>
        <w:rPr>
          <w:rFonts w:hint="eastAsia"/>
        </w:rPr>
        <w:t>移除事件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750A6" w:rsidTr="00A750A6">
        <w:tc>
          <w:tcPr>
            <w:tcW w:w="8388" w:type="dxa"/>
          </w:tcPr>
          <w:p w:rsidR="00A750A6" w:rsidRDefault="00A750A6" w:rsidP="00692616">
            <w:pPr>
              <w:ind w:left="0"/>
            </w:pPr>
            <w:r>
              <w:rPr>
                <w:rFonts w:hint="eastAsia"/>
              </w:rPr>
              <w:t>#同一个元素可以绑定多个事件，多个元素绑定同一个事件</w:t>
            </w:r>
          </w:p>
          <w:p w:rsidR="00A750A6" w:rsidRDefault="00A750A6" w:rsidP="00A750A6">
            <w:pPr>
              <w:ind w:left="0"/>
            </w:pPr>
            <w:r>
              <w:t>$('#btn').bind("click",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</w:t>
            </w:r>
            <w:r>
              <w:t>});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#删除所有绑定事件</w:t>
            </w:r>
          </w:p>
          <w:p w:rsidR="00A750A6" w:rsidRDefault="00A750A6" w:rsidP="00A750A6">
            <w:pPr>
              <w:ind w:left="0"/>
            </w:pPr>
            <w:r>
              <w:t>$('#delAll').click(function(){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lastRenderedPageBreak/>
              <w:t>#删除指定事件</w:t>
            </w:r>
          </w:p>
          <w:p w:rsidR="00A750A6" w:rsidRDefault="00A750A6" w:rsidP="00A750A6">
            <w:pPr>
              <w:ind w:left="0"/>
            </w:pPr>
            <w:r>
              <w:t>$('#btn').bind("click", myFun1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 xml:space="preserve">}).bind("click", </w:t>
            </w:r>
            <w:r w:rsidRPr="00A750A6">
              <w:rPr>
                <w:color w:val="FF0000"/>
              </w:rPr>
              <w:t>myFun2</w:t>
            </w:r>
            <w:r>
              <w:t xml:space="preserve">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}).bind("click", myFun3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  <w:r>
              <w:t>$('#delTwo').click(function() 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$('#btn').unbind("click", myFun2);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#绑定一次事件</w:t>
            </w:r>
          </w:p>
          <w:p w:rsidR="00A750A6" w:rsidRDefault="00A750A6" w:rsidP="00A750A6">
            <w:pPr>
              <w:ind w:left="0"/>
            </w:pPr>
            <w:r>
              <w:t>$('#btn').one("click",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Pr="00A750A6" w:rsidRDefault="00A750A6" w:rsidP="00A750A6">
            <w:pPr>
              <w:ind w:left="0"/>
            </w:pPr>
          </w:p>
        </w:tc>
      </w:tr>
    </w:tbl>
    <w:p w:rsidR="00506631" w:rsidRPr="00506631" w:rsidRDefault="00506631" w:rsidP="00506631"/>
    <w:p w:rsidR="00506631" w:rsidRDefault="00506631" w:rsidP="00506631">
      <w:pPr>
        <w:pStyle w:val="1"/>
      </w:pPr>
      <w:r>
        <w:rPr>
          <w:rFonts w:hint="eastAsia"/>
        </w:rPr>
        <w:t>模拟操作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6FFC" w:rsidTr="00756FFC">
        <w:tc>
          <w:tcPr>
            <w:tcW w:w="8388" w:type="dxa"/>
          </w:tcPr>
          <w:p w:rsidR="00756FFC" w:rsidRDefault="00756FFC" w:rsidP="00756FFC">
            <w:pPr>
              <w:ind w:left="0"/>
            </w:pPr>
            <w:r>
              <w:t>#模拟用户操作：$('#btn').trigger("click");或者$('#btn').click();</w:t>
            </w:r>
          </w:p>
          <w:p w:rsidR="00756FFC" w:rsidRDefault="00756FFC" w:rsidP="00756FFC">
            <w:pPr>
              <w:ind w:left="0"/>
            </w:pPr>
            <w:r>
              <w:t>#模拟自定义事件</w:t>
            </w:r>
          </w:p>
          <w:p w:rsidR="00756FFC" w:rsidRDefault="00756FFC" w:rsidP="00756FFC">
            <w:pPr>
              <w:ind w:left="0"/>
            </w:pPr>
            <w:r>
              <w:t>('#btn').bind("myClick", function(event, message1, message2) {</w:t>
            </w:r>
          </w:p>
          <w:p w:rsidR="00756FFC" w:rsidRDefault="00756FFC" w:rsidP="00756FFC">
            <w:pPr>
              <w:ind w:left="0"/>
            </w:pPr>
            <w:r>
              <w:tab/>
              <w:t>$('#test').append("&lt;p&gt;" + message1 + message2 + "&lt;/p&gt;");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$('#btn').click(function() {</w:t>
            </w:r>
          </w:p>
          <w:p w:rsidR="00756FFC" w:rsidRDefault="00756FFC" w:rsidP="00756FFC">
            <w:pPr>
              <w:ind w:left="0"/>
            </w:pPr>
            <w:r>
              <w:lastRenderedPageBreak/>
              <w:tab/>
              <w:t>$(this).trigger("myClick", ["我的自定义", "事件"]);</w:t>
            </w:r>
          </w:p>
          <w:p w:rsidR="00756FFC" w:rsidRDefault="00756FFC" w:rsidP="00756FFC">
            <w:pPr>
              <w:ind w:left="0"/>
            </w:pPr>
            <w:r>
              <w:t>}).trigger("myClick", ["我的自定义", "事件"]);</w:t>
            </w:r>
          </w:p>
          <w:p w:rsidR="00756FFC" w:rsidRDefault="00756FFC" w:rsidP="00756FFC">
            <w:pPr>
              <w:ind w:left="0"/>
            </w:pPr>
          </w:p>
          <w:p w:rsidR="00756FFC" w:rsidRDefault="00756FFC" w:rsidP="00756FFC">
            <w:pPr>
              <w:ind w:left="0"/>
            </w:pPr>
            <w:r>
              <w:t>#执行默认行为</w:t>
            </w:r>
          </w:p>
          <w:p w:rsidR="00756FFC" w:rsidRDefault="00756FFC" w:rsidP="00756FFC">
            <w:pPr>
              <w:ind w:left="0"/>
            </w:pPr>
            <w:r>
              <w:t>$('#old').bind("click",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$('#new').bind("click",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$("input").triggerHandler("focus");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$("input").focus(function() {</w:t>
            </w:r>
          </w:p>
          <w:p w:rsidR="00756FFC" w:rsidRDefault="00756FFC" w:rsidP="00756FFC">
            <w:pPr>
              <w:ind w:left="0"/>
            </w:pPr>
            <w:r>
              <w:tab/>
              <w:t>$("body").append("&lt;p&gt;focus.&lt;/p&gt;");</w:t>
            </w:r>
          </w:p>
          <w:p w:rsidR="00756FFC" w:rsidRDefault="00756FFC" w:rsidP="00756FFC">
            <w:pPr>
              <w:ind w:left="0"/>
            </w:pPr>
            <w:r>
              <w:t>})</w:t>
            </w:r>
          </w:p>
          <w:p w:rsidR="00E61A2D" w:rsidRDefault="00E61A2D" w:rsidP="00756FFC">
            <w:pPr>
              <w:ind w:left="0"/>
            </w:pPr>
          </w:p>
          <w:p w:rsidR="003D0D26" w:rsidRDefault="00E61A2D" w:rsidP="003D0D26">
            <w:pPr>
              <w:ind w:left="0"/>
            </w:pPr>
            <w:r>
              <w:rPr>
                <w:rFonts w:hint="eastAsia"/>
              </w:rPr>
              <w:t>注意：trigge会触发focus事件并获取焦点。而</w:t>
            </w:r>
            <w:r>
              <w:t>triggerHandler</w:t>
            </w:r>
            <w:r>
              <w:rPr>
                <w:rFonts w:hint="eastAsia"/>
              </w:rPr>
              <w:t>不会获取焦点。</w:t>
            </w:r>
            <w:r w:rsidR="003D0D26" w:rsidRPr="003D0D26">
              <w:rPr>
                <w:rFonts w:hint="eastAsia"/>
              </w:rPr>
              <w:t>若要触发通过</w:t>
            </w:r>
            <w:r w:rsidR="003D0D26" w:rsidRPr="003D0D26">
              <w:t xml:space="preserve"> jQuery </w:t>
            </w:r>
            <w:r w:rsidR="003D0D26">
              <w:t>绑定的事件处理函数，不触发原生</w:t>
            </w:r>
            <w:r w:rsidR="003D0D26" w:rsidRPr="003D0D26">
              <w:t>事件，使用triggerHandler() 来代替</w:t>
            </w:r>
            <w:r w:rsidR="003D0D26">
              <w:rPr>
                <w:rFonts w:hint="eastAsia"/>
              </w:rPr>
              <w:t>t</w:t>
            </w:r>
            <w:r w:rsidR="003D0D26">
              <w:t>riggerHandler与trigger的用法是一样的，重点看不同之处：</w:t>
            </w:r>
          </w:p>
          <w:p w:rsidR="003D0D26" w:rsidRDefault="003D0D26" w:rsidP="003D0D26">
            <w:pPr>
              <w:ind w:left="0"/>
            </w:pP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triggerHandler</w:t>
            </w:r>
            <w:r w:rsidRPr="003D0D26">
              <w:rPr>
                <w:color w:val="FF0000"/>
              </w:rPr>
              <w:t>不会触发浏览器的默认行为</w:t>
            </w:r>
            <w:r w:rsidRPr="003D0D26">
              <w:t>，.triggerHandler( "submit" )将不会调用表单上的.submit()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.trigger() 会影响所有与 jQuery 对象相匹配的元素，而 .triggerHandler() 仅影响第一个匹配到的元素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使用</w:t>
            </w:r>
            <w:r w:rsidRPr="003D0D26">
              <w:t xml:space="preserve"> .triggerHandler() 触发的事件，并不会在 DOM 树中向上冒泡。 如果它们不是由目标元素直接触发的，那么它就不会进行任何处理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与普通的方法返回</w:t>
            </w:r>
            <w:r w:rsidRPr="003D0D26">
              <w:t xml:space="preserve"> jQuery 对象(这样就能够使用链式用法)相反，.triggerHandler() 返回最后一个处理的事件的返回值。如果没有触发任何事件，会返回 undefined</w:t>
            </w:r>
          </w:p>
          <w:p w:rsidR="003D0D26" w:rsidRDefault="003D0D26" w:rsidP="003D0D26">
            <w:pPr>
              <w:ind w:left="0"/>
            </w:pPr>
          </w:p>
        </w:tc>
      </w:tr>
    </w:tbl>
    <w:p w:rsidR="00756FFC" w:rsidRPr="00756FFC" w:rsidRDefault="00756FFC" w:rsidP="00756FFC"/>
    <w:sectPr w:rsidR="00756FFC" w:rsidRPr="00756FF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78" w:rsidRDefault="00CB1D78" w:rsidP="00F279D2">
      <w:pPr>
        <w:spacing w:after="0"/>
      </w:pPr>
      <w:r>
        <w:separator/>
      </w:r>
    </w:p>
  </w:endnote>
  <w:endnote w:type="continuationSeparator" w:id="0">
    <w:p w:rsidR="00CB1D78" w:rsidRDefault="00CB1D78" w:rsidP="00F27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1"/>
      <w:docPartObj>
        <w:docPartGallery w:val="Page Numbers (Bottom of Page)"/>
        <w:docPartUnique/>
      </w:docPartObj>
    </w:sdtPr>
    <w:sdtEndPr/>
    <w:sdtContent>
      <w:p w:rsidR="00DC2880" w:rsidRDefault="00C270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5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2880" w:rsidRDefault="00DC28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78" w:rsidRDefault="00CB1D78" w:rsidP="00F279D2">
      <w:pPr>
        <w:spacing w:after="0"/>
      </w:pPr>
      <w:r>
        <w:separator/>
      </w:r>
    </w:p>
  </w:footnote>
  <w:footnote w:type="continuationSeparator" w:id="0">
    <w:p w:rsidR="00CB1D78" w:rsidRDefault="00CB1D78" w:rsidP="00F27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316C"/>
    <w:multiLevelType w:val="hybridMultilevel"/>
    <w:tmpl w:val="5416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79D2"/>
    <w:rsid w:val="0000796A"/>
    <w:rsid w:val="00016F17"/>
    <w:rsid w:val="00054113"/>
    <w:rsid w:val="00084033"/>
    <w:rsid w:val="000C5D56"/>
    <w:rsid w:val="000C78B3"/>
    <w:rsid w:val="000D1247"/>
    <w:rsid w:val="00110C56"/>
    <w:rsid w:val="00113DCB"/>
    <w:rsid w:val="00151F13"/>
    <w:rsid w:val="001569EB"/>
    <w:rsid w:val="00187A7B"/>
    <w:rsid w:val="001902FD"/>
    <w:rsid w:val="001962AE"/>
    <w:rsid w:val="001E4B1F"/>
    <w:rsid w:val="00233920"/>
    <w:rsid w:val="00255885"/>
    <w:rsid w:val="00267499"/>
    <w:rsid w:val="00285AAC"/>
    <w:rsid w:val="002B4CF0"/>
    <w:rsid w:val="002C477C"/>
    <w:rsid w:val="002C6D14"/>
    <w:rsid w:val="002D55C4"/>
    <w:rsid w:val="00303591"/>
    <w:rsid w:val="00315E7B"/>
    <w:rsid w:val="0035139F"/>
    <w:rsid w:val="003A150B"/>
    <w:rsid w:val="003A7805"/>
    <w:rsid w:val="003D0D26"/>
    <w:rsid w:val="003E5048"/>
    <w:rsid w:val="00401219"/>
    <w:rsid w:val="00432052"/>
    <w:rsid w:val="00444ED5"/>
    <w:rsid w:val="00480164"/>
    <w:rsid w:val="004B4BF7"/>
    <w:rsid w:val="004E48A3"/>
    <w:rsid w:val="004F00EA"/>
    <w:rsid w:val="00506631"/>
    <w:rsid w:val="00533088"/>
    <w:rsid w:val="00562410"/>
    <w:rsid w:val="00604FA5"/>
    <w:rsid w:val="0063288A"/>
    <w:rsid w:val="0067002B"/>
    <w:rsid w:val="00692616"/>
    <w:rsid w:val="006C30F5"/>
    <w:rsid w:val="006E51AC"/>
    <w:rsid w:val="006F0B20"/>
    <w:rsid w:val="0070680E"/>
    <w:rsid w:val="007179C6"/>
    <w:rsid w:val="0074759E"/>
    <w:rsid w:val="00756FFC"/>
    <w:rsid w:val="00772583"/>
    <w:rsid w:val="00784C83"/>
    <w:rsid w:val="00790157"/>
    <w:rsid w:val="007A7098"/>
    <w:rsid w:val="007D4C2F"/>
    <w:rsid w:val="007D795F"/>
    <w:rsid w:val="00825B9A"/>
    <w:rsid w:val="008261CD"/>
    <w:rsid w:val="008322DA"/>
    <w:rsid w:val="0089093E"/>
    <w:rsid w:val="008A4FB3"/>
    <w:rsid w:val="008B5ACA"/>
    <w:rsid w:val="008C3A70"/>
    <w:rsid w:val="008C5117"/>
    <w:rsid w:val="00904415"/>
    <w:rsid w:val="00921BF1"/>
    <w:rsid w:val="00932450"/>
    <w:rsid w:val="00933AA3"/>
    <w:rsid w:val="0094024F"/>
    <w:rsid w:val="00975A6C"/>
    <w:rsid w:val="0099619D"/>
    <w:rsid w:val="009D5000"/>
    <w:rsid w:val="00A35F94"/>
    <w:rsid w:val="00A45253"/>
    <w:rsid w:val="00A47BB1"/>
    <w:rsid w:val="00A60860"/>
    <w:rsid w:val="00A705B3"/>
    <w:rsid w:val="00A750A6"/>
    <w:rsid w:val="00A871B8"/>
    <w:rsid w:val="00AA4B54"/>
    <w:rsid w:val="00AC06B5"/>
    <w:rsid w:val="00B07D0A"/>
    <w:rsid w:val="00B729A2"/>
    <w:rsid w:val="00BB148D"/>
    <w:rsid w:val="00BD1643"/>
    <w:rsid w:val="00BD5B5E"/>
    <w:rsid w:val="00C03A83"/>
    <w:rsid w:val="00C27023"/>
    <w:rsid w:val="00C55687"/>
    <w:rsid w:val="00C9102C"/>
    <w:rsid w:val="00CB1D78"/>
    <w:rsid w:val="00D24EDE"/>
    <w:rsid w:val="00D46913"/>
    <w:rsid w:val="00D80E2B"/>
    <w:rsid w:val="00DB4431"/>
    <w:rsid w:val="00DB6FA6"/>
    <w:rsid w:val="00DC1B89"/>
    <w:rsid w:val="00DC2880"/>
    <w:rsid w:val="00DD5EF7"/>
    <w:rsid w:val="00DE6E85"/>
    <w:rsid w:val="00DF06D7"/>
    <w:rsid w:val="00E12823"/>
    <w:rsid w:val="00E257F0"/>
    <w:rsid w:val="00E61A2D"/>
    <w:rsid w:val="00E63E44"/>
    <w:rsid w:val="00E84926"/>
    <w:rsid w:val="00ED3AA0"/>
    <w:rsid w:val="00EF3DCE"/>
    <w:rsid w:val="00F104D4"/>
    <w:rsid w:val="00F25C91"/>
    <w:rsid w:val="00F279D2"/>
    <w:rsid w:val="00F37F94"/>
    <w:rsid w:val="00F906AD"/>
    <w:rsid w:val="00F92C8E"/>
    <w:rsid w:val="00FA7E8E"/>
    <w:rsid w:val="00FB169C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8ADBA3-A54D-4D7E-A32C-D54A414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F279D2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F279D2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FB1C9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semiHidden/>
    <w:unhideWhenUsed/>
    <w:rsid w:val="00FB1C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1533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124</cp:revision>
  <dcterms:created xsi:type="dcterms:W3CDTF">2016-07-20T15:12:00Z</dcterms:created>
  <dcterms:modified xsi:type="dcterms:W3CDTF">2017-06-21T09:15:00Z</dcterms:modified>
</cp:coreProperties>
</file>