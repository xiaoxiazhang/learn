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A70C71" w:rsidP="00A70C71">
      <w:pPr>
        <w:pStyle w:val="a3"/>
      </w:pPr>
      <w:r>
        <w:t>jQuery</w:t>
      </w:r>
      <w:r>
        <w:rPr>
          <w:rFonts w:hint="eastAsia"/>
        </w:rPr>
        <w:t>性能优化和技巧</w:t>
      </w:r>
    </w:p>
    <w:p w:rsidR="00A70C71" w:rsidRDefault="00E34739" w:rsidP="00E34739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性能优化</w:t>
      </w:r>
    </w:p>
    <w:p w:rsidR="00E34739" w:rsidRDefault="00E34739" w:rsidP="00E34739">
      <w:r>
        <w:rPr>
          <w:rFonts w:hint="eastAsia"/>
        </w:rPr>
        <w:t>第一条：使用最新的jQuery库类</w:t>
      </w:r>
    </w:p>
    <w:p w:rsidR="00E34739" w:rsidRDefault="00E34739" w:rsidP="00E34739">
      <w:r>
        <w:rPr>
          <w:rFonts w:hint="eastAsia"/>
        </w:rPr>
        <w:t>第二条：选择合适的选择器。$(</w:t>
      </w:r>
      <w:r w:rsidR="000C6F91">
        <w:t>"</w:t>
      </w:r>
      <w:r>
        <w:rPr>
          <w:rFonts w:hint="eastAsia"/>
        </w:rPr>
        <w:t>#id</w:t>
      </w:r>
      <w:r w:rsidR="000C6F91">
        <w:t>"</w:t>
      </w:r>
      <w:r>
        <w:rPr>
          <w:rFonts w:hint="eastAsia"/>
        </w:rPr>
        <w:t>)选择器性能最好；$(</w:t>
      </w:r>
      <w:r w:rsidR="000C6F91">
        <w:t>"</w:t>
      </w:r>
      <w:r>
        <w:rPr>
          <w:rFonts w:hint="eastAsia"/>
        </w:rPr>
        <w:t>p</w:t>
      </w:r>
      <w:r w:rsidR="000C6F91">
        <w:t>"</w:t>
      </w:r>
      <w:r>
        <w:rPr>
          <w:rFonts w:hint="eastAsia"/>
        </w:rPr>
        <w:t>)标签选择器性能也不错。这些选择器在js中有直接实现，而对于属性定位等选择器，js没有具体实现，jQuery要通过搜索每一个元素来定位元素，性能不较低。建议：尽量使用ID选择器，尽量给选择器定义上下文。</w:t>
      </w:r>
    </w:p>
    <w:p w:rsidR="00A14E3E" w:rsidRDefault="00A14E3E" w:rsidP="00E34739">
      <w:r>
        <w:rPr>
          <w:rFonts w:hint="eastAsia"/>
        </w:rPr>
        <w:t>第三条：缓存对象,把多次使用的对象，先创建出来。var $obj=$(</w:t>
      </w:r>
      <w:r w:rsidR="000C6F91">
        <w:t>"</w:t>
      </w:r>
      <w:r>
        <w:rPr>
          <w:rFonts w:hint="eastAsia"/>
        </w:rPr>
        <w:t>#id</w:t>
      </w:r>
      <w:r w:rsidR="000C6F91">
        <w:t>"</w:t>
      </w:r>
      <w:r>
        <w:rPr>
          <w:rFonts w:hint="eastAsia"/>
        </w:rPr>
        <w:t>);</w:t>
      </w:r>
    </w:p>
    <w:p w:rsidR="00A14E3E" w:rsidRDefault="00A14E3E" w:rsidP="00E34739">
      <w:r>
        <w:rPr>
          <w:rFonts w:hint="eastAsia"/>
        </w:rPr>
        <w:t>第四条：尽量减少循环DOM操作.(多次处理字符串，一次DOM.)</w:t>
      </w:r>
      <w:r w:rsidR="000C6F91">
        <w:rPr>
          <w:rFonts w:hint="eastAsia"/>
        </w:rPr>
        <w:t>。例如，在循环中追加元素。可以再循环中拼接，然后一次DOM追加</w:t>
      </w:r>
    </w:p>
    <w:p w:rsidR="000C6F91" w:rsidRPr="000C6F91" w:rsidRDefault="000C6F91" w:rsidP="00E34739">
      <w:r>
        <w:rPr>
          <w:rFonts w:hint="eastAsia"/>
        </w:rPr>
        <w:t>第五条：尽量使用原生的JavaScript.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6F91" w:rsidTr="000C6F91">
        <w:tc>
          <w:tcPr>
            <w:tcW w:w="8388" w:type="dxa"/>
          </w:tcPr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#for替换each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for(var i=0;i&lt;array.length;i++){  ......}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$.each(array,function(i){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 xml:space="preserve">    ...</w:t>
            </w: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});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$.each(["Aaron", "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慕课网</w:t>
            </w: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"], function(index, value) {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//index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是索引</w:t>
            </w: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,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也就是数组的索引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 xml:space="preserve">   //value</w:t>
            </w:r>
            <w:r w:rsidRPr="00D62F13">
              <w:rPr>
                <w:rFonts w:ascii="宋体" w:eastAsia="宋体" w:hAnsi="宋体" w:cs="宋体" w:hint="eastAsia"/>
                <w:color w:val="14191E"/>
                <w:sz w:val="20"/>
                <w:szCs w:val="20"/>
              </w:rPr>
              <w:t>就是数组中的值了</w:t>
            </w:r>
          </w:p>
          <w:p w:rsidR="00D62F13" w:rsidRPr="00D62F13" w:rsidRDefault="00D62F13" w:rsidP="00D62F13">
            <w:pPr>
              <w:p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ind w:left="0"/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</w:pPr>
            <w:r w:rsidRPr="00D62F13">
              <w:rPr>
                <w:rFonts w:ascii="Consolas" w:eastAsia="Times New Roman" w:hAnsi="Consolas" w:cs="Consolas"/>
                <w:color w:val="14191E"/>
                <w:sz w:val="20"/>
                <w:szCs w:val="20"/>
              </w:rPr>
              <w:t>});</w:t>
            </w:r>
          </w:p>
          <w:p w:rsidR="000C6F91" w:rsidRDefault="000C6F91" w:rsidP="00E34739">
            <w:pPr>
              <w:ind w:left="0"/>
            </w:pPr>
          </w:p>
          <w:p w:rsidR="000C6F91" w:rsidRDefault="000C6F91" w:rsidP="00E34739">
            <w:pPr>
              <w:ind w:left="0"/>
            </w:pPr>
            <w:r>
              <w:rPr>
                <w:rFonts w:hint="eastAsia"/>
              </w:rPr>
              <w:t>#cr.checked 替换is（</w:t>
            </w:r>
            <w:r>
              <w:t>"</w:t>
            </w:r>
            <w:r>
              <w:rPr>
                <w:rFonts w:hint="eastAsia"/>
              </w:rPr>
              <w:t>checked</w:t>
            </w:r>
            <w:r>
              <w:t>"</w:t>
            </w:r>
            <w:r>
              <w:rPr>
                <w:rFonts w:hint="eastAsia"/>
              </w:rPr>
              <w:t>)</w:t>
            </w:r>
          </w:p>
        </w:tc>
      </w:tr>
    </w:tbl>
    <w:p w:rsidR="000C6F91" w:rsidRDefault="000C6F91" w:rsidP="00E34739"/>
    <w:p w:rsidR="000C6F91" w:rsidRDefault="000C6F91" w:rsidP="00E34739">
      <w:r>
        <w:rPr>
          <w:rFonts w:hint="eastAsia"/>
        </w:rPr>
        <w:t>第六条：使用事件代理，$('#myTable td').click(function(){   ......});//有多少个td就会绑定多少个事件。可以使用</w:t>
      </w:r>
    </w:p>
    <w:p w:rsidR="000C6F91" w:rsidRDefault="000C6F91" w:rsidP="00E34739">
      <w:r>
        <w:rPr>
          <w:rFonts w:hint="eastAsia"/>
        </w:rPr>
        <w:t>$('#myTable td').on('click','td',function(){   ......});</w:t>
      </w:r>
    </w:p>
    <w:p w:rsidR="000C6F91" w:rsidRDefault="000C6F91" w:rsidP="00E34739">
      <w:r>
        <w:rPr>
          <w:rFonts w:hint="eastAsia"/>
        </w:rPr>
        <w:t>第七条：使用join来拼接字符串。</w:t>
      </w:r>
    </w:p>
    <w:p w:rsidR="0012112F" w:rsidRPr="0012112F" w:rsidRDefault="0012112F" w:rsidP="00E34739">
      <w:r>
        <w:rPr>
          <w:rFonts w:hint="eastAsia"/>
        </w:rPr>
        <w:lastRenderedPageBreak/>
        <w:t>第八条：压缩Javascript</w:t>
      </w:r>
    </w:p>
    <w:p w:rsidR="00E34739" w:rsidRDefault="00E34739" w:rsidP="00E34739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技巧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65EBC" w:rsidTr="00665EBC">
        <w:tc>
          <w:tcPr>
            <w:tcW w:w="8388" w:type="dxa"/>
          </w:tcPr>
          <w:p w:rsidR="00665EBC" w:rsidRPr="006A6F25" w:rsidRDefault="00665EBC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#禁止网页右键菜单</w:t>
            </w:r>
          </w:p>
          <w:p w:rsidR="00665EBC" w:rsidRDefault="00665EBC" w:rsidP="00665EBC">
            <w:pPr>
              <w:ind w:left="0"/>
            </w:pPr>
            <w:r>
              <w:t xml:space="preserve">$(document).ready(function(){  </w:t>
            </w:r>
          </w:p>
          <w:p w:rsidR="00665EBC" w:rsidRDefault="00665EBC" w:rsidP="00665EBC">
            <w:pPr>
              <w:ind w:left="0"/>
            </w:pPr>
            <w:r>
              <w:t xml:space="preserve">    $(document).</w:t>
            </w:r>
            <w:r w:rsidR="00A164C2">
              <w:t>on</w:t>
            </w:r>
            <w:r>
              <w:t xml:space="preserve">("contextmenu",function(e){  </w:t>
            </w:r>
          </w:p>
          <w:p w:rsidR="00665EBC" w:rsidRDefault="00665EBC" w:rsidP="00665EBC">
            <w:pPr>
              <w:ind w:left="0"/>
            </w:pPr>
            <w:r>
              <w:t xml:space="preserve">        return false;  </w:t>
            </w:r>
          </w:p>
          <w:p w:rsidR="00665EBC" w:rsidRDefault="00665EBC" w:rsidP="00665EBC">
            <w:pPr>
              <w:ind w:left="0"/>
            </w:pPr>
            <w:r>
              <w:t xml:space="preserve">    });  </w:t>
            </w:r>
          </w:p>
          <w:p w:rsidR="00665EBC" w:rsidRDefault="00665EBC" w:rsidP="00665EBC">
            <w:pPr>
              <w:ind w:left="0"/>
            </w:pPr>
            <w:r>
              <w:t>});</w:t>
            </w:r>
          </w:p>
          <w:p w:rsidR="00665EBC" w:rsidRDefault="00665EBC" w:rsidP="00665EBC">
            <w:pPr>
              <w:ind w:left="0"/>
            </w:pPr>
          </w:p>
          <w:p w:rsidR="00665EBC" w:rsidRPr="006A6F25" w:rsidRDefault="00665EBC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#输入框文字获取和失去焦点</w:t>
            </w:r>
          </w:p>
          <w:p w:rsidR="00665EBC" w:rsidRDefault="00665EBC" w:rsidP="00665EBC">
            <w:pPr>
              <w:ind w:left="0"/>
            </w:pPr>
            <w:r>
              <w:t xml:space="preserve">$(document).ready(function() {  </w:t>
            </w:r>
          </w:p>
          <w:p w:rsidR="00665EBC" w:rsidRDefault="00665EBC" w:rsidP="00665EBC">
            <w:pPr>
              <w:ind w:left="0"/>
            </w:pPr>
            <w:r>
              <w:tab/>
              <w:t xml:space="preserve">$("input.text1").val("Enter your search text here.");  </w:t>
            </w:r>
          </w:p>
          <w:p w:rsidR="00665EBC" w:rsidRDefault="00665EBC" w:rsidP="00665EBC">
            <w:pPr>
              <w:ind w:left="0"/>
            </w:pPr>
            <w:r>
              <w:tab/>
              <w:t xml:space="preserve">textFill( $('input.text1') );  </w:t>
            </w:r>
          </w:p>
          <w:p w:rsidR="00665EBC" w:rsidRDefault="00665EBC" w:rsidP="00665EBC">
            <w:pPr>
              <w:ind w:left="0"/>
            </w:pPr>
            <w:r>
              <w:t xml:space="preserve">});  </w:t>
            </w:r>
          </w:p>
          <w:p w:rsidR="00665EBC" w:rsidRDefault="00665EBC" w:rsidP="00665EBC">
            <w:pPr>
              <w:ind w:left="0"/>
            </w:pPr>
            <w:r>
              <w:t xml:space="preserve">function textFill(input){ //input focus text function  </w:t>
            </w:r>
          </w:p>
          <w:p w:rsidR="00665EBC" w:rsidRDefault="00665EBC" w:rsidP="00665EBC">
            <w:pPr>
              <w:ind w:left="0"/>
            </w:pPr>
            <w:r>
              <w:tab/>
              <w:t xml:space="preserve">var originalvalue = input.val();  </w:t>
            </w:r>
          </w:p>
          <w:p w:rsidR="00665EBC" w:rsidRDefault="00665EBC" w:rsidP="00665EBC">
            <w:pPr>
              <w:ind w:left="0"/>
            </w:pPr>
            <w:r>
              <w:tab/>
              <w:t xml:space="preserve">input.focus( function(){ 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>if( $.trim(input.val()) == originalvalue ){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input.val('');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}  </w:t>
            </w:r>
          </w:p>
          <w:p w:rsidR="00665EBC" w:rsidRDefault="00665EBC" w:rsidP="00665EBC">
            <w:pPr>
              <w:ind w:left="0"/>
            </w:pPr>
            <w:r>
              <w:tab/>
              <w:t xml:space="preserve">}).blur( function(){ 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if( $.trim(input.val()) == '' ){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</w:r>
            <w:r>
              <w:tab/>
              <w:t xml:space="preserve">input.val(originalvalue); 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 xml:space="preserve">}  </w:t>
            </w:r>
          </w:p>
          <w:p w:rsidR="00665EBC" w:rsidRDefault="00665EBC" w:rsidP="00665EBC">
            <w:pPr>
              <w:ind w:left="0"/>
            </w:pPr>
            <w:r>
              <w:tab/>
              <w:t>});</w:t>
            </w:r>
          </w:p>
          <w:p w:rsidR="00665EBC" w:rsidRDefault="00665EBC" w:rsidP="00665EBC">
            <w:pPr>
              <w:ind w:left="0"/>
            </w:pPr>
          </w:p>
          <w:p w:rsidR="00665EBC" w:rsidRPr="006A6F25" w:rsidRDefault="00665EBC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#获取鼠标位置</w:t>
            </w:r>
          </w:p>
          <w:p w:rsidR="00665EBC" w:rsidRDefault="00665EBC" w:rsidP="00665EBC">
            <w:pPr>
              <w:ind w:left="0"/>
            </w:pPr>
            <w:r>
              <w:t>$(document).ready(function() {</w:t>
            </w:r>
          </w:p>
          <w:p w:rsidR="00665EBC" w:rsidRDefault="00665EBC" w:rsidP="00665EBC">
            <w:pPr>
              <w:ind w:left="0"/>
            </w:pPr>
            <w:r>
              <w:tab/>
              <w:t>$(document).mousemove(function(e) {</w:t>
            </w:r>
          </w:p>
          <w:p w:rsidR="00665EBC" w:rsidRDefault="00665EBC" w:rsidP="00665EBC">
            <w:pPr>
              <w:ind w:left="0"/>
            </w:pPr>
            <w:r>
              <w:tab/>
            </w:r>
            <w:r>
              <w:tab/>
              <w:t>$('#XY').html("X : " + e.pageX + " | Y : " + e.pageY);</w:t>
            </w:r>
          </w:p>
          <w:p w:rsidR="00665EBC" w:rsidRDefault="00665EBC" w:rsidP="00665EBC">
            <w:pPr>
              <w:ind w:left="0"/>
            </w:pPr>
            <w:r>
              <w:lastRenderedPageBreak/>
              <w:tab/>
              <w:t>});</w:t>
            </w:r>
          </w:p>
          <w:p w:rsidR="00665EBC" w:rsidRDefault="00665EBC" w:rsidP="00665EBC">
            <w:pPr>
              <w:ind w:left="0"/>
            </w:pPr>
            <w:r>
              <w:t>});</w:t>
            </w:r>
          </w:p>
          <w:p w:rsidR="0017057A" w:rsidRDefault="0017057A" w:rsidP="00665EBC">
            <w:pPr>
              <w:ind w:left="0"/>
            </w:pPr>
          </w:p>
          <w:p w:rsidR="0017057A" w:rsidRPr="006A6F25" w:rsidRDefault="0017057A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#判断元素是否存在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if ($('#XY').length)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alert('元素存在!')</w:t>
            </w:r>
          </w:p>
          <w:p w:rsidR="0017057A" w:rsidRDefault="0017057A" w:rsidP="0017057A">
            <w:pPr>
              <w:ind w:left="0"/>
            </w:pPr>
            <w:r>
              <w:tab/>
              <w:t>} else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alert('元素不存在!')</w:t>
            </w:r>
          </w:p>
          <w:p w:rsidR="0017057A" w:rsidRDefault="0017057A" w:rsidP="0017057A">
            <w:pPr>
              <w:ind w:left="0"/>
            </w:pPr>
            <w:r>
              <w:tab/>
              <w:t>}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665EBC" w:rsidRDefault="00665EBC" w:rsidP="00665EBC">
            <w:pPr>
              <w:ind w:left="0"/>
            </w:pPr>
          </w:p>
          <w:p w:rsidR="0017057A" w:rsidRPr="006A6F25" w:rsidRDefault="0017057A" w:rsidP="00665EBC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#点击div跳转url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$("div").click(function()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window.location = $(this).find("a").attr("href");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return false;</w:t>
            </w:r>
          </w:p>
          <w:p w:rsidR="0017057A" w:rsidRDefault="0017057A" w:rsidP="0017057A">
            <w:pPr>
              <w:ind w:left="0"/>
            </w:pPr>
            <w:r>
              <w:tab/>
              <w:t>});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#关闭所有的动画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rPr>
                <w:rFonts w:hint="eastAsia"/>
              </w:rPr>
              <w:t xml:space="preserve">    jQuery.fx.off=true;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#检测鼠标的左键还是右键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$("#XY").mousedown(function(e)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alert(e.which) // 1 = 鼠标左键 ; 2 = 鼠标中键; 3 = 鼠标右键</w:t>
            </w:r>
          </w:p>
          <w:p w:rsidR="0017057A" w:rsidRDefault="0017057A" w:rsidP="0017057A">
            <w:pPr>
              <w:ind w:left="0"/>
            </w:pPr>
            <w:r>
              <w:tab/>
              <w:t>})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#回车提交表单</w:t>
            </w:r>
          </w:p>
          <w:p w:rsidR="0017057A" w:rsidRDefault="0017057A" w:rsidP="0017057A">
            <w:pPr>
              <w:ind w:left="0"/>
            </w:pPr>
            <w:r>
              <w:t>$(document).ready(function() {</w:t>
            </w:r>
          </w:p>
          <w:p w:rsidR="0017057A" w:rsidRDefault="0017057A" w:rsidP="0017057A">
            <w:pPr>
              <w:ind w:left="0"/>
            </w:pPr>
            <w:r>
              <w:tab/>
              <w:t>$("input").keyup(function(e)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if (e.</w:t>
            </w:r>
            <w:r w:rsidR="00190CB1">
              <w:t>keyCode</w:t>
            </w:r>
            <w:r>
              <w:t xml:space="preserve"> == "13") {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</w:r>
            <w:r>
              <w:tab/>
              <w:t>alert("回车提交!")</w:t>
            </w:r>
          </w:p>
          <w:p w:rsidR="0017057A" w:rsidRDefault="0017057A" w:rsidP="0017057A">
            <w:pPr>
              <w:ind w:left="0"/>
            </w:pPr>
            <w:r>
              <w:tab/>
            </w:r>
            <w:r>
              <w:tab/>
              <w:t>}</w:t>
            </w:r>
          </w:p>
          <w:p w:rsidR="0017057A" w:rsidRDefault="0017057A" w:rsidP="0017057A">
            <w:pPr>
              <w:ind w:left="0"/>
            </w:pPr>
            <w:r>
              <w:tab/>
              <w:t>})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Pr="006A6F25" w:rsidRDefault="0017057A" w:rsidP="0017057A">
            <w:pPr>
              <w:ind w:left="0"/>
              <w:rPr>
                <w:color w:val="FF0000"/>
              </w:rPr>
            </w:pPr>
            <w:r w:rsidRPr="006A6F25">
              <w:rPr>
                <w:rFonts w:hint="eastAsia"/>
                <w:color w:val="FF0000"/>
              </w:rPr>
              <w:t>#设置全局Ajax参数</w:t>
            </w:r>
          </w:p>
          <w:p w:rsidR="0017057A" w:rsidRDefault="0017057A" w:rsidP="0017057A">
            <w:pPr>
              <w:ind w:left="0"/>
            </w:pPr>
            <w:r>
              <w:t>$("#load").ajaxStart(function() {</w:t>
            </w:r>
          </w:p>
          <w:p w:rsidR="0017057A" w:rsidRDefault="0017057A" w:rsidP="0017057A">
            <w:pPr>
              <w:ind w:left="0"/>
            </w:pPr>
            <w:r>
              <w:tab/>
              <w:t>showLoading(); //显示loading</w:t>
            </w:r>
          </w:p>
          <w:p w:rsidR="0017057A" w:rsidRDefault="0017057A" w:rsidP="0017057A">
            <w:pPr>
              <w:ind w:left="0"/>
            </w:pPr>
            <w:r>
              <w:tab/>
              <w:t>disableButtons(); //禁用按钮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  <w:r>
              <w:t>$("#load").ajaxComplete(function() {</w:t>
            </w:r>
          </w:p>
          <w:p w:rsidR="0017057A" w:rsidRDefault="0017057A" w:rsidP="0017057A">
            <w:pPr>
              <w:ind w:left="0"/>
            </w:pPr>
            <w:r>
              <w:tab/>
              <w:t>hideLoading(); //隐藏loading</w:t>
            </w:r>
          </w:p>
          <w:p w:rsidR="0017057A" w:rsidRDefault="0017057A" w:rsidP="0017057A">
            <w:pPr>
              <w:ind w:left="0"/>
            </w:pPr>
            <w:r>
              <w:tab/>
              <w:t>enableButtons(); //启用按钮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17057A" w:rsidRDefault="0017057A" w:rsidP="0017057A">
            <w:pPr>
              <w:ind w:left="0"/>
            </w:pPr>
          </w:p>
          <w:p w:rsidR="0017057A" w:rsidRDefault="0017057A" w:rsidP="0017057A">
            <w:pPr>
              <w:ind w:left="0"/>
            </w:pPr>
            <w:r>
              <w:t>function showLoading() {</w:t>
            </w:r>
          </w:p>
          <w:p w:rsidR="0017057A" w:rsidRDefault="0017057A" w:rsidP="0017057A">
            <w:pPr>
              <w:ind w:left="0"/>
            </w:pPr>
            <w:r>
              <w:tab/>
              <w:t>$("#load").show();</w:t>
            </w:r>
          </w:p>
          <w:p w:rsidR="0017057A" w:rsidRDefault="00FA556C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  <w:r>
              <w:t>function hideLoading() {</w:t>
            </w:r>
          </w:p>
          <w:p w:rsidR="0017057A" w:rsidRDefault="0017057A" w:rsidP="0017057A">
            <w:pPr>
              <w:ind w:left="0"/>
            </w:pPr>
            <w:r>
              <w:tab/>
              <w:t>$("#load").hide();</w:t>
            </w:r>
          </w:p>
          <w:p w:rsidR="0017057A" w:rsidRDefault="00FA556C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  <w:r>
              <w:t>function disableButtons() {</w:t>
            </w:r>
          </w:p>
          <w:p w:rsidR="0017057A" w:rsidRDefault="0017057A" w:rsidP="0017057A">
            <w:pPr>
              <w:ind w:left="0"/>
            </w:pPr>
            <w:r>
              <w:tab/>
              <w:t>$("#send1").attr("disabled", "disabled");</w:t>
            </w:r>
          </w:p>
          <w:p w:rsidR="0017057A" w:rsidRDefault="00FA556C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  <w:r>
              <w:t>function enableButtons() {</w:t>
            </w:r>
          </w:p>
          <w:p w:rsidR="0017057A" w:rsidRDefault="0017057A" w:rsidP="0017057A">
            <w:pPr>
              <w:ind w:left="0"/>
            </w:pPr>
            <w:r>
              <w:tab/>
              <w:t>$("#send1").removeAttr("disabled");</w:t>
            </w:r>
          </w:p>
          <w:p w:rsidR="0017057A" w:rsidRDefault="0017057A" w:rsidP="0017057A">
            <w:pPr>
              <w:ind w:left="0"/>
            </w:pPr>
          </w:p>
          <w:p w:rsidR="0017057A" w:rsidRDefault="0017057A" w:rsidP="0017057A">
            <w:pPr>
              <w:ind w:left="0"/>
            </w:pPr>
            <w:r>
              <w:rPr>
                <w:rFonts w:hint="eastAsia"/>
              </w:rPr>
              <w:t>#获取选中的下拉框</w:t>
            </w:r>
          </w:p>
          <w:p w:rsidR="0017057A" w:rsidRDefault="0017057A" w:rsidP="0017057A">
            <w:pPr>
              <w:ind w:left="0"/>
            </w:pPr>
            <w:r>
              <w:t>function getObj() {</w:t>
            </w:r>
          </w:p>
          <w:p w:rsidR="0017057A" w:rsidRDefault="0017057A" w:rsidP="0017057A">
            <w:pPr>
              <w:ind w:left="0"/>
            </w:pPr>
            <w:r>
              <w:tab/>
              <w:t>var $obj = $('#someElement').find('option:selected');</w:t>
            </w:r>
          </w:p>
          <w:p w:rsidR="0017057A" w:rsidRDefault="0017057A" w:rsidP="0017057A">
            <w:pPr>
              <w:ind w:left="0"/>
            </w:pPr>
            <w:r>
              <w:tab/>
              <w:t>alert($obj.val());</w:t>
            </w:r>
          </w:p>
          <w:p w:rsidR="0017057A" w:rsidRPr="0017057A" w:rsidRDefault="0017057A" w:rsidP="0017057A">
            <w:pPr>
              <w:ind w:left="0"/>
            </w:pPr>
            <w:r>
              <w:t>}</w:t>
            </w:r>
          </w:p>
          <w:p w:rsidR="0017057A" w:rsidRDefault="0017057A" w:rsidP="0017057A">
            <w:pPr>
              <w:ind w:left="0"/>
            </w:pPr>
          </w:p>
          <w:p w:rsidR="0017057A" w:rsidRDefault="0017057A" w:rsidP="0017057A">
            <w:pPr>
              <w:ind w:left="0"/>
            </w:pPr>
            <w:r>
              <w:rPr>
                <w:rFonts w:hint="eastAsia"/>
              </w:rPr>
              <w:t>#</w:t>
            </w:r>
            <w:r w:rsidR="00FA556C">
              <w:rPr>
                <w:rFonts w:hint="eastAsia"/>
              </w:rPr>
              <w:t>切换复选框</w:t>
            </w:r>
          </w:p>
          <w:p w:rsidR="0017057A" w:rsidRDefault="0017057A" w:rsidP="0017057A">
            <w:pPr>
              <w:ind w:left="0"/>
            </w:pPr>
            <w:r>
              <w:t>var tog = false;</w:t>
            </w:r>
          </w:p>
          <w:p w:rsidR="0017057A" w:rsidRDefault="0017057A" w:rsidP="0017057A">
            <w:pPr>
              <w:ind w:left="0"/>
            </w:pPr>
            <w:r>
              <w:t>$('button').click(function() {</w:t>
            </w:r>
          </w:p>
          <w:p w:rsidR="0017057A" w:rsidRDefault="0017057A" w:rsidP="0017057A">
            <w:pPr>
              <w:ind w:left="0"/>
            </w:pPr>
            <w:r>
              <w:tab/>
              <w:t>$("input[type=checkbox]").attr("checked", !tog);</w:t>
            </w:r>
          </w:p>
          <w:p w:rsidR="0017057A" w:rsidRDefault="0017057A" w:rsidP="0017057A">
            <w:pPr>
              <w:ind w:left="0"/>
            </w:pPr>
            <w:r>
              <w:tab/>
              <w:t>tog = !tog;</w:t>
            </w:r>
          </w:p>
          <w:p w:rsidR="0017057A" w:rsidRDefault="0017057A" w:rsidP="0017057A">
            <w:pPr>
              <w:ind w:left="0"/>
            </w:pPr>
            <w:r>
              <w:t>});</w:t>
            </w:r>
          </w:p>
          <w:p w:rsidR="00FA556C" w:rsidRDefault="00FA556C" w:rsidP="0017057A">
            <w:pPr>
              <w:ind w:left="0"/>
            </w:pPr>
          </w:p>
          <w:p w:rsidR="00FA556C" w:rsidRDefault="00FA556C" w:rsidP="0017057A">
            <w:pPr>
              <w:ind w:left="0"/>
            </w:pPr>
            <w:r>
              <w:rPr>
                <w:rFonts w:hint="eastAsia"/>
              </w:rPr>
              <w:t>#扩展String对象的方法</w:t>
            </w:r>
          </w:p>
          <w:p w:rsidR="00FA556C" w:rsidRDefault="00FA556C" w:rsidP="00FA556C">
            <w:pPr>
              <w:ind w:left="0"/>
            </w:pPr>
            <w:r>
              <w:t>$.extend(String.prototype, {</w:t>
            </w:r>
          </w:p>
          <w:p w:rsidR="00FA556C" w:rsidRDefault="00FA556C" w:rsidP="00FA556C">
            <w:pPr>
              <w:ind w:left="0"/>
            </w:pPr>
            <w:r>
              <w:tab/>
              <w:t>isPositiveInteger: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RegExp(/^[1-9]\d*$/).test(this));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isInteger: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RegExp(/^\d+$/).test(this));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isNumber: function(value, element)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RegExp(/^-?(?:\d+|\d{1,3}(?:,\d{3})+)(?:\.\d+)?$/).test(this));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trim: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this.replace(/(^\s*)|(\s*$)|\r|\n/g, "");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trans: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 xml:space="preserve">return this.replace(/&amp;lt;/g, '&lt;').replace(/&amp;gt;/g, </w:t>
            </w:r>
            <w:r>
              <w:lastRenderedPageBreak/>
              <w:t>'&gt;').replace(/&amp;quot;/g, '"');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replaceAll: function(os, ns)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this.replace(new RegExp(os, "gm"), ns);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skipChar: function(ch)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if (!this || this.length === 0)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return '';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if (this.charAt(0) === ch)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return this.substring(1).skipChar(ch);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this;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isValidPwd: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RegExp(/^([_]|[a-zA-Z0-9]){6,32}$/).test(this));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isValidMail: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RegExp(/^\w+((-\w+)|(\.\w+))*\@[A-Za-z0-9]+((\.|-)[A-Za-z0-9]+)*\.[A-Za-z0-9]+$/).test(this.trim()));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isSpaces: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for (var i = 0; i &lt; this.length; i += 1)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var ch = this.charAt(i);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if (ch != ' ' &amp;&amp; ch != "\n" &amp;&amp; ch != "\t" &amp;&amp; ch != "\r")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true;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lastRenderedPageBreak/>
              <w:tab/>
              <w:t>isPhone: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RegExp(/(^([0-9]{3,4}[-])?\d{3,8}(-\d{1,6})?$)|(^\([0-9]{3,4}\)\d{3,8}(\(\d{1,6}\))?$)|(^\d{3,8}$)/).test(this));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isUrl: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(new RegExp(/^[a-zA-z]+:\/\/([a-zA-Z0-9\-\.]+)([-\w .\/?%&amp;=:]*)$/).test(this));</w:t>
            </w:r>
          </w:p>
          <w:p w:rsidR="00FA556C" w:rsidRDefault="00FA556C" w:rsidP="00FA556C">
            <w:pPr>
              <w:ind w:left="0"/>
            </w:pPr>
            <w:r>
              <w:tab/>
              <w:t>},</w:t>
            </w:r>
          </w:p>
          <w:p w:rsidR="00FA556C" w:rsidRDefault="00FA556C" w:rsidP="00FA556C">
            <w:pPr>
              <w:ind w:left="0"/>
            </w:pPr>
            <w:r>
              <w:tab/>
              <w:t>isExternalUrl: function() {</w:t>
            </w:r>
          </w:p>
          <w:p w:rsidR="00FA556C" w:rsidRDefault="00FA556C" w:rsidP="00FA556C">
            <w:pPr>
              <w:ind w:left="0"/>
            </w:pPr>
            <w:r>
              <w:tab/>
            </w:r>
            <w:r>
              <w:tab/>
              <w:t>return this.isUrl() &amp;&amp; this.indexOf("://" + document.domain) == -1;</w:t>
            </w:r>
          </w:p>
          <w:p w:rsidR="00FA556C" w:rsidRDefault="00FA556C" w:rsidP="00FA556C">
            <w:pPr>
              <w:ind w:left="0"/>
            </w:pPr>
            <w:r>
              <w:tab/>
              <w:t>}</w:t>
            </w:r>
          </w:p>
          <w:p w:rsidR="00FA556C" w:rsidRDefault="00FA556C" w:rsidP="00FA556C">
            <w:pPr>
              <w:ind w:left="0"/>
            </w:pPr>
            <w:r>
              <w:t>});</w:t>
            </w:r>
          </w:p>
          <w:p w:rsidR="00FA556C" w:rsidRDefault="00FA556C" w:rsidP="00FA556C">
            <w:pPr>
              <w:ind w:left="0"/>
            </w:pPr>
          </w:p>
          <w:p w:rsidR="00FA556C" w:rsidRDefault="00FA556C" w:rsidP="00FA556C">
            <w:pPr>
              <w:ind w:left="0"/>
            </w:pPr>
            <w:r>
              <w:t>$("button").click(function() {</w:t>
            </w:r>
          </w:p>
          <w:p w:rsidR="00FA556C" w:rsidRDefault="00FA556C" w:rsidP="00FA556C">
            <w:pPr>
              <w:ind w:left="0"/>
            </w:pPr>
            <w:r>
              <w:tab/>
              <w:t>alert($("input").val().isInteger());</w:t>
            </w:r>
          </w:p>
          <w:p w:rsidR="00FA556C" w:rsidRDefault="00FA556C" w:rsidP="00FA556C">
            <w:pPr>
              <w:ind w:left="0"/>
            </w:pPr>
            <w:r>
              <w:t>});</w:t>
            </w:r>
          </w:p>
        </w:tc>
      </w:tr>
    </w:tbl>
    <w:p w:rsidR="00665EBC" w:rsidRPr="00665EBC" w:rsidRDefault="00665EBC" w:rsidP="00665EBC"/>
    <w:p w:rsidR="006A6F25" w:rsidRDefault="006A6F25" w:rsidP="006A6F25">
      <w:pPr>
        <w:pStyle w:val="1"/>
      </w:pPr>
      <w:r>
        <w:t>AJAX</w:t>
      </w:r>
      <w:r>
        <w:t>防重复提交的办法总结</w:t>
      </w:r>
    </w:p>
    <w:p w:rsidR="006A6F25" w:rsidRDefault="006A6F25" w:rsidP="006A6F25">
      <w:r>
        <w:tab/>
        <w:t>Ajax的原理简单来说通过XmlHttpRequest对象来向服务器发异步请求，从服务器获得数据，然后用javascript来操作DOM而更新页面。这其中最关键的一步就是从服务器获得请求数据。</w:t>
      </w:r>
    </w:p>
    <w:p w:rsidR="00894B03" w:rsidRDefault="006A6F25" w:rsidP="006A6F25">
      <w:r>
        <w:t>造成重复提交原因</w:t>
      </w:r>
      <w:r w:rsidR="00494E89">
        <w:rPr>
          <w:rFonts w:hint="eastAsia"/>
        </w:rPr>
        <w:t>：</w:t>
      </w:r>
      <w:r>
        <w:rPr>
          <w:rFonts w:hint="eastAsia"/>
        </w:rPr>
        <w:t>由于</w:t>
      </w:r>
      <w:r>
        <w:t>AJAX提交数据为异步提交，所以当我们点击提交按钮是通过xmlhttprequest向服务器发送异步请求，发送请求需要有处理时间，我们第一次点击的请求尚未完成，就有接二连三的又提交了几次，同时后来发送的请求同事也被发送到后台处理了，这种情况如果是数据读取则不会有太大影响，但是涉及到数据提交保存或者提交之后多表数据处理就更麻烦了，所以此种情况务必要避免，免得给大家造成麻烦。</w:t>
      </w:r>
    </w:p>
    <w:p w:rsidR="00894B03" w:rsidRDefault="00894B03" w:rsidP="00894B03">
      <w:pPr>
        <w:pStyle w:val="2"/>
      </w:pPr>
      <w:r w:rsidRPr="00894B03">
        <w:rPr>
          <w:rFonts w:hint="eastAsia"/>
        </w:rPr>
        <w:lastRenderedPageBreak/>
        <w:t>重复提交解决办法</w:t>
      </w:r>
    </w:p>
    <w:p w:rsidR="005D08FF" w:rsidRDefault="005D08FF" w:rsidP="005D08FF">
      <w:r>
        <w:rPr>
          <w:rFonts w:hint="eastAsia"/>
        </w:rPr>
        <w:tab/>
      </w:r>
      <w:r w:rsidRPr="005D08FF">
        <w:rPr>
          <w:rFonts w:hint="eastAsia"/>
        </w:rPr>
        <w:t>如果提交对象为按钮的话，可以对按钮设置</w:t>
      </w:r>
      <w:r w:rsidRPr="005D08FF">
        <w:t>disabled，此办法适应于按钮提交，此种方法简单粗暴，也是很多人用的办法，代如下：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D08FF" w:rsidTr="005D08FF">
        <w:tc>
          <w:tcPr>
            <w:tcW w:w="8388" w:type="dxa"/>
          </w:tcPr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在按钮提交之后和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提交之前将按钮设置为禁用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$(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"input[type=submit]"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).attr(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'disabled'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true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$.ajax({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url:</w:t>
            </w:r>
            <w:r>
              <w:rPr>
                <w:rFonts w:ascii="Courier New" w:eastAsia="Times New Roman" w:hAnsi="Courier New" w:cs="Courier New"/>
                <w:color w:val="008800"/>
                <w:sz w:val="21"/>
              </w:rPr>
              <w:t>'/pos</w:t>
            </w:r>
            <w:r>
              <w:rPr>
                <w:rFonts w:ascii="Courier New" w:eastAsiaTheme="minorEastAsia" w:hAnsi="Courier New" w:cs="Courier New" w:hint="eastAsia"/>
                <w:color w:val="008800"/>
                <w:sz w:val="21"/>
              </w:rPr>
              <w:t>t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data:{a: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,b,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success:</w:t>
            </w:r>
            <w:r w:rsidRPr="00C64AAF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64AAF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在提交成功之后重新启用该按钮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$(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"input[type=submit]"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).attr(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'disabled'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},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error: </w:t>
            </w:r>
            <w:r w:rsidRPr="00C64AAF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64AAF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即使</w:t>
            </w:r>
            <w:r w:rsidRPr="00C64AAF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64AAF">
              <w:rPr>
                <w:rFonts w:ascii="宋体" w:eastAsia="宋体" w:hAnsi="宋体" w:cs="宋体" w:hint="eastAsia"/>
                <w:color w:val="880000"/>
                <w:sz w:val="21"/>
              </w:rPr>
              <w:t>失败也需要将按钮设置为可用状态，因为有可能是网络问题导致的失败，所以需要将按钮设置为可用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$(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"input[type=submit]"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).attr(</w:t>
            </w:r>
            <w:r w:rsidRPr="00C64AAF">
              <w:rPr>
                <w:rFonts w:ascii="Courier New" w:eastAsia="Times New Roman" w:hAnsi="Courier New" w:cs="Courier New"/>
                <w:color w:val="008800"/>
                <w:sz w:val="21"/>
              </w:rPr>
              <w:t>'disabled'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</w:t>
            </w:r>
            <w:r w:rsidRPr="00C64AAF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)</w:t>
            </w:r>
          </w:p>
          <w:p w:rsidR="00C64AAF" w:rsidRPr="00C64AAF" w:rsidRDefault="00C64AAF" w:rsidP="00C64AAF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}</w:t>
            </w:r>
          </w:p>
          <w:p w:rsidR="005D08FF" w:rsidRDefault="00C64AAF" w:rsidP="00C64AAF">
            <w:pPr>
              <w:ind w:left="0"/>
            </w:pPr>
            <w:r w:rsidRPr="00C64AA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})</w:t>
            </w:r>
          </w:p>
        </w:tc>
      </w:tr>
    </w:tbl>
    <w:p w:rsidR="005D08FF" w:rsidRDefault="005D08FF" w:rsidP="005D08FF"/>
    <w:p w:rsidR="00C64AAF" w:rsidRDefault="00C64AAF" w:rsidP="00C64AAF">
      <w:pPr>
        <w:pStyle w:val="2"/>
      </w:pPr>
      <w:r>
        <w:rPr>
          <w:rFonts w:hint="eastAsia"/>
        </w:rPr>
        <w:t>非按钮对象提交</w:t>
      </w:r>
      <w:r>
        <w:t xml:space="preserve"> </w:t>
      </w:r>
    </w:p>
    <w:p w:rsidR="00C64AAF" w:rsidRDefault="00C64AAF" w:rsidP="00C64AAF">
      <w:r>
        <w:rPr>
          <w:rFonts w:hint="eastAsia"/>
        </w:rPr>
        <w:tab/>
        <w:t>有时候我们在提交数据的时候没有</w:t>
      </w:r>
      <w:r>
        <w:t>from，只有单个表单组件（input、textarea、radio、checkbox等），所以我们就可以将任何一个对象设置提交对象来完成提交，由于普通对象没有disabled属性，所以我们需要用其它方式来防止重复提交</w:t>
      </w:r>
      <w:r w:rsidR="00CF6200">
        <w:rPr>
          <w:rFonts w:hint="eastAsia"/>
        </w:rPr>
        <w:t>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CF6200" w:rsidTr="00CF6200">
        <w:tc>
          <w:tcPr>
            <w:tcW w:w="8388" w:type="dxa"/>
          </w:tcPr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设置一个对象来控制是否进入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过程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var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post_flag = 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 xml:space="preserve"> post</w:t>
            </w:r>
            <w:r w:rsidRPr="00CF6200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如果正在提交则直接返回，停止执行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if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(post_flag) 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return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标记当前状态为正在提交状态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post_flag = 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true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;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$.ajax({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进入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AJAX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提交过程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url:</w:t>
            </w:r>
            <w:r w:rsidR="00AC60FD">
              <w:rPr>
                <w:rFonts w:ascii="Courier New" w:eastAsia="Times New Roman" w:hAnsi="Courier New" w:cs="Courier New"/>
                <w:color w:val="008800"/>
                <w:sz w:val="21"/>
              </w:rPr>
              <w:t>'/post</w:t>
            </w:r>
            <w:r w:rsidRPr="00CF6200">
              <w:rPr>
                <w:rFonts w:ascii="Courier New" w:eastAsia="Times New Roman" w:hAnsi="Courier New" w:cs="Courier New"/>
                <w:color w:val="008800"/>
                <w:sz w:val="21"/>
              </w:rPr>
              <w:t>'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data:{a: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,b,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1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success: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F6200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    post_flag =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在提交成功之后将标志标记为可提交状态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},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error: </w:t>
            </w:r>
            <w:r w:rsidRPr="00CF6200">
              <w:rPr>
                <w:rFonts w:ascii="Courier New" w:eastAsia="Times New Roman" w:hAnsi="Courier New" w:cs="Courier New"/>
                <w:color w:val="000088"/>
                <w:sz w:val="21"/>
              </w:rPr>
              <w:t>function</w:t>
            </w:r>
            <w:r w:rsidRPr="00CF6200">
              <w:rPr>
                <w:rFonts w:ascii="Courier New" w:eastAsia="Times New Roman" w:hAnsi="Courier New" w:cs="Courier New"/>
                <w:color w:val="660066"/>
                <w:sz w:val="21"/>
              </w:rPr>
              <w:t>()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</w:rPr>
              <w:t>{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    post_flag =</w:t>
            </w:r>
            <w:r w:rsidRPr="00CF6200">
              <w:rPr>
                <w:rFonts w:ascii="Courier New" w:eastAsia="Times New Roman" w:hAnsi="Courier New" w:cs="Courier New"/>
                <w:color w:val="006666"/>
                <w:sz w:val="21"/>
              </w:rPr>
              <w:t>false</w:t>
            </w: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; </w:t>
            </w:r>
            <w:r w:rsidRPr="00CF6200">
              <w:rPr>
                <w:rFonts w:ascii="Courier New" w:eastAsia="Times New Roman" w:hAnsi="Courier New" w:cs="Courier New"/>
                <w:color w:val="880000"/>
                <w:sz w:val="21"/>
              </w:rPr>
              <w:t>//AJAX</w:t>
            </w:r>
            <w:r w:rsidRPr="00CF6200">
              <w:rPr>
                <w:rFonts w:ascii="宋体" w:eastAsia="宋体" w:hAnsi="宋体" w:cs="宋体" w:hint="eastAsia"/>
                <w:color w:val="880000"/>
                <w:sz w:val="21"/>
              </w:rPr>
              <w:t>失败也需要将标志标记为可提交状态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    }</w:t>
            </w:r>
          </w:p>
          <w:p w:rsidR="00CF6200" w:rsidRPr="00CF6200" w:rsidRDefault="00CF6200" w:rsidP="00CF6200">
            <w:pPr>
              <w:ind w:left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 xml:space="preserve">    })</w:t>
            </w:r>
          </w:p>
          <w:p w:rsidR="00CF6200" w:rsidRDefault="00CF6200" w:rsidP="00CF6200">
            <w:pPr>
              <w:ind w:left="0"/>
            </w:pPr>
            <w:r w:rsidRPr="00CF620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}</w:t>
            </w:r>
          </w:p>
        </w:tc>
      </w:tr>
    </w:tbl>
    <w:p w:rsidR="00CF6200" w:rsidRPr="005D08FF" w:rsidRDefault="00CF6200" w:rsidP="00E20FED">
      <w:pPr>
        <w:ind w:left="0"/>
        <w:rPr>
          <w:rFonts w:hint="eastAsia"/>
        </w:rPr>
      </w:pPr>
      <w:bookmarkStart w:id="0" w:name="_GoBack"/>
      <w:bookmarkEnd w:id="0"/>
    </w:p>
    <w:sectPr w:rsidR="00CF6200" w:rsidRPr="005D08FF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89" w:rsidRDefault="00FB7789" w:rsidP="00A70C71">
      <w:pPr>
        <w:spacing w:after="0"/>
      </w:pPr>
      <w:r>
        <w:separator/>
      </w:r>
    </w:p>
  </w:endnote>
  <w:endnote w:type="continuationSeparator" w:id="0">
    <w:p w:rsidR="00FB7789" w:rsidRDefault="00FB7789" w:rsidP="00A70C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0255"/>
      <w:docPartObj>
        <w:docPartGallery w:val="Page Numbers (Bottom of Page)"/>
        <w:docPartUnique/>
      </w:docPartObj>
    </w:sdtPr>
    <w:sdtEndPr/>
    <w:sdtContent>
      <w:p w:rsidR="00A70C71" w:rsidRDefault="00FB7789">
        <w:pPr>
          <w:pStyle w:val="a7"/>
          <w:jc w:val="right"/>
        </w:pPr>
        <w:r>
          <w:fldChar w:fldCharType="begin"/>
        </w:r>
        <w:r>
          <w:instrText xml:space="preserve"> PAGE   \* MERGEFORM</w:instrText>
        </w:r>
        <w:r>
          <w:instrText xml:space="preserve">AT </w:instrText>
        </w:r>
        <w:r>
          <w:fldChar w:fldCharType="separate"/>
        </w:r>
        <w:r w:rsidR="00E20FE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70C71" w:rsidRDefault="00A70C7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89" w:rsidRDefault="00FB7789" w:rsidP="00A70C71">
      <w:pPr>
        <w:spacing w:after="0"/>
      </w:pPr>
      <w:r>
        <w:separator/>
      </w:r>
    </w:p>
  </w:footnote>
  <w:footnote w:type="continuationSeparator" w:id="0">
    <w:p w:rsidR="00FB7789" w:rsidRDefault="00FB7789" w:rsidP="00A70C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B3CE95F4"/>
    <w:lvl w:ilvl="0" w:tplc="208AC69C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0C71"/>
    <w:rsid w:val="00040D44"/>
    <w:rsid w:val="000860F4"/>
    <w:rsid w:val="000C6F91"/>
    <w:rsid w:val="000E59A2"/>
    <w:rsid w:val="0012112F"/>
    <w:rsid w:val="00143A5B"/>
    <w:rsid w:val="0017057A"/>
    <w:rsid w:val="00190CB1"/>
    <w:rsid w:val="00290104"/>
    <w:rsid w:val="002C47B6"/>
    <w:rsid w:val="002F5B88"/>
    <w:rsid w:val="00494E89"/>
    <w:rsid w:val="004A757C"/>
    <w:rsid w:val="004F1FF5"/>
    <w:rsid w:val="00555085"/>
    <w:rsid w:val="00562410"/>
    <w:rsid w:val="005A0E84"/>
    <w:rsid w:val="005D08FF"/>
    <w:rsid w:val="006429FE"/>
    <w:rsid w:val="00665EBC"/>
    <w:rsid w:val="00683AF1"/>
    <w:rsid w:val="006928B3"/>
    <w:rsid w:val="006A6F25"/>
    <w:rsid w:val="006C5CA2"/>
    <w:rsid w:val="0075766A"/>
    <w:rsid w:val="008261CD"/>
    <w:rsid w:val="00851726"/>
    <w:rsid w:val="00894B03"/>
    <w:rsid w:val="008B5ACA"/>
    <w:rsid w:val="008C5117"/>
    <w:rsid w:val="00904415"/>
    <w:rsid w:val="00911D32"/>
    <w:rsid w:val="0099619D"/>
    <w:rsid w:val="009C0590"/>
    <w:rsid w:val="009D5000"/>
    <w:rsid w:val="00A14E3E"/>
    <w:rsid w:val="00A164C2"/>
    <w:rsid w:val="00A70C71"/>
    <w:rsid w:val="00AC3AFB"/>
    <w:rsid w:val="00AC60FD"/>
    <w:rsid w:val="00BB0D43"/>
    <w:rsid w:val="00C03A83"/>
    <w:rsid w:val="00C64AAF"/>
    <w:rsid w:val="00CC0BEA"/>
    <w:rsid w:val="00CE7BAA"/>
    <w:rsid w:val="00CF6200"/>
    <w:rsid w:val="00D24EDE"/>
    <w:rsid w:val="00D62F13"/>
    <w:rsid w:val="00D80E2B"/>
    <w:rsid w:val="00DB6FA6"/>
    <w:rsid w:val="00DE6E85"/>
    <w:rsid w:val="00E20FED"/>
    <w:rsid w:val="00E34739"/>
    <w:rsid w:val="00EF3DCE"/>
    <w:rsid w:val="00EF500F"/>
    <w:rsid w:val="00EF7113"/>
    <w:rsid w:val="00EF71D4"/>
    <w:rsid w:val="00F37F94"/>
    <w:rsid w:val="00F45F52"/>
    <w:rsid w:val="00F906AD"/>
    <w:rsid w:val="00FA556C"/>
    <w:rsid w:val="00F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123D3-D734-4BD3-9D39-5052B48B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semiHidden/>
    <w:unhideWhenUsed/>
    <w:rsid w:val="00A70C71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semiHidden/>
    <w:rsid w:val="00A70C71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A70C71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A70C71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0C6F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js-comment">
    <w:name w:val="hljs-comment"/>
    <w:basedOn w:val="a0"/>
    <w:rsid w:val="00C64AAF"/>
  </w:style>
  <w:style w:type="character" w:customStyle="1" w:styleId="hljs-string">
    <w:name w:val="hljs-string"/>
    <w:basedOn w:val="a0"/>
    <w:rsid w:val="00C64AAF"/>
  </w:style>
  <w:style w:type="character" w:customStyle="1" w:styleId="hljs-literal">
    <w:name w:val="hljs-literal"/>
    <w:basedOn w:val="a0"/>
    <w:rsid w:val="00C64AAF"/>
  </w:style>
  <w:style w:type="character" w:customStyle="1" w:styleId="hljs-number">
    <w:name w:val="hljs-number"/>
    <w:basedOn w:val="a0"/>
    <w:rsid w:val="00C64AAF"/>
  </w:style>
  <w:style w:type="character" w:customStyle="1" w:styleId="hljs-function">
    <w:name w:val="hljs-function"/>
    <w:basedOn w:val="a0"/>
    <w:rsid w:val="00C64AAF"/>
  </w:style>
  <w:style w:type="character" w:customStyle="1" w:styleId="hljs-keyword">
    <w:name w:val="hljs-keyword"/>
    <w:basedOn w:val="a0"/>
    <w:rsid w:val="00C64AAF"/>
  </w:style>
  <w:style w:type="character" w:customStyle="1" w:styleId="hljs-params">
    <w:name w:val="hljs-params"/>
    <w:basedOn w:val="a0"/>
    <w:rsid w:val="00C64AAF"/>
  </w:style>
  <w:style w:type="character" w:customStyle="1" w:styleId="hljs-title">
    <w:name w:val="hljs-title"/>
    <w:basedOn w:val="a0"/>
    <w:rsid w:val="00CF6200"/>
  </w:style>
  <w:style w:type="paragraph" w:styleId="HTML">
    <w:name w:val="HTML Preformatted"/>
    <w:basedOn w:val="a"/>
    <w:link w:val="HTMLChar"/>
    <w:uiPriority w:val="99"/>
    <w:semiHidden/>
    <w:unhideWhenUsed/>
    <w:rsid w:val="00D62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62F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37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887</TotalTime>
  <Pages>8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50</cp:revision>
  <dcterms:created xsi:type="dcterms:W3CDTF">2016-08-03T12:21:00Z</dcterms:created>
  <dcterms:modified xsi:type="dcterms:W3CDTF">2017-06-22T06:59:00Z</dcterms:modified>
</cp:coreProperties>
</file>