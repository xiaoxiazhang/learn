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B21031" w:rsidP="00B21031">
      <w:pPr>
        <w:pStyle w:val="a3"/>
      </w:pPr>
      <w:r>
        <w:rPr>
          <w:rFonts w:hint="eastAsia"/>
        </w:rPr>
        <w:t>jQuery</w:t>
      </w:r>
      <w:r>
        <w:rPr>
          <w:rFonts w:hint="eastAsia"/>
        </w:rPr>
        <w:t>中使用</w:t>
      </w:r>
      <w:r>
        <w:rPr>
          <w:rFonts w:hint="eastAsia"/>
        </w:rPr>
        <w:t>Ajax</w:t>
      </w:r>
    </w:p>
    <w:p w:rsidR="00B11D55" w:rsidRDefault="00B11D55" w:rsidP="001222D3">
      <w:pPr>
        <w:pStyle w:val="1"/>
      </w:pPr>
      <w:r>
        <w:rPr>
          <w:rFonts w:hint="eastAsia"/>
        </w:rPr>
        <w:t>Ajax</w:t>
      </w:r>
      <w:r>
        <w:rPr>
          <w:rFonts w:hint="eastAsia"/>
        </w:rPr>
        <w:t>的优势和不足</w:t>
      </w:r>
    </w:p>
    <w:p w:rsidR="001222D3" w:rsidRDefault="001222D3" w:rsidP="001222D3">
      <w:r>
        <w:rPr>
          <w:rFonts w:hint="eastAsia"/>
        </w:rPr>
        <w:t>Ajax中的优势：不需要插件支持，只需要允许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的浏览器上都能支持；优秀的用户体验；提高web程序的性能；Ajax工作在用户和服务器之间的一个中间层，有效的减轻服务器和宽带的负担。</w:t>
      </w:r>
    </w:p>
    <w:p w:rsidR="001222D3" w:rsidRPr="001222D3" w:rsidRDefault="001222D3" w:rsidP="001222D3">
      <w:r>
        <w:rPr>
          <w:rFonts w:hint="eastAsia"/>
        </w:rPr>
        <w:t>Ajax中的不足：破坏浏览器前进和后退的正常功能；对搜索引擎的支持不足；</w:t>
      </w:r>
    </w:p>
    <w:p w:rsidR="00B11D55" w:rsidRDefault="00B11D55" w:rsidP="001222D3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1222D3" w:rsidRDefault="001222D3" w:rsidP="006411DF">
      <w:pPr>
        <w:pStyle w:val="2"/>
      </w:pP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630563" w:rsidRDefault="00630563" w:rsidP="00630563">
      <w:pPr>
        <w:rPr>
          <w:rFonts w:ascii="Helvetica" w:hAnsi="Helvetica"/>
        </w:rPr>
      </w:pPr>
      <w:r>
        <w:rPr>
          <w:rFonts w:hint="eastAsia"/>
        </w:rPr>
        <w:t>载入远程</w:t>
      </w:r>
      <w:r>
        <w:rPr>
          <w:rFonts w:ascii="Helvetica" w:hAnsi="Helvetica" w:cs="Helvetica"/>
        </w:rPr>
        <w:t>HTML</w:t>
      </w:r>
      <w:r>
        <w:rPr>
          <w:rFonts w:hint="eastAsia"/>
        </w:rPr>
        <w:t>文件代码并插入至</w:t>
      </w:r>
      <w:r>
        <w:rPr>
          <w:rFonts w:ascii="Helvetica" w:hAnsi="Helvetica" w:cs="Helvetica"/>
        </w:rPr>
        <w:t>DOM</w:t>
      </w:r>
      <w:r>
        <w:rPr>
          <w:rFonts w:hint="eastAsia"/>
        </w:rPr>
        <w:t>中，默认使用</w:t>
      </w:r>
      <w:r>
        <w:rPr>
          <w:rFonts w:ascii="Helvetica" w:hAnsi="Helvetica" w:cs="Helvetica"/>
        </w:rPr>
        <w:t>GET</w:t>
      </w:r>
      <w:r>
        <w:rPr>
          <w:rFonts w:hint="eastAsia"/>
        </w:rPr>
        <w:t>方式，</w:t>
      </w:r>
      <w:r w:rsidRPr="00630563">
        <w:rPr>
          <w:rFonts w:hint="eastAsia"/>
          <w:color w:val="FF0000"/>
        </w:rPr>
        <w:t>传递参数时自动转换为</w:t>
      </w:r>
      <w:r w:rsidRPr="00630563">
        <w:rPr>
          <w:rFonts w:ascii="Helvetica" w:hAnsi="Helvetica" w:cs="Helvetica"/>
          <w:color w:val="FF0000"/>
        </w:rPr>
        <w:t>POST</w:t>
      </w:r>
      <w:r w:rsidRPr="00630563">
        <w:rPr>
          <w:rFonts w:hint="eastAsia"/>
          <w:color w:val="FF0000"/>
        </w:rPr>
        <w:t>方式</w:t>
      </w:r>
      <w:r>
        <w:rPr>
          <w:rFonts w:hint="eastAsia"/>
        </w:rPr>
        <w:t>。</w:t>
      </w:r>
      <w:r w:rsidRPr="00630563">
        <w:t>load(</w:t>
      </w:r>
      <w:proofErr w:type="spellStart"/>
      <w:r w:rsidRPr="00630563">
        <w:t>url</w:t>
      </w:r>
      <w:proofErr w:type="spellEnd"/>
      <w:r w:rsidRPr="00630563">
        <w:t>,[data],[callback])</w:t>
      </w:r>
      <w:r>
        <w:rPr>
          <w:rFonts w:hint="eastAsia"/>
        </w:rPr>
        <w:t>，参数说明如下：</w:t>
      </w:r>
    </w:p>
    <w:p w:rsidR="00630563" w:rsidRDefault="00630563" w:rsidP="00630563">
      <w:pPr>
        <w:pStyle w:val="a5"/>
        <w:numPr>
          <w:ilvl w:val="0"/>
          <w:numId w:val="16"/>
        </w:numPr>
      </w:pPr>
      <w:r w:rsidRPr="00630563">
        <w:t>url:</w:t>
      </w:r>
      <w:r w:rsidRPr="00630563">
        <w:rPr>
          <w:rFonts w:hint="eastAsia"/>
        </w:rPr>
        <w:t>要载入的远程</w:t>
      </w:r>
      <w:r w:rsidRPr="00630563">
        <w:t>url</w:t>
      </w:r>
      <w:r w:rsidRPr="00630563">
        <w:rPr>
          <w:rFonts w:hint="eastAsia"/>
        </w:rPr>
        <w:t>地址</w:t>
      </w:r>
    </w:p>
    <w:p w:rsidR="00630563" w:rsidRDefault="00630563" w:rsidP="00630563">
      <w:pPr>
        <w:pStyle w:val="a5"/>
        <w:numPr>
          <w:ilvl w:val="0"/>
          <w:numId w:val="16"/>
        </w:numPr>
      </w:pPr>
      <w:r w:rsidRPr="00630563">
        <w:t>data:</w:t>
      </w:r>
      <w:r w:rsidRPr="00630563">
        <w:rPr>
          <w:rFonts w:hint="eastAsia"/>
        </w:rPr>
        <w:t>发送至服务器的</w:t>
      </w:r>
      <w:r w:rsidRPr="00630563">
        <w:t xml:space="preserve">key/value </w:t>
      </w:r>
      <w:r w:rsidRPr="00630563">
        <w:rPr>
          <w:rFonts w:hint="eastAsia"/>
        </w:rPr>
        <w:t>数据</w:t>
      </w:r>
    </w:p>
    <w:p w:rsidR="00630563" w:rsidRPr="00630563" w:rsidRDefault="00630563" w:rsidP="00630563">
      <w:pPr>
        <w:pStyle w:val="a5"/>
        <w:numPr>
          <w:ilvl w:val="0"/>
          <w:numId w:val="16"/>
        </w:numPr>
        <w:rPr>
          <w:rFonts w:ascii="Helvetica" w:hAnsi="Helvetica"/>
        </w:rPr>
      </w:pPr>
      <w:r w:rsidRPr="00630563">
        <w:t>callback:</w:t>
      </w:r>
      <w:r>
        <w:rPr>
          <w:rFonts w:hint="eastAsia"/>
        </w:rPr>
        <w:t>请求完成</w:t>
      </w:r>
      <w:r w:rsidRPr="00630563">
        <w:rPr>
          <w:rFonts w:hint="eastAsia"/>
        </w:rPr>
        <w:t>时的回调函数</w:t>
      </w:r>
      <w:r>
        <w:rPr>
          <w:rFonts w:hint="eastAsia"/>
        </w:rPr>
        <w:t>（无论成功还是失败）</w:t>
      </w:r>
    </w:p>
    <w:p w:rsidR="00630563" w:rsidRDefault="00630563" w:rsidP="00630563">
      <w:r>
        <w:rPr>
          <w:rFonts w:hint="eastAsia"/>
        </w:rPr>
        <w:t>示例代码如下：</w:t>
      </w:r>
      <w:r w:rsidR="00E81FCD">
        <w:rPr>
          <w:rFonts w:hint="eastAsia"/>
        </w:rPr>
        <w:t>（load方法通常是取静态文件）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30563" w:rsidTr="00630563">
        <w:tc>
          <w:tcPr>
            <w:tcW w:w="8388" w:type="dxa"/>
          </w:tcPr>
          <w:p w:rsidR="00630563" w:rsidRDefault="00630563" w:rsidP="00630563">
            <w:pPr>
              <w:ind w:left="0"/>
            </w:pPr>
            <w:r>
              <w:t>//无参数、无回调函数</w:t>
            </w:r>
          </w:p>
          <w:p w:rsidR="00630563" w:rsidRDefault="00630563" w:rsidP="00630563">
            <w:pPr>
              <w:ind w:left="0"/>
            </w:pPr>
            <w:r>
              <w:t>$("#</w:t>
            </w:r>
            <w:proofErr w:type="spellStart"/>
            <w:r>
              <w:t>showload</w:t>
            </w:r>
            <w:proofErr w:type="spellEnd"/>
            <w:r>
              <w:t>").load("load.htm");</w:t>
            </w:r>
          </w:p>
          <w:p w:rsidR="00630563" w:rsidRDefault="00630563" w:rsidP="00630563">
            <w:pPr>
              <w:ind w:left="0"/>
            </w:pPr>
            <w:r>
              <w:t>//无回调函数</w:t>
            </w:r>
          </w:p>
          <w:p w:rsidR="00630563" w:rsidRDefault="00630563" w:rsidP="00630563">
            <w:pPr>
              <w:ind w:left="0"/>
            </w:pPr>
            <w:r>
              <w:t>$("#</w:t>
            </w:r>
            <w:proofErr w:type="spellStart"/>
            <w:r>
              <w:t>showload</w:t>
            </w:r>
            <w:proofErr w:type="spellEnd"/>
            <w:r>
              <w:t>").load("load.htm", {</w:t>
            </w:r>
          </w:p>
          <w:p w:rsidR="00630563" w:rsidRDefault="00630563" w:rsidP="00630563">
            <w:pPr>
              <w:ind w:left="0"/>
            </w:pPr>
            <w:r>
              <w:tab/>
              <w:t>"para": "para-value"</w:t>
            </w:r>
          </w:p>
          <w:p w:rsidR="00630563" w:rsidRDefault="00630563" w:rsidP="00630563">
            <w:pPr>
              <w:ind w:left="0"/>
            </w:pPr>
            <w:r>
              <w:t>});</w:t>
            </w:r>
          </w:p>
          <w:p w:rsidR="00630563" w:rsidRDefault="00630563" w:rsidP="00630563">
            <w:pPr>
              <w:ind w:left="0"/>
            </w:pPr>
          </w:p>
        </w:tc>
      </w:tr>
    </w:tbl>
    <w:p w:rsidR="001222D3" w:rsidRDefault="001222D3" w:rsidP="00E81FCD">
      <w:pPr>
        <w:pStyle w:val="2"/>
      </w:pPr>
      <w:r>
        <w:rPr>
          <w:rFonts w:hint="eastAsia"/>
        </w:rPr>
        <w:t>$.get()</w:t>
      </w:r>
      <w:r>
        <w:rPr>
          <w:rFonts w:hint="eastAsia"/>
        </w:rPr>
        <w:t>方法</w:t>
      </w:r>
    </w:p>
    <w:p w:rsidR="00E81FCD" w:rsidRDefault="00E81FCD" w:rsidP="00E81FCD">
      <w:r>
        <w:t>$.get(</w:t>
      </w:r>
      <w:proofErr w:type="spellStart"/>
      <w:r>
        <w:t>url</w:t>
      </w:r>
      <w:proofErr w:type="spellEnd"/>
      <w:r>
        <w:t>, [data], [callback]</w:t>
      </w:r>
      <w:r>
        <w:rPr>
          <w:rFonts w:hint="eastAsia"/>
        </w:rPr>
        <w:t>,[type]</w:t>
      </w:r>
      <w:r>
        <w:t>)</w:t>
      </w:r>
      <w:r>
        <w:rPr>
          <w:rFonts w:hint="eastAsia"/>
        </w:rPr>
        <w:t>：使用</w:t>
      </w:r>
      <w:r>
        <w:t>get方式从服务器端获取数据。</w:t>
      </w:r>
    </w:p>
    <w:p w:rsidR="00E81FCD" w:rsidRDefault="00E81FCD" w:rsidP="00E81FCD">
      <w:r>
        <w:rPr>
          <w:rFonts w:hint="eastAsia"/>
        </w:rPr>
        <w:t>参数如下：</w:t>
      </w:r>
    </w:p>
    <w:p w:rsidR="00E81FCD" w:rsidRDefault="00E81FCD" w:rsidP="00E81FCD">
      <w:pPr>
        <w:pStyle w:val="a5"/>
        <w:numPr>
          <w:ilvl w:val="0"/>
          <w:numId w:val="17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：发送请求的</w:t>
      </w:r>
      <w:r>
        <w:t>URL地址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lastRenderedPageBreak/>
        <w:t>data：要发送给服务器的数据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t>callback：载入成功时回调函数，只有返回状态为success的时候</w:t>
      </w:r>
    </w:p>
    <w:p w:rsidR="00E81FCD" w:rsidRDefault="00E81FCD" w:rsidP="00E81FCD">
      <w:pPr>
        <w:pStyle w:val="a5"/>
        <w:numPr>
          <w:ilvl w:val="0"/>
          <w:numId w:val="17"/>
        </w:numPr>
      </w:pPr>
      <w:r>
        <w:rPr>
          <w:rFonts w:hint="eastAsia"/>
        </w:rPr>
        <w:t>type：服务器返回内容格式，</w:t>
      </w:r>
      <w:proofErr w:type="spellStart"/>
      <w:r>
        <w:rPr>
          <w:rFonts w:hint="eastAsia"/>
        </w:rPr>
        <w:t>xml,html,script,json,text</w:t>
      </w:r>
      <w:proofErr w:type="spellEnd"/>
    </w:p>
    <w:p w:rsidR="006411DF" w:rsidRDefault="00E81FCD" w:rsidP="00E81FCD">
      <w:r>
        <w:rPr>
          <w:rFonts w:hint="eastAsia"/>
        </w:rPr>
        <w:t>示例代码如下：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81FCD" w:rsidTr="00E81FCD">
        <w:tc>
          <w:tcPr>
            <w:tcW w:w="8388" w:type="dxa"/>
          </w:tcPr>
          <w:p w:rsidR="00B5038C" w:rsidRDefault="00B5038C" w:rsidP="00B5038C">
            <w:pPr>
              <w:ind w:left="0"/>
            </w:pPr>
            <w:r>
              <w:t>$("#send").click(function(){</w:t>
            </w:r>
          </w:p>
          <w:p w:rsidR="00B5038C" w:rsidRDefault="00B5038C" w:rsidP="00656A54">
            <w:pPr>
              <w:ind w:left="0"/>
            </w:pPr>
            <w:r>
              <w:tab/>
              <w:t>$.get("get3.jsp", 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username: </w:t>
            </w:r>
            <w:proofErr w:type="spellStart"/>
            <w:r>
              <w:t>encodeURI</w:t>
            </w:r>
            <w:proofErr w:type="spellEnd"/>
            <w:r>
              <w:t>($("#username").</w:t>
            </w:r>
            <w:proofErr w:type="spellStart"/>
            <w:r>
              <w:t>val</w:t>
            </w:r>
            <w:proofErr w:type="spellEnd"/>
            <w:r>
              <w:t>()),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content: </w:t>
            </w:r>
            <w:proofErr w:type="spellStart"/>
            <w:r>
              <w:t>encodeURI</w:t>
            </w:r>
            <w:proofErr w:type="spellEnd"/>
            <w:r>
              <w:t>($("#content").</w:t>
            </w:r>
            <w:proofErr w:type="spellStart"/>
            <w:r>
              <w:t>val</w:t>
            </w:r>
            <w:proofErr w:type="spellEnd"/>
            <w:r>
              <w:t>())</w:t>
            </w:r>
          </w:p>
          <w:p w:rsidR="00B5038C" w:rsidRDefault="00B5038C" w:rsidP="00B5038C">
            <w:pPr>
              <w:ind w:left="0"/>
            </w:pPr>
            <w:r>
              <w:tab/>
            </w:r>
            <w:r w:rsidR="00656A54">
              <w:t xml:space="preserve">  </w:t>
            </w:r>
            <w:r>
              <w:t xml:space="preserve">}, function(data, </w:t>
            </w:r>
            <w:proofErr w:type="spellStart"/>
            <w:r>
              <w:t>textStatus</w:t>
            </w:r>
            <w:proofErr w:type="spellEnd"/>
            <w:r>
              <w:t>) {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username = </w:t>
            </w:r>
            <w:proofErr w:type="spellStart"/>
            <w:r>
              <w:t>data.username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content = </w:t>
            </w:r>
            <w:proofErr w:type="spellStart"/>
            <w:r>
              <w:t>data.content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username = </w:t>
            </w:r>
            <w:proofErr w:type="spellStart"/>
            <w:r>
              <w:t>decodeURI</w:t>
            </w:r>
            <w:proofErr w:type="spellEnd"/>
            <w:r>
              <w:t>(username);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 xml:space="preserve">content = </w:t>
            </w:r>
            <w:proofErr w:type="spellStart"/>
            <w:r>
              <w:t>decodeURI</w:t>
            </w:r>
            <w:proofErr w:type="spellEnd"/>
            <w:r>
              <w:t>(content);</w:t>
            </w:r>
          </w:p>
          <w:p w:rsidR="008A5C08" w:rsidRDefault="00B5038C" w:rsidP="00656A54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txtHtml</w:t>
            </w:r>
            <w:proofErr w:type="spellEnd"/>
            <w:r>
              <w:t xml:space="preserve"> = "&lt;div class='comment'&gt;&lt;h6&gt;" </w:t>
            </w:r>
          </w:p>
          <w:p w:rsidR="008A5C08" w:rsidRDefault="00B5038C" w:rsidP="008A5C08">
            <w:pPr>
              <w:ind w:left="0" w:firstLineChars="800" w:firstLine="1920"/>
            </w:pPr>
            <w:r>
              <w:t xml:space="preserve">+ username + ":&lt;/h6&gt;&lt;p class='para'&gt;" </w:t>
            </w:r>
          </w:p>
          <w:p w:rsidR="00B5038C" w:rsidRDefault="00B5038C" w:rsidP="008A5C08">
            <w:pPr>
              <w:ind w:left="0" w:firstLineChars="800" w:firstLine="1920"/>
            </w:pPr>
            <w:r>
              <w:t>+ content + "&lt;/p&gt;&lt;/div&gt;";</w:t>
            </w:r>
          </w:p>
          <w:p w:rsidR="00B5038C" w:rsidRDefault="00B5038C" w:rsidP="00B5038C">
            <w:pPr>
              <w:ind w:left="0"/>
            </w:pPr>
            <w:r>
              <w:tab/>
            </w:r>
            <w:r>
              <w:tab/>
              <w:t>$("#</w:t>
            </w:r>
            <w:proofErr w:type="spellStart"/>
            <w:r>
              <w:t>resText</w:t>
            </w:r>
            <w:proofErr w:type="spellEnd"/>
            <w:r>
              <w:t>").html(</w:t>
            </w:r>
            <w:proofErr w:type="spellStart"/>
            <w:r>
              <w:t>txtHtml</w:t>
            </w:r>
            <w:proofErr w:type="spellEnd"/>
            <w:r>
              <w:t>); // 把返回的数据添加到页面上</w:t>
            </w:r>
          </w:p>
          <w:p w:rsidR="00E81FCD" w:rsidRDefault="00B5038C" w:rsidP="00B5038C">
            <w:pPr>
              <w:ind w:left="0"/>
            </w:pPr>
            <w:r>
              <w:tab/>
            </w:r>
            <w:r>
              <w:tab/>
              <w:t>}, "</w:t>
            </w:r>
            <w:proofErr w:type="spellStart"/>
            <w:r>
              <w:t>json</w:t>
            </w:r>
            <w:proofErr w:type="spellEnd"/>
            <w:r>
              <w:t>");</w:t>
            </w:r>
          </w:p>
        </w:tc>
      </w:tr>
    </w:tbl>
    <w:p w:rsidR="00E81FCD" w:rsidRPr="006411DF" w:rsidRDefault="00E81FCD" w:rsidP="00E81FCD"/>
    <w:p w:rsidR="001222D3" w:rsidRDefault="001222D3" w:rsidP="006411DF">
      <w:pPr>
        <w:pStyle w:val="2"/>
      </w:pPr>
      <w:r>
        <w:rPr>
          <w:rFonts w:hint="eastAsia"/>
        </w:rPr>
        <w:t>$.post()</w:t>
      </w:r>
      <w:r>
        <w:rPr>
          <w:rFonts w:hint="eastAsia"/>
        </w:rPr>
        <w:t>方法</w:t>
      </w:r>
    </w:p>
    <w:p w:rsidR="006411DF" w:rsidRDefault="00E81FCD" w:rsidP="00E81FCD">
      <w:r w:rsidRPr="00E81FCD">
        <w:t>$.post(</w:t>
      </w:r>
      <w:proofErr w:type="spellStart"/>
      <w:r w:rsidRPr="00E81FCD">
        <w:t>url</w:t>
      </w:r>
      <w:proofErr w:type="spellEnd"/>
      <w:r w:rsidRPr="00E81FCD">
        <w:t>, [data], [callback]</w:t>
      </w:r>
      <w:r w:rsidR="00914E8F" w:rsidRPr="00914E8F">
        <w:rPr>
          <w:rFonts w:hint="eastAsia"/>
        </w:rPr>
        <w:t xml:space="preserve"> </w:t>
      </w:r>
      <w:r w:rsidR="00914E8F">
        <w:rPr>
          <w:rFonts w:hint="eastAsia"/>
        </w:rPr>
        <w:t>,[type]</w:t>
      </w:r>
      <w:r w:rsidRPr="00E81FCD">
        <w:t>)</w:t>
      </w:r>
      <w:r>
        <w:rPr>
          <w:rFonts w:hint="eastAsia"/>
        </w:rPr>
        <w:t>：使用</w:t>
      </w:r>
      <w:r>
        <w:t>POST方式来进行异步请求。同</w:t>
      </w:r>
      <w:proofErr w:type="spellStart"/>
      <w:r>
        <w:t>jQuery.get</w:t>
      </w:r>
      <w:proofErr w:type="spellEnd"/>
      <w:r>
        <w:t>()相比，</w:t>
      </w:r>
      <w:r>
        <w:rPr>
          <w:rFonts w:hint="eastAsia"/>
        </w:rPr>
        <w:t>差别在于请求的方式。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5038C" w:rsidTr="00B5038C">
        <w:tc>
          <w:tcPr>
            <w:tcW w:w="8388" w:type="dxa"/>
          </w:tcPr>
          <w:p w:rsidR="00B5038C" w:rsidRDefault="00B5038C" w:rsidP="00B5038C">
            <w:pPr>
              <w:ind w:left="0"/>
            </w:pPr>
            <w:r>
              <w:t xml:space="preserve">$.post("post3.jsp", { </w:t>
            </w:r>
          </w:p>
          <w:p w:rsidR="00B5038C" w:rsidRDefault="00B5038C" w:rsidP="00B5038C">
            <w:pPr>
              <w:ind w:left="0"/>
            </w:pPr>
            <w:r>
              <w:tab/>
              <w:t>username :  $("#username").</w:t>
            </w:r>
            <w:proofErr w:type="spellStart"/>
            <w:r>
              <w:t>val</w:t>
            </w:r>
            <w:proofErr w:type="spellEnd"/>
            <w:r>
              <w:t xml:space="preserve">() , </w:t>
            </w:r>
          </w:p>
          <w:p w:rsidR="00B5038C" w:rsidRDefault="00B5038C" w:rsidP="00B5038C">
            <w:pPr>
              <w:ind w:left="0"/>
            </w:pPr>
            <w:r>
              <w:tab/>
              <w:t>content :  $("#content").</w:t>
            </w:r>
            <w:proofErr w:type="spellStart"/>
            <w:r>
              <w:t>val</w:t>
            </w:r>
            <w:proofErr w:type="spellEnd"/>
            <w:r>
              <w:t xml:space="preserve">()  </w:t>
            </w:r>
          </w:p>
          <w:p w:rsidR="00B5038C" w:rsidRDefault="00B5038C" w:rsidP="00B5038C">
            <w:pPr>
              <w:ind w:left="0"/>
            </w:pPr>
            <w:r>
              <w:t xml:space="preserve">}, function (data, </w:t>
            </w:r>
            <w:proofErr w:type="spellStart"/>
            <w:r>
              <w:t>textStatus</w:t>
            </w:r>
            <w:proofErr w:type="spellEnd"/>
            <w:r>
              <w:t>){</w:t>
            </w:r>
          </w:p>
          <w:p w:rsidR="00B5038C" w:rsidRDefault="00B5038C" w:rsidP="00B5038C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username = </w:t>
            </w:r>
            <w:proofErr w:type="spellStart"/>
            <w:r>
              <w:t>data.username</w:t>
            </w:r>
            <w:proofErr w:type="spellEnd"/>
            <w:r>
              <w:t>;</w:t>
            </w:r>
          </w:p>
          <w:p w:rsidR="00B5038C" w:rsidRDefault="00B5038C" w:rsidP="00B5038C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content = </w:t>
            </w:r>
            <w:proofErr w:type="spellStart"/>
            <w:r>
              <w:t>data.content</w:t>
            </w:r>
            <w:proofErr w:type="spellEnd"/>
            <w:r>
              <w:t>;</w:t>
            </w:r>
          </w:p>
          <w:p w:rsidR="00547140" w:rsidRDefault="00B5038C" w:rsidP="00B5038C">
            <w:pPr>
              <w:ind w:left="0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txtHtml</w:t>
            </w:r>
            <w:proofErr w:type="spellEnd"/>
            <w:r>
              <w:t xml:space="preserve"> = "&lt;div</w:t>
            </w:r>
            <w:r w:rsidR="00547140">
              <w:t xml:space="preserve"> </w:t>
            </w:r>
            <w:r>
              <w:t>class='comment'&gt;&lt;h6&gt;"</w:t>
            </w:r>
          </w:p>
          <w:p w:rsidR="00547140" w:rsidRDefault="00B5038C" w:rsidP="00547140">
            <w:pPr>
              <w:ind w:left="0" w:firstLineChars="550" w:firstLine="1320"/>
            </w:pPr>
            <w:r>
              <w:lastRenderedPageBreak/>
              <w:t>+username+":&lt;/h6&gt;&lt;p class='para'&gt;"</w:t>
            </w:r>
          </w:p>
          <w:p w:rsidR="00B5038C" w:rsidRDefault="00B5038C" w:rsidP="00547140">
            <w:pPr>
              <w:ind w:left="0" w:firstLineChars="550" w:firstLine="1320"/>
            </w:pPr>
            <w:r>
              <w:t>+content+"&lt;/p&gt;&lt;/div&gt;";</w:t>
            </w:r>
          </w:p>
          <w:p w:rsidR="00B5038C" w:rsidRDefault="00B5038C" w:rsidP="00B5038C">
            <w:pPr>
              <w:ind w:left="0"/>
            </w:pPr>
            <w:r>
              <w:t xml:space="preserve">            $("#</w:t>
            </w:r>
            <w:proofErr w:type="spellStart"/>
            <w:r>
              <w:t>resText</w:t>
            </w:r>
            <w:proofErr w:type="spellEnd"/>
            <w:r>
              <w:t>").html(</w:t>
            </w:r>
            <w:proofErr w:type="spellStart"/>
            <w:r>
              <w:t>txtHtml</w:t>
            </w:r>
            <w:proofErr w:type="spellEnd"/>
            <w:r>
              <w:t>); // 把返回的数据添加到页面上</w:t>
            </w:r>
          </w:p>
          <w:p w:rsidR="00B5038C" w:rsidRDefault="00B5038C" w:rsidP="00B5038C">
            <w:pPr>
              <w:ind w:left="0"/>
            </w:pPr>
            <w:r>
              <w:t>},"</w:t>
            </w:r>
            <w:proofErr w:type="spellStart"/>
            <w:r>
              <w:t>json</w:t>
            </w:r>
            <w:proofErr w:type="spellEnd"/>
            <w:r>
              <w:t>");</w:t>
            </w:r>
          </w:p>
          <w:p w:rsidR="00B5038C" w:rsidRDefault="00B5038C" w:rsidP="00B5038C">
            <w:pPr>
              <w:ind w:left="0"/>
            </w:pPr>
          </w:p>
        </w:tc>
      </w:tr>
    </w:tbl>
    <w:p w:rsidR="00B5038C" w:rsidRDefault="00B5038C" w:rsidP="00E81FCD"/>
    <w:p w:rsidR="00E81FCD" w:rsidRPr="006411DF" w:rsidRDefault="00E81FCD" w:rsidP="00E81FCD"/>
    <w:p w:rsidR="006411DF" w:rsidRDefault="006411DF" w:rsidP="006411DF">
      <w:pPr>
        <w:pStyle w:val="2"/>
      </w:pPr>
      <w:r>
        <w:rPr>
          <w:rFonts w:hint="eastAsia"/>
        </w:rPr>
        <w:t>$.</w:t>
      </w:r>
      <w:proofErr w:type="spellStart"/>
      <w:r>
        <w:rPr>
          <w:rFonts w:hint="eastAsia"/>
        </w:rPr>
        <w:t>getScript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E81FCD" w:rsidRDefault="00EC5955" w:rsidP="00EC5955">
      <w:r>
        <w:t>$.</w:t>
      </w:r>
      <w:proofErr w:type="spellStart"/>
      <w:r>
        <w:t>getScript</w:t>
      </w:r>
      <w:proofErr w:type="spellEnd"/>
      <w:r>
        <w:t>(</w:t>
      </w:r>
      <w:proofErr w:type="spellStart"/>
      <w:r>
        <w:t>url</w:t>
      </w:r>
      <w:proofErr w:type="spellEnd"/>
      <w:r>
        <w:t>,[callback])</w:t>
      </w:r>
      <w:r>
        <w:rPr>
          <w:rFonts w:hint="eastAsia"/>
        </w:rPr>
        <w:t>：通过</w:t>
      </w:r>
      <w:r>
        <w:t xml:space="preserve"> GET 方式请求载入并执行一个JavaScript文件。也是</w:t>
      </w:r>
      <w:proofErr w:type="spellStart"/>
      <w:r>
        <w:t>jQuery.ajax</w:t>
      </w:r>
      <w:proofErr w:type="spellEnd"/>
      <w:r>
        <w:t>的一种简单的使用方法</w:t>
      </w:r>
      <w:r w:rsidR="006018B2">
        <w:rPr>
          <w:rFonts w:hint="eastAsia"/>
        </w:rPr>
        <w:t>。</w:t>
      </w:r>
      <w:r w:rsidR="0046078A">
        <w:rPr>
          <w:rFonts w:hint="eastAsia"/>
        </w:rPr>
        <w:t>没有必要初次加载的</w:t>
      </w:r>
      <w:proofErr w:type="spellStart"/>
      <w:r w:rsidR="0046078A">
        <w:rPr>
          <w:rFonts w:hint="eastAsia"/>
        </w:rPr>
        <w:t>js</w:t>
      </w:r>
      <w:proofErr w:type="spellEnd"/>
      <w:r w:rsidR="0046078A">
        <w:rPr>
          <w:rFonts w:hint="eastAsia"/>
        </w:rPr>
        <w:t>文件可以使用这种方式来延迟加载。</w:t>
      </w:r>
    </w:p>
    <w:p w:rsidR="006411DF" w:rsidRPr="006411DF" w:rsidRDefault="006411DF" w:rsidP="006411DF"/>
    <w:p w:rsidR="006411DF" w:rsidRDefault="006411DF" w:rsidP="006411DF">
      <w:pPr>
        <w:pStyle w:val="2"/>
      </w:pPr>
      <w:r>
        <w:rPr>
          <w:rFonts w:hint="eastAsia"/>
        </w:rPr>
        <w:t>$.</w:t>
      </w:r>
      <w:proofErr w:type="spellStart"/>
      <w:r>
        <w:rPr>
          <w:rFonts w:hint="eastAsia"/>
        </w:rPr>
        <w:t>getJson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6411DF" w:rsidRDefault="0098205D" w:rsidP="006411DF">
      <w:r w:rsidRPr="0098205D">
        <w:t>$.</w:t>
      </w:r>
      <w:proofErr w:type="spellStart"/>
      <w:r w:rsidRPr="0098205D">
        <w:t>getJSON</w:t>
      </w:r>
      <w:proofErr w:type="spellEnd"/>
      <w:r w:rsidRPr="0098205D">
        <w:t>(</w:t>
      </w:r>
      <w:proofErr w:type="spellStart"/>
      <w:r w:rsidRPr="0098205D">
        <w:t>url</w:t>
      </w:r>
      <w:proofErr w:type="spellEnd"/>
      <w:r w:rsidRPr="0098205D">
        <w:t>,[data],[callback])</w:t>
      </w:r>
      <w:r>
        <w:rPr>
          <w:rFonts w:hint="eastAsia"/>
        </w:rPr>
        <w:t>：</w:t>
      </w:r>
      <w:r w:rsidRPr="0098205D">
        <w:rPr>
          <w:rFonts w:hint="eastAsia"/>
        </w:rPr>
        <w:t>通过</w:t>
      </w:r>
      <w:r w:rsidRPr="0098205D">
        <w:t>get方式获取</w:t>
      </w:r>
      <w:proofErr w:type="spellStart"/>
      <w:r w:rsidRPr="0098205D">
        <w:t>json</w:t>
      </w:r>
      <w:proofErr w:type="spellEnd"/>
      <w:r w:rsidRPr="0098205D">
        <w:t>格式的数据。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83510A" w:rsidTr="0083510A">
        <w:tc>
          <w:tcPr>
            <w:tcW w:w="8388" w:type="dxa"/>
          </w:tcPr>
          <w:p w:rsidR="0083510A" w:rsidRDefault="0083510A" w:rsidP="002B17F1">
            <w:pPr>
              <w:ind w:left="0"/>
            </w:pPr>
            <w:r>
              <w:t>$.getJSON("http://api.flickr.com/services/feeds/photos_public.gne?tags=car&amp;tagmode=any&amp;format=json&amp;jsoncallback=?",function(data) {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 w:rsidR="004F1E67">
              <w:t xml:space="preserve">        </w:t>
            </w:r>
            <w:r>
              <w:t>$.each(</w:t>
            </w:r>
            <w:proofErr w:type="spellStart"/>
            <w:r>
              <w:t>data.items</w:t>
            </w:r>
            <w:proofErr w:type="spellEnd"/>
            <w:r>
              <w:t>, function(</w:t>
            </w:r>
            <w:proofErr w:type="spellStart"/>
            <w:r>
              <w:t>i</w:t>
            </w:r>
            <w:proofErr w:type="spellEnd"/>
            <w:r>
              <w:t>, item) {</w:t>
            </w:r>
          </w:p>
          <w:p w:rsidR="0083510A" w:rsidRDefault="004F1E67" w:rsidP="0083510A">
            <w:pPr>
              <w:ind w:left="0"/>
            </w:pPr>
            <w:r>
              <w:t xml:space="preserve"> </w:t>
            </w:r>
            <w:r>
              <w:tab/>
              <w:t xml:space="preserve">  </w:t>
            </w:r>
            <w:r w:rsidR="0083510A">
              <w:t>$("&lt;</w:t>
            </w:r>
            <w:proofErr w:type="spellStart"/>
            <w:r w:rsidR="0083510A">
              <w:t>img</w:t>
            </w:r>
            <w:proofErr w:type="spellEnd"/>
            <w:r w:rsidR="0083510A">
              <w:t xml:space="preserve"> </w:t>
            </w:r>
            <w:r>
              <w:t>/&gt; ").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src</w:t>
            </w:r>
            <w:proofErr w:type="spellEnd"/>
            <w:r>
              <w:t>",item.url</w:t>
            </w:r>
            <w:r w:rsidR="0083510A">
              <w:t>).</w:t>
            </w:r>
            <w:proofErr w:type="spellStart"/>
            <w:r w:rsidR="0083510A">
              <w:t>appendTo</w:t>
            </w:r>
            <w:proofErr w:type="spellEnd"/>
            <w:r w:rsidR="0083510A">
              <w:t>("#</w:t>
            </w:r>
            <w:proofErr w:type="spellStart"/>
            <w:r w:rsidR="0083510A">
              <w:t>resText</w:t>
            </w:r>
            <w:proofErr w:type="spellEnd"/>
            <w:r w:rsidR="0083510A">
              <w:t>");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if (</w:t>
            </w:r>
            <w:proofErr w:type="spellStart"/>
            <w:r>
              <w:t>i</w:t>
            </w:r>
            <w:proofErr w:type="spellEnd"/>
            <w:r>
              <w:t xml:space="preserve"> == 3) {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>return false;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>
              <w:tab/>
              <w:t>}</w:t>
            </w:r>
          </w:p>
          <w:p w:rsidR="0083510A" w:rsidRDefault="0083510A" w:rsidP="0083510A">
            <w:pPr>
              <w:ind w:left="0"/>
            </w:pPr>
            <w:r>
              <w:t xml:space="preserve"> </w:t>
            </w:r>
            <w:r>
              <w:tab/>
            </w:r>
            <w:r w:rsidR="00FF289A">
              <w:t xml:space="preserve"> </w:t>
            </w:r>
            <w:r>
              <w:t>});</w:t>
            </w:r>
          </w:p>
          <w:p w:rsidR="0083510A" w:rsidRDefault="0083510A" w:rsidP="00FF289A">
            <w:pPr>
              <w:ind w:left="0"/>
            </w:pPr>
            <w:r>
              <w:t>});</w:t>
            </w:r>
          </w:p>
          <w:p w:rsidR="0083510A" w:rsidRDefault="0083510A" w:rsidP="00FF289A">
            <w:pPr>
              <w:ind w:left="0"/>
            </w:pPr>
            <w:r>
              <w:t xml:space="preserve"> </w:t>
            </w:r>
          </w:p>
        </w:tc>
      </w:tr>
    </w:tbl>
    <w:p w:rsidR="0083510A" w:rsidRPr="006411DF" w:rsidRDefault="0083510A" w:rsidP="006411DF"/>
    <w:p w:rsidR="006411DF" w:rsidRDefault="006411DF" w:rsidP="006411DF">
      <w:pPr>
        <w:pStyle w:val="2"/>
      </w:pPr>
      <w:r>
        <w:rPr>
          <w:rFonts w:hint="eastAsia"/>
        </w:rPr>
        <w:t>$.ajax()</w:t>
      </w:r>
      <w:r>
        <w:rPr>
          <w:rFonts w:hint="eastAsia"/>
        </w:rPr>
        <w:t>方法</w:t>
      </w:r>
    </w:p>
    <w:p w:rsidR="0098205D" w:rsidRDefault="0098205D" w:rsidP="0098205D">
      <w:r>
        <w:rPr>
          <w:rFonts w:hint="eastAsia"/>
        </w:rPr>
        <w:t>$.ajax方法是jQuery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底层的Ajax实现。结构：$.ajax(options)，所有参数都是可选的，具体如下：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300"/>
        <w:gridCol w:w="1559"/>
        <w:gridCol w:w="4637"/>
      </w:tblGrid>
      <w:tr w:rsidR="00E17F2E" w:rsidTr="00176151">
        <w:tc>
          <w:tcPr>
            <w:tcW w:w="2300" w:type="dxa"/>
          </w:tcPr>
          <w:p w:rsidR="00E17F2E" w:rsidRPr="00E17F2E" w:rsidRDefault="00E17F2E" w:rsidP="00E17F2E">
            <w:pPr>
              <w:ind w:left="0"/>
              <w:jc w:val="center"/>
              <w:rPr>
                <w:rFonts w:hint="eastAsia"/>
              </w:rPr>
            </w:pPr>
            <w:r w:rsidRPr="00E17F2E"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59" w:type="dxa"/>
          </w:tcPr>
          <w:p w:rsidR="00E17F2E" w:rsidRPr="00E17F2E" w:rsidRDefault="00E17F2E" w:rsidP="00E17F2E">
            <w:pPr>
              <w:ind w:left="0"/>
              <w:jc w:val="center"/>
              <w:rPr>
                <w:rFonts w:hint="eastAsia"/>
              </w:rPr>
            </w:pPr>
            <w:r w:rsidRPr="00E17F2E">
              <w:rPr>
                <w:rFonts w:hint="eastAsia"/>
              </w:rPr>
              <w:t>类型</w:t>
            </w:r>
          </w:p>
        </w:tc>
        <w:tc>
          <w:tcPr>
            <w:tcW w:w="4637" w:type="dxa"/>
          </w:tcPr>
          <w:p w:rsidR="00E17F2E" w:rsidRPr="00E17F2E" w:rsidRDefault="00E17F2E" w:rsidP="00E17F2E">
            <w:pPr>
              <w:ind w:left="0"/>
              <w:jc w:val="center"/>
              <w:rPr>
                <w:rFonts w:hint="eastAsia"/>
              </w:rPr>
            </w:pPr>
            <w:r w:rsidRPr="00E17F2E">
              <w:rPr>
                <w:rFonts w:hint="eastAsia"/>
              </w:rPr>
              <w:t>描述</w:t>
            </w:r>
          </w:p>
        </w:tc>
      </w:tr>
      <w:tr w:rsidR="00E17F2E" w:rsidTr="00176151">
        <w:tc>
          <w:tcPr>
            <w:tcW w:w="2300" w:type="dxa"/>
          </w:tcPr>
          <w:p w:rsidR="00E17F2E" w:rsidRDefault="00E17F2E" w:rsidP="00E17F2E">
            <w:pPr>
              <w:ind w:left="0"/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sy</w:t>
            </w:r>
            <w:r>
              <w:t>nc</w:t>
            </w:r>
            <w:proofErr w:type="spellEnd"/>
          </w:p>
        </w:tc>
        <w:tc>
          <w:tcPr>
            <w:tcW w:w="1559" w:type="dxa"/>
          </w:tcPr>
          <w:p w:rsidR="00E17F2E" w:rsidRDefault="00F85FDF" w:rsidP="0098205D">
            <w:pPr>
              <w:ind w:left="0"/>
              <w:rPr>
                <w:rFonts w:hint="eastAsia"/>
              </w:rPr>
            </w:pPr>
            <w:r>
              <w:t>Boolean</w:t>
            </w:r>
          </w:p>
        </w:tc>
        <w:tc>
          <w:tcPr>
            <w:tcW w:w="4637" w:type="dxa"/>
          </w:tcPr>
          <w:p w:rsidR="00E17F2E" w:rsidRDefault="00E17F2E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是否异步，默认是true代表异步</w:t>
            </w:r>
          </w:p>
        </w:tc>
      </w:tr>
      <w:tr w:rsidR="00E17F2E" w:rsidTr="00176151">
        <w:tc>
          <w:tcPr>
            <w:tcW w:w="2300" w:type="dxa"/>
          </w:tcPr>
          <w:p w:rsidR="00E17F2E" w:rsidRDefault="00C21266" w:rsidP="00E17F2E">
            <w:pPr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:rsidR="00E17F2E" w:rsidRDefault="00C21266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37" w:type="dxa"/>
          </w:tcPr>
          <w:p w:rsidR="00E17F2E" w:rsidRDefault="00C21266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请求服务器端地址</w:t>
            </w:r>
          </w:p>
        </w:tc>
      </w:tr>
      <w:tr w:rsidR="00E17F2E" w:rsidTr="00176151">
        <w:tc>
          <w:tcPr>
            <w:tcW w:w="2300" w:type="dxa"/>
            <w:shd w:val="clear" w:color="auto" w:fill="auto"/>
          </w:tcPr>
          <w:p w:rsidR="00F91649" w:rsidRDefault="00F91649" w:rsidP="00E17F2E">
            <w:pPr>
              <w:ind w:left="0"/>
              <w:jc w:val="center"/>
            </w:pPr>
          </w:p>
          <w:p w:rsidR="00E17F2E" w:rsidRDefault="00C21266" w:rsidP="00E17F2E">
            <w:pPr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type </w:t>
            </w:r>
          </w:p>
        </w:tc>
        <w:tc>
          <w:tcPr>
            <w:tcW w:w="1559" w:type="dxa"/>
          </w:tcPr>
          <w:p w:rsidR="00F91649" w:rsidRDefault="00F91649" w:rsidP="0098205D">
            <w:pPr>
              <w:ind w:left="0"/>
            </w:pPr>
          </w:p>
          <w:p w:rsidR="00E17F2E" w:rsidRDefault="00C21266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37" w:type="dxa"/>
          </w:tcPr>
          <w:p w:rsidR="00E17F2E" w:rsidRDefault="00C21266" w:rsidP="0098205D">
            <w:pPr>
              <w:ind w:left="0"/>
              <w:rPr>
                <w:rFonts w:hint="eastAsia"/>
              </w:rPr>
            </w:pPr>
            <w:r w:rsidRPr="00C21266">
              <w:rPr>
                <w:rFonts w:hint="eastAsia"/>
              </w:rPr>
              <w:t>请求方式</w:t>
            </w:r>
            <w:r w:rsidRPr="00C21266">
              <w:t xml:space="preserve"> ("POST" 或 "GET")， 默认为 "GET"。注意：其它 HTTP 请求方法，如 PUT 和 DELETE 也可以使用，但仅部分浏览器支持。</w:t>
            </w:r>
          </w:p>
        </w:tc>
      </w:tr>
      <w:tr w:rsidR="00E17F2E" w:rsidTr="00176151">
        <w:tc>
          <w:tcPr>
            <w:tcW w:w="2300" w:type="dxa"/>
          </w:tcPr>
          <w:p w:rsidR="00E17F2E" w:rsidRDefault="006B26E5" w:rsidP="00E17F2E">
            <w:pPr>
              <w:ind w:left="0"/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559" w:type="dxa"/>
          </w:tcPr>
          <w:p w:rsidR="00E17F2E" w:rsidRDefault="006B26E5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37" w:type="dxa"/>
          </w:tcPr>
          <w:p w:rsidR="00E17F2E" w:rsidRDefault="006B26E5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发送到服务器的参数，建议使用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</w:tr>
      <w:tr w:rsidR="00E17F2E" w:rsidTr="00176151">
        <w:tc>
          <w:tcPr>
            <w:tcW w:w="2300" w:type="dxa"/>
          </w:tcPr>
          <w:p w:rsidR="008218C0" w:rsidRDefault="008218C0" w:rsidP="00E17F2E">
            <w:pPr>
              <w:ind w:left="0"/>
              <w:jc w:val="center"/>
            </w:pPr>
          </w:p>
          <w:p w:rsidR="008218C0" w:rsidRDefault="008218C0" w:rsidP="00E17F2E">
            <w:pPr>
              <w:ind w:left="0"/>
              <w:jc w:val="center"/>
            </w:pPr>
          </w:p>
          <w:p w:rsidR="008218C0" w:rsidRDefault="008218C0" w:rsidP="00E17F2E">
            <w:pPr>
              <w:ind w:left="0"/>
              <w:jc w:val="center"/>
            </w:pPr>
          </w:p>
          <w:p w:rsidR="008218C0" w:rsidRDefault="008218C0" w:rsidP="00E17F2E">
            <w:pPr>
              <w:ind w:left="0"/>
              <w:jc w:val="center"/>
            </w:pPr>
          </w:p>
          <w:p w:rsidR="008218C0" w:rsidRDefault="008218C0" w:rsidP="00E17F2E">
            <w:pPr>
              <w:ind w:left="0"/>
              <w:jc w:val="center"/>
            </w:pPr>
          </w:p>
          <w:p w:rsidR="008218C0" w:rsidRDefault="008218C0" w:rsidP="00E17F2E">
            <w:pPr>
              <w:ind w:left="0"/>
              <w:jc w:val="center"/>
            </w:pPr>
          </w:p>
          <w:p w:rsidR="008218C0" w:rsidRDefault="008218C0" w:rsidP="00E17F2E">
            <w:pPr>
              <w:ind w:left="0"/>
              <w:jc w:val="center"/>
            </w:pPr>
          </w:p>
          <w:p w:rsidR="00E17F2E" w:rsidRDefault="006B26E5" w:rsidP="00E17F2E">
            <w:pPr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559" w:type="dxa"/>
          </w:tcPr>
          <w:p w:rsidR="008218C0" w:rsidRDefault="008218C0" w:rsidP="0098205D">
            <w:pPr>
              <w:ind w:left="0"/>
            </w:pPr>
          </w:p>
          <w:p w:rsidR="008218C0" w:rsidRDefault="008218C0" w:rsidP="0098205D">
            <w:pPr>
              <w:ind w:left="0"/>
            </w:pPr>
          </w:p>
          <w:p w:rsidR="008218C0" w:rsidRDefault="008218C0" w:rsidP="0098205D">
            <w:pPr>
              <w:ind w:left="0"/>
            </w:pPr>
          </w:p>
          <w:p w:rsidR="008218C0" w:rsidRDefault="008218C0" w:rsidP="0098205D">
            <w:pPr>
              <w:ind w:left="0"/>
            </w:pPr>
          </w:p>
          <w:p w:rsidR="008218C0" w:rsidRDefault="008218C0" w:rsidP="0098205D">
            <w:pPr>
              <w:ind w:left="0"/>
            </w:pPr>
          </w:p>
          <w:p w:rsidR="008218C0" w:rsidRDefault="008218C0" w:rsidP="0098205D">
            <w:pPr>
              <w:ind w:left="0"/>
            </w:pPr>
          </w:p>
          <w:p w:rsidR="008218C0" w:rsidRDefault="008218C0" w:rsidP="0098205D">
            <w:pPr>
              <w:ind w:left="0"/>
            </w:pPr>
          </w:p>
          <w:p w:rsidR="00E17F2E" w:rsidRDefault="006B26E5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37" w:type="dxa"/>
          </w:tcPr>
          <w:p w:rsidR="006B26E5" w:rsidRDefault="006B26E5" w:rsidP="006B26E5">
            <w:pPr>
              <w:ind w:left="0"/>
            </w:pPr>
            <w:r>
              <w:rPr>
                <w:rFonts w:hint="eastAsia"/>
              </w:rPr>
              <w:t>预期服务器返回的数据类型。如果不指定，</w:t>
            </w:r>
            <w:r>
              <w:t xml:space="preserve">jQuery 将自动根据 HTTP 包 MIME 信息返回 </w:t>
            </w:r>
            <w:proofErr w:type="spellStart"/>
            <w:r>
              <w:t>responseXML</w:t>
            </w:r>
            <w:proofErr w:type="spellEnd"/>
            <w:r>
              <w:t xml:space="preserve"> 或 response</w:t>
            </w:r>
            <w:r w:rsidR="002A53D3">
              <w:br/>
            </w:r>
            <w:r>
              <w:t>Text，并作为回</w:t>
            </w:r>
            <w:proofErr w:type="gramStart"/>
            <w:r>
              <w:t>调函数</w:t>
            </w:r>
            <w:proofErr w:type="gramEnd"/>
            <w:r>
              <w:t>参数传递，</w:t>
            </w:r>
            <w:proofErr w:type="gramStart"/>
            <w:r>
              <w:t>可用值</w:t>
            </w:r>
            <w:proofErr w:type="gramEnd"/>
            <w:r>
              <w:t>:</w:t>
            </w:r>
          </w:p>
          <w:p w:rsidR="006B26E5" w:rsidRDefault="006B26E5" w:rsidP="006B26E5">
            <w:pPr>
              <w:ind w:left="0"/>
            </w:pPr>
            <w:r>
              <w:t>"xml": 返回 XML 文档，可用 jQuery 处理。</w:t>
            </w:r>
          </w:p>
          <w:p w:rsidR="006B26E5" w:rsidRDefault="006B26E5" w:rsidP="006B26E5">
            <w:pPr>
              <w:ind w:left="0"/>
            </w:pPr>
            <w:r>
              <w:t>"html": 返回纯文本 HTML 信息；包含 script 元素。</w:t>
            </w:r>
          </w:p>
          <w:p w:rsidR="006B26E5" w:rsidRDefault="006B26E5" w:rsidP="006B26E5">
            <w:pPr>
              <w:ind w:left="0"/>
            </w:pPr>
            <w:r>
              <w:t>"script": 返回纯文本 JavaScript 代码。不会自动缓存结果。</w:t>
            </w:r>
          </w:p>
          <w:p w:rsidR="006B26E5" w:rsidRDefault="006B26E5" w:rsidP="006B26E5">
            <w:pPr>
              <w:ind w:left="0"/>
            </w:pPr>
            <w:r>
              <w:t>"</w:t>
            </w:r>
            <w:proofErr w:type="spellStart"/>
            <w:r>
              <w:t>json</w:t>
            </w:r>
            <w:proofErr w:type="spellEnd"/>
            <w:r>
              <w:t>": 返回 JSON 数据 。</w:t>
            </w:r>
          </w:p>
          <w:p w:rsidR="00E17F2E" w:rsidRDefault="006B26E5" w:rsidP="006B26E5">
            <w:pPr>
              <w:ind w:left="0"/>
              <w:rPr>
                <w:rFonts w:hint="eastAsia"/>
              </w:rPr>
            </w:pPr>
            <w:r>
              <w:t>"</w:t>
            </w:r>
            <w:proofErr w:type="spellStart"/>
            <w:r>
              <w:t>jsonp</w:t>
            </w:r>
            <w:proofErr w:type="spellEnd"/>
            <w:r>
              <w:t>": JSONP 格式。使用 JSONP 形式调用函数时，如 "</w:t>
            </w:r>
            <w:proofErr w:type="spellStart"/>
            <w:r>
              <w:t>myurl?</w:t>
            </w:r>
            <w:proofErr w:type="gramStart"/>
            <w:r>
              <w:t>callback</w:t>
            </w:r>
            <w:proofErr w:type="spellEnd"/>
            <w:proofErr w:type="gramEnd"/>
            <w:r>
              <w:t>=?" jQuery 将自动替换 ? 为正确的函数名，以执行回调函数。</w:t>
            </w:r>
          </w:p>
        </w:tc>
      </w:tr>
      <w:tr w:rsidR="00E17F2E" w:rsidTr="00176151">
        <w:tc>
          <w:tcPr>
            <w:tcW w:w="2300" w:type="dxa"/>
          </w:tcPr>
          <w:p w:rsidR="00C53E6E" w:rsidRDefault="00C53E6E" w:rsidP="00E17F2E">
            <w:pPr>
              <w:ind w:left="0"/>
              <w:jc w:val="center"/>
            </w:pPr>
          </w:p>
          <w:p w:rsidR="00C53E6E" w:rsidRDefault="00C53E6E" w:rsidP="00E17F2E">
            <w:pPr>
              <w:ind w:left="0"/>
              <w:jc w:val="center"/>
            </w:pPr>
          </w:p>
          <w:p w:rsidR="00C53E6E" w:rsidRDefault="00C53E6E" w:rsidP="00E17F2E">
            <w:pPr>
              <w:ind w:left="0"/>
              <w:jc w:val="center"/>
            </w:pPr>
          </w:p>
          <w:p w:rsidR="00E17F2E" w:rsidRDefault="00F85FDF" w:rsidP="00E17F2E">
            <w:pPr>
              <w:ind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contentType</w:t>
            </w:r>
            <w:proofErr w:type="spellEnd"/>
          </w:p>
        </w:tc>
        <w:tc>
          <w:tcPr>
            <w:tcW w:w="1559" w:type="dxa"/>
          </w:tcPr>
          <w:p w:rsidR="00E17F2E" w:rsidRDefault="00E17F2E" w:rsidP="0098205D">
            <w:pPr>
              <w:ind w:left="0"/>
            </w:pPr>
          </w:p>
          <w:p w:rsidR="00C53E6E" w:rsidRDefault="00C53E6E" w:rsidP="0098205D">
            <w:pPr>
              <w:ind w:left="0"/>
            </w:pPr>
          </w:p>
          <w:p w:rsidR="00C53E6E" w:rsidRDefault="00C53E6E" w:rsidP="0098205D">
            <w:pPr>
              <w:ind w:left="0"/>
            </w:pPr>
          </w:p>
          <w:p w:rsidR="00C53E6E" w:rsidRDefault="00C53E6E" w:rsidP="0098205D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37" w:type="dxa"/>
          </w:tcPr>
          <w:p w:rsidR="00FE00A2" w:rsidRDefault="00FE00A2" w:rsidP="00FE00A2">
            <w:pPr>
              <w:ind w:left="0"/>
            </w:pPr>
            <w:r>
              <w:t>(默认: "application/x-www-form-</w:t>
            </w:r>
            <w:proofErr w:type="spellStart"/>
            <w:r>
              <w:t>urlencoded</w:t>
            </w:r>
            <w:proofErr w:type="spellEnd"/>
            <w:r>
              <w:t>") 发送信息至服务器时内容编码类型。默认值适合大多数应用场合。</w:t>
            </w:r>
          </w:p>
          <w:p w:rsidR="00FE00A2" w:rsidRDefault="00FE00A2" w:rsidP="00FE00A2">
            <w:pPr>
              <w:ind w:left="0"/>
            </w:pPr>
            <w:r>
              <w:t>application/</w:t>
            </w:r>
            <w:proofErr w:type="spellStart"/>
            <w:r>
              <w:t>json</w:t>
            </w:r>
            <w:proofErr w:type="spellEnd"/>
            <w:r>
              <w:t xml:space="preserve"> ：告诉服务</w:t>
            </w:r>
            <w:proofErr w:type="gramStart"/>
            <w:r>
              <w:t>端消息</w:t>
            </w:r>
            <w:proofErr w:type="gramEnd"/>
            <w:r>
              <w:t>主体是序列化后的 JSON 字符串。</w:t>
            </w:r>
          </w:p>
          <w:p w:rsidR="00E17F2E" w:rsidRDefault="00FE00A2" w:rsidP="00FE00A2">
            <w:pPr>
              <w:ind w:left="0"/>
              <w:rPr>
                <w:rFonts w:hint="eastAsia"/>
              </w:rPr>
            </w:pPr>
            <w:r>
              <w:t>multipart/form-data ：这种方式一般用来上传文件</w:t>
            </w:r>
          </w:p>
        </w:tc>
      </w:tr>
      <w:tr w:rsidR="00340F2D" w:rsidTr="00176151">
        <w:tc>
          <w:tcPr>
            <w:tcW w:w="2300" w:type="dxa"/>
          </w:tcPr>
          <w:p w:rsidR="00B87426" w:rsidRDefault="00B87426" w:rsidP="00E17F2E">
            <w:pPr>
              <w:ind w:left="0"/>
              <w:jc w:val="center"/>
            </w:pPr>
          </w:p>
          <w:p w:rsidR="00340F2D" w:rsidRDefault="00791557" w:rsidP="00E17F2E">
            <w:pPr>
              <w:ind w:left="0"/>
              <w:jc w:val="center"/>
            </w:pPr>
            <w:r>
              <w:t>s</w:t>
            </w:r>
            <w:r>
              <w:rPr>
                <w:rFonts w:hint="eastAsia"/>
              </w:rPr>
              <w:t>uccess</w:t>
            </w:r>
          </w:p>
        </w:tc>
        <w:tc>
          <w:tcPr>
            <w:tcW w:w="1559" w:type="dxa"/>
          </w:tcPr>
          <w:p w:rsidR="00B87426" w:rsidRDefault="00B87426" w:rsidP="0098205D">
            <w:pPr>
              <w:ind w:left="0"/>
            </w:pPr>
          </w:p>
          <w:p w:rsidR="00340F2D" w:rsidRDefault="00791557" w:rsidP="0098205D">
            <w:pPr>
              <w:ind w:left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4637" w:type="dxa"/>
          </w:tcPr>
          <w:p w:rsidR="00791557" w:rsidRDefault="00791557" w:rsidP="00791557">
            <w:pPr>
              <w:ind w:left="0"/>
            </w:pPr>
            <w:r>
              <w:rPr>
                <w:rFonts w:hint="eastAsia"/>
              </w:rPr>
              <w:t>请求成功后回调函数。这个方法有两个参数：服务器返回数据，返回状态</w:t>
            </w:r>
          </w:p>
          <w:p w:rsidR="00791557" w:rsidRDefault="00791557" w:rsidP="00791557">
            <w:pPr>
              <w:ind w:left="0"/>
            </w:pPr>
            <w:r>
              <w:t xml:space="preserve">function (data, </w:t>
            </w:r>
            <w:proofErr w:type="spellStart"/>
            <w:r>
              <w:t>textStatus</w:t>
            </w:r>
            <w:proofErr w:type="spellEnd"/>
            <w:r>
              <w:t xml:space="preserve">) {  </w:t>
            </w:r>
          </w:p>
          <w:p w:rsidR="00340F2D" w:rsidRDefault="00791557" w:rsidP="00791557">
            <w:pPr>
              <w:ind w:left="0"/>
            </w:pPr>
            <w:r>
              <w:t>}</w:t>
            </w:r>
          </w:p>
        </w:tc>
      </w:tr>
      <w:tr w:rsidR="00340F2D" w:rsidTr="00176151">
        <w:tc>
          <w:tcPr>
            <w:tcW w:w="2300" w:type="dxa"/>
          </w:tcPr>
          <w:p w:rsidR="00EE2404" w:rsidRDefault="00EE2404" w:rsidP="00E17F2E">
            <w:pPr>
              <w:ind w:left="0"/>
              <w:jc w:val="center"/>
            </w:pPr>
          </w:p>
          <w:p w:rsidR="00EE2404" w:rsidRDefault="00EE2404" w:rsidP="00E17F2E">
            <w:pPr>
              <w:ind w:left="0"/>
              <w:jc w:val="center"/>
            </w:pPr>
          </w:p>
          <w:p w:rsidR="00EE2404" w:rsidRDefault="00EE2404" w:rsidP="00E17F2E">
            <w:pPr>
              <w:ind w:left="0"/>
              <w:jc w:val="center"/>
            </w:pPr>
          </w:p>
          <w:p w:rsidR="00EE2404" w:rsidRDefault="00EE2404" w:rsidP="00E17F2E">
            <w:pPr>
              <w:ind w:left="0"/>
              <w:jc w:val="center"/>
            </w:pPr>
          </w:p>
          <w:p w:rsidR="00340F2D" w:rsidRDefault="00791557" w:rsidP="00E17F2E">
            <w:pPr>
              <w:ind w:left="0"/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1559" w:type="dxa"/>
          </w:tcPr>
          <w:p w:rsidR="00154457" w:rsidRDefault="00154457" w:rsidP="0098205D">
            <w:pPr>
              <w:ind w:left="0"/>
            </w:pPr>
          </w:p>
          <w:p w:rsidR="00154457" w:rsidRDefault="00154457" w:rsidP="0098205D">
            <w:pPr>
              <w:ind w:left="0"/>
            </w:pPr>
          </w:p>
          <w:p w:rsidR="00154457" w:rsidRDefault="00154457" w:rsidP="0098205D">
            <w:pPr>
              <w:ind w:left="0"/>
            </w:pPr>
          </w:p>
          <w:p w:rsidR="00154457" w:rsidRDefault="00154457" w:rsidP="0098205D">
            <w:pPr>
              <w:ind w:left="0"/>
            </w:pPr>
          </w:p>
          <w:p w:rsidR="00340F2D" w:rsidRDefault="00791557" w:rsidP="0098205D">
            <w:pPr>
              <w:ind w:left="0"/>
            </w:pPr>
            <w:r>
              <w:rPr>
                <w:rFonts w:hint="eastAsia"/>
              </w:rPr>
              <w:t>Function</w:t>
            </w:r>
          </w:p>
        </w:tc>
        <w:tc>
          <w:tcPr>
            <w:tcW w:w="4637" w:type="dxa"/>
          </w:tcPr>
          <w:p w:rsidR="004D3548" w:rsidRDefault="004D3548" w:rsidP="004D3548">
            <w:pPr>
              <w:ind w:left="0"/>
            </w:pPr>
            <w:r>
              <w:t>(默认: 自动判断 (xml 或 html)) 请求失败时将调用此方法。这个方法有三个参数：</w:t>
            </w:r>
            <w:proofErr w:type="spellStart"/>
            <w:r>
              <w:t>XMLHttpRequest</w:t>
            </w:r>
            <w:proofErr w:type="spellEnd"/>
            <w:r>
              <w:t xml:space="preserve"> 对象，错误信息，（可能）捕获的错误对象。</w:t>
            </w:r>
          </w:p>
          <w:p w:rsidR="004D3548" w:rsidRDefault="004D3548" w:rsidP="004D3548">
            <w:pPr>
              <w:ind w:left="0"/>
            </w:pPr>
            <w:r>
              <w:t>function (</w:t>
            </w:r>
            <w:proofErr w:type="spellStart"/>
            <w:r>
              <w:t>XMLHttpRequest</w:t>
            </w:r>
            <w:proofErr w:type="spellEnd"/>
            <w:r>
              <w:t xml:space="preserve">, </w:t>
            </w:r>
            <w:proofErr w:type="spellStart"/>
            <w:r>
              <w:t>textStatus</w:t>
            </w:r>
            <w:proofErr w:type="spellEnd"/>
            <w:r>
              <w:t xml:space="preserve">, </w:t>
            </w:r>
            <w:proofErr w:type="spellStart"/>
            <w:r>
              <w:t>errorThrown</w:t>
            </w:r>
            <w:proofErr w:type="spellEnd"/>
            <w:r>
              <w:t xml:space="preserve">) {  </w:t>
            </w:r>
          </w:p>
          <w:p w:rsidR="004D3548" w:rsidRDefault="004D3548" w:rsidP="004D3548">
            <w:pPr>
              <w:ind w:left="0"/>
            </w:pPr>
            <w:r>
              <w:tab/>
              <w:t>// 通常情况下</w:t>
            </w:r>
            <w:proofErr w:type="spellStart"/>
            <w:r>
              <w:t>textStatus</w:t>
            </w:r>
            <w:proofErr w:type="spellEnd"/>
            <w:r>
              <w:t>和</w:t>
            </w:r>
            <w:proofErr w:type="spellStart"/>
            <w:r>
              <w:t>errorThown</w:t>
            </w:r>
            <w:proofErr w:type="spellEnd"/>
            <w:r>
              <w:t xml:space="preserve">只有其中一个有值 </w:t>
            </w:r>
          </w:p>
          <w:p w:rsidR="00340F2D" w:rsidRDefault="004D3548" w:rsidP="004D3548">
            <w:pPr>
              <w:ind w:left="0"/>
            </w:pPr>
            <w:r>
              <w:t>}</w:t>
            </w:r>
          </w:p>
        </w:tc>
      </w:tr>
      <w:tr w:rsidR="00340F2D" w:rsidTr="00176151">
        <w:tc>
          <w:tcPr>
            <w:tcW w:w="2300" w:type="dxa"/>
          </w:tcPr>
          <w:p w:rsidR="00340F2D" w:rsidRDefault="00564983" w:rsidP="00E17F2E">
            <w:pPr>
              <w:ind w:left="0"/>
              <w:jc w:val="center"/>
            </w:pPr>
            <w:r>
              <w:rPr>
                <w:rFonts w:hint="eastAsia"/>
              </w:rPr>
              <w:t>timeout</w:t>
            </w:r>
          </w:p>
        </w:tc>
        <w:tc>
          <w:tcPr>
            <w:tcW w:w="1559" w:type="dxa"/>
          </w:tcPr>
          <w:p w:rsidR="00340F2D" w:rsidRDefault="00564983" w:rsidP="0098205D">
            <w:pPr>
              <w:ind w:left="0"/>
            </w:pPr>
            <w:r w:rsidRPr="0098205D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4637" w:type="dxa"/>
          </w:tcPr>
          <w:p w:rsidR="00340F2D" w:rsidRDefault="00564983" w:rsidP="00FE00A2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请求超时时间，覆盖全局设置</w:t>
            </w:r>
          </w:p>
        </w:tc>
      </w:tr>
    </w:tbl>
    <w:p w:rsidR="00E17F2E" w:rsidRPr="00E17F2E" w:rsidRDefault="00E17F2E" w:rsidP="0098205D">
      <w:pPr>
        <w:rPr>
          <w:rFonts w:hint="eastAsia"/>
        </w:rPr>
      </w:pPr>
    </w:p>
    <w:p w:rsidR="0098205D" w:rsidRDefault="00E32247" w:rsidP="006411DF">
      <w:r>
        <w:rPr>
          <w:rFonts w:hint="eastAsia"/>
        </w:rPr>
        <w:t>使用举例：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2346A" w:rsidTr="00E32247">
        <w:tc>
          <w:tcPr>
            <w:tcW w:w="8388" w:type="dxa"/>
          </w:tcPr>
          <w:p w:rsidR="0072346A" w:rsidRDefault="0072346A" w:rsidP="0072346A">
            <w:pPr>
              <w:ind w:left="0"/>
            </w:pPr>
            <w:r>
              <w:t>$('#send').click(function() {</w:t>
            </w:r>
          </w:p>
          <w:p w:rsidR="0072346A" w:rsidRDefault="0072346A" w:rsidP="0072346A">
            <w:pPr>
              <w:ind w:left="0"/>
            </w:pPr>
            <w:r>
              <w:tab/>
              <w:t>$.ajax({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type: "GET",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url: "</w:t>
            </w:r>
            <w:proofErr w:type="spellStart"/>
            <w:r>
              <w:t>test.json</w:t>
            </w:r>
            <w:proofErr w:type="spellEnd"/>
            <w:r>
              <w:t>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proofErr w:type="spellStart"/>
            <w:r>
              <w:t>dataType</w:t>
            </w:r>
            <w:proofErr w:type="spellEnd"/>
            <w:r>
              <w:t>: "</w:t>
            </w:r>
            <w:proofErr w:type="spellStart"/>
            <w:r>
              <w:t>json</w:t>
            </w:r>
            <w:proofErr w:type="spellEnd"/>
            <w:r>
              <w:t>",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success: function(data) 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resText</w:t>
            </w:r>
            <w:proofErr w:type="spellEnd"/>
            <w:r>
              <w:t>').empty();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html = '';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$.each(data, function(</w:t>
            </w:r>
            <w:proofErr w:type="spellStart"/>
            <w:r>
              <w:t>commentIndex</w:t>
            </w:r>
            <w:proofErr w:type="spellEnd"/>
            <w:r>
              <w:t>, comment) {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html += '&lt;div class="comment"&gt;&lt;h6&gt;'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comment['username']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':&lt;/h6&gt;&lt;p class="para"&gt;'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comment['content'] 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'&lt;/p&gt;&lt;/div&gt;';</w:t>
            </w:r>
          </w:p>
          <w:p w:rsidR="0072346A" w:rsidRDefault="0072346A" w:rsidP="0072346A">
            <w:pPr>
              <w:ind w:left="0"/>
            </w:pPr>
            <w:r>
              <w:lastRenderedPageBreak/>
              <w:tab/>
            </w:r>
            <w:r>
              <w:tab/>
            </w:r>
            <w:r>
              <w:tab/>
              <w:t>})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resText</w:t>
            </w:r>
            <w:proofErr w:type="spellEnd"/>
            <w:r>
              <w:t>').html(html);</w:t>
            </w:r>
          </w:p>
          <w:p w:rsidR="0072346A" w:rsidRDefault="0072346A" w:rsidP="0072346A">
            <w:pPr>
              <w:ind w:left="0"/>
            </w:pPr>
            <w:r>
              <w:tab/>
            </w:r>
            <w:r>
              <w:tab/>
              <w:t>}</w:t>
            </w:r>
          </w:p>
          <w:p w:rsidR="0072346A" w:rsidRDefault="0072346A" w:rsidP="0072346A">
            <w:pPr>
              <w:ind w:left="0"/>
            </w:pPr>
            <w:r>
              <w:tab/>
              <w:t>});</w:t>
            </w:r>
          </w:p>
          <w:p w:rsidR="0072346A" w:rsidRDefault="0072346A" w:rsidP="0072346A">
            <w:pPr>
              <w:ind w:left="0"/>
            </w:pPr>
            <w:r>
              <w:t>});</w:t>
            </w:r>
          </w:p>
        </w:tc>
      </w:tr>
    </w:tbl>
    <w:p w:rsidR="0083510A" w:rsidRPr="006411DF" w:rsidRDefault="0083510A" w:rsidP="006411DF"/>
    <w:p w:rsidR="00B11D55" w:rsidRDefault="00B11D55" w:rsidP="001222D3">
      <w:pPr>
        <w:pStyle w:val="1"/>
      </w:pPr>
      <w:r>
        <w:rPr>
          <w:rFonts w:hint="eastAsia"/>
        </w:rPr>
        <w:t>序列化元素</w:t>
      </w:r>
    </w:p>
    <w:p w:rsidR="009352F0" w:rsidRPr="009352F0" w:rsidRDefault="009352F0" w:rsidP="009352F0">
      <w:r>
        <w:rPr>
          <w:rFonts w:hint="eastAsia"/>
        </w:rPr>
        <w:t>使用Ajax异步提交表单，可以防止整个浏览器被刷新</w:t>
      </w:r>
    </w:p>
    <w:p w:rsidR="0072346A" w:rsidRPr="0072346A" w:rsidRDefault="0072346A" w:rsidP="00B5038C">
      <w:pPr>
        <w:pStyle w:val="a5"/>
        <w:numPr>
          <w:ilvl w:val="0"/>
          <w:numId w:val="19"/>
        </w:numPr>
      </w:pPr>
      <w:r w:rsidRPr="00B5038C">
        <w:rPr>
          <w:rFonts w:hint="eastAsia"/>
          <w:color w:val="FF0000"/>
        </w:rPr>
        <w:t>serialize</w:t>
      </w:r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表单元素的名称和值序列化为字符串数据，返回值类似于single=1&amp;multiple=2</w:t>
      </w:r>
    </w:p>
    <w:p w:rsidR="009352F0" w:rsidRPr="009352F0" w:rsidRDefault="0072346A" w:rsidP="00B5038C">
      <w:pPr>
        <w:pStyle w:val="a5"/>
        <w:numPr>
          <w:ilvl w:val="0"/>
          <w:numId w:val="19"/>
        </w:numPr>
      </w:pPr>
      <w:proofErr w:type="spellStart"/>
      <w:r w:rsidRPr="00B5038C">
        <w:rPr>
          <w:rFonts w:hint="eastAsia"/>
          <w:color w:val="FF0000"/>
        </w:rPr>
        <w:t>serializeArray</w:t>
      </w:r>
      <w:proofErr w:type="spellEnd"/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将表单元素的名称和值序列化为</w:t>
      </w:r>
      <w:proofErr w:type="spellStart"/>
      <w:r w:rsidR="00B5038C">
        <w:rPr>
          <w:rFonts w:hint="eastAsia"/>
        </w:rPr>
        <w:t>json</w:t>
      </w:r>
      <w:proofErr w:type="spellEnd"/>
      <w:r w:rsidR="00B5038C">
        <w:rPr>
          <w:rFonts w:hint="eastAsia"/>
        </w:rPr>
        <w:t>数据</w:t>
      </w:r>
    </w:p>
    <w:p w:rsidR="00995DA2" w:rsidRDefault="0072346A" w:rsidP="00995DA2">
      <w:pPr>
        <w:pStyle w:val="a5"/>
        <w:numPr>
          <w:ilvl w:val="0"/>
          <w:numId w:val="19"/>
        </w:numPr>
      </w:pPr>
      <w:proofErr w:type="spellStart"/>
      <w:r w:rsidRPr="00B5038C">
        <w:rPr>
          <w:rFonts w:hint="eastAsia"/>
          <w:color w:val="FF0000"/>
        </w:rPr>
        <w:t>param</w:t>
      </w:r>
      <w:proofErr w:type="spellEnd"/>
      <w:r>
        <w:rPr>
          <w:rFonts w:hint="eastAsia"/>
        </w:rPr>
        <w:t>()方法</w:t>
      </w:r>
      <w:r w:rsidR="009352F0">
        <w:rPr>
          <w:rFonts w:hint="eastAsia"/>
        </w:rPr>
        <w:t>：</w:t>
      </w:r>
      <w:r w:rsidR="00B5038C">
        <w:rPr>
          <w:rFonts w:hint="eastAsia"/>
        </w:rPr>
        <w:t>创建一个序列化的数组或对象，适用于一个URL地址查询字符串或Ajax请求</w:t>
      </w:r>
      <w:r w:rsidR="00995DA2">
        <w:rPr>
          <w:rFonts w:hint="eastAsia"/>
        </w:rPr>
        <w:t>。是serialize()的核心方法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995DA2" w:rsidTr="00995DA2">
        <w:tc>
          <w:tcPr>
            <w:tcW w:w="8388" w:type="dxa"/>
          </w:tcPr>
          <w:p w:rsidR="00995DA2" w:rsidRDefault="00092413" w:rsidP="00995DA2">
            <w:pPr>
              <w:ind w:left="0"/>
            </w:pPr>
            <w:proofErr w:type="spellStart"/>
            <w:r>
              <w:rPr>
                <w:rFonts w:hint="eastAsia"/>
              </w:rPr>
              <w:t>v</w:t>
            </w:r>
            <w:r w:rsidR="00995DA2">
              <w:rPr>
                <w:rFonts w:hint="eastAsia"/>
              </w:rPr>
              <w:t>ar</w:t>
            </w:r>
            <w:proofErr w:type="spellEnd"/>
            <w:r w:rsidR="00995DA2">
              <w:rPr>
                <w:rFonts w:hint="eastAsia"/>
              </w:rPr>
              <w:t xml:space="preserve"> </w:t>
            </w:r>
            <w:proofErr w:type="spellStart"/>
            <w:r w:rsidR="00995DA2">
              <w:rPr>
                <w:rFonts w:hint="eastAsia"/>
              </w:rPr>
              <w:t>obj</w:t>
            </w:r>
            <w:proofErr w:type="spellEnd"/>
            <w:r w:rsidR="00995DA2">
              <w:rPr>
                <w:rFonts w:hint="eastAsia"/>
              </w:rPr>
              <w:t>={a:1，b:2}</w:t>
            </w:r>
          </w:p>
          <w:p w:rsidR="00995DA2" w:rsidRDefault="00092413" w:rsidP="00995DA2">
            <w:pPr>
              <w:ind w:left="0"/>
            </w:pPr>
            <w:proofErr w:type="spellStart"/>
            <w:r>
              <w:rPr>
                <w:rFonts w:hint="eastAsia"/>
              </w:rPr>
              <w:t>v</w:t>
            </w:r>
            <w:r w:rsidR="00995DA2">
              <w:rPr>
                <w:rFonts w:hint="eastAsia"/>
              </w:rPr>
              <w:t>ar</w:t>
            </w:r>
            <w:proofErr w:type="spellEnd"/>
            <w:r w:rsidR="00995DA2">
              <w:rPr>
                <w:rFonts w:hint="eastAsia"/>
              </w:rPr>
              <w:t xml:space="preserve"> k = $.</w:t>
            </w:r>
            <w:proofErr w:type="spellStart"/>
            <w:r w:rsidR="00995DA2">
              <w:rPr>
                <w:rFonts w:hint="eastAsia"/>
              </w:rPr>
              <w:t>param</w:t>
            </w:r>
            <w:proofErr w:type="spellEnd"/>
            <w:r w:rsidR="00995DA2">
              <w:rPr>
                <w:rFonts w:hint="eastAsia"/>
              </w:rPr>
              <w:t>(</w:t>
            </w:r>
            <w:proofErr w:type="spellStart"/>
            <w:r w:rsidR="00995DA2">
              <w:rPr>
                <w:rFonts w:hint="eastAsia"/>
              </w:rPr>
              <w:t>obj</w:t>
            </w:r>
            <w:proofErr w:type="spellEnd"/>
            <w:r w:rsidR="00995DA2">
              <w:rPr>
                <w:rFonts w:hint="eastAsia"/>
              </w:rPr>
              <w:t>);//a=1&amp;b=2</w:t>
            </w:r>
          </w:p>
        </w:tc>
      </w:tr>
      <w:tr w:rsidR="000E5C30" w:rsidTr="00995DA2">
        <w:tc>
          <w:tcPr>
            <w:tcW w:w="8388" w:type="dxa"/>
          </w:tcPr>
          <w:p w:rsidR="00B126C6" w:rsidRDefault="00B126C6" w:rsidP="00B126C6">
            <w:pPr>
              <w:ind w:left="0"/>
            </w:pPr>
            <w:r>
              <w:t>#</w:t>
            </w:r>
            <w:r w:rsidRPr="00B126C6">
              <w:t>form表单元素序列化为</w:t>
            </w:r>
            <w:proofErr w:type="spellStart"/>
            <w:r w:rsidRPr="00B126C6">
              <w:t>json</w:t>
            </w:r>
            <w:proofErr w:type="spellEnd"/>
            <w:r w:rsidRPr="00B126C6">
              <w:t>对象</w:t>
            </w:r>
          </w:p>
          <w:p w:rsidR="00B126C6" w:rsidRDefault="00B126C6" w:rsidP="00B126C6">
            <w:pPr>
              <w:ind w:left="0"/>
            </w:pPr>
            <w:proofErr w:type="spellStart"/>
            <w:r>
              <w:t>var</w:t>
            </w:r>
            <w:proofErr w:type="spellEnd"/>
            <w:r>
              <w:t xml:space="preserve"> fields = $("select, :radio").</w:t>
            </w:r>
            <w:proofErr w:type="spellStart"/>
            <w:r>
              <w:t>serializeArray</w:t>
            </w:r>
            <w:proofErr w:type="spellEnd"/>
            <w:r>
              <w:t>();</w:t>
            </w:r>
          </w:p>
          <w:p w:rsidR="00B126C6" w:rsidRDefault="00B126C6" w:rsidP="00B126C6">
            <w:pPr>
              <w:ind w:left="0"/>
            </w:pPr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o={};</w:t>
            </w:r>
          </w:p>
          <w:p w:rsidR="00B126C6" w:rsidRDefault="00B126C6" w:rsidP="00B126C6">
            <w:pPr>
              <w:ind w:left="0"/>
            </w:pPr>
            <w:r>
              <w:t xml:space="preserve">    </w:t>
            </w:r>
            <w:proofErr w:type="spellStart"/>
            <w:r>
              <w:t>jQuery.each</w:t>
            </w:r>
            <w:proofErr w:type="spellEnd"/>
            <w:r>
              <w:t>(fields, function(</w:t>
            </w:r>
            <w:proofErr w:type="spellStart"/>
            <w:r>
              <w:t>i</w:t>
            </w:r>
            <w:proofErr w:type="spellEnd"/>
            <w:r>
              <w:t>, fields){</w:t>
            </w:r>
          </w:p>
          <w:p w:rsidR="00B126C6" w:rsidRDefault="00B126C6" w:rsidP="00B126C6">
            <w:pPr>
              <w:ind w:left="0"/>
            </w:pPr>
            <w:r>
              <w:t xml:space="preserve">        if(o[this.name]){        </w:t>
            </w:r>
          </w:p>
          <w:p w:rsidR="00B126C6" w:rsidRDefault="00B126C6" w:rsidP="00B126C6">
            <w:pPr>
              <w:ind w:left="0"/>
            </w:pPr>
            <w:r>
              <w:t xml:space="preserve">            if(!o[this.name].push){</w:t>
            </w:r>
          </w:p>
          <w:p w:rsidR="00B126C6" w:rsidRDefault="00B126C6" w:rsidP="00B126C6">
            <w:pPr>
              <w:ind w:left="0"/>
            </w:pPr>
            <w:r>
              <w:t xml:space="preserve">                o[this.name]=[o[this.name]];     </w:t>
            </w:r>
          </w:p>
          <w:p w:rsidR="00B126C6" w:rsidRDefault="00B126C6" w:rsidP="00B126C6">
            <w:pPr>
              <w:ind w:left="0"/>
            </w:pPr>
            <w:r>
              <w:t xml:space="preserve">            }</w:t>
            </w:r>
          </w:p>
          <w:p w:rsidR="00B126C6" w:rsidRDefault="00B126C6" w:rsidP="00B126C6">
            <w:pPr>
              <w:ind w:left="0"/>
            </w:pPr>
            <w:r>
              <w:t xml:space="preserve">            o[this.name].push(</w:t>
            </w:r>
            <w:proofErr w:type="spellStart"/>
            <w:r>
              <w:t>this.value</w:t>
            </w:r>
            <w:proofErr w:type="spellEnd"/>
            <w:r>
              <w:t xml:space="preserve"> || ''); // 将值插入o[label]</w:t>
            </w:r>
          </w:p>
          <w:p w:rsidR="00B126C6" w:rsidRDefault="00B126C6" w:rsidP="00B126C6">
            <w:pPr>
              <w:ind w:left="0"/>
            </w:pPr>
            <w:r>
              <w:t xml:space="preserve">        }else{</w:t>
            </w:r>
          </w:p>
          <w:p w:rsidR="00B126C6" w:rsidRDefault="00B126C6" w:rsidP="00B126C6">
            <w:pPr>
              <w:ind w:left="0"/>
            </w:pPr>
            <w:r>
              <w:t xml:space="preserve">            o[this.name]=</w:t>
            </w:r>
            <w:proofErr w:type="spellStart"/>
            <w:r>
              <w:t>this.value</w:t>
            </w:r>
            <w:proofErr w:type="spellEnd"/>
            <w:r>
              <w:t xml:space="preserve"> || '';       // 第一次在o中插入o[label]</w:t>
            </w:r>
          </w:p>
          <w:p w:rsidR="00B126C6" w:rsidRDefault="00B126C6" w:rsidP="00B126C6">
            <w:pPr>
              <w:ind w:left="0"/>
            </w:pPr>
            <w:r>
              <w:t xml:space="preserve">        }</w:t>
            </w:r>
          </w:p>
          <w:p w:rsidR="00B126C6" w:rsidRDefault="00B126C6" w:rsidP="00B126C6">
            <w:pPr>
              <w:ind w:left="0"/>
            </w:pPr>
            <w:r>
              <w:t xml:space="preserve">    });</w:t>
            </w:r>
          </w:p>
          <w:p w:rsidR="00B126C6" w:rsidRDefault="00B126C6" w:rsidP="00B126C6">
            <w:pPr>
              <w:ind w:left="0"/>
            </w:pPr>
            <w:r>
              <w:t xml:space="preserve">    $("#results").append(</w:t>
            </w:r>
            <w:proofErr w:type="spellStart"/>
            <w:r>
              <w:t>JSON.stringify</w:t>
            </w:r>
            <w:proofErr w:type="spellEnd"/>
            <w:r>
              <w:t>(o));</w:t>
            </w:r>
          </w:p>
          <w:p w:rsidR="000E5C30" w:rsidRDefault="00B126C6" w:rsidP="00B126C6">
            <w:pPr>
              <w:ind w:left="0"/>
            </w:pPr>
            <w:r>
              <w:lastRenderedPageBreak/>
              <w:t xml:space="preserve">    console.log(o);</w:t>
            </w:r>
          </w:p>
          <w:p w:rsidR="00B126C6" w:rsidRDefault="00B126C6" w:rsidP="00B126C6">
            <w:pPr>
              <w:ind w:left="0"/>
            </w:pPr>
          </w:p>
        </w:tc>
      </w:tr>
    </w:tbl>
    <w:p w:rsidR="00B5038C" w:rsidRPr="00B5038C" w:rsidRDefault="00B5038C" w:rsidP="009352F0"/>
    <w:p w:rsidR="00B11D55" w:rsidRPr="00B21031" w:rsidRDefault="00B11D55" w:rsidP="001222D3">
      <w:pPr>
        <w:pStyle w:val="1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中的跨域访问</w:t>
      </w:r>
    </w:p>
    <w:p w:rsidR="001222D3" w:rsidRDefault="00AD321E">
      <w:r>
        <w:rPr>
          <w:rFonts w:hint="eastAsia"/>
        </w:rPr>
        <w:t>第一种方式：使用代理服务器。</w:t>
      </w:r>
    </w:p>
    <w:p w:rsidR="00AD321E" w:rsidRDefault="00AD321E">
      <w:r>
        <w:rPr>
          <w:rFonts w:hint="eastAsia"/>
        </w:rPr>
        <w:t>第二种方式：使用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，它只能使用get方法。</w:t>
      </w:r>
    </w:p>
    <w:p w:rsidR="00AD321E" w:rsidRDefault="00AD321E">
      <w:r>
        <w:rPr>
          <w:rFonts w:hint="eastAsia"/>
        </w:rPr>
        <w:t>第三种方式：使用XHL2</w:t>
      </w:r>
    </w:p>
    <w:p w:rsidR="000D41A3" w:rsidRDefault="000D41A3"/>
    <w:p w:rsidR="000D41A3" w:rsidRDefault="000D41A3" w:rsidP="000D41A3">
      <w:pPr>
        <w:pStyle w:val="2"/>
        <w:numPr>
          <w:ilvl w:val="0"/>
          <w:numId w:val="20"/>
        </w:numPr>
      </w:pPr>
      <w:proofErr w:type="spellStart"/>
      <w:r>
        <w:t>jsonp</w:t>
      </w:r>
      <w:proofErr w:type="spellEnd"/>
      <w:r>
        <w:t>的使用</w:t>
      </w:r>
    </w:p>
    <w:p w:rsidR="000C6840" w:rsidRPr="000C6840" w:rsidRDefault="000C6840" w:rsidP="000C6840">
      <w:pPr>
        <w:rPr>
          <w:rFonts w:hint="eastAsia"/>
        </w:rPr>
      </w:pPr>
      <w:r w:rsidRPr="00084FF1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JSONP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(JSON with Padding)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是一个非官方的协议，它允许在服务器端集成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Script tags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返回至客户端，通过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callback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的形式实现跨域访问（这仅仅是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JSONP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简单的实现形式）。</w:t>
      </w:r>
      <w:bookmarkStart w:id="0" w:name="_GoBack"/>
      <w:bookmarkEnd w:id="0"/>
    </w:p>
    <w:sectPr w:rsidR="000C6840" w:rsidRPr="000C6840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47B" w:rsidRDefault="00E5647B" w:rsidP="00B21031">
      <w:pPr>
        <w:spacing w:after="0"/>
      </w:pPr>
      <w:r>
        <w:separator/>
      </w:r>
    </w:p>
  </w:endnote>
  <w:endnote w:type="continuationSeparator" w:id="0">
    <w:p w:rsidR="00E5647B" w:rsidRDefault="00E5647B" w:rsidP="00B210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1532"/>
      <w:docPartObj>
        <w:docPartGallery w:val="Page Numbers (Bottom of Page)"/>
        <w:docPartUnique/>
      </w:docPartObj>
    </w:sdtPr>
    <w:sdtEndPr/>
    <w:sdtContent>
      <w:p w:rsidR="00B21031" w:rsidRDefault="00B8167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F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21031" w:rsidRDefault="00B2103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47B" w:rsidRDefault="00E5647B" w:rsidP="00B21031">
      <w:pPr>
        <w:spacing w:after="0"/>
      </w:pPr>
      <w:r>
        <w:separator/>
      </w:r>
    </w:p>
  </w:footnote>
  <w:footnote w:type="continuationSeparator" w:id="0">
    <w:p w:rsidR="00E5647B" w:rsidRDefault="00E5647B" w:rsidP="00B210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2350"/>
    <w:multiLevelType w:val="hybridMultilevel"/>
    <w:tmpl w:val="E432D7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27E9C"/>
    <w:multiLevelType w:val="hybridMultilevel"/>
    <w:tmpl w:val="DD0EDC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6A4D74"/>
    <w:multiLevelType w:val="hybridMultilevel"/>
    <w:tmpl w:val="2856E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2"/>
  </w:num>
  <w:num w:numId="7">
    <w:abstractNumId w:val="1"/>
  </w:num>
  <w:num w:numId="8">
    <w:abstractNumId w:val="3"/>
  </w:num>
  <w:num w:numId="9">
    <w:abstractNumId w:val="2"/>
  </w:num>
  <w:num w:numId="10">
    <w:abstractNumId w:val="1"/>
  </w:num>
  <w:num w:numId="11">
    <w:abstractNumId w:val="3"/>
  </w:num>
  <w:num w:numId="12">
    <w:abstractNumId w:val="2"/>
  </w:num>
  <w:num w:numId="13">
    <w:abstractNumId w:val="1"/>
  </w:num>
  <w:num w:numId="14">
    <w:abstractNumId w:val="3"/>
  </w:num>
  <w:num w:numId="15">
    <w:abstractNumId w:val="2"/>
  </w:num>
  <w:num w:numId="16">
    <w:abstractNumId w:val="5"/>
  </w:num>
  <w:num w:numId="17">
    <w:abstractNumId w:val="0"/>
  </w:num>
  <w:num w:numId="18">
    <w:abstractNumId w:val="3"/>
    <w:lvlOverride w:ilvl="0">
      <w:startOverride w:val="1"/>
    </w:lvlOverride>
  </w:num>
  <w:num w:numId="19">
    <w:abstractNumId w:val="4"/>
  </w:num>
  <w:num w:numId="2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21031"/>
    <w:rsid w:val="000428F5"/>
    <w:rsid w:val="000455D2"/>
    <w:rsid w:val="00084FF1"/>
    <w:rsid w:val="00092413"/>
    <w:rsid w:val="000A0FEE"/>
    <w:rsid w:val="000C6840"/>
    <w:rsid w:val="000D41A3"/>
    <w:rsid w:val="000E14B5"/>
    <w:rsid w:val="000E528F"/>
    <w:rsid w:val="000E5C30"/>
    <w:rsid w:val="000F5547"/>
    <w:rsid w:val="001222D3"/>
    <w:rsid w:val="00154457"/>
    <w:rsid w:val="00176151"/>
    <w:rsid w:val="001D12FB"/>
    <w:rsid w:val="002035CC"/>
    <w:rsid w:val="00206063"/>
    <w:rsid w:val="002903ED"/>
    <w:rsid w:val="002A53D3"/>
    <w:rsid w:val="002B17F1"/>
    <w:rsid w:val="00340F2D"/>
    <w:rsid w:val="00397976"/>
    <w:rsid w:val="003A150B"/>
    <w:rsid w:val="003C2806"/>
    <w:rsid w:val="0046078A"/>
    <w:rsid w:val="00467A91"/>
    <w:rsid w:val="004D04E3"/>
    <w:rsid w:val="004D3548"/>
    <w:rsid w:val="004D7A5D"/>
    <w:rsid w:val="004F1034"/>
    <w:rsid w:val="004F1E67"/>
    <w:rsid w:val="00512809"/>
    <w:rsid w:val="00547140"/>
    <w:rsid w:val="00551A2E"/>
    <w:rsid w:val="00555ECA"/>
    <w:rsid w:val="00562410"/>
    <w:rsid w:val="00564983"/>
    <w:rsid w:val="00595BF9"/>
    <w:rsid w:val="005E36F9"/>
    <w:rsid w:val="006018B2"/>
    <w:rsid w:val="006218A7"/>
    <w:rsid w:val="00626956"/>
    <w:rsid w:val="00630563"/>
    <w:rsid w:val="006411DF"/>
    <w:rsid w:val="00656A54"/>
    <w:rsid w:val="006B26E5"/>
    <w:rsid w:val="006F2F61"/>
    <w:rsid w:val="0072346A"/>
    <w:rsid w:val="0074683F"/>
    <w:rsid w:val="00751A9A"/>
    <w:rsid w:val="00786461"/>
    <w:rsid w:val="00791557"/>
    <w:rsid w:val="007969CF"/>
    <w:rsid w:val="007C6346"/>
    <w:rsid w:val="007F073F"/>
    <w:rsid w:val="007F3848"/>
    <w:rsid w:val="00800590"/>
    <w:rsid w:val="008218C0"/>
    <w:rsid w:val="008261CD"/>
    <w:rsid w:val="0083510A"/>
    <w:rsid w:val="0085134B"/>
    <w:rsid w:val="00866C47"/>
    <w:rsid w:val="00893DCD"/>
    <w:rsid w:val="008A5C08"/>
    <w:rsid w:val="008A6AED"/>
    <w:rsid w:val="008B5ACA"/>
    <w:rsid w:val="008C5117"/>
    <w:rsid w:val="008E344B"/>
    <w:rsid w:val="00904415"/>
    <w:rsid w:val="00914E8F"/>
    <w:rsid w:val="009352F0"/>
    <w:rsid w:val="00971231"/>
    <w:rsid w:val="0098205D"/>
    <w:rsid w:val="00995DA2"/>
    <w:rsid w:val="0099619D"/>
    <w:rsid w:val="009A0D2D"/>
    <w:rsid w:val="009D0DED"/>
    <w:rsid w:val="009D5000"/>
    <w:rsid w:val="009E074E"/>
    <w:rsid w:val="00A067C8"/>
    <w:rsid w:val="00A36228"/>
    <w:rsid w:val="00A829DB"/>
    <w:rsid w:val="00AA7AA3"/>
    <w:rsid w:val="00AD321E"/>
    <w:rsid w:val="00B11D55"/>
    <w:rsid w:val="00B126C6"/>
    <w:rsid w:val="00B21031"/>
    <w:rsid w:val="00B5038C"/>
    <w:rsid w:val="00B65F8B"/>
    <w:rsid w:val="00B710F9"/>
    <w:rsid w:val="00B81679"/>
    <w:rsid w:val="00B87426"/>
    <w:rsid w:val="00BD62BA"/>
    <w:rsid w:val="00C03A83"/>
    <w:rsid w:val="00C076F5"/>
    <w:rsid w:val="00C21266"/>
    <w:rsid w:val="00C236D0"/>
    <w:rsid w:val="00C53E6E"/>
    <w:rsid w:val="00CF08A4"/>
    <w:rsid w:val="00D07742"/>
    <w:rsid w:val="00D24EDE"/>
    <w:rsid w:val="00D32C7A"/>
    <w:rsid w:val="00D32CD9"/>
    <w:rsid w:val="00D80E2B"/>
    <w:rsid w:val="00DB6FA6"/>
    <w:rsid w:val="00DC2B26"/>
    <w:rsid w:val="00DC681F"/>
    <w:rsid w:val="00DE6E85"/>
    <w:rsid w:val="00E03C0E"/>
    <w:rsid w:val="00E17F2E"/>
    <w:rsid w:val="00E32247"/>
    <w:rsid w:val="00E40094"/>
    <w:rsid w:val="00E42B13"/>
    <w:rsid w:val="00E519F6"/>
    <w:rsid w:val="00E5492F"/>
    <w:rsid w:val="00E5647B"/>
    <w:rsid w:val="00E81FCD"/>
    <w:rsid w:val="00EC5955"/>
    <w:rsid w:val="00EE2404"/>
    <w:rsid w:val="00EF3DCE"/>
    <w:rsid w:val="00F14DBC"/>
    <w:rsid w:val="00F17D45"/>
    <w:rsid w:val="00F37F94"/>
    <w:rsid w:val="00F43705"/>
    <w:rsid w:val="00F67A72"/>
    <w:rsid w:val="00F85FDF"/>
    <w:rsid w:val="00F906AD"/>
    <w:rsid w:val="00F91649"/>
    <w:rsid w:val="00FB2FAC"/>
    <w:rsid w:val="00FD03EB"/>
    <w:rsid w:val="00FE00A2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AB5EF5-051E-4B2B-AAAD-95D21A69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B21031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B21031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B21031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B21031"/>
    <w:rPr>
      <w:rFonts w:ascii="微软雅黑" w:hAnsi="微软雅黑"/>
      <w:sz w:val="24"/>
    </w:rPr>
  </w:style>
  <w:style w:type="paragraph" w:styleId="a8">
    <w:name w:val="Normal (Web)"/>
    <w:basedOn w:val="a"/>
    <w:uiPriority w:val="99"/>
    <w:unhideWhenUsed/>
    <w:rsid w:val="0063056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a9">
    <w:name w:val="Table Grid"/>
    <w:basedOn w:val="a1"/>
    <w:uiPriority w:val="59"/>
    <w:rsid w:val="0063056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Strong"/>
    <w:basedOn w:val="a0"/>
    <w:uiPriority w:val="22"/>
    <w:qFormat/>
    <w:rsid w:val="0098205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82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8205D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semiHidden/>
    <w:unhideWhenUsed/>
    <w:rsid w:val="009820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0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36CE4-2369-4AB2-ADA7-631295044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194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张小侠</cp:lastModifiedBy>
  <cp:revision>139</cp:revision>
  <dcterms:created xsi:type="dcterms:W3CDTF">2016-07-21T05:44:00Z</dcterms:created>
  <dcterms:modified xsi:type="dcterms:W3CDTF">2017-06-22T07:22:00Z</dcterms:modified>
</cp:coreProperties>
</file>