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ED40B7" w:rsidP="00ED40B7">
      <w:pPr>
        <w:pStyle w:val="a3"/>
      </w:pPr>
      <w:r>
        <w:rPr>
          <w:rFonts w:hint="eastAsia"/>
        </w:rPr>
        <w:t xml:space="preserve">JQuery </w:t>
      </w:r>
      <w:r>
        <w:t>select2</w:t>
      </w:r>
      <w:r>
        <w:rPr>
          <w:rFonts w:hint="eastAsia"/>
        </w:rPr>
        <w:t>插件</w:t>
      </w:r>
      <w:r>
        <w:t>的使用</w:t>
      </w:r>
    </w:p>
    <w:p w:rsidR="00ED40B7" w:rsidRDefault="00A4602D" w:rsidP="00A4602D">
      <w:pPr>
        <w:pStyle w:val="1"/>
      </w:pPr>
      <w:r>
        <w:rPr>
          <w:rFonts w:hint="eastAsia"/>
        </w:rPr>
        <w:t>基本使用</w:t>
      </w:r>
      <w:r>
        <w:t>方式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A4602D" w:rsidTr="00A4602D">
        <w:tc>
          <w:tcPr>
            <w:tcW w:w="8630" w:type="dxa"/>
          </w:tcPr>
          <w:p w:rsidR="00A4602D" w:rsidRDefault="00A4602D" w:rsidP="00A4602D">
            <w:pPr>
              <w:ind w:left="0"/>
              <w:rPr>
                <w:rFonts w:hint="eastAsia"/>
                <w:color w:val="FF0000"/>
              </w:rPr>
            </w:pPr>
            <w:r w:rsidRPr="00A4602D">
              <w:rPr>
                <w:rFonts w:hint="eastAsia"/>
              </w:rPr>
              <w:t>文件需要引入</w:t>
            </w:r>
            <w:r w:rsidRPr="00A4602D">
              <w:t>select2.full.js、select2.min.css（4.0.1版本）和jquery.1.8.3及以上</w:t>
            </w:r>
            <w:r>
              <w:rPr>
                <w:rFonts w:hint="eastAsia"/>
              </w:rPr>
              <w:t>。</w:t>
            </w:r>
            <w:r w:rsidRPr="00A4602D">
              <w:rPr>
                <w:rFonts w:hint="eastAsia"/>
                <w:color w:val="FF0000"/>
              </w:rPr>
              <w:t>最新版本请使用</w:t>
            </w:r>
            <w:r w:rsidRPr="00A4602D">
              <w:rPr>
                <w:color w:val="FF0000"/>
              </w:rPr>
              <w:t>&lt;select&gt;&lt;/select&gt;标签（对于本地化的数据你可以使用input，但ajax远程数据必须使用select）</w:t>
            </w:r>
          </w:p>
          <w:p w:rsidR="00265E74" w:rsidRDefault="00AF29B8" w:rsidP="00A4602D">
            <w:pPr>
              <w:ind w:left="0"/>
            </w:pPr>
            <w:r w:rsidRPr="00AF29B8">
              <w:t>&lt;link rel="stylesheet" href="$rc.contextPath/plugins/select2/</w:t>
            </w:r>
            <w:r w:rsidRPr="005A5422">
              <w:rPr>
                <w:b/>
              </w:rPr>
              <w:t>select2</w:t>
            </w:r>
            <w:r w:rsidRPr="005A5422">
              <w:rPr>
                <w:b/>
              </w:rPr>
              <w:br/>
              <w:t>.min.css</w:t>
            </w:r>
            <w:r w:rsidRPr="00AF29B8">
              <w:t>"&gt;</w:t>
            </w:r>
          </w:p>
          <w:p w:rsidR="00265E74" w:rsidRDefault="00265E74" w:rsidP="00A4602D">
            <w:pPr>
              <w:ind w:left="0"/>
            </w:pPr>
            <w:r w:rsidRPr="00265E74">
              <w:t>&lt;script src="$rc.contextPath/plugins/jQuery/</w:t>
            </w:r>
            <w:r w:rsidRPr="00BC73D7">
              <w:rPr>
                <w:b/>
              </w:rPr>
              <w:t>jquery-2.2.3.min.js</w:t>
            </w:r>
            <w:r w:rsidRPr="00265E74">
              <w:t>"&gt;</w:t>
            </w:r>
            <w:r>
              <w:br/>
            </w:r>
            <w:r w:rsidRPr="00265E74">
              <w:t>&lt;/script&gt;</w:t>
            </w:r>
          </w:p>
          <w:p w:rsidR="00276541" w:rsidRDefault="00276541" w:rsidP="00A4602D">
            <w:pPr>
              <w:ind w:left="0"/>
            </w:pPr>
            <w:r w:rsidRPr="00276541">
              <w:t>&lt;script src="$rc.contextPath/plugins/select2/</w:t>
            </w:r>
            <w:r w:rsidRPr="00BC73D7">
              <w:rPr>
                <w:b/>
              </w:rPr>
              <w:t>select2.full.min.js</w:t>
            </w:r>
            <w:r w:rsidRPr="00276541">
              <w:t>"&gt;</w:t>
            </w:r>
            <w:r w:rsidR="001A3873">
              <w:br/>
            </w:r>
            <w:r w:rsidRPr="00276541">
              <w:t>&lt;/script&gt;</w:t>
            </w:r>
          </w:p>
          <w:p w:rsidR="00276541" w:rsidRDefault="00276541" w:rsidP="00A4602D">
            <w:pPr>
              <w:ind w:left="0"/>
            </w:pPr>
          </w:p>
          <w:p w:rsidR="00BC73D7" w:rsidRDefault="00577772" w:rsidP="00A460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//单选框</w:t>
            </w:r>
            <w:r>
              <w:t>使用</w:t>
            </w:r>
          </w:p>
          <w:p w:rsidR="00577772" w:rsidRDefault="00577772" w:rsidP="00577772">
            <w:pPr>
              <w:ind w:left="0"/>
            </w:pPr>
            <w:r>
              <w:t>&lt;select class="js-example-basic-single"&gt;</w:t>
            </w:r>
          </w:p>
          <w:p w:rsidR="00577772" w:rsidRDefault="00577772" w:rsidP="00577772">
            <w:pPr>
              <w:ind w:left="0"/>
            </w:pPr>
            <w:r>
              <w:t xml:space="preserve">  &lt;option value="AL"&gt;Alabama&lt;/option&gt;</w:t>
            </w:r>
          </w:p>
          <w:p w:rsidR="00577772" w:rsidRDefault="00577772" w:rsidP="00577772">
            <w:pPr>
              <w:ind w:left="0"/>
            </w:pPr>
            <w:r>
              <w:t xml:space="preserve">    ...</w:t>
            </w:r>
          </w:p>
          <w:p w:rsidR="00577772" w:rsidRDefault="00577772" w:rsidP="00577772">
            <w:pPr>
              <w:ind w:left="0"/>
            </w:pPr>
            <w:r>
              <w:t xml:space="preserve">  &lt;option value="WY"&gt;Wyoming&lt;/option&gt;</w:t>
            </w:r>
          </w:p>
          <w:p w:rsidR="00577772" w:rsidRDefault="00577772" w:rsidP="00577772">
            <w:pPr>
              <w:ind w:left="0"/>
            </w:pPr>
            <w:r>
              <w:t>&lt;/select&gt;</w:t>
            </w:r>
          </w:p>
          <w:p w:rsidR="00577772" w:rsidRDefault="00577772" w:rsidP="00577772">
            <w:pPr>
              <w:ind w:left="0"/>
              <w:rPr>
                <w:rFonts w:hint="eastAsia"/>
              </w:rPr>
            </w:pPr>
          </w:p>
          <w:p w:rsidR="00577772" w:rsidRDefault="00577772" w:rsidP="00577772">
            <w:pPr>
              <w:ind w:left="0"/>
            </w:pPr>
            <w:r>
              <w:t>&lt;script type="text/javascript"&gt;</w:t>
            </w:r>
          </w:p>
          <w:p w:rsidR="00577772" w:rsidRDefault="00577772" w:rsidP="00577772">
            <w:pPr>
              <w:ind w:left="0"/>
            </w:pPr>
            <w:r>
              <w:t>$(document).ready(function() {</w:t>
            </w:r>
          </w:p>
          <w:p w:rsidR="00577772" w:rsidRDefault="00577772" w:rsidP="00577772">
            <w:pPr>
              <w:ind w:left="0"/>
            </w:pPr>
            <w:r>
              <w:t xml:space="preserve">  $(".js-example-basic-single").select2();</w:t>
            </w:r>
          </w:p>
          <w:p w:rsidR="00577772" w:rsidRDefault="00577772" w:rsidP="00577772">
            <w:pPr>
              <w:ind w:left="0"/>
            </w:pPr>
            <w:r>
              <w:t>});</w:t>
            </w:r>
          </w:p>
          <w:p w:rsidR="00577772" w:rsidRDefault="00577772" w:rsidP="00577772">
            <w:pPr>
              <w:ind w:left="0"/>
            </w:pPr>
            <w:r>
              <w:t>&lt;/script&gt;</w:t>
            </w:r>
          </w:p>
          <w:p w:rsidR="00577772" w:rsidRDefault="00577772" w:rsidP="00577772">
            <w:pPr>
              <w:ind w:left="0"/>
            </w:pPr>
          </w:p>
          <w:p w:rsidR="00577772" w:rsidRDefault="00577772" w:rsidP="00577772">
            <w:pPr>
              <w:ind w:left="0"/>
            </w:pPr>
            <w:r>
              <w:t>//</w:t>
            </w:r>
            <w:r>
              <w:rPr>
                <w:rFonts w:hint="eastAsia"/>
              </w:rPr>
              <w:t>多选框</w:t>
            </w:r>
            <w:r>
              <w:t>使用</w:t>
            </w:r>
          </w:p>
          <w:p w:rsidR="008A3CB2" w:rsidRDefault="008A3CB2" w:rsidP="008A3CB2">
            <w:pPr>
              <w:ind w:left="0"/>
            </w:pPr>
            <w:r>
              <w:t xml:space="preserve">&lt;select class="js-example-basic-multiple" </w:t>
            </w:r>
            <w:r w:rsidRPr="00C86448">
              <w:rPr>
                <w:b/>
              </w:rPr>
              <w:t>multiple="multiple"</w:t>
            </w:r>
            <w:r>
              <w:t>&gt;</w:t>
            </w:r>
          </w:p>
          <w:p w:rsidR="008A3CB2" w:rsidRDefault="008A3CB2" w:rsidP="008A3CB2">
            <w:pPr>
              <w:ind w:left="0"/>
            </w:pPr>
            <w:r>
              <w:t xml:space="preserve">  &lt;option value="AL"&gt;Alabama&lt;/option&gt;</w:t>
            </w:r>
          </w:p>
          <w:p w:rsidR="008A3CB2" w:rsidRDefault="008A3CB2" w:rsidP="008A3CB2">
            <w:pPr>
              <w:ind w:left="0"/>
            </w:pPr>
            <w:r>
              <w:t xml:space="preserve">    ...</w:t>
            </w:r>
          </w:p>
          <w:p w:rsidR="008A3CB2" w:rsidRDefault="008A3CB2" w:rsidP="008A3CB2">
            <w:pPr>
              <w:ind w:left="0"/>
            </w:pPr>
            <w:r>
              <w:lastRenderedPageBreak/>
              <w:t xml:space="preserve">  &lt;option value="WY"&gt;Wyoming&lt;/option&gt;</w:t>
            </w:r>
          </w:p>
          <w:p w:rsidR="008A3CB2" w:rsidRDefault="008A3CB2" w:rsidP="008A3CB2">
            <w:pPr>
              <w:ind w:left="0"/>
            </w:pPr>
            <w:r>
              <w:t>&lt;/select&gt;</w:t>
            </w:r>
          </w:p>
          <w:p w:rsidR="00FD3A74" w:rsidRDefault="00FD3A74" w:rsidP="008A3CB2">
            <w:pPr>
              <w:ind w:left="0"/>
              <w:rPr>
                <w:rFonts w:hint="eastAsia"/>
              </w:rPr>
            </w:pPr>
          </w:p>
          <w:p w:rsidR="00DF7ADC" w:rsidRDefault="00DF7ADC" w:rsidP="00DF7ADC">
            <w:pPr>
              <w:ind w:left="0"/>
            </w:pPr>
            <w:r>
              <w:t>&lt;script type="text/javascript"&gt;</w:t>
            </w:r>
          </w:p>
          <w:p w:rsidR="00DF7ADC" w:rsidRDefault="00DF7ADC" w:rsidP="00DF7ADC">
            <w:pPr>
              <w:ind w:left="0"/>
            </w:pPr>
            <w:r>
              <w:t>$(".js-example-basic-multiple").select2();</w:t>
            </w:r>
          </w:p>
          <w:p w:rsidR="00577772" w:rsidRPr="00265E74" w:rsidRDefault="00DF7ADC" w:rsidP="00DF7ADC">
            <w:pPr>
              <w:ind w:left="0"/>
              <w:rPr>
                <w:rFonts w:hint="eastAsia"/>
              </w:rPr>
            </w:pPr>
            <w:r>
              <w:t>&lt;/script&gt;</w:t>
            </w:r>
          </w:p>
        </w:tc>
      </w:tr>
    </w:tbl>
    <w:p w:rsidR="00A4602D" w:rsidRPr="00A4602D" w:rsidRDefault="00A4602D" w:rsidP="00A4602D">
      <w:pPr>
        <w:rPr>
          <w:rFonts w:hint="eastAsia"/>
        </w:rPr>
      </w:pPr>
    </w:p>
    <w:p w:rsidR="00A4602D" w:rsidRDefault="00A4602D" w:rsidP="00A4602D">
      <w:pPr>
        <w:pStyle w:val="1"/>
      </w:pPr>
      <w:r>
        <w:rPr>
          <w:rFonts w:hint="eastAsia"/>
        </w:rPr>
        <w:t>常用参数</w:t>
      </w:r>
      <w:r>
        <w:t>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B57C0A" w:rsidTr="00B57C0A">
        <w:tc>
          <w:tcPr>
            <w:tcW w:w="8630" w:type="dxa"/>
          </w:tcPr>
          <w:p w:rsidR="00B57C0A" w:rsidRPr="000040F9" w:rsidRDefault="00B57C0A" w:rsidP="00A4602D">
            <w:pPr>
              <w:ind w:left="0"/>
              <w:rPr>
                <w:color w:val="FF0000"/>
              </w:rPr>
            </w:pPr>
            <w:r w:rsidRPr="000040F9">
              <w:rPr>
                <w:rFonts w:hint="eastAsia"/>
                <w:color w:val="FF0000"/>
              </w:rPr>
              <w:t>#</w:t>
            </w:r>
            <w:r w:rsidRPr="000040F9">
              <w:rPr>
                <w:color w:val="FF0000"/>
              </w:rPr>
              <w:t>1</w:t>
            </w:r>
            <w:r w:rsidRPr="000040F9">
              <w:rPr>
                <w:rFonts w:hint="eastAsia"/>
                <w:color w:val="FF0000"/>
              </w:rPr>
              <w:t>占位</w:t>
            </w:r>
            <w:r w:rsidRPr="000040F9">
              <w:rPr>
                <w:color w:val="FF0000"/>
              </w:rPr>
              <w:t>placeholder</w:t>
            </w:r>
          </w:p>
          <w:p w:rsidR="00B57C0A" w:rsidRDefault="00B57C0A" w:rsidP="00A4602D">
            <w:pPr>
              <w:ind w:left="0"/>
            </w:pPr>
            <w:r w:rsidRPr="00B57C0A">
              <w:t>占位提示文字，如果需要清楚功能，则必须设置placeholder。</w:t>
            </w:r>
          </w:p>
          <w:p w:rsidR="00130DDB" w:rsidRDefault="00130DDB" w:rsidP="00130DDB">
            <w:pPr>
              <w:ind w:left="0"/>
            </w:pPr>
            <w:r>
              <w:t xml:space="preserve">$ </w:t>
            </w:r>
            <w:r w:rsidR="006B00A9">
              <w:rPr>
                <w:rFonts w:hint="eastAsia"/>
              </w:rPr>
              <w:t>(</w:t>
            </w:r>
            <w:r w:rsidR="006B00A9">
              <w:t>"</w:t>
            </w:r>
            <w:r w:rsidR="00805FCA">
              <w:t>.select</w:t>
            </w:r>
            <w:r w:rsidR="00805FCA">
              <w:t xml:space="preserve"> </w:t>
            </w:r>
            <w:r w:rsidR="006B00A9">
              <w:t>"</w:t>
            </w:r>
            <w:r>
              <w:t>）。select2 （{</w:t>
            </w:r>
          </w:p>
          <w:p w:rsidR="00130DDB" w:rsidRPr="006B00A9" w:rsidRDefault="00130DDB" w:rsidP="00130DDB">
            <w:pPr>
              <w:ind w:left="0"/>
              <w:rPr>
                <w:b/>
              </w:rPr>
            </w:pPr>
            <w:r>
              <w:t xml:space="preserve">  </w:t>
            </w:r>
            <w:r w:rsidRPr="006B00A9">
              <w:rPr>
                <w:b/>
              </w:rPr>
              <w:t>placeholder：“选择状态</w:t>
            </w:r>
            <w:r w:rsidRPr="006B00A9">
              <w:rPr>
                <w:b/>
              </w:rPr>
              <w:t>”,</w:t>
            </w:r>
            <w:r w:rsidRPr="006B00A9">
              <w:rPr>
                <w:b/>
              </w:rPr>
              <w:t xml:space="preserve"> </w:t>
            </w:r>
          </w:p>
          <w:p w:rsidR="00130DDB" w:rsidRDefault="00130DDB" w:rsidP="00130DDB">
            <w:pPr>
              <w:ind w:left="0"/>
            </w:pPr>
            <w:r>
              <w:t xml:space="preserve">  allowClear ：true </w:t>
            </w:r>
          </w:p>
          <w:p w:rsidR="0066761A" w:rsidRDefault="00130DDB" w:rsidP="00130DDB">
            <w:pPr>
              <w:ind w:left="0"/>
            </w:pPr>
            <w:r>
              <w:t>}）;</w:t>
            </w:r>
          </w:p>
          <w:p w:rsidR="006B00A9" w:rsidRDefault="006B00A9" w:rsidP="00130DDB">
            <w:pPr>
              <w:ind w:left="0"/>
            </w:pPr>
          </w:p>
          <w:p w:rsidR="0066761A" w:rsidRPr="000040F9" w:rsidRDefault="0066761A" w:rsidP="00A4602D">
            <w:pPr>
              <w:ind w:left="0"/>
              <w:rPr>
                <w:color w:val="FF0000"/>
              </w:rPr>
            </w:pPr>
            <w:r w:rsidRPr="000040F9">
              <w:rPr>
                <w:rFonts w:hint="eastAsia"/>
                <w:color w:val="FF0000"/>
              </w:rPr>
              <w:t>#</w:t>
            </w:r>
            <w:r w:rsidRPr="000040F9">
              <w:rPr>
                <w:color w:val="FF0000"/>
              </w:rPr>
              <w:t>2</w:t>
            </w:r>
            <w:r w:rsidRPr="000040F9">
              <w:rPr>
                <w:rFonts w:hint="eastAsia"/>
                <w:color w:val="FF0000"/>
              </w:rPr>
              <w:t>限制选择的数量</w:t>
            </w:r>
            <w:r w:rsidRPr="000040F9">
              <w:rPr>
                <w:color w:val="FF0000"/>
              </w:rPr>
              <w:t>maximumSelectionLength</w:t>
            </w:r>
          </w:p>
          <w:p w:rsidR="0066761A" w:rsidRDefault="0066761A" w:rsidP="00A4602D">
            <w:pPr>
              <w:ind w:left="0"/>
            </w:pPr>
            <w:r w:rsidRPr="0066761A">
              <w:t>Select2多值选择框可以设置有关所选选项的最大数量的限制。下面的选择 使用select2选项中的multiple属性声明maximumSelectionLength。</w:t>
            </w:r>
          </w:p>
          <w:p w:rsidR="00130DDB" w:rsidRDefault="00130DDB" w:rsidP="00130DDB">
            <w:pPr>
              <w:ind w:left="0"/>
            </w:pPr>
            <w:r>
              <w:t>$("</w:t>
            </w:r>
            <w:r w:rsidR="00BC2EC9">
              <w:t>.select</w:t>
            </w:r>
            <w:r>
              <w:t>").select2({</w:t>
            </w:r>
          </w:p>
          <w:p w:rsidR="00130DDB" w:rsidRPr="00130DDB" w:rsidRDefault="00130DDB" w:rsidP="00130DDB">
            <w:pPr>
              <w:ind w:left="0"/>
              <w:rPr>
                <w:b/>
              </w:rPr>
            </w:pPr>
            <w:r>
              <w:t xml:space="preserve">  </w:t>
            </w:r>
            <w:r w:rsidRPr="00130DDB">
              <w:rPr>
                <w:b/>
              </w:rPr>
              <w:t>maximumSelectionLength: 2</w:t>
            </w:r>
          </w:p>
          <w:p w:rsidR="00130DDB" w:rsidRDefault="00130DDB" w:rsidP="00130DDB">
            <w:pPr>
              <w:ind w:left="0"/>
            </w:pPr>
            <w:r>
              <w:t>});</w:t>
            </w:r>
          </w:p>
          <w:p w:rsidR="006B00A9" w:rsidRDefault="006B00A9" w:rsidP="00130DDB">
            <w:pPr>
              <w:ind w:left="0"/>
            </w:pPr>
          </w:p>
          <w:p w:rsidR="006B00A9" w:rsidRPr="000040F9" w:rsidRDefault="006B00A9" w:rsidP="00130DDB">
            <w:pPr>
              <w:ind w:left="0"/>
              <w:rPr>
                <w:color w:val="FF0000"/>
              </w:rPr>
            </w:pPr>
            <w:r w:rsidRPr="000040F9">
              <w:rPr>
                <w:color w:val="FF0000"/>
              </w:rPr>
              <w:t>#3</w:t>
            </w:r>
            <w:r w:rsidRPr="000040F9">
              <w:rPr>
                <w:rFonts w:hint="eastAsia"/>
                <w:color w:val="FF0000"/>
              </w:rPr>
              <w:t>清除</w:t>
            </w:r>
            <w:r w:rsidRPr="000040F9">
              <w:rPr>
                <w:color w:val="FF0000"/>
              </w:rPr>
              <w:t>框</w:t>
            </w:r>
            <w:r w:rsidRPr="000040F9">
              <w:rPr>
                <w:color w:val="FF0000"/>
              </w:rPr>
              <w:t>allowClear</w:t>
            </w:r>
          </w:p>
          <w:p w:rsidR="006B00A9" w:rsidRDefault="006B00A9" w:rsidP="006B00A9">
            <w:pPr>
              <w:ind w:left="0"/>
            </w:pPr>
            <w:r>
              <w:t>$ （"</w:t>
            </w:r>
            <w:r w:rsidR="00BC2EC9">
              <w:t>.select</w:t>
            </w:r>
            <w:r w:rsidR="00BC2EC9">
              <w:t xml:space="preserve"> </w:t>
            </w:r>
            <w:r>
              <w:t>"）。select2 （{</w:t>
            </w:r>
          </w:p>
          <w:p w:rsidR="006B00A9" w:rsidRPr="006B00A9" w:rsidRDefault="006B00A9" w:rsidP="006B00A9">
            <w:pPr>
              <w:ind w:left="0"/>
            </w:pPr>
            <w:r>
              <w:t xml:space="preserve"> </w:t>
            </w:r>
            <w:r w:rsidRPr="006B00A9">
              <w:t xml:space="preserve"> placeholder：“选择状态”, </w:t>
            </w:r>
          </w:p>
          <w:p w:rsidR="006B00A9" w:rsidRPr="006B00A9" w:rsidRDefault="006B00A9" w:rsidP="006B00A9">
            <w:pPr>
              <w:ind w:left="0"/>
              <w:rPr>
                <w:b/>
              </w:rPr>
            </w:pPr>
            <w:r>
              <w:t xml:space="preserve">  </w:t>
            </w:r>
            <w:r w:rsidRPr="006B00A9">
              <w:rPr>
                <w:b/>
              </w:rPr>
              <w:t xml:space="preserve">allowClear ：true </w:t>
            </w:r>
          </w:p>
          <w:p w:rsidR="006B00A9" w:rsidRDefault="006B00A9" w:rsidP="006B00A9">
            <w:pPr>
              <w:ind w:left="0"/>
            </w:pPr>
            <w:r>
              <w:t>}）;</w:t>
            </w:r>
          </w:p>
          <w:p w:rsidR="006B00A9" w:rsidRDefault="006B00A9" w:rsidP="00130DDB">
            <w:pPr>
              <w:ind w:left="0"/>
            </w:pPr>
          </w:p>
          <w:p w:rsidR="001E3573" w:rsidRDefault="00F84D96" w:rsidP="00130DD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#4启用</w:t>
            </w:r>
            <w:r>
              <w:t>多选</w:t>
            </w:r>
            <w:r>
              <w:rPr>
                <w:b/>
              </w:rPr>
              <w:t xml:space="preserve">multiple : </w:t>
            </w:r>
            <w:r w:rsidRPr="00F84D96">
              <w:rPr>
                <w:b/>
              </w:rPr>
              <w:t>true</w:t>
            </w:r>
          </w:p>
        </w:tc>
      </w:tr>
    </w:tbl>
    <w:p w:rsidR="00A4602D" w:rsidRDefault="00A4602D" w:rsidP="00AE4314">
      <w:pPr>
        <w:ind w:left="0"/>
        <w:rPr>
          <w:rFonts w:hint="eastAsia"/>
        </w:rPr>
      </w:pPr>
    </w:p>
    <w:p w:rsidR="00A4602D" w:rsidRDefault="00A4602D" w:rsidP="00A4602D">
      <w:pPr>
        <w:pStyle w:val="1"/>
      </w:pPr>
      <w:r>
        <w:rPr>
          <w:rFonts w:hint="eastAsia"/>
        </w:rPr>
        <w:lastRenderedPageBreak/>
        <w:t>数据</w:t>
      </w:r>
      <w:r>
        <w:t>加载</w:t>
      </w:r>
    </w:p>
    <w:p w:rsidR="00A4602D" w:rsidRDefault="008918B2" w:rsidP="00724213">
      <w:pPr>
        <w:pStyle w:val="2"/>
      </w:pPr>
      <w:r>
        <w:rPr>
          <w:rFonts w:hint="eastAsia"/>
        </w:rPr>
        <w:t>本地</w:t>
      </w:r>
      <w:r>
        <w:t>数据</w:t>
      </w:r>
      <w:r>
        <w:rPr>
          <w:rFonts w:hint="eastAsia"/>
        </w:rPr>
        <w:t>加载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B96ABF" w:rsidTr="00B96ABF">
        <w:tc>
          <w:tcPr>
            <w:tcW w:w="8630" w:type="dxa"/>
          </w:tcPr>
          <w:p w:rsidR="00B96ABF" w:rsidRDefault="00B96ABF" w:rsidP="00B96ABF">
            <w:pPr>
              <w:ind w:left="0"/>
            </w:pPr>
            <w:r>
              <w:t>#</w:t>
            </w:r>
            <w:r w:rsidRPr="00B96ABF">
              <w:t>select2默认的数据属性是id、text</w:t>
            </w:r>
            <w:r w:rsidR="008E2958">
              <w:t>，新版本可以自定义，但</w:t>
            </w:r>
            <w:r w:rsidR="003B76F0">
              <w:t>默认的比较好。所以提供</w:t>
            </w:r>
            <w:r w:rsidRPr="00B96ABF">
              <w:t>json中最好转换为id、text形式，当然可以添加其他属性。</w:t>
            </w:r>
          </w:p>
          <w:p w:rsidR="00B96ABF" w:rsidRDefault="00B96ABF" w:rsidP="00B96ABF">
            <w:pPr>
              <w:ind w:left="0"/>
            </w:pPr>
            <w:r>
              <w:t>var data = [{ id: 0, text: 'enhancement' }, { id: 1, text: 'bug' }, { id: 2, text: 'duplicate' }, { id: 3, text: 'invalid' }, { id: 4, text: 'wontfix' }];</w:t>
            </w:r>
          </w:p>
          <w:p w:rsidR="00B96ABF" w:rsidRDefault="009A09D8" w:rsidP="00B96ABF">
            <w:pPr>
              <w:ind w:left="0"/>
            </w:pPr>
            <w:r>
              <w:t>$(".</w:t>
            </w:r>
            <w:r w:rsidR="00B96ABF">
              <w:t>select").select2({</w:t>
            </w:r>
          </w:p>
          <w:p w:rsidR="00B96ABF" w:rsidRDefault="00B96ABF" w:rsidP="00B96ABF">
            <w:pPr>
              <w:ind w:left="0"/>
            </w:pPr>
            <w:r>
              <w:t xml:space="preserve"> data: data,</w:t>
            </w:r>
          </w:p>
          <w:p w:rsidR="00B96ABF" w:rsidRDefault="00B96ABF" w:rsidP="00B96ABF">
            <w:pPr>
              <w:ind w:left="0"/>
            </w:pPr>
            <w:r>
              <w:t xml:space="preserve"> placeholder:'请选择',</w:t>
            </w:r>
          </w:p>
          <w:p w:rsidR="00B96ABF" w:rsidRDefault="00B96ABF" w:rsidP="00B96ABF">
            <w:pPr>
              <w:ind w:left="0"/>
            </w:pPr>
            <w:r>
              <w:t xml:space="preserve"> allowClear:true</w:t>
            </w:r>
          </w:p>
          <w:p w:rsidR="00B96ABF" w:rsidRDefault="00B96ABF" w:rsidP="00B96ABF">
            <w:pPr>
              <w:ind w:left="0"/>
            </w:pPr>
            <w:r>
              <w:t>})</w:t>
            </w:r>
            <w:r w:rsidR="001B345E">
              <w:t>;</w:t>
            </w:r>
          </w:p>
          <w:p w:rsidR="00BF6395" w:rsidRDefault="00BF6395" w:rsidP="00B96ABF">
            <w:pPr>
              <w:ind w:left="0"/>
            </w:pPr>
          </w:p>
        </w:tc>
      </w:tr>
    </w:tbl>
    <w:p w:rsidR="00724213" w:rsidRDefault="00724213" w:rsidP="009C484D">
      <w:pPr>
        <w:ind w:left="0"/>
        <w:rPr>
          <w:rFonts w:hint="eastAsia"/>
        </w:rPr>
      </w:pPr>
    </w:p>
    <w:p w:rsidR="008918B2" w:rsidRDefault="008918B2" w:rsidP="00724213">
      <w:pPr>
        <w:pStyle w:val="2"/>
        <w:rPr>
          <w:rFonts w:hint="eastAsia"/>
        </w:rPr>
      </w:pPr>
      <w:r>
        <w:rPr>
          <w:rFonts w:hint="eastAsia"/>
        </w:rPr>
        <w:t>远程</w:t>
      </w:r>
      <w:r w:rsidR="00724213">
        <w:t>数据</w:t>
      </w:r>
      <w:r w:rsidR="00724213">
        <w:rPr>
          <w:rFonts w:hint="eastAsia"/>
        </w:rPr>
        <w:t>加载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3E3BE1" w:rsidTr="003E3BE1">
        <w:tc>
          <w:tcPr>
            <w:tcW w:w="8630" w:type="dxa"/>
          </w:tcPr>
          <w:p w:rsidR="00403D2C" w:rsidRDefault="00403D2C" w:rsidP="00403D2C">
            <w:pPr>
              <w:ind w:left="0"/>
            </w:pPr>
            <w:r>
              <w:t>$("#c01-select").select2({</w:t>
            </w:r>
          </w:p>
          <w:p w:rsidR="00403D2C" w:rsidRDefault="00403D2C" w:rsidP="00403D2C">
            <w:pPr>
              <w:ind w:left="0"/>
            </w:pPr>
            <w:r>
              <w:t xml:space="preserve">  ajax: {</w:t>
            </w:r>
          </w:p>
          <w:p w:rsidR="00403D2C" w:rsidRDefault="00403D2C" w:rsidP="00403D2C">
            <w:pPr>
              <w:ind w:left="0"/>
            </w:pPr>
            <w:r>
              <w:t xml:space="preserve">    url: "data.json",</w:t>
            </w:r>
          </w:p>
          <w:p w:rsidR="00403D2C" w:rsidRDefault="00403D2C" w:rsidP="00403D2C">
            <w:pPr>
              <w:ind w:left="0"/>
            </w:pPr>
            <w:r>
              <w:t xml:space="preserve">    dataType: 'json',</w:t>
            </w:r>
          </w:p>
          <w:p w:rsidR="00403D2C" w:rsidRDefault="00403D2C" w:rsidP="00403D2C">
            <w:pPr>
              <w:ind w:left="0"/>
            </w:pPr>
            <w:r>
              <w:t xml:space="preserve">    delay: 250,</w:t>
            </w:r>
          </w:p>
          <w:p w:rsidR="00403D2C" w:rsidRDefault="00403D2C" w:rsidP="00403D2C">
            <w:pPr>
              <w:ind w:left="0"/>
            </w:pPr>
            <w:r>
              <w:t xml:space="preserve">    data: function (params) {</w:t>
            </w:r>
          </w:p>
          <w:p w:rsidR="00403D2C" w:rsidRDefault="00403D2C" w:rsidP="00403D2C">
            <w:pPr>
              <w:ind w:left="0"/>
            </w:pPr>
            <w:r>
              <w:t xml:space="preserve">      return {</w:t>
            </w:r>
          </w:p>
          <w:p w:rsidR="00403D2C" w:rsidRDefault="00403D2C" w:rsidP="00403D2C">
            <w:pPr>
              <w:ind w:left="0"/>
            </w:pPr>
            <w:r>
              <w:t xml:space="preserve">        q: params.term,</w:t>
            </w:r>
          </w:p>
          <w:p w:rsidR="00403D2C" w:rsidRDefault="00403D2C" w:rsidP="00403D2C">
            <w:pPr>
              <w:ind w:left="0"/>
            </w:pPr>
            <w:r>
              <w:t xml:space="preserve">      };</w:t>
            </w:r>
          </w:p>
          <w:p w:rsidR="00403D2C" w:rsidRDefault="00403D2C" w:rsidP="00403D2C">
            <w:pPr>
              <w:ind w:left="0"/>
            </w:pPr>
            <w:r>
              <w:t xml:space="preserve">    },</w:t>
            </w:r>
          </w:p>
          <w:p w:rsidR="00403D2C" w:rsidRDefault="00403D2C" w:rsidP="00403D2C">
            <w:pPr>
              <w:ind w:left="0"/>
            </w:pPr>
            <w:r>
              <w:t xml:space="preserve">    processResults: function (data) {</w:t>
            </w:r>
          </w:p>
          <w:p w:rsidR="00403D2C" w:rsidRDefault="00403D2C" w:rsidP="00403D2C">
            <w:pPr>
              <w:ind w:left="0"/>
            </w:pPr>
            <w:r>
              <w:t xml:space="preserve">      return {</w:t>
            </w:r>
          </w:p>
          <w:p w:rsidR="00403D2C" w:rsidRDefault="00403D2C" w:rsidP="00403D2C">
            <w:pPr>
              <w:ind w:left="0"/>
            </w:pPr>
            <w:r>
              <w:t xml:space="preserve">        results: data</w:t>
            </w:r>
          </w:p>
          <w:p w:rsidR="00403D2C" w:rsidRDefault="00403D2C" w:rsidP="00403D2C">
            <w:pPr>
              <w:ind w:left="0"/>
            </w:pPr>
            <w:r>
              <w:t xml:space="preserve">      };</w:t>
            </w:r>
          </w:p>
          <w:p w:rsidR="00403D2C" w:rsidRDefault="00403D2C" w:rsidP="00403D2C">
            <w:pPr>
              <w:ind w:left="0"/>
            </w:pPr>
            <w:r>
              <w:t xml:space="preserve">    },</w:t>
            </w:r>
          </w:p>
          <w:p w:rsidR="00403D2C" w:rsidRDefault="00403D2C" w:rsidP="00403D2C">
            <w:pPr>
              <w:ind w:left="0"/>
            </w:pPr>
            <w:r>
              <w:t xml:space="preserve">    cache: true</w:t>
            </w:r>
          </w:p>
          <w:p w:rsidR="00403D2C" w:rsidRDefault="00403D2C" w:rsidP="00403D2C">
            <w:pPr>
              <w:ind w:left="0"/>
            </w:pPr>
            <w:r>
              <w:lastRenderedPageBreak/>
              <w:t xml:space="preserve">  },</w:t>
            </w:r>
          </w:p>
          <w:p w:rsidR="00403D2C" w:rsidRDefault="00403D2C" w:rsidP="00403D2C">
            <w:pPr>
              <w:ind w:left="0"/>
            </w:pPr>
            <w:r>
              <w:t xml:space="preserve">  escapeMarkup: function (markup) { return markup; }, </w:t>
            </w:r>
          </w:p>
          <w:p w:rsidR="00403D2C" w:rsidRDefault="00403D2C" w:rsidP="00403D2C">
            <w:pPr>
              <w:ind w:left="0"/>
            </w:pPr>
            <w:r>
              <w:t xml:space="preserve">  minimumInputLength: 1,</w:t>
            </w:r>
          </w:p>
          <w:p w:rsidR="00403D2C" w:rsidRDefault="00403D2C" w:rsidP="00403D2C">
            <w:pPr>
              <w:ind w:left="0"/>
            </w:pPr>
            <w:r>
              <w:t xml:space="preserve">  templateResult: formatRepo, </w:t>
            </w:r>
          </w:p>
          <w:p w:rsidR="00403D2C" w:rsidRDefault="00403D2C" w:rsidP="00403D2C">
            <w:pPr>
              <w:ind w:left="0"/>
            </w:pPr>
            <w:r>
              <w:t xml:space="preserve">  templateSelection: formatRepoSelection </w:t>
            </w:r>
          </w:p>
          <w:p w:rsidR="003E3BE1" w:rsidRDefault="00403D2C" w:rsidP="00403D2C">
            <w:pPr>
              <w:ind w:left="0"/>
            </w:pPr>
            <w:r>
              <w:t>});</w:t>
            </w:r>
          </w:p>
          <w:p w:rsidR="00E435A5" w:rsidRDefault="00E435A5" w:rsidP="00E435A5">
            <w:pPr>
              <w:ind w:left="0"/>
            </w:pPr>
            <w:r>
              <w:rPr>
                <w:rFonts w:hint="eastAsia"/>
              </w:rPr>
              <w:t>说明：</w:t>
            </w:r>
          </w:p>
          <w:p w:rsidR="00E435A5" w:rsidRDefault="00E435A5" w:rsidP="00E435A5">
            <w:pPr>
              <w:ind w:left="0"/>
            </w:pPr>
            <w:r>
              <w:t>q: params.term 查询参数（params.term表示输入框中内容，q发生到服务器的参数名；所以这里你可以添加自定义参数，如：stype:'person'）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t>processResults中results: data返回数据（返回最终数据给results，如果我的数据在data.res下，则返回data.res。这个与服务器返回json有关）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t>minimumInputLength 最小需要输入多少个字符才进行查询，与之相关的maximumSelectionLength表示最大输入限制。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t>escapeMarkup字符转义处理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t>templateResult返回结果回调</w:t>
            </w:r>
          </w:p>
          <w:p w:rsidR="00E435A5" w:rsidRDefault="00E435A5" w:rsidP="00E435A5">
            <w:pPr>
              <w:ind w:left="0"/>
            </w:pPr>
            <w:r>
              <w:t>function formatRepo(repo){</w:t>
            </w:r>
          </w:p>
          <w:p w:rsidR="00E435A5" w:rsidRDefault="00E435A5" w:rsidP="00E435A5">
            <w:pPr>
              <w:ind w:left="0" w:firstLineChars="200" w:firstLine="480"/>
            </w:pPr>
            <w:r>
              <w:t>return repo.text</w:t>
            </w:r>
          </w:p>
          <w:p w:rsidR="00E435A5" w:rsidRDefault="00E435A5" w:rsidP="00E435A5">
            <w:pPr>
              <w:ind w:left="0"/>
            </w:pPr>
            <w:r>
              <w:t>},</w:t>
            </w:r>
          </w:p>
          <w:p w:rsidR="00E435A5" w:rsidRDefault="00E435A5" w:rsidP="00E435A5">
            <w:pPr>
              <w:ind w:left="0"/>
            </w:pPr>
            <w:r>
              <w:t>这样就可以将返回结果的的text显示到下拉框里，当然你可以return repo.text+"1";等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t>templateSelection选中项回调</w:t>
            </w:r>
            <w:r>
              <w:br/>
            </w:r>
            <w:r>
              <w:t>function formatRepoSelection(repo){</w:t>
            </w:r>
            <w:r>
              <w:br/>
              <w:t xml:space="preserve">    </w:t>
            </w:r>
            <w:r>
              <w:t>return repo.text</w:t>
            </w:r>
            <w:r>
              <w:br/>
            </w:r>
            <w:r>
              <w:t>}</w:t>
            </w:r>
          </w:p>
          <w:p w:rsidR="00E435A5" w:rsidRDefault="00E435A5" w:rsidP="00E435A5">
            <w:pPr>
              <w:ind w:left="0"/>
            </w:pPr>
          </w:p>
          <w:p w:rsidR="00E435A5" w:rsidRDefault="00E435A5" w:rsidP="00E435A5">
            <w:pPr>
              <w:ind w:left="0"/>
            </w:pPr>
            <w:r>
              <w:lastRenderedPageBreak/>
              <w:t>关于返回的 json的格式：select2默认json格式为[{id:1,text:'text'},{id:2,</w:t>
            </w:r>
            <w:r w:rsidR="00652F38">
              <w:br/>
            </w:r>
            <w:r>
              <w:t>text:'text'}]，新版严格要求这样的格式，当然你可以添加列，如：[{id:1,text:'text',name:'liu'}]</w:t>
            </w:r>
          </w:p>
          <w:p w:rsidR="00E42631" w:rsidRPr="00E435A5" w:rsidRDefault="00E42631" w:rsidP="00E435A5">
            <w:pPr>
              <w:ind w:left="0"/>
              <w:rPr>
                <w:rFonts w:hint="eastAsia"/>
              </w:rPr>
            </w:pPr>
          </w:p>
        </w:tc>
      </w:tr>
    </w:tbl>
    <w:p w:rsidR="008918B2" w:rsidRPr="00A4602D" w:rsidRDefault="008918B2" w:rsidP="00A4602D">
      <w:pPr>
        <w:rPr>
          <w:rFonts w:hint="eastAsia"/>
        </w:rPr>
      </w:pPr>
    </w:p>
    <w:p w:rsidR="00A4602D" w:rsidRPr="00A4602D" w:rsidRDefault="00A4602D" w:rsidP="00A4602D">
      <w:pPr>
        <w:rPr>
          <w:rFonts w:hint="eastAsia"/>
        </w:rPr>
      </w:pPr>
    </w:p>
    <w:p w:rsidR="00A4602D" w:rsidRDefault="00A4602D" w:rsidP="00A4602D">
      <w:pPr>
        <w:pStyle w:val="1"/>
      </w:pPr>
      <w:r>
        <w:rPr>
          <w:rFonts w:hint="eastAsia"/>
        </w:rPr>
        <w:t>常用</w:t>
      </w:r>
      <w:r>
        <w:t>API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A31277" w:rsidTr="00A31277">
        <w:tc>
          <w:tcPr>
            <w:tcW w:w="8630" w:type="dxa"/>
          </w:tcPr>
          <w:p w:rsidR="00613F40" w:rsidRDefault="00303B3C" w:rsidP="00A460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613F40">
              <w:rPr>
                <w:rFonts w:hint="eastAsia"/>
              </w:rPr>
              <w:t>初始化</w:t>
            </w:r>
            <w:r w:rsidR="00613F40">
              <w:t>值</w:t>
            </w:r>
          </w:p>
          <w:p w:rsidR="00613F40" w:rsidRDefault="00FF764F" w:rsidP="00A4602D">
            <w:pPr>
              <w:ind w:left="0"/>
            </w:pPr>
            <w:r w:rsidRPr="00FF764F">
              <w:t>$("#grade").append("&lt;option value='10001'&gt;Jquery&lt;/option&gt;");</w:t>
            </w:r>
          </w:p>
          <w:p w:rsidR="00FF764F" w:rsidRPr="00FF764F" w:rsidRDefault="00FF764F" w:rsidP="00A4602D">
            <w:pPr>
              <w:ind w:left="0"/>
              <w:rPr>
                <w:rFonts w:hint="eastAsia"/>
              </w:rPr>
            </w:pPr>
          </w:p>
          <w:p w:rsidR="00497379" w:rsidRDefault="00497379" w:rsidP="00A4602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#设置</w:t>
            </w:r>
            <w:r>
              <w:t>选中项</w:t>
            </w:r>
          </w:p>
          <w:p w:rsidR="00497379" w:rsidRDefault="00497379" w:rsidP="00A4602D">
            <w:pPr>
              <w:ind w:left="0"/>
            </w:pPr>
            <w:r w:rsidRPr="00497379">
              <w:t>$('#grade').val(['一个','三个']).trigger('change');</w:t>
            </w:r>
          </w:p>
          <w:p w:rsidR="00497379" w:rsidRDefault="00497379" w:rsidP="00A4602D">
            <w:pPr>
              <w:ind w:left="0"/>
              <w:rPr>
                <w:rFonts w:hint="eastAsia"/>
              </w:rPr>
            </w:pPr>
          </w:p>
          <w:p w:rsidR="00A31277" w:rsidRDefault="00F06553" w:rsidP="00A4602D">
            <w:pPr>
              <w:ind w:left="0"/>
            </w:pPr>
            <w:r>
              <w:rPr>
                <w:rFonts w:hint="eastAsia"/>
              </w:rPr>
              <w:t>#</w:t>
            </w:r>
            <w:r w:rsidR="00A31277" w:rsidRPr="00A31277">
              <w:rPr>
                <w:rFonts w:hint="eastAsia"/>
              </w:rPr>
              <w:t>获取选中项</w:t>
            </w:r>
          </w:p>
          <w:p w:rsidR="00A31277" w:rsidRDefault="000A3783" w:rsidP="00A31277">
            <w:pPr>
              <w:ind w:left="0"/>
            </w:pPr>
            <w:r>
              <w:t>var res=$("</w:t>
            </w:r>
            <w:r w:rsidR="00A43AEA">
              <w:t>#grade</w:t>
            </w:r>
            <w:r w:rsidR="00A31277">
              <w:t>").select2("data")[0] ; //单选</w:t>
            </w:r>
            <w:r w:rsidR="0088589F">
              <w:rPr>
                <w:rFonts w:hint="eastAsia"/>
              </w:rPr>
              <w:t>res</w:t>
            </w:r>
            <w:r w:rsidR="0088589F">
              <w:t>.id,red.text</w:t>
            </w:r>
            <w:bookmarkStart w:id="0" w:name="_GoBack"/>
            <w:bookmarkEnd w:id="0"/>
          </w:p>
          <w:p w:rsidR="00A31277" w:rsidRDefault="00A31277" w:rsidP="00A31277">
            <w:pPr>
              <w:ind w:left="0"/>
            </w:pPr>
            <w:r>
              <w:t>var reslist=$("</w:t>
            </w:r>
            <w:r w:rsidR="00A43AEA">
              <w:rPr>
                <w:rFonts w:hint="eastAsia"/>
              </w:rPr>
              <w:t>#grade</w:t>
            </w:r>
            <w:r>
              <w:t>").select2("data");    //多选</w:t>
            </w:r>
          </w:p>
          <w:p w:rsidR="00A31277" w:rsidRDefault="00F92688" w:rsidP="00A31277">
            <w:pPr>
              <w:ind w:left="0"/>
            </w:pPr>
            <w:r>
              <w:t>if(res==undefined)</w:t>
            </w:r>
            <w:r w:rsidR="00A31277">
              <w:t>{</w:t>
            </w:r>
          </w:p>
          <w:p w:rsidR="00A31277" w:rsidRDefault="00A31277" w:rsidP="00A31277">
            <w:pPr>
              <w:ind w:left="0"/>
            </w:pPr>
            <w:r>
              <w:t xml:space="preserve">     alert("你没有选中任何项");</w:t>
            </w:r>
          </w:p>
          <w:p w:rsidR="00A31277" w:rsidRDefault="00A31277" w:rsidP="00A31277">
            <w:pPr>
              <w:ind w:left="0"/>
            </w:pPr>
            <w:r>
              <w:t>}</w:t>
            </w:r>
          </w:p>
          <w:p w:rsidR="00A31277" w:rsidRDefault="00F92688" w:rsidP="00A31277">
            <w:pPr>
              <w:ind w:left="0"/>
            </w:pPr>
            <w:r>
              <w:t>if(reslist.length)</w:t>
            </w:r>
            <w:r w:rsidR="00A31277">
              <w:t>{</w:t>
            </w:r>
          </w:p>
          <w:p w:rsidR="00A31277" w:rsidRDefault="00A31277" w:rsidP="00A31277">
            <w:pPr>
              <w:ind w:left="0"/>
            </w:pPr>
            <w:r>
              <w:t xml:space="preserve">     alert("你选中任何项");</w:t>
            </w:r>
          </w:p>
          <w:p w:rsidR="00A31277" w:rsidRDefault="00A31277" w:rsidP="00A31277">
            <w:pPr>
              <w:ind w:left="0"/>
              <w:rPr>
                <w:rFonts w:hint="eastAsia"/>
              </w:rPr>
            </w:pPr>
            <w:r>
              <w:t>}</w:t>
            </w:r>
          </w:p>
          <w:p w:rsidR="00A31277" w:rsidRDefault="00A31277" w:rsidP="00A4602D">
            <w:pPr>
              <w:ind w:left="0"/>
            </w:pPr>
          </w:p>
          <w:p w:rsidR="00A31277" w:rsidRDefault="00F06553" w:rsidP="00A4602D">
            <w:pPr>
              <w:ind w:left="0"/>
            </w:pPr>
            <w:r>
              <w:rPr>
                <w:rFonts w:hint="eastAsia"/>
              </w:rPr>
              <w:t>#</w:t>
            </w:r>
            <w:r w:rsidR="00A31277" w:rsidRPr="00A31277">
              <w:rPr>
                <w:rFonts w:hint="eastAsia"/>
              </w:rPr>
              <w:t>清空选择项和设置不可用</w:t>
            </w:r>
          </w:p>
          <w:p w:rsidR="00A31277" w:rsidRDefault="00A31277" w:rsidP="00A31277">
            <w:pPr>
              <w:ind w:left="0"/>
            </w:pPr>
            <w:r>
              <w:t>//清空选择</w:t>
            </w:r>
          </w:p>
          <w:p w:rsidR="00A31277" w:rsidRDefault="00A1361A" w:rsidP="00A31277">
            <w:pPr>
              <w:ind w:left="0"/>
            </w:pPr>
            <w:r>
              <w:t>$("</w:t>
            </w:r>
            <w:r>
              <w:rPr>
                <w:rFonts w:hint="eastAsia"/>
              </w:rPr>
              <w:t>#grade</w:t>
            </w:r>
            <w:r w:rsidR="00A31277">
              <w:t>").val(null).trigger("change");</w:t>
            </w:r>
          </w:p>
          <w:p w:rsidR="00A31277" w:rsidRDefault="00A31277" w:rsidP="00A31277">
            <w:pPr>
              <w:ind w:left="0"/>
            </w:pPr>
            <w:r>
              <w:t>$("#</w:t>
            </w:r>
            <w:r w:rsidR="00DC367E">
              <w:rPr>
                <w:rFonts w:hint="eastAsia"/>
              </w:rPr>
              <w:t>grade</w:t>
            </w:r>
            <w:r>
              <w:t>").val("你的placeholder").trigger("change");//或者</w:t>
            </w:r>
          </w:p>
          <w:p w:rsidR="00DC367E" w:rsidRDefault="00DC367E" w:rsidP="00A31277">
            <w:pPr>
              <w:ind w:left="0"/>
              <w:rPr>
                <w:rFonts w:hint="eastAsia"/>
              </w:rPr>
            </w:pPr>
          </w:p>
          <w:p w:rsidR="00A31277" w:rsidRDefault="00A1361A" w:rsidP="00A31277">
            <w:pPr>
              <w:ind w:left="0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禁用</w:t>
            </w:r>
            <w:r w:rsidR="00DC367E">
              <w:rPr>
                <w:rFonts w:hint="eastAsia"/>
              </w:rPr>
              <w:t>和</w:t>
            </w:r>
            <w:r w:rsidR="00DC367E">
              <w:t>启用</w:t>
            </w:r>
            <w:r>
              <w:t>select2</w:t>
            </w:r>
          </w:p>
          <w:p w:rsidR="00A31277" w:rsidRDefault="00BF3EBA" w:rsidP="00A31277">
            <w:pPr>
              <w:ind w:left="0"/>
            </w:pPr>
            <w:r>
              <w:lastRenderedPageBreak/>
              <w:t>$("#grade</w:t>
            </w:r>
            <w:r w:rsidR="00A31277">
              <w:t>").prop("disabled", false);//可用</w:t>
            </w:r>
          </w:p>
          <w:p w:rsidR="00A31277" w:rsidRPr="00A31277" w:rsidRDefault="00A31277" w:rsidP="00A31277">
            <w:pPr>
              <w:ind w:left="0"/>
            </w:pPr>
            <w:r>
              <w:t>$("#</w:t>
            </w:r>
            <w:r w:rsidR="00BF3EBA">
              <w:t>grade</w:t>
            </w:r>
            <w:r>
              <w:t>").prop("disabled", true);//不可用</w:t>
            </w:r>
          </w:p>
          <w:p w:rsidR="00A31277" w:rsidRDefault="00A31277" w:rsidP="00A4602D">
            <w:pPr>
              <w:ind w:left="0"/>
              <w:rPr>
                <w:rFonts w:hint="eastAsia"/>
              </w:rPr>
            </w:pPr>
          </w:p>
        </w:tc>
      </w:tr>
    </w:tbl>
    <w:p w:rsidR="00A4602D" w:rsidRDefault="00A4602D" w:rsidP="00A4602D"/>
    <w:p w:rsidR="00A50194" w:rsidRDefault="00A50194" w:rsidP="00A4602D"/>
    <w:p w:rsidR="00A50194" w:rsidRPr="00A4602D" w:rsidRDefault="00A50194" w:rsidP="007F5015">
      <w:pPr>
        <w:ind w:left="0"/>
        <w:rPr>
          <w:rFonts w:hint="eastAsia"/>
        </w:rPr>
      </w:pPr>
    </w:p>
    <w:p w:rsidR="00A4602D" w:rsidRDefault="00A4602D" w:rsidP="00A4602D">
      <w:pPr>
        <w:pStyle w:val="1"/>
      </w:pPr>
      <w:r>
        <w:t>select2</w:t>
      </w:r>
      <w:r>
        <w:rPr>
          <w:rFonts w:hint="eastAsia"/>
        </w:rPr>
        <w:t>事件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B768EA" w:rsidTr="00B768EA">
        <w:tc>
          <w:tcPr>
            <w:tcW w:w="8630" w:type="dxa"/>
          </w:tcPr>
          <w:p w:rsidR="00B768EA" w:rsidRDefault="00B768EA" w:rsidP="00B768EA">
            <w:pPr>
              <w:ind w:left="0"/>
            </w:pPr>
            <w:r>
              <w:t>Select2将在原始选择元素上触发一些事件，从而允许您将其与其他组件集成。您可以在选项页面上找到有关事件的更多 信息。</w:t>
            </w:r>
          </w:p>
          <w:p w:rsidR="00B768EA" w:rsidRDefault="00B768EA" w:rsidP="00B768EA">
            <w:pPr>
              <w:ind w:left="0"/>
            </w:pPr>
          </w:p>
          <w:p w:rsidR="00B768EA" w:rsidRDefault="00B768EA" w:rsidP="00B768EA">
            <w:pPr>
              <w:ind w:left="0"/>
              <w:rPr>
                <w:rFonts w:hint="eastAsia"/>
              </w:rPr>
            </w:pPr>
            <w:r>
              <w:t xml:space="preserve">change </w:t>
            </w:r>
            <w:r w:rsidR="004214AC">
              <w:rPr>
                <w:rFonts w:hint="eastAsia"/>
              </w:rPr>
              <w:t>：</w:t>
            </w:r>
            <w:r>
              <w:t>在选择或删除选项时触发。</w:t>
            </w:r>
          </w:p>
          <w:p w:rsidR="00B768EA" w:rsidRDefault="00B768EA" w:rsidP="00B768EA">
            <w:pPr>
              <w:ind w:left="0"/>
              <w:rPr>
                <w:rFonts w:hint="eastAsia"/>
              </w:rPr>
            </w:pPr>
            <w:r>
              <w:t>select2:open</w:t>
            </w:r>
            <w:r w:rsidR="004214AC">
              <w:rPr>
                <w:rFonts w:hint="eastAsia"/>
              </w:rPr>
              <w:t>：</w:t>
            </w:r>
            <w:r>
              <w:t>在下拉菜单打开时触发。 select2:opening在此之前被触发并且可以被防止。</w:t>
            </w:r>
          </w:p>
          <w:p w:rsidR="00B768EA" w:rsidRDefault="00B768EA" w:rsidP="00B768EA">
            <w:pPr>
              <w:ind w:left="0"/>
              <w:rPr>
                <w:rFonts w:hint="eastAsia"/>
              </w:rPr>
            </w:pPr>
            <w:r>
              <w:t>select2:close</w:t>
            </w:r>
            <w:r w:rsidR="004214AC">
              <w:rPr>
                <w:rFonts w:hint="eastAsia"/>
              </w:rPr>
              <w:t>：</w:t>
            </w:r>
            <w:r>
              <w:t>在下拉列表关闭时触发。 select2:closing在此之前被触发并且可以被防止。</w:t>
            </w:r>
          </w:p>
          <w:p w:rsidR="00B768EA" w:rsidRDefault="00B768EA" w:rsidP="00B768EA">
            <w:pPr>
              <w:ind w:left="0"/>
              <w:rPr>
                <w:rFonts w:hint="eastAsia"/>
              </w:rPr>
            </w:pPr>
            <w:r>
              <w:t>select2:select</w:t>
            </w:r>
            <w:r w:rsidR="004214AC">
              <w:rPr>
                <w:rFonts w:hint="eastAsia"/>
              </w:rPr>
              <w:t>：</w:t>
            </w:r>
            <w:r>
              <w:t>每当选择一个结果时触发。 select2:selecting在此之前被触发并且可以被防止。</w:t>
            </w:r>
          </w:p>
          <w:p w:rsidR="00B768EA" w:rsidRDefault="00B768EA" w:rsidP="00B768EA">
            <w:pPr>
              <w:ind w:left="0"/>
            </w:pPr>
            <w:r>
              <w:t>select2:unselect</w:t>
            </w:r>
            <w:r w:rsidR="004214AC">
              <w:rPr>
                <w:rFonts w:hint="eastAsia"/>
              </w:rPr>
              <w:t>：</w:t>
            </w:r>
            <w:r>
              <w:t>当结果未选择时触发。 select2:unselecting在此之前被触发并且可以被防止。</w:t>
            </w:r>
          </w:p>
          <w:p w:rsidR="003B1C4E" w:rsidRDefault="00B636EB" w:rsidP="003B1C4E">
            <w:pPr>
              <w:ind w:left="480" w:hangingChars="200" w:hanging="480"/>
            </w:pPr>
            <w:r>
              <w:t xml:space="preserve">$eventSelect.on("select2:open", function (e) { </w:t>
            </w:r>
            <w:r w:rsidR="003B1C4E">
              <w:br/>
            </w:r>
            <w:r>
              <w:t>log("select2:open", e);</w:t>
            </w:r>
          </w:p>
          <w:p w:rsidR="00B636EB" w:rsidRDefault="00B636EB" w:rsidP="003B1C4E">
            <w:pPr>
              <w:ind w:left="480" w:hangingChars="200" w:hanging="480"/>
            </w:pPr>
            <w:r>
              <w:t xml:space="preserve"> });</w:t>
            </w:r>
          </w:p>
          <w:p w:rsidR="00B636EB" w:rsidRPr="00B636EB" w:rsidRDefault="00B636EB" w:rsidP="00B636EB">
            <w:pPr>
              <w:ind w:left="0"/>
              <w:rPr>
                <w:rFonts w:hint="eastAsia"/>
              </w:rPr>
            </w:pPr>
          </w:p>
        </w:tc>
      </w:tr>
    </w:tbl>
    <w:p w:rsidR="00BC5C13" w:rsidRPr="00BC5C13" w:rsidRDefault="00BC5C13" w:rsidP="00BC5C13">
      <w:pPr>
        <w:rPr>
          <w:rFonts w:hint="eastAsia"/>
        </w:rPr>
      </w:pPr>
    </w:p>
    <w:sectPr w:rsidR="00BC5C13" w:rsidRPr="00BC5C1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F0" w:rsidRDefault="001254F0" w:rsidP="005448A2">
      <w:pPr>
        <w:spacing w:after="0"/>
      </w:pPr>
      <w:r>
        <w:separator/>
      </w:r>
    </w:p>
  </w:endnote>
  <w:endnote w:type="continuationSeparator" w:id="0">
    <w:p w:rsidR="001254F0" w:rsidRDefault="001254F0" w:rsidP="00544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832515"/>
      <w:docPartObj>
        <w:docPartGallery w:val="Page Numbers (Bottom of Page)"/>
        <w:docPartUnique/>
      </w:docPartObj>
    </w:sdtPr>
    <w:sdtContent>
      <w:p w:rsidR="005448A2" w:rsidRDefault="005448A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89F" w:rsidRPr="0088589F">
          <w:rPr>
            <w:noProof/>
            <w:lang w:val="zh-CN"/>
          </w:rPr>
          <w:t>6</w:t>
        </w:r>
        <w:r>
          <w:fldChar w:fldCharType="end"/>
        </w:r>
      </w:p>
    </w:sdtContent>
  </w:sdt>
  <w:p w:rsidR="005448A2" w:rsidRDefault="005448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F0" w:rsidRDefault="001254F0" w:rsidP="005448A2">
      <w:pPr>
        <w:spacing w:after="0"/>
      </w:pPr>
      <w:r>
        <w:separator/>
      </w:r>
    </w:p>
  </w:footnote>
  <w:footnote w:type="continuationSeparator" w:id="0">
    <w:p w:rsidR="001254F0" w:rsidRDefault="001254F0" w:rsidP="005448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B7"/>
    <w:rsid w:val="000040F9"/>
    <w:rsid w:val="000A3783"/>
    <w:rsid w:val="001254F0"/>
    <w:rsid w:val="00130DDB"/>
    <w:rsid w:val="00177F50"/>
    <w:rsid w:val="001A3873"/>
    <w:rsid w:val="001B345E"/>
    <w:rsid w:val="001E3573"/>
    <w:rsid w:val="00265E74"/>
    <w:rsid w:val="00276541"/>
    <w:rsid w:val="00303B3C"/>
    <w:rsid w:val="003B1C4E"/>
    <w:rsid w:val="003B76F0"/>
    <w:rsid w:val="003E3BE1"/>
    <w:rsid w:val="00403D2C"/>
    <w:rsid w:val="004214AC"/>
    <w:rsid w:val="00497379"/>
    <w:rsid w:val="005448A2"/>
    <w:rsid w:val="00562410"/>
    <w:rsid w:val="00577772"/>
    <w:rsid w:val="005A5422"/>
    <w:rsid w:val="00613F40"/>
    <w:rsid w:val="00652F38"/>
    <w:rsid w:val="0066761A"/>
    <w:rsid w:val="006B00A9"/>
    <w:rsid w:val="00724213"/>
    <w:rsid w:val="007850AD"/>
    <w:rsid w:val="007F5015"/>
    <w:rsid w:val="007F7C70"/>
    <w:rsid w:val="00805FCA"/>
    <w:rsid w:val="008261CD"/>
    <w:rsid w:val="0088589F"/>
    <w:rsid w:val="008918B2"/>
    <w:rsid w:val="008A3CB2"/>
    <w:rsid w:val="008B5ACA"/>
    <w:rsid w:val="008C5117"/>
    <w:rsid w:val="008E2958"/>
    <w:rsid w:val="00904415"/>
    <w:rsid w:val="009509A5"/>
    <w:rsid w:val="00963E11"/>
    <w:rsid w:val="0099619D"/>
    <w:rsid w:val="009A09D8"/>
    <w:rsid w:val="009C484D"/>
    <w:rsid w:val="009D5000"/>
    <w:rsid w:val="00A1361A"/>
    <w:rsid w:val="00A15F37"/>
    <w:rsid w:val="00A31277"/>
    <w:rsid w:val="00A43AEA"/>
    <w:rsid w:val="00A4602D"/>
    <w:rsid w:val="00A50194"/>
    <w:rsid w:val="00AA3B7E"/>
    <w:rsid w:val="00AC259B"/>
    <w:rsid w:val="00AD44CF"/>
    <w:rsid w:val="00AE4314"/>
    <w:rsid w:val="00AF29B8"/>
    <w:rsid w:val="00B04195"/>
    <w:rsid w:val="00B57C0A"/>
    <w:rsid w:val="00B636EB"/>
    <w:rsid w:val="00B768EA"/>
    <w:rsid w:val="00B96ABF"/>
    <w:rsid w:val="00BC2EC9"/>
    <w:rsid w:val="00BC5C13"/>
    <w:rsid w:val="00BC73D7"/>
    <w:rsid w:val="00BF3EBA"/>
    <w:rsid w:val="00BF6395"/>
    <w:rsid w:val="00C03A83"/>
    <w:rsid w:val="00C86448"/>
    <w:rsid w:val="00D24EDE"/>
    <w:rsid w:val="00D54C99"/>
    <w:rsid w:val="00D80E2B"/>
    <w:rsid w:val="00DB6FA6"/>
    <w:rsid w:val="00DC367E"/>
    <w:rsid w:val="00DE2E27"/>
    <w:rsid w:val="00DE6E85"/>
    <w:rsid w:val="00DF7ADC"/>
    <w:rsid w:val="00E42631"/>
    <w:rsid w:val="00E435A5"/>
    <w:rsid w:val="00E67C4A"/>
    <w:rsid w:val="00E938DF"/>
    <w:rsid w:val="00ED40B7"/>
    <w:rsid w:val="00EF3DCE"/>
    <w:rsid w:val="00EF788D"/>
    <w:rsid w:val="00F06553"/>
    <w:rsid w:val="00F37F94"/>
    <w:rsid w:val="00F46409"/>
    <w:rsid w:val="00F84D96"/>
    <w:rsid w:val="00F906AD"/>
    <w:rsid w:val="00F92688"/>
    <w:rsid w:val="00FD3A74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2F2E7-0BFC-4A43-BD7E-84C52DC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A460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54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448A2"/>
    <w:rPr>
      <w:rFonts w:ascii="微软雅黑" w:hAnsi="微软雅黑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448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448A2"/>
    <w:rPr>
      <w:rFonts w:ascii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-zxx263018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208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张小侠</dc:creator>
  <cp:lastModifiedBy>张小侠</cp:lastModifiedBy>
  <cp:revision>135</cp:revision>
  <dcterms:created xsi:type="dcterms:W3CDTF">2017-02-28T02:27:00Z</dcterms:created>
  <dcterms:modified xsi:type="dcterms:W3CDTF">2017-02-28T05:55:00Z</dcterms:modified>
</cp:coreProperties>
</file>