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1EE" w:rsidRDefault="004C21EE" w:rsidP="004C21EE">
      <w:pPr>
        <w:pStyle w:val="a3"/>
      </w:pPr>
      <w:r>
        <w:t>jQuery</w:t>
      </w:r>
      <w:r>
        <w:t>的</w:t>
      </w:r>
      <w:r>
        <w:t>DOM</w:t>
      </w:r>
      <w:r>
        <w:t>操作</w:t>
      </w:r>
    </w:p>
    <w:p w:rsidR="004C21EE" w:rsidRPr="004C21EE" w:rsidRDefault="004C21EE" w:rsidP="004C21EE">
      <w:r>
        <w:rPr>
          <w:rFonts w:hint="eastAsia"/>
        </w:rPr>
        <w:t>DOM分类：DOM核心（</w:t>
      </w:r>
      <w:proofErr w:type="spellStart"/>
      <w:r>
        <w:rPr>
          <w:rFonts w:hint="eastAsia"/>
        </w:rPr>
        <w:t>getElmentById</w:t>
      </w:r>
      <w:proofErr w:type="spellEnd"/>
      <w:r>
        <w:rPr>
          <w:rFonts w:hint="eastAsia"/>
        </w:rPr>
        <w:t>()...），HTML DOM，CSS-DOM</w:t>
      </w:r>
    </w:p>
    <w:p w:rsidR="004C21EE" w:rsidRDefault="004C21EE" w:rsidP="004C21EE">
      <w:pPr>
        <w:pStyle w:val="1"/>
      </w:pPr>
      <w:r>
        <w:t>DOM</w:t>
      </w:r>
      <w:r>
        <w:t>核心</w:t>
      </w:r>
    </w:p>
    <w:p w:rsidR="00120345" w:rsidRPr="00120345" w:rsidRDefault="00120345" w:rsidP="00120345">
      <w:pPr>
        <w:pStyle w:val="2"/>
      </w:pPr>
      <w:r>
        <w:rPr>
          <w:rFonts w:hint="eastAsia"/>
        </w:rPr>
        <w:t>文档处理</w:t>
      </w:r>
    </w:p>
    <w:p w:rsidR="004C21EE" w:rsidRDefault="004C21EE" w:rsidP="00120345">
      <w:pPr>
        <w:pStyle w:val="3"/>
      </w:pPr>
      <w:r>
        <w:t>查找节点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A2563" w:rsidTr="003A2563">
        <w:tc>
          <w:tcPr>
            <w:tcW w:w="8388" w:type="dxa"/>
          </w:tcPr>
          <w:p w:rsidR="003A2563" w:rsidRPr="00E10F23" w:rsidRDefault="003A2563" w:rsidP="003A2563">
            <w:pPr>
              <w:ind w:left="0"/>
              <w:rPr>
                <w:b/>
              </w:rPr>
            </w:pPr>
            <w:r w:rsidRPr="00E10F23">
              <w:rPr>
                <w:rFonts w:hint="eastAsia"/>
                <w:b/>
              </w:rPr>
              <w:t>#</w:t>
            </w:r>
            <w:r w:rsidRPr="00E10F23">
              <w:rPr>
                <w:b/>
                <w:color w:val="FF0000"/>
              </w:rPr>
              <w:t>查找元素节点</w:t>
            </w:r>
          </w:p>
          <w:p w:rsidR="003A2563" w:rsidRDefault="003A2563" w:rsidP="003A2563">
            <w:pPr>
              <w:ind w:left="0"/>
            </w:pPr>
            <w:r>
              <w:rPr>
                <w:rFonts w:hint="eastAsia"/>
              </w:rPr>
              <w:t>使用选择器查找：</w:t>
            </w:r>
            <w:proofErr w:type="spellStart"/>
            <w:r>
              <w:t>var</w:t>
            </w:r>
            <w:proofErr w:type="spellEnd"/>
            <w:r>
              <w:t xml:space="preserve"> $li = $("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li:eq</w:t>
            </w:r>
            <w:proofErr w:type="spellEnd"/>
            <w:r>
              <w:t>(1)");//查找</w:t>
            </w:r>
            <w:proofErr w:type="spellStart"/>
            <w:r>
              <w:t>ul</w:t>
            </w:r>
            <w:proofErr w:type="spellEnd"/>
            <w:r>
              <w:t>里第二个&lt;li&gt;节点</w:t>
            </w:r>
          </w:p>
          <w:p w:rsidR="003A2563" w:rsidRPr="00E10F23" w:rsidRDefault="003A2563" w:rsidP="003A2563">
            <w:pPr>
              <w:ind w:left="0"/>
              <w:rPr>
                <w:b/>
              </w:rPr>
            </w:pPr>
            <w:r w:rsidRPr="00E10F23">
              <w:rPr>
                <w:rFonts w:hint="eastAsia"/>
                <w:b/>
              </w:rPr>
              <w:t>#</w:t>
            </w:r>
            <w:r w:rsidRPr="00E10F23">
              <w:rPr>
                <w:b/>
                <w:color w:val="FF0000"/>
              </w:rPr>
              <w:t>查找属性节点</w:t>
            </w:r>
          </w:p>
          <w:p w:rsidR="003A2563" w:rsidRDefault="003A2563" w:rsidP="003A2563">
            <w:pPr>
              <w:ind w:left="0"/>
            </w:pPr>
            <w:r>
              <w:rPr>
                <w:rFonts w:hint="eastAsia"/>
              </w:rPr>
              <w:t>使用</w:t>
            </w:r>
            <w:r>
              <w:t>jQuery对象的</w:t>
            </w:r>
            <w:proofErr w:type="spellStart"/>
            <w:r>
              <w:t>attr</w:t>
            </w:r>
            <w:proofErr w:type="spellEnd"/>
            <w:r>
              <w:t>("属性名")获取：</w:t>
            </w:r>
          </w:p>
          <w:p w:rsidR="003A2563" w:rsidRDefault="003A2563" w:rsidP="003A2563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p_txt</w:t>
            </w:r>
            <w:proofErr w:type="spellEnd"/>
            <w:r>
              <w:t>=$("p").</w:t>
            </w:r>
            <w:proofErr w:type="spellStart"/>
            <w:r>
              <w:t>attr</w:t>
            </w:r>
            <w:proofErr w:type="spellEnd"/>
            <w:r>
              <w:t>("title");//获取p节点的title属性</w:t>
            </w:r>
          </w:p>
        </w:tc>
      </w:tr>
    </w:tbl>
    <w:p w:rsidR="00AA426D" w:rsidRDefault="00AA426D" w:rsidP="004C21EE"/>
    <w:p w:rsidR="004C21EE" w:rsidRDefault="004C21EE" w:rsidP="00120345">
      <w:pPr>
        <w:pStyle w:val="3"/>
      </w:pPr>
      <w:r>
        <w:t>创建节点</w:t>
      </w:r>
      <w:r>
        <w:t>($(html))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A2563" w:rsidTr="003A2563">
        <w:tc>
          <w:tcPr>
            <w:tcW w:w="8388" w:type="dxa"/>
          </w:tcPr>
          <w:p w:rsidR="003A2563" w:rsidRPr="0052752E" w:rsidRDefault="003A2563" w:rsidP="003A2563">
            <w:pPr>
              <w:ind w:left="0"/>
              <w:rPr>
                <w:b/>
              </w:rPr>
            </w:pPr>
            <w:r w:rsidRPr="0052752E">
              <w:rPr>
                <w:rFonts w:hint="eastAsia"/>
                <w:b/>
              </w:rPr>
              <w:t>#</w:t>
            </w:r>
            <w:r w:rsidRPr="0052752E">
              <w:rPr>
                <w:b/>
                <w:color w:val="FF0000"/>
              </w:rPr>
              <w:t>创建元素节点</w:t>
            </w:r>
          </w:p>
          <w:p w:rsidR="003A2563" w:rsidRDefault="003A2563" w:rsidP="003A2563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 $li = $("&lt;li&gt;&lt;/li&gt;");//创建li元素</w:t>
            </w:r>
          </w:p>
          <w:p w:rsidR="003A2563" w:rsidRPr="0052752E" w:rsidRDefault="003A2563" w:rsidP="003A2563">
            <w:pPr>
              <w:ind w:left="0"/>
              <w:rPr>
                <w:b/>
              </w:rPr>
            </w:pPr>
            <w:r w:rsidRPr="0052752E">
              <w:rPr>
                <w:rFonts w:hint="eastAsia"/>
                <w:b/>
              </w:rPr>
              <w:t>#</w:t>
            </w:r>
            <w:r w:rsidRPr="0052752E">
              <w:rPr>
                <w:b/>
                <w:color w:val="FF0000"/>
              </w:rPr>
              <w:t>创建文本节点</w:t>
            </w:r>
          </w:p>
          <w:p w:rsidR="003A2563" w:rsidRDefault="003A2563" w:rsidP="003A2563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 $li = $("&lt;li&gt;text&lt;/li&gt;");//创建li元素</w:t>
            </w:r>
          </w:p>
          <w:p w:rsidR="003A2563" w:rsidRPr="0052752E" w:rsidRDefault="003A2563" w:rsidP="003A2563">
            <w:pPr>
              <w:ind w:left="0"/>
              <w:rPr>
                <w:b/>
              </w:rPr>
            </w:pPr>
            <w:r w:rsidRPr="0052752E">
              <w:rPr>
                <w:rFonts w:hint="eastAsia"/>
                <w:b/>
              </w:rPr>
              <w:t>#</w:t>
            </w:r>
            <w:r w:rsidRPr="0052752E">
              <w:rPr>
                <w:b/>
                <w:color w:val="FF0000"/>
              </w:rPr>
              <w:t>创建属性节点</w:t>
            </w:r>
          </w:p>
          <w:p w:rsidR="003A2563" w:rsidRDefault="003A2563" w:rsidP="003A2563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 $li = $("&lt;li title="</w:t>
            </w:r>
            <w:proofErr w:type="spellStart"/>
            <w:r>
              <w:t>attr</w:t>
            </w:r>
            <w:proofErr w:type="spellEnd"/>
            <w:r>
              <w:t>"&gt;text&lt;/li&gt;");//创建li元素</w:t>
            </w:r>
          </w:p>
        </w:tc>
      </w:tr>
    </w:tbl>
    <w:p w:rsidR="004C21EE" w:rsidRDefault="004C21EE" w:rsidP="004C21EE"/>
    <w:p w:rsidR="004C21EE" w:rsidRDefault="004C21EE" w:rsidP="00120345">
      <w:pPr>
        <w:pStyle w:val="3"/>
      </w:pPr>
      <w:r>
        <w:t>插入节点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1247FA" w:rsidTr="001247FA">
        <w:tc>
          <w:tcPr>
            <w:tcW w:w="8388" w:type="dxa"/>
          </w:tcPr>
          <w:p w:rsidR="001247FA" w:rsidRPr="00E268F5" w:rsidRDefault="007D5F2D" w:rsidP="004C21EE">
            <w:pPr>
              <w:ind w:left="0"/>
              <w:rPr>
                <w:b/>
                <w:color w:val="FF0000"/>
              </w:rPr>
            </w:pPr>
            <w:r w:rsidRPr="00E268F5">
              <w:rPr>
                <w:rFonts w:hint="eastAsia"/>
                <w:b/>
                <w:color w:val="FF0000"/>
              </w:rPr>
              <w:t>#内部插入</w:t>
            </w:r>
          </w:p>
          <w:p w:rsidR="007D5F2D" w:rsidRDefault="00B766F0" w:rsidP="004C21EE">
            <w:pPr>
              <w:ind w:left="0"/>
            </w:pPr>
            <w:r>
              <w:rPr>
                <w:rFonts w:hint="eastAsia"/>
              </w:rPr>
              <w:t>append(content)：向每个匹配的元素内部追加内容，添加内容为</w:t>
            </w:r>
            <w:r w:rsidRPr="00026750">
              <w:rPr>
                <w:rFonts w:hint="eastAsia"/>
                <w:color w:val="C00000"/>
              </w:rPr>
              <w:t>最后</w:t>
            </w:r>
            <w:proofErr w:type="gramStart"/>
            <w:r w:rsidRPr="00026750">
              <w:rPr>
                <w:rFonts w:hint="eastAsia"/>
                <w:color w:val="C00000"/>
              </w:rPr>
              <w:t>一</w:t>
            </w:r>
            <w:proofErr w:type="gramEnd"/>
            <w:r w:rsidRPr="00026750">
              <w:rPr>
                <w:rFonts w:hint="eastAsia"/>
                <w:color w:val="C00000"/>
              </w:rPr>
              <w:t>个子节点</w:t>
            </w:r>
          </w:p>
          <w:p w:rsidR="00B766F0" w:rsidRDefault="00B766F0" w:rsidP="00B766F0">
            <w:pPr>
              <w:ind w:left="0"/>
            </w:pPr>
            <w:proofErr w:type="spellStart"/>
            <w:r>
              <w:rPr>
                <w:rFonts w:hint="eastAsia"/>
              </w:rPr>
              <w:t>appendTo</w:t>
            </w:r>
            <w:proofErr w:type="spellEnd"/>
            <w:r>
              <w:rPr>
                <w:rFonts w:hint="eastAsia"/>
              </w:rPr>
              <w:t>(content)：将所有匹配的元素最佳到另一个指定元素的集合中</w:t>
            </w:r>
          </w:p>
          <w:p w:rsidR="00B766F0" w:rsidRDefault="00B766F0" w:rsidP="00B766F0">
            <w:pPr>
              <w:ind w:left="0"/>
            </w:pPr>
            <w:r>
              <w:rPr>
                <w:rFonts w:hint="eastAsia"/>
              </w:rPr>
              <w:t>prepend(content)：向每一匹配的元素内部前置内容</w:t>
            </w:r>
          </w:p>
          <w:p w:rsidR="007D5F2D" w:rsidRDefault="00B766F0" w:rsidP="004C21EE">
            <w:pPr>
              <w:ind w:left="0"/>
            </w:pPr>
            <w:proofErr w:type="spellStart"/>
            <w:r>
              <w:rPr>
                <w:rFonts w:hint="eastAsia"/>
              </w:rPr>
              <w:t>prependTo</w:t>
            </w:r>
            <w:proofErr w:type="spellEnd"/>
            <w:r>
              <w:rPr>
                <w:rFonts w:hint="eastAsia"/>
              </w:rPr>
              <w:t>(content)：向所有匹配的元素前置到另一个指定的元素集合中</w:t>
            </w:r>
          </w:p>
          <w:p w:rsidR="007D5F2D" w:rsidRPr="008073AD" w:rsidRDefault="00B766F0" w:rsidP="004C21EE">
            <w:pPr>
              <w:ind w:left="0"/>
              <w:rPr>
                <w:b/>
                <w:color w:val="FF0000"/>
              </w:rPr>
            </w:pPr>
            <w:r w:rsidRPr="008073AD">
              <w:rPr>
                <w:rFonts w:hint="eastAsia"/>
                <w:b/>
                <w:color w:val="FF0000"/>
              </w:rPr>
              <w:lastRenderedPageBreak/>
              <w:t>#外部插入</w:t>
            </w:r>
          </w:p>
          <w:p w:rsidR="007D5F2D" w:rsidRDefault="00B766F0" w:rsidP="004C21EE">
            <w:pPr>
              <w:ind w:left="0"/>
            </w:pPr>
            <w:r>
              <w:rPr>
                <w:rFonts w:hint="eastAsia"/>
              </w:rPr>
              <w:t>after(content):在每个匹配的元素之后插入内容。</w:t>
            </w:r>
          </w:p>
          <w:p w:rsidR="00B766F0" w:rsidRDefault="00B766F0" w:rsidP="004C21EE">
            <w:pPr>
              <w:ind w:left="0"/>
            </w:pPr>
            <w:r>
              <w:rPr>
                <w:rFonts w:hint="eastAsia"/>
              </w:rPr>
              <w:t>before(content)：在每个匹配的元素之前插入内容。</w:t>
            </w:r>
          </w:p>
          <w:p w:rsidR="00B766F0" w:rsidRDefault="00B766F0" w:rsidP="004C21EE">
            <w:pPr>
              <w:ind w:left="0"/>
            </w:pPr>
            <w:proofErr w:type="spellStart"/>
            <w:r>
              <w:rPr>
                <w:rFonts w:hint="eastAsia"/>
              </w:rPr>
              <w:t>insertAfter</w:t>
            </w:r>
            <w:proofErr w:type="spellEnd"/>
            <w:r>
              <w:rPr>
                <w:rFonts w:hint="eastAsia"/>
              </w:rPr>
              <w:t>(content)：将所有匹配的元素插入到另一个指定的元素集合后面</w:t>
            </w:r>
          </w:p>
          <w:p w:rsidR="00B766F0" w:rsidRDefault="00B766F0" w:rsidP="004C21EE">
            <w:pPr>
              <w:ind w:left="0"/>
            </w:pPr>
            <w:proofErr w:type="spellStart"/>
            <w:r>
              <w:rPr>
                <w:rFonts w:hint="eastAsia"/>
              </w:rPr>
              <w:t>insertBefore</w:t>
            </w:r>
            <w:proofErr w:type="spellEnd"/>
            <w:r>
              <w:rPr>
                <w:rFonts w:hint="eastAsia"/>
              </w:rPr>
              <w:t>(content)：将所有匹配的元素插入到另一个指定集合的前面。</w:t>
            </w:r>
          </w:p>
        </w:tc>
      </w:tr>
    </w:tbl>
    <w:p w:rsidR="004C21EE" w:rsidRDefault="004C21EE" w:rsidP="004C21EE"/>
    <w:p w:rsidR="004C21EE" w:rsidRDefault="004C21EE" w:rsidP="00120345">
      <w:pPr>
        <w:pStyle w:val="3"/>
      </w:pPr>
      <w:r>
        <w:t>删除节点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26750" w:rsidTr="00026750">
        <w:tc>
          <w:tcPr>
            <w:tcW w:w="8388" w:type="dxa"/>
          </w:tcPr>
          <w:p w:rsidR="0088772B" w:rsidRDefault="00026750" w:rsidP="004C21EE">
            <w:pPr>
              <w:ind w:left="0"/>
            </w:pPr>
            <w:r>
              <w:rPr>
                <w:rFonts w:hint="eastAsia"/>
              </w:rPr>
              <w:t>#remove(</w:t>
            </w:r>
            <w:r w:rsidR="0088772B">
              <w:rPr>
                <w:rFonts w:hint="eastAsia"/>
              </w:rPr>
              <w:t>[选择器]</w:t>
            </w:r>
            <w:r>
              <w:rPr>
                <w:rFonts w:hint="eastAsia"/>
              </w:rPr>
              <w:t>),</w:t>
            </w:r>
          </w:p>
          <w:p w:rsidR="00026750" w:rsidRDefault="0088772B" w:rsidP="004C21EE">
            <w:pPr>
              <w:ind w:left="0"/>
            </w:pPr>
            <w:r>
              <w:rPr>
                <w:rFonts w:hint="eastAsia"/>
              </w:rPr>
              <w:t>删除该节点所包含的所有后代节点</w:t>
            </w:r>
            <w:r w:rsidR="004D442A">
              <w:rPr>
                <w:rFonts w:hint="eastAsia"/>
              </w:rPr>
              <w:t>(整个</w:t>
            </w:r>
            <w:proofErr w:type="spellStart"/>
            <w:r w:rsidR="004D442A">
              <w:t>dom</w:t>
            </w:r>
            <w:proofErr w:type="spellEnd"/>
            <w:r w:rsidR="004D442A">
              <w:rPr>
                <w:rFonts w:hint="eastAsia"/>
              </w:rPr>
              <w:t>节点)</w:t>
            </w:r>
            <w:r>
              <w:rPr>
                <w:rFonts w:hint="eastAsia"/>
              </w:rPr>
              <w:t>，</w:t>
            </w:r>
            <w:r w:rsidR="00026750">
              <w:rPr>
                <w:rFonts w:hint="eastAsia"/>
              </w:rPr>
              <w:t>返回一个已被删除节点引用</w:t>
            </w:r>
            <w:r>
              <w:rPr>
                <w:rFonts w:hint="eastAsia"/>
              </w:rPr>
              <w:t>。也可以接收一个选择器，选择指定的子元素。</w:t>
            </w:r>
          </w:p>
          <w:p w:rsidR="0088772B" w:rsidRDefault="0088772B" w:rsidP="004C21EE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$li=$("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li:eq</w:t>
            </w:r>
            <w:proofErr w:type="spellEnd"/>
            <w:r>
              <w:rPr>
                <w:rFonts w:hint="eastAsia"/>
              </w:rPr>
              <w:t>(1)").remove();</w:t>
            </w:r>
          </w:p>
          <w:p w:rsidR="0088772B" w:rsidRDefault="0088772B" w:rsidP="004C21EE">
            <w:pPr>
              <w:ind w:left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li.appendTo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");</w:t>
            </w:r>
          </w:p>
          <w:p w:rsidR="00026750" w:rsidRDefault="00026750" w:rsidP="004C21EE">
            <w:pPr>
              <w:ind w:left="0"/>
            </w:pPr>
          </w:p>
          <w:p w:rsidR="00026750" w:rsidRDefault="00026750" w:rsidP="004C21EE">
            <w:pPr>
              <w:ind w:left="0"/>
            </w:pPr>
            <w:r>
              <w:rPr>
                <w:rFonts w:hint="eastAsia"/>
              </w:rPr>
              <w:t>#detach()</w:t>
            </w:r>
            <w:r w:rsidR="0088772B">
              <w:rPr>
                <w:rFonts w:hint="eastAsia"/>
              </w:rPr>
              <w:t>，从DOM文档中删除所有匹配的元素。和remove相同，不同的是，detach()保存了所有</w:t>
            </w:r>
            <w:proofErr w:type="spellStart"/>
            <w:r w:rsidR="0088772B">
              <w:rPr>
                <w:rFonts w:hint="eastAsia"/>
              </w:rPr>
              <w:t>jquery</w:t>
            </w:r>
            <w:proofErr w:type="spellEnd"/>
            <w:r w:rsidR="0088772B">
              <w:rPr>
                <w:rFonts w:hint="eastAsia"/>
              </w:rPr>
              <w:t>数据和被移走的元素的相关联。</w:t>
            </w:r>
          </w:p>
          <w:p w:rsidR="00026750" w:rsidRDefault="00026750" w:rsidP="004C21EE">
            <w:pPr>
              <w:ind w:left="0"/>
            </w:pPr>
          </w:p>
          <w:p w:rsidR="00026750" w:rsidRDefault="00026750" w:rsidP="004C21EE">
            <w:pPr>
              <w:ind w:left="0"/>
            </w:pPr>
            <w:r>
              <w:rPr>
                <w:rFonts w:hint="eastAsia"/>
              </w:rPr>
              <w:t>#empty()</w:t>
            </w:r>
            <w:r w:rsidR="0088772B">
              <w:rPr>
                <w:rFonts w:hint="eastAsia"/>
              </w:rPr>
              <w:t>：删除匹配的元素集合中所有的</w:t>
            </w:r>
            <w:r w:rsidR="0088772B" w:rsidRPr="00220A4D">
              <w:rPr>
                <w:rFonts w:hint="eastAsia"/>
                <w:color w:val="FF0000"/>
              </w:rPr>
              <w:t>子节点</w:t>
            </w:r>
            <w:r w:rsidR="0088772B">
              <w:rPr>
                <w:rFonts w:hint="eastAsia"/>
              </w:rPr>
              <w:t>。</w:t>
            </w:r>
          </w:p>
        </w:tc>
      </w:tr>
    </w:tbl>
    <w:p w:rsidR="003A2563" w:rsidRDefault="003A2563" w:rsidP="004C21EE"/>
    <w:p w:rsidR="004C21EE" w:rsidRDefault="004C21EE" w:rsidP="00120345">
      <w:pPr>
        <w:pStyle w:val="3"/>
      </w:pPr>
      <w:r>
        <w:t>复制节点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8772B" w:rsidTr="0088772B">
        <w:tc>
          <w:tcPr>
            <w:tcW w:w="8388" w:type="dxa"/>
          </w:tcPr>
          <w:p w:rsidR="0088772B" w:rsidRDefault="00A20593" w:rsidP="004C21EE">
            <w:pPr>
              <w:ind w:left="0"/>
            </w:pPr>
            <w:r>
              <w:rPr>
                <w:rFonts w:hint="eastAsia"/>
              </w:rPr>
              <w:t>clone()：复制匹配的DOM元素并且选中副本</w:t>
            </w:r>
          </w:p>
          <w:p w:rsidR="00A20593" w:rsidRDefault="00A20593" w:rsidP="004C21EE">
            <w:pPr>
              <w:ind w:left="0"/>
            </w:pPr>
            <w:r>
              <w:rPr>
                <w:rFonts w:hint="eastAsia"/>
              </w:rPr>
              <w:t>clone(true)：复制匹配的DOM元素</w:t>
            </w:r>
            <w:r w:rsidRPr="00220A4D">
              <w:rPr>
                <w:rFonts w:hint="eastAsia"/>
                <w:color w:val="FF0000"/>
              </w:rPr>
              <w:t>以及所有的事件处理</w:t>
            </w:r>
            <w:r>
              <w:rPr>
                <w:rFonts w:hint="eastAsia"/>
              </w:rPr>
              <w:t>并且返回这些副本</w:t>
            </w:r>
          </w:p>
          <w:p w:rsidR="00A20593" w:rsidRDefault="00A20593" w:rsidP="004C21EE">
            <w:pPr>
              <w:ind w:left="0"/>
            </w:pPr>
            <w:r>
              <w:rPr>
                <w:rFonts w:hint="eastAsia"/>
              </w:rPr>
              <w:t>$("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 xml:space="preserve"> li").click(function){</w:t>
            </w:r>
          </w:p>
          <w:p w:rsidR="00A20593" w:rsidRDefault="00A20593" w:rsidP="004C21EE">
            <w:pPr>
              <w:ind w:left="0"/>
            </w:pPr>
            <w:r>
              <w:rPr>
                <w:rFonts w:hint="eastAsia"/>
              </w:rPr>
              <w:t xml:space="preserve">    $(this).clone().</w:t>
            </w:r>
            <w:proofErr w:type="spellStart"/>
            <w:r>
              <w:rPr>
                <w:rFonts w:hint="eastAsia"/>
              </w:rPr>
              <w:t>appendTo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");</w:t>
            </w:r>
          </w:p>
          <w:p w:rsidR="00A20593" w:rsidRDefault="00A20593" w:rsidP="004C21EE">
            <w:pPr>
              <w:ind w:left="0"/>
            </w:pPr>
            <w:r>
              <w:rPr>
                <w:rFonts w:hint="eastAsia"/>
              </w:rPr>
              <w:t>}):</w:t>
            </w:r>
          </w:p>
        </w:tc>
      </w:tr>
    </w:tbl>
    <w:p w:rsidR="00AA426D" w:rsidRDefault="00AA426D" w:rsidP="004C21EE"/>
    <w:p w:rsidR="004C21EE" w:rsidRDefault="004C21EE" w:rsidP="00120345">
      <w:pPr>
        <w:pStyle w:val="3"/>
      </w:pPr>
      <w:r>
        <w:t>替换节点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F7934" w:rsidTr="00DF7934">
        <w:tc>
          <w:tcPr>
            <w:tcW w:w="8388" w:type="dxa"/>
          </w:tcPr>
          <w:p w:rsidR="00DF7934" w:rsidRDefault="00DF7934" w:rsidP="004C21EE">
            <w:pPr>
              <w:ind w:left="0"/>
            </w:pPr>
            <w:proofErr w:type="spellStart"/>
            <w:r>
              <w:rPr>
                <w:rFonts w:hint="eastAsia"/>
              </w:rPr>
              <w:t>replaceWith</w:t>
            </w:r>
            <w:proofErr w:type="spellEnd"/>
            <w:r>
              <w:rPr>
                <w:rFonts w:hint="eastAsia"/>
              </w:rPr>
              <w:t>(content)：将所有匹配的元素替换成指定的HTML或者DOM元素</w:t>
            </w:r>
          </w:p>
          <w:p w:rsidR="00DF7934" w:rsidRDefault="00DF7934" w:rsidP="004C21EE">
            <w:pPr>
              <w:ind w:left="0"/>
            </w:pPr>
            <w:proofErr w:type="spellStart"/>
            <w:r>
              <w:rPr>
                <w:rFonts w:hint="eastAsia"/>
              </w:rPr>
              <w:t>replaceAll</w:t>
            </w:r>
            <w:proofErr w:type="spellEnd"/>
            <w:r>
              <w:rPr>
                <w:rFonts w:hint="eastAsia"/>
              </w:rPr>
              <w:t>(selector)：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指定的HTML或者DOM元素来替换选择器的元</w:t>
            </w:r>
            <w:r>
              <w:rPr>
                <w:rFonts w:hint="eastAsia"/>
              </w:rPr>
              <w:lastRenderedPageBreak/>
              <w:t>素。和</w:t>
            </w:r>
            <w:proofErr w:type="spellStart"/>
            <w:r>
              <w:rPr>
                <w:rFonts w:hint="eastAsia"/>
              </w:rPr>
              <w:t>replaceWith</w:t>
            </w:r>
            <w:proofErr w:type="spellEnd"/>
            <w:r>
              <w:rPr>
                <w:rFonts w:hint="eastAsia"/>
              </w:rPr>
              <w:t>方法作用一样，</w:t>
            </w:r>
            <w:r w:rsidRPr="00BB6F73">
              <w:rPr>
                <w:rFonts w:hint="eastAsia"/>
                <w:color w:val="FF0000"/>
              </w:rPr>
              <w:t>只是颠倒了顺序</w:t>
            </w:r>
            <w:r>
              <w:rPr>
                <w:rFonts w:hint="eastAsia"/>
              </w:rPr>
              <w:t>。</w:t>
            </w:r>
          </w:p>
          <w:p w:rsidR="00DF7934" w:rsidRDefault="00DF7934" w:rsidP="004C21EE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replaceWith</w:t>
            </w:r>
            <w:proofErr w:type="spellEnd"/>
            <w:r>
              <w:rPr>
                <w:rFonts w:hint="eastAsia"/>
              </w:rPr>
              <w:t>("&lt;b&gt;hello&lt;/b&gt;");</w:t>
            </w:r>
          </w:p>
          <w:p w:rsidR="00DF7934" w:rsidRDefault="00DF7934" w:rsidP="004C21EE">
            <w:pPr>
              <w:ind w:left="0"/>
            </w:pPr>
            <w:r>
              <w:rPr>
                <w:rFonts w:hint="eastAsia"/>
              </w:rPr>
              <w:t>$("&lt;b&gt;hello&lt;/b&gt;").</w:t>
            </w:r>
            <w:proofErr w:type="spellStart"/>
            <w:r>
              <w:rPr>
                <w:rFonts w:hint="eastAsia"/>
              </w:rPr>
              <w:t>replaceAll</w:t>
            </w:r>
            <w:proofErr w:type="spellEnd"/>
            <w:r>
              <w:rPr>
                <w:rFonts w:hint="eastAsia"/>
              </w:rPr>
              <w:t>("p");</w:t>
            </w:r>
          </w:p>
          <w:p w:rsidR="00BB6F73" w:rsidRDefault="00BB6F73" w:rsidP="004C21EE">
            <w:pPr>
              <w:ind w:left="0"/>
            </w:pPr>
          </w:p>
        </w:tc>
      </w:tr>
    </w:tbl>
    <w:p w:rsidR="00A437B1" w:rsidRDefault="00A437B1" w:rsidP="004C21EE"/>
    <w:p w:rsidR="004C21EE" w:rsidRDefault="004C21EE" w:rsidP="00120345">
      <w:pPr>
        <w:pStyle w:val="3"/>
      </w:pPr>
      <w:r>
        <w:t>包裹节点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D7AEF" w:rsidTr="005D7AEF">
        <w:tc>
          <w:tcPr>
            <w:tcW w:w="8388" w:type="dxa"/>
          </w:tcPr>
          <w:p w:rsidR="005D7AEF" w:rsidRDefault="005D7AEF" w:rsidP="004C21EE">
            <w:pPr>
              <w:ind w:left="0"/>
            </w:pPr>
            <w:r>
              <w:rPr>
                <w:rFonts w:hint="eastAsia"/>
              </w:rPr>
              <w:t>wrap(html/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):将所有匹配元素</w:t>
            </w:r>
            <w:r w:rsidRPr="005D7AEF">
              <w:rPr>
                <w:rFonts w:hint="eastAsia"/>
                <w:color w:val="C00000"/>
              </w:rPr>
              <w:t>分别</w:t>
            </w:r>
            <w:r>
              <w:rPr>
                <w:rFonts w:hint="eastAsia"/>
              </w:rPr>
              <w:t>用指定元素包裹起来</w:t>
            </w:r>
          </w:p>
          <w:p w:rsidR="00894607" w:rsidRDefault="00894607" w:rsidP="004C21EE">
            <w:pPr>
              <w:ind w:left="0"/>
            </w:pPr>
            <w:r w:rsidRPr="00894607">
              <w:t>unwrap</w:t>
            </w:r>
            <w:r>
              <w:t>(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t>):</w:t>
            </w:r>
            <w:r>
              <w:rPr>
                <w:rFonts w:hint="eastAsia"/>
              </w:rPr>
              <w:t>去除包裹元素</w:t>
            </w:r>
          </w:p>
          <w:p w:rsidR="001F1D2B" w:rsidRDefault="001F1D2B" w:rsidP="004C21EE">
            <w:pPr>
              <w:ind w:left="0"/>
            </w:pPr>
          </w:p>
          <w:p w:rsidR="005D7AEF" w:rsidRPr="005D7AEF" w:rsidRDefault="005D7AEF" w:rsidP="004C21EE">
            <w:pPr>
              <w:ind w:left="0"/>
            </w:pPr>
            <w:proofErr w:type="spellStart"/>
            <w:r>
              <w:rPr>
                <w:rFonts w:hint="eastAsia"/>
              </w:rPr>
              <w:t>wrapAll</w:t>
            </w:r>
            <w:proofErr w:type="spellEnd"/>
            <w:r>
              <w:rPr>
                <w:rFonts w:hint="eastAsia"/>
              </w:rPr>
              <w:t xml:space="preserve">(html/ 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): 将所有匹配元素用</w:t>
            </w:r>
            <w:r w:rsidR="002D2E4C">
              <w:rPr>
                <w:rFonts w:hint="eastAsia"/>
                <w:color w:val="C00000"/>
              </w:rPr>
              <w:t>一个</w:t>
            </w:r>
            <w:r>
              <w:rPr>
                <w:rFonts w:hint="eastAsia"/>
              </w:rPr>
              <w:t>指定元素包裹起来</w:t>
            </w:r>
          </w:p>
          <w:p w:rsidR="005D7AEF" w:rsidRDefault="005D7AEF" w:rsidP="004C21EE">
            <w:pPr>
              <w:ind w:left="0"/>
            </w:pPr>
            <w:proofErr w:type="spellStart"/>
            <w:r>
              <w:rPr>
                <w:rFonts w:hint="eastAsia"/>
              </w:rPr>
              <w:t>wrapInner</w:t>
            </w:r>
            <w:proofErr w:type="spellEnd"/>
            <w:r>
              <w:rPr>
                <w:rFonts w:hint="eastAsia"/>
              </w:rPr>
              <w:t xml:space="preserve">(html/ 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):将每一个匹配的元素的</w:t>
            </w:r>
            <w:proofErr w:type="gramStart"/>
            <w:r>
              <w:rPr>
                <w:rFonts w:hint="eastAsia"/>
              </w:rPr>
              <w:t>子内容</w:t>
            </w:r>
            <w:proofErr w:type="gramEnd"/>
            <w:r>
              <w:rPr>
                <w:rFonts w:hint="eastAsia"/>
              </w:rPr>
              <w:t>包括文本节点用指定元素包裹起来</w:t>
            </w:r>
          </w:p>
          <w:p w:rsidR="00894607" w:rsidRDefault="00894607" w:rsidP="004C21EE">
            <w:pPr>
              <w:ind w:left="0"/>
            </w:pPr>
          </w:p>
          <w:p w:rsidR="005D7AEF" w:rsidRDefault="005D7AEF" w:rsidP="004C21EE">
            <w:pPr>
              <w:ind w:left="0"/>
            </w:pPr>
            <w:r w:rsidRPr="005D7AEF">
              <w:t>$("strong").wrap("&lt;b&gt;&lt;/b&gt;");//用&lt;b&gt;元素把&lt;strong&gt;元素包裹起来</w:t>
            </w:r>
          </w:p>
          <w:p w:rsidR="005D7AEF" w:rsidRDefault="005D7AEF" w:rsidP="004C21EE">
            <w:pPr>
              <w:ind w:left="0"/>
            </w:pPr>
            <w:r w:rsidRPr="005D7AEF">
              <w:t>$("strong").</w:t>
            </w:r>
            <w:proofErr w:type="spellStart"/>
            <w:r w:rsidRPr="005D7AEF">
              <w:t>wrapInner</w:t>
            </w:r>
            <w:proofErr w:type="spellEnd"/>
            <w:r w:rsidRPr="005D7AEF">
              <w:t>("&lt;b&gt;&lt;/b&gt;");</w:t>
            </w:r>
            <w:r w:rsidR="001C3167">
              <w:rPr>
                <w:rFonts w:hint="eastAsia"/>
              </w:rPr>
              <w:t>&lt;Strong&gt;里面的子元素用&lt;b&gt;包裹</w:t>
            </w:r>
          </w:p>
          <w:p w:rsidR="005D7AEF" w:rsidRDefault="005D7AEF" w:rsidP="004C21EE">
            <w:pPr>
              <w:ind w:left="0"/>
            </w:pPr>
            <w:r w:rsidRPr="005D7AEF">
              <w:t>$("strong").</w:t>
            </w:r>
            <w:proofErr w:type="spellStart"/>
            <w:r w:rsidRPr="005D7AEF">
              <w:t>wrapAll</w:t>
            </w:r>
            <w:proofErr w:type="spellEnd"/>
            <w:r w:rsidRPr="005D7AEF">
              <w:t>("&lt;b&gt;&lt;/b&gt;");</w:t>
            </w:r>
            <w:r w:rsidR="004D5C82">
              <w:rPr>
                <w:rFonts w:hint="eastAsia"/>
              </w:rPr>
              <w:t>&lt;</w:t>
            </w:r>
            <w:r w:rsidR="001C3167">
              <w:rPr>
                <w:rFonts w:hint="eastAsia"/>
              </w:rPr>
              <w:t xml:space="preserve"> strong </w:t>
            </w:r>
            <w:r w:rsidR="004D5C82">
              <w:rPr>
                <w:rFonts w:hint="eastAsia"/>
              </w:rPr>
              <w:t>&gt;集合通过&lt;</w:t>
            </w:r>
            <w:r w:rsidR="001C3167">
              <w:rPr>
                <w:rFonts w:hint="eastAsia"/>
              </w:rPr>
              <w:t xml:space="preserve">b </w:t>
            </w:r>
            <w:r w:rsidR="004D5C82">
              <w:rPr>
                <w:rFonts w:hint="eastAsia"/>
              </w:rPr>
              <w:t>&gt;元素包裹起来</w:t>
            </w:r>
          </w:p>
          <w:p w:rsidR="005D7AEF" w:rsidRDefault="005D7AEF" w:rsidP="004C21EE">
            <w:pPr>
              <w:ind w:left="0"/>
            </w:pPr>
          </w:p>
        </w:tc>
      </w:tr>
    </w:tbl>
    <w:p w:rsidR="005440FD" w:rsidRDefault="005440FD" w:rsidP="004C21EE"/>
    <w:p w:rsidR="00A437B1" w:rsidRDefault="005440FD" w:rsidP="005440FD">
      <w:pPr>
        <w:pStyle w:val="2"/>
      </w:pPr>
      <w:r>
        <w:rPr>
          <w:rFonts w:hint="eastAsia"/>
        </w:rPr>
        <w:t>属性</w:t>
      </w:r>
    </w:p>
    <w:p w:rsidR="005440FD" w:rsidRDefault="005D7AEF" w:rsidP="005D7AEF">
      <w:pPr>
        <w:pStyle w:val="3"/>
        <w:numPr>
          <w:ilvl w:val="0"/>
          <w:numId w:val="16"/>
        </w:numPr>
      </w:pPr>
      <w:r>
        <w:rPr>
          <w:rFonts w:hint="eastAsia"/>
        </w:rPr>
        <w:t>属性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81115" w:rsidTr="00781115">
        <w:tc>
          <w:tcPr>
            <w:tcW w:w="8388" w:type="dxa"/>
          </w:tcPr>
          <w:p w:rsidR="00781115" w:rsidRPr="00CF2E74" w:rsidRDefault="00781115" w:rsidP="005D7AEF">
            <w:pPr>
              <w:ind w:left="0"/>
              <w:rPr>
                <w:b/>
                <w:color w:val="FF0000"/>
              </w:rPr>
            </w:pPr>
            <w:r w:rsidRPr="00CF2E74">
              <w:rPr>
                <w:rFonts w:hint="eastAsia"/>
                <w:b/>
                <w:color w:val="FF0000"/>
              </w:rPr>
              <w:t>#获取属性</w:t>
            </w:r>
          </w:p>
          <w:p w:rsidR="00781115" w:rsidRDefault="00781115" w:rsidP="005D7AEF">
            <w:pPr>
              <w:ind w:left="0"/>
            </w:pP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(name)：获取指定属性名的属性值</w:t>
            </w:r>
          </w:p>
          <w:p w:rsidR="00781115" w:rsidRDefault="00781115" w:rsidP="005D7AEF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("p")；</w:t>
            </w:r>
          </w:p>
          <w:p w:rsidR="00781115" w:rsidRPr="00CF2E74" w:rsidRDefault="00781115" w:rsidP="005D7AEF">
            <w:pPr>
              <w:ind w:left="0"/>
              <w:rPr>
                <w:b/>
                <w:color w:val="FF0000"/>
              </w:rPr>
            </w:pPr>
            <w:r w:rsidRPr="00CF2E74">
              <w:rPr>
                <w:rFonts w:hint="eastAsia"/>
                <w:b/>
                <w:color w:val="FF0000"/>
              </w:rPr>
              <w:t>#设置属性</w:t>
            </w:r>
          </w:p>
          <w:p w:rsidR="00781115" w:rsidRDefault="00781115" w:rsidP="00781115">
            <w:pPr>
              <w:ind w:left="0"/>
            </w:pP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key,value</w:t>
            </w:r>
            <w:proofErr w:type="spellEnd"/>
            <w:r>
              <w:rPr>
                <w:rFonts w:hint="eastAsia"/>
              </w:rPr>
              <w:t>)：设置单个属性值/名</w:t>
            </w:r>
            <w:r>
              <w:br/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key:value</w:t>
            </w:r>
            <w:proofErr w:type="spellEnd"/>
            <w:r>
              <w:rPr>
                <w:rFonts w:hint="eastAsia"/>
              </w:rPr>
              <w:t>,...)：设置多个属性名/值</w:t>
            </w:r>
          </w:p>
          <w:p w:rsidR="00781115" w:rsidRDefault="00781115" w:rsidP="00781115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("title","</w:t>
            </w:r>
            <w:proofErr w:type="spellStart"/>
            <w:r>
              <w:rPr>
                <w:rFonts w:hint="eastAsia"/>
              </w:rPr>
              <w:t>myTitle</w:t>
            </w:r>
            <w:proofErr w:type="spellEnd"/>
            <w:r>
              <w:rPr>
                <w:rFonts w:hint="eastAsia"/>
              </w:rPr>
              <w:t>");</w:t>
            </w:r>
          </w:p>
          <w:p w:rsidR="00781115" w:rsidRDefault="00781115" w:rsidP="005D7AEF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("key1":"value1,"key2":"value2");</w:t>
            </w:r>
          </w:p>
          <w:p w:rsidR="00781115" w:rsidRPr="00CF2E74" w:rsidRDefault="00781115" w:rsidP="005D7AEF">
            <w:pPr>
              <w:ind w:left="0"/>
              <w:rPr>
                <w:b/>
                <w:color w:val="FF0000"/>
              </w:rPr>
            </w:pPr>
            <w:r w:rsidRPr="00CF2E74">
              <w:rPr>
                <w:rFonts w:hint="eastAsia"/>
                <w:b/>
                <w:color w:val="FF0000"/>
              </w:rPr>
              <w:t>#删除属性</w:t>
            </w:r>
          </w:p>
          <w:p w:rsidR="00781115" w:rsidRDefault="00781115" w:rsidP="005D7AEF">
            <w:pPr>
              <w:ind w:left="0"/>
            </w:pPr>
            <w:proofErr w:type="spellStart"/>
            <w:r>
              <w:rPr>
                <w:rFonts w:hint="eastAsia"/>
              </w:rPr>
              <w:lastRenderedPageBreak/>
              <w:t>removeAttr</w:t>
            </w:r>
            <w:proofErr w:type="spellEnd"/>
            <w:r>
              <w:rPr>
                <w:rFonts w:hint="eastAsia"/>
              </w:rPr>
              <w:t>(name)</w:t>
            </w:r>
          </w:p>
          <w:p w:rsidR="00294589" w:rsidRDefault="00294589" w:rsidP="005D7AEF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removeAttr</w:t>
            </w:r>
            <w:proofErr w:type="spellEnd"/>
            <w:r>
              <w:rPr>
                <w:rFonts w:hint="eastAsia"/>
              </w:rPr>
              <w:t>("title");</w:t>
            </w:r>
          </w:p>
          <w:p w:rsidR="001D3DE9" w:rsidRDefault="001D3DE9" w:rsidP="005D7AEF">
            <w:pPr>
              <w:ind w:left="0"/>
              <w:rPr>
                <w:rFonts w:hint="eastAsia"/>
              </w:rPr>
            </w:pPr>
            <w:r w:rsidRPr="0098100C">
              <w:rPr>
                <w:rFonts w:hint="eastAsia"/>
                <w:color w:val="FF0000"/>
              </w:rPr>
              <w:t>注意</w:t>
            </w:r>
            <w:r>
              <w:t>：对于</w:t>
            </w:r>
            <w:proofErr w:type="spellStart"/>
            <w:r>
              <w:t>boolean</w:t>
            </w:r>
            <w:proofErr w:type="spellEnd"/>
            <w:r>
              <w:rPr>
                <w:rFonts w:hint="eastAsia"/>
              </w:rPr>
              <w:t>类型</w:t>
            </w:r>
            <w:r>
              <w:t>的</w:t>
            </w:r>
            <w:r>
              <w:rPr>
                <w:rFonts w:hint="eastAsia"/>
              </w:rPr>
              <w:t>属性</w:t>
            </w:r>
            <w:proofErr w:type="spellStart"/>
            <w:r>
              <w:t>disabled,checked,selected</w:t>
            </w:r>
            <w:proofErr w:type="spellEnd"/>
            <w:r>
              <w:rPr>
                <w:rFonts w:hint="eastAsia"/>
              </w:rPr>
              <w:t>使用</w:t>
            </w:r>
            <w:r>
              <w:t>prop</w:t>
            </w:r>
            <w:r w:rsidR="001C0F3B">
              <w:t>()</w:t>
            </w:r>
            <w:r>
              <w:t>方法</w:t>
            </w:r>
            <w:r w:rsidR="00670E06">
              <w:rPr>
                <w:rFonts w:hint="eastAsia"/>
              </w:rPr>
              <w:t>进行</w:t>
            </w:r>
            <w:r w:rsidR="00670E06">
              <w:t>操作。</w:t>
            </w:r>
            <w:bookmarkStart w:id="0" w:name="_GoBack"/>
            <w:bookmarkEnd w:id="0"/>
          </w:p>
        </w:tc>
      </w:tr>
    </w:tbl>
    <w:p w:rsidR="005D7AEF" w:rsidRPr="005D7AEF" w:rsidRDefault="005D7AEF" w:rsidP="005D7AEF"/>
    <w:p w:rsidR="005D7AEF" w:rsidRDefault="00294589" w:rsidP="005D7AEF">
      <w:pPr>
        <w:pStyle w:val="3"/>
      </w:pPr>
      <w:r>
        <w:rPr>
          <w:rFonts w:hint="eastAsia"/>
        </w:rPr>
        <w:t>样式属性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294589" w:rsidTr="00294589">
        <w:tc>
          <w:tcPr>
            <w:tcW w:w="8388" w:type="dxa"/>
          </w:tcPr>
          <w:p w:rsidR="00294589" w:rsidRPr="00B07DD9" w:rsidRDefault="00294589" w:rsidP="00294589">
            <w:pPr>
              <w:ind w:left="0"/>
              <w:rPr>
                <w:color w:val="FF0000"/>
              </w:rPr>
            </w:pPr>
            <w:r w:rsidRPr="00B07DD9">
              <w:rPr>
                <w:rFonts w:hint="eastAsia"/>
                <w:color w:val="FF0000"/>
              </w:rPr>
              <w:t>#获取和设置样式</w:t>
            </w:r>
          </w:p>
          <w:p w:rsidR="00294589" w:rsidRDefault="00294589" w:rsidP="00294589">
            <w:pPr>
              <w:ind w:left="0"/>
            </w:pP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("class"</w:t>
            </w:r>
            <w:r w:rsidR="00E3354C">
              <w:rPr>
                <w:rFonts w:hint="eastAsia"/>
              </w:rPr>
              <w:t>)</w:t>
            </w:r>
          </w:p>
          <w:p w:rsidR="00294589" w:rsidRPr="008663BF" w:rsidRDefault="00294589" w:rsidP="00294589">
            <w:pPr>
              <w:ind w:left="0"/>
              <w:rPr>
                <w:b/>
                <w:color w:val="FF0000"/>
              </w:rPr>
            </w:pPr>
            <w:r w:rsidRPr="008663BF">
              <w:rPr>
                <w:rFonts w:hint="eastAsia"/>
                <w:b/>
                <w:color w:val="FF0000"/>
              </w:rPr>
              <w:t>#追加样式</w:t>
            </w:r>
          </w:p>
          <w:p w:rsidR="00294589" w:rsidRDefault="00294589" w:rsidP="00294589">
            <w:pPr>
              <w:ind w:left="0"/>
            </w:pPr>
            <w:proofErr w:type="spellStart"/>
            <w:r>
              <w:rPr>
                <w:rFonts w:hint="eastAsia"/>
              </w:rPr>
              <w:t>addClass</w:t>
            </w:r>
            <w:proofErr w:type="spellEnd"/>
            <w:r>
              <w:rPr>
                <w:rFonts w:hint="eastAsia"/>
              </w:rPr>
              <w:t>(class)</w:t>
            </w:r>
          </w:p>
          <w:p w:rsidR="00294589" w:rsidRDefault="00294589" w:rsidP="00294589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addClass</w:t>
            </w:r>
            <w:proofErr w:type="spellEnd"/>
            <w:r>
              <w:rPr>
                <w:rFonts w:hint="eastAsia"/>
              </w:rPr>
              <w:t>("another");</w:t>
            </w:r>
          </w:p>
          <w:p w:rsidR="00294589" w:rsidRPr="008663BF" w:rsidRDefault="00294589" w:rsidP="00294589">
            <w:pPr>
              <w:ind w:left="0"/>
              <w:rPr>
                <w:b/>
                <w:color w:val="FF0000"/>
              </w:rPr>
            </w:pPr>
            <w:r w:rsidRPr="008663BF">
              <w:rPr>
                <w:rFonts w:hint="eastAsia"/>
                <w:b/>
                <w:color w:val="FF0000"/>
              </w:rPr>
              <w:t>#移除样式</w:t>
            </w:r>
          </w:p>
          <w:p w:rsidR="00294589" w:rsidRDefault="00294589" w:rsidP="00294589">
            <w:pPr>
              <w:ind w:left="0"/>
            </w:pPr>
            <w:proofErr w:type="spellStart"/>
            <w:r>
              <w:rPr>
                <w:rFonts w:hint="eastAsia"/>
              </w:rPr>
              <w:t>removeClass</w:t>
            </w:r>
            <w:proofErr w:type="spellEnd"/>
            <w:r>
              <w:rPr>
                <w:rFonts w:hint="eastAsia"/>
              </w:rPr>
              <w:t>()：删除所有的class</w:t>
            </w:r>
          </w:p>
          <w:p w:rsidR="00294589" w:rsidRDefault="00294589" w:rsidP="00294589">
            <w:pPr>
              <w:ind w:left="0"/>
            </w:pPr>
            <w:proofErr w:type="spellStart"/>
            <w:r>
              <w:rPr>
                <w:rFonts w:hint="eastAsia"/>
              </w:rPr>
              <w:t>removeClass</w:t>
            </w:r>
            <w:proofErr w:type="spellEnd"/>
            <w:r>
              <w:rPr>
                <w:rFonts w:hint="eastAsia"/>
              </w:rPr>
              <w:t>(class):删除指定的class</w:t>
            </w:r>
          </w:p>
          <w:p w:rsidR="00294589" w:rsidRDefault="00294589" w:rsidP="00294589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removeClass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anthor</w:t>
            </w:r>
            <w:proofErr w:type="spellEnd"/>
            <w:r>
              <w:rPr>
                <w:rFonts w:hint="eastAsia"/>
              </w:rPr>
              <w:t>");</w:t>
            </w:r>
          </w:p>
          <w:p w:rsidR="00294589" w:rsidRPr="005738AE" w:rsidRDefault="00294589" w:rsidP="00294589">
            <w:pPr>
              <w:ind w:left="0"/>
              <w:rPr>
                <w:b/>
                <w:color w:val="FF0000"/>
              </w:rPr>
            </w:pPr>
            <w:r w:rsidRPr="005738AE">
              <w:rPr>
                <w:rFonts w:hint="eastAsia"/>
                <w:b/>
                <w:color w:val="FF0000"/>
              </w:rPr>
              <w:t>#切换样式</w:t>
            </w:r>
          </w:p>
          <w:p w:rsidR="00294589" w:rsidRDefault="00294589" w:rsidP="00294589">
            <w:pPr>
              <w:ind w:left="0"/>
            </w:pPr>
            <w:proofErr w:type="spellStart"/>
            <w:r>
              <w:rPr>
                <w:rFonts w:hint="eastAsia"/>
              </w:rPr>
              <w:t>toggleClass</w:t>
            </w:r>
            <w:proofErr w:type="spellEnd"/>
            <w:r>
              <w:rPr>
                <w:rFonts w:hint="eastAsia"/>
              </w:rPr>
              <w:t>(class)：如果存在（不存在）class，就删除（添加）一个类</w:t>
            </w:r>
          </w:p>
          <w:p w:rsidR="00294589" w:rsidRDefault="00294589" w:rsidP="00294589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toggleClass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anthor</w:t>
            </w:r>
            <w:proofErr w:type="spellEnd"/>
            <w:r>
              <w:rPr>
                <w:rFonts w:hint="eastAsia"/>
              </w:rPr>
              <w:t>");</w:t>
            </w:r>
          </w:p>
          <w:p w:rsidR="00294589" w:rsidRPr="002E419D" w:rsidRDefault="00294589" w:rsidP="00294589">
            <w:pPr>
              <w:ind w:left="0"/>
              <w:rPr>
                <w:b/>
                <w:color w:val="FF0000"/>
              </w:rPr>
            </w:pPr>
            <w:r w:rsidRPr="002E419D">
              <w:rPr>
                <w:rFonts w:hint="eastAsia"/>
                <w:b/>
                <w:color w:val="FF0000"/>
              </w:rPr>
              <w:t>#判断是否存在某样式</w:t>
            </w:r>
          </w:p>
          <w:p w:rsidR="00294589" w:rsidRDefault="00041F60" w:rsidP="00294589">
            <w:pPr>
              <w:ind w:left="0"/>
            </w:pPr>
            <w:proofErr w:type="spellStart"/>
            <w:r>
              <w:rPr>
                <w:rFonts w:hint="eastAsia"/>
              </w:rPr>
              <w:t>hasClass</w:t>
            </w:r>
            <w:proofErr w:type="spellEnd"/>
            <w:r>
              <w:rPr>
                <w:rFonts w:hint="eastAsia"/>
              </w:rPr>
              <w:t>(class)</w:t>
            </w:r>
          </w:p>
          <w:p w:rsidR="00041F60" w:rsidRDefault="00041F60" w:rsidP="00294589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hasClass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anthor</w:t>
            </w:r>
            <w:proofErr w:type="spellEnd"/>
            <w:r>
              <w:rPr>
                <w:rFonts w:hint="eastAsia"/>
              </w:rPr>
              <w:t>");</w:t>
            </w:r>
          </w:p>
        </w:tc>
      </w:tr>
    </w:tbl>
    <w:p w:rsidR="005D7AEF" w:rsidRPr="005D7AEF" w:rsidRDefault="005D7AEF" w:rsidP="005D7AEF"/>
    <w:p w:rsidR="005D7AEF" w:rsidRDefault="005D7AEF" w:rsidP="005D7AEF">
      <w:pPr>
        <w:pStyle w:val="3"/>
      </w:pPr>
      <w:r>
        <w:rPr>
          <w:rFonts w:hint="eastAsia"/>
        </w:rPr>
        <w:t>HTML</w:t>
      </w:r>
      <w:r w:rsidR="00041F60">
        <w:rPr>
          <w:rFonts w:hint="eastAsia"/>
        </w:rPr>
        <w:t>值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B6E1B" w:rsidTr="004B6E1B">
        <w:tc>
          <w:tcPr>
            <w:tcW w:w="8388" w:type="dxa"/>
          </w:tcPr>
          <w:p w:rsidR="004B6E1B" w:rsidRDefault="004B6E1B" w:rsidP="00041F60">
            <w:pPr>
              <w:ind w:left="0"/>
            </w:pPr>
            <w:r>
              <w:rPr>
                <w:rFonts w:hint="eastAsia"/>
              </w:rPr>
              <w:t>#html()方法，此方法类似于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innnerHTML</w:t>
            </w:r>
            <w:proofErr w:type="spellEnd"/>
            <w:r>
              <w:rPr>
                <w:rFonts w:hint="eastAsia"/>
              </w:rPr>
              <w:t>属性</w:t>
            </w:r>
          </w:p>
          <w:p w:rsidR="00A0255E" w:rsidRPr="00A74118" w:rsidRDefault="00A0255E" w:rsidP="00041F60">
            <w:pPr>
              <w:ind w:left="0"/>
              <w:rPr>
                <w:b/>
                <w:color w:val="FF0000"/>
              </w:rPr>
            </w:pPr>
            <w:r w:rsidRPr="00A74118">
              <w:rPr>
                <w:rFonts w:hint="eastAsia"/>
                <w:b/>
                <w:color w:val="FF0000"/>
              </w:rPr>
              <w:t>#获取HTML值</w:t>
            </w:r>
          </w:p>
          <w:p w:rsidR="00A0255E" w:rsidRDefault="004B6E1B" w:rsidP="00041F60">
            <w:pPr>
              <w:ind w:left="0"/>
            </w:pPr>
            <w:r>
              <w:rPr>
                <w:rFonts w:hint="eastAsia"/>
              </w:rPr>
              <w:t>$("p").</w:t>
            </w:r>
            <w:proofErr w:type="gramStart"/>
            <w:r>
              <w:rPr>
                <w:rFonts w:hint="eastAsia"/>
              </w:rPr>
              <w:t>html(</w:t>
            </w:r>
            <w:proofErr w:type="gramEnd"/>
            <w:r>
              <w:rPr>
                <w:rFonts w:hint="eastAsia"/>
              </w:rPr>
              <w:t>);//&lt;strong&gt;..&lt;/strong&gt;</w:t>
            </w:r>
          </w:p>
          <w:p w:rsidR="00A0255E" w:rsidRPr="00A74118" w:rsidRDefault="00A0255E" w:rsidP="00041F60">
            <w:pPr>
              <w:ind w:left="0"/>
              <w:rPr>
                <w:b/>
                <w:color w:val="FF0000"/>
              </w:rPr>
            </w:pPr>
            <w:r w:rsidRPr="00A74118">
              <w:rPr>
                <w:rFonts w:hint="eastAsia"/>
                <w:b/>
                <w:color w:val="FF0000"/>
              </w:rPr>
              <w:t>#设置HTML值</w:t>
            </w:r>
          </w:p>
          <w:p w:rsidR="004B6E1B" w:rsidRDefault="00A0255E" w:rsidP="00041F60">
            <w:pPr>
              <w:ind w:left="0"/>
            </w:pPr>
            <w:r>
              <w:rPr>
                <w:rFonts w:hint="eastAsia"/>
              </w:rPr>
              <w:t>$("p").html("&lt;strong&gt;...&lt;/strong&gt;);</w:t>
            </w:r>
          </w:p>
        </w:tc>
      </w:tr>
    </w:tbl>
    <w:p w:rsidR="005D7AEF" w:rsidRPr="005D7AEF" w:rsidRDefault="005D7AEF" w:rsidP="005D7AEF"/>
    <w:p w:rsidR="005D7AEF" w:rsidRDefault="005D7AEF" w:rsidP="005D7AEF">
      <w:pPr>
        <w:pStyle w:val="3"/>
      </w:pPr>
      <w:r>
        <w:rPr>
          <w:rFonts w:hint="eastAsia"/>
        </w:rPr>
        <w:lastRenderedPageBreak/>
        <w:t>文本</w:t>
      </w:r>
      <w:r w:rsidR="00041F60">
        <w:rPr>
          <w:rFonts w:hint="eastAsia"/>
        </w:rPr>
        <w:t>值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0255E" w:rsidTr="00A0255E">
        <w:tc>
          <w:tcPr>
            <w:tcW w:w="8388" w:type="dxa"/>
          </w:tcPr>
          <w:p w:rsidR="00A0255E" w:rsidRDefault="00A0255E" w:rsidP="005D7AEF">
            <w:pPr>
              <w:ind w:left="0"/>
            </w:pPr>
            <w:r>
              <w:rPr>
                <w:rFonts w:hint="eastAsia"/>
              </w:rPr>
              <w:t>#text方法类似于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innerText</w:t>
            </w:r>
            <w:proofErr w:type="spellEnd"/>
            <w:r>
              <w:rPr>
                <w:rFonts w:hint="eastAsia"/>
              </w:rPr>
              <w:t>属性，可以用来获取或者设置文本内容</w:t>
            </w:r>
          </w:p>
          <w:p w:rsidR="00A0255E" w:rsidRPr="00A74118" w:rsidRDefault="00A0255E" w:rsidP="005D7AEF">
            <w:pPr>
              <w:ind w:left="0"/>
              <w:rPr>
                <w:b/>
                <w:color w:val="FF0000"/>
              </w:rPr>
            </w:pPr>
            <w:r w:rsidRPr="00A74118">
              <w:rPr>
                <w:rFonts w:hint="eastAsia"/>
                <w:b/>
                <w:color w:val="FF0000"/>
              </w:rPr>
              <w:t>#获取文本内容</w:t>
            </w:r>
          </w:p>
          <w:p w:rsidR="00A0255E" w:rsidRDefault="00A0255E" w:rsidP="005D7AEF">
            <w:pPr>
              <w:ind w:left="0"/>
            </w:pPr>
            <w:r>
              <w:rPr>
                <w:rFonts w:hint="eastAsia"/>
              </w:rPr>
              <w:t>$("p").text(); //选择器DOM对象的文本内容</w:t>
            </w:r>
          </w:p>
          <w:p w:rsidR="00A0255E" w:rsidRPr="00A74118" w:rsidRDefault="00A0255E" w:rsidP="005D7AEF">
            <w:pPr>
              <w:ind w:left="0"/>
              <w:rPr>
                <w:b/>
                <w:color w:val="FF0000"/>
              </w:rPr>
            </w:pPr>
            <w:r w:rsidRPr="00A74118">
              <w:rPr>
                <w:rFonts w:hint="eastAsia"/>
                <w:b/>
                <w:color w:val="FF0000"/>
              </w:rPr>
              <w:t>#设置文本内容</w:t>
            </w:r>
          </w:p>
          <w:p w:rsidR="00A0255E" w:rsidRDefault="00A0255E" w:rsidP="005D7AEF">
            <w:pPr>
              <w:ind w:left="0"/>
            </w:pPr>
            <w:r>
              <w:rPr>
                <w:rFonts w:hint="eastAsia"/>
              </w:rPr>
              <w:t>$("p").text("hello"):</w:t>
            </w:r>
          </w:p>
        </w:tc>
      </w:tr>
    </w:tbl>
    <w:p w:rsidR="004B6E1B" w:rsidRPr="005D7AEF" w:rsidRDefault="004B6E1B" w:rsidP="005D7AEF"/>
    <w:p w:rsidR="005D7AEF" w:rsidRDefault="00041F60" w:rsidP="005D7AEF">
      <w:pPr>
        <w:pStyle w:val="3"/>
      </w:pPr>
      <w:proofErr w:type="spellStart"/>
      <w:r>
        <w:rPr>
          <w:rFonts w:hint="eastAsia"/>
        </w:rPr>
        <w:t>val</w:t>
      </w:r>
      <w:proofErr w:type="spellEnd"/>
      <w:r w:rsidR="005D7AEF">
        <w:rPr>
          <w:rFonts w:hint="eastAsia"/>
        </w:rPr>
        <w:t>值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0255E" w:rsidTr="00A0255E">
        <w:tc>
          <w:tcPr>
            <w:tcW w:w="8388" w:type="dxa"/>
          </w:tcPr>
          <w:p w:rsidR="00A0255E" w:rsidRDefault="00A0255E" w:rsidP="00A0255E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()方法类似于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中的value值，可以用来设置和获取元素的值。可以获取文本框，单元框，下拉框，多选框（返回数组）等的值。</w:t>
            </w:r>
          </w:p>
          <w:p w:rsidR="00A0255E" w:rsidRPr="00E4011E" w:rsidRDefault="00A0255E" w:rsidP="00A0255E">
            <w:pPr>
              <w:ind w:left="0"/>
              <w:rPr>
                <w:b/>
                <w:color w:val="FF0000"/>
              </w:rPr>
            </w:pPr>
            <w:r w:rsidRPr="00E4011E">
              <w:rPr>
                <w:rFonts w:hint="eastAsia"/>
                <w:b/>
                <w:color w:val="FF0000"/>
              </w:rPr>
              <w:t>#获取value值</w:t>
            </w:r>
            <w:r w:rsidR="00073387">
              <w:rPr>
                <w:rFonts w:hint="eastAsia"/>
                <w:b/>
                <w:color w:val="FF0000"/>
              </w:rPr>
              <w:t>(</w:t>
            </w:r>
            <w:r w:rsidR="00B3427E">
              <w:rPr>
                <w:rFonts w:hint="eastAsia"/>
                <w:b/>
                <w:color w:val="FF0000"/>
              </w:rPr>
              <w:t>直接</w:t>
            </w:r>
            <w:r w:rsidR="00B3427E">
              <w:rPr>
                <w:b/>
                <w:color w:val="FF0000"/>
              </w:rPr>
              <w:t>获取select</w:t>
            </w:r>
            <w:r w:rsidR="00B3427E">
              <w:rPr>
                <w:rFonts w:hint="eastAsia"/>
                <w:b/>
                <w:color w:val="FF0000"/>
              </w:rPr>
              <w:t>值</w:t>
            </w:r>
            <w:r w:rsidR="00B3427E">
              <w:rPr>
                <w:b/>
                <w:color w:val="FF0000"/>
              </w:rPr>
              <w:t>，不能直接</w:t>
            </w:r>
            <w:proofErr w:type="spellStart"/>
            <w:r w:rsidR="00B3427E">
              <w:rPr>
                <w:rFonts w:hint="eastAsia"/>
                <w:b/>
                <w:color w:val="FF0000"/>
              </w:rPr>
              <w:t>checkbox</w:t>
            </w:r>
            <w:r w:rsidR="00B3427E">
              <w:rPr>
                <w:b/>
                <w:color w:val="FF0000"/>
              </w:rPr>
              <w:t>,radio</w:t>
            </w:r>
            <w:proofErr w:type="spellEnd"/>
            <w:r w:rsidR="00B3427E">
              <w:rPr>
                <w:rFonts w:hint="eastAsia"/>
                <w:b/>
                <w:color w:val="FF0000"/>
              </w:rPr>
              <w:t>的</w:t>
            </w:r>
            <w:r w:rsidR="00B3427E">
              <w:rPr>
                <w:b/>
                <w:color w:val="FF0000"/>
              </w:rPr>
              <w:t>值</w:t>
            </w:r>
            <w:r w:rsidR="00073387">
              <w:rPr>
                <w:rFonts w:hint="eastAsia"/>
                <w:b/>
                <w:color w:val="FF0000"/>
              </w:rPr>
              <w:t>)</w:t>
            </w:r>
          </w:p>
          <w:p w:rsidR="00A0255E" w:rsidRDefault="00A0255E" w:rsidP="00A0255E">
            <w:pPr>
              <w:ind w:left="0"/>
            </w:pPr>
            <w:r>
              <w:rPr>
                <w:rFonts w:hint="eastAsia"/>
              </w:rPr>
              <w:t>$("#single").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();</w:t>
            </w:r>
          </w:p>
          <w:p w:rsidR="00B3427E" w:rsidRDefault="00B3427E" w:rsidP="00A0255E">
            <w:pPr>
              <w:ind w:left="0"/>
            </w:pPr>
            <w:r w:rsidRPr="00E4011E">
              <w:rPr>
                <w:rFonts w:hint="eastAsia"/>
                <w:b/>
                <w:color w:val="FF0000"/>
              </w:rPr>
              <w:t>#获取</w:t>
            </w:r>
            <w:r>
              <w:rPr>
                <w:rFonts w:hint="eastAsia"/>
                <w:b/>
                <w:color w:val="FF0000"/>
              </w:rPr>
              <w:t>radio的</w:t>
            </w:r>
            <w:r>
              <w:rPr>
                <w:b/>
                <w:color w:val="FF0000"/>
              </w:rPr>
              <w:t>值</w:t>
            </w:r>
            <w:r>
              <w:rPr>
                <w:rFonts w:hint="eastAsia"/>
                <w:b/>
                <w:color w:val="FF0000"/>
              </w:rPr>
              <w:t>，</w:t>
            </w:r>
          </w:p>
          <w:p w:rsidR="00B3427E" w:rsidRDefault="00B3427E" w:rsidP="00A0255E">
            <w:pPr>
              <w:ind w:left="0"/>
            </w:pPr>
            <w:r>
              <w:t>$(</w:t>
            </w:r>
            <w:r>
              <w:rPr>
                <w:rFonts w:hint="eastAsia"/>
              </w:rPr>
              <w:t>":</w:t>
            </w:r>
            <w:r>
              <w:t>radio</w:t>
            </w:r>
            <w:r>
              <w:rPr>
                <w:rFonts w:hint="eastAsia"/>
              </w:rPr>
              <w:t>[name=</w:t>
            </w:r>
            <w:r w:rsidRPr="00B3427E">
              <w:t>'</w:t>
            </w:r>
            <w:r>
              <w:t>c</w:t>
            </w:r>
            <w:r w:rsidRPr="00B3427E">
              <w:t>'</w:t>
            </w:r>
            <w:r>
              <w:t>]:checked</w:t>
            </w:r>
            <w:r>
              <w:rPr>
                <w:rFonts w:hint="eastAsia"/>
              </w:rPr>
              <w:t>"</w:t>
            </w:r>
            <w:r>
              <w:t>).</w:t>
            </w:r>
            <w:proofErr w:type="spellStart"/>
            <w:r>
              <w:t>val</w:t>
            </w:r>
            <w:proofErr w:type="spellEnd"/>
            <w:r>
              <w:t>();</w:t>
            </w:r>
          </w:p>
          <w:p w:rsidR="00B3427E" w:rsidRPr="00B3427E" w:rsidRDefault="00B3427E" w:rsidP="00B3427E">
            <w:pPr>
              <w:ind w:left="0"/>
              <w:rPr>
                <w:b/>
              </w:rPr>
            </w:pPr>
            <w:r w:rsidRPr="00E4011E">
              <w:rPr>
                <w:rFonts w:hint="eastAsia"/>
                <w:b/>
                <w:color w:val="FF0000"/>
              </w:rPr>
              <w:t>#获取</w:t>
            </w:r>
            <w:r>
              <w:rPr>
                <w:rFonts w:hint="eastAsia"/>
                <w:b/>
                <w:color w:val="FF0000"/>
              </w:rPr>
              <w:t>checkbox的</w:t>
            </w:r>
            <w:r>
              <w:rPr>
                <w:b/>
                <w:color w:val="FF0000"/>
              </w:rPr>
              <w:t>值</w:t>
            </w:r>
            <w:r>
              <w:rPr>
                <w:rFonts w:hint="eastAsia"/>
                <w:b/>
                <w:color w:val="FF0000"/>
              </w:rPr>
              <w:t>，只能</w:t>
            </w:r>
          </w:p>
          <w:p w:rsidR="00B3427E" w:rsidRDefault="00B3427E" w:rsidP="00B3427E">
            <w:pPr>
              <w:ind w:left="600" w:hangingChars="250" w:hanging="600"/>
            </w:pPr>
            <w:r>
              <w:rPr>
                <w:rFonts w:hint="eastAsia"/>
              </w:rPr>
              <w:t>$.</w:t>
            </w:r>
            <w:r>
              <w:t>each($(</w:t>
            </w:r>
            <w:r>
              <w:rPr>
                <w:rFonts w:hint="eastAsia"/>
              </w:rPr>
              <w:t>":</w:t>
            </w:r>
            <w:r>
              <w:t>checkbox</w:t>
            </w:r>
            <w:r>
              <w:rPr>
                <w:rFonts w:hint="eastAsia"/>
              </w:rPr>
              <w:t>[name=</w:t>
            </w:r>
            <w:r w:rsidRPr="00B3427E">
              <w:t>'</w:t>
            </w:r>
            <w:r>
              <w:t>c</w:t>
            </w:r>
            <w:r w:rsidRPr="00B3427E">
              <w:t>'</w:t>
            </w:r>
            <w:r>
              <w:t>]:checked</w:t>
            </w:r>
            <w:r>
              <w:rPr>
                <w:rFonts w:hint="eastAsia"/>
              </w:rPr>
              <w:t>"</w:t>
            </w:r>
            <w:r>
              <w:t>),function(){</w:t>
            </w:r>
            <w:r>
              <w:br/>
            </w:r>
            <w:proofErr w:type="spellStart"/>
            <w:r>
              <w:t>this.value</w:t>
            </w:r>
            <w:proofErr w:type="spellEnd"/>
          </w:p>
          <w:p w:rsidR="00B3427E" w:rsidRDefault="00B3427E" w:rsidP="00B3427E">
            <w:pPr>
              <w:ind w:left="600" w:hangingChars="250" w:hanging="600"/>
            </w:pPr>
            <w:r>
              <w:t>});</w:t>
            </w:r>
          </w:p>
          <w:p w:rsidR="00B3427E" w:rsidRDefault="00B3427E" w:rsidP="00B3427E">
            <w:pPr>
              <w:ind w:left="0"/>
            </w:pPr>
          </w:p>
          <w:p w:rsidR="00B63704" w:rsidRPr="00E4011E" w:rsidRDefault="00B63704" w:rsidP="00A0255E">
            <w:pPr>
              <w:ind w:left="0"/>
              <w:rPr>
                <w:b/>
                <w:color w:val="FF0000"/>
              </w:rPr>
            </w:pPr>
            <w:r w:rsidRPr="00E4011E">
              <w:rPr>
                <w:rFonts w:hint="eastAsia"/>
                <w:b/>
                <w:color w:val="FF0000"/>
              </w:rPr>
              <w:t>#设置value值，是表单选中该值</w:t>
            </w:r>
            <w:r w:rsidR="008B4B53">
              <w:rPr>
                <w:rFonts w:hint="eastAsia"/>
                <w:b/>
                <w:color w:val="FF0000"/>
              </w:rPr>
              <w:t>(单选，</w:t>
            </w:r>
            <w:r w:rsidR="008B4B53">
              <w:rPr>
                <w:b/>
                <w:color w:val="FF0000"/>
              </w:rPr>
              <w:t>多选，多下拉框都应该使用数组</w:t>
            </w:r>
            <w:r w:rsidR="008B4B53">
              <w:rPr>
                <w:rFonts w:hint="eastAsia"/>
                <w:b/>
                <w:color w:val="FF0000"/>
              </w:rPr>
              <w:t>)</w:t>
            </w:r>
          </w:p>
          <w:p w:rsidR="00B63704" w:rsidRPr="00B63704" w:rsidRDefault="00B63704" w:rsidP="00A0255E">
            <w:pPr>
              <w:ind w:left="0"/>
            </w:pPr>
            <w:r>
              <w:rPr>
                <w:rFonts w:hint="eastAsia"/>
              </w:rPr>
              <w:t>$(":</w:t>
            </w:r>
            <w:proofErr w:type="spellStart"/>
            <w:r>
              <w:rPr>
                <w:rFonts w:hint="eastAsia"/>
              </w:rPr>
              <w:t>chekbox</w:t>
            </w:r>
            <w:proofErr w:type="spellEnd"/>
            <w:r>
              <w:rPr>
                <w:rFonts w:hint="eastAsia"/>
              </w:rPr>
              <w:t>").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(["check2","check3"];</w:t>
            </w:r>
          </w:p>
          <w:p w:rsidR="00A0255E" w:rsidRDefault="00A0255E" w:rsidP="00A0255E">
            <w:pPr>
              <w:ind w:left="0"/>
            </w:pPr>
          </w:p>
        </w:tc>
      </w:tr>
    </w:tbl>
    <w:p w:rsidR="00A437B1" w:rsidRDefault="00A437B1" w:rsidP="004C21EE"/>
    <w:p w:rsidR="003A2563" w:rsidRDefault="000B151A" w:rsidP="000B151A">
      <w:pPr>
        <w:pStyle w:val="2"/>
      </w:pPr>
      <w:r>
        <w:rPr>
          <w:rFonts w:hint="eastAsia"/>
        </w:rPr>
        <w:t>查找和遍历节点</w:t>
      </w:r>
    </w:p>
    <w:p w:rsidR="000B151A" w:rsidRDefault="000B151A" w:rsidP="000B151A">
      <w:pPr>
        <w:pStyle w:val="3"/>
        <w:numPr>
          <w:ilvl w:val="0"/>
          <w:numId w:val="17"/>
        </w:numPr>
      </w:pPr>
      <w:r>
        <w:rPr>
          <w:rFonts w:hint="eastAsia"/>
        </w:rPr>
        <w:t>children()</w:t>
      </w:r>
      <w:r>
        <w:rPr>
          <w:rFonts w:hint="eastAsia"/>
        </w:rP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B151A" w:rsidTr="000B151A">
        <w:tc>
          <w:tcPr>
            <w:tcW w:w="8388" w:type="dxa"/>
          </w:tcPr>
          <w:p w:rsidR="000B151A" w:rsidRDefault="000B151A" w:rsidP="000B151A">
            <w:pPr>
              <w:ind w:left="0"/>
            </w:pPr>
            <w:r>
              <w:rPr>
                <w:rFonts w:hint="eastAsia"/>
              </w:rPr>
              <w:t>#children方法用于取得匹配元素的子元素集合</w:t>
            </w:r>
            <w:r w:rsidR="00D35B28">
              <w:rPr>
                <w:rFonts w:hint="eastAsia"/>
              </w:rPr>
              <w:t>。</w:t>
            </w:r>
          </w:p>
          <w:p w:rsidR="000B151A" w:rsidRDefault="000B151A" w:rsidP="000B151A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$</w:t>
            </w:r>
            <w:proofErr w:type="spellStart"/>
            <w:r>
              <w:t>ul</w:t>
            </w:r>
            <w:proofErr w:type="spellEnd"/>
            <w:r>
              <w:t xml:space="preserve"> = $("</w:t>
            </w:r>
            <w:proofErr w:type="spellStart"/>
            <w:r>
              <w:t>ul</w:t>
            </w:r>
            <w:proofErr w:type="spellEnd"/>
            <w:r>
              <w:t>").children();</w:t>
            </w:r>
          </w:p>
          <w:p w:rsidR="000B151A" w:rsidRDefault="000B151A" w:rsidP="000B151A">
            <w:pPr>
              <w:ind w:left="0"/>
            </w:pPr>
            <w:r>
              <w:t>alert( $</w:t>
            </w:r>
            <w:proofErr w:type="spellStart"/>
            <w:r>
              <w:t>ul.length</w:t>
            </w:r>
            <w:proofErr w:type="spellEnd"/>
            <w:r>
              <w:t xml:space="preserve"> );    // &lt;p&gt;元素下有3个子元素</w:t>
            </w:r>
          </w:p>
          <w:p w:rsidR="000B151A" w:rsidRDefault="000B151A" w:rsidP="000B151A">
            <w:pPr>
              <w:ind w:left="0"/>
            </w:pPr>
            <w:r>
              <w:lastRenderedPageBreak/>
              <w:t>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 $</w:t>
            </w:r>
            <w:proofErr w:type="spellStart"/>
            <w:r>
              <w:t>ul.length;i</w:t>
            </w:r>
            <w:proofErr w:type="spellEnd"/>
            <w:r>
              <w:t>++){</w:t>
            </w:r>
          </w:p>
          <w:p w:rsidR="000B151A" w:rsidRDefault="000B151A" w:rsidP="000B151A">
            <w:pPr>
              <w:ind w:left="0"/>
            </w:pPr>
            <w:r>
              <w:t xml:space="preserve">         alert( $</w:t>
            </w:r>
            <w:proofErr w:type="spellStart"/>
            <w:r>
              <w:t>ul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innerHTML</w:t>
            </w:r>
            <w:proofErr w:type="spellEnd"/>
            <w:r>
              <w:t xml:space="preserve"> );</w:t>
            </w:r>
            <w:r w:rsidR="00D35B28">
              <w:rPr>
                <w:rFonts w:hint="eastAsia"/>
              </w:rPr>
              <w:t>//苹果，...</w:t>
            </w:r>
          </w:p>
          <w:p w:rsidR="000B151A" w:rsidRDefault="000B151A" w:rsidP="000B151A">
            <w:pPr>
              <w:ind w:left="0"/>
            </w:pPr>
            <w:r>
              <w:t>}</w:t>
            </w:r>
          </w:p>
          <w:p w:rsidR="00D35B28" w:rsidRDefault="00D35B28" w:rsidP="000B151A">
            <w:pPr>
              <w:ind w:left="0"/>
            </w:pPr>
            <w:r>
              <w:rPr>
                <w:rFonts w:hint="eastAsia"/>
              </w:rPr>
              <w:t>注意：</w:t>
            </w:r>
            <w:r w:rsidRPr="00CC4DA7">
              <w:rPr>
                <w:rFonts w:hint="eastAsia"/>
                <w:color w:val="FF0000"/>
              </w:rPr>
              <w:t>children()只考虑子元素，不考虑后代元素。</w:t>
            </w:r>
            <w:r w:rsidR="00CC4DA7">
              <w:rPr>
                <w:rFonts w:hint="eastAsia"/>
                <w:color w:val="FF0000"/>
              </w:rPr>
              <w:t>find查找的是所有的后代。</w:t>
            </w:r>
          </w:p>
        </w:tc>
      </w:tr>
    </w:tbl>
    <w:p w:rsidR="000B151A" w:rsidRDefault="000B151A" w:rsidP="000B151A"/>
    <w:p w:rsidR="000B151A" w:rsidRDefault="00D35B28" w:rsidP="00D35B28">
      <w:pPr>
        <w:pStyle w:val="3"/>
      </w:pPr>
      <w:r>
        <w:rPr>
          <w:rFonts w:hint="eastAsia"/>
        </w:rPr>
        <w:t>next</w:t>
      </w:r>
      <w:r>
        <w:rPr>
          <w:rFonts w:hint="eastAsia"/>
        </w:rP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35B28" w:rsidTr="00D35B28">
        <w:tc>
          <w:tcPr>
            <w:tcW w:w="8388" w:type="dxa"/>
          </w:tcPr>
          <w:p w:rsidR="00D35B28" w:rsidRDefault="00D35B28" w:rsidP="00D35B28">
            <w:pPr>
              <w:ind w:left="0"/>
            </w:pPr>
            <w:r>
              <w:rPr>
                <w:rFonts w:hint="eastAsia"/>
              </w:rPr>
              <w:t>#next()方法用于取得匹配元素后面紧邻的同辈元素。</w:t>
            </w:r>
          </w:p>
          <w:p w:rsidR="00D35B28" w:rsidRDefault="00D35B28" w:rsidP="00D35B28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$p1=$("p").next();</w:t>
            </w:r>
          </w:p>
          <w:p w:rsidR="00D35B28" w:rsidRDefault="00D35B28" w:rsidP="00D35B28">
            <w:pPr>
              <w:ind w:left="0"/>
            </w:pPr>
            <w:r>
              <w:rPr>
                <w:rFonts w:hint="eastAsia"/>
              </w:rPr>
              <w:t>注意：</w:t>
            </w:r>
            <w:proofErr w:type="spellStart"/>
            <w:r>
              <w:rPr>
                <w:rFonts w:hint="eastAsia"/>
              </w:rPr>
              <w:t>nextAll</w:t>
            </w:r>
            <w:proofErr w:type="spellEnd"/>
            <w:r>
              <w:rPr>
                <w:rFonts w:hint="eastAsia"/>
              </w:rPr>
              <w:t>()用于获取匹配元素后面所有同辈元素，返回的是数组</w:t>
            </w:r>
          </w:p>
          <w:p w:rsidR="00D35B28" w:rsidRDefault="00D35B28" w:rsidP="00D35B28">
            <w:pPr>
              <w:ind w:left="0"/>
            </w:pPr>
          </w:p>
        </w:tc>
      </w:tr>
    </w:tbl>
    <w:p w:rsidR="00D35B28" w:rsidRDefault="00D35B28" w:rsidP="00D35B28"/>
    <w:p w:rsidR="00D35B28" w:rsidRPr="00D35B28" w:rsidRDefault="00D35B28" w:rsidP="00D35B28">
      <w:pPr>
        <w:pStyle w:val="3"/>
      </w:pP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35B28" w:rsidTr="00D35B28">
        <w:tc>
          <w:tcPr>
            <w:tcW w:w="8388" w:type="dxa"/>
          </w:tcPr>
          <w:p w:rsidR="00D35B28" w:rsidRDefault="00D35B28" w:rsidP="004C21EE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()方法用于取得匹配元素前面紧邻的同辈元素</w:t>
            </w:r>
          </w:p>
          <w:p w:rsidR="00D35B28" w:rsidRDefault="00D35B28" w:rsidP="004C21EE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$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 xml:space="preserve"> = $("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").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();</w:t>
            </w:r>
          </w:p>
          <w:p w:rsidR="00D35B28" w:rsidRDefault="00D35B28" w:rsidP="004C21EE">
            <w:pPr>
              <w:ind w:left="0"/>
            </w:pPr>
            <w:r>
              <w:rPr>
                <w:rFonts w:hint="eastAsia"/>
              </w:rPr>
              <w:t>注意：</w:t>
            </w:r>
            <w:proofErr w:type="spellStart"/>
            <w:r>
              <w:rPr>
                <w:rFonts w:hint="eastAsia"/>
              </w:rPr>
              <w:t>prevAll</w:t>
            </w:r>
            <w:proofErr w:type="spellEnd"/>
            <w:r>
              <w:rPr>
                <w:rFonts w:hint="eastAsia"/>
              </w:rPr>
              <w:t>()获取的是前面同辈元素的集合。</w:t>
            </w:r>
          </w:p>
          <w:p w:rsidR="00D35B28" w:rsidRDefault="00D35B28" w:rsidP="004C21EE">
            <w:pPr>
              <w:ind w:left="0"/>
            </w:pPr>
          </w:p>
        </w:tc>
      </w:tr>
    </w:tbl>
    <w:p w:rsidR="00A437B1" w:rsidRDefault="00A437B1" w:rsidP="004C21EE"/>
    <w:p w:rsidR="00D35B28" w:rsidRDefault="00D35B28" w:rsidP="00D35B28">
      <w:pPr>
        <w:pStyle w:val="3"/>
      </w:pPr>
      <w:r>
        <w:rPr>
          <w:rFonts w:hint="eastAsia"/>
        </w:rPr>
        <w:t>siblings</w:t>
      </w:r>
      <w:r>
        <w:rPr>
          <w:rFonts w:hint="eastAsia"/>
        </w:rP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35B28" w:rsidTr="00D35B28">
        <w:tc>
          <w:tcPr>
            <w:tcW w:w="8388" w:type="dxa"/>
          </w:tcPr>
          <w:p w:rsidR="00D35B28" w:rsidRDefault="00D35B28" w:rsidP="00D35B28">
            <w:pPr>
              <w:ind w:left="0"/>
            </w:pPr>
            <w:r>
              <w:rPr>
                <w:rFonts w:hint="eastAsia"/>
              </w:rPr>
              <w:t>#siblings方法用于取得匹配元素前后所有的同辈元素</w:t>
            </w:r>
          </w:p>
          <w:p w:rsidR="00D35B28" w:rsidRDefault="00D35B28" w:rsidP="00D35B28">
            <w:pPr>
              <w:ind w:left="0"/>
            </w:pPr>
          </w:p>
        </w:tc>
      </w:tr>
    </w:tbl>
    <w:p w:rsidR="00D35B28" w:rsidRDefault="00D35B28" w:rsidP="00D35B28"/>
    <w:p w:rsidR="00D35B28" w:rsidRDefault="00537D17" w:rsidP="00537D17">
      <w:pPr>
        <w:pStyle w:val="3"/>
      </w:pPr>
      <w:r>
        <w:rPr>
          <w:rFonts w:hint="eastAsia"/>
        </w:rPr>
        <w:t>closest()</w:t>
      </w:r>
      <w:r>
        <w:rPr>
          <w:rFonts w:hint="eastAsia"/>
        </w:rPr>
        <w:t>方法</w:t>
      </w:r>
    </w:p>
    <w:p w:rsidR="00537D17" w:rsidRDefault="00537D17" w:rsidP="00537D17">
      <w:r>
        <w:rPr>
          <w:rFonts w:hint="eastAsia"/>
        </w:rPr>
        <w:t>该方法用于取得最近的匹配元素。从元素本身开始，逐级向上级元素匹配，并返回最先匹配的祖先元素。</w:t>
      </w:r>
    </w:p>
    <w:p w:rsidR="00537D17" w:rsidRDefault="00537D17" w:rsidP="00537D17">
      <w:r>
        <w:rPr>
          <w:rFonts w:hint="eastAsia"/>
        </w:rPr>
        <w:t>parent()：获取集合中每个匹配元素</w:t>
      </w:r>
      <w:proofErr w:type="gramStart"/>
      <w:r>
        <w:rPr>
          <w:rFonts w:hint="eastAsia"/>
        </w:rPr>
        <w:t>的父级元素</w:t>
      </w:r>
      <w:proofErr w:type="gramEnd"/>
      <w:r>
        <w:rPr>
          <w:rFonts w:hint="eastAsia"/>
        </w:rPr>
        <w:t>。</w:t>
      </w:r>
    </w:p>
    <w:p w:rsidR="00537D17" w:rsidRPr="005E1DD8" w:rsidRDefault="00537D17" w:rsidP="005E1DD8">
      <w:r>
        <w:rPr>
          <w:rFonts w:hint="eastAsia"/>
        </w:rPr>
        <w:t>parents()：返回集合中每个匹配元素的祖先元素。找到一个父节点还会继续查找父节点，最后返回多个父节点。</w:t>
      </w:r>
    </w:p>
    <w:p w:rsidR="00D7104E" w:rsidRDefault="00D7104E" w:rsidP="00537D17">
      <w:r w:rsidRPr="00D7104E">
        <w:rPr>
          <w:rFonts w:hint="eastAsia"/>
          <w:color w:val="FF0000"/>
        </w:rPr>
        <w:lastRenderedPageBreak/>
        <w:t>注意</w:t>
      </w:r>
      <w:r w:rsidR="005E1DD8">
        <w:rPr>
          <w:rFonts w:hint="eastAsia"/>
        </w:rPr>
        <w:t>：它</w:t>
      </w:r>
      <w:r>
        <w:rPr>
          <w:rFonts w:hint="eastAsia"/>
        </w:rPr>
        <w:t>们都可以加入选择器。</w:t>
      </w:r>
    </w:p>
    <w:p w:rsidR="00537D17" w:rsidRDefault="00537D17" w:rsidP="00537D17">
      <w:pPr>
        <w:pStyle w:val="3"/>
      </w:pPr>
      <w:r>
        <w:rPr>
          <w:rFonts w:hint="eastAsia"/>
        </w:rPr>
        <w:t>常用筛选方法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37D17" w:rsidTr="00537D17">
        <w:tc>
          <w:tcPr>
            <w:tcW w:w="8388" w:type="dxa"/>
          </w:tcPr>
          <w:p w:rsidR="008258EE" w:rsidRDefault="008258EE" w:rsidP="00537D17">
            <w:pPr>
              <w:ind w:left="0"/>
            </w:pPr>
            <w:r>
              <w:t>f</w:t>
            </w:r>
            <w:r>
              <w:rPr>
                <w:rFonts w:hint="eastAsia"/>
              </w:rPr>
              <w:t>ind</w:t>
            </w:r>
            <w:r>
              <w:t>(</w:t>
            </w:r>
            <w:r w:rsidR="00933608">
              <w:t>selector</w:t>
            </w:r>
            <w:r>
              <w:t>)</w:t>
            </w:r>
            <w:r w:rsidR="00933608">
              <w:t xml:space="preserve">  </w:t>
            </w:r>
            <w:r w:rsidR="00933608">
              <w:rPr>
                <w:rFonts w:hint="eastAsia"/>
              </w:rPr>
              <w:t>查找</w:t>
            </w:r>
            <w:r w:rsidR="00933608">
              <w:t>子节点</w:t>
            </w:r>
          </w:p>
          <w:p w:rsidR="00537D17" w:rsidRDefault="00537D17" w:rsidP="00537D17">
            <w:pPr>
              <w:ind w:left="0"/>
            </w:pP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>(index)</w:t>
            </w:r>
          </w:p>
          <w:p w:rsidR="00537D17" w:rsidRDefault="00537D17" w:rsidP="00537D17">
            <w:pPr>
              <w:ind w:left="0"/>
            </w:pPr>
            <w:r>
              <w:rPr>
                <w:rFonts w:hint="eastAsia"/>
              </w:rPr>
              <w:t>filter(expr)</w:t>
            </w:r>
          </w:p>
          <w:p w:rsidR="00537D17" w:rsidRDefault="00F11850" w:rsidP="00537D17">
            <w:pPr>
              <w:ind w:left="0"/>
            </w:pPr>
            <w:r>
              <w:rPr>
                <w:rFonts w:hint="eastAsia"/>
              </w:rPr>
              <w:t>is(</w:t>
            </w:r>
            <w:r w:rsidRPr="00F11850">
              <w:t>selector</w:t>
            </w:r>
            <w:r w:rsidR="00537D17">
              <w:rPr>
                <w:rFonts w:hint="eastAsia"/>
              </w:rPr>
              <w:t>)</w:t>
            </w:r>
            <w:r w:rsidR="00A66031">
              <w:rPr>
                <w:rFonts w:hint="eastAsia"/>
              </w:rPr>
              <w:t>：</w:t>
            </w:r>
          </w:p>
          <w:p w:rsidR="00537D17" w:rsidRDefault="00537D17" w:rsidP="00537D17">
            <w:pPr>
              <w:ind w:left="0"/>
            </w:pPr>
            <w:r>
              <w:rPr>
                <w:rFonts w:hint="eastAsia"/>
              </w:rPr>
              <w:t>not(expr)</w:t>
            </w:r>
          </w:p>
        </w:tc>
      </w:tr>
    </w:tbl>
    <w:p w:rsidR="00537D17" w:rsidRPr="00537D17" w:rsidRDefault="00537D17" w:rsidP="00537D17"/>
    <w:p w:rsidR="00C03A83" w:rsidRDefault="004C21EE" w:rsidP="003A2563">
      <w:pPr>
        <w:pStyle w:val="1"/>
      </w:pPr>
      <w:r>
        <w:t>CSS-DOM</w:t>
      </w:r>
      <w:r>
        <w:t>操作</w:t>
      </w:r>
    </w:p>
    <w:p w:rsidR="00A86AE1" w:rsidRDefault="00A86AE1" w:rsidP="00A86AE1">
      <w:pPr>
        <w:pStyle w:val="2"/>
        <w:numPr>
          <w:ilvl w:val="0"/>
          <w:numId w:val="18"/>
        </w:numPr>
      </w:pPr>
      <w:r>
        <w:rPr>
          <w:rFonts w:hint="eastAsia"/>
        </w:rPr>
        <w:t>样式</w:t>
      </w:r>
      <w:proofErr w:type="spellStart"/>
      <w:r>
        <w:rPr>
          <w:rFonts w:hint="eastAsia"/>
        </w:rPr>
        <w:t>css</w:t>
      </w:r>
      <w:proofErr w:type="spellEnd"/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86AE1" w:rsidTr="00A86AE1">
        <w:tc>
          <w:tcPr>
            <w:tcW w:w="8388" w:type="dxa"/>
          </w:tcPr>
          <w:p w:rsidR="00A86AE1" w:rsidRPr="0014056F" w:rsidRDefault="00A86AE1" w:rsidP="00A86AE1">
            <w:pPr>
              <w:ind w:left="0"/>
              <w:rPr>
                <w:color w:val="FF0000"/>
              </w:rPr>
            </w:pPr>
            <w:r w:rsidRPr="0014056F">
              <w:rPr>
                <w:rFonts w:hint="eastAsia"/>
                <w:color w:val="FF0000"/>
              </w:rPr>
              <w:t>#获取样式属性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(name);//无论是外部导入的属性还是内联的属性</w:t>
            </w:r>
          </w:p>
          <w:p w:rsidR="0014056F" w:rsidRDefault="0014056F" w:rsidP="00A86AE1">
            <w:pPr>
              <w:ind w:left="0"/>
            </w:pPr>
            <w:r w:rsidRPr="0014056F">
              <w:t>$('</w:t>
            </w:r>
            <w:proofErr w:type="spellStart"/>
            <w:r w:rsidRPr="0014056F">
              <w:t>p:eq</w:t>
            </w:r>
            <w:proofErr w:type="spellEnd"/>
            <w:r w:rsidRPr="0014056F">
              <w:t>(1)').text( $('.first').</w:t>
            </w:r>
            <w:proofErr w:type="spellStart"/>
            <w:r w:rsidRPr="0014056F">
              <w:t>css</w:t>
            </w:r>
            <w:proofErr w:type="spellEnd"/>
            <w:r w:rsidRPr="0014056F">
              <w:t>("font-size") );</w:t>
            </w:r>
          </w:p>
          <w:p w:rsidR="0014056F" w:rsidRPr="00A86AE1" w:rsidRDefault="0014056F" w:rsidP="00A86AE1">
            <w:pPr>
              <w:ind w:left="0"/>
            </w:pPr>
            <w:proofErr w:type="spellStart"/>
            <w:r w:rsidRPr="0014056F">
              <w:t>var</w:t>
            </w:r>
            <w:proofErr w:type="spellEnd"/>
            <w:r w:rsidRPr="0014056F">
              <w:t xml:space="preserve"> value = $('.first').</w:t>
            </w:r>
            <w:proofErr w:type="spellStart"/>
            <w:r w:rsidRPr="0014056F">
              <w:t>css</w:t>
            </w:r>
            <w:proofErr w:type="spellEnd"/>
            <w:r w:rsidRPr="0014056F">
              <w:t>(['</w:t>
            </w:r>
            <w:proofErr w:type="spellStart"/>
            <w:r w:rsidRPr="0014056F">
              <w:t>width','height</w:t>
            </w:r>
            <w:proofErr w:type="spellEnd"/>
            <w:r w:rsidRPr="0014056F">
              <w:t>']);</w:t>
            </w:r>
          </w:p>
          <w:p w:rsidR="00A86AE1" w:rsidRPr="0014056F" w:rsidRDefault="00A86AE1" w:rsidP="00A86AE1">
            <w:pPr>
              <w:ind w:left="0"/>
              <w:rPr>
                <w:color w:val="FF0000"/>
              </w:rPr>
            </w:pPr>
            <w:r w:rsidRPr="0014056F">
              <w:rPr>
                <w:rFonts w:hint="eastAsia"/>
                <w:color w:val="FF0000"/>
              </w:rPr>
              <w:t>#设置样式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name,value</w:t>
            </w:r>
            <w:proofErr w:type="spellEnd"/>
            <w:r>
              <w:rPr>
                <w:rFonts w:hint="eastAsia"/>
              </w:rPr>
              <w:t>):给所有匹配的元素的一个样式属性设置值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proerties</w:t>
            </w:r>
            <w:proofErr w:type="spellEnd"/>
            <w:r>
              <w:rPr>
                <w:rFonts w:hint="eastAsia"/>
              </w:rPr>
              <w:t>):给所有匹配的元素的多个样式属性设置值。</w:t>
            </w:r>
          </w:p>
          <w:p w:rsidR="003F60B1" w:rsidRDefault="003F60B1" w:rsidP="003F60B1">
            <w:pPr>
              <w:ind w:left="0"/>
            </w:pPr>
            <w:r w:rsidRPr="003F60B1"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</w:rPr>
              <w:t>：</w:t>
            </w:r>
            <w:r>
              <w:t>.</w:t>
            </w:r>
            <w:proofErr w:type="spellStart"/>
            <w:r>
              <w:t>addClass</w:t>
            </w:r>
            <w:proofErr w:type="spellEnd"/>
            <w:r>
              <w:t>()方法是通过增加class名的方式，那么这个样式是在外部文件或者内部样式中先定义好的，等到需要的时候在附加到元素上</w:t>
            </w:r>
          </w:p>
          <w:p w:rsidR="003F60B1" w:rsidRDefault="003F60B1" w:rsidP="003F60B1">
            <w:pPr>
              <w:ind w:left="0"/>
            </w:pPr>
            <w:r>
              <w:rPr>
                <w:rFonts w:hint="eastAsia"/>
              </w:rPr>
              <w:t>通过</w:t>
            </w:r>
            <w:r>
              <w:t>.</w:t>
            </w:r>
            <w:proofErr w:type="spellStart"/>
            <w:r>
              <w:t>css</w:t>
            </w:r>
            <w:proofErr w:type="spellEnd"/>
            <w:r>
              <w:t>()方法处理的是内联样式，直接通过元素的style属性附加到元素上的</w:t>
            </w:r>
          </w:p>
        </w:tc>
      </w:tr>
    </w:tbl>
    <w:p w:rsidR="00A86AE1" w:rsidRPr="00A86AE1" w:rsidRDefault="00A86AE1" w:rsidP="00A86AE1"/>
    <w:p w:rsidR="00A86AE1" w:rsidRDefault="00A86AE1" w:rsidP="00A86AE1">
      <w:pPr>
        <w:pStyle w:val="2"/>
      </w:pPr>
      <w:r>
        <w:rPr>
          <w:rFonts w:hint="eastAsia"/>
        </w:rPr>
        <w:t>定位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86AE1" w:rsidTr="00A86AE1">
        <w:tc>
          <w:tcPr>
            <w:tcW w:w="8388" w:type="dxa"/>
          </w:tcPr>
          <w:p w:rsidR="00A86AE1" w:rsidRDefault="00A86AE1" w:rsidP="00A86AE1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A86AE1">
              <w:t>offset()方法</w:t>
            </w:r>
            <w:r>
              <w:rPr>
                <w:rFonts w:hint="eastAsia"/>
              </w:rPr>
              <w:t>，用于获取元素</w:t>
            </w:r>
            <w:r w:rsidRPr="000012AC">
              <w:rPr>
                <w:rFonts w:hint="eastAsia"/>
                <w:color w:val="FF0000"/>
              </w:rPr>
              <w:t>当前视窗</w:t>
            </w:r>
            <w:r>
              <w:rPr>
                <w:rFonts w:hint="eastAsia"/>
              </w:rPr>
              <w:t>的相对偏移量</w:t>
            </w:r>
          </w:p>
          <w:p w:rsidR="00A86AE1" w:rsidRDefault="00A86AE1" w:rsidP="000012AC">
            <w:pPr>
              <w:tabs>
                <w:tab w:val="left" w:pos="3552"/>
              </w:tabs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offset=$("p"</w:t>
            </w:r>
            <w:r w:rsidR="00E73320">
              <w:rPr>
                <w:rFonts w:hint="eastAsia"/>
              </w:rPr>
              <w:t>)</w:t>
            </w:r>
            <w:r>
              <w:rPr>
                <w:rFonts w:hint="eastAsia"/>
              </w:rPr>
              <w:t>.offset();</w:t>
            </w:r>
            <w:r w:rsidR="000012AC">
              <w:tab/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left = </w:t>
            </w:r>
            <w:proofErr w:type="spellStart"/>
            <w:r>
              <w:rPr>
                <w:rFonts w:hint="eastAsia"/>
              </w:rPr>
              <w:t>offset.left</w:t>
            </w:r>
            <w:proofErr w:type="spellEnd"/>
            <w:r>
              <w:rPr>
                <w:rFonts w:hint="eastAsia"/>
              </w:rPr>
              <w:t>;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top = </w:t>
            </w:r>
            <w:proofErr w:type="spellStart"/>
            <w:r>
              <w:rPr>
                <w:rFonts w:hint="eastAsia"/>
              </w:rPr>
              <w:t>offset.top</w:t>
            </w:r>
            <w:proofErr w:type="spellEnd"/>
            <w:r>
              <w:rPr>
                <w:rFonts w:hint="eastAsia"/>
              </w:rPr>
              <w:t>;</w:t>
            </w:r>
          </w:p>
          <w:p w:rsidR="00A86AE1" w:rsidRDefault="00A86AE1" w:rsidP="00A86AE1">
            <w:pPr>
              <w:ind w:left="0"/>
            </w:pPr>
          </w:p>
          <w:p w:rsidR="00A86AE1" w:rsidRDefault="00A86AE1" w:rsidP="00A86AE1">
            <w:pPr>
              <w:ind w:left="0"/>
            </w:pPr>
            <w:r>
              <w:rPr>
                <w:rFonts w:hint="eastAsia"/>
              </w:rPr>
              <w:t>#position()方法获取元素相对于最近的position样式属性为relative或者</w:t>
            </w:r>
            <w:r>
              <w:rPr>
                <w:rFonts w:hint="eastAsia"/>
              </w:rPr>
              <w:lastRenderedPageBreak/>
              <w:t>absolute的祖父节点的相对偏移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offset=$("p". position();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left = position().left;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top = </w:t>
            </w:r>
            <w:proofErr w:type="spellStart"/>
            <w:r w:rsidR="00562762">
              <w:rPr>
                <w:rFonts w:hint="eastAsia"/>
              </w:rPr>
              <w:t>position</w:t>
            </w:r>
            <w:r>
              <w:rPr>
                <w:rFonts w:hint="eastAsia"/>
              </w:rPr>
              <w:t>.top</w:t>
            </w:r>
            <w:proofErr w:type="spellEnd"/>
            <w:r>
              <w:rPr>
                <w:rFonts w:hint="eastAsia"/>
              </w:rPr>
              <w:t>;</w:t>
            </w:r>
          </w:p>
          <w:p w:rsidR="00562762" w:rsidRDefault="00562762" w:rsidP="00A86AE1">
            <w:pPr>
              <w:ind w:left="0"/>
            </w:pPr>
          </w:p>
          <w:p w:rsidR="00562762" w:rsidRDefault="00562762" w:rsidP="00A86AE1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scrollTop</w:t>
            </w:r>
            <w:proofErr w:type="spellEnd"/>
            <w:r>
              <w:rPr>
                <w:rFonts w:hint="eastAsia"/>
              </w:rPr>
              <w:t>()方法和</w:t>
            </w:r>
            <w:proofErr w:type="spellStart"/>
            <w:r>
              <w:rPr>
                <w:rFonts w:hint="eastAsia"/>
              </w:rPr>
              <w:t>srollLeft</w:t>
            </w:r>
            <w:proofErr w:type="spellEnd"/>
            <w:r>
              <w:rPr>
                <w:rFonts w:hint="eastAsia"/>
              </w:rPr>
              <w:t>()</w:t>
            </w:r>
            <w:r w:rsidR="008363DB">
              <w:rPr>
                <w:rFonts w:hint="eastAsia"/>
              </w:rPr>
              <w:t>方法：获取滚动条距顶端距离和</w:t>
            </w:r>
            <w:proofErr w:type="gramStart"/>
            <w:r w:rsidR="008363DB">
              <w:rPr>
                <w:rFonts w:hint="eastAsia"/>
              </w:rPr>
              <w:t>距左侧</w:t>
            </w:r>
            <w:proofErr w:type="gramEnd"/>
            <w:r>
              <w:rPr>
                <w:rFonts w:hint="eastAsia"/>
              </w:rPr>
              <w:t>距离</w:t>
            </w:r>
          </w:p>
          <w:p w:rsidR="00562762" w:rsidRDefault="00526109" w:rsidP="00A86AE1">
            <w:pPr>
              <w:ind w:left="0"/>
            </w:pPr>
            <w:r>
              <w:rPr>
                <w:rFonts w:hint="eastAsia"/>
              </w:rPr>
              <w:t xml:space="preserve">$("p"). </w:t>
            </w:r>
            <w:proofErr w:type="spellStart"/>
            <w:r>
              <w:rPr>
                <w:rFonts w:hint="eastAsia"/>
              </w:rPr>
              <w:t>scrollTop</w:t>
            </w:r>
            <w:proofErr w:type="spellEnd"/>
            <w:r>
              <w:rPr>
                <w:rFonts w:hint="eastAsia"/>
              </w:rPr>
              <w:t>();</w:t>
            </w:r>
          </w:p>
          <w:p w:rsidR="00526109" w:rsidRDefault="00526109" w:rsidP="00526109">
            <w:pPr>
              <w:ind w:left="0"/>
            </w:pPr>
            <w:r>
              <w:rPr>
                <w:rFonts w:hint="eastAsia"/>
              </w:rPr>
              <w:t xml:space="preserve">$("p"). </w:t>
            </w:r>
            <w:proofErr w:type="spellStart"/>
            <w:r>
              <w:rPr>
                <w:rFonts w:hint="eastAsia"/>
              </w:rPr>
              <w:t>srollLeft</w:t>
            </w:r>
            <w:proofErr w:type="spellEnd"/>
            <w:r>
              <w:rPr>
                <w:rFonts w:hint="eastAsia"/>
              </w:rPr>
              <w:t>();</w:t>
            </w:r>
          </w:p>
          <w:p w:rsidR="00526109" w:rsidRDefault="00526109" w:rsidP="00526109">
            <w:pPr>
              <w:ind w:left="0"/>
            </w:pPr>
          </w:p>
          <w:p w:rsidR="00526109" w:rsidRDefault="00526109" w:rsidP="00526109">
            <w:pPr>
              <w:ind w:left="0"/>
            </w:pPr>
            <w:r>
              <w:rPr>
                <w:rFonts w:hint="eastAsia"/>
              </w:rPr>
              <w:t>#设置滚动条距顶端的距离和</w:t>
            </w:r>
            <w:proofErr w:type="gramStart"/>
            <w:r>
              <w:rPr>
                <w:rFonts w:hint="eastAsia"/>
              </w:rPr>
              <w:t>距左侧</w:t>
            </w:r>
            <w:proofErr w:type="gramEnd"/>
            <w:r>
              <w:rPr>
                <w:rFonts w:hint="eastAsia"/>
              </w:rPr>
              <w:t>的距离</w:t>
            </w:r>
          </w:p>
          <w:p w:rsidR="00526109" w:rsidRDefault="00526109" w:rsidP="00526109">
            <w:pPr>
              <w:ind w:left="0"/>
            </w:pPr>
            <w:r>
              <w:rPr>
                <w:rFonts w:hint="eastAsia"/>
              </w:rPr>
              <w:t xml:space="preserve">$("p"). </w:t>
            </w:r>
            <w:proofErr w:type="spellStart"/>
            <w:r>
              <w:rPr>
                <w:rFonts w:hint="eastAsia"/>
              </w:rPr>
              <w:t>scrollTop</w:t>
            </w:r>
            <w:proofErr w:type="spellEnd"/>
            <w:r>
              <w:rPr>
                <w:rFonts w:hint="eastAsia"/>
              </w:rPr>
              <w:t>(300);</w:t>
            </w:r>
          </w:p>
          <w:p w:rsidR="00526109" w:rsidRDefault="00526109" w:rsidP="00A86AE1">
            <w:pPr>
              <w:ind w:left="0"/>
            </w:pPr>
            <w:r>
              <w:rPr>
                <w:rFonts w:hint="eastAsia"/>
              </w:rPr>
              <w:t xml:space="preserve">$("p"). </w:t>
            </w:r>
            <w:proofErr w:type="spellStart"/>
            <w:r>
              <w:rPr>
                <w:rFonts w:hint="eastAsia"/>
              </w:rPr>
              <w:t>srollLeft</w:t>
            </w:r>
            <w:proofErr w:type="spellEnd"/>
            <w:r>
              <w:rPr>
                <w:rFonts w:hint="eastAsia"/>
              </w:rPr>
              <w:t>(300);</w:t>
            </w:r>
          </w:p>
          <w:p w:rsidR="00A86AE1" w:rsidRPr="00A86AE1" w:rsidRDefault="00A86AE1" w:rsidP="00A86AE1">
            <w:pPr>
              <w:ind w:left="0"/>
            </w:pPr>
          </w:p>
        </w:tc>
      </w:tr>
    </w:tbl>
    <w:p w:rsidR="00A86AE1" w:rsidRPr="00A86AE1" w:rsidRDefault="00A86AE1" w:rsidP="00A86AE1"/>
    <w:p w:rsidR="00A86AE1" w:rsidRDefault="00A86AE1" w:rsidP="00A86AE1">
      <w:pPr>
        <w:pStyle w:val="2"/>
      </w:pPr>
      <w:r>
        <w:rPr>
          <w:rFonts w:hint="eastAsia"/>
        </w:rPr>
        <w:t>高宽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06BE8" w:rsidTr="00506BE8">
        <w:tc>
          <w:tcPr>
            <w:tcW w:w="8388" w:type="dxa"/>
          </w:tcPr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#height(),width()获取元素的宽度和高度值默认的单位是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</w:p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$("p").height();</w:t>
            </w:r>
          </w:p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$("p").width();</w:t>
            </w:r>
          </w:p>
          <w:p w:rsidR="00506BE8" w:rsidRDefault="00506BE8" w:rsidP="00A86AE1">
            <w:pPr>
              <w:ind w:left="0"/>
            </w:pPr>
          </w:p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#设置宽度和高度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em</w:t>
            </w:r>
            <w:proofErr w:type="spellEnd"/>
            <w:r>
              <w:rPr>
                <w:rFonts w:hint="eastAsia"/>
              </w:rPr>
              <w:t>()</w:t>
            </w:r>
          </w:p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$("p).height(</w:t>
            </w:r>
            <w:r w:rsidR="000B6781">
              <w:rPr>
                <w:rFonts w:hint="eastAsia"/>
              </w:rPr>
              <w:t>100);</w:t>
            </w:r>
          </w:p>
          <w:p w:rsidR="000B6781" w:rsidRDefault="000B6781" w:rsidP="00A86AE1">
            <w:pPr>
              <w:ind w:left="0"/>
            </w:pPr>
            <w:r>
              <w:rPr>
                <w:rFonts w:hint="eastAsia"/>
              </w:rPr>
              <w:t>$("p).height("10em");</w:t>
            </w:r>
          </w:p>
          <w:p w:rsidR="00816360" w:rsidRDefault="00816360" w:rsidP="00A86AE1">
            <w:pPr>
              <w:ind w:left="0"/>
            </w:pPr>
            <w:r>
              <w:rPr>
                <w:rFonts w:hint="eastAsia"/>
              </w:rPr>
              <w:t>注意</w:t>
            </w:r>
            <w:r>
              <w:t>：</w:t>
            </w:r>
          </w:p>
          <w:p w:rsidR="00816360" w:rsidRDefault="00816360" w:rsidP="00A86AE1">
            <w:pPr>
              <w:ind w:left="0"/>
            </w:pPr>
            <w:r>
              <w:t>w</w:t>
            </w:r>
            <w:r w:rsidR="00516C24">
              <w:rPr>
                <w:rFonts w:hint="eastAsia"/>
              </w:rPr>
              <w:t>idth</w:t>
            </w:r>
            <w:r>
              <w:t>()</w:t>
            </w:r>
            <w:r>
              <w:rPr>
                <w:rFonts w:hint="eastAsia"/>
              </w:rPr>
              <w:t>:获取</w:t>
            </w:r>
            <w:r w:rsidR="00516C24">
              <w:t>width</w:t>
            </w:r>
            <w:r w:rsidR="00516C24">
              <w:rPr>
                <w:rFonts w:hint="eastAsia"/>
              </w:rPr>
              <w:t>的</w:t>
            </w:r>
            <w:r w:rsidR="00516C24">
              <w:t>长度</w:t>
            </w:r>
          </w:p>
          <w:p w:rsidR="00516C24" w:rsidRDefault="00516C24" w:rsidP="00A86AE1">
            <w:pPr>
              <w:ind w:left="0"/>
            </w:pPr>
            <w:proofErr w:type="spellStart"/>
            <w:r>
              <w:rPr>
                <w:rFonts w:hint="eastAsia"/>
              </w:rPr>
              <w:t>inner</w:t>
            </w:r>
            <w:r>
              <w:t>Width</w:t>
            </w:r>
            <w:proofErr w:type="spellEnd"/>
            <w:r>
              <w:t>()</w:t>
            </w:r>
            <w:r>
              <w:rPr>
                <w:rFonts w:hint="eastAsia"/>
              </w:rPr>
              <w:t>:获取</w:t>
            </w:r>
            <w:proofErr w:type="spellStart"/>
            <w:r>
              <w:rPr>
                <w:rFonts w:hint="eastAsia"/>
              </w:rPr>
              <w:t>padding+</w:t>
            </w:r>
            <w:r>
              <w:t>width</w:t>
            </w:r>
            <w:proofErr w:type="spellEnd"/>
          </w:p>
          <w:p w:rsidR="00516C24" w:rsidRDefault="00516C24" w:rsidP="00A86AE1">
            <w:pPr>
              <w:ind w:left="0"/>
            </w:pPr>
            <w:proofErr w:type="spellStart"/>
            <w:r>
              <w:t>outterWidth</w:t>
            </w:r>
            <w:proofErr w:type="spellEnd"/>
            <w:r>
              <w:t>():</w:t>
            </w:r>
            <w:r>
              <w:rPr>
                <w:rFonts w:hint="eastAsia"/>
              </w:rPr>
              <w:t>获取</w:t>
            </w:r>
            <w:proofErr w:type="spellStart"/>
            <w:r>
              <w:t>bodder+padding+width</w:t>
            </w:r>
            <w:proofErr w:type="spellEnd"/>
          </w:p>
          <w:p w:rsidR="00516C24" w:rsidRDefault="00516C24" w:rsidP="00516C24">
            <w:pPr>
              <w:ind w:left="0"/>
            </w:pPr>
            <w:proofErr w:type="spellStart"/>
            <w:r>
              <w:t>outterWidth</w:t>
            </w:r>
            <w:proofErr w:type="spellEnd"/>
            <w:r>
              <w:t>(true):</w:t>
            </w: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margin+</w:t>
            </w:r>
            <w:r>
              <w:t>bodder+padding+width</w:t>
            </w:r>
            <w:proofErr w:type="spellEnd"/>
          </w:p>
          <w:p w:rsidR="00516C24" w:rsidRDefault="00516C24" w:rsidP="00A86AE1">
            <w:pPr>
              <w:ind w:left="0"/>
            </w:pPr>
          </w:p>
        </w:tc>
      </w:tr>
    </w:tbl>
    <w:p w:rsidR="00A86AE1" w:rsidRPr="00A86AE1" w:rsidRDefault="00A86AE1" w:rsidP="00A86AE1"/>
    <w:p w:rsidR="007E0A81" w:rsidRDefault="007E0A81" w:rsidP="007E0A81">
      <w:pPr>
        <w:pStyle w:val="1"/>
      </w:pPr>
      <w:r>
        <w:lastRenderedPageBreak/>
        <w:t>jQuery</w:t>
      </w:r>
      <w:r>
        <w:rPr>
          <w:rFonts w:hint="eastAsia"/>
        </w:rPr>
        <w:t>常用方法</w:t>
      </w:r>
    </w:p>
    <w:p w:rsidR="00B96D65" w:rsidRPr="00B96D65" w:rsidRDefault="00B96D65" w:rsidP="00FD3AD4">
      <w:pPr>
        <w:pStyle w:val="2"/>
        <w:numPr>
          <w:ilvl w:val="0"/>
          <w:numId w:val="24"/>
        </w:numPr>
      </w:pPr>
      <w:r>
        <w:rPr>
          <w:rFonts w:hint="eastAsia"/>
        </w:rPr>
        <w:t>each()</w:t>
      </w:r>
      <w:r>
        <w:rPr>
          <w:rFonts w:hint="eastAsia"/>
        </w:rPr>
        <w:t>遍历</w:t>
      </w:r>
      <w: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E0A81" w:rsidTr="00793328">
        <w:tc>
          <w:tcPr>
            <w:tcW w:w="8388" w:type="dxa"/>
          </w:tcPr>
          <w:p w:rsidR="007E0A81" w:rsidRPr="00637433" w:rsidRDefault="007E0A81" w:rsidP="00793328">
            <w:pPr>
              <w:ind w:left="0"/>
              <w:rPr>
                <w:b/>
                <w:color w:val="FF0000"/>
              </w:rPr>
            </w:pPr>
            <w:r w:rsidRPr="00637433">
              <w:rPr>
                <w:rFonts w:hint="eastAsia"/>
                <w:b/>
                <w:color w:val="FF0000"/>
              </w:rPr>
              <w:t>#each方法的使用</w:t>
            </w:r>
          </w:p>
          <w:p w:rsidR="007E0A81" w:rsidRPr="00637433" w:rsidRDefault="007E0A81" w:rsidP="00793328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$.each(["Aaron", "</w:t>
            </w:r>
            <w:proofErr w:type="gramStart"/>
            <w:r w:rsidRPr="0063743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慕课网</w:t>
            </w:r>
            <w:proofErr w:type="gramEnd"/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"], function(index, value) {</w:t>
            </w:r>
          </w:p>
          <w:p w:rsidR="007E0A81" w:rsidRPr="00637433" w:rsidRDefault="007E0A81" w:rsidP="00793328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 xml:space="preserve">   //index</w:t>
            </w:r>
            <w:r w:rsidRPr="0063743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是索引</w:t>
            </w: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,</w:t>
            </w:r>
            <w:r w:rsidRPr="0063743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也就是数组的索引</w:t>
            </w:r>
          </w:p>
          <w:p w:rsidR="007E0A81" w:rsidRDefault="007E0A81" w:rsidP="00793328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宋体" w:eastAsia="宋体" w:hAnsi="宋体" w:cs="宋体"/>
                <w:color w:val="14191E"/>
                <w:sz w:val="20"/>
                <w:szCs w:val="20"/>
              </w:rPr>
            </w:pP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 xml:space="preserve">   //value</w:t>
            </w:r>
            <w:r w:rsidRPr="0063743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就是数组中的值了</w:t>
            </w:r>
          </w:p>
          <w:p w:rsidR="007E0A81" w:rsidRPr="00637433" w:rsidRDefault="007E0A81" w:rsidP="00793328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 xml:space="preserve">   //this表示当前</w:t>
            </w:r>
            <w:proofErr w:type="spellStart"/>
            <w:r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dom</w:t>
            </w:r>
            <w:proofErr w:type="spellEnd"/>
            <w:r>
              <w:rPr>
                <w:rFonts w:ascii="宋体" w:eastAsia="宋体" w:hAnsi="宋体" w:cs="宋体"/>
                <w:color w:val="14191E"/>
                <w:sz w:val="20"/>
                <w:szCs w:val="20"/>
              </w:rPr>
              <w:t>对象</w:t>
            </w:r>
          </w:p>
          <w:p w:rsidR="007E0A81" w:rsidRPr="00637433" w:rsidRDefault="007E0A81" w:rsidP="00793328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});</w:t>
            </w:r>
          </w:p>
          <w:p w:rsidR="007E0A81" w:rsidRPr="00ED5FA9" w:rsidRDefault="007E0A81" w:rsidP="0014327D">
            <w:pPr>
              <w:ind w:left="0"/>
            </w:pPr>
          </w:p>
        </w:tc>
      </w:tr>
    </w:tbl>
    <w:p w:rsidR="007E0A81" w:rsidRPr="00637433" w:rsidRDefault="007E0A81" w:rsidP="007E0A81"/>
    <w:p w:rsidR="0018649C" w:rsidRPr="00B96D65" w:rsidRDefault="0018649C" w:rsidP="0014327D">
      <w:pPr>
        <w:pStyle w:val="2"/>
      </w:pPr>
      <w:proofErr w:type="spellStart"/>
      <w:r>
        <w:t>inArray</w:t>
      </w:r>
      <w:proofErr w:type="spellEnd"/>
      <w:r>
        <w:rPr>
          <w:rFonts w:hint="eastAsia"/>
        </w:rPr>
        <w:t>()</w:t>
      </w:r>
      <w: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18649C" w:rsidTr="00793328">
        <w:tc>
          <w:tcPr>
            <w:tcW w:w="8388" w:type="dxa"/>
          </w:tcPr>
          <w:p w:rsidR="0018649C" w:rsidRDefault="0018649C" w:rsidP="00793328">
            <w:pPr>
              <w:ind w:left="0"/>
            </w:pPr>
            <w:r w:rsidRPr="00637433">
              <w:rPr>
                <w:rFonts w:hint="eastAsia"/>
                <w:b/>
                <w:color w:val="FF0000"/>
              </w:rPr>
              <w:t>#</w:t>
            </w:r>
            <w:proofErr w:type="spellStart"/>
            <w:r w:rsidRPr="00637433">
              <w:rPr>
                <w:b/>
                <w:color w:val="FF0000"/>
              </w:rPr>
              <w:t>inArray</w:t>
            </w:r>
            <w:proofErr w:type="spellEnd"/>
            <w:r w:rsidRPr="00637433">
              <w:rPr>
                <w:b/>
                <w:color w:val="FF0000"/>
              </w:rPr>
              <w:t>()函数</w:t>
            </w:r>
            <w:r w:rsidRPr="00637433">
              <w:t>用于在数组中搜索指定的值，并返回其索引值。如果数组中不存在该值，则返回 -1。</w:t>
            </w:r>
          </w:p>
          <w:p w:rsidR="0018649C" w:rsidRDefault="0018649C" w:rsidP="00793328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spacing w:line="384" w:lineRule="atLeast"/>
              <w:rPr>
                <w:rFonts w:ascii="Consolas" w:hAnsi="Consolas" w:cs="Consolas"/>
                <w:color w:val="14191E"/>
              </w:rPr>
            </w:pPr>
            <w:proofErr w:type="spellStart"/>
            <w:r>
              <w:rPr>
                <w:rFonts w:ascii="Consolas" w:hAnsi="Consolas" w:cs="Consolas"/>
                <w:color w:val="14191E"/>
              </w:rPr>
              <w:t>jQuery.inArray</w:t>
            </w:r>
            <w:proofErr w:type="spellEnd"/>
            <w:r>
              <w:rPr>
                <w:rFonts w:ascii="Consolas" w:hAnsi="Consolas" w:cs="Consolas"/>
                <w:color w:val="14191E"/>
              </w:rPr>
              <w:t xml:space="preserve">( value, array ,[ </w:t>
            </w:r>
            <w:proofErr w:type="spellStart"/>
            <w:r>
              <w:rPr>
                <w:rFonts w:ascii="Consolas" w:hAnsi="Consolas" w:cs="Consolas"/>
                <w:color w:val="14191E"/>
              </w:rPr>
              <w:t>fromIndex</w:t>
            </w:r>
            <w:proofErr w:type="spellEnd"/>
            <w:r>
              <w:rPr>
                <w:rFonts w:ascii="Consolas" w:hAnsi="Consolas" w:cs="Consolas"/>
                <w:color w:val="14191E"/>
              </w:rPr>
              <w:t xml:space="preserve"> ] )</w:t>
            </w:r>
          </w:p>
          <w:p w:rsidR="0018649C" w:rsidRDefault="0018649C" w:rsidP="00793328">
            <w:pPr>
              <w:ind w:left="0"/>
            </w:pPr>
            <w:r w:rsidRPr="00637433">
              <w:rPr>
                <w:rFonts w:hint="eastAsia"/>
              </w:rPr>
              <w:t>用法非常简单，传递一个检测的目标值，然后传递原始的数组，可以通过</w:t>
            </w:r>
            <w:proofErr w:type="spellStart"/>
            <w:r w:rsidRPr="00637433">
              <w:t>fromIndex</w:t>
            </w:r>
            <w:proofErr w:type="spellEnd"/>
            <w:r w:rsidRPr="00637433">
              <w:t>规定查找的起始值，默认数组是0开始</w:t>
            </w:r>
          </w:p>
          <w:p w:rsidR="0018649C" w:rsidRDefault="0018649C" w:rsidP="00793328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spacing w:line="384" w:lineRule="atLeast"/>
              <w:rPr>
                <w:rFonts w:ascii="Consolas" w:hAnsi="Consolas" w:cs="Consolas"/>
                <w:color w:val="14191E"/>
              </w:rPr>
            </w:pPr>
            <w:r>
              <w:rPr>
                <w:rFonts w:ascii="Consolas" w:hAnsi="Consolas" w:cs="Consolas"/>
                <w:color w:val="14191E"/>
              </w:rPr>
              <w:t>$.</w:t>
            </w:r>
            <w:proofErr w:type="spellStart"/>
            <w:r>
              <w:rPr>
                <w:rFonts w:ascii="Consolas" w:hAnsi="Consolas" w:cs="Consolas"/>
                <w:color w:val="14191E"/>
              </w:rPr>
              <w:t>inArray</w:t>
            </w:r>
            <w:proofErr w:type="spellEnd"/>
            <w:r>
              <w:rPr>
                <w:rFonts w:ascii="Consolas" w:hAnsi="Consolas" w:cs="Consolas"/>
                <w:color w:val="14191E"/>
              </w:rPr>
              <w:t>(5,[1,2,3,4,5,6,7]) //</w:t>
            </w:r>
            <w:r>
              <w:rPr>
                <w:rFonts w:ascii="宋体" w:eastAsia="宋体" w:hAnsi="宋体" w:cs="宋体" w:hint="eastAsia"/>
                <w:color w:val="14191E"/>
              </w:rPr>
              <w:t>返回对应的索引：</w:t>
            </w:r>
            <w:r>
              <w:rPr>
                <w:rFonts w:ascii="Consolas" w:hAnsi="Consolas" w:cs="Consolas"/>
                <w:color w:val="14191E"/>
              </w:rPr>
              <w:t>4</w:t>
            </w:r>
          </w:p>
          <w:p w:rsidR="0018649C" w:rsidRPr="00ED5FA9" w:rsidRDefault="0018649C" w:rsidP="0014327D">
            <w:pPr>
              <w:ind w:left="0"/>
            </w:pPr>
          </w:p>
        </w:tc>
      </w:tr>
    </w:tbl>
    <w:p w:rsidR="0018649C" w:rsidRPr="00637433" w:rsidRDefault="0018649C" w:rsidP="0018649C"/>
    <w:p w:rsidR="0014327D" w:rsidRPr="00B96D65" w:rsidRDefault="00801A02" w:rsidP="00636BA6">
      <w:pPr>
        <w:pStyle w:val="2"/>
      </w:pPr>
      <w:r>
        <w:t>trim</w:t>
      </w:r>
      <w:r w:rsidR="0014327D">
        <w:rPr>
          <w:rFonts w:hint="eastAsia"/>
        </w:rPr>
        <w:t>()</w:t>
      </w:r>
      <w:r w:rsidR="0014327D"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14327D" w:rsidTr="00793328">
        <w:tc>
          <w:tcPr>
            <w:tcW w:w="8388" w:type="dxa"/>
          </w:tcPr>
          <w:p w:rsidR="0014327D" w:rsidRDefault="0014327D" w:rsidP="00793328">
            <w:pPr>
              <w:ind w:left="0"/>
              <w:rPr>
                <w:b/>
                <w:color w:val="FF0000"/>
              </w:rPr>
            </w:pPr>
            <w:r w:rsidRPr="00ED5FA9">
              <w:rPr>
                <w:rFonts w:hint="eastAsia"/>
                <w:b/>
                <w:color w:val="FF0000"/>
              </w:rPr>
              <w:t>#</w:t>
            </w:r>
            <w:proofErr w:type="spellStart"/>
            <w:r w:rsidRPr="00ED5FA9">
              <w:rPr>
                <w:b/>
                <w:color w:val="FF0000"/>
              </w:rPr>
              <w:t>jQuery.trim</w:t>
            </w:r>
            <w:proofErr w:type="spellEnd"/>
            <w:r w:rsidRPr="00ED5FA9">
              <w:rPr>
                <w:b/>
                <w:color w:val="FF0000"/>
              </w:rPr>
              <w:t>()函数用于去除字符串两端的空白字符</w:t>
            </w:r>
          </w:p>
          <w:p w:rsidR="0014327D" w:rsidRPr="00ED5FA9" w:rsidRDefault="0014327D" w:rsidP="00793328">
            <w:pPr>
              <w:ind w:left="0"/>
            </w:pPr>
            <w:r w:rsidRPr="00ED5FA9">
              <w:rPr>
                <w:rFonts w:hint="eastAsia"/>
              </w:rPr>
              <w:t>移除字符串开始和结尾处的所有换行符，空格</w:t>
            </w:r>
            <w:r w:rsidRPr="00ED5FA9">
              <w:t>(包括连续的空格)和制表符（tab）</w:t>
            </w:r>
            <w:r w:rsidR="009D6BD3">
              <w:rPr>
                <w:rFonts w:hint="eastAsia"/>
              </w:rPr>
              <w:t>，</w:t>
            </w:r>
            <w:r w:rsidRPr="00ED5FA9">
              <w:rPr>
                <w:rFonts w:hint="eastAsia"/>
              </w:rPr>
              <w:t>如果这些空白字符在字符串中间时，它们将被保留，不会被移除</w:t>
            </w:r>
          </w:p>
        </w:tc>
      </w:tr>
    </w:tbl>
    <w:p w:rsidR="0014327D" w:rsidRPr="00637433" w:rsidRDefault="0014327D" w:rsidP="0014327D"/>
    <w:p w:rsidR="001801A9" w:rsidRPr="00B96D65" w:rsidRDefault="001801A9" w:rsidP="001801A9">
      <w:pPr>
        <w:pStyle w:val="2"/>
      </w:pPr>
      <w:r>
        <w:t>index</w:t>
      </w:r>
      <w:r>
        <w:rPr>
          <w:rFonts w:hint="eastAsia"/>
        </w:rPr>
        <w:t>()</w:t>
      </w:r>
      <w: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1801A9" w:rsidTr="00793328">
        <w:tc>
          <w:tcPr>
            <w:tcW w:w="8388" w:type="dxa"/>
          </w:tcPr>
          <w:p w:rsidR="001801A9" w:rsidRPr="00CD42A5" w:rsidRDefault="001801A9" w:rsidP="00CD42A5">
            <w:pPr>
              <w:ind w:left="0"/>
              <w:rPr>
                <w:b/>
                <w:color w:val="FF0000"/>
              </w:rPr>
            </w:pPr>
            <w:r w:rsidRPr="00ED5FA9">
              <w:rPr>
                <w:rFonts w:hint="eastAsia"/>
                <w:b/>
                <w:color w:val="FF0000"/>
              </w:rPr>
              <w:t>#</w:t>
            </w:r>
            <w:r w:rsidRPr="00ED5FA9">
              <w:rPr>
                <w:b/>
                <w:color w:val="FF0000"/>
              </w:rPr>
              <w:t>jQuery.</w:t>
            </w:r>
            <w:r>
              <w:t xml:space="preserve"> </w:t>
            </w:r>
            <w:r w:rsidRPr="001801A9">
              <w:rPr>
                <w:color w:val="FF0000"/>
              </w:rPr>
              <w:t>index</w:t>
            </w:r>
            <w:r w:rsidRPr="001801A9">
              <w:rPr>
                <w:rFonts w:hint="eastAsia"/>
                <w:color w:val="FF0000"/>
              </w:rPr>
              <w:t>()</w:t>
            </w:r>
            <w:r>
              <w:rPr>
                <w:b/>
                <w:color w:val="FF0000"/>
              </w:rPr>
              <w:t>函数用于</w:t>
            </w:r>
            <w:r>
              <w:rPr>
                <w:rFonts w:hint="eastAsia"/>
                <w:b/>
                <w:color w:val="FF0000"/>
              </w:rPr>
              <w:t>获取</w:t>
            </w:r>
            <w:r>
              <w:rPr>
                <w:b/>
                <w:color w:val="FF0000"/>
              </w:rPr>
              <w:t>节点</w:t>
            </w:r>
            <w:r>
              <w:rPr>
                <w:rFonts w:hint="eastAsia"/>
                <w:b/>
                <w:color w:val="FF0000"/>
              </w:rPr>
              <w:t>在</w:t>
            </w:r>
            <w:r>
              <w:rPr>
                <w:b/>
                <w:color w:val="FF0000"/>
              </w:rPr>
              <w:t>兄弟索引中的位置（</w:t>
            </w:r>
            <w:r>
              <w:rPr>
                <w:rFonts w:hint="eastAsia"/>
                <w:b/>
                <w:color w:val="FF0000"/>
              </w:rPr>
              <w:t>从0开始</w:t>
            </w:r>
            <w:r>
              <w:rPr>
                <w:b/>
                <w:color w:val="FF0000"/>
              </w:rPr>
              <w:t>）</w:t>
            </w:r>
          </w:p>
        </w:tc>
      </w:tr>
    </w:tbl>
    <w:p w:rsidR="0084571B" w:rsidRPr="00750F18" w:rsidRDefault="0084571B" w:rsidP="005A4118">
      <w:pPr>
        <w:ind w:left="0"/>
      </w:pPr>
    </w:p>
    <w:sectPr w:rsidR="0084571B" w:rsidRPr="00750F18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F7F" w:rsidRDefault="00676F7F" w:rsidP="00041F60">
      <w:pPr>
        <w:spacing w:after="0"/>
      </w:pPr>
      <w:r>
        <w:separator/>
      </w:r>
    </w:p>
  </w:endnote>
  <w:endnote w:type="continuationSeparator" w:id="0">
    <w:p w:rsidR="00676F7F" w:rsidRDefault="00676F7F" w:rsidP="00041F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276685"/>
      <w:docPartObj>
        <w:docPartGallery w:val="Page Numbers (Bottom of Page)"/>
        <w:docPartUnique/>
      </w:docPartObj>
    </w:sdtPr>
    <w:sdtEndPr/>
    <w:sdtContent>
      <w:p w:rsidR="00041F60" w:rsidRDefault="00516B01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00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41F60" w:rsidRDefault="00041F6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F7F" w:rsidRDefault="00676F7F" w:rsidP="00041F60">
      <w:pPr>
        <w:spacing w:after="0"/>
      </w:pPr>
      <w:r>
        <w:separator/>
      </w:r>
    </w:p>
  </w:footnote>
  <w:footnote w:type="continuationSeparator" w:id="0">
    <w:p w:rsidR="00676F7F" w:rsidRDefault="00676F7F" w:rsidP="00041F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16F619D4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21EE"/>
    <w:rsid w:val="000012AC"/>
    <w:rsid w:val="00001D96"/>
    <w:rsid w:val="00026750"/>
    <w:rsid w:val="00041F60"/>
    <w:rsid w:val="00073387"/>
    <w:rsid w:val="000924A3"/>
    <w:rsid w:val="00095BAF"/>
    <w:rsid w:val="000B151A"/>
    <w:rsid w:val="000B6781"/>
    <w:rsid w:val="0010323A"/>
    <w:rsid w:val="00120345"/>
    <w:rsid w:val="001247FA"/>
    <w:rsid w:val="0014056F"/>
    <w:rsid w:val="0014327D"/>
    <w:rsid w:val="001548B2"/>
    <w:rsid w:val="00171C5E"/>
    <w:rsid w:val="001801A9"/>
    <w:rsid w:val="0018649C"/>
    <w:rsid w:val="001A6191"/>
    <w:rsid w:val="001B5914"/>
    <w:rsid w:val="001C0F3B"/>
    <w:rsid w:val="001C3167"/>
    <w:rsid w:val="001D3DE9"/>
    <w:rsid w:val="001F1D2B"/>
    <w:rsid w:val="00220A4D"/>
    <w:rsid w:val="00263987"/>
    <w:rsid w:val="00294589"/>
    <w:rsid w:val="002966EC"/>
    <w:rsid w:val="002D2E4C"/>
    <w:rsid w:val="002E0350"/>
    <w:rsid w:val="002E419D"/>
    <w:rsid w:val="0032443A"/>
    <w:rsid w:val="003A2563"/>
    <w:rsid w:val="003B2B7B"/>
    <w:rsid w:val="003F60B1"/>
    <w:rsid w:val="00414DDC"/>
    <w:rsid w:val="00447EC4"/>
    <w:rsid w:val="004B6E1B"/>
    <w:rsid w:val="004C21EE"/>
    <w:rsid w:val="004D442A"/>
    <w:rsid w:val="004D5C82"/>
    <w:rsid w:val="004E6563"/>
    <w:rsid w:val="004F4956"/>
    <w:rsid w:val="00506BE8"/>
    <w:rsid w:val="00516B01"/>
    <w:rsid w:val="00516C24"/>
    <w:rsid w:val="00526109"/>
    <w:rsid w:val="0052752E"/>
    <w:rsid w:val="00537D17"/>
    <w:rsid w:val="005440FD"/>
    <w:rsid w:val="005501C5"/>
    <w:rsid w:val="00550EFD"/>
    <w:rsid w:val="00562410"/>
    <w:rsid w:val="00562762"/>
    <w:rsid w:val="005702BE"/>
    <w:rsid w:val="005738AE"/>
    <w:rsid w:val="005A4118"/>
    <w:rsid w:val="005B744B"/>
    <w:rsid w:val="005D7AEF"/>
    <w:rsid w:val="005E1DD8"/>
    <w:rsid w:val="00636BA6"/>
    <w:rsid w:val="00637BD1"/>
    <w:rsid w:val="006643A1"/>
    <w:rsid w:val="00670E06"/>
    <w:rsid w:val="00676F7F"/>
    <w:rsid w:val="00682CC6"/>
    <w:rsid w:val="006C0785"/>
    <w:rsid w:val="006C479E"/>
    <w:rsid w:val="007258D3"/>
    <w:rsid w:val="00750F18"/>
    <w:rsid w:val="00781115"/>
    <w:rsid w:val="00793022"/>
    <w:rsid w:val="007D5F2D"/>
    <w:rsid w:val="007E0A81"/>
    <w:rsid w:val="00801A02"/>
    <w:rsid w:val="008025FF"/>
    <w:rsid w:val="008073AD"/>
    <w:rsid w:val="00816360"/>
    <w:rsid w:val="008258EE"/>
    <w:rsid w:val="008261CD"/>
    <w:rsid w:val="008363DB"/>
    <w:rsid w:val="0084571B"/>
    <w:rsid w:val="008663BF"/>
    <w:rsid w:val="0088772B"/>
    <w:rsid w:val="00894607"/>
    <w:rsid w:val="008B4B53"/>
    <w:rsid w:val="008B5ACA"/>
    <w:rsid w:val="008C5117"/>
    <w:rsid w:val="008E0886"/>
    <w:rsid w:val="00904415"/>
    <w:rsid w:val="00913406"/>
    <w:rsid w:val="00933608"/>
    <w:rsid w:val="00971E2B"/>
    <w:rsid w:val="00977A9B"/>
    <w:rsid w:val="0098100C"/>
    <w:rsid w:val="0099619D"/>
    <w:rsid w:val="009D5000"/>
    <w:rsid w:val="009D6BD3"/>
    <w:rsid w:val="00A0255E"/>
    <w:rsid w:val="00A20593"/>
    <w:rsid w:val="00A26ECC"/>
    <w:rsid w:val="00A34F79"/>
    <w:rsid w:val="00A437B1"/>
    <w:rsid w:val="00A66031"/>
    <w:rsid w:val="00A74118"/>
    <w:rsid w:val="00A76155"/>
    <w:rsid w:val="00A86AE1"/>
    <w:rsid w:val="00AA426D"/>
    <w:rsid w:val="00AC4DBD"/>
    <w:rsid w:val="00B07DD9"/>
    <w:rsid w:val="00B17774"/>
    <w:rsid w:val="00B33C15"/>
    <w:rsid w:val="00B3427E"/>
    <w:rsid w:val="00B63704"/>
    <w:rsid w:val="00B766F0"/>
    <w:rsid w:val="00B96D65"/>
    <w:rsid w:val="00BA4567"/>
    <w:rsid w:val="00BB252B"/>
    <w:rsid w:val="00BB6F73"/>
    <w:rsid w:val="00BB7B93"/>
    <w:rsid w:val="00BC68B9"/>
    <w:rsid w:val="00C03A83"/>
    <w:rsid w:val="00C61261"/>
    <w:rsid w:val="00C950A8"/>
    <w:rsid w:val="00CC4DA7"/>
    <w:rsid w:val="00CD42A5"/>
    <w:rsid w:val="00CE6BE6"/>
    <w:rsid w:val="00CF2E74"/>
    <w:rsid w:val="00D24EDE"/>
    <w:rsid w:val="00D35B28"/>
    <w:rsid w:val="00D463E6"/>
    <w:rsid w:val="00D46EAA"/>
    <w:rsid w:val="00D7104E"/>
    <w:rsid w:val="00D80E2B"/>
    <w:rsid w:val="00D84F8A"/>
    <w:rsid w:val="00D92ED5"/>
    <w:rsid w:val="00DB6FA6"/>
    <w:rsid w:val="00DE6E85"/>
    <w:rsid w:val="00DF7934"/>
    <w:rsid w:val="00E10F23"/>
    <w:rsid w:val="00E268F5"/>
    <w:rsid w:val="00E3354C"/>
    <w:rsid w:val="00E4011E"/>
    <w:rsid w:val="00E73320"/>
    <w:rsid w:val="00E82154"/>
    <w:rsid w:val="00EA3962"/>
    <w:rsid w:val="00EB23AB"/>
    <w:rsid w:val="00EB2957"/>
    <w:rsid w:val="00EC647D"/>
    <w:rsid w:val="00ED0D3B"/>
    <w:rsid w:val="00EF3DCE"/>
    <w:rsid w:val="00F11850"/>
    <w:rsid w:val="00F13143"/>
    <w:rsid w:val="00F37F94"/>
    <w:rsid w:val="00F906AD"/>
    <w:rsid w:val="00FD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598CE8-8218-4FCF-846E-CE2D05D2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20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table" w:styleId="a6">
    <w:name w:val="Table Grid"/>
    <w:basedOn w:val="a1"/>
    <w:uiPriority w:val="59"/>
    <w:rsid w:val="003A256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Char1"/>
    <w:uiPriority w:val="99"/>
    <w:unhideWhenUsed/>
    <w:rsid w:val="00041F60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7"/>
    <w:uiPriority w:val="99"/>
    <w:rsid w:val="00041F60"/>
    <w:rPr>
      <w:rFonts w:ascii="微软雅黑" w:hAnsi="微软雅黑"/>
      <w:sz w:val="24"/>
    </w:rPr>
  </w:style>
  <w:style w:type="paragraph" w:styleId="a8">
    <w:name w:val="footer"/>
    <w:basedOn w:val="a"/>
    <w:link w:val="Char2"/>
    <w:uiPriority w:val="99"/>
    <w:unhideWhenUsed/>
    <w:rsid w:val="00041F60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8"/>
    <w:uiPriority w:val="99"/>
    <w:rsid w:val="00041F60"/>
    <w:rPr>
      <w:rFonts w:ascii="微软雅黑" w:hAnsi="微软雅黑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E0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E0A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8581</TotalTime>
  <Pages>9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xiaoxiazhang1</dc:creator>
  <cp:lastModifiedBy>张小侠</cp:lastModifiedBy>
  <cp:revision>146</cp:revision>
  <dcterms:created xsi:type="dcterms:W3CDTF">2016-07-16T12:42:00Z</dcterms:created>
  <dcterms:modified xsi:type="dcterms:W3CDTF">2017-06-21T09:14:00Z</dcterms:modified>
</cp:coreProperties>
</file>