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98058A" w:rsidP="0098058A">
      <w:pPr>
        <w:pStyle w:val="Title"/>
      </w:pPr>
      <w:proofErr w:type="spellStart"/>
      <w:r>
        <w:t>jQuery</w:t>
      </w:r>
      <w:proofErr w:type="spellEnd"/>
      <w:r>
        <w:rPr>
          <w:rFonts w:hint="eastAsia"/>
        </w:rPr>
        <w:t xml:space="preserve"> cookie</w:t>
      </w:r>
      <w:r>
        <w:rPr>
          <w:rFonts w:hint="eastAsia"/>
        </w:rPr>
        <w:t>插件的使用</w:t>
      </w:r>
    </w:p>
    <w:p w:rsidR="006448B3" w:rsidRDefault="006448B3" w:rsidP="006448B3">
      <w:proofErr w:type="spellStart"/>
      <w:r>
        <w:t>jQuery.Cookie.js</w:t>
      </w:r>
      <w:proofErr w:type="spellEnd"/>
      <w:r>
        <w:t>插件是一个轻量级的Cookie管理插件。</w:t>
      </w:r>
    </w:p>
    <w:p w:rsidR="006448B3" w:rsidRDefault="006448B3" w:rsidP="006448B3">
      <w:pPr>
        <w:pStyle w:val="Heading1"/>
      </w:pPr>
      <w:r>
        <w:rPr>
          <w:rFonts w:hint="eastAsia"/>
        </w:rPr>
        <w:t>使用方法</w:t>
      </w:r>
    </w:p>
    <w:p w:rsidR="00E05789" w:rsidRPr="00E05789" w:rsidRDefault="00E05789" w:rsidP="00E05789"/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E05789" w:rsidTr="00E05789">
        <w:tc>
          <w:tcPr>
            <w:tcW w:w="8496" w:type="dxa"/>
          </w:tcPr>
          <w:p w:rsidR="00E05789" w:rsidRPr="00E05789" w:rsidRDefault="00E05789" w:rsidP="006448B3">
            <w:pPr>
              <w:ind w:left="0"/>
              <w:rPr>
                <w:b/>
                <w:color w:val="FF0000"/>
              </w:rPr>
            </w:pPr>
            <w:r w:rsidRPr="00E05789">
              <w:rPr>
                <w:b/>
                <w:color w:val="FF0000"/>
              </w:rPr>
              <w:t xml:space="preserve">#1 </w:t>
            </w:r>
            <w:r w:rsidRPr="00E05789">
              <w:rPr>
                <w:rFonts w:hint="eastAsia"/>
                <w:b/>
                <w:color w:val="FF0000"/>
              </w:rPr>
              <w:t>引入</w:t>
            </w:r>
            <w:proofErr w:type="spellStart"/>
            <w:r w:rsidRPr="00E05789">
              <w:rPr>
                <w:b/>
                <w:color w:val="FF0000"/>
              </w:rPr>
              <w:t>jQuery</w:t>
            </w:r>
            <w:proofErr w:type="spellEnd"/>
            <w:r w:rsidRPr="00E05789">
              <w:rPr>
                <w:b/>
                <w:color w:val="FF0000"/>
              </w:rPr>
              <w:t>及</w:t>
            </w:r>
            <w:proofErr w:type="spellStart"/>
            <w:r w:rsidRPr="00E05789">
              <w:rPr>
                <w:b/>
                <w:color w:val="FF0000"/>
              </w:rPr>
              <w:t>jQuery.Cookie.js</w:t>
            </w:r>
            <w:proofErr w:type="spellEnd"/>
            <w:r w:rsidRPr="00E05789">
              <w:rPr>
                <w:b/>
                <w:color w:val="FF0000"/>
              </w:rPr>
              <w:t>插件。</w:t>
            </w:r>
          </w:p>
          <w:p w:rsidR="00E05789" w:rsidRDefault="00E05789" w:rsidP="00E05789">
            <w:pPr>
              <w:ind w:left="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jQuery.x.x.x.js</w:t>
            </w:r>
            <w:proofErr w:type="spellEnd"/>
            <w:r>
              <w:t>" t</w:t>
            </w:r>
            <w:r>
              <w:t>ype="text/</w:t>
            </w:r>
            <w:proofErr w:type="spellStart"/>
            <w:r>
              <w:t>javascript</w:t>
            </w:r>
            <w:proofErr w:type="spellEnd"/>
            <w:r>
              <w:t>"&gt;&lt;/script&gt;</w:t>
            </w:r>
          </w:p>
          <w:p w:rsidR="00E05789" w:rsidRDefault="00E05789" w:rsidP="00E05789">
            <w:pPr>
              <w:ind w:left="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jquery.cookie.js</w:t>
            </w:r>
            <w:proofErr w:type="spellEnd"/>
            <w:r>
              <w:t>" type="text/</w:t>
            </w:r>
            <w:proofErr w:type="spellStart"/>
            <w:r>
              <w:t>javascript</w:t>
            </w:r>
            <w:proofErr w:type="spellEnd"/>
            <w:r>
              <w:t>"&gt;&lt;/script&gt;</w:t>
            </w:r>
          </w:p>
          <w:p w:rsidR="00E05789" w:rsidRDefault="00E05789" w:rsidP="00E05789">
            <w:pPr>
              <w:ind w:left="0"/>
            </w:pPr>
          </w:p>
          <w:p w:rsidR="00E05789" w:rsidRDefault="00E05789" w:rsidP="00E05789">
            <w:pPr>
              <w:ind w:left="0"/>
            </w:pPr>
            <w:r w:rsidRPr="00E05789">
              <w:rPr>
                <w:rFonts w:hint="eastAsia"/>
              </w:rPr>
              <w:t>注：</w:t>
            </w:r>
            <w:proofErr w:type="spellStart"/>
            <w:r w:rsidRPr="00E05789">
              <w:t>jQuery</w:t>
            </w:r>
            <w:proofErr w:type="spellEnd"/>
            <w:r w:rsidRPr="00E05789">
              <w:t>文件引入要在插件</w:t>
            </w:r>
            <w:proofErr w:type="spellStart"/>
            <w:r w:rsidRPr="00E05789">
              <w:t>jquery.cookie</w:t>
            </w:r>
            <w:proofErr w:type="spellEnd"/>
            <w:r w:rsidRPr="00E05789">
              <w:t>前，因为</w:t>
            </w:r>
            <w:proofErr w:type="spellStart"/>
            <w:r w:rsidRPr="00E05789">
              <w:t>jquery.cookie</w:t>
            </w:r>
            <w:proofErr w:type="spellEnd"/>
            <w:r w:rsidRPr="00E05789">
              <w:t>插件依赖</w:t>
            </w:r>
            <w:proofErr w:type="spellStart"/>
            <w:r w:rsidRPr="00E05789">
              <w:t>jquery</w:t>
            </w:r>
            <w:proofErr w:type="spellEnd"/>
            <w:r w:rsidRPr="00E05789">
              <w:t xml:space="preserve"> 类库！</w:t>
            </w:r>
          </w:p>
          <w:p w:rsidR="00E05789" w:rsidRDefault="00E05789" w:rsidP="00E05789">
            <w:pPr>
              <w:ind w:left="0"/>
            </w:pPr>
          </w:p>
          <w:p w:rsidR="00E05789" w:rsidRDefault="00E05789" w:rsidP="00E05789">
            <w:pPr>
              <w:ind w:left="0"/>
              <w:rPr>
                <w:b/>
                <w:color w:val="FF0000"/>
              </w:rPr>
            </w:pPr>
            <w:r w:rsidRPr="00E05789">
              <w:rPr>
                <w:b/>
                <w:color w:val="FF0000"/>
              </w:rPr>
              <w:t>#</w:t>
            </w:r>
            <w:r>
              <w:rPr>
                <w:b/>
                <w:color w:val="FF0000"/>
              </w:rPr>
              <w:t>2</w:t>
            </w:r>
            <w:r w:rsidRPr="00E05789">
              <w:rPr>
                <w:b/>
                <w:color w:val="FF0000"/>
              </w:rPr>
              <w:t>函数属性简介</w:t>
            </w:r>
          </w:p>
          <w:p w:rsidR="00E05789" w:rsidRDefault="00E05789" w:rsidP="00E05789">
            <w:pPr>
              <w:ind w:left="0"/>
            </w:pPr>
            <w:r w:rsidRPr="00E05789">
              <w:rPr>
                <w:rFonts w:hint="eastAsia"/>
              </w:rPr>
              <w:t>语法：</w:t>
            </w:r>
            <w:r w:rsidRPr="00E05789">
              <w:t>$.cookie(名称,值,[option])</w:t>
            </w:r>
          </w:p>
          <w:p w:rsidR="00E05789" w:rsidRDefault="00E05789" w:rsidP="00E05789">
            <w:pPr>
              <w:ind w:left="0"/>
            </w:pPr>
            <w:r>
              <w:t>(1)读取cookie值</w:t>
            </w:r>
          </w:p>
          <w:p w:rsidR="00E05789" w:rsidRDefault="00E05789" w:rsidP="00E05789">
            <w:pPr>
              <w:ind w:left="0"/>
            </w:pPr>
            <w:r>
              <w:t>$.cookie(</w:t>
            </w:r>
            <w:proofErr w:type="spellStart"/>
            <w:r>
              <w:t>cookieName</w:t>
            </w:r>
            <w:proofErr w:type="spellEnd"/>
            <w:r>
              <w:t>)</w:t>
            </w:r>
            <w:r>
              <w:rPr>
                <w:rFonts w:hint="eastAsia"/>
              </w:rPr>
              <w:t>：</w:t>
            </w:r>
            <w:proofErr w:type="spellStart"/>
            <w:r>
              <w:t>cookieName</w:t>
            </w:r>
            <w:proofErr w:type="spellEnd"/>
            <w:r>
              <w:t>:要读取的cookie名称。</w:t>
            </w:r>
          </w:p>
          <w:p w:rsidR="00E05789" w:rsidRDefault="00E05789" w:rsidP="00E05789">
            <w:pPr>
              <w:ind w:left="0"/>
            </w:pPr>
            <w:r>
              <w:t>示例：$.cookie("username");读取保存在cookie中名为的username的值。</w:t>
            </w:r>
          </w:p>
          <w:p w:rsidR="00E05789" w:rsidRDefault="00E05789" w:rsidP="00E05789">
            <w:pPr>
              <w:ind w:left="0"/>
            </w:pPr>
          </w:p>
          <w:p w:rsidR="00E05789" w:rsidRDefault="00E05789" w:rsidP="00E05789">
            <w:pPr>
              <w:ind w:left="0"/>
            </w:pPr>
            <w:r>
              <w:t xml:space="preserve"> </w:t>
            </w:r>
            <w:r>
              <w:t>(2)写入设置Cookie值：</w:t>
            </w:r>
          </w:p>
          <w:p w:rsidR="00E05789" w:rsidRDefault="00E05789" w:rsidP="00E05789">
            <w:pPr>
              <w:ind w:left="0"/>
            </w:pPr>
            <w:r>
              <w:t>$.cookie(</w:t>
            </w:r>
            <w:proofErr w:type="spellStart"/>
            <w:r>
              <w:t>cookieName,cookieValue</w:t>
            </w:r>
            <w:proofErr w:type="spellEnd"/>
            <w:r>
              <w:t>);</w:t>
            </w:r>
            <w:r>
              <w:rPr>
                <w:rFonts w:hint="eastAsia"/>
              </w:rPr>
              <w:t>//</w:t>
            </w:r>
            <w:proofErr w:type="spellStart"/>
            <w:r>
              <w:t>cookieName</w:t>
            </w:r>
            <w:proofErr w:type="spellEnd"/>
            <w:r>
              <w:t>:要设置的cookie名称，</w:t>
            </w:r>
            <w:proofErr w:type="spellStart"/>
            <w:r>
              <w:t>cookieValue</w:t>
            </w:r>
            <w:proofErr w:type="spellEnd"/>
            <w:r>
              <w:t>表示相对应的值。</w:t>
            </w:r>
          </w:p>
          <w:p w:rsidR="00E05789" w:rsidRDefault="00E05789" w:rsidP="00E05789">
            <w:pPr>
              <w:ind w:left="0"/>
            </w:pPr>
            <w:r>
              <w:rPr>
                <w:rFonts w:hint="eastAsia"/>
              </w:rPr>
              <w:t>示例</w:t>
            </w:r>
            <w:r>
              <w:t>:$.cookie("</w:t>
            </w:r>
            <w:proofErr w:type="spellStart"/>
            <w:r>
              <w:t>username","admin</w:t>
            </w:r>
            <w:proofErr w:type="spellEnd"/>
            <w:r>
              <w:t xml:space="preserve">");　  </w:t>
            </w:r>
            <w:r>
              <w:rPr>
                <w:rFonts w:hint="eastAsia"/>
              </w:rPr>
              <w:t>//</w:t>
            </w:r>
            <w:r>
              <w:t>将值"admin"写入cookie名为username的cookie中。</w:t>
            </w:r>
          </w:p>
          <w:p w:rsidR="00E05789" w:rsidRDefault="00E05789" w:rsidP="00E05789">
            <w:pPr>
              <w:ind w:left="0"/>
            </w:pPr>
          </w:p>
          <w:p w:rsidR="00E05789" w:rsidRDefault="00E05789" w:rsidP="00E05789">
            <w:pPr>
              <w:ind w:left="0"/>
            </w:pPr>
            <w:r>
              <w:t>$.cookie("</w:t>
            </w:r>
            <w:proofErr w:type="spellStart"/>
            <w:r>
              <w:t>username",NULL</w:t>
            </w:r>
            <w:proofErr w:type="spellEnd"/>
            <w:r>
              <w:t xml:space="preserve">);　</w:t>
            </w:r>
            <w:r>
              <w:rPr>
                <w:rFonts w:hint="eastAsia"/>
              </w:rPr>
              <w:t>//</w:t>
            </w:r>
            <w:r>
              <w:t>销毁名称为username的cookie</w:t>
            </w:r>
          </w:p>
          <w:p w:rsidR="00E05789" w:rsidRDefault="00E05789" w:rsidP="00E05789">
            <w:pPr>
              <w:ind w:left="0"/>
            </w:pPr>
          </w:p>
          <w:p w:rsidR="00E05789" w:rsidRDefault="00E05789" w:rsidP="00E05789">
            <w:pPr>
              <w:ind w:left="0"/>
            </w:pPr>
            <w:r>
              <w:t xml:space="preserve"> </w:t>
            </w:r>
            <w:r>
              <w:t>(3) [option]参数说明：</w:t>
            </w:r>
          </w:p>
          <w:p w:rsidR="00E05789" w:rsidRDefault="00E05789" w:rsidP="00E05789">
            <w:pPr>
              <w:ind w:left="0"/>
            </w:pPr>
            <w:r w:rsidRPr="004F5D49">
              <w:rPr>
                <w:rFonts w:hint="eastAsia"/>
                <w:b/>
              </w:rPr>
              <w:t>e</w:t>
            </w:r>
            <w:r w:rsidRPr="004F5D49">
              <w:rPr>
                <w:b/>
              </w:rPr>
              <w:t>xpires</w:t>
            </w:r>
            <w:r>
              <w:rPr>
                <w:rFonts w:hint="eastAsia"/>
              </w:rPr>
              <w:t>：</w:t>
            </w:r>
            <w:r>
              <w:t>有限日期，可以是一个整数或一个日期(单位：天)。这个地方也要注意，如果不设置这个东西，浏览器关闭之后此cookie就失效了</w:t>
            </w:r>
          </w:p>
          <w:p w:rsidR="00E05789" w:rsidRDefault="00E05789" w:rsidP="00E05789">
            <w:pPr>
              <w:ind w:left="0"/>
            </w:pPr>
            <w:r w:rsidRPr="004F5D49">
              <w:rPr>
                <w:rFonts w:hint="eastAsia"/>
                <w:b/>
              </w:rPr>
              <w:t>p</w:t>
            </w:r>
            <w:r w:rsidRPr="004F5D49">
              <w:rPr>
                <w:b/>
              </w:rPr>
              <w:t>ath</w:t>
            </w:r>
            <w:r>
              <w:rPr>
                <w:rFonts w:hint="eastAsia"/>
              </w:rPr>
              <w:t>：</w:t>
            </w:r>
            <w:r>
              <w:t xml:space="preserve"> cookie值保存的路径，默认与创建页路径一致。</w:t>
            </w:r>
          </w:p>
          <w:p w:rsidR="00E05789" w:rsidRDefault="00E05789" w:rsidP="00E05789">
            <w:pPr>
              <w:ind w:left="0"/>
            </w:pPr>
          </w:p>
          <w:p w:rsidR="00E05789" w:rsidRDefault="004F5D49" w:rsidP="00E05789">
            <w:pPr>
              <w:ind w:left="0"/>
            </w:pPr>
            <w:proofErr w:type="spellStart"/>
            <w:r w:rsidRPr="004F5D49">
              <w:rPr>
                <w:rFonts w:hint="eastAsia"/>
                <w:b/>
              </w:rPr>
              <w:lastRenderedPageBreak/>
              <w:t>d</w:t>
            </w:r>
            <w:r w:rsidR="00E05789" w:rsidRPr="004F5D49">
              <w:rPr>
                <w:b/>
              </w:rPr>
              <w:t>omin</w:t>
            </w:r>
            <w:proofErr w:type="spellEnd"/>
            <w:r>
              <w:rPr>
                <w:rFonts w:hint="eastAsia"/>
              </w:rPr>
              <w:t>：</w:t>
            </w:r>
            <w:r w:rsidR="00E05789">
              <w:t>cookie域名属性，默认与创建页域名一样。这个地方要相当注意，跨域的概念，如果要主域名二级域名有效则要设置".xxx.com"</w:t>
            </w:r>
          </w:p>
          <w:p w:rsidR="00E05789" w:rsidRDefault="004F5D49" w:rsidP="00E05789">
            <w:pPr>
              <w:ind w:left="0"/>
            </w:pPr>
            <w:proofErr w:type="spellStart"/>
            <w:r w:rsidRPr="004F5D49">
              <w:rPr>
                <w:b/>
              </w:rPr>
              <w:t>secrue</w:t>
            </w:r>
            <w:proofErr w:type="spellEnd"/>
            <w:r>
              <w:rPr>
                <w:rFonts w:hint="eastAsia"/>
              </w:rPr>
              <w:t>：</w:t>
            </w:r>
            <w:r w:rsidR="00E05789">
              <w:t>一个布尔值，表示传输cookie值时，是否需要一个安全协议。</w:t>
            </w:r>
          </w:p>
          <w:p w:rsidR="00E05789" w:rsidRDefault="00E05789" w:rsidP="00E05789">
            <w:pPr>
              <w:ind w:left="0"/>
            </w:pPr>
          </w:p>
          <w:p w:rsidR="00E05789" w:rsidRPr="00E05789" w:rsidRDefault="00E05789" w:rsidP="00E05789">
            <w:pPr>
              <w:ind w:left="0"/>
            </w:pPr>
            <w:r>
              <w:t>创建cookie实例： $.cookie("</w:t>
            </w:r>
            <w:proofErr w:type="spellStart"/>
            <w:r>
              <w:t>useuName</w:t>
            </w:r>
            <w:proofErr w:type="spellEnd"/>
            <w:r>
              <w:t>", $("#</w:t>
            </w:r>
            <w:proofErr w:type="spellStart"/>
            <w:r>
              <w:t>useuName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 xml:space="preserve">(), { path: "/", </w:t>
            </w:r>
            <w:proofErr w:type="spellStart"/>
            <w:r>
              <w:t>expiress</w:t>
            </w:r>
            <w:proofErr w:type="spellEnd"/>
            <w:r>
              <w:t>: 7 ,</w:t>
            </w:r>
            <w:proofErr w:type="spellStart"/>
            <w:r>
              <w:t>sucue:true</w:t>
            </w:r>
            <w:proofErr w:type="spellEnd"/>
            <w:r>
              <w:t>})</w:t>
            </w:r>
          </w:p>
        </w:tc>
      </w:tr>
    </w:tbl>
    <w:p w:rsidR="006448B3" w:rsidRDefault="006448B3" w:rsidP="006448B3"/>
    <w:p w:rsidR="006448B3" w:rsidRDefault="006448B3" w:rsidP="00241965">
      <w:pPr>
        <w:pStyle w:val="Heading1"/>
      </w:pPr>
      <w:r>
        <w:rPr>
          <w:rFonts w:hint="eastAsia"/>
        </w:rPr>
        <w:t>完整使用实例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41965" w:rsidTr="00241965">
        <w:tc>
          <w:tcPr>
            <w:tcW w:w="8856" w:type="dxa"/>
          </w:tcPr>
          <w:p w:rsidR="00A0100D" w:rsidRDefault="00A0100D" w:rsidP="00A0100D">
            <w:pPr>
              <w:ind w:left="0"/>
            </w:pPr>
            <w:r>
              <w:t>&lt;!DOCTYPE html PUBLIC "-//W3C//DTD XHTML 1.0 Transitional//EN" "http://www.w3.org/TR/xhtml1/DTD/xhtml1-transitional.dtd"&gt;</w:t>
            </w:r>
          </w:p>
          <w:p w:rsidR="00A0100D" w:rsidRDefault="00A0100D" w:rsidP="00A0100D">
            <w:pPr>
              <w:ind w:left="0"/>
            </w:pPr>
            <w:r>
              <w:t xml:space="preserve">&lt;html </w:t>
            </w:r>
            <w:proofErr w:type="spellStart"/>
            <w:r>
              <w:t>xmlns</w:t>
            </w:r>
            <w:proofErr w:type="spellEnd"/>
            <w:r>
              <w:t>="http://www.w3.org/1999/xhtml"&gt;</w:t>
            </w:r>
          </w:p>
          <w:p w:rsidR="00A0100D" w:rsidRDefault="00A0100D" w:rsidP="00A0100D">
            <w:pPr>
              <w:ind w:left="0"/>
            </w:pPr>
            <w:r>
              <w:t>&lt;head&gt;</w:t>
            </w:r>
          </w:p>
          <w:p w:rsidR="00A0100D" w:rsidRDefault="00A0100D" w:rsidP="00A0100D">
            <w:pPr>
              <w:ind w:left="0"/>
            </w:pPr>
            <w:r>
              <w:t>&lt;title&gt;&lt;/title&gt;</w:t>
            </w:r>
          </w:p>
          <w:p w:rsidR="00A0100D" w:rsidRDefault="00A0100D" w:rsidP="00A0100D">
            <w:pPr>
              <w:ind w:left="0"/>
            </w:pPr>
            <w:r>
              <w:t xml:space="preserve">&lt;meta http-equiv="Content-Type" content="text/html; </w:t>
            </w:r>
            <w:proofErr w:type="spellStart"/>
            <w:r>
              <w:t>charset</w:t>
            </w:r>
            <w:proofErr w:type="spellEnd"/>
            <w:r>
              <w:t>=utf-8" /&gt;</w:t>
            </w:r>
          </w:p>
          <w:p w:rsidR="00A0100D" w:rsidRDefault="00A0100D" w:rsidP="00A0100D">
            <w:pPr>
              <w:ind w:left="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="../../scripts/jquery.js" type="text/</w:t>
            </w:r>
            <w:proofErr w:type="spellStart"/>
            <w:r>
              <w:t>javascript</w:t>
            </w:r>
            <w:proofErr w:type="spellEnd"/>
            <w:r>
              <w:t>"&gt;&lt;/script&gt;</w:t>
            </w:r>
          </w:p>
          <w:p w:rsidR="00A0100D" w:rsidRDefault="00A0100D" w:rsidP="00A0100D">
            <w:pPr>
              <w:ind w:left="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jquery.cookie.js</w:t>
            </w:r>
            <w:proofErr w:type="spellEnd"/>
            <w:r>
              <w:t>" type="text/</w:t>
            </w:r>
            <w:proofErr w:type="spellStart"/>
            <w:r>
              <w:t>javascript</w:t>
            </w:r>
            <w:proofErr w:type="spellEnd"/>
            <w:r>
              <w:t>"&gt;&lt;/script&gt;</w:t>
            </w:r>
          </w:p>
          <w:p w:rsidR="00A0100D" w:rsidRDefault="00A0100D" w:rsidP="00A0100D">
            <w:pPr>
              <w:ind w:left="0"/>
            </w:pPr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A0100D" w:rsidRDefault="00A0100D" w:rsidP="00A0100D">
            <w:pPr>
              <w:ind w:left="0"/>
            </w:pPr>
            <w:r>
              <w:t>$(function() {</w:t>
            </w:r>
          </w:p>
          <w:p w:rsidR="00A0100D" w:rsidRDefault="00A0100D" w:rsidP="00A0100D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COOKIE_NAME = 'username';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>
              <w:tab/>
            </w:r>
            <w:r w:rsidRPr="00B8504A">
              <w:rPr>
                <w:color w:val="FF0000"/>
              </w:rPr>
              <w:t>if( $.cookie(COOKIE_NAME) ){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</w:r>
            <w:r w:rsidRPr="00B8504A">
              <w:rPr>
                <w:color w:val="FF0000"/>
              </w:rPr>
              <w:tab/>
              <w:t>$("#username").</w:t>
            </w:r>
            <w:proofErr w:type="spellStart"/>
            <w:r w:rsidRPr="00B8504A">
              <w:rPr>
                <w:color w:val="FF0000"/>
              </w:rPr>
              <w:t>val</w:t>
            </w:r>
            <w:proofErr w:type="spellEnd"/>
            <w:r w:rsidRPr="00B8504A">
              <w:rPr>
                <w:color w:val="FF0000"/>
              </w:rPr>
              <w:t>(  $.cookie(COOKIE_NAME) );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  <w:t>}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  <w:t>$("#check").click(function(){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</w:r>
            <w:r w:rsidRPr="00B8504A">
              <w:rPr>
                <w:color w:val="FF0000"/>
              </w:rPr>
              <w:tab/>
              <w:t>if(</w:t>
            </w:r>
            <w:proofErr w:type="spellStart"/>
            <w:r w:rsidRPr="00B8504A">
              <w:rPr>
                <w:color w:val="FF0000"/>
              </w:rPr>
              <w:t>this.checked</w:t>
            </w:r>
            <w:proofErr w:type="spellEnd"/>
            <w:r w:rsidRPr="00B8504A">
              <w:rPr>
                <w:color w:val="FF0000"/>
              </w:rPr>
              <w:t>){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</w:r>
            <w:r w:rsidRPr="00B8504A">
              <w:rPr>
                <w:color w:val="FF0000"/>
              </w:rPr>
              <w:tab/>
            </w:r>
            <w:r w:rsidRPr="00B8504A">
              <w:rPr>
                <w:color w:val="FF0000"/>
              </w:rPr>
              <w:tab/>
              <w:t>$.cookie(COOKIE_NAME, $("#username").</w:t>
            </w:r>
            <w:proofErr w:type="spellStart"/>
            <w:r w:rsidRPr="00B8504A">
              <w:rPr>
                <w:color w:val="FF0000"/>
              </w:rPr>
              <w:t>val</w:t>
            </w:r>
            <w:proofErr w:type="spellEnd"/>
            <w:r w:rsidRPr="00B8504A">
              <w:rPr>
                <w:color w:val="FF0000"/>
              </w:rPr>
              <w:t>() , { path: '/', expires: 10 });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</w:r>
            <w:r w:rsidRPr="00B8504A">
              <w:rPr>
                <w:color w:val="FF0000"/>
              </w:rPr>
              <w:tab/>
              <w:t>}else{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</w:r>
            <w:r w:rsidRPr="00B8504A">
              <w:rPr>
                <w:color w:val="FF0000"/>
              </w:rPr>
              <w:tab/>
            </w:r>
            <w:r w:rsidRPr="00B8504A">
              <w:rPr>
                <w:color w:val="FF0000"/>
              </w:rPr>
              <w:tab/>
              <w:t>$.cookie(COOKIE_NAME, null, { path: '/' });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</w:r>
            <w:r w:rsidRPr="00B8504A">
              <w:rPr>
                <w:color w:val="FF0000"/>
              </w:rPr>
              <w:tab/>
              <w:t>}</w:t>
            </w:r>
          </w:p>
          <w:p w:rsidR="00A0100D" w:rsidRPr="00B8504A" w:rsidRDefault="00A0100D" w:rsidP="00A0100D">
            <w:pPr>
              <w:ind w:left="0"/>
              <w:rPr>
                <w:color w:val="FF0000"/>
              </w:rPr>
            </w:pPr>
            <w:r w:rsidRPr="00B8504A">
              <w:rPr>
                <w:color w:val="FF0000"/>
              </w:rPr>
              <w:tab/>
              <w:t>});</w:t>
            </w:r>
          </w:p>
          <w:p w:rsidR="00A0100D" w:rsidRDefault="00A0100D" w:rsidP="00A0100D">
            <w:pPr>
              <w:ind w:left="0"/>
            </w:pPr>
            <w:r>
              <w:t>});</w:t>
            </w:r>
          </w:p>
          <w:p w:rsidR="00A0100D" w:rsidRDefault="00A0100D" w:rsidP="00A0100D">
            <w:pPr>
              <w:ind w:left="0"/>
            </w:pPr>
            <w:r>
              <w:t>&lt;/script&gt;</w:t>
            </w:r>
          </w:p>
          <w:p w:rsidR="00A0100D" w:rsidRDefault="00A0100D" w:rsidP="00A0100D">
            <w:pPr>
              <w:ind w:left="0"/>
            </w:pPr>
            <w:r>
              <w:lastRenderedPageBreak/>
              <w:t>&lt;/head&gt;</w:t>
            </w:r>
          </w:p>
          <w:p w:rsidR="00A0100D" w:rsidRDefault="00A0100D" w:rsidP="00A0100D">
            <w:pPr>
              <w:ind w:left="0"/>
            </w:pPr>
            <w:r>
              <w:t>&lt;body&gt;</w:t>
            </w:r>
          </w:p>
          <w:p w:rsidR="00A0100D" w:rsidRDefault="00A0100D" w:rsidP="00A0100D">
            <w:pPr>
              <w:ind w:left="0"/>
            </w:pPr>
            <w:r>
              <w:t xml:space="preserve">   用户名：&lt;input type="text" name="username" id="username"/&gt;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A0100D" w:rsidRDefault="00A0100D" w:rsidP="00A0100D">
            <w:pPr>
              <w:ind w:left="0"/>
            </w:pPr>
            <w:r>
              <w:t xml:space="preserve">   &lt;input type="checkbox" name="check" id="check"/&gt;记住用户名</w:t>
            </w:r>
          </w:p>
          <w:p w:rsidR="00A0100D" w:rsidRDefault="00A0100D" w:rsidP="00A0100D">
            <w:pPr>
              <w:ind w:left="0"/>
            </w:pPr>
            <w:r>
              <w:t>&lt;/body&gt;</w:t>
            </w:r>
          </w:p>
          <w:p w:rsidR="00241965" w:rsidRDefault="00A0100D" w:rsidP="00A0100D">
            <w:pPr>
              <w:ind w:left="0"/>
            </w:pPr>
            <w:r>
              <w:t>&lt;/html&gt;</w:t>
            </w:r>
          </w:p>
        </w:tc>
      </w:tr>
      <w:tr w:rsidR="00B8504A" w:rsidTr="00241965">
        <w:tc>
          <w:tcPr>
            <w:tcW w:w="8856" w:type="dxa"/>
          </w:tcPr>
          <w:p w:rsidR="00B8504A" w:rsidRDefault="00B8504A" w:rsidP="00A0100D">
            <w:pPr>
              <w:ind w:left="0"/>
            </w:pPr>
          </w:p>
        </w:tc>
      </w:tr>
    </w:tbl>
    <w:p w:rsidR="006448B3" w:rsidRDefault="006448B3" w:rsidP="006448B3"/>
    <w:sectPr w:rsidR="006448B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F8E" w:rsidRDefault="00591F8E" w:rsidP="0098058A">
      <w:pPr>
        <w:spacing w:after="0"/>
      </w:pPr>
      <w:r>
        <w:separator/>
      </w:r>
    </w:p>
  </w:endnote>
  <w:endnote w:type="continuationSeparator" w:id="0">
    <w:p w:rsidR="00591F8E" w:rsidRDefault="00591F8E" w:rsidP="009805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220735"/>
      <w:docPartObj>
        <w:docPartGallery w:val="Page Numbers (Bottom of Page)"/>
        <w:docPartUnique/>
      </w:docPartObj>
    </w:sdtPr>
    <w:sdtContent>
      <w:p w:rsidR="006448B3" w:rsidRDefault="006448B3">
        <w:pPr>
          <w:pStyle w:val="Footer"/>
          <w:jc w:val="right"/>
        </w:pPr>
        <w:fldSimple w:instr=" PAGE   \* MERGEFORMAT ">
          <w:r w:rsidR="00B8504A">
            <w:rPr>
              <w:noProof/>
            </w:rPr>
            <w:t>2</w:t>
          </w:r>
        </w:fldSimple>
      </w:p>
    </w:sdtContent>
  </w:sdt>
  <w:p w:rsidR="0098058A" w:rsidRDefault="009805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F8E" w:rsidRDefault="00591F8E" w:rsidP="0098058A">
      <w:pPr>
        <w:spacing w:after="0"/>
      </w:pPr>
      <w:r>
        <w:separator/>
      </w:r>
    </w:p>
  </w:footnote>
  <w:footnote w:type="continuationSeparator" w:id="0">
    <w:p w:rsidR="00591F8E" w:rsidRDefault="00591F8E" w:rsidP="009805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8058A"/>
    <w:rsid w:val="00241965"/>
    <w:rsid w:val="00333AD7"/>
    <w:rsid w:val="004F5D49"/>
    <w:rsid w:val="00562410"/>
    <w:rsid w:val="00591F8E"/>
    <w:rsid w:val="006448B3"/>
    <w:rsid w:val="008261CD"/>
    <w:rsid w:val="008A37FD"/>
    <w:rsid w:val="008B5ACA"/>
    <w:rsid w:val="008C4EE0"/>
    <w:rsid w:val="008C5117"/>
    <w:rsid w:val="00904415"/>
    <w:rsid w:val="0098058A"/>
    <w:rsid w:val="0099619D"/>
    <w:rsid w:val="009D5000"/>
    <w:rsid w:val="00A0100D"/>
    <w:rsid w:val="00A059D3"/>
    <w:rsid w:val="00B8504A"/>
    <w:rsid w:val="00C03A83"/>
    <w:rsid w:val="00CB0C2A"/>
    <w:rsid w:val="00D24EDE"/>
    <w:rsid w:val="00D80E2B"/>
    <w:rsid w:val="00D864CF"/>
    <w:rsid w:val="00DB6FA6"/>
    <w:rsid w:val="00DE6E85"/>
    <w:rsid w:val="00E05789"/>
    <w:rsid w:val="00EC397F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058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58A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8058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058A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E0578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34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13</cp:revision>
  <dcterms:created xsi:type="dcterms:W3CDTF">2016-07-28T09:25:00Z</dcterms:created>
  <dcterms:modified xsi:type="dcterms:W3CDTF">2016-12-06T09:16:00Z</dcterms:modified>
</cp:coreProperties>
</file>