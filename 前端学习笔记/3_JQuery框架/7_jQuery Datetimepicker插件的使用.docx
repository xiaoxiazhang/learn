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1F159E" w:rsidP="001F159E">
      <w:pPr>
        <w:pStyle w:val="Title"/>
      </w:pPr>
      <w:proofErr w:type="spellStart"/>
      <w:r>
        <w:t>JQuery</w:t>
      </w:r>
      <w:proofErr w:type="spellEnd"/>
      <w:r>
        <w:t xml:space="preserve"> </w:t>
      </w:r>
      <w:proofErr w:type="spellStart"/>
      <w:r w:rsidRPr="001F159E">
        <w:t>datetimepicker</w:t>
      </w:r>
      <w:proofErr w:type="spellEnd"/>
      <w:r>
        <w:rPr>
          <w:rFonts w:hint="eastAsia"/>
        </w:rPr>
        <w:t>插件的使用</w:t>
      </w:r>
    </w:p>
    <w:p w:rsidR="00897F9B" w:rsidRDefault="00897F9B" w:rsidP="00897F9B">
      <w:pPr>
        <w:pStyle w:val="Heading2"/>
      </w:pPr>
      <w:r>
        <w:t>添加引用</w:t>
      </w:r>
    </w:p>
    <w:tbl>
      <w:tblPr>
        <w:tblStyle w:val="TableGrid"/>
        <w:tblW w:w="8640" w:type="dxa"/>
        <w:tblInd w:w="468" w:type="dxa"/>
        <w:tblLook w:val="04A0"/>
      </w:tblPr>
      <w:tblGrid>
        <w:gridCol w:w="8640"/>
      </w:tblGrid>
      <w:tr w:rsidR="00897F9B" w:rsidTr="00897F9B">
        <w:tc>
          <w:tcPr>
            <w:tcW w:w="8640" w:type="dxa"/>
          </w:tcPr>
          <w:p w:rsidR="00897F9B" w:rsidRDefault="00897F9B" w:rsidP="00897F9B">
            <w:pPr>
              <w:ind w:left="0"/>
            </w:pPr>
            <w:r>
              <w:t>&lt;link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jquery.datetimepicker.css</w:t>
            </w:r>
            <w:proofErr w:type="spellEnd"/>
            <w:r>
              <w:t xml:space="preserve">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/&gt;</w:t>
            </w:r>
          </w:p>
          <w:p w:rsidR="00897F9B" w:rsidRDefault="00897F9B" w:rsidP="00897F9B">
            <w:pPr>
              <w:ind w:left="0"/>
            </w:pPr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 xml:space="preserve">/jquery.js"&gt;&lt;/script&gt; </w:t>
            </w:r>
          </w:p>
          <w:p w:rsidR="00897F9B" w:rsidRDefault="00897F9B" w:rsidP="00897F9B">
            <w:pPr>
              <w:ind w:left="0"/>
            </w:pPr>
            <w:r>
              <w:t>&lt;script type ="text/</w:t>
            </w:r>
            <w:proofErr w:type="spellStart"/>
            <w:r>
              <w:t>javascript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</w:t>
            </w:r>
            <w:proofErr w:type="spellStart"/>
            <w:r>
              <w:t>jquery.datetimepicker.js</w:t>
            </w:r>
            <w:proofErr w:type="spellEnd"/>
            <w:r>
              <w:t>"&gt;&lt;/script&gt;</w:t>
            </w:r>
          </w:p>
          <w:p w:rsidR="00897F9B" w:rsidRDefault="00897F9B" w:rsidP="00897F9B">
            <w:pPr>
              <w:ind w:left="0"/>
            </w:pPr>
          </w:p>
        </w:tc>
      </w:tr>
    </w:tbl>
    <w:p w:rsidR="00897F9B" w:rsidRPr="00897F9B" w:rsidRDefault="00897F9B" w:rsidP="00897F9B"/>
    <w:p w:rsidR="00897F9B" w:rsidRDefault="00897F9B" w:rsidP="00897F9B">
      <w:pPr>
        <w:pStyle w:val="Heading2"/>
      </w:pPr>
      <w:r>
        <w:t>创建</w:t>
      </w:r>
      <w:r>
        <w:t>div</w:t>
      </w:r>
      <w:r>
        <w:t>元素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97F9B" w:rsidTr="00897F9B">
        <w:tc>
          <w:tcPr>
            <w:tcW w:w="8388" w:type="dxa"/>
          </w:tcPr>
          <w:p w:rsidR="00897F9B" w:rsidRDefault="00897F9B" w:rsidP="00897F9B">
            <w:pPr>
              <w:ind w:left="0"/>
            </w:pPr>
            <w:r w:rsidRPr="00897F9B">
              <w:t>&lt;input id="</w:t>
            </w:r>
            <w:proofErr w:type="spellStart"/>
            <w:r w:rsidRPr="00897F9B">
              <w:t>datetimepicker</w:t>
            </w:r>
            <w:proofErr w:type="spellEnd"/>
            <w:r w:rsidRPr="00897F9B">
              <w:t>" type="text" &gt;</w:t>
            </w:r>
          </w:p>
          <w:p w:rsidR="00897F9B" w:rsidRDefault="00897F9B" w:rsidP="00897F9B">
            <w:pPr>
              <w:ind w:left="0"/>
            </w:pPr>
          </w:p>
        </w:tc>
      </w:tr>
    </w:tbl>
    <w:p w:rsidR="00897F9B" w:rsidRDefault="00897F9B" w:rsidP="00897F9B"/>
    <w:p w:rsidR="00897F9B" w:rsidRDefault="00897F9B" w:rsidP="00897F9B"/>
    <w:p w:rsidR="00897F9B" w:rsidRDefault="00897F9B" w:rsidP="00897F9B">
      <w:pPr>
        <w:pStyle w:val="Heading2"/>
      </w:pPr>
      <w:r>
        <w:t>启用插件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97F9B" w:rsidTr="00897F9B">
        <w:tc>
          <w:tcPr>
            <w:tcW w:w="8388" w:type="dxa"/>
          </w:tcPr>
          <w:p w:rsidR="00897F9B" w:rsidRDefault="00897F9B" w:rsidP="00897F9B">
            <w:pPr>
              <w:ind w:left="0"/>
            </w:pPr>
            <w:r w:rsidRPr="00897F9B">
              <w:t>$('#</w:t>
            </w:r>
            <w:proofErr w:type="spellStart"/>
            <w:r w:rsidRPr="00897F9B">
              <w:t>datetimepicker</w:t>
            </w:r>
            <w:proofErr w:type="spellEnd"/>
            <w:r w:rsidRPr="00897F9B">
              <w:t>').</w:t>
            </w:r>
            <w:proofErr w:type="spellStart"/>
            <w:r w:rsidRPr="00897F9B">
              <w:t>datetimepicker</w:t>
            </w:r>
            <w:proofErr w:type="spellEnd"/>
            <w:r w:rsidRPr="00897F9B">
              <w:t>();</w:t>
            </w:r>
          </w:p>
          <w:p w:rsidR="00897F9B" w:rsidRDefault="00897F9B" w:rsidP="00897F9B">
            <w:pPr>
              <w:ind w:left="0"/>
            </w:pPr>
            <w:r w:rsidRPr="00897F9B">
              <w:t>$("#start").</w:t>
            </w:r>
            <w:proofErr w:type="spellStart"/>
            <w:r w:rsidRPr="00897F9B">
              <w:t>datetimepicker</w:t>
            </w:r>
            <w:proofErr w:type="spellEnd"/>
            <w:r w:rsidRPr="00897F9B">
              <w:t xml:space="preserve">({ format: 'Y/m/d', </w:t>
            </w:r>
            <w:proofErr w:type="spellStart"/>
            <w:r w:rsidRPr="00897F9B">
              <w:t>timepicker</w:t>
            </w:r>
            <w:proofErr w:type="spellEnd"/>
            <w:r w:rsidRPr="00897F9B">
              <w:t>: false });</w:t>
            </w:r>
          </w:p>
        </w:tc>
      </w:tr>
    </w:tbl>
    <w:p w:rsidR="00897F9B" w:rsidRDefault="00897F9B" w:rsidP="00897F9B"/>
    <w:p w:rsidR="001F159E" w:rsidRDefault="00897F9B" w:rsidP="00897F9B">
      <w:pPr>
        <w:pStyle w:val="Heading2"/>
      </w:pPr>
      <w:proofErr w:type="spellStart"/>
      <w:r w:rsidRPr="00897F9B">
        <w:t>datetimepicker</w:t>
      </w:r>
      <w:proofErr w:type="spellEnd"/>
      <w:r w:rsidRPr="00897F9B">
        <w:t xml:space="preserve"> </w:t>
      </w:r>
      <w:r w:rsidRPr="00897F9B">
        <w:t>插件用法及参数说明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97F9B" w:rsidTr="00897F9B">
        <w:tc>
          <w:tcPr>
            <w:tcW w:w="8388" w:type="dxa"/>
          </w:tcPr>
          <w:p w:rsidR="00897F9B" w:rsidRDefault="00897F9B" w:rsidP="00897F9B">
            <w:pPr>
              <w:ind w:left="0"/>
            </w:pPr>
            <w:r>
              <w:t>// 选择时间和日期</w:t>
            </w:r>
          </w:p>
          <w:p w:rsidR="00E82427" w:rsidRDefault="00E82427" w:rsidP="00E82427">
            <w:pPr>
              <w:ind w:left="0"/>
            </w:pPr>
            <w:r>
              <w:t>$("#</w:t>
            </w:r>
            <w:proofErr w:type="spellStart"/>
            <w:r>
              <w:t>datetimepicker</w:t>
            </w:r>
            <w:proofErr w:type="spellEnd"/>
            <w:r>
              <w:t>").</w:t>
            </w:r>
            <w:proofErr w:type="spellStart"/>
            <w:r>
              <w:t>datetimepicker</w:t>
            </w:r>
            <w:proofErr w:type="spellEnd"/>
            <w:r>
              <w:t>({</w:t>
            </w:r>
          </w:p>
          <w:p w:rsidR="00E82427" w:rsidRDefault="00E82427" w:rsidP="00E82427">
            <w:pPr>
              <w:ind w:left="0"/>
            </w:pPr>
            <w:r>
              <w:t xml:space="preserve">    weekStart:1,</w:t>
            </w:r>
          </w:p>
          <w:p w:rsidR="00E82427" w:rsidRDefault="00E82427" w:rsidP="00E82427">
            <w:pPr>
              <w:ind w:left="0"/>
            </w:pPr>
            <w:r>
              <w:t xml:space="preserve">    todayBtn:1,</w:t>
            </w:r>
          </w:p>
          <w:p w:rsidR="00E82427" w:rsidRDefault="00E82427" w:rsidP="00E82427">
            <w:pPr>
              <w:ind w:left="0"/>
            </w:pPr>
            <w:r>
              <w:t xml:space="preserve">    autoclose:1,</w:t>
            </w:r>
          </w:p>
          <w:p w:rsidR="00E82427" w:rsidRDefault="00E82427" w:rsidP="00E82427">
            <w:pPr>
              <w:ind w:left="0"/>
            </w:pPr>
            <w:r>
              <w:t xml:space="preserve">    todayHighlight:1,</w:t>
            </w:r>
          </w:p>
          <w:p w:rsidR="00E82427" w:rsidRDefault="00E82427" w:rsidP="00E82427">
            <w:pPr>
              <w:ind w:left="0"/>
            </w:pPr>
            <w:r>
              <w:t xml:space="preserve">    startView:2,</w:t>
            </w:r>
          </w:p>
          <w:p w:rsidR="00E82427" w:rsidRDefault="00E82427" w:rsidP="00E82427">
            <w:pPr>
              <w:ind w:left="0"/>
            </w:pPr>
            <w:r>
              <w:t xml:space="preserve">    forceParse:0,</w:t>
            </w:r>
          </w:p>
          <w:p w:rsidR="00E82427" w:rsidRDefault="00E82427" w:rsidP="00E82427">
            <w:pPr>
              <w:ind w:left="0"/>
            </w:pPr>
            <w:r>
              <w:t xml:space="preserve">    showMeridian:1,</w:t>
            </w:r>
          </w:p>
          <w:p w:rsidR="00E82427" w:rsidRDefault="00E82427" w:rsidP="00E82427">
            <w:pPr>
              <w:ind w:left="0"/>
              <w:rPr>
                <w:rFonts w:hint="eastAsia"/>
              </w:rPr>
            </w:pPr>
            <w:r>
              <w:t xml:space="preserve">    format:"Y-m-d H:i"});</w:t>
            </w:r>
          </w:p>
          <w:p w:rsidR="00897F9B" w:rsidRDefault="00897F9B" w:rsidP="00E82427">
            <w:pPr>
              <w:ind w:left="0"/>
              <w:rPr>
                <w:rFonts w:hint="eastAsia"/>
              </w:rPr>
            </w:pPr>
            <w:r>
              <w:tab/>
            </w:r>
          </w:p>
          <w:p w:rsidR="002C1817" w:rsidRDefault="002C1817" w:rsidP="00E82427">
            <w:pPr>
              <w:ind w:left="0"/>
            </w:pPr>
          </w:p>
          <w:p w:rsidR="00897F9B" w:rsidRDefault="00897F9B" w:rsidP="00897F9B">
            <w:pPr>
              <w:ind w:left="0"/>
            </w:pPr>
            <w:r>
              <w:lastRenderedPageBreak/>
              <w:t>// 仅选择日期</w:t>
            </w:r>
          </w:p>
          <w:p w:rsidR="00E82427" w:rsidRDefault="00E82427" w:rsidP="00E82427">
            <w:pPr>
              <w:ind w:left="0"/>
            </w:pPr>
            <w:r>
              <w:t>$("#datetimepicker2").</w:t>
            </w:r>
            <w:proofErr w:type="spellStart"/>
            <w:r>
              <w:t>datetimepicker</w:t>
            </w:r>
            <w:proofErr w:type="spellEnd"/>
            <w:r>
              <w:t>({</w:t>
            </w:r>
          </w:p>
          <w:p w:rsidR="00E82427" w:rsidRDefault="00E82427" w:rsidP="00E82427">
            <w:pPr>
              <w:ind w:left="0"/>
            </w:pPr>
            <w:r>
              <w:t xml:space="preserve">    language:"</w:t>
            </w:r>
            <w:proofErr w:type="spellStart"/>
            <w:r>
              <w:t>zh</w:t>
            </w:r>
            <w:proofErr w:type="spellEnd"/>
            <w:r>
              <w:t>-CN",</w:t>
            </w:r>
          </w:p>
          <w:p w:rsidR="00E82427" w:rsidRDefault="00E82427" w:rsidP="00E82427">
            <w:pPr>
              <w:ind w:left="0"/>
            </w:pPr>
            <w:r>
              <w:t xml:space="preserve">    weekStart:1,</w:t>
            </w:r>
          </w:p>
          <w:p w:rsidR="00E82427" w:rsidRDefault="00E82427" w:rsidP="00E82427">
            <w:pPr>
              <w:ind w:left="0"/>
            </w:pPr>
            <w:r>
              <w:t xml:space="preserve">    todayBtn:1,</w:t>
            </w:r>
          </w:p>
          <w:p w:rsidR="00E82427" w:rsidRDefault="00E82427" w:rsidP="00E82427">
            <w:pPr>
              <w:ind w:left="0"/>
            </w:pPr>
            <w:r>
              <w:t xml:space="preserve">    autoclose:1,</w:t>
            </w:r>
          </w:p>
          <w:p w:rsidR="00E82427" w:rsidRDefault="00E82427" w:rsidP="00E82427">
            <w:pPr>
              <w:ind w:left="0"/>
            </w:pPr>
            <w:r>
              <w:t xml:space="preserve">    todayHighlight:1,</w:t>
            </w:r>
          </w:p>
          <w:p w:rsidR="00E82427" w:rsidRDefault="00E82427" w:rsidP="00E82427">
            <w:pPr>
              <w:ind w:left="0"/>
            </w:pPr>
            <w:r>
              <w:t xml:space="preserve">    startView:2,</w:t>
            </w:r>
          </w:p>
          <w:p w:rsidR="00E82427" w:rsidRDefault="00E82427" w:rsidP="00E82427">
            <w:pPr>
              <w:ind w:left="0"/>
            </w:pPr>
            <w:r>
              <w:t xml:space="preserve">    minView:2,</w:t>
            </w:r>
          </w:p>
          <w:p w:rsidR="00E82427" w:rsidRDefault="00E82427" w:rsidP="00E82427">
            <w:pPr>
              <w:ind w:left="0"/>
            </w:pPr>
            <w:r>
              <w:t xml:space="preserve">    forceParse:0,</w:t>
            </w:r>
          </w:p>
          <w:p w:rsidR="00E82427" w:rsidRDefault="00E82427" w:rsidP="00E82427">
            <w:pPr>
              <w:ind w:left="0"/>
              <w:rPr>
                <w:rFonts w:hint="eastAsia"/>
              </w:rPr>
            </w:pPr>
            <w:r>
              <w:t xml:space="preserve">    format:"Y-m-d"});</w:t>
            </w:r>
          </w:p>
          <w:p w:rsidR="002C1817" w:rsidRDefault="002C1817" w:rsidP="00E82427">
            <w:pPr>
              <w:ind w:left="0"/>
              <w:rPr>
                <w:rFonts w:hint="eastAsia"/>
              </w:rPr>
            </w:pPr>
          </w:p>
          <w:p w:rsidR="00897F9B" w:rsidRDefault="00897F9B" w:rsidP="00E82427">
            <w:pPr>
              <w:ind w:left="0"/>
            </w:pPr>
            <w:r>
              <w:t>// 选择时间</w:t>
            </w:r>
          </w:p>
          <w:p w:rsidR="00E82427" w:rsidRDefault="00E82427" w:rsidP="00E82427">
            <w:pPr>
              <w:ind w:left="0"/>
            </w:pPr>
            <w:r>
              <w:t>$('#datetimepicker1').</w:t>
            </w:r>
            <w:proofErr w:type="spellStart"/>
            <w:r>
              <w:t>datetimepicker</w:t>
            </w:r>
            <w:proofErr w:type="spellEnd"/>
            <w:r>
              <w:t>({</w:t>
            </w:r>
          </w:p>
          <w:p w:rsidR="00E82427" w:rsidRDefault="00E82427" w:rsidP="00E82427">
            <w:pPr>
              <w:ind w:left="0"/>
            </w:pPr>
            <w:r>
              <w:tab/>
            </w:r>
            <w:proofErr w:type="spellStart"/>
            <w:r>
              <w:t>datepicker:false</w:t>
            </w:r>
            <w:proofErr w:type="spellEnd"/>
            <w:r>
              <w:t>,</w:t>
            </w:r>
          </w:p>
          <w:p w:rsidR="00E82427" w:rsidRDefault="00E82427" w:rsidP="00E82427">
            <w:pPr>
              <w:ind w:left="0"/>
            </w:pPr>
            <w:r>
              <w:tab/>
            </w:r>
            <w:proofErr w:type="spellStart"/>
            <w:r>
              <w:t>format:'H:i</w:t>
            </w:r>
            <w:proofErr w:type="spellEnd"/>
            <w:r>
              <w:t>',</w:t>
            </w:r>
          </w:p>
          <w:p w:rsidR="00E82427" w:rsidRDefault="00E82427" w:rsidP="00E82427">
            <w:pPr>
              <w:ind w:left="0"/>
            </w:pPr>
            <w:r>
              <w:tab/>
              <w:t>step:5</w:t>
            </w:r>
          </w:p>
          <w:p w:rsidR="00897F9B" w:rsidRDefault="00E82427" w:rsidP="00E82427">
            <w:pPr>
              <w:ind w:left="0"/>
            </w:pPr>
            <w:r>
              <w:t>});</w:t>
            </w:r>
          </w:p>
        </w:tc>
      </w:tr>
      <w:tr w:rsidR="00897F9B" w:rsidTr="00897F9B">
        <w:tc>
          <w:tcPr>
            <w:tcW w:w="8388" w:type="dxa"/>
          </w:tcPr>
          <w:p w:rsidR="00897F9B" w:rsidRPr="00EA3095" w:rsidRDefault="00897F9B" w:rsidP="00897F9B">
            <w:pPr>
              <w:ind w:left="0"/>
              <w:rPr>
                <w:b/>
              </w:rPr>
            </w:pPr>
            <w:r w:rsidRPr="00EA3095">
              <w:rPr>
                <w:rFonts w:hint="eastAsia"/>
                <w:b/>
              </w:rPr>
              <w:lastRenderedPageBreak/>
              <w:t>参数说明：</w:t>
            </w:r>
          </w:p>
          <w:p w:rsidR="00897F9B" w:rsidRDefault="00EA3095" w:rsidP="00897F9B">
            <w:pPr>
              <w:ind w:left="0"/>
            </w:pPr>
            <w:r>
              <w:t xml:space="preserve">-- </w:t>
            </w:r>
            <w:proofErr w:type="spellStart"/>
            <w:r w:rsidR="00897F9B" w:rsidRPr="00EA3095">
              <w:rPr>
                <w:color w:val="FF0000"/>
              </w:rPr>
              <w:t>weekStart</w:t>
            </w:r>
            <w:proofErr w:type="spellEnd"/>
          </w:p>
          <w:p w:rsidR="00897F9B" w:rsidRDefault="00897F9B" w:rsidP="00897F9B">
            <w:pPr>
              <w:ind w:left="0"/>
            </w:pPr>
            <w:r>
              <w:t>Integer. 默认值：0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一周从哪一天开始。</w:t>
            </w:r>
            <w:r>
              <w:t>0（星期日）到6（星期六）</w:t>
            </w:r>
          </w:p>
          <w:p w:rsidR="00EA3095" w:rsidRDefault="00EA3095" w:rsidP="00897F9B">
            <w:pPr>
              <w:ind w:left="0"/>
            </w:pPr>
          </w:p>
          <w:p w:rsidR="00897F9B" w:rsidRDefault="00EA3095" w:rsidP="00897F9B">
            <w:pPr>
              <w:ind w:left="0"/>
            </w:pPr>
            <w:r>
              <w:t xml:space="preserve">-- </w:t>
            </w:r>
            <w:proofErr w:type="spellStart"/>
            <w:r w:rsidR="00897F9B" w:rsidRPr="00EA3095">
              <w:rPr>
                <w:color w:val="FF0000"/>
              </w:rPr>
              <w:t>startDate</w:t>
            </w:r>
            <w:proofErr w:type="spellEnd"/>
          </w:p>
          <w:p w:rsidR="00897F9B" w:rsidRDefault="00897F9B" w:rsidP="00897F9B">
            <w:pPr>
              <w:ind w:left="0"/>
            </w:pPr>
            <w:r>
              <w:t>Date. 默认值：开始时间</w:t>
            </w:r>
          </w:p>
          <w:p w:rsidR="00897F9B" w:rsidRDefault="00897F9B" w:rsidP="00897F9B">
            <w:pPr>
              <w:ind w:left="0"/>
            </w:pPr>
            <w:r>
              <w:t>The earliest date that may be selected; all earlier dates will be disabled.</w:t>
            </w:r>
          </w:p>
          <w:p w:rsidR="00EA3095" w:rsidRDefault="00EA3095" w:rsidP="00897F9B">
            <w:pPr>
              <w:ind w:left="0"/>
            </w:pPr>
          </w:p>
          <w:p w:rsidR="00897F9B" w:rsidRDefault="00EA3095" w:rsidP="00897F9B">
            <w:pPr>
              <w:ind w:left="0"/>
            </w:pPr>
            <w:r>
              <w:t xml:space="preserve">--  </w:t>
            </w:r>
            <w:proofErr w:type="spellStart"/>
            <w:r w:rsidR="00897F9B" w:rsidRPr="00EA3095">
              <w:rPr>
                <w:color w:val="FF0000"/>
              </w:rPr>
              <w:t>endDate</w:t>
            </w:r>
            <w:proofErr w:type="spellEnd"/>
          </w:p>
          <w:p w:rsidR="00897F9B" w:rsidRDefault="00897F9B" w:rsidP="00897F9B">
            <w:pPr>
              <w:ind w:left="0"/>
            </w:pPr>
            <w:r>
              <w:t>Date. 默认值：结束时间</w:t>
            </w:r>
          </w:p>
          <w:p w:rsidR="00897F9B" w:rsidRDefault="00897F9B" w:rsidP="00897F9B">
            <w:pPr>
              <w:ind w:left="0"/>
            </w:pPr>
            <w:r>
              <w:t>The latest date that may be selected; all later dates will be disabled.</w:t>
            </w:r>
          </w:p>
          <w:p w:rsidR="00EA3095" w:rsidRDefault="00EA3095" w:rsidP="00897F9B">
            <w:pPr>
              <w:ind w:left="0"/>
            </w:pPr>
          </w:p>
          <w:p w:rsidR="00897F9B" w:rsidRDefault="00EA3095" w:rsidP="00897F9B">
            <w:pPr>
              <w:ind w:left="0"/>
            </w:pPr>
            <w:r>
              <w:t xml:space="preserve">-- </w:t>
            </w:r>
            <w:proofErr w:type="spellStart"/>
            <w:r w:rsidR="00897F9B">
              <w:t>daysOfWeekDisabled</w:t>
            </w:r>
            <w:proofErr w:type="spellEnd"/>
          </w:p>
          <w:p w:rsidR="00897F9B" w:rsidRDefault="00897F9B" w:rsidP="00897F9B">
            <w:pPr>
              <w:ind w:left="0"/>
            </w:pPr>
            <w:r>
              <w:t>String, Array. 默认值: '', []</w:t>
            </w:r>
          </w:p>
          <w:p w:rsidR="00EA3095" w:rsidRDefault="00897F9B" w:rsidP="00897F9B">
            <w:pPr>
              <w:ind w:left="0"/>
            </w:pPr>
            <w:r>
              <w:lastRenderedPageBreak/>
              <w:t xml:space="preserve">Days of the week that should be disabled. Values are 0 (Sunday) to 6 (Saturday). Multiple values should be comma-separated. Example: disable </w:t>
            </w:r>
          </w:p>
          <w:p w:rsidR="00897F9B" w:rsidRDefault="00897F9B" w:rsidP="00897F9B">
            <w:pPr>
              <w:ind w:left="0"/>
            </w:pPr>
            <w:r>
              <w:t>weekends: '0,6' or [0,6].</w:t>
            </w:r>
          </w:p>
          <w:p w:rsidR="00EA3095" w:rsidRDefault="00EA3095" w:rsidP="00897F9B">
            <w:pPr>
              <w:ind w:left="0"/>
            </w:pPr>
          </w:p>
          <w:p w:rsidR="00897F9B" w:rsidRDefault="00EA3095" w:rsidP="00897F9B">
            <w:pPr>
              <w:ind w:left="0"/>
            </w:pPr>
            <w:r>
              <w:t xml:space="preserve">-- </w:t>
            </w:r>
            <w:proofErr w:type="spellStart"/>
            <w:r w:rsidR="00897F9B" w:rsidRPr="00EA3095">
              <w:rPr>
                <w:color w:val="FF0000"/>
              </w:rPr>
              <w:t>autoclose</w:t>
            </w:r>
            <w:proofErr w:type="spellEnd"/>
          </w:p>
          <w:p w:rsidR="00897F9B" w:rsidRDefault="00897F9B" w:rsidP="00897F9B">
            <w:pPr>
              <w:ind w:left="0"/>
            </w:pPr>
            <w:r>
              <w:t>Boolean. 默认值：false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当选择一个日期之后是否立即关闭此日期时间选择器。</w:t>
            </w:r>
          </w:p>
          <w:p w:rsidR="00EA3095" w:rsidRDefault="00EA3095" w:rsidP="00897F9B">
            <w:pPr>
              <w:ind w:left="0"/>
            </w:pPr>
          </w:p>
          <w:p w:rsidR="00897F9B" w:rsidRDefault="00EA3095" w:rsidP="00897F9B">
            <w:pPr>
              <w:ind w:left="0"/>
            </w:pPr>
            <w:r>
              <w:t xml:space="preserve">-- </w:t>
            </w:r>
            <w:proofErr w:type="spellStart"/>
            <w:r w:rsidR="00897F9B" w:rsidRPr="00EA3095">
              <w:rPr>
                <w:color w:val="FF0000"/>
              </w:rPr>
              <w:t>startView</w:t>
            </w:r>
            <w:proofErr w:type="spellEnd"/>
          </w:p>
          <w:p w:rsidR="00897F9B" w:rsidRDefault="00897F9B" w:rsidP="00897F9B">
            <w:pPr>
              <w:ind w:left="0"/>
            </w:pPr>
            <w:r>
              <w:t>Number, String. 默认值：2, 'month'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日期时间选择器打开之后首先显示的视图。</w:t>
            </w:r>
            <w:r>
              <w:t xml:space="preserve"> 可接受的值：</w:t>
            </w:r>
          </w:p>
          <w:p w:rsidR="00897F9B" w:rsidRDefault="00897F9B" w:rsidP="00897F9B">
            <w:pPr>
              <w:ind w:left="0"/>
            </w:pPr>
            <w:r>
              <w:t>0 or 'hour' for the hour view</w:t>
            </w:r>
          </w:p>
          <w:p w:rsidR="00897F9B" w:rsidRDefault="00897F9B" w:rsidP="00897F9B">
            <w:pPr>
              <w:ind w:left="0"/>
            </w:pPr>
            <w:r>
              <w:t>1 or 'day' for the day view</w:t>
            </w:r>
          </w:p>
          <w:p w:rsidR="00897F9B" w:rsidRDefault="00897F9B" w:rsidP="00897F9B">
            <w:pPr>
              <w:ind w:left="0"/>
            </w:pPr>
            <w:r>
              <w:t>2 or 'month' for month view (the default)</w:t>
            </w:r>
          </w:p>
          <w:p w:rsidR="00897F9B" w:rsidRDefault="00897F9B" w:rsidP="00897F9B">
            <w:pPr>
              <w:ind w:left="0"/>
            </w:pPr>
            <w:r>
              <w:t>3 or 'year' for the 12-month overview</w:t>
            </w:r>
          </w:p>
          <w:p w:rsidR="00EA3095" w:rsidRDefault="00897F9B" w:rsidP="00897F9B">
            <w:pPr>
              <w:ind w:left="0"/>
            </w:pPr>
            <w:r>
              <w:t xml:space="preserve">4 or 'decade' for the 10-year overview. Useful for date-of-birth </w:t>
            </w:r>
          </w:p>
          <w:p w:rsidR="00897F9B" w:rsidRDefault="00897F9B" w:rsidP="00897F9B">
            <w:pPr>
              <w:ind w:left="0"/>
            </w:pPr>
            <w:proofErr w:type="spellStart"/>
            <w:r>
              <w:t>datetimepickers</w:t>
            </w:r>
            <w:proofErr w:type="spellEnd"/>
            <w:r>
              <w:t>.</w:t>
            </w:r>
          </w:p>
          <w:p w:rsidR="00EA3095" w:rsidRDefault="00EA3095" w:rsidP="00897F9B">
            <w:pPr>
              <w:ind w:left="0"/>
            </w:pPr>
          </w:p>
          <w:p w:rsidR="00897F9B" w:rsidRDefault="00EA3095" w:rsidP="00897F9B">
            <w:pPr>
              <w:ind w:left="0"/>
            </w:pPr>
            <w:r>
              <w:t xml:space="preserve">-- </w:t>
            </w:r>
            <w:proofErr w:type="spellStart"/>
            <w:r w:rsidR="00897F9B" w:rsidRPr="00EA3095">
              <w:rPr>
                <w:color w:val="FF0000"/>
              </w:rPr>
              <w:t>minView</w:t>
            </w:r>
            <w:proofErr w:type="spellEnd"/>
          </w:p>
          <w:p w:rsidR="00897F9B" w:rsidRDefault="00897F9B" w:rsidP="00897F9B">
            <w:pPr>
              <w:ind w:left="0"/>
            </w:pPr>
            <w:r>
              <w:t>Number, String. 默认值：0, 'hour'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日期时间选择器所能够提供的最精确的时间选择视图。</w:t>
            </w:r>
          </w:p>
          <w:p w:rsidR="00EA3095" w:rsidRDefault="00EA3095" w:rsidP="00897F9B">
            <w:pPr>
              <w:ind w:left="0"/>
            </w:pPr>
          </w:p>
          <w:p w:rsidR="00897F9B" w:rsidRDefault="00982871" w:rsidP="00897F9B">
            <w:pPr>
              <w:ind w:left="0"/>
            </w:pPr>
            <w:r>
              <w:t xml:space="preserve">-- </w:t>
            </w:r>
            <w:proofErr w:type="spellStart"/>
            <w:r w:rsidR="00897F9B" w:rsidRPr="00982871">
              <w:rPr>
                <w:color w:val="FF0000"/>
              </w:rPr>
              <w:t>maxView</w:t>
            </w:r>
            <w:proofErr w:type="spellEnd"/>
          </w:p>
          <w:p w:rsidR="00897F9B" w:rsidRDefault="00897F9B" w:rsidP="00897F9B">
            <w:pPr>
              <w:ind w:left="0"/>
            </w:pPr>
            <w:r>
              <w:t>Number, String. 默认值：4, 'decade'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日期时间选择器最高能展示的选择范围视图。</w:t>
            </w:r>
          </w:p>
          <w:p w:rsidR="00982871" w:rsidRDefault="00982871" w:rsidP="00897F9B">
            <w:pPr>
              <w:ind w:left="0"/>
            </w:pPr>
          </w:p>
          <w:p w:rsidR="00897F9B" w:rsidRDefault="00982871" w:rsidP="00897F9B">
            <w:pPr>
              <w:ind w:left="0"/>
            </w:pPr>
            <w:r>
              <w:t xml:space="preserve">-- </w:t>
            </w:r>
            <w:proofErr w:type="spellStart"/>
            <w:r w:rsidR="00897F9B" w:rsidRPr="00982871">
              <w:rPr>
                <w:color w:val="FF0000"/>
              </w:rPr>
              <w:t>todayBtn</w:t>
            </w:r>
            <w:proofErr w:type="spellEnd"/>
          </w:p>
          <w:p w:rsidR="00897F9B" w:rsidRDefault="00897F9B" w:rsidP="00897F9B">
            <w:pPr>
              <w:ind w:left="0"/>
            </w:pPr>
            <w:r>
              <w:t>Boolean, "linked". 默认值: false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如果此值为</w:t>
            </w:r>
            <w:r>
              <w:t>true 或 "linked"，则在日期时间选择器组件的底部显示一个 "Today" 按钮用以选择当前日期。如果是true的话，"Today" 按钮仅仅将视图转到当天的日期，如果是"linked"，当天日期将会被选中。</w:t>
            </w:r>
          </w:p>
          <w:p w:rsidR="00982871" w:rsidRDefault="00982871" w:rsidP="00897F9B">
            <w:pPr>
              <w:ind w:left="0"/>
            </w:pPr>
          </w:p>
          <w:p w:rsidR="00897F9B" w:rsidRDefault="00982871" w:rsidP="00897F9B">
            <w:pPr>
              <w:ind w:left="0"/>
            </w:pPr>
            <w:r>
              <w:t xml:space="preserve">-- </w:t>
            </w:r>
            <w:proofErr w:type="spellStart"/>
            <w:r w:rsidR="00897F9B" w:rsidRPr="00982871">
              <w:rPr>
                <w:color w:val="FF0000"/>
              </w:rPr>
              <w:t>todayHighlight</w:t>
            </w:r>
            <w:proofErr w:type="spellEnd"/>
          </w:p>
          <w:p w:rsidR="00897F9B" w:rsidRDefault="00897F9B" w:rsidP="00897F9B">
            <w:pPr>
              <w:ind w:left="0"/>
            </w:pPr>
            <w:r>
              <w:t>Boolean. 默认值: false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lastRenderedPageBreak/>
              <w:t>如果为</w:t>
            </w:r>
            <w:r>
              <w:t>true, 高亮当前日期。</w:t>
            </w:r>
          </w:p>
          <w:p w:rsidR="00982871" w:rsidRDefault="00982871" w:rsidP="00897F9B">
            <w:pPr>
              <w:ind w:left="0"/>
            </w:pPr>
          </w:p>
          <w:p w:rsidR="00897F9B" w:rsidRDefault="00982871" w:rsidP="00897F9B">
            <w:pPr>
              <w:ind w:left="0"/>
            </w:pPr>
            <w:r>
              <w:t xml:space="preserve">-- </w:t>
            </w:r>
            <w:proofErr w:type="spellStart"/>
            <w:r w:rsidR="00897F9B" w:rsidRPr="00982871">
              <w:rPr>
                <w:color w:val="FF0000"/>
              </w:rPr>
              <w:t>keyboardNavigation</w:t>
            </w:r>
            <w:proofErr w:type="spellEnd"/>
          </w:p>
          <w:p w:rsidR="00897F9B" w:rsidRDefault="00897F9B" w:rsidP="00897F9B">
            <w:pPr>
              <w:ind w:left="0"/>
            </w:pPr>
            <w:r>
              <w:t>Boolean. 默认值: true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是否允许通过方向键改变日期。</w:t>
            </w:r>
          </w:p>
          <w:p w:rsidR="00982871" w:rsidRDefault="00982871" w:rsidP="00897F9B">
            <w:pPr>
              <w:ind w:left="0"/>
            </w:pPr>
          </w:p>
          <w:p w:rsidR="00897F9B" w:rsidRDefault="00982871" w:rsidP="00897F9B">
            <w:pPr>
              <w:ind w:left="0"/>
            </w:pPr>
            <w:r>
              <w:t xml:space="preserve">--  </w:t>
            </w:r>
            <w:proofErr w:type="spellStart"/>
            <w:r w:rsidR="00897F9B" w:rsidRPr="00982871">
              <w:rPr>
                <w:color w:val="FF0000"/>
              </w:rPr>
              <w:t>forceParse</w:t>
            </w:r>
            <w:proofErr w:type="spellEnd"/>
          </w:p>
          <w:p w:rsidR="00897F9B" w:rsidRDefault="00897F9B" w:rsidP="00897F9B">
            <w:pPr>
              <w:ind w:left="0"/>
            </w:pPr>
            <w:r>
              <w:t>Boolean. 默认值: true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当选择器关闭的时候，是否强制解析输入框中的值。也就是说，当用户在输入框中输入了不正确的日期，选择器将会尽量解析输入的值，并将解析后的正确值按照给定的格式</w:t>
            </w:r>
            <w:r>
              <w:t>format设置到输入框中。</w:t>
            </w:r>
          </w:p>
          <w:p w:rsidR="00982871" w:rsidRDefault="00982871" w:rsidP="00897F9B">
            <w:pPr>
              <w:ind w:left="0"/>
            </w:pPr>
          </w:p>
          <w:p w:rsidR="00897F9B" w:rsidRDefault="00982871" w:rsidP="00897F9B">
            <w:pPr>
              <w:ind w:left="0"/>
            </w:pPr>
            <w:r>
              <w:t xml:space="preserve">-- </w:t>
            </w:r>
            <w:proofErr w:type="spellStart"/>
            <w:r w:rsidR="00897F9B" w:rsidRPr="00982871">
              <w:rPr>
                <w:color w:val="FF0000"/>
              </w:rPr>
              <w:t>minuteStep</w:t>
            </w:r>
            <w:proofErr w:type="spellEnd"/>
          </w:p>
          <w:p w:rsidR="00897F9B" w:rsidRDefault="00897F9B" w:rsidP="00897F9B">
            <w:pPr>
              <w:ind w:left="0"/>
            </w:pPr>
            <w:r>
              <w:t>Number. 默认值: 5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此数值被当做步进值用于构建小时视图。对于每个</w:t>
            </w:r>
            <w:r>
              <w:t xml:space="preserve"> </w:t>
            </w:r>
            <w:proofErr w:type="spellStart"/>
            <w:r>
              <w:t>minuteStep</w:t>
            </w:r>
            <w:proofErr w:type="spellEnd"/>
            <w:r>
              <w:t xml:space="preserve"> 都会生成一组预设时间（分钟）用于选择。</w:t>
            </w:r>
          </w:p>
          <w:p w:rsidR="00982871" w:rsidRDefault="00982871" w:rsidP="00897F9B">
            <w:pPr>
              <w:ind w:left="0"/>
            </w:pPr>
          </w:p>
          <w:p w:rsidR="00897F9B" w:rsidRDefault="00982871" w:rsidP="00897F9B">
            <w:pPr>
              <w:ind w:left="0"/>
            </w:pPr>
            <w:r>
              <w:t xml:space="preserve">-- </w:t>
            </w:r>
            <w:proofErr w:type="spellStart"/>
            <w:r w:rsidR="00897F9B" w:rsidRPr="00982871">
              <w:rPr>
                <w:color w:val="FF0000"/>
              </w:rPr>
              <w:t>pickerPosition</w:t>
            </w:r>
            <w:proofErr w:type="spellEnd"/>
          </w:p>
          <w:p w:rsidR="00897F9B" w:rsidRDefault="00897F9B" w:rsidP="00897F9B">
            <w:pPr>
              <w:ind w:left="0"/>
            </w:pPr>
            <w:r>
              <w:t>String. 默认值: 'bottom-right' (还支持 : 'bottom-left')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此选项当前只在组件实现中提供支持。通过设置选项可以讲选择器放倒输入框下方。</w:t>
            </w:r>
          </w:p>
          <w:p w:rsidR="00982871" w:rsidRDefault="00982871" w:rsidP="00897F9B">
            <w:pPr>
              <w:ind w:left="0"/>
            </w:pPr>
          </w:p>
          <w:p w:rsidR="00897F9B" w:rsidRDefault="00982871" w:rsidP="00897F9B">
            <w:pPr>
              <w:ind w:left="0"/>
            </w:pPr>
            <w:r>
              <w:t xml:space="preserve">-- </w:t>
            </w:r>
            <w:proofErr w:type="spellStart"/>
            <w:r w:rsidR="00897F9B" w:rsidRPr="00982871">
              <w:rPr>
                <w:color w:val="FF0000"/>
              </w:rPr>
              <w:t>initialDate</w:t>
            </w:r>
            <w:proofErr w:type="spellEnd"/>
          </w:p>
          <w:p w:rsidR="00897F9B" w:rsidRDefault="00897F9B" w:rsidP="00897F9B">
            <w:pPr>
              <w:ind w:left="0"/>
            </w:pPr>
            <w:r>
              <w:t>Date or String. 默认值: new Date()</w:t>
            </w:r>
          </w:p>
          <w:p w:rsidR="00897F9B" w:rsidRDefault="00897F9B" w:rsidP="00897F9B">
            <w:pPr>
              <w:ind w:left="0"/>
            </w:pPr>
            <w:r>
              <w:t>You can initialize the viewer with a date. By default it's now, so you can specify yesterday or today at midnight ...</w:t>
            </w:r>
          </w:p>
          <w:p w:rsidR="00982871" w:rsidRDefault="00982871" w:rsidP="00897F9B">
            <w:pPr>
              <w:ind w:left="0"/>
            </w:pPr>
          </w:p>
          <w:p w:rsidR="00982871" w:rsidRDefault="00897F9B" w:rsidP="00897F9B">
            <w:pPr>
              <w:ind w:left="0"/>
              <w:rPr>
                <w:b/>
              </w:rPr>
            </w:pPr>
            <w:r w:rsidRPr="00982871">
              <w:rPr>
                <w:rFonts w:hint="eastAsia"/>
                <w:b/>
              </w:rPr>
              <w:t>方法：</w:t>
            </w:r>
          </w:p>
          <w:p w:rsidR="00897F9B" w:rsidRPr="00982871" w:rsidRDefault="005A3D96" w:rsidP="00897F9B">
            <w:pPr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-- </w:t>
            </w:r>
            <w:proofErr w:type="spellStart"/>
            <w:r w:rsidR="00897F9B" w:rsidRPr="00982871">
              <w:rPr>
                <w:color w:val="FF0000"/>
              </w:rPr>
              <w:t>datetimepicker</w:t>
            </w:r>
            <w:proofErr w:type="spellEnd"/>
            <w:r w:rsidR="00897F9B" w:rsidRPr="00982871">
              <w:rPr>
                <w:color w:val="FF0000"/>
              </w:rPr>
              <w:t>(options)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初始化日期时间选择器。</w:t>
            </w:r>
          </w:p>
          <w:p w:rsidR="00897F9B" w:rsidRPr="00982871" w:rsidRDefault="005A3D96" w:rsidP="00897F9B">
            <w:pPr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-- </w:t>
            </w:r>
            <w:r w:rsidR="00897F9B" w:rsidRPr="00982871">
              <w:rPr>
                <w:color w:val="FF0000"/>
              </w:rPr>
              <w:t>update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参数</w:t>
            </w:r>
            <w:r>
              <w:t>: None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使用当前输入框中的值更新日期时间选择器。</w:t>
            </w:r>
          </w:p>
          <w:p w:rsidR="00897F9B" w:rsidRDefault="00897F9B" w:rsidP="00897F9B">
            <w:pPr>
              <w:ind w:left="0"/>
            </w:pPr>
            <w:r>
              <w:t>$('#</w:t>
            </w:r>
            <w:proofErr w:type="spellStart"/>
            <w:r>
              <w:t>datetimepicker</w:t>
            </w:r>
            <w:proofErr w:type="spellEnd"/>
            <w:r>
              <w:t>').</w:t>
            </w:r>
            <w:proofErr w:type="spellStart"/>
            <w:r>
              <w:t>datetimepicker</w:t>
            </w:r>
            <w:proofErr w:type="spellEnd"/>
            <w:r>
              <w:t>('update');</w:t>
            </w:r>
          </w:p>
          <w:p w:rsidR="00897F9B" w:rsidRDefault="00897F9B" w:rsidP="00897F9B">
            <w:pPr>
              <w:ind w:left="0"/>
            </w:pPr>
          </w:p>
          <w:p w:rsidR="00897F9B" w:rsidRPr="00982871" w:rsidRDefault="005A3D96" w:rsidP="00897F9B">
            <w:pPr>
              <w:ind w:left="0"/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-- </w:t>
            </w:r>
            <w:proofErr w:type="spellStart"/>
            <w:r w:rsidR="00897F9B" w:rsidRPr="00982871">
              <w:rPr>
                <w:color w:val="FF0000"/>
              </w:rPr>
              <w:t>setStartDate</w:t>
            </w:r>
            <w:proofErr w:type="spellEnd"/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参数</w:t>
            </w:r>
            <w:r>
              <w:t>:</w:t>
            </w:r>
          </w:p>
          <w:p w:rsidR="00897F9B" w:rsidRDefault="00897F9B" w:rsidP="00897F9B">
            <w:pPr>
              <w:ind w:left="0"/>
            </w:pPr>
            <w:proofErr w:type="spellStart"/>
            <w:r>
              <w:t>startDate</w:t>
            </w:r>
            <w:proofErr w:type="spellEnd"/>
            <w:r>
              <w:t xml:space="preserve"> (String)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给日期时间选择器设置一个新的起始日期。</w:t>
            </w:r>
          </w:p>
          <w:p w:rsidR="00897F9B" w:rsidRDefault="00897F9B" w:rsidP="00897F9B">
            <w:pPr>
              <w:ind w:left="0"/>
            </w:pPr>
            <w:r>
              <w:t>$('#datetimepicker').datetimepicker('setStartDate','2012-01-01');</w:t>
            </w:r>
          </w:p>
          <w:p w:rsidR="00897F9B" w:rsidRDefault="00897F9B" w:rsidP="00897F9B">
            <w:pPr>
              <w:ind w:left="0"/>
            </w:pPr>
          </w:p>
          <w:p w:rsidR="00897F9B" w:rsidRPr="00982871" w:rsidRDefault="005A3D96" w:rsidP="00897F9B">
            <w:pPr>
              <w:ind w:left="0"/>
              <w:rPr>
                <w:color w:val="FF0000"/>
              </w:rPr>
            </w:pPr>
            <w:r>
              <w:rPr>
                <w:color w:val="FF0000"/>
              </w:rPr>
              <w:t xml:space="preserve">-- </w:t>
            </w:r>
            <w:proofErr w:type="spellStart"/>
            <w:r w:rsidR="00897F9B" w:rsidRPr="00982871">
              <w:rPr>
                <w:color w:val="FF0000"/>
              </w:rPr>
              <w:t>setEndDate</w:t>
            </w:r>
            <w:proofErr w:type="spellEnd"/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参数</w:t>
            </w:r>
            <w:r>
              <w:t>:</w:t>
            </w:r>
          </w:p>
          <w:p w:rsidR="00897F9B" w:rsidRDefault="00897F9B" w:rsidP="00897F9B">
            <w:pPr>
              <w:ind w:left="0"/>
            </w:pPr>
            <w:proofErr w:type="spellStart"/>
            <w:r>
              <w:t>endDate</w:t>
            </w:r>
            <w:proofErr w:type="spellEnd"/>
            <w:r>
              <w:t xml:space="preserve"> (String)</w:t>
            </w:r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给日期时间选择器设置结束日期。</w:t>
            </w:r>
          </w:p>
          <w:p w:rsidR="00897F9B" w:rsidRDefault="00897F9B" w:rsidP="00897F9B">
            <w:pPr>
              <w:ind w:left="0"/>
            </w:pPr>
            <w:r>
              <w:t>$('#</w:t>
            </w:r>
            <w:proofErr w:type="spellStart"/>
            <w:r>
              <w:t>datetimepicker</w:t>
            </w:r>
            <w:proofErr w:type="spellEnd"/>
            <w:r>
              <w:t>').</w:t>
            </w:r>
            <w:proofErr w:type="spellStart"/>
            <w:r>
              <w:t>datetimepicker</w:t>
            </w:r>
            <w:proofErr w:type="spellEnd"/>
            <w:r>
              <w:t>('setEndDate','2012-01-01');</w:t>
            </w:r>
          </w:p>
          <w:p w:rsidR="00897F9B" w:rsidRDefault="00897F9B" w:rsidP="00897F9B">
            <w:pPr>
              <w:ind w:left="0"/>
            </w:pPr>
          </w:p>
          <w:p w:rsidR="00897F9B" w:rsidRPr="00D74465" w:rsidRDefault="00D74465" w:rsidP="00897F9B">
            <w:pPr>
              <w:ind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-- </w:t>
            </w:r>
            <w:proofErr w:type="spellStart"/>
            <w:r w:rsidR="00897F9B" w:rsidRPr="00D74465">
              <w:rPr>
                <w:color w:val="FF0000"/>
              </w:rPr>
              <w:t>setDaysOfWeekDisabled</w:t>
            </w:r>
            <w:proofErr w:type="spellEnd"/>
          </w:p>
          <w:p w:rsidR="00897F9B" w:rsidRDefault="00897F9B" w:rsidP="00897F9B">
            <w:pPr>
              <w:ind w:left="0"/>
            </w:pPr>
            <w:r>
              <w:rPr>
                <w:rFonts w:hint="eastAsia"/>
              </w:rPr>
              <w:t>参数</w:t>
            </w:r>
            <w:r>
              <w:t>:</w:t>
            </w:r>
          </w:p>
          <w:p w:rsidR="00897F9B" w:rsidRDefault="00897F9B" w:rsidP="00897F9B">
            <w:pPr>
              <w:ind w:left="0"/>
            </w:pPr>
            <w:proofErr w:type="spellStart"/>
            <w:r>
              <w:t>daysOfWeekDisabled</w:t>
            </w:r>
            <w:proofErr w:type="spellEnd"/>
            <w:r>
              <w:t xml:space="preserve"> (</w:t>
            </w:r>
            <w:proofErr w:type="spellStart"/>
            <w:r>
              <w:t>String|Array</w:t>
            </w:r>
            <w:proofErr w:type="spellEnd"/>
            <w:r>
              <w:t>)</w:t>
            </w:r>
          </w:p>
          <w:p w:rsidR="00897F9B" w:rsidRDefault="00897F9B" w:rsidP="00897F9B">
            <w:pPr>
              <w:ind w:left="0"/>
            </w:pPr>
            <w:r>
              <w:t>Sets the days of week that should be disabled.</w:t>
            </w:r>
          </w:p>
          <w:p w:rsidR="00897F9B" w:rsidRDefault="00897F9B" w:rsidP="00897F9B">
            <w:pPr>
              <w:ind w:left="0"/>
            </w:pPr>
            <w:r>
              <w:t>$('#datetimepicker').datetimepicker('setDaysOfWeekDisabled',[0,6]);</w:t>
            </w:r>
          </w:p>
          <w:p w:rsidR="00897F9B" w:rsidRDefault="00897F9B" w:rsidP="00897F9B">
            <w:pPr>
              <w:ind w:left="0"/>
            </w:pPr>
          </w:p>
          <w:p w:rsidR="00897F9B" w:rsidRPr="005A3D96" w:rsidRDefault="00897F9B" w:rsidP="00897F9B">
            <w:pPr>
              <w:ind w:left="0"/>
              <w:rPr>
                <w:b/>
              </w:rPr>
            </w:pPr>
            <w:r w:rsidRPr="005A3D96">
              <w:rPr>
                <w:rFonts w:hint="eastAsia"/>
                <w:b/>
              </w:rPr>
              <w:t>事件（</w:t>
            </w:r>
            <w:r w:rsidRPr="005A3D96">
              <w:rPr>
                <w:b/>
              </w:rPr>
              <w:t>Events）：</w:t>
            </w:r>
          </w:p>
          <w:p w:rsidR="00897F9B" w:rsidRDefault="00897F9B" w:rsidP="00897F9B">
            <w:pPr>
              <w:ind w:left="0"/>
            </w:pPr>
            <w:proofErr w:type="spellStart"/>
            <w:r>
              <w:t>Datetimepicker</w:t>
            </w:r>
            <w:proofErr w:type="spellEnd"/>
            <w:r>
              <w:t xml:space="preserve"> 类暴露了一组event用以对日期进行操作。</w:t>
            </w:r>
          </w:p>
          <w:p w:rsidR="00897F9B" w:rsidRDefault="005A3D96" w:rsidP="00897F9B">
            <w:pPr>
              <w:ind w:left="0"/>
            </w:pPr>
            <w:r w:rsidRPr="005A3D96">
              <w:rPr>
                <w:color w:val="FF0000"/>
              </w:rPr>
              <w:t>show</w:t>
            </w:r>
            <w:r>
              <w:rPr>
                <w:rFonts w:hint="eastAsia"/>
              </w:rPr>
              <w:t>：</w:t>
            </w:r>
            <w:r w:rsidR="00897F9B">
              <w:rPr>
                <w:rFonts w:hint="eastAsia"/>
              </w:rPr>
              <w:t>当选择器显示时被触发。</w:t>
            </w:r>
          </w:p>
          <w:p w:rsidR="00897F9B" w:rsidRDefault="005A3D96" w:rsidP="00897F9B">
            <w:pPr>
              <w:ind w:left="0"/>
            </w:pPr>
            <w:r w:rsidRPr="005A3D96">
              <w:rPr>
                <w:rFonts w:hint="eastAsia"/>
                <w:color w:val="FF0000"/>
              </w:rPr>
              <w:t>h</w:t>
            </w:r>
            <w:r w:rsidRPr="005A3D96">
              <w:rPr>
                <w:color w:val="FF0000"/>
              </w:rPr>
              <w:t>ide</w:t>
            </w:r>
            <w:r>
              <w:rPr>
                <w:rFonts w:hint="eastAsia"/>
              </w:rPr>
              <w:t>：</w:t>
            </w:r>
            <w:r w:rsidR="00897F9B">
              <w:rPr>
                <w:rFonts w:hint="eastAsia"/>
              </w:rPr>
              <w:t>当选择器隐藏时被触发。</w:t>
            </w:r>
          </w:p>
          <w:p w:rsidR="00897F9B" w:rsidRDefault="005A3D96" w:rsidP="00897F9B">
            <w:pPr>
              <w:ind w:left="0"/>
            </w:pPr>
            <w:proofErr w:type="spellStart"/>
            <w:r w:rsidRPr="005A3D96">
              <w:rPr>
                <w:color w:val="FF0000"/>
              </w:rPr>
              <w:t>changeDate</w:t>
            </w:r>
            <w:proofErr w:type="spellEnd"/>
            <w:r>
              <w:rPr>
                <w:rFonts w:hint="eastAsia"/>
              </w:rPr>
              <w:t>：</w:t>
            </w:r>
            <w:r w:rsidR="00897F9B">
              <w:rPr>
                <w:rFonts w:hint="eastAsia"/>
              </w:rPr>
              <w:t>当日期被改变时被触发。</w:t>
            </w:r>
          </w:p>
          <w:p w:rsidR="00897F9B" w:rsidRDefault="00BF366B" w:rsidP="00897F9B">
            <w:pPr>
              <w:ind w:left="0"/>
            </w:pPr>
            <w:r>
              <w:t>$('#date-end').</w:t>
            </w:r>
            <w:proofErr w:type="spellStart"/>
            <w:r>
              <w:t>datetimepicker</w:t>
            </w:r>
            <w:proofErr w:type="spellEnd"/>
            <w:r>
              <w:t>()</w:t>
            </w:r>
            <w:r w:rsidR="00897F9B">
              <w:t>.on('</w:t>
            </w:r>
            <w:proofErr w:type="spellStart"/>
            <w:r w:rsidR="00897F9B">
              <w:t>changeDate',function</w:t>
            </w:r>
            <w:proofErr w:type="spellEnd"/>
            <w:r w:rsidR="00897F9B">
              <w:t>(</w:t>
            </w:r>
            <w:proofErr w:type="spellStart"/>
            <w:r w:rsidR="00897F9B">
              <w:t>ev</w:t>
            </w:r>
            <w:proofErr w:type="spellEnd"/>
            <w:r w:rsidR="00897F9B">
              <w:t>){</w:t>
            </w:r>
          </w:p>
          <w:p w:rsidR="00897F9B" w:rsidRDefault="003600CC" w:rsidP="00897F9B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897F9B">
              <w:t>if(</w:t>
            </w:r>
            <w:proofErr w:type="spellStart"/>
            <w:r w:rsidR="00897F9B">
              <w:t>ev.date.valueOf</w:t>
            </w:r>
            <w:proofErr w:type="spellEnd"/>
            <w:r w:rsidR="00897F9B">
              <w:t>()&lt; date-start-</w:t>
            </w:r>
            <w:proofErr w:type="spellStart"/>
            <w:r w:rsidR="00897F9B">
              <w:t>display.valueOf</w:t>
            </w:r>
            <w:proofErr w:type="spellEnd"/>
            <w:r w:rsidR="00897F9B">
              <w:t>()){</w:t>
            </w:r>
          </w:p>
          <w:p w:rsidR="00897F9B" w:rsidRDefault="003600CC" w:rsidP="00897F9B">
            <w:pPr>
              <w:ind w:left="0"/>
            </w:pPr>
            <w:r>
              <w:rPr>
                <w:rFonts w:hint="eastAsia"/>
              </w:rPr>
              <w:t xml:space="preserve">        </w:t>
            </w:r>
            <w:r w:rsidR="00897F9B">
              <w:t>....</w:t>
            </w:r>
          </w:p>
          <w:p w:rsidR="00897F9B" w:rsidRDefault="003600CC" w:rsidP="00897F9B">
            <w:pPr>
              <w:ind w:left="0"/>
            </w:pPr>
            <w:r>
              <w:rPr>
                <w:rFonts w:hint="eastAsia"/>
              </w:rPr>
              <w:t xml:space="preserve">    </w:t>
            </w:r>
            <w:r w:rsidR="00897F9B">
              <w:t>}</w:t>
            </w:r>
          </w:p>
          <w:p w:rsidR="00897F9B" w:rsidRDefault="00897F9B" w:rsidP="00897F9B">
            <w:pPr>
              <w:ind w:left="0"/>
            </w:pPr>
            <w:r>
              <w:t>});</w:t>
            </w:r>
          </w:p>
        </w:tc>
      </w:tr>
    </w:tbl>
    <w:p w:rsidR="00897F9B" w:rsidRPr="00897F9B" w:rsidRDefault="00897F9B" w:rsidP="00897F9B"/>
    <w:sectPr w:rsidR="00897F9B" w:rsidRPr="00897F9B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7AE9" w:rsidRDefault="00297AE9" w:rsidP="001F159E">
      <w:pPr>
        <w:spacing w:after="0"/>
      </w:pPr>
      <w:r>
        <w:separator/>
      </w:r>
    </w:p>
  </w:endnote>
  <w:endnote w:type="continuationSeparator" w:id="0">
    <w:p w:rsidR="00297AE9" w:rsidRDefault="00297AE9" w:rsidP="001F159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33120"/>
      <w:docPartObj>
        <w:docPartGallery w:val="Page Numbers (Bottom of Page)"/>
        <w:docPartUnique/>
      </w:docPartObj>
    </w:sdtPr>
    <w:sdtContent>
      <w:p w:rsidR="00897F9B" w:rsidRDefault="00897F9B">
        <w:pPr>
          <w:pStyle w:val="Footer"/>
          <w:jc w:val="right"/>
        </w:pPr>
        <w:fldSimple w:instr=" PAGE   \* MERGEFORMAT ">
          <w:r w:rsidR="002C1817">
            <w:rPr>
              <w:noProof/>
            </w:rPr>
            <w:t>3</w:t>
          </w:r>
        </w:fldSimple>
      </w:p>
    </w:sdtContent>
  </w:sdt>
  <w:p w:rsidR="001F159E" w:rsidRDefault="001F15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7AE9" w:rsidRDefault="00297AE9" w:rsidP="001F159E">
      <w:pPr>
        <w:spacing w:after="0"/>
      </w:pPr>
      <w:r>
        <w:separator/>
      </w:r>
    </w:p>
  </w:footnote>
  <w:footnote w:type="continuationSeparator" w:id="0">
    <w:p w:rsidR="00297AE9" w:rsidRDefault="00297AE9" w:rsidP="001F159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F159E"/>
    <w:rsid w:val="00031759"/>
    <w:rsid w:val="001F159E"/>
    <w:rsid w:val="00297AE9"/>
    <w:rsid w:val="002C1817"/>
    <w:rsid w:val="003600CC"/>
    <w:rsid w:val="00562410"/>
    <w:rsid w:val="005A3D96"/>
    <w:rsid w:val="00642FD6"/>
    <w:rsid w:val="008261CD"/>
    <w:rsid w:val="00897F9B"/>
    <w:rsid w:val="008B5ACA"/>
    <w:rsid w:val="008C5117"/>
    <w:rsid w:val="00904415"/>
    <w:rsid w:val="00982871"/>
    <w:rsid w:val="0099619D"/>
    <w:rsid w:val="009D5000"/>
    <w:rsid w:val="009E6DDA"/>
    <w:rsid w:val="00B93F28"/>
    <w:rsid w:val="00BF366B"/>
    <w:rsid w:val="00C03A83"/>
    <w:rsid w:val="00D14D83"/>
    <w:rsid w:val="00D24EDE"/>
    <w:rsid w:val="00D74465"/>
    <w:rsid w:val="00D80E2B"/>
    <w:rsid w:val="00DB6FA6"/>
    <w:rsid w:val="00DE6E85"/>
    <w:rsid w:val="00E82427"/>
    <w:rsid w:val="00EA309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F159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159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1F159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F159E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897F9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90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16</cp:revision>
  <dcterms:created xsi:type="dcterms:W3CDTF">2016-12-04T11:04:00Z</dcterms:created>
  <dcterms:modified xsi:type="dcterms:W3CDTF">2016-12-07T06:25:00Z</dcterms:modified>
</cp:coreProperties>
</file>