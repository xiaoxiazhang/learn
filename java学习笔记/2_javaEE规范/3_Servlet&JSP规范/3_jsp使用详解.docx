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93E43" w:rsidP="00393E43">
      <w:pPr>
        <w:pStyle w:val="Title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使用详解</w:t>
      </w:r>
    </w:p>
    <w:p w:rsidR="00393E43" w:rsidRDefault="004F00B8" w:rsidP="004F00B8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概述</w:t>
      </w:r>
    </w:p>
    <w:p w:rsidR="00DC2393" w:rsidRDefault="00351BF4" w:rsidP="00DC2393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54869">
        <w:t>jsp</w:t>
      </w:r>
      <w:proofErr w:type="spellEnd"/>
      <w:r w:rsidR="00B54869">
        <w:rPr>
          <w:rFonts w:hint="eastAsia"/>
        </w:rPr>
        <w:t>：</w:t>
      </w:r>
      <w:r w:rsidR="00B54869">
        <w:t>sun公司制订的一种服务器端动态页面生成技术规范。因为直接使用</w:t>
      </w:r>
      <w:proofErr w:type="spellStart"/>
      <w:r w:rsidR="00B54869">
        <w:t>servlet</w:t>
      </w:r>
      <w:proofErr w:type="spellEnd"/>
      <w:r w:rsidR="00B54869">
        <w:t>虽然也可以生成动态页面,但是过于繁琐(大量使用</w:t>
      </w:r>
      <w:proofErr w:type="spellStart"/>
      <w:r w:rsidR="00B54869">
        <w:t>out.println</w:t>
      </w:r>
      <w:proofErr w:type="spellEnd"/>
      <w:r w:rsidR="00B54869">
        <w:t>语句)，维护也困难，所以，sun公司制订了</w:t>
      </w:r>
      <w:proofErr w:type="spellStart"/>
      <w:r w:rsidR="00B54869">
        <w:t>jsp</w:t>
      </w:r>
      <w:proofErr w:type="spellEnd"/>
      <w:r w:rsidR="00B54869">
        <w:t xml:space="preserve">规范： </w:t>
      </w:r>
      <w:proofErr w:type="spellStart"/>
      <w:r w:rsidR="00B54869">
        <w:t>jsp</w:t>
      </w:r>
      <w:proofErr w:type="spellEnd"/>
      <w:r w:rsidR="00B54869">
        <w:t>实际是一个以".</w:t>
      </w:r>
      <w:proofErr w:type="spellStart"/>
      <w:r w:rsidR="00B54869">
        <w:t>jsp</w:t>
      </w:r>
      <w:proofErr w:type="spellEnd"/>
      <w:r w:rsidR="00B54869">
        <w:t>"为后缀的文件，该文件主要由html和少量的java代码组成，容器会将</w:t>
      </w:r>
      <w:proofErr w:type="spellStart"/>
      <w:r w:rsidR="00B54869">
        <w:t>jsp</w:t>
      </w:r>
      <w:proofErr w:type="spellEnd"/>
      <w:r w:rsidR="00B54869">
        <w:t>文件先转换成一个对应的</w:t>
      </w:r>
      <w:proofErr w:type="spellStart"/>
      <w:r w:rsidR="00B54869">
        <w:t>servlet</w:t>
      </w:r>
      <w:proofErr w:type="spellEnd"/>
      <w:r w:rsidR="00B54869">
        <w:t>然后再去执行。</w:t>
      </w:r>
    </w:p>
    <w:p w:rsidR="00E64E5C" w:rsidRDefault="00E64E5C" w:rsidP="00E64E5C">
      <w:r>
        <w:t>JSP的运行机制</w:t>
      </w:r>
    </w:p>
    <w:p w:rsidR="00E64E5C" w:rsidRDefault="00E64E5C" w:rsidP="00E64E5C">
      <w:r w:rsidRPr="00525B75">
        <w:rPr>
          <w:rFonts w:hint="eastAsia"/>
          <w:b/>
        </w:rPr>
        <w:t>翻译阶段</w:t>
      </w:r>
      <w:r>
        <w:rPr>
          <w:rFonts w:hint="eastAsia"/>
        </w:rPr>
        <w:t>：当有一个对</w:t>
      </w:r>
      <w:r>
        <w:t>JSP页面的客户请求到来时，JSP容器检验JSP页面的语法是否正确，将JSP页面转换为</w:t>
      </w:r>
      <w:proofErr w:type="spellStart"/>
      <w:r>
        <w:t>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--&gt;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)</w:t>
      </w:r>
    </w:p>
    <w:p w:rsidR="00E64E5C" w:rsidRDefault="00E64E5C" w:rsidP="00E64E5C">
      <w:r w:rsidRPr="00525B75">
        <w:rPr>
          <w:rFonts w:hint="eastAsia"/>
          <w:b/>
        </w:rPr>
        <w:t>编译阶段</w:t>
      </w:r>
      <w:r>
        <w:rPr>
          <w:rFonts w:hint="eastAsia"/>
        </w:rPr>
        <w:t>：调用</w:t>
      </w:r>
      <w:proofErr w:type="spellStart"/>
      <w:r>
        <w:t>javac</w:t>
      </w:r>
      <w:proofErr w:type="spellEnd"/>
      <w:r>
        <w:t>工具类编译将</w:t>
      </w:r>
      <w:proofErr w:type="spellStart"/>
      <w:r>
        <w:t>Servlet</w:t>
      </w:r>
      <w:proofErr w:type="spellEnd"/>
      <w:r>
        <w:t>源文件生成字节码文件。</w:t>
      </w:r>
    </w:p>
    <w:p w:rsidR="00E64E5C" w:rsidRDefault="00E64E5C" w:rsidP="00E64E5C">
      <w:r w:rsidRPr="00525B75">
        <w:rPr>
          <w:rFonts w:hint="eastAsia"/>
          <w:b/>
        </w:rPr>
        <w:t>执行阶段</w:t>
      </w:r>
      <w:r>
        <w:rPr>
          <w:rFonts w:hint="eastAsia"/>
        </w:rPr>
        <w:t>：</w:t>
      </w:r>
      <w:proofErr w:type="spellStart"/>
      <w:r>
        <w:t>Servlet</w:t>
      </w:r>
      <w:proofErr w:type="spellEnd"/>
      <w:r>
        <w:t>容器加载转换后的</w:t>
      </w:r>
      <w:proofErr w:type="spellStart"/>
      <w:r>
        <w:t>Servlet</w:t>
      </w:r>
      <w:proofErr w:type="spellEnd"/>
      <w:r>
        <w:t>类，实例化一个对象处理客户端的请求，在请求处理完成后，响应对象被JSP容器接受，容器将HTML格式的响应信息发送到客户端。 调用_</w:t>
      </w:r>
      <w:proofErr w:type="spellStart"/>
      <w:r>
        <w:t>jspService</w:t>
      </w:r>
      <w:proofErr w:type="spellEnd"/>
      <w:r>
        <w:t>()</w:t>
      </w:r>
    </w:p>
    <w:p w:rsidR="00E64E5C" w:rsidRDefault="00A80C84" w:rsidP="00E64E5C">
      <w:r>
        <w:rPr>
          <w:rFonts w:hint="eastAsia"/>
        </w:rPr>
        <w:tab/>
      </w:r>
      <w:r w:rsidR="00E64E5C">
        <w:rPr>
          <w:rFonts w:hint="eastAsia"/>
        </w:rPr>
        <w:t>第一次加载</w:t>
      </w:r>
      <w:r w:rsidR="00E64E5C">
        <w:t>JSP页面时，因为要将JSP文件转换为</w:t>
      </w:r>
      <w:proofErr w:type="spellStart"/>
      <w:r w:rsidR="00E64E5C">
        <w:t>Servlet</w:t>
      </w:r>
      <w:proofErr w:type="spellEnd"/>
      <w:r w:rsidR="00E64E5C">
        <w:t>类，响应速度较慢，再次请求时，JSP容器就会直接执行第一次请求时产生的</w:t>
      </w:r>
      <w:proofErr w:type="spellStart"/>
      <w:r w:rsidR="00E64E5C">
        <w:t>Servlet</w:t>
      </w:r>
      <w:proofErr w:type="spellEnd"/>
      <w:r w:rsidR="00E64E5C">
        <w:t>，不会重新转换JSP文件，在JSP执行期间，JSP容器会检查JSP文件，看是否有更新或修改，如果有，JSP容器会再次编译JSP或者</w:t>
      </w:r>
      <w:proofErr w:type="spellStart"/>
      <w:r w:rsidR="00E64E5C">
        <w:t>Servlet</w:t>
      </w:r>
      <w:proofErr w:type="spellEnd"/>
      <w:r w:rsidR="00E64E5C">
        <w:t>，如果没有更新或者修改，直接执行前面产生的</w:t>
      </w:r>
      <w:proofErr w:type="spellStart"/>
      <w:r w:rsidR="00242539">
        <w:t>Servlet</w:t>
      </w:r>
      <w:proofErr w:type="spellEnd"/>
      <w:r w:rsidR="00242539">
        <w:t>.</w:t>
      </w:r>
    </w:p>
    <w:p w:rsidR="00E64E5C" w:rsidRDefault="00242539" w:rsidP="00E64E5C">
      <w:r>
        <w:rPr>
          <w:rFonts w:hint="eastAsia"/>
        </w:rPr>
        <w:tab/>
      </w:r>
      <w:r w:rsidR="00E64E5C">
        <w:t>JSP页面转换后的</w:t>
      </w:r>
      <w:proofErr w:type="spellStart"/>
      <w:r w:rsidR="00E64E5C">
        <w:t>Servlet</w:t>
      </w:r>
      <w:proofErr w:type="spellEnd"/>
      <w:r w:rsidR="00E64E5C">
        <w:t>类必须实现</w:t>
      </w:r>
      <w:proofErr w:type="spellStart"/>
      <w:r w:rsidR="00E64E5C">
        <w:t>javax.servlet.jsp.JspPage</w:t>
      </w:r>
      <w:proofErr w:type="spellEnd"/>
      <w:r w:rsidR="00E64E5C">
        <w:t>接口，绝大多数情况下，JSP页面都使用HTTP协议，所以在JSP页面转换后的</w:t>
      </w:r>
      <w:proofErr w:type="spellStart"/>
      <w:r w:rsidR="00E64E5C">
        <w:t>Servlet</w:t>
      </w:r>
      <w:proofErr w:type="spellEnd"/>
      <w:r w:rsidR="00E64E5C">
        <w:t>类必须实现</w:t>
      </w:r>
      <w:proofErr w:type="spellStart"/>
      <w:r w:rsidR="00E64E5C">
        <w:t>javax.servlet.jsp.HttpJspPage</w:t>
      </w:r>
      <w:proofErr w:type="spellEnd"/>
      <w:r w:rsidR="00E64E5C">
        <w:t>接口，该接口继承自</w:t>
      </w:r>
      <w:proofErr w:type="spellStart"/>
      <w:r w:rsidR="00E64E5C">
        <w:t>JspPage</w:t>
      </w:r>
      <w:proofErr w:type="spellEnd"/>
      <w:r w:rsidR="00E64E5C">
        <w:t>接口。</w:t>
      </w:r>
    </w:p>
    <w:p w:rsidR="00E64E5C" w:rsidRDefault="00E64E5C" w:rsidP="00E64E5C">
      <w:r>
        <w:t xml:space="preserve"> _</w:t>
      </w:r>
      <w:proofErr w:type="spellStart"/>
      <w:r>
        <w:t>jspService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</w:t>
      </w:r>
      <w:r w:rsidR="00437F8A">
        <w:t xml:space="preserve">st, </w:t>
      </w:r>
      <w:proofErr w:type="spellStart"/>
      <w:r w:rsidR="00437F8A">
        <w:t>HttpServletResponse</w:t>
      </w:r>
      <w:proofErr w:type="spellEnd"/>
      <w:r w:rsidR="00437F8A">
        <w:t xml:space="preserve"> </w:t>
      </w:r>
      <w:proofErr w:type="spellStart"/>
      <w:r w:rsidR="00437F8A">
        <w:t>respon</w:t>
      </w:r>
      <w:r w:rsidR="00437F8A">
        <w:rPr>
          <w:rFonts w:hint="eastAsia"/>
        </w:rPr>
        <w:t>s</w:t>
      </w:r>
      <w:proofErr w:type="spellEnd"/>
      <w:r>
        <w:t>);</w:t>
      </w:r>
    </w:p>
    <w:p w:rsidR="00E64E5C" w:rsidRDefault="00E64E5C" w:rsidP="00E64E5C">
      <w:r>
        <w:t xml:space="preserve"> 该方法用来处理业务逻辑。</w:t>
      </w:r>
    </w:p>
    <w:p w:rsidR="004F00B8" w:rsidRDefault="004F00B8" w:rsidP="004F00B8">
      <w:pPr>
        <w:pStyle w:val="Heading1"/>
      </w:pPr>
      <w:r>
        <w:rPr>
          <w:rFonts w:hint="eastAsia"/>
        </w:rPr>
        <w:lastRenderedPageBreak/>
        <w:t>备注</w:t>
      </w:r>
    </w:p>
    <w:p w:rsidR="00DC2393" w:rsidRDefault="008C0C02" w:rsidP="00DC2393">
      <w:pPr>
        <w:rPr>
          <w:rFonts w:hint="eastAsia"/>
        </w:rPr>
      </w:pPr>
      <w:r>
        <w:rPr>
          <w:rFonts w:hint="eastAsia"/>
        </w:rPr>
        <w:t xml:space="preserve">&lt;%--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备注不会发送到浏览器，也不能进行嵌套--%&gt;</w:t>
      </w:r>
    </w:p>
    <w:p w:rsidR="008C0C02" w:rsidRPr="00DC2393" w:rsidRDefault="008C0C02" w:rsidP="00DC2393">
      <w:r>
        <w:rPr>
          <w:rFonts w:hint="eastAsia"/>
        </w:rPr>
        <w:t>&lt;!-- html备注，会发送到浏览器 --&gt;</w:t>
      </w:r>
    </w:p>
    <w:p w:rsidR="004F00B8" w:rsidRDefault="004F00B8" w:rsidP="004F00B8">
      <w:pPr>
        <w:pStyle w:val="Heading1"/>
      </w:pPr>
      <w:r>
        <w:rPr>
          <w:rFonts w:hint="eastAsia"/>
        </w:rPr>
        <w:t>隐式对象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E575A" w:rsidTr="00CE575A">
        <w:tc>
          <w:tcPr>
            <w:tcW w:w="8388" w:type="dxa"/>
          </w:tcPr>
          <w:p w:rsidR="00FE6623" w:rsidRPr="005E7D37" w:rsidRDefault="00FE6623" w:rsidP="00CE575A">
            <w:pPr>
              <w:ind w:left="0"/>
              <w:rPr>
                <w:rFonts w:hint="eastAsia"/>
                <w:b/>
              </w:rPr>
            </w:pPr>
            <w:r w:rsidRPr="005E7D37">
              <w:rPr>
                <w:rFonts w:hint="eastAsia"/>
                <w:b/>
              </w:rPr>
              <w:t>#9</w:t>
            </w:r>
            <w:r w:rsidR="006A1CD6" w:rsidRPr="005E7D37">
              <w:rPr>
                <w:rFonts w:hint="eastAsia"/>
                <w:b/>
              </w:rPr>
              <w:t>种</w:t>
            </w:r>
            <w:r w:rsidRPr="005E7D37">
              <w:rPr>
                <w:rFonts w:hint="eastAsia"/>
                <w:b/>
              </w:rPr>
              <w:t>隐式对象</w:t>
            </w:r>
          </w:p>
          <w:p w:rsidR="00CE575A" w:rsidRDefault="00CE575A" w:rsidP="00CE575A">
            <w:pPr>
              <w:ind w:left="0"/>
            </w:pP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对象</w:t>
            </w:r>
            <w:r>
              <w:t>: 当前的</w:t>
            </w:r>
            <w:proofErr w:type="spellStart"/>
            <w:r>
              <w:t>jsp</w:t>
            </w:r>
            <w:proofErr w:type="spellEnd"/>
            <w:r>
              <w:t>页面，指针this</w:t>
            </w:r>
          </w:p>
          <w:p w:rsidR="00CE575A" w:rsidRDefault="00CE575A" w:rsidP="00CE575A">
            <w:pPr>
              <w:ind w:left="0"/>
            </w:pPr>
            <w:proofErr w:type="spellStart"/>
            <w:r>
              <w:t>pageContext</w:t>
            </w:r>
            <w:proofErr w:type="spellEnd"/>
            <w:r>
              <w:rPr>
                <w:rFonts w:hint="eastAsia"/>
              </w:rPr>
              <w:t>对象</w:t>
            </w:r>
            <w:r>
              <w:t>: 当前的</w:t>
            </w:r>
            <w:proofErr w:type="spellStart"/>
            <w:r>
              <w:t>jsp</w:t>
            </w:r>
            <w:proofErr w:type="spellEnd"/>
            <w:r>
              <w:t>页面的上下文</w:t>
            </w:r>
          </w:p>
          <w:p w:rsidR="00CE575A" w:rsidRDefault="00CE575A" w:rsidP="00CE575A">
            <w:pPr>
              <w:ind w:left="0"/>
            </w:pPr>
            <w:r>
              <w:t>request</w:t>
            </w:r>
            <w:r>
              <w:rPr>
                <w:rFonts w:hint="eastAsia"/>
              </w:rPr>
              <w:t>对象</w:t>
            </w:r>
            <w:r>
              <w:t>： 封装请求的信息</w:t>
            </w:r>
          </w:p>
          <w:p w:rsidR="00CE575A" w:rsidRDefault="00CE575A" w:rsidP="00CE575A">
            <w:pPr>
              <w:ind w:left="0"/>
            </w:pPr>
            <w:r>
              <w:t>response</w:t>
            </w:r>
            <w:r>
              <w:rPr>
                <w:rFonts w:hint="eastAsia"/>
              </w:rPr>
              <w:t>对象</w:t>
            </w:r>
            <w:r>
              <w:t>： 封装响应</w:t>
            </w:r>
          </w:p>
          <w:p w:rsidR="00CE575A" w:rsidRDefault="00CE575A" w:rsidP="00CE575A">
            <w:pPr>
              <w:ind w:left="0"/>
            </w:pPr>
            <w:r>
              <w:t>session</w:t>
            </w:r>
            <w:r>
              <w:rPr>
                <w:rFonts w:hint="eastAsia"/>
              </w:rPr>
              <w:t>对象</w:t>
            </w:r>
            <w:r>
              <w:t>： 会话</w:t>
            </w:r>
          </w:p>
          <w:p w:rsidR="00CE575A" w:rsidRDefault="00CE575A" w:rsidP="00CE575A">
            <w:pPr>
              <w:ind w:left="0"/>
            </w:pPr>
            <w:r>
              <w:t>application</w:t>
            </w:r>
            <w:r>
              <w:rPr>
                <w:rFonts w:hint="eastAsia"/>
              </w:rPr>
              <w:t>对象</w:t>
            </w:r>
            <w:r>
              <w:t>： 指web应用</w:t>
            </w:r>
          </w:p>
          <w:p w:rsidR="00CE575A" w:rsidRDefault="00CE575A" w:rsidP="00CE575A">
            <w:pPr>
              <w:ind w:left="0"/>
            </w:pPr>
            <w:r>
              <w:t>out</w:t>
            </w:r>
            <w:r>
              <w:rPr>
                <w:rFonts w:hint="eastAsia"/>
              </w:rPr>
              <w:t>对象</w:t>
            </w:r>
            <w:r>
              <w:t>： 输出流</w:t>
            </w:r>
          </w:p>
          <w:p w:rsidR="00CE575A" w:rsidRDefault="00CE575A" w:rsidP="00CE575A">
            <w:pPr>
              <w:ind w:left="0"/>
            </w:pP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对象</w:t>
            </w:r>
            <w:r>
              <w:t>： 配置信息</w:t>
            </w:r>
          </w:p>
          <w:p w:rsidR="004C3E45" w:rsidRDefault="00CE575A" w:rsidP="00CE575A">
            <w:pPr>
              <w:ind w:left="0"/>
              <w:rPr>
                <w:rFonts w:hint="eastAsia"/>
              </w:rPr>
            </w:pPr>
            <w:r>
              <w:t>exception</w:t>
            </w:r>
            <w:r>
              <w:rPr>
                <w:rFonts w:hint="eastAsia"/>
              </w:rPr>
              <w:t>对象</w:t>
            </w:r>
            <w:r>
              <w:t>： 异常信息</w:t>
            </w:r>
          </w:p>
          <w:p w:rsidR="000E2D07" w:rsidRDefault="000E2D07" w:rsidP="00CE575A">
            <w:pPr>
              <w:ind w:left="0"/>
              <w:rPr>
                <w:rFonts w:hint="eastAsia"/>
              </w:rPr>
            </w:pPr>
          </w:p>
          <w:p w:rsidR="000E2D07" w:rsidRPr="00A051BF" w:rsidRDefault="000E2D07" w:rsidP="00CE575A">
            <w:pPr>
              <w:ind w:left="0"/>
              <w:rPr>
                <w:rFonts w:hint="eastAsia"/>
                <w:b/>
              </w:rPr>
            </w:pPr>
            <w:r w:rsidRPr="00A051BF">
              <w:rPr>
                <w:rFonts w:hint="eastAsia"/>
                <w:b/>
              </w:rPr>
              <w:t>对象和范围</w:t>
            </w:r>
          </w:p>
          <w:p w:rsidR="000E2D07" w:rsidRDefault="000E2D07" w:rsidP="000E2D07">
            <w:pPr>
              <w:ind w:left="0"/>
            </w:pPr>
            <w:r w:rsidRPr="000E2D07">
              <w:rPr>
                <w:b/>
              </w:rPr>
              <w:t>page范围</w:t>
            </w:r>
            <w:r>
              <w:t>：具有page范围的对象被绑定到</w:t>
            </w:r>
            <w:proofErr w:type="spellStart"/>
            <w:r>
              <w:t>javax.servlet.jsp.PageContext</w:t>
            </w:r>
            <w:proofErr w:type="spellEnd"/>
            <w:r>
              <w:t>对象中，在这个范围中的对象，只能在创建对象的页面中访问。page范围内的对象，在客户端每次请求JSP页面时创建，在页面向客户端发送回响应或请求被转发到其他资源后被删除。</w:t>
            </w:r>
          </w:p>
          <w:p w:rsidR="000E2D07" w:rsidRDefault="000E2D07" w:rsidP="000E2D07">
            <w:pPr>
              <w:ind w:left="0"/>
            </w:pPr>
            <w:r w:rsidRPr="000E2D07">
              <w:rPr>
                <w:b/>
              </w:rPr>
              <w:t>request范围</w:t>
            </w:r>
            <w:r>
              <w:rPr>
                <w:rFonts w:hint="eastAsia"/>
                <w:b/>
              </w:rPr>
              <w:t>：</w:t>
            </w:r>
            <w:r>
              <w:t>具有request范围的对象被绑定到</w:t>
            </w:r>
            <w:proofErr w:type="spellStart"/>
            <w:r>
              <w:t>javax.servlet.http.HttpServlet</w:t>
            </w:r>
            <w:proofErr w:type="spellEnd"/>
            <w:r>
              <w:rPr>
                <w:rFonts w:hint="eastAsia"/>
              </w:rPr>
              <w:br/>
            </w:r>
            <w:r>
              <w:t>Request对象中。在调用forward()方法转向的页面或调用include()方法包含的页面中，都可以访问这个范围内的对象。</w:t>
            </w:r>
          </w:p>
          <w:p w:rsidR="000E2D07" w:rsidRDefault="000E2D07" w:rsidP="000E2D07">
            <w:pPr>
              <w:ind w:left="0"/>
            </w:pPr>
            <w:r w:rsidRPr="000E2D07">
              <w:rPr>
                <w:b/>
              </w:rPr>
              <w:t>session范围</w:t>
            </w:r>
            <w:r>
              <w:rPr>
                <w:rFonts w:hint="eastAsia"/>
              </w:rPr>
              <w:t>：</w:t>
            </w:r>
            <w:r>
              <w:t>具有session返回的对象被绑定到</w:t>
            </w:r>
            <w:proofErr w:type="spellStart"/>
            <w:r>
              <w:t>javax.servlet.http.HttpSession</w:t>
            </w:r>
            <w:proofErr w:type="spellEnd"/>
            <w:r>
              <w:t>对象中，JSP容器为每次会话，创建一个</w:t>
            </w:r>
            <w:proofErr w:type="spellStart"/>
            <w:r>
              <w:t>HttpSession</w:t>
            </w:r>
            <w:proofErr w:type="spellEnd"/>
            <w:r>
              <w:t>对象，在会话期间，可以访问session范围内的数据</w:t>
            </w:r>
          </w:p>
          <w:p w:rsidR="000E2D07" w:rsidRDefault="000E2D07" w:rsidP="00802293">
            <w:pPr>
              <w:ind w:left="0"/>
              <w:rPr>
                <w:rFonts w:hint="eastAsia"/>
              </w:rPr>
            </w:pPr>
            <w:r w:rsidRPr="00FD24A1">
              <w:rPr>
                <w:b/>
              </w:rPr>
              <w:t>application范围</w:t>
            </w:r>
            <w:r w:rsidR="00802293">
              <w:rPr>
                <w:rFonts w:hint="eastAsia"/>
              </w:rPr>
              <w:t>:</w:t>
            </w:r>
            <w:r>
              <w:t>具有application范围的对象被绑定到</w:t>
            </w:r>
            <w:proofErr w:type="spellStart"/>
            <w:r>
              <w:t>javax.servlet.Servlet</w:t>
            </w:r>
            <w:proofErr w:type="spellEnd"/>
            <w:r w:rsidR="00802293">
              <w:rPr>
                <w:rFonts w:hint="eastAsia"/>
              </w:rPr>
              <w:br/>
            </w:r>
            <w:r>
              <w:t>Context中，在web应用程序运行期间，所有页面都可以访问这个范围内的对象</w:t>
            </w:r>
          </w:p>
          <w:p w:rsidR="00A051BF" w:rsidRDefault="00A051BF" w:rsidP="00802293">
            <w:pPr>
              <w:ind w:left="0"/>
            </w:pPr>
          </w:p>
        </w:tc>
      </w:tr>
    </w:tbl>
    <w:p w:rsidR="00E6758D" w:rsidRPr="00E6758D" w:rsidRDefault="00E6758D" w:rsidP="00E6758D"/>
    <w:p w:rsidR="004F00B8" w:rsidRDefault="004F00B8" w:rsidP="004F00B8">
      <w:pPr>
        <w:pStyle w:val="Heading1"/>
      </w:pPr>
      <w:r>
        <w:rPr>
          <w:rFonts w:hint="eastAsia"/>
        </w:rPr>
        <w:lastRenderedPageBreak/>
        <w:t>指令</w:t>
      </w:r>
    </w:p>
    <w:p w:rsidR="007100D2" w:rsidRDefault="00BB3419" w:rsidP="00BB3419">
      <w:pPr>
        <w:pStyle w:val="Heading2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762E60" w:rsidRDefault="00762E60" w:rsidP="00762E60">
      <w:r w:rsidRPr="00215B4F">
        <w:rPr>
          <w:rFonts w:hint="eastAsia"/>
          <w:b/>
        </w:rPr>
        <w:t>语法</w:t>
      </w:r>
      <w:r>
        <w:t xml:space="preserve">: &lt;%@ page </w:t>
      </w:r>
      <w:proofErr w:type="spellStart"/>
      <w:r>
        <w:t>attributeName</w:t>
      </w:r>
      <w:proofErr w:type="spellEnd"/>
      <w:r>
        <w:t>="</w:t>
      </w:r>
      <w:proofErr w:type="spellStart"/>
      <w:r>
        <w:t>attribuerValue</w:t>
      </w:r>
      <w:proofErr w:type="spellEnd"/>
      <w:r>
        <w:t>"...%&gt;</w:t>
      </w:r>
    </w:p>
    <w:p w:rsidR="00762E60" w:rsidRDefault="00762E60" w:rsidP="00762E60">
      <w:r w:rsidRPr="00215B4F">
        <w:rPr>
          <w:rFonts w:hint="eastAsia"/>
          <w:b/>
        </w:rPr>
        <w:t>作用</w:t>
      </w:r>
      <w:r>
        <w:t>: 利用page指令中的属性可以和容器进行通信，这些属性的设置，对整个</w:t>
      </w:r>
      <w:proofErr w:type="spellStart"/>
      <w:r>
        <w:t>jsp</w:t>
      </w:r>
      <w:proofErr w:type="spellEnd"/>
      <w:r>
        <w:t>都有影响。</w:t>
      </w:r>
    </w:p>
    <w:p w:rsidR="00762E60" w:rsidRDefault="00762E60" w:rsidP="00762E60">
      <w:r w:rsidRPr="000E6D5F">
        <w:rPr>
          <w:b/>
        </w:rPr>
        <w:t>page指令中的属性</w:t>
      </w:r>
      <w:r w:rsidR="000E6D5F">
        <w:t>:</w:t>
      </w:r>
    </w:p>
    <w:p w:rsidR="00762E60" w:rsidRDefault="00762E60" w:rsidP="00762E60">
      <w:r w:rsidRPr="000E6D5F">
        <w:rPr>
          <w:color w:val="FF0000"/>
        </w:rPr>
        <w:t>language="java"</w:t>
      </w:r>
      <w:r w:rsidR="000E6D5F">
        <w:rPr>
          <w:rFonts w:hint="eastAsia"/>
        </w:rPr>
        <w:t>：</w:t>
      </w:r>
      <w:r>
        <w:t xml:space="preserve">  定义当前页面使用的编程语言，目前只能是java</w:t>
      </w:r>
    </w:p>
    <w:p w:rsidR="00762E60" w:rsidRDefault="00762E60" w:rsidP="00762E60">
      <w:proofErr w:type="spellStart"/>
      <w:r w:rsidRPr="000E6D5F">
        <w:rPr>
          <w:color w:val="FF0000"/>
        </w:rPr>
        <w:t>conten</w:t>
      </w:r>
      <w:r w:rsidR="000E6D5F" w:rsidRPr="000E6D5F">
        <w:rPr>
          <w:color w:val="FF0000"/>
        </w:rPr>
        <w:t>tType</w:t>
      </w:r>
      <w:proofErr w:type="spellEnd"/>
      <w:r w:rsidR="000E6D5F" w:rsidRPr="000E6D5F">
        <w:rPr>
          <w:color w:val="FF0000"/>
        </w:rPr>
        <w:t>="text/</w:t>
      </w:r>
      <w:proofErr w:type="spellStart"/>
      <w:r w:rsidR="000E6D5F" w:rsidRPr="000E6D5F">
        <w:rPr>
          <w:color w:val="FF0000"/>
        </w:rPr>
        <w:t>html;charset</w:t>
      </w:r>
      <w:proofErr w:type="spellEnd"/>
      <w:r w:rsidR="000E6D5F" w:rsidRPr="000E6D5F">
        <w:rPr>
          <w:color w:val="FF0000"/>
        </w:rPr>
        <w:t>=UTF-8"</w:t>
      </w:r>
      <w:r w:rsidR="000E6D5F">
        <w:rPr>
          <w:rFonts w:hint="eastAsia"/>
        </w:rPr>
        <w:t>：</w:t>
      </w:r>
      <w:r>
        <w:rPr>
          <w:rFonts w:hint="eastAsia"/>
        </w:rPr>
        <w:t>定义</w:t>
      </w:r>
      <w:r>
        <w:t>response中的内容类型和编码格式和</w:t>
      </w:r>
      <w:proofErr w:type="spellStart"/>
      <w:r>
        <w:t>jsp</w:t>
      </w:r>
      <w:proofErr w:type="spellEnd"/>
      <w:r>
        <w:t>页面的编码格式，翻译后变成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=UTF-8")。</w:t>
      </w:r>
    </w:p>
    <w:p w:rsidR="00762E60" w:rsidRDefault="000E6D5F" w:rsidP="00762E60">
      <w:proofErr w:type="spellStart"/>
      <w:r w:rsidRPr="000E6D5F">
        <w:rPr>
          <w:color w:val="FF0000"/>
        </w:rPr>
        <w:t>pageEncoding</w:t>
      </w:r>
      <w:proofErr w:type="spellEnd"/>
      <w:r w:rsidRPr="000E6D5F">
        <w:rPr>
          <w:color w:val="FF0000"/>
        </w:rPr>
        <w:t>="UTF-8"</w:t>
      </w:r>
      <w:r>
        <w:rPr>
          <w:rFonts w:hint="eastAsia"/>
        </w:rPr>
        <w:t>：</w:t>
      </w:r>
      <w:r w:rsidR="00762E60">
        <w:rPr>
          <w:rFonts w:hint="eastAsia"/>
        </w:rPr>
        <w:t>定义当前</w:t>
      </w:r>
      <w:proofErr w:type="spellStart"/>
      <w:r w:rsidR="00762E60">
        <w:t>jsp</w:t>
      </w:r>
      <w:proofErr w:type="spellEnd"/>
      <w:r w:rsidR="00762E60">
        <w:t>页面的编码格式</w:t>
      </w:r>
    </w:p>
    <w:p w:rsidR="00762E60" w:rsidRDefault="00762E60" w:rsidP="00762E60">
      <w:proofErr w:type="spellStart"/>
      <w:r w:rsidRPr="000E6D5F">
        <w:rPr>
          <w:color w:val="FF0000"/>
        </w:rPr>
        <w:t>isErrorPage</w:t>
      </w:r>
      <w:proofErr w:type="spellEnd"/>
      <w:r>
        <w:t>="</w:t>
      </w:r>
      <w:proofErr w:type="spellStart"/>
      <w:r>
        <w:t>true|false</w:t>
      </w:r>
      <w:proofErr w:type="spellEnd"/>
      <w:r>
        <w:t>" 默认为</w:t>
      </w:r>
      <w:r w:rsidR="000E6D5F">
        <w:t>false</w:t>
      </w:r>
      <w:r w:rsidR="000E6D5F">
        <w:rPr>
          <w:rFonts w:hint="eastAsia"/>
        </w:rPr>
        <w:t>，</w:t>
      </w:r>
      <w:r>
        <w:rPr>
          <w:rFonts w:hint="eastAsia"/>
        </w:rPr>
        <w:t>表明当前的页面是否为其它页面的</w:t>
      </w:r>
      <w:proofErr w:type="spellStart"/>
      <w:r>
        <w:t>errorPage</w:t>
      </w:r>
      <w:proofErr w:type="spellEnd"/>
      <w:r>
        <w:t>目标，如果设置为true，则可以使用exception对象。反之，如果设置为false，则不可以使用exception对象</w:t>
      </w:r>
    </w:p>
    <w:p w:rsidR="00762E60" w:rsidRDefault="00762E60" w:rsidP="00762E60">
      <w:proofErr w:type="spellStart"/>
      <w:r w:rsidRPr="000E6D5F">
        <w:rPr>
          <w:color w:val="FF0000"/>
        </w:rPr>
        <w:t>errorPage</w:t>
      </w:r>
      <w:proofErr w:type="spellEnd"/>
      <w:r w:rsidR="00F876E7">
        <w:t>="error.jsp"</w:t>
      </w:r>
      <w:r>
        <w:rPr>
          <w:rFonts w:hint="eastAsia"/>
        </w:rPr>
        <w:t>默认忽略</w:t>
      </w:r>
      <w:r>
        <w:t>,定义此页面出现异常时调用的页面</w:t>
      </w:r>
    </w:p>
    <w:p w:rsidR="00762E60" w:rsidRDefault="00762E60" w:rsidP="00762E60">
      <w:r w:rsidRPr="000E6D5F">
        <w:rPr>
          <w:color w:val="FF0000"/>
        </w:rPr>
        <w:t>import</w:t>
      </w:r>
      <w:r>
        <w:t>=</w:t>
      </w:r>
      <w:r w:rsidR="00AA21CC">
        <w:t>"package</w:t>
      </w:r>
      <w:r w:rsidR="00F876E7">
        <w:t>"</w:t>
      </w:r>
      <w:r>
        <w:rPr>
          <w:rFonts w:hint="eastAsia"/>
        </w:rPr>
        <w:t>和一般的</w:t>
      </w:r>
      <w:r>
        <w:t>java import意义一样，用","来隔开</w:t>
      </w:r>
    </w:p>
    <w:p w:rsidR="00762E60" w:rsidRDefault="00762E60" w:rsidP="00762E60">
      <w:r w:rsidRPr="000E6D5F">
        <w:rPr>
          <w:color w:val="FF0000"/>
        </w:rPr>
        <w:t>session</w:t>
      </w:r>
      <w:r>
        <w:t>="</w:t>
      </w:r>
      <w:proofErr w:type="spellStart"/>
      <w:r>
        <w:t>true|false</w:t>
      </w:r>
      <w:proofErr w:type="spellEnd"/>
      <w:r>
        <w:t>" 默认为</w:t>
      </w:r>
      <w:r w:rsidR="00AD66ED">
        <w:t>true</w:t>
      </w:r>
      <w:r w:rsidR="00A95D61">
        <w:rPr>
          <w:rFonts w:hint="eastAsia"/>
        </w:rPr>
        <w:t>，</w:t>
      </w:r>
      <w:r>
        <w:rPr>
          <w:rFonts w:hint="eastAsia"/>
        </w:rPr>
        <w:t>指定这个</w:t>
      </w:r>
      <w:proofErr w:type="spellStart"/>
      <w:r>
        <w:t>jsp</w:t>
      </w:r>
      <w:proofErr w:type="spellEnd"/>
      <w:r>
        <w:t>中是否可以使用session</w:t>
      </w:r>
    </w:p>
    <w:p w:rsidR="00762E60" w:rsidRDefault="00762E60" w:rsidP="00762E60">
      <w:r w:rsidRPr="000E6D5F">
        <w:rPr>
          <w:color w:val="FF0000"/>
        </w:rPr>
        <w:t>buffer</w:t>
      </w:r>
      <w:r>
        <w:t>="none|8kb|sizekb" 默认为</w:t>
      </w:r>
      <w:r w:rsidR="0006097D">
        <w:t>8kb</w:t>
      </w:r>
      <w:r w:rsidR="0006097D">
        <w:rPr>
          <w:rFonts w:hint="eastAsia"/>
        </w:rPr>
        <w:t>。</w:t>
      </w:r>
      <w:r>
        <w:rPr>
          <w:rFonts w:hint="eastAsia"/>
        </w:rPr>
        <w:t>指定到客户端输出流的缓冲模式，如果是</w:t>
      </w:r>
      <w:r>
        <w:t>none则不缓冲，如果指定数值，那么输出就用不小于这个值的缓冲区进行缓冲。</w:t>
      </w:r>
    </w:p>
    <w:p w:rsidR="00762E60" w:rsidRDefault="00762E60" w:rsidP="00762E60">
      <w:proofErr w:type="spellStart"/>
      <w:r w:rsidRPr="000E6D5F">
        <w:rPr>
          <w:color w:val="FF0000"/>
        </w:rPr>
        <w:t>autoFlush</w:t>
      </w:r>
      <w:proofErr w:type="spellEnd"/>
      <w:r>
        <w:t>="</w:t>
      </w:r>
      <w:proofErr w:type="spellStart"/>
      <w:r>
        <w:t>true|false</w:t>
      </w:r>
      <w:proofErr w:type="spellEnd"/>
      <w:r>
        <w:t>" 默认为</w:t>
      </w:r>
      <w:r w:rsidR="002E7C5E">
        <w:t>true</w:t>
      </w:r>
      <w:r w:rsidR="002E7C5E">
        <w:rPr>
          <w:rFonts w:hint="eastAsia"/>
        </w:rPr>
        <w:t>，</w:t>
      </w:r>
      <w:r>
        <w:t>true 当缓冲区满时，到客户端的输出被刷新false 当缓冲区满时，出现运行异常，表示缓冲溢出</w:t>
      </w:r>
    </w:p>
    <w:p w:rsidR="00762E60" w:rsidRDefault="00762E60" w:rsidP="00762E60">
      <w:proofErr w:type="spellStart"/>
      <w:r w:rsidRPr="000E6D5F">
        <w:rPr>
          <w:color w:val="FF0000"/>
        </w:rPr>
        <w:t>isThreadSafe</w:t>
      </w:r>
      <w:proofErr w:type="spellEnd"/>
      <w:r>
        <w:t>="</w:t>
      </w:r>
      <w:proofErr w:type="spellStart"/>
      <w:r>
        <w:t>true|false</w:t>
      </w:r>
      <w:proofErr w:type="spellEnd"/>
      <w:r>
        <w:t>" 默认为</w:t>
      </w:r>
      <w:r w:rsidR="0047701D">
        <w:t>true</w:t>
      </w:r>
      <w:r w:rsidR="0047701D">
        <w:rPr>
          <w:rFonts w:hint="eastAsia"/>
        </w:rPr>
        <w:t>，</w:t>
      </w:r>
      <w:r>
        <w:rPr>
          <w:rFonts w:hint="eastAsia"/>
        </w:rPr>
        <w:t>用来设置</w:t>
      </w:r>
      <w:proofErr w:type="spellStart"/>
      <w:r>
        <w:t>jsp</w:t>
      </w:r>
      <w:proofErr w:type="spellEnd"/>
      <w:r>
        <w:t>文件是否能支持多线程的使用。如为true，那么一个</w:t>
      </w:r>
      <w:proofErr w:type="spellStart"/>
      <w:r>
        <w:t>jsp</w:t>
      </w:r>
      <w:proofErr w:type="spellEnd"/>
      <w:r>
        <w:t>能够同时处理多个用户的请求，反之，一个</w:t>
      </w:r>
      <w:proofErr w:type="spellStart"/>
      <w:r>
        <w:t>jsp</w:t>
      </w:r>
      <w:proofErr w:type="spellEnd"/>
      <w:r>
        <w:t>只能一次处理一个请求。</w:t>
      </w:r>
    </w:p>
    <w:p w:rsidR="00762E60" w:rsidRDefault="00762E60" w:rsidP="00762E60">
      <w:r w:rsidRPr="000E6D5F">
        <w:rPr>
          <w:color w:val="FF0000"/>
        </w:rPr>
        <w:t>info</w:t>
      </w:r>
      <w:r w:rsidR="004E386B">
        <w:t>="text"</w:t>
      </w:r>
      <w:r w:rsidR="004E386B">
        <w:rPr>
          <w:rFonts w:hint="eastAsia"/>
        </w:rPr>
        <w:t>：</w:t>
      </w:r>
      <w:r>
        <w:rPr>
          <w:rFonts w:hint="eastAsia"/>
        </w:rPr>
        <w:t>关于</w:t>
      </w:r>
      <w:proofErr w:type="spellStart"/>
      <w:r>
        <w:t>jsp</w:t>
      </w:r>
      <w:proofErr w:type="spellEnd"/>
      <w:r w:rsidR="00312330">
        <w:t>页面的信息，</w:t>
      </w:r>
      <w:r>
        <w:t>使用</w:t>
      </w:r>
      <w:proofErr w:type="spellStart"/>
      <w:r>
        <w:t>getServletInfo</w:t>
      </w:r>
      <w:proofErr w:type="spellEnd"/>
      <w:r>
        <w:t>()获得</w:t>
      </w:r>
    </w:p>
    <w:p w:rsidR="00762E60" w:rsidRDefault="00762E60" w:rsidP="00762E60">
      <w:r w:rsidRPr="000E6D5F">
        <w:rPr>
          <w:color w:val="FF0000"/>
        </w:rPr>
        <w:t>extends</w:t>
      </w:r>
      <w:r>
        <w:t>="</w:t>
      </w:r>
      <w:proofErr w:type="spellStart"/>
      <w:r>
        <w:t>package.class</w:t>
      </w:r>
      <w:proofErr w:type="spellEnd"/>
      <w:r>
        <w:t>"</w:t>
      </w:r>
      <w:r>
        <w:rPr>
          <w:rFonts w:hint="eastAsia"/>
        </w:rPr>
        <w:t>指定</w:t>
      </w:r>
      <w:proofErr w:type="spellStart"/>
      <w:r>
        <w:t>jsp</w:t>
      </w:r>
      <w:proofErr w:type="spellEnd"/>
      <w:r>
        <w:t>对应的</w:t>
      </w:r>
      <w:proofErr w:type="spellStart"/>
      <w:r>
        <w:t>servlet</w:t>
      </w:r>
      <w:proofErr w:type="spellEnd"/>
      <w:r>
        <w:t>类继承某个父类</w:t>
      </w:r>
    </w:p>
    <w:p w:rsidR="00BB3419" w:rsidRDefault="00762E60" w:rsidP="00762E60">
      <w:pPr>
        <w:rPr>
          <w:rFonts w:hint="eastAsia"/>
        </w:rPr>
      </w:pPr>
      <w:proofErr w:type="spellStart"/>
      <w:r w:rsidRPr="000E6D5F">
        <w:rPr>
          <w:color w:val="FF0000"/>
        </w:rPr>
        <w:lastRenderedPageBreak/>
        <w:t>isELIgnored</w:t>
      </w:r>
      <w:proofErr w:type="spellEnd"/>
      <w:r w:rsidR="00575BB6">
        <w:t>="</w:t>
      </w:r>
      <w:proofErr w:type="spellStart"/>
      <w:r w:rsidR="00575BB6">
        <w:t>true|false</w:t>
      </w:r>
      <w:proofErr w:type="spellEnd"/>
      <w:r w:rsidR="00575BB6">
        <w:t>"</w:t>
      </w:r>
      <w:r w:rsidR="00575BB6">
        <w:rPr>
          <w:rFonts w:hint="eastAsia"/>
        </w:rPr>
        <w:t>，</w:t>
      </w:r>
      <w:r>
        <w:rPr>
          <w:rFonts w:hint="eastAsia"/>
        </w:rPr>
        <w:t>指定</w:t>
      </w:r>
      <w:r>
        <w:t>EL表达式语言是否被忽略，如为true则忽略，反之可以使用EL。</w:t>
      </w:r>
    </w:p>
    <w:p w:rsidR="00CE062A" w:rsidRPr="00CE062A" w:rsidRDefault="00CE062A" w:rsidP="00762E60">
      <w:pPr>
        <w:rPr>
          <w:rFonts w:hint="eastAsia"/>
        </w:rPr>
      </w:pPr>
    </w:p>
    <w:p w:rsidR="00BB3419" w:rsidRDefault="00BB3419" w:rsidP="00BB3419">
      <w:pPr>
        <w:pStyle w:val="Heading2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AE2BBD" w:rsidRDefault="00AE2BBD" w:rsidP="00AE2BBD">
      <w:r w:rsidRPr="00AE2BBD">
        <w:rPr>
          <w:rFonts w:hint="eastAsia"/>
          <w:b/>
        </w:rPr>
        <w:t>语法</w:t>
      </w:r>
      <w:r>
        <w:t>: &lt;%@ include file="</w:t>
      </w:r>
      <w:proofErr w:type="spellStart"/>
      <w:r>
        <w:t>url</w:t>
      </w:r>
      <w:proofErr w:type="spellEnd"/>
      <w:r>
        <w:t>"%&gt;，称为静态导入(静态包含)</w:t>
      </w:r>
    </w:p>
    <w:p w:rsidR="00AE2BBD" w:rsidRDefault="00AE2BBD" w:rsidP="00AE2BBD">
      <w:r w:rsidRPr="00AE2BBD">
        <w:rPr>
          <w:rFonts w:hint="eastAsia"/>
          <w:b/>
        </w:rPr>
        <w:t>作用</w:t>
      </w:r>
      <w:r>
        <w:t>: 在一个页面中导入另一个页面的内容(这些内容一般不会有变化，如公司的标题和版权等信息)。</w:t>
      </w:r>
    </w:p>
    <w:p w:rsidR="00AE2BBD" w:rsidRDefault="00AE2BBD" w:rsidP="00AE2BBD">
      <w:r w:rsidRPr="00C200C3">
        <w:rPr>
          <w:rFonts w:hint="eastAsia"/>
          <w:b/>
        </w:rPr>
        <w:t>特点</w:t>
      </w:r>
      <w:r>
        <w:t>: 在</w:t>
      </w:r>
      <w:proofErr w:type="spellStart"/>
      <w:r>
        <w:t>jsp</w:t>
      </w:r>
      <w:proofErr w:type="spellEnd"/>
      <w:r>
        <w:t>翻译成</w:t>
      </w:r>
      <w:proofErr w:type="spellStart"/>
      <w:r>
        <w:t>servlet</w:t>
      </w:r>
      <w:proofErr w:type="spellEnd"/>
      <w:r>
        <w:t>后就将被导入的页面内容嵌入到</w:t>
      </w:r>
      <w:proofErr w:type="spellStart"/>
      <w:r>
        <w:t>servlet</w:t>
      </w:r>
      <w:proofErr w:type="spellEnd"/>
      <w:r>
        <w:t>中。导入时间发生在翻译阶段。被导入的资源:html、xml、</w:t>
      </w:r>
      <w:proofErr w:type="spellStart"/>
      <w:r>
        <w:t>jsp</w:t>
      </w:r>
      <w:proofErr w:type="spellEnd"/>
      <w:r>
        <w:t>等</w:t>
      </w:r>
    </w:p>
    <w:p w:rsidR="00AE2BBD" w:rsidRDefault="00AE2BBD" w:rsidP="00AE2BBD">
      <w:r w:rsidRPr="00C200C3">
        <w:rPr>
          <w:rFonts w:hint="eastAsia"/>
          <w:b/>
        </w:rPr>
        <w:t>优点</w:t>
      </w:r>
      <w:r>
        <w:t>: 执行效率高(只翻译一次)</w:t>
      </w:r>
    </w:p>
    <w:p w:rsidR="00AE2BBD" w:rsidRDefault="00AE2BBD" w:rsidP="00AE2BBD">
      <w:pPr>
        <w:rPr>
          <w:rFonts w:hint="eastAsia"/>
        </w:rPr>
      </w:pPr>
      <w:r w:rsidRPr="00C200C3">
        <w:rPr>
          <w:rFonts w:hint="eastAsia"/>
          <w:b/>
        </w:rPr>
        <w:t>缺点</w:t>
      </w:r>
      <w:r>
        <w:t>: 当被导入页面的内容发生变化，那么</w:t>
      </w:r>
      <w:proofErr w:type="spellStart"/>
      <w:r>
        <w:t>jsp</w:t>
      </w:r>
      <w:proofErr w:type="spellEnd"/>
      <w:r>
        <w:t>必须要重新被翻译。如果导入的多个页面，其中的一个页面的内容发生变化，就需要将所有的页面都翻译一次。</w:t>
      </w:r>
    </w:p>
    <w:p w:rsidR="00124A49" w:rsidRDefault="00124A49" w:rsidP="00AE2BBD">
      <w:pPr>
        <w:rPr>
          <w:rFonts w:hint="eastAsia"/>
        </w:rPr>
      </w:pPr>
      <w:r>
        <w:rPr>
          <w:rFonts w:hint="eastAsia"/>
        </w:rPr>
        <w:t>&lt;% include file="copy.jsp'%&gt;</w:t>
      </w:r>
    </w:p>
    <w:p w:rsidR="003D76C5" w:rsidRDefault="003D76C5" w:rsidP="00AE2BBD">
      <w:pPr>
        <w:rPr>
          <w:rFonts w:hint="eastAsia"/>
        </w:rPr>
      </w:pPr>
    </w:p>
    <w:p w:rsidR="003D76C5" w:rsidRDefault="003D76C5" w:rsidP="003D76C5">
      <w:pPr>
        <w:pStyle w:val="Heading2"/>
      </w:pPr>
      <w:proofErr w:type="spellStart"/>
      <w:r>
        <w:rPr>
          <w:rFonts w:hint="eastAsia"/>
        </w:rPr>
        <w:t>taglab</w:t>
      </w:r>
      <w:proofErr w:type="spellEnd"/>
      <w:r>
        <w:rPr>
          <w:rFonts w:hint="eastAsia"/>
        </w:rPr>
        <w:t>指令</w:t>
      </w:r>
    </w:p>
    <w:p w:rsidR="003D76C5" w:rsidRDefault="003D76C5" w:rsidP="003D76C5">
      <w:r>
        <w:t xml:space="preserve">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="" prefix=""%&gt;</w:t>
      </w:r>
      <w:r>
        <w:rPr>
          <w:rFonts w:hint="eastAsia"/>
        </w:rPr>
        <w:t xml:space="preserve">     //</w:t>
      </w:r>
      <w:r>
        <w:t>导入</w:t>
      </w:r>
      <w:proofErr w:type="spellStart"/>
      <w:r>
        <w:t>jstl</w:t>
      </w:r>
      <w:proofErr w:type="spellEnd"/>
      <w:r>
        <w:t xml:space="preserve">标签库  </w:t>
      </w:r>
    </w:p>
    <w:p w:rsidR="003D76C5" w:rsidRDefault="003D76C5" w:rsidP="003D76C5">
      <w:r>
        <w:t xml:space="preserve">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="http://java.sun.com/jsp/jstl/core" prefix="c" %&gt;   </w:t>
      </w:r>
    </w:p>
    <w:p w:rsidR="003D76C5" w:rsidRDefault="003D76C5" w:rsidP="003D76C5">
      <w:pPr>
        <w:rPr>
          <w:rFonts w:hint="eastAsia"/>
        </w:rPr>
      </w:pPr>
      <w:r>
        <w:t>指定在</w:t>
      </w:r>
      <w:proofErr w:type="spellStart"/>
      <w:r>
        <w:t>jsp</w:t>
      </w:r>
      <w:proofErr w:type="spellEnd"/>
      <w:r>
        <w:t>中要使用的标签库描述文件(*.tld)的路径</w:t>
      </w:r>
    </w:p>
    <w:p w:rsidR="00661E0A" w:rsidRPr="003D76C5" w:rsidRDefault="00661E0A" w:rsidP="003D76C5"/>
    <w:p w:rsidR="00BC1D2B" w:rsidRDefault="004F00B8" w:rsidP="00BC1D2B">
      <w:pPr>
        <w:pStyle w:val="Heading1"/>
        <w:rPr>
          <w:rFonts w:hint="eastAsia"/>
        </w:rPr>
      </w:pPr>
      <w:r>
        <w:rPr>
          <w:rFonts w:hint="eastAsia"/>
        </w:rPr>
        <w:t>脚本元素</w:t>
      </w:r>
    </w:p>
    <w:p w:rsidR="009F0C2E" w:rsidRDefault="009F0C2E" w:rsidP="00875636">
      <w:pPr>
        <w:pStyle w:val="Heading2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代码块</w:t>
      </w:r>
    </w:p>
    <w:p w:rsidR="00875636" w:rsidRPr="00875636" w:rsidRDefault="00743D0F" w:rsidP="00875636">
      <w:pPr>
        <w:rPr>
          <w:rFonts w:hint="eastAsia"/>
        </w:rPr>
      </w:pPr>
      <w:r>
        <w:rPr>
          <w:rFonts w:hint="eastAsia"/>
        </w:rPr>
        <w:t>语法：&lt;%   代码 %&gt;</w:t>
      </w:r>
    </w:p>
    <w:p w:rsidR="00BC1D2B" w:rsidRDefault="00BC1D2B" w:rsidP="00875636">
      <w:pPr>
        <w:pStyle w:val="Heading2"/>
        <w:rPr>
          <w:rFonts w:hint="eastAsia"/>
        </w:rPr>
      </w:pPr>
      <w:r>
        <w:rPr>
          <w:rFonts w:hint="eastAsia"/>
        </w:rPr>
        <w:t>表达式</w:t>
      </w:r>
    </w:p>
    <w:p w:rsidR="00DB3A29" w:rsidRDefault="00DB3A29" w:rsidP="00DB3A29">
      <w:r w:rsidRPr="00DB3A29">
        <w:rPr>
          <w:rFonts w:hint="eastAsia"/>
          <w:b/>
        </w:rPr>
        <w:t>语法</w:t>
      </w:r>
      <w:r>
        <w:t>: &lt;%=expression%&gt;</w:t>
      </w:r>
    </w:p>
    <w:p w:rsidR="00DB3A29" w:rsidRDefault="00DB3A29" w:rsidP="00DB3A29">
      <w:r w:rsidRPr="00DB3A29">
        <w:rPr>
          <w:rFonts w:hint="eastAsia"/>
          <w:b/>
        </w:rPr>
        <w:t>作用</w:t>
      </w:r>
      <w:r>
        <w:t>: 将expression输出到out(输出流)中，</w:t>
      </w:r>
    </w:p>
    <w:p w:rsidR="00BC1D2B" w:rsidRPr="00BC1D2B" w:rsidRDefault="00DB3A29" w:rsidP="00BC1D2B">
      <w:pPr>
        <w:rPr>
          <w:rFonts w:hint="eastAsia"/>
        </w:rPr>
      </w:pPr>
      <w:r>
        <w:lastRenderedPageBreak/>
        <w:t>expression可以是算术、逻辑、常量、 关系表达式、变量、有返回值的方法、</w:t>
      </w:r>
      <w:proofErr w:type="spellStart"/>
      <w:r>
        <w:t>jsp</w:t>
      </w:r>
      <w:proofErr w:type="spellEnd"/>
      <w:r>
        <w:t>中的9种隐含对象。</w:t>
      </w:r>
    </w:p>
    <w:p w:rsidR="00BC1D2B" w:rsidRDefault="00BC1D2B" w:rsidP="00BC1D2B">
      <w:pPr>
        <w:pStyle w:val="Heading2"/>
        <w:rPr>
          <w:rFonts w:hint="eastAsia"/>
        </w:rPr>
      </w:pPr>
      <w:r>
        <w:rPr>
          <w:rFonts w:hint="eastAsia"/>
        </w:rPr>
        <w:t>声明</w:t>
      </w:r>
    </w:p>
    <w:p w:rsidR="000E6E0B" w:rsidRDefault="000E6E0B" w:rsidP="000E6E0B">
      <w:r w:rsidRPr="009E7A31">
        <w:rPr>
          <w:rFonts w:hint="eastAsia"/>
          <w:b/>
        </w:rPr>
        <w:t>语法</w:t>
      </w:r>
      <w:r>
        <w:t>: &lt;%!声明的内容%&gt;</w:t>
      </w:r>
      <w:r w:rsidR="00B243C9">
        <w:rPr>
          <w:rFonts w:hint="eastAsia"/>
        </w:rPr>
        <w:t xml:space="preserve">  //可以定义在</w:t>
      </w:r>
      <w:proofErr w:type="spellStart"/>
      <w:r w:rsidR="00DD4A37">
        <w:rPr>
          <w:rFonts w:hint="eastAsia"/>
        </w:rPr>
        <w:t>jsp</w:t>
      </w:r>
      <w:proofErr w:type="spellEnd"/>
      <w:r w:rsidR="00B243C9">
        <w:rPr>
          <w:rFonts w:hint="eastAsia"/>
        </w:rPr>
        <w:t>任意位置</w:t>
      </w:r>
    </w:p>
    <w:p w:rsidR="000E6E0B" w:rsidRDefault="000E6E0B" w:rsidP="000E6E0B">
      <w:r w:rsidRPr="009E7A31">
        <w:rPr>
          <w:rFonts w:hint="eastAsia"/>
          <w:b/>
        </w:rPr>
        <w:t>作用</w:t>
      </w:r>
      <w:r>
        <w:t>: 在</w:t>
      </w:r>
      <w:proofErr w:type="spellStart"/>
      <w:r>
        <w:t>servlet</w:t>
      </w:r>
      <w:proofErr w:type="spellEnd"/>
      <w:r>
        <w:t>中声明一些成员变量、成员方法和内部类</w:t>
      </w:r>
    </w:p>
    <w:p w:rsidR="000E6E0B" w:rsidRDefault="000E6E0B" w:rsidP="000E6E0B">
      <w:r w:rsidRPr="009E7A31">
        <w:rPr>
          <w:rFonts w:hint="eastAsia"/>
          <w:b/>
        </w:rPr>
        <w:t>特点</w:t>
      </w:r>
      <w:r>
        <w:t>: 声明被翻译进</w:t>
      </w:r>
      <w:proofErr w:type="spellStart"/>
      <w:r>
        <w:t>servlet</w:t>
      </w:r>
      <w:proofErr w:type="spellEnd"/>
      <w:r>
        <w:t>后变成了成员变量、成员方法和内部类</w:t>
      </w:r>
    </w:p>
    <w:p w:rsidR="00CB7D5D" w:rsidRPr="00CB7D5D" w:rsidRDefault="000E6E0B" w:rsidP="000E6E0B">
      <w:pPr>
        <w:rPr>
          <w:rFonts w:hint="eastAsia"/>
        </w:rPr>
      </w:pPr>
      <w:r w:rsidRPr="009E7A31">
        <w:rPr>
          <w:rFonts w:hint="eastAsia"/>
          <w:b/>
        </w:rPr>
        <w:t>注意</w:t>
      </w:r>
      <w:r>
        <w:t>: 不能使用表达式和隐含对象</w:t>
      </w:r>
    </w:p>
    <w:p w:rsidR="00BC1D2B" w:rsidRPr="00BC1D2B" w:rsidRDefault="00BC1D2B" w:rsidP="00BC1D2B">
      <w:pPr>
        <w:rPr>
          <w:rFonts w:hint="eastAsia"/>
        </w:rPr>
      </w:pPr>
    </w:p>
    <w:p w:rsidR="00BC1D2B" w:rsidRDefault="00BC1D2B" w:rsidP="00BC1D2B">
      <w:pPr>
        <w:pStyle w:val="Heading2"/>
        <w:rPr>
          <w:rFonts w:hint="eastAsia"/>
        </w:rPr>
      </w:pPr>
      <w:r>
        <w:rPr>
          <w:rFonts w:hint="eastAsia"/>
        </w:rPr>
        <w:t>关闭脚本元素</w:t>
      </w:r>
    </w:p>
    <w:p w:rsidR="00F166A9" w:rsidRDefault="00097AF8" w:rsidP="00F166A9">
      <w:pPr>
        <w:rPr>
          <w:rFonts w:hint="eastAsia"/>
        </w:rPr>
      </w:pPr>
      <w:r>
        <w:rPr>
          <w:rFonts w:hint="eastAsia"/>
        </w:rPr>
        <w:t>jsp2建议在EL中访问服务器对象，而不是在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中编写代码。</w:t>
      </w:r>
    </w:p>
    <w:p w:rsidR="00097AF8" w:rsidRDefault="00097AF8" w:rsidP="00F166A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-property-group&gt;</w:t>
      </w:r>
    </w:p>
    <w:p w:rsidR="00097AF8" w:rsidRDefault="00097AF8" w:rsidP="00F166A9">
      <w:pPr>
        <w:rPr>
          <w:rFonts w:hint="eastAsia"/>
        </w:rPr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 *.jsp&lt;/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097AF8" w:rsidRDefault="00097AF8" w:rsidP="00F166A9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-property-group&gt;</w:t>
      </w:r>
    </w:p>
    <w:p w:rsidR="00E4698F" w:rsidRPr="00097AF8" w:rsidRDefault="00E4698F" w:rsidP="00F166A9"/>
    <w:p w:rsidR="004F00B8" w:rsidRDefault="004F00B8" w:rsidP="004F00B8">
      <w:pPr>
        <w:pStyle w:val="Heading1"/>
        <w:rPr>
          <w:rFonts w:hint="eastAsia"/>
        </w:rPr>
      </w:pPr>
      <w:r>
        <w:rPr>
          <w:rFonts w:hint="eastAsia"/>
        </w:rPr>
        <w:t>动作</w:t>
      </w:r>
    </w:p>
    <w:p w:rsidR="00E90B55" w:rsidRPr="00E90B55" w:rsidRDefault="00E90B55" w:rsidP="00E90B55">
      <w:pPr>
        <w:rPr>
          <w:rFonts w:hint="eastAsia"/>
        </w:rPr>
      </w:pPr>
      <w:r w:rsidRPr="00E90B55">
        <w:rPr>
          <w:rFonts w:hint="eastAsia"/>
        </w:rPr>
        <w:t>语法</w:t>
      </w:r>
      <w:r w:rsidRPr="00E90B55">
        <w:t>: &lt;</w:t>
      </w:r>
      <w:proofErr w:type="spellStart"/>
      <w:r w:rsidRPr="00E90B55">
        <w:t>jsp:tagName</w:t>
      </w:r>
      <w:proofErr w:type="spellEnd"/>
      <w:r w:rsidRPr="00E90B55">
        <w:t>/&gt;</w:t>
      </w:r>
      <w:r>
        <w:rPr>
          <w:rFonts w:hint="eastAsia"/>
        </w:rPr>
        <w:t>(访问某个java对象，或者调用某个方法)</w:t>
      </w:r>
    </w:p>
    <w:p w:rsidR="00BA1DAA" w:rsidRDefault="001520E7" w:rsidP="001520E7">
      <w:pPr>
        <w:pStyle w:val="Heading2"/>
        <w:numPr>
          <w:ilvl w:val="0"/>
          <w:numId w:val="17"/>
        </w:numPr>
        <w:rPr>
          <w:rFonts w:hint="eastAsia"/>
        </w:rPr>
      </w:pPr>
      <w:proofErr w:type="spellStart"/>
      <w:r>
        <w:rPr>
          <w:rFonts w:hint="eastAsia"/>
        </w:rPr>
        <w:t>useBean</w:t>
      </w:r>
      <w:proofErr w:type="spellEnd"/>
    </w:p>
    <w:p w:rsidR="00445EFD" w:rsidRDefault="000A2797" w:rsidP="00445EFD">
      <w:pPr>
        <w:rPr>
          <w:rFonts w:hint="eastAsia"/>
        </w:rPr>
      </w:pPr>
      <w:r>
        <w:rPr>
          <w:rFonts w:hint="eastAsia"/>
        </w:rPr>
        <w:t>//</w:t>
      </w:r>
      <w:r w:rsidR="00A86655">
        <w:rPr>
          <w:rFonts w:hint="eastAsia"/>
        </w:rPr>
        <w:t>获取对象</w:t>
      </w:r>
    </w:p>
    <w:p w:rsidR="00A86655" w:rsidRPr="00445EFD" w:rsidRDefault="00A86655" w:rsidP="00445EF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 xml:space="preserve"> id="变量名" class="变量所在类"&gt;</w:t>
      </w:r>
    </w:p>
    <w:p w:rsidR="001520E7" w:rsidRPr="001520E7" w:rsidRDefault="001520E7" w:rsidP="001520E7">
      <w:pPr>
        <w:rPr>
          <w:rFonts w:hint="eastAsia"/>
        </w:rPr>
      </w:pPr>
    </w:p>
    <w:p w:rsidR="001520E7" w:rsidRDefault="001520E7" w:rsidP="001520E7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getProperty</w:t>
      </w:r>
      <w:proofErr w:type="spellEnd"/>
    </w:p>
    <w:p w:rsidR="00812968" w:rsidRPr="00812968" w:rsidRDefault="00812968" w:rsidP="00812968">
      <w:pPr>
        <w:rPr>
          <w:rFonts w:hint="eastAsia"/>
        </w:rPr>
      </w:pPr>
      <w:r>
        <w:rPr>
          <w:rFonts w:hint="eastAsia"/>
        </w:rPr>
        <w:t>#设置或获取属性值</w:t>
      </w:r>
    </w:p>
    <w:p w:rsidR="00772A9C" w:rsidRDefault="00772A9C" w:rsidP="00772A9C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jsp:setProperty</w:t>
      </w:r>
      <w:proofErr w:type="spellEnd"/>
      <w:r>
        <w:rPr>
          <w:rFonts w:hint="eastAsia"/>
        </w:rPr>
        <w:t xml:space="preserve"> name="employee" property="name" value="hello"/&gt;</w:t>
      </w:r>
    </w:p>
    <w:p w:rsidR="00772A9C" w:rsidRPr="00772A9C" w:rsidRDefault="00772A9C" w:rsidP="00772A9C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 xml:space="preserve"> name="employee" property="name"/&gt;</w:t>
      </w:r>
    </w:p>
    <w:p w:rsidR="00A45333" w:rsidRPr="00A45333" w:rsidRDefault="00A45333" w:rsidP="00A45333">
      <w:pPr>
        <w:rPr>
          <w:rFonts w:hint="eastAsia"/>
        </w:rPr>
      </w:pPr>
    </w:p>
    <w:p w:rsidR="001520E7" w:rsidRDefault="001520E7" w:rsidP="001520E7">
      <w:pPr>
        <w:pStyle w:val="Heading2"/>
        <w:rPr>
          <w:rFonts w:hint="eastAsia"/>
        </w:rPr>
      </w:pPr>
      <w:r>
        <w:rPr>
          <w:rFonts w:hint="eastAsia"/>
        </w:rPr>
        <w:lastRenderedPageBreak/>
        <w:t>include</w:t>
      </w:r>
    </w:p>
    <w:p w:rsidR="008A1C33" w:rsidRPr="008A1C33" w:rsidRDefault="008A1C33" w:rsidP="008A1C33">
      <w:pPr>
        <w:rPr>
          <w:rFonts w:hint="eastAsia"/>
        </w:rPr>
      </w:pPr>
      <w:r w:rsidRPr="008A1C33">
        <w:t>动态导入发生在执行阶段，也就是在运行</w:t>
      </w:r>
      <w:proofErr w:type="spellStart"/>
      <w:r w:rsidRPr="008A1C33">
        <w:t>serlvet</w:t>
      </w:r>
      <w:proofErr w:type="spellEnd"/>
      <w:r w:rsidRPr="008A1C33">
        <w:t>的时候才动态生成被导入页面的内容，然后嵌入到调用页面，最后将两个页面的内容一起，返回给客户端</w:t>
      </w:r>
    </w:p>
    <w:p w:rsidR="002E20FB" w:rsidRDefault="00A87A06" w:rsidP="002E20F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 page="</w:t>
      </w:r>
      <w:proofErr w:type="spellStart"/>
      <w:r>
        <w:rPr>
          <w:rFonts w:hint="eastAsia"/>
        </w:rPr>
        <w:t>jspf</w:t>
      </w:r>
      <w:proofErr w:type="spellEnd"/>
      <w:r>
        <w:rPr>
          <w:rFonts w:hint="eastAsia"/>
        </w:rPr>
        <w:t>/menu.jsp"&gt;</w:t>
      </w:r>
    </w:p>
    <w:p w:rsidR="00A87A06" w:rsidRDefault="00A87A06" w:rsidP="002E20FB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jsp:param</w:t>
      </w:r>
      <w:proofErr w:type="spellEnd"/>
      <w:r>
        <w:rPr>
          <w:rFonts w:hint="eastAsia"/>
        </w:rPr>
        <w:t xml:space="preserve"> name="text" value="hello"/&gt;</w:t>
      </w:r>
    </w:p>
    <w:p w:rsidR="00A87A06" w:rsidRPr="002E20FB" w:rsidRDefault="00A87A06" w:rsidP="002E20FB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</w:t>
      </w:r>
    </w:p>
    <w:p w:rsidR="00A45333" w:rsidRPr="00A45333" w:rsidRDefault="00A45333" w:rsidP="00A45333">
      <w:pPr>
        <w:rPr>
          <w:rFonts w:hint="eastAsia"/>
        </w:rPr>
      </w:pPr>
    </w:p>
    <w:p w:rsidR="001520E7" w:rsidRDefault="001520E7" w:rsidP="001520E7">
      <w:pPr>
        <w:pStyle w:val="Heading2"/>
        <w:rPr>
          <w:rFonts w:hint="eastAsia"/>
        </w:rPr>
      </w:pPr>
      <w:r>
        <w:rPr>
          <w:rFonts w:hint="eastAsia"/>
        </w:rPr>
        <w:t>forward</w:t>
      </w:r>
    </w:p>
    <w:p w:rsidR="00A5313A" w:rsidRPr="00A5313A" w:rsidRDefault="00A5313A" w:rsidP="00A5313A">
      <w:pPr>
        <w:rPr>
          <w:rFonts w:hint="eastAsia"/>
        </w:rPr>
      </w:pPr>
      <w:r>
        <w:rPr>
          <w:rFonts w:hint="eastAsia"/>
        </w:rPr>
        <w:t>//转发</w:t>
      </w:r>
    </w:p>
    <w:p w:rsidR="00A45333" w:rsidRDefault="0004166A" w:rsidP="00A4533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 xml:space="preserve"> page="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/login.jsp"&gt;</w:t>
      </w:r>
    </w:p>
    <w:p w:rsidR="0004166A" w:rsidRDefault="0004166A" w:rsidP="00A45333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jsp:param</w:t>
      </w:r>
      <w:proofErr w:type="spellEnd"/>
      <w:r>
        <w:rPr>
          <w:rFonts w:hint="eastAsia"/>
        </w:rPr>
        <w:t xml:space="preserve"> name="text" value="please login"/&gt;</w:t>
      </w:r>
    </w:p>
    <w:p w:rsidR="0004166A" w:rsidRDefault="0004166A" w:rsidP="00A45333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&gt;</w:t>
      </w:r>
    </w:p>
    <w:p w:rsidR="00A45333" w:rsidRPr="00A45333" w:rsidRDefault="00A45333" w:rsidP="00A45333">
      <w:pPr>
        <w:rPr>
          <w:rFonts w:hint="eastAsia"/>
        </w:rPr>
      </w:pPr>
    </w:p>
    <w:p w:rsidR="001520E7" w:rsidRDefault="001520E7" w:rsidP="001520E7">
      <w:pPr>
        <w:pStyle w:val="Heading2"/>
        <w:rPr>
          <w:rFonts w:hint="eastAsia"/>
        </w:rPr>
      </w:pPr>
      <w:r>
        <w:rPr>
          <w:rFonts w:hint="eastAsia"/>
        </w:rPr>
        <w:t>错误处理</w:t>
      </w:r>
    </w:p>
    <w:p w:rsidR="00352031" w:rsidRDefault="000B6620" w:rsidP="00BA1DAA">
      <w:pPr>
        <w:rPr>
          <w:rFonts w:hint="eastAsia"/>
        </w:rPr>
      </w:pPr>
      <w:r>
        <w:rPr>
          <w:rFonts w:hint="eastAsia"/>
        </w:rPr>
        <w:t xml:space="preserve">&lt;%@page </w:t>
      </w:r>
      <w:proofErr w:type="spellStart"/>
      <w:r>
        <w:rPr>
          <w:rFonts w:hint="eastAsia"/>
        </w:rPr>
        <w:t>isErrowPage</w:t>
      </w:r>
      <w:proofErr w:type="spellEnd"/>
      <w:r>
        <w:rPr>
          <w:rFonts w:hint="eastAsia"/>
        </w:rPr>
        <w:t>="true"&gt;定义一个错误页面。</w:t>
      </w:r>
    </w:p>
    <w:p w:rsidR="00352031" w:rsidRDefault="00352031" w:rsidP="00BA1DAA">
      <w:pPr>
        <w:rPr>
          <w:rFonts w:hint="eastAsia"/>
        </w:rPr>
      </w:pPr>
      <w:r>
        <w:rPr>
          <w:rFonts w:hint="eastAsia"/>
        </w:rPr>
        <w:t>在其他的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引入错误页面</w:t>
      </w:r>
    </w:p>
    <w:p w:rsidR="001520E7" w:rsidRPr="00BA1DAA" w:rsidRDefault="00352031" w:rsidP="00BA1DAA">
      <w:r>
        <w:rPr>
          <w:rFonts w:hint="eastAsia"/>
        </w:rPr>
        <w:t xml:space="preserve">&lt;%@page 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="error.jsp"%&gt;</w:t>
      </w:r>
      <w:r w:rsidR="000B6620">
        <w:rPr>
          <w:rFonts w:hint="eastAsia"/>
        </w:rPr>
        <w:t xml:space="preserve"> </w:t>
      </w:r>
    </w:p>
    <w:sectPr w:rsidR="001520E7" w:rsidRPr="00BA1DAA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BE3" w:rsidRDefault="00E25BE3" w:rsidP="00B27E7D">
      <w:pPr>
        <w:spacing w:after="0"/>
      </w:pPr>
      <w:r>
        <w:separator/>
      </w:r>
    </w:p>
  </w:endnote>
  <w:endnote w:type="continuationSeparator" w:id="0">
    <w:p w:rsidR="00E25BE3" w:rsidRDefault="00E25BE3" w:rsidP="00B27E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72303"/>
      <w:docPartObj>
        <w:docPartGallery w:val="Page Numbers (Bottom of Page)"/>
        <w:docPartUnique/>
      </w:docPartObj>
    </w:sdtPr>
    <w:sdtContent>
      <w:p w:rsidR="00B27E7D" w:rsidRDefault="008B0C5D">
        <w:pPr>
          <w:pStyle w:val="Footer"/>
          <w:jc w:val="right"/>
        </w:pPr>
        <w:fldSimple w:instr=" PAGE   \* MERGEFORMAT ">
          <w:r w:rsidR="00352031">
            <w:rPr>
              <w:noProof/>
            </w:rPr>
            <w:t>6</w:t>
          </w:r>
        </w:fldSimple>
      </w:p>
    </w:sdtContent>
  </w:sdt>
  <w:p w:rsidR="00B27E7D" w:rsidRDefault="00B27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BE3" w:rsidRDefault="00E25BE3" w:rsidP="00B27E7D">
      <w:pPr>
        <w:spacing w:after="0"/>
      </w:pPr>
      <w:r>
        <w:separator/>
      </w:r>
    </w:p>
  </w:footnote>
  <w:footnote w:type="continuationSeparator" w:id="0">
    <w:p w:rsidR="00E25BE3" w:rsidRDefault="00E25BE3" w:rsidP="00B27E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2E4A5460"/>
    <w:lvl w:ilvl="0" w:tplc="7D68704A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538C9FCE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3E43"/>
    <w:rsid w:val="00036D3E"/>
    <w:rsid w:val="0004166A"/>
    <w:rsid w:val="0006097D"/>
    <w:rsid w:val="00097AF8"/>
    <w:rsid w:val="000A2797"/>
    <w:rsid w:val="000B6620"/>
    <w:rsid w:val="000E2D07"/>
    <w:rsid w:val="000E6D5F"/>
    <w:rsid w:val="000E6E0B"/>
    <w:rsid w:val="00124A49"/>
    <w:rsid w:val="001520E7"/>
    <w:rsid w:val="001657D5"/>
    <w:rsid w:val="00215B4F"/>
    <w:rsid w:val="00242539"/>
    <w:rsid w:val="00253551"/>
    <w:rsid w:val="002A5428"/>
    <w:rsid w:val="002C0F0B"/>
    <w:rsid w:val="002E20FB"/>
    <w:rsid w:val="002E7C5E"/>
    <w:rsid w:val="002F3FDF"/>
    <w:rsid w:val="002F6180"/>
    <w:rsid w:val="00312330"/>
    <w:rsid w:val="00351BF4"/>
    <w:rsid w:val="00352031"/>
    <w:rsid w:val="003524BE"/>
    <w:rsid w:val="00393E43"/>
    <w:rsid w:val="003D76C5"/>
    <w:rsid w:val="00405624"/>
    <w:rsid w:val="00437F8A"/>
    <w:rsid w:val="00445EFD"/>
    <w:rsid w:val="00453B67"/>
    <w:rsid w:val="0047701D"/>
    <w:rsid w:val="004C3E45"/>
    <w:rsid w:val="004E386B"/>
    <w:rsid w:val="004F00B8"/>
    <w:rsid w:val="00525B75"/>
    <w:rsid w:val="00562410"/>
    <w:rsid w:val="00575BB6"/>
    <w:rsid w:val="005E7D37"/>
    <w:rsid w:val="006023F9"/>
    <w:rsid w:val="00630F53"/>
    <w:rsid w:val="00635226"/>
    <w:rsid w:val="00661E0A"/>
    <w:rsid w:val="00677763"/>
    <w:rsid w:val="00694D49"/>
    <w:rsid w:val="006A1CD6"/>
    <w:rsid w:val="006D6AD0"/>
    <w:rsid w:val="006D7423"/>
    <w:rsid w:val="007100D2"/>
    <w:rsid w:val="00743D0F"/>
    <w:rsid w:val="00762E60"/>
    <w:rsid w:val="00772A9C"/>
    <w:rsid w:val="00794820"/>
    <w:rsid w:val="007C09E7"/>
    <w:rsid w:val="007F1C52"/>
    <w:rsid w:val="00802293"/>
    <w:rsid w:val="00812968"/>
    <w:rsid w:val="008261CD"/>
    <w:rsid w:val="00844821"/>
    <w:rsid w:val="00875636"/>
    <w:rsid w:val="00897768"/>
    <w:rsid w:val="008A1C33"/>
    <w:rsid w:val="008B0C5D"/>
    <w:rsid w:val="008B5ACA"/>
    <w:rsid w:val="008C0C02"/>
    <w:rsid w:val="008C5117"/>
    <w:rsid w:val="00904415"/>
    <w:rsid w:val="00921B7F"/>
    <w:rsid w:val="0099619D"/>
    <w:rsid w:val="009D5000"/>
    <w:rsid w:val="009E7A31"/>
    <w:rsid w:val="009F0C2E"/>
    <w:rsid w:val="00A051BF"/>
    <w:rsid w:val="00A45333"/>
    <w:rsid w:val="00A5313A"/>
    <w:rsid w:val="00A80C84"/>
    <w:rsid w:val="00A86655"/>
    <w:rsid w:val="00A87A06"/>
    <w:rsid w:val="00A95D61"/>
    <w:rsid w:val="00AA21CC"/>
    <w:rsid w:val="00AD66ED"/>
    <w:rsid w:val="00AE2BBD"/>
    <w:rsid w:val="00B06190"/>
    <w:rsid w:val="00B243C9"/>
    <w:rsid w:val="00B27E7D"/>
    <w:rsid w:val="00B54869"/>
    <w:rsid w:val="00B57AD0"/>
    <w:rsid w:val="00B768D5"/>
    <w:rsid w:val="00BA1DAA"/>
    <w:rsid w:val="00BB3419"/>
    <w:rsid w:val="00BC1D2B"/>
    <w:rsid w:val="00C03A83"/>
    <w:rsid w:val="00C200C3"/>
    <w:rsid w:val="00CA59B1"/>
    <w:rsid w:val="00CB7D5D"/>
    <w:rsid w:val="00CE062A"/>
    <w:rsid w:val="00CE575A"/>
    <w:rsid w:val="00D02763"/>
    <w:rsid w:val="00D24EDE"/>
    <w:rsid w:val="00D80E2B"/>
    <w:rsid w:val="00DB3A29"/>
    <w:rsid w:val="00DB6FA6"/>
    <w:rsid w:val="00DC2393"/>
    <w:rsid w:val="00DD4A37"/>
    <w:rsid w:val="00DE6E85"/>
    <w:rsid w:val="00E25BE3"/>
    <w:rsid w:val="00E4698F"/>
    <w:rsid w:val="00E64E5C"/>
    <w:rsid w:val="00E6758D"/>
    <w:rsid w:val="00E762E8"/>
    <w:rsid w:val="00E76AE3"/>
    <w:rsid w:val="00E90B55"/>
    <w:rsid w:val="00E93E7F"/>
    <w:rsid w:val="00EF3DCE"/>
    <w:rsid w:val="00F166A9"/>
    <w:rsid w:val="00F37F94"/>
    <w:rsid w:val="00F876E7"/>
    <w:rsid w:val="00F906AD"/>
    <w:rsid w:val="00FD24A1"/>
    <w:rsid w:val="00FE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7E7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E7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27E7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7E7D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CE57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64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210</cp:revision>
  <dcterms:created xsi:type="dcterms:W3CDTF">2016-12-19T08:34:00Z</dcterms:created>
  <dcterms:modified xsi:type="dcterms:W3CDTF">2016-12-21T07:33:00Z</dcterms:modified>
</cp:coreProperties>
</file>