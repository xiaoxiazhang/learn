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BA3E4C" w:rsidP="00BA3E4C">
      <w:pPr>
        <w:pStyle w:val="Title"/>
      </w:pPr>
      <w:r>
        <w:rPr>
          <w:rFonts w:hint="eastAsia"/>
        </w:rPr>
        <w:t>Servlet</w:t>
      </w:r>
      <w:r>
        <w:rPr>
          <w:rFonts w:hint="eastAsia"/>
        </w:rPr>
        <w:t>增强功能</w:t>
      </w:r>
    </w:p>
    <w:p w:rsidR="00BA3E4C" w:rsidRDefault="00BA3E4C" w:rsidP="00BA3E4C">
      <w:pPr>
        <w:pStyle w:val="Heading1"/>
      </w:pPr>
      <w:r>
        <w:rPr>
          <w:rFonts w:hint="eastAsia"/>
        </w:rPr>
        <w:t>文件上传</w:t>
      </w:r>
    </w:p>
    <w:p w:rsidR="008C5A16" w:rsidRDefault="008A0306" w:rsidP="008A0306">
      <w:pPr>
        <w:pStyle w:val="Heading2"/>
      </w:pPr>
      <w:r>
        <w:rPr>
          <w:rFonts w:hint="eastAsia"/>
        </w:rPr>
        <w:t>客户端编程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8A0306" w:rsidTr="008A0306">
        <w:tc>
          <w:tcPr>
            <w:tcW w:w="8388" w:type="dxa"/>
          </w:tcPr>
          <w:p w:rsidR="008A0306" w:rsidRDefault="008A0306" w:rsidP="008A030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808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Cs w:val="24"/>
                <w:highlight w:val="lightGray"/>
              </w:rPr>
              <w:t>form</w:t>
            </w:r>
            <w:r>
              <w:rPr>
                <w:rFonts w:ascii="Consolas" w:hAnsi="Consolas" w:cs="Consolas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Cs w:val="24"/>
              </w:rPr>
              <w:t>action</w:t>
            </w:r>
            <w:r>
              <w:rPr>
                <w:rFonts w:ascii="Consolas" w:hAnsi="Consolas" w:cs="Consolas"/>
                <w:color w:val="00000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Cs w:val="24"/>
              </w:rPr>
              <w:t>"singleUpload"</w:t>
            </w:r>
            <w:r>
              <w:rPr>
                <w:rFonts w:ascii="Consolas" w:hAnsi="Consolas" w:cs="Consolas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Cs w:val="24"/>
              </w:rPr>
              <w:t>enctype</w:t>
            </w:r>
            <w:r>
              <w:rPr>
                <w:rFonts w:ascii="Consolas" w:hAnsi="Consolas" w:cs="Consolas"/>
                <w:color w:val="00000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Cs w:val="24"/>
              </w:rPr>
              <w:t>"multipart/form-data"</w:t>
            </w:r>
          </w:p>
          <w:p w:rsidR="008A0306" w:rsidRDefault="008A0306" w:rsidP="008A030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Cs w:val="24"/>
              </w:rPr>
              <w:t>method</w:t>
            </w:r>
            <w:r>
              <w:rPr>
                <w:rFonts w:ascii="Consolas" w:hAnsi="Consolas" w:cs="Consolas"/>
                <w:color w:val="00000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Cs w:val="24"/>
              </w:rPr>
              <w:t>"post"</w:t>
            </w:r>
            <w:r>
              <w:rPr>
                <w:rFonts w:ascii="Consolas" w:hAnsi="Consolas" w:cs="Consolas"/>
                <w:color w:val="008080"/>
                <w:szCs w:val="24"/>
              </w:rPr>
              <w:t>&gt;</w:t>
            </w:r>
          </w:p>
          <w:p w:rsidR="008A0306" w:rsidRDefault="008A0306" w:rsidP="008A030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Author: </w:t>
            </w:r>
            <w:r>
              <w:rPr>
                <w:rFonts w:ascii="Consolas" w:hAnsi="Consolas" w:cs="Consolas"/>
                <w:color w:val="00808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Cs w:val="24"/>
              </w:rPr>
              <w:t>input</w:t>
            </w:r>
            <w:r>
              <w:rPr>
                <w:rFonts w:ascii="Consolas" w:hAnsi="Consolas" w:cs="Consolas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Cs w:val="24"/>
              </w:rPr>
              <w:t>"text"</w:t>
            </w:r>
            <w:r>
              <w:rPr>
                <w:rFonts w:ascii="Consolas" w:hAnsi="Consolas" w:cs="Consolas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Cs w:val="24"/>
              </w:rPr>
              <w:t>"author"</w:t>
            </w:r>
            <w:r>
              <w:rPr>
                <w:rFonts w:ascii="Consolas" w:hAnsi="Consolas" w:cs="Consolas"/>
                <w:color w:val="008080"/>
                <w:szCs w:val="24"/>
              </w:rPr>
              <w:t>/&gt;&lt;</w:t>
            </w:r>
            <w:r>
              <w:rPr>
                <w:rFonts w:ascii="Consolas" w:hAnsi="Consolas" w:cs="Consolas"/>
                <w:color w:val="3F7F7F"/>
                <w:szCs w:val="24"/>
              </w:rPr>
              <w:t>br</w:t>
            </w:r>
            <w:r>
              <w:rPr>
                <w:rFonts w:ascii="Consolas" w:hAnsi="Consolas" w:cs="Consolas"/>
                <w:color w:val="008080"/>
                <w:szCs w:val="24"/>
              </w:rPr>
              <w:t>/&gt;</w:t>
            </w:r>
          </w:p>
          <w:p w:rsidR="008A0306" w:rsidRDefault="008A0306" w:rsidP="008A030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Select file to upload </w:t>
            </w:r>
            <w:r>
              <w:rPr>
                <w:rFonts w:ascii="Consolas" w:hAnsi="Consolas" w:cs="Consolas"/>
                <w:color w:val="00808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Cs w:val="24"/>
              </w:rPr>
              <w:t>input</w:t>
            </w:r>
            <w:r>
              <w:rPr>
                <w:rFonts w:ascii="Consolas" w:hAnsi="Consolas" w:cs="Consolas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Cs w:val="24"/>
              </w:rPr>
              <w:t>"file"</w:t>
            </w:r>
            <w:r>
              <w:rPr>
                <w:rFonts w:ascii="Consolas" w:hAnsi="Consolas" w:cs="Consolas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Cs w:val="24"/>
              </w:rPr>
              <w:t>"filename"</w:t>
            </w:r>
            <w:r>
              <w:rPr>
                <w:rFonts w:ascii="Consolas" w:hAnsi="Consolas" w:cs="Consolas"/>
                <w:color w:val="008080"/>
                <w:szCs w:val="24"/>
              </w:rPr>
              <w:t>/&gt;&lt;</w:t>
            </w:r>
            <w:r>
              <w:rPr>
                <w:rFonts w:ascii="Consolas" w:hAnsi="Consolas" w:cs="Consolas"/>
                <w:color w:val="3F7F7F"/>
                <w:szCs w:val="24"/>
              </w:rPr>
              <w:t>br</w:t>
            </w:r>
            <w:r>
              <w:rPr>
                <w:rFonts w:ascii="Consolas" w:hAnsi="Consolas" w:cs="Consolas"/>
                <w:color w:val="008080"/>
                <w:szCs w:val="24"/>
              </w:rPr>
              <w:t>/&gt;</w:t>
            </w:r>
          </w:p>
          <w:p w:rsidR="008A0306" w:rsidRDefault="008A0306" w:rsidP="008A030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Cs w:val="24"/>
              </w:rPr>
              <w:t>input</w:t>
            </w:r>
            <w:r>
              <w:rPr>
                <w:rFonts w:ascii="Consolas" w:hAnsi="Consolas" w:cs="Consolas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Cs w:val="24"/>
              </w:rPr>
              <w:t>"submit"</w:t>
            </w:r>
            <w:r>
              <w:rPr>
                <w:rFonts w:ascii="Consolas" w:hAnsi="Consolas" w:cs="Consolas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Cs w:val="24"/>
              </w:rPr>
              <w:t>"Upload"</w:t>
            </w:r>
            <w:r>
              <w:rPr>
                <w:rFonts w:ascii="Consolas" w:hAnsi="Consolas" w:cs="Consolas"/>
                <w:color w:val="008080"/>
                <w:szCs w:val="24"/>
              </w:rPr>
              <w:t>/&gt;</w:t>
            </w:r>
          </w:p>
          <w:p w:rsidR="008A0306" w:rsidRDefault="008A0306" w:rsidP="008A0306">
            <w:pPr>
              <w:ind w:left="0"/>
            </w:pPr>
            <w:r>
              <w:rPr>
                <w:rFonts w:ascii="Consolas" w:hAnsi="Consolas" w:cs="Consolas"/>
                <w:color w:val="008080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Cs w:val="24"/>
                <w:highlight w:val="lightGray"/>
              </w:rPr>
              <w:t>form</w:t>
            </w:r>
            <w:r>
              <w:rPr>
                <w:rFonts w:ascii="Consolas" w:hAnsi="Consolas" w:cs="Consolas"/>
                <w:color w:val="008080"/>
                <w:szCs w:val="24"/>
              </w:rPr>
              <w:t>&gt;</w:t>
            </w:r>
          </w:p>
        </w:tc>
      </w:tr>
    </w:tbl>
    <w:p w:rsidR="008A0306" w:rsidRDefault="008A0306" w:rsidP="008A0306"/>
    <w:p w:rsidR="00DC06BA" w:rsidRDefault="00DC06BA" w:rsidP="00DC06BA">
      <w:pPr>
        <w:pStyle w:val="Heading2"/>
      </w:pPr>
      <w:r>
        <w:rPr>
          <w:rFonts w:hint="eastAsia"/>
        </w:rPr>
        <w:t>服务器端编程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201630" w:rsidTr="00201630">
        <w:tc>
          <w:tcPr>
            <w:tcW w:w="8388" w:type="dxa"/>
          </w:tcPr>
          <w:p w:rsidR="00201630" w:rsidRDefault="00201630" w:rsidP="00DC06BA">
            <w:pPr>
              <w:ind w:left="0"/>
            </w:pPr>
            <w:r>
              <w:rPr>
                <w:rFonts w:hint="eastAsia"/>
              </w:rPr>
              <w:t>#HttpServletRequest接口</w:t>
            </w:r>
          </w:p>
          <w:p w:rsidR="00201630" w:rsidRPr="00ED15BA" w:rsidRDefault="00201630" w:rsidP="00DC06BA">
            <w:pPr>
              <w:ind w:left="0"/>
            </w:pPr>
            <w:r>
              <w:rPr>
                <w:rFonts w:hint="eastAsia"/>
              </w:rPr>
              <w:t>Part getPart(Strng name);</w:t>
            </w:r>
            <w:r w:rsidR="00ED15BA">
              <w:rPr>
                <w:rFonts w:hint="eastAsia"/>
              </w:rPr>
              <w:t xml:space="preserve">   //根据input 中的name值获取part</w:t>
            </w:r>
          </w:p>
          <w:p w:rsidR="00201630" w:rsidRDefault="00201630" w:rsidP="00DC06BA">
            <w:pPr>
              <w:ind w:left="0"/>
            </w:pPr>
            <w:r>
              <w:rPr>
                <w:rFonts w:hint="eastAsia"/>
              </w:rPr>
              <w:t>Collection&lt;Part&gt; getPart()</w:t>
            </w:r>
            <w:r w:rsidR="00ED15BA">
              <w:rPr>
                <w:rFonts w:hint="eastAsia"/>
              </w:rPr>
              <w:t>;  //获取所有的Part</w:t>
            </w:r>
          </w:p>
          <w:p w:rsidR="008E2A8A" w:rsidRDefault="008E2A8A" w:rsidP="00DC06BA">
            <w:pPr>
              <w:ind w:left="0"/>
            </w:pPr>
          </w:p>
          <w:p w:rsidR="008E2A8A" w:rsidRDefault="008E2A8A" w:rsidP="00DC06BA">
            <w:pPr>
              <w:ind w:left="0"/>
            </w:pPr>
            <w:r>
              <w:rPr>
                <w:rFonts w:hint="eastAsia"/>
              </w:rPr>
              <w:t>#Part接口方法</w:t>
            </w:r>
          </w:p>
          <w:p w:rsidR="008E2A8A" w:rsidRDefault="008E2A8A" w:rsidP="00DC06BA">
            <w:pPr>
              <w:ind w:left="0"/>
            </w:pPr>
            <w:r>
              <w:rPr>
                <w:rFonts w:hint="eastAsia"/>
              </w:rPr>
              <w:t>getName()：表单中name值</w:t>
            </w:r>
          </w:p>
          <w:p w:rsidR="008E2A8A" w:rsidRDefault="008E2A8A" w:rsidP="00DC06BA">
            <w:pPr>
              <w:ind w:left="0"/>
            </w:pPr>
            <w:r>
              <w:rPr>
                <w:rFonts w:hint="eastAsia"/>
              </w:rPr>
              <w:t>getContentType()：查看Part内容类型</w:t>
            </w:r>
          </w:p>
          <w:p w:rsidR="008E2A8A" w:rsidRDefault="008E2A8A" w:rsidP="00DC06BA">
            <w:pPr>
              <w:ind w:left="0"/>
            </w:pPr>
            <w:r>
              <w:rPr>
                <w:rFonts w:hint="eastAsia"/>
              </w:rPr>
              <w:t>getHeader(</w:t>
            </w:r>
            <w:r w:rsidR="00D10757">
              <w:rPr>
                <w:rFonts w:hint="eastAsia"/>
              </w:rPr>
              <w:t>String headerName</w:t>
            </w:r>
            <w:r>
              <w:rPr>
                <w:rFonts w:hint="eastAsia"/>
              </w:rPr>
              <w:t>)：</w:t>
            </w:r>
          </w:p>
          <w:p w:rsidR="001D293F" w:rsidRDefault="001D293F" w:rsidP="00DC06BA">
            <w:pPr>
              <w:ind w:left="0"/>
            </w:pPr>
          </w:p>
        </w:tc>
      </w:tr>
      <w:tr w:rsidR="001D293F" w:rsidTr="00201630">
        <w:tc>
          <w:tcPr>
            <w:tcW w:w="8388" w:type="dxa"/>
          </w:tcPr>
          <w:p w:rsidR="001D293F" w:rsidRDefault="001D293F" w:rsidP="001D293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646464"/>
                <w:szCs w:val="24"/>
              </w:rPr>
              <w:t>@WebServlet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(urlPatterns = { </w:t>
            </w:r>
            <w:r>
              <w:rPr>
                <w:rFonts w:ascii="Consolas" w:hAnsi="Consolas" w:cs="Consolas"/>
                <w:color w:val="2A00FF"/>
                <w:szCs w:val="24"/>
              </w:rPr>
              <w:t>"/singleUpload"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})</w:t>
            </w:r>
          </w:p>
          <w:p w:rsidR="001D293F" w:rsidRDefault="001D293F" w:rsidP="001D293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646464"/>
                <w:szCs w:val="24"/>
              </w:rPr>
              <w:t>@MultipartConfig</w:t>
            </w:r>
          </w:p>
          <w:p w:rsidR="001D293F" w:rsidRDefault="001D293F" w:rsidP="001D293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SingleUploadServlet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HttpServlet {</w:t>
            </w:r>
          </w:p>
          <w:p w:rsidR="001D293F" w:rsidRDefault="001D293F" w:rsidP="001D293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1D293F" w:rsidRDefault="001D293F" w:rsidP="001D293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final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long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serialVersionUID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8593038L;</w:t>
            </w:r>
          </w:p>
          <w:p w:rsidR="001D293F" w:rsidRDefault="001D293F" w:rsidP="001D293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1D293F" w:rsidRDefault="001D293F" w:rsidP="001D293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Cs w:val="24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getFilename(Part </w:t>
            </w:r>
            <w:r>
              <w:rPr>
                <w:rFonts w:ascii="Consolas" w:hAnsi="Consolas" w:cs="Consolas"/>
                <w:color w:val="6A3E3E"/>
                <w:szCs w:val="24"/>
              </w:rPr>
              <w:t>part</w:t>
            </w:r>
            <w:r>
              <w:rPr>
                <w:rFonts w:ascii="Consolas" w:hAnsi="Consolas" w:cs="Consolas"/>
                <w:color w:val="000000"/>
                <w:szCs w:val="24"/>
              </w:rPr>
              <w:t>) {</w:t>
            </w:r>
          </w:p>
          <w:p w:rsidR="001D293F" w:rsidRDefault="001D293F" w:rsidP="001D293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String </w:t>
            </w:r>
            <w:r>
              <w:rPr>
                <w:rFonts w:ascii="Consolas" w:hAnsi="Consolas" w:cs="Consolas"/>
                <w:color w:val="6A3E3E"/>
                <w:szCs w:val="24"/>
              </w:rPr>
              <w:t>contentDispositionHeader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</w:p>
          <w:p w:rsidR="001D293F" w:rsidRDefault="001D293F" w:rsidP="001D293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6A3E3E"/>
                <w:szCs w:val="24"/>
              </w:rPr>
              <w:t>part</w:t>
            </w:r>
            <w:r>
              <w:rPr>
                <w:rFonts w:ascii="Consolas" w:hAnsi="Consolas" w:cs="Consolas"/>
                <w:color w:val="000000"/>
                <w:szCs w:val="24"/>
              </w:rPr>
              <w:t>.getHeader(</w:t>
            </w:r>
            <w:r>
              <w:rPr>
                <w:rFonts w:ascii="Consolas" w:hAnsi="Consolas" w:cs="Consolas"/>
                <w:color w:val="2A00FF"/>
                <w:szCs w:val="24"/>
              </w:rPr>
              <w:t>"content-disposition"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1D293F" w:rsidRDefault="001D293F" w:rsidP="001D293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String[] </w:t>
            </w:r>
            <w:r>
              <w:rPr>
                <w:rFonts w:ascii="Consolas" w:hAnsi="Consolas" w:cs="Consolas"/>
                <w:color w:val="6A3E3E"/>
                <w:szCs w:val="24"/>
              </w:rPr>
              <w:t>elements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Cs w:val="24"/>
              </w:rPr>
              <w:t>contentDispositionHeader</w:t>
            </w:r>
            <w:r>
              <w:rPr>
                <w:rFonts w:ascii="Consolas" w:hAnsi="Consolas" w:cs="Consolas"/>
                <w:color w:val="000000"/>
                <w:szCs w:val="24"/>
              </w:rPr>
              <w:t>.split(</w:t>
            </w:r>
            <w:r>
              <w:rPr>
                <w:rFonts w:ascii="Consolas" w:hAnsi="Consolas" w:cs="Consolas"/>
                <w:color w:val="2A00FF"/>
                <w:szCs w:val="24"/>
              </w:rPr>
              <w:t>";"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1D293F" w:rsidRDefault="001D293F" w:rsidP="001D293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(String </w:t>
            </w:r>
            <w:r>
              <w:rPr>
                <w:rFonts w:ascii="Consolas" w:hAnsi="Consolas" w:cs="Consolas"/>
                <w:color w:val="6A3E3E"/>
                <w:szCs w:val="24"/>
              </w:rPr>
              <w:t>element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: </w:t>
            </w:r>
            <w:r>
              <w:rPr>
                <w:rFonts w:ascii="Consolas" w:hAnsi="Consolas" w:cs="Consolas"/>
                <w:color w:val="6A3E3E"/>
                <w:szCs w:val="24"/>
              </w:rPr>
              <w:t>elements</w:t>
            </w:r>
            <w:r>
              <w:rPr>
                <w:rFonts w:ascii="Consolas" w:hAnsi="Consolas" w:cs="Consolas"/>
                <w:color w:val="000000"/>
                <w:szCs w:val="24"/>
              </w:rPr>
              <w:t>) {</w:t>
            </w:r>
          </w:p>
          <w:p w:rsidR="001D293F" w:rsidRDefault="001D293F" w:rsidP="001D293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Cs w:val="24"/>
              </w:rPr>
              <w:t>element</w:t>
            </w:r>
            <w:r>
              <w:rPr>
                <w:rFonts w:ascii="Consolas" w:hAnsi="Consolas" w:cs="Consolas"/>
                <w:color w:val="000000"/>
                <w:szCs w:val="24"/>
              </w:rPr>
              <w:t>.trim().startsWith(</w:t>
            </w:r>
            <w:r>
              <w:rPr>
                <w:rFonts w:ascii="Consolas" w:hAnsi="Consolas" w:cs="Consolas"/>
                <w:color w:val="2A00FF"/>
                <w:szCs w:val="24"/>
              </w:rPr>
              <w:t>"filename"</w:t>
            </w:r>
            <w:r>
              <w:rPr>
                <w:rFonts w:ascii="Consolas" w:hAnsi="Consolas" w:cs="Consolas"/>
                <w:color w:val="000000"/>
                <w:szCs w:val="24"/>
              </w:rPr>
              <w:t>)) {</w:t>
            </w:r>
          </w:p>
          <w:p w:rsidR="001D293F" w:rsidRDefault="001D293F" w:rsidP="001D293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highlight w:val="lightGray"/>
              </w:rPr>
              <w:t>return</w:t>
            </w:r>
            <w:r>
              <w:rPr>
                <w:rFonts w:ascii="Consolas" w:hAnsi="Consolas" w:cs="Consolas"/>
                <w:color w:val="000000"/>
                <w:szCs w:val="24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4"/>
                <w:highlight w:val="lightGray"/>
              </w:rPr>
              <w:t>element</w:t>
            </w:r>
            <w:r>
              <w:rPr>
                <w:rFonts w:ascii="Consolas" w:hAnsi="Consolas" w:cs="Consolas"/>
                <w:color w:val="000000"/>
                <w:szCs w:val="24"/>
                <w:highlight w:val="lightGray"/>
              </w:rPr>
              <w:t>.substring(</w:t>
            </w:r>
            <w:r>
              <w:rPr>
                <w:rFonts w:ascii="Consolas" w:hAnsi="Consolas" w:cs="Consolas"/>
                <w:color w:val="6A3E3E"/>
                <w:szCs w:val="24"/>
                <w:highlight w:val="lightGray"/>
              </w:rPr>
              <w:t>element</w:t>
            </w:r>
            <w:r>
              <w:rPr>
                <w:rFonts w:ascii="Consolas" w:hAnsi="Consolas" w:cs="Consolas"/>
                <w:color w:val="000000"/>
                <w:szCs w:val="24"/>
                <w:highlight w:val="lightGray"/>
              </w:rPr>
              <w:t>.indexOf(</w:t>
            </w:r>
            <w:r>
              <w:rPr>
                <w:rFonts w:ascii="Consolas" w:hAnsi="Consolas" w:cs="Consolas"/>
                <w:color w:val="2A00FF"/>
                <w:szCs w:val="24"/>
                <w:highlight w:val="lightGray"/>
              </w:rPr>
              <w:t>'='</w:t>
            </w:r>
            <w:r>
              <w:rPr>
                <w:rFonts w:ascii="Consolas" w:hAnsi="Consolas" w:cs="Consolas"/>
                <w:color w:val="000000"/>
                <w:szCs w:val="24"/>
                <w:highlight w:val="lightGray"/>
              </w:rPr>
              <w:t>) + 1)</w:t>
            </w:r>
          </w:p>
          <w:p w:rsidR="001D293F" w:rsidRDefault="001D293F" w:rsidP="001D293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  <w:highlight w:val="lightGray"/>
              </w:rPr>
              <w:t xml:space="preserve">                        .trim().replace(</w:t>
            </w:r>
            <w:r>
              <w:rPr>
                <w:rFonts w:ascii="Consolas" w:hAnsi="Consolas" w:cs="Consolas"/>
                <w:color w:val="2A00FF"/>
                <w:szCs w:val="24"/>
                <w:highlight w:val="lightGray"/>
              </w:rPr>
              <w:t>"\""</w:t>
            </w:r>
            <w:r>
              <w:rPr>
                <w:rFonts w:ascii="Consolas" w:hAnsi="Consolas" w:cs="Consolas"/>
                <w:color w:val="000000"/>
                <w:szCs w:val="24"/>
                <w:highlight w:val="lightGray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Cs w:val="24"/>
                <w:highlight w:val="lightGray"/>
              </w:rPr>
              <w:t>""</w:t>
            </w:r>
            <w:r>
              <w:rPr>
                <w:rFonts w:ascii="Consolas" w:hAnsi="Consolas" w:cs="Consolas"/>
                <w:color w:val="000000"/>
                <w:szCs w:val="24"/>
                <w:highlight w:val="lightGray"/>
              </w:rPr>
              <w:t>);</w:t>
            </w:r>
          </w:p>
          <w:p w:rsidR="001D293F" w:rsidRDefault="001D293F" w:rsidP="001D293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}</w:t>
            </w:r>
          </w:p>
          <w:p w:rsidR="001D293F" w:rsidRDefault="001D293F" w:rsidP="001D293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}</w:t>
            </w:r>
          </w:p>
          <w:p w:rsidR="001D293F" w:rsidRDefault="001D293F" w:rsidP="001D293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highlight w:val="lightGray"/>
              </w:rPr>
              <w:t>return</w:t>
            </w:r>
            <w:r>
              <w:rPr>
                <w:rFonts w:ascii="Consolas" w:hAnsi="Consolas" w:cs="Consolas"/>
                <w:color w:val="000000"/>
                <w:szCs w:val="24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highlight w:val="lightGray"/>
              </w:rPr>
              <w:t>null</w:t>
            </w:r>
            <w:r>
              <w:rPr>
                <w:rFonts w:ascii="Consolas" w:hAnsi="Consolas" w:cs="Consolas"/>
                <w:color w:val="000000"/>
                <w:szCs w:val="24"/>
                <w:highlight w:val="lightGray"/>
              </w:rPr>
              <w:t>;</w:t>
            </w:r>
          </w:p>
          <w:p w:rsidR="001D293F" w:rsidRDefault="001D293F" w:rsidP="001D293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}</w:t>
            </w:r>
          </w:p>
          <w:p w:rsidR="001D293F" w:rsidRDefault="001D293F" w:rsidP="001D293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1D293F" w:rsidRDefault="001D293F" w:rsidP="001D293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doPost(HttpServletRequest </w:t>
            </w:r>
            <w:r>
              <w:rPr>
                <w:rFonts w:ascii="Consolas" w:hAnsi="Consolas" w:cs="Consolas"/>
                <w:color w:val="6A3E3E"/>
                <w:szCs w:val="24"/>
              </w:rPr>
              <w:t>request</w:t>
            </w:r>
            <w:r>
              <w:rPr>
                <w:rFonts w:ascii="Consolas" w:hAnsi="Consolas" w:cs="Consolas"/>
                <w:color w:val="000000"/>
                <w:szCs w:val="24"/>
              </w:rPr>
              <w:t>,</w:t>
            </w:r>
          </w:p>
          <w:p w:rsidR="001D293F" w:rsidRDefault="001D293F" w:rsidP="001D293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HttpServletResponse </w:t>
            </w:r>
            <w:r>
              <w:rPr>
                <w:rFonts w:ascii="Consolas" w:hAnsi="Consolas" w:cs="Consolas"/>
                <w:color w:val="6A3E3E"/>
                <w:szCs w:val="24"/>
              </w:rPr>
              <w:t>response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ServletException,</w:t>
            </w:r>
          </w:p>
          <w:p w:rsidR="001D293F" w:rsidRDefault="001D293F" w:rsidP="001D293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IOException {</w:t>
            </w:r>
          </w:p>
          <w:p w:rsidR="001D293F" w:rsidRDefault="001D293F" w:rsidP="001D293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</w:p>
          <w:p w:rsidR="001D293F" w:rsidRDefault="001D293F" w:rsidP="001D293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Cs w:val="24"/>
              </w:rPr>
              <w:t>// save uploaded file to WEB-INF</w:t>
            </w:r>
          </w:p>
          <w:p w:rsidR="001D293F" w:rsidRDefault="001D293F" w:rsidP="001D293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Part </w:t>
            </w:r>
            <w:r>
              <w:rPr>
                <w:rFonts w:ascii="Consolas" w:hAnsi="Consolas" w:cs="Consolas"/>
                <w:color w:val="6A3E3E"/>
                <w:szCs w:val="24"/>
              </w:rPr>
              <w:t>part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Cs w:val="24"/>
              </w:rPr>
              <w:t>request</w:t>
            </w:r>
            <w:r>
              <w:rPr>
                <w:rFonts w:ascii="Consolas" w:hAnsi="Consolas" w:cs="Consolas"/>
                <w:color w:val="000000"/>
                <w:szCs w:val="24"/>
              </w:rPr>
              <w:t>.getPart(</w:t>
            </w:r>
            <w:r>
              <w:rPr>
                <w:rFonts w:ascii="Consolas" w:hAnsi="Consolas" w:cs="Consolas"/>
                <w:color w:val="2A00FF"/>
                <w:szCs w:val="24"/>
              </w:rPr>
              <w:t>"filename"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1D293F" w:rsidRDefault="001D293F" w:rsidP="001D293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String </w:t>
            </w:r>
            <w:r>
              <w:rPr>
                <w:rFonts w:ascii="Consolas" w:hAnsi="Consolas" w:cs="Consolas"/>
                <w:color w:val="6A3E3E"/>
                <w:szCs w:val="24"/>
              </w:rPr>
              <w:t>fileName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getFilename(</w:t>
            </w:r>
            <w:r>
              <w:rPr>
                <w:rFonts w:ascii="Consolas" w:hAnsi="Consolas" w:cs="Consolas"/>
                <w:color w:val="6A3E3E"/>
                <w:szCs w:val="24"/>
              </w:rPr>
              <w:t>part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1D293F" w:rsidRDefault="001D293F" w:rsidP="001D293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Cs w:val="24"/>
              </w:rPr>
              <w:t>fileName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&amp;&amp; !</w:t>
            </w:r>
            <w:r>
              <w:rPr>
                <w:rFonts w:ascii="Consolas" w:hAnsi="Consolas" w:cs="Consolas"/>
                <w:color w:val="6A3E3E"/>
                <w:szCs w:val="24"/>
              </w:rPr>
              <w:t>fileName</w:t>
            </w:r>
            <w:r>
              <w:rPr>
                <w:rFonts w:ascii="Consolas" w:hAnsi="Consolas" w:cs="Consolas"/>
                <w:color w:val="000000"/>
                <w:szCs w:val="24"/>
              </w:rPr>
              <w:t>.isEmpty()) {</w:t>
            </w:r>
          </w:p>
          <w:p w:rsidR="001D293F" w:rsidRDefault="001D293F" w:rsidP="001D293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szCs w:val="24"/>
              </w:rPr>
              <w:t>part</w:t>
            </w:r>
            <w:r>
              <w:rPr>
                <w:rFonts w:ascii="Consolas" w:hAnsi="Consolas" w:cs="Consolas"/>
                <w:color w:val="000000"/>
                <w:szCs w:val="24"/>
              </w:rPr>
              <w:t>.write(getServletContext().getRealPath(</w:t>
            </w:r>
          </w:p>
          <w:p w:rsidR="001D293F" w:rsidRDefault="001D293F" w:rsidP="001D293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color w:val="2A00FF"/>
                <w:szCs w:val="24"/>
              </w:rPr>
              <w:t>"/WEB-INF"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) + </w:t>
            </w:r>
            <w:r>
              <w:rPr>
                <w:rFonts w:ascii="Consolas" w:hAnsi="Consolas" w:cs="Consolas"/>
                <w:color w:val="2A00FF"/>
                <w:szCs w:val="24"/>
              </w:rPr>
              <w:t>"/"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Cs w:val="24"/>
              </w:rPr>
              <w:t>fileName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1D293F" w:rsidRDefault="001D293F" w:rsidP="001D293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}</w:t>
            </w:r>
          </w:p>
          <w:p w:rsidR="001D293F" w:rsidRDefault="001D293F" w:rsidP="001D293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</w:p>
          <w:p w:rsidR="001D293F" w:rsidRDefault="001D293F" w:rsidP="001D293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Cs w:val="24"/>
              </w:rPr>
              <w:t>// write to browser</w:t>
            </w:r>
          </w:p>
          <w:p w:rsidR="001D293F" w:rsidRDefault="001D293F" w:rsidP="001D293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szCs w:val="24"/>
              </w:rPr>
              <w:t>response</w:t>
            </w:r>
            <w:r>
              <w:rPr>
                <w:rFonts w:ascii="Consolas" w:hAnsi="Consolas" w:cs="Consolas"/>
                <w:color w:val="000000"/>
                <w:szCs w:val="24"/>
              </w:rPr>
              <w:t>.setContentType(</w:t>
            </w:r>
            <w:r>
              <w:rPr>
                <w:rFonts w:ascii="Consolas" w:hAnsi="Consolas" w:cs="Consolas"/>
                <w:color w:val="2A00FF"/>
                <w:szCs w:val="24"/>
              </w:rPr>
              <w:t>"text/html"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1D293F" w:rsidRDefault="001D293F" w:rsidP="001D293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PrintWriter </w:t>
            </w:r>
            <w:r>
              <w:rPr>
                <w:rFonts w:ascii="Consolas" w:hAnsi="Consolas" w:cs="Consolas"/>
                <w:color w:val="6A3E3E"/>
                <w:szCs w:val="24"/>
              </w:rPr>
              <w:t>writer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Cs w:val="24"/>
              </w:rPr>
              <w:t>response</w:t>
            </w:r>
            <w:r>
              <w:rPr>
                <w:rFonts w:ascii="Consolas" w:hAnsi="Consolas" w:cs="Consolas"/>
                <w:color w:val="000000"/>
                <w:szCs w:val="24"/>
              </w:rPr>
              <w:t>.getWriter();</w:t>
            </w:r>
          </w:p>
          <w:p w:rsidR="001D293F" w:rsidRDefault="001D293F" w:rsidP="001D293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szCs w:val="24"/>
              </w:rPr>
              <w:t>writer</w:t>
            </w:r>
            <w:r>
              <w:rPr>
                <w:rFonts w:ascii="Consolas" w:hAnsi="Consolas" w:cs="Consolas"/>
                <w:color w:val="000000"/>
                <w:szCs w:val="24"/>
              </w:rPr>
              <w:t>.print(</w:t>
            </w:r>
            <w:r>
              <w:rPr>
                <w:rFonts w:ascii="Consolas" w:hAnsi="Consolas" w:cs="Consolas"/>
                <w:color w:val="2A00FF"/>
                <w:szCs w:val="24"/>
              </w:rPr>
              <w:t>"&lt;br/&gt;Uploaded file name: "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Cs w:val="24"/>
              </w:rPr>
              <w:t>fileName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1D293F" w:rsidRDefault="001D293F" w:rsidP="001D293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szCs w:val="24"/>
              </w:rPr>
              <w:t>writer</w:t>
            </w:r>
            <w:r>
              <w:rPr>
                <w:rFonts w:ascii="Consolas" w:hAnsi="Consolas" w:cs="Consolas"/>
                <w:color w:val="000000"/>
                <w:szCs w:val="24"/>
              </w:rPr>
              <w:t>.print(</w:t>
            </w:r>
            <w:r>
              <w:rPr>
                <w:rFonts w:ascii="Consolas" w:hAnsi="Consolas" w:cs="Consolas"/>
                <w:color w:val="2A00FF"/>
                <w:szCs w:val="24"/>
              </w:rPr>
              <w:t>"&lt;br/&gt;Size: "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Cs w:val="24"/>
              </w:rPr>
              <w:t>part</w:t>
            </w:r>
            <w:r>
              <w:rPr>
                <w:rFonts w:ascii="Consolas" w:hAnsi="Consolas" w:cs="Consolas"/>
                <w:color w:val="000000"/>
                <w:szCs w:val="24"/>
              </w:rPr>
              <w:t>.getSize());</w:t>
            </w:r>
          </w:p>
          <w:p w:rsidR="001D293F" w:rsidRDefault="001D293F" w:rsidP="001D293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</w:p>
          <w:p w:rsidR="001D293F" w:rsidRDefault="001D293F" w:rsidP="001D293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String </w:t>
            </w:r>
            <w:r>
              <w:rPr>
                <w:rFonts w:ascii="Consolas" w:hAnsi="Consolas" w:cs="Consolas"/>
                <w:color w:val="6A3E3E"/>
                <w:szCs w:val="24"/>
              </w:rPr>
              <w:t>author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Cs w:val="24"/>
              </w:rPr>
              <w:t>request</w:t>
            </w:r>
            <w:r>
              <w:rPr>
                <w:rFonts w:ascii="Consolas" w:hAnsi="Consolas" w:cs="Consolas"/>
                <w:color w:val="000000"/>
                <w:szCs w:val="24"/>
              </w:rPr>
              <w:t>.getParameter(</w:t>
            </w:r>
            <w:r>
              <w:rPr>
                <w:rFonts w:ascii="Consolas" w:hAnsi="Consolas" w:cs="Consolas"/>
                <w:color w:val="2A00FF"/>
                <w:szCs w:val="24"/>
              </w:rPr>
              <w:t>"author"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1D293F" w:rsidRDefault="001D293F" w:rsidP="001D293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szCs w:val="24"/>
              </w:rPr>
              <w:t>writer</w:t>
            </w:r>
            <w:r>
              <w:rPr>
                <w:rFonts w:ascii="Consolas" w:hAnsi="Consolas" w:cs="Consolas"/>
                <w:color w:val="000000"/>
                <w:szCs w:val="24"/>
              </w:rPr>
              <w:t>.print(</w:t>
            </w:r>
            <w:r>
              <w:rPr>
                <w:rFonts w:ascii="Consolas" w:hAnsi="Consolas" w:cs="Consolas"/>
                <w:color w:val="2A00FF"/>
                <w:szCs w:val="24"/>
              </w:rPr>
              <w:t>"&lt;br/&gt;Author: "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Cs w:val="24"/>
              </w:rPr>
              <w:t>author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1D293F" w:rsidRDefault="001D293F" w:rsidP="001D293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}</w:t>
            </w:r>
          </w:p>
          <w:p w:rsidR="001D293F" w:rsidRDefault="001D293F" w:rsidP="001D293F">
            <w:pPr>
              <w:ind w:left="0"/>
              <w:rPr>
                <w:rFonts w:ascii="Consolas" w:hAnsi="Consolas" w:cs="Consolas"/>
                <w:color w:val="000000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>}</w:t>
            </w:r>
          </w:p>
          <w:p w:rsidR="00F3251B" w:rsidRDefault="00F3251B" w:rsidP="001D293F">
            <w:pPr>
              <w:ind w:left="0"/>
            </w:pPr>
          </w:p>
        </w:tc>
      </w:tr>
    </w:tbl>
    <w:p w:rsidR="00A83CEE" w:rsidRPr="00DC06BA" w:rsidRDefault="00A83CEE" w:rsidP="00DC06BA"/>
    <w:p w:rsidR="008C5A16" w:rsidRPr="008C5A16" w:rsidRDefault="00BA3E4C" w:rsidP="008C5A16">
      <w:pPr>
        <w:pStyle w:val="Heading1"/>
      </w:pPr>
      <w:r>
        <w:rPr>
          <w:rFonts w:hint="eastAsia"/>
        </w:rPr>
        <w:t>异步请求处理</w:t>
      </w:r>
    </w:p>
    <w:p w:rsidR="00BA3E4C" w:rsidRDefault="00CA2A9A" w:rsidP="00BA3E4C">
      <w:r>
        <w:rPr>
          <w:rFonts w:hint="eastAsia"/>
        </w:rPr>
        <w:t>任务执行时间过长，可以使用异步方式。</w:t>
      </w:r>
      <w:r w:rsidR="005C6E90">
        <w:rPr>
          <w:rFonts w:hint="eastAsia"/>
        </w:rPr>
        <w:t>（</w:t>
      </w:r>
      <w:r w:rsidR="000D42A5" w:rsidRPr="000D42A5">
        <w:rPr>
          <w:rFonts w:hint="eastAsia"/>
          <w:b/>
        </w:rPr>
        <w:t>不</w:t>
      </w:r>
      <w:r w:rsidR="005C6E90" w:rsidRPr="000D42A5">
        <w:rPr>
          <w:rFonts w:hint="eastAsia"/>
          <w:b/>
        </w:rPr>
        <w:t>让长任务一直占用线程</w:t>
      </w:r>
      <w:r w:rsidR="005C6E90">
        <w:rPr>
          <w:rFonts w:hint="eastAsia"/>
        </w:rPr>
        <w:t>）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CA2A9A" w:rsidTr="00CA2A9A">
        <w:tc>
          <w:tcPr>
            <w:tcW w:w="8388" w:type="dxa"/>
          </w:tcPr>
          <w:p w:rsidR="00C318FC" w:rsidRDefault="00C318FC" w:rsidP="00C318FC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646464"/>
                <w:szCs w:val="24"/>
              </w:rPr>
              <w:t>@WebServlet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szCs w:val="24"/>
              </w:rPr>
              <w:t>"AsyncDispatchServlet"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, </w:t>
            </w:r>
          </w:p>
          <w:p w:rsidR="00C318FC" w:rsidRDefault="00C318FC" w:rsidP="00C318FC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urlPatterns = { </w:t>
            </w:r>
            <w:r>
              <w:rPr>
                <w:rFonts w:ascii="Consolas" w:hAnsi="Consolas" w:cs="Consolas"/>
                <w:color w:val="2A00FF"/>
                <w:szCs w:val="24"/>
              </w:rPr>
              <w:t>"/asyncDispatch"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}, </w:t>
            </w:r>
          </w:p>
          <w:p w:rsidR="00C318FC" w:rsidRDefault="00C318FC" w:rsidP="00CA2A9A">
            <w:pPr>
              <w:ind w:left="0"/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asyncSupported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szCs w:val="24"/>
              </w:rPr>
              <w:t>)</w:t>
            </w:r>
          </w:p>
          <w:p w:rsidR="00A52097" w:rsidRDefault="00A52097" w:rsidP="00CA2A9A">
            <w:pPr>
              <w:ind w:left="0"/>
            </w:pPr>
            <w:r>
              <w:rPr>
                <w:rFonts w:hint="eastAsia"/>
              </w:rPr>
              <w:t>doGet or doPost方法中主要内容</w:t>
            </w:r>
          </w:p>
          <w:p w:rsidR="00CA2A9A" w:rsidRDefault="00CA2A9A" w:rsidP="00CA2A9A">
            <w:pPr>
              <w:ind w:left="0"/>
            </w:pPr>
            <w:r>
              <w:t>final AsyncContext asyncContext = request.startAsync();</w:t>
            </w:r>
          </w:p>
          <w:p w:rsidR="00CA2A9A" w:rsidRDefault="00CA2A9A" w:rsidP="00CA2A9A">
            <w:pPr>
              <w:ind w:left="0"/>
            </w:pPr>
            <w:r>
              <w:t>asyncContext.setTimeout(60000);</w:t>
            </w:r>
          </w:p>
          <w:p w:rsidR="00CA2A9A" w:rsidRDefault="00CA2A9A" w:rsidP="00CA2A9A">
            <w:pPr>
              <w:ind w:left="0"/>
            </w:pPr>
            <w:r>
              <w:t>asyncContext.start(new Runnable() {</w:t>
            </w:r>
          </w:p>
          <w:p w:rsidR="00CA2A9A" w:rsidRDefault="00CA2A9A" w:rsidP="00CA2A9A">
            <w:pPr>
              <w:ind w:left="0"/>
            </w:pPr>
            <w:r>
              <w:t xml:space="preserve">    @Override</w:t>
            </w:r>
          </w:p>
          <w:p w:rsidR="00CA2A9A" w:rsidRDefault="00CA2A9A" w:rsidP="00CA2A9A">
            <w:pPr>
              <w:ind w:left="0"/>
            </w:pPr>
            <w:r>
              <w:t xml:space="preserve">    public void run() {</w:t>
            </w:r>
          </w:p>
          <w:p w:rsidR="00CA2A9A" w:rsidRDefault="00CA2A9A" w:rsidP="00CA2A9A">
            <w:pPr>
              <w:ind w:left="0"/>
            </w:pPr>
            <w:r>
              <w:tab/>
              <w:t xml:space="preserve">    //long run task</w:t>
            </w:r>
          </w:p>
          <w:p w:rsidR="00CA2A9A" w:rsidRDefault="00CA2A9A" w:rsidP="00CA2A9A">
            <w:pPr>
              <w:ind w:left="0"/>
            </w:pPr>
            <w:r>
              <w:t xml:space="preserve">        asyncContext.complete() or asyncContext.dispatch();</w:t>
            </w:r>
          </w:p>
          <w:p w:rsidR="00CA2A9A" w:rsidRDefault="00CA2A9A" w:rsidP="00CA2A9A">
            <w:pPr>
              <w:ind w:left="0"/>
            </w:pPr>
            <w:r>
              <w:t xml:space="preserve">    }</w:t>
            </w:r>
          </w:p>
          <w:p w:rsidR="00CA2A9A" w:rsidRDefault="00CA2A9A" w:rsidP="00CA2A9A">
            <w:pPr>
              <w:ind w:left="0"/>
            </w:pPr>
            <w:r>
              <w:t>});</w:t>
            </w:r>
          </w:p>
        </w:tc>
      </w:tr>
      <w:tr w:rsidR="00D92DFE" w:rsidTr="00CA2A9A">
        <w:tc>
          <w:tcPr>
            <w:tcW w:w="8388" w:type="dxa"/>
          </w:tcPr>
          <w:p w:rsidR="00D92DFE" w:rsidRDefault="00D92DFE" w:rsidP="00D92DFE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646464"/>
                <w:szCs w:val="24"/>
              </w:rPr>
              <w:lastRenderedPageBreak/>
              <w:t>@WebServlet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szCs w:val="24"/>
              </w:rPr>
              <w:t>"AsyncListenerServlet"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, </w:t>
            </w:r>
          </w:p>
          <w:p w:rsidR="00D92DFE" w:rsidRDefault="00D92DFE" w:rsidP="00D92DFE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urlPatterns = { </w:t>
            </w:r>
            <w:r>
              <w:rPr>
                <w:rFonts w:ascii="Consolas" w:hAnsi="Consolas" w:cs="Consolas"/>
                <w:color w:val="2A00FF"/>
                <w:szCs w:val="24"/>
              </w:rPr>
              <w:t>"/asyncListener"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}, </w:t>
            </w:r>
          </w:p>
          <w:p w:rsidR="00D92DFE" w:rsidRDefault="00D92DFE" w:rsidP="00D92DFE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asyncSupported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szCs w:val="24"/>
              </w:rPr>
              <w:t>)</w:t>
            </w:r>
          </w:p>
          <w:p w:rsidR="00D92DFE" w:rsidRDefault="00D92DFE" w:rsidP="00D92DFE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AsyncListenerServlet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HttpServlet {</w:t>
            </w:r>
          </w:p>
          <w:p w:rsidR="00D92DFE" w:rsidRDefault="00D92DFE" w:rsidP="00D92DFE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final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long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serialVersionUID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62738L;</w:t>
            </w:r>
          </w:p>
          <w:p w:rsidR="00D92DFE" w:rsidRDefault="00D92DFE" w:rsidP="00D92DFE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D92DFE" w:rsidRDefault="00D92DFE" w:rsidP="00D92DFE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Cs w:val="24"/>
              </w:rPr>
              <w:t>@Override</w:t>
            </w:r>
          </w:p>
          <w:p w:rsidR="00D92DFE" w:rsidRDefault="00D92DFE" w:rsidP="00D92DFE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doGet(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final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HttpServletRequest </w:t>
            </w:r>
            <w:r>
              <w:rPr>
                <w:rFonts w:ascii="Consolas" w:hAnsi="Consolas" w:cs="Consolas"/>
                <w:color w:val="6A3E3E"/>
                <w:szCs w:val="24"/>
              </w:rPr>
              <w:t>request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, </w:t>
            </w:r>
          </w:p>
          <w:p w:rsidR="00D92DFE" w:rsidRDefault="00D92DFE" w:rsidP="00D92DFE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HttpServletResponse </w:t>
            </w:r>
            <w:r>
              <w:rPr>
                <w:rFonts w:ascii="Consolas" w:hAnsi="Consolas" w:cs="Consolas"/>
                <w:color w:val="6A3E3E"/>
                <w:szCs w:val="24"/>
              </w:rPr>
              <w:t>response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) </w:t>
            </w:r>
          </w:p>
          <w:p w:rsidR="00D92DFE" w:rsidRDefault="00D92DFE" w:rsidP="00D92DFE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ServletException, IOException {</w:t>
            </w:r>
          </w:p>
          <w:p w:rsidR="00D92DFE" w:rsidRDefault="00D92DFE" w:rsidP="00D92DFE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final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AsyncContext </w:t>
            </w:r>
            <w:r>
              <w:rPr>
                <w:rFonts w:ascii="Consolas" w:hAnsi="Consolas" w:cs="Consolas"/>
                <w:color w:val="6A3E3E"/>
                <w:szCs w:val="24"/>
              </w:rPr>
              <w:t>asyncContext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Cs w:val="24"/>
              </w:rPr>
              <w:t>request</w:t>
            </w:r>
            <w:r>
              <w:rPr>
                <w:rFonts w:ascii="Consolas" w:hAnsi="Consolas" w:cs="Consolas"/>
                <w:color w:val="000000"/>
                <w:szCs w:val="24"/>
              </w:rPr>
              <w:t>.startAsync();</w:t>
            </w:r>
          </w:p>
          <w:p w:rsidR="00D92DFE" w:rsidRDefault="00D92DFE" w:rsidP="00D92DFE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szCs w:val="24"/>
              </w:rPr>
              <w:t>asyncContext</w:t>
            </w:r>
            <w:r>
              <w:rPr>
                <w:rFonts w:ascii="Consolas" w:hAnsi="Consolas" w:cs="Consolas"/>
                <w:color w:val="000000"/>
                <w:szCs w:val="24"/>
              </w:rPr>
              <w:t>.setTimeout(5000);</w:t>
            </w:r>
          </w:p>
          <w:p w:rsidR="00D92DFE" w:rsidRDefault="00D92DFE" w:rsidP="00D92DFE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</w:p>
          <w:p w:rsidR="00D92DFE" w:rsidRDefault="00D92DFE" w:rsidP="00D92DFE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szCs w:val="24"/>
              </w:rPr>
              <w:t>asyncContext</w:t>
            </w:r>
            <w:r>
              <w:rPr>
                <w:rFonts w:ascii="Consolas" w:hAnsi="Consolas" w:cs="Consolas"/>
                <w:color w:val="000000"/>
                <w:szCs w:val="24"/>
              </w:rPr>
              <w:t>.addListener(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MyAsyncListener());</w:t>
            </w:r>
          </w:p>
          <w:p w:rsidR="00D92DFE" w:rsidRDefault="00D92DFE" w:rsidP="00D92DFE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szCs w:val="24"/>
              </w:rPr>
              <w:t>asyncContext</w:t>
            </w:r>
            <w:r>
              <w:rPr>
                <w:rFonts w:ascii="Consolas" w:hAnsi="Consolas" w:cs="Consolas"/>
                <w:color w:val="000000"/>
                <w:szCs w:val="24"/>
              </w:rPr>
              <w:t>.start(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Runnable() {</w:t>
            </w:r>
          </w:p>
          <w:p w:rsidR="00D92DFE" w:rsidRDefault="00D92DFE" w:rsidP="00D92DFE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646464"/>
                <w:szCs w:val="24"/>
              </w:rPr>
              <w:t>@Override</w:t>
            </w:r>
          </w:p>
          <w:p w:rsidR="00D92DFE" w:rsidRDefault="00D92DFE" w:rsidP="00D92DFE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run() {</w:t>
            </w:r>
          </w:p>
          <w:p w:rsidR="00D92DFE" w:rsidRDefault="00D92DFE" w:rsidP="00D92DFE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{</w:t>
            </w:r>
          </w:p>
          <w:p w:rsidR="00D92DFE" w:rsidRDefault="00D92DFE" w:rsidP="00D92DFE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        Thread.</w:t>
            </w:r>
            <w:r>
              <w:rPr>
                <w:rFonts w:ascii="Consolas" w:hAnsi="Consolas" w:cs="Consolas"/>
                <w:i/>
                <w:iCs/>
                <w:color w:val="000000"/>
                <w:szCs w:val="24"/>
              </w:rPr>
              <w:t>sleep</w:t>
            </w:r>
            <w:r>
              <w:rPr>
                <w:rFonts w:ascii="Consolas" w:hAnsi="Consolas" w:cs="Consolas"/>
                <w:color w:val="000000"/>
                <w:szCs w:val="24"/>
              </w:rPr>
              <w:t>(3000);</w:t>
            </w:r>
          </w:p>
          <w:p w:rsidR="00D92DFE" w:rsidRDefault="00D92DFE" w:rsidP="00D92DFE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    }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(InterruptedException </w:t>
            </w:r>
            <w:r>
              <w:rPr>
                <w:rFonts w:ascii="Consolas" w:hAnsi="Consolas" w:cs="Consolas"/>
                <w:color w:val="6A3E3E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szCs w:val="24"/>
              </w:rPr>
              <w:t>) {</w:t>
            </w:r>
          </w:p>
          <w:p w:rsidR="00D92DFE" w:rsidRDefault="00D92DFE" w:rsidP="00D92DFE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    }</w:t>
            </w:r>
          </w:p>
          <w:p w:rsidR="00D92DFE" w:rsidRDefault="00D92DFE" w:rsidP="00D92DFE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    String </w:t>
            </w:r>
            <w:r>
              <w:rPr>
                <w:rFonts w:ascii="Consolas" w:hAnsi="Consolas" w:cs="Consolas"/>
                <w:color w:val="6A3E3E"/>
                <w:szCs w:val="24"/>
              </w:rPr>
              <w:t>greeting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Cs w:val="24"/>
              </w:rPr>
              <w:t>"hi from listener"</w:t>
            </w:r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D92DFE" w:rsidRDefault="00D92DFE" w:rsidP="00D92DFE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szCs w:val="24"/>
              </w:rPr>
              <w:t>"wait...."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D92DFE" w:rsidRDefault="00D92DFE" w:rsidP="00D92DFE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6A3E3E"/>
                <w:szCs w:val="24"/>
              </w:rPr>
              <w:t>request</w:t>
            </w:r>
            <w:r>
              <w:rPr>
                <w:rFonts w:ascii="Consolas" w:hAnsi="Consolas" w:cs="Consolas"/>
                <w:color w:val="000000"/>
                <w:szCs w:val="24"/>
              </w:rPr>
              <w:t>.setAttribute(</w:t>
            </w:r>
            <w:r>
              <w:rPr>
                <w:rFonts w:ascii="Consolas" w:hAnsi="Consolas" w:cs="Consolas"/>
                <w:color w:val="2A00FF"/>
                <w:szCs w:val="24"/>
              </w:rPr>
              <w:t>"greeting"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Cs w:val="24"/>
              </w:rPr>
              <w:t>greeting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D92DFE" w:rsidRDefault="00D92DFE" w:rsidP="00D92DFE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6A3E3E"/>
                <w:szCs w:val="24"/>
              </w:rPr>
              <w:t>asyncContext</w:t>
            </w:r>
            <w:r>
              <w:rPr>
                <w:rFonts w:ascii="Consolas" w:hAnsi="Consolas" w:cs="Consolas"/>
                <w:color w:val="000000"/>
                <w:szCs w:val="24"/>
              </w:rPr>
              <w:t>.dispatch(</w:t>
            </w:r>
            <w:r>
              <w:rPr>
                <w:rFonts w:ascii="Consolas" w:hAnsi="Consolas" w:cs="Consolas"/>
                <w:color w:val="2A00FF"/>
                <w:szCs w:val="24"/>
              </w:rPr>
              <w:t>"/test.jsp"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D92DFE" w:rsidRDefault="00D92DFE" w:rsidP="00D92DFE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}</w:t>
            </w:r>
          </w:p>
          <w:p w:rsidR="00D92DFE" w:rsidRDefault="00D92DFE" w:rsidP="00D92DFE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});</w:t>
            </w:r>
          </w:p>
          <w:p w:rsidR="00D92DFE" w:rsidRDefault="00D92DFE" w:rsidP="00D92DFE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}    </w:t>
            </w:r>
          </w:p>
          <w:p w:rsidR="00D92DFE" w:rsidRDefault="00D92DFE" w:rsidP="00D92DFE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646464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>}</w:t>
            </w:r>
          </w:p>
        </w:tc>
      </w:tr>
      <w:tr w:rsidR="00D92DFE" w:rsidTr="00CA2A9A">
        <w:tc>
          <w:tcPr>
            <w:tcW w:w="8388" w:type="dxa"/>
          </w:tcPr>
          <w:p w:rsidR="008A2DDF" w:rsidRDefault="008A2DDF" w:rsidP="008A2DD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MyAsyncListener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AsyncListener {</w:t>
            </w:r>
          </w:p>
          <w:p w:rsidR="008A2DDF" w:rsidRDefault="008A2DDF" w:rsidP="008A2DD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8A2DDF" w:rsidRDefault="008A2DDF" w:rsidP="008A2DD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Cs w:val="24"/>
              </w:rPr>
              <w:t>@Override</w:t>
            </w:r>
          </w:p>
          <w:p w:rsidR="008A2DDF" w:rsidRDefault="008A2DDF" w:rsidP="008A2DD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onComplete(AsyncEvent </w:t>
            </w:r>
            <w:r>
              <w:rPr>
                <w:rFonts w:ascii="Consolas" w:hAnsi="Consolas" w:cs="Consolas"/>
                <w:color w:val="6A3E3E"/>
                <w:szCs w:val="24"/>
              </w:rPr>
              <w:t>asyncEvent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) </w:t>
            </w:r>
          </w:p>
          <w:p w:rsidR="008A2DDF" w:rsidRDefault="008A2DDF" w:rsidP="008A2DD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IOException {</w:t>
            </w:r>
          </w:p>
          <w:p w:rsidR="008A2DDF" w:rsidRDefault="008A2DDF" w:rsidP="008A2DD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szCs w:val="24"/>
              </w:rPr>
              <w:t>"onComplete"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8A2DDF" w:rsidRDefault="008A2DDF" w:rsidP="008A2DD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}</w:t>
            </w:r>
          </w:p>
          <w:p w:rsidR="008A2DDF" w:rsidRDefault="008A2DDF" w:rsidP="008A2DD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8A2DDF" w:rsidRDefault="008A2DDF" w:rsidP="008A2DD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Cs w:val="24"/>
              </w:rPr>
              <w:t>@Override</w:t>
            </w:r>
          </w:p>
          <w:p w:rsidR="008A2DDF" w:rsidRDefault="008A2DDF" w:rsidP="008A2DD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onError(AsyncEvent </w:t>
            </w:r>
            <w:r>
              <w:rPr>
                <w:rFonts w:ascii="Consolas" w:hAnsi="Consolas" w:cs="Consolas"/>
                <w:color w:val="6A3E3E"/>
                <w:szCs w:val="24"/>
              </w:rPr>
              <w:t>asyncEvent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) </w:t>
            </w:r>
          </w:p>
          <w:p w:rsidR="008A2DDF" w:rsidRDefault="008A2DDF" w:rsidP="008A2DD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IOException {</w:t>
            </w:r>
          </w:p>
          <w:p w:rsidR="008A2DDF" w:rsidRDefault="008A2DDF" w:rsidP="008A2DD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szCs w:val="24"/>
              </w:rPr>
              <w:t>"onError"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8A2DDF" w:rsidRDefault="008A2DDF" w:rsidP="008A2DD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}</w:t>
            </w:r>
          </w:p>
          <w:p w:rsidR="008A2DDF" w:rsidRDefault="008A2DDF" w:rsidP="008A2DD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8A2DDF" w:rsidRDefault="008A2DDF" w:rsidP="008A2DD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Cs w:val="24"/>
              </w:rPr>
              <w:t>@Override</w:t>
            </w:r>
          </w:p>
          <w:p w:rsidR="008A2DDF" w:rsidRDefault="008A2DDF" w:rsidP="008A2DD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onStartAsync(AsyncEvent </w:t>
            </w:r>
            <w:r>
              <w:rPr>
                <w:rFonts w:ascii="Consolas" w:hAnsi="Consolas" w:cs="Consolas"/>
                <w:color w:val="6A3E3E"/>
                <w:szCs w:val="24"/>
              </w:rPr>
              <w:t>asyncEvent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) </w:t>
            </w:r>
          </w:p>
          <w:p w:rsidR="008A2DDF" w:rsidRDefault="008A2DDF" w:rsidP="008A2DD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IOException {</w:t>
            </w:r>
          </w:p>
          <w:p w:rsidR="008A2DDF" w:rsidRDefault="008A2DDF" w:rsidP="008A2DD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szCs w:val="24"/>
              </w:rPr>
              <w:t>"onStartAsync"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8A2DDF" w:rsidRDefault="008A2DDF" w:rsidP="008A2DD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}</w:t>
            </w:r>
          </w:p>
          <w:p w:rsidR="008A2DDF" w:rsidRDefault="008A2DDF" w:rsidP="008A2DD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8A2DDF" w:rsidRDefault="008A2DDF" w:rsidP="008A2DD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646464"/>
                <w:szCs w:val="24"/>
              </w:rPr>
              <w:t>@Override</w:t>
            </w:r>
          </w:p>
          <w:p w:rsidR="008A2DDF" w:rsidRDefault="008A2DDF" w:rsidP="008A2DD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onTimeout(AsyncEvent </w:t>
            </w:r>
            <w:r>
              <w:rPr>
                <w:rFonts w:ascii="Consolas" w:hAnsi="Consolas" w:cs="Consolas"/>
                <w:color w:val="6A3E3E"/>
                <w:szCs w:val="24"/>
              </w:rPr>
              <w:t>asyncEvent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) </w:t>
            </w:r>
          </w:p>
          <w:p w:rsidR="008A2DDF" w:rsidRDefault="008A2DDF" w:rsidP="008A2DD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IOException {</w:t>
            </w:r>
          </w:p>
          <w:p w:rsidR="008A2DDF" w:rsidRDefault="008A2DDF" w:rsidP="008A2DD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szCs w:val="24"/>
              </w:rPr>
              <w:t>"onTimeout"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8A2DDF" w:rsidRDefault="008A2DDF" w:rsidP="008A2DD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}</w:t>
            </w:r>
          </w:p>
          <w:p w:rsidR="00D92DFE" w:rsidRDefault="008A2DDF" w:rsidP="008A2DDF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646464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>}</w:t>
            </w:r>
          </w:p>
        </w:tc>
      </w:tr>
    </w:tbl>
    <w:p w:rsidR="00FB6B56" w:rsidRPr="00BA3E4C" w:rsidRDefault="00FB6B56" w:rsidP="00BA3E4C"/>
    <w:p w:rsidR="00BA3E4C" w:rsidRDefault="00BA3E4C" w:rsidP="00BA3E4C">
      <w:pPr>
        <w:pStyle w:val="Heading1"/>
      </w:pPr>
      <w:r>
        <w:rPr>
          <w:rFonts w:hint="eastAsia"/>
        </w:rPr>
        <w:t>webSocket</w:t>
      </w:r>
    </w:p>
    <w:p w:rsidR="00B61CE8" w:rsidRPr="00B61CE8" w:rsidRDefault="00D76245" w:rsidP="00B61CE8">
      <w:pPr>
        <w:rPr>
          <w:rFonts w:hint="eastAsia"/>
        </w:rPr>
      </w:pPr>
      <w:r>
        <w:rPr>
          <w:rFonts w:hint="eastAsia"/>
        </w:rPr>
        <w:t>双向通讯</w:t>
      </w:r>
    </w:p>
    <w:p w:rsidR="009F5680" w:rsidRPr="009F5680" w:rsidRDefault="009F5680" w:rsidP="009F5680"/>
    <w:sectPr w:rsidR="009F5680" w:rsidRPr="009F5680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1199" w:rsidRDefault="00121199" w:rsidP="00AA04BF">
      <w:pPr>
        <w:spacing w:after="0"/>
      </w:pPr>
      <w:r>
        <w:separator/>
      </w:r>
    </w:p>
  </w:endnote>
  <w:endnote w:type="continuationSeparator" w:id="0">
    <w:p w:rsidR="00121199" w:rsidRDefault="00121199" w:rsidP="00AA04B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4154373"/>
      <w:docPartObj>
        <w:docPartGallery w:val="Page Numbers (Bottom of Page)"/>
        <w:docPartUnique/>
      </w:docPartObj>
    </w:sdtPr>
    <w:sdtContent>
      <w:p w:rsidR="00AA04BF" w:rsidRDefault="00D2483D">
        <w:pPr>
          <w:pStyle w:val="Footer"/>
          <w:jc w:val="right"/>
        </w:pPr>
        <w:fldSimple w:instr=" PAGE   \* MERGEFORMAT ">
          <w:r w:rsidR="00D76245">
            <w:rPr>
              <w:noProof/>
            </w:rPr>
            <w:t>4</w:t>
          </w:r>
        </w:fldSimple>
      </w:p>
    </w:sdtContent>
  </w:sdt>
  <w:p w:rsidR="00AA04BF" w:rsidRDefault="00AA04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1199" w:rsidRDefault="00121199" w:rsidP="00AA04BF">
      <w:pPr>
        <w:spacing w:after="0"/>
      </w:pPr>
      <w:r>
        <w:separator/>
      </w:r>
    </w:p>
  </w:footnote>
  <w:footnote w:type="continuationSeparator" w:id="0">
    <w:p w:rsidR="00121199" w:rsidRDefault="00121199" w:rsidP="00AA04B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A3E4C"/>
    <w:rsid w:val="000D42A5"/>
    <w:rsid w:val="00121199"/>
    <w:rsid w:val="001D072B"/>
    <w:rsid w:val="001D293F"/>
    <w:rsid w:val="00201630"/>
    <w:rsid w:val="002E00D0"/>
    <w:rsid w:val="00322533"/>
    <w:rsid w:val="00385755"/>
    <w:rsid w:val="004000C5"/>
    <w:rsid w:val="00562410"/>
    <w:rsid w:val="005C6E90"/>
    <w:rsid w:val="00627C34"/>
    <w:rsid w:val="006B1E2D"/>
    <w:rsid w:val="006F09F9"/>
    <w:rsid w:val="007746AE"/>
    <w:rsid w:val="007F0F22"/>
    <w:rsid w:val="008261CD"/>
    <w:rsid w:val="00893C24"/>
    <w:rsid w:val="008A0306"/>
    <w:rsid w:val="008A2DDF"/>
    <w:rsid w:val="008B5ACA"/>
    <w:rsid w:val="008C5117"/>
    <w:rsid w:val="008C5A16"/>
    <w:rsid w:val="008E2A8A"/>
    <w:rsid w:val="00904415"/>
    <w:rsid w:val="0099619D"/>
    <w:rsid w:val="009D5000"/>
    <w:rsid w:val="009F5680"/>
    <w:rsid w:val="00A52097"/>
    <w:rsid w:val="00A83CEE"/>
    <w:rsid w:val="00AA04BF"/>
    <w:rsid w:val="00AE369A"/>
    <w:rsid w:val="00B61CE8"/>
    <w:rsid w:val="00B81314"/>
    <w:rsid w:val="00BA3E4C"/>
    <w:rsid w:val="00BF04C9"/>
    <w:rsid w:val="00C03A83"/>
    <w:rsid w:val="00C25591"/>
    <w:rsid w:val="00C318FC"/>
    <w:rsid w:val="00CA2A9A"/>
    <w:rsid w:val="00CB1158"/>
    <w:rsid w:val="00D10757"/>
    <w:rsid w:val="00D2483D"/>
    <w:rsid w:val="00D24EDE"/>
    <w:rsid w:val="00D532C8"/>
    <w:rsid w:val="00D76245"/>
    <w:rsid w:val="00D80E2B"/>
    <w:rsid w:val="00D92DFE"/>
    <w:rsid w:val="00DB6FA6"/>
    <w:rsid w:val="00DC06BA"/>
    <w:rsid w:val="00DE6E85"/>
    <w:rsid w:val="00ED15BA"/>
    <w:rsid w:val="00EF3DCE"/>
    <w:rsid w:val="00F3251B"/>
    <w:rsid w:val="00F37F94"/>
    <w:rsid w:val="00F906AD"/>
    <w:rsid w:val="00FA1091"/>
    <w:rsid w:val="00FB6B56"/>
    <w:rsid w:val="00FB7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A04B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04BF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AA04B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A04BF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8A030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180</TotalTime>
  <Pages>4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71</cp:revision>
  <dcterms:created xsi:type="dcterms:W3CDTF">2016-12-19T08:57:00Z</dcterms:created>
  <dcterms:modified xsi:type="dcterms:W3CDTF">2016-12-22T02:30:00Z</dcterms:modified>
</cp:coreProperties>
</file>