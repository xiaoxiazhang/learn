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D7" w:rsidRDefault="00D427D7" w:rsidP="00D427D7">
      <w:pPr>
        <w:pStyle w:val="Title"/>
      </w:pPr>
      <w:r>
        <w:t>tomcat</w:t>
      </w:r>
      <w:r>
        <w:t>简介</w:t>
      </w:r>
    </w:p>
    <w:p w:rsidR="00D427D7" w:rsidRDefault="00D427D7" w:rsidP="00D427D7">
      <w:r>
        <w:tab/>
      </w:r>
      <w:r>
        <w:t>Tomcat是</w:t>
      </w:r>
      <w:proofErr w:type="spellStart"/>
      <w:r>
        <w:t>servlet</w:t>
      </w:r>
      <w:proofErr w:type="spellEnd"/>
      <w:r>
        <w:t>/</w:t>
      </w:r>
      <w:proofErr w:type="spellStart"/>
      <w:r>
        <w:t>jsp</w:t>
      </w:r>
      <w:proofErr w:type="spellEnd"/>
      <w:r>
        <w:t>容器，为</w:t>
      </w:r>
      <w:proofErr w:type="spellStart"/>
      <w:r>
        <w:t>Servlet</w:t>
      </w:r>
      <w:proofErr w:type="spellEnd"/>
      <w:r>
        <w:t>/</w:t>
      </w:r>
      <w:proofErr w:type="spellStart"/>
      <w:r>
        <w:t>Jsp</w:t>
      </w:r>
      <w:proofErr w:type="spellEnd"/>
      <w:r>
        <w:t>提供运行环境。</w:t>
      </w:r>
      <w:proofErr w:type="spellStart"/>
      <w:r>
        <w:t>Servlet</w:t>
      </w:r>
      <w:proofErr w:type="spellEnd"/>
      <w:r>
        <w:t>是一种拓展web服务器（动态页面）的组件规范（JCP）。http服务器如Apache是处理静态页面，Tomcat生成动态页面。</w:t>
      </w:r>
    </w:p>
    <w:p w:rsidR="00D427D7" w:rsidRDefault="00D427D7" w:rsidP="00061B80">
      <w:pPr>
        <w:pStyle w:val="Heading1"/>
      </w:pPr>
      <w:r>
        <w:t>Tomcat</w:t>
      </w:r>
      <w:r>
        <w:t>目录结构</w:t>
      </w:r>
    </w:p>
    <w:p w:rsidR="00D427D7" w:rsidRDefault="00D427D7" w:rsidP="00D427D7">
      <w:r>
        <w:t>backup：系统重要配置文件的备份。</w:t>
      </w:r>
    </w:p>
    <w:p w:rsidR="00D427D7" w:rsidRDefault="00D427D7" w:rsidP="00D427D7">
      <w:r>
        <w:t xml:space="preserve">bin : 存放启动和关闭tomcat脚本 </w:t>
      </w:r>
    </w:p>
    <w:p w:rsidR="00D427D7" w:rsidRDefault="00D427D7" w:rsidP="00D427D7">
      <w:r>
        <w:t>conf : 包含所有的配置文件。如：server.xml，web.xml 等</w:t>
      </w:r>
    </w:p>
    <w:p w:rsidR="00D427D7" w:rsidRDefault="00D427D7" w:rsidP="00D427D7">
      <w:r>
        <w:t>lib：存放tomcat服务的核心类库（jar包），也放第三方扩展包。</w:t>
      </w:r>
    </w:p>
    <w:p w:rsidR="00D427D7" w:rsidRDefault="00D427D7" w:rsidP="00D427D7">
      <w:r>
        <w:t>logs : 存放日志文件 。</w:t>
      </w:r>
    </w:p>
    <w:p w:rsidR="00D427D7" w:rsidRDefault="00D427D7" w:rsidP="00D427D7">
      <w:r>
        <w:t>temp：保存web运行过程中生成的临时文件。</w:t>
      </w:r>
    </w:p>
    <w:p w:rsidR="00D427D7" w:rsidRDefault="00D427D7" w:rsidP="00D427D7">
      <w:r>
        <w:t>work : 存放</w:t>
      </w:r>
      <w:proofErr w:type="spellStart"/>
      <w:r>
        <w:t>jsp</w:t>
      </w:r>
      <w:proofErr w:type="spellEnd"/>
      <w:r>
        <w:t>编译后产生的class文件 。删除后系统启动会重新创建。</w:t>
      </w:r>
    </w:p>
    <w:p w:rsidR="00D427D7" w:rsidRDefault="00D427D7" w:rsidP="00D427D7">
      <w:proofErr w:type="spellStart"/>
      <w:r>
        <w:t>webapp</w:t>
      </w:r>
      <w:proofErr w:type="spellEnd"/>
      <w:r>
        <w:t>: 存放应用程序示例，以后你要部署的应用程序也要放到此目录 。</w:t>
      </w:r>
    </w:p>
    <w:p w:rsidR="00061B80" w:rsidRDefault="00061B80" w:rsidP="00D427D7"/>
    <w:p w:rsidR="00061B80" w:rsidRDefault="00061B80" w:rsidP="00D427D7"/>
    <w:p w:rsidR="00D427D7" w:rsidRDefault="00D427D7" w:rsidP="00061B80">
      <w:pPr>
        <w:pStyle w:val="Heading1"/>
      </w:pPr>
      <w:r>
        <w:t>server.xml</w:t>
      </w:r>
      <w:r>
        <w:t>配置简介</w:t>
      </w:r>
    </w:p>
    <w:p w:rsidR="00061B80" w:rsidRDefault="00061B80" w:rsidP="00061B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76875" cy="223837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D7" w:rsidRDefault="00D427D7" w:rsidP="00D427D7"/>
    <w:p w:rsidR="00D427D7" w:rsidRDefault="00D427D7" w:rsidP="00061B80">
      <w:pPr>
        <w:pStyle w:val="Heading2"/>
      </w:pPr>
      <w:r>
        <w:lastRenderedPageBreak/>
        <w:t>server</w:t>
      </w:r>
    </w:p>
    <w:p w:rsidR="00D427D7" w:rsidRDefault="00D427D7" w:rsidP="00D427D7">
      <w:r>
        <w:rPr>
          <w:rFonts w:hint="eastAsia"/>
        </w:rPr>
        <w:t>是整个配置文件的根元素。表示整个</w:t>
      </w:r>
      <w:r>
        <w:t>Catalina容器。属性：</w:t>
      </w:r>
    </w:p>
    <w:p w:rsidR="00D427D7" w:rsidRDefault="00D427D7" w:rsidP="00061B80">
      <w:pPr>
        <w:pStyle w:val="ListParagraph"/>
        <w:numPr>
          <w:ilvl w:val="0"/>
          <w:numId w:val="16"/>
        </w:numPr>
      </w:pPr>
      <w:proofErr w:type="spellStart"/>
      <w:r>
        <w:t>className</w:t>
      </w:r>
      <w:proofErr w:type="spellEnd"/>
      <w:r>
        <w:t>：实现了</w:t>
      </w:r>
      <w:proofErr w:type="spellStart"/>
      <w:r>
        <w:t>org.apache.catalina.Server</w:t>
      </w:r>
      <w:proofErr w:type="spellEnd"/>
      <w:r>
        <w:t>接口的类名，标准实现类是</w:t>
      </w:r>
      <w:proofErr w:type="spellStart"/>
      <w:r>
        <w:t>org.apache.catalina.core.StandardServer</w:t>
      </w:r>
      <w:proofErr w:type="spellEnd"/>
      <w:r>
        <w:t>类。</w:t>
      </w:r>
    </w:p>
    <w:p w:rsidR="00D427D7" w:rsidRDefault="00D427D7" w:rsidP="00061B80">
      <w:pPr>
        <w:pStyle w:val="ListParagraph"/>
        <w:numPr>
          <w:ilvl w:val="0"/>
          <w:numId w:val="16"/>
        </w:numPr>
      </w:pPr>
      <w:r>
        <w:t>Port：Tomcat服务器监听用于关闭Tomcat服务器的命令（必须）</w:t>
      </w:r>
    </w:p>
    <w:p w:rsidR="00D427D7" w:rsidRDefault="00D427D7" w:rsidP="00061B80">
      <w:pPr>
        <w:pStyle w:val="ListParagraph"/>
        <w:numPr>
          <w:ilvl w:val="0"/>
          <w:numId w:val="16"/>
        </w:numPr>
      </w:pPr>
      <w:r>
        <w:t>Shutdown：发送到端口上用于关闭Tomcat服务器的命令。</w:t>
      </w:r>
    </w:p>
    <w:p w:rsidR="00D427D7" w:rsidRDefault="00D427D7" w:rsidP="00D427D7"/>
    <w:p w:rsidR="00D427D7" w:rsidRDefault="00D427D7" w:rsidP="00061B80">
      <w:pPr>
        <w:pStyle w:val="Heading2"/>
      </w:pPr>
      <w:r>
        <w:t>service</w:t>
      </w:r>
    </w:p>
    <w:p w:rsidR="00D427D7" w:rsidRDefault="00D427D7" w:rsidP="00D427D7">
      <w:pPr>
        <w:rPr>
          <w:rFonts w:hint="eastAsia"/>
        </w:rPr>
      </w:pPr>
      <w:r>
        <w:t xml:space="preserve">name 指定service的名字 </w:t>
      </w:r>
    </w:p>
    <w:p w:rsidR="00061B80" w:rsidRDefault="00061B80" w:rsidP="00D427D7"/>
    <w:p w:rsidR="00D427D7" w:rsidRDefault="00D427D7" w:rsidP="00BB0B7E">
      <w:pPr>
        <w:pStyle w:val="Heading2"/>
      </w:pPr>
      <w:r>
        <w:t>Connector (</w:t>
      </w:r>
      <w:r>
        <w:t>表示客户端和</w:t>
      </w:r>
      <w:r>
        <w:t>service</w:t>
      </w:r>
      <w:r>
        <w:t>之间的连接</w:t>
      </w:r>
      <w:r>
        <w:t xml:space="preserve">): </w:t>
      </w:r>
    </w:p>
    <w:p w:rsidR="00D427D7" w:rsidRDefault="00D427D7" w:rsidP="00BB0B7E">
      <w:pPr>
        <w:pStyle w:val="Heading3"/>
      </w:pPr>
      <w:r>
        <w:t>HTTP</w:t>
      </w:r>
      <w:r>
        <w:t>连接器</w:t>
      </w:r>
    </w:p>
    <w:p w:rsidR="00D427D7" w:rsidRDefault="00D427D7" w:rsidP="00D427D7">
      <w:proofErr w:type="spellStart"/>
      <w:r w:rsidRPr="00BB0B7E">
        <w:rPr>
          <w:color w:val="FF0000"/>
        </w:rPr>
        <w:t>allowTrace</w:t>
      </w:r>
      <w:proofErr w:type="spellEnd"/>
      <w:r>
        <w:t>：是否允许HTTP的TRACE方法，默认为false</w:t>
      </w:r>
    </w:p>
    <w:p w:rsidR="00D427D7" w:rsidRDefault="00D427D7" w:rsidP="00D427D7">
      <w:proofErr w:type="spellStart"/>
      <w:r w:rsidRPr="00BB0B7E">
        <w:rPr>
          <w:color w:val="FF0000"/>
        </w:rPr>
        <w:t>emptySessionPath</w:t>
      </w:r>
      <w:proofErr w:type="spellEnd"/>
      <w:r>
        <w:t>：如果设置为true，用户的所有路径都将设置为/，默认为false。</w:t>
      </w:r>
    </w:p>
    <w:p w:rsidR="00D427D7" w:rsidRDefault="00D427D7" w:rsidP="00D427D7">
      <w:proofErr w:type="spellStart"/>
      <w:r w:rsidRPr="00BB0B7E">
        <w:rPr>
          <w:color w:val="FF0000"/>
        </w:rPr>
        <w:t>enableLookups</w:t>
      </w:r>
      <w:proofErr w:type="spellEnd"/>
      <w:r>
        <w:t>：调用request、</w:t>
      </w:r>
      <w:proofErr w:type="spellStart"/>
      <w:r>
        <w:t>getRemoteHost</w:t>
      </w:r>
      <w:proofErr w:type="spellEnd"/>
      <w:r>
        <w:t>()执行DNS查询，以返回远程主机的主机名，如果设置为false，则直接返回IP地址。</w:t>
      </w:r>
    </w:p>
    <w:p w:rsidR="00D427D7" w:rsidRDefault="00D427D7" w:rsidP="00D427D7">
      <w:proofErr w:type="spellStart"/>
      <w:r w:rsidRPr="00BB0B7E">
        <w:rPr>
          <w:color w:val="FF0000"/>
        </w:rPr>
        <w:t>maxPostSize</w:t>
      </w:r>
      <w:proofErr w:type="spellEnd"/>
      <w:r>
        <w:t>：指定POST方式请求的最大量，没有指定默认为2097152。</w:t>
      </w:r>
    </w:p>
    <w:p w:rsidR="00BB0B7E" w:rsidRDefault="00D427D7" w:rsidP="00D427D7">
      <w:pPr>
        <w:rPr>
          <w:rFonts w:hint="eastAsia"/>
        </w:rPr>
      </w:pPr>
      <w:r w:rsidRPr="00BB0B7E">
        <w:rPr>
          <w:color w:val="FF0000"/>
        </w:rPr>
        <w:t>protocol</w:t>
      </w:r>
      <w:r>
        <w:t>：值必须为HTTP1.1，如果使用AJP处理器，该值必须为AJP/1.3</w:t>
      </w:r>
    </w:p>
    <w:p w:rsidR="00D427D7" w:rsidRDefault="00D427D7" w:rsidP="00D427D7">
      <w:proofErr w:type="spellStart"/>
      <w:r w:rsidRPr="00BB0B7E">
        <w:rPr>
          <w:color w:val="FF0000"/>
        </w:rPr>
        <w:t>proxyName</w:t>
      </w:r>
      <w:proofErr w:type="spellEnd"/>
      <w:r>
        <w:t>：如这个连接器正在一个代理配置中被使用，指定这个属性，在</w:t>
      </w:r>
      <w:proofErr w:type="spellStart"/>
      <w:r>
        <w:t>request.getServerName</w:t>
      </w:r>
      <w:proofErr w:type="spellEnd"/>
      <w:r>
        <w:t>()时返回</w:t>
      </w:r>
    </w:p>
    <w:p w:rsidR="00D427D7" w:rsidRDefault="00D427D7" w:rsidP="00D427D7">
      <w:proofErr w:type="spellStart"/>
      <w:r w:rsidRPr="00BB0B7E">
        <w:rPr>
          <w:color w:val="FF0000"/>
        </w:rPr>
        <w:t>redirectPort</w:t>
      </w:r>
      <w:proofErr w:type="spellEnd"/>
      <w:r>
        <w:t>：如连接器不支持SSL请求，如收到SSL请求，Catalina容器将会自动重定向指定的端口号，让其进行处理。</w:t>
      </w:r>
    </w:p>
    <w:p w:rsidR="00D427D7" w:rsidRDefault="00D427D7" w:rsidP="00D427D7">
      <w:r w:rsidRPr="00BB0B7E">
        <w:rPr>
          <w:color w:val="FF0000"/>
        </w:rPr>
        <w:t>scheme</w:t>
      </w:r>
      <w:r>
        <w:t>：设置协议的名字，在</w:t>
      </w:r>
      <w:proofErr w:type="spellStart"/>
      <w:r>
        <w:t>request.getScheme</w:t>
      </w:r>
      <w:proofErr w:type="spellEnd"/>
      <w:r>
        <w:t>()时返回，SSL连接器设为</w:t>
      </w:r>
      <w:r w:rsidR="00BB0B7E">
        <w:t>"</w:t>
      </w:r>
      <w:r>
        <w:t>https</w:t>
      </w:r>
      <w:r w:rsidR="00BB0B7E">
        <w:t>"</w:t>
      </w:r>
      <w:r>
        <w:t>，默认为</w:t>
      </w:r>
      <w:r w:rsidR="00BB0B7E">
        <w:t>"</w:t>
      </w:r>
      <w:r>
        <w:t>http</w:t>
      </w:r>
      <w:r w:rsidR="00BB0B7E">
        <w:t>"</w:t>
      </w:r>
    </w:p>
    <w:p w:rsidR="00D427D7" w:rsidRDefault="00D427D7" w:rsidP="00D427D7">
      <w:r w:rsidRPr="00BB0B7E">
        <w:rPr>
          <w:color w:val="FF0000"/>
        </w:rPr>
        <w:t>secure</w:t>
      </w:r>
      <w:r>
        <w:t>：在SSL连接器可将其设置为true，默认为false</w:t>
      </w:r>
    </w:p>
    <w:p w:rsidR="00D427D7" w:rsidRDefault="00D427D7" w:rsidP="00D427D7">
      <w:proofErr w:type="spellStart"/>
      <w:r w:rsidRPr="00BB0B7E">
        <w:rPr>
          <w:color w:val="FF0000"/>
        </w:rPr>
        <w:lastRenderedPageBreak/>
        <w:t>URIEncoding</w:t>
      </w:r>
      <w:proofErr w:type="spellEnd"/>
      <w:r>
        <w:t>：用于解码URL的字符编码，没有指定默认值为ISO-8859-1</w:t>
      </w:r>
    </w:p>
    <w:p w:rsidR="00D427D7" w:rsidRDefault="00D427D7" w:rsidP="00D427D7">
      <w:proofErr w:type="spellStart"/>
      <w:r w:rsidRPr="00BB0B7E">
        <w:rPr>
          <w:color w:val="FF0000"/>
        </w:rPr>
        <w:t>useBodyEncodingForURI</w:t>
      </w:r>
      <w:proofErr w:type="spellEnd"/>
      <w:r>
        <w:t>：主要用于Tomcat4.1.x中，指示是否使用在</w:t>
      </w:r>
      <w:proofErr w:type="spellStart"/>
      <w:r>
        <w:t>contentType</w:t>
      </w:r>
      <w:proofErr w:type="spellEnd"/>
      <w:r>
        <w:t>中指定的编码来取代</w:t>
      </w:r>
      <w:proofErr w:type="spellStart"/>
      <w:r>
        <w:t>URIEncoding</w:t>
      </w:r>
      <w:proofErr w:type="spellEnd"/>
      <w:r>
        <w:t>，用于解码URI查询参数，默认为false</w:t>
      </w:r>
    </w:p>
    <w:p w:rsidR="00D427D7" w:rsidRDefault="00D427D7" w:rsidP="00D427D7">
      <w:proofErr w:type="spellStart"/>
      <w:r w:rsidRPr="00BB0B7E">
        <w:rPr>
          <w:color w:val="FF0000"/>
        </w:rPr>
        <w:t>xpoweredBy</w:t>
      </w:r>
      <w:proofErr w:type="spellEnd"/>
      <w:r>
        <w:t>：为true时，Tomcat使用规范建议的报头表明支持</w:t>
      </w:r>
      <w:proofErr w:type="spellStart"/>
      <w:r>
        <w:t>Servlet</w:t>
      </w:r>
      <w:proofErr w:type="spellEnd"/>
      <w:r>
        <w:t>的规范版本，默认为false</w:t>
      </w:r>
    </w:p>
    <w:p w:rsidR="00D427D7" w:rsidRDefault="00D427D7" w:rsidP="00D427D7">
      <w:proofErr w:type="spellStart"/>
      <w:r w:rsidRPr="00BB0B7E">
        <w:rPr>
          <w:color w:val="FF0000"/>
        </w:rPr>
        <w:t>acceptCount</w:t>
      </w:r>
      <w:proofErr w:type="spellEnd"/>
      <w:r>
        <w:t>：当所有的可能处理的线程都正在使用时，在队列中排队请求的最大数目。当队列已满，任何接收到的请求都会被拒绝，默认值为10</w:t>
      </w:r>
    </w:p>
    <w:p w:rsidR="00D427D7" w:rsidRDefault="00D427D7" w:rsidP="00D427D7">
      <w:proofErr w:type="spellStart"/>
      <w:r w:rsidRPr="003E6139">
        <w:rPr>
          <w:color w:val="FF0000"/>
        </w:rPr>
        <w:t>bufferSize</w:t>
      </w:r>
      <w:proofErr w:type="spellEnd"/>
      <w:r>
        <w:t>：设由连接器创建输入流缓冲区的大小，以字节为单位。默认情况下，缓存区大的大小为2048字节</w:t>
      </w:r>
    </w:p>
    <w:p w:rsidR="00D427D7" w:rsidRDefault="00D427D7" w:rsidP="00D427D7">
      <w:proofErr w:type="spellStart"/>
      <w:r w:rsidRPr="003E6139">
        <w:rPr>
          <w:color w:val="FF0000"/>
        </w:rPr>
        <w:t>compressableMimeType</w:t>
      </w:r>
      <w:proofErr w:type="spellEnd"/>
      <w:r>
        <w:t>：MIME的列表，默认以逗号分隔。默认值是text/html，text/xml，text/plain</w:t>
      </w:r>
    </w:p>
    <w:p w:rsidR="00D427D7" w:rsidRDefault="00D427D7" w:rsidP="00D427D7">
      <w:r w:rsidRPr="003E6139">
        <w:rPr>
          <w:color w:val="FF0000"/>
        </w:rPr>
        <w:t>compression</w:t>
      </w:r>
      <w:r>
        <w:t>：指定是否对响应的数据进行压缩。off：表示禁止压缩、on：表示允许压缩（文本将被压缩）、force：表示所有情况下都进行压缩，默认值为off</w:t>
      </w:r>
    </w:p>
    <w:p w:rsidR="00D427D7" w:rsidRDefault="00D427D7" w:rsidP="00D427D7">
      <w:proofErr w:type="spellStart"/>
      <w:r w:rsidRPr="003E6139">
        <w:rPr>
          <w:color w:val="FF0000"/>
        </w:rPr>
        <w:t>connectionTimeout</w:t>
      </w:r>
      <w:proofErr w:type="spellEnd"/>
      <w:r>
        <w:t>：设置连接的超时值，以毫秒为单位。默认值为60000=60秒</w:t>
      </w:r>
    </w:p>
    <w:p w:rsidR="00D427D7" w:rsidRDefault="00D427D7" w:rsidP="00D427D7">
      <w:proofErr w:type="spellStart"/>
      <w:r w:rsidRPr="003E6139">
        <w:rPr>
          <w:color w:val="FF0000"/>
        </w:rPr>
        <w:t>disableUploadTimeOut</w:t>
      </w:r>
      <w:proofErr w:type="spellEnd"/>
      <w:r>
        <w:t>：允许</w:t>
      </w:r>
      <w:proofErr w:type="spellStart"/>
      <w:r>
        <w:t>Servlet</w:t>
      </w:r>
      <w:proofErr w:type="spellEnd"/>
      <w:r>
        <w:t>容器，正在执行使用一个较长的连接超时值，以使</w:t>
      </w:r>
      <w:proofErr w:type="spellStart"/>
      <w:r>
        <w:t>Servlet</w:t>
      </w:r>
      <w:proofErr w:type="spellEnd"/>
      <w:r>
        <w:t>有较长的时间来完成它的执行，默认值为false</w:t>
      </w:r>
    </w:p>
    <w:p w:rsidR="00D427D7" w:rsidRDefault="00D427D7" w:rsidP="00D427D7">
      <w:proofErr w:type="spellStart"/>
      <w:r w:rsidRPr="003E6139">
        <w:rPr>
          <w:color w:val="FF0000"/>
        </w:rPr>
        <w:t>maxHttpHeaderSize</w:t>
      </w:r>
      <w:proofErr w:type="spellEnd"/>
      <w:r>
        <w:t>：HTTP请求和响应头的最大量，以字节为单位，默认值为4096字节</w:t>
      </w:r>
    </w:p>
    <w:p w:rsidR="00D427D7" w:rsidRDefault="00D427D7" w:rsidP="00D427D7">
      <w:proofErr w:type="spellStart"/>
      <w:r w:rsidRPr="003E6139">
        <w:rPr>
          <w:color w:val="FF0000"/>
        </w:rPr>
        <w:t>maxKeepAliveRequest</w:t>
      </w:r>
      <w:proofErr w:type="spellEnd"/>
      <w:r>
        <w:t>：服务器关闭之前，客户端发送的流水线最大数目。默认值为100</w:t>
      </w:r>
    </w:p>
    <w:p w:rsidR="00D427D7" w:rsidRDefault="00D427D7" w:rsidP="00D427D7">
      <w:proofErr w:type="spellStart"/>
      <w:r w:rsidRPr="003E6139">
        <w:rPr>
          <w:color w:val="FF0000"/>
        </w:rPr>
        <w:t>maxSpareThreads</w:t>
      </w:r>
      <w:proofErr w:type="spellEnd"/>
      <w:r>
        <w:t>：允许存在空闲线程的最大数目，默认值为50</w:t>
      </w:r>
    </w:p>
    <w:p w:rsidR="00D427D7" w:rsidRDefault="00D427D7" w:rsidP="00D427D7">
      <w:proofErr w:type="spellStart"/>
      <w:r w:rsidRPr="003E6139">
        <w:rPr>
          <w:color w:val="FF0000"/>
        </w:rPr>
        <w:t>minSpareThreads</w:t>
      </w:r>
      <w:proofErr w:type="spellEnd"/>
      <w:r>
        <w:t>：设当连接器第一次启协创建线程的数目，确保至少有这么多的空闲线程可用。默认值为4</w:t>
      </w:r>
    </w:p>
    <w:p w:rsidR="00D427D7" w:rsidRDefault="00D427D7" w:rsidP="00D427D7">
      <w:r w:rsidRPr="003E6139">
        <w:rPr>
          <w:color w:val="FF0000"/>
        </w:rPr>
        <w:t>port</w:t>
      </w:r>
      <w:r>
        <w:t>：服务端套接字监听的TCP端口号，默认值为8080（必须）</w:t>
      </w:r>
    </w:p>
    <w:p w:rsidR="00D427D7" w:rsidRDefault="00D427D7" w:rsidP="00D427D7">
      <w:proofErr w:type="spellStart"/>
      <w:r w:rsidRPr="003E6139">
        <w:rPr>
          <w:color w:val="FF0000"/>
        </w:rPr>
        <w:lastRenderedPageBreak/>
        <w:t>socketBuffer</w:t>
      </w:r>
      <w:proofErr w:type="spellEnd"/>
      <w:r>
        <w:t>：设Socket输出缓冲区的大小（以字节为单位），-1表示禁止缓冲，默认值为9000字节</w:t>
      </w:r>
    </w:p>
    <w:p w:rsidR="00D427D7" w:rsidRDefault="00D427D7" w:rsidP="00D427D7">
      <w:proofErr w:type="spellStart"/>
      <w:r w:rsidRPr="003E6139">
        <w:rPr>
          <w:color w:val="FF0000"/>
        </w:rPr>
        <w:t>toNoDelay</w:t>
      </w:r>
      <w:proofErr w:type="spellEnd"/>
      <w:r>
        <w:t>：为true时，可以提高性能。默认值为true</w:t>
      </w:r>
    </w:p>
    <w:p w:rsidR="00D427D7" w:rsidRDefault="00D427D7" w:rsidP="00D427D7">
      <w:pPr>
        <w:rPr>
          <w:rFonts w:hint="eastAsia"/>
        </w:rPr>
      </w:pPr>
      <w:proofErr w:type="spellStart"/>
      <w:r w:rsidRPr="003E6139">
        <w:rPr>
          <w:color w:val="FF0000"/>
        </w:rPr>
        <w:t>threadPriority</w:t>
      </w:r>
      <w:proofErr w:type="spellEnd"/>
      <w:r>
        <w:t>：设JVM中请求处理线程优先级。默认值为NORMAL-PRIORITY</w:t>
      </w:r>
    </w:p>
    <w:p w:rsidR="003E6139" w:rsidRDefault="003E6139" w:rsidP="00D427D7"/>
    <w:p w:rsidR="00D427D7" w:rsidRDefault="00D427D7" w:rsidP="003E6139">
      <w:pPr>
        <w:pStyle w:val="Heading3"/>
      </w:pPr>
      <w:r>
        <w:t>AJP</w:t>
      </w:r>
      <w:r>
        <w:t>连接器</w:t>
      </w:r>
    </w:p>
    <w:p w:rsidR="00D427D7" w:rsidRDefault="003E6139" w:rsidP="00D427D7">
      <w:r>
        <w:rPr>
          <w:rFonts w:hint="eastAsia"/>
        </w:rPr>
        <w:tab/>
      </w:r>
      <w:r w:rsidR="00D427D7">
        <w:rPr>
          <w:rFonts w:hint="eastAsia"/>
        </w:rPr>
        <w:t>用于将</w:t>
      </w:r>
      <w:r w:rsidR="00D427D7">
        <w:t>Apache与Tomcat集成在一起，当Apache接收到动态内容请求时，通过在配置中指定的端口号将请求发送给在此端口号上监听的AJP连接器组件。属性：</w:t>
      </w:r>
    </w:p>
    <w:p w:rsidR="00D427D7" w:rsidRDefault="00D427D7" w:rsidP="00A33F47">
      <w:pPr>
        <w:pStyle w:val="ListParagraph"/>
        <w:numPr>
          <w:ilvl w:val="0"/>
          <w:numId w:val="17"/>
        </w:numPr>
      </w:pPr>
      <w:r>
        <w:t>backlog：当所有可能的请求处理线程都在使用时，队列中排队的请求最大数目。默认为10，当队列已满，任何请求都将被拒绝</w:t>
      </w:r>
    </w:p>
    <w:p w:rsidR="00D427D7" w:rsidRDefault="00D427D7" w:rsidP="00A33F47">
      <w:pPr>
        <w:pStyle w:val="ListParagraph"/>
        <w:numPr>
          <w:ilvl w:val="0"/>
          <w:numId w:val="17"/>
        </w:numPr>
      </w:pPr>
      <w:proofErr w:type="spellStart"/>
      <w:r>
        <w:t>maxSpareThread</w:t>
      </w:r>
      <w:proofErr w:type="spellEnd"/>
      <w:r>
        <w:t>：允许存在空闲线程的最大数目，默认值为50</w:t>
      </w:r>
    </w:p>
    <w:p w:rsidR="00D427D7" w:rsidRDefault="00D427D7" w:rsidP="00A33F47">
      <w:pPr>
        <w:pStyle w:val="ListParagraph"/>
        <w:numPr>
          <w:ilvl w:val="0"/>
          <w:numId w:val="17"/>
        </w:numPr>
      </w:pPr>
      <w:proofErr w:type="spellStart"/>
      <w:r>
        <w:t>maxThread</w:t>
      </w:r>
      <w:proofErr w:type="spellEnd"/>
      <w:r>
        <w:t>：最大线程数，默认值为200</w:t>
      </w:r>
    </w:p>
    <w:p w:rsidR="00D427D7" w:rsidRDefault="00D427D7" w:rsidP="00A33F47">
      <w:pPr>
        <w:pStyle w:val="ListParagraph"/>
        <w:numPr>
          <w:ilvl w:val="0"/>
          <w:numId w:val="17"/>
        </w:numPr>
      </w:pPr>
      <w:proofErr w:type="spellStart"/>
      <w:r>
        <w:t>minSpareThreads</w:t>
      </w:r>
      <w:proofErr w:type="spellEnd"/>
      <w:r>
        <w:t>：设当连接器第一次启动时创建线程的数目，确保至少有这么多的空闲线程可用，默认值为4</w:t>
      </w:r>
    </w:p>
    <w:p w:rsidR="00D427D7" w:rsidRDefault="00D427D7" w:rsidP="00A33F47">
      <w:pPr>
        <w:pStyle w:val="ListParagraph"/>
        <w:numPr>
          <w:ilvl w:val="0"/>
          <w:numId w:val="17"/>
        </w:numPr>
      </w:pPr>
      <w:r>
        <w:t>port：服务端套接字的TCP端口号，默认值为8089（必须）</w:t>
      </w:r>
    </w:p>
    <w:p w:rsidR="00D427D7" w:rsidRDefault="00D427D7" w:rsidP="00A33F47">
      <w:pPr>
        <w:pStyle w:val="ListParagraph"/>
        <w:numPr>
          <w:ilvl w:val="0"/>
          <w:numId w:val="17"/>
        </w:numPr>
      </w:pPr>
      <w:proofErr w:type="spellStart"/>
      <w:r>
        <w:t>topNoDelay</w:t>
      </w:r>
      <w:proofErr w:type="spellEnd"/>
      <w:r>
        <w:t>：为true时，可以提高性能，默认值为true</w:t>
      </w:r>
    </w:p>
    <w:p w:rsidR="00A33F47" w:rsidRDefault="00D427D7" w:rsidP="00A33F47">
      <w:pPr>
        <w:pStyle w:val="ListParagraph"/>
        <w:numPr>
          <w:ilvl w:val="0"/>
          <w:numId w:val="17"/>
        </w:numPr>
      </w:pPr>
      <w:proofErr w:type="spellStart"/>
      <w:r>
        <w:t>setTimeout</w:t>
      </w:r>
      <w:proofErr w:type="spellEnd"/>
      <w:r>
        <w:t>：超时值</w:t>
      </w:r>
    </w:p>
    <w:p w:rsidR="00D427D7" w:rsidRDefault="00D427D7" w:rsidP="00342BBF">
      <w:pPr>
        <w:pStyle w:val="Heading2"/>
      </w:pPr>
      <w:r>
        <w:t>Engine</w:t>
      </w:r>
    </w:p>
    <w:p w:rsidR="00D427D7" w:rsidRDefault="00A33F47" w:rsidP="00D427D7">
      <w:r>
        <w:rPr>
          <w:rFonts w:hint="eastAsia"/>
        </w:rPr>
        <w:tab/>
      </w:r>
      <w:r w:rsidR="00D427D7">
        <w:rPr>
          <w:rFonts w:hint="eastAsia"/>
        </w:rPr>
        <w:t>为特定的</w:t>
      </w:r>
      <w:r w:rsidR="00D427D7">
        <w:t>Service处理所有的请示。每个Service只能包含一个Engine元素，它负责接收和处理此Service所有的连接器收到的请求，向连接发回响应，并最终显示在客户端。&lt;Engine&gt;至少有一个&lt;Host&gt;元素，必须至少有一个&lt;Host&gt;属性的名字与</w:t>
      </w:r>
      <w:proofErr w:type="spellStart"/>
      <w:r w:rsidR="00D427D7">
        <w:t>defaultHost</w:t>
      </w:r>
      <w:proofErr w:type="spellEnd"/>
      <w:r w:rsidR="00D427D7">
        <w:t>指定的名字相匹配。属性：</w:t>
      </w:r>
    </w:p>
    <w:p w:rsidR="00D427D7" w:rsidRDefault="00D427D7" w:rsidP="00AA30EF">
      <w:pPr>
        <w:pStyle w:val="ListParagraph"/>
        <w:numPr>
          <w:ilvl w:val="0"/>
          <w:numId w:val="18"/>
        </w:numPr>
      </w:pPr>
      <w:proofErr w:type="spellStart"/>
      <w:r>
        <w:t>className</w:t>
      </w:r>
      <w:proofErr w:type="spellEnd"/>
      <w:r>
        <w:t>：实现</w:t>
      </w:r>
      <w:proofErr w:type="spellStart"/>
      <w:r>
        <w:t>org.apache.catalina.Engine</w:t>
      </w:r>
      <w:proofErr w:type="spellEnd"/>
      <w:r>
        <w:t>接口，默认实现类为</w:t>
      </w:r>
      <w:proofErr w:type="spellStart"/>
      <w:r>
        <w:t>org.apache.catalina.core.StandardEngine</w:t>
      </w:r>
      <w:proofErr w:type="spellEnd"/>
      <w:r>
        <w:t>类</w:t>
      </w:r>
    </w:p>
    <w:p w:rsidR="00D427D7" w:rsidRDefault="00D427D7" w:rsidP="00AA30EF">
      <w:pPr>
        <w:pStyle w:val="ListParagraph"/>
        <w:numPr>
          <w:ilvl w:val="0"/>
          <w:numId w:val="18"/>
        </w:numPr>
      </w:pPr>
      <w:proofErr w:type="spellStart"/>
      <w:r>
        <w:t>defaultHost</w:t>
      </w:r>
      <w:proofErr w:type="spellEnd"/>
      <w:r>
        <w:t>：默认主机名，值必须与&lt;Service&gt;的name值相匹配</w:t>
      </w:r>
    </w:p>
    <w:p w:rsidR="00D427D7" w:rsidRDefault="00D427D7" w:rsidP="00AA30EF">
      <w:pPr>
        <w:pStyle w:val="ListParagraph"/>
        <w:numPr>
          <w:ilvl w:val="0"/>
          <w:numId w:val="18"/>
        </w:numPr>
      </w:pPr>
      <w:r>
        <w:t>name：指定Engine的逻辑名字（必须）</w:t>
      </w:r>
    </w:p>
    <w:p w:rsidR="00D427D7" w:rsidRDefault="00D427D7" w:rsidP="00D427D7">
      <w:pPr>
        <w:pStyle w:val="ListParagraph"/>
        <w:numPr>
          <w:ilvl w:val="0"/>
          <w:numId w:val="18"/>
        </w:numPr>
      </w:pPr>
      <w:proofErr w:type="spellStart"/>
      <w:r>
        <w:t>jvmRoute</w:t>
      </w:r>
      <w:proofErr w:type="spellEnd"/>
      <w:r>
        <w:t>：在负载匀衡中使用的标识符，必须唯一</w:t>
      </w:r>
    </w:p>
    <w:p w:rsidR="00D427D7" w:rsidRDefault="00D427D7" w:rsidP="00342BBF">
      <w:pPr>
        <w:pStyle w:val="Heading2"/>
      </w:pPr>
      <w:r>
        <w:lastRenderedPageBreak/>
        <w:t xml:space="preserve">Realm </w:t>
      </w:r>
    </w:p>
    <w:p w:rsidR="00D427D7" w:rsidRDefault="00D427D7" w:rsidP="00F227D4">
      <w:pPr>
        <w:rPr>
          <w:rFonts w:hint="eastAsia"/>
        </w:rPr>
      </w:pPr>
      <w:r>
        <w:t>(表示存放用户名，密码及role的数据库)</w:t>
      </w:r>
      <w:r w:rsidR="00F227D4">
        <w:t xml:space="preserve"> </w:t>
      </w:r>
      <w:proofErr w:type="spellStart"/>
      <w:r>
        <w:t>className</w:t>
      </w:r>
      <w:proofErr w:type="spellEnd"/>
      <w:r>
        <w:t xml:space="preserve"> 指定Realm使用的类名，此类必须实现</w:t>
      </w:r>
      <w:proofErr w:type="spellStart"/>
      <w:r>
        <w:t>org.apache.catalina.Realm</w:t>
      </w:r>
      <w:proofErr w:type="spellEnd"/>
      <w:r>
        <w:t xml:space="preserve">接口 </w:t>
      </w:r>
    </w:p>
    <w:p w:rsidR="00F227D4" w:rsidRDefault="00F227D4" w:rsidP="00F227D4"/>
    <w:p w:rsidR="00D427D7" w:rsidRDefault="00D427D7" w:rsidP="00F227D4">
      <w:pPr>
        <w:pStyle w:val="Heading2"/>
      </w:pPr>
      <w:r>
        <w:t>Host</w:t>
      </w:r>
    </w:p>
    <w:p w:rsidR="00D427D7" w:rsidRDefault="00D427D7" w:rsidP="00D427D7">
      <w:r>
        <w:rPr>
          <w:rFonts w:hint="eastAsia"/>
        </w:rPr>
        <w:t>表示一个虚拟主机，为特定的虚拟主机处理所有请求。属性：</w:t>
      </w:r>
    </w:p>
    <w:p w:rsidR="00D427D7" w:rsidRDefault="00D427D7" w:rsidP="00F227D4">
      <w:pPr>
        <w:pStyle w:val="ListParagraph"/>
        <w:numPr>
          <w:ilvl w:val="0"/>
          <w:numId w:val="20"/>
        </w:numPr>
      </w:pPr>
      <w:proofErr w:type="spellStart"/>
      <w:r>
        <w:t>appBase</w:t>
      </w:r>
      <w:proofErr w:type="spellEnd"/>
      <w:r>
        <w:t>：设定应用程序的基目录，绝对路径或相对于%CATALINA_HOME%的路径名</w:t>
      </w:r>
    </w:p>
    <w:p w:rsidR="00D427D7" w:rsidRDefault="00D427D7" w:rsidP="00F227D4">
      <w:pPr>
        <w:pStyle w:val="ListParagraph"/>
        <w:numPr>
          <w:ilvl w:val="0"/>
          <w:numId w:val="20"/>
        </w:numPr>
      </w:pPr>
      <w:proofErr w:type="spellStart"/>
      <w:r>
        <w:t>autoDeploy</w:t>
      </w:r>
      <w:proofErr w:type="spellEnd"/>
      <w:r>
        <w:t>：指示Tomcat运行时，如有新的WEB程序加开</w:t>
      </w:r>
      <w:proofErr w:type="spellStart"/>
      <w:r>
        <w:t>appBase</w:t>
      </w:r>
      <w:proofErr w:type="spellEnd"/>
      <w:r>
        <w:t>指定的目录下，是否为自动布署，默认值为true</w:t>
      </w:r>
    </w:p>
    <w:p w:rsidR="00D427D7" w:rsidRDefault="00D427D7" w:rsidP="00F227D4">
      <w:pPr>
        <w:pStyle w:val="ListParagraph"/>
        <w:numPr>
          <w:ilvl w:val="0"/>
          <w:numId w:val="20"/>
        </w:numPr>
      </w:pPr>
      <w:proofErr w:type="spellStart"/>
      <w:r>
        <w:t>className</w:t>
      </w:r>
      <w:proofErr w:type="spellEnd"/>
      <w:r>
        <w:t>：实现了</w:t>
      </w:r>
      <w:proofErr w:type="spellStart"/>
      <w:r>
        <w:t>org.apache.catalina.Host</w:t>
      </w:r>
      <w:proofErr w:type="spellEnd"/>
      <w:r>
        <w:t>接口的类，标准实现类为</w:t>
      </w:r>
      <w:proofErr w:type="spellStart"/>
      <w:r>
        <w:t>org.apache.catalina.core.StandardHost</w:t>
      </w:r>
      <w:proofErr w:type="spellEnd"/>
      <w:r>
        <w:t>类</w:t>
      </w:r>
    </w:p>
    <w:p w:rsidR="00D427D7" w:rsidRDefault="00D427D7" w:rsidP="00F227D4">
      <w:pPr>
        <w:pStyle w:val="ListParagraph"/>
        <w:numPr>
          <w:ilvl w:val="0"/>
          <w:numId w:val="20"/>
        </w:numPr>
      </w:pPr>
      <w:proofErr w:type="spellStart"/>
      <w:r>
        <w:t>deployOnStartup</w:t>
      </w:r>
      <w:proofErr w:type="spellEnd"/>
      <w:r>
        <w:t>：Tomcat启动时，是否自动部署</w:t>
      </w:r>
      <w:proofErr w:type="spellStart"/>
      <w:r>
        <w:t>appBase</w:t>
      </w:r>
      <w:proofErr w:type="spellEnd"/>
      <w:r>
        <w:t>属性指定目录下所有的WEB应用程序，默认值为true</w:t>
      </w:r>
    </w:p>
    <w:p w:rsidR="00D427D7" w:rsidRDefault="00D427D7" w:rsidP="00F227D4">
      <w:pPr>
        <w:pStyle w:val="ListParagraph"/>
        <w:numPr>
          <w:ilvl w:val="0"/>
          <w:numId w:val="20"/>
        </w:numPr>
        <w:rPr>
          <w:rFonts w:hint="eastAsia"/>
        </w:rPr>
      </w:pPr>
      <w:r>
        <w:t>name：虚拟主机的网络名（必须）</w:t>
      </w:r>
    </w:p>
    <w:p w:rsidR="00F227D4" w:rsidRDefault="00F227D4" w:rsidP="00D427D7"/>
    <w:p w:rsidR="00D427D7" w:rsidRDefault="00D427D7" w:rsidP="00D427D7">
      <w:r>
        <w:rPr>
          <w:rFonts w:hint="eastAsia"/>
        </w:rPr>
        <w:t>标准</w:t>
      </w:r>
      <w:r>
        <w:t>Host实现类</w:t>
      </w:r>
      <w:proofErr w:type="spellStart"/>
      <w:r>
        <w:t>org.apahce.catalina.core.StandardHost</w:t>
      </w:r>
      <w:proofErr w:type="spellEnd"/>
      <w:r>
        <w:t>支持的附加属性：</w:t>
      </w:r>
    </w:p>
    <w:p w:rsidR="00D427D7" w:rsidRDefault="00D427D7" w:rsidP="00F227D4">
      <w:pPr>
        <w:pStyle w:val="ListParagraph"/>
        <w:numPr>
          <w:ilvl w:val="0"/>
          <w:numId w:val="19"/>
        </w:numPr>
      </w:pPr>
      <w:proofErr w:type="spellStart"/>
      <w:r>
        <w:t>deployXML</w:t>
      </w:r>
      <w:proofErr w:type="spellEnd"/>
      <w:r>
        <w:t>：为false将不会解析WEB应用程序内部的context.xml，默认值为true</w:t>
      </w:r>
    </w:p>
    <w:p w:rsidR="00D427D7" w:rsidRDefault="00D427D7" w:rsidP="00F227D4">
      <w:pPr>
        <w:pStyle w:val="ListParagraph"/>
        <w:numPr>
          <w:ilvl w:val="0"/>
          <w:numId w:val="19"/>
        </w:numPr>
      </w:pPr>
      <w:proofErr w:type="spellStart"/>
      <w:r>
        <w:t>unPackWARs</w:t>
      </w:r>
      <w:proofErr w:type="spellEnd"/>
      <w:r>
        <w:t>：虚拟主机指定临时读写使用的目录的路径名，不设，Tomcat会在%CATALINA_HOME%/work目录下提供一个合适的目录。</w:t>
      </w:r>
    </w:p>
    <w:p w:rsidR="00D427D7" w:rsidRDefault="00D427D7" w:rsidP="00D427D7"/>
    <w:p w:rsidR="00D427D7" w:rsidRDefault="00D427D7" w:rsidP="00C26D8B">
      <w:pPr>
        <w:pStyle w:val="Heading2"/>
      </w:pPr>
      <w:r>
        <w:t>context</w:t>
      </w:r>
    </w:p>
    <w:p w:rsidR="00D427D7" w:rsidRDefault="00E7540D" w:rsidP="00D427D7">
      <w:r>
        <w:rPr>
          <w:rFonts w:hint="eastAsia"/>
        </w:rPr>
        <w:tab/>
      </w:r>
      <w:r w:rsidR="00D427D7">
        <w:rPr>
          <w:rFonts w:hint="eastAsia"/>
        </w:rPr>
        <w:t>一个</w:t>
      </w:r>
      <w:r w:rsidR="00D427D7">
        <w:t>WEB应用程序，处理当前WEB应用程序的所有请求，每一个&lt;Context&gt;必须使用唯一的上下文路径。属性：</w:t>
      </w:r>
    </w:p>
    <w:p w:rsidR="00D427D7" w:rsidRDefault="00D427D7" w:rsidP="0035019D">
      <w:pPr>
        <w:pStyle w:val="ListParagraph"/>
        <w:numPr>
          <w:ilvl w:val="0"/>
          <w:numId w:val="21"/>
        </w:numPr>
      </w:pPr>
      <w:proofErr w:type="spellStart"/>
      <w:r>
        <w:t>className</w:t>
      </w:r>
      <w:proofErr w:type="spellEnd"/>
      <w:r>
        <w:t>：实现了</w:t>
      </w:r>
      <w:proofErr w:type="spellStart"/>
      <w:r>
        <w:t>org.apache.catalina.Context</w:t>
      </w:r>
      <w:proofErr w:type="spellEnd"/>
      <w:r>
        <w:t>接口的类，标准实现类</w:t>
      </w:r>
      <w:proofErr w:type="spellStart"/>
      <w:r>
        <w:t>org.apache.catalina.core.StandardContext</w:t>
      </w:r>
      <w:proofErr w:type="spellEnd"/>
      <w:r>
        <w:t>类</w:t>
      </w:r>
    </w:p>
    <w:p w:rsidR="00D427D7" w:rsidRDefault="00D427D7" w:rsidP="0035019D">
      <w:pPr>
        <w:pStyle w:val="ListParagraph"/>
        <w:numPr>
          <w:ilvl w:val="0"/>
          <w:numId w:val="21"/>
        </w:numPr>
      </w:pPr>
      <w:r>
        <w:t>cookies：是否将Cookie应用于Session，默认值为true</w:t>
      </w:r>
    </w:p>
    <w:p w:rsidR="00D427D7" w:rsidRDefault="00D427D7" w:rsidP="0035019D">
      <w:pPr>
        <w:pStyle w:val="ListParagraph"/>
        <w:numPr>
          <w:ilvl w:val="0"/>
          <w:numId w:val="21"/>
        </w:numPr>
        <w:rPr>
          <w:rFonts w:hint="eastAsia"/>
        </w:rPr>
      </w:pPr>
      <w:proofErr w:type="spellStart"/>
      <w:r>
        <w:lastRenderedPageBreak/>
        <w:t>crossContext</w:t>
      </w:r>
      <w:proofErr w:type="spellEnd"/>
      <w:r>
        <w:t>：是否允许跨域访问，为true时，在程序内调用</w:t>
      </w:r>
      <w:proofErr w:type="spellStart"/>
      <w:r>
        <w:t>ServletContext.getContext</w:t>
      </w:r>
      <w:proofErr w:type="spellEnd"/>
      <w:r>
        <w:t>()方法将返回一个虚拟主机上其它web程序的请求调度器。默认值为false，调 径用</w:t>
      </w:r>
      <w:proofErr w:type="spellStart"/>
      <w:r>
        <w:t>getContext</w:t>
      </w:r>
      <w:proofErr w:type="spellEnd"/>
      <w:r>
        <w:t>()返回为null</w:t>
      </w:r>
    </w:p>
    <w:p w:rsidR="00D427D7" w:rsidRDefault="00D427D7" w:rsidP="0035019D">
      <w:pPr>
        <w:pStyle w:val="ListParagraph"/>
        <w:numPr>
          <w:ilvl w:val="0"/>
          <w:numId w:val="21"/>
        </w:numPr>
      </w:pPr>
      <w:proofErr w:type="spellStart"/>
      <w:r>
        <w:t>docBase</w:t>
      </w:r>
      <w:proofErr w:type="spellEnd"/>
      <w:r>
        <w:t>：绝对路径或相对于Host的</w:t>
      </w:r>
      <w:proofErr w:type="spellStart"/>
      <w:r>
        <w:t>appBase</w:t>
      </w:r>
      <w:proofErr w:type="spellEnd"/>
      <w:r>
        <w:t xml:space="preserve"> 属性的相对路径</w:t>
      </w:r>
    </w:p>
    <w:p w:rsidR="00D427D7" w:rsidRDefault="00D427D7" w:rsidP="0035019D">
      <w:pPr>
        <w:pStyle w:val="ListParagraph"/>
        <w:numPr>
          <w:ilvl w:val="0"/>
          <w:numId w:val="21"/>
        </w:numPr>
      </w:pPr>
      <w:r>
        <w:t>privileged：为true，允许Web应用程序使用容器的</w:t>
      </w:r>
      <w:proofErr w:type="spellStart"/>
      <w:r>
        <w:t>Servlet</w:t>
      </w:r>
      <w:proofErr w:type="spellEnd"/>
    </w:p>
    <w:p w:rsidR="00D427D7" w:rsidRDefault="00D427D7" w:rsidP="0035019D">
      <w:pPr>
        <w:pStyle w:val="ListParagraph"/>
        <w:numPr>
          <w:ilvl w:val="0"/>
          <w:numId w:val="21"/>
        </w:numPr>
      </w:pPr>
      <w:r>
        <w:t>path：指定上下文路径。一个虚拟主机中，上下文路径必须唯一</w:t>
      </w:r>
    </w:p>
    <w:p w:rsidR="00D427D7" w:rsidRDefault="00D427D7" w:rsidP="0035019D">
      <w:pPr>
        <w:pStyle w:val="ListParagraph"/>
        <w:numPr>
          <w:ilvl w:val="0"/>
          <w:numId w:val="21"/>
        </w:numPr>
      </w:pPr>
      <w:r>
        <w:t>reloadable：为true，Tomcat运行时，如果WEB-INF/classes和WEB-INF/lib目录中有改变，Tomcat会自动重新加载该WEB应用程序。虽方便，但开销也大，默认值为false，我们在调用可以打开，发布后再关闭。</w:t>
      </w:r>
    </w:p>
    <w:p w:rsidR="00D427D7" w:rsidRDefault="00D427D7" w:rsidP="0035019D">
      <w:pPr>
        <w:pStyle w:val="ListParagraph"/>
        <w:numPr>
          <w:ilvl w:val="0"/>
          <w:numId w:val="21"/>
        </w:numPr>
      </w:pPr>
      <w:proofErr w:type="spellStart"/>
      <w:r>
        <w:t>cacheMaxSize</w:t>
      </w:r>
      <w:proofErr w:type="spellEnd"/>
      <w:r>
        <w:t>：静态资源缓存最大值，以KB为单位，默认值为10240KB</w:t>
      </w:r>
    </w:p>
    <w:p w:rsidR="00D427D7" w:rsidRDefault="00D427D7" w:rsidP="0035019D">
      <w:pPr>
        <w:pStyle w:val="ListParagraph"/>
        <w:numPr>
          <w:ilvl w:val="0"/>
          <w:numId w:val="21"/>
        </w:numPr>
      </w:pPr>
      <w:proofErr w:type="spellStart"/>
      <w:r>
        <w:t>cachingAllowed</w:t>
      </w:r>
      <w:proofErr w:type="spellEnd"/>
      <w:r>
        <w:t>：是否允许静态资源缓存，默认为true</w:t>
      </w:r>
    </w:p>
    <w:p w:rsidR="00D427D7" w:rsidRDefault="00D427D7" w:rsidP="0035019D">
      <w:pPr>
        <w:pStyle w:val="ListParagraph"/>
        <w:numPr>
          <w:ilvl w:val="0"/>
          <w:numId w:val="21"/>
        </w:numPr>
      </w:pPr>
      <w:proofErr w:type="spellStart"/>
      <w:r>
        <w:t>caseSensitive</w:t>
      </w:r>
      <w:proofErr w:type="spellEnd"/>
      <w:r>
        <w:t>：默认为true,资源文件名大小写敏感，如果为false大小写不敏感</w:t>
      </w:r>
    </w:p>
    <w:p w:rsidR="00D427D7" w:rsidRDefault="00D427D7" w:rsidP="0035019D">
      <w:pPr>
        <w:pStyle w:val="ListParagraph"/>
        <w:numPr>
          <w:ilvl w:val="0"/>
          <w:numId w:val="21"/>
        </w:numPr>
      </w:pPr>
      <w:proofErr w:type="spellStart"/>
      <w:r>
        <w:t>unpackWAR</w:t>
      </w:r>
      <w:proofErr w:type="spellEnd"/>
      <w:r>
        <w:t>：默认为true</w:t>
      </w:r>
    </w:p>
    <w:p w:rsidR="00D427D7" w:rsidRDefault="00D427D7" w:rsidP="0035019D">
      <w:pPr>
        <w:pStyle w:val="ListParagraph"/>
        <w:numPr>
          <w:ilvl w:val="0"/>
          <w:numId w:val="21"/>
        </w:numPr>
      </w:pPr>
      <w:proofErr w:type="spellStart"/>
      <w:r>
        <w:t>workDir</w:t>
      </w:r>
      <w:proofErr w:type="spellEnd"/>
      <w:r>
        <w:t>：为WEB应用程序内部的</w:t>
      </w:r>
      <w:proofErr w:type="spellStart"/>
      <w:r>
        <w:t>Servlet</w:t>
      </w:r>
      <w:proofErr w:type="spellEnd"/>
      <w:r>
        <w:t>指定临时读写的目录路径名。如没有设置，则Tomcat会在%CATALINA_HOME%/work目录下提供一个合适的目录</w:t>
      </w:r>
    </w:p>
    <w:p w:rsidR="00D427D7" w:rsidRDefault="00D427D7" w:rsidP="00D427D7"/>
    <w:p w:rsidR="00D427D7" w:rsidRDefault="00D427D7" w:rsidP="001B4952">
      <w:pPr>
        <w:pStyle w:val="Heading1"/>
      </w:pPr>
      <w:r>
        <w:t>Tomcat</w:t>
      </w:r>
      <w:r>
        <w:t>用户角色管理配置</w:t>
      </w:r>
    </w:p>
    <w:p w:rsidR="00D427D7" w:rsidRDefault="001B4952" w:rsidP="00D427D7">
      <w:r>
        <w:rPr>
          <w:rFonts w:hint="eastAsia"/>
        </w:rPr>
        <w:tab/>
      </w:r>
      <w:r w:rsidR="00D427D7">
        <w:t>~/conf/tomcat-users.xml文件,关于用户角色、管理员的信息都在这个配置文件中。在默认情况下，Tomcat Manager是处于禁用状态的。准确地说，Tomcat Manager需要以用户角色进行登录并授权才能使用相应的功能，不过Tomcat并没有配置任何默认的用户，因此需要我们进行相应的用户配置之后才能使用Tomcat Manager。</w:t>
      </w:r>
      <w:r w:rsidR="00D427D7">
        <w:rPr>
          <w:rFonts w:hint="eastAsia"/>
        </w:rPr>
        <w:t>以下是</w:t>
      </w:r>
      <w:r w:rsidR="00D427D7">
        <w:t>Tomcat Manager 4种角色的大致介绍：</w:t>
      </w:r>
    </w:p>
    <w:p w:rsidR="00D427D7" w:rsidRDefault="00D427D7" w:rsidP="00345140">
      <w:pPr>
        <w:pStyle w:val="ListParagraph"/>
        <w:numPr>
          <w:ilvl w:val="0"/>
          <w:numId w:val="22"/>
        </w:numPr>
      </w:pPr>
      <w:r>
        <w:t>manager-</w:t>
      </w:r>
      <w:proofErr w:type="spellStart"/>
      <w:r>
        <w:t>gui</w:t>
      </w:r>
      <w:proofErr w:type="spellEnd"/>
      <w:r>
        <w:t>：允许访问html接口(即URL路径为/manager/html/*)</w:t>
      </w:r>
    </w:p>
    <w:p w:rsidR="00D427D7" w:rsidRDefault="00D427D7" w:rsidP="00345140">
      <w:pPr>
        <w:pStyle w:val="ListParagraph"/>
        <w:numPr>
          <w:ilvl w:val="0"/>
          <w:numId w:val="22"/>
        </w:numPr>
      </w:pPr>
      <w:r>
        <w:t>manager-script：允许访问纯文本接口(即URL路径为/manager/text/*)</w:t>
      </w:r>
    </w:p>
    <w:p w:rsidR="00D427D7" w:rsidRDefault="00D427D7" w:rsidP="00345140">
      <w:pPr>
        <w:pStyle w:val="ListParagraph"/>
        <w:numPr>
          <w:ilvl w:val="0"/>
          <w:numId w:val="22"/>
        </w:numPr>
      </w:pPr>
      <w:r>
        <w:lastRenderedPageBreak/>
        <w:t>manager-</w:t>
      </w:r>
      <w:proofErr w:type="spellStart"/>
      <w:r>
        <w:t>jmx</w:t>
      </w:r>
      <w:proofErr w:type="spellEnd"/>
      <w:r>
        <w:t>：允许访问JMX代理接口(URL路径/manager/</w:t>
      </w:r>
      <w:proofErr w:type="spellStart"/>
      <w:r>
        <w:t>jmxproxy</w:t>
      </w:r>
      <w:proofErr w:type="spellEnd"/>
      <w:r>
        <w:t>/*)</w:t>
      </w:r>
    </w:p>
    <w:p w:rsidR="00D427D7" w:rsidRDefault="00D427D7" w:rsidP="00345140">
      <w:pPr>
        <w:pStyle w:val="ListParagraph"/>
        <w:numPr>
          <w:ilvl w:val="0"/>
          <w:numId w:val="22"/>
        </w:numPr>
      </w:pPr>
      <w:r>
        <w:t>manager-status：允许访问Tomcat只读状态页面(即URL路径为/manager/status/*)</w:t>
      </w:r>
    </w:p>
    <w:p w:rsidR="00D427D7" w:rsidRDefault="00D427D7" w:rsidP="00D427D7">
      <w:pPr>
        <w:rPr>
          <w:rFonts w:hint="eastAsia"/>
        </w:rPr>
      </w:pPr>
      <w:r>
        <w:rPr>
          <w:rFonts w:hint="eastAsia"/>
        </w:rPr>
        <w:t>注意：</w:t>
      </w:r>
      <w:r>
        <w:t>manager-</w:t>
      </w:r>
      <w:proofErr w:type="spellStart"/>
      <w:r>
        <w:t>gui</w:t>
      </w:r>
      <w:proofErr w:type="spellEnd"/>
      <w:r>
        <w:t>、manager-script、manager-</w:t>
      </w:r>
      <w:proofErr w:type="spellStart"/>
      <w:r>
        <w:t>jmx</w:t>
      </w:r>
      <w:proofErr w:type="spellEnd"/>
      <w:r>
        <w:t>均具备manager-status的权限。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56D1E" w:rsidTr="00256D1E">
        <w:tc>
          <w:tcPr>
            <w:tcW w:w="8388" w:type="dxa"/>
          </w:tcPr>
          <w:p w:rsidR="00256D1E" w:rsidRDefault="00256D1E" w:rsidP="00256D1E">
            <w:pPr>
              <w:ind w:left="0"/>
            </w:pPr>
            <w:r>
              <w:t xml:space="preserve">&lt;role </w:t>
            </w:r>
            <w:proofErr w:type="spellStart"/>
            <w:r>
              <w:t>rolename</w:t>
            </w:r>
            <w:proofErr w:type="spellEnd"/>
            <w:r>
              <w:t>="manager-</w:t>
            </w:r>
            <w:proofErr w:type="spellStart"/>
            <w:r>
              <w:t>gui</w:t>
            </w:r>
            <w:proofErr w:type="spellEnd"/>
            <w:r>
              <w:t>"/&gt;</w:t>
            </w:r>
          </w:p>
          <w:p w:rsidR="00256D1E" w:rsidRDefault="00256D1E" w:rsidP="00256D1E">
            <w:pPr>
              <w:ind w:left="0"/>
            </w:pPr>
            <w:r>
              <w:t xml:space="preserve">          &lt;role </w:t>
            </w:r>
            <w:proofErr w:type="spellStart"/>
            <w:r>
              <w:t>rolename</w:t>
            </w:r>
            <w:proofErr w:type="spellEnd"/>
            <w:r>
              <w:t>="manager-script" /&gt;</w:t>
            </w:r>
          </w:p>
          <w:p w:rsidR="00256D1E" w:rsidRDefault="00256D1E" w:rsidP="00256D1E">
            <w:pPr>
              <w:ind w:left="0"/>
            </w:pPr>
            <w:r>
              <w:t xml:space="preserve">          &lt;role </w:t>
            </w:r>
            <w:proofErr w:type="spellStart"/>
            <w:r>
              <w:t>rolename</w:t>
            </w:r>
            <w:proofErr w:type="spellEnd"/>
            <w:r>
              <w:t>="manager"/&gt;</w:t>
            </w:r>
          </w:p>
          <w:p w:rsidR="00256D1E" w:rsidRDefault="00256D1E" w:rsidP="00256D1E">
            <w:pPr>
              <w:ind w:left="0"/>
            </w:pPr>
            <w:r>
              <w:t xml:space="preserve">          &lt;role </w:t>
            </w:r>
            <w:proofErr w:type="spellStart"/>
            <w:r>
              <w:t>rolename</w:t>
            </w:r>
            <w:proofErr w:type="spellEnd"/>
            <w:r>
              <w:t>="admin"/&gt;</w:t>
            </w:r>
          </w:p>
          <w:p w:rsidR="00256D1E" w:rsidRDefault="00256D1E" w:rsidP="00256D1E">
            <w:pPr>
              <w:ind w:left="0"/>
            </w:pPr>
            <w:r>
              <w:t xml:space="preserve">          &lt;user username="tomcat" password="p@$$w0rd" roles="manager-</w:t>
            </w:r>
            <w:proofErr w:type="spellStart"/>
            <w:r>
              <w:t>gui,manager</w:t>
            </w:r>
            <w:proofErr w:type="spellEnd"/>
            <w:r>
              <w:t>-</w:t>
            </w:r>
            <w:proofErr w:type="spellStart"/>
            <w:r>
              <w:t>script,manager,admin</w:t>
            </w:r>
            <w:proofErr w:type="spellEnd"/>
            <w:r>
              <w:t>"/&gt;</w:t>
            </w:r>
          </w:p>
          <w:p w:rsidR="00256D1E" w:rsidRDefault="00256D1E" w:rsidP="00D427D7">
            <w:pPr>
              <w:ind w:left="0"/>
            </w:pPr>
          </w:p>
        </w:tc>
      </w:tr>
    </w:tbl>
    <w:p w:rsidR="00170524" w:rsidRDefault="00170524" w:rsidP="00D427D7"/>
    <w:p w:rsidR="00D427D7" w:rsidRDefault="00D427D7" w:rsidP="00105F21">
      <w:pPr>
        <w:pStyle w:val="Heading1"/>
      </w:pPr>
      <w:r>
        <w:t>Tomcat</w:t>
      </w:r>
      <w:r>
        <w:t>部署方式</w:t>
      </w:r>
    </w:p>
    <w:p w:rsidR="00D427D7" w:rsidRDefault="00105F21" w:rsidP="00D427D7">
      <w:r>
        <w:rPr>
          <w:rFonts w:hint="eastAsia"/>
        </w:rPr>
        <w:tab/>
      </w:r>
      <w:r w:rsidR="00D427D7">
        <w:rPr>
          <w:rFonts w:hint="eastAsia"/>
        </w:rPr>
        <w:t>如果开启了</w:t>
      </w:r>
      <w:r w:rsidR="00D427D7">
        <w:t>Tomcat的reloadable=true,那么每当相关文件改变时，Tomcat会停止web app并释放内存,然后重新加载web app.这实在是个耗时的工程。</w:t>
      </w:r>
    </w:p>
    <w:p w:rsidR="00D427D7" w:rsidRDefault="00D427D7" w:rsidP="00D427D7">
      <w:r>
        <w:rPr>
          <w:rFonts w:hint="eastAsia"/>
        </w:rPr>
        <w:t>方式一：将</w:t>
      </w:r>
      <w:r>
        <w:t>web应用的war包拷贝到tomcat的</w:t>
      </w:r>
      <w:proofErr w:type="spellStart"/>
      <w:r>
        <w:t>webapps</w:t>
      </w:r>
      <w:proofErr w:type="spellEnd"/>
      <w:r>
        <w:t>下，系统自动会将应用部署到tomcat。因为service.xml的host元素中配置了，</w:t>
      </w:r>
      <w:r>
        <w:tab/>
        <w:t>tomcat的安装目录~/</w:t>
      </w:r>
      <w:proofErr w:type="spellStart"/>
      <w:r>
        <w:t>webapps</w:t>
      </w:r>
      <w:proofErr w:type="spellEnd"/>
      <w:r>
        <w:t>中的应用。在tomcat启动或者运行的时候自动部署该目录的应用。</w:t>
      </w:r>
    </w:p>
    <w:p w:rsidR="00AB67A3" w:rsidRDefault="00D427D7" w:rsidP="00D427D7">
      <w:pPr>
        <w:rPr>
          <w:rFonts w:hint="eastAsia"/>
        </w:rPr>
      </w:pPr>
      <w:r>
        <w:rPr>
          <w:rFonts w:hint="eastAsia"/>
        </w:rPr>
        <w:t>方式二：登陆</w:t>
      </w:r>
      <w:r>
        <w:t>tomcat管理控制台：http://localhost:8080/ ，输入用户名和密码后便可管理应用并动态发布。</w:t>
      </w:r>
    </w:p>
    <w:p w:rsidR="00D427D7" w:rsidRDefault="00AB67A3" w:rsidP="00D427D7">
      <w:r>
        <w:t>Context Path(option)</w:t>
      </w:r>
      <w:r>
        <w:rPr>
          <w:rFonts w:hint="eastAsia"/>
        </w:rPr>
        <w:t>：</w:t>
      </w:r>
      <w:r>
        <w:t>中输入应用名</w:t>
      </w:r>
      <w:r w:rsidR="00D427D7">
        <w:t>，这代表你的应用的访问地址。</w:t>
      </w:r>
    </w:p>
    <w:p w:rsidR="00D427D7" w:rsidRDefault="00D427D7" w:rsidP="00D427D7">
      <w:r>
        <w:t xml:space="preserve">XML </w:t>
      </w:r>
      <w:proofErr w:type="spellStart"/>
      <w:r>
        <w:t>Configration</w:t>
      </w:r>
      <w:proofErr w:type="spellEnd"/>
      <w:r>
        <w:t xml:space="preserve"> file URL</w:t>
      </w:r>
      <w:r w:rsidR="001C46A7">
        <w:t>：</w:t>
      </w:r>
      <w:r>
        <w:t>指定一个xml</w:t>
      </w:r>
      <w:r w:rsidR="00AB67A3">
        <w:t>文件</w:t>
      </w:r>
      <w:r w:rsidR="00AB67A3">
        <w:rPr>
          <w:rFonts w:hint="eastAsia"/>
        </w:rPr>
        <w:t>。</w:t>
      </w:r>
      <w:r>
        <w:t>比如我们在F:\下建立一个cfg.xml文件，内容如下： &lt;Context reloadable=</w:t>
      </w:r>
      <w:r w:rsidR="00BB0B7E">
        <w:t>"</w:t>
      </w:r>
      <w:r>
        <w:t>false</w:t>
      </w:r>
      <w:r w:rsidR="00BB0B7E">
        <w:t>"</w:t>
      </w:r>
      <w:r>
        <w:t xml:space="preserve"> /&gt;其中</w:t>
      </w:r>
      <w:proofErr w:type="spellStart"/>
      <w:r>
        <w:t>docBase</w:t>
      </w:r>
      <w:proofErr w:type="spellEnd"/>
      <w:r>
        <w:t>不用写了，因为在下一个文本框中填入。</w:t>
      </w:r>
    </w:p>
    <w:p w:rsidR="00D427D7" w:rsidRDefault="00D427D7" w:rsidP="00D427D7">
      <w:r>
        <w:lastRenderedPageBreak/>
        <w:t>WAR or Directory URL：输入应用目录（或者war包），然后点击Deploy按钮，上面就可以看到了web应用程序。</w:t>
      </w:r>
    </w:p>
    <w:p w:rsidR="00D427D7" w:rsidRDefault="00D427D7" w:rsidP="00D427D7">
      <w:r w:rsidRPr="001C46A7">
        <w:rPr>
          <w:color w:val="FF0000"/>
        </w:rPr>
        <w:t>注意</w:t>
      </w:r>
      <w:r>
        <w:t xml:space="preserve">：如果部署.war文件还有更加简单的方式，下面还有个Select WAR file </w:t>
      </w:r>
      <w:proofErr w:type="spellStart"/>
      <w:r>
        <w:t>uploae</w:t>
      </w:r>
      <w:proofErr w:type="spellEnd"/>
      <w:r>
        <w:t>点击浏览选择.war文件，然后点击Deploy也可以。</w:t>
      </w:r>
    </w:p>
    <w:p w:rsidR="00105F21" w:rsidRDefault="00105F21" w:rsidP="00D427D7">
      <w:pPr>
        <w:rPr>
          <w:rFonts w:hint="eastAsia"/>
        </w:rPr>
      </w:pPr>
    </w:p>
    <w:p w:rsidR="00D427D7" w:rsidRDefault="00D427D7" w:rsidP="00105F21">
      <w:pPr>
        <w:pStyle w:val="Heading1"/>
      </w:pPr>
      <w:r>
        <w:t>Tomcat</w:t>
      </w:r>
      <w:r>
        <w:t>数据源的配置</w:t>
      </w:r>
    </w:p>
    <w:p w:rsidR="00D427D7" w:rsidRDefault="00D427D7" w:rsidP="00D427D7">
      <w:r>
        <w:t>.驱动包复制到tomcat的lib目录下面</w:t>
      </w:r>
    </w:p>
    <w:p w:rsidR="00D427D7" w:rsidRDefault="00D427D7" w:rsidP="00D427D7">
      <w:r>
        <w:t>配置局部数据源（/META-INF/context.xml或者tomcat的context.xml）。</w:t>
      </w:r>
    </w:p>
    <w:p w:rsidR="00D427D7" w:rsidRDefault="00D427D7" w:rsidP="00105F21">
      <w:pPr>
        <w:pStyle w:val="ListParagraph"/>
        <w:numPr>
          <w:ilvl w:val="0"/>
          <w:numId w:val="23"/>
        </w:numPr>
      </w:pPr>
      <w:r>
        <w:t>name：指定数据源在容器中的JNDI名字。</w:t>
      </w:r>
    </w:p>
    <w:p w:rsidR="00D427D7" w:rsidRDefault="00D427D7" w:rsidP="00105F21">
      <w:pPr>
        <w:pStyle w:val="ListParagraph"/>
        <w:numPr>
          <w:ilvl w:val="0"/>
          <w:numId w:val="23"/>
        </w:numPr>
      </w:pPr>
      <w:proofErr w:type="spellStart"/>
      <w:r>
        <w:t>driverClassName</w:t>
      </w:r>
      <w:proofErr w:type="spellEnd"/>
      <w:r>
        <w:t>：指定连接数据库的驱动</w:t>
      </w:r>
    </w:p>
    <w:p w:rsidR="00D427D7" w:rsidRDefault="00D427D7" w:rsidP="00105F21">
      <w:pPr>
        <w:pStyle w:val="ListParagraph"/>
        <w:numPr>
          <w:ilvl w:val="0"/>
          <w:numId w:val="23"/>
        </w:numPr>
      </w:pPr>
      <w:proofErr w:type="spellStart"/>
      <w:r>
        <w:t>usr,username,password</w:t>
      </w:r>
      <w:proofErr w:type="spellEnd"/>
    </w:p>
    <w:p w:rsidR="00D427D7" w:rsidRDefault="00D427D7" w:rsidP="00105F21">
      <w:pPr>
        <w:pStyle w:val="ListParagraph"/>
        <w:numPr>
          <w:ilvl w:val="0"/>
          <w:numId w:val="23"/>
        </w:numPr>
      </w:pPr>
      <w:proofErr w:type="spellStart"/>
      <w:r>
        <w:t>maxActive</w:t>
      </w:r>
      <w:proofErr w:type="spellEnd"/>
      <w:r>
        <w:t>：指定连接数据库最大活动连接数</w:t>
      </w:r>
    </w:p>
    <w:p w:rsidR="00D427D7" w:rsidRDefault="00D427D7" w:rsidP="00105F21">
      <w:pPr>
        <w:pStyle w:val="ListParagraph"/>
        <w:numPr>
          <w:ilvl w:val="0"/>
          <w:numId w:val="23"/>
        </w:numPr>
      </w:pPr>
      <w:proofErr w:type="spellStart"/>
      <w:r>
        <w:t>maxIdle</w:t>
      </w:r>
      <w:proofErr w:type="spellEnd"/>
      <w:r>
        <w:t>：指定数据池中最大的连接空闲数</w:t>
      </w:r>
    </w:p>
    <w:p w:rsidR="00D427D7" w:rsidRDefault="00D427D7" w:rsidP="00105F21">
      <w:pPr>
        <w:pStyle w:val="ListParagraph"/>
        <w:numPr>
          <w:ilvl w:val="0"/>
          <w:numId w:val="23"/>
        </w:numPr>
        <w:rPr>
          <w:rFonts w:hint="eastAsia"/>
        </w:rPr>
      </w:pPr>
      <w:proofErr w:type="spellStart"/>
      <w:r>
        <w:t>maxWait</w:t>
      </w:r>
      <w:proofErr w:type="spellEnd"/>
      <w:r>
        <w:t>：指定数据池中最大等待获取连接的客户端数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05F21" w:rsidTr="00105F21">
        <w:tc>
          <w:tcPr>
            <w:tcW w:w="8388" w:type="dxa"/>
          </w:tcPr>
          <w:p w:rsidR="00105F21" w:rsidRDefault="00105F21" w:rsidP="00105F21">
            <w:pPr>
              <w:ind w:left="0"/>
            </w:pPr>
            <w:r>
              <w:t xml:space="preserve">&lt;Resource  </w:t>
            </w:r>
          </w:p>
          <w:p w:rsidR="00105F21" w:rsidRDefault="00105F21" w:rsidP="00105F21">
            <w:pPr>
              <w:ind w:left="0"/>
            </w:pPr>
            <w:r>
              <w:t xml:space="preserve">        name="</w:t>
            </w:r>
            <w:proofErr w:type="spellStart"/>
            <w:r>
              <w:t>jdbc</w:t>
            </w:r>
            <w:proofErr w:type="spellEnd"/>
            <w:r>
              <w:t xml:space="preserve">/test" </w:t>
            </w:r>
          </w:p>
          <w:p w:rsidR="00105F21" w:rsidRDefault="00105F21" w:rsidP="00105F21">
            <w:pPr>
              <w:ind w:left="0"/>
            </w:pPr>
            <w:r>
              <w:t xml:space="preserve">        auth="Container"  </w:t>
            </w:r>
          </w:p>
          <w:p w:rsidR="00105F21" w:rsidRDefault="00105F21" w:rsidP="00105F21">
            <w:pPr>
              <w:ind w:left="0"/>
            </w:pPr>
            <w:r>
              <w:t xml:space="preserve">        type="</w:t>
            </w:r>
            <w:proofErr w:type="spellStart"/>
            <w:r>
              <w:t>javax.sql.DataSource</w:t>
            </w:r>
            <w:proofErr w:type="spellEnd"/>
            <w:r>
              <w:t xml:space="preserve">" </w:t>
            </w:r>
          </w:p>
          <w:p w:rsidR="00105F21" w:rsidRDefault="00105F21" w:rsidP="00105F21">
            <w:pPr>
              <w:ind w:left="0"/>
            </w:pPr>
            <w:r>
              <w:t xml:space="preserve">        </w:t>
            </w:r>
            <w:proofErr w:type="spellStart"/>
            <w:r>
              <w:t>maxActive</w:t>
            </w:r>
            <w:proofErr w:type="spellEnd"/>
            <w:r>
              <w:t xml:space="preserve">="100" </w:t>
            </w:r>
            <w:proofErr w:type="spellStart"/>
            <w:r>
              <w:t>maxIdle</w:t>
            </w:r>
            <w:proofErr w:type="spellEnd"/>
            <w:r>
              <w:t xml:space="preserve">="30" </w:t>
            </w:r>
            <w:proofErr w:type="spellStart"/>
            <w:r>
              <w:t>maxWait</w:t>
            </w:r>
            <w:proofErr w:type="spellEnd"/>
            <w:r>
              <w:t xml:space="preserve">="10000" </w:t>
            </w:r>
          </w:p>
          <w:p w:rsidR="00105F21" w:rsidRDefault="00105F21" w:rsidP="00105F21">
            <w:pPr>
              <w:ind w:left="0"/>
            </w:pPr>
            <w:r>
              <w:t xml:space="preserve">        username="root" password="123"  </w:t>
            </w:r>
          </w:p>
          <w:p w:rsidR="00105F21" w:rsidRDefault="00105F21" w:rsidP="00105F21">
            <w:pPr>
              <w:ind w:left="0"/>
            </w:pPr>
            <w:r>
              <w:t xml:space="preserve">        </w:t>
            </w:r>
            <w:proofErr w:type="spellStart"/>
            <w:r>
              <w:t>driverClassName</w:t>
            </w:r>
            <w:proofErr w:type="spellEnd"/>
            <w:r>
              <w:t>="</w:t>
            </w:r>
            <w:proofErr w:type="spellStart"/>
            <w:r>
              <w:t>com.mysql.jdbc.Driver</w:t>
            </w:r>
            <w:proofErr w:type="spellEnd"/>
            <w:r>
              <w:t xml:space="preserve">" </w:t>
            </w:r>
          </w:p>
          <w:p w:rsidR="00105F21" w:rsidRDefault="00105F21" w:rsidP="00105F21">
            <w:pPr>
              <w:ind w:left="0"/>
            </w:pPr>
            <w:r>
              <w:t xml:space="preserve">        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jdbc:mysql</w:t>
            </w:r>
            <w:proofErr w:type="spellEnd"/>
            <w:r>
              <w:t>://localhost:3306/</w:t>
            </w:r>
            <w:proofErr w:type="spellStart"/>
            <w:r>
              <w:t>db_test</w:t>
            </w:r>
            <w:proofErr w:type="spellEnd"/>
            <w:r>
              <w:t xml:space="preserve">" </w:t>
            </w:r>
          </w:p>
          <w:p w:rsidR="00105F21" w:rsidRDefault="00105F21" w:rsidP="00105F21">
            <w:pPr>
              <w:ind w:left="0"/>
              <w:rPr>
                <w:rFonts w:hint="eastAsia"/>
              </w:rPr>
            </w:pPr>
            <w:r>
              <w:t xml:space="preserve">    /&gt;</w:t>
            </w:r>
          </w:p>
          <w:p w:rsidR="00105F21" w:rsidRDefault="00105F21" w:rsidP="00105F21">
            <w:pPr>
              <w:ind w:left="0"/>
            </w:pPr>
          </w:p>
        </w:tc>
      </w:tr>
      <w:tr w:rsidR="00105F21" w:rsidTr="00105F21">
        <w:tc>
          <w:tcPr>
            <w:tcW w:w="8388" w:type="dxa"/>
          </w:tcPr>
          <w:p w:rsidR="00105F21" w:rsidRDefault="00105F21" w:rsidP="00105F21">
            <w:pPr>
              <w:ind w:left="0"/>
            </w:pPr>
            <w:r>
              <w:t xml:space="preserve">import </w:t>
            </w:r>
            <w:proofErr w:type="spellStart"/>
            <w:r>
              <w:t>java.sql.Connection</w:t>
            </w:r>
            <w:proofErr w:type="spellEnd"/>
            <w:r>
              <w:t>;</w:t>
            </w:r>
          </w:p>
          <w:p w:rsidR="00105F21" w:rsidRDefault="00105F21" w:rsidP="00105F21">
            <w:pPr>
              <w:ind w:left="0"/>
            </w:pPr>
            <w:r>
              <w:t xml:space="preserve">import </w:t>
            </w:r>
            <w:proofErr w:type="spellStart"/>
            <w:r>
              <w:t>javax.naming.Context</w:t>
            </w:r>
            <w:proofErr w:type="spellEnd"/>
            <w:r>
              <w:t>;</w:t>
            </w:r>
          </w:p>
          <w:p w:rsidR="00105F21" w:rsidRDefault="00105F21" w:rsidP="00105F21">
            <w:pPr>
              <w:ind w:left="0"/>
            </w:pPr>
            <w:r>
              <w:t xml:space="preserve">import </w:t>
            </w:r>
            <w:proofErr w:type="spellStart"/>
            <w:r>
              <w:t>javax.naming.InitialContext</w:t>
            </w:r>
            <w:proofErr w:type="spellEnd"/>
            <w:r>
              <w:t>;</w:t>
            </w:r>
          </w:p>
          <w:p w:rsidR="00105F21" w:rsidRDefault="00105F21" w:rsidP="00105F21">
            <w:pPr>
              <w:ind w:left="0"/>
            </w:pPr>
            <w:r>
              <w:t xml:space="preserve">import </w:t>
            </w:r>
            <w:proofErr w:type="spellStart"/>
            <w:r>
              <w:t>javax.sql.DataSource</w:t>
            </w:r>
            <w:proofErr w:type="spellEnd"/>
            <w:r>
              <w:t>;</w:t>
            </w:r>
          </w:p>
          <w:p w:rsidR="00105F21" w:rsidRDefault="00105F21" w:rsidP="00105F21">
            <w:pPr>
              <w:ind w:left="0"/>
            </w:pPr>
          </w:p>
          <w:p w:rsidR="00105F21" w:rsidRDefault="00105F21" w:rsidP="00105F21">
            <w:pPr>
              <w:ind w:left="0"/>
            </w:pPr>
            <w:r>
              <w:t xml:space="preserve">Connection </w:t>
            </w:r>
            <w:proofErr w:type="spellStart"/>
            <w:r>
              <w:t>conn</w:t>
            </w:r>
            <w:proofErr w:type="spellEnd"/>
            <w:r>
              <w:t xml:space="preserve"> = null;</w:t>
            </w:r>
          </w:p>
          <w:p w:rsidR="00105F21" w:rsidRDefault="00105F21" w:rsidP="00105F21">
            <w:pPr>
              <w:ind w:left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t>try {</w:t>
            </w:r>
          </w:p>
          <w:p w:rsidR="00105F21" w:rsidRDefault="00105F21" w:rsidP="00105F21">
            <w:pPr>
              <w:ind w:left="0"/>
            </w:pPr>
            <w:r>
              <w:rPr>
                <w:rFonts w:hint="eastAsia"/>
              </w:rPr>
              <w:t xml:space="preserve">           </w:t>
            </w:r>
            <w:r>
              <w:t>// 初始化查找命名空间</w:t>
            </w:r>
          </w:p>
          <w:p w:rsidR="00105F21" w:rsidRDefault="00105F21" w:rsidP="00105F21">
            <w:pPr>
              <w:ind w:left="0"/>
            </w:pPr>
            <w:r>
              <w:tab/>
            </w:r>
            <w:r>
              <w:t xml:space="preserve">Context </w:t>
            </w:r>
            <w:proofErr w:type="spellStart"/>
            <w:r>
              <w:t>ctx</w:t>
            </w:r>
            <w:proofErr w:type="spellEnd"/>
            <w:r>
              <w:t xml:space="preserve"> = new </w:t>
            </w:r>
            <w:proofErr w:type="spellStart"/>
            <w:r>
              <w:t>InitialContext</w:t>
            </w:r>
            <w:proofErr w:type="spellEnd"/>
            <w:r>
              <w:t>();</w:t>
            </w:r>
          </w:p>
          <w:p w:rsidR="00105F21" w:rsidRDefault="00105F21" w:rsidP="00105F21">
            <w:pPr>
              <w:ind w:left="0"/>
            </w:pPr>
            <w:r>
              <w:tab/>
            </w:r>
            <w:r>
              <w:t>// 找到</w:t>
            </w:r>
            <w:proofErr w:type="spellStart"/>
            <w:r>
              <w:t>DataSource</w:t>
            </w:r>
            <w:proofErr w:type="spellEnd"/>
          </w:p>
          <w:p w:rsidR="00105F21" w:rsidRDefault="00105F21" w:rsidP="00105F21">
            <w:pPr>
              <w:ind w:left="0"/>
            </w:pPr>
            <w:r>
              <w:tab/>
            </w:r>
            <w:proofErr w:type="spellStart"/>
            <w:r>
              <w:t>DataSource</w:t>
            </w:r>
            <w:proofErr w:type="spellEnd"/>
            <w:r>
              <w:t xml:space="preserve"> </w:t>
            </w:r>
            <w:proofErr w:type="spellStart"/>
            <w:r>
              <w:t>ds</w:t>
            </w:r>
            <w:proofErr w:type="spellEnd"/>
            <w:r>
              <w:t xml:space="preserve"> = (</w:t>
            </w:r>
            <w:proofErr w:type="spellStart"/>
            <w:r>
              <w:t>DataSource</w:t>
            </w:r>
            <w:proofErr w:type="spellEnd"/>
            <w:r>
              <w:t xml:space="preserve">) </w:t>
            </w:r>
            <w:proofErr w:type="spellStart"/>
            <w:r>
              <w:t>ctx.lookup</w:t>
            </w:r>
            <w:proofErr w:type="spellEnd"/>
            <w:r>
              <w:t>("</w:t>
            </w:r>
            <w:proofErr w:type="spellStart"/>
            <w:r>
              <w:t>java:comp</w:t>
            </w:r>
            <w:proofErr w:type="spellEnd"/>
            <w:r>
              <w:t>/</w:t>
            </w:r>
            <w:proofErr w:type="spellStart"/>
            <w:r>
              <w:t>env</w:t>
            </w:r>
            <w:proofErr w:type="spellEnd"/>
            <w:r>
              <w:t>/</w:t>
            </w:r>
            <w:proofErr w:type="spellStart"/>
            <w:r>
              <w:t>jdbc</w:t>
            </w:r>
            <w:proofErr w:type="spellEnd"/>
            <w:r>
              <w:t>/test");</w:t>
            </w:r>
          </w:p>
          <w:p w:rsidR="00105F21" w:rsidRDefault="00105F21" w:rsidP="00105F21">
            <w:pPr>
              <w:ind w:left="0"/>
            </w:pPr>
            <w:r>
              <w:tab/>
            </w:r>
            <w:proofErr w:type="spellStart"/>
            <w:r>
              <w:t>conn</w:t>
            </w:r>
            <w:proofErr w:type="spellEnd"/>
            <w:r>
              <w:t xml:space="preserve"> = </w:t>
            </w:r>
            <w:proofErr w:type="spellStart"/>
            <w:r>
              <w:t>ds.getConnection</w:t>
            </w:r>
            <w:proofErr w:type="spellEnd"/>
            <w:r>
              <w:t>();</w:t>
            </w:r>
          </w:p>
          <w:p w:rsidR="00105F21" w:rsidRDefault="00105F21" w:rsidP="00105F21">
            <w:pPr>
              <w:ind w:left="0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conn</w:t>
            </w:r>
            <w:proofErr w:type="spellEnd"/>
            <w:r>
              <w:t>);</w:t>
            </w:r>
          </w:p>
          <w:p w:rsidR="00105F21" w:rsidRDefault="00105F21" w:rsidP="00105F21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} catch (Exception e) {</w:t>
            </w:r>
          </w:p>
          <w:p w:rsidR="00105F21" w:rsidRDefault="00105F21" w:rsidP="00105F21">
            <w:pPr>
              <w:ind w:left="0"/>
            </w:pPr>
            <w:r>
              <w:tab/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105F21" w:rsidRDefault="00105F21" w:rsidP="00105F21">
            <w:pPr>
              <w:ind w:left="0"/>
            </w:pPr>
            <w:r>
              <w:t>}</w:t>
            </w:r>
          </w:p>
        </w:tc>
      </w:tr>
    </w:tbl>
    <w:p w:rsidR="00105F21" w:rsidRDefault="00105F21" w:rsidP="00105F21"/>
    <w:p w:rsidR="00D427D7" w:rsidRDefault="00D427D7" w:rsidP="00105F21">
      <w:r>
        <w:t xml:space="preserve">      </w:t>
      </w:r>
    </w:p>
    <w:p w:rsidR="00D427D7" w:rsidRDefault="00D427D7" w:rsidP="00D427D7"/>
    <w:p w:rsidR="00D427D7" w:rsidRDefault="00D427D7" w:rsidP="00D427D7"/>
    <w:p w:rsidR="00C03A83" w:rsidRDefault="00D427D7" w:rsidP="00D427D7">
      <w:r>
        <w:t xml:space="preserve">  </w:t>
      </w:r>
    </w:p>
    <w:sectPr w:rsidR="00C03A83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CD1" w:rsidRDefault="005B0CD1" w:rsidP="00D427D7">
      <w:pPr>
        <w:spacing w:after="0"/>
      </w:pPr>
      <w:r>
        <w:separator/>
      </w:r>
    </w:p>
  </w:endnote>
  <w:endnote w:type="continuationSeparator" w:id="0">
    <w:p w:rsidR="005B0CD1" w:rsidRDefault="005B0CD1" w:rsidP="00D427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78908"/>
      <w:docPartObj>
        <w:docPartGallery w:val="Page Numbers (Bottom of Page)"/>
        <w:docPartUnique/>
      </w:docPartObj>
    </w:sdtPr>
    <w:sdtContent>
      <w:p w:rsidR="00D427D7" w:rsidRDefault="00D427D7">
        <w:pPr>
          <w:pStyle w:val="Footer"/>
          <w:jc w:val="right"/>
        </w:pPr>
        <w:fldSimple w:instr=" PAGE   \* MERGEFORMAT ">
          <w:r w:rsidR="001C46A7">
            <w:rPr>
              <w:noProof/>
            </w:rPr>
            <w:t>8</w:t>
          </w:r>
        </w:fldSimple>
      </w:p>
    </w:sdtContent>
  </w:sdt>
  <w:p w:rsidR="00D427D7" w:rsidRDefault="00D427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CD1" w:rsidRDefault="005B0CD1" w:rsidP="00D427D7">
      <w:pPr>
        <w:spacing w:after="0"/>
      </w:pPr>
      <w:r>
        <w:separator/>
      </w:r>
    </w:p>
  </w:footnote>
  <w:footnote w:type="continuationSeparator" w:id="0">
    <w:p w:rsidR="005B0CD1" w:rsidRDefault="005B0CD1" w:rsidP="00D427D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008B9"/>
    <w:multiLevelType w:val="hybridMultilevel"/>
    <w:tmpl w:val="8E9EA6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8154A"/>
    <w:multiLevelType w:val="hybridMultilevel"/>
    <w:tmpl w:val="F89876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B77DA9"/>
    <w:multiLevelType w:val="hybridMultilevel"/>
    <w:tmpl w:val="19C4BC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27638"/>
    <w:multiLevelType w:val="hybridMultilevel"/>
    <w:tmpl w:val="4072AE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E54CE9"/>
    <w:multiLevelType w:val="hybridMultilevel"/>
    <w:tmpl w:val="93A81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382294"/>
    <w:multiLevelType w:val="hybridMultilevel"/>
    <w:tmpl w:val="5ECC2B1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C81929"/>
    <w:multiLevelType w:val="hybridMultilevel"/>
    <w:tmpl w:val="E0BC35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D02037"/>
    <w:multiLevelType w:val="hybridMultilevel"/>
    <w:tmpl w:val="153CE7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0"/>
  </w:num>
  <w:num w:numId="5">
    <w:abstractNumId w:val="5"/>
  </w:num>
  <w:num w:numId="6">
    <w:abstractNumId w:val="2"/>
  </w:num>
  <w:num w:numId="7">
    <w:abstractNumId w:val="0"/>
  </w:num>
  <w:num w:numId="8">
    <w:abstractNumId w:val="5"/>
  </w:num>
  <w:num w:numId="9">
    <w:abstractNumId w:val="2"/>
  </w:num>
  <w:num w:numId="10">
    <w:abstractNumId w:val="0"/>
  </w:num>
  <w:num w:numId="11">
    <w:abstractNumId w:val="5"/>
  </w:num>
  <w:num w:numId="12">
    <w:abstractNumId w:val="2"/>
  </w:num>
  <w:num w:numId="13">
    <w:abstractNumId w:val="0"/>
  </w:num>
  <w:num w:numId="14">
    <w:abstractNumId w:val="5"/>
  </w:num>
  <w:num w:numId="15">
    <w:abstractNumId w:val="2"/>
  </w:num>
  <w:num w:numId="16">
    <w:abstractNumId w:val="8"/>
  </w:num>
  <w:num w:numId="17">
    <w:abstractNumId w:val="1"/>
  </w:num>
  <w:num w:numId="18">
    <w:abstractNumId w:val="10"/>
  </w:num>
  <w:num w:numId="19">
    <w:abstractNumId w:val="3"/>
  </w:num>
  <w:num w:numId="20">
    <w:abstractNumId w:val="7"/>
  </w:num>
  <w:num w:numId="21">
    <w:abstractNumId w:val="4"/>
  </w:num>
  <w:num w:numId="22">
    <w:abstractNumId w:val="6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27D7"/>
    <w:rsid w:val="00061B80"/>
    <w:rsid w:val="00105F21"/>
    <w:rsid w:val="00170524"/>
    <w:rsid w:val="001B4952"/>
    <w:rsid w:val="001C46A7"/>
    <w:rsid w:val="00256D1E"/>
    <w:rsid w:val="00342BBF"/>
    <w:rsid w:val="00345140"/>
    <w:rsid w:val="0035019D"/>
    <w:rsid w:val="003E6139"/>
    <w:rsid w:val="00562410"/>
    <w:rsid w:val="005B0CD1"/>
    <w:rsid w:val="00610CA9"/>
    <w:rsid w:val="008261CD"/>
    <w:rsid w:val="008B5ACA"/>
    <w:rsid w:val="008C5117"/>
    <w:rsid w:val="00904415"/>
    <w:rsid w:val="0099619D"/>
    <w:rsid w:val="009D5000"/>
    <w:rsid w:val="00A33F47"/>
    <w:rsid w:val="00A777B6"/>
    <w:rsid w:val="00AA30EF"/>
    <w:rsid w:val="00AB67A3"/>
    <w:rsid w:val="00BB0B7E"/>
    <w:rsid w:val="00C03A83"/>
    <w:rsid w:val="00C26D8B"/>
    <w:rsid w:val="00D24EDE"/>
    <w:rsid w:val="00D427D7"/>
    <w:rsid w:val="00D80E2B"/>
    <w:rsid w:val="00DB6FA6"/>
    <w:rsid w:val="00DE6E85"/>
    <w:rsid w:val="00E7540D"/>
    <w:rsid w:val="00EF3DCE"/>
    <w:rsid w:val="00F227D4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27D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7D7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D427D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427D7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B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6D1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16</TotalTime>
  <Pages>9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34</cp:revision>
  <dcterms:created xsi:type="dcterms:W3CDTF">2016-11-22T09:22:00Z</dcterms:created>
  <dcterms:modified xsi:type="dcterms:W3CDTF">2016-11-22T09:39:00Z</dcterms:modified>
</cp:coreProperties>
</file>