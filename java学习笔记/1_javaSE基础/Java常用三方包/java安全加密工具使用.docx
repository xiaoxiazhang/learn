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C0139" w:rsidP="004C0139">
      <w:pPr>
        <w:pStyle w:val="Title"/>
      </w:pPr>
      <w:r>
        <w:rPr>
          <w:rFonts w:hint="eastAsia"/>
        </w:rPr>
        <w:t>java</w:t>
      </w:r>
      <w:r>
        <w:rPr>
          <w:rFonts w:hint="eastAsia"/>
        </w:rPr>
        <w:t>加密解密算法</w:t>
      </w:r>
    </w:p>
    <w:p w:rsidR="005F0F84" w:rsidRPr="005F0F84" w:rsidRDefault="005F0F84" w:rsidP="005F0F84">
      <w:r>
        <w:rPr>
          <w:rFonts w:hint="eastAsia"/>
        </w:rPr>
        <w:t>参考：</w:t>
      </w:r>
      <w:r w:rsidRPr="005F0F84">
        <w:t>http://www.open-open.com/lib/view/open1397274257325.html</w:t>
      </w:r>
    </w:p>
    <w:p w:rsidR="004C0139" w:rsidRDefault="00E02DAB" w:rsidP="00E02DAB">
      <w:pPr>
        <w:pStyle w:val="Heading1"/>
      </w:pPr>
      <w:r w:rsidRPr="00E02DAB">
        <w:t>BASE64</w:t>
      </w:r>
      <w:r w:rsidRPr="00E02DAB">
        <w:rPr>
          <w:rFonts w:hint="eastAsia"/>
        </w:rPr>
        <w:t>编码</w:t>
      </w:r>
    </w:p>
    <w:p w:rsidR="00CC1597" w:rsidRDefault="00CC1597" w:rsidP="00CC1597">
      <w:r>
        <w:rPr>
          <w:rFonts w:hint="eastAsia"/>
        </w:rPr>
        <w:tab/>
        <w:t>按</w:t>
      </w:r>
      <w:r>
        <w:t xml:space="preserve"> 照RFC2045的定义，Base64被定义为：Base64内容传送编码被设计用来把任意序列的8位字节描述为一种不易被人直接识别的形式。（The Base64 Content-Transfer-Encoding is designed to represent arbitrary sequences of octets in a form that need not be humanly readable.） </w:t>
      </w:r>
    </w:p>
    <w:p w:rsidR="00E02DAB" w:rsidRDefault="00CC1597" w:rsidP="00CC1597">
      <w:r>
        <w:rPr>
          <w:rFonts w:hint="eastAsia"/>
        </w:rPr>
        <w:t>常见于邮件、</w:t>
      </w:r>
      <w:r>
        <w:t>http加密，截取http信息，你就会发现登录操作的用户名、密码字段通过BASE64加密的。</w:t>
      </w:r>
    </w:p>
    <w:p w:rsidR="00CC1597" w:rsidRDefault="00C76205" w:rsidP="00CC1597">
      <w:r>
        <w:rPr>
          <w:noProof/>
        </w:rPr>
        <w:drawing>
          <wp:inline distT="0" distB="0" distL="0" distR="0">
            <wp:extent cx="5286375" cy="22479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9" w:rsidRDefault="00BF07C9" w:rsidP="00BF07C9">
      <w:pPr>
        <w:pStyle w:val="Heading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实现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BF07C9" w:rsidTr="00BF07C9">
        <w:tc>
          <w:tcPr>
            <w:tcW w:w="8856" w:type="dxa"/>
          </w:tcPr>
          <w:p w:rsidR="00BF07C9" w:rsidRDefault="00BF07C9" w:rsidP="00BF07C9">
            <w:pPr>
              <w:ind w:left="0"/>
            </w:pPr>
            <w:r>
              <w:t>public static void jdkBase64() {</w:t>
            </w:r>
          </w:p>
          <w:p w:rsidR="00BF07C9" w:rsidRDefault="00BF07C9" w:rsidP="00BF07C9">
            <w:pPr>
              <w:ind w:left="0"/>
            </w:pPr>
            <w:r>
              <w:t xml:space="preserve">    String </w:t>
            </w:r>
            <w:proofErr w:type="spellStart"/>
            <w:r>
              <w:t>src</w:t>
            </w:r>
            <w:proofErr w:type="spellEnd"/>
            <w:r>
              <w:t xml:space="preserve"> = "base64";</w:t>
            </w:r>
          </w:p>
          <w:p w:rsidR="00BF07C9" w:rsidRDefault="00BF07C9" w:rsidP="00BF07C9">
            <w:pPr>
              <w:ind w:left="0"/>
            </w:pPr>
            <w:r>
              <w:t xml:space="preserve">    try {</w:t>
            </w:r>
          </w:p>
          <w:p w:rsidR="00BF07C9" w:rsidRDefault="00BF07C9" w:rsidP="00BF07C9">
            <w:pPr>
              <w:ind w:left="0"/>
            </w:pPr>
            <w:r>
              <w:rPr>
                <w:rFonts w:hint="eastAsia"/>
              </w:rPr>
              <w:t xml:space="preserve">        //字符串-&gt;字节-&gt;base64加密后的字符串</w:t>
            </w:r>
          </w:p>
          <w:p w:rsidR="00BF07C9" w:rsidRDefault="00BF07C9" w:rsidP="00BF07C9">
            <w:pPr>
              <w:ind w:left="0"/>
            </w:pPr>
            <w:r>
              <w:t xml:space="preserve">        BASE64Encoder encoder = new BASE64Encoder();</w:t>
            </w:r>
          </w:p>
          <w:p w:rsidR="00BF07C9" w:rsidRDefault="00BF07C9" w:rsidP="00BF07C9">
            <w:pPr>
              <w:ind w:left="0"/>
            </w:pPr>
            <w:r>
              <w:t xml:space="preserve">        String encode = </w:t>
            </w:r>
            <w:proofErr w:type="spellStart"/>
            <w:r>
              <w:t>encoder.encode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BF07C9" w:rsidRDefault="00BF07C9" w:rsidP="00BF07C9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("encode:" + encode);</w:t>
            </w:r>
          </w:p>
          <w:p w:rsidR="00BF07C9" w:rsidRDefault="00BF07C9" w:rsidP="00BF07C9">
            <w:pPr>
              <w:ind w:left="0"/>
            </w:pPr>
            <w:r>
              <w:rPr>
                <w:rFonts w:hint="eastAsia"/>
              </w:rPr>
              <w:t xml:space="preserve">         //base64字符串解密-&gt;字节-&gt;字符串</w:t>
            </w:r>
          </w:p>
          <w:p w:rsidR="00BF07C9" w:rsidRDefault="00BF07C9" w:rsidP="00BF07C9">
            <w:pPr>
              <w:ind w:left="0"/>
            </w:pPr>
            <w:r>
              <w:t xml:space="preserve">        BASE64Decoder decoder = new BASE64Decoder();</w:t>
            </w:r>
          </w:p>
          <w:p w:rsidR="00BF07C9" w:rsidRDefault="00BF07C9" w:rsidP="00BF07C9">
            <w:pPr>
              <w:ind w:left="0"/>
            </w:pPr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("decode:" + new String(</w:t>
            </w:r>
            <w:proofErr w:type="spellStart"/>
            <w:r>
              <w:t>decoder.decodeBuffer</w:t>
            </w:r>
            <w:proofErr w:type="spellEnd"/>
            <w:r>
              <w:t>(encode)));</w:t>
            </w:r>
          </w:p>
          <w:p w:rsidR="00BF07C9" w:rsidRDefault="00BF07C9" w:rsidP="00BF07C9">
            <w:pPr>
              <w:ind w:left="0"/>
            </w:pPr>
          </w:p>
          <w:p w:rsidR="00BF07C9" w:rsidRDefault="00BF07C9" w:rsidP="00BF07C9">
            <w:pPr>
              <w:ind w:left="0"/>
            </w:pPr>
            <w:r>
              <w:t xml:space="preserve">    } catch (Exception e) {</w:t>
            </w:r>
          </w:p>
          <w:p w:rsidR="00BF07C9" w:rsidRDefault="00BF07C9" w:rsidP="00BF07C9">
            <w:pPr>
              <w:ind w:left="0"/>
            </w:pPr>
            <w:r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F07C9" w:rsidRDefault="00BF07C9" w:rsidP="00BF07C9">
            <w:pPr>
              <w:ind w:left="0"/>
            </w:pPr>
            <w:r>
              <w:t xml:space="preserve">    }</w:t>
            </w:r>
          </w:p>
          <w:p w:rsidR="00BF07C9" w:rsidRDefault="00BF07C9" w:rsidP="00BF07C9">
            <w:pPr>
              <w:ind w:left="0"/>
            </w:pPr>
            <w:r>
              <w:t>}</w:t>
            </w:r>
          </w:p>
          <w:p w:rsidR="00BF07C9" w:rsidRDefault="00BF07C9" w:rsidP="00BF07C9">
            <w:pPr>
              <w:ind w:left="0"/>
            </w:pPr>
            <w:r>
              <w:t>encode:YmFzZTY0</w:t>
            </w:r>
          </w:p>
          <w:p w:rsidR="00BF07C9" w:rsidRDefault="00BF07C9" w:rsidP="00BF07C9">
            <w:pPr>
              <w:ind w:left="0"/>
            </w:pPr>
            <w:r>
              <w:t>decode:base64</w:t>
            </w:r>
          </w:p>
          <w:p w:rsidR="004273D2" w:rsidRDefault="005F0F84" w:rsidP="00BF07C9">
            <w:pPr>
              <w:ind w:left="0"/>
            </w:pPr>
            <w:r>
              <w:rPr>
                <w:rFonts w:hint="eastAsia"/>
              </w:rPr>
              <w:t>注意：</w:t>
            </w:r>
            <w:r w:rsidRPr="005F0F84">
              <w:t>BASE64Encoder 和BASE64Decoder</w:t>
            </w:r>
            <w:r w:rsidRPr="005F0F84">
              <w:rPr>
                <w:color w:val="FF0000"/>
              </w:rPr>
              <w:t>是非官方JDK实现类</w:t>
            </w:r>
            <w:r w:rsidRPr="005F0F84">
              <w:t xml:space="preserve">。虽然可以在JDK里能找到并使用，但是在API里查不到。JRE 中 sun 和 </w:t>
            </w:r>
            <w:proofErr w:type="spellStart"/>
            <w:r w:rsidRPr="005F0F84">
              <w:t>com.sun</w:t>
            </w:r>
            <w:proofErr w:type="spellEnd"/>
            <w:r w:rsidRPr="005F0F84">
              <w:t xml:space="preserve"> 开头包的类都是未被文档化的，他们属于 java, </w:t>
            </w:r>
            <w:proofErr w:type="spellStart"/>
            <w:r w:rsidRPr="005F0F84">
              <w:t>javax</w:t>
            </w:r>
            <w:proofErr w:type="spellEnd"/>
            <w:r w:rsidRPr="005F0F84">
              <w:t xml:space="preserve"> 类库的基础，其中的实现大多数与底层平台有关，一般来说是不推荐使用的。</w:t>
            </w:r>
          </w:p>
        </w:tc>
      </w:tr>
    </w:tbl>
    <w:p w:rsidR="00841733" w:rsidRDefault="00841733" w:rsidP="00CC1597"/>
    <w:p w:rsidR="00940C29" w:rsidRDefault="00940C29" w:rsidP="00940C29">
      <w:pPr>
        <w:pStyle w:val="Heading2"/>
      </w:pPr>
      <w:r>
        <w:rPr>
          <w:rFonts w:hint="eastAsia"/>
        </w:rPr>
        <w:t>apache</w:t>
      </w:r>
      <w:r>
        <w:rPr>
          <w:rFonts w:hint="eastAsia"/>
        </w:rPr>
        <w:t>实现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940C29" w:rsidTr="00940C29">
        <w:tc>
          <w:tcPr>
            <w:tcW w:w="8856" w:type="dxa"/>
          </w:tcPr>
          <w:p w:rsidR="00940C29" w:rsidRDefault="00C02621" w:rsidP="00940C29">
            <w:pPr>
              <w:ind w:left="0"/>
            </w:pPr>
            <w:r>
              <w:rPr>
                <w:rFonts w:hint="eastAsia"/>
              </w:rPr>
              <w:t>#maven依赖</w:t>
            </w:r>
          </w:p>
          <w:p w:rsidR="009670C0" w:rsidRDefault="009670C0" w:rsidP="009670C0">
            <w:pPr>
              <w:ind w:left="0"/>
            </w:pPr>
            <w:r>
              <w:t>&lt;dependency&gt;</w:t>
            </w:r>
          </w:p>
          <w:p w:rsidR="009670C0" w:rsidRDefault="009670C0" w:rsidP="009670C0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&gt;commons-codec&lt;/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670C0" w:rsidRDefault="009670C0" w:rsidP="009670C0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&gt;commons-codec&lt;/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670C0" w:rsidRDefault="009670C0" w:rsidP="009670C0">
            <w:pPr>
              <w:ind w:left="0"/>
            </w:pPr>
            <w:r>
              <w:tab/>
              <w:t>&lt;version&gt;1.10&lt;/version&gt;</w:t>
            </w:r>
          </w:p>
          <w:p w:rsidR="009670C0" w:rsidRDefault="009670C0" w:rsidP="009670C0">
            <w:pPr>
              <w:ind w:left="0"/>
            </w:pPr>
            <w:r>
              <w:t>&lt;/dependency&gt;</w:t>
            </w:r>
          </w:p>
        </w:tc>
      </w:tr>
      <w:tr w:rsidR="009670C0" w:rsidTr="00940C29">
        <w:tc>
          <w:tcPr>
            <w:tcW w:w="8856" w:type="dxa"/>
          </w:tcPr>
          <w:p w:rsidR="00CF1559" w:rsidRDefault="00CF1559" w:rsidP="00CF1559">
            <w:pPr>
              <w:ind w:left="0"/>
            </w:pPr>
            <w:r>
              <w:t>@Test</w:t>
            </w:r>
          </w:p>
          <w:p w:rsidR="00CF1559" w:rsidRDefault="00CF1559" w:rsidP="00CF1559">
            <w:pPr>
              <w:ind w:left="0"/>
            </w:pPr>
            <w:r>
              <w:t>public void testApacheBase64() {</w:t>
            </w:r>
          </w:p>
          <w:p w:rsidR="00CF1559" w:rsidRDefault="00CF1559" w:rsidP="00CF1559">
            <w:pPr>
              <w:ind w:left="0"/>
            </w:pP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CF1559" w:rsidRDefault="00CF1559" w:rsidP="00CF1559">
            <w:pPr>
              <w:ind w:left="0"/>
            </w:pPr>
            <w:r>
              <w:tab/>
            </w:r>
          </w:p>
          <w:p w:rsidR="00CF1559" w:rsidRDefault="00CF1559" w:rsidP="00CF1559">
            <w:pPr>
              <w:ind w:left="0"/>
            </w:pPr>
            <w:r>
              <w:tab/>
              <w:t xml:space="preserve">byte[] </w:t>
            </w:r>
            <w:proofErr w:type="spellStart"/>
            <w:r>
              <w:t>encodeBytes</w:t>
            </w:r>
            <w:proofErr w:type="spellEnd"/>
            <w:r>
              <w:t xml:space="preserve"> = Base64.encodeBase64(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CF1559" w:rsidRDefault="00CF1559" w:rsidP="00CF1559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encod</w:t>
            </w:r>
            <w:r w:rsidR="005F0F84">
              <w:t>e:" + new String(</w:t>
            </w:r>
            <w:proofErr w:type="spellStart"/>
            <w:r w:rsidR="005F0F84">
              <w:t>encodeBytes</w:t>
            </w:r>
            <w:proofErr w:type="spellEnd"/>
            <w:r w:rsidR="005F0F84">
              <w:t>));</w:t>
            </w:r>
            <w:r>
              <w:tab/>
            </w:r>
          </w:p>
          <w:p w:rsidR="00CF1559" w:rsidRDefault="00CF1559" w:rsidP="00CF1559">
            <w:pPr>
              <w:ind w:left="0"/>
            </w:pPr>
            <w:r>
              <w:tab/>
              <w:t xml:space="preserve">byte[] </w:t>
            </w:r>
            <w:proofErr w:type="spellStart"/>
            <w:r>
              <w:t>dencodeBytes</w:t>
            </w:r>
            <w:proofErr w:type="spellEnd"/>
            <w:r>
              <w:t xml:space="preserve"> = Base64.decodeBase64(</w:t>
            </w:r>
            <w:proofErr w:type="spellStart"/>
            <w:r>
              <w:t>encodeBytes</w:t>
            </w:r>
            <w:proofErr w:type="spellEnd"/>
            <w:r>
              <w:t>);</w:t>
            </w:r>
          </w:p>
          <w:p w:rsidR="00CF1559" w:rsidRDefault="00CF1559" w:rsidP="00CF1559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decode:" + new String(</w:t>
            </w:r>
            <w:proofErr w:type="spellStart"/>
            <w:r>
              <w:t>dencodeBytes</w:t>
            </w:r>
            <w:proofErr w:type="spellEnd"/>
            <w:r>
              <w:t>));</w:t>
            </w:r>
          </w:p>
          <w:p w:rsidR="00CF0EA7" w:rsidRDefault="00CF1559" w:rsidP="00CF1559">
            <w:pPr>
              <w:ind w:left="0"/>
            </w:pPr>
            <w:r>
              <w:t>}</w:t>
            </w:r>
          </w:p>
        </w:tc>
      </w:tr>
    </w:tbl>
    <w:p w:rsidR="00E02DAB" w:rsidRDefault="00E02DAB" w:rsidP="009D68A1">
      <w:pPr>
        <w:pStyle w:val="Heading1"/>
      </w:pPr>
      <w:r>
        <w:rPr>
          <w:rFonts w:hint="eastAsia"/>
        </w:rPr>
        <w:lastRenderedPageBreak/>
        <w:t>信息摘要算法（指纹）</w:t>
      </w:r>
    </w:p>
    <w:p w:rsidR="00363DA0" w:rsidRDefault="00363DA0" w:rsidP="00363DA0">
      <w:pPr>
        <w:pStyle w:val="Heading2"/>
        <w:numPr>
          <w:ilvl w:val="0"/>
          <w:numId w:val="17"/>
        </w:numPr>
      </w:pPr>
      <w:r>
        <w:rPr>
          <w:rFonts w:hint="eastAsia"/>
        </w:rPr>
        <w:t>MD5(Message Digest algorithm 5</w:t>
      </w:r>
      <w:r>
        <w:rPr>
          <w:rFonts w:hint="eastAsia"/>
        </w:rPr>
        <w:t>，信息摘要算法</w:t>
      </w:r>
      <w:r>
        <w:rPr>
          <w:rFonts w:hint="eastAsia"/>
        </w:rPr>
        <w:t>)</w:t>
      </w:r>
    </w:p>
    <w:p w:rsidR="00363DA0" w:rsidRDefault="007A666D" w:rsidP="00363DA0">
      <w:r>
        <w:rPr>
          <w:rFonts w:hint="eastAsia"/>
        </w:rPr>
        <w:tab/>
      </w:r>
      <w:r w:rsidRPr="007A666D">
        <w:t>MD5 -- message-digest algorithm 5 （信息-摘要算法）缩写，广泛用于加密和解密技术，常用于文件校验。校验？不管文件多大，经过MD5后都能生成唯一的MD5值。好比现在的ISO校验，都 是MD5校验。怎么用？当然是把ISO经过MD5后产生MD5的值。一般下载</w:t>
      </w:r>
      <w:proofErr w:type="spellStart"/>
      <w:r w:rsidRPr="007A666D">
        <w:t>linux</w:t>
      </w:r>
      <w:proofErr w:type="spellEnd"/>
      <w:r w:rsidRPr="007A666D">
        <w:t>-ISO的朋友都见过下载链接旁边放着MD5的串。就是用来验证文 件是否一致的。</w:t>
      </w:r>
    </w:p>
    <w:p w:rsidR="007A666D" w:rsidRDefault="00386A03" w:rsidP="00363DA0">
      <w:r>
        <w:rPr>
          <w:noProof/>
        </w:rPr>
        <w:drawing>
          <wp:inline distT="0" distB="0" distL="0" distR="0">
            <wp:extent cx="5372100" cy="2609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93B" w:rsidRDefault="0075593B" w:rsidP="00363DA0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5593B" w:rsidTr="00386A03">
        <w:tc>
          <w:tcPr>
            <w:tcW w:w="8388" w:type="dxa"/>
          </w:tcPr>
          <w:p w:rsidR="0075593B" w:rsidRDefault="0075593B" w:rsidP="0075593B">
            <w:pPr>
              <w:ind w:left="0"/>
            </w:pPr>
            <w:r>
              <w:t>@Test</w:t>
            </w:r>
          </w:p>
          <w:p w:rsidR="0075593B" w:rsidRDefault="0075593B" w:rsidP="0075593B">
            <w:pPr>
              <w:ind w:left="0"/>
            </w:pPr>
            <w:r>
              <w:t xml:space="preserve">public void </w:t>
            </w:r>
            <w:proofErr w:type="spellStart"/>
            <w:r>
              <w:t>jdkTest</w:t>
            </w:r>
            <w:proofErr w:type="spellEnd"/>
            <w:r>
              <w:t>() {</w:t>
            </w:r>
          </w:p>
          <w:p w:rsidR="0075593B" w:rsidRDefault="0075593B" w:rsidP="0075593B">
            <w:pPr>
              <w:ind w:left="0"/>
            </w:pPr>
            <w:r>
              <w:tab/>
              <w:t>try {</w:t>
            </w:r>
          </w:p>
          <w:p w:rsidR="0075593B" w:rsidRDefault="0075593B" w:rsidP="0075593B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75593B" w:rsidRDefault="0075593B" w:rsidP="0075593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MessageDigest</w:t>
            </w:r>
            <w:proofErr w:type="spellEnd"/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= </w:t>
            </w:r>
            <w:proofErr w:type="spellStart"/>
            <w:r>
              <w:t>MessageDigest.getInstance</w:t>
            </w:r>
            <w:proofErr w:type="spellEnd"/>
            <w:r>
              <w:t>("MD5");</w:t>
            </w:r>
          </w:p>
          <w:p w:rsidR="0075593B" w:rsidRDefault="0075593B" w:rsidP="0075593B">
            <w:pPr>
              <w:ind w:left="0"/>
            </w:pPr>
            <w:r>
              <w:tab/>
            </w:r>
            <w:r>
              <w:tab/>
              <w:t xml:space="preserve">byte[] md5Bytes = </w:t>
            </w:r>
            <w:proofErr w:type="spellStart"/>
            <w:r>
              <w:t>md.digest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75593B" w:rsidRDefault="0075593B" w:rsidP="0075593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("JDK MD5:" + </w:t>
            </w:r>
            <w:proofErr w:type="spellStart"/>
            <w:r>
              <w:t>Hex.encodeHexString</w:t>
            </w:r>
            <w:proofErr w:type="spellEnd"/>
            <w:r>
              <w:t>(md5Bytes));</w:t>
            </w:r>
          </w:p>
          <w:p w:rsidR="0075593B" w:rsidRDefault="0075593B" w:rsidP="0075593B">
            <w:pPr>
              <w:ind w:left="0"/>
            </w:pPr>
            <w:r>
              <w:tab/>
              <w:t>} catch (Exception e) {</w:t>
            </w:r>
          </w:p>
          <w:p w:rsidR="0075593B" w:rsidRDefault="0075593B" w:rsidP="0075593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5593B" w:rsidRDefault="0075593B" w:rsidP="0075593B">
            <w:pPr>
              <w:ind w:left="0"/>
            </w:pPr>
            <w:r>
              <w:tab/>
              <w:t>}</w:t>
            </w:r>
          </w:p>
          <w:p w:rsidR="0075593B" w:rsidRDefault="0075593B" w:rsidP="0075593B">
            <w:pPr>
              <w:ind w:left="0"/>
            </w:pPr>
            <w:r>
              <w:t>}</w:t>
            </w:r>
          </w:p>
          <w:p w:rsidR="0075593B" w:rsidRDefault="0075593B" w:rsidP="00742D4C">
            <w:pPr>
              <w:ind w:left="0"/>
            </w:pPr>
            <w:r>
              <w:rPr>
                <w:rFonts w:hint="eastAsia"/>
              </w:rPr>
              <w:t>//</w:t>
            </w:r>
            <w:r w:rsidRPr="0075593B">
              <w:t>JDK MD5:5eb63bbbe01eeed093cb22bb8f5acdc3</w:t>
            </w:r>
          </w:p>
        </w:tc>
      </w:tr>
      <w:tr w:rsidR="00742D4C" w:rsidTr="00386A03">
        <w:tc>
          <w:tcPr>
            <w:tcW w:w="8388" w:type="dxa"/>
          </w:tcPr>
          <w:p w:rsidR="00742D4C" w:rsidRDefault="00742D4C" w:rsidP="00742D4C">
            <w:pPr>
              <w:ind w:left="0"/>
            </w:pPr>
            <w:r>
              <w:lastRenderedPageBreak/>
              <w:t>@Test</w:t>
            </w:r>
          </w:p>
          <w:p w:rsidR="00742D4C" w:rsidRDefault="00742D4C" w:rsidP="00742D4C">
            <w:pPr>
              <w:ind w:left="0"/>
            </w:pPr>
            <w:r>
              <w:t xml:space="preserve">public void </w:t>
            </w:r>
            <w:proofErr w:type="spellStart"/>
            <w:r>
              <w:t>CCTest</w:t>
            </w:r>
            <w:proofErr w:type="spellEnd"/>
            <w:r>
              <w:t>(){</w:t>
            </w:r>
          </w:p>
          <w:p w:rsidR="00742D4C" w:rsidRDefault="00742D4C" w:rsidP="00742D4C">
            <w:pPr>
              <w:ind w:left="0"/>
            </w:pP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742D4C" w:rsidRDefault="00742D4C" w:rsidP="00742D4C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MD5:" + DigestUtils.md5Hex(</w:t>
            </w:r>
            <w:proofErr w:type="spellStart"/>
            <w:r>
              <w:t>src.getBytes</w:t>
            </w:r>
            <w:proofErr w:type="spellEnd"/>
            <w:r>
              <w:t>()));</w:t>
            </w:r>
          </w:p>
          <w:p w:rsidR="00742D4C" w:rsidRDefault="00742D4C" w:rsidP="00742D4C">
            <w:pPr>
              <w:ind w:left="0"/>
            </w:pPr>
            <w:r>
              <w:t>}</w:t>
            </w:r>
          </w:p>
          <w:p w:rsidR="00742D4C" w:rsidRDefault="00742D4C" w:rsidP="00742D4C">
            <w:pPr>
              <w:ind w:left="0"/>
            </w:pPr>
            <w:r>
              <w:rPr>
                <w:rFonts w:hint="eastAsia"/>
              </w:rPr>
              <w:t>//</w:t>
            </w:r>
            <w:r w:rsidRPr="0075593B">
              <w:t>common codes MD5:5eb63bbbe01eeed093cb22bb8f5acdc3</w:t>
            </w:r>
          </w:p>
          <w:p w:rsidR="00742D4C" w:rsidRDefault="00742D4C" w:rsidP="0075593B">
            <w:pPr>
              <w:ind w:left="0"/>
            </w:pPr>
          </w:p>
        </w:tc>
      </w:tr>
    </w:tbl>
    <w:p w:rsidR="00363DA0" w:rsidRPr="00363DA0" w:rsidRDefault="00363DA0" w:rsidP="00363DA0"/>
    <w:p w:rsidR="00363DA0" w:rsidRDefault="00363DA0" w:rsidP="00363DA0">
      <w:pPr>
        <w:pStyle w:val="Heading2"/>
      </w:pPr>
      <w:r>
        <w:rPr>
          <w:rFonts w:hint="eastAsia"/>
        </w:rPr>
        <w:t>SHA(Secure Hash Algorithm</w:t>
      </w:r>
      <w:r>
        <w:rPr>
          <w:rFonts w:hint="eastAsia"/>
        </w:rPr>
        <w:t>，安全散列算法</w:t>
      </w:r>
      <w:r>
        <w:rPr>
          <w:rFonts w:hint="eastAsia"/>
        </w:rPr>
        <w:t>)</w:t>
      </w:r>
    </w:p>
    <w:p w:rsidR="00363DA0" w:rsidRDefault="007A666D" w:rsidP="00363DA0">
      <w:r>
        <w:rPr>
          <w:rFonts w:hint="eastAsia"/>
        </w:rPr>
        <w:tab/>
      </w:r>
      <w:r w:rsidRPr="007A666D">
        <w:t>SHA(Secure Hash Algorithm，安全散列算法），数字签名等密码学应用中重要的工具，被广泛地应用于电子商务等信息安全领域。虽然，SHA与MD5通过碰撞法都被破解了， 但是SHA仍然是公认的安全加密算法，较之MD5更为安全。</w:t>
      </w:r>
    </w:p>
    <w:p w:rsidR="00363DA0" w:rsidRDefault="00782E79" w:rsidP="00363DA0">
      <w:r>
        <w:rPr>
          <w:noProof/>
        </w:rPr>
        <w:drawing>
          <wp:inline distT="0" distB="0" distL="0" distR="0">
            <wp:extent cx="5267325" cy="2647950"/>
            <wp:effectExtent l="19050" t="0" r="9525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64628" w:rsidTr="00564628">
        <w:tc>
          <w:tcPr>
            <w:tcW w:w="8388" w:type="dxa"/>
          </w:tcPr>
          <w:p w:rsidR="00564628" w:rsidRDefault="00564628" w:rsidP="00564628">
            <w:pPr>
              <w:ind w:left="0"/>
            </w:pPr>
            <w:r>
              <w:t>@Test</w:t>
            </w:r>
          </w:p>
          <w:p w:rsidR="00564628" w:rsidRDefault="00564628" w:rsidP="00564628">
            <w:pPr>
              <w:ind w:left="0"/>
            </w:pPr>
            <w:r>
              <w:t xml:space="preserve">public void </w:t>
            </w:r>
            <w:proofErr w:type="spellStart"/>
            <w:r>
              <w:t>jdkTest</w:t>
            </w:r>
            <w:proofErr w:type="spellEnd"/>
            <w:r>
              <w:t>() {</w:t>
            </w:r>
          </w:p>
          <w:p w:rsidR="00564628" w:rsidRDefault="00564628" w:rsidP="00564628">
            <w:pPr>
              <w:ind w:left="0"/>
            </w:pP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564628" w:rsidRDefault="00564628" w:rsidP="00564628">
            <w:pPr>
              <w:ind w:left="0"/>
            </w:pPr>
            <w:r>
              <w:tab/>
              <w:t>try {</w:t>
            </w:r>
          </w:p>
          <w:p w:rsidR="00564628" w:rsidRDefault="00564628" w:rsidP="005646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MessageDigest</w:t>
            </w:r>
            <w:proofErr w:type="spellEnd"/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= </w:t>
            </w:r>
            <w:proofErr w:type="spellStart"/>
            <w:r>
              <w:t>MessageDigest.getInstance</w:t>
            </w:r>
            <w:proofErr w:type="spellEnd"/>
            <w:r>
              <w:t>("SHA");</w:t>
            </w:r>
          </w:p>
          <w:p w:rsidR="00564628" w:rsidRDefault="00564628" w:rsidP="005646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md.update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564628" w:rsidRDefault="00564628" w:rsidP="005646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sha-1:" + </w:t>
            </w:r>
            <w:proofErr w:type="spellStart"/>
            <w:r>
              <w:lastRenderedPageBreak/>
              <w:t>Hex.encodeHexString</w:t>
            </w:r>
            <w:proofErr w:type="spellEnd"/>
            <w:r>
              <w:t>(</w:t>
            </w:r>
            <w:proofErr w:type="spellStart"/>
            <w:r>
              <w:t>md.digest</w:t>
            </w:r>
            <w:proofErr w:type="spellEnd"/>
            <w:r>
              <w:t>()));</w:t>
            </w:r>
          </w:p>
          <w:p w:rsidR="00564628" w:rsidRDefault="00564628" w:rsidP="00564628">
            <w:pPr>
              <w:ind w:left="0"/>
            </w:pPr>
          </w:p>
          <w:p w:rsidR="00564628" w:rsidRDefault="00564628" w:rsidP="00564628">
            <w:pPr>
              <w:ind w:left="0"/>
            </w:pPr>
            <w:r>
              <w:tab/>
              <w:t>} catch (Exception e) {</w:t>
            </w:r>
          </w:p>
          <w:p w:rsidR="00564628" w:rsidRDefault="00564628" w:rsidP="005646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564628" w:rsidRDefault="00564628" w:rsidP="00564628">
            <w:pPr>
              <w:ind w:left="0"/>
            </w:pPr>
            <w:r>
              <w:tab/>
              <w:t>}</w:t>
            </w:r>
          </w:p>
          <w:p w:rsidR="00564628" w:rsidRDefault="00564628" w:rsidP="00564628">
            <w:pPr>
              <w:ind w:left="0"/>
            </w:pPr>
            <w:r>
              <w:t>}</w:t>
            </w:r>
          </w:p>
          <w:p w:rsidR="00564628" w:rsidRDefault="00564628" w:rsidP="00564628">
            <w:pPr>
              <w:ind w:left="0"/>
            </w:pPr>
            <w:r>
              <w:rPr>
                <w:rFonts w:hint="eastAsia"/>
              </w:rPr>
              <w:t>//</w:t>
            </w:r>
            <w:proofErr w:type="spellStart"/>
            <w:r w:rsidRPr="00564628">
              <w:t>jdk</w:t>
            </w:r>
            <w:proofErr w:type="spellEnd"/>
            <w:r w:rsidRPr="00564628">
              <w:t xml:space="preserve"> sha-1:2aae6c35c94fcfb415dbe95f408b9ce91ee846ed</w:t>
            </w:r>
          </w:p>
          <w:p w:rsidR="00564628" w:rsidRDefault="00564628" w:rsidP="00564628">
            <w:pPr>
              <w:ind w:left="0"/>
            </w:pPr>
          </w:p>
        </w:tc>
      </w:tr>
      <w:tr w:rsidR="00564628" w:rsidTr="00564628">
        <w:tc>
          <w:tcPr>
            <w:tcW w:w="8388" w:type="dxa"/>
          </w:tcPr>
          <w:p w:rsidR="00564628" w:rsidRDefault="00564628" w:rsidP="00564628">
            <w:pPr>
              <w:ind w:left="0"/>
            </w:pPr>
            <w:r>
              <w:lastRenderedPageBreak/>
              <w:t>@Test</w:t>
            </w:r>
          </w:p>
          <w:p w:rsidR="00564628" w:rsidRDefault="00564628" w:rsidP="00564628">
            <w:pPr>
              <w:ind w:left="0"/>
            </w:pPr>
            <w:r>
              <w:t xml:space="preserve">public void </w:t>
            </w:r>
            <w:proofErr w:type="spellStart"/>
            <w:r>
              <w:t>CCTest</w:t>
            </w:r>
            <w:proofErr w:type="spellEnd"/>
            <w:r>
              <w:t>() {</w:t>
            </w:r>
          </w:p>
          <w:p w:rsidR="00564628" w:rsidRDefault="00564628" w:rsidP="00564628">
            <w:pPr>
              <w:ind w:left="0"/>
            </w:pP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564628" w:rsidRDefault="00564628" w:rsidP="00564628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SHA1 - 1 :" + DigestUtils.sha1Hex(</w:t>
            </w:r>
            <w:proofErr w:type="spellStart"/>
            <w:r>
              <w:t>src.getBytes</w:t>
            </w:r>
            <w:proofErr w:type="spellEnd"/>
            <w:r>
              <w:t>()));</w:t>
            </w:r>
          </w:p>
          <w:p w:rsidR="00564628" w:rsidRDefault="00564628" w:rsidP="00564628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SHA1 - 2 :" + DigestUtils.sha1Hex(</w:t>
            </w:r>
            <w:proofErr w:type="spellStart"/>
            <w:r>
              <w:t>src</w:t>
            </w:r>
            <w:proofErr w:type="spellEnd"/>
            <w:r>
              <w:t>));</w:t>
            </w:r>
          </w:p>
          <w:p w:rsidR="00564628" w:rsidRDefault="00564628" w:rsidP="00564628">
            <w:pPr>
              <w:ind w:left="0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("common codes SHA512 :" + DigestUtils.sha512Hex(</w:t>
            </w:r>
            <w:proofErr w:type="spellStart"/>
            <w:r>
              <w:t>src</w:t>
            </w:r>
            <w:proofErr w:type="spellEnd"/>
            <w:r>
              <w:t>));</w:t>
            </w:r>
          </w:p>
          <w:p w:rsidR="00564628" w:rsidRDefault="00564628" w:rsidP="00564628">
            <w:pPr>
              <w:ind w:left="0"/>
            </w:pPr>
          </w:p>
          <w:p w:rsidR="00564628" w:rsidRDefault="00564628" w:rsidP="00564628">
            <w:pPr>
              <w:ind w:left="0"/>
            </w:pPr>
            <w:r>
              <w:t>}</w:t>
            </w:r>
          </w:p>
          <w:p w:rsidR="0078256B" w:rsidRDefault="0078256B" w:rsidP="00564628">
            <w:pPr>
              <w:ind w:left="0"/>
            </w:pPr>
          </w:p>
          <w:p w:rsidR="00564628" w:rsidRDefault="00564628" w:rsidP="00564628">
            <w:pPr>
              <w:ind w:left="0"/>
            </w:pPr>
            <w:r>
              <w:t>common codes SHA1 - 1 :2aae6c35c94fcfb415dbe95f408b9ce91ee846ed</w:t>
            </w:r>
          </w:p>
          <w:p w:rsidR="00564628" w:rsidRDefault="00564628" w:rsidP="00564628">
            <w:pPr>
              <w:ind w:left="0"/>
            </w:pPr>
            <w:r>
              <w:t>common codes SHA1 - 2 :2aae6c35c94fcfb415dbe95f408b9ce91ee846ed</w:t>
            </w:r>
          </w:p>
          <w:p w:rsidR="005A7053" w:rsidRDefault="00564628" w:rsidP="00564628">
            <w:pPr>
              <w:ind w:left="0"/>
            </w:pPr>
            <w:r>
              <w:t>common codes SHA512 :309ecc489c12d6eb4cc40f50c902f2b4d0ed77ee511a7c7a9bcd3ca86d4cd86f989dd35bc5ff499670da34255b45b0cfd830e81f605dcf7dc5542e93ae9cd76f</w:t>
            </w:r>
          </w:p>
        </w:tc>
      </w:tr>
    </w:tbl>
    <w:p w:rsidR="0078256B" w:rsidRPr="00363DA0" w:rsidRDefault="0078256B" w:rsidP="00363DA0"/>
    <w:p w:rsidR="00940C29" w:rsidRPr="00940C29" w:rsidRDefault="00363DA0" w:rsidP="00940C29">
      <w:pPr>
        <w:pStyle w:val="Heading2"/>
      </w:pPr>
      <w:r>
        <w:rPr>
          <w:rFonts w:hint="eastAsia"/>
        </w:rPr>
        <w:t>HMAC(Hash Message Authentication Code</w:t>
      </w:r>
      <w:r>
        <w:rPr>
          <w:rFonts w:hint="eastAsia"/>
        </w:rPr>
        <w:t>散列消息鉴别码</w:t>
      </w:r>
      <w:r>
        <w:rPr>
          <w:rFonts w:hint="eastAsia"/>
        </w:rPr>
        <w:t>)</w:t>
      </w:r>
    </w:p>
    <w:p w:rsidR="00E02DAB" w:rsidRDefault="00812E0A" w:rsidP="00E02DAB">
      <w:r>
        <w:rPr>
          <w:rFonts w:hint="eastAsia"/>
        </w:rPr>
        <w:tab/>
      </w:r>
      <w:r w:rsidRPr="00812E0A">
        <w:t>HMAC(Hash Message Authentication Code，散列消息鉴别码，基于密钥的Hash算法的认证协议。消息鉴别码实现鉴别的原理是，用公开函数和密钥产生一个固定长度的值作为认证标识，用这个 标识鉴别消息的完整性。使用</w:t>
      </w:r>
      <w:r w:rsidRPr="00812E0A">
        <w:lastRenderedPageBreak/>
        <w:t>一个密钥生成一个固定大小的小数据块，即MAC，并将其加入到消息中，然后传输。接收方利用与发送方共享的密钥进行鉴别认证 等。</w:t>
      </w:r>
    </w:p>
    <w:p w:rsidR="00812E0A" w:rsidRDefault="00812E0A" w:rsidP="00E02DAB">
      <w:r>
        <w:rPr>
          <w:noProof/>
        </w:rPr>
        <w:drawing>
          <wp:inline distT="0" distB="0" distL="0" distR="0">
            <wp:extent cx="5153025" cy="3705225"/>
            <wp:effectExtent l="19050" t="0" r="9525" b="0"/>
            <wp:docPr id="2" name="Picture 7" descr="各种Java加密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各种Java加密算法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8256B" w:rsidTr="0078256B">
        <w:tc>
          <w:tcPr>
            <w:tcW w:w="8388" w:type="dxa"/>
          </w:tcPr>
          <w:p w:rsidR="0078256B" w:rsidRDefault="0078256B" w:rsidP="0078256B">
            <w:pPr>
              <w:ind w:left="0"/>
            </w:pPr>
            <w:r>
              <w:t>@Test</w:t>
            </w:r>
          </w:p>
          <w:p w:rsidR="0078256B" w:rsidRDefault="0078256B" w:rsidP="0078256B">
            <w:pPr>
              <w:ind w:left="0"/>
            </w:pPr>
            <w:r>
              <w:t xml:space="preserve">public void </w:t>
            </w:r>
            <w:proofErr w:type="spellStart"/>
            <w:r>
              <w:t>testHMAC</w:t>
            </w:r>
            <w:proofErr w:type="spellEnd"/>
            <w:r>
              <w:t>() {</w:t>
            </w:r>
          </w:p>
          <w:p w:rsidR="0078256B" w:rsidRDefault="0078256B" w:rsidP="0078256B">
            <w:pPr>
              <w:ind w:left="0"/>
            </w:pPr>
            <w:r>
              <w:tab/>
              <w:t>try {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初始化</w:t>
            </w:r>
            <w:proofErr w:type="spellStart"/>
            <w:r>
              <w:t>KeyGenerator</w:t>
            </w:r>
            <w:proofErr w:type="spellEnd"/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KeyGenerator</w:t>
            </w:r>
            <w:proofErr w:type="spellEnd"/>
            <w:r>
              <w:t xml:space="preserve"> </w:t>
            </w:r>
            <w:proofErr w:type="spellStart"/>
            <w:r>
              <w:t>keyGenerator</w:t>
            </w:r>
            <w:proofErr w:type="spellEnd"/>
            <w:r>
              <w:t xml:space="preserve"> = </w:t>
            </w:r>
            <w:proofErr w:type="spellStart"/>
            <w:r>
              <w:t>KeyGenerator.getInstance</w:t>
            </w:r>
            <w:proofErr w:type="spellEnd"/>
            <w:r>
              <w:t>("HmacMD5");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产生密钥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 xml:space="preserve"> = </w:t>
            </w:r>
            <w:proofErr w:type="spellStart"/>
            <w:r>
              <w:t>keyGenerator.generateKey</w:t>
            </w:r>
            <w:proofErr w:type="spellEnd"/>
            <w:r>
              <w:t>();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获取密钥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 xml:space="preserve">// byte[] key = </w:t>
            </w:r>
            <w:proofErr w:type="spellStart"/>
            <w:r>
              <w:t>secretKey.getEncoded</w:t>
            </w:r>
            <w:proofErr w:type="spellEnd"/>
            <w:r>
              <w:t>();</w:t>
            </w:r>
          </w:p>
          <w:p w:rsidR="0078256B" w:rsidRDefault="0078256B" w:rsidP="004B5848">
            <w:pPr>
              <w:ind w:left="0"/>
            </w:pPr>
            <w:r>
              <w:tab/>
            </w:r>
            <w:r>
              <w:tab/>
              <w:t xml:space="preserve">byte[] key = </w:t>
            </w:r>
            <w:proofErr w:type="spellStart"/>
            <w:r>
              <w:t>Hex.decodeHex</w:t>
            </w:r>
            <w:proofErr w:type="spellEnd"/>
            <w:r>
              <w:t>(new char[] { '1', '2', '3', '4', '5', '6', '7', '8', '9', 'a', 'b', 'c', 'd', 'e' });</w:t>
            </w:r>
          </w:p>
          <w:p w:rsidR="0078256B" w:rsidRDefault="0078256B" w:rsidP="0078256B">
            <w:pPr>
              <w:ind w:left="0"/>
            </w:pP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还原密钥</w:t>
            </w:r>
          </w:p>
          <w:p w:rsidR="0078256B" w:rsidRDefault="0078256B" w:rsidP="0078256B">
            <w:pPr>
              <w:ind w:left="0"/>
            </w:pPr>
            <w:r>
              <w:lastRenderedPageBreak/>
              <w:tab/>
            </w:r>
            <w:r>
              <w:tab/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restoreSecretKey</w:t>
            </w:r>
            <w:proofErr w:type="spellEnd"/>
            <w:r>
              <w:t xml:space="preserve"> = new </w:t>
            </w:r>
            <w:proofErr w:type="spellStart"/>
            <w:r>
              <w:t>SecretKeySpec</w:t>
            </w:r>
            <w:proofErr w:type="spellEnd"/>
            <w:r>
              <w:t>(key, "HmacMD5");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实例化MAC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 xml:space="preserve">Mac </w:t>
            </w:r>
            <w:proofErr w:type="spellStart"/>
            <w:r>
              <w:t>mac</w:t>
            </w:r>
            <w:proofErr w:type="spellEnd"/>
            <w:r>
              <w:t xml:space="preserve"> = </w:t>
            </w:r>
            <w:proofErr w:type="spellStart"/>
            <w:r>
              <w:t>Mac.getInstance</w:t>
            </w:r>
            <w:proofErr w:type="spellEnd"/>
            <w:r>
              <w:t>(</w:t>
            </w:r>
            <w:proofErr w:type="spellStart"/>
            <w:r>
              <w:t>restoreSecretKey.getAlgorithm</w:t>
            </w:r>
            <w:proofErr w:type="spellEnd"/>
            <w:r>
              <w:t>());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初始化MAC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mac.init</w:t>
            </w:r>
            <w:proofErr w:type="spellEnd"/>
            <w:r>
              <w:t>(</w:t>
            </w:r>
            <w:proofErr w:type="spellStart"/>
            <w:r>
              <w:t>restoreSecretKey</w:t>
            </w:r>
            <w:proofErr w:type="spellEnd"/>
            <w:r>
              <w:t>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>// 执行摘要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  <w:t xml:space="preserve">byte[] hmacMD5Bytes = </w:t>
            </w:r>
            <w:proofErr w:type="spellStart"/>
            <w:r>
              <w:t>mac.doFinal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hmacMD5:" + </w:t>
            </w:r>
            <w:proofErr w:type="spellStart"/>
            <w:r>
              <w:t>Hex.encodeHexString</w:t>
            </w:r>
            <w:proofErr w:type="spellEnd"/>
            <w:r>
              <w:t>(hmacMD5Bytes));</w:t>
            </w:r>
          </w:p>
          <w:p w:rsidR="0078256B" w:rsidRDefault="0078256B" w:rsidP="0078256B">
            <w:pPr>
              <w:ind w:left="0"/>
            </w:pPr>
          </w:p>
          <w:p w:rsidR="0078256B" w:rsidRDefault="0078256B" w:rsidP="0078256B">
            <w:pPr>
              <w:ind w:left="0"/>
            </w:pPr>
            <w:r>
              <w:tab/>
              <w:t>} catch (Exception e) {</w:t>
            </w:r>
          </w:p>
          <w:p w:rsidR="0078256B" w:rsidRDefault="0078256B" w:rsidP="0078256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8256B" w:rsidRDefault="0078256B" w:rsidP="0078256B">
            <w:pPr>
              <w:ind w:left="0"/>
            </w:pPr>
            <w:r>
              <w:tab/>
              <w:t>}</w:t>
            </w:r>
          </w:p>
          <w:p w:rsidR="0078256B" w:rsidRDefault="0078256B" w:rsidP="0078256B">
            <w:pPr>
              <w:ind w:left="0"/>
            </w:pPr>
            <w:r>
              <w:t>}</w:t>
            </w:r>
          </w:p>
          <w:p w:rsidR="0078256B" w:rsidRDefault="0078256B" w:rsidP="0078256B">
            <w:pPr>
              <w:ind w:left="0"/>
            </w:pPr>
            <w:r>
              <w:rPr>
                <w:rFonts w:hint="eastAsia"/>
              </w:rPr>
              <w:t>//</w:t>
            </w:r>
            <w:proofErr w:type="spellStart"/>
            <w:r w:rsidRPr="0078256B">
              <w:t>jdk</w:t>
            </w:r>
            <w:proofErr w:type="spellEnd"/>
            <w:r w:rsidRPr="0078256B">
              <w:t xml:space="preserve"> hmacMD5:9d3895d3ebc3ec04b1df79dcdb9a7cff</w:t>
            </w:r>
          </w:p>
          <w:p w:rsidR="0078256B" w:rsidRDefault="0078256B" w:rsidP="0078256B">
            <w:pPr>
              <w:ind w:left="0"/>
            </w:pPr>
          </w:p>
        </w:tc>
      </w:tr>
    </w:tbl>
    <w:p w:rsidR="0078256B" w:rsidRDefault="0078256B" w:rsidP="00E02DAB"/>
    <w:p w:rsidR="00E02DAB" w:rsidRDefault="00E02DAB" w:rsidP="00E02DAB">
      <w:pPr>
        <w:pStyle w:val="Heading1"/>
      </w:pPr>
      <w:r w:rsidRPr="00E02DAB">
        <w:rPr>
          <w:rFonts w:hint="eastAsia"/>
        </w:rPr>
        <w:t>对称加密</w:t>
      </w:r>
      <w:r>
        <w:rPr>
          <w:rFonts w:hint="eastAsia"/>
        </w:rPr>
        <w:t>算法</w:t>
      </w:r>
    </w:p>
    <w:p w:rsidR="00940C29" w:rsidRDefault="00F152CF" w:rsidP="00F152CF">
      <w:pPr>
        <w:pStyle w:val="Heading2"/>
        <w:numPr>
          <w:ilvl w:val="0"/>
          <w:numId w:val="18"/>
        </w:numPr>
      </w:pPr>
      <w:r w:rsidRPr="00F152CF">
        <w:t>DES(Data Encryption Standard</w:t>
      </w:r>
      <w:r w:rsidRPr="00F152CF">
        <w:t>，数据加密算法</w:t>
      </w:r>
      <w:r w:rsidRPr="00F152CF">
        <w:t>)</w:t>
      </w:r>
    </w:p>
    <w:p w:rsidR="005F0F84" w:rsidRDefault="005F0F84" w:rsidP="005F0F84">
      <w:r>
        <w:rPr>
          <w:rFonts w:hint="eastAsia"/>
        </w:rPr>
        <w:tab/>
      </w:r>
      <w:r>
        <w:t xml:space="preserve">DES-Data Encryption Standard,即数据加密算法。是IBM公司于1975年研究成功并公开发表的。DES算法的入口参数有三个:Key、Data、Mode。其中 Key为8个字节共64位,是DES算法的工作密钥;Data也为8个字节64位,是要被加密或被解密的数据;Mode为DES的工作方式,有两种:加密 或解密。 </w:t>
      </w:r>
    </w:p>
    <w:p w:rsidR="00F152CF" w:rsidRDefault="005F0F84" w:rsidP="005F0F84">
      <w:r>
        <w:t>DES算法把64位的明文输入块变为64位的密文输出块,它所使用的密钥也是64位。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E12CD" w:rsidTr="00DE12CD">
        <w:tc>
          <w:tcPr>
            <w:tcW w:w="8388" w:type="dxa"/>
          </w:tcPr>
          <w:p w:rsidR="00DE12CD" w:rsidRDefault="00DE12CD" w:rsidP="00DE12CD">
            <w:pPr>
              <w:ind w:left="0"/>
            </w:pPr>
            <w:r>
              <w:t>@Test</w:t>
            </w:r>
          </w:p>
          <w:p w:rsidR="00DE12CD" w:rsidRDefault="00DE12CD" w:rsidP="00DE12CD">
            <w:pPr>
              <w:ind w:left="0"/>
            </w:pPr>
            <w:r>
              <w:t xml:space="preserve">public void </w:t>
            </w:r>
            <w:proofErr w:type="spellStart"/>
            <w:r>
              <w:t>jdkDES</w:t>
            </w:r>
            <w:proofErr w:type="spellEnd"/>
            <w:r>
              <w:t>() {</w:t>
            </w:r>
          </w:p>
          <w:p w:rsidR="00DE12CD" w:rsidRDefault="00DE12CD" w:rsidP="00DE12CD">
            <w:pPr>
              <w:ind w:left="0"/>
            </w:pPr>
            <w:r>
              <w:tab/>
              <w:t>try {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DE12CD" w:rsidRDefault="00DE12CD" w:rsidP="00DE12CD">
            <w:pPr>
              <w:ind w:left="0"/>
            </w:pPr>
            <w:r>
              <w:lastRenderedPageBreak/>
              <w:tab/>
            </w:r>
            <w:r>
              <w:tab/>
              <w:t>// 生成KEY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KeyGenerator</w:t>
            </w:r>
            <w:proofErr w:type="spellEnd"/>
            <w:r>
              <w:t xml:space="preserve"> </w:t>
            </w:r>
            <w:proofErr w:type="spellStart"/>
            <w:r>
              <w:t>keyGenerator</w:t>
            </w:r>
            <w:proofErr w:type="spellEnd"/>
            <w:r>
              <w:t xml:space="preserve"> = </w:t>
            </w:r>
            <w:proofErr w:type="spellStart"/>
            <w:r>
              <w:t>KeyGenerator.getInstance</w:t>
            </w:r>
            <w:proofErr w:type="spellEnd"/>
            <w:r>
              <w:t>("DES");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keyGenerator.init</w:t>
            </w:r>
            <w:proofErr w:type="spellEnd"/>
            <w:r>
              <w:t>(56);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>// 产生密钥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 xml:space="preserve"> = </w:t>
            </w:r>
            <w:proofErr w:type="spellStart"/>
            <w:r>
              <w:t>keyGenerator.generateKey</w:t>
            </w:r>
            <w:proofErr w:type="spellEnd"/>
            <w:r>
              <w:t>();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>// 获取密钥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byte[] </w:t>
            </w:r>
            <w:proofErr w:type="spellStart"/>
            <w:r>
              <w:t>bytesKey</w:t>
            </w:r>
            <w:proofErr w:type="spellEnd"/>
            <w:r>
              <w:t xml:space="preserve"> = </w:t>
            </w:r>
            <w:proofErr w:type="spellStart"/>
            <w:r>
              <w:t>secretKey.getEncoded</w:t>
            </w:r>
            <w:proofErr w:type="spellEnd"/>
            <w:r>
              <w:t>();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 w:rsidR="00DE52DF" w:rsidRPr="00DE52DF">
              <w:t>System.out.println</w:t>
            </w:r>
            <w:proofErr w:type="spellEnd"/>
            <w:r w:rsidR="00DE52DF" w:rsidRPr="00DE52DF">
              <w:t>(new String (Base64.encodeBase64(</w:t>
            </w:r>
            <w:proofErr w:type="spellStart"/>
            <w:r w:rsidR="00DE52DF" w:rsidRPr="00DE52DF">
              <w:t>bytesKey</w:t>
            </w:r>
            <w:proofErr w:type="spellEnd"/>
            <w:r w:rsidR="00DE52DF" w:rsidRPr="00DE52DF">
              <w:t>)));</w:t>
            </w:r>
          </w:p>
          <w:p w:rsidR="00DE12CD" w:rsidRDefault="00DE12CD" w:rsidP="00DE12CD">
            <w:pPr>
              <w:ind w:left="0"/>
            </w:pP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>// KEY转换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DESKeySpec</w:t>
            </w:r>
            <w:proofErr w:type="spellEnd"/>
            <w:r>
              <w:t xml:space="preserve"> </w:t>
            </w:r>
            <w:proofErr w:type="spellStart"/>
            <w:r>
              <w:t>desKeySpec</w:t>
            </w:r>
            <w:proofErr w:type="spellEnd"/>
            <w:r>
              <w:t xml:space="preserve"> = new </w:t>
            </w:r>
            <w:proofErr w:type="spellStart"/>
            <w:r>
              <w:t>DESKeySpec</w:t>
            </w:r>
            <w:proofErr w:type="spellEnd"/>
            <w:r>
              <w:t>(</w:t>
            </w:r>
            <w:proofErr w:type="spellStart"/>
            <w:r>
              <w:t>bytesKey</w:t>
            </w:r>
            <w:proofErr w:type="spellEnd"/>
            <w:r>
              <w:t>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SecretKeyFactory</w:t>
            </w:r>
            <w:proofErr w:type="spellEnd"/>
            <w:r>
              <w:t xml:space="preserve"> factory = </w:t>
            </w:r>
            <w:proofErr w:type="spellStart"/>
            <w:r>
              <w:t>SecretKeyFactory.getInstance</w:t>
            </w:r>
            <w:proofErr w:type="spellEnd"/>
            <w:r>
              <w:t>("DES");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Key </w:t>
            </w:r>
            <w:proofErr w:type="spellStart"/>
            <w:r>
              <w:t>convertSecretKey</w:t>
            </w:r>
            <w:proofErr w:type="spellEnd"/>
            <w:r>
              <w:t xml:space="preserve"> = </w:t>
            </w:r>
            <w:proofErr w:type="spellStart"/>
            <w:r>
              <w:t>factory.generateSecret</w:t>
            </w:r>
            <w:proofErr w:type="spellEnd"/>
            <w:r>
              <w:t>(</w:t>
            </w:r>
            <w:proofErr w:type="spellStart"/>
            <w:r>
              <w:t>desKeySpec</w:t>
            </w:r>
            <w:proofErr w:type="spellEnd"/>
            <w:r>
              <w:t>);</w:t>
            </w:r>
          </w:p>
          <w:p w:rsidR="00DE12CD" w:rsidRDefault="00DE12CD" w:rsidP="00DE12CD">
            <w:pPr>
              <w:ind w:left="0"/>
            </w:pP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>// 加密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("DES/ECB/PKCS5Padding");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Cipher.ENCRYPT_MODE</w:t>
            </w:r>
            <w:proofErr w:type="spellEnd"/>
            <w:r>
              <w:t xml:space="preserve">, </w:t>
            </w:r>
            <w:proofErr w:type="spellStart"/>
            <w:r>
              <w:t>convertSecretKey</w:t>
            </w:r>
            <w:proofErr w:type="spellEnd"/>
            <w:r>
              <w:t>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byte[] result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des encrypt:" + </w:t>
            </w:r>
            <w:proofErr w:type="spellStart"/>
            <w:r>
              <w:t>Hex.encodeHexString</w:t>
            </w:r>
            <w:proofErr w:type="spellEnd"/>
            <w:r>
              <w:t>(result));</w:t>
            </w:r>
          </w:p>
          <w:p w:rsidR="00DE12CD" w:rsidRDefault="00DE12CD" w:rsidP="00DE12CD">
            <w:pPr>
              <w:ind w:left="0"/>
            </w:pP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>// 解密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Cipher.DECRYPT_MODE</w:t>
            </w:r>
            <w:proofErr w:type="spellEnd"/>
            <w:r>
              <w:t xml:space="preserve">, </w:t>
            </w:r>
            <w:proofErr w:type="spellStart"/>
            <w:r>
              <w:t>convertSecretKey</w:t>
            </w:r>
            <w:proofErr w:type="spellEnd"/>
            <w:r>
              <w:t>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  <w:t xml:space="preserve">result = </w:t>
            </w:r>
            <w:proofErr w:type="spellStart"/>
            <w:r>
              <w:t>cipher.doFinal</w:t>
            </w:r>
            <w:proofErr w:type="spellEnd"/>
            <w:r>
              <w:t>(result);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des decrypt:" + new String(result));</w:t>
            </w:r>
          </w:p>
          <w:p w:rsidR="00DE12CD" w:rsidRDefault="00DE12CD" w:rsidP="00DE12CD">
            <w:pPr>
              <w:ind w:left="0"/>
            </w:pPr>
          </w:p>
          <w:p w:rsidR="00DE12CD" w:rsidRDefault="00DE12CD" w:rsidP="00DE12CD">
            <w:pPr>
              <w:ind w:left="0"/>
            </w:pPr>
            <w:r>
              <w:tab/>
              <w:t>} catch (Exception e) {</w:t>
            </w:r>
          </w:p>
          <w:p w:rsidR="00DE12CD" w:rsidRDefault="00DE12CD" w:rsidP="00DE12CD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E12CD" w:rsidRDefault="00DE12CD" w:rsidP="00DE12CD">
            <w:pPr>
              <w:ind w:left="0"/>
            </w:pPr>
            <w:r>
              <w:tab/>
              <w:t>}</w:t>
            </w:r>
          </w:p>
          <w:p w:rsidR="00DE12CD" w:rsidRDefault="00DE12CD" w:rsidP="00DE12CD">
            <w:pPr>
              <w:ind w:left="0"/>
            </w:pPr>
            <w:r>
              <w:t>}</w:t>
            </w:r>
          </w:p>
          <w:p w:rsidR="00DE12CD" w:rsidRDefault="00DE12CD" w:rsidP="00DE12CD">
            <w:pPr>
              <w:ind w:left="0"/>
            </w:pPr>
            <w:r>
              <w:t>1ace6b61b30d6157</w:t>
            </w:r>
          </w:p>
          <w:p w:rsidR="00DE12CD" w:rsidRDefault="00DE12CD" w:rsidP="00DE12CD">
            <w:pPr>
              <w:ind w:left="0"/>
            </w:pPr>
            <w:proofErr w:type="spellStart"/>
            <w:r>
              <w:lastRenderedPageBreak/>
              <w:t>jdk</w:t>
            </w:r>
            <w:proofErr w:type="spellEnd"/>
            <w:r>
              <w:t xml:space="preserve"> des encrypt:146d11e25d521069cf0ec48fde09f70b</w:t>
            </w:r>
          </w:p>
          <w:p w:rsidR="00DE12CD" w:rsidRDefault="00DE12CD" w:rsidP="00DE12CD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des </w:t>
            </w:r>
            <w:proofErr w:type="spellStart"/>
            <w:r>
              <w:t>decrypt:hello</w:t>
            </w:r>
            <w:proofErr w:type="spellEnd"/>
            <w:r>
              <w:t xml:space="preserve"> world</w:t>
            </w:r>
          </w:p>
        </w:tc>
      </w:tr>
    </w:tbl>
    <w:p w:rsidR="00DE12CD" w:rsidRDefault="00DE12CD" w:rsidP="005F0F84"/>
    <w:p w:rsidR="00DE12CD" w:rsidRDefault="00DE12CD" w:rsidP="00DE12CD">
      <w:pPr>
        <w:pStyle w:val="Heading2"/>
      </w:pPr>
      <w:r>
        <w:rPr>
          <w:rFonts w:hint="eastAsia"/>
        </w:rPr>
        <w:t>AES</w:t>
      </w:r>
      <w:r>
        <w:rPr>
          <w:rFonts w:hint="eastAsia"/>
        </w:rPr>
        <w:t>算法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E12CD" w:rsidTr="00DE52DF">
        <w:tc>
          <w:tcPr>
            <w:tcW w:w="8388" w:type="dxa"/>
          </w:tcPr>
          <w:p w:rsidR="00D80028" w:rsidRDefault="00D80028" w:rsidP="00D80028">
            <w:pPr>
              <w:ind w:left="0"/>
            </w:pPr>
            <w:r>
              <w:t>@Test</w:t>
            </w:r>
          </w:p>
          <w:p w:rsidR="00D80028" w:rsidRDefault="00D80028" w:rsidP="00D80028">
            <w:pPr>
              <w:ind w:left="0"/>
            </w:pPr>
            <w:r>
              <w:t xml:space="preserve">public void </w:t>
            </w:r>
            <w:proofErr w:type="spellStart"/>
            <w:r>
              <w:t>jdkAES</w:t>
            </w:r>
            <w:proofErr w:type="spellEnd"/>
            <w:r>
              <w:t>() {</w:t>
            </w:r>
          </w:p>
          <w:p w:rsidR="00D80028" w:rsidRDefault="00D80028" w:rsidP="00D80028">
            <w:pPr>
              <w:ind w:left="0"/>
            </w:pPr>
            <w:r>
              <w:tab/>
              <w:t>try {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生成KEY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KeyGenerator</w:t>
            </w:r>
            <w:proofErr w:type="spellEnd"/>
            <w:r>
              <w:t xml:space="preserve"> </w:t>
            </w:r>
            <w:proofErr w:type="spellStart"/>
            <w:r>
              <w:t>keyGenerator</w:t>
            </w:r>
            <w:proofErr w:type="spellEnd"/>
            <w:r>
              <w:t xml:space="preserve"> = </w:t>
            </w:r>
            <w:proofErr w:type="spellStart"/>
            <w:r>
              <w:t>KeyGenerator.getInstance</w:t>
            </w:r>
            <w:proofErr w:type="spellEnd"/>
            <w:r>
              <w:t>("AES");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keyGenerator.init</w:t>
            </w:r>
            <w:proofErr w:type="spellEnd"/>
            <w:r>
              <w:t>(128);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产生密钥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SecretKey</w:t>
            </w:r>
            <w:proofErr w:type="spellEnd"/>
            <w:r>
              <w:t xml:space="preserve"> </w:t>
            </w:r>
            <w:proofErr w:type="spellStart"/>
            <w:r>
              <w:t>secretKey</w:t>
            </w:r>
            <w:proofErr w:type="spellEnd"/>
            <w:r>
              <w:t xml:space="preserve"> = </w:t>
            </w:r>
            <w:proofErr w:type="spellStart"/>
            <w:r>
              <w:t>keyGenerator.generateKey</w:t>
            </w:r>
            <w:proofErr w:type="spellEnd"/>
            <w:r>
              <w:t>();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获取密钥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byte[] </w:t>
            </w:r>
            <w:proofErr w:type="spellStart"/>
            <w:r>
              <w:t>keyBytes</w:t>
            </w:r>
            <w:proofErr w:type="spellEnd"/>
            <w:r>
              <w:t xml:space="preserve"> = </w:t>
            </w:r>
            <w:proofErr w:type="spellStart"/>
            <w:r>
              <w:t>secretKey.getEncoded</w:t>
            </w:r>
            <w:proofErr w:type="spellEnd"/>
            <w:r>
              <w:t>();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(new String (Base64.encodeBase64(</w:t>
            </w:r>
            <w:proofErr w:type="spellStart"/>
            <w:r>
              <w:t>keyBytes</w:t>
            </w:r>
            <w:proofErr w:type="spellEnd"/>
            <w:r>
              <w:t>)));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KEY转换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Key </w:t>
            </w:r>
            <w:proofErr w:type="spellStart"/>
            <w:r>
              <w:t>key</w:t>
            </w:r>
            <w:proofErr w:type="spellEnd"/>
            <w:r>
              <w:t xml:space="preserve"> = new </w:t>
            </w:r>
            <w:proofErr w:type="spellStart"/>
            <w:r>
              <w:t>SecretKeySpec</w:t>
            </w:r>
            <w:proofErr w:type="spellEnd"/>
            <w:r>
              <w:t>(</w:t>
            </w:r>
            <w:proofErr w:type="spellStart"/>
            <w:r>
              <w:t>keyBytes</w:t>
            </w:r>
            <w:proofErr w:type="spellEnd"/>
            <w:r>
              <w:t>, "AES");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加密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("AES/ECB/PKCS5Padding");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Cipher.ENCRYPT_MODE</w:t>
            </w:r>
            <w:proofErr w:type="spellEnd"/>
            <w:r>
              <w:t>, key);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byte[] result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aes</w:t>
            </w:r>
            <w:proofErr w:type="spellEnd"/>
            <w:r>
              <w:t xml:space="preserve"> encrypt:" + </w:t>
            </w:r>
            <w:proofErr w:type="spellStart"/>
            <w:r>
              <w:t>Hex.encodeHexString</w:t>
            </w:r>
            <w:proofErr w:type="spellEnd"/>
            <w:r>
              <w:t>(result));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解密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Cipher.DECRYPT_MODE</w:t>
            </w:r>
            <w:proofErr w:type="spellEnd"/>
            <w:r>
              <w:t>, key);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result = </w:t>
            </w:r>
            <w:proofErr w:type="spellStart"/>
            <w:r>
              <w:t>cipher.doFinal</w:t>
            </w:r>
            <w:proofErr w:type="spellEnd"/>
            <w:r>
              <w:t>(result);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aes</w:t>
            </w:r>
            <w:proofErr w:type="spellEnd"/>
            <w:r>
              <w:t xml:space="preserve"> decrypt:" + new String(result));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  <w:t>} catch (Exception e) {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80028" w:rsidRDefault="00D80028" w:rsidP="00D80028">
            <w:pPr>
              <w:ind w:left="0"/>
            </w:pPr>
            <w:r>
              <w:tab/>
              <w:t>}</w:t>
            </w:r>
          </w:p>
          <w:p w:rsidR="00DE12CD" w:rsidRDefault="00D80028" w:rsidP="00D80028">
            <w:pPr>
              <w:ind w:left="0"/>
            </w:pPr>
            <w:r>
              <w:t>}</w:t>
            </w:r>
          </w:p>
          <w:p w:rsidR="00D80028" w:rsidRDefault="00D80028" w:rsidP="00D80028">
            <w:pPr>
              <w:ind w:left="0"/>
            </w:pPr>
            <w:r>
              <w:t>+0tSB0vIqvak+JdV+ZnRgg==</w:t>
            </w:r>
          </w:p>
          <w:p w:rsidR="00D80028" w:rsidRDefault="00D80028" w:rsidP="00D80028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aes</w:t>
            </w:r>
            <w:proofErr w:type="spellEnd"/>
            <w:r>
              <w:t xml:space="preserve"> encrypt:6eb52a7d8d7421c7829ce273cb963b2c</w:t>
            </w:r>
          </w:p>
          <w:p w:rsidR="00D80028" w:rsidRDefault="00D80028" w:rsidP="00D80028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aes</w:t>
            </w:r>
            <w:proofErr w:type="spellEnd"/>
            <w:r>
              <w:t xml:space="preserve"> </w:t>
            </w:r>
            <w:proofErr w:type="spellStart"/>
            <w:r>
              <w:t>decrypt:hello</w:t>
            </w:r>
            <w:proofErr w:type="spellEnd"/>
            <w:r>
              <w:t xml:space="preserve"> world</w:t>
            </w:r>
          </w:p>
        </w:tc>
      </w:tr>
    </w:tbl>
    <w:p w:rsidR="00246B6E" w:rsidRPr="00246B6E" w:rsidRDefault="00246B6E" w:rsidP="005F0F84"/>
    <w:p w:rsidR="00E02DAB" w:rsidRDefault="00F152CF" w:rsidP="00F152CF">
      <w:pPr>
        <w:pStyle w:val="Heading2"/>
      </w:pPr>
      <w:r w:rsidRPr="00F152CF">
        <w:t>PBE(Password-based encryption</w:t>
      </w:r>
      <w:r w:rsidRPr="00F152CF">
        <w:t>，基于密码验证</w:t>
      </w:r>
      <w:r w:rsidRPr="00F152CF"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80028" w:rsidTr="00D80028">
        <w:tc>
          <w:tcPr>
            <w:tcW w:w="8388" w:type="dxa"/>
          </w:tcPr>
          <w:p w:rsidR="00D80028" w:rsidRDefault="00D80028" w:rsidP="00D80028">
            <w:pPr>
              <w:ind w:left="0"/>
            </w:pPr>
            <w:r>
              <w:t>@Test</w:t>
            </w:r>
          </w:p>
          <w:p w:rsidR="00D80028" w:rsidRDefault="00D80028" w:rsidP="00D80028">
            <w:pPr>
              <w:ind w:left="0"/>
            </w:pPr>
            <w:r>
              <w:t xml:space="preserve">public void </w:t>
            </w:r>
            <w:proofErr w:type="spellStart"/>
            <w:r>
              <w:t>PBETest</w:t>
            </w:r>
            <w:proofErr w:type="spellEnd"/>
            <w:r>
              <w:t>() {</w:t>
            </w:r>
          </w:p>
          <w:p w:rsidR="00D80028" w:rsidRDefault="00D80028" w:rsidP="00D80028">
            <w:pPr>
              <w:ind w:left="0"/>
            </w:pPr>
            <w:r>
              <w:tab/>
              <w:t>try {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初始化盐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SecureRandom</w:t>
            </w:r>
            <w:proofErr w:type="spellEnd"/>
            <w:r>
              <w:t xml:space="preserve"> random = new </w:t>
            </w:r>
            <w:proofErr w:type="spellStart"/>
            <w:r>
              <w:t>SecureRandom</w:t>
            </w:r>
            <w:proofErr w:type="spellEnd"/>
            <w:r>
              <w:t>();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byte[] salt = </w:t>
            </w:r>
            <w:proofErr w:type="spellStart"/>
            <w:r>
              <w:t>random.generateSeed</w:t>
            </w:r>
            <w:proofErr w:type="spellEnd"/>
            <w:r>
              <w:t>(8);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口令与密钥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String password = "</w:t>
            </w:r>
            <w:proofErr w:type="spellStart"/>
            <w:r>
              <w:t>timliu</w:t>
            </w:r>
            <w:proofErr w:type="spellEnd"/>
            <w:r>
              <w:t>";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PBEKeySpec</w:t>
            </w:r>
            <w:proofErr w:type="spellEnd"/>
            <w:r>
              <w:t xml:space="preserve"> </w:t>
            </w:r>
            <w:proofErr w:type="spellStart"/>
            <w:r>
              <w:t>pbeKeySpec</w:t>
            </w:r>
            <w:proofErr w:type="spellEnd"/>
            <w:r>
              <w:t xml:space="preserve"> = new </w:t>
            </w:r>
            <w:proofErr w:type="spellStart"/>
            <w:r>
              <w:t>PBEKeySpec</w:t>
            </w:r>
            <w:proofErr w:type="spellEnd"/>
            <w:r>
              <w:t>(</w:t>
            </w:r>
            <w:proofErr w:type="spellStart"/>
            <w:r>
              <w:t>password.toCharArray</w:t>
            </w:r>
            <w:proofErr w:type="spellEnd"/>
            <w:r>
              <w:t>());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SecretKeyFactory</w:t>
            </w:r>
            <w:proofErr w:type="spellEnd"/>
            <w:r>
              <w:t xml:space="preserve"> factory = </w:t>
            </w:r>
            <w:proofErr w:type="spellStart"/>
            <w:r>
              <w:t>SecretKeyFactory.getInstance</w:t>
            </w:r>
            <w:proofErr w:type="spellEnd"/>
            <w:r>
              <w:t>("PBEWITHMD5andDES");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Key </w:t>
            </w:r>
            <w:proofErr w:type="spellStart"/>
            <w:r>
              <w:t>key</w:t>
            </w:r>
            <w:proofErr w:type="spellEnd"/>
            <w:r>
              <w:t xml:space="preserve"> = </w:t>
            </w:r>
            <w:proofErr w:type="spellStart"/>
            <w:r>
              <w:t>factory.generateSecret</w:t>
            </w:r>
            <w:proofErr w:type="spellEnd"/>
            <w:r>
              <w:t>(</w:t>
            </w:r>
            <w:proofErr w:type="spellStart"/>
            <w:r>
              <w:t>pbeKeySpec</w:t>
            </w:r>
            <w:proofErr w:type="spellEnd"/>
            <w:r>
              <w:t>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加密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PBEParameterSpec</w:t>
            </w:r>
            <w:proofErr w:type="spellEnd"/>
            <w:r>
              <w:t xml:space="preserve"> </w:t>
            </w:r>
            <w:proofErr w:type="spellStart"/>
            <w:r>
              <w:t>pbeParameterSpac</w:t>
            </w:r>
            <w:proofErr w:type="spellEnd"/>
            <w:r>
              <w:t xml:space="preserve"> = new </w:t>
            </w:r>
            <w:proofErr w:type="spellStart"/>
            <w:r>
              <w:t>PBEParameterSpec</w:t>
            </w:r>
            <w:proofErr w:type="spellEnd"/>
            <w:r>
              <w:t>(salt, 100);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("PBEWITHMD5andDES");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Cipher.ENCRYPT_MODE</w:t>
            </w:r>
            <w:proofErr w:type="spellEnd"/>
            <w:r>
              <w:t xml:space="preserve">, key, </w:t>
            </w:r>
            <w:proofErr w:type="spellStart"/>
            <w:r>
              <w:t>pbeParameterSpac</w:t>
            </w:r>
            <w:proofErr w:type="spellEnd"/>
            <w:r>
              <w:t>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byte[] result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pbe</w:t>
            </w:r>
            <w:proofErr w:type="spellEnd"/>
            <w:r>
              <w:t xml:space="preserve"> encrypt:" + </w:t>
            </w:r>
            <w:proofErr w:type="spellStart"/>
            <w:r>
              <w:lastRenderedPageBreak/>
              <w:t>Hex.encodeHexString</w:t>
            </w:r>
            <w:proofErr w:type="spellEnd"/>
            <w:r>
              <w:t>(result));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>// 解密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Cipher.DECRYPT_MODE</w:t>
            </w:r>
            <w:proofErr w:type="spellEnd"/>
            <w:r>
              <w:t xml:space="preserve">, key, </w:t>
            </w:r>
            <w:proofErr w:type="spellStart"/>
            <w:r>
              <w:t>pbeParameterSpac</w:t>
            </w:r>
            <w:proofErr w:type="spellEnd"/>
            <w:r>
              <w:t>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  <w:t xml:space="preserve">result = </w:t>
            </w:r>
            <w:proofErr w:type="spellStart"/>
            <w:r>
              <w:t>cipher.doFinal</w:t>
            </w:r>
            <w:proofErr w:type="spellEnd"/>
            <w:r>
              <w:t>(result);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pbe</w:t>
            </w:r>
            <w:proofErr w:type="spellEnd"/>
            <w:r>
              <w:t xml:space="preserve"> decrypt:" + new String(result));</w:t>
            </w:r>
          </w:p>
          <w:p w:rsidR="00D80028" w:rsidRDefault="00D80028" w:rsidP="00D80028">
            <w:pPr>
              <w:ind w:left="0"/>
            </w:pPr>
          </w:p>
          <w:p w:rsidR="00D80028" w:rsidRDefault="00D80028" w:rsidP="00D80028">
            <w:pPr>
              <w:ind w:left="0"/>
            </w:pPr>
            <w:r>
              <w:tab/>
              <w:t>} catch (Exception e) {</w:t>
            </w:r>
          </w:p>
          <w:p w:rsidR="00D80028" w:rsidRDefault="00D80028" w:rsidP="00D80028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D80028" w:rsidRDefault="00D80028" w:rsidP="00D80028">
            <w:pPr>
              <w:ind w:left="0"/>
            </w:pPr>
            <w:r>
              <w:tab/>
              <w:t>}</w:t>
            </w:r>
          </w:p>
          <w:p w:rsidR="00D80028" w:rsidRDefault="00D80028" w:rsidP="00D80028">
            <w:pPr>
              <w:ind w:left="0"/>
            </w:pPr>
            <w:r>
              <w:t>}</w:t>
            </w:r>
          </w:p>
          <w:p w:rsidR="00D80028" w:rsidRDefault="00D80028" w:rsidP="00D80028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pbe</w:t>
            </w:r>
            <w:proofErr w:type="spellEnd"/>
            <w:r>
              <w:t xml:space="preserve"> encrypt:ce0e84d210094a04cf964bcbd2d8183d</w:t>
            </w:r>
          </w:p>
          <w:p w:rsidR="00D80028" w:rsidRDefault="00D80028" w:rsidP="00D80028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pbe</w:t>
            </w:r>
            <w:proofErr w:type="spellEnd"/>
            <w:r>
              <w:t xml:space="preserve"> </w:t>
            </w:r>
            <w:proofErr w:type="spellStart"/>
            <w:r>
              <w:t>decrypt:hello</w:t>
            </w:r>
            <w:proofErr w:type="spellEnd"/>
            <w:r>
              <w:t xml:space="preserve"> world</w:t>
            </w:r>
          </w:p>
          <w:p w:rsidR="00D80028" w:rsidRDefault="00D80028" w:rsidP="00D80028">
            <w:pPr>
              <w:ind w:left="0"/>
            </w:pPr>
          </w:p>
        </w:tc>
      </w:tr>
    </w:tbl>
    <w:p w:rsidR="00F152CF" w:rsidRPr="00F152CF" w:rsidRDefault="00F152CF" w:rsidP="00F152CF"/>
    <w:p w:rsidR="00E02DAB" w:rsidRDefault="00E02DAB" w:rsidP="00E02DAB">
      <w:pPr>
        <w:pStyle w:val="Heading1"/>
      </w:pPr>
      <w:r w:rsidRPr="00E02DAB">
        <w:rPr>
          <w:rFonts w:hint="eastAsia"/>
        </w:rPr>
        <w:t>非对称加密算法</w:t>
      </w:r>
      <w:r w:rsidR="008833A3">
        <w:rPr>
          <w:rFonts w:hint="eastAsia"/>
        </w:rPr>
        <w:t>和数字签名</w:t>
      </w:r>
    </w:p>
    <w:p w:rsidR="006151FF" w:rsidRDefault="006151FF" w:rsidP="006151FF">
      <w:pPr>
        <w:pStyle w:val="Heading2"/>
        <w:numPr>
          <w:ilvl w:val="0"/>
          <w:numId w:val="19"/>
        </w:numPr>
      </w:pPr>
      <w:r w:rsidRPr="006151FF">
        <w:t>RSA</w:t>
      </w:r>
      <w:r>
        <w:rPr>
          <w:rFonts w:hint="eastAsia"/>
        </w:rPr>
        <w:t>算法</w:t>
      </w:r>
    </w:p>
    <w:p w:rsidR="005F0F84" w:rsidRDefault="005F0F84" w:rsidP="005F0F84">
      <w:r>
        <w:rPr>
          <w:rFonts w:hint="eastAsia"/>
        </w:rPr>
        <w:tab/>
      </w:r>
      <w:r>
        <w:t xml:space="preserve">这种算法1978年就出现了，它是第一个既能用于数据加密也能用于数字签名的算法。它易于理解和操作，也很流行。算法的名字以发明者的名字命名：Ron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AdiShamir</w:t>
      </w:r>
      <w:proofErr w:type="spellEnd"/>
      <w:r>
        <w:t xml:space="preserve"> 和Leonard </w:t>
      </w:r>
      <w:proofErr w:type="spellStart"/>
      <w:r>
        <w:t>Adleman</w:t>
      </w:r>
      <w:proofErr w:type="spellEnd"/>
      <w:r>
        <w:t xml:space="preserve">。 </w:t>
      </w:r>
    </w:p>
    <w:p w:rsidR="005F0F84" w:rsidRDefault="005F0F84" w:rsidP="005F0F84">
      <w:r>
        <w:t xml:space="preserve">    这种加密算法的特点主要是密钥的变化，上文我们看到DES只有一个密钥。相当于只有一把钥匙，如果这把钥匙丢了，数据也就不安全了。RSA同时有两把钥 匙，公钥与私钥。同时支持数字签名。数字签名的意义在于，对传输过来的数据进行校验。确保数据在传输工程中不被修改。</w:t>
      </w:r>
      <w:r w:rsidRPr="005F0F84">
        <w:rPr>
          <w:rFonts w:hint="eastAsia"/>
          <w:b/>
        </w:rPr>
        <w:t>流程分析</w:t>
      </w:r>
      <w:r w:rsidRPr="005F0F84">
        <w:rPr>
          <w:rFonts w:hint="eastAsia"/>
        </w:rPr>
        <w:t>：</w:t>
      </w:r>
    </w:p>
    <w:p w:rsidR="005F0F84" w:rsidRDefault="005F0F84" w:rsidP="005F0F84">
      <w:pPr>
        <w:pStyle w:val="ListParagraph"/>
        <w:numPr>
          <w:ilvl w:val="0"/>
          <w:numId w:val="20"/>
        </w:numPr>
      </w:pPr>
      <w:r>
        <w:rPr>
          <w:rFonts w:hint="eastAsia"/>
        </w:rPr>
        <w:t>甲方构建密钥对儿，将公钥公布给乙方，将私钥保留。</w:t>
      </w:r>
    </w:p>
    <w:p w:rsidR="005F0F84" w:rsidRDefault="005F0F84" w:rsidP="005F0F84">
      <w:pPr>
        <w:pStyle w:val="ListParagraph"/>
        <w:numPr>
          <w:ilvl w:val="0"/>
          <w:numId w:val="20"/>
        </w:numPr>
      </w:pPr>
      <w:r>
        <w:rPr>
          <w:rFonts w:hint="eastAsia"/>
        </w:rPr>
        <w:t>甲方使用私钥加密数据，然后用私钥对加密后的数据签名，发送给乙方签名以及加密后的数据；乙方使用公钥、签名来验证待解密数据是否有效，如果有效使用公钥对数据解密。</w:t>
      </w:r>
    </w:p>
    <w:p w:rsidR="005F0F84" w:rsidRDefault="005F0F84" w:rsidP="005F0F84">
      <w:pPr>
        <w:pStyle w:val="ListParagraph"/>
        <w:numPr>
          <w:ilvl w:val="0"/>
          <w:numId w:val="20"/>
        </w:numPr>
      </w:pPr>
      <w:r>
        <w:rPr>
          <w:rFonts w:hint="eastAsia"/>
        </w:rPr>
        <w:t>乙方使用公钥加密数据，向甲方发送经过加密后的数据；甲方获得加密数据，通过私钥解密。</w:t>
      </w:r>
    </w:p>
    <w:p w:rsidR="005F6AFD" w:rsidRDefault="005F6AFD" w:rsidP="005F6AFD">
      <w:r>
        <w:rPr>
          <w:noProof/>
        </w:rPr>
        <w:lastRenderedPageBreak/>
        <w:drawing>
          <wp:inline distT="0" distB="0" distL="0" distR="0">
            <wp:extent cx="5133975" cy="197167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FD" w:rsidRDefault="005F6AFD" w:rsidP="005F6AFD">
      <w:r>
        <w:rPr>
          <w:noProof/>
        </w:rPr>
        <w:drawing>
          <wp:inline distT="0" distB="0" distL="0" distR="0">
            <wp:extent cx="5486400" cy="2957141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AFD" w:rsidRDefault="005F6AFD" w:rsidP="005F6AFD"/>
    <w:p w:rsidR="005F0F84" w:rsidRDefault="005F0F84" w:rsidP="005F0F84"/>
    <w:p w:rsidR="005F0F84" w:rsidRDefault="005F6AFD" w:rsidP="005F0F84">
      <w:r>
        <w:rPr>
          <w:noProof/>
        </w:rPr>
        <w:drawing>
          <wp:inline distT="0" distB="0" distL="0" distR="0">
            <wp:extent cx="5095875" cy="2228850"/>
            <wp:effectExtent l="19050" t="0" r="9525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60B30" w:rsidTr="00160B30">
        <w:tc>
          <w:tcPr>
            <w:tcW w:w="8388" w:type="dxa"/>
          </w:tcPr>
          <w:p w:rsidR="00B540AB" w:rsidRDefault="00B540AB" w:rsidP="00B540AB">
            <w:pPr>
              <w:ind w:left="0"/>
            </w:pPr>
            <w:r>
              <w:lastRenderedPageBreak/>
              <w:t>@Test</w:t>
            </w:r>
          </w:p>
          <w:p w:rsidR="00B540AB" w:rsidRDefault="00B540AB" w:rsidP="00B540AB">
            <w:pPr>
              <w:ind w:left="0"/>
            </w:pPr>
            <w:r>
              <w:t xml:space="preserve">public void </w:t>
            </w:r>
            <w:proofErr w:type="spellStart"/>
            <w:r>
              <w:t>jdkRSA</w:t>
            </w:r>
            <w:proofErr w:type="spellEnd"/>
            <w:r>
              <w:t>(){</w:t>
            </w:r>
          </w:p>
          <w:p w:rsidR="00B540AB" w:rsidRDefault="00B540AB" w:rsidP="00B540AB">
            <w:pPr>
              <w:ind w:left="0"/>
            </w:pPr>
            <w:r>
              <w:tab/>
              <w:t xml:space="preserve">try </w:t>
            </w:r>
          </w:p>
          <w:p w:rsidR="00B540AB" w:rsidRDefault="00B540AB" w:rsidP="00B540AB">
            <w:pPr>
              <w:ind w:left="0"/>
            </w:pPr>
            <w:r>
              <w:tab/>
              <w:t>{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</w:t>
            </w:r>
            <w:proofErr w:type="spellStart"/>
            <w:r>
              <w:t>wprld</w:t>
            </w:r>
            <w:proofErr w:type="spellEnd"/>
            <w:r>
              <w:t>";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1.初始化发送方密钥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KeyPairGenerator</w:t>
            </w:r>
            <w:proofErr w:type="spellEnd"/>
            <w:r>
              <w:t xml:space="preserve"> </w:t>
            </w:r>
            <w:proofErr w:type="spellStart"/>
            <w:r>
              <w:t>keyPairGenerator</w:t>
            </w:r>
            <w:proofErr w:type="spellEnd"/>
            <w:r>
              <w:t xml:space="preserve"> = </w:t>
            </w:r>
            <w:proofErr w:type="spellStart"/>
            <w:r>
              <w:t>KeyPairGenerator.getInstance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keyPairGenerator.initialize</w:t>
            </w:r>
            <w:proofErr w:type="spellEnd"/>
            <w:r>
              <w:t>(512);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</w:t>
            </w:r>
            <w:proofErr w:type="spellEnd"/>
            <w:r>
              <w:t xml:space="preserve"> </w:t>
            </w:r>
            <w:proofErr w:type="spellStart"/>
            <w:r>
              <w:t>keyPair</w:t>
            </w:r>
            <w:proofErr w:type="spellEnd"/>
            <w:r>
              <w:t xml:space="preserve"> = </w:t>
            </w:r>
            <w:proofErr w:type="spellStart"/>
            <w:r>
              <w:t>keyPairGenerator.generateKeyPair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RSAPublicKey</w:t>
            </w:r>
            <w:proofErr w:type="spellEnd"/>
            <w:r>
              <w:t xml:space="preserve"> </w:t>
            </w:r>
            <w:proofErr w:type="spellStart"/>
            <w:r>
              <w:t>rsaPublicKey</w:t>
            </w:r>
            <w:proofErr w:type="spellEnd"/>
            <w:r>
              <w:t xml:space="preserve"> = (</w:t>
            </w:r>
            <w:proofErr w:type="spellStart"/>
            <w:r>
              <w:t>RSAPublicKey</w:t>
            </w:r>
            <w:proofErr w:type="spellEnd"/>
            <w:r>
              <w:t xml:space="preserve">) </w:t>
            </w:r>
            <w:proofErr w:type="spellStart"/>
            <w:r>
              <w:t>keyPair.getPublic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RSAPrivateKey</w:t>
            </w:r>
            <w:proofErr w:type="spellEnd"/>
            <w:r>
              <w:t xml:space="preserve"> </w:t>
            </w:r>
            <w:proofErr w:type="spellStart"/>
            <w:r>
              <w:t>rsaPrivateKey</w:t>
            </w:r>
            <w:proofErr w:type="spellEnd"/>
            <w:r>
              <w:t xml:space="preserve"> = (</w:t>
            </w:r>
            <w:proofErr w:type="spellStart"/>
            <w:r>
              <w:t>RSAPrivateKey</w:t>
            </w:r>
            <w:proofErr w:type="spellEnd"/>
            <w:r>
              <w:t xml:space="preserve">) </w:t>
            </w:r>
            <w:proofErr w:type="spellStart"/>
            <w:r>
              <w:t>keyPair.getPrivate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("Public Key:" + Base64.encodeBase64String(</w:t>
            </w:r>
            <w:proofErr w:type="spellStart"/>
            <w:r>
              <w:t>rsaPublicKey.getEncoded</w:t>
            </w:r>
            <w:proofErr w:type="spellEnd"/>
            <w:r>
              <w:t>()));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("Private Key:" + Base64.encodeBase64String(</w:t>
            </w:r>
            <w:proofErr w:type="spellStart"/>
            <w:r>
              <w:t>rsaPrivateKey.getEncoded</w:t>
            </w:r>
            <w:proofErr w:type="spellEnd"/>
            <w:r>
              <w:t>()));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2.私钥加密、公钥解密 ---- 加密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PKCS8EncodedKeySpec </w:t>
            </w:r>
            <w:proofErr w:type="spellStart"/>
            <w:r>
              <w:t>pkcs8EncodedKeySpec</w:t>
            </w:r>
            <w:proofErr w:type="spellEnd"/>
            <w:r>
              <w:t xml:space="preserve"> = new PKCS8EncodedKeySpec(</w:t>
            </w:r>
            <w:proofErr w:type="spellStart"/>
            <w:r>
              <w:t>rsaPrivateKey.getEncoded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</w:t>
            </w:r>
            <w:proofErr w:type="spellStart"/>
            <w:r>
              <w:t>keyFactory</w:t>
            </w:r>
            <w:proofErr w:type="spellEnd"/>
            <w:r>
              <w:t xml:space="preserve">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PrivateKey</w:t>
            </w:r>
            <w:proofErr w:type="spellEnd"/>
            <w:r>
              <w:t xml:space="preserve"> </w:t>
            </w:r>
            <w:proofErr w:type="spellStart"/>
            <w:r>
              <w:t>privateKey</w:t>
            </w:r>
            <w:proofErr w:type="spellEnd"/>
            <w:r>
              <w:t xml:space="preserve"> = </w:t>
            </w:r>
            <w:proofErr w:type="spellStart"/>
            <w:r>
              <w:t>keyFactory.generatePrivate</w:t>
            </w:r>
            <w:proofErr w:type="spellEnd"/>
            <w:r>
              <w:t>(pkcs8EncodedKeySpec);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Cipher </w:t>
            </w:r>
            <w:proofErr w:type="spellStart"/>
            <w:r>
              <w:t>cipher</w:t>
            </w:r>
            <w:proofErr w:type="spellEnd"/>
            <w:r>
              <w:t xml:space="preserve"> = </w:t>
            </w:r>
            <w:proofErr w:type="spellStart"/>
            <w:r>
              <w:t>Cipher.getInstance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Cipher.ENCRYPT_MODE</w:t>
            </w:r>
            <w:proofErr w:type="spellEnd"/>
            <w:r>
              <w:t xml:space="preserve">, </w:t>
            </w:r>
            <w:proofErr w:type="spellStart"/>
            <w:r>
              <w:t>privateKey</w:t>
            </w:r>
            <w:proofErr w:type="spellEnd"/>
            <w:r>
              <w:t>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byte[] result = </w:t>
            </w:r>
            <w:proofErr w:type="spellStart"/>
            <w:r>
              <w:t>cipher.doFinal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("私钥加密、公钥解密 ---- 加密:" + Base64.encodeBase64String(result));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3.私钥加密、公钥解密 ---- 解密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X509EncodedKeySpec </w:t>
            </w:r>
            <w:proofErr w:type="spellStart"/>
            <w:r>
              <w:t>x509EncodedKeySpec</w:t>
            </w:r>
            <w:proofErr w:type="spellEnd"/>
            <w:r>
              <w:t xml:space="preserve"> = new X509EncodedKeySpec(</w:t>
            </w:r>
            <w:proofErr w:type="spellStart"/>
            <w:r>
              <w:t>rsaPublicKey.getEncoded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lastRenderedPageBreak/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PublicKey</w:t>
            </w:r>
            <w:proofErr w:type="spellEnd"/>
            <w:r>
              <w:t xml:space="preserve"> </w:t>
            </w:r>
            <w:proofErr w:type="spellStart"/>
            <w:r>
              <w:t>publicKey</w:t>
            </w:r>
            <w:proofErr w:type="spellEnd"/>
            <w:r>
              <w:t xml:space="preserve"> = </w:t>
            </w:r>
            <w:proofErr w:type="spellStart"/>
            <w:r>
              <w:t>keyFactory.generatePublic</w:t>
            </w:r>
            <w:proofErr w:type="spellEnd"/>
            <w:r>
              <w:t>(x509EncodedKeySpec);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cipher = </w:t>
            </w:r>
            <w:proofErr w:type="spellStart"/>
            <w:r>
              <w:t>Cipher.getInstance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cipher.init</w:t>
            </w:r>
            <w:proofErr w:type="spellEnd"/>
            <w:r>
              <w:t>(</w:t>
            </w:r>
            <w:proofErr w:type="spellStart"/>
            <w:r>
              <w:t>Cipher.DECRYPT_MODE</w:t>
            </w:r>
            <w:proofErr w:type="spellEnd"/>
            <w:r>
              <w:t xml:space="preserve">, </w:t>
            </w:r>
            <w:proofErr w:type="spellStart"/>
            <w:r>
              <w:t>publicKey</w:t>
            </w:r>
            <w:proofErr w:type="spellEnd"/>
            <w:r>
              <w:t>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result = </w:t>
            </w:r>
            <w:proofErr w:type="spellStart"/>
            <w:r>
              <w:t>cipher.doFinal</w:t>
            </w:r>
            <w:proofErr w:type="spellEnd"/>
            <w:r>
              <w:t>(result);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("私钥加密、公钥解密 ---- 解密:" + new String(result));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4.公钥加密、私钥解密 ---- 加密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X509EncodedKeySpec x509EncodedKeySpec2 = new X509EncodedKeySpec(</w:t>
            </w:r>
            <w:proofErr w:type="spellStart"/>
            <w:r>
              <w:t>rsaPublicKey.getEncoded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keyFactory2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PublicKey</w:t>
            </w:r>
            <w:proofErr w:type="spellEnd"/>
            <w:r>
              <w:t xml:space="preserve"> publicKey2 = keyFactory2.generatePublic(x509EncodedKeySpec2);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Cipher cipher2 = </w:t>
            </w:r>
            <w:proofErr w:type="spellStart"/>
            <w:r>
              <w:t>Cipher.getInstance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cipher2.init(</w:t>
            </w:r>
            <w:proofErr w:type="spellStart"/>
            <w:r>
              <w:t>Cipher.ENCRYPT_MODE</w:t>
            </w:r>
            <w:proofErr w:type="spellEnd"/>
            <w:r>
              <w:t>, publicKey2);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byte[] result2 = cipher2.doFinal(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("公钥加密、私钥解密 ---- 加密:" + Base64.encodeBase64String(result2));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5.私钥解密、公钥加密 ---- 解密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PKCS8EncodedKeySpec pkcs8EncodedKeySpec5 = new PKCS8EncodedKeySpec(</w:t>
            </w:r>
            <w:proofErr w:type="spellStart"/>
            <w:r>
              <w:t>rsaPrivateKey.getEncoded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keyFactory5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PrivateKey</w:t>
            </w:r>
            <w:proofErr w:type="spellEnd"/>
            <w:r>
              <w:t xml:space="preserve"> privateKey5 = keyFactory5.generatePrivate(pkcs8EncodedKeySpec5);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Cipher cipher5 = </w:t>
            </w:r>
            <w:proofErr w:type="spellStart"/>
            <w:r>
              <w:t>Cipher.getInstance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cipher5.init(</w:t>
            </w:r>
            <w:proofErr w:type="spellStart"/>
            <w:r>
              <w:t>Cipher.DECRYPT_MODE</w:t>
            </w:r>
            <w:proofErr w:type="spellEnd"/>
            <w:r>
              <w:t>, privateKey5);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byte[] result5 = cipher5.doFinal(result2);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("公钥加密、私钥解密 ---- 解密:" + new String(result5));</w:t>
            </w:r>
          </w:p>
          <w:p w:rsidR="00B540AB" w:rsidRDefault="00B540AB" w:rsidP="00B540AB">
            <w:pPr>
              <w:ind w:left="0"/>
            </w:pPr>
            <w:r>
              <w:lastRenderedPageBreak/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  <w:t>} catch (Exception e) {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  <w:t>}</w:t>
            </w:r>
          </w:p>
          <w:p w:rsidR="00160B30" w:rsidRDefault="00B540AB" w:rsidP="00B540AB">
            <w:pPr>
              <w:ind w:left="0"/>
            </w:pPr>
            <w:r>
              <w:t>}</w:t>
            </w:r>
          </w:p>
          <w:p w:rsidR="00B540AB" w:rsidRDefault="00B540AB" w:rsidP="00B540AB">
            <w:pPr>
              <w:ind w:left="0"/>
            </w:pPr>
            <w:r>
              <w:t>Public Key:MFwwDQYJKoZIhvcNAQEBBQADSwAwSAJBAJZKL+TCaDBQ30dBgaeEXtoOv3JM+gjKYUP6pAs0yGiN</w:t>
            </w:r>
          </w:p>
          <w:p w:rsidR="00B540AB" w:rsidRDefault="00B540AB" w:rsidP="00B540AB">
            <w:pPr>
              <w:ind w:left="0"/>
            </w:pPr>
            <w:r>
              <w:t>ovo+Tp7pFguMOX+PFBnLtwE/AkIYE0D725A0eNJbmLsCAwEAAQ==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t>Private Key:MIIBVAIBADANBgkqhkiG9w0BAQEFAASCAT4wggE6AgEAAkEAlkov5MJoMFDfR0GBp4Re2g6/ckz6</w:t>
            </w:r>
          </w:p>
          <w:p w:rsidR="00B540AB" w:rsidRDefault="00B540AB" w:rsidP="00B540AB">
            <w:pPr>
              <w:ind w:left="0"/>
            </w:pPr>
            <w:r>
              <w:t>CMphQ/qkCzTIaI2i+j5OnukWC4w5f48UGcu3AT8CQhgTQPvbkDR40luYuwIDAQABAkBdQf3EKupy</w:t>
            </w:r>
          </w:p>
          <w:p w:rsidR="00B540AB" w:rsidRDefault="00B540AB" w:rsidP="00B540AB">
            <w:pPr>
              <w:ind w:left="0"/>
            </w:pPr>
            <w:r>
              <w:t>CMz0L27f3yDomLwtlhyVNdfzUeVXWtJ9JWhkUHS1n6dlKK/062SdXrfs8XbKd0P7aAc2025oC/KJ</w:t>
            </w:r>
          </w:p>
          <w:p w:rsidR="00B540AB" w:rsidRDefault="00B540AB" w:rsidP="00B540AB">
            <w:pPr>
              <w:ind w:left="0"/>
            </w:pPr>
            <w:r>
              <w:t>AiEA5CPxIv183CGydMKZT47PRCVziqoHQTzmzEOUymCttQ8CIQCopICem9lwR05gfgOJtGr8z1wS</w:t>
            </w:r>
          </w:p>
          <w:p w:rsidR="00B540AB" w:rsidRDefault="00B540AB" w:rsidP="00B540AB">
            <w:pPr>
              <w:ind w:left="0"/>
            </w:pPr>
            <w:r>
              <w:t>bVDYJKCkUPHCx8FZlQIgDIAnq1omaE10YM905RYXJ03CCfwND7cNkm21jm1Dt2MCIE2BjTtYFU7s</w:t>
            </w:r>
          </w:p>
          <w:p w:rsidR="00B540AB" w:rsidRDefault="00B540AB" w:rsidP="00B540AB">
            <w:pPr>
              <w:ind w:left="0"/>
            </w:pPr>
            <w:r>
              <w:t>9rCSOb4IFUOraX1ukEFGVC4wpWwHsm0hAiEA4hM+VHeRp6A/NSqSb8MfJdB4M80g06fvOxk9TYHw</w:t>
            </w:r>
          </w:p>
          <w:p w:rsidR="00B540AB" w:rsidRDefault="00B540AB" w:rsidP="00B540AB">
            <w:pPr>
              <w:ind w:left="0"/>
            </w:pPr>
            <w:r>
              <w:t>1m4=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rPr>
                <w:rFonts w:hint="eastAsia"/>
              </w:rPr>
              <w:t>私钥加密、公钥解密</w:t>
            </w:r>
            <w:r>
              <w:t xml:space="preserve"> ---- 加密:ZF/wRpf6NpR3977EFbIfZFzbYA/pW/J4nNJ3XXymCinBB0WTM1FoDDiPU/S356uih4DtC5mQer6W</w:t>
            </w:r>
          </w:p>
          <w:p w:rsidR="00B540AB" w:rsidRDefault="00B540AB" w:rsidP="00B540AB">
            <w:pPr>
              <w:ind w:left="0"/>
            </w:pPr>
            <w:r>
              <w:t>Yn7EGKFXbw==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rPr>
                <w:rFonts w:hint="eastAsia"/>
              </w:rPr>
              <w:t>私钥加密、公钥解密</w:t>
            </w:r>
            <w:r>
              <w:t xml:space="preserve"> ---- 解密:hello </w:t>
            </w:r>
            <w:proofErr w:type="spellStart"/>
            <w:r>
              <w:t>wprld</w:t>
            </w:r>
            <w:proofErr w:type="spellEnd"/>
          </w:p>
          <w:p w:rsidR="00B540AB" w:rsidRDefault="00B540AB" w:rsidP="00B540AB">
            <w:pPr>
              <w:ind w:left="0"/>
            </w:pPr>
            <w:r>
              <w:rPr>
                <w:rFonts w:hint="eastAsia"/>
              </w:rPr>
              <w:t>公钥加密、私钥解密</w:t>
            </w:r>
            <w:r>
              <w:t xml:space="preserve"> ---- 加密:BJDUSVk2eXqQh1TOm8Le4MiEt8hC4wN2gbVlwMOO9yAdPcXOdroVb8Dp</w:t>
            </w:r>
            <w:r>
              <w:lastRenderedPageBreak/>
              <w:t>mrEUfCT8FtZOaoJohEWQ</w:t>
            </w:r>
          </w:p>
          <w:p w:rsidR="00B540AB" w:rsidRDefault="00B540AB" w:rsidP="00B540AB">
            <w:pPr>
              <w:ind w:left="0"/>
            </w:pPr>
            <w:r>
              <w:t>FzA9KlC9xg==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rPr>
                <w:rFonts w:hint="eastAsia"/>
              </w:rPr>
              <w:t>公钥加密、私钥解密</w:t>
            </w:r>
            <w:r>
              <w:t xml:space="preserve"> ---- 解密:hello </w:t>
            </w:r>
            <w:proofErr w:type="spellStart"/>
            <w:r>
              <w:t>wprld</w:t>
            </w:r>
            <w:proofErr w:type="spellEnd"/>
          </w:p>
          <w:p w:rsidR="00B540AB" w:rsidRDefault="00B540AB" w:rsidP="00B540AB">
            <w:pPr>
              <w:ind w:left="0"/>
            </w:pPr>
          </w:p>
        </w:tc>
      </w:tr>
      <w:tr w:rsidR="00B540AB" w:rsidTr="00160B30">
        <w:tc>
          <w:tcPr>
            <w:tcW w:w="8388" w:type="dxa"/>
          </w:tcPr>
          <w:p w:rsidR="00B540AB" w:rsidRDefault="00B540AB" w:rsidP="00B540AB">
            <w:pPr>
              <w:ind w:left="0"/>
            </w:pPr>
            <w:r>
              <w:rPr>
                <w:rFonts w:hint="eastAsia"/>
              </w:rPr>
              <w:lastRenderedPageBreak/>
              <w:t>#数字签名</w:t>
            </w:r>
          </w:p>
          <w:p w:rsidR="00B540AB" w:rsidRDefault="00B540AB" w:rsidP="00B540AB">
            <w:pPr>
              <w:ind w:left="0"/>
            </w:pPr>
            <w:r>
              <w:t>@Test</w:t>
            </w:r>
          </w:p>
          <w:p w:rsidR="00B540AB" w:rsidRDefault="00B540AB" w:rsidP="00B540AB">
            <w:pPr>
              <w:ind w:left="0"/>
            </w:pPr>
            <w:r>
              <w:t xml:space="preserve">public void </w:t>
            </w:r>
            <w:proofErr w:type="spellStart"/>
            <w:r>
              <w:t>jdkRSASign</w:t>
            </w:r>
            <w:proofErr w:type="spellEnd"/>
            <w:r>
              <w:t>() {</w:t>
            </w:r>
          </w:p>
          <w:p w:rsidR="00B540AB" w:rsidRDefault="00B540AB" w:rsidP="00B540AB">
            <w:pPr>
              <w:ind w:left="0"/>
            </w:pPr>
            <w:r>
              <w:tab/>
              <w:t>try {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src</w:t>
            </w:r>
            <w:proofErr w:type="spellEnd"/>
            <w:r>
              <w:t xml:space="preserve"> = "hello world";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1.初始化密钥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KeyPairGenerator</w:t>
            </w:r>
            <w:proofErr w:type="spellEnd"/>
            <w:r>
              <w:t xml:space="preserve"> </w:t>
            </w:r>
            <w:proofErr w:type="spellStart"/>
            <w:r>
              <w:t>keyPairGenerator</w:t>
            </w:r>
            <w:proofErr w:type="spellEnd"/>
            <w:r>
              <w:t xml:space="preserve"> = </w:t>
            </w:r>
            <w:proofErr w:type="spellStart"/>
            <w:r>
              <w:t>KeyPairGenerator.getInstance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keyPairGenerator.initialize</w:t>
            </w:r>
            <w:proofErr w:type="spellEnd"/>
            <w:r>
              <w:t>(512);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KeyPair</w:t>
            </w:r>
            <w:proofErr w:type="spellEnd"/>
            <w:r>
              <w:t xml:space="preserve"> </w:t>
            </w:r>
            <w:proofErr w:type="spellStart"/>
            <w:r>
              <w:t>keyPair</w:t>
            </w:r>
            <w:proofErr w:type="spellEnd"/>
            <w:r>
              <w:t xml:space="preserve"> = </w:t>
            </w:r>
            <w:proofErr w:type="spellStart"/>
            <w:r>
              <w:t>keyPairGenerator.generateKeyPair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RSAPublicKey</w:t>
            </w:r>
            <w:proofErr w:type="spellEnd"/>
            <w:r>
              <w:t xml:space="preserve"> </w:t>
            </w:r>
            <w:proofErr w:type="spellStart"/>
            <w:r>
              <w:t>rsaPublicKey</w:t>
            </w:r>
            <w:proofErr w:type="spellEnd"/>
            <w:r>
              <w:t xml:space="preserve"> = (</w:t>
            </w:r>
            <w:proofErr w:type="spellStart"/>
            <w:r>
              <w:t>RSAPublicKey</w:t>
            </w:r>
            <w:proofErr w:type="spellEnd"/>
            <w:r>
              <w:t xml:space="preserve">) </w:t>
            </w:r>
            <w:proofErr w:type="spellStart"/>
            <w:r>
              <w:t>keyPair.getPublic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RSAPrivateKey</w:t>
            </w:r>
            <w:proofErr w:type="spellEnd"/>
            <w:r>
              <w:t xml:space="preserve"> </w:t>
            </w:r>
            <w:proofErr w:type="spellStart"/>
            <w:r>
              <w:t>rsaPrivateKey</w:t>
            </w:r>
            <w:proofErr w:type="spellEnd"/>
            <w:r>
              <w:t xml:space="preserve"> = (</w:t>
            </w:r>
            <w:proofErr w:type="spellStart"/>
            <w:r>
              <w:t>RSAPrivateKey</w:t>
            </w:r>
            <w:proofErr w:type="spellEnd"/>
            <w:r>
              <w:t xml:space="preserve">) </w:t>
            </w:r>
            <w:proofErr w:type="spellStart"/>
            <w:r>
              <w:t>keyPair.getPrivate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>// 2.进行签名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PKCS8EncodedKeySpec </w:t>
            </w:r>
            <w:proofErr w:type="spellStart"/>
            <w:r>
              <w:t>pkcs8EncodedKeySpec</w:t>
            </w:r>
            <w:proofErr w:type="spellEnd"/>
            <w:r>
              <w:t xml:space="preserve"> = new PKCS8EncodedKeySpec(</w:t>
            </w:r>
            <w:proofErr w:type="spellStart"/>
            <w:r>
              <w:t>rsaPrivateKey.getEncoded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</w:t>
            </w:r>
            <w:proofErr w:type="spellStart"/>
            <w:r>
              <w:t>keyFactory</w:t>
            </w:r>
            <w:proofErr w:type="spellEnd"/>
            <w:r>
              <w:t xml:space="preserve">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PrivateKey</w:t>
            </w:r>
            <w:proofErr w:type="spellEnd"/>
            <w:r>
              <w:t xml:space="preserve"> </w:t>
            </w:r>
            <w:proofErr w:type="spellStart"/>
            <w:r>
              <w:t>privateKey</w:t>
            </w:r>
            <w:proofErr w:type="spellEnd"/>
            <w:r>
              <w:t xml:space="preserve"> = </w:t>
            </w:r>
            <w:proofErr w:type="spellStart"/>
            <w:r>
              <w:t>keyFactory.generatePrivate</w:t>
            </w:r>
            <w:proofErr w:type="spellEnd"/>
            <w:r>
              <w:t>(pkcs8EncodedKeySpec);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Signature </w:t>
            </w:r>
            <w:proofErr w:type="spellStart"/>
            <w:r>
              <w:t>signature</w:t>
            </w:r>
            <w:proofErr w:type="spellEnd"/>
            <w:r>
              <w:t xml:space="preserve"> = </w:t>
            </w:r>
            <w:proofErr w:type="spellStart"/>
            <w:r>
              <w:t>Signature.getInstance</w:t>
            </w:r>
            <w:proofErr w:type="spellEnd"/>
            <w:r>
              <w:t>("MD5withRSA");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signature.initSign</w:t>
            </w:r>
            <w:proofErr w:type="spellEnd"/>
            <w:r>
              <w:t>(</w:t>
            </w:r>
            <w:proofErr w:type="spellStart"/>
            <w:r>
              <w:t>privateKey</w:t>
            </w:r>
            <w:proofErr w:type="spellEnd"/>
            <w:r>
              <w:t>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signature.update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byte[] result = </w:t>
            </w:r>
            <w:proofErr w:type="spellStart"/>
            <w:r>
              <w:t>signature.sign</w:t>
            </w:r>
            <w:proofErr w:type="spellEnd"/>
            <w:r>
              <w:t>();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rsa</w:t>
            </w:r>
            <w:proofErr w:type="spellEnd"/>
            <w:r>
              <w:t xml:space="preserve"> sign:" + </w:t>
            </w:r>
            <w:proofErr w:type="spellStart"/>
            <w:r>
              <w:t>Hex.encodeHexString</w:t>
            </w:r>
            <w:proofErr w:type="spellEnd"/>
            <w:r>
              <w:t>(result));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lastRenderedPageBreak/>
              <w:tab/>
            </w:r>
            <w:r>
              <w:tab/>
              <w:t>// 3.验证签名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X509EncodedKeySpec </w:t>
            </w:r>
            <w:proofErr w:type="spellStart"/>
            <w:r>
              <w:t>x509EncodedKeySpec</w:t>
            </w:r>
            <w:proofErr w:type="spellEnd"/>
            <w:r>
              <w:t xml:space="preserve"> = new X509EncodedKeySpec(</w:t>
            </w:r>
            <w:proofErr w:type="spellStart"/>
            <w:r>
              <w:t>rsaPublicKey.getEncoded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keyFactory</w:t>
            </w:r>
            <w:proofErr w:type="spellEnd"/>
            <w:r>
              <w:t xml:space="preserve"> = </w:t>
            </w:r>
            <w:proofErr w:type="spellStart"/>
            <w:r>
              <w:t>KeyFactory.getInstance</w:t>
            </w:r>
            <w:proofErr w:type="spellEnd"/>
            <w:r>
              <w:t>("RSA");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PublicKey</w:t>
            </w:r>
            <w:proofErr w:type="spellEnd"/>
            <w:r>
              <w:t xml:space="preserve"> </w:t>
            </w:r>
            <w:proofErr w:type="spellStart"/>
            <w:r>
              <w:t>publicKey</w:t>
            </w:r>
            <w:proofErr w:type="spellEnd"/>
            <w:r>
              <w:t xml:space="preserve"> = </w:t>
            </w:r>
            <w:proofErr w:type="spellStart"/>
            <w:r>
              <w:t>keyFactory.generatePublic</w:t>
            </w:r>
            <w:proofErr w:type="spellEnd"/>
            <w:r>
              <w:t>(x509EncodedKeySpec);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  <w:t xml:space="preserve">signature = </w:t>
            </w:r>
            <w:proofErr w:type="spellStart"/>
            <w:r>
              <w:t>Signature.getInstance</w:t>
            </w:r>
            <w:proofErr w:type="spellEnd"/>
            <w:r>
              <w:t>("MD5withRSA");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signature.initVerify</w:t>
            </w:r>
            <w:proofErr w:type="spellEnd"/>
            <w:r>
              <w:t>(</w:t>
            </w:r>
            <w:proofErr w:type="spellStart"/>
            <w:r>
              <w:t>publicKey</w:t>
            </w:r>
            <w:proofErr w:type="spellEnd"/>
            <w:r>
              <w:t>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signature.update</w:t>
            </w:r>
            <w:proofErr w:type="spellEnd"/>
            <w:r>
              <w:t>(</w:t>
            </w:r>
            <w:proofErr w:type="spellStart"/>
            <w:r>
              <w:t>src.getBytes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bool</w:t>
            </w:r>
            <w:proofErr w:type="spellEnd"/>
            <w:r>
              <w:t xml:space="preserve"> = </w:t>
            </w:r>
            <w:proofErr w:type="spellStart"/>
            <w:r>
              <w:t>signature.verify</w:t>
            </w:r>
            <w:proofErr w:type="spellEnd"/>
            <w:r>
              <w:t>(result);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rsa</w:t>
            </w:r>
            <w:proofErr w:type="spellEnd"/>
            <w:r>
              <w:t xml:space="preserve"> verify:" + </w:t>
            </w:r>
            <w:proofErr w:type="spellStart"/>
            <w:r>
              <w:t>bool</w:t>
            </w:r>
            <w:proofErr w:type="spellEnd"/>
            <w:r>
              <w:t>);</w:t>
            </w:r>
          </w:p>
          <w:p w:rsidR="00B540AB" w:rsidRDefault="00B540AB" w:rsidP="00B540AB">
            <w:pPr>
              <w:ind w:left="0"/>
            </w:pPr>
            <w:r>
              <w:tab/>
              <w:t>} catch (Exception e) {</w:t>
            </w:r>
          </w:p>
          <w:p w:rsidR="00B540AB" w:rsidRDefault="00B540AB" w:rsidP="00B540AB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e.toString</w:t>
            </w:r>
            <w:proofErr w:type="spellEnd"/>
            <w:r>
              <w:t>());</w:t>
            </w:r>
          </w:p>
          <w:p w:rsidR="00B540AB" w:rsidRDefault="00B540AB" w:rsidP="00B540AB">
            <w:pPr>
              <w:ind w:left="0"/>
            </w:pPr>
            <w:r>
              <w:tab/>
              <w:t>}</w:t>
            </w:r>
          </w:p>
          <w:p w:rsidR="00B540AB" w:rsidRDefault="00B540AB" w:rsidP="00B540AB">
            <w:pPr>
              <w:ind w:left="0"/>
            </w:pPr>
          </w:p>
          <w:p w:rsidR="00B540AB" w:rsidRDefault="00B540AB" w:rsidP="00B540AB">
            <w:pPr>
              <w:ind w:left="0"/>
            </w:pPr>
            <w:r>
              <w:t>}</w:t>
            </w:r>
          </w:p>
          <w:p w:rsidR="00B31E3C" w:rsidRDefault="00B31E3C" w:rsidP="00B31E3C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rsa</w:t>
            </w:r>
            <w:proofErr w:type="spellEnd"/>
            <w:r>
              <w:t xml:space="preserve"> sign:433eb3ec029f36fc4028879fe96edd436aebd99c6c96e5d89a726847e3f856c4be212378b58c644a890bb9a5e941add028f764ad0b7c9ce885859796e1d2b14b</w:t>
            </w:r>
          </w:p>
          <w:p w:rsidR="00B31E3C" w:rsidRDefault="00B31E3C" w:rsidP="00B31E3C">
            <w:pPr>
              <w:ind w:left="0"/>
            </w:pPr>
            <w:proofErr w:type="spellStart"/>
            <w:r>
              <w:t>jdk</w:t>
            </w:r>
            <w:proofErr w:type="spellEnd"/>
            <w:r>
              <w:t xml:space="preserve"> </w:t>
            </w:r>
            <w:proofErr w:type="spellStart"/>
            <w:r>
              <w:t>rsa</w:t>
            </w:r>
            <w:proofErr w:type="spellEnd"/>
            <w:r>
              <w:t xml:space="preserve"> </w:t>
            </w:r>
            <w:proofErr w:type="spellStart"/>
            <w:r>
              <w:t>verify:true</w:t>
            </w:r>
            <w:proofErr w:type="spellEnd"/>
          </w:p>
        </w:tc>
      </w:tr>
    </w:tbl>
    <w:p w:rsidR="005F0F84" w:rsidRDefault="005F0F84" w:rsidP="005F0F84"/>
    <w:p w:rsidR="00E02DAB" w:rsidRPr="00E02DAB" w:rsidRDefault="00E02DAB" w:rsidP="00E02DAB"/>
    <w:sectPr w:rsidR="00E02DAB" w:rsidRPr="00E02DAB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88D" w:rsidRDefault="004C688D" w:rsidP="00BF07C9">
      <w:pPr>
        <w:spacing w:after="0"/>
      </w:pPr>
      <w:r>
        <w:separator/>
      </w:r>
    </w:p>
  </w:endnote>
  <w:endnote w:type="continuationSeparator" w:id="0">
    <w:p w:rsidR="004C688D" w:rsidRDefault="004C688D" w:rsidP="00BF07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337573"/>
      <w:docPartObj>
        <w:docPartGallery w:val="Page Numbers (Bottom of Page)"/>
        <w:docPartUnique/>
      </w:docPartObj>
    </w:sdtPr>
    <w:sdtContent>
      <w:p w:rsidR="00BF07C9" w:rsidRDefault="00590071">
        <w:pPr>
          <w:pStyle w:val="Footer"/>
          <w:jc w:val="right"/>
        </w:pPr>
        <w:fldSimple w:instr=" PAGE   \* MERGEFORMAT ">
          <w:r w:rsidR="005F6AFD">
            <w:rPr>
              <w:noProof/>
            </w:rPr>
            <w:t>17</w:t>
          </w:r>
        </w:fldSimple>
      </w:p>
    </w:sdtContent>
  </w:sdt>
  <w:p w:rsidR="00BF07C9" w:rsidRDefault="00BF07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88D" w:rsidRDefault="004C688D" w:rsidP="00BF07C9">
      <w:pPr>
        <w:spacing w:after="0"/>
      </w:pPr>
      <w:r>
        <w:separator/>
      </w:r>
    </w:p>
  </w:footnote>
  <w:footnote w:type="continuationSeparator" w:id="0">
    <w:p w:rsidR="004C688D" w:rsidRDefault="004C688D" w:rsidP="00BF07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2DB"/>
    <w:multiLevelType w:val="hybridMultilevel"/>
    <w:tmpl w:val="B322D2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D4A62"/>
    <w:multiLevelType w:val="multilevel"/>
    <w:tmpl w:val="A23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0139"/>
    <w:rsid w:val="000309B3"/>
    <w:rsid w:val="000E0BAF"/>
    <w:rsid w:val="00160B30"/>
    <w:rsid w:val="001E756E"/>
    <w:rsid w:val="00246B6E"/>
    <w:rsid w:val="0025234D"/>
    <w:rsid w:val="003208C5"/>
    <w:rsid w:val="00326C75"/>
    <w:rsid w:val="0034617C"/>
    <w:rsid w:val="00363DA0"/>
    <w:rsid w:val="00386A03"/>
    <w:rsid w:val="004273D2"/>
    <w:rsid w:val="004B5848"/>
    <w:rsid w:val="004C0139"/>
    <w:rsid w:val="004C688D"/>
    <w:rsid w:val="00562410"/>
    <w:rsid w:val="00564628"/>
    <w:rsid w:val="00590071"/>
    <w:rsid w:val="005A7053"/>
    <w:rsid w:val="005F0F84"/>
    <w:rsid w:val="005F6AFD"/>
    <w:rsid w:val="006151FF"/>
    <w:rsid w:val="00742D4C"/>
    <w:rsid w:val="0075593B"/>
    <w:rsid w:val="0078256B"/>
    <w:rsid w:val="00782E79"/>
    <w:rsid w:val="007A666D"/>
    <w:rsid w:val="00812E0A"/>
    <w:rsid w:val="008261CD"/>
    <w:rsid w:val="00841733"/>
    <w:rsid w:val="008833A3"/>
    <w:rsid w:val="008B5ACA"/>
    <w:rsid w:val="008C5117"/>
    <w:rsid w:val="00904415"/>
    <w:rsid w:val="00940C29"/>
    <w:rsid w:val="009670C0"/>
    <w:rsid w:val="0099619D"/>
    <w:rsid w:val="009D5000"/>
    <w:rsid w:val="009D68A1"/>
    <w:rsid w:val="00A9750B"/>
    <w:rsid w:val="00AF46C7"/>
    <w:rsid w:val="00B31E3C"/>
    <w:rsid w:val="00B540AB"/>
    <w:rsid w:val="00BF07C9"/>
    <w:rsid w:val="00C02621"/>
    <w:rsid w:val="00C03A83"/>
    <w:rsid w:val="00C76205"/>
    <w:rsid w:val="00CC1597"/>
    <w:rsid w:val="00CF0EA7"/>
    <w:rsid w:val="00CF1559"/>
    <w:rsid w:val="00D24EDE"/>
    <w:rsid w:val="00D80028"/>
    <w:rsid w:val="00D80E2B"/>
    <w:rsid w:val="00D8341B"/>
    <w:rsid w:val="00DB6FA6"/>
    <w:rsid w:val="00DE12CD"/>
    <w:rsid w:val="00DE52DF"/>
    <w:rsid w:val="00DE6E85"/>
    <w:rsid w:val="00E02DAB"/>
    <w:rsid w:val="00EF3DCE"/>
    <w:rsid w:val="00F152CF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7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F07C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7C9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F07C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07C9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363DA0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399</TotalTime>
  <Pages>17</Pages>
  <Words>1955</Words>
  <Characters>11148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85</cp:revision>
  <dcterms:created xsi:type="dcterms:W3CDTF">2016-09-10T08:20:00Z</dcterms:created>
  <dcterms:modified xsi:type="dcterms:W3CDTF">2016-12-22T06:56:00Z</dcterms:modified>
</cp:coreProperties>
</file>