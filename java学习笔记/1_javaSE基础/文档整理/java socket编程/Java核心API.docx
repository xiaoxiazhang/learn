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7340EC" w:rsidP="007340EC">
      <w:pPr>
        <w:pStyle w:val="Title"/>
      </w:pPr>
      <w:r w:rsidRPr="007340EC">
        <w:t>Java</w:t>
      </w:r>
      <w:r w:rsidRPr="007340EC">
        <w:t>核心</w:t>
      </w:r>
      <w:r>
        <w:t xml:space="preserve">API </w:t>
      </w:r>
      <w:r w:rsidRPr="007340EC">
        <w:t>(Socket)</w:t>
      </w:r>
    </w:p>
    <w:p w:rsidR="00E33886" w:rsidRDefault="00E33886" w:rsidP="00E33886">
      <w:r>
        <w:t>1. Socket相关概念</w:t>
      </w:r>
    </w:p>
    <w:p w:rsidR="00E33886" w:rsidRDefault="00E33886" w:rsidP="00E33886">
      <w:r>
        <w:t>1）网络通信模型：C/S：client/server，客户端/服务器端；B/S：browser/server，浏览器端/服务器端；C/S结构的优点：应用的针对性强，画面绚丽，应用功能复杂。缺点：不易维护。B/S结构的优点：易于维护。缺点：效果差，交互性不强。</w:t>
      </w:r>
    </w:p>
    <w:p w:rsidR="00E33886" w:rsidRDefault="00E33886" w:rsidP="00E33886"/>
    <w:p w:rsidR="00E33886" w:rsidRDefault="00E33886" w:rsidP="00E33886">
      <w:r>
        <w:t>2）Socket：封装着本地的地址，服务端口等信息。</w:t>
      </w:r>
      <w:proofErr w:type="spellStart"/>
      <w:r>
        <w:t>ServerSocket</w:t>
      </w:r>
      <w:proofErr w:type="spellEnd"/>
      <w:r>
        <w:t>：服务端的套接字。</w:t>
      </w:r>
    </w:p>
    <w:p w:rsidR="00E33886" w:rsidRDefault="00E33886" w:rsidP="00E33886">
      <w:r w:rsidRPr="00E33886">
        <w:rPr>
          <w:rFonts w:hint="eastAsia"/>
          <w:color w:val="FF0000"/>
        </w:rPr>
        <w:t>服务器</w:t>
      </w:r>
      <w:r>
        <w:rPr>
          <w:rFonts w:hint="eastAsia"/>
        </w:rPr>
        <w:t>：使用</w:t>
      </w:r>
      <w:proofErr w:type="spellStart"/>
      <w:r>
        <w:t>ServerSocket</w:t>
      </w:r>
      <w:proofErr w:type="spellEnd"/>
      <w:r>
        <w:t>监听指定的端口，端口可以随意指定（由于1024以下的端口通常属于保留端口，在一些操作系统中不可以随意使用，所以建议使用大于1024的端口），等待客户连接请求，客户连接后，会话产生；在完成会话后，关闭连接。</w:t>
      </w:r>
    </w:p>
    <w:p w:rsidR="00E33886" w:rsidRDefault="00E33886" w:rsidP="00E33886">
      <w:r>
        <w:rPr>
          <w:rFonts w:hint="eastAsia"/>
        </w:rPr>
        <w:t>客户端：使用</w:t>
      </w:r>
      <w:r>
        <w:t>Socket对网络上某一个服务器的某一个端口发出连接请求，一旦连接成功，打开会话；会话完成后，关闭Socket。客户端不需要指定打开的端口，通常临时的、动态的分配一个1024以上的端口。</w:t>
      </w:r>
    </w:p>
    <w:p w:rsidR="00E33886" w:rsidRDefault="00E33886" w:rsidP="00E33886"/>
    <w:p w:rsidR="00E33886" w:rsidRDefault="00E33886" w:rsidP="00E33886">
      <w:r>
        <w:t>3）永远都是Socket去主动连接</w:t>
      </w:r>
      <w:proofErr w:type="spellStart"/>
      <w:r>
        <w:t>ServerSocket</w:t>
      </w:r>
      <w:proofErr w:type="spellEnd"/>
      <w:r>
        <w:t>。一个</w:t>
      </w:r>
      <w:proofErr w:type="spellStart"/>
      <w:r>
        <w:t>ServerSocket</w:t>
      </w:r>
      <w:proofErr w:type="spellEnd"/>
      <w:r>
        <w:t>可以接收若干个Socket的连接。网络通信的前提：一定要捕获异常。</w:t>
      </w:r>
    </w:p>
    <w:p w:rsidR="00E33886" w:rsidRDefault="00E33886" w:rsidP="00E33886"/>
    <w:p w:rsidR="00E33886" w:rsidRDefault="00E33886" w:rsidP="00E33886">
      <w:r>
        <w:t>4）Socket连接基于TCP/IP协议，是一种长连接（长时间连着）。</w:t>
      </w:r>
    </w:p>
    <w:p w:rsidR="00E33886" w:rsidRDefault="00E33886" w:rsidP="00E33886"/>
    <w:p w:rsidR="00E33886" w:rsidRDefault="00E33886" w:rsidP="00E33886">
      <w:r>
        <w:t>5）读取服务器信息会阻塞，写操作不会。</w:t>
      </w:r>
    </w:p>
    <w:p w:rsidR="00E33886" w:rsidRDefault="00E33886" w:rsidP="00E33886"/>
    <w:p w:rsidR="00E33886" w:rsidRDefault="00E33886" w:rsidP="00E33886">
      <w:r>
        <w:t>6）建立连接并向服务器发送信息步骤：①通过服务器的地址及端口与服务器连接，而创建Socket时需要以上两个数据。②连接成功后可以通过Socket获取输入流和输出流，使用输入流接收服务端发送过来的信息。③关闭连接。</w:t>
      </w:r>
    </w:p>
    <w:p w:rsidR="00E33886" w:rsidRDefault="00E33886" w:rsidP="00E33886">
      <w:r>
        <w:lastRenderedPageBreak/>
        <w:t>7）连接服务器：一旦Socket被实例化，那么它就开始通过给定的地址和端口号去尝试与服务器进行连接（自动的）。这里的地址"</w:t>
      </w:r>
      <w:proofErr w:type="spellStart"/>
      <w:r>
        <w:t>localhost</w:t>
      </w:r>
      <w:proofErr w:type="spellEnd"/>
      <w:r>
        <w:t>"是服务器的地址，8088端口是服务器对外的端口。我们自身的端口是系统分配的，我们无需知道。</w:t>
      </w:r>
    </w:p>
    <w:p w:rsidR="00E33886" w:rsidRDefault="00E33886" w:rsidP="00E33886"/>
    <w:p w:rsidR="00E33886" w:rsidRDefault="00E33886" w:rsidP="00E33886">
      <w:r>
        <w:t xml:space="preserve"> 8）和服务器通信（读写数据）：使用Socket中的</w:t>
      </w:r>
      <w:proofErr w:type="spellStart"/>
      <w:r>
        <w:t>getInputStream</w:t>
      </w:r>
      <w:proofErr w:type="spellEnd"/>
      <w:r>
        <w:t>()获取输入流，使用</w:t>
      </w:r>
      <w:proofErr w:type="spellStart"/>
      <w:r>
        <w:t>getOutputStream</w:t>
      </w:r>
      <w:proofErr w:type="spellEnd"/>
      <w:r>
        <w:t>()获取输出流。</w:t>
      </w:r>
    </w:p>
    <w:p w:rsidR="00E33886" w:rsidRDefault="00E33886" w:rsidP="00E33886"/>
    <w:p w:rsidR="00E33886" w:rsidRDefault="00E33886" w:rsidP="00E33886">
      <w:r>
        <w:t>9）</w:t>
      </w:r>
      <w:proofErr w:type="spellStart"/>
      <w:r>
        <w:t>ServerSocket</w:t>
      </w:r>
      <w:proofErr w:type="spellEnd"/>
      <w:r>
        <w:t>构造方法要求我们传入打开的端口号，</w:t>
      </w:r>
      <w:proofErr w:type="spellStart"/>
      <w:r>
        <w:t>ServerSocket</w:t>
      </w:r>
      <w:proofErr w:type="spellEnd"/>
      <w:r>
        <w:t>对象在创建的时候就向操作系统申请打开这个端口。</w:t>
      </w:r>
    </w:p>
    <w:p w:rsidR="00E33886" w:rsidRDefault="00E33886" w:rsidP="00E33886"/>
    <w:p w:rsidR="00E33886" w:rsidRPr="00E33886" w:rsidRDefault="00E33886" w:rsidP="00E33886">
      <w:r>
        <w:t>10）通过调用</w:t>
      </w:r>
      <w:proofErr w:type="spellStart"/>
      <w:r>
        <w:t>ServerSocket</w:t>
      </w:r>
      <w:proofErr w:type="spellEnd"/>
      <w:r>
        <w:t>的accept方法，使服务器端开始等待接收客户端的连接。</w:t>
      </w:r>
      <w:r w:rsidRPr="00473779">
        <w:rPr>
          <w:color w:val="FF0000"/>
        </w:rPr>
        <w:t>该方法是一个阻塞方法</w:t>
      </w:r>
      <w:r>
        <w:t>，监听指定的端口是否有客户端连接。直到有客户端与其连接并接收客户端套接字，否则该方法不会结束。</w:t>
      </w:r>
    </w:p>
    <w:sectPr w:rsidR="00E33886" w:rsidRPr="00E33886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264" w:rsidRDefault="00B12264" w:rsidP="007340EC">
      <w:pPr>
        <w:spacing w:after="0"/>
      </w:pPr>
      <w:r>
        <w:separator/>
      </w:r>
    </w:p>
  </w:endnote>
  <w:endnote w:type="continuationSeparator" w:id="0">
    <w:p w:rsidR="00B12264" w:rsidRDefault="00B12264" w:rsidP="007340E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4389789"/>
      <w:docPartObj>
        <w:docPartGallery w:val="Page Numbers (Bottom of Page)"/>
        <w:docPartUnique/>
      </w:docPartObj>
    </w:sdtPr>
    <w:sdtContent>
      <w:p w:rsidR="007340EC" w:rsidRDefault="007340EC">
        <w:pPr>
          <w:pStyle w:val="Footer"/>
          <w:jc w:val="right"/>
        </w:pPr>
        <w:fldSimple w:instr=" PAGE   \* MERGEFORMAT ">
          <w:r w:rsidR="00473779">
            <w:rPr>
              <w:noProof/>
            </w:rPr>
            <w:t>2</w:t>
          </w:r>
        </w:fldSimple>
      </w:p>
    </w:sdtContent>
  </w:sdt>
  <w:p w:rsidR="007340EC" w:rsidRDefault="007340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264" w:rsidRDefault="00B12264" w:rsidP="007340EC">
      <w:pPr>
        <w:spacing w:after="0"/>
      </w:pPr>
      <w:r>
        <w:separator/>
      </w:r>
    </w:p>
  </w:footnote>
  <w:footnote w:type="continuationSeparator" w:id="0">
    <w:p w:rsidR="00B12264" w:rsidRDefault="00B12264" w:rsidP="007340E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340EC"/>
    <w:rsid w:val="00473779"/>
    <w:rsid w:val="00562410"/>
    <w:rsid w:val="007340EC"/>
    <w:rsid w:val="008261CD"/>
    <w:rsid w:val="008B5ACA"/>
    <w:rsid w:val="008C5117"/>
    <w:rsid w:val="00904415"/>
    <w:rsid w:val="0099619D"/>
    <w:rsid w:val="009D5000"/>
    <w:rsid w:val="00AD5494"/>
    <w:rsid w:val="00B12264"/>
    <w:rsid w:val="00C03A83"/>
    <w:rsid w:val="00D24EDE"/>
    <w:rsid w:val="00D80E2B"/>
    <w:rsid w:val="00DB6FA6"/>
    <w:rsid w:val="00DE6E85"/>
    <w:rsid w:val="00E33886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40E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0EC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7340E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340EC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4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5</cp:revision>
  <dcterms:created xsi:type="dcterms:W3CDTF">2016-11-01T05:06:00Z</dcterms:created>
  <dcterms:modified xsi:type="dcterms:W3CDTF">2016-11-01T05:10:00Z</dcterms:modified>
</cp:coreProperties>
</file>