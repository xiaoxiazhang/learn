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49" w:rsidRDefault="008934C2" w:rsidP="00721C49">
      <w:pPr>
        <w:pStyle w:val="Title"/>
      </w:pPr>
      <w:r>
        <w:t>java POI</w:t>
      </w:r>
      <w:r>
        <w:t>常用</w:t>
      </w:r>
      <w:r>
        <w:t>API</w:t>
      </w:r>
    </w:p>
    <w:p w:rsidR="00721C49" w:rsidRDefault="00721C49" w:rsidP="00721C49">
      <w:pPr>
        <w:pStyle w:val="Heading1"/>
      </w:pPr>
      <w:r>
        <w:rPr>
          <w:rFonts w:hint="eastAsia"/>
        </w:rPr>
        <w:t>poi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21C49" w:rsidTr="00721C49">
        <w:tc>
          <w:tcPr>
            <w:tcW w:w="8388" w:type="dxa"/>
          </w:tcPr>
          <w:p w:rsidR="00721C49" w:rsidRDefault="00721C49" w:rsidP="00721C49">
            <w:pPr>
              <w:ind w:left="0"/>
            </w:pPr>
            <w:r>
              <w:t>/</w:t>
            </w:r>
            <w:r>
              <w:rPr>
                <w:rFonts w:hint="eastAsia"/>
              </w:rPr>
              <w:t>/</w:t>
            </w:r>
            <w:r>
              <w:t>获取工作薄对象:</w:t>
            </w:r>
          </w:p>
          <w:p w:rsidR="00721C49" w:rsidRDefault="00721C49" w:rsidP="00721C49">
            <w:pPr>
              <w:ind w:left="0"/>
            </w:pPr>
            <w:proofErr w:type="spellStart"/>
            <w:r>
              <w:t>HSSFWorkbook</w:t>
            </w:r>
            <w:proofErr w:type="spellEnd"/>
            <w:r>
              <w:t xml:space="preserve"> </w:t>
            </w:r>
            <w:proofErr w:type="spellStart"/>
            <w:r>
              <w:t>wb</w:t>
            </w:r>
            <w:proofErr w:type="spellEnd"/>
            <w:r>
              <w:t xml:space="preserve"> = new </w:t>
            </w:r>
            <w:proofErr w:type="spellStart"/>
            <w:r>
              <w:t>HSSFWorkbook</w:t>
            </w:r>
            <w:proofErr w:type="spellEnd"/>
            <w:r>
              <w:t>();</w:t>
            </w:r>
          </w:p>
          <w:p w:rsidR="00721C49" w:rsidRDefault="00721C49" w:rsidP="00721C49">
            <w:pPr>
              <w:ind w:left="0"/>
            </w:pPr>
          </w:p>
          <w:p w:rsidR="00721C49" w:rsidRDefault="00721C49" w:rsidP="00721C49">
            <w:pPr>
              <w:ind w:left="0"/>
            </w:pPr>
            <w:r>
              <w:t>//创建sheet</w:t>
            </w:r>
          </w:p>
          <w:p w:rsidR="00721C49" w:rsidRDefault="00721C49" w:rsidP="00721C49">
            <w:pPr>
              <w:ind w:left="0"/>
            </w:pPr>
            <w:proofErr w:type="spellStart"/>
            <w:r>
              <w:t>HSSFSheet</w:t>
            </w:r>
            <w:proofErr w:type="spellEnd"/>
            <w:r>
              <w:t xml:space="preserve"> sheet = </w:t>
            </w:r>
            <w:proofErr w:type="spellStart"/>
            <w:r>
              <w:t>wb.createSheet</w:t>
            </w:r>
            <w:proofErr w:type="spellEnd"/>
            <w:r>
              <w:t>([String name]);</w:t>
            </w:r>
          </w:p>
          <w:p w:rsidR="00721C49" w:rsidRDefault="00721C49" w:rsidP="00721C49">
            <w:pPr>
              <w:ind w:left="0"/>
            </w:pPr>
          </w:p>
          <w:p w:rsidR="00721C49" w:rsidRDefault="00721C49" w:rsidP="00721C49">
            <w:pPr>
              <w:ind w:left="0"/>
            </w:pPr>
            <w:r>
              <w:t>//创建单元格并设置值</w:t>
            </w:r>
          </w:p>
          <w:p w:rsidR="00721C49" w:rsidRDefault="00721C49" w:rsidP="00721C49">
            <w:pPr>
              <w:ind w:left="0"/>
            </w:pPr>
            <w:proofErr w:type="spellStart"/>
            <w:r>
              <w:t>row.createCell</w:t>
            </w:r>
            <w:proofErr w:type="spellEnd"/>
            <w:r>
              <w:t>(16).</w:t>
            </w:r>
            <w:proofErr w:type="spellStart"/>
            <w:r>
              <w:t>setCellValue</w:t>
            </w:r>
            <w:proofErr w:type="spellEnd"/>
            <w:r>
              <w:t>(</w:t>
            </w:r>
            <w:proofErr w:type="spellStart"/>
            <w:r>
              <w:t>empName</w:t>
            </w:r>
            <w:proofErr w:type="spellEnd"/>
            <w:r>
              <w:t>);</w:t>
            </w:r>
          </w:p>
          <w:p w:rsidR="00721C49" w:rsidRDefault="00721C49" w:rsidP="00721C49">
            <w:pPr>
              <w:ind w:left="0"/>
            </w:pPr>
            <w:proofErr w:type="spellStart"/>
            <w:r w:rsidRPr="00721C49">
              <w:t>row.createCell</w:t>
            </w:r>
            <w:proofErr w:type="spellEnd"/>
            <w:r w:rsidRPr="00721C49">
              <w:t>(15).</w:t>
            </w:r>
            <w:proofErr w:type="spellStart"/>
            <w:r w:rsidRPr="00721C49">
              <w:t>setCellType</w:t>
            </w:r>
            <w:proofErr w:type="spellEnd"/>
            <w:r w:rsidRPr="00721C49">
              <w:t>(</w:t>
            </w:r>
            <w:proofErr w:type="spellStart"/>
            <w:r w:rsidRPr="00721C49">
              <w:t>HSSFCell.CELL_TYPE_BLANK</w:t>
            </w:r>
            <w:proofErr w:type="spellEnd"/>
            <w:r w:rsidRPr="00721C49">
              <w:t>); //设置空值</w:t>
            </w:r>
          </w:p>
          <w:p w:rsidR="00721C49" w:rsidRDefault="00721C49" w:rsidP="00721C49">
            <w:pPr>
              <w:ind w:left="0"/>
            </w:pPr>
          </w:p>
          <w:p w:rsidR="00721C49" w:rsidRDefault="00721C49" w:rsidP="00721C49">
            <w:pPr>
              <w:ind w:left="0"/>
            </w:pPr>
            <w:r>
              <w:t>//设置单元格公式</w:t>
            </w:r>
          </w:p>
          <w:p w:rsidR="00721C49" w:rsidRDefault="00721C49" w:rsidP="00721C49">
            <w:pPr>
              <w:ind w:left="0"/>
            </w:pPr>
            <w:r>
              <w:t xml:space="preserve">Cell tailCell1 = </w:t>
            </w:r>
            <w:proofErr w:type="spellStart"/>
            <w:r>
              <w:t>countRow.createCell</w:t>
            </w:r>
            <w:proofErr w:type="spellEnd"/>
            <w:r>
              <w:t>(6);</w:t>
            </w:r>
          </w:p>
          <w:p w:rsidR="00721C49" w:rsidRDefault="00721C49" w:rsidP="00721C49">
            <w:pPr>
              <w:ind w:left="0"/>
            </w:pPr>
            <w:r>
              <w:t>tailCell1.setCellType(</w:t>
            </w:r>
            <w:proofErr w:type="spellStart"/>
            <w:r>
              <w:t>HSSFCell.CELL_TYPE_FORMULA</w:t>
            </w:r>
            <w:proofErr w:type="spellEnd"/>
            <w:r>
              <w:t>);</w:t>
            </w:r>
          </w:p>
          <w:p w:rsidR="00721C49" w:rsidRDefault="00721C49" w:rsidP="00721C49">
            <w:pPr>
              <w:ind w:left="0"/>
            </w:pPr>
            <w:r>
              <w:t xml:space="preserve">tailCell1.setCellFormula("SUM(G3:G" + </w:t>
            </w:r>
            <w:proofErr w:type="spellStart"/>
            <w:r>
              <w:t>rowNum</w:t>
            </w:r>
            <w:proofErr w:type="spellEnd"/>
            <w:r>
              <w:t xml:space="preserve"> + ")");</w:t>
            </w:r>
          </w:p>
          <w:p w:rsidR="00721C49" w:rsidRDefault="00721C49" w:rsidP="00721C49">
            <w:pPr>
              <w:ind w:left="0"/>
            </w:pPr>
          </w:p>
          <w:p w:rsidR="00721C49" w:rsidRDefault="00721C49" w:rsidP="00721C49">
            <w:pPr>
              <w:ind w:left="0"/>
            </w:pPr>
            <w:r>
              <w:rPr>
                <w:rFonts w:hint="eastAsia"/>
              </w:rPr>
              <w:t>//合并单元格</w:t>
            </w:r>
          </w:p>
          <w:p w:rsidR="00721C49" w:rsidRDefault="00721C49" w:rsidP="00721C49">
            <w:pPr>
              <w:ind w:left="0"/>
            </w:pPr>
            <w:r>
              <w:t>Region region1 = new Region(0, (short) 0, 0, (short) 6);</w:t>
            </w:r>
            <w:r>
              <w:rPr>
                <w:rFonts w:hint="eastAsia"/>
              </w:rPr>
              <w:t xml:space="preserve"> </w:t>
            </w:r>
            <w:r>
              <w:t>//参数1：行号 参数2：起始列号 参数3：行号 参数4：终止列号</w:t>
            </w:r>
          </w:p>
          <w:p w:rsidR="00721C49" w:rsidRDefault="00721C49" w:rsidP="00721C49">
            <w:pPr>
              <w:ind w:left="0"/>
            </w:pPr>
            <w:proofErr w:type="spellStart"/>
            <w:r w:rsidRPr="00721C49">
              <w:t>CellRangeAddress</w:t>
            </w:r>
            <w:proofErr w:type="spellEnd"/>
            <w:r w:rsidRPr="00721C49">
              <w:t xml:space="preserve"> region1 = new </w:t>
            </w:r>
            <w:proofErr w:type="spellStart"/>
            <w:r w:rsidRPr="00721C49">
              <w:t>CellRangeAddress</w:t>
            </w:r>
            <w:proofErr w:type="spellEnd"/>
            <w:r w:rsidRPr="00721C49">
              <w:t>(</w:t>
            </w:r>
            <w:proofErr w:type="spellStart"/>
            <w:r w:rsidRPr="00721C49">
              <w:t>rowNumber</w:t>
            </w:r>
            <w:proofErr w:type="spellEnd"/>
            <w:r w:rsidRPr="00721C49">
              <w:t xml:space="preserve">, </w:t>
            </w:r>
            <w:proofErr w:type="spellStart"/>
            <w:r w:rsidRPr="00721C49">
              <w:t>rowNumber</w:t>
            </w:r>
            <w:proofErr w:type="spellEnd"/>
            <w:r w:rsidRPr="00721C49">
              <w:t>, (short) 0, (short) 11);</w:t>
            </w:r>
          </w:p>
          <w:p w:rsidR="00690419" w:rsidRDefault="00C2434E" w:rsidP="00690419">
            <w:pPr>
              <w:ind w:left="0"/>
            </w:pPr>
            <w:r>
              <w:rPr>
                <w:rFonts w:hint="eastAsia"/>
              </w:rPr>
              <w:t>//使用方法</w:t>
            </w:r>
          </w:p>
          <w:p w:rsidR="00690419" w:rsidRDefault="00690419" w:rsidP="00690419">
            <w:pPr>
              <w:ind w:left="0"/>
            </w:pPr>
            <w:r>
              <w:t>Cell cell=row.createCell(1);</w:t>
            </w:r>
          </w:p>
          <w:p w:rsidR="00690419" w:rsidRDefault="00690419" w:rsidP="00690419">
            <w:pPr>
              <w:ind w:left="0"/>
            </w:pPr>
            <w:proofErr w:type="spellStart"/>
            <w:r>
              <w:t>cell.setCellValue</w:t>
            </w:r>
            <w:proofErr w:type="spellEnd"/>
            <w:r>
              <w:t xml:space="preserve">("我们被合并单元格啦！");       </w:t>
            </w:r>
          </w:p>
          <w:p w:rsidR="00690419" w:rsidRDefault="00690419" w:rsidP="00690419">
            <w:pPr>
              <w:ind w:left="0"/>
            </w:pPr>
            <w:proofErr w:type="spellStart"/>
            <w:r>
              <w:t>sheet.addMergedRegion</w:t>
            </w:r>
            <w:proofErr w:type="spellEnd"/>
            <w:r>
              <w:t xml:space="preserve">(new </w:t>
            </w:r>
            <w:proofErr w:type="spellStart"/>
            <w:r>
              <w:t>CellRangeAddress</w:t>
            </w:r>
            <w:proofErr w:type="spellEnd"/>
            <w:r>
              <w:t>(</w:t>
            </w:r>
          </w:p>
          <w:p w:rsidR="00690419" w:rsidRDefault="00690419" w:rsidP="00690419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1, // 起始行</w:t>
            </w:r>
          </w:p>
          <w:p w:rsidR="00690419" w:rsidRDefault="00690419" w:rsidP="00690419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2, // 结束行</w:t>
            </w:r>
          </w:p>
          <w:p w:rsidR="00690419" w:rsidRDefault="00690419" w:rsidP="00690419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1, // 其实列</w:t>
            </w:r>
          </w:p>
          <w:p w:rsidR="00690419" w:rsidRDefault="00690419" w:rsidP="00690419">
            <w:pPr>
              <w:ind w:left="0"/>
            </w:pPr>
            <w:r>
              <w:rPr>
                <w:rFonts w:hint="eastAsia"/>
              </w:rPr>
              <w:t xml:space="preserve">   </w:t>
            </w:r>
            <w:r>
              <w:t xml:space="preserve"> 2  // 结束列</w:t>
            </w:r>
          </w:p>
          <w:p w:rsidR="00C2434E" w:rsidRDefault="00690419" w:rsidP="00690419">
            <w:pPr>
              <w:ind w:left="0"/>
            </w:pPr>
            <w:r>
              <w:t>));</w:t>
            </w:r>
          </w:p>
          <w:p w:rsidR="00721C49" w:rsidRDefault="00721C49" w:rsidP="00721C49">
            <w:pPr>
              <w:ind w:left="0"/>
            </w:pPr>
            <w:proofErr w:type="spellStart"/>
            <w:r>
              <w:t>CellRangeAddress</w:t>
            </w:r>
            <w:proofErr w:type="spellEnd"/>
            <w:r>
              <w:t xml:space="preserve"> cra1 = new </w:t>
            </w:r>
            <w:proofErr w:type="spellStart"/>
            <w:r>
              <w:t>CellRangeAddress</w:t>
            </w:r>
            <w:proofErr w:type="spellEnd"/>
            <w:r>
              <w:t>(</w:t>
            </w:r>
            <w:proofErr w:type="spellStart"/>
            <w:r>
              <w:t>rowNum</w:t>
            </w:r>
            <w:proofErr w:type="spellEnd"/>
            <w:r>
              <w:t xml:space="preserve">, </w:t>
            </w:r>
            <w:proofErr w:type="spellStart"/>
            <w:r>
              <w:t>rowNum</w:t>
            </w:r>
            <w:proofErr w:type="spellEnd"/>
            <w:r>
              <w:t xml:space="preserve"> + </w:t>
            </w:r>
            <w:proofErr w:type="spellStart"/>
            <w:r>
              <w:lastRenderedPageBreak/>
              <w:t>rowCount</w:t>
            </w:r>
            <w:proofErr w:type="spellEnd"/>
            <w:r>
              <w:t>, 0, 0);</w:t>
            </w:r>
          </w:p>
          <w:p w:rsidR="00721C49" w:rsidRDefault="00721C49" w:rsidP="00721C49">
            <w:pPr>
              <w:ind w:left="0"/>
            </w:pPr>
            <w:proofErr w:type="spellStart"/>
            <w:r>
              <w:t>sheet.addMergedRegion</w:t>
            </w:r>
            <w:proofErr w:type="spellEnd"/>
            <w:r>
              <w:t>(cra1);</w:t>
            </w:r>
          </w:p>
          <w:p w:rsidR="00721C49" w:rsidRDefault="00721C49" w:rsidP="00721C49">
            <w:pPr>
              <w:ind w:left="0"/>
            </w:pPr>
          </w:p>
        </w:tc>
      </w:tr>
      <w:tr w:rsidR="00721C49" w:rsidTr="00721C49">
        <w:tc>
          <w:tcPr>
            <w:tcW w:w="8388" w:type="dxa"/>
          </w:tcPr>
          <w:p w:rsidR="00721C49" w:rsidRDefault="00721C49" w:rsidP="00721C49">
            <w:pPr>
              <w:ind w:left="0"/>
            </w:pPr>
            <w:r>
              <w:rPr>
                <w:rFonts w:hint="eastAsia"/>
              </w:rPr>
              <w:lastRenderedPageBreak/>
              <w:t>//设置单元格格式</w:t>
            </w:r>
          </w:p>
          <w:p w:rsidR="00721C49" w:rsidRDefault="00721C49" w:rsidP="00721C49">
            <w:pPr>
              <w:ind w:left="0"/>
            </w:pPr>
            <w:proofErr w:type="spellStart"/>
            <w:r w:rsidRPr="00721C49">
              <w:t>HSSFCellStyle</w:t>
            </w:r>
            <w:proofErr w:type="spellEnd"/>
            <w:r w:rsidRPr="00721C49">
              <w:t xml:space="preserve"> </w:t>
            </w:r>
            <w:proofErr w:type="spellStart"/>
            <w:r w:rsidR="00047620">
              <w:t>cellStyle</w:t>
            </w:r>
            <w:proofErr w:type="spellEnd"/>
            <w:r w:rsidRPr="00721C49">
              <w:t xml:space="preserve"> = </w:t>
            </w:r>
            <w:proofErr w:type="spellStart"/>
            <w:r w:rsidRPr="00721C49">
              <w:t>wb.createCellStyle</w:t>
            </w:r>
            <w:proofErr w:type="spellEnd"/>
            <w:r w:rsidRPr="00721C49">
              <w:t>();</w:t>
            </w:r>
          </w:p>
          <w:p w:rsidR="00C2434E" w:rsidRDefault="00047620" w:rsidP="00721C49">
            <w:pPr>
              <w:ind w:left="0"/>
            </w:pPr>
            <w:proofErr w:type="spellStart"/>
            <w:r w:rsidRPr="00047620">
              <w:t>CellStyle</w:t>
            </w:r>
            <w:proofErr w:type="spellEnd"/>
            <w:r w:rsidRPr="00047620">
              <w:t xml:space="preserve"> </w:t>
            </w:r>
            <w:proofErr w:type="spellStart"/>
            <w:r w:rsidRPr="00047620">
              <w:t>cellStyle</w:t>
            </w:r>
            <w:proofErr w:type="spellEnd"/>
            <w:r w:rsidRPr="00047620">
              <w:t>=</w:t>
            </w:r>
            <w:proofErr w:type="spellStart"/>
            <w:r w:rsidRPr="00047620">
              <w:t>wb.createCellStyle</w:t>
            </w:r>
            <w:proofErr w:type="spellEnd"/>
            <w:r w:rsidRPr="00047620">
              <w:t>(); // 创建单元格样式</w:t>
            </w:r>
          </w:p>
          <w:p w:rsidR="00C2434E" w:rsidRDefault="00C2434E" w:rsidP="00721C49">
            <w:pPr>
              <w:ind w:left="0"/>
            </w:pPr>
            <w:r>
              <w:rPr>
                <w:rFonts w:hint="eastAsia"/>
              </w:rPr>
              <w:t>//设置背景色</w:t>
            </w:r>
          </w:p>
          <w:p w:rsidR="00C2434E" w:rsidRDefault="00047620" w:rsidP="00C2434E">
            <w:pPr>
              <w:ind w:left="0"/>
            </w:pPr>
            <w:proofErr w:type="spellStart"/>
            <w:r>
              <w:t>cellStyle</w:t>
            </w:r>
            <w:r w:rsidR="00C2434E">
              <w:t>.setFillForegroundColor</w:t>
            </w:r>
            <w:proofErr w:type="spellEnd"/>
            <w:r w:rsidR="00C2434E">
              <w:t>((short) 13);// 设置背景色</w:t>
            </w:r>
          </w:p>
          <w:p w:rsidR="00C2434E" w:rsidRDefault="00047620" w:rsidP="00C2434E">
            <w:pPr>
              <w:ind w:left="0"/>
            </w:pPr>
            <w:proofErr w:type="spellStart"/>
            <w:r>
              <w:t>cellStyle</w:t>
            </w:r>
            <w:r w:rsidR="00C2434E">
              <w:t>.setFillPattern</w:t>
            </w:r>
            <w:proofErr w:type="spellEnd"/>
            <w:r w:rsidR="00C2434E">
              <w:t>(</w:t>
            </w:r>
            <w:proofErr w:type="spellStart"/>
            <w:r w:rsidR="00C2434E">
              <w:t>HSSFCellStyle.SOLID_FOREGROUND</w:t>
            </w:r>
            <w:proofErr w:type="spellEnd"/>
            <w:r w:rsidR="00C2434E">
              <w:t>);</w:t>
            </w:r>
          </w:p>
          <w:p w:rsidR="00C2434E" w:rsidRDefault="00C2434E" w:rsidP="00C2434E">
            <w:pPr>
              <w:ind w:left="0"/>
            </w:pPr>
          </w:p>
          <w:p w:rsidR="00C2434E" w:rsidRDefault="00C2434E" w:rsidP="00C2434E">
            <w:pPr>
              <w:ind w:left="0"/>
            </w:pPr>
            <w:r>
              <w:rPr>
                <w:rFonts w:hint="eastAsia"/>
              </w:rPr>
              <w:t>//</w:t>
            </w:r>
            <w:r w:rsidRPr="00C2434E">
              <w:rPr>
                <w:rFonts w:hint="eastAsia"/>
              </w:rPr>
              <w:t>设置边框</w:t>
            </w:r>
          </w:p>
          <w:p w:rsidR="00C2434E" w:rsidRDefault="00047620" w:rsidP="00C2434E">
            <w:pPr>
              <w:ind w:left="0"/>
            </w:pPr>
            <w:proofErr w:type="spellStart"/>
            <w:r>
              <w:t>cellStyle</w:t>
            </w:r>
            <w:r w:rsidR="00C2434E">
              <w:t>.</w:t>
            </w:r>
            <w:r>
              <w:t>cellStyle</w:t>
            </w:r>
            <w:r w:rsidR="00C2434E">
              <w:t>Bottom</w:t>
            </w:r>
            <w:proofErr w:type="spellEnd"/>
            <w:r w:rsidR="00C2434E">
              <w:t>(</w:t>
            </w:r>
            <w:proofErr w:type="spellStart"/>
            <w:r w:rsidR="00C2434E">
              <w:t>HSSFCellStyle.BORDER_THIN</w:t>
            </w:r>
            <w:proofErr w:type="spellEnd"/>
            <w:r w:rsidR="00C2434E">
              <w:t>); //下边框</w:t>
            </w:r>
          </w:p>
          <w:p w:rsidR="00C2434E" w:rsidRDefault="00047620" w:rsidP="00C2434E">
            <w:pPr>
              <w:ind w:left="0"/>
            </w:pPr>
            <w:proofErr w:type="spellStart"/>
            <w:r>
              <w:t>cellStyle</w:t>
            </w:r>
            <w:r w:rsidR="00C2434E">
              <w:t>.</w:t>
            </w:r>
            <w:r>
              <w:t>cellStyle</w:t>
            </w:r>
            <w:r w:rsidR="00C2434E">
              <w:t>Left</w:t>
            </w:r>
            <w:proofErr w:type="spellEnd"/>
            <w:r w:rsidR="00C2434E">
              <w:t>(</w:t>
            </w:r>
            <w:proofErr w:type="spellStart"/>
            <w:r w:rsidR="00C2434E">
              <w:t>HSSFCellStyle.BORDER_THIN</w:t>
            </w:r>
            <w:proofErr w:type="spellEnd"/>
            <w:r w:rsidR="00C2434E">
              <w:t>);//左边框</w:t>
            </w:r>
          </w:p>
          <w:p w:rsidR="00C2434E" w:rsidRDefault="00047620" w:rsidP="00C2434E">
            <w:pPr>
              <w:ind w:left="0"/>
            </w:pPr>
            <w:proofErr w:type="spellStart"/>
            <w:r>
              <w:t>cellStyle</w:t>
            </w:r>
            <w:r w:rsidR="00C2434E">
              <w:t>.</w:t>
            </w:r>
            <w:r>
              <w:t>cellStyle</w:t>
            </w:r>
            <w:r w:rsidR="00C2434E">
              <w:t>Top</w:t>
            </w:r>
            <w:proofErr w:type="spellEnd"/>
            <w:r w:rsidR="00C2434E">
              <w:t>(</w:t>
            </w:r>
            <w:proofErr w:type="spellStart"/>
            <w:r w:rsidR="00C2434E">
              <w:t>HSSFCellStyle.BORDER_THIN</w:t>
            </w:r>
            <w:proofErr w:type="spellEnd"/>
            <w:r w:rsidR="00C2434E">
              <w:t>);//上边框</w:t>
            </w:r>
          </w:p>
          <w:p w:rsidR="00C2434E" w:rsidRDefault="00047620" w:rsidP="00C2434E">
            <w:pPr>
              <w:ind w:left="0"/>
            </w:pPr>
            <w:proofErr w:type="spellStart"/>
            <w:r>
              <w:t>cellStyle</w:t>
            </w:r>
            <w:r w:rsidR="00C2434E">
              <w:t>.</w:t>
            </w:r>
            <w:r>
              <w:t>cellStyle</w:t>
            </w:r>
            <w:r w:rsidR="00C2434E">
              <w:t>Right</w:t>
            </w:r>
            <w:proofErr w:type="spellEnd"/>
            <w:r w:rsidR="00C2434E">
              <w:t>(</w:t>
            </w:r>
            <w:proofErr w:type="spellStart"/>
            <w:r w:rsidR="00C2434E">
              <w:t>HSSFCellStyle.BORDER_THIN</w:t>
            </w:r>
            <w:proofErr w:type="spellEnd"/>
            <w:r w:rsidR="00C2434E">
              <w:t>);//右边框</w:t>
            </w:r>
          </w:p>
          <w:p w:rsidR="00C2434E" w:rsidRDefault="00C2434E" w:rsidP="00C2434E">
            <w:pPr>
              <w:ind w:left="0"/>
            </w:pPr>
          </w:p>
          <w:p w:rsidR="00C2434E" w:rsidRDefault="00C2434E" w:rsidP="00C2434E">
            <w:pPr>
              <w:ind w:left="0"/>
            </w:pPr>
            <w:r>
              <w:rPr>
                <w:rFonts w:hint="eastAsia"/>
              </w:rPr>
              <w:t>//设置单元格中数据对其方式</w:t>
            </w:r>
          </w:p>
          <w:p w:rsidR="00C2434E" w:rsidRDefault="00047620" w:rsidP="00C2434E">
            <w:pPr>
              <w:ind w:left="0"/>
            </w:pPr>
            <w:proofErr w:type="spellStart"/>
            <w:r>
              <w:t>cellStyle</w:t>
            </w:r>
            <w:r w:rsidR="00C2434E" w:rsidRPr="00C2434E">
              <w:t>.setAlignment</w:t>
            </w:r>
            <w:proofErr w:type="spellEnd"/>
            <w:r w:rsidR="00C2434E" w:rsidRPr="00C2434E">
              <w:t>(</w:t>
            </w:r>
            <w:proofErr w:type="spellStart"/>
            <w:r w:rsidR="00C2434E" w:rsidRPr="00C2434E">
              <w:t>HSSFCellStyle.ALIGN_CENTER</w:t>
            </w:r>
            <w:proofErr w:type="spellEnd"/>
            <w:r w:rsidR="00C2434E" w:rsidRPr="00C2434E">
              <w:t>); // 居中</w:t>
            </w:r>
          </w:p>
          <w:p w:rsidR="00C2434E" w:rsidRDefault="00C2434E" w:rsidP="00C2434E">
            <w:pPr>
              <w:ind w:left="0"/>
            </w:pPr>
          </w:p>
          <w:p w:rsidR="00C2434E" w:rsidRDefault="00C2434E" w:rsidP="00C2434E">
            <w:pPr>
              <w:ind w:left="0"/>
            </w:pPr>
            <w:r>
              <w:rPr>
                <w:rFonts w:hint="eastAsia"/>
              </w:rPr>
              <w:t>//设置字体</w:t>
            </w:r>
          </w:p>
          <w:p w:rsidR="00C2434E" w:rsidRDefault="00C2434E" w:rsidP="00C2434E">
            <w:pPr>
              <w:ind w:left="0"/>
            </w:pPr>
            <w:proofErr w:type="spellStart"/>
            <w:r>
              <w:t>HSSFFont</w:t>
            </w:r>
            <w:proofErr w:type="spellEnd"/>
            <w:r>
              <w:t xml:space="preserve"> font = </w:t>
            </w:r>
            <w:proofErr w:type="spellStart"/>
            <w:r>
              <w:t>wb.createFont</w:t>
            </w:r>
            <w:proofErr w:type="spellEnd"/>
            <w:r>
              <w:t>();</w:t>
            </w:r>
          </w:p>
          <w:p w:rsidR="00C2434E" w:rsidRDefault="00C2434E" w:rsidP="00C2434E">
            <w:pPr>
              <w:ind w:left="0"/>
            </w:pPr>
            <w:proofErr w:type="spellStart"/>
            <w:r>
              <w:t>font.setFontName</w:t>
            </w:r>
            <w:proofErr w:type="spellEnd"/>
            <w:r>
              <w:t>("黑体");</w:t>
            </w:r>
          </w:p>
          <w:p w:rsidR="00C2434E" w:rsidRDefault="00C2434E" w:rsidP="00C2434E">
            <w:pPr>
              <w:ind w:left="0"/>
            </w:pPr>
            <w:proofErr w:type="spellStart"/>
            <w:r>
              <w:t>font.setFontHeightInPoints</w:t>
            </w:r>
            <w:proofErr w:type="spellEnd"/>
            <w:r>
              <w:t>((short) 16);//设置字体大小</w:t>
            </w:r>
          </w:p>
          <w:p w:rsidR="00C2434E" w:rsidRDefault="00C2434E" w:rsidP="00C2434E">
            <w:pPr>
              <w:ind w:left="0"/>
            </w:pPr>
          </w:p>
          <w:p w:rsidR="00C2434E" w:rsidRDefault="00C2434E" w:rsidP="00C2434E">
            <w:pPr>
              <w:ind w:left="0"/>
            </w:pPr>
            <w:proofErr w:type="spellStart"/>
            <w:r>
              <w:t>HSSFFont</w:t>
            </w:r>
            <w:proofErr w:type="spellEnd"/>
            <w:r>
              <w:t xml:space="preserve"> font2 = </w:t>
            </w:r>
            <w:proofErr w:type="spellStart"/>
            <w:r>
              <w:t>wb.createFont</w:t>
            </w:r>
            <w:proofErr w:type="spellEnd"/>
            <w:r>
              <w:t>();</w:t>
            </w:r>
          </w:p>
          <w:p w:rsidR="00C2434E" w:rsidRDefault="00C2434E" w:rsidP="00C2434E">
            <w:pPr>
              <w:ind w:left="0"/>
            </w:pPr>
            <w:r>
              <w:t>font2.setFontName("仿宋_GB2312");</w:t>
            </w:r>
          </w:p>
          <w:p w:rsidR="00C2434E" w:rsidRDefault="00C2434E" w:rsidP="00C2434E">
            <w:pPr>
              <w:ind w:left="0"/>
            </w:pPr>
            <w:r>
              <w:t>font2.setBoldweight(</w:t>
            </w:r>
            <w:proofErr w:type="spellStart"/>
            <w:r>
              <w:t>HSSFFont.BOLDWEIGHT_BOLD</w:t>
            </w:r>
            <w:proofErr w:type="spellEnd"/>
            <w:r>
              <w:t>);//粗体显示</w:t>
            </w:r>
          </w:p>
          <w:p w:rsidR="00C2434E" w:rsidRDefault="00C2434E" w:rsidP="00C2434E">
            <w:pPr>
              <w:ind w:left="0"/>
            </w:pPr>
            <w:r>
              <w:t>font2.setFontHeightInPoints((short) 12);</w:t>
            </w:r>
          </w:p>
          <w:p w:rsidR="00C2434E" w:rsidRPr="00C2434E" w:rsidRDefault="00047620" w:rsidP="00C2434E">
            <w:pPr>
              <w:ind w:left="0"/>
            </w:pPr>
            <w:proofErr w:type="spellStart"/>
            <w:r>
              <w:t>cellStyle</w:t>
            </w:r>
            <w:r w:rsidR="00C2434E">
              <w:t>.setFont</w:t>
            </w:r>
            <w:proofErr w:type="spellEnd"/>
            <w:r w:rsidR="00C2434E">
              <w:t>(font);//</w:t>
            </w:r>
            <w:r w:rsidR="00C2434E" w:rsidRPr="00C2434E">
              <w:rPr>
                <w:color w:val="FF0000"/>
              </w:rPr>
              <w:t>选择需要用到的字体格式</w:t>
            </w:r>
          </w:p>
          <w:p w:rsidR="00721C49" w:rsidRDefault="00721C49" w:rsidP="00721C49">
            <w:pPr>
              <w:ind w:left="0"/>
            </w:pPr>
          </w:p>
          <w:p w:rsidR="00C2434E" w:rsidRDefault="00C2434E" w:rsidP="00721C49">
            <w:pPr>
              <w:ind w:left="0"/>
            </w:pPr>
            <w:r>
              <w:rPr>
                <w:rFonts w:hint="eastAsia"/>
              </w:rPr>
              <w:t>//设置列宽</w:t>
            </w:r>
          </w:p>
          <w:p w:rsidR="00C2434E" w:rsidRDefault="00C2434E" w:rsidP="00721C49">
            <w:pPr>
              <w:ind w:left="0"/>
            </w:pPr>
            <w:proofErr w:type="spellStart"/>
            <w:r w:rsidRPr="00C2434E">
              <w:t>sheet.setColumnWidth</w:t>
            </w:r>
            <w:proofErr w:type="spellEnd"/>
            <w:r w:rsidRPr="00C2434E">
              <w:t>(24, 12*256);</w:t>
            </w:r>
            <w:r>
              <w:rPr>
                <w:rFonts w:hint="eastAsia"/>
              </w:rPr>
              <w:t xml:space="preserve"> //</w:t>
            </w:r>
            <w:r w:rsidRPr="00C2434E">
              <w:rPr>
                <w:rFonts w:hint="eastAsia"/>
              </w:rPr>
              <w:t>第一个参数代表列</w:t>
            </w:r>
            <w:r w:rsidRPr="00C2434E">
              <w:t>id(从0开始),第2个参数代表宽度值</w:t>
            </w:r>
          </w:p>
          <w:p w:rsidR="00C2434E" w:rsidRDefault="00C2434E" w:rsidP="00721C49">
            <w:pPr>
              <w:ind w:left="0"/>
            </w:pPr>
          </w:p>
          <w:p w:rsidR="00C2434E" w:rsidRDefault="00C2434E" w:rsidP="00721C49">
            <w:pPr>
              <w:ind w:left="0"/>
            </w:pPr>
            <w:r>
              <w:rPr>
                <w:rFonts w:hint="eastAsia"/>
              </w:rPr>
              <w:t>//</w:t>
            </w:r>
            <w:r w:rsidRPr="00C2434E">
              <w:rPr>
                <w:rFonts w:hint="eastAsia"/>
              </w:rPr>
              <w:t>设置自动换行</w:t>
            </w:r>
          </w:p>
          <w:p w:rsidR="00C2434E" w:rsidRDefault="00047620" w:rsidP="00721C49">
            <w:pPr>
              <w:ind w:left="0"/>
            </w:pPr>
            <w:proofErr w:type="spellStart"/>
            <w:r>
              <w:t>cellStyle</w:t>
            </w:r>
            <w:r w:rsidR="00C2434E" w:rsidRPr="00C2434E">
              <w:t>.setWrapText</w:t>
            </w:r>
            <w:proofErr w:type="spellEnd"/>
            <w:r w:rsidR="00C2434E" w:rsidRPr="00C2434E">
              <w:t>(true);</w:t>
            </w:r>
          </w:p>
          <w:p w:rsidR="00047620" w:rsidRDefault="00047620" w:rsidP="00721C49">
            <w:pPr>
              <w:ind w:left="0"/>
            </w:pPr>
          </w:p>
          <w:p w:rsidR="00721C49" w:rsidRDefault="00047620" w:rsidP="00721C49">
            <w:pPr>
              <w:ind w:left="0"/>
            </w:pPr>
            <w:r>
              <w:rPr>
                <w:rFonts w:hint="eastAsia"/>
              </w:rPr>
              <w:t>//单元格设置样式</w:t>
            </w:r>
          </w:p>
          <w:p w:rsidR="00047620" w:rsidRDefault="00047620" w:rsidP="00721C49">
            <w:pPr>
              <w:ind w:left="0"/>
            </w:pPr>
            <w:proofErr w:type="spellStart"/>
            <w:r w:rsidRPr="00047620">
              <w:t>cell.setCellStyle</w:t>
            </w:r>
            <w:proofErr w:type="spellEnd"/>
            <w:r w:rsidRPr="00047620">
              <w:t>(</w:t>
            </w:r>
            <w:proofErr w:type="spellStart"/>
            <w:r w:rsidRPr="00047620">
              <w:t>cellStyle</w:t>
            </w:r>
            <w:proofErr w:type="spellEnd"/>
            <w:r w:rsidRPr="00047620">
              <w:t>);</w:t>
            </w:r>
          </w:p>
        </w:tc>
      </w:tr>
    </w:tbl>
    <w:p w:rsidR="00721C49" w:rsidRDefault="00721C49" w:rsidP="00721C49"/>
    <w:p w:rsidR="00047620" w:rsidRDefault="00047620" w:rsidP="00047620">
      <w:pPr>
        <w:pStyle w:val="Heading1"/>
      </w:pPr>
      <w:r>
        <w:rPr>
          <w:rFonts w:hint="eastAsia"/>
        </w:rPr>
        <w:t>excel</w:t>
      </w:r>
      <w:r>
        <w:rPr>
          <w:rFonts w:hint="eastAsia"/>
        </w:rPr>
        <w:t>导出例子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61309" w:rsidTr="00761309">
        <w:tc>
          <w:tcPr>
            <w:tcW w:w="8388" w:type="dxa"/>
          </w:tcPr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Cs w:val="24"/>
              </w:rPr>
              <w:t>"/export"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toExcle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HttpServletResponse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EmployeeIncomePageDto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pageDto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UnsupportedEncodingException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wb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Cs w:val="24"/>
              </w:rPr>
              <w:t>employeeIncomeService</w:t>
            </w:r>
            <w:r>
              <w:rPr>
                <w:rFonts w:ascii="Consolas" w:hAnsi="Consolas" w:cs="Consolas"/>
                <w:color w:val="000000"/>
                <w:szCs w:val="24"/>
              </w:rPr>
              <w:t>.toExcle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pageDto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excelName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szCs w:val="24"/>
              </w:rPr>
              <w:t>服务收入详情表</w:t>
            </w:r>
            <w:r>
              <w:rPr>
                <w:rFonts w:ascii="Consolas" w:hAnsi="Consolas" w:cs="Consolas"/>
                <w:color w:val="2A00FF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xls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.setContentType(</w:t>
            </w:r>
            <w:r>
              <w:rPr>
                <w:rFonts w:ascii="Consolas" w:hAnsi="Consolas" w:cs="Consolas"/>
                <w:color w:val="2A00FF"/>
                <w:szCs w:val="24"/>
              </w:rPr>
              <w:t>"application/vnd.ms-excel;charset=utf-8"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.setHeader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"Content-disposition"</w:t>
            </w:r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attachment;filename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="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String(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excelName</w:t>
            </w:r>
            <w:r>
              <w:rPr>
                <w:rFonts w:ascii="Consolas" w:hAnsi="Consolas" w:cs="Consolas"/>
                <w:color w:val="000000"/>
                <w:szCs w:val="24"/>
              </w:rPr>
              <w:t>.getBytes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"GB2312"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), </w:t>
            </w:r>
            <w:r>
              <w:rPr>
                <w:rFonts w:ascii="Consolas" w:hAnsi="Consolas" w:cs="Consolas"/>
                <w:color w:val="2A00FF"/>
                <w:szCs w:val="24"/>
              </w:rPr>
              <w:t>"ISO8859-1"</w:t>
            </w:r>
            <w:r>
              <w:rPr>
                <w:rFonts w:ascii="Consolas" w:hAnsi="Consolas" w:cs="Consolas"/>
                <w:color w:val="000000"/>
                <w:szCs w:val="24"/>
              </w:rPr>
              <w:t>));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ServletOutputStream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outputStream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szCs w:val="24"/>
              </w:rPr>
              <w:t>.getOutputStream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wb</w:t>
            </w:r>
            <w:r>
              <w:rPr>
                <w:rFonts w:ascii="Consolas" w:hAnsi="Consolas" w:cs="Consolas"/>
                <w:color w:val="000000"/>
                <w:szCs w:val="24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outputStream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outputStream</w:t>
            </w:r>
            <w:r>
              <w:rPr>
                <w:rFonts w:ascii="Consolas" w:hAnsi="Consolas" w:cs="Consolas"/>
                <w:color w:val="000000"/>
                <w:szCs w:val="24"/>
              </w:rPr>
              <w:t>.flush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logger</w:t>
            </w:r>
            <w:r>
              <w:rPr>
                <w:rFonts w:ascii="Consolas" w:hAnsi="Consolas" w:cs="Consolas"/>
                <w:color w:val="000000"/>
                <w:szCs w:val="24"/>
              </w:rPr>
              <w:t>.error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szCs w:val="24"/>
              </w:rPr>
              <w:t>.getMessage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761309" w:rsidRDefault="00761309" w:rsidP="00761309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761309" w:rsidRDefault="00761309" w:rsidP="00761309">
            <w:pPr>
              <w:ind w:left="0"/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</w:tc>
      </w:tr>
      <w:tr w:rsidR="00761309" w:rsidTr="00761309">
        <w:tc>
          <w:tcPr>
            <w:tcW w:w="8388" w:type="dxa"/>
          </w:tcPr>
          <w:p w:rsidR="00DD4710" w:rsidRDefault="00DD4710" w:rsidP="00BA1BF8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public class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ExcelUtil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public static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buildExcelWorkBook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(String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sheetName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String[] header, List&lt;Object[]&gt;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datas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int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[]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disMergeCols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= new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headerCellStyle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createCellStyle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, true);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bodyCellStyle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createCellStyle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, false);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buildExcelHeader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sheetName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header,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headerCellStyle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buildExcelBody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datas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disMergeCols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bodyCellStyle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    return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private static void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buildExcelHeader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String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sheetName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, String[] header,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headerCellStyle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创建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sheet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HSSFSheet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sheet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workBook.createSheet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sheetName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HSSFRow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headRow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sheet.createRow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(0);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for 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int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= 0;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&lt;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header.length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++)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设置整体列格式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sheet.setColumnWidth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, 16 * 256);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cell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headRow.createCell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cell.setCellValue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(header[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].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cell.setCellStyle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headerCellStyle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private static void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buildExcelBody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List&lt;Object[]&gt;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datas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int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[]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disMergeCols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bodyCellStyle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HSSFSheet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sheet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workBook.getSheetAt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(0);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for 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int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= 0;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&lt;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datas.size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();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++)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HSSFRow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row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sheet.createRow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+ 1);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Object[]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objs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datas.get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for 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int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j = 0; j &lt;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objs.length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; j++)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if (!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ArrayUtils.contains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disMergeCols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j) &amp;&amp;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!= 0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    &amp;&amp;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objs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[0].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().equals(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datas.get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- 1)[0].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()))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cell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row.createCell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(j);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cell.setCellStyle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bodyCellStyle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CellRangeAddress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range = new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CellRangeAddress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+ 1, j, j);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sheet.addMergedRegion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(range);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} else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cell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row.createCell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(j);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if 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objs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[j] != null)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cell.setCellValue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objs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[j].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cell.setCellStyle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bodyCellStyle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private static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createCellStyle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boolean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isHeader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workBook.createCellStyle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cellStyle.setBorderBottom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HSSFCellStyle.BORDER_THIN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 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下边框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cellStyle.setBorderLeft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HSSFCellStyle.BORDER_THIN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左边框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cellStyle.setBorderTop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HSSFCellStyle.BORDER_THIN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上边框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cellStyle.setBorderRight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HSSFCellStyle.BORDER_THIN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右边框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自动换行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cellStyle.setWrapText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(true);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设置字体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HSSFFont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font =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workBook.createFont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font.setBoldweight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HSSFFont.BOLDWEIGHT_BOLD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粗体显示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表头的样式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if 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isHeader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cellStyle.setFillForegroundColor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((short) 13);// 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设置背景色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cellStyle.setFillPattern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HSSFCellStyle.SOLID_FOREGROUND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cellStyle.setAlignment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HSSFCellStyle.ALIGN_CENTER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//</w:t>
            </w:r>
            <w:r w:rsidRPr="00E71C02">
              <w:rPr>
                <w:rFonts w:ascii="Consolas" w:hAnsi="Consolas" w:cs="Consolas"/>
                <w:color w:val="000000"/>
                <w:szCs w:val="24"/>
              </w:rPr>
              <w:t>表头字体设置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cellStyle.setFont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(font);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    return </w:t>
            </w:r>
            <w:proofErr w:type="spellStart"/>
            <w:r w:rsidRPr="00E71C02"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 w:rsidRPr="00E71C02"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E71C02" w:rsidRPr="00E71C02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  <w:p w:rsidR="00761309" w:rsidRDefault="00E71C02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 w:hint="eastAsia"/>
                <w:color w:val="000000"/>
                <w:szCs w:val="24"/>
              </w:rPr>
            </w:pPr>
            <w:r w:rsidRPr="00E71C02">
              <w:rPr>
                <w:rFonts w:ascii="Consolas" w:hAnsi="Consolas" w:cs="Consolas"/>
                <w:color w:val="000000"/>
                <w:szCs w:val="24"/>
              </w:rPr>
              <w:t>}</w:t>
            </w:r>
          </w:p>
          <w:p w:rsidR="00C17D87" w:rsidRPr="00761309" w:rsidRDefault="00C17D87" w:rsidP="00E71C0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</w:p>
        </w:tc>
      </w:tr>
      <w:tr w:rsidR="00C17D87" w:rsidTr="00761309">
        <w:tc>
          <w:tcPr>
            <w:tcW w:w="8388" w:type="dxa"/>
          </w:tcPr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ExcelUtil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buildExcelWorkBook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sheetName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String[] </w:t>
            </w:r>
            <w:r>
              <w:rPr>
                <w:rFonts w:ascii="Consolas" w:hAnsi="Consolas" w:cs="Consolas"/>
                <w:color w:val="6A3E3E"/>
                <w:szCs w:val="24"/>
              </w:rPr>
              <w:t>header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List&lt;Object[]&gt;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disMergeCols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headerCellStyle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createCellStyle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bodyCellStyle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createCellStyle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buildExcelHeader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sheetName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Cs w:val="24"/>
              </w:rPr>
              <w:t>header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headerCellStyle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buildExcelBody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disMergeCols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bodyCellStyle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buildExcelHeader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sheetName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String[] </w:t>
            </w:r>
            <w:r>
              <w:rPr>
                <w:rFonts w:ascii="Consolas" w:hAnsi="Consolas" w:cs="Consolas"/>
                <w:color w:val="6A3E3E"/>
                <w:szCs w:val="24"/>
              </w:rPr>
              <w:t>header</w:t>
            </w:r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headerCellStyle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创建</w:t>
            </w:r>
            <w:r>
              <w:rPr>
                <w:rFonts w:ascii="Consolas" w:hAnsi="Consolas" w:cs="Consolas"/>
                <w:color w:val="3F7F5F"/>
                <w:szCs w:val="24"/>
              </w:rPr>
              <w:t>sheet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HSSFSheet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szCs w:val="24"/>
              </w:rPr>
              <w:t>.createSheet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sheetName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HSSFRow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headRow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szCs w:val="24"/>
              </w:rPr>
              <w:t>.createRow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(0);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header</w:t>
            </w:r>
            <w:r>
              <w:rPr>
                <w:rFonts w:ascii="Consolas" w:hAnsi="Consolas" w:cs="Consolas"/>
                <w:color w:val="000000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Cs w:val="24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++)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设置整体列格式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szCs w:val="24"/>
              </w:rPr>
              <w:t>.setColumnWidth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, 16 * 256);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headRow</w:t>
            </w:r>
            <w:r>
              <w:rPr>
                <w:rFonts w:ascii="Consolas" w:hAnsi="Consolas" w:cs="Consolas"/>
                <w:color w:val="000000"/>
                <w:szCs w:val="24"/>
              </w:rPr>
              <w:t>.createCell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szCs w:val="24"/>
              </w:rPr>
              <w:t>.setCellValue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header</w:t>
            </w:r>
            <w:r>
              <w:rPr>
                <w:rFonts w:ascii="Consolas" w:hAnsi="Consolas" w:cs="Consolas"/>
                <w:color w:val="000000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szCs w:val="24"/>
              </w:rPr>
              <w:t>.setCellStyle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headerCellStyle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buildExcelBody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List&lt;Object[]&gt;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disMergeCols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,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bodyCellStyle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HSSFSheet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szCs w:val="24"/>
              </w:rPr>
              <w:t>.getSheetAt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(0);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datas</w:t>
            </w:r>
            <w:r>
              <w:rPr>
                <w:rFonts w:ascii="Consolas" w:hAnsi="Consolas" w:cs="Consolas"/>
                <w:color w:val="000000"/>
                <w:szCs w:val="24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++)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HSSFRow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szCs w:val="24"/>
              </w:rPr>
              <w:t>.createRow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+ 1);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Object[]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objs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datas</w:t>
            </w:r>
            <w:r>
              <w:rPr>
                <w:rFonts w:ascii="Consolas" w:hAnsi="Consolas" w:cs="Consolas"/>
                <w:color w:val="000000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Cs w:val="24"/>
              </w:rPr>
              <w:t>是否是重复行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isRepeatRow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!= 0 &amp;&amp;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objs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().equals(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datas</w:t>
            </w:r>
            <w:r>
              <w:rPr>
                <w:rFonts w:ascii="Consolas" w:hAnsi="Consolas" w:cs="Consolas"/>
                <w:color w:val="000000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- 1)[0].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Cs w:val="24"/>
              </w:rPr>
              <w:t>objs</w:t>
            </w:r>
            <w:r>
              <w:rPr>
                <w:rFonts w:ascii="Consolas" w:hAnsi="Consolas" w:cs="Consolas"/>
                <w:color w:val="000000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-1; 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>++)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disMergeCols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&amp;&amp; !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ArrayUtils.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contains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disMergeCols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isRepeatRow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szCs w:val="24"/>
              </w:rPr>
              <w:t>.createCell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szCs w:val="24"/>
              </w:rPr>
              <w:t>.setCellStyle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bodyCellStyle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CellRangeAddress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range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CellRangeAddress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+ 1, 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sheet</w:t>
            </w:r>
            <w:r>
              <w:rPr>
                <w:rFonts w:ascii="Consolas" w:hAnsi="Consolas" w:cs="Consolas"/>
                <w:color w:val="000000"/>
                <w:szCs w:val="24"/>
              </w:rPr>
              <w:t>.addMergedRegion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range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}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row</w:t>
            </w:r>
            <w:r>
              <w:rPr>
                <w:rFonts w:ascii="Consolas" w:hAnsi="Consolas" w:cs="Consolas"/>
                <w:color w:val="000000"/>
                <w:szCs w:val="24"/>
              </w:rPr>
              <w:t>.createCell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  <w:u w:val="single"/>
              </w:rPr>
              <w:t>objs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>[0]</w:t>
            </w:r>
            <w:r>
              <w:rPr>
                <w:rFonts w:ascii="Consolas" w:hAnsi="Consolas" w:cs="Consolas"/>
                <w:color w:val="3F7F5F"/>
                <w:szCs w:val="24"/>
              </w:rPr>
              <w:t>是比较数据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objs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+1] !=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szCs w:val="24"/>
              </w:rPr>
              <w:t>.setCellValue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objs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szCs w:val="24"/>
              </w:rPr>
              <w:t>+1].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</w:t>
            </w:r>
            <w:r>
              <w:rPr>
                <w:rFonts w:ascii="Consolas" w:hAnsi="Consolas" w:cs="Consolas"/>
                <w:color w:val="000000"/>
                <w:szCs w:val="24"/>
              </w:rPr>
              <w:t>.setCellStyle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bodyCellStyle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createCellStyle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isHeader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szCs w:val="24"/>
              </w:rPr>
              <w:t>.createCellStyle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r>
              <w:rPr>
                <w:rFonts w:ascii="Consolas" w:hAnsi="Consolas" w:cs="Consolas"/>
                <w:color w:val="000000"/>
                <w:szCs w:val="24"/>
              </w:rPr>
              <w:t>.setBorderBottom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HSSFCellStyle.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BORDER_THIN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下边框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r>
              <w:rPr>
                <w:rFonts w:ascii="Consolas" w:hAnsi="Consolas" w:cs="Consolas"/>
                <w:color w:val="000000"/>
                <w:szCs w:val="24"/>
              </w:rPr>
              <w:t>.setBorderLeft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HSSFCellStyle.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BORDER_THIN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左边框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r>
              <w:rPr>
                <w:rFonts w:ascii="Consolas" w:hAnsi="Consolas" w:cs="Consolas"/>
                <w:color w:val="000000"/>
                <w:szCs w:val="24"/>
              </w:rPr>
              <w:t>.setBorderTop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HSSFCellStyle.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BORDER_THIN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上边框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r>
              <w:rPr>
                <w:rFonts w:ascii="Consolas" w:hAnsi="Consolas" w:cs="Consolas"/>
                <w:color w:val="000000"/>
                <w:szCs w:val="24"/>
              </w:rPr>
              <w:t>.setBorderRight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HSSFCellStyle.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BORDER_THIN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右边框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自动换行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r>
              <w:rPr>
                <w:rFonts w:ascii="Consolas" w:hAnsi="Consolas" w:cs="Consolas"/>
                <w:color w:val="000000"/>
                <w:szCs w:val="24"/>
              </w:rPr>
              <w:t>.setWrapText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设置字体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HSSFFont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Cs w:val="24"/>
              </w:rPr>
              <w:t>font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workBook</w:t>
            </w:r>
            <w:r>
              <w:rPr>
                <w:rFonts w:ascii="Consolas" w:hAnsi="Consolas" w:cs="Consolas"/>
                <w:color w:val="000000"/>
                <w:szCs w:val="24"/>
              </w:rPr>
              <w:t>.createFont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font</w:t>
            </w:r>
            <w:r>
              <w:rPr>
                <w:rFonts w:ascii="Consolas" w:hAnsi="Consolas" w:cs="Consolas"/>
                <w:color w:val="000000"/>
                <w:szCs w:val="24"/>
              </w:rPr>
              <w:t>.setBoldweight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HSSFFont.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BOLDWEIGHT_BOLD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粗体显示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表头的样式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isHeader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r>
              <w:rPr>
                <w:rFonts w:ascii="Consolas" w:hAnsi="Consolas" w:cs="Consolas"/>
                <w:color w:val="000000"/>
                <w:szCs w:val="24"/>
              </w:rPr>
              <w:t>.setFillForegroundColor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short</w:t>
            </w:r>
            <w:r>
              <w:rPr>
                <w:rFonts w:ascii="Consolas" w:hAnsi="Consolas" w:cs="Consolas"/>
                <w:color w:val="000000"/>
                <w:szCs w:val="24"/>
              </w:rPr>
              <w:t>) 13);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设置背景色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r>
              <w:rPr>
                <w:rFonts w:ascii="Consolas" w:hAnsi="Consolas" w:cs="Consolas"/>
                <w:color w:val="000000"/>
                <w:szCs w:val="24"/>
              </w:rPr>
              <w:t>.setFillPattern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HSSFCellStyle.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SOLID_FOREGROUND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r>
              <w:rPr>
                <w:rFonts w:ascii="Consolas" w:hAnsi="Consolas" w:cs="Consolas"/>
                <w:color w:val="000000"/>
                <w:szCs w:val="24"/>
              </w:rPr>
              <w:t>.setAlignment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HSSFCellStyle.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ALIGN_CENTER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表头字体设置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r>
              <w:rPr>
                <w:rFonts w:ascii="Consolas" w:hAnsi="Consolas" w:cs="Consolas"/>
                <w:color w:val="000000"/>
                <w:szCs w:val="24"/>
              </w:rPr>
              <w:t>.setFont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font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cellStyle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;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C17D87" w:rsidRDefault="00C17D87" w:rsidP="00C17D87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}</w:t>
            </w:r>
          </w:p>
        </w:tc>
      </w:tr>
    </w:tbl>
    <w:p w:rsidR="00047620" w:rsidRPr="00047620" w:rsidRDefault="00047620" w:rsidP="00047620"/>
    <w:sectPr w:rsidR="00047620" w:rsidRPr="00047620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C15" w:rsidRDefault="00061C15" w:rsidP="008934C2">
      <w:pPr>
        <w:spacing w:after="0"/>
      </w:pPr>
      <w:r>
        <w:separator/>
      </w:r>
    </w:p>
  </w:endnote>
  <w:endnote w:type="continuationSeparator" w:id="0">
    <w:p w:rsidR="00061C15" w:rsidRDefault="00061C15" w:rsidP="008934C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7067408"/>
      <w:docPartObj>
        <w:docPartGallery w:val="Page Numbers (Bottom of Page)"/>
        <w:docPartUnique/>
      </w:docPartObj>
    </w:sdtPr>
    <w:sdtContent>
      <w:p w:rsidR="008934C2" w:rsidRDefault="00580F44">
        <w:pPr>
          <w:pStyle w:val="Footer"/>
          <w:jc w:val="right"/>
        </w:pPr>
        <w:fldSimple w:instr=" PAGE   \* MERGEFORMAT ">
          <w:r w:rsidR="00C17D87">
            <w:rPr>
              <w:noProof/>
            </w:rPr>
            <w:t>8</w:t>
          </w:r>
        </w:fldSimple>
      </w:p>
    </w:sdtContent>
  </w:sdt>
  <w:p w:rsidR="008934C2" w:rsidRDefault="008934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C15" w:rsidRDefault="00061C15" w:rsidP="008934C2">
      <w:pPr>
        <w:spacing w:after="0"/>
      </w:pPr>
      <w:r>
        <w:separator/>
      </w:r>
    </w:p>
  </w:footnote>
  <w:footnote w:type="continuationSeparator" w:id="0">
    <w:p w:rsidR="00061C15" w:rsidRDefault="00061C15" w:rsidP="008934C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34C2"/>
    <w:rsid w:val="00047620"/>
    <w:rsid w:val="00061C15"/>
    <w:rsid w:val="001D3C86"/>
    <w:rsid w:val="00562410"/>
    <w:rsid w:val="00580F44"/>
    <w:rsid w:val="005A7432"/>
    <w:rsid w:val="005D0702"/>
    <w:rsid w:val="00690419"/>
    <w:rsid w:val="00721C49"/>
    <w:rsid w:val="00760839"/>
    <w:rsid w:val="00761309"/>
    <w:rsid w:val="008261CD"/>
    <w:rsid w:val="008934C2"/>
    <w:rsid w:val="008B5ACA"/>
    <w:rsid w:val="008C5117"/>
    <w:rsid w:val="00904415"/>
    <w:rsid w:val="0099619D"/>
    <w:rsid w:val="009D5000"/>
    <w:rsid w:val="009D5F5C"/>
    <w:rsid w:val="00AE6EFB"/>
    <w:rsid w:val="00B44B00"/>
    <w:rsid w:val="00BA1BF8"/>
    <w:rsid w:val="00C03A83"/>
    <w:rsid w:val="00C101D6"/>
    <w:rsid w:val="00C17D87"/>
    <w:rsid w:val="00C2434E"/>
    <w:rsid w:val="00D24EDE"/>
    <w:rsid w:val="00D80E2B"/>
    <w:rsid w:val="00DA2F78"/>
    <w:rsid w:val="00DB6FA6"/>
    <w:rsid w:val="00DD4710"/>
    <w:rsid w:val="00DE6E85"/>
    <w:rsid w:val="00E52913"/>
    <w:rsid w:val="00E71C02"/>
    <w:rsid w:val="00EB641F"/>
    <w:rsid w:val="00EF3DCE"/>
    <w:rsid w:val="00F37F94"/>
    <w:rsid w:val="00F5278A"/>
    <w:rsid w:val="00F906AD"/>
    <w:rsid w:val="00FE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34C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4C2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8934C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34C2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721C4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185</TotalTime>
  <Pages>8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22</cp:revision>
  <dcterms:created xsi:type="dcterms:W3CDTF">2016-08-03T05:52:00Z</dcterms:created>
  <dcterms:modified xsi:type="dcterms:W3CDTF">2016-11-30T08:11:00Z</dcterms:modified>
</cp:coreProperties>
</file>