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Notepad++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如何安装Notepad++文本编辑器？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1、选择用解压缩软件打开，例如用好压打开</w:t>
      </w:r>
    </w:p>
    <w:p>
      <w:r>
        <w:drawing>
          <wp:inline distT="0" distB="0" distL="114300" distR="114300">
            <wp:extent cx="5272405" cy="2158365"/>
            <wp:effectExtent l="0" t="0" r="4445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5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2、双击.exe安装文件</w:t>
      </w:r>
    </w:p>
    <w:p>
      <w:r>
        <w:drawing>
          <wp:inline distT="0" distB="0" distL="114300" distR="114300">
            <wp:extent cx="5271770" cy="3514090"/>
            <wp:effectExtent l="0" t="0" r="508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514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3、选择习惯的语言文字，简体中文，OK</w:t>
      </w:r>
    </w:p>
    <w:p>
      <w:r>
        <w:drawing>
          <wp:inline distT="0" distB="0" distL="114300" distR="114300">
            <wp:extent cx="2799715" cy="1438275"/>
            <wp:effectExtent l="0" t="0" r="63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971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4、确定安装，下一步</w:t>
      </w:r>
    </w:p>
    <w:p>
      <w:r>
        <w:drawing>
          <wp:inline distT="0" distB="0" distL="114300" distR="114300">
            <wp:extent cx="4714240" cy="3428365"/>
            <wp:effectExtent l="0" t="0" r="1016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4240" cy="3428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5、同意安装协议</w:t>
      </w:r>
    </w:p>
    <w:p>
      <w:r>
        <w:drawing>
          <wp:inline distT="0" distB="0" distL="114300" distR="114300">
            <wp:extent cx="4790440" cy="3437890"/>
            <wp:effectExtent l="0" t="0" r="1016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>6、选择安装目录，</w:t>
      </w: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为每一个软件单独建立一个文件夹，</w:t>
      </w:r>
    </w:p>
    <w:p>
      <w:pPr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例如：在D盘的程序文件目录ProgramFiles(x86)下建立文件夹Notepad++文件夹</w:t>
      </w:r>
    </w:p>
    <w:p>
      <w:r>
        <w:drawing>
          <wp:inline distT="0" distB="0" distL="114300" distR="114300">
            <wp:extent cx="4790440" cy="343789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7、选择需要安装的组件</w:t>
      </w:r>
    </w:p>
    <w:p>
      <w:r>
        <w:drawing>
          <wp:inline distT="0" distB="0" distL="114300" distR="114300">
            <wp:extent cx="4790440" cy="3437890"/>
            <wp:effectExtent l="0" t="0" r="10160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8、选择创建桌面快捷方式</w:t>
      </w:r>
    </w:p>
    <w:p>
      <w:r>
        <w:drawing>
          <wp:inline distT="0" distB="0" distL="114300" distR="114300">
            <wp:extent cx="4790440" cy="34378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3437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9、完成安装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809490" cy="3399790"/>
            <wp:effectExtent l="0" t="0" r="10160" b="1016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3399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如何设置Notepad++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  <w:lang w:eastAsia="zh-CN"/>
        </w:rPr>
        <w:t>字体大小设置</w:t>
      </w:r>
    </w:p>
    <w:p>
      <w:r>
        <w:drawing>
          <wp:inline distT="0" distB="0" distL="114300" distR="114300">
            <wp:extent cx="5266690" cy="3654425"/>
            <wp:effectExtent l="0" t="0" r="1016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654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018790"/>
            <wp:effectExtent l="0" t="0" r="635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18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lang w:eastAsia="zh-CN"/>
        </w:rPr>
        <w:t>字符编码问题</w:t>
      </w:r>
    </w:p>
    <w:p>
      <w:pPr>
        <w:spacing w:before="75" w:beforeLines="0" w:after="75" w:afterLines="0" w:line="360" w:lineRule="auto"/>
        <w:ind w:firstLine="420"/>
        <w:jc w:val="left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5059680" cy="1610360"/>
            <wp:effectExtent l="0" t="0" r="7620" b="8890"/>
            <wp:docPr id="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161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5" w:beforeLines="0" w:after="75" w:afterLines="0" w:line="360" w:lineRule="auto"/>
        <w:ind w:firstLine="420"/>
        <w:jc w:val="left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5615940" cy="1714500"/>
            <wp:effectExtent l="0" t="0" r="3810" b="0"/>
            <wp:docPr id="2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5" w:beforeLines="0" w:after="75" w:afterLines="0" w:line="360" w:lineRule="auto"/>
        <w:ind w:firstLine="420"/>
        <w:jc w:val="left"/>
      </w:pPr>
      <w:r>
        <w:drawing>
          <wp:inline distT="0" distB="0" distL="114300" distR="114300">
            <wp:extent cx="4685665" cy="3051810"/>
            <wp:effectExtent l="0" t="0" r="635" b="1524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5665" cy="3051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75" w:beforeLines="0" w:after="75" w:afterLines="0" w:line="360" w:lineRule="auto"/>
        <w:ind w:firstLine="420"/>
        <w:jc w:val="left"/>
        <w:rPr>
          <w:rFonts w:hint="default"/>
        </w:rPr>
      </w:pPr>
      <w:r>
        <w:rPr>
          <w:rFonts w:hint="default"/>
        </w:rPr>
        <w:t>原因是源文件是UTF-8的字符编码方式，而cmd是GBK的编码方式。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（1）修改</w:t>
      </w:r>
      <w:r>
        <w:rPr>
          <w:rFonts w:hint="eastAsia"/>
          <w:lang w:eastAsia="zh-CN"/>
        </w:rPr>
        <w:t>当前文件的字符编码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67960" cy="4425315"/>
            <wp:effectExtent l="0" t="0" r="8890" b="13335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253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（2）一劳永逸，修改</w:t>
      </w:r>
      <w:r>
        <w:rPr>
          <w:rFonts w:hint="eastAsia"/>
          <w:lang w:eastAsia="zh-CN"/>
        </w:rPr>
        <w:t>新建文件的字符编码</w:t>
      </w:r>
    </w:p>
    <w:p>
      <w:r>
        <w:drawing>
          <wp:inline distT="0" distB="0" distL="114300" distR="114300">
            <wp:extent cx="2552065" cy="1838325"/>
            <wp:effectExtent l="0" t="0" r="63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1135" cy="2370455"/>
            <wp:effectExtent l="0" t="0" r="5715" b="1079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70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16C"/>
    <w:rsid w:val="0029516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bmp"/><Relationship Id="rId15" Type="http://schemas.openxmlformats.org/officeDocument/2006/relationships/image" Target="media/image12.bmp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ene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2018-07-06T00:23:00Z</dcterms:created>
  <dc:creator>Irene</dc:creator>
  <cp:lastModifiedBy>Irene</cp:lastModifiedBy>
  <dcterms:modified xsi:type="dcterms:W3CDTF">2018-07-06T00:24:13Z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