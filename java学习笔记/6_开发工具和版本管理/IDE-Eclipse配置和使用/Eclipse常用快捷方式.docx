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73" w:rsidRPr="00223B73" w:rsidRDefault="00223B73" w:rsidP="00223B73">
      <w:pPr>
        <w:pStyle w:val="Title"/>
      </w:pPr>
      <w:r w:rsidRPr="00223B73">
        <w:t>Eclipse</w:t>
      </w:r>
      <w:r w:rsidRPr="00223B73">
        <w:t>常用快捷方式</w:t>
      </w:r>
    </w:p>
    <w:p w:rsidR="00223B73" w:rsidRPr="00223B73" w:rsidRDefault="00223B73" w:rsidP="00B3363F">
      <w:pPr>
        <w:pStyle w:val="Heading1"/>
        <w:rPr>
          <w:kern w:val="28"/>
        </w:rPr>
      </w:pPr>
      <w:r w:rsidRPr="00223B73">
        <w:rPr>
          <w:kern w:val="28"/>
        </w:rPr>
        <w:t>编辑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1.复制：</w:t>
      </w:r>
      <w:proofErr w:type="spellStart"/>
      <w:r w:rsidRPr="00223B73">
        <w:rPr>
          <w:kern w:val="28"/>
        </w:rPr>
        <w:t>Ctrl+C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2.剪切：</w:t>
      </w:r>
      <w:proofErr w:type="spellStart"/>
      <w:r w:rsidRPr="00223B73">
        <w:rPr>
          <w:kern w:val="28"/>
        </w:rPr>
        <w:t>Ctrl+X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3.全选：</w:t>
      </w:r>
      <w:proofErr w:type="spellStart"/>
      <w:r w:rsidRPr="00223B73">
        <w:rPr>
          <w:kern w:val="28"/>
        </w:rPr>
        <w:t>Ctrl+A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4.粘贴：</w:t>
      </w:r>
      <w:proofErr w:type="spellStart"/>
      <w:r w:rsidRPr="00223B73">
        <w:rPr>
          <w:kern w:val="28"/>
        </w:rPr>
        <w:t>Ctrl+V</w:t>
      </w:r>
      <w:proofErr w:type="spellEnd"/>
      <w:r w:rsidRPr="00223B73">
        <w:rPr>
          <w:kern w:val="28"/>
        </w:rPr>
        <w:t xml:space="preserve"> 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5.撤销：</w:t>
      </w:r>
      <w:proofErr w:type="spellStart"/>
      <w:r w:rsidRPr="00223B73">
        <w:rPr>
          <w:kern w:val="28"/>
        </w:rPr>
        <w:t>Ctrl+Z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 xml:space="preserve">6.重做: </w:t>
      </w:r>
      <w:proofErr w:type="spellStart"/>
      <w:r w:rsidRPr="00223B73">
        <w:rPr>
          <w:kern w:val="28"/>
        </w:rPr>
        <w:t>Ctrl+Y</w:t>
      </w:r>
      <w:proofErr w:type="spellEnd"/>
      <w:r w:rsidRPr="00223B73">
        <w:rPr>
          <w:kern w:val="28"/>
        </w:rPr>
        <w:t xml:space="preserve"> 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7.</w:t>
      </w:r>
      <w:r w:rsidRPr="00EC168B">
        <w:rPr>
          <w:b/>
          <w:kern w:val="28"/>
        </w:rPr>
        <w:t>自动修正：Ctrl+1</w:t>
      </w:r>
      <w:r w:rsidR="00B91F2E" w:rsidRPr="00EC168B">
        <w:rPr>
          <w:b/>
          <w:kern w:val="28"/>
        </w:rPr>
        <w:t>(</w:t>
      </w:r>
      <w:r w:rsidR="00B91F2E" w:rsidRPr="00EC168B">
        <w:rPr>
          <w:rFonts w:hint="eastAsia"/>
          <w:b/>
          <w:kern w:val="28"/>
        </w:rPr>
        <w:t>填充变量</w:t>
      </w:r>
      <w:r w:rsidR="00B91F2E" w:rsidRPr="00EC168B">
        <w:rPr>
          <w:b/>
          <w:kern w:val="28"/>
        </w:rPr>
        <w:t>)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8.</w:t>
      </w:r>
      <w:r w:rsidRPr="00EC168B">
        <w:rPr>
          <w:b/>
          <w:kern w:val="28"/>
        </w:rPr>
        <w:t>当前行下一行插入一行：</w:t>
      </w:r>
      <w:proofErr w:type="spellStart"/>
      <w:r w:rsidRPr="00EC168B">
        <w:rPr>
          <w:b/>
          <w:kern w:val="28"/>
        </w:rPr>
        <w:t>Shift+Enter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9.当前行插入一行：</w:t>
      </w:r>
      <w:proofErr w:type="spellStart"/>
      <w:r w:rsidRPr="00223B73">
        <w:rPr>
          <w:kern w:val="28"/>
        </w:rPr>
        <w:t>Shift+Ctrl+Enter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10.</w:t>
      </w:r>
      <w:r w:rsidRPr="00EC168B">
        <w:rPr>
          <w:b/>
          <w:kern w:val="28"/>
        </w:rPr>
        <w:t>选中文本变成小写：</w:t>
      </w:r>
      <w:proofErr w:type="spellStart"/>
      <w:r w:rsidRPr="00EC168B">
        <w:rPr>
          <w:b/>
          <w:kern w:val="28"/>
        </w:rPr>
        <w:t>Ctrl+Shift+Y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11.</w:t>
      </w:r>
      <w:r w:rsidRPr="00EC168B">
        <w:rPr>
          <w:b/>
          <w:kern w:val="28"/>
        </w:rPr>
        <w:t>选中文本变成大写：</w:t>
      </w:r>
      <w:proofErr w:type="spellStart"/>
      <w:r w:rsidRPr="00EC168B">
        <w:rPr>
          <w:b/>
          <w:kern w:val="28"/>
        </w:rPr>
        <w:t>Ctrl+Shift+X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12.</w:t>
      </w:r>
      <w:r w:rsidRPr="00A15835">
        <w:rPr>
          <w:b/>
          <w:kern w:val="28"/>
        </w:rPr>
        <w:t>格式化代码：</w:t>
      </w:r>
      <w:proofErr w:type="spellStart"/>
      <w:r w:rsidRPr="00A15835">
        <w:rPr>
          <w:b/>
          <w:kern w:val="28"/>
        </w:rPr>
        <w:t>Ctrl+Shift+F</w:t>
      </w:r>
      <w:proofErr w:type="spellEnd"/>
    </w:p>
    <w:p w:rsidR="00223B73" w:rsidRPr="00EC168B" w:rsidRDefault="00223B73" w:rsidP="00B3363F">
      <w:pPr>
        <w:ind w:left="360"/>
        <w:rPr>
          <w:b/>
          <w:kern w:val="28"/>
        </w:rPr>
      </w:pPr>
      <w:r w:rsidRPr="00223B73">
        <w:rPr>
          <w:kern w:val="28"/>
        </w:rPr>
        <w:t>13.</w:t>
      </w:r>
      <w:r w:rsidRPr="00EC168B">
        <w:rPr>
          <w:b/>
          <w:kern w:val="28"/>
        </w:rPr>
        <w:t>删除当前行：</w:t>
      </w:r>
      <w:proofErr w:type="spellStart"/>
      <w:r w:rsidRPr="00EC168B">
        <w:rPr>
          <w:b/>
          <w:kern w:val="28"/>
        </w:rPr>
        <w:t>Ctrl+D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14.</w:t>
      </w:r>
      <w:r w:rsidRPr="00A15835">
        <w:rPr>
          <w:b/>
          <w:kern w:val="28"/>
        </w:rPr>
        <w:t>注释和解除注释：Ctrl+/，(</w:t>
      </w:r>
      <w:proofErr w:type="spellStart"/>
      <w:r w:rsidRPr="00A15835">
        <w:rPr>
          <w:b/>
          <w:kern w:val="28"/>
        </w:rPr>
        <w:t>Ctrl+Shift</w:t>
      </w:r>
      <w:proofErr w:type="spellEnd"/>
      <w:r w:rsidRPr="00A15835">
        <w:rPr>
          <w:b/>
          <w:kern w:val="28"/>
        </w:rPr>
        <w:t xml:space="preserve">+/, </w:t>
      </w:r>
      <w:proofErr w:type="spellStart"/>
      <w:r w:rsidRPr="00A15835">
        <w:rPr>
          <w:b/>
          <w:kern w:val="28"/>
        </w:rPr>
        <w:t>Ctrl+Shift</w:t>
      </w:r>
      <w:proofErr w:type="spellEnd"/>
      <w:r w:rsidRPr="00A15835">
        <w:rPr>
          <w:b/>
          <w:kern w:val="28"/>
        </w:rPr>
        <w:t>+\）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15.导入包：</w:t>
      </w:r>
      <w:proofErr w:type="spellStart"/>
      <w:r w:rsidRPr="00223B73">
        <w:rPr>
          <w:kern w:val="28"/>
        </w:rPr>
        <w:t>Ctrl+Shift+O</w:t>
      </w:r>
      <w:proofErr w:type="spellEnd"/>
      <w:r w:rsidRPr="00223B73">
        <w:rPr>
          <w:kern w:val="28"/>
        </w:rPr>
        <w:t xml:space="preserve"> 自动导入: </w:t>
      </w:r>
      <w:proofErr w:type="spellStart"/>
      <w:r w:rsidRPr="00223B73">
        <w:rPr>
          <w:kern w:val="28"/>
        </w:rPr>
        <w:t>Ctrl+Shift+M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16.</w:t>
      </w:r>
      <w:r w:rsidRPr="001B1C13">
        <w:rPr>
          <w:b/>
          <w:kern w:val="28"/>
        </w:rPr>
        <w:t>复制当前行到上/下行：</w:t>
      </w:r>
      <w:proofErr w:type="spellStart"/>
      <w:r w:rsidRPr="001B1C13">
        <w:rPr>
          <w:b/>
          <w:kern w:val="28"/>
        </w:rPr>
        <w:t>Ctrl+Alt</w:t>
      </w:r>
      <w:proofErr w:type="spellEnd"/>
      <w:r w:rsidRPr="001B1C13">
        <w:rPr>
          <w:b/>
          <w:kern w:val="28"/>
        </w:rPr>
        <w:t xml:space="preserve">+↓    </w:t>
      </w:r>
      <w:proofErr w:type="spellStart"/>
      <w:r w:rsidRPr="001B1C13">
        <w:rPr>
          <w:b/>
          <w:kern w:val="28"/>
        </w:rPr>
        <w:t>Ctrl+Alt</w:t>
      </w:r>
      <w:proofErr w:type="spellEnd"/>
      <w:r w:rsidRPr="001B1C13">
        <w:rPr>
          <w:b/>
          <w:kern w:val="28"/>
        </w:rPr>
        <w:t>+↑</w:t>
      </w:r>
      <w:r w:rsidRPr="00223B73">
        <w:rPr>
          <w:kern w:val="28"/>
        </w:rPr>
        <w:t xml:space="preserve"> 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17.</w:t>
      </w:r>
      <w:r w:rsidRPr="00AE479D">
        <w:rPr>
          <w:b/>
          <w:kern w:val="28"/>
        </w:rPr>
        <w:t>剪切粘贴相应代码：Alt+↓  Alt+↑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18.</w:t>
      </w:r>
      <w:r w:rsidRPr="00123EDD">
        <w:rPr>
          <w:b/>
          <w:kern w:val="28"/>
        </w:rPr>
        <w:t>新建：</w:t>
      </w:r>
      <w:proofErr w:type="spellStart"/>
      <w:r w:rsidRPr="00123EDD">
        <w:rPr>
          <w:b/>
          <w:kern w:val="28"/>
        </w:rPr>
        <w:t>Ctrl+N</w:t>
      </w:r>
      <w:proofErr w:type="spellEnd"/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19.</w:t>
      </w:r>
      <w:r w:rsidRPr="00123EDD">
        <w:rPr>
          <w:b/>
          <w:kern w:val="28"/>
        </w:rPr>
        <w:t>保存当前代码/全部代码：</w:t>
      </w:r>
      <w:proofErr w:type="spellStart"/>
      <w:r w:rsidRPr="00123EDD">
        <w:rPr>
          <w:b/>
          <w:kern w:val="28"/>
        </w:rPr>
        <w:t>Ctrl+S</w:t>
      </w:r>
      <w:proofErr w:type="spellEnd"/>
      <w:r w:rsidRPr="00123EDD">
        <w:rPr>
          <w:b/>
          <w:kern w:val="28"/>
        </w:rPr>
        <w:t xml:space="preserve"> , </w:t>
      </w:r>
      <w:proofErr w:type="spellStart"/>
      <w:r w:rsidRPr="00123EDD">
        <w:rPr>
          <w:b/>
          <w:kern w:val="28"/>
        </w:rPr>
        <w:t>Ctrl+Shift+S</w:t>
      </w:r>
      <w:proofErr w:type="spellEnd"/>
    </w:p>
    <w:p w:rsidR="00223B73" w:rsidRPr="00123EDD" w:rsidRDefault="00223B73" w:rsidP="00B3363F">
      <w:pPr>
        <w:ind w:left="360"/>
        <w:rPr>
          <w:b/>
          <w:kern w:val="28"/>
        </w:rPr>
      </w:pPr>
      <w:r w:rsidRPr="00223B73">
        <w:rPr>
          <w:kern w:val="28"/>
        </w:rPr>
        <w:t>20.</w:t>
      </w:r>
      <w:r w:rsidRPr="00123EDD">
        <w:rPr>
          <w:b/>
          <w:kern w:val="28"/>
        </w:rPr>
        <w:t>关闭文件：Ctrl+F4  ，Ctrl+Shift+F4</w:t>
      </w:r>
    </w:p>
    <w:p w:rsidR="00223B73" w:rsidRPr="00223B73" w:rsidRDefault="00223B73" w:rsidP="00B3363F">
      <w:pPr>
        <w:ind w:left="360"/>
        <w:rPr>
          <w:kern w:val="28"/>
        </w:rPr>
      </w:pPr>
      <w:r w:rsidRPr="00223B73">
        <w:rPr>
          <w:kern w:val="28"/>
        </w:rPr>
        <w:t>21.查看文件属性：</w:t>
      </w:r>
      <w:proofErr w:type="spellStart"/>
      <w:r w:rsidRPr="00223B73">
        <w:rPr>
          <w:kern w:val="28"/>
        </w:rPr>
        <w:t>Alt+Enter</w:t>
      </w:r>
      <w:proofErr w:type="spellEnd"/>
    </w:p>
    <w:p w:rsidR="00223B73" w:rsidRPr="00223B73" w:rsidRDefault="00223B73" w:rsidP="00223B73">
      <w:pPr>
        <w:rPr>
          <w:rFonts w:asciiTheme="majorHAnsi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</w:p>
    <w:p w:rsidR="00223B73" w:rsidRPr="00223B73" w:rsidRDefault="00223B73" w:rsidP="00223B73">
      <w:pPr>
        <w:pStyle w:val="Heading1"/>
        <w:rPr>
          <w:kern w:val="28"/>
        </w:rPr>
      </w:pPr>
      <w:r w:rsidRPr="00223B73">
        <w:rPr>
          <w:kern w:val="28"/>
        </w:rPr>
        <w:t>导航和查找</w:t>
      </w:r>
    </w:p>
    <w:p w:rsidR="00223B73" w:rsidRPr="00223B73" w:rsidRDefault="00223B73" w:rsidP="00223B73">
      <w:pPr>
        <w:rPr>
          <w:rFonts w:asciiTheme="majorHAnsi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lastRenderedPageBreak/>
        <w:t>1.</w:t>
      </w:r>
      <w:r w:rsidRPr="00170704">
        <w:rPr>
          <w:b/>
          <w:kern w:val="28"/>
        </w:rPr>
        <w:t>查找和替换：</w:t>
      </w:r>
      <w:proofErr w:type="spellStart"/>
      <w:r w:rsidRPr="00170704">
        <w:rPr>
          <w:b/>
          <w:kern w:val="28"/>
        </w:rPr>
        <w:t>Ctrl+F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2. 文本编辑器查找(上/下)一个：</w:t>
      </w:r>
      <w:proofErr w:type="spellStart"/>
      <w:r w:rsidRPr="00223B73">
        <w:rPr>
          <w:kern w:val="28"/>
        </w:rPr>
        <w:t>Ctrl+Shift+K</w:t>
      </w:r>
      <w:proofErr w:type="spellEnd"/>
      <w:r w:rsidRPr="00223B73">
        <w:rPr>
          <w:kern w:val="28"/>
        </w:rPr>
        <w:t xml:space="preserve"> ，</w:t>
      </w:r>
      <w:proofErr w:type="spellStart"/>
      <w:r w:rsidRPr="00223B73">
        <w:rPr>
          <w:kern w:val="28"/>
        </w:rPr>
        <w:t>Ctrl+K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3. 编辑器中选择(上/下)一个元素：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>+← ，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>+→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4.打开类型：</w:t>
      </w:r>
      <w:proofErr w:type="spellStart"/>
      <w:r w:rsidRPr="00223B73">
        <w:rPr>
          <w:kern w:val="28"/>
        </w:rPr>
        <w:t>Ctrl+Shift+T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5.打开类型层次结构：F4（</w:t>
      </w:r>
      <w:proofErr w:type="spellStart"/>
      <w:r w:rsidRPr="00687B89">
        <w:rPr>
          <w:b/>
          <w:kern w:val="28"/>
        </w:rPr>
        <w:t>Ctrl+T</w:t>
      </w:r>
      <w:proofErr w:type="spellEnd"/>
      <w:r w:rsidRPr="00687B89">
        <w:rPr>
          <w:b/>
          <w:kern w:val="28"/>
        </w:rPr>
        <w:t>也可以，表示层次树</w:t>
      </w:r>
      <w:r w:rsidRPr="00223B73">
        <w:rPr>
          <w:kern w:val="28"/>
        </w:rPr>
        <w:t>）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6.</w:t>
      </w:r>
      <w:r w:rsidRPr="00F159E9">
        <w:rPr>
          <w:b/>
          <w:kern w:val="28"/>
        </w:rPr>
        <w:t>跳到声明处</w:t>
      </w:r>
      <w:r w:rsidRPr="00223B73">
        <w:rPr>
          <w:kern w:val="28"/>
        </w:rPr>
        <w:t>：F3（</w:t>
      </w:r>
      <w:r w:rsidRPr="00F159E9">
        <w:rPr>
          <w:b/>
          <w:kern w:val="28"/>
        </w:rPr>
        <w:t>相当于按住ctrl单击类</w:t>
      </w:r>
      <w:r w:rsidRPr="00223B73">
        <w:rPr>
          <w:kern w:val="28"/>
        </w:rPr>
        <w:t>，方法，属性）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7.</w:t>
      </w:r>
      <w:r w:rsidRPr="00156458">
        <w:rPr>
          <w:b/>
          <w:kern w:val="28"/>
        </w:rPr>
        <w:t>打开资源：</w:t>
      </w:r>
      <w:proofErr w:type="spellStart"/>
      <w:r w:rsidRPr="00156458">
        <w:rPr>
          <w:b/>
          <w:kern w:val="28"/>
        </w:rPr>
        <w:t>Ctrl+Shift+R</w:t>
      </w:r>
      <w:proofErr w:type="spellEnd"/>
      <w:r w:rsidRPr="00223B73">
        <w:rPr>
          <w:kern w:val="28"/>
        </w:rPr>
        <w:t>(知道文件名字的时候使用)</w:t>
      </w:r>
    </w:p>
    <w:p w:rsidR="001C7116" w:rsidRPr="001C7116" w:rsidRDefault="00223B73" w:rsidP="00D5676D">
      <w:pPr>
        <w:ind w:left="360"/>
        <w:rPr>
          <w:b/>
          <w:kern w:val="28"/>
        </w:rPr>
      </w:pPr>
      <w:r w:rsidRPr="00223B73">
        <w:rPr>
          <w:kern w:val="28"/>
        </w:rPr>
        <w:t>8.</w:t>
      </w:r>
      <w:r w:rsidRPr="00156458">
        <w:rPr>
          <w:b/>
          <w:kern w:val="28"/>
        </w:rPr>
        <w:t>显示大纲:</w:t>
      </w:r>
      <w:proofErr w:type="spellStart"/>
      <w:r w:rsidRPr="00156458">
        <w:rPr>
          <w:b/>
          <w:kern w:val="28"/>
        </w:rPr>
        <w:t>Ctrl+O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9.转至匹配的括号：</w:t>
      </w:r>
      <w:proofErr w:type="spellStart"/>
      <w:r w:rsidRPr="00223B73">
        <w:rPr>
          <w:kern w:val="28"/>
        </w:rPr>
        <w:t>Ctrl+Shift+P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 xml:space="preserve">10. </w:t>
      </w:r>
      <w:r w:rsidRPr="00170704">
        <w:rPr>
          <w:b/>
          <w:kern w:val="28"/>
        </w:rPr>
        <w:t>转至行：</w:t>
      </w:r>
      <w:proofErr w:type="spellStart"/>
      <w:r w:rsidRPr="00170704">
        <w:rPr>
          <w:b/>
          <w:kern w:val="28"/>
        </w:rPr>
        <w:t>Ctrl+L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11.</w:t>
      </w:r>
      <w:r w:rsidRPr="00170704">
        <w:rPr>
          <w:b/>
          <w:kern w:val="28"/>
        </w:rPr>
        <w:t>后退历史记录：Alt+← 前进历史记录：Alt+→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12.上一次编辑的位置：</w:t>
      </w:r>
      <w:proofErr w:type="spellStart"/>
      <w:r w:rsidRPr="00223B73">
        <w:rPr>
          <w:kern w:val="28"/>
        </w:rPr>
        <w:t>Ctrl+Q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13.显示工具提示描述：F2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14.</w:t>
      </w:r>
      <w:r w:rsidRPr="00170704">
        <w:rPr>
          <w:b/>
          <w:kern w:val="28"/>
        </w:rPr>
        <w:t>内容辅助：Alt+/</w:t>
      </w:r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16. 正向/负向增量查找：</w:t>
      </w:r>
      <w:proofErr w:type="spellStart"/>
      <w:r w:rsidRPr="00223B73">
        <w:rPr>
          <w:kern w:val="28"/>
        </w:rPr>
        <w:t>Ctrl+J</w:t>
      </w:r>
      <w:proofErr w:type="spellEnd"/>
      <w:r w:rsidRPr="00223B73">
        <w:rPr>
          <w:kern w:val="28"/>
        </w:rPr>
        <w:t xml:space="preserve"> ，</w:t>
      </w:r>
      <w:proofErr w:type="spellStart"/>
      <w:r w:rsidRPr="00223B73">
        <w:rPr>
          <w:kern w:val="28"/>
        </w:rPr>
        <w:t>Ctrl+Shift+J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 xml:space="preserve">17. </w:t>
      </w:r>
      <w:r w:rsidRPr="00170704">
        <w:rPr>
          <w:b/>
          <w:kern w:val="28"/>
        </w:rPr>
        <w:t>打开搜索对话框：</w:t>
      </w:r>
      <w:proofErr w:type="spellStart"/>
      <w:r w:rsidRPr="00170704">
        <w:rPr>
          <w:b/>
          <w:kern w:val="28"/>
        </w:rPr>
        <w:t>Ctrl+H</w:t>
      </w:r>
      <w:proofErr w:type="spellEnd"/>
    </w:p>
    <w:p w:rsidR="00223B73" w:rsidRPr="00223B73" w:rsidRDefault="00223B73" w:rsidP="00D5676D">
      <w:pPr>
        <w:ind w:left="360"/>
        <w:rPr>
          <w:kern w:val="28"/>
        </w:rPr>
      </w:pPr>
      <w:r w:rsidRPr="00223B73">
        <w:rPr>
          <w:kern w:val="28"/>
        </w:rPr>
        <w:t>18. 工作区中的声明：</w:t>
      </w:r>
      <w:proofErr w:type="spellStart"/>
      <w:r w:rsidRPr="00223B73">
        <w:rPr>
          <w:kern w:val="28"/>
        </w:rPr>
        <w:t>Ctrl+G</w:t>
      </w:r>
      <w:proofErr w:type="spellEnd"/>
    </w:p>
    <w:p w:rsidR="00170704" w:rsidRDefault="00223B73" w:rsidP="00170704">
      <w:pPr>
        <w:ind w:left="360"/>
        <w:rPr>
          <w:rFonts w:hint="eastAsia"/>
          <w:kern w:val="28"/>
        </w:rPr>
      </w:pPr>
      <w:r w:rsidRPr="00223B73">
        <w:rPr>
          <w:kern w:val="28"/>
        </w:rPr>
        <w:t xml:space="preserve">19. </w:t>
      </w:r>
      <w:r w:rsidRPr="00170704">
        <w:rPr>
          <w:b/>
          <w:kern w:val="28"/>
        </w:rPr>
        <w:t>工作区中的引用：</w:t>
      </w:r>
      <w:proofErr w:type="spellStart"/>
      <w:r w:rsidRPr="00170704">
        <w:rPr>
          <w:b/>
          <w:kern w:val="28"/>
        </w:rPr>
        <w:t>Ctrl+Shift+G</w:t>
      </w:r>
      <w:proofErr w:type="spellEnd"/>
    </w:p>
    <w:p w:rsidR="00170704" w:rsidRDefault="00170704" w:rsidP="00170704">
      <w:pPr>
        <w:ind w:left="360"/>
        <w:rPr>
          <w:rFonts w:hint="eastAsia"/>
          <w:b/>
          <w:kern w:val="28"/>
        </w:rPr>
      </w:pPr>
      <w:r>
        <w:rPr>
          <w:rFonts w:hint="eastAsia"/>
          <w:kern w:val="28"/>
        </w:rPr>
        <w:t xml:space="preserve">20. </w:t>
      </w:r>
      <w:r w:rsidRPr="00170704">
        <w:rPr>
          <w:rFonts w:hint="eastAsia"/>
          <w:b/>
          <w:kern w:val="28"/>
        </w:rPr>
        <w:t>查看input所有的属性：</w:t>
      </w:r>
      <w:proofErr w:type="spellStart"/>
      <w:r w:rsidRPr="00170704">
        <w:rPr>
          <w:b/>
          <w:kern w:val="28"/>
        </w:rPr>
        <w:t>ctrl+shift</w:t>
      </w:r>
      <w:proofErr w:type="spellEnd"/>
      <w:r w:rsidRPr="00170704">
        <w:rPr>
          <w:b/>
          <w:kern w:val="28"/>
        </w:rPr>
        <w:t>+逗号</w:t>
      </w:r>
    </w:p>
    <w:p w:rsidR="001C7116" w:rsidRDefault="001C7116" w:rsidP="00170704">
      <w:pPr>
        <w:ind w:left="360"/>
        <w:rPr>
          <w:rFonts w:hint="eastAsia"/>
          <w:b/>
          <w:kern w:val="28"/>
        </w:rPr>
      </w:pPr>
      <w:r>
        <w:rPr>
          <w:rFonts w:hint="eastAsia"/>
          <w:kern w:val="28"/>
        </w:rPr>
        <w:t xml:space="preserve">21. </w:t>
      </w:r>
      <w:r w:rsidRPr="001C7116">
        <w:rPr>
          <w:b/>
          <w:kern w:val="28"/>
        </w:rPr>
        <w:t>面包屑功能</w:t>
      </w:r>
      <w:r w:rsidRPr="001C7116">
        <w:rPr>
          <w:rFonts w:hint="eastAsia"/>
          <w:b/>
          <w:kern w:val="28"/>
        </w:rPr>
        <w:t>：</w:t>
      </w:r>
      <w:r w:rsidRPr="001C7116">
        <w:rPr>
          <w:b/>
          <w:kern w:val="28"/>
        </w:rPr>
        <w:t>Alt + Shift + B</w:t>
      </w:r>
    </w:p>
    <w:p w:rsidR="002971E6" w:rsidRPr="002971E6" w:rsidRDefault="002971E6" w:rsidP="00170704">
      <w:pPr>
        <w:ind w:left="360"/>
        <w:rPr>
          <w:kern w:val="28"/>
        </w:rPr>
      </w:pPr>
      <w:r>
        <w:rPr>
          <w:rFonts w:hint="eastAsia"/>
          <w:kern w:val="28"/>
        </w:rPr>
        <w:t xml:space="preserve">22. </w:t>
      </w:r>
      <w:r w:rsidRPr="002971E6">
        <w:rPr>
          <w:rFonts w:hint="eastAsia"/>
          <w:b/>
          <w:kern w:val="28"/>
        </w:rPr>
        <w:t>查看文件中字符串：</w:t>
      </w:r>
      <w:proofErr w:type="spellStart"/>
      <w:r w:rsidRPr="002971E6">
        <w:rPr>
          <w:b/>
          <w:kern w:val="28"/>
        </w:rPr>
        <w:t>Ctrl+Shift+U</w:t>
      </w:r>
      <w:proofErr w:type="spellEnd"/>
    </w:p>
    <w:p w:rsidR="00223B73" w:rsidRPr="00B94E9E" w:rsidRDefault="00223B73" w:rsidP="00223B73">
      <w:pPr>
        <w:pStyle w:val="Heading1"/>
        <w:rPr>
          <w:kern w:val="28"/>
        </w:rPr>
      </w:pPr>
      <w:r w:rsidRPr="00223B73">
        <w:rPr>
          <w:kern w:val="28"/>
        </w:rPr>
        <w:t>选择和移动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1.选择封装元素：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>+↑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2.选择上一个元素：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>+←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3.选择下一个元素: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 xml:space="preserve">+→ 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 xml:space="preserve">4.从光标处开始往左选择字符：Shift+← 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 xml:space="preserve">5.从光标处开始往右选择字符：Shift+→ 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6.选中光标左边的单词:</w:t>
      </w:r>
      <w:proofErr w:type="spellStart"/>
      <w:r w:rsidRPr="00223B73">
        <w:rPr>
          <w:kern w:val="28"/>
        </w:rPr>
        <w:t>Ctrl+Shift</w:t>
      </w:r>
      <w:proofErr w:type="spellEnd"/>
      <w:r w:rsidRPr="00223B73">
        <w:rPr>
          <w:kern w:val="28"/>
        </w:rPr>
        <w:t xml:space="preserve">+← 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lastRenderedPageBreak/>
        <w:t>7.选中光标右边的单词：</w:t>
      </w:r>
      <w:proofErr w:type="spellStart"/>
      <w:r w:rsidRPr="00223B73">
        <w:rPr>
          <w:kern w:val="28"/>
        </w:rPr>
        <w:t>Ctrl+Shift</w:t>
      </w:r>
      <w:proofErr w:type="spellEnd"/>
      <w:r w:rsidRPr="00223B73">
        <w:rPr>
          <w:kern w:val="28"/>
        </w:rPr>
        <w:t xml:space="preserve">+→ 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8.光标移到左边单词的开头:Ctrl+←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9.光标移到右边单词的末尾：Ctrl+→</w:t>
      </w:r>
    </w:p>
    <w:p w:rsidR="00223B73" w:rsidRPr="00223B73" w:rsidRDefault="00223B73" w:rsidP="009F08D5">
      <w:pPr>
        <w:ind w:left="360"/>
        <w:rPr>
          <w:kern w:val="28"/>
        </w:rPr>
      </w:pPr>
      <w:r w:rsidRPr="00223B73">
        <w:rPr>
          <w:kern w:val="28"/>
        </w:rPr>
        <w:t>10.上下滚动滚动条：Ctrl+↑ ，Ctrl+↓</w:t>
      </w:r>
    </w:p>
    <w:p w:rsidR="00223B73" w:rsidRPr="00223B73" w:rsidRDefault="00223B73" w:rsidP="00223B73">
      <w:pPr>
        <w:rPr>
          <w:rFonts w:asciiTheme="majorHAnsi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</w:p>
    <w:p w:rsidR="00223B73" w:rsidRPr="00223B73" w:rsidRDefault="00223B73" w:rsidP="00D8120A">
      <w:pPr>
        <w:pStyle w:val="Heading1"/>
        <w:rPr>
          <w:kern w:val="28"/>
        </w:rPr>
      </w:pPr>
      <w:r w:rsidRPr="00223B73">
        <w:rPr>
          <w:kern w:val="28"/>
        </w:rPr>
        <w:tab/>
      </w:r>
      <w:r w:rsidRPr="00223B73">
        <w:rPr>
          <w:kern w:val="28"/>
        </w:rPr>
        <w:t>调试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1.单步跳入：F5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2.单步跳入选择：Ctrl+F5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3.单步跳过：F6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4.单步返回：F7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5.跳过断点继续执行：F8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6.显示变量的值：</w:t>
      </w:r>
      <w:proofErr w:type="spellStart"/>
      <w:r w:rsidRPr="00223B73">
        <w:rPr>
          <w:kern w:val="28"/>
        </w:rPr>
        <w:t>Ctrl+Shift+D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7.设置和去掉当前行的断点：</w:t>
      </w:r>
      <w:proofErr w:type="spellStart"/>
      <w:r w:rsidRPr="00223B73">
        <w:rPr>
          <w:kern w:val="28"/>
        </w:rPr>
        <w:t>Ctrl+Shift+B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8.运行至此行：</w:t>
      </w:r>
      <w:proofErr w:type="spellStart"/>
      <w:r w:rsidRPr="00223B73">
        <w:rPr>
          <w:kern w:val="28"/>
        </w:rPr>
        <w:t>Ctrl+R</w:t>
      </w:r>
      <w:proofErr w:type="spellEnd"/>
      <w:r w:rsidRPr="00223B73">
        <w:rPr>
          <w:kern w:val="28"/>
        </w:rPr>
        <w:t>（可以省去好多断点）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9.执行 </w:t>
      </w:r>
      <w:proofErr w:type="spellStart"/>
      <w:r w:rsidRPr="00223B73">
        <w:rPr>
          <w:kern w:val="28"/>
        </w:rPr>
        <w:t>Ctrl+U</w:t>
      </w:r>
      <w:proofErr w:type="spellEnd"/>
    </w:p>
    <w:p w:rsidR="00223B73" w:rsidRPr="00223B73" w:rsidRDefault="00223B73" w:rsidP="00223B73">
      <w:pPr>
        <w:rPr>
          <w:rFonts w:asciiTheme="majorHAnsi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</w:p>
    <w:p w:rsidR="00223B73" w:rsidRPr="008A6F63" w:rsidRDefault="00223B73" w:rsidP="00223B73">
      <w:pPr>
        <w:pStyle w:val="Heading1"/>
        <w:rPr>
          <w:kern w:val="28"/>
        </w:rPr>
      </w:pPr>
      <w:r w:rsidRPr="00223B73">
        <w:rPr>
          <w:kern w:val="28"/>
        </w:rPr>
        <w:t>重构（一般以</w:t>
      </w:r>
      <w:proofErr w:type="spellStart"/>
      <w:r w:rsidRPr="00223B73">
        <w:rPr>
          <w:kern w:val="28"/>
        </w:rPr>
        <w:t>Alt+Shift</w:t>
      </w:r>
      <w:proofErr w:type="spellEnd"/>
      <w:r w:rsidRPr="00223B73">
        <w:rPr>
          <w:kern w:val="28"/>
        </w:rPr>
        <w:t>开头）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1.</w:t>
      </w:r>
      <w:r w:rsidR="007C3D39">
        <w:rPr>
          <w:rFonts w:hint="eastAsia"/>
          <w:kern w:val="28"/>
        </w:rPr>
        <w:t xml:space="preserve"> </w:t>
      </w:r>
      <w:r w:rsidRPr="00920BC4">
        <w:rPr>
          <w:b/>
          <w:kern w:val="28"/>
        </w:rPr>
        <w:t>重命名方法名、属性或者变量名：</w:t>
      </w:r>
      <w:proofErr w:type="spellStart"/>
      <w:r w:rsidRPr="00920BC4">
        <w:rPr>
          <w:b/>
          <w:kern w:val="28"/>
        </w:rPr>
        <w:t>Alt+Shift+R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2.</w:t>
      </w:r>
      <w:r w:rsidR="007C3D39">
        <w:rPr>
          <w:rFonts w:hint="eastAsia"/>
          <w:kern w:val="28"/>
        </w:rPr>
        <w:t xml:space="preserve"> </w:t>
      </w:r>
      <w:r w:rsidRPr="00920BC4">
        <w:rPr>
          <w:b/>
          <w:kern w:val="28"/>
        </w:rPr>
        <w:t>代码抽取成方法：</w:t>
      </w:r>
      <w:proofErr w:type="spellStart"/>
      <w:r w:rsidRPr="00920BC4">
        <w:rPr>
          <w:b/>
          <w:kern w:val="28"/>
        </w:rPr>
        <w:t>Alt+Shift+M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3.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>修改函数结构：</w:t>
      </w:r>
      <w:proofErr w:type="spellStart"/>
      <w:r w:rsidRPr="00223B73">
        <w:rPr>
          <w:kern w:val="28"/>
        </w:rPr>
        <w:t>Alt+Shift+C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4.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 xml:space="preserve">抽取本地变量: </w:t>
      </w:r>
      <w:proofErr w:type="spellStart"/>
      <w:r w:rsidRPr="00223B73">
        <w:rPr>
          <w:kern w:val="28"/>
        </w:rPr>
        <w:t>Alt+Shift+L</w:t>
      </w:r>
      <w:proofErr w:type="spellEnd"/>
      <w:r w:rsidRPr="00223B73">
        <w:rPr>
          <w:kern w:val="28"/>
        </w:rPr>
        <w:t>（某些经常被调用的本地常量，抽取出来弄成变量）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5.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 xml:space="preserve">Class中的local变量变为field变量: </w:t>
      </w:r>
      <w:proofErr w:type="spellStart"/>
      <w:r w:rsidRPr="00223B73">
        <w:rPr>
          <w:kern w:val="28"/>
        </w:rPr>
        <w:t>Alt+Shift+F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6.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 xml:space="preserve">合并变量: </w:t>
      </w:r>
      <w:proofErr w:type="spellStart"/>
      <w:r w:rsidRPr="00223B73">
        <w:rPr>
          <w:kern w:val="28"/>
        </w:rPr>
        <w:t>Alt+Shift+I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7.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 xml:space="preserve">移动函数和变量: </w:t>
      </w:r>
      <w:proofErr w:type="spellStart"/>
      <w:r w:rsidRPr="00223B73">
        <w:rPr>
          <w:kern w:val="28"/>
        </w:rPr>
        <w:t>Alt+Shift+V</w:t>
      </w:r>
      <w:proofErr w:type="spellEnd"/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8.</w:t>
      </w:r>
      <w:r w:rsidR="007C3D39">
        <w:rPr>
          <w:rFonts w:hint="eastAsia"/>
          <w:kern w:val="28"/>
        </w:rPr>
        <w:t xml:space="preserve"> </w:t>
      </w:r>
      <w:r w:rsidRPr="00223B73">
        <w:rPr>
          <w:kern w:val="28"/>
        </w:rPr>
        <w:t xml:space="preserve">重构的后悔药(Undo): </w:t>
      </w:r>
      <w:proofErr w:type="spellStart"/>
      <w:r w:rsidRPr="00223B73">
        <w:rPr>
          <w:kern w:val="28"/>
        </w:rPr>
        <w:t>Alt+Shift+Z</w:t>
      </w:r>
      <w:proofErr w:type="spellEnd"/>
    </w:p>
    <w:p w:rsidR="00223B73" w:rsidRPr="00223B73" w:rsidRDefault="00223B73" w:rsidP="00223B73">
      <w:pPr>
        <w:rPr>
          <w:rFonts w:asciiTheme="majorHAnsi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</w:p>
    <w:p w:rsidR="00223B73" w:rsidRPr="00223B73" w:rsidRDefault="00223B73" w:rsidP="00D8120A">
      <w:pPr>
        <w:pStyle w:val="Heading1"/>
        <w:rPr>
          <w:kern w:val="28"/>
        </w:rPr>
      </w:pPr>
      <w:r w:rsidRPr="00223B73">
        <w:rPr>
          <w:kern w:val="28"/>
        </w:rPr>
        <w:t>窗口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1.切换编辑器：</w:t>
      </w:r>
      <w:proofErr w:type="spellStart"/>
      <w:r w:rsidRPr="00223B73">
        <w:rPr>
          <w:kern w:val="28"/>
        </w:rPr>
        <w:t>Ctrl+Shift+W</w:t>
      </w:r>
      <w:proofErr w:type="spellEnd"/>
      <w:r w:rsidRPr="00223B73">
        <w:rPr>
          <w:kern w:val="28"/>
        </w:rPr>
        <w:t xml:space="preserve">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2.上一个编辑器：Ctrl+Shift+F6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3.上一个视图：Ctrl+Shift+F7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4.上一个透视图：Ctrl+Shift+F8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5.下一个编辑器：Ctrl+F6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6.下一个视图：Ctrl+F7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7.下一个透视图：Ctrl+F8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>8. 关闭当前</w:t>
      </w:r>
      <w:proofErr w:type="spellStart"/>
      <w:r w:rsidRPr="00223B73">
        <w:rPr>
          <w:kern w:val="28"/>
        </w:rPr>
        <w:t>Editer</w:t>
      </w:r>
      <w:proofErr w:type="spellEnd"/>
      <w:r w:rsidRPr="00223B73">
        <w:rPr>
          <w:kern w:val="28"/>
        </w:rPr>
        <w:t>：</w:t>
      </w:r>
      <w:proofErr w:type="spellStart"/>
      <w:r w:rsidRPr="00223B73">
        <w:rPr>
          <w:kern w:val="28"/>
        </w:rPr>
        <w:t>Ctrl+W</w:t>
      </w:r>
      <w:proofErr w:type="spellEnd"/>
      <w:r w:rsidRPr="00223B73">
        <w:rPr>
          <w:kern w:val="28"/>
        </w:rPr>
        <w:t xml:space="preserve"> </w:t>
      </w:r>
    </w:p>
    <w:p w:rsidR="00223B73" w:rsidRPr="00223B73" w:rsidRDefault="00223B73" w:rsidP="00D8120A">
      <w:pPr>
        <w:ind w:left="360"/>
        <w:rPr>
          <w:kern w:val="28"/>
        </w:rPr>
      </w:pPr>
      <w:r w:rsidRPr="00223B73">
        <w:rPr>
          <w:kern w:val="28"/>
        </w:rPr>
        <w:t xml:space="preserve">9. </w:t>
      </w:r>
      <w:r w:rsidRPr="007E5066">
        <w:rPr>
          <w:b/>
          <w:kern w:val="28"/>
        </w:rPr>
        <w:t>最大化当前的Edit或View(再按则反之)：</w:t>
      </w:r>
      <w:proofErr w:type="spellStart"/>
      <w:r w:rsidRPr="007E5066">
        <w:rPr>
          <w:b/>
          <w:kern w:val="28"/>
        </w:rPr>
        <w:t>Ctrl+M</w:t>
      </w:r>
      <w:proofErr w:type="spellEnd"/>
      <w:r w:rsidRPr="00223B73">
        <w:rPr>
          <w:kern w:val="28"/>
        </w:rPr>
        <w:t xml:space="preserve"> </w:t>
      </w:r>
    </w:p>
    <w:p w:rsidR="00792D99" w:rsidRDefault="00223B73" w:rsidP="00792D99">
      <w:pPr>
        <w:ind w:left="360"/>
        <w:rPr>
          <w:rFonts w:hint="eastAsia"/>
          <w:b/>
          <w:kern w:val="28"/>
        </w:rPr>
      </w:pPr>
      <w:r w:rsidRPr="00223B73">
        <w:rPr>
          <w:kern w:val="28"/>
        </w:rPr>
        <w:t xml:space="preserve">10. </w:t>
      </w:r>
      <w:r w:rsidRPr="007E5066">
        <w:rPr>
          <w:b/>
          <w:kern w:val="28"/>
        </w:rPr>
        <w:t>快速显示当前</w:t>
      </w:r>
      <w:proofErr w:type="spellStart"/>
      <w:r w:rsidRPr="007E5066">
        <w:rPr>
          <w:b/>
          <w:kern w:val="28"/>
        </w:rPr>
        <w:t>Editer</w:t>
      </w:r>
      <w:proofErr w:type="spellEnd"/>
      <w:r w:rsidRPr="007E5066">
        <w:rPr>
          <w:b/>
          <w:kern w:val="28"/>
        </w:rPr>
        <w:t>的下拉列表：</w:t>
      </w:r>
      <w:proofErr w:type="spellStart"/>
      <w:r w:rsidRPr="007E5066">
        <w:rPr>
          <w:b/>
          <w:kern w:val="28"/>
        </w:rPr>
        <w:t>Ctrl+E</w:t>
      </w:r>
      <w:proofErr w:type="spellEnd"/>
    </w:p>
    <w:p w:rsidR="00792D99" w:rsidRPr="00792D99" w:rsidRDefault="00792D99" w:rsidP="00792D99">
      <w:pPr>
        <w:ind w:left="360"/>
        <w:rPr>
          <w:b/>
          <w:kern w:val="28"/>
        </w:rPr>
      </w:pPr>
    </w:p>
    <w:sectPr w:rsidR="00792D99" w:rsidRPr="00792D9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EEF" w:rsidRDefault="000E4EEF" w:rsidP="006C6455">
      <w:pPr>
        <w:spacing w:after="0" w:line="240" w:lineRule="auto"/>
      </w:pPr>
      <w:r>
        <w:separator/>
      </w:r>
    </w:p>
  </w:endnote>
  <w:endnote w:type="continuationSeparator" w:id="0">
    <w:p w:rsidR="000E4EEF" w:rsidRDefault="000E4EEF" w:rsidP="006C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6983235"/>
      <w:docPartObj>
        <w:docPartGallery w:val="Page Numbers (Bottom of Page)"/>
        <w:docPartUnique/>
      </w:docPartObj>
    </w:sdtPr>
    <w:sdtContent>
      <w:p w:rsidR="006C6455" w:rsidRDefault="00D34063">
        <w:pPr>
          <w:pStyle w:val="Footer"/>
          <w:jc w:val="right"/>
        </w:pPr>
        <w:fldSimple w:instr=" PAGE   \* MERGEFORMAT ">
          <w:r w:rsidR="002971E6">
            <w:rPr>
              <w:noProof/>
            </w:rPr>
            <w:t>2</w:t>
          </w:r>
        </w:fldSimple>
      </w:p>
    </w:sdtContent>
  </w:sdt>
  <w:p w:rsidR="006C6455" w:rsidRDefault="006C64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EEF" w:rsidRDefault="000E4EEF" w:rsidP="006C6455">
      <w:pPr>
        <w:spacing w:after="0" w:line="240" w:lineRule="auto"/>
      </w:pPr>
      <w:r>
        <w:separator/>
      </w:r>
    </w:p>
  </w:footnote>
  <w:footnote w:type="continuationSeparator" w:id="0">
    <w:p w:rsidR="000E4EEF" w:rsidRDefault="000E4EEF" w:rsidP="006C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C6455"/>
    <w:rsid w:val="000E4EEF"/>
    <w:rsid w:val="000F71E8"/>
    <w:rsid w:val="00123EDD"/>
    <w:rsid w:val="00156458"/>
    <w:rsid w:val="00164DFC"/>
    <w:rsid w:val="00170704"/>
    <w:rsid w:val="001B1C13"/>
    <w:rsid w:val="001C7116"/>
    <w:rsid w:val="00223B73"/>
    <w:rsid w:val="002971E6"/>
    <w:rsid w:val="002F0737"/>
    <w:rsid w:val="00350B57"/>
    <w:rsid w:val="00430D4F"/>
    <w:rsid w:val="004D129E"/>
    <w:rsid w:val="005D4548"/>
    <w:rsid w:val="006360BD"/>
    <w:rsid w:val="00687B89"/>
    <w:rsid w:val="006C6455"/>
    <w:rsid w:val="00792D99"/>
    <w:rsid w:val="007C3D39"/>
    <w:rsid w:val="007D1A66"/>
    <w:rsid w:val="007E5066"/>
    <w:rsid w:val="008261CD"/>
    <w:rsid w:val="008A3087"/>
    <w:rsid w:val="008A6F63"/>
    <w:rsid w:val="008B5ACA"/>
    <w:rsid w:val="008C5117"/>
    <w:rsid w:val="00904415"/>
    <w:rsid w:val="00920BC4"/>
    <w:rsid w:val="0099619D"/>
    <w:rsid w:val="009C75E7"/>
    <w:rsid w:val="009D5000"/>
    <w:rsid w:val="009F08D5"/>
    <w:rsid w:val="009F2F91"/>
    <w:rsid w:val="00A15835"/>
    <w:rsid w:val="00AE479D"/>
    <w:rsid w:val="00B3363F"/>
    <w:rsid w:val="00B91F2E"/>
    <w:rsid w:val="00B94E9E"/>
    <w:rsid w:val="00BB7F7F"/>
    <w:rsid w:val="00C03A83"/>
    <w:rsid w:val="00D24EDE"/>
    <w:rsid w:val="00D34063"/>
    <w:rsid w:val="00D5676D"/>
    <w:rsid w:val="00D80E2B"/>
    <w:rsid w:val="00D8120A"/>
    <w:rsid w:val="00DB0210"/>
    <w:rsid w:val="00DB6FA6"/>
    <w:rsid w:val="00EC168B"/>
    <w:rsid w:val="00F159E9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455"/>
    <w:pPr>
      <w:spacing w:line="276" w:lineRule="auto"/>
    </w:pPr>
    <w:rPr>
      <w:rFonts w:asciiTheme="majorEastAsia" w:eastAsiaTheme="majorEastAsia" w:hAnsi="宋体" w:cs="Courier New"/>
      <w:sz w:val="24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C6455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6455"/>
    <w:rPr>
      <w:rFonts w:ascii="Consolas" w:eastAsiaTheme="majorEastAsia" w:hAnsi="Consolas" w:cs="Consolas"/>
      <w:sz w:val="21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C64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455"/>
    <w:rPr>
      <w:rFonts w:asciiTheme="majorEastAsia" w:eastAsiaTheme="majorEastAsia" w:hAnsi="宋体" w:cs="Courier New"/>
      <w:sz w:val="24"/>
      <w:szCs w:val="36"/>
    </w:rPr>
  </w:style>
  <w:style w:type="paragraph" w:styleId="Footer">
    <w:name w:val="footer"/>
    <w:basedOn w:val="Normal"/>
    <w:link w:val="FooterChar"/>
    <w:uiPriority w:val="99"/>
    <w:unhideWhenUsed/>
    <w:rsid w:val="006C64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55"/>
    <w:rPr>
      <w:rFonts w:asciiTheme="majorEastAsia" w:eastAsiaTheme="majorEastAsia" w:hAnsi="宋体" w:cs="Courier New"/>
      <w:sz w:val="24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4320;&#21457;&#24037;&#20855;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98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61</cp:revision>
  <dcterms:created xsi:type="dcterms:W3CDTF">2015-06-29T03:01:00Z</dcterms:created>
  <dcterms:modified xsi:type="dcterms:W3CDTF">2017-01-11T12:53:00Z</dcterms:modified>
</cp:coreProperties>
</file>