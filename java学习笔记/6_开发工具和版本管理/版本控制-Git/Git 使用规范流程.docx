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83" w:rsidRDefault="008F7D6E" w:rsidP="008F7D6E">
      <w:pPr>
        <w:pStyle w:val="a3"/>
      </w:pPr>
      <w:r w:rsidRPr="008F7D6E">
        <w:t xml:space="preserve">Git </w:t>
      </w:r>
      <w:r w:rsidRPr="008F7D6E">
        <w:t>使用规范流程</w:t>
      </w:r>
    </w:p>
    <w:p w:rsidR="00044E35" w:rsidRDefault="00044E35" w:rsidP="00044E35">
      <w:r>
        <w:rPr>
          <w:rFonts w:hint="eastAsia"/>
        </w:rPr>
        <w:tab/>
        <w:t>团队开发中，遵循一个合理、清晰的</w:t>
      </w:r>
      <w:r>
        <w:t>Git使用流程，是非常重要的。</w:t>
      </w:r>
    </w:p>
    <w:p w:rsidR="00044E35" w:rsidRDefault="00044E35" w:rsidP="00044E35">
      <w:r>
        <w:rPr>
          <w:rFonts w:hint="eastAsia"/>
        </w:rPr>
        <w:t>否则，每个人都提交一堆杂乱无章的</w:t>
      </w:r>
      <w:r>
        <w:t>commit，项目很快就会变得难以协调和维护。</w:t>
      </w:r>
      <w:r>
        <w:rPr>
          <w:rFonts w:hint="eastAsia"/>
        </w:rPr>
        <w:t>下面是</w:t>
      </w:r>
      <w:proofErr w:type="spellStart"/>
      <w:r>
        <w:t>ThoughtBot</w:t>
      </w:r>
      <w:proofErr w:type="spellEnd"/>
      <w:r>
        <w:t xml:space="preserve"> 的Git使用规范流程。我从中学到了很多，推荐你也这样使用Git。</w:t>
      </w:r>
    </w:p>
    <w:p w:rsidR="00044E35" w:rsidRDefault="00044E35" w:rsidP="00044E35">
      <w:r>
        <w:rPr>
          <w:noProof/>
        </w:rPr>
        <w:drawing>
          <wp:inline distT="0" distB="0" distL="0" distR="0">
            <wp:extent cx="5486400" cy="4471416"/>
            <wp:effectExtent l="0" t="0" r="0" b="0"/>
            <wp:docPr id="1" name="Picture 1" descr="http://www.ruanyifeng.com/blogimg/asset/2015/bg2015080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805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35" w:rsidRDefault="00044E35" w:rsidP="00044E35">
      <w:r>
        <w:rPr>
          <w:rFonts w:hint="eastAsia"/>
        </w:rPr>
        <w:t>参考：</w:t>
      </w:r>
      <w:r w:rsidRPr="00044E35">
        <w:t>https://github.com/thoughtbot/guides/tree/master/protocol/git</w:t>
      </w:r>
    </w:p>
    <w:p w:rsidR="00044E35" w:rsidRDefault="00044E35" w:rsidP="00044E35">
      <w:pPr>
        <w:pStyle w:val="2"/>
      </w:pPr>
      <w:r w:rsidRPr="00044E35">
        <w:rPr>
          <w:rFonts w:hint="eastAsia"/>
        </w:rPr>
        <w:t>新建分支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44E35" w:rsidTr="00044E35">
        <w:tc>
          <w:tcPr>
            <w:tcW w:w="8388" w:type="dxa"/>
          </w:tcPr>
          <w:p w:rsidR="00044E35" w:rsidRDefault="00044E35" w:rsidP="00044E35">
            <w:pPr>
              <w:ind w:left="0"/>
            </w:pPr>
            <w:r>
              <w:rPr>
                <w:rFonts w:hint="eastAsia"/>
              </w:rPr>
              <w:t>#</w:t>
            </w:r>
            <w:r w:rsidRPr="00044E35">
              <w:rPr>
                <w:rFonts w:hint="eastAsia"/>
              </w:rPr>
              <w:t>首先，每次开发新功能，都应该新建一个单独的分支</w:t>
            </w:r>
          </w:p>
          <w:p w:rsidR="00044E35" w:rsidRDefault="00044E35" w:rsidP="00044E35">
            <w:pPr>
              <w:ind w:left="0"/>
            </w:pPr>
          </w:p>
          <w:p w:rsidR="00044E35" w:rsidRDefault="00044E35" w:rsidP="00044E35">
            <w:pPr>
              <w:ind w:left="0"/>
            </w:pPr>
            <w:r>
              <w:t># 获取主干最新代码</w:t>
            </w:r>
          </w:p>
          <w:p w:rsidR="00044E35" w:rsidRDefault="00044E35" w:rsidP="00044E35">
            <w:pPr>
              <w:ind w:left="0"/>
            </w:pPr>
            <w:r>
              <w:t>$ git checkout master</w:t>
            </w:r>
          </w:p>
          <w:p w:rsidR="00044E35" w:rsidRDefault="00044E35" w:rsidP="00044E35">
            <w:pPr>
              <w:ind w:left="0"/>
            </w:pPr>
            <w:r>
              <w:lastRenderedPageBreak/>
              <w:t xml:space="preserve">$ git </w:t>
            </w:r>
            <w:proofErr w:type="gramStart"/>
            <w:r>
              <w:t>pull</w:t>
            </w:r>
            <w:proofErr w:type="gramEnd"/>
          </w:p>
          <w:p w:rsidR="00044E35" w:rsidRDefault="00044E35" w:rsidP="00044E35">
            <w:pPr>
              <w:ind w:left="0"/>
            </w:pPr>
          </w:p>
          <w:p w:rsidR="00044E35" w:rsidRDefault="00044E35" w:rsidP="00044E35">
            <w:pPr>
              <w:ind w:left="0"/>
            </w:pPr>
            <w:r>
              <w:t># 新建一个开发分支</w:t>
            </w:r>
            <w:proofErr w:type="spellStart"/>
            <w:r>
              <w:t>myfeature</w:t>
            </w:r>
            <w:proofErr w:type="spellEnd"/>
          </w:p>
          <w:p w:rsidR="00044E35" w:rsidRDefault="00044E35" w:rsidP="00044E35">
            <w:pPr>
              <w:ind w:left="0"/>
            </w:pPr>
            <w:r>
              <w:t xml:space="preserve">$ git checkout -b </w:t>
            </w:r>
            <w:proofErr w:type="spellStart"/>
            <w:r>
              <w:t>myfeature</w:t>
            </w:r>
            <w:proofErr w:type="spellEnd"/>
          </w:p>
          <w:p w:rsidR="00044E35" w:rsidRPr="00044E35" w:rsidRDefault="00044E35" w:rsidP="00044E35">
            <w:pPr>
              <w:ind w:left="0"/>
            </w:pPr>
          </w:p>
        </w:tc>
      </w:tr>
    </w:tbl>
    <w:p w:rsidR="00044E35" w:rsidRDefault="00044E35" w:rsidP="00044E35">
      <w:r>
        <w:rPr>
          <w:rFonts w:hint="eastAsia"/>
        </w:rPr>
        <w:lastRenderedPageBreak/>
        <w:t xml:space="preserve"> </w:t>
      </w:r>
    </w:p>
    <w:p w:rsidR="00044E35" w:rsidRDefault="00044E35" w:rsidP="00044E35">
      <w:pPr>
        <w:pStyle w:val="2"/>
      </w:pPr>
      <w:r>
        <w:rPr>
          <w:rFonts w:hint="eastAsia"/>
        </w:rPr>
        <w:t>提交分支</w:t>
      </w:r>
      <w:r>
        <w:rPr>
          <w:rFonts w:hint="eastAsia"/>
        </w:rPr>
        <w:t>commit</w:t>
      </w:r>
    </w:p>
    <w:p w:rsidR="00044E35" w:rsidRDefault="00044E35" w:rsidP="00044E35">
      <w:pPr>
        <w:rPr>
          <w:rFonts w:ascii="Georgia" w:hAnsi="Georgia"/>
        </w:rPr>
      </w:pPr>
      <w:r>
        <w:rPr>
          <w:rFonts w:hint="eastAsia"/>
        </w:rPr>
        <w:t>分支修改后，就可以提交</w:t>
      </w:r>
      <w:r>
        <w:rPr>
          <w:rFonts w:ascii="Georgia" w:hAnsi="Georgia" w:cs="Georgia"/>
        </w:rPr>
        <w:t>commit</w:t>
      </w:r>
      <w:r>
        <w:rPr>
          <w:rFonts w:hint="eastAsia"/>
        </w:rPr>
        <w:t>了。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44E35" w:rsidTr="00044E35">
        <w:tc>
          <w:tcPr>
            <w:tcW w:w="8388" w:type="dxa"/>
          </w:tcPr>
          <w:p w:rsidR="00044E35" w:rsidRDefault="00044E35" w:rsidP="00044E35">
            <w:pPr>
              <w:ind w:left="0"/>
            </w:pPr>
            <w:r>
              <w:t>git add 命令的all参数，表示保存所有变化（包括新建、修改和删除）。从Git 2.0开始，all是 git add 的默认参数，所以也可以用 git add . 代替。</w:t>
            </w:r>
          </w:p>
          <w:p w:rsidR="00044E35" w:rsidRDefault="00044E35" w:rsidP="00044E35">
            <w:pPr>
              <w:ind w:left="0"/>
            </w:pPr>
            <w:r>
              <w:t>git status 命令，用来查看发生变动的文件。</w:t>
            </w:r>
          </w:p>
          <w:p w:rsidR="00044E35" w:rsidRDefault="00044E35" w:rsidP="00044E35">
            <w:pPr>
              <w:ind w:left="0"/>
            </w:pPr>
            <w:r>
              <w:t>git commit 命令的verbose参数，会列出 diff 的结果。</w:t>
            </w:r>
          </w:p>
          <w:p w:rsidR="00044E35" w:rsidRDefault="00044E35" w:rsidP="00044E35">
            <w:pPr>
              <w:ind w:left="0"/>
            </w:pPr>
          </w:p>
          <w:p w:rsidR="00044E35" w:rsidRDefault="00044E35" w:rsidP="00044E35">
            <w:pPr>
              <w:ind w:left="0"/>
            </w:pPr>
            <w:r>
              <w:t>$ git add --all</w:t>
            </w:r>
          </w:p>
          <w:p w:rsidR="00044E35" w:rsidRDefault="00044E35" w:rsidP="00044E35">
            <w:pPr>
              <w:ind w:left="0"/>
            </w:pPr>
            <w:r>
              <w:t>$ git status</w:t>
            </w:r>
          </w:p>
          <w:p w:rsidR="00044E35" w:rsidRDefault="00044E35" w:rsidP="00044E35">
            <w:pPr>
              <w:ind w:left="0"/>
            </w:pPr>
            <w:r>
              <w:t>$ git commit --verbose</w:t>
            </w:r>
          </w:p>
        </w:tc>
      </w:tr>
    </w:tbl>
    <w:p w:rsidR="00044E35" w:rsidRDefault="00044E35" w:rsidP="00044E35"/>
    <w:p w:rsidR="00044E35" w:rsidRDefault="00044E35" w:rsidP="00044E35"/>
    <w:p w:rsidR="00044E35" w:rsidRPr="00044E35" w:rsidRDefault="00044E35" w:rsidP="00044E35">
      <w:pPr>
        <w:pStyle w:val="2"/>
      </w:pPr>
      <w:r w:rsidRPr="00044E35">
        <w:t>撰写提交信</w:t>
      </w:r>
      <w:r w:rsidRPr="00044E35">
        <w:rPr>
          <w:rFonts w:ascii="宋体" w:eastAsia="宋体" w:hAnsi="宋体" w:cs="宋体" w:hint="eastAsia"/>
        </w:rPr>
        <w:t>息</w:t>
      </w:r>
    </w:p>
    <w:p w:rsidR="00044E35" w:rsidRDefault="00044E35" w:rsidP="00044E35">
      <w:r>
        <w:rPr>
          <w:rFonts w:hint="eastAsia"/>
        </w:rPr>
        <w:t>提交</w:t>
      </w:r>
      <w:r>
        <w:t>commit时，必须给出完整扼要的提交信息，下面是一个范本。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44E35" w:rsidTr="00044E35">
        <w:tc>
          <w:tcPr>
            <w:tcW w:w="8388" w:type="dxa"/>
          </w:tcPr>
          <w:p w:rsidR="00044E35" w:rsidRDefault="00044E35" w:rsidP="00044E35">
            <w:pPr>
              <w:ind w:left="0"/>
            </w:pPr>
            <w:r>
              <w:t>Present-tense summary under 50 characters</w:t>
            </w:r>
          </w:p>
          <w:p w:rsidR="00044E35" w:rsidRDefault="00044E35" w:rsidP="00044E35">
            <w:pPr>
              <w:ind w:left="0"/>
            </w:pPr>
          </w:p>
          <w:p w:rsidR="00044E35" w:rsidRDefault="00044E35" w:rsidP="00044E35">
            <w:pPr>
              <w:ind w:left="0"/>
            </w:pPr>
            <w:r>
              <w:t>* More information about commit (under 72 characters).</w:t>
            </w:r>
          </w:p>
          <w:p w:rsidR="00044E35" w:rsidRDefault="00044E35" w:rsidP="00044E35">
            <w:pPr>
              <w:ind w:left="0"/>
            </w:pPr>
            <w:r>
              <w:t>* More information about commit (under 72 characters).</w:t>
            </w:r>
          </w:p>
          <w:p w:rsidR="00044E35" w:rsidRDefault="00044E35" w:rsidP="00044E35">
            <w:pPr>
              <w:ind w:left="0"/>
            </w:pPr>
          </w:p>
          <w:p w:rsidR="00044E35" w:rsidRDefault="00044E35" w:rsidP="00044E35">
            <w:pPr>
              <w:ind w:left="0"/>
            </w:pPr>
            <w:r>
              <w:t>http://project.management-system.com/ticket/123</w:t>
            </w:r>
          </w:p>
        </w:tc>
      </w:tr>
    </w:tbl>
    <w:p w:rsidR="00044E35" w:rsidRPr="00044E35" w:rsidRDefault="00044E35" w:rsidP="00044E35">
      <w:r>
        <w:rPr>
          <w:rFonts w:hint="eastAsia"/>
        </w:rPr>
        <w:t>说明：第一行是不超过</w:t>
      </w:r>
      <w:r>
        <w:t>50个字的提要，然后空一行，罗列出改动原因、主要变动、以及需要注意的问题。最后，提供对应的网址（比如Bug ticket）。</w:t>
      </w:r>
    </w:p>
    <w:p w:rsidR="00044E35" w:rsidRDefault="00044E35" w:rsidP="00044E35"/>
    <w:p w:rsidR="00044E35" w:rsidRDefault="00044E35" w:rsidP="00044E35">
      <w:pPr>
        <w:pStyle w:val="2"/>
      </w:pPr>
      <w:r>
        <w:lastRenderedPageBreak/>
        <w:t>与主干同</w:t>
      </w:r>
      <w:r>
        <w:rPr>
          <w:rFonts w:ascii="宋体" w:eastAsia="宋体" w:hAnsi="宋体" w:cs="宋体" w:hint="eastAsia"/>
        </w:rPr>
        <w:t>步</w:t>
      </w:r>
    </w:p>
    <w:p w:rsidR="00044E35" w:rsidRDefault="00044E35" w:rsidP="00044E35">
      <w:r w:rsidRPr="00044E35">
        <w:rPr>
          <w:rFonts w:hint="eastAsia"/>
        </w:rPr>
        <w:t>分支的开发过程中，要经常与主干保持同步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44E35" w:rsidTr="00044E35">
        <w:tc>
          <w:tcPr>
            <w:tcW w:w="8388" w:type="dxa"/>
          </w:tcPr>
          <w:p w:rsidR="00DB0093" w:rsidRDefault="00044E35" w:rsidP="00044E35">
            <w:pPr>
              <w:ind w:left="0"/>
            </w:pPr>
            <w:r>
              <w:t>git fetch origin</w:t>
            </w:r>
          </w:p>
          <w:p w:rsidR="00044E35" w:rsidRDefault="00044E35" w:rsidP="00044E35">
            <w:pPr>
              <w:ind w:left="0"/>
            </w:pPr>
            <w:r>
              <w:t>git rebase origin/master</w:t>
            </w:r>
          </w:p>
          <w:p w:rsidR="00DB0093" w:rsidRDefault="00DB0093" w:rsidP="00044E35">
            <w:pPr>
              <w:ind w:left="0"/>
            </w:pPr>
            <w:r>
              <w:rPr>
                <w:rFonts w:hint="eastAsia"/>
              </w:rPr>
              <w:t>g</w:t>
            </w:r>
            <w:r>
              <w:t xml:space="preserve">it rebase </w:t>
            </w:r>
            <w:proofErr w:type="gramStart"/>
            <w:r>
              <w:t>continue  #</w:t>
            </w:r>
            <w:proofErr w:type="gramEnd"/>
            <w:r>
              <w:t xml:space="preserve"> </w:t>
            </w:r>
          </w:p>
          <w:p w:rsidR="00044E35" w:rsidRDefault="00044E35" w:rsidP="00044E35">
            <w:pPr>
              <w:ind w:left="0"/>
            </w:pPr>
          </w:p>
        </w:tc>
      </w:tr>
    </w:tbl>
    <w:p w:rsidR="00044E35" w:rsidRDefault="00044E35" w:rsidP="00044E35"/>
    <w:p w:rsidR="00044E35" w:rsidRPr="00044E35" w:rsidRDefault="00044E35" w:rsidP="00044E35">
      <w:pPr>
        <w:pStyle w:val="2"/>
      </w:pPr>
      <w:r w:rsidRPr="00044E35">
        <w:t>合并</w:t>
      </w:r>
      <w:r w:rsidRPr="00044E35">
        <w:t>commit</w:t>
      </w:r>
    </w:p>
    <w:p w:rsidR="00044E35" w:rsidRDefault="00044E35" w:rsidP="00044E35">
      <w:r>
        <w:rPr>
          <w:rFonts w:hint="eastAsia"/>
        </w:rPr>
        <w:tab/>
        <w:t>分支开发完成后，很可能有一堆</w:t>
      </w:r>
      <w:r>
        <w:t>commit，但是合并到主干的时候，往往希望只有一个（或最多两三个）commit，这样不仅清晰，也容易管理。</w:t>
      </w:r>
    </w:p>
    <w:p w:rsidR="00044E35" w:rsidRDefault="00044E35" w:rsidP="00044E35">
      <w:r>
        <w:rPr>
          <w:rFonts w:hint="eastAsia"/>
        </w:rPr>
        <w:t>那么，怎样才能将多个</w:t>
      </w:r>
      <w:r>
        <w:t>commit合并呢？这就要用到 git rebase 命令。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44E35" w:rsidTr="00044E35">
        <w:tc>
          <w:tcPr>
            <w:tcW w:w="8388" w:type="dxa"/>
          </w:tcPr>
          <w:p w:rsidR="00044E35" w:rsidRDefault="00044E35" w:rsidP="00044E35">
            <w:pPr>
              <w:ind w:left="0"/>
            </w:pPr>
            <w:r w:rsidRPr="00044E35">
              <w:t>git rebase -</w:t>
            </w:r>
            <w:proofErr w:type="spellStart"/>
            <w:r w:rsidRPr="00044E35">
              <w:t>i</w:t>
            </w:r>
            <w:proofErr w:type="spellEnd"/>
            <w:r w:rsidRPr="00044E35">
              <w:t xml:space="preserve"> origin/master</w:t>
            </w:r>
          </w:p>
        </w:tc>
      </w:tr>
    </w:tbl>
    <w:p w:rsidR="00044E35" w:rsidRDefault="00044E35" w:rsidP="00044E35">
      <w:r>
        <w:t>git rebase命令的</w:t>
      </w:r>
      <w:proofErr w:type="spellStart"/>
      <w:r>
        <w:t>i</w:t>
      </w:r>
      <w:proofErr w:type="spellEnd"/>
      <w:r>
        <w:t>参数表示互动（interactive），这时git会打开一个互动界面，进行下一步操作。</w:t>
      </w:r>
      <w:r>
        <w:rPr>
          <w:rFonts w:hint="eastAsia"/>
        </w:rPr>
        <w:t>下面采用</w:t>
      </w:r>
      <w:proofErr w:type="spellStart"/>
      <w:r>
        <w:t>Tute</w:t>
      </w:r>
      <w:proofErr w:type="spellEnd"/>
      <w:r>
        <w:t xml:space="preserve"> Costa的例子，来解释怎么合并commit。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B38C3" w:rsidTr="000B38C3">
        <w:tc>
          <w:tcPr>
            <w:tcW w:w="8388" w:type="dxa"/>
          </w:tcPr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00000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pick 07c5abd Introduce </w:t>
            </w:r>
            <w:proofErr w:type="spellStart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OpenPGP</w:t>
            </w:r>
            <w:proofErr w:type="spellEnd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and teach basic usage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pick de9b1eb Fix </w:t>
            </w:r>
            <w:proofErr w:type="spellStart"/>
            <w:proofErr w:type="gramStart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PostChecker</w:t>
            </w:r>
            <w:proofErr w:type="spellEnd"/>
            <w:r w:rsidRPr="000B38C3">
              <w:rPr>
                <w:rFonts w:ascii="Consolas" w:eastAsia="Times New Roman" w:hAnsi="Consolas" w:cs="Consolas"/>
                <w:color w:val="999999"/>
                <w:spacing w:val="-2"/>
              </w:rPr>
              <w:t>::</w:t>
            </w:r>
            <w:proofErr w:type="spellStart"/>
            <w:proofErr w:type="gramEnd"/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Post</w:t>
            </w: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#urls</w:t>
            </w:r>
            <w:proofErr w:type="spellEnd"/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00000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pick 3e7ee36 Hey kids</w:t>
            </w:r>
            <w:r w:rsidRPr="000B38C3">
              <w:rPr>
                <w:rFonts w:ascii="Consolas" w:eastAsia="Times New Roman" w:hAnsi="Consolas" w:cs="Consolas"/>
                <w:color w:val="999999"/>
                <w:spacing w:val="-2"/>
              </w:rPr>
              <w:t>,</w:t>
            </w: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stop all the highlighting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00000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>pick fa20af3 git interactive rebase</w:t>
            </w:r>
            <w:r w:rsidRPr="000B38C3">
              <w:rPr>
                <w:rFonts w:ascii="Consolas" w:eastAsia="Times New Roman" w:hAnsi="Consolas" w:cs="Consolas"/>
                <w:color w:val="999999"/>
                <w:spacing w:val="-2"/>
              </w:rPr>
              <w:t>,</w:t>
            </w: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squash</w:t>
            </w:r>
            <w:r w:rsidRPr="000B38C3">
              <w:rPr>
                <w:rFonts w:ascii="Consolas" w:eastAsia="Times New Roman" w:hAnsi="Consolas" w:cs="Consolas"/>
                <w:color w:val="999999"/>
                <w:spacing w:val="-2"/>
              </w:rPr>
              <w:t>,</w:t>
            </w:r>
            <w:r w:rsidRPr="000B38C3">
              <w:rPr>
                <w:rFonts w:ascii="Consolas" w:eastAsia="Times New Roman" w:hAnsi="Consolas" w:cs="Consolas"/>
                <w:color w:val="000000"/>
                <w:spacing w:val="-2"/>
              </w:rPr>
              <w:t xml:space="preserve"> amend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000000"/>
                <w:spacing w:val="-2"/>
              </w:rPr>
            </w:pP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Rebase 8db7e8b..fa20af3 onto 8db7e8b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Commands: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p, pick = use commit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r, reword = use commit, but edit the commit message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e, edit = use commit, but stop for amending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s, squash = use commit, but meld into previous commit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f, fixup = like "squash", but discard this commit's log message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 x, exec = run command (the rest of the line) using shell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These lines can be re-ordered; they are executed from top to bottom.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lastRenderedPageBreak/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If you remove a line here THAT COMMIT WILL BE LOST.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However, if you remove everything, the rebase will be aborted.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="Times New Roman" w:hAnsi="Consolas" w:cs="Consolas"/>
                <w:color w:val="708090"/>
                <w:spacing w:val="-2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</w:t>
            </w:r>
          </w:p>
          <w:p w:rsidR="000B38C3" w:rsidRPr="000B38C3" w:rsidRDefault="000B38C3" w:rsidP="000B38C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ind w:left="0"/>
              <w:rPr>
                <w:rFonts w:ascii="Consolas" w:eastAsiaTheme="minorEastAsia" w:hAnsi="Consolas" w:cs="Consolas"/>
                <w:color w:val="000000"/>
                <w:spacing w:val="-2"/>
                <w:sz w:val="18"/>
                <w:szCs w:val="18"/>
              </w:rPr>
            </w:pPr>
            <w:r w:rsidRPr="000B38C3">
              <w:rPr>
                <w:rFonts w:ascii="Consolas" w:eastAsia="Times New Roman" w:hAnsi="Consolas" w:cs="Consolas"/>
                <w:color w:val="708090"/>
                <w:spacing w:val="-2"/>
              </w:rPr>
              <w:t># Note that empty commits are commented out</w:t>
            </w:r>
          </w:p>
        </w:tc>
      </w:tr>
    </w:tbl>
    <w:p w:rsidR="000B38C3" w:rsidRDefault="000B38C3" w:rsidP="000B38C3">
      <w:r>
        <w:rPr>
          <w:rFonts w:hint="eastAsia"/>
        </w:rPr>
        <w:lastRenderedPageBreak/>
        <w:t>上面的互动界面，先列出当前分支最新的</w:t>
      </w:r>
      <w:r>
        <w:t>4个commit（越下面越新）。每个commit前面有一个操作命令，默认是pick，表示该行commit被选中，要进行rebase操作。4个commit的下面是一大堆注释，列出可以使用的命令。</w:t>
      </w:r>
    </w:p>
    <w:p w:rsidR="000B38C3" w:rsidRDefault="000B38C3" w:rsidP="000B38C3">
      <w:pPr>
        <w:pStyle w:val="a7"/>
        <w:numPr>
          <w:ilvl w:val="0"/>
          <w:numId w:val="19"/>
        </w:numPr>
      </w:pPr>
      <w:r>
        <w:t>pick：正常选中</w:t>
      </w:r>
    </w:p>
    <w:p w:rsidR="000B38C3" w:rsidRDefault="000B38C3" w:rsidP="000B38C3">
      <w:pPr>
        <w:pStyle w:val="a7"/>
        <w:numPr>
          <w:ilvl w:val="0"/>
          <w:numId w:val="19"/>
        </w:numPr>
      </w:pPr>
      <w:r>
        <w:t>reword：选中，并且修改提交信息；</w:t>
      </w:r>
    </w:p>
    <w:p w:rsidR="000B38C3" w:rsidRDefault="000B38C3" w:rsidP="000B38C3">
      <w:pPr>
        <w:pStyle w:val="a7"/>
        <w:numPr>
          <w:ilvl w:val="0"/>
          <w:numId w:val="19"/>
        </w:numPr>
      </w:pPr>
      <w:r>
        <w:t>edit：选中，rebase时会暂停，允许你修改这个commit（参考这里）</w:t>
      </w:r>
    </w:p>
    <w:p w:rsidR="000B38C3" w:rsidRDefault="000B38C3" w:rsidP="000B38C3">
      <w:pPr>
        <w:pStyle w:val="a7"/>
        <w:numPr>
          <w:ilvl w:val="0"/>
          <w:numId w:val="19"/>
        </w:numPr>
      </w:pPr>
      <w:r>
        <w:t>squash：选中，会将当前commit与上一个commit合并</w:t>
      </w:r>
    </w:p>
    <w:p w:rsidR="000B38C3" w:rsidRDefault="000B38C3" w:rsidP="000B38C3">
      <w:pPr>
        <w:pStyle w:val="a7"/>
        <w:numPr>
          <w:ilvl w:val="0"/>
          <w:numId w:val="19"/>
        </w:numPr>
      </w:pPr>
      <w:r>
        <w:t>fixup：与squash相同，但不会保存当前commit的提交信息</w:t>
      </w:r>
    </w:p>
    <w:p w:rsidR="000B38C3" w:rsidRPr="00044E35" w:rsidRDefault="000B38C3" w:rsidP="000B38C3">
      <w:pPr>
        <w:pStyle w:val="a7"/>
        <w:numPr>
          <w:ilvl w:val="0"/>
          <w:numId w:val="19"/>
        </w:numPr>
      </w:pPr>
      <w:r>
        <w:t>exec：执行其他shell命令</w:t>
      </w:r>
    </w:p>
    <w:p w:rsidR="00044E35" w:rsidRDefault="000B38C3" w:rsidP="00044E35">
      <w:r w:rsidRPr="000B38C3">
        <w:rPr>
          <w:rFonts w:hint="eastAsia"/>
        </w:rPr>
        <w:t>上面这</w:t>
      </w:r>
      <w:r w:rsidRPr="000B38C3">
        <w:t>6个命令当中，squash和fixup可以用来合并commit。先把需要合并的commit前面的动词，改成squash（或者s）。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B38C3" w:rsidTr="000B38C3">
        <w:tc>
          <w:tcPr>
            <w:tcW w:w="8388" w:type="dxa"/>
          </w:tcPr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pick 07c5abd Introduce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OpenPGP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and teach basic usage</w:t>
            </w:r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s de9b1eb Fix 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PostChecker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::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</w:t>
            </w: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#urls</w:t>
            </w:r>
            <w:proofErr w:type="spellEnd"/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s 3e7ee36 Hey kids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stop all the highlighting</w:t>
            </w:r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Fonts w:ascii="Consolas" w:hAnsi="Consolas" w:cs="Consolas"/>
                <w:color w:val="000000"/>
                <w:spacing w:val="-2"/>
                <w:sz w:val="18"/>
                <w:szCs w:val="18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pick fa20af3 git interactive rebase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squash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amend</w:t>
            </w:r>
          </w:p>
          <w:p w:rsidR="000B38C3" w:rsidRDefault="000B38C3" w:rsidP="00044E35">
            <w:pPr>
              <w:ind w:left="0"/>
            </w:pPr>
          </w:p>
        </w:tc>
      </w:tr>
    </w:tbl>
    <w:p w:rsidR="000B38C3" w:rsidRDefault="000B38C3" w:rsidP="00044E35">
      <w:r w:rsidRPr="000B38C3">
        <w:rPr>
          <w:rFonts w:hint="eastAsia"/>
        </w:rPr>
        <w:t>这样一改，执行后，当前分支只会剩下两个</w:t>
      </w:r>
      <w:r w:rsidRPr="000B38C3">
        <w:t>commit。第二行和第三行的commit，都会合并到第一行的commit。提交信息会同时包含，这三个commit的提交信息。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B38C3" w:rsidTr="000B38C3">
        <w:tc>
          <w:tcPr>
            <w:tcW w:w="8388" w:type="dxa"/>
          </w:tcPr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a combination of 3 commits.</w:t>
            </w:r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The first commit's message is:</w:t>
            </w:r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Introduce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OpenPGP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and teach basic usage</w:t>
            </w:r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the 2nd commit message:</w:t>
            </w:r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Fix 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PostChecker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::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</w:t>
            </w: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#urls</w:t>
            </w:r>
            <w:proofErr w:type="spellEnd"/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the 3rd commit message:</w:t>
            </w:r>
          </w:p>
          <w:p w:rsidR="000B38C3" w:rsidRP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Fonts w:ascii="Consolas" w:eastAsiaTheme="minorEastAsia" w:hAnsi="Consolas" w:cs="Consolas"/>
                <w:color w:val="000000"/>
                <w:spacing w:val="-2"/>
                <w:sz w:val="18"/>
                <w:szCs w:val="18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lastRenderedPageBreak/>
              <w:t>Hey kids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stop all the highlighting</w:t>
            </w:r>
          </w:p>
        </w:tc>
      </w:tr>
    </w:tbl>
    <w:p w:rsidR="00044E35" w:rsidRDefault="000B38C3" w:rsidP="00044E35">
      <w:r w:rsidRPr="000B38C3">
        <w:rPr>
          <w:rFonts w:hint="eastAsia"/>
        </w:rPr>
        <w:lastRenderedPageBreak/>
        <w:t>如果将第三行的</w:t>
      </w:r>
      <w:r w:rsidRPr="000B38C3">
        <w:t>squash命令改成fixup命令。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B38C3" w:rsidTr="000B38C3">
        <w:tc>
          <w:tcPr>
            <w:tcW w:w="8388" w:type="dxa"/>
          </w:tcPr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pick 07c5abd Introduce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OpenPGP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and teach basic usage</w:t>
            </w:r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s de9b1eb Fix 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PostChecker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::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</w:t>
            </w: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#urls</w:t>
            </w:r>
            <w:proofErr w:type="spellEnd"/>
          </w:p>
          <w:p w:rsid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f 3e7ee36 Hey kids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stop all the highlighting</w:t>
            </w:r>
          </w:p>
          <w:p w:rsidR="000B38C3" w:rsidRPr="000B38C3" w:rsidRDefault="000B38C3" w:rsidP="000B38C3">
            <w:pPr>
              <w:pStyle w:val="HTML"/>
              <w:shd w:val="clear" w:color="auto" w:fill="F5F2F0"/>
              <w:spacing w:line="324" w:lineRule="atLeast"/>
              <w:rPr>
                <w:rFonts w:ascii="Consolas" w:eastAsiaTheme="minorEastAsia" w:hAnsi="Consolas" w:cs="Consolas"/>
                <w:color w:val="000000"/>
                <w:spacing w:val="-2"/>
                <w:sz w:val="18"/>
                <w:szCs w:val="18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pick fa20af3 git interactive rebase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squash</w:t>
            </w:r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amend</w:t>
            </w:r>
          </w:p>
        </w:tc>
      </w:tr>
    </w:tbl>
    <w:p w:rsidR="000B38C3" w:rsidRDefault="000B38C3" w:rsidP="00044E35">
      <w:r>
        <w:rPr>
          <w:rFonts w:hint="eastAsia"/>
        </w:rPr>
        <w:t>运</w:t>
      </w:r>
      <w:r w:rsidRPr="000B38C3">
        <w:rPr>
          <w:rFonts w:hint="eastAsia"/>
        </w:rPr>
        <w:t>行结果相同，还是会生成两个</w:t>
      </w:r>
      <w:r w:rsidRPr="000B38C3">
        <w:t>commit，第二行和第三行的commit，都合并到第一行的commit。但是，新的提交信息里面，第三行commit的提交信息，会被注释掉。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76005" w:rsidTr="00776005">
        <w:tc>
          <w:tcPr>
            <w:tcW w:w="8388" w:type="dxa"/>
          </w:tcPr>
          <w:p w:rsidR="00776005" w:rsidRDefault="00776005" w:rsidP="00776005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a combination of 3 commits.</w:t>
            </w:r>
          </w:p>
          <w:p w:rsidR="00776005" w:rsidRDefault="00776005" w:rsidP="00776005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The first commit's message is:</w:t>
            </w:r>
          </w:p>
          <w:p w:rsidR="00776005" w:rsidRDefault="00776005" w:rsidP="00776005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Introduce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OpenPGP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 and teach basic usage</w:t>
            </w:r>
          </w:p>
          <w:p w:rsidR="00776005" w:rsidRDefault="00776005" w:rsidP="00776005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</w:p>
          <w:p w:rsidR="00776005" w:rsidRDefault="00776005" w:rsidP="00776005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the 2nd commit message:</w:t>
            </w:r>
          </w:p>
          <w:p w:rsidR="00776005" w:rsidRDefault="00776005" w:rsidP="00776005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 xml:space="preserve">Fix 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PostChecker</w:t>
            </w:r>
            <w:proofErr w:type="spellEnd"/>
            <w:r>
              <w:rPr>
                <w:rStyle w:val="token"/>
                <w:rFonts w:ascii="Consolas" w:eastAsiaTheme="majorEastAsia" w:hAnsi="Consolas" w:cs="Consolas"/>
                <w:color w:val="999999"/>
                <w:spacing w:val="-2"/>
                <w:sz w:val="22"/>
                <w:szCs w:val="22"/>
                <w:bdr w:val="none" w:sz="0" w:space="0" w:color="auto" w:frame="1"/>
              </w:rPr>
              <w:t>::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  <w:t>Post</w:t>
            </w: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#urls</w:t>
            </w:r>
            <w:proofErr w:type="spellEnd"/>
          </w:p>
          <w:p w:rsidR="00776005" w:rsidRDefault="00776005" w:rsidP="00776005">
            <w:pPr>
              <w:pStyle w:val="HTML"/>
              <w:shd w:val="clear" w:color="auto" w:fill="F5F2F0"/>
              <w:spacing w:line="324" w:lineRule="atLeast"/>
              <w:rPr>
                <w:rStyle w:val="HTML1"/>
                <w:rFonts w:ascii="Consolas" w:hAnsi="Consolas" w:cs="Consolas"/>
                <w:color w:val="000000"/>
                <w:spacing w:val="-2"/>
                <w:sz w:val="22"/>
                <w:szCs w:val="22"/>
                <w:bdr w:val="none" w:sz="0" w:space="0" w:color="auto" w:frame="1"/>
              </w:rPr>
            </w:pPr>
          </w:p>
          <w:p w:rsidR="00776005" w:rsidRDefault="00776005" w:rsidP="00776005">
            <w:pPr>
              <w:pStyle w:val="HTML"/>
              <w:shd w:val="clear" w:color="auto" w:fill="F5F2F0"/>
              <w:spacing w:line="324" w:lineRule="atLeast"/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This is the 3rd commit message:</w:t>
            </w:r>
          </w:p>
          <w:p w:rsidR="00776005" w:rsidRPr="00776005" w:rsidRDefault="00776005" w:rsidP="00776005">
            <w:pPr>
              <w:pStyle w:val="HTML"/>
              <w:shd w:val="clear" w:color="auto" w:fill="F5F2F0"/>
              <w:spacing w:line="324" w:lineRule="atLeast"/>
              <w:rPr>
                <w:rFonts w:ascii="Consolas" w:hAnsi="Consolas" w:cs="Consolas"/>
                <w:color w:val="000000"/>
                <w:spacing w:val="-2"/>
                <w:sz w:val="18"/>
                <w:szCs w:val="18"/>
              </w:rPr>
            </w:pPr>
            <w:r>
              <w:rPr>
                <w:rStyle w:val="token"/>
                <w:rFonts w:ascii="Consolas" w:eastAsiaTheme="majorEastAsia" w:hAnsi="Consolas" w:cs="Consolas"/>
                <w:color w:val="708090"/>
                <w:spacing w:val="-2"/>
                <w:sz w:val="22"/>
                <w:szCs w:val="22"/>
                <w:bdr w:val="none" w:sz="0" w:space="0" w:color="auto" w:frame="1"/>
              </w:rPr>
              <w:t># Hey kids, stop all the highlighting</w:t>
            </w:r>
          </w:p>
        </w:tc>
      </w:tr>
    </w:tbl>
    <w:p w:rsidR="00776005" w:rsidRDefault="00776005" w:rsidP="00044E35"/>
    <w:p w:rsidR="002A3039" w:rsidRPr="002A3039" w:rsidRDefault="002A3039" w:rsidP="002A3039">
      <w:pPr>
        <w:pStyle w:val="2"/>
      </w:pPr>
      <w:r w:rsidRPr="002A3039">
        <w:t>推送到远程仓</w:t>
      </w:r>
      <w:r w:rsidRPr="002A3039">
        <w:rPr>
          <w:rFonts w:ascii="宋体" w:eastAsia="宋体" w:hAnsi="宋体" w:cs="宋体" w:hint="eastAsia"/>
        </w:rPr>
        <w:t>库</w:t>
      </w:r>
    </w:p>
    <w:p w:rsidR="002A3039" w:rsidRDefault="002A3039" w:rsidP="00044E35">
      <w:r w:rsidRPr="002A3039">
        <w:rPr>
          <w:rFonts w:hint="eastAsia"/>
        </w:rPr>
        <w:t>合并</w:t>
      </w:r>
      <w:r w:rsidRPr="002A3039">
        <w:t>commit后，就可以推送当前分支到远程仓库了。</w:t>
      </w:r>
    </w:p>
    <w:p w:rsidR="002A3039" w:rsidRDefault="002A3039" w:rsidP="00044E35">
      <w:r w:rsidRPr="002A3039">
        <w:t xml:space="preserve">git push </w:t>
      </w:r>
      <w:r w:rsidR="00DB0093">
        <w:t>-f</w:t>
      </w:r>
      <w:r w:rsidRPr="002A3039">
        <w:t xml:space="preserve"> origin </w:t>
      </w:r>
      <w:proofErr w:type="spellStart"/>
      <w:r w:rsidRPr="002A3039">
        <w:t>myfeature</w:t>
      </w:r>
      <w:proofErr w:type="spellEnd"/>
    </w:p>
    <w:p w:rsidR="002A3039" w:rsidRDefault="002A3039" w:rsidP="00044E35">
      <w:r w:rsidRPr="002A3039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2A3039">
        <w:t>git push命令要加上force参数，因为rebase以后，分支历史改变了，跟远程分支不一定兼容，有可能要强行推送</w:t>
      </w:r>
    </w:p>
    <w:p w:rsidR="002A3039" w:rsidRDefault="002A3039" w:rsidP="00044E35"/>
    <w:p w:rsidR="002A3039" w:rsidRDefault="002A3039" w:rsidP="002A3039">
      <w:pPr>
        <w:pStyle w:val="2"/>
      </w:pPr>
      <w:r>
        <w:t>发出</w:t>
      </w:r>
      <w:r>
        <w:t>Pull Request</w:t>
      </w:r>
    </w:p>
    <w:p w:rsidR="002A3039" w:rsidRPr="002A3039" w:rsidRDefault="002A3039" w:rsidP="002A3039">
      <w:r w:rsidRPr="002A3039">
        <w:rPr>
          <w:rFonts w:hint="eastAsia"/>
        </w:rPr>
        <w:t>交到远程仓库以后，就可以发出</w:t>
      </w:r>
      <w:r w:rsidRPr="002A3039">
        <w:t xml:space="preserve"> Pull Request 到master分支</w:t>
      </w:r>
      <w:r w:rsidR="00DB0093">
        <w:rPr>
          <w:rFonts w:hint="eastAsia"/>
        </w:rPr>
        <w:t>【R</w:t>
      </w:r>
      <w:r w:rsidR="00DB0093">
        <w:t>ebase and Merge</w:t>
      </w:r>
      <w:r w:rsidR="00DB0093">
        <w:rPr>
          <w:rFonts w:hint="eastAsia"/>
        </w:rPr>
        <w:t>】</w:t>
      </w:r>
      <w:r w:rsidRPr="002A3039">
        <w:t>，然后请求别人进行代码review，确认可以合并到master。</w:t>
      </w:r>
    </w:p>
    <w:p w:rsidR="002A3039" w:rsidRPr="00044E35" w:rsidRDefault="002A3039" w:rsidP="00044E35">
      <w:bookmarkStart w:id="0" w:name="_GoBack"/>
      <w:bookmarkEnd w:id="0"/>
    </w:p>
    <w:sectPr w:rsidR="002A3039" w:rsidRPr="00044E35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279" w:rsidRDefault="00680279" w:rsidP="008F7D6E">
      <w:pPr>
        <w:spacing w:after="0"/>
      </w:pPr>
      <w:r>
        <w:separator/>
      </w:r>
    </w:p>
  </w:endnote>
  <w:endnote w:type="continuationSeparator" w:id="0">
    <w:p w:rsidR="00680279" w:rsidRDefault="00680279" w:rsidP="008F7D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6447062"/>
      <w:docPartObj>
        <w:docPartGallery w:val="Page Numbers (Bottom of Page)"/>
        <w:docPartUnique/>
      </w:docPartObj>
    </w:sdtPr>
    <w:sdtEndPr/>
    <w:sdtContent>
      <w:p w:rsidR="008F7D6E" w:rsidRDefault="0068027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03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7D6E" w:rsidRDefault="008F7D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279" w:rsidRDefault="00680279" w:rsidP="008F7D6E">
      <w:pPr>
        <w:spacing w:after="0"/>
      </w:pPr>
      <w:r>
        <w:separator/>
      </w:r>
    </w:p>
  </w:footnote>
  <w:footnote w:type="continuationSeparator" w:id="0">
    <w:p w:rsidR="00680279" w:rsidRDefault="00680279" w:rsidP="008F7D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5767"/>
    <w:multiLevelType w:val="hybridMultilevel"/>
    <w:tmpl w:val="C32621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3"/>
  </w:num>
  <w:num w:numId="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D6E"/>
    <w:rsid w:val="00044E35"/>
    <w:rsid w:val="000B38C3"/>
    <w:rsid w:val="002772E5"/>
    <w:rsid w:val="002A3039"/>
    <w:rsid w:val="00562410"/>
    <w:rsid w:val="005869B8"/>
    <w:rsid w:val="00680279"/>
    <w:rsid w:val="00776005"/>
    <w:rsid w:val="0082362E"/>
    <w:rsid w:val="008261CD"/>
    <w:rsid w:val="008B5ACA"/>
    <w:rsid w:val="008C5117"/>
    <w:rsid w:val="008F7D6E"/>
    <w:rsid w:val="00904415"/>
    <w:rsid w:val="0099619D"/>
    <w:rsid w:val="009D5000"/>
    <w:rsid w:val="009E5827"/>
    <w:rsid w:val="00C03A83"/>
    <w:rsid w:val="00CB665F"/>
    <w:rsid w:val="00D24EDE"/>
    <w:rsid w:val="00D80E2B"/>
    <w:rsid w:val="00DB0093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C7E"/>
  <w15:docId w15:val="{395AAAE7-C14C-C144-AE46-13F7937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0">
    <w:name w:val="标题 1 字符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5">
    <w:name w:val="Document Map"/>
    <w:basedOn w:val="a"/>
    <w:link w:val="a6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文档结构图 字符"/>
    <w:basedOn w:val="a0"/>
    <w:link w:val="a5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7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8F7D6E"/>
    <w:pPr>
      <w:tabs>
        <w:tab w:val="center" w:pos="4320"/>
        <w:tab w:val="right" w:pos="8640"/>
      </w:tabs>
      <w:spacing w:after="0"/>
    </w:pPr>
  </w:style>
  <w:style w:type="character" w:customStyle="1" w:styleId="a9">
    <w:name w:val="页眉 字符"/>
    <w:basedOn w:val="a0"/>
    <w:link w:val="a8"/>
    <w:uiPriority w:val="99"/>
    <w:semiHidden/>
    <w:rsid w:val="008F7D6E"/>
    <w:rPr>
      <w:rFonts w:ascii="微软雅黑" w:hAnsi="微软雅黑"/>
      <w:sz w:val="24"/>
    </w:rPr>
  </w:style>
  <w:style w:type="paragraph" w:styleId="aa">
    <w:name w:val="footer"/>
    <w:basedOn w:val="a"/>
    <w:link w:val="ab"/>
    <w:uiPriority w:val="99"/>
    <w:unhideWhenUsed/>
    <w:rsid w:val="008F7D6E"/>
    <w:pPr>
      <w:tabs>
        <w:tab w:val="center" w:pos="4320"/>
        <w:tab w:val="right" w:pos="8640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8F7D6E"/>
    <w:rPr>
      <w:rFonts w:ascii="微软雅黑" w:hAnsi="微软雅黑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044E35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044E3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4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044E3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unhideWhenUsed/>
    <w:rsid w:val="000B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B38C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B38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B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318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C:\Users\xiaoxiazhang1\Desktop\我的模板文档.dotx</Template>
  <TotalTime>38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Microsoft Office User</cp:lastModifiedBy>
  <cp:revision>11</cp:revision>
  <dcterms:created xsi:type="dcterms:W3CDTF">2016-09-30T02:23:00Z</dcterms:created>
  <dcterms:modified xsi:type="dcterms:W3CDTF">2019-12-06T14:37:00Z</dcterms:modified>
</cp:coreProperties>
</file>