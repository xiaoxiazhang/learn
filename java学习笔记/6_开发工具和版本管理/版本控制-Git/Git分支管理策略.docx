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7118AB" w:rsidP="007118AB">
      <w:pPr>
        <w:pStyle w:val="Title"/>
      </w:pPr>
      <w:proofErr w:type="spellStart"/>
      <w:r w:rsidRPr="007118AB">
        <w:t>Git</w:t>
      </w:r>
      <w:proofErr w:type="spellEnd"/>
      <w:r w:rsidRPr="007118AB">
        <w:t>分支管理策略</w:t>
      </w:r>
    </w:p>
    <w:p w:rsidR="00F86DCE" w:rsidRDefault="00F86DCE" w:rsidP="00F86DCE">
      <w:r>
        <w:rPr>
          <w:noProof/>
        </w:rPr>
        <w:drawing>
          <wp:inline distT="0" distB="0" distL="0" distR="0">
            <wp:extent cx="5486400" cy="7270673"/>
            <wp:effectExtent l="19050" t="0" r="0" b="0"/>
            <wp:docPr id="1" name="Picture 1" descr="http://nvie.com/img/git-model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vie.com/img/git-model@2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7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DCE" w:rsidRDefault="00F86DCE" w:rsidP="00F86DCE">
      <w:pPr>
        <w:pStyle w:val="Heading1"/>
      </w:pPr>
      <w:r>
        <w:rPr>
          <w:rFonts w:hint="eastAsia"/>
        </w:rPr>
        <w:lastRenderedPageBreak/>
        <w:t>主分支</w:t>
      </w:r>
      <w:r>
        <w:t>Master</w:t>
      </w:r>
    </w:p>
    <w:p w:rsidR="00F27015" w:rsidRDefault="00F86DCE" w:rsidP="00F86DCE">
      <w:r>
        <w:rPr>
          <w:rFonts w:hint="eastAsia"/>
        </w:rPr>
        <w:t>首先，代码库应该有一个、且仅有一个主分支。所有提供给用户使用的正式版本，都在这个主分支上发布。</w:t>
      </w:r>
      <w:proofErr w:type="spellStart"/>
      <w:r w:rsidRPr="00F86DCE">
        <w:t>Git</w:t>
      </w:r>
      <w:proofErr w:type="spellEnd"/>
      <w:r w:rsidRPr="00F86DCE">
        <w:t>主分支的名字，默认叫做Master。它是自动建立的，版本库初始化以后，默认就是在主分支在进行开发。</w:t>
      </w:r>
    </w:p>
    <w:p w:rsidR="00F86DCE" w:rsidRDefault="00F86DCE" w:rsidP="00F86DCE">
      <w:r>
        <w:rPr>
          <w:noProof/>
        </w:rPr>
        <w:drawing>
          <wp:inline distT="0" distB="0" distL="0" distR="0">
            <wp:extent cx="5086350" cy="6924675"/>
            <wp:effectExtent l="19050" t="0" r="0" b="0"/>
            <wp:docPr id="4" name="Picture 4" descr="http://nvie.com/img/main-branche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vie.com/img/main-branches@2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DCE" w:rsidRDefault="00F86DCE" w:rsidP="00F86DCE">
      <w:pPr>
        <w:pStyle w:val="Heading1"/>
      </w:pPr>
      <w:r w:rsidRPr="00F86DCE">
        <w:rPr>
          <w:rFonts w:hint="eastAsia"/>
        </w:rPr>
        <w:lastRenderedPageBreak/>
        <w:t>开发分支</w:t>
      </w:r>
      <w:r w:rsidRPr="00F86DCE">
        <w:t>Develop</w:t>
      </w:r>
    </w:p>
    <w:p w:rsidR="00F86DCE" w:rsidRDefault="00945A72" w:rsidP="00F86DCE">
      <w:r w:rsidRPr="00945A72">
        <w:rPr>
          <w:rFonts w:hint="eastAsia"/>
        </w:rPr>
        <w:t>主分支只用来分布重大版本，日常开发应该在另一条分支上完成。我们把开发用的分支，叫做</w:t>
      </w:r>
      <w:r w:rsidRPr="00945A72">
        <w:t>Develop。</w:t>
      </w:r>
      <w:r w:rsidRPr="00945A72">
        <w:rPr>
          <w:rFonts w:hint="eastAsia"/>
        </w:rPr>
        <w:t>这个分支可以用来生成代码的最新隔夜版本（</w:t>
      </w:r>
      <w:r w:rsidRPr="00945A72">
        <w:t>nightly）。如果想正式对外发布，就在Master分支上，对Develop分支进行"合并"（merge）。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945A72" w:rsidTr="00945A72">
        <w:tc>
          <w:tcPr>
            <w:tcW w:w="8856" w:type="dxa"/>
          </w:tcPr>
          <w:p w:rsidR="00945A72" w:rsidRDefault="00945A72" w:rsidP="00945A72">
            <w:pPr>
              <w:ind w:left="0"/>
            </w:pPr>
            <w:proofErr w:type="spellStart"/>
            <w:r>
              <w:t>Git</w:t>
            </w:r>
            <w:proofErr w:type="spellEnd"/>
            <w:r>
              <w:t>创建Develop分支的命令：</w:t>
            </w:r>
            <w:proofErr w:type="spellStart"/>
            <w:r>
              <w:t>git</w:t>
            </w:r>
            <w:proofErr w:type="spellEnd"/>
            <w:r>
              <w:t xml:space="preserve"> checkout -b develop master</w:t>
            </w:r>
          </w:p>
          <w:p w:rsidR="00945A72" w:rsidRDefault="00945A72" w:rsidP="00945A72">
            <w:pPr>
              <w:ind w:left="0"/>
            </w:pPr>
            <w:r>
              <w:rPr>
                <w:rFonts w:hint="eastAsia"/>
              </w:rPr>
              <w:t>将</w:t>
            </w:r>
            <w:r>
              <w:t>Develop分支发布到Master分支的命令：</w:t>
            </w:r>
          </w:p>
          <w:p w:rsidR="00945A72" w:rsidRDefault="00945A72" w:rsidP="00945A72">
            <w:pPr>
              <w:ind w:left="0"/>
            </w:pPr>
          </w:p>
          <w:p w:rsidR="00945A72" w:rsidRDefault="00945A72" w:rsidP="00945A72">
            <w:pPr>
              <w:ind w:left="0"/>
            </w:pPr>
            <w:r>
              <w:t># 切换到Master分支</w:t>
            </w:r>
          </w:p>
          <w:p w:rsidR="00945A72" w:rsidRDefault="00945A72" w:rsidP="00945A72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checkout master</w:t>
            </w:r>
          </w:p>
          <w:p w:rsidR="00945A72" w:rsidRDefault="00945A72" w:rsidP="00945A72">
            <w:pPr>
              <w:ind w:left="0"/>
            </w:pPr>
            <w:r>
              <w:t># 对Develop分支进行合并</w:t>
            </w:r>
          </w:p>
          <w:p w:rsidR="00945A72" w:rsidRDefault="00945A72" w:rsidP="00945A72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merge --no-ff develop</w:t>
            </w:r>
          </w:p>
          <w:p w:rsidR="00945A72" w:rsidRDefault="00945A72" w:rsidP="00945A72">
            <w:pPr>
              <w:ind w:left="0"/>
            </w:pPr>
            <w:r w:rsidRPr="00945A72">
              <w:rPr>
                <w:rFonts w:hint="eastAsia"/>
              </w:rPr>
              <w:t>这里稍微解释一下，上一条命令的</w:t>
            </w:r>
            <w:r w:rsidRPr="00945A72">
              <w:t>--no-ff参数是什么意思。默认情况下，</w:t>
            </w:r>
            <w:proofErr w:type="spellStart"/>
            <w:r w:rsidRPr="00945A72">
              <w:t>Git</w:t>
            </w:r>
            <w:proofErr w:type="spellEnd"/>
            <w:r w:rsidRPr="00945A72">
              <w:t>执行"快进式合并"（fast-</w:t>
            </w:r>
            <w:proofErr w:type="spellStart"/>
            <w:r w:rsidRPr="00945A72">
              <w:t>farward</w:t>
            </w:r>
            <w:proofErr w:type="spellEnd"/>
            <w:r w:rsidRPr="00945A72">
              <w:t xml:space="preserve"> merge），会直接将Master分支指向Develop分支。</w:t>
            </w:r>
            <w:r w:rsidRPr="00945A72">
              <w:rPr>
                <w:rFonts w:hint="eastAsia"/>
              </w:rPr>
              <w:t>使用</w:t>
            </w:r>
            <w:r w:rsidRPr="00945A72">
              <w:t>--no-ff参数后，会执行正常合并，在Master分支上生成一个新节点。为了保证版本演进的清晰，我们希望采用这种做法。</w:t>
            </w:r>
          </w:p>
          <w:p w:rsidR="00945A72" w:rsidRDefault="00945A72" w:rsidP="00945A72">
            <w:pPr>
              <w:ind w:left="0"/>
            </w:pPr>
            <w:r w:rsidRPr="00945A72">
              <w:rPr>
                <w:noProof/>
              </w:rPr>
              <w:drawing>
                <wp:inline distT="0" distB="0" distL="0" distR="0">
                  <wp:extent cx="4348443" cy="3124200"/>
                  <wp:effectExtent l="19050" t="0" r="0" b="0"/>
                  <wp:docPr id="2" name="Picture 13" descr="http://nvie.com/img/merge-without-ff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nvie.com/img/merge-without-ff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2925" cy="3127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5A72" w:rsidRDefault="00945A72" w:rsidP="00945A72">
            <w:pPr>
              <w:ind w:left="0"/>
            </w:pPr>
          </w:p>
        </w:tc>
      </w:tr>
    </w:tbl>
    <w:p w:rsidR="00945A72" w:rsidRDefault="00945A72" w:rsidP="00F86DCE"/>
    <w:p w:rsidR="00945A72" w:rsidRDefault="00945A72" w:rsidP="00F86DCE"/>
    <w:p w:rsidR="00945A72" w:rsidRDefault="00185C5A" w:rsidP="00185C5A">
      <w:pPr>
        <w:pStyle w:val="Heading1"/>
      </w:pPr>
      <w:r w:rsidRPr="00185C5A">
        <w:rPr>
          <w:rFonts w:hint="eastAsia"/>
        </w:rPr>
        <w:lastRenderedPageBreak/>
        <w:t>临时性分支</w:t>
      </w:r>
    </w:p>
    <w:p w:rsidR="00185C5A" w:rsidRPr="00185C5A" w:rsidRDefault="00185C5A" w:rsidP="00185C5A">
      <w:r>
        <w:rPr>
          <w:rFonts w:hint="eastAsia"/>
        </w:rPr>
        <w:t xml:space="preserve">    </w:t>
      </w:r>
      <w:r w:rsidRPr="00185C5A">
        <w:rPr>
          <w:rFonts w:hint="eastAsia"/>
        </w:rPr>
        <w:t>前面讲到版本库的两条主要分支：</w:t>
      </w:r>
      <w:r w:rsidRPr="00185C5A">
        <w:rPr>
          <w:rFonts w:cs="Georgia"/>
        </w:rPr>
        <w:t>Master</w:t>
      </w:r>
      <w:r w:rsidRPr="00185C5A">
        <w:rPr>
          <w:rFonts w:hint="eastAsia"/>
        </w:rPr>
        <w:t>和</w:t>
      </w:r>
      <w:r w:rsidRPr="00185C5A">
        <w:rPr>
          <w:rFonts w:cs="Georgia"/>
        </w:rPr>
        <w:t>Develop</w:t>
      </w:r>
      <w:r w:rsidRPr="00185C5A">
        <w:rPr>
          <w:rFonts w:hint="eastAsia"/>
        </w:rPr>
        <w:t>。前者用于正式发布，后者用于日常开发。其实，常设分支只需要这两条就够了，不需要其他了。</w:t>
      </w:r>
    </w:p>
    <w:p w:rsidR="00185C5A" w:rsidRDefault="00185C5A" w:rsidP="00185C5A">
      <w:r w:rsidRPr="00185C5A">
        <w:rPr>
          <w:rFonts w:hint="eastAsia"/>
        </w:rPr>
        <w:t>但是，除了常设分支以外，还有一些临时性分支，用于应对一些特定目的的版本开发。临时性分支主要有三种：</w:t>
      </w:r>
    </w:p>
    <w:p w:rsidR="00185C5A" w:rsidRDefault="00185C5A" w:rsidP="00185C5A">
      <w:pPr>
        <w:pStyle w:val="ListParagraph"/>
        <w:numPr>
          <w:ilvl w:val="0"/>
          <w:numId w:val="16"/>
        </w:numPr>
      </w:pPr>
      <w:r>
        <w:t>功能（feature）分支</w:t>
      </w:r>
    </w:p>
    <w:p w:rsidR="00185C5A" w:rsidRDefault="00185C5A" w:rsidP="00185C5A">
      <w:pPr>
        <w:pStyle w:val="ListParagraph"/>
        <w:numPr>
          <w:ilvl w:val="0"/>
          <w:numId w:val="16"/>
        </w:numPr>
      </w:pPr>
      <w:r>
        <w:t>预发布（release）分支</w:t>
      </w:r>
    </w:p>
    <w:p w:rsidR="00185C5A" w:rsidRPr="00185C5A" w:rsidRDefault="00185C5A" w:rsidP="00185C5A">
      <w:pPr>
        <w:pStyle w:val="ListParagraph"/>
        <w:numPr>
          <w:ilvl w:val="0"/>
          <w:numId w:val="16"/>
        </w:numPr>
      </w:pPr>
      <w:r>
        <w:t>修补bug（</w:t>
      </w:r>
      <w:proofErr w:type="spellStart"/>
      <w:r>
        <w:t>fixbug</w:t>
      </w:r>
      <w:proofErr w:type="spellEnd"/>
      <w:r>
        <w:t>）分支</w:t>
      </w:r>
    </w:p>
    <w:p w:rsidR="00185C5A" w:rsidRDefault="00185C5A" w:rsidP="00185C5A">
      <w:r w:rsidRPr="00185C5A">
        <w:rPr>
          <w:rFonts w:hint="eastAsia"/>
        </w:rPr>
        <w:t>这三种分支都属于临时性需要，使用完以后，应该删除，使得代码库的常设分支始终只有</w:t>
      </w:r>
      <w:r w:rsidRPr="00185C5A">
        <w:t>Master和Develop。</w:t>
      </w:r>
    </w:p>
    <w:p w:rsidR="00185C5A" w:rsidRDefault="00185C5A" w:rsidP="00185C5A">
      <w:pPr>
        <w:pStyle w:val="Heading2"/>
      </w:pPr>
      <w:r w:rsidRPr="00185C5A">
        <w:rPr>
          <w:rFonts w:hint="eastAsia"/>
        </w:rPr>
        <w:t>功能分支</w:t>
      </w:r>
      <w:r w:rsidR="00074542">
        <w:rPr>
          <w:rFonts w:hint="eastAsia"/>
        </w:rPr>
        <w:t>（</w:t>
      </w:r>
      <w:r w:rsidR="00074542" w:rsidRPr="00074542">
        <w:rPr>
          <w:rFonts w:hint="eastAsia"/>
          <w:color w:val="FF0000"/>
        </w:rPr>
        <w:t>对应我们的</w:t>
      </w:r>
      <w:r w:rsidR="00181C8D" w:rsidRPr="00074542">
        <w:rPr>
          <w:rFonts w:hint="eastAsia"/>
          <w:color w:val="FF0000"/>
        </w:rPr>
        <w:t>开发</w:t>
      </w:r>
      <w:r w:rsidR="00074542" w:rsidRPr="00074542">
        <w:rPr>
          <w:rFonts w:hint="eastAsia"/>
          <w:color w:val="FF0000"/>
        </w:rPr>
        <w:t>分支</w:t>
      </w:r>
      <w:r w:rsidR="00181C8D">
        <w:rPr>
          <w:rFonts w:hint="eastAsia"/>
        </w:rPr>
        <w:t>）</w:t>
      </w:r>
    </w:p>
    <w:p w:rsidR="00185C5A" w:rsidRDefault="00185C5A" w:rsidP="00185C5A">
      <w:r w:rsidRPr="00185C5A">
        <w:rPr>
          <w:rFonts w:hint="eastAsia"/>
        </w:rPr>
        <w:t>第一种是功能分支，它是为了开发某种特定功能，从</w:t>
      </w:r>
      <w:r w:rsidRPr="00185C5A">
        <w:t>Develop分支上面分出来的。开发完成后，要再并入Develop。</w:t>
      </w:r>
      <w:r>
        <w:rPr>
          <w:rFonts w:hint="eastAsia"/>
        </w:rPr>
        <w:t>功能分支的名字，可以采用</w:t>
      </w:r>
      <w:r>
        <w:t>feature-*的形式命名。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85C5A" w:rsidTr="00185C5A">
        <w:tc>
          <w:tcPr>
            <w:tcW w:w="8388" w:type="dxa"/>
          </w:tcPr>
          <w:p w:rsidR="00185C5A" w:rsidRDefault="00185C5A" w:rsidP="00185C5A">
            <w:pPr>
              <w:ind w:left="0"/>
            </w:pPr>
            <w:r>
              <w:rPr>
                <w:rFonts w:hint="eastAsia"/>
              </w:rPr>
              <w:t>#</w:t>
            </w:r>
            <w:r w:rsidRPr="00185C5A">
              <w:rPr>
                <w:rFonts w:hint="eastAsia"/>
              </w:rPr>
              <w:t>创建一个功能分支</w:t>
            </w:r>
          </w:p>
          <w:p w:rsidR="00185C5A" w:rsidRDefault="00185C5A" w:rsidP="00185C5A">
            <w:pPr>
              <w:ind w:left="0"/>
            </w:pPr>
            <w:proofErr w:type="spellStart"/>
            <w:r w:rsidRPr="00185C5A">
              <w:t>git</w:t>
            </w:r>
            <w:proofErr w:type="spellEnd"/>
            <w:r w:rsidRPr="00185C5A">
              <w:t xml:space="preserve"> checkout -b feature-x develop</w:t>
            </w:r>
          </w:p>
          <w:p w:rsidR="00185C5A" w:rsidRDefault="00185C5A" w:rsidP="00185C5A">
            <w:pPr>
              <w:ind w:left="0"/>
            </w:pPr>
          </w:p>
          <w:p w:rsidR="00185C5A" w:rsidRDefault="00185C5A" w:rsidP="00185C5A">
            <w:pPr>
              <w:ind w:left="0"/>
            </w:pPr>
            <w:r>
              <w:rPr>
                <w:rFonts w:hint="eastAsia"/>
              </w:rPr>
              <w:t>#</w:t>
            </w:r>
            <w:r w:rsidRPr="00185C5A">
              <w:rPr>
                <w:rFonts w:hint="eastAsia"/>
              </w:rPr>
              <w:t>开发完成后，将功能分支合并到</w:t>
            </w:r>
            <w:r w:rsidRPr="00185C5A">
              <w:t>develop分支</w:t>
            </w:r>
          </w:p>
          <w:p w:rsidR="00185C5A" w:rsidRDefault="00185C5A" w:rsidP="00185C5A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checkout develop</w:t>
            </w:r>
          </w:p>
          <w:p w:rsidR="00185C5A" w:rsidRDefault="00185C5A" w:rsidP="00185C5A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merge --no-ff feature-x</w:t>
            </w:r>
          </w:p>
          <w:p w:rsidR="00185C5A" w:rsidRDefault="00185C5A" w:rsidP="00185C5A">
            <w:pPr>
              <w:ind w:left="0"/>
            </w:pPr>
          </w:p>
          <w:p w:rsidR="00185C5A" w:rsidRDefault="00185C5A" w:rsidP="00185C5A">
            <w:pPr>
              <w:ind w:left="0"/>
            </w:pPr>
            <w:r>
              <w:rPr>
                <w:rFonts w:hint="eastAsia"/>
              </w:rPr>
              <w:t>#</w:t>
            </w:r>
            <w:r w:rsidRPr="00185C5A">
              <w:rPr>
                <w:rFonts w:hint="eastAsia"/>
              </w:rPr>
              <w:t>删除</w:t>
            </w:r>
            <w:r w:rsidRPr="00185C5A">
              <w:t>feature分支</w:t>
            </w:r>
          </w:p>
          <w:p w:rsidR="00185C5A" w:rsidRDefault="00185C5A" w:rsidP="00185C5A">
            <w:pPr>
              <w:ind w:left="0"/>
            </w:pPr>
            <w:proofErr w:type="spellStart"/>
            <w:r w:rsidRPr="00185C5A">
              <w:t>git</w:t>
            </w:r>
            <w:proofErr w:type="spellEnd"/>
            <w:r w:rsidRPr="00185C5A">
              <w:t xml:space="preserve"> branch -d feature-x</w:t>
            </w:r>
          </w:p>
          <w:p w:rsidR="00185C5A" w:rsidRDefault="00185C5A" w:rsidP="00185C5A">
            <w:pPr>
              <w:ind w:left="0"/>
            </w:pPr>
          </w:p>
        </w:tc>
      </w:tr>
    </w:tbl>
    <w:p w:rsidR="00185C5A" w:rsidRPr="00185C5A" w:rsidRDefault="00185C5A" w:rsidP="00185C5A"/>
    <w:p w:rsidR="00185C5A" w:rsidRPr="00185C5A" w:rsidRDefault="00185C5A" w:rsidP="00185C5A">
      <w:pPr>
        <w:pStyle w:val="Heading2"/>
      </w:pPr>
      <w:r w:rsidRPr="00185C5A">
        <w:rPr>
          <w:rFonts w:hint="eastAsia"/>
        </w:rPr>
        <w:t>预发布分支</w:t>
      </w:r>
      <w:r w:rsidR="00181C8D">
        <w:rPr>
          <w:rFonts w:hint="eastAsia"/>
        </w:rPr>
        <w:t>（预生产）</w:t>
      </w:r>
    </w:p>
    <w:p w:rsidR="00185C5A" w:rsidRDefault="00185C5A" w:rsidP="00185C5A">
      <w:pPr>
        <w:rPr>
          <w:rFonts w:ascii="Georgia" w:hAnsi="Georgia"/>
        </w:rPr>
      </w:pPr>
      <w:r>
        <w:rPr>
          <w:rFonts w:hint="eastAsia"/>
        </w:rPr>
        <w:t>第二种是预发布分支，它是指发布正式版本之前（即合并到</w:t>
      </w:r>
      <w:r>
        <w:rPr>
          <w:rFonts w:ascii="Georgia" w:hAnsi="Georgia" w:cs="Georgia"/>
        </w:rPr>
        <w:t>Master</w:t>
      </w:r>
      <w:r>
        <w:rPr>
          <w:rFonts w:hint="eastAsia"/>
        </w:rPr>
        <w:t>分支之前），我们可能需要有一个预发布的版本进行测试。</w:t>
      </w:r>
    </w:p>
    <w:p w:rsidR="00185C5A" w:rsidRDefault="00185C5A" w:rsidP="00185C5A">
      <w:r>
        <w:rPr>
          <w:rFonts w:hint="eastAsia"/>
        </w:rPr>
        <w:lastRenderedPageBreak/>
        <w:t>预发布分支是从</w:t>
      </w:r>
      <w:r>
        <w:rPr>
          <w:rFonts w:ascii="Georgia" w:hAnsi="Georgia" w:cs="Georgia"/>
        </w:rPr>
        <w:t>Develop</w:t>
      </w:r>
      <w:r>
        <w:rPr>
          <w:rFonts w:hint="eastAsia"/>
        </w:rPr>
        <w:t>分支上面分出来的，预发布结束以后，必须合并进</w:t>
      </w:r>
      <w:r>
        <w:rPr>
          <w:rFonts w:ascii="Georgia" w:hAnsi="Georgia" w:cs="Georgia"/>
        </w:rPr>
        <w:t>Develop</w:t>
      </w:r>
      <w:r>
        <w:rPr>
          <w:rFonts w:hint="eastAsia"/>
        </w:rPr>
        <w:t>和</w:t>
      </w:r>
      <w:r>
        <w:rPr>
          <w:rFonts w:ascii="Georgia" w:hAnsi="Georgia" w:cs="Georgia"/>
        </w:rPr>
        <w:t>Master</w:t>
      </w:r>
      <w:r>
        <w:rPr>
          <w:rFonts w:hint="eastAsia"/>
        </w:rPr>
        <w:t>分支。它的命名，可以采用</w:t>
      </w:r>
      <w:r>
        <w:rPr>
          <w:rFonts w:ascii="Georgia" w:hAnsi="Georgia" w:cs="Georgia"/>
        </w:rPr>
        <w:t>release-*</w:t>
      </w:r>
      <w:r>
        <w:rPr>
          <w:rFonts w:hint="eastAsia"/>
        </w:rPr>
        <w:t>的形式。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85C5A" w:rsidTr="00185C5A">
        <w:tc>
          <w:tcPr>
            <w:tcW w:w="8388" w:type="dxa"/>
          </w:tcPr>
          <w:p w:rsidR="00185C5A" w:rsidRDefault="00185C5A" w:rsidP="00185C5A">
            <w:pPr>
              <w:ind w:left="0"/>
            </w:pPr>
            <w:r>
              <w:rPr>
                <w:rFonts w:hint="eastAsia"/>
              </w:rPr>
              <w:t>#</w:t>
            </w:r>
            <w:r w:rsidRPr="00185C5A">
              <w:rPr>
                <w:rFonts w:hint="eastAsia"/>
              </w:rPr>
              <w:t>创建一个预发布分支</w:t>
            </w:r>
          </w:p>
          <w:p w:rsidR="00185C5A" w:rsidRDefault="00185C5A" w:rsidP="00185C5A">
            <w:pPr>
              <w:ind w:left="0"/>
            </w:pPr>
            <w:proofErr w:type="spellStart"/>
            <w:r w:rsidRPr="00185C5A">
              <w:t>git</w:t>
            </w:r>
            <w:proofErr w:type="spellEnd"/>
            <w:r w:rsidRPr="00185C5A">
              <w:t xml:space="preserve"> checkout -b release-1.2 develop</w:t>
            </w:r>
          </w:p>
          <w:p w:rsidR="00185C5A" w:rsidRDefault="00185C5A" w:rsidP="00185C5A">
            <w:pPr>
              <w:ind w:left="0"/>
            </w:pPr>
          </w:p>
          <w:p w:rsidR="00185C5A" w:rsidRDefault="00185C5A" w:rsidP="00185C5A">
            <w:pPr>
              <w:ind w:left="0"/>
            </w:pPr>
            <w:r>
              <w:rPr>
                <w:rFonts w:hint="eastAsia"/>
              </w:rPr>
              <w:t>#</w:t>
            </w:r>
            <w:r w:rsidRPr="00185C5A">
              <w:rPr>
                <w:rFonts w:hint="eastAsia"/>
              </w:rPr>
              <w:t>确认没有问题后，合并到</w:t>
            </w:r>
            <w:r w:rsidRPr="00185C5A">
              <w:t>master分支</w:t>
            </w:r>
          </w:p>
          <w:p w:rsidR="00185C5A" w:rsidRDefault="00185C5A" w:rsidP="00185C5A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checkout master</w:t>
            </w:r>
          </w:p>
          <w:p w:rsidR="00185C5A" w:rsidRDefault="00185C5A" w:rsidP="00185C5A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merge --no-ff release-1.2</w:t>
            </w:r>
          </w:p>
          <w:p w:rsidR="00185C5A" w:rsidRDefault="00185C5A" w:rsidP="00185C5A">
            <w:pPr>
              <w:ind w:left="0"/>
            </w:pPr>
          </w:p>
          <w:p w:rsidR="00185C5A" w:rsidRDefault="00185C5A" w:rsidP="00185C5A">
            <w:pPr>
              <w:ind w:left="0"/>
            </w:pPr>
            <w:r>
              <w:t># 对合并生成的新节点，做一个标签</w:t>
            </w:r>
          </w:p>
          <w:p w:rsidR="00185C5A" w:rsidRDefault="00185C5A" w:rsidP="00185C5A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tag -a 1.2</w:t>
            </w:r>
          </w:p>
          <w:p w:rsidR="00185C5A" w:rsidRDefault="00185C5A" w:rsidP="00185C5A">
            <w:pPr>
              <w:ind w:left="0"/>
            </w:pPr>
          </w:p>
          <w:p w:rsidR="00185C5A" w:rsidRDefault="00185C5A" w:rsidP="00185C5A">
            <w:pPr>
              <w:ind w:left="0"/>
            </w:pPr>
            <w:r>
              <w:rPr>
                <w:rFonts w:hint="eastAsia"/>
              </w:rPr>
              <w:t>#</w:t>
            </w:r>
            <w:r w:rsidRPr="00185C5A">
              <w:rPr>
                <w:rFonts w:hint="eastAsia"/>
              </w:rPr>
              <w:t>再合并到</w:t>
            </w:r>
            <w:r w:rsidRPr="00185C5A">
              <w:t>develop分支</w:t>
            </w:r>
          </w:p>
          <w:p w:rsidR="00185C5A" w:rsidRDefault="00185C5A" w:rsidP="00185C5A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checkout develop</w:t>
            </w:r>
          </w:p>
          <w:p w:rsidR="00185C5A" w:rsidRDefault="00185C5A" w:rsidP="00185C5A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merge --no-ff release-1.2</w:t>
            </w:r>
          </w:p>
          <w:p w:rsidR="00185C5A" w:rsidRDefault="00185C5A" w:rsidP="00185C5A">
            <w:pPr>
              <w:ind w:left="0"/>
            </w:pPr>
          </w:p>
          <w:p w:rsidR="00185C5A" w:rsidRDefault="00185C5A" w:rsidP="00185C5A">
            <w:pPr>
              <w:ind w:left="0"/>
            </w:pPr>
            <w:r>
              <w:rPr>
                <w:rFonts w:hint="eastAsia"/>
              </w:rPr>
              <w:t>#</w:t>
            </w:r>
            <w:r w:rsidRPr="00185C5A">
              <w:rPr>
                <w:rFonts w:hint="eastAsia"/>
              </w:rPr>
              <w:t>最后，删除预发布分支</w:t>
            </w:r>
          </w:p>
          <w:p w:rsidR="00185C5A" w:rsidRDefault="00185C5A" w:rsidP="00185C5A">
            <w:pPr>
              <w:ind w:left="0"/>
            </w:pPr>
            <w:proofErr w:type="spellStart"/>
            <w:r w:rsidRPr="00185C5A">
              <w:t>git</w:t>
            </w:r>
            <w:proofErr w:type="spellEnd"/>
            <w:r w:rsidRPr="00185C5A">
              <w:t xml:space="preserve"> branch -d release-1.2</w:t>
            </w:r>
          </w:p>
          <w:p w:rsidR="00185C5A" w:rsidRDefault="00185C5A" w:rsidP="00185C5A">
            <w:pPr>
              <w:ind w:left="0"/>
            </w:pPr>
          </w:p>
        </w:tc>
      </w:tr>
    </w:tbl>
    <w:p w:rsidR="00185C5A" w:rsidRDefault="00185C5A" w:rsidP="00185C5A"/>
    <w:p w:rsidR="007118AB" w:rsidRDefault="00185C5A" w:rsidP="00185C5A">
      <w:pPr>
        <w:pStyle w:val="Heading2"/>
      </w:pPr>
      <w:r w:rsidRPr="00185C5A">
        <w:rPr>
          <w:rFonts w:hint="eastAsia"/>
        </w:rPr>
        <w:t>修补</w:t>
      </w:r>
      <w:r w:rsidRPr="00185C5A">
        <w:t>bug</w:t>
      </w:r>
      <w:r w:rsidRPr="00185C5A">
        <w:t>分支</w:t>
      </w:r>
      <w:r w:rsidR="003476A1">
        <w:rPr>
          <w:rFonts w:hint="eastAsia"/>
        </w:rPr>
        <w:t>（</w:t>
      </w:r>
      <w:proofErr w:type="spellStart"/>
      <w:r w:rsidR="003476A1">
        <w:rPr>
          <w:rFonts w:hint="eastAsia"/>
        </w:rPr>
        <w:t>bug_fix</w:t>
      </w:r>
      <w:proofErr w:type="spellEnd"/>
      <w:r w:rsidR="003476A1">
        <w:rPr>
          <w:rFonts w:hint="eastAsia"/>
        </w:rPr>
        <w:t>分支）</w:t>
      </w:r>
    </w:p>
    <w:p w:rsidR="00185C5A" w:rsidRDefault="00185C5A" w:rsidP="00185C5A">
      <w:r>
        <w:rPr>
          <w:rFonts w:hint="eastAsia"/>
        </w:rPr>
        <w:tab/>
        <w:t>最后一种是修补</w:t>
      </w:r>
      <w:r>
        <w:rPr>
          <w:rFonts w:ascii="Georgia" w:hAnsi="Georgia" w:cs="Georgia"/>
        </w:rPr>
        <w:t>bug</w:t>
      </w:r>
      <w:r>
        <w:rPr>
          <w:rFonts w:hint="eastAsia"/>
        </w:rPr>
        <w:t>分支。软件正式发布以后，难免会出现</w:t>
      </w:r>
      <w:r>
        <w:rPr>
          <w:rFonts w:ascii="Georgia" w:hAnsi="Georgia" w:cs="Georgia"/>
        </w:rPr>
        <w:t>bug</w:t>
      </w:r>
      <w:r>
        <w:rPr>
          <w:rFonts w:hint="eastAsia"/>
        </w:rPr>
        <w:t>。这时就需要创建一个分支，进行</w:t>
      </w:r>
      <w:r>
        <w:rPr>
          <w:rFonts w:ascii="Georgia" w:hAnsi="Georgia" w:cs="Georgia"/>
        </w:rPr>
        <w:t>bug</w:t>
      </w:r>
      <w:r>
        <w:rPr>
          <w:rFonts w:hint="eastAsia"/>
        </w:rPr>
        <w:t>修补。修补</w:t>
      </w:r>
      <w:r>
        <w:rPr>
          <w:rFonts w:ascii="Georgia" w:hAnsi="Georgia" w:cs="Georgia"/>
        </w:rPr>
        <w:t>bug</w:t>
      </w:r>
      <w:r>
        <w:rPr>
          <w:rFonts w:hint="eastAsia"/>
        </w:rPr>
        <w:t>分支是从</w:t>
      </w:r>
      <w:r>
        <w:rPr>
          <w:rFonts w:ascii="Georgia" w:hAnsi="Georgia" w:cs="Georgia"/>
        </w:rPr>
        <w:t>Master</w:t>
      </w:r>
      <w:r>
        <w:rPr>
          <w:rFonts w:hint="eastAsia"/>
        </w:rPr>
        <w:t>分支上面分出来的。修补结束以后，再合并进</w:t>
      </w:r>
      <w:r>
        <w:rPr>
          <w:rFonts w:ascii="Georgia" w:hAnsi="Georgia" w:cs="Georgia"/>
        </w:rPr>
        <w:t>Master</w:t>
      </w:r>
      <w:r>
        <w:rPr>
          <w:rFonts w:hint="eastAsia"/>
        </w:rPr>
        <w:t>和</w:t>
      </w:r>
      <w:r>
        <w:rPr>
          <w:rFonts w:ascii="Georgia" w:hAnsi="Georgia" w:cs="Georgia"/>
        </w:rPr>
        <w:t>Develop</w:t>
      </w:r>
      <w:r>
        <w:rPr>
          <w:rFonts w:hint="eastAsia"/>
        </w:rPr>
        <w:t>分支。它的命名，可以采用</w:t>
      </w:r>
      <w:proofErr w:type="spellStart"/>
      <w:r>
        <w:rPr>
          <w:rFonts w:ascii="Georgia" w:hAnsi="Georgia" w:cs="Georgia"/>
        </w:rPr>
        <w:t>fixbug</w:t>
      </w:r>
      <w:proofErr w:type="spellEnd"/>
      <w:r>
        <w:rPr>
          <w:rFonts w:ascii="Georgia" w:hAnsi="Georgia" w:cs="Georgia"/>
        </w:rPr>
        <w:t>-*</w:t>
      </w:r>
      <w:r>
        <w:rPr>
          <w:rFonts w:hint="eastAsia"/>
        </w:rPr>
        <w:t>的形式。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85C5A" w:rsidTr="00185C5A">
        <w:tc>
          <w:tcPr>
            <w:tcW w:w="8388" w:type="dxa"/>
          </w:tcPr>
          <w:p w:rsidR="00185C5A" w:rsidRDefault="005C382D" w:rsidP="00185C5A">
            <w:pPr>
              <w:ind w:left="0"/>
            </w:pPr>
            <w:r>
              <w:rPr>
                <w:rFonts w:hint="eastAsia"/>
              </w:rPr>
              <w:t>#</w:t>
            </w:r>
            <w:r w:rsidR="00185C5A" w:rsidRPr="00185C5A">
              <w:rPr>
                <w:rFonts w:hint="eastAsia"/>
              </w:rPr>
              <w:t>创建一个修补</w:t>
            </w:r>
            <w:r w:rsidR="00185C5A" w:rsidRPr="00185C5A">
              <w:t>bug分支</w:t>
            </w:r>
          </w:p>
          <w:p w:rsidR="005C382D" w:rsidRDefault="005C382D" w:rsidP="00185C5A">
            <w:pPr>
              <w:ind w:left="0"/>
            </w:pPr>
            <w:proofErr w:type="spellStart"/>
            <w:r w:rsidRPr="005C382D">
              <w:t>git</w:t>
            </w:r>
            <w:proofErr w:type="spellEnd"/>
            <w:r w:rsidRPr="005C382D">
              <w:t xml:space="preserve"> checkout -b fixbug-0.1 master</w:t>
            </w:r>
          </w:p>
          <w:p w:rsidR="005C382D" w:rsidRDefault="005C382D" w:rsidP="00185C5A">
            <w:pPr>
              <w:ind w:left="0"/>
            </w:pPr>
          </w:p>
          <w:p w:rsidR="005C382D" w:rsidRDefault="005C382D" w:rsidP="00185C5A">
            <w:pPr>
              <w:ind w:left="0"/>
            </w:pPr>
            <w:r>
              <w:rPr>
                <w:rFonts w:hint="eastAsia"/>
              </w:rPr>
              <w:t>#</w:t>
            </w:r>
            <w:r w:rsidRPr="005C382D">
              <w:rPr>
                <w:rFonts w:hint="eastAsia"/>
              </w:rPr>
              <w:t>修补结束后，合并到</w:t>
            </w:r>
            <w:r w:rsidRPr="005C382D">
              <w:t>master分支</w:t>
            </w:r>
          </w:p>
          <w:p w:rsidR="005C382D" w:rsidRDefault="005C382D" w:rsidP="005C382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checkout master</w:t>
            </w:r>
          </w:p>
          <w:p w:rsidR="005C382D" w:rsidRDefault="005C382D" w:rsidP="005C382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merge --no-ff fixbug-0.1</w:t>
            </w:r>
          </w:p>
          <w:p w:rsidR="005C382D" w:rsidRDefault="005C382D" w:rsidP="005C382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tag -a 0.1.1</w:t>
            </w:r>
          </w:p>
          <w:p w:rsidR="005C382D" w:rsidRDefault="005C382D" w:rsidP="005C382D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 w:rsidRPr="005C382D">
              <w:rPr>
                <w:rFonts w:hint="eastAsia"/>
              </w:rPr>
              <w:t>再合并到</w:t>
            </w:r>
            <w:r w:rsidRPr="005C382D">
              <w:t>develop</w:t>
            </w:r>
            <w:r>
              <w:t>分支</w:t>
            </w:r>
          </w:p>
          <w:p w:rsidR="005C382D" w:rsidRDefault="005C382D" w:rsidP="005C382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checkout develop</w:t>
            </w:r>
          </w:p>
          <w:p w:rsidR="005C382D" w:rsidRDefault="005C382D" w:rsidP="005C382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merge --no-ff fixbug-0.1</w:t>
            </w:r>
          </w:p>
          <w:p w:rsidR="005C382D" w:rsidRDefault="005C382D" w:rsidP="005C382D">
            <w:pPr>
              <w:ind w:left="0"/>
            </w:pPr>
          </w:p>
          <w:p w:rsidR="005C382D" w:rsidRDefault="005C382D" w:rsidP="005C382D">
            <w:pPr>
              <w:ind w:left="0"/>
            </w:pPr>
            <w:r>
              <w:rPr>
                <w:rFonts w:hint="eastAsia"/>
              </w:rPr>
              <w:t>#</w:t>
            </w:r>
            <w:r w:rsidRPr="005C382D">
              <w:rPr>
                <w:rFonts w:hint="eastAsia"/>
              </w:rPr>
              <w:t>最后，删除</w:t>
            </w:r>
            <w:r w:rsidRPr="005C382D">
              <w:t>"修补bug分支"</w:t>
            </w:r>
          </w:p>
          <w:p w:rsidR="005C382D" w:rsidRDefault="005C382D" w:rsidP="005C382D">
            <w:pPr>
              <w:ind w:left="0"/>
            </w:pPr>
            <w:proofErr w:type="spellStart"/>
            <w:r w:rsidRPr="005C382D">
              <w:t>git</w:t>
            </w:r>
            <w:proofErr w:type="spellEnd"/>
            <w:r w:rsidRPr="005C382D">
              <w:t xml:space="preserve"> branch -d fixbug-0.1</w:t>
            </w:r>
          </w:p>
          <w:p w:rsidR="005C382D" w:rsidRPr="005C382D" w:rsidRDefault="005C382D" w:rsidP="005C382D">
            <w:pPr>
              <w:ind w:left="0"/>
            </w:pPr>
          </w:p>
          <w:p w:rsidR="00185C5A" w:rsidRDefault="00185C5A" w:rsidP="00185C5A">
            <w:pPr>
              <w:ind w:left="0"/>
            </w:pPr>
            <w:r w:rsidRPr="00185C5A">
              <w:rPr>
                <w:noProof/>
              </w:rPr>
              <w:drawing>
                <wp:inline distT="0" distB="0" distL="0" distR="0">
                  <wp:extent cx="3086100" cy="4114800"/>
                  <wp:effectExtent l="19050" t="0" r="0" b="0"/>
                  <wp:docPr id="5" name="Picture 22" descr="http://nvie.com/img/hotfix-branches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nvie.com/img/hotfix-branches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411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C5A" w:rsidRDefault="00185C5A" w:rsidP="00185C5A"/>
    <w:p w:rsidR="00185C5A" w:rsidRDefault="00BC6EB9" w:rsidP="00185C5A">
      <w:r>
        <w:rPr>
          <w:rFonts w:hint="eastAsia"/>
        </w:rPr>
        <w:t>参考教程：</w:t>
      </w:r>
      <w:r w:rsidRPr="00BC6EB9">
        <w:t>http://nvie.com/posts/a-successful-git-branching-model/</w:t>
      </w:r>
    </w:p>
    <w:p w:rsidR="002A5B25" w:rsidRDefault="002A5B25" w:rsidP="00185C5A"/>
    <w:p w:rsidR="002A5B25" w:rsidRDefault="002A5B25" w:rsidP="00185C5A"/>
    <w:p w:rsidR="002A5B25" w:rsidRDefault="002A5B25" w:rsidP="002A5B25">
      <w:pPr>
        <w:pStyle w:val="Heading1"/>
        <w:rPr>
          <w:rFonts w:ascii="宋体" w:eastAsia="宋体" w:hAnsi="宋体" w:cs="宋体"/>
        </w:rPr>
      </w:pPr>
      <w:proofErr w:type="spellStart"/>
      <w:r>
        <w:t>Git</w:t>
      </w:r>
      <w:proofErr w:type="spellEnd"/>
      <w:r>
        <w:t xml:space="preserve"> </w:t>
      </w:r>
      <w:r>
        <w:t>工作流</w:t>
      </w:r>
      <w:r>
        <w:rPr>
          <w:rFonts w:ascii="宋体" w:eastAsia="宋体" w:hAnsi="宋体" w:cs="宋体" w:hint="eastAsia"/>
        </w:rPr>
        <w:t>程</w:t>
      </w:r>
    </w:p>
    <w:p w:rsidR="001B5645" w:rsidRDefault="002A5B25" w:rsidP="001B5645">
      <w:r>
        <w:rPr>
          <w:rFonts w:ascii="Georgia" w:hAnsi="Georgia" w:hint="eastAsia"/>
        </w:rPr>
        <w:tab/>
      </w:r>
      <w:proofErr w:type="spellStart"/>
      <w:r w:rsidRPr="002A5B25">
        <w:t>Git</w:t>
      </w:r>
      <w:proofErr w:type="spellEnd"/>
      <w:r w:rsidRPr="002A5B25">
        <w:t xml:space="preserve"> </w:t>
      </w:r>
      <w:r w:rsidRPr="002A5B25">
        <w:rPr>
          <w:rFonts w:hint="eastAsia"/>
        </w:rPr>
        <w:t>作为一个源码管理系统，不可避免涉及到多人协作。协作必须有一个规范的工作流程，让大家有效地合作，使得项目井井有条地发展下去。</w:t>
      </w:r>
      <w:r w:rsidRPr="002A5B25">
        <w:rPr>
          <w:rFonts w:cs="Georgia"/>
        </w:rPr>
        <w:t>"</w:t>
      </w:r>
      <w:r w:rsidRPr="002A5B25">
        <w:rPr>
          <w:rFonts w:hint="eastAsia"/>
        </w:rPr>
        <w:t>工作流程</w:t>
      </w:r>
      <w:r w:rsidRPr="002A5B25">
        <w:rPr>
          <w:rFonts w:cs="Georgia"/>
        </w:rPr>
        <w:lastRenderedPageBreak/>
        <w:t>"</w:t>
      </w:r>
      <w:r w:rsidRPr="002A5B25">
        <w:rPr>
          <w:rFonts w:hint="eastAsia"/>
        </w:rPr>
        <w:t>在英语里，叫做</w:t>
      </w:r>
      <w:r w:rsidRPr="002A5B25">
        <w:rPr>
          <w:rFonts w:cs="Georgia"/>
        </w:rPr>
        <w:t>"workflow"</w:t>
      </w:r>
      <w:r w:rsidRPr="002A5B25">
        <w:rPr>
          <w:rFonts w:hint="eastAsia"/>
        </w:rPr>
        <w:t>或者</w:t>
      </w:r>
      <w:r w:rsidRPr="002A5B25">
        <w:rPr>
          <w:rFonts w:cs="Georgia"/>
        </w:rPr>
        <w:t>"flow"</w:t>
      </w:r>
      <w:r w:rsidRPr="002A5B25">
        <w:rPr>
          <w:rFonts w:hint="eastAsia"/>
        </w:rPr>
        <w:t>，原意是水流，比喻项目像水流那样，顺畅、自然地向前流动，不会发生冲击、对撞、甚至漩涡。</w:t>
      </w:r>
      <w:r w:rsidR="001B5645">
        <w:rPr>
          <w:rFonts w:hint="eastAsia"/>
        </w:rPr>
        <w:t>三种工作流程，有一个共同点：都采用</w:t>
      </w:r>
      <w:r w:rsidR="001B5645">
        <w:t>"功能驱动式开发"（Feature-driven development，简称FDD）。</w:t>
      </w:r>
      <w:r w:rsidR="001B5645">
        <w:rPr>
          <w:rFonts w:hint="eastAsia"/>
        </w:rPr>
        <w:t>它指的是，需求是开发的起点，先有</w:t>
      </w:r>
      <w:r w:rsidR="001B5645" w:rsidRPr="001B5645">
        <w:rPr>
          <w:rFonts w:hint="eastAsia"/>
          <w:color w:val="FF0000"/>
        </w:rPr>
        <w:t>需求再有功能分支</w:t>
      </w:r>
      <w:r w:rsidR="001B5645">
        <w:rPr>
          <w:rFonts w:hint="eastAsia"/>
        </w:rPr>
        <w:t>（</w:t>
      </w:r>
      <w:r w:rsidR="001B5645">
        <w:t>feature branch）或者</w:t>
      </w:r>
      <w:r w:rsidR="001B5645" w:rsidRPr="001B5645">
        <w:rPr>
          <w:color w:val="FF0000"/>
        </w:rPr>
        <w:t>补丁分支</w:t>
      </w:r>
      <w:r w:rsidR="001B5645">
        <w:t>（</w:t>
      </w:r>
      <w:proofErr w:type="spellStart"/>
      <w:r w:rsidR="001B5645">
        <w:t>hotfix</w:t>
      </w:r>
      <w:proofErr w:type="spellEnd"/>
      <w:r w:rsidR="001B5645">
        <w:t xml:space="preserve"> branch）。完成开发后，该分支就合并到主分支，然后被删除。</w:t>
      </w:r>
    </w:p>
    <w:p w:rsidR="002A5B25" w:rsidRDefault="002A5B25" w:rsidP="00720527">
      <w:pPr>
        <w:pStyle w:val="Heading2"/>
        <w:numPr>
          <w:ilvl w:val="0"/>
          <w:numId w:val="19"/>
        </w:numPr>
      </w:pPr>
      <w:proofErr w:type="spellStart"/>
      <w:r w:rsidRPr="002A5B25">
        <w:t>Git</w:t>
      </w:r>
      <w:proofErr w:type="spellEnd"/>
      <w:r w:rsidRPr="002A5B25">
        <w:t xml:space="preserve"> flow</w:t>
      </w:r>
    </w:p>
    <w:p w:rsidR="002A5B25" w:rsidRPr="002A5B25" w:rsidRDefault="001B5645" w:rsidP="001B5645">
      <w:r w:rsidRPr="001B5645">
        <w:rPr>
          <w:rFonts w:hint="eastAsia"/>
        </w:rPr>
        <w:t>最早诞生、并得到广泛采用的一种工作流程，就是</w:t>
      </w:r>
      <w:proofErr w:type="spellStart"/>
      <w:r w:rsidRPr="001B5645">
        <w:t>Git</w:t>
      </w:r>
      <w:proofErr w:type="spellEnd"/>
      <w:r w:rsidRPr="001B5645">
        <w:t xml:space="preserve"> flow</w:t>
      </w:r>
      <w:r>
        <w:rPr>
          <w:rFonts w:hint="eastAsia"/>
        </w:rPr>
        <w:t>。其详细介绍，见前三个主标题说明。</w:t>
      </w:r>
      <w:r w:rsidRPr="001B5645">
        <w:rPr>
          <w:rFonts w:hint="eastAsia"/>
        </w:rPr>
        <w:t>它最主要的特点有两个。</w:t>
      </w:r>
      <w:r w:rsidRPr="001B5645">
        <w:rPr>
          <w:rFonts w:hint="eastAsia"/>
          <w:color w:val="FF0000"/>
        </w:rPr>
        <w:t>首先</w:t>
      </w:r>
      <w:r>
        <w:rPr>
          <w:rFonts w:hint="eastAsia"/>
        </w:rPr>
        <w:t>，项目存在两个长期分支：</w:t>
      </w:r>
      <w:r w:rsidRPr="001B5645">
        <w:rPr>
          <w:rFonts w:hint="eastAsia"/>
        </w:rPr>
        <w:t>主分支</w:t>
      </w:r>
      <w:r w:rsidRPr="001B5645">
        <w:t>master</w:t>
      </w:r>
      <w:r>
        <w:rPr>
          <w:rFonts w:hint="eastAsia"/>
        </w:rPr>
        <w:t>，开发分支</w:t>
      </w:r>
      <w:r w:rsidRPr="001B5645">
        <w:t>develop</w:t>
      </w:r>
      <w:r>
        <w:rPr>
          <w:rFonts w:hint="eastAsia"/>
        </w:rPr>
        <w:t>。</w:t>
      </w:r>
      <w:r w:rsidRPr="001B5645">
        <w:rPr>
          <w:rFonts w:hint="eastAsia"/>
        </w:rPr>
        <w:t>前者用于存放对外发布的版本，任何时候在这个分支拿到的，都是稳定的分布版；后者用于日常开发，存放最新的开发版。</w:t>
      </w:r>
      <w:r w:rsidRPr="001B5645">
        <w:rPr>
          <w:rFonts w:hint="eastAsia"/>
          <w:color w:val="FF0000"/>
        </w:rPr>
        <w:t>其次</w:t>
      </w:r>
      <w:r w:rsidRPr="001B5645">
        <w:rPr>
          <w:rFonts w:hint="eastAsia"/>
        </w:rPr>
        <w:t>，项目存在三种短期分支。</w:t>
      </w:r>
      <w:r>
        <w:rPr>
          <w:rFonts w:hint="eastAsia"/>
        </w:rPr>
        <w:t>功能分支（</w:t>
      </w:r>
      <w:r>
        <w:t>feature branch）</w:t>
      </w:r>
      <w:r>
        <w:rPr>
          <w:rFonts w:hint="eastAsia"/>
        </w:rPr>
        <w:t>，补丁分支（</w:t>
      </w:r>
      <w:proofErr w:type="spellStart"/>
      <w:r>
        <w:t>hotfix</w:t>
      </w:r>
      <w:proofErr w:type="spellEnd"/>
      <w:r>
        <w:t xml:space="preserve"> branch）</w:t>
      </w:r>
      <w:r>
        <w:rPr>
          <w:rFonts w:hint="eastAsia"/>
        </w:rPr>
        <w:t>，预发分支（</w:t>
      </w:r>
      <w:r>
        <w:t>release branch）</w:t>
      </w:r>
      <w:r>
        <w:rPr>
          <w:rFonts w:hint="eastAsia"/>
        </w:rPr>
        <w:t>，</w:t>
      </w:r>
      <w:r w:rsidRPr="001B5645">
        <w:rPr>
          <w:rFonts w:hint="eastAsia"/>
        </w:rPr>
        <w:t>一旦完成开发，它们就会被</w:t>
      </w:r>
      <w:r w:rsidRPr="001B5645">
        <w:rPr>
          <w:rFonts w:hint="eastAsia"/>
          <w:color w:val="FF0000"/>
        </w:rPr>
        <w:t>合并进</w:t>
      </w:r>
      <w:r w:rsidRPr="001B5645">
        <w:rPr>
          <w:color w:val="FF0000"/>
        </w:rPr>
        <w:t>develop或master</w:t>
      </w:r>
      <w:r w:rsidRPr="001B5645">
        <w:t>，然后被删除。</w:t>
      </w:r>
    </w:p>
    <w:p w:rsidR="002A5B25" w:rsidRDefault="002A5B25" w:rsidP="002A5B25"/>
    <w:p w:rsidR="002A5B25" w:rsidRDefault="002A5B25" w:rsidP="005E3094">
      <w:pPr>
        <w:pStyle w:val="Heading2"/>
      </w:pPr>
      <w:proofErr w:type="spellStart"/>
      <w:r w:rsidRPr="002A5B25">
        <w:t>Github</w:t>
      </w:r>
      <w:proofErr w:type="spellEnd"/>
      <w:r w:rsidRPr="002A5B25">
        <w:t xml:space="preserve"> flow</w:t>
      </w:r>
    </w:p>
    <w:p w:rsidR="00F61B13" w:rsidRDefault="00C554D4" w:rsidP="00F61B13">
      <w:proofErr w:type="spellStart"/>
      <w:r w:rsidRPr="00C554D4">
        <w:t>Github</w:t>
      </w:r>
      <w:proofErr w:type="spellEnd"/>
      <w:r w:rsidRPr="00C554D4">
        <w:t xml:space="preserve"> flow 是</w:t>
      </w:r>
      <w:proofErr w:type="spellStart"/>
      <w:r w:rsidRPr="00C554D4">
        <w:t>Git</w:t>
      </w:r>
      <w:proofErr w:type="spellEnd"/>
      <w:r w:rsidRPr="00C554D4">
        <w:t xml:space="preserve"> flow的简化版，专门配合"持续发布"。它是 Github.com 使用的工作流程。</w:t>
      </w:r>
      <w:r w:rsidR="00F61B13">
        <w:rPr>
          <w:rFonts w:hint="eastAsia"/>
        </w:rPr>
        <w:t>它只有一个长期分支，就是</w:t>
      </w:r>
      <w:r w:rsidR="00F61B13">
        <w:t>master，因此用起来非常简单。</w:t>
      </w:r>
    </w:p>
    <w:p w:rsidR="002A5B25" w:rsidRDefault="00F61B13" w:rsidP="00F61B13">
      <w:r>
        <w:rPr>
          <w:rFonts w:hint="eastAsia"/>
        </w:rPr>
        <w:t>官方推荐的流程如下。</w:t>
      </w:r>
    </w:p>
    <w:p w:rsidR="00F61B13" w:rsidRDefault="00F61B13" w:rsidP="00F61B13">
      <w:r>
        <w:rPr>
          <w:noProof/>
        </w:rPr>
        <w:drawing>
          <wp:inline distT="0" distB="0" distL="0" distR="0">
            <wp:extent cx="5486400" cy="1009498"/>
            <wp:effectExtent l="19050" t="0" r="0" b="0"/>
            <wp:docPr id="3" name="Picture 1" descr="http://www.ruanyifeng.com/blogimg/asset/2015/bg2015122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12230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9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61B13" w:rsidTr="00F61B13">
        <w:tc>
          <w:tcPr>
            <w:tcW w:w="8388" w:type="dxa"/>
          </w:tcPr>
          <w:p w:rsidR="00F61B13" w:rsidRDefault="00F61B13" w:rsidP="00F61B13">
            <w:pPr>
              <w:ind w:left="0"/>
            </w:pPr>
            <w:r>
              <w:rPr>
                <w:rFonts w:hint="eastAsia"/>
              </w:rPr>
              <w:t>第一步：根据需求，从</w:t>
            </w:r>
            <w:r>
              <w:t>master拉出新分支，不区分功能分支或补丁分支。</w:t>
            </w:r>
          </w:p>
          <w:p w:rsidR="00F61B13" w:rsidRDefault="00F61B13" w:rsidP="00F61B13">
            <w:pPr>
              <w:ind w:left="0"/>
            </w:pPr>
            <w:r>
              <w:rPr>
                <w:rFonts w:hint="eastAsia"/>
              </w:rPr>
              <w:t>第二步：新分支开发完成后，或者需要讨论的时候，就向</w:t>
            </w:r>
            <w:r>
              <w:t>master发起一个pull request（简称PR）。</w:t>
            </w:r>
          </w:p>
          <w:p w:rsidR="00F61B13" w:rsidRDefault="00F61B13" w:rsidP="00F61B13">
            <w:pPr>
              <w:ind w:left="0"/>
            </w:pPr>
            <w:r>
              <w:rPr>
                <w:rFonts w:hint="eastAsia"/>
              </w:rPr>
              <w:t>第三步：</w:t>
            </w:r>
            <w:r>
              <w:t>Pull Request既是一个通知，让别人注意到你的请求，又是一种对话机制，大家一起评审和讨论你的代码。对话过程中，你还可以不断提交代码。</w:t>
            </w:r>
          </w:p>
          <w:p w:rsidR="00F61B13" w:rsidRDefault="00F61B13" w:rsidP="00F61B13">
            <w:pPr>
              <w:ind w:left="0"/>
            </w:pPr>
            <w:r>
              <w:rPr>
                <w:rFonts w:hint="eastAsia"/>
              </w:rPr>
              <w:t>第四步：你的</w:t>
            </w:r>
            <w:r>
              <w:t>Pull Request被接受，合并进master，重新部署后，原来你拉出来的</w:t>
            </w:r>
            <w:r>
              <w:lastRenderedPageBreak/>
              <w:t>那个分支就被删除。（先部署再合并也可。）</w:t>
            </w:r>
          </w:p>
          <w:p w:rsidR="00F61B13" w:rsidRDefault="00F61B13" w:rsidP="00F61B13">
            <w:pPr>
              <w:ind w:left="0"/>
            </w:pPr>
          </w:p>
        </w:tc>
      </w:tr>
    </w:tbl>
    <w:p w:rsidR="002616CA" w:rsidRDefault="002616CA" w:rsidP="002616CA">
      <w:proofErr w:type="spellStart"/>
      <w:r w:rsidRPr="002616CA">
        <w:lastRenderedPageBreak/>
        <w:t>Github</w:t>
      </w:r>
      <w:proofErr w:type="spellEnd"/>
      <w:r w:rsidRPr="002616CA">
        <w:t xml:space="preserve"> flow 的最大优点就是简单，对于"持续发布"的产品，可以说是最合适的流程。</w:t>
      </w:r>
      <w:r>
        <w:rPr>
          <w:rFonts w:hint="eastAsia"/>
        </w:rPr>
        <w:t>问题在于它的假设：</w:t>
      </w:r>
      <w:r>
        <w:t>master分支的更新与产品的发布是一致的。也就是说，master分支的最新代码，默认就是当前的线上代码。</w:t>
      </w:r>
    </w:p>
    <w:p w:rsidR="002616CA" w:rsidRDefault="002616CA" w:rsidP="002616CA">
      <w:r>
        <w:rPr>
          <w:rFonts w:hint="eastAsia"/>
        </w:rPr>
        <w:t>可是，有些时候并非如此，代码合并进入</w:t>
      </w:r>
      <w:r>
        <w:t>master分支，并不代表它就能立刻发布。比如，苹果商店的APP提交审核以后，等一段时间才能上架。这时，如果还有新的代码提交，master分支就会与刚发布的版本不一致。另一个例子是，有些公司有发布窗口，只有指定时间才能发布，这也会导致线上版本落后于master分支。</w:t>
      </w:r>
    </w:p>
    <w:p w:rsidR="002A5B25" w:rsidRDefault="002616CA" w:rsidP="002616CA">
      <w:r>
        <w:rPr>
          <w:rFonts w:hint="eastAsia"/>
        </w:rPr>
        <w:t>上面这种情况，只有</w:t>
      </w:r>
      <w:r>
        <w:t>master一个主分支就不够用了。通常，你不得不在master分支以外，另外新建一个production分支跟踪线上版本</w:t>
      </w:r>
    </w:p>
    <w:p w:rsidR="002616CA" w:rsidRDefault="002616CA" w:rsidP="002616CA"/>
    <w:p w:rsidR="002A5B25" w:rsidRPr="002A5B25" w:rsidRDefault="002A5B25" w:rsidP="008B67FD">
      <w:pPr>
        <w:pStyle w:val="Heading2"/>
      </w:pPr>
      <w:proofErr w:type="spellStart"/>
      <w:r w:rsidRPr="002A5B25">
        <w:t>Gitlab</w:t>
      </w:r>
      <w:proofErr w:type="spellEnd"/>
      <w:r w:rsidRPr="002A5B25">
        <w:t xml:space="preserve"> flow</w:t>
      </w:r>
    </w:p>
    <w:p w:rsidR="002A5B25" w:rsidRDefault="00E45CC0" w:rsidP="002616CA">
      <w:r>
        <w:rPr>
          <w:rFonts w:hint="eastAsia"/>
        </w:rPr>
        <w:tab/>
      </w:r>
      <w:proofErr w:type="spellStart"/>
      <w:r w:rsidRPr="00E45CC0">
        <w:t>Gitlab</w:t>
      </w:r>
      <w:proofErr w:type="spellEnd"/>
      <w:r w:rsidRPr="00E45CC0">
        <w:t xml:space="preserve"> flow 是 </w:t>
      </w:r>
      <w:proofErr w:type="spellStart"/>
      <w:r w:rsidRPr="00E45CC0">
        <w:t>Git</w:t>
      </w:r>
      <w:proofErr w:type="spellEnd"/>
      <w:r w:rsidRPr="00E45CC0">
        <w:t xml:space="preserve"> flow 与 </w:t>
      </w:r>
      <w:proofErr w:type="spellStart"/>
      <w:r w:rsidRPr="00E45CC0">
        <w:t>Github</w:t>
      </w:r>
      <w:proofErr w:type="spellEnd"/>
      <w:r w:rsidRPr="00E45CC0">
        <w:t xml:space="preserve"> flow 的综合。它吸取了两者的优点，既有适应不同开发环境的弹性，又有单一主分支的简单和便利。它是 Gitlab.com 推荐的做法。</w:t>
      </w:r>
    </w:p>
    <w:p w:rsidR="00E45CC0" w:rsidRDefault="00E45CC0" w:rsidP="00E45CC0">
      <w:pPr>
        <w:pStyle w:val="Heading3"/>
      </w:pPr>
      <w:r w:rsidRPr="00E45CC0">
        <w:rPr>
          <w:rFonts w:hint="eastAsia"/>
        </w:rPr>
        <w:t>上游优先</w:t>
      </w:r>
    </w:p>
    <w:p w:rsidR="00774C3A" w:rsidRDefault="00774C3A" w:rsidP="00774C3A">
      <w:r>
        <w:rPr>
          <w:rFonts w:hint="eastAsia"/>
        </w:rPr>
        <w:tab/>
      </w:r>
      <w:proofErr w:type="spellStart"/>
      <w:r>
        <w:t>Gitlab</w:t>
      </w:r>
      <w:proofErr w:type="spellEnd"/>
      <w:r>
        <w:t xml:space="preserve"> flow 的最大原则叫做"上游优先"（</w:t>
      </w:r>
      <w:proofErr w:type="spellStart"/>
      <w:r>
        <w:t>upsteam</w:t>
      </w:r>
      <w:proofErr w:type="spellEnd"/>
      <w:r>
        <w:t xml:space="preserve"> first），即只存在一个主分支master，它是所有其他分支的"上游"。只有上游分支采纳的代码变化，才能应用到其他分支。Chromium项目就是一个例子，它明确规定，上游分支依次为：</w:t>
      </w:r>
    </w:p>
    <w:p w:rsidR="00774C3A" w:rsidRDefault="00774C3A" w:rsidP="00774C3A">
      <w:pPr>
        <w:pStyle w:val="ListParagraph"/>
        <w:numPr>
          <w:ilvl w:val="0"/>
          <w:numId w:val="18"/>
        </w:numPr>
      </w:pP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>的分支</w:t>
      </w:r>
    </w:p>
    <w:p w:rsidR="00774C3A" w:rsidRDefault="00774C3A" w:rsidP="00774C3A">
      <w:pPr>
        <w:pStyle w:val="ListParagraph"/>
        <w:numPr>
          <w:ilvl w:val="0"/>
          <w:numId w:val="18"/>
        </w:numPr>
      </w:pPr>
      <w:r>
        <w:rPr>
          <w:rFonts w:hint="eastAsia"/>
        </w:rPr>
        <w:t>子系统（比如</w:t>
      </w:r>
      <w:proofErr w:type="spellStart"/>
      <w:r>
        <w:t>netdev</w:t>
      </w:r>
      <w:proofErr w:type="spellEnd"/>
      <w:r>
        <w:t>）的分支</w:t>
      </w:r>
    </w:p>
    <w:p w:rsidR="00774C3A" w:rsidRDefault="00774C3A" w:rsidP="00774C3A">
      <w:pPr>
        <w:pStyle w:val="ListParagraph"/>
        <w:numPr>
          <w:ilvl w:val="0"/>
          <w:numId w:val="18"/>
        </w:numPr>
      </w:pPr>
      <w:r>
        <w:rPr>
          <w:rFonts w:hint="eastAsia"/>
        </w:rPr>
        <w:t>设备厂商（比如三星）的分支</w:t>
      </w:r>
    </w:p>
    <w:p w:rsidR="00774C3A" w:rsidRDefault="00774C3A" w:rsidP="00774C3A"/>
    <w:p w:rsidR="00774C3A" w:rsidRDefault="00774C3A" w:rsidP="00774C3A">
      <w:pPr>
        <w:pStyle w:val="Heading3"/>
      </w:pPr>
      <w:r>
        <w:lastRenderedPageBreak/>
        <w:t>持续发</w:t>
      </w:r>
      <w:r>
        <w:rPr>
          <w:rFonts w:ascii="宋体" w:eastAsia="宋体" w:hAnsi="宋体" w:cs="宋体" w:hint="eastAsia"/>
        </w:rPr>
        <w:t>布</w:t>
      </w:r>
    </w:p>
    <w:p w:rsidR="00774C3A" w:rsidRDefault="00774C3A" w:rsidP="00774C3A">
      <w:proofErr w:type="spellStart"/>
      <w:r w:rsidRPr="00774C3A">
        <w:t>Gitlab</w:t>
      </w:r>
      <w:proofErr w:type="spellEnd"/>
      <w:r w:rsidRPr="00774C3A">
        <w:t xml:space="preserve"> flow 分成两种情况，适应不同的开发流程。</w:t>
      </w:r>
      <w:r>
        <w:rPr>
          <w:rFonts w:hint="eastAsia"/>
        </w:rPr>
        <w:t>对于</w:t>
      </w:r>
      <w:r>
        <w:t>"持续发布"的项目，它建议在master分支以外，再建立不同的环境分支。比如，"开发环境"的分支是master，"预发环境"的分支是pre-production，"生产环境"的分支是production。</w:t>
      </w:r>
    </w:p>
    <w:p w:rsidR="00774C3A" w:rsidRDefault="00774C3A" w:rsidP="00774C3A">
      <w:r>
        <w:rPr>
          <w:rFonts w:hint="eastAsia"/>
        </w:rPr>
        <w:tab/>
        <w:t>开发分支是预发分支的</w:t>
      </w:r>
      <w:r>
        <w:t>"上游"，预发分支又是生产分支的"上游"。代码的变化，必须由"上游"向"下游"发展。比如，生产环境出现了bug，这时就要新</w:t>
      </w:r>
      <w:r w:rsidRPr="00774C3A">
        <w:rPr>
          <w:color w:val="FF0000"/>
        </w:rPr>
        <w:t>建一个功能分支</w:t>
      </w:r>
      <w:r>
        <w:t>，先把它合并到</w:t>
      </w:r>
      <w:r w:rsidRPr="00774C3A">
        <w:rPr>
          <w:color w:val="FF0000"/>
        </w:rPr>
        <w:t>master</w:t>
      </w:r>
      <w:r>
        <w:t>，确认没有问题，再cherry-pick到</w:t>
      </w:r>
      <w:r w:rsidRPr="00774C3A">
        <w:rPr>
          <w:color w:val="FF0000"/>
        </w:rPr>
        <w:t>pre-production</w:t>
      </w:r>
      <w:r>
        <w:t>，这一步也没有问题，才进入</w:t>
      </w:r>
      <w:r w:rsidRPr="00774C3A">
        <w:rPr>
          <w:color w:val="FF0000"/>
        </w:rPr>
        <w:t>production</w:t>
      </w:r>
      <w:r>
        <w:t>。</w:t>
      </w:r>
    </w:p>
    <w:p w:rsidR="00774C3A" w:rsidRPr="00E45CC0" w:rsidRDefault="00774C3A" w:rsidP="00774C3A">
      <w:r>
        <w:rPr>
          <w:rFonts w:hint="eastAsia"/>
        </w:rPr>
        <w:t>只有紧急情况，才允许跳过上游，直接合并到下游分支。</w:t>
      </w:r>
    </w:p>
    <w:p w:rsidR="002A5B25" w:rsidRPr="002A5B25" w:rsidRDefault="002A5B25" w:rsidP="002616CA"/>
    <w:p w:rsidR="003074A3" w:rsidRDefault="003074A3" w:rsidP="003074A3">
      <w:pPr>
        <w:pStyle w:val="Heading3"/>
        <w:rPr>
          <w:rFonts w:ascii="宋体" w:eastAsia="宋体" w:hAnsi="宋体" w:cs="宋体"/>
        </w:rPr>
      </w:pPr>
      <w:r>
        <w:t>版本发</w:t>
      </w:r>
      <w:r>
        <w:rPr>
          <w:rFonts w:ascii="宋体" w:eastAsia="宋体" w:hAnsi="宋体" w:cs="宋体" w:hint="eastAsia"/>
        </w:rPr>
        <w:t>布</w:t>
      </w:r>
    </w:p>
    <w:p w:rsidR="003074A3" w:rsidRDefault="003074A3" w:rsidP="003074A3">
      <w:pPr>
        <w:rPr>
          <w:rFonts w:ascii="Georgia" w:hAnsi="Georgia"/>
        </w:rPr>
      </w:pPr>
      <w:r>
        <w:rPr>
          <w:rFonts w:hint="eastAsia"/>
        </w:rPr>
        <w:tab/>
        <w:t>对于</w:t>
      </w:r>
      <w:r>
        <w:rPr>
          <w:rFonts w:ascii="Georgia" w:hAnsi="Georgia" w:cs="Georgia"/>
        </w:rPr>
        <w:t>"</w:t>
      </w:r>
      <w:r>
        <w:rPr>
          <w:rFonts w:hint="eastAsia"/>
        </w:rPr>
        <w:t>版本发布</w:t>
      </w:r>
      <w:r>
        <w:rPr>
          <w:rFonts w:ascii="Georgia" w:hAnsi="Georgia" w:cs="Georgia"/>
        </w:rPr>
        <w:t>"</w:t>
      </w:r>
      <w:r>
        <w:rPr>
          <w:rFonts w:hint="eastAsia"/>
        </w:rPr>
        <w:t>的项目，建议的做法是每一个稳定版本，都要从</w:t>
      </w:r>
      <w:r>
        <w:rPr>
          <w:rStyle w:val="HTMLCode"/>
          <w:rFonts w:eastAsiaTheme="majorEastAsia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master</w:t>
      </w:r>
      <w:r>
        <w:rPr>
          <w:rFonts w:hint="eastAsia"/>
        </w:rPr>
        <w:t>分支拉出一个分支，比如</w:t>
      </w:r>
      <w:r>
        <w:rPr>
          <w:rStyle w:val="HTMLCode"/>
          <w:rFonts w:eastAsiaTheme="majorEastAsia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2-3-stable</w:t>
      </w:r>
      <w:r>
        <w:rPr>
          <w:rFonts w:hint="eastAsia"/>
        </w:rPr>
        <w:t>、</w:t>
      </w:r>
      <w:r>
        <w:rPr>
          <w:rStyle w:val="HTMLCode"/>
          <w:rFonts w:eastAsiaTheme="majorEastAsia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2-4-stable</w:t>
      </w:r>
      <w:r>
        <w:rPr>
          <w:rFonts w:hint="eastAsia"/>
        </w:rPr>
        <w:t>等等。以后，只有修补</w:t>
      </w:r>
      <w:r>
        <w:rPr>
          <w:rFonts w:ascii="Georgia" w:hAnsi="Georgia" w:cs="Georgia"/>
        </w:rPr>
        <w:t>bug</w:t>
      </w:r>
      <w:r>
        <w:rPr>
          <w:rFonts w:hint="eastAsia"/>
        </w:rPr>
        <w:t>，才允许将代码合并到这些分支，并且此时要更新小版本号。</w:t>
      </w:r>
    </w:p>
    <w:p w:rsidR="003074A3" w:rsidRPr="003074A3" w:rsidRDefault="003074A3" w:rsidP="00716C86"/>
    <w:p w:rsidR="002A5B25" w:rsidRPr="00185C5A" w:rsidRDefault="002A5B25" w:rsidP="00185C5A"/>
    <w:sectPr w:rsidR="002A5B25" w:rsidRPr="00185C5A" w:rsidSect="00C03A83"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638" w:rsidRDefault="00655638" w:rsidP="007118AB">
      <w:pPr>
        <w:spacing w:after="0"/>
      </w:pPr>
      <w:r>
        <w:separator/>
      </w:r>
    </w:p>
  </w:endnote>
  <w:endnote w:type="continuationSeparator" w:id="0">
    <w:p w:rsidR="00655638" w:rsidRDefault="00655638" w:rsidP="007118A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6447061"/>
      <w:docPartObj>
        <w:docPartGallery w:val="Page Numbers (Bottom of Page)"/>
        <w:docPartUnique/>
      </w:docPartObj>
    </w:sdtPr>
    <w:sdtContent>
      <w:p w:rsidR="00945A72" w:rsidRDefault="00C35E63">
        <w:pPr>
          <w:pStyle w:val="Footer"/>
          <w:jc w:val="right"/>
        </w:pPr>
        <w:fldSimple w:instr=" PAGE   \* MERGEFORMAT ">
          <w:r w:rsidR="00720527">
            <w:rPr>
              <w:noProof/>
            </w:rPr>
            <w:t>7</w:t>
          </w:r>
        </w:fldSimple>
      </w:p>
    </w:sdtContent>
  </w:sdt>
  <w:p w:rsidR="007118AB" w:rsidRDefault="007118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638" w:rsidRDefault="00655638" w:rsidP="007118AB">
      <w:pPr>
        <w:spacing w:after="0"/>
      </w:pPr>
      <w:r>
        <w:separator/>
      </w:r>
    </w:p>
  </w:footnote>
  <w:footnote w:type="continuationSeparator" w:id="0">
    <w:p w:rsidR="00655638" w:rsidRDefault="00655638" w:rsidP="007118A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466C0"/>
    <w:multiLevelType w:val="hybridMultilevel"/>
    <w:tmpl w:val="66F641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59633A"/>
    <w:multiLevelType w:val="hybridMultilevel"/>
    <w:tmpl w:val="00AACCC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3"/>
  </w:num>
  <w:num w:numId="6">
    <w:abstractNumId w:val="2"/>
  </w:num>
  <w:num w:numId="7">
    <w:abstractNumId w:val="0"/>
  </w:num>
  <w:num w:numId="8">
    <w:abstractNumId w:val="3"/>
  </w:num>
  <w:num w:numId="9">
    <w:abstractNumId w:val="2"/>
  </w:num>
  <w:num w:numId="10">
    <w:abstractNumId w:val="0"/>
  </w:num>
  <w:num w:numId="11">
    <w:abstractNumId w:val="3"/>
  </w:num>
  <w:num w:numId="12">
    <w:abstractNumId w:val="2"/>
  </w:num>
  <w:num w:numId="13">
    <w:abstractNumId w:val="0"/>
  </w:num>
  <w:num w:numId="14">
    <w:abstractNumId w:val="3"/>
  </w:num>
  <w:num w:numId="15">
    <w:abstractNumId w:val="2"/>
  </w:num>
  <w:num w:numId="16">
    <w:abstractNumId w:val="4"/>
  </w:num>
  <w:num w:numId="17">
    <w:abstractNumId w:val="3"/>
    <w:lvlOverride w:ilvl="0">
      <w:startOverride w:val="1"/>
    </w:lvlOverride>
  </w:num>
  <w:num w:numId="18">
    <w:abstractNumId w:val="1"/>
  </w:num>
  <w:num w:numId="19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18AB"/>
    <w:rsid w:val="00074542"/>
    <w:rsid w:val="00181C8D"/>
    <w:rsid w:val="00185C5A"/>
    <w:rsid w:val="001B5645"/>
    <w:rsid w:val="002616CA"/>
    <w:rsid w:val="002A5B25"/>
    <w:rsid w:val="003074A3"/>
    <w:rsid w:val="003476A1"/>
    <w:rsid w:val="00562410"/>
    <w:rsid w:val="005C382D"/>
    <w:rsid w:val="005E3094"/>
    <w:rsid w:val="00655638"/>
    <w:rsid w:val="006B74C8"/>
    <w:rsid w:val="007118AB"/>
    <w:rsid w:val="00716C86"/>
    <w:rsid w:val="00720527"/>
    <w:rsid w:val="00774C3A"/>
    <w:rsid w:val="008261CD"/>
    <w:rsid w:val="008B5ACA"/>
    <w:rsid w:val="008B67FD"/>
    <w:rsid w:val="008C5117"/>
    <w:rsid w:val="00904415"/>
    <w:rsid w:val="00925B56"/>
    <w:rsid w:val="00945A72"/>
    <w:rsid w:val="00946C20"/>
    <w:rsid w:val="0099619D"/>
    <w:rsid w:val="009C0FCC"/>
    <w:rsid w:val="009D5000"/>
    <w:rsid w:val="00A36C21"/>
    <w:rsid w:val="00BC6EB9"/>
    <w:rsid w:val="00C03A83"/>
    <w:rsid w:val="00C10BCF"/>
    <w:rsid w:val="00C35E63"/>
    <w:rsid w:val="00C554D4"/>
    <w:rsid w:val="00CE17A5"/>
    <w:rsid w:val="00D24EDE"/>
    <w:rsid w:val="00D80E2B"/>
    <w:rsid w:val="00DB6FA6"/>
    <w:rsid w:val="00DE6E85"/>
    <w:rsid w:val="00E45CC0"/>
    <w:rsid w:val="00EF363B"/>
    <w:rsid w:val="00EF3DCE"/>
    <w:rsid w:val="00F27015"/>
    <w:rsid w:val="00F37F94"/>
    <w:rsid w:val="00F61B13"/>
    <w:rsid w:val="00F86DCE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18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8AB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7118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118AB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5A7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85C5A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4C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74C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103</TotalTime>
  <Pages>9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38</cp:revision>
  <dcterms:created xsi:type="dcterms:W3CDTF">2016-09-26T02:11:00Z</dcterms:created>
  <dcterms:modified xsi:type="dcterms:W3CDTF">2016-10-10T06:31:00Z</dcterms:modified>
</cp:coreProperties>
</file>