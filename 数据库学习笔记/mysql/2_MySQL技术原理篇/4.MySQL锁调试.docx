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0F3F4F" w:rsidP="000F3F4F">
      <w:pPr>
        <w:pStyle w:val="Title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锁调试</w:t>
      </w:r>
    </w:p>
    <w:p w:rsidR="00145ECE" w:rsidRPr="00145ECE" w:rsidRDefault="00145ECE" w:rsidP="00145ECE">
      <w:r>
        <w:rPr>
          <w:rFonts w:hint="eastAsia"/>
        </w:rPr>
        <w:t>锁等待可能发生在服务器级别或者存储引擎级别。</w:t>
      </w:r>
    </w:p>
    <w:p w:rsidR="00326CB4" w:rsidRDefault="00326CB4" w:rsidP="00326CB4">
      <w:pPr>
        <w:pStyle w:val="Heading1"/>
      </w:pPr>
      <w:r>
        <w:rPr>
          <w:rFonts w:hint="eastAsia"/>
        </w:rPr>
        <w:t>服务器级别的锁调试</w:t>
      </w:r>
    </w:p>
    <w:p w:rsidR="00326CB4" w:rsidRDefault="002353F1" w:rsidP="00326CB4">
      <w:r>
        <w:rPr>
          <w:rFonts w:hint="eastAsia"/>
        </w:rPr>
        <w:t>表锁：</w:t>
      </w:r>
      <w:r w:rsidR="00145ECE">
        <w:rPr>
          <w:rFonts w:hint="eastAsia"/>
        </w:rPr>
        <w:t>表可以被显式的读锁和写锁进行锁定。查询过程还有隐式的锁。</w:t>
      </w:r>
    </w:p>
    <w:p w:rsidR="002353F1" w:rsidRDefault="002353F1" w:rsidP="00326CB4">
      <w:r>
        <w:rPr>
          <w:rFonts w:hint="eastAsia"/>
        </w:rPr>
        <w:t>全局锁：</w:t>
      </w:r>
      <w:r w:rsidR="00145ECE">
        <w:rPr>
          <w:rFonts w:hint="eastAsia"/>
        </w:rPr>
        <w:t>可以通过flush tables with read lock或设置read_only=1来获取全局读锁，它与任何表锁都冲突。</w:t>
      </w:r>
    </w:p>
    <w:p w:rsidR="002353F1" w:rsidRDefault="002353F1" w:rsidP="00326CB4">
      <w:r>
        <w:rPr>
          <w:rFonts w:hint="eastAsia"/>
        </w:rPr>
        <w:t>命名锁：</w:t>
      </w:r>
      <w:r w:rsidR="00145ECE">
        <w:rPr>
          <w:rFonts w:hint="eastAsia"/>
        </w:rPr>
        <w:t>表锁的一种，服务器在重命名或者删除一个表时创建。</w:t>
      </w:r>
    </w:p>
    <w:p w:rsidR="002353F1" w:rsidRDefault="002353F1" w:rsidP="00326CB4">
      <w:r>
        <w:rPr>
          <w:rFonts w:hint="eastAsia"/>
        </w:rPr>
        <w:t>字符锁：</w:t>
      </w:r>
      <w:r w:rsidR="00BA5F10">
        <w:rPr>
          <w:rFonts w:hint="eastAsia"/>
        </w:rPr>
        <w:t>可以使用get_lock()及其相关函数在服务器级别内锁住和释放任意一个字符串。</w:t>
      </w:r>
    </w:p>
    <w:p w:rsidR="00BA5F10" w:rsidRDefault="00BA5F10" w:rsidP="00BA5F10">
      <w:pPr>
        <w:pStyle w:val="Heading2"/>
      </w:pPr>
      <w:r>
        <w:rPr>
          <w:rFonts w:hint="eastAsia"/>
        </w:rPr>
        <w:t>表锁</w:t>
      </w:r>
    </w:p>
    <w:p w:rsidR="009303EB" w:rsidRDefault="009303EB" w:rsidP="00E86267">
      <w:pPr>
        <w:pStyle w:val="ListParagraph"/>
        <w:numPr>
          <w:ilvl w:val="0"/>
          <w:numId w:val="16"/>
        </w:numPr>
      </w:pPr>
      <w:r>
        <w:rPr>
          <w:rFonts w:hint="eastAsia"/>
        </w:rPr>
        <w:t>显示表锁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303EB" w:rsidTr="009303EB">
        <w:tc>
          <w:tcPr>
            <w:tcW w:w="8388" w:type="dxa"/>
          </w:tcPr>
          <w:p w:rsidR="009303EB" w:rsidRDefault="009303EB" w:rsidP="009303EB">
            <w:pPr>
              <w:ind w:left="0"/>
            </w:pPr>
            <w:r>
              <w:rPr>
                <w:rFonts w:hint="eastAsia"/>
              </w:rPr>
              <w:t>#mysql只能查询锁定表中的数据，没在锁定表之内的访问都会被拒绝</w:t>
            </w:r>
          </w:p>
          <w:p w:rsidR="009303EB" w:rsidRPr="009303EB" w:rsidRDefault="009303EB" w:rsidP="009303EB">
            <w:pPr>
              <w:ind w:left="0"/>
            </w:pPr>
            <w:r>
              <w:rPr>
                <w:rFonts w:hint="eastAsia"/>
              </w:rPr>
              <w:t>#</w:t>
            </w:r>
            <w:r w:rsidR="005169D7">
              <w:rPr>
                <w:rFonts w:hint="eastAsia"/>
              </w:rPr>
              <w:t>read和write的区别在于允许在锁定表中读或者读写的权限。</w:t>
            </w:r>
          </w:p>
          <w:p w:rsidR="009303EB" w:rsidRDefault="009303EB" w:rsidP="009303EB">
            <w:pPr>
              <w:ind w:left="0"/>
            </w:pPr>
            <w:r w:rsidRPr="009303EB">
              <w:t>lock tables [table1] read,[table2] write,[table3] read;</w:t>
            </w:r>
          </w:p>
          <w:p w:rsidR="00E86267" w:rsidRDefault="00E86267" w:rsidP="009303EB">
            <w:pPr>
              <w:ind w:left="0"/>
            </w:pPr>
            <w:r>
              <w:rPr>
                <w:rFonts w:hint="eastAsia"/>
              </w:rPr>
              <w:t>#解除表锁</w:t>
            </w:r>
          </w:p>
          <w:p w:rsidR="009303EB" w:rsidRDefault="009303EB" w:rsidP="00E86267">
            <w:pPr>
              <w:ind w:left="0"/>
            </w:pPr>
            <w:r>
              <w:rPr>
                <w:rFonts w:hint="eastAsia"/>
              </w:rPr>
              <w:t>unlock tables</w:t>
            </w:r>
            <w:r w:rsidR="00E86267">
              <w:rPr>
                <w:rFonts w:hint="eastAsia"/>
              </w:rPr>
              <w:t>或者kill线程</w:t>
            </w:r>
          </w:p>
        </w:tc>
      </w:tr>
    </w:tbl>
    <w:p w:rsidR="009303EB" w:rsidRDefault="009303EB" w:rsidP="009303EB"/>
    <w:p w:rsidR="009303EB" w:rsidRDefault="00E86267" w:rsidP="00E86267">
      <w:pPr>
        <w:pStyle w:val="ListParagraph"/>
        <w:numPr>
          <w:ilvl w:val="0"/>
          <w:numId w:val="16"/>
        </w:numPr>
      </w:pPr>
      <w:r>
        <w:rPr>
          <w:rFonts w:hint="eastAsia"/>
        </w:rPr>
        <w:t>隐式表锁</w:t>
      </w:r>
    </w:p>
    <w:p w:rsidR="00E86267" w:rsidRDefault="006173B8" w:rsidP="00E86267">
      <w:r>
        <w:rPr>
          <w:rFonts w:hint="eastAsia"/>
        </w:rPr>
        <w:t>服务器在查询过程中会隐式的锁住表。从mysql内部结构中，隐式锁和显示锁有着相同</w:t>
      </w:r>
      <w:r w:rsidR="002465B8">
        <w:rPr>
          <w:rFonts w:hint="eastAsia"/>
        </w:rPr>
        <w:t>结构，由相同的MySQL服务器代码来控制。</w:t>
      </w:r>
    </w:p>
    <w:p w:rsidR="006151F4" w:rsidRPr="00BA5F10" w:rsidRDefault="006151F4" w:rsidP="00E86267"/>
    <w:p w:rsidR="00BA5F10" w:rsidRDefault="00BA5F10" w:rsidP="00BA5F10">
      <w:pPr>
        <w:pStyle w:val="Heading2"/>
      </w:pPr>
      <w:r>
        <w:rPr>
          <w:rFonts w:hint="eastAsia"/>
        </w:rPr>
        <w:t>全局读锁</w:t>
      </w:r>
    </w:p>
    <w:p w:rsidR="006151F4" w:rsidRDefault="006151F4" w:rsidP="006151F4">
      <w:r>
        <w:rPr>
          <w:rFonts w:hint="eastAsia"/>
        </w:rPr>
        <w:t>#全局读锁，库中所有的表只有读取的权限</w:t>
      </w:r>
    </w:p>
    <w:p w:rsidR="006151F4" w:rsidRDefault="006151F4" w:rsidP="006151F4">
      <w:pPr>
        <w:autoSpaceDE w:val="0"/>
        <w:autoSpaceDN w:val="0"/>
        <w:adjustRightInd w:val="0"/>
        <w:spacing w:after="0"/>
        <w:ind w:left="0" w:firstLine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FLUSH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LOCK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6151F4" w:rsidRPr="006151F4" w:rsidRDefault="006151F4" w:rsidP="006151F4">
      <w:r>
        <w:rPr>
          <w:noProof/>
        </w:rPr>
        <w:lastRenderedPageBreak/>
        <w:drawing>
          <wp:inline distT="0" distB="0" distL="0" distR="0">
            <wp:extent cx="5486400" cy="1021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08" w:rsidRDefault="006151F4" w:rsidP="008F5508">
      <w:r>
        <w:rPr>
          <w:rFonts w:hint="eastAsia"/>
        </w:rPr>
        <w:t>#解锁</w:t>
      </w:r>
    </w:p>
    <w:p w:rsidR="006151F4" w:rsidRDefault="000D41C3" w:rsidP="008F5508">
      <w:r w:rsidRPr="000D41C3">
        <w:t>unlock tables</w:t>
      </w:r>
    </w:p>
    <w:p w:rsidR="000D41C3" w:rsidRDefault="000D41C3" w:rsidP="008F5508"/>
    <w:p w:rsidR="000D41C3" w:rsidRDefault="000D41C3" w:rsidP="000D41C3">
      <w:pPr>
        <w:pStyle w:val="ListParagraph"/>
        <w:numPr>
          <w:ilvl w:val="0"/>
          <w:numId w:val="16"/>
        </w:numPr>
      </w:pPr>
      <w:r>
        <w:rPr>
          <w:rFonts w:hint="eastAsia"/>
        </w:rPr>
        <w:t>命名锁</w:t>
      </w:r>
    </w:p>
    <w:p w:rsidR="000D41C3" w:rsidRPr="008F5508" w:rsidRDefault="000D41C3" w:rsidP="000D41C3">
      <w:r>
        <w:rPr>
          <w:rFonts w:hint="eastAsia"/>
        </w:rPr>
        <w:t>命名锁是表锁的一种：服务器在重命名或者删除一个表的时候创建。</w:t>
      </w:r>
    </w:p>
    <w:p w:rsidR="00BA5F10" w:rsidRPr="00BA5F10" w:rsidRDefault="00BA5F10" w:rsidP="00326CB4"/>
    <w:p w:rsidR="003426EB" w:rsidRPr="003426EB" w:rsidRDefault="00326CB4" w:rsidP="003426EB">
      <w:pPr>
        <w:pStyle w:val="Heading1"/>
      </w:pPr>
      <w:r>
        <w:rPr>
          <w:rFonts w:hint="eastAsia"/>
        </w:rPr>
        <w:t>InnoDB</w:t>
      </w:r>
      <w:r>
        <w:rPr>
          <w:rFonts w:hint="eastAsia"/>
        </w:rPr>
        <w:t>中的锁等待</w:t>
      </w:r>
    </w:p>
    <w:p w:rsidR="00326CB4" w:rsidRDefault="003426EB" w:rsidP="003426EB">
      <w:pPr>
        <w:pStyle w:val="ListParagraph"/>
        <w:numPr>
          <w:ilvl w:val="0"/>
          <w:numId w:val="16"/>
        </w:numPr>
      </w:pPr>
      <w:r>
        <w:rPr>
          <w:rFonts w:hint="eastAsia"/>
        </w:rPr>
        <w:t>显示谁阻塞和谁等待，以及等待多久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426EB" w:rsidTr="003426EB">
        <w:tc>
          <w:tcPr>
            <w:tcW w:w="8388" w:type="dxa"/>
          </w:tcPr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waiting_trx_id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trx_mysql_thread_id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waiting_thread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TIMESTAMPDIFF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SECOND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trx_wait_started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CURRENT_TIMESTAMP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wait_time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waiting_query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lock_table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waiting_table_lock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blocking_trx_id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trx_mysql_thread_id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blocking_thread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INSTR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':'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blocking_host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INSTR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':'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blocking_port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COMMAND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'Sleep'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TIME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idel_in_trx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blocking_query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information_schema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INNODB_LOCK_WAITS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information_schema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INNODB_TRX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blocking_trx_id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information_schema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INNODB_TRX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requesting_trx_id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information_schema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INNODB_LOCKS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requested_lock_id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lock_id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information_schema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PROCESSLIST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trx_mysql_thread_id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wait_time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DESC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3426EB" w:rsidRDefault="003426EB" w:rsidP="003426EB">
            <w:pPr>
              <w:ind w:left="0"/>
            </w:pPr>
          </w:p>
        </w:tc>
      </w:tr>
    </w:tbl>
    <w:p w:rsidR="003426EB" w:rsidRDefault="003426EB" w:rsidP="003426EB">
      <w:r>
        <w:rPr>
          <w:rFonts w:hint="eastAsia"/>
        </w:rPr>
        <w:lastRenderedPageBreak/>
        <w:t>结果显示：线程(</w:t>
      </w:r>
      <w:r>
        <w:rPr>
          <w:rFonts w:ascii="Courier New" w:hAnsi="Courier New" w:cs="Courier New"/>
          <w:color w:val="808000"/>
          <w:sz w:val="20"/>
          <w:szCs w:val="20"/>
        </w:rPr>
        <w:t>waiting_thread</w:t>
      </w:r>
      <w:r>
        <w:rPr>
          <w:rFonts w:hint="eastAsia"/>
        </w:rPr>
        <w:t>)已经等待查询(</w:t>
      </w:r>
      <w:r>
        <w:rPr>
          <w:rFonts w:ascii="Courier New" w:hAnsi="Courier New" w:cs="Courier New"/>
          <w:color w:val="808000"/>
          <w:sz w:val="20"/>
          <w:szCs w:val="20"/>
        </w:rPr>
        <w:t>waiting_query</w:t>
      </w:r>
      <w:r>
        <w:rPr>
          <w:rFonts w:hint="eastAsia"/>
        </w:rPr>
        <w:t>)达到(</w:t>
      </w:r>
      <w:r>
        <w:rPr>
          <w:rFonts w:ascii="Courier New" w:hAnsi="Courier New" w:cs="Courier New"/>
          <w:color w:val="808000"/>
          <w:sz w:val="20"/>
          <w:szCs w:val="20"/>
        </w:rPr>
        <w:t>wait_time</w:t>
      </w:r>
      <w:r>
        <w:rPr>
          <w:rFonts w:hint="eastAsia"/>
        </w:rPr>
        <w:t>)</w:t>
      </w:r>
      <w:r w:rsidR="00C04F5A">
        <w:rPr>
          <w:rFonts w:hint="eastAsia"/>
        </w:rPr>
        <w:t>s</w:t>
      </w:r>
      <w:r>
        <w:rPr>
          <w:rFonts w:hint="eastAsia"/>
        </w:rPr>
        <w:t>.它在线程(</w:t>
      </w:r>
      <w:r w:rsidR="00C04F5A">
        <w:rPr>
          <w:rFonts w:ascii="Courier New" w:hAnsi="Courier New" w:cs="Courier New"/>
          <w:color w:val="808000"/>
          <w:sz w:val="20"/>
          <w:szCs w:val="20"/>
        </w:rPr>
        <w:t>blocking_thread</w:t>
      </w:r>
      <w:r>
        <w:rPr>
          <w:rFonts w:hint="eastAsia"/>
        </w:rPr>
        <w:t>)</w:t>
      </w:r>
      <w:r w:rsidR="00C04F5A">
        <w:rPr>
          <w:rFonts w:hint="eastAsia"/>
        </w:rPr>
        <w:t>上阻塞，而且该线程被空闲(</w:t>
      </w:r>
      <w:r w:rsidR="00C04F5A">
        <w:rPr>
          <w:rFonts w:ascii="Courier New" w:hAnsi="Courier New" w:cs="Courier New"/>
          <w:color w:val="808000"/>
          <w:sz w:val="20"/>
          <w:szCs w:val="20"/>
        </w:rPr>
        <w:t>idel_in_trx</w:t>
      </w:r>
      <w:r w:rsidR="00C04F5A">
        <w:rPr>
          <w:rFonts w:hint="eastAsia"/>
        </w:rPr>
        <w:t>)s</w:t>
      </w:r>
    </w:p>
    <w:p w:rsidR="003426EB" w:rsidRDefault="003426EB" w:rsidP="003426EB"/>
    <w:p w:rsidR="003426EB" w:rsidRDefault="003426EB" w:rsidP="003426EB">
      <w:pPr>
        <w:pStyle w:val="ListParagraph"/>
        <w:numPr>
          <w:ilvl w:val="0"/>
          <w:numId w:val="16"/>
        </w:numPr>
      </w:pPr>
      <w:r>
        <w:rPr>
          <w:rFonts w:hint="eastAsia"/>
        </w:rPr>
        <w:t>多少查询被哪些线程阻塞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426EB" w:rsidTr="003426EB">
        <w:tc>
          <w:tcPr>
            <w:tcW w:w="8388" w:type="dxa"/>
          </w:tcPr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CONCAT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'thread 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trx_mysql_thread_id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 from 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host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who_blocks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command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"Sleep"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time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idle_in_trx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TIMESTAMPDIFF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SECOND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trx_wait_started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max_wait_time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num_waiters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INFORMATION_SCHEMA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INNODB_LOCK_WAITS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INFORMATION_SCHEMA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INNODB_TRX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blocking_trx_id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INFORMATION_SCHEMA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INNODB_TRX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requesting_trx_id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INFORMATION_SCHEMA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PROCESSLIST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trx_mysql_thread_id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who_blocks</w:t>
            </w:r>
          </w:p>
          <w:p w:rsidR="003426EB" w:rsidRDefault="003426EB" w:rsidP="003426EB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num_waiters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DESC</w:t>
            </w:r>
          </w:p>
          <w:p w:rsidR="003426EB" w:rsidRDefault="003426EB" w:rsidP="003426EB">
            <w:pPr>
              <w:ind w:left="0"/>
            </w:pPr>
          </w:p>
        </w:tc>
      </w:tr>
    </w:tbl>
    <w:p w:rsidR="003426EB" w:rsidRPr="00326CB4" w:rsidRDefault="00925E37" w:rsidP="003426EB">
      <w:pPr>
        <w:rPr>
          <w:rFonts w:hint="eastAsia"/>
        </w:rPr>
      </w:pPr>
      <w:r>
        <w:rPr>
          <w:rFonts w:hint="eastAsia"/>
        </w:rPr>
        <w:t>结果：</w:t>
      </w:r>
      <w:r w:rsidR="0006340D">
        <w:rPr>
          <w:rFonts w:hint="eastAsia"/>
        </w:rPr>
        <w:t>显示线程(</w:t>
      </w:r>
      <w:r w:rsidR="0006340D">
        <w:rPr>
          <w:rFonts w:ascii="Courier New" w:hAnsi="Courier New" w:cs="Courier New"/>
          <w:color w:val="808000"/>
          <w:sz w:val="20"/>
          <w:szCs w:val="20"/>
        </w:rPr>
        <w:t>who_blocks</w:t>
      </w:r>
      <w:r w:rsidR="0006340D">
        <w:rPr>
          <w:rFonts w:hint="eastAsia"/>
        </w:rPr>
        <w:t>)已经空闲了更长一段时间，并且至少有1个线程已经等待它释放的锁长达(</w:t>
      </w:r>
      <w:r w:rsidR="0006340D">
        <w:rPr>
          <w:rFonts w:ascii="Courier New" w:hAnsi="Courier New" w:cs="Courier New"/>
          <w:color w:val="808000"/>
          <w:sz w:val="20"/>
          <w:szCs w:val="20"/>
        </w:rPr>
        <w:t>max_wait_time</w:t>
      </w:r>
      <w:r w:rsidR="0006340D">
        <w:rPr>
          <w:rFonts w:hint="eastAsia"/>
        </w:rPr>
        <w:t>)s。有(</w:t>
      </w:r>
      <w:r w:rsidR="0006340D">
        <w:rPr>
          <w:rFonts w:ascii="Courier New" w:hAnsi="Courier New" w:cs="Courier New"/>
          <w:color w:val="808000"/>
          <w:sz w:val="20"/>
          <w:szCs w:val="20"/>
        </w:rPr>
        <w:t>num_waiters</w:t>
      </w:r>
      <w:r w:rsidR="0006340D">
        <w:rPr>
          <w:rFonts w:hint="eastAsia"/>
        </w:rPr>
        <w:t>)个线程在等待线程(</w:t>
      </w:r>
      <w:r w:rsidR="0006340D">
        <w:rPr>
          <w:rFonts w:ascii="Courier New" w:hAnsi="Courier New" w:cs="Courier New"/>
          <w:color w:val="808000"/>
          <w:sz w:val="20"/>
          <w:szCs w:val="20"/>
        </w:rPr>
        <w:t>who_blocks</w:t>
      </w:r>
      <w:r w:rsidR="0006340D">
        <w:rPr>
          <w:rFonts w:hint="eastAsia"/>
        </w:rPr>
        <w:t>)完成它的工作并提交。</w:t>
      </w:r>
    </w:p>
    <w:sectPr w:rsidR="003426EB" w:rsidRPr="00326CB4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9AF" w:rsidRDefault="001A49AF" w:rsidP="00C803FB">
      <w:pPr>
        <w:spacing w:after="0"/>
      </w:pPr>
      <w:r>
        <w:separator/>
      </w:r>
    </w:p>
  </w:endnote>
  <w:endnote w:type="continuationSeparator" w:id="1">
    <w:p w:rsidR="001A49AF" w:rsidRDefault="001A49AF" w:rsidP="00C803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668"/>
      <w:docPartObj>
        <w:docPartGallery w:val="Page Numbers (Bottom of Page)"/>
        <w:docPartUnique/>
      </w:docPartObj>
    </w:sdtPr>
    <w:sdtContent>
      <w:p w:rsidR="00C803FB" w:rsidRDefault="00B428F9">
        <w:pPr>
          <w:pStyle w:val="Footer"/>
          <w:jc w:val="right"/>
        </w:pPr>
        <w:fldSimple w:instr=" PAGE   \* MERGEFORMAT ">
          <w:r w:rsidR="0006340D">
            <w:rPr>
              <w:noProof/>
            </w:rPr>
            <w:t>3</w:t>
          </w:r>
        </w:fldSimple>
      </w:p>
    </w:sdtContent>
  </w:sdt>
  <w:p w:rsidR="00C803FB" w:rsidRDefault="00C803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9AF" w:rsidRDefault="001A49AF" w:rsidP="00C803FB">
      <w:pPr>
        <w:spacing w:after="0"/>
      </w:pPr>
      <w:r>
        <w:separator/>
      </w:r>
    </w:p>
  </w:footnote>
  <w:footnote w:type="continuationSeparator" w:id="1">
    <w:p w:rsidR="001A49AF" w:rsidRDefault="001A49AF" w:rsidP="00C803F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B0C2B70E"/>
    <w:lvl w:ilvl="0" w:tplc="3E468EE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15F07"/>
    <w:multiLevelType w:val="hybridMultilevel"/>
    <w:tmpl w:val="66BCCAA2"/>
    <w:lvl w:ilvl="0" w:tplc="70C8022A"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3F4F"/>
    <w:rsid w:val="000052DE"/>
    <w:rsid w:val="0006340D"/>
    <w:rsid w:val="000D41C3"/>
    <w:rsid w:val="000F3F4F"/>
    <w:rsid w:val="00145ECE"/>
    <w:rsid w:val="001A49AF"/>
    <w:rsid w:val="002353F1"/>
    <w:rsid w:val="002465B8"/>
    <w:rsid w:val="00326CB4"/>
    <w:rsid w:val="003426EB"/>
    <w:rsid w:val="005169D7"/>
    <w:rsid w:val="00562410"/>
    <w:rsid w:val="006151F4"/>
    <w:rsid w:val="006173B8"/>
    <w:rsid w:val="007337E4"/>
    <w:rsid w:val="00760A70"/>
    <w:rsid w:val="008261CD"/>
    <w:rsid w:val="008B5ACA"/>
    <w:rsid w:val="008C5117"/>
    <w:rsid w:val="008F5508"/>
    <w:rsid w:val="00904415"/>
    <w:rsid w:val="00925E37"/>
    <w:rsid w:val="009303EB"/>
    <w:rsid w:val="0093250D"/>
    <w:rsid w:val="0099619D"/>
    <w:rsid w:val="009D5000"/>
    <w:rsid w:val="00AC541D"/>
    <w:rsid w:val="00B428F9"/>
    <w:rsid w:val="00BA5F10"/>
    <w:rsid w:val="00BD37E4"/>
    <w:rsid w:val="00BF528B"/>
    <w:rsid w:val="00C03A83"/>
    <w:rsid w:val="00C04F5A"/>
    <w:rsid w:val="00C803FB"/>
    <w:rsid w:val="00CF12DA"/>
    <w:rsid w:val="00D24EDE"/>
    <w:rsid w:val="00D80E2B"/>
    <w:rsid w:val="00DB6FA6"/>
    <w:rsid w:val="00DE6E85"/>
    <w:rsid w:val="00E704E2"/>
    <w:rsid w:val="00E86267"/>
    <w:rsid w:val="00EF3DCE"/>
    <w:rsid w:val="00F37F94"/>
    <w:rsid w:val="00F4263A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803F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3F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C803F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03FB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9303E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1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454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18</cp:revision>
  <dcterms:created xsi:type="dcterms:W3CDTF">2016-01-22T02:51:00Z</dcterms:created>
  <dcterms:modified xsi:type="dcterms:W3CDTF">2016-01-25T10:57:00Z</dcterms:modified>
</cp:coreProperties>
</file>