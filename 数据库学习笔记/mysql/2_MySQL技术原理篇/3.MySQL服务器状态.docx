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5A0649" w:rsidP="005A0649">
      <w:pPr>
        <w:pStyle w:val="Title"/>
      </w:pPr>
      <w:r>
        <w:rPr>
          <w:rFonts w:hint="eastAsia"/>
        </w:rPr>
        <w:t>mysql</w:t>
      </w:r>
      <w:r>
        <w:rPr>
          <w:rFonts w:hint="eastAsia"/>
        </w:rPr>
        <w:t>服务器状态</w:t>
      </w:r>
    </w:p>
    <w:p w:rsidR="00D41D62" w:rsidRDefault="00D41D62" w:rsidP="00674065">
      <w:pPr>
        <w:pStyle w:val="Heading1"/>
        <w:rPr>
          <w:rFonts w:hint="eastAsia"/>
        </w:rPr>
      </w:pPr>
      <w:r>
        <w:rPr>
          <w:rFonts w:hint="eastAsia"/>
        </w:rPr>
        <w:t>使用系统变量和状态变量</w:t>
      </w:r>
    </w:p>
    <w:p w:rsidR="00D41D62" w:rsidRDefault="00D41D62" w:rsidP="00D41D62">
      <w:pPr>
        <w:pStyle w:val="Heading2"/>
        <w:rPr>
          <w:rFonts w:hint="eastAsia"/>
        </w:rPr>
      </w:pPr>
      <w:r>
        <w:rPr>
          <w:rFonts w:hint="eastAsia"/>
        </w:rPr>
        <w:t>查看和设置系统变量值</w:t>
      </w:r>
    </w:p>
    <w:p w:rsidR="00D41D62" w:rsidRDefault="00704EFB" w:rsidP="00704EFB">
      <w:pPr>
        <w:pStyle w:val="Heading3"/>
        <w:rPr>
          <w:rFonts w:hint="eastAsia"/>
        </w:rPr>
      </w:pPr>
      <w:r>
        <w:rPr>
          <w:rFonts w:hint="eastAsia"/>
        </w:rPr>
        <w:t>查看系统变量值</w:t>
      </w:r>
    </w:p>
    <w:p w:rsidR="00704EFB" w:rsidRDefault="00704EFB" w:rsidP="00704EFB">
      <w:pPr>
        <w:rPr>
          <w:rFonts w:hint="eastAsia"/>
        </w:rPr>
      </w:pPr>
      <w:r w:rsidRPr="00704EFB">
        <w:t>Show</w:t>
      </w:r>
      <w:r>
        <w:rPr>
          <w:rFonts w:hint="eastAsia"/>
        </w:rPr>
        <w:t xml:space="preserve"> [GLOBAL|SESSION</w:t>
      </w:r>
      <w:r>
        <w:t>]</w:t>
      </w:r>
      <w:r w:rsidRPr="00704EFB">
        <w:t xml:space="preserve"> variables like '%%';</w:t>
      </w:r>
      <w:r>
        <w:rPr>
          <w:rFonts w:hint="eastAsia"/>
        </w:rPr>
        <w:t>#默认session</w:t>
      </w:r>
    </w:p>
    <w:p w:rsidR="00704EFB" w:rsidRDefault="00704EFB" w:rsidP="00704EFB">
      <w:pPr>
        <w:rPr>
          <w:rFonts w:hint="eastAsia"/>
        </w:rPr>
      </w:pPr>
      <w:r>
        <w:rPr>
          <w:rFonts w:hint="eastAsia"/>
        </w:rPr>
        <w:t xml:space="preserve">show variables where ariable_name like </w:t>
      </w:r>
      <w:r w:rsidRPr="00B94E94">
        <w:t>'</w:t>
      </w:r>
      <w:r>
        <w:rPr>
          <w:rFonts w:hint="eastAsia"/>
        </w:rPr>
        <w:t>%%</w:t>
      </w:r>
      <w:r w:rsidRPr="00B94E94">
        <w:t>'</w:t>
      </w:r>
      <w:r>
        <w:rPr>
          <w:rFonts w:hint="eastAsia"/>
        </w:rPr>
        <w:t xml:space="preserve"> and value </w:t>
      </w:r>
      <w:r>
        <w:t>…</w:t>
      </w:r>
      <w:r>
        <w:rPr>
          <w:rFonts w:hint="eastAsia"/>
        </w:rPr>
        <w:t>;</w:t>
      </w:r>
    </w:p>
    <w:p w:rsidR="00704EFB" w:rsidRPr="00704EFB" w:rsidRDefault="00704EFB" w:rsidP="00704EFB">
      <w:pPr>
        <w:rPr>
          <w:rFonts w:eastAsiaTheme="majorEastAsia" w:cstheme="majorBidi" w:hint="eastAsia"/>
          <w:bCs/>
          <w:color w:val="000000" w:themeColor="text1"/>
        </w:rPr>
      </w:pPr>
    </w:p>
    <w:p w:rsidR="00704EFB" w:rsidRDefault="00704EFB" w:rsidP="00704EFB">
      <w:pPr>
        <w:pStyle w:val="Heading3"/>
        <w:rPr>
          <w:rFonts w:hint="eastAsia"/>
        </w:rPr>
      </w:pPr>
      <w:r>
        <w:rPr>
          <w:rFonts w:hint="eastAsia"/>
        </w:rPr>
        <w:t>设置系统变量值</w:t>
      </w:r>
    </w:p>
    <w:p w:rsidR="00704EFB" w:rsidRDefault="00704EFB" w:rsidP="00704EFB">
      <w:pPr>
        <w:rPr>
          <w:rFonts w:hint="eastAsia"/>
        </w:rPr>
      </w:pPr>
      <w:r>
        <w:rPr>
          <w:rFonts w:hint="eastAsia"/>
        </w:rPr>
        <w:t>#服务器启动的时候设置系统变量（在配置文件中设置）</w:t>
      </w:r>
    </w:p>
    <w:p w:rsidR="00704EFB" w:rsidRDefault="00704EFB" w:rsidP="00704EFB">
      <w:pPr>
        <w:rPr>
          <w:rFonts w:hint="eastAsia"/>
        </w:rPr>
      </w:pPr>
      <w:r>
        <w:rPr>
          <w:rFonts w:hint="eastAsia"/>
        </w:rPr>
        <w:t>#运行时设置系统变量</w:t>
      </w:r>
    </w:p>
    <w:p w:rsidR="00704EFB" w:rsidRDefault="00704EFB" w:rsidP="00704EFB">
      <w:pPr>
        <w:rPr>
          <w:rFonts w:hint="eastAsia"/>
        </w:rPr>
      </w:pPr>
      <w:r>
        <w:rPr>
          <w:rFonts w:hint="eastAsia"/>
        </w:rPr>
        <w:t>SET GLOBAL var_name=value;</w:t>
      </w:r>
    </w:p>
    <w:p w:rsidR="00704EFB" w:rsidRDefault="00704EFB" w:rsidP="00704EFB">
      <w:pPr>
        <w:rPr>
          <w:rFonts w:hint="eastAsia"/>
        </w:rPr>
      </w:pPr>
      <w:r>
        <w:rPr>
          <w:rFonts w:hint="eastAsia"/>
        </w:rPr>
        <w:t>SET @@GLOBAL.var_name=value;</w:t>
      </w:r>
    </w:p>
    <w:p w:rsidR="00704EFB" w:rsidRDefault="00704EFB" w:rsidP="00704EFB">
      <w:pPr>
        <w:rPr>
          <w:rFonts w:hint="eastAsia"/>
        </w:rPr>
      </w:pPr>
      <w:r>
        <w:rPr>
          <w:rFonts w:hint="eastAsia"/>
        </w:rPr>
        <w:t>SET [SESSION] var_name=value;</w:t>
      </w:r>
    </w:p>
    <w:p w:rsidR="00704EFB" w:rsidRDefault="00704EFB" w:rsidP="00704EFB">
      <w:pPr>
        <w:rPr>
          <w:rFonts w:hint="eastAsia"/>
        </w:rPr>
      </w:pPr>
      <w:r>
        <w:rPr>
          <w:rFonts w:hint="eastAsia"/>
        </w:rPr>
        <w:t>SET @@[SESSION.]var_name=value;</w:t>
      </w:r>
    </w:p>
    <w:p w:rsidR="006E38B4" w:rsidRDefault="006E38B4" w:rsidP="00704EFB">
      <w:pPr>
        <w:rPr>
          <w:rFonts w:hint="eastAsia"/>
        </w:rPr>
      </w:pPr>
      <w:r>
        <w:rPr>
          <w:rFonts w:hint="eastAsia"/>
        </w:rPr>
        <w:t>可以同时设置多个值：</w:t>
      </w:r>
    </w:p>
    <w:p w:rsidR="006E38B4" w:rsidRPr="00704EFB" w:rsidRDefault="006E38B4" w:rsidP="00704EFB">
      <w:pPr>
        <w:rPr>
          <w:rFonts w:hint="eastAsia"/>
        </w:rPr>
      </w:pPr>
      <w:r>
        <w:rPr>
          <w:rFonts w:hint="eastAsia"/>
        </w:rPr>
        <w:t>SET GLOBAL v1=val1,</w:t>
      </w:r>
      <w:r>
        <w:t>…</w:t>
      </w:r>
      <w:r>
        <w:rPr>
          <w:rFonts w:hint="eastAsia"/>
        </w:rPr>
        <w:t xml:space="preserve">  ,SESSION v3=val3,</w:t>
      </w:r>
      <w:r>
        <w:t>…</w:t>
      </w:r>
      <w:r>
        <w:rPr>
          <w:rFonts w:hint="eastAsia"/>
        </w:rPr>
        <w:t>;</w:t>
      </w:r>
    </w:p>
    <w:p w:rsidR="00704EFB" w:rsidRPr="00704EFB" w:rsidRDefault="00704EFB" w:rsidP="006E38B4">
      <w:pPr>
        <w:ind w:left="0"/>
        <w:rPr>
          <w:rFonts w:hint="eastAsia"/>
        </w:rPr>
      </w:pPr>
    </w:p>
    <w:p w:rsidR="00D41D62" w:rsidRDefault="00D41D62" w:rsidP="00D41D62">
      <w:pPr>
        <w:pStyle w:val="Heading2"/>
        <w:rPr>
          <w:rFonts w:hint="eastAsia"/>
        </w:rPr>
      </w:pPr>
      <w:r>
        <w:rPr>
          <w:rFonts w:hint="eastAsia"/>
        </w:rPr>
        <w:t>查看系统状态值</w:t>
      </w:r>
    </w:p>
    <w:p w:rsidR="009A31DA" w:rsidRPr="009A31DA" w:rsidRDefault="006260B7" w:rsidP="009A31DA">
      <w:r>
        <w:rPr>
          <w:rFonts w:hint="eastAsia"/>
        </w:rPr>
        <w:t>SHOW [SESSION| GLOBAL] STATUS</w:t>
      </w:r>
    </w:p>
    <w:p w:rsidR="00674065" w:rsidRPr="00674065" w:rsidRDefault="00674065" w:rsidP="00674065">
      <w:pPr>
        <w:pStyle w:val="Heading1"/>
      </w:pPr>
      <w:r>
        <w:rPr>
          <w:rFonts w:hint="eastAsia"/>
        </w:rPr>
        <w:t>mysql</w:t>
      </w:r>
      <w:r>
        <w:rPr>
          <w:rFonts w:hint="eastAsia"/>
        </w:rPr>
        <w:t>系统状态和配置调优</w:t>
      </w:r>
    </w:p>
    <w:p w:rsidR="005A0649" w:rsidRDefault="005A0649" w:rsidP="005A0649">
      <w:r>
        <w:rPr>
          <w:rFonts w:hint="eastAsia"/>
        </w:rPr>
        <w:t>系统变量查询show variables</w:t>
      </w:r>
      <w:r w:rsidR="00B94E94">
        <w:rPr>
          <w:rFonts w:hint="eastAsia"/>
        </w:rPr>
        <w:t xml:space="preserve"> like </w:t>
      </w:r>
      <w:r w:rsidR="00B94E94" w:rsidRPr="00B94E94">
        <w:t>'</w:t>
      </w:r>
      <w:r w:rsidR="00B94E94">
        <w:rPr>
          <w:rFonts w:hint="eastAsia"/>
        </w:rPr>
        <w:t>%%</w:t>
      </w:r>
      <w:r w:rsidR="00B94E94" w:rsidRPr="00B94E94">
        <w:t>'</w:t>
      </w:r>
      <w:r w:rsidR="00175138">
        <w:rPr>
          <w:rFonts w:hint="eastAsia"/>
        </w:rPr>
        <w:t>;</w:t>
      </w:r>
    </w:p>
    <w:p w:rsidR="005A0649" w:rsidRDefault="005A0649" w:rsidP="005A0649">
      <w:r>
        <w:rPr>
          <w:rFonts w:hint="eastAsia"/>
        </w:rPr>
        <w:t>系统状态show global status</w:t>
      </w:r>
      <w:r w:rsidR="00B94E94">
        <w:rPr>
          <w:rFonts w:hint="eastAsia"/>
        </w:rPr>
        <w:t xml:space="preserve"> like </w:t>
      </w:r>
      <w:r w:rsidR="00B94E94" w:rsidRPr="00B94E94">
        <w:t>'</w:t>
      </w:r>
      <w:r w:rsidR="00B94E94">
        <w:rPr>
          <w:rFonts w:hint="eastAsia"/>
        </w:rPr>
        <w:t>%%</w:t>
      </w:r>
      <w:r w:rsidR="00B94E94" w:rsidRPr="00B94E94">
        <w:t>'</w:t>
      </w:r>
      <w:r w:rsidR="00175138">
        <w:rPr>
          <w:rFonts w:hint="eastAsia"/>
        </w:rPr>
        <w:t>;</w:t>
      </w:r>
    </w:p>
    <w:p w:rsidR="00B94E94" w:rsidRDefault="0016508C" w:rsidP="00D41D62">
      <w:pPr>
        <w:pStyle w:val="Heading2"/>
        <w:numPr>
          <w:ilvl w:val="0"/>
          <w:numId w:val="19"/>
        </w:numPr>
      </w:pPr>
      <w:r>
        <w:rPr>
          <w:rFonts w:hint="eastAsia"/>
        </w:rPr>
        <w:lastRenderedPageBreak/>
        <w:t>慢查询</w:t>
      </w:r>
    </w:p>
    <w:p w:rsidR="0016508C" w:rsidRDefault="00175138" w:rsidP="0016508C">
      <w:r w:rsidRPr="00175138">
        <w:t>show variables like '%slow%';</w:t>
      </w:r>
    </w:p>
    <w:p w:rsidR="00175138" w:rsidRDefault="00175138" w:rsidP="0016508C">
      <w:r>
        <w:rPr>
          <w:rFonts w:hint="eastAsia"/>
          <w:noProof/>
        </w:rPr>
        <w:drawing>
          <wp:inline distT="0" distB="0" distL="0" distR="0">
            <wp:extent cx="5391150" cy="126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138" w:rsidRDefault="00175138" w:rsidP="0016508C">
      <w:r w:rsidRPr="00175138">
        <w:t>show global status like '%slow%';</w:t>
      </w:r>
    </w:p>
    <w:p w:rsidR="00175138" w:rsidRDefault="00175138" w:rsidP="0016508C">
      <w:r>
        <w:rPr>
          <w:rFonts w:hint="eastAsia"/>
          <w:noProof/>
        </w:rPr>
        <w:drawing>
          <wp:inline distT="0" distB="0" distL="0" distR="0">
            <wp:extent cx="4838700" cy="1238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138" w:rsidRPr="0016508C" w:rsidRDefault="00175138" w:rsidP="0016508C">
      <w:r>
        <w:rPr>
          <w:rFonts w:hint="eastAsia"/>
        </w:rPr>
        <w:t>注意：打开慢日志查询功能对系统性能有点影响，可以搭建主从，在其中一台从服务器上打开慢日志监控查询。</w:t>
      </w:r>
    </w:p>
    <w:p w:rsidR="0016508C" w:rsidRDefault="0016508C" w:rsidP="0016508C">
      <w:pPr>
        <w:pStyle w:val="Heading2"/>
      </w:pPr>
      <w:r>
        <w:rPr>
          <w:rFonts w:hint="eastAsia"/>
        </w:rPr>
        <w:t>连接数</w:t>
      </w:r>
    </w:p>
    <w:p w:rsidR="00175138" w:rsidRDefault="00175138" w:rsidP="00175138">
      <w:r>
        <w:rPr>
          <w:rFonts w:hint="eastAsia"/>
        </w:rPr>
        <w:t>服务器如果报MySQL：ERROR 1040：Too manyconnections的情况。</w:t>
      </w:r>
    </w:p>
    <w:p w:rsidR="00175138" w:rsidRDefault="00175138" w:rsidP="00175138">
      <w:r w:rsidRPr="00175138">
        <w:t>show variables like '%max_connections%';</w:t>
      </w:r>
    </w:p>
    <w:p w:rsidR="00175138" w:rsidRDefault="00175138" w:rsidP="00175138">
      <w:r>
        <w:rPr>
          <w:rFonts w:hint="eastAsia"/>
          <w:noProof/>
        </w:rPr>
        <w:drawing>
          <wp:inline distT="0" distB="0" distL="0" distR="0">
            <wp:extent cx="5210175" cy="1228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138" w:rsidRDefault="00175138" w:rsidP="00175138">
      <w:r>
        <w:rPr>
          <w:rFonts w:hint="eastAsia"/>
        </w:rPr>
        <w:t>查询服务器过去最大连接数</w:t>
      </w:r>
    </w:p>
    <w:p w:rsidR="00175138" w:rsidRDefault="00175138" w:rsidP="00175138">
      <w:r w:rsidRPr="00175138">
        <w:t>show global status like '%Max_used_connections%';</w:t>
      </w:r>
    </w:p>
    <w:p w:rsidR="00175138" w:rsidRDefault="00B76848" w:rsidP="00175138">
      <w:r>
        <w:rPr>
          <w:rFonts w:hint="eastAsia"/>
          <w:noProof/>
        </w:rPr>
        <w:drawing>
          <wp:inline distT="0" distB="0" distL="0" distR="0">
            <wp:extent cx="4981575" cy="1133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48" w:rsidRDefault="00B76848" w:rsidP="00175138">
      <w:r>
        <w:rPr>
          <w:rFonts w:hint="eastAsia"/>
        </w:rPr>
        <w:lastRenderedPageBreak/>
        <w:t>解析：</w:t>
      </w:r>
      <w:r w:rsidRPr="00175138">
        <w:t>Max_used_connections</w:t>
      </w:r>
      <w:r>
        <w:rPr>
          <w:rFonts w:hint="eastAsia"/>
        </w:rPr>
        <w:t>/</w:t>
      </w:r>
      <w:r w:rsidRPr="00B76848">
        <w:t xml:space="preserve"> </w:t>
      </w:r>
      <w:r w:rsidRPr="00175138">
        <w:t>max_connections</w:t>
      </w:r>
      <w:r>
        <w:rPr>
          <w:rFonts w:hint="eastAsia"/>
        </w:rPr>
        <w:t>==85%是比较合理的设置,如果值小于10%，说明mysql连接上线设置的过高。</w:t>
      </w:r>
    </w:p>
    <w:p w:rsidR="00B76848" w:rsidRPr="00175138" w:rsidRDefault="00B76848" w:rsidP="00175138"/>
    <w:p w:rsidR="0016508C" w:rsidRDefault="0016508C" w:rsidP="0016508C">
      <w:pPr>
        <w:pStyle w:val="Heading2"/>
      </w:pPr>
      <w:r>
        <w:rPr>
          <w:rFonts w:hint="eastAsia"/>
        </w:rPr>
        <w:t>key_buffer_size</w:t>
      </w:r>
    </w:p>
    <w:p w:rsidR="00B76848" w:rsidRDefault="00A5654A" w:rsidP="00B76848">
      <w:r w:rsidRPr="00A5654A">
        <w:t>show variables like '%key_buffer_size%';</w:t>
      </w:r>
    </w:p>
    <w:p w:rsidR="00A5654A" w:rsidRDefault="00A5654A" w:rsidP="00B76848">
      <w:r>
        <w:rPr>
          <w:rFonts w:hint="eastAsia"/>
          <w:noProof/>
        </w:rPr>
        <w:drawing>
          <wp:inline distT="0" distB="0" distL="0" distR="0">
            <wp:extent cx="4581525" cy="11430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54A" w:rsidRDefault="00A5654A" w:rsidP="00B76848">
      <w:r w:rsidRPr="00A5654A">
        <w:t>16777216</w:t>
      </w:r>
      <w:r>
        <w:rPr>
          <w:rFonts w:hint="eastAsia"/>
        </w:rPr>
        <w:t>说明分配了16M给</w:t>
      </w:r>
      <w:r w:rsidRPr="00A5654A">
        <w:t>key_buffer_size</w:t>
      </w:r>
      <w:r>
        <w:rPr>
          <w:rFonts w:hint="eastAsia"/>
        </w:rPr>
        <w:t>，查看</w:t>
      </w:r>
      <w:r w:rsidRPr="00A5654A">
        <w:t>key_buffer_size</w:t>
      </w:r>
      <w:r>
        <w:rPr>
          <w:rFonts w:hint="eastAsia"/>
        </w:rPr>
        <w:t>的使用情况：</w:t>
      </w:r>
      <w:r w:rsidRPr="00A5654A">
        <w:t>show global status like '%key_read%';</w:t>
      </w:r>
    </w:p>
    <w:p w:rsidR="00A5654A" w:rsidRDefault="00A5654A" w:rsidP="00B76848">
      <w:r>
        <w:rPr>
          <w:rFonts w:hint="eastAsia"/>
          <w:noProof/>
        </w:rPr>
        <w:drawing>
          <wp:inline distT="0" distB="0" distL="0" distR="0">
            <wp:extent cx="4829175" cy="11906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54A" w:rsidRDefault="00A5654A" w:rsidP="00B76848">
      <w:r>
        <w:rPr>
          <w:rFonts w:hint="eastAsia"/>
        </w:rPr>
        <w:t>解析：一共有</w:t>
      </w:r>
      <w:r w:rsidRPr="00A5654A">
        <w:t>11992908</w:t>
      </w:r>
      <w:r>
        <w:rPr>
          <w:rFonts w:hint="eastAsia"/>
        </w:rPr>
        <w:t>个请求没有在内存在找到，计算索引未命中数：</w:t>
      </w:r>
    </w:p>
    <w:p w:rsidR="00A5654A" w:rsidRDefault="00A5654A" w:rsidP="00B76848">
      <w:r>
        <w:t>K</w:t>
      </w:r>
      <w:r>
        <w:rPr>
          <w:rFonts w:hint="eastAsia"/>
        </w:rPr>
        <w:t>ey_cache_miss_rate=</w:t>
      </w:r>
      <w:r w:rsidRPr="00A5654A">
        <w:t>Key_reads</w:t>
      </w:r>
      <w:r>
        <w:rPr>
          <w:rFonts w:hint="eastAsia"/>
        </w:rPr>
        <w:t>/</w:t>
      </w:r>
      <w:r w:rsidRPr="00A5654A">
        <w:t xml:space="preserve"> Key_read_requests</w:t>
      </w:r>
      <w:r>
        <w:rPr>
          <w:rFonts w:hint="eastAsia"/>
        </w:rPr>
        <w:t>=8.67%，如果</w:t>
      </w:r>
      <w:r>
        <w:t>K</w:t>
      </w:r>
      <w:r>
        <w:rPr>
          <w:rFonts w:hint="eastAsia"/>
        </w:rPr>
        <w:t>ey_cache_miss_rate在0.1%以下，说明很好，如果小于0.01%说明配置过大适当调低。</w:t>
      </w:r>
    </w:p>
    <w:p w:rsidR="009C1ADF" w:rsidRPr="00A5654A" w:rsidRDefault="009C1ADF" w:rsidP="00B76848"/>
    <w:p w:rsidR="00A5654A" w:rsidRPr="00B76848" w:rsidRDefault="00A5654A" w:rsidP="00A025E8">
      <w:pPr>
        <w:ind w:left="0"/>
      </w:pPr>
    </w:p>
    <w:p w:rsidR="0016508C" w:rsidRDefault="0016508C" w:rsidP="0016508C">
      <w:pPr>
        <w:pStyle w:val="Heading2"/>
      </w:pPr>
      <w:r>
        <w:rPr>
          <w:rFonts w:hint="eastAsia"/>
        </w:rPr>
        <w:t>临时表</w:t>
      </w:r>
    </w:p>
    <w:p w:rsidR="00A025E8" w:rsidRDefault="00A81735" w:rsidP="00A025E8">
      <w:r w:rsidRPr="00A81735">
        <w:t>show global status like '%created_tmp%';</w:t>
      </w:r>
    </w:p>
    <w:p w:rsidR="00A81735" w:rsidRDefault="00A81735" w:rsidP="00A025E8">
      <w:r>
        <w:rPr>
          <w:rFonts w:hint="eastAsia"/>
          <w:noProof/>
        </w:rPr>
        <w:lastRenderedPageBreak/>
        <w:drawing>
          <wp:inline distT="0" distB="0" distL="0" distR="0">
            <wp:extent cx="4714875" cy="13620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35" w:rsidRDefault="00A81735" w:rsidP="00A025E8">
      <w:r>
        <w:rPr>
          <w:rFonts w:hint="eastAsia"/>
        </w:rPr>
        <w:t>每次创建临时表</w:t>
      </w:r>
      <w:r w:rsidRPr="00A81735">
        <w:t>Created_tmp_tables</w:t>
      </w:r>
      <w:r>
        <w:rPr>
          <w:rFonts w:hint="eastAsia"/>
        </w:rPr>
        <w:t>会增加，如果在磁盘创建零时表</w:t>
      </w:r>
      <w:r w:rsidRPr="00A81735">
        <w:t>Created_tmp_disk_tables</w:t>
      </w:r>
      <w:r>
        <w:rPr>
          <w:rFonts w:hint="eastAsia"/>
        </w:rPr>
        <w:t>也会增加。</w:t>
      </w:r>
      <w:r w:rsidRPr="00A81735">
        <w:t>Created_tmp_files</w:t>
      </w:r>
      <w:r>
        <w:rPr>
          <w:rFonts w:hint="eastAsia"/>
        </w:rPr>
        <w:t>表示mysql服务器创建的临时文件数。理想配置如下:</w:t>
      </w:r>
      <w:r w:rsidRPr="00A81735">
        <w:t xml:space="preserve"> Created_tmp_disk_tables</w:t>
      </w:r>
      <w:r>
        <w:rPr>
          <w:rFonts w:hint="eastAsia"/>
        </w:rPr>
        <w:t>/</w:t>
      </w:r>
      <w:r w:rsidRPr="00A81735">
        <w:t>Created_tmp_disk_tables</w:t>
      </w:r>
      <w:r>
        <w:rPr>
          <w:rFonts w:hint="eastAsia"/>
        </w:rPr>
        <w:t>&lt;=25%</w:t>
      </w:r>
    </w:p>
    <w:p w:rsidR="00A81735" w:rsidRDefault="00A81735" w:rsidP="00A025E8"/>
    <w:p w:rsidR="00FF2590" w:rsidRDefault="00FF2590" w:rsidP="00A025E8">
      <w:r w:rsidRPr="00FF2590">
        <w:t>show variables where Variable_name in('tmp_table_size','max_heap_table_size');</w:t>
      </w:r>
    </w:p>
    <w:p w:rsidR="00FF2590" w:rsidRDefault="00FF2590" w:rsidP="00A025E8">
      <w:r>
        <w:rPr>
          <w:rFonts w:hint="eastAsia"/>
          <w:noProof/>
        </w:rPr>
        <w:drawing>
          <wp:inline distT="0" distB="0" distL="0" distR="0">
            <wp:extent cx="5486400" cy="1219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35" w:rsidRPr="00A025E8" w:rsidRDefault="00A81735" w:rsidP="00A025E8"/>
    <w:p w:rsidR="0016508C" w:rsidRDefault="0016508C" w:rsidP="0016508C">
      <w:pPr>
        <w:pStyle w:val="Heading2"/>
      </w:pPr>
      <w:r>
        <w:t>O</w:t>
      </w:r>
      <w:r>
        <w:rPr>
          <w:rFonts w:hint="eastAsia"/>
        </w:rPr>
        <w:t>pen table</w:t>
      </w:r>
      <w:r>
        <w:rPr>
          <w:rFonts w:hint="eastAsia"/>
        </w:rPr>
        <w:t>情况</w:t>
      </w:r>
    </w:p>
    <w:p w:rsidR="00FF2590" w:rsidRDefault="00FF2590" w:rsidP="00FF2590">
      <w:r w:rsidRPr="00FF2590">
        <w:t>show global status like 'open%tables%';</w:t>
      </w:r>
    </w:p>
    <w:p w:rsidR="00FF2590" w:rsidRDefault="00FF2590" w:rsidP="00FF2590">
      <w:r>
        <w:rPr>
          <w:rFonts w:hint="eastAsia"/>
          <w:noProof/>
        </w:rPr>
        <w:drawing>
          <wp:inline distT="0" distB="0" distL="0" distR="0">
            <wp:extent cx="4962525" cy="14287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17" w:rsidRDefault="00CE3417" w:rsidP="00CE3417">
      <w:r>
        <w:rPr>
          <w:rFonts w:hint="eastAsia"/>
        </w:rPr>
        <w:t>如果</w:t>
      </w:r>
      <w:r w:rsidRPr="00CE3417">
        <w:t>Opened_tables</w:t>
      </w:r>
      <w:r>
        <w:rPr>
          <w:rFonts w:hint="eastAsia"/>
        </w:rPr>
        <w:t>过大说明</w:t>
      </w:r>
      <w:r w:rsidRPr="00CE3417">
        <w:t>table_open_cache</w:t>
      </w:r>
      <w:r>
        <w:rPr>
          <w:rFonts w:hint="eastAsia"/>
        </w:rPr>
        <w:t>过小</w:t>
      </w:r>
    </w:p>
    <w:p w:rsidR="00CE3417" w:rsidRDefault="00CE3417" w:rsidP="00FF2590">
      <w:r>
        <w:rPr>
          <w:rFonts w:hint="eastAsia"/>
          <w:noProof/>
        </w:rPr>
        <w:lastRenderedPageBreak/>
        <w:drawing>
          <wp:inline distT="0" distB="0" distL="0" distR="0">
            <wp:extent cx="4267200" cy="11144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17" w:rsidRPr="00FF2590" w:rsidRDefault="00CE3417" w:rsidP="00FF2590"/>
    <w:p w:rsidR="0016508C" w:rsidRDefault="00DF34FB" w:rsidP="0016508C">
      <w:pPr>
        <w:pStyle w:val="Heading2"/>
      </w:pPr>
      <w:r>
        <w:rPr>
          <w:rFonts w:hint="eastAsia"/>
        </w:rPr>
        <w:t>线程</w:t>
      </w:r>
      <w:r w:rsidR="0016508C">
        <w:rPr>
          <w:rFonts w:hint="eastAsia"/>
        </w:rPr>
        <w:t>使用情况</w:t>
      </w:r>
    </w:p>
    <w:p w:rsidR="004D25DF" w:rsidRDefault="002B29C3" w:rsidP="004D25DF">
      <w:r w:rsidRPr="002B29C3">
        <w:t>show global status like '%Thread%';</w:t>
      </w:r>
    </w:p>
    <w:p w:rsidR="002B29C3" w:rsidRDefault="002B29C3" w:rsidP="004D25DF">
      <w:r>
        <w:rPr>
          <w:rFonts w:hint="eastAsia"/>
          <w:noProof/>
        </w:rPr>
        <w:drawing>
          <wp:inline distT="0" distB="0" distL="0" distR="0">
            <wp:extent cx="5486400" cy="203298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FE3" w:rsidRDefault="002D7FE3" w:rsidP="004D25DF">
      <w:r w:rsidRPr="002D7FE3">
        <w:t>show variables like '%thread_cache_size%';</w:t>
      </w:r>
    </w:p>
    <w:p w:rsidR="002B29C3" w:rsidRPr="004D25DF" w:rsidRDefault="002D7FE3" w:rsidP="004D25DF">
      <w:r>
        <w:rPr>
          <w:rFonts w:hint="eastAsia"/>
          <w:noProof/>
        </w:rPr>
        <w:drawing>
          <wp:inline distT="0" distB="0" distL="0" distR="0">
            <wp:extent cx="4114800" cy="11811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08C" w:rsidRDefault="0016508C" w:rsidP="0016508C">
      <w:pPr>
        <w:pStyle w:val="Heading2"/>
      </w:pPr>
      <w:r>
        <w:rPr>
          <w:rFonts w:hint="eastAsia"/>
        </w:rPr>
        <w:t>查询缓存</w:t>
      </w:r>
    </w:p>
    <w:p w:rsidR="002D7FE3" w:rsidRDefault="00726E7B" w:rsidP="002D7FE3">
      <w:r w:rsidRPr="00726E7B">
        <w:t>show global status like 'qcache%';</w:t>
      </w:r>
    </w:p>
    <w:p w:rsidR="00726E7B" w:rsidRDefault="00726E7B" w:rsidP="002D7FE3">
      <w:r>
        <w:rPr>
          <w:rFonts w:hint="eastAsia"/>
          <w:noProof/>
        </w:rPr>
        <w:drawing>
          <wp:inline distT="0" distB="0" distL="0" distR="0">
            <wp:extent cx="5485639" cy="1628775"/>
            <wp:effectExtent l="19050" t="0" r="761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0" w:rsidRDefault="003F3BE0" w:rsidP="002D7FE3">
      <w:r>
        <w:lastRenderedPageBreak/>
        <w:t>Q</w:t>
      </w:r>
      <w:r>
        <w:rPr>
          <w:rFonts w:hint="eastAsia"/>
        </w:rPr>
        <w:t>uery_cache的配置：</w:t>
      </w:r>
      <w:r w:rsidRPr="003F3BE0">
        <w:t>show variables like '%query_cache%';</w:t>
      </w:r>
    </w:p>
    <w:p w:rsidR="003F3BE0" w:rsidRDefault="003F3BE0" w:rsidP="002D7FE3">
      <w:r>
        <w:rPr>
          <w:rFonts w:hint="eastAsia"/>
          <w:noProof/>
        </w:rPr>
        <w:drawing>
          <wp:inline distT="0" distB="0" distL="0" distR="0">
            <wp:extent cx="5248275" cy="17811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0" w:rsidRDefault="005F5EB1" w:rsidP="002D7FE3">
      <w:r>
        <w:rPr>
          <w:rFonts w:hint="eastAsia"/>
        </w:rPr>
        <w:t>查询缓存碎片率：</w:t>
      </w:r>
      <w:r w:rsidRPr="005F5EB1">
        <w:t>Qcache_free_blocks</w:t>
      </w:r>
      <w:r>
        <w:rPr>
          <w:rFonts w:hint="eastAsia"/>
        </w:rPr>
        <w:t>/</w:t>
      </w:r>
      <w:r w:rsidRPr="005F5EB1">
        <w:t>Qcache_total_blocks</w:t>
      </w:r>
      <w:r>
        <w:rPr>
          <w:rFonts w:hint="eastAsia"/>
        </w:rPr>
        <w:t>*100%，如果超过了20%，就要执行flush query cache清理</w:t>
      </w:r>
    </w:p>
    <w:p w:rsidR="005F5EB1" w:rsidRDefault="005F5EB1" w:rsidP="002D7FE3">
      <w:r>
        <w:rPr>
          <w:rFonts w:hint="eastAsia"/>
        </w:rPr>
        <w:t>查询缓存利用率：(</w:t>
      </w:r>
      <w:r w:rsidRPr="005F5EB1">
        <w:t>query_cache_size</w:t>
      </w:r>
      <w:r>
        <w:rPr>
          <w:rFonts w:hint="eastAsia"/>
        </w:rPr>
        <w:t>-</w:t>
      </w:r>
      <w:r w:rsidRPr="005F5EB1">
        <w:t>Qcache_free_memory</w:t>
      </w:r>
      <w:r>
        <w:rPr>
          <w:rFonts w:hint="eastAsia"/>
        </w:rPr>
        <w:t>)/</w:t>
      </w:r>
      <w:r w:rsidRPr="005F5EB1">
        <w:t xml:space="preserve"> query_cache_size</w:t>
      </w:r>
      <w:r>
        <w:rPr>
          <w:rFonts w:hint="eastAsia"/>
        </w:rPr>
        <w:t>*100%，如果</w:t>
      </w:r>
      <w:r w:rsidR="005766BC">
        <w:rPr>
          <w:rFonts w:hint="eastAsia"/>
        </w:rPr>
        <w:t>查询缓存利用率在25%以下，说明</w:t>
      </w:r>
      <w:r w:rsidR="005766BC" w:rsidRPr="003F3BE0">
        <w:t>query_cache</w:t>
      </w:r>
      <w:r w:rsidR="005766BC">
        <w:rPr>
          <w:rFonts w:hint="eastAsia"/>
        </w:rPr>
        <w:t>_size配置过大</w:t>
      </w:r>
      <w:r w:rsidR="00C527AA">
        <w:rPr>
          <w:rFonts w:hint="eastAsia"/>
        </w:rPr>
        <w:t>；</w:t>
      </w:r>
      <w:r w:rsidR="005766BC">
        <w:rPr>
          <w:rFonts w:hint="eastAsia"/>
        </w:rPr>
        <w:t>如果查询缓存利用率大于80%且</w:t>
      </w:r>
      <w:r w:rsidR="005766BC" w:rsidRPr="005F5EB1">
        <w:t>Qcache</w:t>
      </w:r>
      <w:r w:rsidR="005766BC">
        <w:rPr>
          <w:rFonts w:hint="eastAsia"/>
        </w:rPr>
        <w:t>_lowmem_prunes&gt;50说明</w:t>
      </w:r>
      <w:r w:rsidR="00C527AA" w:rsidRPr="003F3BE0">
        <w:t>query_cache</w:t>
      </w:r>
      <w:r w:rsidR="00C527AA">
        <w:rPr>
          <w:rFonts w:hint="eastAsia"/>
        </w:rPr>
        <w:t>_size配置过小或碎片太大</w:t>
      </w:r>
    </w:p>
    <w:p w:rsidR="00C527AA" w:rsidRDefault="00C527AA" w:rsidP="002D7FE3">
      <w:r>
        <w:rPr>
          <w:rFonts w:hint="eastAsia"/>
        </w:rPr>
        <w:t>查询缓存命中率：(Qcache_hits-Qcache_inserts)/Qcache_hits*100%</w:t>
      </w:r>
    </w:p>
    <w:p w:rsidR="002E585D" w:rsidRPr="00C527AA" w:rsidRDefault="002E585D" w:rsidP="002D7FE3"/>
    <w:p w:rsidR="002E585D" w:rsidRPr="002E585D" w:rsidRDefault="0016508C" w:rsidP="002E585D">
      <w:pPr>
        <w:pStyle w:val="Heading2"/>
      </w:pPr>
      <w:r>
        <w:rPr>
          <w:rFonts w:hint="eastAsia"/>
        </w:rPr>
        <w:t>排序使用情况</w:t>
      </w:r>
    </w:p>
    <w:p w:rsidR="002E585D" w:rsidRPr="002E585D" w:rsidRDefault="002E585D" w:rsidP="002E585D">
      <w:r w:rsidRPr="002E585D">
        <w:t>show global status like '%sort%';</w:t>
      </w:r>
    </w:p>
    <w:p w:rsidR="002D7FE3" w:rsidRPr="002D7FE3" w:rsidRDefault="002E585D" w:rsidP="002D7FE3">
      <w:r>
        <w:rPr>
          <w:noProof/>
        </w:rPr>
        <w:drawing>
          <wp:inline distT="0" distB="0" distL="0" distR="0">
            <wp:extent cx="4991100" cy="16002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08C" w:rsidRDefault="0016508C" w:rsidP="0016508C">
      <w:pPr>
        <w:pStyle w:val="Heading2"/>
      </w:pPr>
      <w:r>
        <w:rPr>
          <w:rFonts w:hint="eastAsia"/>
        </w:rPr>
        <w:t>文件打开数</w:t>
      </w:r>
    </w:p>
    <w:p w:rsidR="002E585D" w:rsidRPr="002E585D" w:rsidRDefault="005E5E42" w:rsidP="002E585D">
      <w:r w:rsidRPr="005E5E42">
        <w:t>show global status like '%open_files%';</w:t>
      </w:r>
    </w:p>
    <w:p w:rsidR="005E5E42" w:rsidRDefault="005E5E42" w:rsidP="005E5E42">
      <w:r>
        <w:rPr>
          <w:noProof/>
        </w:rPr>
        <w:lastRenderedPageBreak/>
        <w:drawing>
          <wp:inline distT="0" distB="0" distL="0" distR="0">
            <wp:extent cx="5143500" cy="12477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E42" w:rsidRDefault="005E5E42" w:rsidP="005E5E42">
      <w:r w:rsidRPr="005E5E42">
        <w:t>show variables like 'open_files_limit';</w:t>
      </w:r>
    </w:p>
    <w:p w:rsidR="005E5E42" w:rsidRDefault="005E5E42" w:rsidP="005E5E42">
      <w:r>
        <w:rPr>
          <w:rFonts w:hint="eastAsia"/>
          <w:noProof/>
        </w:rPr>
        <w:drawing>
          <wp:inline distT="0" distB="0" distL="0" distR="0">
            <wp:extent cx="4410075" cy="118110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E42" w:rsidRDefault="005E5E42" w:rsidP="005E5E42">
      <w:r>
        <w:rPr>
          <w:rFonts w:hint="eastAsia"/>
        </w:rPr>
        <w:t>比较合适的设置：</w:t>
      </w:r>
      <w:r w:rsidRPr="005E5E42">
        <w:t>Open_files</w:t>
      </w:r>
      <w:r>
        <w:rPr>
          <w:rFonts w:hint="eastAsia"/>
        </w:rPr>
        <w:t>/</w:t>
      </w:r>
      <w:r w:rsidRPr="005E5E42">
        <w:t>open_files_limit</w:t>
      </w:r>
      <w:r>
        <w:rPr>
          <w:rFonts w:hint="eastAsia"/>
        </w:rPr>
        <w:t>&lt;=75%</w:t>
      </w:r>
    </w:p>
    <w:p w:rsidR="005E5E42" w:rsidRDefault="005E5E42" w:rsidP="005E5E42"/>
    <w:p w:rsidR="0016508C" w:rsidRDefault="0016508C" w:rsidP="005E5E42">
      <w:pPr>
        <w:pStyle w:val="Heading2"/>
      </w:pPr>
      <w:r>
        <w:t>I</w:t>
      </w:r>
      <w:r>
        <w:rPr>
          <w:rFonts w:hint="eastAsia"/>
        </w:rPr>
        <w:t>nnodb_buffer_pool_size</w:t>
      </w:r>
      <w:r>
        <w:rPr>
          <w:rFonts w:hint="eastAsia"/>
        </w:rPr>
        <w:t>的合理设置</w:t>
      </w:r>
    </w:p>
    <w:p w:rsidR="0016508C" w:rsidRDefault="00C579E0" w:rsidP="005A0649">
      <w:r>
        <w:rPr>
          <w:rFonts w:hint="eastAsia"/>
        </w:rPr>
        <w:t>InnoDB引擎的缓存机制，不仅仅缓存索引，同时还会缓存实际的数据。</w:t>
      </w:r>
      <w:r w:rsidR="00720BB1">
        <w:t>I</w:t>
      </w:r>
      <w:r w:rsidR="00720BB1">
        <w:rPr>
          <w:rFonts w:hint="eastAsia"/>
        </w:rPr>
        <w:t>nnodb_buffer_pool_size</w:t>
      </w:r>
      <w:r w:rsidR="00CE0F11">
        <w:rPr>
          <w:rFonts w:hint="eastAsia"/>
        </w:rPr>
        <w:t>缓存用户表和索引数据的缓存空间，对InnoDB整体性能影响也最大。</w:t>
      </w:r>
    </w:p>
    <w:p w:rsidR="00720BB1" w:rsidRDefault="00720BB1" w:rsidP="005A0649">
      <w:r w:rsidRPr="00720BB1">
        <w:t>show global status like 'Innodb_buffer_pool_%';</w:t>
      </w:r>
    </w:p>
    <w:p w:rsidR="00720BB1" w:rsidRDefault="00720BB1" w:rsidP="005A0649">
      <w:r>
        <w:rPr>
          <w:noProof/>
        </w:rPr>
        <w:drawing>
          <wp:inline distT="0" distB="0" distL="0" distR="0">
            <wp:extent cx="5486400" cy="250916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649" w:rsidRDefault="005A0649" w:rsidP="00D835B1"/>
    <w:p w:rsidR="00D835B1" w:rsidRDefault="005A0649" w:rsidP="00D835B1">
      <w:pPr>
        <w:pStyle w:val="Heading1"/>
      </w:pPr>
      <w:r>
        <w:rPr>
          <w:rFonts w:hint="eastAsia"/>
        </w:rPr>
        <w:lastRenderedPageBreak/>
        <w:t>mysql</w:t>
      </w:r>
      <w:r>
        <w:rPr>
          <w:rFonts w:hint="eastAsia"/>
        </w:rPr>
        <w:t>数据库进程列表</w:t>
      </w:r>
    </w:p>
    <w:p w:rsidR="00F217F5" w:rsidRDefault="00F217F5" w:rsidP="00F217F5">
      <w:r>
        <w:t>show processlist;</w:t>
      </w:r>
    </w:p>
    <w:p w:rsidR="00F217F5" w:rsidRDefault="00E93719" w:rsidP="00F217F5">
      <w:r>
        <w:rPr>
          <w:noProof/>
        </w:rPr>
        <w:drawing>
          <wp:inline distT="0" distB="0" distL="0" distR="0">
            <wp:extent cx="5486400" cy="15766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719" w:rsidRDefault="00E93719" w:rsidP="00E93719">
      <w:pPr>
        <w:pStyle w:val="Heading2"/>
        <w:numPr>
          <w:ilvl w:val="0"/>
          <w:numId w:val="17"/>
        </w:numPr>
      </w:pPr>
      <w:r w:rsidRPr="00E93719">
        <w:rPr>
          <w:rFonts w:hint="eastAsia"/>
        </w:rPr>
        <w:t>说明各列的含义</w:t>
      </w:r>
      <w:r>
        <w:t>:</w:t>
      </w:r>
    </w:p>
    <w:p w:rsidR="00E93719" w:rsidRDefault="00E93719" w:rsidP="00E93719">
      <w:pPr>
        <w:pStyle w:val="ListParagraph"/>
        <w:numPr>
          <w:ilvl w:val="0"/>
          <w:numId w:val="16"/>
        </w:numPr>
      </w:pPr>
      <w:r>
        <w:t>id列:一个标识，你要kill一个语句的时候很有用。</w:t>
      </w:r>
    </w:p>
    <w:p w:rsidR="00E93719" w:rsidRDefault="00E93719" w:rsidP="00E93719">
      <w:pPr>
        <w:pStyle w:val="ListParagraph"/>
        <w:numPr>
          <w:ilvl w:val="0"/>
          <w:numId w:val="16"/>
        </w:numPr>
      </w:pPr>
      <w:r>
        <w:t>user列: 显示当前用户，如果不是root，这个命令就只显示你权限范围内的sql语句。</w:t>
      </w:r>
    </w:p>
    <w:p w:rsidR="00E93719" w:rsidRDefault="00E93719" w:rsidP="00E93719">
      <w:pPr>
        <w:pStyle w:val="ListParagraph"/>
        <w:numPr>
          <w:ilvl w:val="0"/>
          <w:numId w:val="16"/>
        </w:numPr>
      </w:pPr>
      <w:r>
        <w:t>host列:显示这个语句是从哪个ip的哪个端口上发出的。可用来追踪出问题语句的用户。</w:t>
      </w:r>
    </w:p>
    <w:p w:rsidR="00E93719" w:rsidRDefault="00E93719" w:rsidP="00E93719">
      <w:pPr>
        <w:pStyle w:val="ListParagraph"/>
        <w:numPr>
          <w:ilvl w:val="0"/>
          <w:numId w:val="16"/>
        </w:numPr>
      </w:pPr>
      <w:r>
        <w:t>db列:显示这个进程目前连接的是哪个数据库。</w:t>
      </w:r>
    </w:p>
    <w:p w:rsidR="00E93719" w:rsidRDefault="00E93719" w:rsidP="00E93719">
      <w:pPr>
        <w:pStyle w:val="ListParagraph"/>
        <w:numPr>
          <w:ilvl w:val="0"/>
          <w:numId w:val="16"/>
        </w:numPr>
      </w:pPr>
      <w:r>
        <w:t>command列:显示当前连接的执行的命令，一般就是休眠（sleep），查询（query），连接（connect）。通常代表资源未释放，如果是通过连接池，sleep状态应该恒定在一定数量范围内</w:t>
      </w:r>
    </w:p>
    <w:p w:rsidR="00E93719" w:rsidRDefault="00E93719" w:rsidP="00E93719">
      <w:pPr>
        <w:pStyle w:val="ListParagraph"/>
        <w:numPr>
          <w:ilvl w:val="0"/>
          <w:numId w:val="16"/>
        </w:numPr>
      </w:pPr>
      <w:r>
        <w:t>time列:此这个状态持续的时间，单位是秒。</w:t>
      </w:r>
    </w:p>
    <w:p w:rsidR="00E93719" w:rsidRDefault="00E93719" w:rsidP="00E93719">
      <w:pPr>
        <w:pStyle w:val="ListParagraph"/>
        <w:numPr>
          <w:ilvl w:val="0"/>
          <w:numId w:val="16"/>
        </w:numPr>
      </w:pPr>
      <w:r>
        <w:t>state列:显示使用当前连接的sql语句的状态，很重要的列，后续会有所有的状态的描述，请注意，state只是语句执行中的某一个状态，一个sql语句，已查询为例，可能需要经过copying to tmp table，Sorting result，Sending data等状态才可以完成。</w:t>
      </w:r>
    </w:p>
    <w:p w:rsidR="00E93719" w:rsidRDefault="00E93719" w:rsidP="00E93719">
      <w:pPr>
        <w:pStyle w:val="ListParagraph"/>
        <w:numPr>
          <w:ilvl w:val="0"/>
          <w:numId w:val="16"/>
        </w:numPr>
      </w:pPr>
      <w:r>
        <w:t>info列:显示这个sql语句，因为长度有限，所以长的sql语句就显示不全，但是一个判断问题语句的重要依据。</w:t>
      </w:r>
    </w:p>
    <w:p w:rsidR="00E93719" w:rsidRDefault="00E93719" w:rsidP="00E93719">
      <w:pPr>
        <w:pStyle w:val="Heading2"/>
      </w:pPr>
      <w:r w:rsidRPr="00E93719">
        <w:rPr>
          <w:rFonts w:hint="eastAsia"/>
        </w:rPr>
        <w:t>执行状态分析</w:t>
      </w:r>
    </w:p>
    <w:p w:rsidR="00E93719" w:rsidRDefault="00E93719" w:rsidP="00E93719">
      <w:r w:rsidRPr="00371266">
        <w:rPr>
          <w:b/>
        </w:rPr>
        <w:t>Sleep</w:t>
      </w:r>
      <w:r w:rsidRPr="00E93719">
        <w:t>状态</w:t>
      </w:r>
      <w:r>
        <w:rPr>
          <w:rFonts w:hint="eastAsia"/>
        </w:rPr>
        <w:t>：通常代表资源未释放，如果是通过连接池，</w:t>
      </w:r>
      <w:r>
        <w:t>sleep状态应该恒定在一定数量范围内</w:t>
      </w:r>
      <w:r>
        <w:rPr>
          <w:rFonts w:hint="eastAsia"/>
        </w:rPr>
        <w:t>。</w:t>
      </w:r>
    </w:p>
    <w:p w:rsidR="00E93719" w:rsidRDefault="00E93719" w:rsidP="00E93719">
      <w:r w:rsidRPr="00371266">
        <w:rPr>
          <w:b/>
        </w:rPr>
        <w:lastRenderedPageBreak/>
        <w:t>Waiting for net, reading from net, writing to net</w:t>
      </w:r>
      <w:r>
        <w:rPr>
          <w:rFonts w:hint="eastAsia"/>
        </w:rPr>
        <w:t>状态：偶尔出现无妨，</w:t>
      </w:r>
      <w:r>
        <w:t>如大量出现，迅速检查数据库到前端的网络连接状态和流量</w:t>
      </w:r>
      <w:r>
        <w:rPr>
          <w:rFonts w:hint="eastAsia"/>
        </w:rPr>
        <w:t>。</w:t>
      </w:r>
    </w:p>
    <w:p w:rsidR="00E93719" w:rsidRDefault="00E93719" w:rsidP="00E93719">
      <w:r w:rsidRPr="00371266">
        <w:rPr>
          <w:b/>
        </w:rPr>
        <w:t>Locked</w:t>
      </w:r>
      <w:r>
        <w:t>状态</w:t>
      </w:r>
      <w:r>
        <w:rPr>
          <w:rFonts w:hint="eastAsia"/>
        </w:rPr>
        <w:t>：</w:t>
      </w:r>
      <w:r>
        <w:t xml:space="preserve"> 有更新操作锁定</w:t>
      </w:r>
      <w:r>
        <w:rPr>
          <w:rFonts w:hint="eastAsia"/>
        </w:rPr>
        <w:t>，</w:t>
      </w:r>
      <w:r>
        <w:t xml:space="preserve"> 通常使用innodb可以很好的减少locked状态的产生，但是切记，更新操作要正确使用索引，即便是低频次更新操作也不能疏忽。如上影响结果集范例所示。在myisam的时代，locked是很多高并发应用的噩梦。所以mysql官方也开始倾向于推荐innodb。</w:t>
      </w:r>
    </w:p>
    <w:p w:rsidR="00E93719" w:rsidRDefault="00EE125C" w:rsidP="00EE125C">
      <w:r w:rsidRPr="00371266">
        <w:rPr>
          <w:b/>
        </w:rPr>
        <w:t>Copy to tmp table</w:t>
      </w:r>
      <w:r>
        <w:rPr>
          <w:rFonts w:hint="eastAsia"/>
        </w:rPr>
        <w:t>：</w:t>
      </w:r>
      <w:r>
        <w:t xml:space="preserve"> 索引及现有结构无法涵盖查询条件，才会建立一个临时表来满足查询要求，产生巨大的恐怖的i/o压力。很可怕的搜索语句会导致这样的情况，如果是数据分析，或者半夜的周期数据清理任务，偶尔出现，可以允许。频繁出现务必优化之。 Copy to tmp table通常与连表查询有关，建议逐渐习惯不使用连表查询。</w:t>
      </w:r>
    </w:p>
    <w:p w:rsidR="00EE125C" w:rsidRDefault="00EE125C" w:rsidP="00EE125C">
      <w:r w:rsidRPr="00371266">
        <w:rPr>
          <w:b/>
        </w:rPr>
        <w:t>Sending data</w:t>
      </w:r>
      <w:r>
        <w:rPr>
          <w:rFonts w:hint="eastAsia"/>
        </w:rPr>
        <w:t>：</w:t>
      </w:r>
      <w:r>
        <w:t xml:space="preserve"> Sending data并不是发送数据，别被名字所欺骗，这是从物理磁盘获取数据的进程，如果你的影响结果集较多，那么就需要从不同的磁盘碎片去抽取数据，偶尔出现该状态连接无碍。一般而言，如果sending data连接过多，通常是某查询的影响结果集过大，也就是查询的索引项不够优化。</w:t>
      </w:r>
    </w:p>
    <w:p w:rsidR="00235479" w:rsidRDefault="006E1C99" w:rsidP="006E1C99">
      <w:r w:rsidRPr="00371266">
        <w:rPr>
          <w:b/>
        </w:rPr>
        <w:t>Storing result to query cache</w:t>
      </w:r>
      <w:r>
        <w:rPr>
          <w:rFonts w:hint="eastAsia"/>
        </w:rPr>
        <w:t>：</w:t>
      </w:r>
      <w:r>
        <w:t>出现这种状态，如果频繁出现，使用set profiling分析，如果存在资源开销在SQL整体开销的比例过大（即便是非常小的开销，看比例），则说明query cache碎片较多使用flush query cache可即时清理，也可以做成定时任务</w:t>
      </w:r>
      <w:r>
        <w:rPr>
          <w:rFonts w:hint="eastAsia"/>
        </w:rPr>
        <w:t>，</w:t>
      </w:r>
      <w:r>
        <w:t>Query cache参数可适当酌情设置。</w:t>
      </w:r>
    </w:p>
    <w:p w:rsidR="00371266" w:rsidRDefault="00371266" w:rsidP="00371266">
      <w:r w:rsidRPr="00371266">
        <w:rPr>
          <w:b/>
        </w:rPr>
        <w:t>Freeing items</w:t>
      </w:r>
      <w:r>
        <w:rPr>
          <w:rFonts w:hint="eastAsia"/>
        </w:rPr>
        <w:t>：</w:t>
      </w:r>
      <w:r>
        <w:t>理论上这玩意不会出现很多。偶尔出现无碍</w:t>
      </w:r>
      <w:r>
        <w:rPr>
          <w:rFonts w:hint="eastAsia"/>
        </w:rPr>
        <w:t>。</w:t>
      </w:r>
      <w:r>
        <w:t>如果大量出现，内存，硬盘可能已经出现问题。比如硬盘满或损坏。 i/o压力过大时，也可能出现Free items执行时间较长的情况。</w:t>
      </w:r>
    </w:p>
    <w:p w:rsidR="00371266" w:rsidRDefault="00371266" w:rsidP="00371266">
      <w:r w:rsidRPr="00371266">
        <w:rPr>
          <w:b/>
        </w:rPr>
        <w:t>Sorting for…</w:t>
      </w:r>
      <w:r>
        <w:rPr>
          <w:rFonts w:hint="eastAsia"/>
        </w:rPr>
        <w:t>：</w:t>
      </w:r>
      <w:r>
        <w:t>和Sending data类似，结果集过大，排序条件没有索引化，需要在内存里排序，甚至需要创建临时结构排序。</w:t>
      </w:r>
    </w:p>
    <w:p w:rsidR="008848B0" w:rsidRDefault="008848B0" w:rsidP="00371266">
      <w:r w:rsidRPr="008848B0">
        <w:rPr>
          <w:rFonts w:hint="eastAsia"/>
          <w:b/>
        </w:rPr>
        <w:t>其他</w:t>
      </w:r>
      <w:r>
        <w:rPr>
          <w:rFonts w:hint="eastAsia"/>
        </w:rPr>
        <w:t>：</w:t>
      </w:r>
      <w:r w:rsidRPr="008848B0">
        <w:rPr>
          <w:rFonts w:hint="eastAsia"/>
        </w:rPr>
        <w:t>还有很多状态，遇到了，去查查资料。基本上我们遇到其他状态的阻塞较少，所以不关心</w:t>
      </w:r>
    </w:p>
    <w:p w:rsidR="008848B0" w:rsidRDefault="008848B0" w:rsidP="00371266"/>
    <w:p w:rsidR="008848B0" w:rsidRDefault="008848B0" w:rsidP="008848B0">
      <w:pPr>
        <w:pStyle w:val="Heading2"/>
      </w:pPr>
      <w:r w:rsidRPr="008848B0">
        <w:t>mysql kill</w:t>
      </w:r>
      <w:r w:rsidRPr="008848B0">
        <w:t>操作</w:t>
      </w:r>
    </w:p>
    <w:p w:rsidR="00FC6837" w:rsidRDefault="00FC6837" w:rsidP="00FC6837">
      <w:r w:rsidRPr="00FC6837">
        <w:rPr>
          <w:color w:val="0000FF"/>
        </w:rPr>
        <w:t>KILL</w:t>
      </w:r>
      <w:r w:rsidRPr="00FC6837">
        <w:t xml:space="preserve"> </w:t>
      </w:r>
      <w:r w:rsidRPr="00FC6837">
        <w:rPr>
          <w:color w:val="FF0000"/>
        </w:rPr>
        <w:t>[CONNECTION | QUERY]</w:t>
      </w:r>
      <w:r w:rsidRPr="00FC6837">
        <w:t xml:space="preserve"> thread_id</w:t>
      </w:r>
      <w:r>
        <w:rPr>
          <w:rFonts w:hint="eastAsia"/>
        </w:rPr>
        <w:t>(终止指定服务器线程)</w:t>
      </w:r>
    </w:p>
    <w:p w:rsidR="00FC6837" w:rsidRDefault="00FC6837" w:rsidP="00FC6837">
      <w:r w:rsidRPr="00FC6837">
        <w:lastRenderedPageBreak/>
        <w:t>CONNECTION</w:t>
      </w:r>
      <w:r>
        <w:rPr>
          <w:rFonts w:hint="eastAsia"/>
        </w:rPr>
        <w:t>和没有选项一样：终止给定id的线程。</w:t>
      </w:r>
    </w:p>
    <w:p w:rsidR="00FC6837" w:rsidRDefault="00FC6837" w:rsidP="00FC6837">
      <w:r w:rsidRPr="00FC6837">
        <w:t>QUERY</w:t>
      </w:r>
      <w:r>
        <w:rPr>
          <w:rFonts w:hint="eastAsia"/>
        </w:rPr>
        <w:t>：终止给定现场正在执行的所有语句，但不终止该线程本身。</w:t>
      </w:r>
    </w:p>
    <w:p w:rsidR="00FC6837" w:rsidRDefault="00FC6837" w:rsidP="00FC6837">
      <w:r>
        <w:rPr>
          <w:rFonts w:hint="eastAsia"/>
        </w:rPr>
        <w:t>注意：mysqladmin kill 可以终止多个线程的id。</w:t>
      </w:r>
    </w:p>
    <w:p w:rsidR="00FC6837" w:rsidRPr="00FC6837" w:rsidRDefault="00FC6837" w:rsidP="00FC6837">
      <w:r>
        <w:rPr>
          <w:rFonts w:hint="eastAsia"/>
        </w:rPr>
        <w:t>例如：kill 2;</w:t>
      </w:r>
    </w:p>
    <w:p w:rsidR="00DB03E0" w:rsidRPr="00DB03E0" w:rsidRDefault="00DB03E0" w:rsidP="00DB03E0"/>
    <w:sectPr w:rsidR="00DB03E0" w:rsidRPr="00DB03E0" w:rsidSect="00C03A83"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847" w:rsidRDefault="00FC2847" w:rsidP="005A0649">
      <w:pPr>
        <w:spacing w:after="0"/>
      </w:pPr>
      <w:r>
        <w:separator/>
      </w:r>
    </w:p>
  </w:endnote>
  <w:endnote w:type="continuationSeparator" w:id="1">
    <w:p w:rsidR="00FC2847" w:rsidRDefault="00FC2847" w:rsidP="005A06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124491"/>
      <w:docPartObj>
        <w:docPartGallery w:val="Page Numbers (Bottom of Page)"/>
        <w:docPartUnique/>
      </w:docPartObj>
    </w:sdtPr>
    <w:sdtContent>
      <w:p w:rsidR="005A0649" w:rsidRDefault="00AC6DA5">
        <w:pPr>
          <w:pStyle w:val="Footer"/>
          <w:jc w:val="right"/>
        </w:pPr>
        <w:fldSimple w:instr=" PAGE   \* MERGEFORMAT ">
          <w:r w:rsidR="006260B7">
            <w:rPr>
              <w:noProof/>
            </w:rPr>
            <w:t>1</w:t>
          </w:r>
        </w:fldSimple>
      </w:p>
    </w:sdtContent>
  </w:sdt>
  <w:p w:rsidR="005A0649" w:rsidRDefault="005A0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847" w:rsidRDefault="00FC2847" w:rsidP="005A0649">
      <w:pPr>
        <w:spacing w:after="0"/>
      </w:pPr>
      <w:r>
        <w:separator/>
      </w:r>
    </w:p>
  </w:footnote>
  <w:footnote w:type="continuationSeparator" w:id="1">
    <w:p w:rsidR="00FC2847" w:rsidRDefault="00FC2847" w:rsidP="005A064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864A6"/>
    <w:multiLevelType w:val="hybridMultilevel"/>
    <w:tmpl w:val="EFB82D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0649"/>
    <w:rsid w:val="000B25B3"/>
    <w:rsid w:val="0016508C"/>
    <w:rsid w:val="00175138"/>
    <w:rsid w:val="00235479"/>
    <w:rsid w:val="002B29C3"/>
    <w:rsid w:val="002D7FE3"/>
    <w:rsid w:val="002E585D"/>
    <w:rsid w:val="00371266"/>
    <w:rsid w:val="003F3BE0"/>
    <w:rsid w:val="00476D6C"/>
    <w:rsid w:val="004D25DF"/>
    <w:rsid w:val="00562410"/>
    <w:rsid w:val="00571293"/>
    <w:rsid w:val="005766BC"/>
    <w:rsid w:val="005A0649"/>
    <w:rsid w:val="005E5E42"/>
    <w:rsid w:val="005F5EB1"/>
    <w:rsid w:val="006260B7"/>
    <w:rsid w:val="00674065"/>
    <w:rsid w:val="006E1C99"/>
    <w:rsid w:val="006E38B4"/>
    <w:rsid w:val="006E3F94"/>
    <w:rsid w:val="00704EFB"/>
    <w:rsid w:val="00720BB1"/>
    <w:rsid w:val="00726E7B"/>
    <w:rsid w:val="007E2E34"/>
    <w:rsid w:val="008261CD"/>
    <w:rsid w:val="008848B0"/>
    <w:rsid w:val="008B5ACA"/>
    <w:rsid w:val="008C5117"/>
    <w:rsid w:val="008F7AE8"/>
    <w:rsid w:val="00904415"/>
    <w:rsid w:val="0099619D"/>
    <w:rsid w:val="009A31DA"/>
    <w:rsid w:val="009C1ADF"/>
    <w:rsid w:val="009D5000"/>
    <w:rsid w:val="00A025E8"/>
    <w:rsid w:val="00A5654A"/>
    <w:rsid w:val="00A81735"/>
    <w:rsid w:val="00AC6DA5"/>
    <w:rsid w:val="00B2143E"/>
    <w:rsid w:val="00B76848"/>
    <w:rsid w:val="00B94E94"/>
    <w:rsid w:val="00B96BD3"/>
    <w:rsid w:val="00C03A83"/>
    <w:rsid w:val="00C527AA"/>
    <w:rsid w:val="00C579E0"/>
    <w:rsid w:val="00CE0F11"/>
    <w:rsid w:val="00CE3417"/>
    <w:rsid w:val="00D24EDE"/>
    <w:rsid w:val="00D41D62"/>
    <w:rsid w:val="00D80E2B"/>
    <w:rsid w:val="00D835B1"/>
    <w:rsid w:val="00DB03E0"/>
    <w:rsid w:val="00DB6FA6"/>
    <w:rsid w:val="00DE6E85"/>
    <w:rsid w:val="00DF34FB"/>
    <w:rsid w:val="00E152F9"/>
    <w:rsid w:val="00E93719"/>
    <w:rsid w:val="00E9411A"/>
    <w:rsid w:val="00EE125C"/>
    <w:rsid w:val="00EF3DCE"/>
    <w:rsid w:val="00F217F5"/>
    <w:rsid w:val="00F37F94"/>
    <w:rsid w:val="00F906AD"/>
    <w:rsid w:val="00FC2847"/>
    <w:rsid w:val="00FC6837"/>
    <w:rsid w:val="00FF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064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649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5A064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0649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1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1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8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340</TotalTime>
  <Pages>10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66</cp:revision>
  <dcterms:created xsi:type="dcterms:W3CDTF">2016-01-12T05:41:00Z</dcterms:created>
  <dcterms:modified xsi:type="dcterms:W3CDTF">2016-04-14T06:18:00Z</dcterms:modified>
</cp:coreProperties>
</file>