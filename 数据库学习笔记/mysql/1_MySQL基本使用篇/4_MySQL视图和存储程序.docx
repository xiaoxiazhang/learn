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6F2FBF" w:rsidP="006F2FBF">
      <w:pPr>
        <w:pStyle w:val="Title"/>
      </w:pPr>
      <w:r>
        <w:rPr>
          <w:rFonts w:hint="eastAsia"/>
        </w:rPr>
        <w:t>视图和存储程序</w:t>
      </w:r>
    </w:p>
    <w:p w:rsidR="006F2FBF" w:rsidRDefault="006F2FBF" w:rsidP="007B7AE8">
      <w:pPr>
        <w:pStyle w:val="Heading1"/>
      </w:pPr>
      <w:r>
        <w:rPr>
          <w:rFonts w:hint="eastAsia"/>
        </w:rPr>
        <w:t>使用视图</w:t>
      </w:r>
    </w:p>
    <w:p w:rsidR="00397773" w:rsidRPr="00397773" w:rsidRDefault="00397773" w:rsidP="00397773">
      <w:pPr>
        <w:ind w:firstLine="360"/>
        <w:rPr>
          <w:color w:val="FF0000"/>
        </w:rPr>
      </w:pPr>
      <w:r>
        <w:rPr>
          <w:rFonts w:hint="eastAsia"/>
        </w:rPr>
        <w:t>视图本身是一张虚拟表（可以通过show tables显示），不存放任何数据。不能对视图创建触发器，也不能使用drop table 命令删除视图。MySQL使用两种办法来处理视图。这两种算法是合并算法（MERGE）和临时表算法(TEMPTABLE)，MySQL会尽量使用合并算法。</w:t>
      </w:r>
      <w:r w:rsidRPr="00397773">
        <w:rPr>
          <w:rFonts w:hint="eastAsia"/>
          <w:color w:val="FF0000"/>
        </w:rPr>
        <w:t>如果采用临时表，explain会显示为派生表（DERIVED）。</w:t>
      </w:r>
    </w:p>
    <w:p w:rsidR="00397773" w:rsidRDefault="00397773" w:rsidP="00397773">
      <w:r>
        <w:rPr>
          <w:rFonts w:hint="eastAsia"/>
          <w:noProof/>
        </w:rPr>
        <w:drawing>
          <wp:inline distT="0" distB="0" distL="0" distR="0">
            <wp:extent cx="5143500" cy="3648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43500" cy="3648075"/>
                    </a:xfrm>
                    <a:prstGeom prst="rect">
                      <a:avLst/>
                    </a:prstGeom>
                    <a:noFill/>
                    <a:ln w="9525">
                      <a:noFill/>
                      <a:miter lim="800000"/>
                      <a:headEnd/>
                      <a:tailEnd/>
                    </a:ln>
                  </pic:spPr>
                </pic:pic>
              </a:graphicData>
            </a:graphic>
          </wp:inline>
        </w:drawing>
      </w:r>
    </w:p>
    <w:p w:rsidR="00397773" w:rsidRDefault="00397773" w:rsidP="00397773">
      <w:r>
        <w:rPr>
          <w:rFonts w:hint="eastAsia"/>
        </w:rPr>
        <w:t>注意：</w:t>
      </w:r>
      <w:r w:rsidRPr="00397773">
        <w:rPr>
          <w:rFonts w:hint="eastAsia"/>
        </w:rPr>
        <w:t>在视图包含</w:t>
      </w:r>
      <w:r w:rsidRPr="00397773">
        <w:t>GROUP BY、DISTINCT 、聚集函数、UNION 、子查询或其他无法保持视图返回的行和待查询的行之间一对一关系的结构的时候，MySQL就会使用临时表算法。</w:t>
      </w:r>
    </w:p>
    <w:p w:rsidR="00397773" w:rsidRDefault="00397773" w:rsidP="00397773">
      <w:pPr>
        <w:pStyle w:val="Heading2"/>
      </w:pPr>
      <w:r w:rsidRPr="00397773">
        <w:rPr>
          <w:rFonts w:hint="eastAsia"/>
        </w:rPr>
        <w:t>创建视图</w:t>
      </w:r>
    </w:p>
    <w:tbl>
      <w:tblPr>
        <w:tblStyle w:val="TableGrid"/>
        <w:tblW w:w="0" w:type="auto"/>
        <w:tblInd w:w="468" w:type="dxa"/>
        <w:tblLook w:val="04A0"/>
      </w:tblPr>
      <w:tblGrid>
        <w:gridCol w:w="8388"/>
      </w:tblGrid>
      <w:tr w:rsidR="00397773" w:rsidTr="00397773">
        <w:tc>
          <w:tcPr>
            <w:tcW w:w="8388" w:type="dxa"/>
          </w:tcPr>
          <w:p w:rsidR="00397773" w:rsidRDefault="00397773" w:rsidP="00397773">
            <w:pPr>
              <w:ind w:left="0"/>
            </w:pPr>
            <w:r>
              <w:t>CREATE [OR REPLACE] [ALGORITHM = {UNDEFINED | MERGE | TEMPTABLE}]</w:t>
            </w:r>
          </w:p>
          <w:p w:rsidR="00397773" w:rsidRDefault="00397773" w:rsidP="00397773">
            <w:pPr>
              <w:ind w:left="0"/>
            </w:pPr>
            <w:r>
              <w:t xml:space="preserve">    VIEW view_name [(column_list)]</w:t>
            </w:r>
          </w:p>
          <w:p w:rsidR="00397773" w:rsidRDefault="00397773" w:rsidP="00397773">
            <w:pPr>
              <w:ind w:left="0"/>
            </w:pPr>
            <w:r>
              <w:t xml:space="preserve">    AS select_statement</w:t>
            </w:r>
          </w:p>
          <w:p w:rsidR="00397773" w:rsidRDefault="00397773" w:rsidP="00397773">
            <w:pPr>
              <w:ind w:left="0" w:firstLine="240"/>
            </w:pPr>
            <w:r>
              <w:lastRenderedPageBreak/>
              <w:t>[WITH [CASCADED | LOCAL] CHECK OPTION]</w:t>
            </w:r>
          </w:p>
          <w:p w:rsidR="00397773" w:rsidRPr="00397773" w:rsidRDefault="00397773" w:rsidP="00397773">
            <w:pPr>
              <w:pStyle w:val="ListParagraph"/>
              <w:numPr>
                <w:ilvl w:val="0"/>
                <w:numId w:val="16"/>
              </w:numPr>
            </w:pPr>
            <w:r w:rsidRPr="00397773">
              <w:t>CREATE：表示新建视图；</w:t>
            </w:r>
          </w:p>
          <w:p w:rsidR="00397773" w:rsidRPr="00397773" w:rsidRDefault="00397773" w:rsidP="00397773">
            <w:pPr>
              <w:pStyle w:val="ListParagraph"/>
              <w:numPr>
                <w:ilvl w:val="0"/>
                <w:numId w:val="16"/>
              </w:numPr>
            </w:pPr>
            <w:r w:rsidRPr="00397773">
              <w:t>REPLACE：表示替换已有视图</w:t>
            </w:r>
          </w:p>
          <w:p w:rsidR="00397773" w:rsidRPr="00397773" w:rsidRDefault="00397773" w:rsidP="00397773">
            <w:pPr>
              <w:pStyle w:val="ListParagraph"/>
              <w:numPr>
                <w:ilvl w:val="0"/>
                <w:numId w:val="16"/>
              </w:numPr>
            </w:pPr>
            <w:r w:rsidRPr="00397773">
              <w:t>ALGORITHM ：表示视图选择算法</w:t>
            </w:r>
          </w:p>
          <w:p w:rsidR="00397773" w:rsidRPr="00397773" w:rsidRDefault="00397773" w:rsidP="00397773">
            <w:pPr>
              <w:pStyle w:val="ListParagraph"/>
              <w:numPr>
                <w:ilvl w:val="0"/>
                <w:numId w:val="16"/>
              </w:numPr>
            </w:pPr>
            <w:r w:rsidRPr="00397773">
              <w:t>view_name ：视图名</w:t>
            </w:r>
          </w:p>
          <w:p w:rsidR="00397773" w:rsidRPr="00397773" w:rsidRDefault="00397773" w:rsidP="00397773">
            <w:pPr>
              <w:pStyle w:val="ListParagraph"/>
              <w:numPr>
                <w:ilvl w:val="0"/>
                <w:numId w:val="16"/>
              </w:numPr>
            </w:pPr>
            <w:r w:rsidRPr="00397773">
              <w:t>column_list：属性列</w:t>
            </w:r>
          </w:p>
          <w:p w:rsidR="00397773" w:rsidRPr="00397773" w:rsidRDefault="00397773" w:rsidP="00397773">
            <w:pPr>
              <w:pStyle w:val="ListParagraph"/>
              <w:numPr>
                <w:ilvl w:val="0"/>
                <w:numId w:val="16"/>
              </w:numPr>
            </w:pPr>
            <w:r w:rsidRPr="00397773">
              <w:t>select_statement：表示select语句</w:t>
            </w:r>
          </w:p>
          <w:p w:rsidR="00397773" w:rsidRPr="00397773" w:rsidRDefault="00397773" w:rsidP="00397773">
            <w:pPr>
              <w:pStyle w:val="ListParagraph"/>
              <w:numPr>
                <w:ilvl w:val="0"/>
                <w:numId w:val="16"/>
              </w:numPr>
            </w:pPr>
            <w:r w:rsidRPr="00397773">
              <w:t>[WITH [CASCADED | LOCAL] CHECK OPTION]参数表示视图在更新时保证在视图的权限范围之内</w:t>
            </w:r>
          </w:p>
          <w:p w:rsidR="00397773" w:rsidRPr="00397773" w:rsidRDefault="00397773" w:rsidP="00397773">
            <w:pPr>
              <w:pStyle w:val="ListParagraph"/>
              <w:numPr>
                <w:ilvl w:val="0"/>
                <w:numId w:val="16"/>
              </w:numPr>
            </w:pPr>
            <w:r w:rsidRPr="00397773">
              <w:rPr>
                <w:rFonts w:hint="eastAsia"/>
              </w:rPr>
              <w:t>可选的</w:t>
            </w:r>
            <w:r w:rsidRPr="00397773">
              <w:t>ALGORITHM子句是对标准SQL的MySQL扩展。ALGORITHM可取三个值：MERGE、TEMPTABLE或UNDEFINED。</w:t>
            </w:r>
            <w:r w:rsidRPr="00397773">
              <w:rPr>
                <w:rFonts w:hint="eastAsia"/>
              </w:rPr>
              <w:t>如果没有</w:t>
            </w:r>
            <w:r w:rsidRPr="00397773">
              <w:t>ALGORITHM子句，默认算法是UNDEFINED（未定义的）。算法会影响MySQL处理视图的方式。</w:t>
            </w:r>
            <w:r w:rsidRPr="00397773">
              <w:rPr>
                <w:rFonts w:hint="eastAsia"/>
              </w:rPr>
              <w:t>对于</w:t>
            </w:r>
            <w:r w:rsidRPr="00397773">
              <w:t>MERGE，会将引用视图的语句的文本与视图定义合并起来，使得视图定义的某一部分取代语句的对应部分。</w:t>
            </w:r>
            <w:r w:rsidRPr="00397773">
              <w:rPr>
                <w:rFonts w:hint="eastAsia"/>
              </w:rPr>
              <w:t>对于</w:t>
            </w:r>
            <w:r w:rsidRPr="00397773">
              <w:t>TEMPTABLE，视图的结果将被置于临时表中，然后使用它执行语句。</w:t>
            </w:r>
            <w:r w:rsidRPr="00397773">
              <w:rPr>
                <w:rFonts w:hint="eastAsia"/>
              </w:rPr>
              <w:t>对于</w:t>
            </w:r>
            <w:r w:rsidRPr="00397773">
              <w:t>UNDEFINED，MySQL自己选择所要使用的算法。如果可能，它倾向于MERGE而不是TEMPTABLE，</w:t>
            </w:r>
            <w:r w:rsidRPr="00397773">
              <w:rPr>
                <w:rFonts w:hint="eastAsia"/>
              </w:rPr>
              <w:t>这是因为</w:t>
            </w:r>
            <w:r w:rsidRPr="00397773">
              <w:t>MERGE通常更有效，而且如果使用了临时表，视图是不可更新的。</w:t>
            </w:r>
          </w:p>
          <w:p w:rsidR="00397773" w:rsidRPr="00397773" w:rsidRDefault="00397773" w:rsidP="00397773">
            <w:pPr>
              <w:pStyle w:val="ListParagraph"/>
              <w:numPr>
                <w:ilvl w:val="0"/>
                <w:numId w:val="16"/>
              </w:numPr>
            </w:pPr>
            <w:r w:rsidRPr="00397773">
              <w:t>LOCAL和CASCADED为可选参数，决定了检查测试的范围，默认值为CASCADED。</w:t>
            </w:r>
          </w:p>
        </w:tc>
      </w:tr>
      <w:tr w:rsidR="00397773" w:rsidTr="00397773">
        <w:tc>
          <w:tcPr>
            <w:tcW w:w="8388" w:type="dxa"/>
          </w:tcPr>
          <w:p w:rsidR="00397773" w:rsidRDefault="00397773" w:rsidP="00397773">
            <w:pPr>
              <w:ind w:left="0"/>
            </w:pPr>
            <w:r>
              <w:rPr>
                <w:rFonts w:hint="eastAsia"/>
              </w:rPr>
              <w:lastRenderedPageBreak/>
              <w:t>--创建视图例子</w:t>
            </w:r>
          </w:p>
          <w:p w:rsidR="00397773" w:rsidRDefault="00397773" w:rsidP="00397773">
            <w:pPr>
              <w:ind w:left="0"/>
            </w:pPr>
            <w:r>
              <w:t>CREATE VIEW stu_class (</w:t>
            </w:r>
          </w:p>
          <w:p w:rsidR="00397773" w:rsidRDefault="00397773" w:rsidP="00397773">
            <w:pPr>
              <w:ind w:left="0"/>
            </w:pPr>
            <w:r>
              <w:tab/>
              <w:t>id</w:t>
            </w:r>
          </w:p>
          <w:p w:rsidR="00397773" w:rsidRDefault="00397773" w:rsidP="00397773">
            <w:pPr>
              <w:ind w:left="0"/>
            </w:pPr>
            <w:r>
              <w:tab/>
              <w:t>,NAME</w:t>
            </w:r>
          </w:p>
          <w:p w:rsidR="00397773" w:rsidRDefault="00397773" w:rsidP="00397773">
            <w:pPr>
              <w:ind w:left="0"/>
            </w:pPr>
            <w:r>
              <w:tab/>
              <w:t>,glass</w:t>
            </w:r>
          </w:p>
          <w:p w:rsidR="00397773" w:rsidRDefault="00397773" w:rsidP="00397773">
            <w:pPr>
              <w:ind w:left="0"/>
            </w:pPr>
            <w:r>
              <w:tab/>
              <w:t>)</w:t>
            </w:r>
          </w:p>
          <w:p w:rsidR="00397773" w:rsidRDefault="00397773" w:rsidP="00397773">
            <w:pPr>
              <w:ind w:left="0"/>
            </w:pPr>
            <w:r>
              <w:t>AS</w:t>
            </w:r>
          </w:p>
          <w:p w:rsidR="00397773" w:rsidRDefault="00397773" w:rsidP="00397773">
            <w:pPr>
              <w:ind w:left="0"/>
            </w:pPr>
            <w:r>
              <w:t>SELECT student.`stuno`</w:t>
            </w:r>
          </w:p>
          <w:p w:rsidR="00397773" w:rsidRDefault="00397773" w:rsidP="00397773">
            <w:pPr>
              <w:ind w:left="0"/>
            </w:pPr>
            <w:r>
              <w:tab/>
              <w:t>,student.`stuname`</w:t>
            </w:r>
          </w:p>
          <w:p w:rsidR="00397773" w:rsidRDefault="00397773" w:rsidP="00397773">
            <w:pPr>
              <w:ind w:left="0"/>
            </w:pPr>
            <w:r>
              <w:tab/>
              <w:t>,stuinfo.`class`</w:t>
            </w:r>
          </w:p>
          <w:p w:rsidR="00397773" w:rsidRDefault="00397773" w:rsidP="00397773">
            <w:pPr>
              <w:ind w:left="0"/>
            </w:pPr>
            <w:r>
              <w:t>FROM student</w:t>
            </w:r>
          </w:p>
          <w:p w:rsidR="00397773" w:rsidRDefault="00397773" w:rsidP="00397773">
            <w:pPr>
              <w:ind w:left="0"/>
            </w:pPr>
            <w:r>
              <w:tab/>
              <w:t>,stuinfo</w:t>
            </w:r>
          </w:p>
          <w:p w:rsidR="00397773" w:rsidRDefault="00397773" w:rsidP="00397773">
            <w:pPr>
              <w:ind w:left="0"/>
            </w:pPr>
            <w:r>
              <w:t>WHERE student.`stuno` = stuinfo.`stuno`</w:t>
            </w:r>
          </w:p>
        </w:tc>
      </w:tr>
    </w:tbl>
    <w:p w:rsidR="00397773" w:rsidRDefault="004F19A7" w:rsidP="004F19A7">
      <w:pPr>
        <w:pStyle w:val="Heading2"/>
      </w:pPr>
      <w:r w:rsidRPr="004F19A7">
        <w:rPr>
          <w:rFonts w:hint="eastAsia"/>
        </w:rPr>
        <w:lastRenderedPageBreak/>
        <w:t>查看视图</w:t>
      </w:r>
    </w:p>
    <w:tbl>
      <w:tblPr>
        <w:tblStyle w:val="TableGrid"/>
        <w:tblW w:w="0" w:type="auto"/>
        <w:tblInd w:w="468" w:type="dxa"/>
        <w:tblLook w:val="04A0"/>
      </w:tblPr>
      <w:tblGrid>
        <w:gridCol w:w="8388"/>
      </w:tblGrid>
      <w:tr w:rsidR="004F19A7" w:rsidTr="004F19A7">
        <w:tc>
          <w:tcPr>
            <w:tcW w:w="8388" w:type="dxa"/>
          </w:tcPr>
          <w:p w:rsidR="004F19A7" w:rsidRDefault="004F19A7" w:rsidP="004F19A7">
            <w:pPr>
              <w:ind w:left="0"/>
            </w:pPr>
            <w:r>
              <w:rPr>
                <w:rFonts w:hint="eastAsia"/>
              </w:rPr>
              <w:t>查看视图必须要有SHOW VIEW权限</w:t>
            </w:r>
          </w:p>
          <w:p w:rsidR="004F19A7" w:rsidRDefault="004F19A7" w:rsidP="004F19A7">
            <w:pPr>
              <w:ind w:left="0"/>
            </w:pPr>
            <w:r>
              <w:rPr>
                <w:rFonts w:hint="eastAsia"/>
              </w:rPr>
              <w:t>查看视图的方法包括：DESCRIBE、SHOW TABLE STATUS、SHOW CREATE VIEW</w:t>
            </w:r>
          </w:p>
          <w:p w:rsidR="004F19A7" w:rsidRDefault="004F19A7" w:rsidP="004F19A7">
            <w:pPr>
              <w:ind w:left="0"/>
            </w:pPr>
          </w:p>
        </w:tc>
      </w:tr>
      <w:tr w:rsidR="004F19A7" w:rsidTr="004F19A7">
        <w:tc>
          <w:tcPr>
            <w:tcW w:w="8388" w:type="dxa"/>
          </w:tcPr>
          <w:p w:rsidR="004F19A7" w:rsidRDefault="004F19A7" w:rsidP="004F19A7">
            <w:pPr>
              <w:ind w:left="0"/>
            </w:pPr>
            <w:r>
              <w:rPr>
                <w:rFonts w:hint="eastAsia"/>
              </w:rPr>
              <w:t>#</w:t>
            </w:r>
            <w:r w:rsidRPr="004F19A7">
              <w:rPr>
                <w:rFonts w:hint="eastAsia"/>
              </w:rPr>
              <w:t>结果显示了视图的字段定义、字段的数据类型、是否为空、是否为主</w:t>
            </w:r>
            <w:r w:rsidRPr="004F19A7">
              <w:t>/外键、默认值和额外信息</w:t>
            </w:r>
          </w:p>
          <w:p w:rsidR="004F19A7" w:rsidRDefault="004F19A7" w:rsidP="004F19A7">
            <w:pPr>
              <w:ind w:left="0"/>
            </w:pPr>
            <w:r>
              <w:t>desc host_summary_by_file_io;</w:t>
            </w:r>
          </w:p>
          <w:p w:rsidR="004F19A7" w:rsidRDefault="004F19A7" w:rsidP="004F19A7">
            <w:pPr>
              <w:ind w:left="0"/>
            </w:pPr>
          </w:p>
          <w:p w:rsidR="004F19A7" w:rsidRDefault="004F19A7" w:rsidP="004F19A7">
            <w:pPr>
              <w:ind w:left="0"/>
            </w:pPr>
            <w:r>
              <w:rPr>
                <w:rFonts w:hint="eastAsia"/>
              </w:rPr>
              <w:t>#</w:t>
            </w:r>
            <w:r w:rsidRPr="004F19A7">
              <w:t>COMMENT的值为VIEW说明该表为视图，其他的信息为NULL说明这是一个虚表，如果是基表那么会基表的信息，这是基表和视图的区别</w:t>
            </w:r>
          </w:p>
          <w:p w:rsidR="004F19A7" w:rsidRDefault="004F19A7" w:rsidP="004F19A7">
            <w:pPr>
              <w:ind w:left="0"/>
            </w:pPr>
            <w:r>
              <w:t>SHOW TABLE STATUS LIKE 'host_summary_by_file_io'</w:t>
            </w:r>
          </w:p>
          <w:p w:rsidR="004F19A7" w:rsidRDefault="004F19A7" w:rsidP="004F19A7">
            <w:pPr>
              <w:ind w:left="0"/>
            </w:pPr>
          </w:p>
          <w:p w:rsidR="004F19A7" w:rsidRDefault="004F19A7" w:rsidP="004F19A7">
            <w:pPr>
              <w:ind w:left="0"/>
            </w:pPr>
            <w:r>
              <w:rPr>
                <w:rFonts w:hint="eastAsia"/>
              </w:rPr>
              <w:br/>
              <w:t>#</w:t>
            </w:r>
            <w:r w:rsidRPr="004F19A7">
              <w:t>SHOW CREATE VIEW语句查看视图详细信息</w:t>
            </w:r>
          </w:p>
          <w:p w:rsidR="004F19A7" w:rsidRDefault="004F19A7" w:rsidP="004F19A7">
            <w:pPr>
              <w:ind w:left="0"/>
            </w:pPr>
            <w:r w:rsidRPr="004F19A7">
              <w:t>SHOW CREATE VIEW host_summary_by_file_io;</w:t>
            </w:r>
          </w:p>
          <w:p w:rsidR="004F19A7" w:rsidRDefault="004F19A7" w:rsidP="004F19A7">
            <w:pPr>
              <w:ind w:left="0"/>
            </w:pPr>
          </w:p>
          <w:p w:rsidR="004F19A7" w:rsidRDefault="004F19A7" w:rsidP="004F19A7">
            <w:pPr>
              <w:ind w:left="0"/>
            </w:pPr>
            <w:r w:rsidRPr="004F19A7">
              <w:t xml:space="preserve">CREATE ALGORITHM=TEMPTABLE DEFINER=`root`@`localhost` SQL SECURITY INVOKER VIEW `host_summary_by_file_io` AS select if(isnull(`performance_schema`.`events_waits_summary_by_host_by_event_name`.`HOST`),'background',`performance_schema`.`events_waits_summary_by_host_by_event_name`.`HOST`) AS `host`,sum(`performance_schema`.`events_waits_summary_by_host_by_event_name`.`COUNT_STAR`) AS `ios`,`sys`.`format_time`(sum(`performance_schema`.`events_waits_summary_by_host_by_event_name`.`SUM_TIMER_WAIT`)) AS `io_latency` from `performance_schema`.`events_waits_summary_by_host_by_event_name` where (`performance_schema`.`events_waits_summary_by_host_by_event_name`.`EVENT_NAME` like 'wait/io/file/%') group by if(isnull(`performance_schema`.`events_waits_summary_by_host_by_event_name`.`HOST`),'background',`performance_schema`.`events_waits_summary_by_host_by_event_name`.`HOST`) order by </w:t>
            </w:r>
            <w:r w:rsidRPr="004F19A7">
              <w:lastRenderedPageBreak/>
              <w:t>sum(`performance_schema`.`events_waits_summary_by_host_by_event_name`.`SUM_TIMER_WAIT`) desc</w:t>
            </w:r>
          </w:p>
          <w:p w:rsidR="004F19A7" w:rsidRDefault="004F19A7" w:rsidP="004F19A7">
            <w:pPr>
              <w:ind w:left="0"/>
            </w:pPr>
          </w:p>
          <w:p w:rsidR="004F19A7" w:rsidRDefault="004F19A7" w:rsidP="004F19A7">
            <w:pPr>
              <w:ind w:left="0"/>
            </w:pPr>
            <w:r>
              <w:rPr>
                <w:rFonts w:hint="eastAsia"/>
              </w:rPr>
              <w:t>#查看所有的视图</w:t>
            </w:r>
          </w:p>
          <w:p w:rsidR="004F19A7" w:rsidRDefault="004F19A7" w:rsidP="004F19A7">
            <w:pPr>
              <w:ind w:left="0"/>
            </w:pPr>
            <w:r w:rsidRPr="004F19A7">
              <w:t>SELECT * FROM `information_schema`.`VIEWS`</w:t>
            </w:r>
          </w:p>
        </w:tc>
      </w:tr>
    </w:tbl>
    <w:p w:rsidR="004F19A7" w:rsidRDefault="004F19A7" w:rsidP="004F19A7"/>
    <w:p w:rsidR="004F19A7" w:rsidRDefault="004F19A7" w:rsidP="004F19A7">
      <w:pPr>
        <w:pStyle w:val="Heading2"/>
      </w:pPr>
      <w:r w:rsidRPr="004F19A7">
        <w:rPr>
          <w:rFonts w:hint="eastAsia"/>
        </w:rPr>
        <w:t>修改视图</w:t>
      </w:r>
    </w:p>
    <w:tbl>
      <w:tblPr>
        <w:tblStyle w:val="TableGrid"/>
        <w:tblW w:w="0" w:type="auto"/>
        <w:tblInd w:w="468" w:type="dxa"/>
        <w:tblLook w:val="04A0"/>
      </w:tblPr>
      <w:tblGrid>
        <w:gridCol w:w="8388"/>
      </w:tblGrid>
      <w:tr w:rsidR="004F19A7" w:rsidTr="004F19A7">
        <w:tc>
          <w:tcPr>
            <w:tcW w:w="8388" w:type="dxa"/>
          </w:tcPr>
          <w:p w:rsidR="0089088D" w:rsidRDefault="0089088D" w:rsidP="0089088D">
            <w:pPr>
              <w:ind w:left="0"/>
            </w:pPr>
            <w:r>
              <w:rPr>
                <w:rFonts w:hint="eastAsia"/>
              </w:rPr>
              <w:t>修改视图是指修改数据库中存在的视图，当基本表的某些字段发生变化时，可以通过修改视图来保持与基本表的一致性。MYSQL中通过CREATE OR REPLACE VIEW 语句和ALTER语句来修改视图。</w:t>
            </w:r>
          </w:p>
          <w:p w:rsidR="0089088D" w:rsidRDefault="0089088D" w:rsidP="0089088D">
            <w:pPr>
              <w:ind w:left="0"/>
            </w:pPr>
            <w:r>
              <w:t>ALTER OR REPLACE [ALGORITHM = {UNDEFINED | MERGE | TEMPTABLE}]</w:t>
            </w:r>
          </w:p>
          <w:p w:rsidR="0089088D" w:rsidRDefault="0089088D" w:rsidP="0089088D">
            <w:pPr>
              <w:ind w:left="0"/>
            </w:pPr>
            <w:r>
              <w:t>VIEW view_name [(column_list)]</w:t>
            </w:r>
          </w:p>
          <w:p w:rsidR="0089088D" w:rsidRDefault="0089088D" w:rsidP="0089088D">
            <w:pPr>
              <w:ind w:left="0"/>
            </w:pPr>
            <w:r>
              <w:t>AS select_statement</w:t>
            </w:r>
          </w:p>
          <w:p w:rsidR="0089088D" w:rsidRDefault="0089088D" w:rsidP="0089088D">
            <w:pPr>
              <w:ind w:left="0"/>
            </w:pPr>
            <w:r>
              <w:t>[WITH [CASCADED | LOCAL] CHECK OPTION]</w:t>
            </w:r>
          </w:p>
          <w:p w:rsidR="0089088D" w:rsidRDefault="0089088D" w:rsidP="0089088D">
            <w:pPr>
              <w:ind w:left="0"/>
            </w:pPr>
            <w:r>
              <w:rPr>
                <w:rFonts w:hint="eastAsia"/>
              </w:rPr>
              <w:t>或者</w:t>
            </w:r>
          </w:p>
          <w:p w:rsidR="0089088D" w:rsidRDefault="0089088D" w:rsidP="0089088D">
            <w:pPr>
              <w:ind w:left="0"/>
            </w:pPr>
            <w:r>
              <w:t>ALTER [ALGORITHM = {UNDEFINED | MERGE | TEMPTABLE}]</w:t>
            </w:r>
          </w:p>
          <w:p w:rsidR="0089088D" w:rsidRDefault="0089088D" w:rsidP="0089088D">
            <w:pPr>
              <w:ind w:left="0"/>
            </w:pPr>
            <w:r>
              <w:t>VIEW view_name [(column_list)]</w:t>
            </w:r>
          </w:p>
          <w:p w:rsidR="0089088D" w:rsidRDefault="0089088D" w:rsidP="0089088D">
            <w:pPr>
              <w:ind w:left="0"/>
            </w:pPr>
            <w:r>
              <w:t>AS select_statement</w:t>
            </w:r>
          </w:p>
          <w:p w:rsidR="0089088D" w:rsidRDefault="0089088D" w:rsidP="0089088D">
            <w:pPr>
              <w:ind w:left="0"/>
            </w:pPr>
            <w:r>
              <w:t>[WITH [CASCADED | LOCAL] CHECK OPTION]</w:t>
            </w:r>
          </w:p>
          <w:p w:rsidR="004F19A7" w:rsidRDefault="004F19A7" w:rsidP="004F19A7">
            <w:pPr>
              <w:ind w:left="0"/>
            </w:pPr>
          </w:p>
        </w:tc>
      </w:tr>
      <w:tr w:rsidR="0089088D" w:rsidTr="004F19A7">
        <w:tc>
          <w:tcPr>
            <w:tcW w:w="8388" w:type="dxa"/>
          </w:tcPr>
          <w:p w:rsidR="0089088D" w:rsidRDefault="0089088D" w:rsidP="0089088D">
            <w:pPr>
              <w:ind w:left="0"/>
            </w:pPr>
            <w:r>
              <w:rPr>
                <w:rFonts w:hint="eastAsia"/>
              </w:rPr>
              <w:t>#举例</w:t>
            </w:r>
          </w:p>
          <w:p w:rsidR="0089088D" w:rsidRDefault="0089088D" w:rsidP="0089088D">
            <w:pPr>
              <w:ind w:left="0"/>
            </w:pPr>
            <w:r w:rsidRPr="0089088D">
              <w:t>ALTER VIEW  stu_class AS SELECT stuno FROM student;</w:t>
            </w:r>
          </w:p>
        </w:tc>
      </w:tr>
    </w:tbl>
    <w:p w:rsidR="004F19A7" w:rsidRPr="004F19A7" w:rsidRDefault="004F19A7" w:rsidP="004F19A7"/>
    <w:p w:rsidR="00397773" w:rsidRDefault="00FE643E" w:rsidP="00FE643E">
      <w:pPr>
        <w:pStyle w:val="Heading2"/>
      </w:pPr>
      <w:r w:rsidRPr="00FE643E">
        <w:rPr>
          <w:rFonts w:hint="eastAsia"/>
        </w:rPr>
        <w:t>更新视图</w:t>
      </w:r>
    </w:p>
    <w:p w:rsidR="00FE643E" w:rsidRDefault="00FE643E" w:rsidP="00FE643E">
      <w:pPr>
        <w:ind w:firstLine="360"/>
      </w:pPr>
      <w:r>
        <w:rPr>
          <w:rFonts w:hint="eastAsia"/>
        </w:rPr>
        <w:t>更新视图是指通过视图来插入、更新、删除表数据，因为视图是虚表，其中没有数据。通过视图更新的时候都是转到基表进行更新，如果对视图增加或者删除记录，实际上是对基表增加或删除记录。</w:t>
      </w:r>
      <w:r w:rsidRPr="00FE643E">
        <w:rPr>
          <w:rFonts w:hint="eastAsia"/>
        </w:rPr>
        <w:t>当视图中包含如下内容的时候，视图的更新操作将不能被执行</w:t>
      </w:r>
      <w:r>
        <w:rPr>
          <w:rFonts w:hint="eastAsia"/>
        </w:rPr>
        <w:t>：</w:t>
      </w:r>
    </w:p>
    <w:p w:rsidR="00FE643E" w:rsidRDefault="00FE643E" w:rsidP="00FE643E">
      <w:pPr>
        <w:pStyle w:val="ListParagraph"/>
        <w:numPr>
          <w:ilvl w:val="0"/>
          <w:numId w:val="17"/>
        </w:numPr>
      </w:pPr>
      <w:r>
        <w:t>视图中包含基本中被定义为非空的列</w:t>
      </w:r>
    </w:p>
    <w:p w:rsidR="00FE643E" w:rsidRDefault="00FE643E" w:rsidP="00FE643E">
      <w:pPr>
        <w:pStyle w:val="ListParagraph"/>
        <w:numPr>
          <w:ilvl w:val="0"/>
          <w:numId w:val="17"/>
        </w:numPr>
      </w:pPr>
      <w:r>
        <w:t>定义视图的SELECT语句后的字段列表中使用了数学表达式</w:t>
      </w:r>
    </w:p>
    <w:p w:rsidR="00FE643E" w:rsidRDefault="00FE643E" w:rsidP="00FE643E"/>
    <w:p w:rsidR="00FE643E" w:rsidRDefault="00FE643E" w:rsidP="00FE643E">
      <w:pPr>
        <w:pStyle w:val="ListParagraph"/>
        <w:numPr>
          <w:ilvl w:val="0"/>
          <w:numId w:val="17"/>
        </w:numPr>
      </w:pPr>
      <w:r>
        <w:lastRenderedPageBreak/>
        <w:t>定义视图的SELECT语句后的字段列表中使用聚合函数</w:t>
      </w:r>
    </w:p>
    <w:p w:rsidR="00FE643E" w:rsidRDefault="00FE643E" w:rsidP="00FE643E">
      <w:pPr>
        <w:pStyle w:val="ListParagraph"/>
        <w:numPr>
          <w:ilvl w:val="0"/>
          <w:numId w:val="17"/>
        </w:numPr>
      </w:pPr>
      <w:r>
        <w:t>定义视图的SELECT语句中使用了DISTINCT、UNION、TOP、GROUP BY 、HAVING子句</w:t>
      </w:r>
    </w:p>
    <w:p w:rsidR="00727D24" w:rsidRDefault="001554C8" w:rsidP="00727D24">
      <w:r>
        <w:rPr>
          <w:rFonts w:hint="eastAsia"/>
        </w:rPr>
        <w:t>注意：视图中包含WITH CHECK OPTION，更新的时候，必须满足视图条件。</w:t>
      </w:r>
    </w:p>
    <w:p w:rsidR="0031022F" w:rsidRDefault="0031022F" w:rsidP="00727D24"/>
    <w:p w:rsidR="00FE643E" w:rsidRDefault="0031022F" w:rsidP="0031022F">
      <w:pPr>
        <w:pStyle w:val="Heading2"/>
      </w:pPr>
      <w:r w:rsidRPr="0031022F">
        <w:rPr>
          <w:rFonts w:hint="eastAsia"/>
        </w:rPr>
        <w:t>删除视图</w:t>
      </w:r>
    </w:p>
    <w:tbl>
      <w:tblPr>
        <w:tblStyle w:val="TableGrid"/>
        <w:tblW w:w="0" w:type="auto"/>
        <w:tblInd w:w="468" w:type="dxa"/>
        <w:tblLook w:val="04A0"/>
      </w:tblPr>
      <w:tblGrid>
        <w:gridCol w:w="8388"/>
      </w:tblGrid>
      <w:tr w:rsidR="0031022F" w:rsidTr="0031022F">
        <w:tc>
          <w:tcPr>
            <w:tcW w:w="8388" w:type="dxa"/>
          </w:tcPr>
          <w:p w:rsidR="0031022F" w:rsidRDefault="0031022F" w:rsidP="0031022F">
            <w:pPr>
              <w:ind w:left="0"/>
            </w:pPr>
            <w:r>
              <w:t>DROP VIEW [IF EXISTS]</w:t>
            </w:r>
          </w:p>
          <w:p w:rsidR="0031022F" w:rsidRDefault="0031022F" w:rsidP="0031022F">
            <w:pPr>
              <w:ind w:left="0"/>
            </w:pPr>
            <w:r>
              <w:t>view_name [, view_name] ...</w:t>
            </w:r>
          </w:p>
          <w:p w:rsidR="0031022F" w:rsidRDefault="0031022F" w:rsidP="0031022F">
            <w:pPr>
              <w:ind w:left="0"/>
            </w:pPr>
            <w:r>
              <w:t>[RESTRICT | CASCADE]</w:t>
            </w:r>
          </w:p>
        </w:tc>
      </w:tr>
    </w:tbl>
    <w:p w:rsidR="0031022F" w:rsidRPr="0031022F" w:rsidRDefault="0031022F" w:rsidP="0031022F"/>
    <w:p w:rsidR="00B769FE" w:rsidRPr="00727D24" w:rsidRDefault="00380E54" w:rsidP="00727D24">
      <w:r>
        <w:rPr>
          <w:rFonts w:hint="eastAsia"/>
        </w:rPr>
        <w:t>注意：物化视图可以使用触发器来实现。</w:t>
      </w:r>
    </w:p>
    <w:p w:rsidR="006F2FBF" w:rsidRDefault="006F2FBF" w:rsidP="007B7AE8">
      <w:pPr>
        <w:pStyle w:val="Heading1"/>
      </w:pPr>
      <w:r>
        <w:rPr>
          <w:rFonts w:hint="eastAsia"/>
        </w:rPr>
        <w:t>使用存储程序</w:t>
      </w:r>
    </w:p>
    <w:p w:rsidR="00727D24" w:rsidRDefault="00380E54" w:rsidP="00380E54">
      <w:pPr>
        <w:pStyle w:val="Heading2"/>
        <w:numPr>
          <w:ilvl w:val="0"/>
          <w:numId w:val="18"/>
        </w:numPr>
      </w:pPr>
      <w:r>
        <w:rPr>
          <w:rFonts w:hint="eastAsia"/>
        </w:rPr>
        <w:t>存储过程和函数</w:t>
      </w:r>
    </w:p>
    <w:p w:rsidR="00380E54" w:rsidRDefault="00380E54" w:rsidP="00380E54">
      <w:pPr>
        <w:ind w:firstLine="360"/>
      </w:pPr>
      <w:r>
        <w:rPr>
          <w:rFonts w:hint="eastAsia"/>
        </w:rPr>
        <w:t>MYSQL中创建存储过程和函数分别使用CREATE PROCEDURE和CREATE FUNCTION。使用CALL语句来调用存储过程，存储过程也可以调用其他存储过程函数可以从语句外调用，能返回标量值。</w:t>
      </w:r>
    </w:p>
    <w:p w:rsidR="00380E54" w:rsidRDefault="00380E54" w:rsidP="00380E54">
      <w:pPr>
        <w:pStyle w:val="Heading3"/>
      </w:pPr>
      <w:r w:rsidRPr="00380E54">
        <w:rPr>
          <w:rFonts w:hint="eastAsia"/>
        </w:rPr>
        <w:t>创建存储过程</w:t>
      </w:r>
    </w:p>
    <w:tbl>
      <w:tblPr>
        <w:tblStyle w:val="TableGrid"/>
        <w:tblW w:w="0" w:type="auto"/>
        <w:tblInd w:w="468" w:type="dxa"/>
        <w:tblLook w:val="04A0"/>
      </w:tblPr>
      <w:tblGrid>
        <w:gridCol w:w="8388"/>
      </w:tblGrid>
      <w:tr w:rsidR="00380E54" w:rsidTr="00380E54">
        <w:tc>
          <w:tcPr>
            <w:tcW w:w="8388" w:type="dxa"/>
          </w:tcPr>
          <w:p w:rsidR="00380E54" w:rsidRPr="00380E54" w:rsidRDefault="00380E54" w:rsidP="00380E54">
            <w:pPr>
              <w:ind w:left="0"/>
            </w:pPr>
            <w:r w:rsidRPr="00380E54">
              <w:t>CREATE PROCEDURE sp_name ([ proc_parameter ]) [ characteristics..] routine_body</w:t>
            </w:r>
          </w:p>
          <w:p w:rsidR="00380E54" w:rsidRDefault="00380E54" w:rsidP="00380E54">
            <w:pPr>
              <w:ind w:left="0"/>
            </w:pPr>
            <w:r w:rsidRPr="00380E54">
              <w:t>roc_parameter指定存储过程的参数列表，列表形式如下</w:t>
            </w:r>
            <w:r>
              <w:rPr>
                <w:rFonts w:hint="eastAsia"/>
              </w:rPr>
              <w:t>：</w:t>
            </w:r>
          </w:p>
          <w:p w:rsidR="00380E54" w:rsidRDefault="00380E54" w:rsidP="00380E54">
            <w:pPr>
              <w:ind w:left="0"/>
            </w:pPr>
            <w:r w:rsidRPr="00380E54">
              <w:t>[IN|OUT|INOUT] param_name type</w:t>
            </w:r>
          </w:p>
          <w:p w:rsidR="00380E54" w:rsidRDefault="00380E54" w:rsidP="00380E54">
            <w:pPr>
              <w:ind w:left="0"/>
              <w:rPr>
                <w:shd w:val="clear" w:color="auto" w:fill="FFFFFF"/>
              </w:rPr>
            </w:pPr>
            <w:r>
              <w:rPr>
                <w:rFonts w:hint="eastAsia"/>
                <w:shd w:val="clear" w:color="auto" w:fill="FFFFFF"/>
              </w:rPr>
              <w:t>其中in表示输入参数，out表示输出参数，inout表示既可以输入也可以输出；param_name表示参数名称；type表示参数的类型</w:t>
            </w:r>
          </w:p>
          <w:p w:rsidR="00380E54" w:rsidRDefault="00380E54" w:rsidP="00380E54">
            <w:pPr>
              <w:ind w:left="0"/>
              <w:rPr>
                <w:shd w:val="clear" w:color="auto" w:fill="FFFFFF"/>
              </w:rPr>
            </w:pPr>
          </w:p>
          <w:p w:rsidR="007A44E1" w:rsidRDefault="007A44E1" w:rsidP="007A44E1">
            <w:pPr>
              <w:ind w:left="0"/>
            </w:pPr>
            <w:r>
              <w:t xml:space="preserve">characteristic: </w:t>
            </w:r>
          </w:p>
          <w:p w:rsidR="007A44E1" w:rsidRDefault="007A44E1" w:rsidP="007A44E1">
            <w:pPr>
              <w:ind w:left="0"/>
            </w:pPr>
            <w:r>
              <w:t xml:space="preserve">    LANGUAGE SQL </w:t>
            </w:r>
          </w:p>
          <w:p w:rsidR="007A44E1" w:rsidRDefault="007A44E1" w:rsidP="007A44E1">
            <w:pPr>
              <w:ind w:left="0"/>
            </w:pPr>
            <w:r>
              <w:t xml:space="preserve">  | [NOT] DETERMINISTIC </w:t>
            </w:r>
          </w:p>
          <w:p w:rsidR="007A44E1" w:rsidRDefault="007A44E1" w:rsidP="007A44E1">
            <w:pPr>
              <w:ind w:left="0"/>
            </w:pPr>
            <w:r>
              <w:t xml:space="preserve">  | { CONTAINS SQL | NO SQL | READS SQL DATA | MODIFIES SQL DATA } </w:t>
            </w:r>
          </w:p>
          <w:p w:rsidR="007A44E1" w:rsidRDefault="007A44E1" w:rsidP="007A44E1">
            <w:pPr>
              <w:ind w:left="0"/>
            </w:pPr>
            <w:r>
              <w:t xml:space="preserve">  | SQL SECURITY { DEFINER | INVOKER } </w:t>
            </w:r>
          </w:p>
          <w:p w:rsidR="007A44E1" w:rsidRDefault="007A44E1" w:rsidP="007A44E1">
            <w:pPr>
              <w:ind w:left="0"/>
            </w:pPr>
            <w:r>
              <w:lastRenderedPageBreak/>
              <w:t xml:space="preserve">  | COMMENT 'string' </w:t>
            </w:r>
          </w:p>
          <w:p w:rsidR="007A44E1" w:rsidRDefault="007A44E1" w:rsidP="007A44E1">
            <w:pPr>
              <w:ind w:left="0"/>
            </w:pPr>
            <w:r>
              <w:t xml:space="preserve">routine_body: </w:t>
            </w:r>
          </w:p>
          <w:p w:rsidR="00380E54" w:rsidRPr="00380E54" w:rsidRDefault="007A44E1" w:rsidP="007A44E1">
            <w:pPr>
              <w:ind w:left="0"/>
            </w:pPr>
            <w:r>
              <w:t xml:space="preserve">    Valid SQL procedure statement or statements</w:t>
            </w:r>
          </w:p>
          <w:p w:rsidR="00380E54" w:rsidRDefault="00380E54" w:rsidP="00380E54">
            <w:pPr>
              <w:ind w:left="0"/>
            </w:pPr>
          </w:p>
          <w:p w:rsidR="007A44E1" w:rsidRDefault="007A44E1" w:rsidP="00380E54">
            <w:pPr>
              <w:ind w:left="0"/>
              <w:rPr>
                <w:color w:val="2E2E2E"/>
                <w:sz w:val="23"/>
                <w:szCs w:val="23"/>
                <w:shd w:val="clear" w:color="auto" w:fill="FFFFFF"/>
              </w:rPr>
            </w:pPr>
            <w:r>
              <w:rPr>
                <w:rStyle w:val="Strong"/>
                <w:rFonts w:hint="eastAsia"/>
                <w:color w:val="2E2E2E"/>
                <w:sz w:val="23"/>
                <w:szCs w:val="23"/>
                <w:bdr w:val="none" w:sz="0" w:space="0" w:color="auto" w:frame="1"/>
                <w:shd w:val="clear" w:color="auto" w:fill="FFFFFF"/>
              </w:rPr>
              <w:t>LANGUAGE SQL</w:t>
            </w:r>
            <w:r>
              <w:rPr>
                <w:rFonts w:hint="eastAsia"/>
                <w:color w:val="2E2E2E"/>
                <w:sz w:val="23"/>
                <w:szCs w:val="23"/>
                <w:shd w:val="clear" w:color="auto" w:fill="FFFFFF"/>
              </w:rPr>
              <w:t> ：说明routine_body部分是由SQL语句组成的，当前系统支持的语言为SQL，SQL是LANGUAGE特性的唯一值</w:t>
            </w:r>
          </w:p>
          <w:p w:rsidR="007A44E1" w:rsidRDefault="007A44E1" w:rsidP="007A44E1">
            <w:pPr>
              <w:pStyle w:val="NormalWeb"/>
              <w:shd w:val="clear" w:color="auto" w:fill="FFFFFF"/>
              <w:spacing w:before="0" w:beforeAutospacing="0" w:after="0" w:afterAutospacing="0" w:line="360" w:lineRule="atLeast"/>
              <w:rPr>
                <w:rFonts w:ascii="微软雅黑" w:eastAsia="微软雅黑" w:hAnsi="微软雅黑"/>
                <w:color w:val="2E2E2E"/>
                <w:sz w:val="23"/>
                <w:szCs w:val="23"/>
              </w:rPr>
            </w:pPr>
            <w:r>
              <w:rPr>
                <w:rStyle w:val="Strong"/>
                <w:rFonts w:ascii="微软雅黑" w:eastAsia="微软雅黑" w:hAnsi="微软雅黑" w:hint="eastAsia"/>
                <w:color w:val="2E2E2E"/>
                <w:sz w:val="23"/>
                <w:szCs w:val="23"/>
                <w:bdr w:val="none" w:sz="0" w:space="0" w:color="auto" w:frame="1"/>
              </w:rPr>
              <w:t>[NOT] DETERMINISTIC</w:t>
            </w:r>
            <w:r>
              <w:rPr>
                <w:rFonts w:ascii="微软雅黑" w:eastAsia="微软雅黑" w:hAnsi="微软雅黑" w:hint="eastAsia"/>
                <w:color w:val="2E2E2E"/>
                <w:sz w:val="23"/>
                <w:szCs w:val="23"/>
              </w:rPr>
              <w:t> ：指明存储过程执行的结果是否正确。DETERMINISTIC 表示结果是确定的。每次执行存储过程时，相同的输入会得到</w:t>
            </w:r>
          </w:p>
          <w:p w:rsidR="007A44E1" w:rsidRDefault="007A44E1"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rPr>
              <w:t>相同的输出。</w:t>
            </w:r>
            <w:r>
              <w:rPr>
                <w:rFonts w:ascii="微软雅黑" w:eastAsia="微软雅黑" w:hAnsi="微软雅黑" w:hint="eastAsia"/>
                <w:color w:val="2E2E2E"/>
                <w:sz w:val="23"/>
                <w:szCs w:val="23"/>
                <w:shd w:val="clear" w:color="auto" w:fill="FFFFFF"/>
              </w:rPr>
              <w:t>NOT DETERMINISTIC 表示结果是不确定的，相同的输入可能得到不同的输出。如果没有指定任意一个值，默认为[NOT] DETERMINISTIC</w:t>
            </w:r>
          </w:p>
          <w:p w:rsidR="007A44E1" w:rsidRDefault="007A44E1"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rPr>
            </w:pPr>
            <w:r>
              <w:rPr>
                <w:rStyle w:val="Strong"/>
                <w:rFonts w:eastAsia="微软雅黑" w:hint="eastAsia"/>
                <w:color w:val="2E2E2E"/>
                <w:sz w:val="23"/>
                <w:szCs w:val="23"/>
                <w:bdr w:val="none" w:sz="0" w:space="0" w:color="auto" w:frame="1"/>
                <w:shd w:val="clear" w:color="auto" w:fill="FFFFFF"/>
              </w:rPr>
              <w:t>CONTAINS SQL | NO SQL | READS SQL DATA | MODIFIES SQL DATA</w:t>
            </w:r>
            <w:r>
              <w:rPr>
                <w:rFonts w:ascii="微软雅黑" w:eastAsia="微软雅黑" w:hAnsi="微软雅黑" w:hint="eastAsia"/>
                <w:color w:val="2E2E2E"/>
                <w:sz w:val="23"/>
                <w:szCs w:val="23"/>
                <w:shd w:val="clear" w:color="auto" w:fill="FFFFFF"/>
              </w:rPr>
              <w:t>：指明子程序使用SQL语句的限制。</w:t>
            </w:r>
            <w:r>
              <w:rPr>
                <w:rFonts w:ascii="微软雅黑" w:eastAsia="微软雅黑" w:hAnsi="微软雅黑" w:hint="eastAsia"/>
                <w:color w:val="2E2E2E"/>
                <w:sz w:val="23"/>
                <w:szCs w:val="23"/>
              </w:rPr>
              <w:t>CONTAINS SQL表明子程序包含SQL语句，但是不包含读写数据的语句；NO SQL表明子程序不包含SQL语句；READS SQL DATA：说明子程序包含读数据的语句；MODIFIES SQL DATA表明子程序包含写数据的语句。默认情况下，系统会指定为CONTAINS SQL</w:t>
            </w:r>
          </w:p>
          <w:p w:rsidR="007A44E1" w:rsidRDefault="007A44E1" w:rsidP="007A44E1">
            <w:pPr>
              <w:pStyle w:val="NormalWeb"/>
              <w:shd w:val="clear" w:color="auto" w:fill="FFFFFF"/>
              <w:spacing w:before="0" w:beforeAutospacing="0" w:after="0" w:afterAutospacing="0" w:line="360" w:lineRule="atLeast"/>
              <w:rPr>
                <w:rFonts w:ascii="微软雅黑" w:eastAsia="微软雅黑" w:hAnsi="微软雅黑"/>
                <w:color w:val="2E2E2E"/>
                <w:sz w:val="23"/>
                <w:szCs w:val="23"/>
              </w:rPr>
            </w:pPr>
            <w:r>
              <w:rPr>
                <w:rStyle w:val="Strong"/>
                <w:rFonts w:ascii="微软雅黑" w:eastAsia="微软雅黑" w:hAnsi="微软雅黑" w:hint="eastAsia"/>
                <w:color w:val="2E2E2E"/>
                <w:sz w:val="23"/>
                <w:szCs w:val="23"/>
                <w:bdr w:val="none" w:sz="0" w:space="0" w:color="auto" w:frame="1"/>
              </w:rPr>
              <w:t>SQL SECURITY { DEFINER | INVOKER }</w:t>
            </w:r>
            <w:r>
              <w:rPr>
                <w:rFonts w:ascii="微软雅黑" w:eastAsia="微软雅黑" w:hAnsi="微软雅黑" w:hint="eastAsia"/>
                <w:color w:val="2E2E2E"/>
                <w:sz w:val="23"/>
                <w:szCs w:val="23"/>
              </w:rPr>
              <w:t> ：</w:t>
            </w:r>
            <w:r w:rsidRPr="007A44E1">
              <w:rPr>
                <w:rFonts w:ascii="微软雅黑" w:eastAsia="微软雅黑" w:hAnsi="微软雅黑" w:hint="eastAsia"/>
                <w:color w:val="FF0000"/>
                <w:sz w:val="23"/>
                <w:szCs w:val="23"/>
              </w:rPr>
              <w:t>指明谁有权限来执行</w:t>
            </w:r>
            <w:r>
              <w:rPr>
                <w:rFonts w:ascii="微软雅黑" w:eastAsia="微软雅黑" w:hAnsi="微软雅黑" w:hint="eastAsia"/>
                <w:color w:val="2E2E2E"/>
                <w:sz w:val="23"/>
                <w:szCs w:val="23"/>
              </w:rPr>
              <w:t xml:space="preserve">。DEFINER </w:t>
            </w:r>
            <w:r w:rsidRPr="007A44E1">
              <w:rPr>
                <w:rFonts w:ascii="微软雅黑" w:eastAsia="微软雅黑" w:hAnsi="微软雅黑" w:hint="eastAsia"/>
                <w:color w:val="FF0000"/>
                <w:sz w:val="23"/>
                <w:szCs w:val="23"/>
              </w:rPr>
              <w:t>表示只有定义者才能执行</w:t>
            </w:r>
            <w:r>
              <w:rPr>
                <w:rFonts w:ascii="微软雅黑" w:eastAsia="微软雅黑" w:hAnsi="微软雅黑" w:hint="eastAsia"/>
                <w:color w:val="2E2E2E"/>
                <w:sz w:val="23"/>
                <w:szCs w:val="23"/>
              </w:rPr>
              <w:t xml:space="preserve">，INVOKER </w:t>
            </w:r>
            <w:r w:rsidRPr="007A44E1">
              <w:rPr>
                <w:rFonts w:ascii="微软雅黑" w:eastAsia="微软雅黑" w:hAnsi="微软雅黑" w:hint="eastAsia"/>
                <w:color w:val="FF0000"/>
                <w:sz w:val="23"/>
                <w:szCs w:val="23"/>
              </w:rPr>
              <w:t>表示拥有权限的调用者可以执行</w:t>
            </w:r>
            <w:r>
              <w:rPr>
                <w:rFonts w:ascii="微软雅黑" w:eastAsia="微软雅黑" w:hAnsi="微软雅黑" w:hint="eastAsia"/>
                <w:color w:val="2E2E2E"/>
                <w:sz w:val="23"/>
                <w:szCs w:val="23"/>
              </w:rPr>
              <w:t>。默认情况下，系统指定为DEFINER</w:t>
            </w:r>
          </w:p>
          <w:p w:rsidR="007A44E1" w:rsidRPr="007A44E1" w:rsidRDefault="007A44E1" w:rsidP="007A44E1">
            <w:pPr>
              <w:pStyle w:val="NormalWeb"/>
              <w:shd w:val="clear" w:color="auto" w:fill="FFFFFF"/>
              <w:spacing w:before="0" w:beforeAutospacing="0" w:after="0" w:afterAutospacing="0" w:line="360" w:lineRule="atLeast"/>
              <w:rPr>
                <w:rFonts w:ascii="微软雅黑" w:eastAsia="微软雅黑" w:hAnsi="微软雅黑"/>
                <w:color w:val="2E2E2E"/>
                <w:sz w:val="23"/>
                <w:szCs w:val="23"/>
              </w:rPr>
            </w:pPr>
          </w:p>
          <w:p w:rsidR="007A44E1" w:rsidRDefault="007A44E1"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COMMENT ‘string’ ：注释信息，可以用来描述存储过程或函数</w:t>
            </w:r>
          </w:p>
          <w:p w:rsidR="007A44E1" w:rsidRPr="007A44E1" w:rsidRDefault="007A44E1"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routine_body是SQL代码的内容，可以用BEGIN…END来表示SQL代码的开始和结束。</w:t>
            </w:r>
          </w:p>
        </w:tc>
      </w:tr>
      <w:tr w:rsidR="007A44E1" w:rsidTr="00380E54">
        <w:tc>
          <w:tcPr>
            <w:tcW w:w="8388" w:type="dxa"/>
          </w:tcPr>
          <w:p w:rsidR="007A44E1" w:rsidRDefault="007A44E1" w:rsidP="007A44E1">
            <w:pPr>
              <w:pStyle w:val="NormalWeb"/>
              <w:shd w:val="clear" w:color="auto" w:fill="FFFFFF"/>
              <w:spacing w:before="0" w:beforeAutospacing="0" w:after="0" w:afterAutospacing="0" w:line="360" w:lineRule="atLeast"/>
              <w:rPr>
                <w:rFonts w:ascii="微软雅黑" w:eastAsia="微软雅黑" w:hAnsi="微软雅黑"/>
                <w:color w:val="5E5E5E"/>
                <w:sz w:val="23"/>
                <w:szCs w:val="23"/>
              </w:rPr>
            </w:pPr>
            <w:r>
              <w:rPr>
                <w:rStyle w:val="Strong"/>
                <w:rFonts w:ascii="微软雅黑" w:eastAsia="微软雅黑" w:hAnsi="微软雅黑" w:hint="eastAsia"/>
                <w:color w:val="5E5E5E"/>
                <w:sz w:val="23"/>
                <w:szCs w:val="23"/>
                <w:bdr w:val="none" w:sz="0" w:space="0" w:color="auto" w:frame="1"/>
              </w:rPr>
              <w:lastRenderedPageBreak/>
              <w:t>注意：“DELIMITER //”语句的作用是将MYSQL的结束符设置为//，因为MYSQL默认的语句结束符为分号;，为了避免与存储过程中SQL语句结束符相冲突，需要使用DELIMITER 改变存储过程的结束符，并以“END//”结束存储过程。存储过程定义完毕之后再使用DELIMITER ;恢复默认结束符。DELIMITER 也可以指定其他符号为结束符！</w:t>
            </w:r>
            <w:r w:rsidRPr="007A44E1">
              <w:rPr>
                <w:rStyle w:val="Strong"/>
                <w:rFonts w:ascii="微软雅黑" w:eastAsia="微软雅黑" w:hAnsi="微软雅黑" w:hint="eastAsia"/>
                <w:color w:val="5E5E5E"/>
                <w:sz w:val="23"/>
                <w:szCs w:val="23"/>
                <w:bdr w:val="none" w:sz="0" w:space="0" w:color="auto" w:frame="1"/>
              </w:rPr>
              <w:t>当使用</w:t>
            </w:r>
            <w:r w:rsidRPr="007A44E1">
              <w:rPr>
                <w:rStyle w:val="Strong"/>
                <w:rFonts w:ascii="微软雅黑" w:eastAsia="微软雅黑" w:hAnsi="微软雅黑"/>
                <w:color w:val="5E5E5E"/>
                <w:sz w:val="23"/>
                <w:szCs w:val="23"/>
                <w:bdr w:val="none" w:sz="0" w:space="0" w:color="auto" w:frame="1"/>
              </w:rPr>
              <w:t>DELIMITER命令时，应该避免使用反斜杠（\）字符，因为反斜杠是MYSQL的转义字符！！！</w:t>
            </w:r>
          </w:p>
          <w:p w:rsidR="007A44E1" w:rsidRDefault="007A44E1" w:rsidP="00380E54">
            <w:pPr>
              <w:ind w:left="0"/>
            </w:pPr>
          </w:p>
          <w:p w:rsidR="00620931" w:rsidRDefault="00620931" w:rsidP="00620931">
            <w:pPr>
              <w:ind w:left="0"/>
            </w:pPr>
            <w:r>
              <w:lastRenderedPageBreak/>
              <w:t>delimiter //</w:t>
            </w:r>
          </w:p>
          <w:p w:rsidR="00620931" w:rsidRDefault="00620931" w:rsidP="00620931">
            <w:pPr>
              <w:ind w:left="0"/>
            </w:pPr>
            <w:r>
              <w:t xml:space="preserve">CREATE PROCEDURE optimize_table(db_name VARCHAR(64)) </w:t>
            </w:r>
          </w:p>
          <w:p w:rsidR="00620931" w:rsidRDefault="00620931" w:rsidP="00620931">
            <w:pPr>
              <w:ind w:left="0"/>
            </w:pPr>
            <w:r>
              <w:t xml:space="preserve">BEGIN </w:t>
            </w:r>
          </w:p>
          <w:p w:rsidR="00620931" w:rsidRDefault="00620931" w:rsidP="00620931">
            <w:pPr>
              <w:ind w:left="0"/>
            </w:pPr>
            <w:r>
              <w:t>DECLARE t VARCHAR(64);</w:t>
            </w:r>
          </w:p>
          <w:p w:rsidR="00620931" w:rsidRDefault="00620931" w:rsidP="00620931">
            <w:pPr>
              <w:ind w:left="0"/>
            </w:pPr>
            <w:r>
              <w:t xml:space="preserve">DECLARE done INT DEFAULT 0; </w:t>
            </w:r>
          </w:p>
          <w:p w:rsidR="00620931" w:rsidRDefault="00620931" w:rsidP="00620931">
            <w:pPr>
              <w:ind w:left="0"/>
            </w:pPr>
            <w:r>
              <w:t>DECLARE c CURSOR FOR</w:t>
            </w:r>
          </w:p>
          <w:p w:rsidR="00620931" w:rsidRDefault="00620931" w:rsidP="00620931">
            <w:pPr>
              <w:ind w:left="0"/>
            </w:pPr>
            <w:r>
              <w:t xml:space="preserve">  SELECT table_name</w:t>
            </w:r>
          </w:p>
          <w:p w:rsidR="00620931" w:rsidRDefault="00620931" w:rsidP="00620931">
            <w:pPr>
              <w:ind w:left="0"/>
            </w:pPr>
            <w:r>
              <w:t xml:space="preserve">  FROM INFORMATION_SCHEMA.TABLES</w:t>
            </w:r>
          </w:p>
          <w:p w:rsidR="00620931" w:rsidRDefault="00620931" w:rsidP="00620931">
            <w:pPr>
              <w:ind w:left="0"/>
            </w:pPr>
            <w:r>
              <w:t xml:space="preserve">  WHERE TABLE_SCHEMA=db_name AND TABLE_TYPE='BASE TABLE'; </w:t>
            </w:r>
          </w:p>
          <w:p w:rsidR="00620931" w:rsidRDefault="00620931" w:rsidP="00620931">
            <w:pPr>
              <w:ind w:left="0"/>
            </w:pPr>
            <w:r>
              <w:t xml:space="preserve">DECLARE CONTINUE HANDLER FOR SQLSTATE '02000' SET done=1; </w:t>
            </w:r>
          </w:p>
          <w:p w:rsidR="00620931" w:rsidRDefault="00620931" w:rsidP="00620931">
            <w:pPr>
              <w:ind w:left="0"/>
            </w:pPr>
            <w:r>
              <w:t>OPEN c;</w:t>
            </w:r>
          </w:p>
          <w:p w:rsidR="00620931" w:rsidRDefault="00620931" w:rsidP="00620931">
            <w:pPr>
              <w:ind w:left="0"/>
            </w:pPr>
            <w:r>
              <w:t xml:space="preserve">tables_loop: LOOP </w:t>
            </w:r>
          </w:p>
          <w:p w:rsidR="00620931" w:rsidRDefault="00620931" w:rsidP="00620931">
            <w:pPr>
              <w:ind w:left="0"/>
            </w:pPr>
            <w:r>
              <w:t xml:space="preserve">  FETCH c INTO t; </w:t>
            </w:r>
          </w:p>
          <w:p w:rsidR="00620931" w:rsidRDefault="00620931" w:rsidP="00620931">
            <w:pPr>
              <w:ind w:left="0"/>
            </w:pPr>
            <w:r>
              <w:t xml:space="preserve">  IF done THEN </w:t>
            </w:r>
          </w:p>
          <w:p w:rsidR="00620931" w:rsidRDefault="00620931" w:rsidP="00620931">
            <w:pPr>
              <w:ind w:left="0"/>
            </w:pPr>
            <w:r>
              <w:t xml:space="preserve">    LEAVE tables_loop; </w:t>
            </w:r>
          </w:p>
          <w:p w:rsidR="00620931" w:rsidRDefault="00620931" w:rsidP="00620931">
            <w:pPr>
              <w:ind w:left="0"/>
            </w:pPr>
            <w:r>
              <w:t xml:space="preserve">  END IF; </w:t>
            </w:r>
          </w:p>
          <w:p w:rsidR="00620931" w:rsidRDefault="00620931" w:rsidP="00620931">
            <w:pPr>
              <w:ind w:left="0"/>
            </w:pPr>
            <w:r>
              <w:t xml:space="preserve">  SET @stmt_text:= CONCAT("OPTIMIZE TABLE ",db_name,'.',t); </w:t>
            </w:r>
          </w:p>
          <w:p w:rsidR="00620931" w:rsidRDefault="00620931" w:rsidP="00620931">
            <w:pPr>
              <w:ind w:left="0"/>
            </w:pPr>
            <w:r>
              <w:t xml:space="preserve">  PREPARE stmt  FROM @stmt_text; </w:t>
            </w:r>
          </w:p>
          <w:p w:rsidR="00620931" w:rsidRDefault="00620931" w:rsidP="00620931">
            <w:pPr>
              <w:ind w:left="0"/>
            </w:pPr>
            <w:r>
              <w:t xml:space="preserve">  EXECUTE stmt; </w:t>
            </w:r>
          </w:p>
          <w:p w:rsidR="00620931" w:rsidRDefault="00620931" w:rsidP="00620931">
            <w:pPr>
              <w:ind w:left="0"/>
            </w:pPr>
            <w:r>
              <w:t xml:space="preserve">  DEALLOCATE PREPARE stmt; </w:t>
            </w:r>
          </w:p>
          <w:p w:rsidR="00620931" w:rsidRDefault="00620931" w:rsidP="00620931">
            <w:pPr>
              <w:ind w:left="0"/>
            </w:pPr>
            <w:r>
              <w:t xml:space="preserve">  END LOOP;</w:t>
            </w:r>
          </w:p>
          <w:p w:rsidR="00620931" w:rsidRDefault="00620931" w:rsidP="00620931">
            <w:pPr>
              <w:ind w:left="0"/>
            </w:pPr>
            <w:r>
              <w:t xml:space="preserve">  CLOSE c; </w:t>
            </w:r>
          </w:p>
          <w:p w:rsidR="00620931" w:rsidRDefault="00620931" w:rsidP="00620931">
            <w:pPr>
              <w:ind w:left="0"/>
            </w:pPr>
            <w:r>
              <w:t>END//</w:t>
            </w:r>
          </w:p>
          <w:p w:rsidR="007A44E1" w:rsidRPr="00380E54" w:rsidRDefault="00620931" w:rsidP="00620931">
            <w:pPr>
              <w:ind w:left="0"/>
            </w:pPr>
            <w:r>
              <w:t>delimiter ;</w:t>
            </w:r>
          </w:p>
        </w:tc>
      </w:tr>
    </w:tbl>
    <w:p w:rsidR="00380E54" w:rsidRDefault="00380E54" w:rsidP="00380E54"/>
    <w:p w:rsidR="007A44E1" w:rsidRDefault="007A44E1" w:rsidP="007A44E1">
      <w:pPr>
        <w:pStyle w:val="Heading3"/>
      </w:pPr>
      <w:r w:rsidRPr="007A44E1">
        <w:rPr>
          <w:rFonts w:hint="eastAsia"/>
        </w:rPr>
        <w:t>存储函数</w:t>
      </w:r>
    </w:p>
    <w:tbl>
      <w:tblPr>
        <w:tblStyle w:val="TableGrid"/>
        <w:tblW w:w="0" w:type="auto"/>
        <w:tblInd w:w="468" w:type="dxa"/>
        <w:tblLook w:val="04A0"/>
      </w:tblPr>
      <w:tblGrid>
        <w:gridCol w:w="8388"/>
      </w:tblGrid>
      <w:tr w:rsidR="007A44E1" w:rsidTr="007A44E1">
        <w:tc>
          <w:tcPr>
            <w:tcW w:w="8388" w:type="dxa"/>
          </w:tcPr>
          <w:p w:rsidR="007A44E1" w:rsidRDefault="007A44E1" w:rsidP="007A44E1">
            <w:pPr>
              <w:ind w:left="0"/>
            </w:pPr>
            <w:r w:rsidRPr="007A44E1">
              <w:rPr>
                <w:rFonts w:hint="eastAsia"/>
              </w:rPr>
              <w:t>创建存储函数，需要使用</w:t>
            </w:r>
            <w:r w:rsidRPr="007A44E1">
              <w:t>CREATE FUNCTION语句，基本语法如下：</w:t>
            </w:r>
          </w:p>
          <w:p w:rsidR="007A44E1" w:rsidRDefault="007A44E1" w:rsidP="007A44E1">
            <w:pPr>
              <w:ind w:left="0"/>
            </w:pPr>
            <w:r>
              <w:t>CREATE FUNCTION func_name([func_parameter])</w:t>
            </w:r>
          </w:p>
          <w:p w:rsidR="007A44E1" w:rsidRDefault="007A44E1" w:rsidP="007A44E1">
            <w:pPr>
              <w:ind w:left="0"/>
            </w:pPr>
            <w:r>
              <w:t>RETURNS TYPE</w:t>
            </w:r>
          </w:p>
          <w:p w:rsidR="007A44E1" w:rsidRDefault="007A44E1" w:rsidP="007A44E1">
            <w:pPr>
              <w:ind w:left="0"/>
            </w:pPr>
            <w:r>
              <w:t>[characteristics...] routine_body</w:t>
            </w:r>
          </w:p>
          <w:p w:rsidR="007A44E1" w:rsidRDefault="007A44E1" w:rsidP="007A44E1">
            <w:pPr>
              <w:ind w:left="0"/>
            </w:pPr>
          </w:p>
          <w:p w:rsidR="007A44E1" w:rsidRDefault="007A44E1" w:rsidP="007A44E1">
            <w:pPr>
              <w:ind w:left="0"/>
              <w:rPr>
                <w:color w:val="2E2E2E"/>
                <w:sz w:val="23"/>
                <w:szCs w:val="23"/>
                <w:shd w:val="clear" w:color="auto" w:fill="FFFFFF"/>
              </w:rPr>
            </w:pPr>
            <w:r w:rsidRPr="006B23BE">
              <w:rPr>
                <w:rFonts w:hint="eastAsia"/>
                <w:color w:val="FF0000"/>
                <w:sz w:val="23"/>
                <w:szCs w:val="23"/>
                <w:shd w:val="clear" w:color="auto" w:fill="FFFFFF"/>
              </w:rPr>
              <w:t>CREATE FUNCTION</w:t>
            </w:r>
            <w:r>
              <w:rPr>
                <w:rFonts w:hint="eastAsia"/>
                <w:color w:val="2E2E2E"/>
                <w:sz w:val="23"/>
                <w:szCs w:val="23"/>
                <w:shd w:val="clear" w:color="auto" w:fill="FFFFFF"/>
              </w:rPr>
              <w:t>：为用来创建存储函数的关键字；func_name表示存储函数的名称</w:t>
            </w:r>
          </w:p>
          <w:p w:rsidR="006B23BE" w:rsidRDefault="007A44E1" w:rsidP="006B23BE">
            <w:pPr>
              <w:pStyle w:val="NormalWeb"/>
              <w:shd w:val="clear" w:color="auto" w:fill="FFFFFF"/>
              <w:spacing w:before="0" w:beforeAutospacing="0" w:after="300" w:afterAutospacing="0" w:line="360" w:lineRule="atLeast"/>
              <w:rPr>
                <w:rFonts w:ascii="微软雅黑" w:eastAsia="微软雅黑" w:hAnsi="微软雅黑"/>
                <w:color w:val="2E2E2E"/>
                <w:sz w:val="23"/>
                <w:szCs w:val="23"/>
              </w:rPr>
            </w:pPr>
            <w:r w:rsidRPr="006B23BE">
              <w:rPr>
                <w:rFonts w:ascii="微软雅黑" w:eastAsia="微软雅黑" w:hAnsi="微软雅黑" w:hint="eastAsia"/>
                <w:color w:val="FF0000"/>
                <w:sz w:val="23"/>
                <w:szCs w:val="23"/>
                <w:shd w:val="clear" w:color="auto" w:fill="FFFFFF"/>
              </w:rPr>
              <w:lastRenderedPageBreak/>
              <w:t>func_parameter</w:t>
            </w:r>
            <w:r w:rsidR="006B23BE">
              <w:rPr>
                <w:rFonts w:ascii="微软雅黑" w:eastAsia="微软雅黑" w:hAnsi="微软雅黑" w:hint="eastAsia"/>
                <w:color w:val="2E2E2E"/>
                <w:sz w:val="23"/>
                <w:szCs w:val="23"/>
                <w:shd w:val="clear" w:color="auto" w:fill="FFFFFF"/>
              </w:rPr>
              <w:t>：</w:t>
            </w:r>
            <w:r>
              <w:rPr>
                <w:rFonts w:ascii="微软雅黑" w:eastAsia="微软雅黑" w:hAnsi="微软雅黑" w:hint="eastAsia"/>
                <w:color w:val="2E2E2E"/>
                <w:sz w:val="23"/>
                <w:szCs w:val="23"/>
                <w:shd w:val="clear" w:color="auto" w:fill="FFFFFF"/>
              </w:rPr>
              <w:t>为存储函数的参数列表，</w:t>
            </w:r>
            <w:r>
              <w:rPr>
                <w:rFonts w:ascii="Courier New" w:hAnsi="Courier New" w:cs="Courier New"/>
                <w:color w:val="000000"/>
                <w:sz w:val="20"/>
                <w:szCs w:val="20"/>
                <w:shd w:val="clear" w:color="auto" w:fill="F8F8FF"/>
              </w:rPr>
              <w:t>[</w:t>
            </w:r>
            <w:r>
              <w:rPr>
                <w:rStyle w:val="crayon-st"/>
                <w:rFonts w:ascii="Courier New" w:eastAsiaTheme="majorEastAsia" w:hAnsi="Courier New" w:cs="Courier New"/>
                <w:color w:val="000000"/>
                <w:sz w:val="20"/>
                <w:szCs w:val="20"/>
                <w:bdr w:val="none" w:sz="0" w:space="0" w:color="auto" w:frame="1"/>
                <w:shd w:val="clear" w:color="auto" w:fill="F8F8FF"/>
              </w:rPr>
              <w:t>IN</w:t>
            </w:r>
            <w:r>
              <w:rPr>
                <w:rStyle w:val="crayon-o"/>
                <w:rFonts w:ascii="Courier New" w:eastAsiaTheme="majorEastAsia" w:hAnsi="Courier New" w:cs="Courier New"/>
                <w:sz w:val="20"/>
                <w:szCs w:val="20"/>
                <w:bdr w:val="none" w:sz="0" w:space="0" w:color="auto" w:frame="1"/>
                <w:shd w:val="clear" w:color="auto" w:fill="F8F8FF"/>
              </w:rPr>
              <w:t>|</w:t>
            </w:r>
            <w:r>
              <w:rPr>
                <w:rStyle w:val="crayon-st"/>
                <w:rFonts w:ascii="Courier New" w:eastAsiaTheme="majorEastAsia" w:hAnsi="Courier New" w:cs="Courier New"/>
                <w:color w:val="000000"/>
                <w:sz w:val="20"/>
                <w:szCs w:val="20"/>
                <w:bdr w:val="none" w:sz="0" w:space="0" w:color="auto" w:frame="1"/>
                <w:shd w:val="clear" w:color="auto" w:fill="F8F8FF"/>
              </w:rPr>
              <w:t>OUT</w:t>
            </w:r>
            <w:r>
              <w:rPr>
                <w:rStyle w:val="crayon-o"/>
                <w:rFonts w:ascii="Courier New" w:eastAsiaTheme="majorEastAsia" w:hAnsi="Courier New" w:cs="Courier New"/>
                <w:sz w:val="20"/>
                <w:szCs w:val="20"/>
                <w:bdr w:val="none" w:sz="0" w:space="0" w:color="auto" w:frame="1"/>
                <w:shd w:val="clear" w:color="auto" w:fill="F8F8FF"/>
              </w:rPr>
              <w:t>|</w:t>
            </w:r>
            <w:r>
              <w:rPr>
                <w:rStyle w:val="crayon-st"/>
                <w:rFonts w:ascii="Courier New" w:eastAsiaTheme="majorEastAsia" w:hAnsi="Courier New" w:cs="Courier New"/>
                <w:color w:val="000000"/>
                <w:sz w:val="20"/>
                <w:szCs w:val="20"/>
                <w:bdr w:val="none" w:sz="0" w:space="0" w:color="auto" w:frame="1"/>
                <w:shd w:val="clear" w:color="auto" w:fill="F8F8FF"/>
              </w:rPr>
              <w:t>INOUT</w:t>
            </w:r>
            <w:r>
              <w:rPr>
                <w:rFonts w:ascii="Courier New" w:hAnsi="Courier New" w:cs="Courier New"/>
                <w:color w:val="000000"/>
                <w:sz w:val="20"/>
                <w:szCs w:val="20"/>
                <w:shd w:val="clear" w:color="auto" w:fill="F8F8FF"/>
              </w:rPr>
              <w:t>]PARAM_NAME</w:t>
            </w:r>
            <w:r w:rsidR="006B23BE">
              <w:rPr>
                <w:rFonts w:ascii="Courier New" w:eastAsiaTheme="minorEastAsia" w:hAnsi="Courier New" w:cs="Courier New" w:hint="eastAsia"/>
                <w:color w:val="000000"/>
                <w:sz w:val="20"/>
                <w:szCs w:val="20"/>
                <w:shd w:val="clear" w:color="auto" w:fill="F8F8FF"/>
              </w:rPr>
              <w:t xml:space="preserve"> </w:t>
            </w:r>
            <w:r>
              <w:rPr>
                <w:rFonts w:ascii="Courier New" w:hAnsi="Courier New" w:cs="Courier New"/>
                <w:color w:val="000000"/>
                <w:sz w:val="20"/>
                <w:szCs w:val="20"/>
                <w:shd w:val="clear" w:color="auto" w:fill="F8F8FF"/>
              </w:rPr>
              <w:t>TYPE</w:t>
            </w:r>
            <w:r>
              <w:rPr>
                <w:rFonts w:ascii="微软雅黑" w:eastAsia="微软雅黑" w:hAnsi="微软雅黑" w:hint="eastAsia"/>
                <w:color w:val="2E2E2E"/>
                <w:sz w:val="23"/>
                <w:szCs w:val="23"/>
              </w:rPr>
              <w:t>其中，IN表示输入参数，OUT表示输出参数，INOUT表示既可以输入也可以输出；param_name表示参数名称；type表示参数类型，该类型可以是MYSQL数据库中的任意类型</w:t>
            </w:r>
          </w:p>
          <w:p w:rsidR="006B23BE" w:rsidRPr="006B23BE" w:rsidRDefault="006B23BE" w:rsidP="006B23BE">
            <w:pPr>
              <w:pStyle w:val="NormalWeb"/>
              <w:shd w:val="clear" w:color="auto" w:fill="FFFFFF"/>
              <w:spacing w:after="300" w:line="360" w:lineRule="atLeast"/>
              <w:rPr>
                <w:rFonts w:ascii="微软雅黑" w:eastAsia="微软雅黑" w:hAnsi="微软雅黑"/>
                <w:color w:val="2E2E2E"/>
                <w:sz w:val="23"/>
                <w:szCs w:val="23"/>
              </w:rPr>
            </w:pPr>
            <w:r w:rsidRPr="006B23BE">
              <w:rPr>
                <w:rFonts w:ascii="微软雅黑" w:eastAsia="微软雅黑" w:hAnsi="微软雅黑" w:hint="eastAsia"/>
                <w:color w:val="FF0000"/>
                <w:sz w:val="23"/>
                <w:szCs w:val="23"/>
              </w:rPr>
              <w:t>注意</w:t>
            </w:r>
            <w:r>
              <w:rPr>
                <w:rFonts w:ascii="微软雅黑" w:eastAsia="微软雅黑" w:hAnsi="微软雅黑" w:hint="eastAsia"/>
                <w:color w:val="2E2E2E"/>
                <w:sz w:val="23"/>
                <w:szCs w:val="23"/>
              </w:rPr>
              <w:t>：</w:t>
            </w:r>
            <w:r w:rsidRPr="006B23BE">
              <w:rPr>
                <w:rFonts w:ascii="微软雅黑" w:eastAsia="微软雅黑" w:hAnsi="微软雅黑" w:hint="eastAsia"/>
                <w:color w:val="2E2E2E"/>
                <w:sz w:val="23"/>
                <w:szCs w:val="23"/>
              </w:rPr>
              <w:t>指定参数为</w:t>
            </w:r>
            <w:r w:rsidRPr="006B23BE">
              <w:rPr>
                <w:rFonts w:ascii="微软雅黑" w:eastAsia="微软雅黑" w:hAnsi="微软雅黑"/>
                <w:color w:val="2E2E2E"/>
                <w:sz w:val="23"/>
                <w:szCs w:val="23"/>
              </w:rPr>
              <w:t>IN、OUT、INOUT只对PROCEDURE是合法的。</w:t>
            </w:r>
            <w:r w:rsidRPr="006B23BE">
              <w:rPr>
                <w:rFonts w:ascii="微软雅黑" w:eastAsia="微软雅黑" w:hAnsi="微软雅黑" w:hint="eastAsia"/>
                <w:color w:val="2E2E2E"/>
                <w:sz w:val="23"/>
                <w:szCs w:val="23"/>
              </w:rPr>
              <w:t>（</w:t>
            </w:r>
            <w:r w:rsidRPr="006B23BE">
              <w:rPr>
                <w:rFonts w:ascii="微软雅黑" w:eastAsia="微软雅黑" w:hAnsi="微软雅黑"/>
                <w:color w:val="FF0000"/>
                <w:sz w:val="23"/>
                <w:szCs w:val="23"/>
              </w:rPr>
              <w:t>FUNCTION中总是默认是IN参数</w:t>
            </w:r>
            <w:r w:rsidRPr="006B23BE">
              <w:rPr>
                <w:rFonts w:ascii="微软雅黑" w:eastAsia="微软雅黑" w:hAnsi="微软雅黑"/>
                <w:color w:val="2E2E2E"/>
                <w:sz w:val="23"/>
                <w:szCs w:val="23"/>
              </w:rPr>
              <w:t>）RETURNS子句对FUNCTION做指定，对函数而言这是强制的。</w:t>
            </w:r>
            <w:r w:rsidRPr="006B23BE">
              <w:rPr>
                <w:rFonts w:ascii="微软雅黑" w:eastAsia="微软雅黑" w:hAnsi="微软雅黑" w:hint="eastAsia"/>
                <w:color w:val="2E2E2E"/>
                <w:sz w:val="23"/>
                <w:szCs w:val="23"/>
              </w:rPr>
              <w:t>他用来指定函数的返回类型，而且函数体必须包含一个</w:t>
            </w:r>
            <w:r w:rsidRPr="006B23BE">
              <w:rPr>
                <w:rFonts w:ascii="微软雅黑" w:eastAsia="微软雅黑" w:hAnsi="微软雅黑"/>
                <w:color w:val="2E2E2E"/>
                <w:sz w:val="23"/>
                <w:szCs w:val="23"/>
              </w:rPr>
              <w:t>RETURN value语句</w:t>
            </w:r>
          </w:p>
          <w:p w:rsidR="006B23BE" w:rsidRDefault="006B23BE"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RETURNS TYPE语句表示函数返回数据的类型；</w:t>
            </w:r>
          </w:p>
          <w:p w:rsidR="006B23BE" w:rsidRDefault="006B23BE" w:rsidP="007A44E1">
            <w:pPr>
              <w:pStyle w:val="NormalWeb"/>
              <w:shd w:val="clear" w:color="auto" w:fill="FFFFFF"/>
              <w:spacing w:before="0" w:beforeAutospacing="0" w:after="300" w:afterAutospacing="0" w:line="360" w:lineRule="atLeas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characteristics：指定存储函数的特性，取值与创建存储过程时相同</w:t>
            </w:r>
          </w:p>
          <w:p w:rsidR="006B23BE" w:rsidRDefault="006B23BE" w:rsidP="006B23BE">
            <w:pPr>
              <w:ind w:left="0"/>
              <w:rPr>
                <w:shd w:val="clear" w:color="auto" w:fill="FFFFFF"/>
              </w:rPr>
            </w:pPr>
            <w:r>
              <w:rPr>
                <w:rFonts w:hint="eastAsia"/>
                <w:shd w:val="clear" w:color="auto" w:fill="FFFFFF"/>
              </w:rPr>
              <w:t>#举例</w:t>
            </w:r>
          </w:p>
          <w:p w:rsidR="006B23BE" w:rsidRPr="006B23BE" w:rsidRDefault="006B23BE" w:rsidP="006B23BE">
            <w:pPr>
              <w:ind w:left="0"/>
              <w:rPr>
                <w:shd w:val="clear" w:color="auto" w:fill="FFFFFF"/>
              </w:rPr>
            </w:pPr>
            <w:r w:rsidRPr="006B23BE">
              <w:rPr>
                <w:shd w:val="clear" w:color="auto" w:fill="FFFFFF"/>
              </w:rPr>
              <w:t>DELIMITER //</w:t>
            </w:r>
          </w:p>
          <w:p w:rsidR="006B23BE" w:rsidRPr="006B23BE" w:rsidRDefault="006B23BE" w:rsidP="006B23BE">
            <w:pPr>
              <w:ind w:left="0"/>
              <w:rPr>
                <w:shd w:val="clear" w:color="auto" w:fill="FFFFFF"/>
              </w:rPr>
            </w:pPr>
            <w:r w:rsidRPr="006B23BE">
              <w:rPr>
                <w:shd w:val="clear" w:color="auto" w:fill="FFFFFF"/>
              </w:rPr>
              <w:t>CREATE FUNCTION NameByT()</w:t>
            </w:r>
          </w:p>
          <w:p w:rsidR="006B23BE" w:rsidRPr="006B23BE" w:rsidRDefault="006B23BE" w:rsidP="006B23BE">
            <w:pPr>
              <w:ind w:left="0"/>
              <w:rPr>
                <w:shd w:val="clear" w:color="auto" w:fill="FFFFFF"/>
              </w:rPr>
            </w:pPr>
            <w:r w:rsidRPr="006B23BE">
              <w:rPr>
                <w:shd w:val="clear" w:color="auto" w:fill="FFFFFF"/>
              </w:rPr>
              <w:t>RETURNS CHAR(50)</w:t>
            </w:r>
          </w:p>
          <w:p w:rsidR="006B23BE" w:rsidRPr="006B23BE" w:rsidRDefault="006B23BE" w:rsidP="006B23BE">
            <w:pPr>
              <w:ind w:left="0"/>
              <w:rPr>
                <w:shd w:val="clear" w:color="auto" w:fill="FFFFFF"/>
              </w:rPr>
            </w:pPr>
            <w:r w:rsidRPr="006B23BE">
              <w:rPr>
                <w:shd w:val="clear" w:color="auto" w:fill="FFFFFF"/>
              </w:rPr>
              <w:t>RETURN (SELECT NAME FROM t3 WHERE id=2);</w:t>
            </w:r>
          </w:p>
          <w:p w:rsidR="006B23BE" w:rsidRPr="006B23BE" w:rsidRDefault="006B23BE" w:rsidP="006B23BE">
            <w:pPr>
              <w:ind w:left="0"/>
              <w:rPr>
                <w:shd w:val="clear" w:color="auto" w:fill="FFFFFF"/>
              </w:rPr>
            </w:pPr>
            <w:r w:rsidRPr="006B23BE">
              <w:rPr>
                <w:shd w:val="clear" w:color="auto" w:fill="FFFFFF"/>
              </w:rPr>
              <w:t>//</w:t>
            </w:r>
          </w:p>
          <w:p w:rsidR="006B23BE" w:rsidRPr="006B23BE" w:rsidRDefault="006B23BE" w:rsidP="006B23BE">
            <w:pPr>
              <w:ind w:left="0"/>
              <w:rPr>
                <w:shd w:val="clear" w:color="auto" w:fill="FFFFFF"/>
              </w:rPr>
            </w:pPr>
            <w:r w:rsidRPr="006B23BE">
              <w:rPr>
                <w:shd w:val="clear" w:color="auto" w:fill="FFFFFF"/>
              </w:rPr>
              <w:t>DELIMITER ;</w:t>
            </w:r>
          </w:p>
          <w:p w:rsidR="006B23BE" w:rsidRDefault="006B23BE" w:rsidP="006B23BE">
            <w:pPr>
              <w:ind w:left="0"/>
            </w:pPr>
            <w:r w:rsidRPr="006B23BE">
              <w:rPr>
                <w:rFonts w:hint="eastAsia"/>
                <w:color w:val="FF0000"/>
              </w:rPr>
              <w:t>注意</w:t>
            </w:r>
            <w:r w:rsidRPr="006B23BE">
              <w:rPr>
                <w:rFonts w:hint="eastAsia"/>
              </w:rPr>
              <w:t>：</w:t>
            </w:r>
            <w:r w:rsidRPr="006B23BE">
              <w:t>RETURNS CHAR(50)数据类型的时候，RETURNS 是有S的，而RETURN (SELECT NAME FROM t3 WHERE id=2)的时候RETURN是没有S的</w:t>
            </w:r>
          </w:p>
          <w:p w:rsidR="006B23BE" w:rsidRPr="006B23BE" w:rsidRDefault="006B23BE" w:rsidP="006B23BE">
            <w:pPr>
              <w:ind w:left="0"/>
            </w:pPr>
            <w:r w:rsidRPr="006B23BE">
              <w:rPr>
                <w:rFonts w:hint="eastAsia"/>
              </w:rPr>
              <w:t>如果在存储函数中的</w:t>
            </w:r>
            <w:r w:rsidRPr="006B23BE">
              <w:t>RETURN语句返回一个类型不同于函数的RETURNS子句中指定类型的值，返回值将被强制转换为恰当的类型。</w:t>
            </w:r>
          </w:p>
          <w:p w:rsidR="006949D8" w:rsidRDefault="006949D8" w:rsidP="007A44E1">
            <w:pPr>
              <w:ind w:left="0"/>
              <w:rPr>
                <w:color w:val="2E2E2E"/>
                <w:sz w:val="23"/>
                <w:szCs w:val="23"/>
                <w:shd w:val="clear" w:color="auto" w:fill="FFFFFF"/>
              </w:rPr>
            </w:pPr>
          </w:p>
          <w:p w:rsidR="007A44E1" w:rsidRDefault="007A44E1" w:rsidP="007A44E1">
            <w:pPr>
              <w:ind w:left="0"/>
            </w:pPr>
          </w:p>
        </w:tc>
      </w:tr>
    </w:tbl>
    <w:p w:rsidR="007A44E1" w:rsidRDefault="007A44E1" w:rsidP="007A44E1"/>
    <w:p w:rsidR="006949D8" w:rsidRDefault="006949D8" w:rsidP="006949D8">
      <w:pPr>
        <w:pStyle w:val="Heading3"/>
      </w:pPr>
      <w:r w:rsidRPr="006949D8">
        <w:rPr>
          <w:rFonts w:hint="eastAsia"/>
        </w:rPr>
        <w:t>变量的使用</w:t>
      </w:r>
    </w:p>
    <w:tbl>
      <w:tblPr>
        <w:tblStyle w:val="TableGrid"/>
        <w:tblW w:w="0" w:type="auto"/>
        <w:tblInd w:w="468" w:type="dxa"/>
        <w:tblLook w:val="04A0"/>
      </w:tblPr>
      <w:tblGrid>
        <w:gridCol w:w="8388"/>
      </w:tblGrid>
      <w:tr w:rsidR="006949D8" w:rsidTr="006949D8">
        <w:tc>
          <w:tcPr>
            <w:tcW w:w="8388" w:type="dxa"/>
          </w:tcPr>
          <w:p w:rsidR="006949D8" w:rsidRDefault="006949D8" w:rsidP="006949D8">
            <w:pPr>
              <w:ind w:left="0"/>
            </w:pPr>
            <w:r>
              <w:rPr>
                <w:rFonts w:hint="eastAsia"/>
              </w:rPr>
              <w:t>#定义变量，</w:t>
            </w:r>
            <w:r w:rsidRPr="006949D8">
              <w:rPr>
                <w:rFonts w:hint="eastAsia"/>
                <w:color w:val="FF0000"/>
              </w:rPr>
              <w:t>在存储过程中定义变量</w:t>
            </w:r>
          </w:p>
          <w:p w:rsidR="006949D8" w:rsidRDefault="006949D8" w:rsidP="006949D8">
            <w:pPr>
              <w:ind w:left="0"/>
            </w:pPr>
            <w:r w:rsidRPr="006949D8">
              <w:t>DECLARE var_name[,varname]...date_type[DEFAULT VALUE];</w:t>
            </w:r>
            <w:r>
              <w:rPr>
                <w:rFonts w:hint="eastAsia"/>
              </w:rPr>
              <w:t xml:space="preserve">  </w:t>
            </w:r>
          </w:p>
          <w:p w:rsidR="006949D8" w:rsidRDefault="006949D8" w:rsidP="006949D8">
            <w:pPr>
              <w:ind w:left="0"/>
            </w:pPr>
          </w:p>
          <w:p w:rsidR="006949D8" w:rsidRDefault="006949D8" w:rsidP="006949D8">
            <w:pPr>
              <w:ind w:left="0"/>
            </w:pPr>
            <w:r>
              <w:rPr>
                <w:rFonts w:hint="eastAsia"/>
                <w:color w:val="FF0000"/>
              </w:rPr>
              <w:t>说明</w:t>
            </w:r>
            <w:r>
              <w:rPr>
                <w:rFonts w:hint="eastAsia"/>
              </w:rPr>
              <w:t>：</w:t>
            </w:r>
            <w:r w:rsidRPr="006949D8">
              <w:t>var_name为局部变量的名称。DEFAULT VALUE子句给变量提供一个默认</w:t>
            </w:r>
            <w:r w:rsidRPr="006949D8">
              <w:lastRenderedPageBreak/>
              <w:t>值。值除了可以被声明为一个常数外，还可以被指定为一个表达式。</w:t>
            </w:r>
            <w:r w:rsidRPr="006949D8">
              <w:rPr>
                <w:rFonts w:hint="eastAsia"/>
              </w:rPr>
              <w:t>如果没有</w:t>
            </w:r>
            <w:r w:rsidRPr="006949D8">
              <w:t>DEFAULT子句，初始值为NULL</w:t>
            </w:r>
          </w:p>
          <w:p w:rsidR="006949D8" w:rsidRDefault="006949D8" w:rsidP="006949D8">
            <w:pPr>
              <w:ind w:left="0"/>
            </w:pPr>
            <w:r>
              <w:rPr>
                <w:rFonts w:hint="eastAsia"/>
              </w:rPr>
              <w:t>举例：</w:t>
            </w:r>
            <w:r w:rsidRPr="006949D8">
              <w:t>DECLARE MYPARAM INT DEFAULT 100;</w:t>
            </w:r>
          </w:p>
          <w:p w:rsidR="006949D8" w:rsidRDefault="006949D8" w:rsidP="006949D8">
            <w:pPr>
              <w:ind w:left="0"/>
            </w:pPr>
          </w:p>
          <w:p w:rsidR="006949D8" w:rsidRDefault="006949D8" w:rsidP="006949D8">
            <w:pPr>
              <w:ind w:left="0"/>
            </w:pPr>
          </w:p>
        </w:tc>
      </w:tr>
      <w:tr w:rsidR="006949D8" w:rsidTr="006949D8">
        <w:tc>
          <w:tcPr>
            <w:tcW w:w="8388" w:type="dxa"/>
          </w:tcPr>
          <w:p w:rsidR="006949D8" w:rsidRDefault="006949D8" w:rsidP="006949D8">
            <w:pPr>
              <w:ind w:left="0"/>
            </w:pPr>
            <w:r>
              <w:rPr>
                <w:rFonts w:hint="eastAsia"/>
              </w:rPr>
              <w:lastRenderedPageBreak/>
              <w:t>#</w:t>
            </w:r>
            <w:r w:rsidRPr="006949D8">
              <w:rPr>
                <w:rFonts w:hint="eastAsia"/>
              </w:rPr>
              <w:t>为变量赋值</w:t>
            </w:r>
          </w:p>
          <w:p w:rsidR="006949D8" w:rsidRDefault="006949D8" w:rsidP="006949D8">
            <w:pPr>
              <w:ind w:left="0"/>
            </w:pPr>
          </w:p>
          <w:p w:rsidR="006949D8" w:rsidRDefault="006949D8" w:rsidP="006949D8">
            <w:pPr>
              <w:ind w:left="0"/>
              <w:rPr>
                <w:rFonts w:hint="eastAsia"/>
              </w:rPr>
            </w:pPr>
            <w:r>
              <w:rPr>
                <w:rFonts w:hint="eastAsia"/>
              </w:rPr>
              <w:t>第一种方式：</w:t>
            </w:r>
            <w:r w:rsidRPr="006949D8">
              <w:rPr>
                <w:rFonts w:hint="eastAsia"/>
              </w:rPr>
              <w:t>定义变量之后，为变量赋值可以改变变量的默认值，</w:t>
            </w:r>
            <w:r w:rsidRPr="006949D8">
              <w:t>MYSQL中使用SET语句为变量赋值</w:t>
            </w:r>
            <w:r w:rsidR="007F26B5">
              <w:rPr>
                <w:rFonts w:hint="eastAsia"/>
              </w:rPr>
              <w:t>，</w:t>
            </w:r>
            <w:r w:rsidR="007F26B5" w:rsidRPr="007F26B5">
              <w:rPr>
                <w:rFonts w:hint="eastAsia"/>
                <w:color w:val="FF0000"/>
              </w:rPr>
              <w:t>在select中使用:=代替=</w:t>
            </w:r>
            <w:r w:rsidR="007F26B5">
              <w:rPr>
                <w:rFonts w:hint="eastAsia"/>
                <w:color w:val="FF0000"/>
              </w:rPr>
              <w:t>为变量赋值</w:t>
            </w:r>
          </w:p>
          <w:p w:rsidR="006949D8" w:rsidRDefault="006949D8" w:rsidP="006949D8">
            <w:pPr>
              <w:ind w:left="0"/>
            </w:pPr>
            <w:r w:rsidRPr="006949D8">
              <w:t>SET var_name=expr[,var_name=expr]...</w:t>
            </w:r>
          </w:p>
          <w:p w:rsidR="006949D8" w:rsidRDefault="006949D8" w:rsidP="006949D8">
            <w:pPr>
              <w:ind w:left="0"/>
            </w:pPr>
            <w:r>
              <w:t>DECLARE var1,var2,var3 INT;</w:t>
            </w:r>
          </w:p>
          <w:p w:rsidR="006949D8" w:rsidRDefault="006949D8" w:rsidP="006949D8">
            <w:pPr>
              <w:ind w:left="0"/>
            </w:pPr>
            <w:r>
              <w:t>SET var1=10,var2=20;</w:t>
            </w:r>
          </w:p>
          <w:p w:rsidR="006949D8" w:rsidRDefault="006949D8" w:rsidP="006949D8">
            <w:pPr>
              <w:ind w:left="0"/>
            </w:pPr>
            <w:r>
              <w:t>SET var3=var1+var2;</w:t>
            </w:r>
          </w:p>
          <w:p w:rsidR="006949D8" w:rsidRDefault="006949D8" w:rsidP="006949D8">
            <w:pPr>
              <w:ind w:left="0"/>
            </w:pPr>
          </w:p>
          <w:p w:rsidR="006949D8" w:rsidRDefault="006949D8" w:rsidP="006949D8">
            <w:pPr>
              <w:ind w:left="0"/>
            </w:pPr>
            <w:r>
              <w:rPr>
                <w:rFonts w:hint="eastAsia"/>
              </w:rPr>
              <w:t>第二种方式：</w:t>
            </w:r>
            <w:r w:rsidRPr="006949D8">
              <w:t>MYSQL中还可以通过SELECT…INTO为一个或多个变量赋值</w:t>
            </w:r>
          </w:p>
          <w:p w:rsidR="006949D8" w:rsidRDefault="006949D8" w:rsidP="006949D8">
            <w:pPr>
              <w:ind w:left="0"/>
            </w:pPr>
            <w:r>
              <w:t>DECLARE NAME CHAR(50);</w:t>
            </w:r>
          </w:p>
          <w:p w:rsidR="006949D8" w:rsidRDefault="006949D8" w:rsidP="006949D8">
            <w:pPr>
              <w:ind w:left="0"/>
            </w:pPr>
            <w:r>
              <w:t>DECLARE id DECIMAL(8,2);</w:t>
            </w:r>
          </w:p>
          <w:p w:rsidR="006949D8" w:rsidRDefault="006949D8" w:rsidP="006949D8">
            <w:pPr>
              <w:ind w:left="0"/>
            </w:pPr>
            <w:r>
              <w:t>SELECT id,NAME INTO id ,NAME FROM t3 WHERE id=2;</w:t>
            </w:r>
          </w:p>
          <w:p w:rsidR="006949D8" w:rsidRDefault="006949D8" w:rsidP="006949D8">
            <w:pPr>
              <w:ind w:left="0"/>
            </w:pPr>
          </w:p>
        </w:tc>
      </w:tr>
    </w:tbl>
    <w:p w:rsidR="006949D8" w:rsidRPr="006949D8" w:rsidRDefault="006949D8" w:rsidP="006949D8"/>
    <w:p w:rsidR="006949D8" w:rsidRDefault="006949D8" w:rsidP="006949D8">
      <w:pPr>
        <w:pStyle w:val="Heading3"/>
      </w:pPr>
      <w:r w:rsidRPr="006949D8">
        <w:rPr>
          <w:rFonts w:hint="eastAsia"/>
        </w:rPr>
        <w:t>定义条件和处理程序</w:t>
      </w:r>
    </w:p>
    <w:p w:rsidR="006949D8" w:rsidRDefault="006949D8" w:rsidP="006949D8">
      <w:pPr>
        <w:ind w:firstLine="360"/>
      </w:pPr>
      <w:r>
        <w:rPr>
          <w:rFonts w:hint="eastAsia"/>
        </w:rPr>
        <w:t>特定条件需要特定处理。这些条件可以联系到错误，以及子程序中的一般流程控制。定义条件是事先定义程序执行过程中遇到的问题，处理程序定义了在遇到这些问题时候应当采取的处理方式，并且保证存储过程或函数在遇到警告或错误时能继续执行。这样可以增强存储程序处理问题的能力，避免程序异常停止运行。</w:t>
      </w:r>
    </w:p>
    <w:tbl>
      <w:tblPr>
        <w:tblStyle w:val="TableGrid"/>
        <w:tblW w:w="0" w:type="auto"/>
        <w:tblInd w:w="468" w:type="dxa"/>
        <w:tblLook w:val="04A0"/>
      </w:tblPr>
      <w:tblGrid>
        <w:gridCol w:w="8388"/>
      </w:tblGrid>
      <w:tr w:rsidR="006949D8" w:rsidTr="006949D8">
        <w:tc>
          <w:tcPr>
            <w:tcW w:w="8388" w:type="dxa"/>
          </w:tcPr>
          <w:p w:rsidR="006949D8" w:rsidRDefault="006949D8" w:rsidP="006949D8">
            <w:pPr>
              <w:ind w:left="0"/>
            </w:pPr>
            <w:r>
              <w:rPr>
                <w:rFonts w:hint="eastAsia"/>
              </w:rPr>
              <w:t>#</w:t>
            </w:r>
            <w:r w:rsidRPr="006949D8">
              <w:rPr>
                <w:rFonts w:hint="eastAsia"/>
              </w:rPr>
              <w:t>定义条件</w:t>
            </w:r>
          </w:p>
          <w:p w:rsidR="006949D8" w:rsidRDefault="006949D8" w:rsidP="006949D8">
            <w:pPr>
              <w:ind w:left="0"/>
            </w:pPr>
            <w:r>
              <w:t>DECLARE condition_name CONDITION FOR[condition_type]</w:t>
            </w:r>
          </w:p>
          <w:p w:rsidR="006949D8" w:rsidRDefault="006949D8" w:rsidP="006949D8">
            <w:pPr>
              <w:ind w:left="0"/>
            </w:pPr>
            <w:r>
              <w:t>[condition_type]:</w:t>
            </w:r>
          </w:p>
          <w:p w:rsidR="006949D8" w:rsidRDefault="006949D8" w:rsidP="006949D8">
            <w:pPr>
              <w:ind w:left="0"/>
            </w:pPr>
            <w:r>
              <w:t>SQLSTATE[VALUE] sqlstate_value |mysql_error_code</w:t>
            </w:r>
          </w:p>
          <w:p w:rsidR="006949D8" w:rsidRDefault="006949D8" w:rsidP="006949D8">
            <w:pPr>
              <w:ind w:left="0"/>
            </w:pPr>
            <w:r w:rsidRPr="006949D8">
              <w:rPr>
                <w:rFonts w:hint="eastAsia"/>
                <w:color w:val="FF0000"/>
              </w:rPr>
              <w:t>说明</w:t>
            </w:r>
            <w:r>
              <w:rPr>
                <w:rFonts w:hint="eastAsia"/>
              </w:rPr>
              <w:t>：</w:t>
            </w:r>
          </w:p>
          <w:p w:rsidR="006949D8" w:rsidRDefault="006949D8" w:rsidP="006949D8">
            <w:pPr>
              <w:ind w:left="0"/>
            </w:pPr>
            <w:r>
              <w:t>condition_name：表示条件名称</w:t>
            </w:r>
          </w:p>
          <w:p w:rsidR="006949D8" w:rsidRDefault="006949D8" w:rsidP="006949D8">
            <w:pPr>
              <w:ind w:left="0"/>
            </w:pPr>
            <w:r>
              <w:lastRenderedPageBreak/>
              <w:t>condition_type：表示条件的类型</w:t>
            </w:r>
          </w:p>
          <w:p w:rsidR="006949D8" w:rsidRDefault="006949D8" w:rsidP="006949D8">
            <w:pPr>
              <w:ind w:left="0"/>
            </w:pPr>
            <w:r>
              <w:t>sqlstate_value和mysql_error_code</w:t>
            </w:r>
            <w:r>
              <w:rPr>
                <w:rFonts w:hint="eastAsia"/>
              </w:rPr>
              <w:t>：</w:t>
            </w:r>
            <w:r>
              <w:t>都可以表示mysql错误</w:t>
            </w:r>
          </w:p>
          <w:p w:rsidR="006949D8" w:rsidRDefault="006949D8" w:rsidP="006949D8">
            <w:pPr>
              <w:ind w:left="0"/>
            </w:pPr>
            <w:r>
              <w:t>sqlstate_value</w:t>
            </w:r>
            <w:r>
              <w:rPr>
                <w:rFonts w:hint="eastAsia"/>
              </w:rPr>
              <w:t>：</w:t>
            </w:r>
            <w:r>
              <w:t>长度5的字符串错误代码</w:t>
            </w:r>
          </w:p>
          <w:p w:rsidR="006949D8" w:rsidRDefault="006949D8" w:rsidP="006949D8">
            <w:pPr>
              <w:ind w:left="0"/>
            </w:pPr>
            <w:r>
              <w:t>mysql_error_code为数值类型错误代码，例如：ERROR1142(42000)中，sqlstate_value的值是42000，mysql_error_code的值是1142</w:t>
            </w:r>
          </w:p>
          <w:p w:rsidR="006949D8" w:rsidRDefault="006949D8" w:rsidP="006949D8">
            <w:pPr>
              <w:ind w:left="0"/>
            </w:pPr>
          </w:p>
          <w:p w:rsidR="006949D8" w:rsidRDefault="006949D8" w:rsidP="006949D8">
            <w:pPr>
              <w:ind w:left="0"/>
            </w:pPr>
            <w:r>
              <w:rPr>
                <w:rFonts w:hint="eastAsia"/>
              </w:rPr>
              <w:t>这个语句指定需要特殊处理条件。他将一个名字和指定的错误条件关联起来。</w:t>
            </w:r>
          </w:p>
          <w:p w:rsidR="006949D8" w:rsidRDefault="006949D8" w:rsidP="006949D8">
            <w:pPr>
              <w:ind w:left="0"/>
            </w:pPr>
            <w:r>
              <w:rPr>
                <w:rFonts w:hint="eastAsia"/>
              </w:rPr>
              <w:t>这个名字随后被用在定义处理程序的</w:t>
            </w:r>
            <w:r>
              <w:t>DECLARE HANDLER语句中</w:t>
            </w:r>
          </w:p>
          <w:p w:rsidR="006949D8" w:rsidRDefault="006949D8" w:rsidP="006949D8">
            <w:pPr>
              <w:ind w:left="0"/>
            </w:pPr>
            <w:r>
              <w:rPr>
                <w:rFonts w:hint="eastAsia"/>
              </w:rPr>
              <w:t>定义</w:t>
            </w:r>
            <w:r>
              <w:t>ERROR1148(42000)错误，名称为command_not_allowed。</w:t>
            </w:r>
          </w:p>
          <w:p w:rsidR="006949D8" w:rsidRDefault="006949D8" w:rsidP="006949D8">
            <w:pPr>
              <w:ind w:left="0"/>
            </w:pPr>
            <w:r>
              <w:rPr>
                <w:rFonts w:hint="eastAsia"/>
              </w:rPr>
              <w:t>#</w:t>
            </w:r>
            <w:r>
              <w:t>方法一：使用sqlstate_value</w:t>
            </w:r>
          </w:p>
          <w:p w:rsidR="006949D8" w:rsidRDefault="006949D8" w:rsidP="006949D8">
            <w:pPr>
              <w:ind w:left="0"/>
            </w:pPr>
            <w:r>
              <w:t>DECLARE command_not_allowed CONDITION FOR SQLSTATE '42000'</w:t>
            </w:r>
          </w:p>
          <w:p w:rsidR="006949D8" w:rsidRDefault="006949D8" w:rsidP="006949D8">
            <w:pPr>
              <w:ind w:left="0"/>
            </w:pPr>
            <w:r>
              <w:rPr>
                <w:rFonts w:hint="eastAsia"/>
              </w:rPr>
              <w:t>#</w:t>
            </w:r>
            <w:r>
              <w:t>方法二：使用mysql_error_code</w:t>
            </w:r>
          </w:p>
          <w:p w:rsidR="006949D8" w:rsidRDefault="006949D8" w:rsidP="00430174">
            <w:pPr>
              <w:ind w:left="0"/>
            </w:pPr>
            <w:r>
              <w:t>DECLARE command_not_allowed CONDITION FOR SQLSTATE 1148</w:t>
            </w:r>
          </w:p>
          <w:p w:rsidR="006949D8" w:rsidRDefault="006949D8" w:rsidP="006949D8">
            <w:pPr>
              <w:ind w:left="0"/>
            </w:pPr>
          </w:p>
          <w:p w:rsidR="00430174" w:rsidRDefault="00430174" w:rsidP="006949D8">
            <w:pPr>
              <w:ind w:left="0"/>
            </w:pPr>
          </w:p>
        </w:tc>
      </w:tr>
      <w:tr w:rsidR="00430174" w:rsidTr="006949D8">
        <w:tc>
          <w:tcPr>
            <w:tcW w:w="8388" w:type="dxa"/>
          </w:tcPr>
          <w:p w:rsidR="00430174" w:rsidRDefault="00430174" w:rsidP="006949D8">
            <w:pPr>
              <w:ind w:left="0"/>
            </w:pPr>
            <w:r>
              <w:rPr>
                <w:rFonts w:hint="eastAsia"/>
              </w:rPr>
              <w:lastRenderedPageBreak/>
              <w:t>#</w:t>
            </w:r>
            <w:r w:rsidRPr="00430174">
              <w:rPr>
                <w:rFonts w:hint="eastAsia"/>
              </w:rPr>
              <w:t>定义处理程序</w:t>
            </w:r>
          </w:p>
          <w:p w:rsidR="00430174" w:rsidRDefault="00430174" w:rsidP="00430174">
            <w:pPr>
              <w:ind w:left="0"/>
            </w:pPr>
            <w:r>
              <w:t xml:space="preserve">DECLARE handler_type HANDLER FOR </w:t>
            </w:r>
          </w:p>
          <w:p w:rsidR="00430174" w:rsidRDefault="00430174" w:rsidP="00430174">
            <w:pPr>
              <w:ind w:left="0"/>
            </w:pPr>
            <w:r>
              <w:t xml:space="preserve">condition_value[,...] sp_statement </w:t>
            </w:r>
          </w:p>
          <w:p w:rsidR="00430174" w:rsidRDefault="00430174" w:rsidP="00430174">
            <w:pPr>
              <w:ind w:left="0"/>
            </w:pPr>
            <w:r>
              <w:t xml:space="preserve">handler_type: </w:t>
            </w:r>
          </w:p>
          <w:p w:rsidR="00430174" w:rsidRDefault="00430174" w:rsidP="00430174">
            <w:pPr>
              <w:ind w:left="0"/>
            </w:pPr>
            <w:r>
              <w:t xml:space="preserve">CONTINUE | EXIT | UNDO </w:t>
            </w:r>
          </w:p>
          <w:p w:rsidR="00430174" w:rsidRDefault="00430174" w:rsidP="00430174">
            <w:pPr>
              <w:ind w:left="0"/>
            </w:pPr>
            <w:r>
              <w:t xml:space="preserve">condition_value: </w:t>
            </w:r>
          </w:p>
          <w:p w:rsidR="00430174" w:rsidRDefault="00430174" w:rsidP="00430174">
            <w:pPr>
              <w:ind w:left="0"/>
            </w:pPr>
            <w:r>
              <w:t>SQLSTATE [VALUE] sqlstate_value |</w:t>
            </w:r>
          </w:p>
          <w:p w:rsidR="00430174" w:rsidRDefault="00430174" w:rsidP="00430174">
            <w:pPr>
              <w:ind w:left="0"/>
            </w:pPr>
            <w:r>
              <w:t xml:space="preserve">condition_name | SQLWARNING </w:t>
            </w:r>
          </w:p>
          <w:p w:rsidR="00430174" w:rsidRDefault="00430174" w:rsidP="00430174">
            <w:pPr>
              <w:ind w:left="0"/>
            </w:pPr>
            <w:r>
              <w:t>| NOT FOUND | SQLEXCEPTION | mysql_error_code</w:t>
            </w:r>
          </w:p>
          <w:p w:rsidR="00430174" w:rsidRDefault="00430174" w:rsidP="00430174">
            <w:pPr>
              <w:ind w:left="0"/>
            </w:pPr>
          </w:p>
          <w:p w:rsidR="00430174" w:rsidRDefault="00430174" w:rsidP="00430174">
            <w:pPr>
              <w:ind w:left="0"/>
            </w:pPr>
            <w:r>
              <w:rPr>
                <w:rFonts w:hint="eastAsia"/>
              </w:rPr>
              <w:t>说明：</w:t>
            </w:r>
          </w:p>
          <w:p w:rsidR="00430174" w:rsidRDefault="00430174" w:rsidP="00430174">
            <w:pPr>
              <w:ind w:left="0"/>
            </w:pPr>
            <w:r w:rsidRPr="00430174">
              <w:rPr>
                <w:color w:val="FF0000"/>
              </w:rPr>
              <w:t>handler_type参数</w:t>
            </w:r>
            <w:r>
              <w:rPr>
                <w:rFonts w:hint="eastAsia"/>
              </w:rPr>
              <w:t>：</w:t>
            </w:r>
            <w:r>
              <w:t>指明错误的处理方式，该参数有3个取值。这3个取值分别是CONTINUE、EXIT和UNDO。CONTINUE表示遇到错误不进行处理，继续向下执行；EXIT表示遇到错误后马上退出；</w:t>
            </w:r>
            <w:r w:rsidRPr="00430174">
              <w:rPr>
                <w:color w:val="FF0000"/>
              </w:rPr>
              <w:t>UNDO表示遇到错误后撤回之前的操作，MySQL中暂时还不支持这种处理方式</w:t>
            </w:r>
            <w:r>
              <w:t>。</w:t>
            </w:r>
          </w:p>
          <w:p w:rsidR="00430174" w:rsidRDefault="00430174" w:rsidP="00430174">
            <w:pPr>
              <w:ind w:left="0"/>
            </w:pPr>
            <w:r>
              <w:rPr>
                <w:rFonts w:hint="eastAsia"/>
              </w:rPr>
              <w:t>注意：通常情况下，执行过程中遇到错误应该立刻停止执行下面的语句，并且撤回前面的操作。但是，</w:t>
            </w:r>
            <w:r>
              <w:t>MySQL中现在还不能支持UNDO操作。</w:t>
            </w:r>
            <w:r>
              <w:rPr>
                <w:rFonts w:hint="eastAsia"/>
              </w:rPr>
              <w:t>因此，遇到错误时最好执行</w:t>
            </w:r>
            <w:r>
              <w:t>EXIT操作。如果事先能够预测错误类型，并且进行相应的处理，那么可以执行</w:t>
            </w:r>
            <w:r>
              <w:lastRenderedPageBreak/>
              <w:t>CONTINUE操作。</w:t>
            </w:r>
          </w:p>
          <w:p w:rsidR="00430174" w:rsidRDefault="00430174" w:rsidP="00430174">
            <w:pPr>
              <w:ind w:left="0"/>
            </w:pPr>
            <w:r w:rsidRPr="00430174">
              <w:rPr>
                <w:color w:val="FF0000"/>
              </w:rPr>
              <w:t>condition_value</w:t>
            </w:r>
            <w:r>
              <w:t>参数指明</w:t>
            </w:r>
            <w:r>
              <w:rPr>
                <w:rFonts w:hint="eastAsia"/>
              </w:rPr>
              <w:t>：</w:t>
            </w:r>
            <w:r>
              <w:t>错误类型，该参数有6个取值。sqlstate_value和mysql_error_code与条件定义中的是同一个意思。condition_name是DECLARE定义的条件名称</w:t>
            </w:r>
            <w:r>
              <w:rPr>
                <w:rFonts w:hint="eastAsia"/>
              </w:rPr>
              <w:t>；</w:t>
            </w:r>
            <w:r>
              <w:t>SQLWARNING</w:t>
            </w:r>
            <w:r>
              <w:rPr>
                <w:rFonts w:hint="eastAsia"/>
              </w:rPr>
              <w:t>：</w:t>
            </w:r>
            <w:r>
              <w:t>表示所有以01开头的sqlstate_value值</w:t>
            </w:r>
            <w:r>
              <w:rPr>
                <w:rFonts w:hint="eastAsia"/>
              </w:rPr>
              <w:t>；</w:t>
            </w:r>
            <w:r>
              <w:t>NOT FOUND表示所有以02开头的sqlstate_value值</w:t>
            </w:r>
            <w:r>
              <w:rPr>
                <w:rFonts w:hint="eastAsia"/>
              </w:rPr>
              <w:t>；</w:t>
            </w:r>
            <w:r>
              <w:t>SQLEXCEPTION表示所有没有被SQLWARNING或NOT FOUND捕获的sqlstate_value值</w:t>
            </w:r>
            <w:r>
              <w:rPr>
                <w:rFonts w:hint="eastAsia"/>
              </w:rPr>
              <w:t>；</w:t>
            </w:r>
            <w:r>
              <w:t>sp_statement表示一些存储过程或函数的执行语句。</w:t>
            </w:r>
          </w:p>
          <w:p w:rsidR="00430174" w:rsidRDefault="00430174" w:rsidP="00430174">
            <w:pPr>
              <w:ind w:left="0"/>
            </w:pPr>
          </w:p>
          <w:p w:rsidR="00430174" w:rsidRDefault="00430174" w:rsidP="00430174">
            <w:pPr>
              <w:ind w:left="0"/>
            </w:pPr>
            <w:r>
              <w:rPr>
                <w:rFonts w:hint="eastAsia"/>
              </w:rPr>
              <w:t>#举例，遇到条件，执行continue操作</w:t>
            </w:r>
          </w:p>
          <w:p w:rsidR="00430174" w:rsidRDefault="00430174" w:rsidP="00430174">
            <w:pPr>
              <w:ind w:left="0"/>
            </w:pPr>
            <w:r>
              <w:rPr>
                <w:rFonts w:hint="eastAsia"/>
              </w:rPr>
              <w:t>#</w:t>
            </w:r>
            <w:r>
              <w:t xml:space="preserve">方法一：捕获sqlstate_value </w:t>
            </w:r>
          </w:p>
          <w:p w:rsidR="00430174" w:rsidRDefault="00430174" w:rsidP="00430174">
            <w:pPr>
              <w:ind w:left="0"/>
            </w:pPr>
            <w:r>
              <w:t>DECLARE CONTINUE HANDLER FOR SQLSTATE '42000'</w:t>
            </w:r>
          </w:p>
          <w:p w:rsidR="00430174" w:rsidRDefault="00430174" w:rsidP="00430174">
            <w:pPr>
              <w:ind w:left="0"/>
            </w:pPr>
            <w:r>
              <w:t xml:space="preserve">SET @info='CAN NOT FIND'; </w:t>
            </w:r>
          </w:p>
          <w:p w:rsidR="00430174" w:rsidRDefault="00430174" w:rsidP="00430174">
            <w:pPr>
              <w:ind w:left="0"/>
            </w:pPr>
            <w:r>
              <w:rPr>
                <w:rFonts w:hint="eastAsia"/>
              </w:rPr>
              <w:t>#</w:t>
            </w:r>
            <w:r>
              <w:t xml:space="preserve">方法二：捕获mysql_error_code </w:t>
            </w:r>
          </w:p>
          <w:p w:rsidR="00430174" w:rsidRDefault="00430174" w:rsidP="00430174">
            <w:pPr>
              <w:ind w:left="0"/>
            </w:pPr>
            <w:r>
              <w:t xml:space="preserve">DECLARE CONTINUE HANDLER FOR &lt;strong&gt;1148&lt;/strong&gt;SET @info='CAN NOT FIND'; </w:t>
            </w:r>
          </w:p>
          <w:p w:rsidR="00430174" w:rsidRDefault="00430174" w:rsidP="00430174">
            <w:pPr>
              <w:ind w:left="0"/>
            </w:pPr>
            <w:r>
              <w:rPr>
                <w:rFonts w:hint="eastAsia"/>
              </w:rPr>
              <w:t>#</w:t>
            </w:r>
            <w:r>
              <w:t xml:space="preserve">方法三：先定义条件，然后调用 </w:t>
            </w:r>
          </w:p>
          <w:p w:rsidR="00430174" w:rsidRDefault="00430174" w:rsidP="00430174">
            <w:pPr>
              <w:ind w:left="0"/>
            </w:pPr>
            <w:r>
              <w:t xml:space="preserve">DECLARE can_not_find CONDITION FOR 1146 ; </w:t>
            </w:r>
          </w:p>
          <w:p w:rsidR="00430174" w:rsidRDefault="00430174" w:rsidP="00430174">
            <w:pPr>
              <w:ind w:left="0"/>
            </w:pPr>
            <w:r>
              <w:t xml:space="preserve">DECLARE CONTINUE HANDLER FOR can_not_find </w:t>
            </w:r>
          </w:p>
          <w:p w:rsidR="00430174" w:rsidRDefault="00430174" w:rsidP="00430174">
            <w:pPr>
              <w:ind w:left="0"/>
            </w:pPr>
            <w:r>
              <w:t xml:space="preserve">SET @info='CAN NOT FIND'; </w:t>
            </w:r>
          </w:p>
          <w:p w:rsidR="00430174" w:rsidRDefault="00430174" w:rsidP="00430174">
            <w:pPr>
              <w:ind w:left="0"/>
            </w:pPr>
            <w:r>
              <w:rPr>
                <w:rFonts w:hint="eastAsia"/>
              </w:rPr>
              <w:t>#</w:t>
            </w:r>
            <w:r>
              <w:t xml:space="preserve">方法四：使用SQLWARNING </w:t>
            </w:r>
          </w:p>
          <w:p w:rsidR="00430174" w:rsidRDefault="00430174" w:rsidP="00430174">
            <w:pPr>
              <w:ind w:left="0"/>
            </w:pPr>
            <w:r>
              <w:t xml:space="preserve">DECLARE EXIT HANDLER FOR SQLWARNING </w:t>
            </w:r>
          </w:p>
          <w:p w:rsidR="00430174" w:rsidRDefault="00430174" w:rsidP="00430174">
            <w:pPr>
              <w:ind w:left="0"/>
            </w:pPr>
            <w:r>
              <w:t xml:space="preserve">SET @info='ERROR'; </w:t>
            </w:r>
          </w:p>
          <w:p w:rsidR="00430174" w:rsidRDefault="00430174" w:rsidP="00430174">
            <w:pPr>
              <w:ind w:left="0"/>
            </w:pPr>
            <w:r>
              <w:rPr>
                <w:rFonts w:hint="eastAsia"/>
              </w:rPr>
              <w:t>#</w:t>
            </w:r>
            <w:r>
              <w:t xml:space="preserve">方法五：使用NOT FOUND </w:t>
            </w:r>
          </w:p>
          <w:p w:rsidR="00430174" w:rsidRDefault="00430174" w:rsidP="00430174">
            <w:pPr>
              <w:ind w:left="0"/>
            </w:pPr>
            <w:r>
              <w:t xml:space="preserve">DECLARE EXIT HANDLER FOR NOT FOUND </w:t>
            </w:r>
          </w:p>
          <w:p w:rsidR="00430174" w:rsidRDefault="00430174" w:rsidP="00430174">
            <w:pPr>
              <w:ind w:left="0"/>
            </w:pPr>
            <w:r>
              <w:t xml:space="preserve">SET @info='CAN NOT FIND'; </w:t>
            </w:r>
          </w:p>
          <w:p w:rsidR="00430174" w:rsidRDefault="00430174" w:rsidP="00430174">
            <w:pPr>
              <w:ind w:left="0"/>
            </w:pPr>
            <w:r>
              <w:rPr>
                <w:rFonts w:hint="eastAsia"/>
              </w:rPr>
              <w:t>#</w:t>
            </w:r>
            <w:r>
              <w:t xml:space="preserve">方法六：使用SQLEXCEPTION </w:t>
            </w:r>
          </w:p>
          <w:p w:rsidR="00430174" w:rsidRDefault="00430174" w:rsidP="00430174">
            <w:pPr>
              <w:ind w:left="0"/>
            </w:pPr>
            <w:r>
              <w:t xml:space="preserve">DECLARE EXIT HANDLER FOR SQLEXCEPTION </w:t>
            </w:r>
          </w:p>
          <w:p w:rsidR="00430174" w:rsidRDefault="00430174" w:rsidP="00430174">
            <w:pPr>
              <w:ind w:left="0"/>
            </w:pPr>
            <w:r>
              <w:t>SET @info='ERROR';</w:t>
            </w:r>
          </w:p>
        </w:tc>
      </w:tr>
    </w:tbl>
    <w:p w:rsidR="006949D8" w:rsidRDefault="006949D8" w:rsidP="006949D8"/>
    <w:p w:rsidR="006949D8" w:rsidRDefault="0041450D" w:rsidP="00430174">
      <w:pPr>
        <w:pStyle w:val="Heading3"/>
      </w:pPr>
      <w:r>
        <w:rPr>
          <w:rFonts w:hint="eastAsia"/>
        </w:rPr>
        <w:t>游标</w:t>
      </w:r>
    </w:p>
    <w:p w:rsidR="0041450D" w:rsidRDefault="0041450D" w:rsidP="0041450D">
      <w:pPr>
        <w:ind w:firstLine="360"/>
      </w:pPr>
      <w:r>
        <w:rPr>
          <w:rFonts w:hint="eastAsia"/>
        </w:rPr>
        <w:t>查询语句可能查询出多条记录，在存储过程和函数中使用游标来逐条读取查询结果集中的记录。游标的使用包括声明游标、打开游标、使用游标和关闭游标。</w:t>
      </w:r>
      <w:r w:rsidRPr="0041450D">
        <w:rPr>
          <w:rFonts w:hint="eastAsia"/>
          <w:color w:val="FF0000"/>
        </w:rPr>
        <w:t>游标必须声明在处理程序之前，并且声明在变量和条件之后。</w:t>
      </w:r>
    </w:p>
    <w:tbl>
      <w:tblPr>
        <w:tblStyle w:val="TableGrid"/>
        <w:tblW w:w="0" w:type="auto"/>
        <w:tblInd w:w="468" w:type="dxa"/>
        <w:tblLook w:val="04A0"/>
      </w:tblPr>
      <w:tblGrid>
        <w:gridCol w:w="8388"/>
      </w:tblGrid>
      <w:tr w:rsidR="0041450D" w:rsidTr="0041450D">
        <w:tc>
          <w:tcPr>
            <w:tcW w:w="8388" w:type="dxa"/>
          </w:tcPr>
          <w:p w:rsidR="0041450D" w:rsidRDefault="0041450D" w:rsidP="00430174">
            <w:pPr>
              <w:ind w:left="0"/>
            </w:pPr>
            <w:r>
              <w:rPr>
                <w:rFonts w:hint="eastAsia"/>
              </w:rPr>
              <w:lastRenderedPageBreak/>
              <w:t>#</w:t>
            </w:r>
            <w:r w:rsidRPr="0041450D">
              <w:rPr>
                <w:rFonts w:hint="eastAsia"/>
              </w:rPr>
              <w:t>声明光标</w:t>
            </w:r>
          </w:p>
          <w:p w:rsidR="0041450D" w:rsidRDefault="0041450D" w:rsidP="00430174">
            <w:pPr>
              <w:ind w:left="0"/>
              <w:rPr>
                <w:rStyle w:val="Strong"/>
                <w:b w:val="0"/>
                <w:color w:val="2E2E2E"/>
                <w:sz w:val="23"/>
                <w:szCs w:val="23"/>
                <w:bdr w:val="none" w:sz="0" w:space="0" w:color="auto" w:frame="1"/>
                <w:shd w:val="clear" w:color="auto" w:fill="FFFFFF"/>
              </w:rPr>
            </w:pPr>
            <w:r w:rsidRPr="0041450D">
              <w:rPr>
                <w:rStyle w:val="Strong"/>
                <w:b w:val="0"/>
                <w:color w:val="2E2E2E"/>
                <w:sz w:val="23"/>
                <w:szCs w:val="23"/>
                <w:bdr w:val="none" w:sz="0" w:space="0" w:color="auto" w:frame="1"/>
                <w:shd w:val="clear" w:color="auto" w:fill="FFFFFF"/>
              </w:rPr>
              <w:t>DECLARE cursor_name CURSOR FOR select_statement ;</w:t>
            </w:r>
          </w:p>
          <w:p w:rsidR="0041450D" w:rsidRDefault="0041450D" w:rsidP="00430174">
            <w:pPr>
              <w:ind w:left="0"/>
              <w:rPr>
                <w:rStyle w:val="Strong"/>
                <w:b w:val="0"/>
                <w:color w:val="2E2E2E"/>
                <w:sz w:val="23"/>
                <w:szCs w:val="23"/>
                <w:bdr w:val="none" w:sz="0" w:space="0" w:color="auto" w:frame="1"/>
                <w:shd w:val="clear" w:color="auto" w:fill="FFFFFF"/>
              </w:rPr>
            </w:pPr>
            <w:r w:rsidRPr="0041450D">
              <w:rPr>
                <w:rStyle w:val="Strong"/>
                <w:rFonts w:hint="eastAsia"/>
                <w:b w:val="0"/>
                <w:color w:val="FF0000"/>
                <w:sz w:val="23"/>
                <w:szCs w:val="23"/>
                <w:bdr w:val="none" w:sz="0" w:space="0" w:color="auto" w:frame="1"/>
                <w:shd w:val="clear" w:color="auto" w:fill="FFFFFF"/>
              </w:rPr>
              <w:t>说明</w:t>
            </w:r>
            <w:r>
              <w:rPr>
                <w:rStyle w:val="Strong"/>
                <w:rFonts w:hint="eastAsia"/>
                <w:b w:val="0"/>
                <w:color w:val="2E2E2E"/>
                <w:sz w:val="23"/>
                <w:szCs w:val="23"/>
                <w:bdr w:val="none" w:sz="0" w:space="0" w:color="auto" w:frame="1"/>
                <w:shd w:val="clear" w:color="auto" w:fill="FFFFFF"/>
              </w:rPr>
              <w:t>：</w:t>
            </w:r>
            <w:r w:rsidRPr="0041450D">
              <w:rPr>
                <w:rStyle w:val="Strong"/>
                <w:b w:val="0"/>
                <w:color w:val="2E2E2E"/>
                <w:sz w:val="23"/>
                <w:szCs w:val="23"/>
                <w:bdr w:val="none" w:sz="0" w:space="0" w:color="auto" w:frame="1"/>
                <w:shd w:val="clear" w:color="auto" w:fill="FFFFFF"/>
              </w:rPr>
              <w:t>cursor_name参数表示光标的名称；select_statement参数表示SELECT语句的内容，返回一个用于创建光标的结果集</w:t>
            </w:r>
          </w:p>
          <w:p w:rsidR="0041450D" w:rsidRDefault="0041450D" w:rsidP="00430174">
            <w:pPr>
              <w:ind w:left="0"/>
              <w:rPr>
                <w:rStyle w:val="Strong"/>
                <w:b w:val="0"/>
                <w:color w:val="2E2E2E"/>
                <w:sz w:val="23"/>
                <w:szCs w:val="23"/>
                <w:bdr w:val="none" w:sz="0" w:space="0" w:color="auto" w:frame="1"/>
                <w:shd w:val="clear" w:color="auto" w:fill="FFFFFF"/>
              </w:rPr>
            </w:pPr>
            <w:r w:rsidRPr="0041450D">
              <w:rPr>
                <w:rStyle w:val="Strong"/>
                <w:rFonts w:hint="eastAsia"/>
                <w:b w:val="0"/>
                <w:color w:val="FF0000"/>
                <w:sz w:val="23"/>
                <w:szCs w:val="23"/>
                <w:bdr w:val="none" w:sz="0" w:space="0" w:color="auto" w:frame="1"/>
                <w:shd w:val="clear" w:color="auto" w:fill="FFFFFF"/>
              </w:rPr>
              <w:t>举例</w:t>
            </w:r>
            <w:r>
              <w:rPr>
                <w:rStyle w:val="Strong"/>
                <w:rFonts w:hint="eastAsia"/>
                <w:b w:val="0"/>
                <w:color w:val="2E2E2E"/>
                <w:sz w:val="23"/>
                <w:szCs w:val="23"/>
                <w:bdr w:val="none" w:sz="0" w:space="0" w:color="auto" w:frame="1"/>
                <w:shd w:val="clear" w:color="auto" w:fill="FFFFFF"/>
              </w:rPr>
              <w:t>：D</w:t>
            </w:r>
            <w:r w:rsidRPr="0041450D">
              <w:rPr>
                <w:rStyle w:val="Strong"/>
                <w:b w:val="0"/>
                <w:color w:val="2E2E2E"/>
                <w:sz w:val="23"/>
                <w:szCs w:val="23"/>
                <w:bdr w:val="none" w:sz="0" w:space="0" w:color="auto" w:frame="1"/>
                <w:shd w:val="clear" w:color="auto" w:fill="FFFFFF"/>
              </w:rPr>
              <w:t>ECLARE cur_employee CURSOR FOR SELECT name, age FROM employee ;</w:t>
            </w:r>
          </w:p>
          <w:p w:rsidR="0041450D" w:rsidRPr="0041450D" w:rsidRDefault="0041450D" w:rsidP="00430174">
            <w:pPr>
              <w:ind w:left="0"/>
              <w:rPr>
                <w:b/>
              </w:rPr>
            </w:pPr>
          </w:p>
        </w:tc>
      </w:tr>
      <w:tr w:rsidR="0041450D" w:rsidTr="0041450D">
        <w:tc>
          <w:tcPr>
            <w:tcW w:w="8388" w:type="dxa"/>
          </w:tcPr>
          <w:p w:rsidR="0041450D" w:rsidRDefault="0041450D" w:rsidP="00430174">
            <w:pPr>
              <w:ind w:left="0"/>
            </w:pPr>
            <w:r>
              <w:rPr>
                <w:rFonts w:hint="eastAsia"/>
              </w:rPr>
              <w:t>#</w:t>
            </w:r>
            <w:r w:rsidRPr="0041450D">
              <w:rPr>
                <w:rFonts w:hint="eastAsia"/>
              </w:rPr>
              <w:t>打开光标</w:t>
            </w:r>
          </w:p>
          <w:p w:rsidR="0041450D" w:rsidRDefault="0041450D" w:rsidP="00430174">
            <w:pPr>
              <w:ind w:left="0"/>
            </w:pPr>
            <w:r w:rsidRPr="0041450D">
              <w:t>OPEN  cursor_name ;</w:t>
            </w:r>
          </w:p>
          <w:p w:rsidR="0041450D" w:rsidRDefault="0041450D" w:rsidP="00430174">
            <w:pPr>
              <w:ind w:left="0"/>
            </w:pPr>
            <w:r>
              <w:rPr>
                <w:rFonts w:hint="eastAsia"/>
              </w:rPr>
              <w:t>说明：</w:t>
            </w:r>
            <w:r w:rsidRPr="0041450D">
              <w:t>cursor_name参数表示光标的名称。</w:t>
            </w:r>
          </w:p>
          <w:p w:rsidR="0041450D" w:rsidRDefault="0041450D" w:rsidP="00430174">
            <w:pPr>
              <w:ind w:left="0"/>
            </w:pPr>
            <w:r>
              <w:rPr>
                <w:rFonts w:hint="eastAsia"/>
              </w:rPr>
              <w:t>举例：</w:t>
            </w:r>
            <w:r w:rsidRPr="0041450D">
              <w:t>OPEN  cur_employee ;</w:t>
            </w:r>
          </w:p>
          <w:p w:rsidR="0041450D" w:rsidRDefault="0041450D" w:rsidP="00430174">
            <w:pPr>
              <w:ind w:left="0"/>
            </w:pPr>
          </w:p>
        </w:tc>
      </w:tr>
      <w:tr w:rsidR="0041450D" w:rsidTr="0041450D">
        <w:tc>
          <w:tcPr>
            <w:tcW w:w="8388" w:type="dxa"/>
          </w:tcPr>
          <w:p w:rsidR="0041450D" w:rsidRDefault="0041450D" w:rsidP="00430174">
            <w:pPr>
              <w:ind w:left="0"/>
            </w:pPr>
            <w:r>
              <w:rPr>
                <w:rFonts w:hint="eastAsia"/>
              </w:rPr>
              <w:t>#</w:t>
            </w:r>
            <w:r w:rsidRPr="0041450D">
              <w:rPr>
                <w:rFonts w:hint="eastAsia"/>
              </w:rPr>
              <w:t>使用光标</w:t>
            </w:r>
          </w:p>
          <w:p w:rsidR="0041450D" w:rsidRDefault="0041450D" w:rsidP="00430174">
            <w:pPr>
              <w:ind w:left="0"/>
            </w:pPr>
            <w:r w:rsidRPr="0041450D">
              <w:t>FETCH cur_employee INTO var_name[,var_name…] ;</w:t>
            </w:r>
          </w:p>
          <w:p w:rsidR="0041450D" w:rsidRDefault="0041450D" w:rsidP="00430174">
            <w:pPr>
              <w:ind w:left="0"/>
            </w:pPr>
            <w:r>
              <w:rPr>
                <w:rFonts w:hint="eastAsia"/>
              </w:rPr>
              <w:t>说明：</w:t>
            </w:r>
            <w:r w:rsidRPr="0041450D">
              <w:t>cursor_name参数表示光标的名称；var_name参数表示将光标中的SELECT语句查询出来的信息存入该参数中。var_name必须在声明光标之前就定义好。</w:t>
            </w:r>
          </w:p>
          <w:p w:rsidR="0041450D" w:rsidRDefault="0041450D" w:rsidP="00430174">
            <w:pPr>
              <w:ind w:left="0"/>
            </w:pPr>
            <w:r>
              <w:rPr>
                <w:rFonts w:hint="eastAsia"/>
              </w:rPr>
              <w:t>举例：</w:t>
            </w:r>
            <w:r w:rsidRPr="0041450D">
              <w:t>FETCH  cur_employee INTO emp_name, emp_age ;</w:t>
            </w:r>
          </w:p>
          <w:p w:rsidR="0041450D" w:rsidRDefault="0041450D" w:rsidP="00430174">
            <w:pPr>
              <w:ind w:left="0"/>
            </w:pPr>
          </w:p>
        </w:tc>
      </w:tr>
      <w:tr w:rsidR="0041450D" w:rsidTr="0041450D">
        <w:tc>
          <w:tcPr>
            <w:tcW w:w="8388" w:type="dxa"/>
          </w:tcPr>
          <w:p w:rsidR="0041450D" w:rsidRDefault="0041450D" w:rsidP="00430174">
            <w:pPr>
              <w:ind w:left="0"/>
            </w:pPr>
            <w:r>
              <w:rPr>
                <w:rFonts w:hint="eastAsia"/>
              </w:rPr>
              <w:t>#</w:t>
            </w:r>
            <w:r w:rsidRPr="0041450D">
              <w:rPr>
                <w:rFonts w:hint="eastAsia"/>
              </w:rPr>
              <w:t>关闭光标</w:t>
            </w:r>
          </w:p>
          <w:p w:rsidR="0041450D" w:rsidRDefault="0041450D" w:rsidP="00430174">
            <w:pPr>
              <w:ind w:left="0"/>
            </w:pPr>
            <w:r w:rsidRPr="0041450D">
              <w:t>CLOSE  cursor_name ;</w:t>
            </w:r>
          </w:p>
          <w:p w:rsidR="0041450D" w:rsidRDefault="0041450D" w:rsidP="00430174">
            <w:pPr>
              <w:ind w:left="0"/>
              <w:rPr>
                <w:color w:val="2E2E2E"/>
                <w:sz w:val="23"/>
                <w:szCs w:val="23"/>
                <w:shd w:val="clear" w:color="auto" w:fill="FFFFFF"/>
              </w:rPr>
            </w:pPr>
            <w:r>
              <w:rPr>
                <w:rFonts w:hint="eastAsia"/>
              </w:rPr>
              <w:t>说明</w:t>
            </w:r>
            <w:r>
              <w:rPr>
                <w:rFonts w:hint="eastAsia"/>
                <w:color w:val="2E2E2E"/>
                <w:sz w:val="23"/>
                <w:szCs w:val="23"/>
                <w:shd w:val="clear" w:color="auto" w:fill="FFFFFF"/>
              </w:rPr>
              <w:t>：cursor_name参数表示光标的名称。</w:t>
            </w:r>
          </w:p>
          <w:p w:rsidR="0041450D" w:rsidRDefault="0041450D" w:rsidP="00430174">
            <w:pPr>
              <w:ind w:left="0"/>
            </w:pPr>
            <w:r>
              <w:rPr>
                <w:rFonts w:hint="eastAsia"/>
              </w:rPr>
              <w:t>举例：</w:t>
            </w:r>
            <w:r w:rsidRPr="0041450D">
              <w:t>CLOSE  cur_employee ;</w:t>
            </w:r>
          </w:p>
          <w:p w:rsidR="0041450D" w:rsidRDefault="0041450D" w:rsidP="00430174">
            <w:pPr>
              <w:ind w:left="0"/>
            </w:pPr>
          </w:p>
        </w:tc>
      </w:tr>
    </w:tbl>
    <w:p w:rsidR="00430174" w:rsidRPr="00430174" w:rsidRDefault="0041450D" w:rsidP="00430174">
      <w:r>
        <w:rPr>
          <w:rFonts w:hint="eastAsia"/>
        </w:rPr>
        <w:t>注意：</w:t>
      </w:r>
      <w:r w:rsidRPr="0041450D">
        <w:t>MYSQL中，光标只能在存储过程和函数中使用！</w:t>
      </w:r>
    </w:p>
    <w:p w:rsidR="006949D8" w:rsidRDefault="006949D8" w:rsidP="006949D8"/>
    <w:p w:rsidR="006949D8" w:rsidRDefault="0041450D" w:rsidP="0041450D">
      <w:pPr>
        <w:pStyle w:val="Heading3"/>
      </w:pPr>
      <w:r w:rsidRPr="0041450D">
        <w:rPr>
          <w:rFonts w:hint="eastAsia"/>
        </w:rPr>
        <w:t>流程控制的使用</w:t>
      </w:r>
    </w:p>
    <w:p w:rsidR="0041450D" w:rsidRDefault="0041450D" w:rsidP="0041450D">
      <w:pPr>
        <w:ind w:firstLine="360"/>
      </w:pPr>
      <w:r>
        <w:rPr>
          <w:rFonts w:hint="eastAsia"/>
        </w:rPr>
        <w:t>存储过程和函数中可以使用流程控制来控制语句的执行。MySQL中可以使用IF语句、CASE语句、LOOP语句、LEAVE语句、ITERATE语句、REPEAT语句和WHILE语句来进行流程控制。每个流程中可能包含一个单独语句，或者是使用BEGIN…END构造的复合语句，构造可以被嵌套</w:t>
      </w:r>
    </w:p>
    <w:tbl>
      <w:tblPr>
        <w:tblStyle w:val="TableGrid"/>
        <w:tblW w:w="0" w:type="auto"/>
        <w:tblInd w:w="468" w:type="dxa"/>
        <w:tblLook w:val="04A0"/>
      </w:tblPr>
      <w:tblGrid>
        <w:gridCol w:w="8388"/>
      </w:tblGrid>
      <w:tr w:rsidR="0041450D" w:rsidTr="0041450D">
        <w:tc>
          <w:tcPr>
            <w:tcW w:w="8388" w:type="dxa"/>
          </w:tcPr>
          <w:p w:rsidR="0041450D" w:rsidRDefault="0041450D" w:rsidP="0041450D">
            <w:pPr>
              <w:ind w:left="0"/>
            </w:pPr>
            <w:r>
              <w:rPr>
                <w:rFonts w:hint="eastAsia"/>
              </w:rPr>
              <w:t>#IIF语句用来进行条件判断。根据是否满足条件，将执行不同的语句。其语法的基本形式如下：</w:t>
            </w:r>
          </w:p>
          <w:p w:rsidR="0041450D" w:rsidRDefault="0041450D" w:rsidP="0041450D">
            <w:pPr>
              <w:ind w:left="0"/>
            </w:pPr>
            <w:r>
              <w:lastRenderedPageBreak/>
              <w:t xml:space="preserve">IF search_condition THEN statement_list </w:t>
            </w:r>
          </w:p>
          <w:p w:rsidR="0041450D" w:rsidRDefault="0041450D" w:rsidP="0041450D">
            <w:pPr>
              <w:ind w:left="0"/>
            </w:pPr>
            <w:r>
              <w:t xml:space="preserve">[ELSEIF search_condition THEN statement_list] ... </w:t>
            </w:r>
          </w:p>
          <w:p w:rsidR="0041450D" w:rsidRDefault="0041450D" w:rsidP="0041450D">
            <w:pPr>
              <w:ind w:left="0"/>
            </w:pPr>
            <w:r>
              <w:t xml:space="preserve">[ELSE statement_list] </w:t>
            </w:r>
          </w:p>
          <w:p w:rsidR="0041450D" w:rsidRDefault="0041450D" w:rsidP="0041450D">
            <w:pPr>
              <w:ind w:left="0"/>
            </w:pPr>
            <w:r>
              <w:t>END IF</w:t>
            </w:r>
          </w:p>
          <w:p w:rsidR="0041450D" w:rsidRDefault="0041450D" w:rsidP="0041450D">
            <w:pPr>
              <w:ind w:left="0"/>
            </w:pPr>
            <w:r>
              <w:rPr>
                <w:rFonts w:hint="eastAsia"/>
              </w:rPr>
              <w:t>说明：</w:t>
            </w:r>
            <w:r w:rsidRPr="0041450D">
              <w:t>search_condition参数表示条件判断语句；statement_list参数表示不同条件的执行语句。</w:t>
            </w:r>
          </w:p>
          <w:p w:rsidR="0041450D" w:rsidRDefault="0041450D" w:rsidP="0041450D">
            <w:pPr>
              <w:ind w:left="0"/>
            </w:pPr>
            <w:r>
              <w:rPr>
                <w:rFonts w:hint="eastAsia"/>
              </w:rPr>
              <w:t>举例：</w:t>
            </w:r>
          </w:p>
          <w:p w:rsidR="0041450D" w:rsidRDefault="0041450D" w:rsidP="0041450D">
            <w:pPr>
              <w:ind w:left="0"/>
            </w:pPr>
            <w:r>
              <w:t xml:space="preserve">IF age&gt;20 THEN SET @count1=@count1+1;  </w:t>
            </w:r>
          </w:p>
          <w:p w:rsidR="0041450D" w:rsidRDefault="0041450D" w:rsidP="0041450D">
            <w:pPr>
              <w:ind w:left="0"/>
            </w:pPr>
            <w:r>
              <w:t xml:space="preserve">ELSEIF age=20 THEN SET @count2=@count2+1;  </w:t>
            </w:r>
          </w:p>
          <w:p w:rsidR="0041450D" w:rsidRDefault="0041450D" w:rsidP="0041450D">
            <w:pPr>
              <w:ind w:left="0"/>
            </w:pPr>
            <w:r>
              <w:t xml:space="preserve">ELSE SET @count3=@count3+1;  </w:t>
            </w:r>
          </w:p>
          <w:p w:rsidR="0041450D" w:rsidRDefault="0041450D" w:rsidP="0041450D">
            <w:pPr>
              <w:ind w:left="0"/>
            </w:pPr>
            <w:r>
              <w:t>END IF;</w:t>
            </w:r>
          </w:p>
          <w:p w:rsidR="0041450D" w:rsidRDefault="0041450D" w:rsidP="0041450D">
            <w:pPr>
              <w:ind w:left="0"/>
            </w:pPr>
          </w:p>
          <w:p w:rsidR="005B53EB" w:rsidRDefault="005B53EB" w:rsidP="0041450D">
            <w:pPr>
              <w:ind w:left="0"/>
            </w:pPr>
          </w:p>
        </w:tc>
      </w:tr>
      <w:tr w:rsidR="005B53EB" w:rsidTr="0041450D">
        <w:tc>
          <w:tcPr>
            <w:tcW w:w="8388" w:type="dxa"/>
          </w:tcPr>
          <w:p w:rsidR="005B53EB" w:rsidRDefault="005B53EB" w:rsidP="0041450D">
            <w:pPr>
              <w:ind w:left="0"/>
            </w:pPr>
            <w:r>
              <w:rPr>
                <w:rFonts w:hint="eastAsia"/>
              </w:rPr>
              <w:lastRenderedPageBreak/>
              <w:t>#</w:t>
            </w:r>
            <w:r w:rsidRPr="005B53EB">
              <w:t>CASE语句也用来进行条件判断，其可以实现比IF语句更复杂的条件判断。CASE语句的基本形式如下：</w:t>
            </w:r>
          </w:p>
          <w:p w:rsidR="005B53EB" w:rsidRDefault="005B53EB" w:rsidP="005B53EB">
            <w:pPr>
              <w:ind w:left="0"/>
            </w:pPr>
            <w:r>
              <w:t xml:space="preserve">CASE case_value </w:t>
            </w:r>
          </w:p>
          <w:p w:rsidR="005B53EB" w:rsidRDefault="005B53EB" w:rsidP="005B53EB">
            <w:pPr>
              <w:ind w:left="0"/>
            </w:pPr>
            <w:r>
              <w:t xml:space="preserve">WHEN when_value THEN statement_list </w:t>
            </w:r>
          </w:p>
          <w:p w:rsidR="005B53EB" w:rsidRDefault="005B53EB" w:rsidP="005B53EB">
            <w:pPr>
              <w:ind w:left="0"/>
            </w:pPr>
            <w:r>
              <w:t xml:space="preserve">[WHEN when_value THEN statement_list] ... </w:t>
            </w:r>
          </w:p>
          <w:p w:rsidR="005B53EB" w:rsidRDefault="005B53EB" w:rsidP="005B53EB">
            <w:pPr>
              <w:ind w:left="0"/>
            </w:pPr>
            <w:r>
              <w:t xml:space="preserve">[ELSE statement_list] </w:t>
            </w:r>
          </w:p>
          <w:p w:rsidR="005B53EB" w:rsidRDefault="005B53EB" w:rsidP="005B53EB">
            <w:pPr>
              <w:ind w:left="0"/>
            </w:pPr>
            <w:r>
              <w:t>END CASE</w:t>
            </w:r>
          </w:p>
          <w:p w:rsidR="005B53EB" w:rsidRDefault="005B53EB" w:rsidP="005B53EB">
            <w:pPr>
              <w:ind w:left="0"/>
            </w:pPr>
            <w:r>
              <w:rPr>
                <w:rFonts w:hint="eastAsia"/>
              </w:rPr>
              <w:t>说明：</w:t>
            </w:r>
            <w:r>
              <w:t>case_value参数表示条件判断的变量；when_value参数表示变量的取值；</w:t>
            </w:r>
          </w:p>
          <w:p w:rsidR="005B53EB" w:rsidRDefault="005B53EB" w:rsidP="005B53EB">
            <w:pPr>
              <w:ind w:left="0"/>
            </w:pPr>
            <w:r>
              <w:t>statement_list参数表示不同when_value值的执行语句。</w:t>
            </w:r>
          </w:p>
          <w:p w:rsidR="005B53EB" w:rsidRDefault="005B53EB" w:rsidP="005B53EB">
            <w:pPr>
              <w:ind w:left="0"/>
            </w:pPr>
          </w:p>
          <w:p w:rsidR="005B53EB" w:rsidRDefault="005B53EB" w:rsidP="005B53EB">
            <w:pPr>
              <w:ind w:left="0"/>
            </w:pPr>
            <w:r>
              <w:rPr>
                <w:rFonts w:hint="eastAsia"/>
              </w:rPr>
              <w:t>或者</w:t>
            </w:r>
          </w:p>
          <w:p w:rsidR="005B53EB" w:rsidRDefault="005B53EB" w:rsidP="005B53EB">
            <w:pPr>
              <w:ind w:left="0"/>
            </w:pPr>
            <w:r>
              <w:t xml:space="preserve">CASE </w:t>
            </w:r>
          </w:p>
          <w:p w:rsidR="005B53EB" w:rsidRDefault="005B53EB" w:rsidP="005B53EB">
            <w:pPr>
              <w:ind w:left="0"/>
            </w:pPr>
            <w:r>
              <w:t xml:space="preserve">WHEN search_condition THEN statement_list </w:t>
            </w:r>
          </w:p>
          <w:p w:rsidR="005B53EB" w:rsidRDefault="005B53EB" w:rsidP="005B53EB">
            <w:pPr>
              <w:ind w:left="0"/>
            </w:pPr>
            <w:r>
              <w:t xml:space="preserve">[WHEN search_condition THEN statement_list] ... </w:t>
            </w:r>
          </w:p>
          <w:p w:rsidR="005B53EB" w:rsidRDefault="005B53EB" w:rsidP="005B53EB">
            <w:pPr>
              <w:ind w:left="0"/>
            </w:pPr>
            <w:r>
              <w:t xml:space="preserve">[ELSE statement_list] </w:t>
            </w:r>
          </w:p>
          <w:p w:rsidR="005B53EB" w:rsidRDefault="005B53EB" w:rsidP="005B53EB">
            <w:pPr>
              <w:ind w:left="0"/>
            </w:pPr>
            <w:r>
              <w:t>END CASE</w:t>
            </w:r>
          </w:p>
          <w:p w:rsidR="005B53EB" w:rsidRDefault="005B53EB" w:rsidP="005B53EB">
            <w:pPr>
              <w:ind w:left="0"/>
            </w:pPr>
            <w:r>
              <w:rPr>
                <w:rFonts w:hint="eastAsia"/>
              </w:rPr>
              <w:t>说明：其中，</w:t>
            </w:r>
            <w:r>
              <w:t>search_condition参数表示条件判断语句；statement_list参数表示不同条件的执行语句。</w:t>
            </w:r>
          </w:p>
          <w:p w:rsidR="005B53EB" w:rsidRDefault="005B53EB" w:rsidP="005B53EB">
            <w:pPr>
              <w:ind w:left="0"/>
            </w:pPr>
          </w:p>
          <w:p w:rsidR="005B53EB" w:rsidRDefault="005B53EB" w:rsidP="005B53EB">
            <w:pPr>
              <w:ind w:left="0"/>
            </w:pPr>
            <w:r>
              <w:rPr>
                <w:rFonts w:hint="eastAsia"/>
              </w:rPr>
              <w:t>举例：</w:t>
            </w:r>
          </w:p>
          <w:p w:rsidR="005B53EB" w:rsidRDefault="005B53EB" w:rsidP="005B53EB">
            <w:pPr>
              <w:ind w:left="0"/>
            </w:pPr>
            <w:r>
              <w:lastRenderedPageBreak/>
              <w:t xml:space="preserve">CASE age </w:t>
            </w:r>
          </w:p>
          <w:p w:rsidR="005B53EB" w:rsidRDefault="005B53EB" w:rsidP="005B53EB">
            <w:pPr>
              <w:ind w:left="0"/>
            </w:pPr>
            <w:r>
              <w:t xml:space="preserve">WHEN 20 THEN SET @count1=@count1+1; </w:t>
            </w:r>
          </w:p>
          <w:p w:rsidR="005B53EB" w:rsidRDefault="005B53EB" w:rsidP="005B53EB">
            <w:pPr>
              <w:ind w:left="0"/>
            </w:pPr>
            <w:r>
              <w:t xml:space="preserve">ELSE SET @count2=@count2+1; </w:t>
            </w:r>
          </w:p>
          <w:p w:rsidR="005B53EB" w:rsidRDefault="005B53EB" w:rsidP="005B53EB">
            <w:pPr>
              <w:ind w:left="0"/>
            </w:pPr>
            <w:r>
              <w:t>END CASE ;</w:t>
            </w:r>
          </w:p>
          <w:p w:rsidR="005B53EB" w:rsidRDefault="005B53EB" w:rsidP="005B53EB">
            <w:pPr>
              <w:ind w:left="0"/>
            </w:pPr>
            <w:r w:rsidRPr="005B53EB">
              <w:rPr>
                <w:rFonts w:hint="eastAsia"/>
                <w:color w:val="FF0000"/>
              </w:rPr>
              <w:t>注意</w:t>
            </w:r>
            <w:r>
              <w:rPr>
                <w:rFonts w:hint="eastAsia"/>
              </w:rPr>
              <w:t>：这里的</w:t>
            </w:r>
            <w:r>
              <w:t>CASE语句和“控制流程函数”里描述的SQL CASE表达式的CASE语句有轻微不同。这里的CASE语句不能有ELSE NULL子句</w:t>
            </w:r>
            <w:r>
              <w:rPr>
                <w:rFonts w:hint="eastAsia"/>
              </w:rPr>
              <w:t>，并且用</w:t>
            </w:r>
            <w:r>
              <w:t>END CASE替代END来终止！！</w:t>
            </w:r>
          </w:p>
          <w:p w:rsidR="005B53EB" w:rsidRDefault="005B53EB" w:rsidP="005B53EB">
            <w:pPr>
              <w:ind w:left="0"/>
            </w:pPr>
          </w:p>
        </w:tc>
      </w:tr>
      <w:tr w:rsidR="005B53EB" w:rsidTr="0041450D">
        <w:tc>
          <w:tcPr>
            <w:tcW w:w="8388" w:type="dxa"/>
          </w:tcPr>
          <w:p w:rsidR="005B53EB" w:rsidRDefault="00703E45" w:rsidP="00703E45">
            <w:pPr>
              <w:ind w:left="0"/>
            </w:pPr>
            <w:r>
              <w:lastRenderedPageBreak/>
              <w:t>LOOP语句可以使某些特定的语句重复执行，实现一个简单的循环。</w:t>
            </w:r>
            <w:r>
              <w:rPr>
                <w:rFonts w:hint="eastAsia"/>
              </w:rPr>
              <w:t>但是</w:t>
            </w:r>
            <w:r>
              <w:t>LOOP语句本身没有停止循环的语句，必须是遇到LEAVE语句等才能停止循环。LOOP语句的语法的基本形式如下：</w:t>
            </w:r>
          </w:p>
          <w:p w:rsidR="00703E45" w:rsidRDefault="00703E45" w:rsidP="00703E45">
            <w:pPr>
              <w:ind w:left="0"/>
            </w:pPr>
            <w:r>
              <w:t xml:space="preserve">[begin_label:] LOOP </w:t>
            </w:r>
          </w:p>
          <w:p w:rsidR="00703E45" w:rsidRDefault="00703E45" w:rsidP="00703E45">
            <w:pPr>
              <w:ind w:left="0"/>
            </w:pPr>
            <w:r>
              <w:t xml:space="preserve">statement_list </w:t>
            </w:r>
          </w:p>
          <w:p w:rsidR="00FA34A6" w:rsidRDefault="00703E45" w:rsidP="00703E45">
            <w:pPr>
              <w:ind w:left="0"/>
            </w:pPr>
            <w:r>
              <w:t>END LOOP [end_label]</w:t>
            </w:r>
          </w:p>
          <w:p w:rsidR="00FA34A6" w:rsidRDefault="00FA34A6" w:rsidP="00703E45">
            <w:pPr>
              <w:ind w:left="0"/>
            </w:pPr>
            <w:r w:rsidRPr="00FA34A6">
              <w:rPr>
                <w:rFonts w:hint="eastAsia"/>
                <w:color w:val="FF0000"/>
              </w:rPr>
              <w:t>说明</w:t>
            </w:r>
            <w:r>
              <w:rPr>
                <w:rFonts w:hint="eastAsia"/>
              </w:rPr>
              <w:t>：</w:t>
            </w:r>
            <w:r w:rsidRPr="00FA34A6">
              <w:t>begin_label参数和end_label参数分别表示循环开始和结束的标志，这两个标志必须相同，而且都可以省略；statement_list参数表示需要循环执行的语句。</w:t>
            </w:r>
          </w:p>
          <w:p w:rsidR="00FA34A6" w:rsidRDefault="00FA34A6" w:rsidP="00703E45">
            <w:pPr>
              <w:ind w:left="0"/>
            </w:pPr>
            <w:r w:rsidRPr="00FA34A6">
              <w:rPr>
                <w:rFonts w:hint="eastAsia"/>
                <w:color w:val="FF0000"/>
              </w:rPr>
              <w:t>举例</w:t>
            </w:r>
            <w:r>
              <w:rPr>
                <w:rFonts w:hint="eastAsia"/>
              </w:rPr>
              <w:t>：</w:t>
            </w:r>
          </w:p>
          <w:p w:rsidR="00FA34A6" w:rsidRDefault="00FA34A6" w:rsidP="00FA34A6">
            <w:pPr>
              <w:ind w:left="0"/>
            </w:pPr>
            <w:r>
              <w:t xml:space="preserve">add_num: LOOP  </w:t>
            </w:r>
          </w:p>
          <w:p w:rsidR="00FA34A6" w:rsidRDefault="00FA34A6" w:rsidP="00FA34A6">
            <w:pPr>
              <w:ind w:left="0"/>
            </w:pPr>
            <w:r>
              <w:t xml:space="preserve">SET @count=@count+1;  </w:t>
            </w:r>
          </w:p>
          <w:p w:rsidR="00FA34A6" w:rsidRDefault="00FA34A6" w:rsidP="00FA34A6">
            <w:pPr>
              <w:ind w:left="0"/>
            </w:pPr>
            <w:r>
              <w:t>END LOOP add_num ;</w:t>
            </w:r>
          </w:p>
          <w:p w:rsidR="00FA34A6" w:rsidRDefault="00FA34A6" w:rsidP="00FA34A6">
            <w:pPr>
              <w:ind w:left="0"/>
            </w:pPr>
          </w:p>
        </w:tc>
      </w:tr>
      <w:tr w:rsidR="00FA34A6" w:rsidTr="0041450D">
        <w:tc>
          <w:tcPr>
            <w:tcW w:w="8388" w:type="dxa"/>
          </w:tcPr>
          <w:p w:rsidR="00FA34A6" w:rsidRDefault="00FA34A6" w:rsidP="00703E45">
            <w:pPr>
              <w:ind w:left="0"/>
            </w:pPr>
            <w:r w:rsidRPr="00FA34A6">
              <w:t>LEAVE语句主要用于跳出循环控制。其语法形式如下：</w:t>
            </w:r>
          </w:p>
          <w:p w:rsidR="00FA34A6" w:rsidRDefault="00FA34A6" w:rsidP="00703E45">
            <w:pPr>
              <w:ind w:left="0"/>
            </w:pPr>
            <w:r w:rsidRPr="00FA34A6">
              <w:t>LEAVE label</w:t>
            </w:r>
          </w:p>
          <w:p w:rsidR="00FA34A6" w:rsidRDefault="00FA34A6" w:rsidP="00703E45">
            <w:pPr>
              <w:ind w:left="0"/>
            </w:pPr>
            <w:r>
              <w:rPr>
                <w:rFonts w:hint="eastAsia"/>
              </w:rPr>
              <w:t>说明：</w:t>
            </w:r>
            <w:r w:rsidRPr="00FA34A6">
              <w:t>label参数表示循环的标志。</w:t>
            </w:r>
          </w:p>
          <w:p w:rsidR="00FA34A6" w:rsidRDefault="00FA34A6" w:rsidP="00703E45">
            <w:pPr>
              <w:ind w:left="0"/>
            </w:pPr>
            <w:r>
              <w:rPr>
                <w:rFonts w:hint="eastAsia"/>
              </w:rPr>
              <w:t>举例：</w:t>
            </w:r>
          </w:p>
          <w:p w:rsidR="00FA34A6" w:rsidRDefault="00FA34A6" w:rsidP="00FA34A6">
            <w:pPr>
              <w:ind w:left="0"/>
            </w:pPr>
            <w:r>
              <w:t xml:space="preserve">add_num: LOOP </w:t>
            </w:r>
          </w:p>
          <w:p w:rsidR="00FA34A6" w:rsidRDefault="00FA34A6" w:rsidP="00FA34A6">
            <w:pPr>
              <w:ind w:left="0"/>
            </w:pPr>
            <w:r>
              <w:t xml:space="preserve">SET @count=@count+1; </w:t>
            </w:r>
          </w:p>
          <w:p w:rsidR="00FA34A6" w:rsidRDefault="00FA34A6" w:rsidP="00FA34A6">
            <w:pPr>
              <w:ind w:left="0"/>
            </w:pPr>
            <w:r>
              <w:t xml:space="preserve">IF @count=100 THEN </w:t>
            </w:r>
          </w:p>
          <w:p w:rsidR="00FA34A6" w:rsidRDefault="00FA34A6" w:rsidP="00FA34A6">
            <w:pPr>
              <w:ind w:left="0"/>
            </w:pPr>
            <w:r>
              <w:t xml:space="preserve">LEAVE add_num ; </w:t>
            </w:r>
          </w:p>
          <w:p w:rsidR="00FA34A6" w:rsidRDefault="00FA34A6" w:rsidP="00FA34A6">
            <w:pPr>
              <w:ind w:left="0"/>
            </w:pPr>
            <w:r>
              <w:t>END LOOP add_num ;</w:t>
            </w:r>
          </w:p>
          <w:p w:rsidR="00FA34A6" w:rsidRDefault="00FA34A6" w:rsidP="00FA34A6">
            <w:pPr>
              <w:ind w:left="0"/>
            </w:pPr>
          </w:p>
        </w:tc>
      </w:tr>
      <w:tr w:rsidR="00FA34A6" w:rsidTr="0041450D">
        <w:tc>
          <w:tcPr>
            <w:tcW w:w="8388" w:type="dxa"/>
          </w:tcPr>
          <w:p w:rsidR="00FA34A6" w:rsidRDefault="00FA34A6" w:rsidP="00FA34A6">
            <w:pPr>
              <w:ind w:left="0"/>
            </w:pPr>
            <w:r>
              <w:t>ITERATE语句也是用来跳出循环的语句。但是，ITERATE语句是跳出本次循环，然后直接进入下一次循环。ITERATE语句只可以出现在LOOP、REPEAT、WHILE语</w:t>
            </w:r>
            <w:r>
              <w:lastRenderedPageBreak/>
              <w:t>句内。ITERATE语句的基本语法形式如下：</w:t>
            </w:r>
          </w:p>
          <w:p w:rsidR="00FA34A6" w:rsidRDefault="00FA34A6" w:rsidP="00FA34A6">
            <w:pPr>
              <w:ind w:left="0"/>
            </w:pPr>
            <w:r w:rsidRPr="00FA34A6">
              <w:t>ITERATE label</w:t>
            </w:r>
          </w:p>
          <w:p w:rsidR="00FA34A6" w:rsidRDefault="00FA34A6" w:rsidP="00FA34A6">
            <w:pPr>
              <w:ind w:left="0"/>
              <w:rPr>
                <w:color w:val="2E2E2E"/>
                <w:sz w:val="23"/>
                <w:szCs w:val="23"/>
                <w:shd w:val="clear" w:color="auto" w:fill="FFFFFF"/>
              </w:rPr>
            </w:pPr>
            <w:r>
              <w:rPr>
                <w:rFonts w:hint="eastAsia"/>
              </w:rPr>
              <w:t>说明：</w:t>
            </w:r>
            <w:r>
              <w:rPr>
                <w:rFonts w:hint="eastAsia"/>
                <w:color w:val="2E2E2E"/>
                <w:sz w:val="23"/>
                <w:szCs w:val="23"/>
                <w:shd w:val="clear" w:color="auto" w:fill="FFFFFF"/>
              </w:rPr>
              <w:t>label参数表示循环的标志。</w:t>
            </w:r>
          </w:p>
          <w:p w:rsidR="00FA34A6" w:rsidRDefault="00FA34A6" w:rsidP="00FA34A6">
            <w:pPr>
              <w:ind w:left="0"/>
              <w:rPr>
                <w:color w:val="2E2E2E"/>
                <w:sz w:val="23"/>
                <w:szCs w:val="23"/>
                <w:shd w:val="clear" w:color="auto" w:fill="FFFFFF"/>
              </w:rPr>
            </w:pPr>
            <w:r>
              <w:rPr>
                <w:rFonts w:hint="eastAsia"/>
                <w:color w:val="2E2E2E"/>
                <w:sz w:val="23"/>
                <w:szCs w:val="23"/>
                <w:shd w:val="clear" w:color="auto" w:fill="FFFFFF"/>
              </w:rPr>
              <w:t>举例：</w:t>
            </w:r>
          </w:p>
          <w:p w:rsidR="00FA34A6" w:rsidRDefault="00FA34A6" w:rsidP="00FA34A6">
            <w:pPr>
              <w:ind w:left="0"/>
            </w:pPr>
            <w:r>
              <w:t xml:space="preserve">add_num: LOOP </w:t>
            </w:r>
          </w:p>
          <w:p w:rsidR="00FA34A6" w:rsidRDefault="00FA34A6" w:rsidP="00FA34A6">
            <w:pPr>
              <w:ind w:left="0"/>
            </w:pPr>
            <w:r>
              <w:t xml:space="preserve">SET @count=@count+1; </w:t>
            </w:r>
          </w:p>
          <w:p w:rsidR="00FA34A6" w:rsidRDefault="00FA34A6" w:rsidP="00FA34A6">
            <w:pPr>
              <w:ind w:left="0"/>
            </w:pPr>
            <w:r>
              <w:t xml:space="preserve">IF @count=100 THEN </w:t>
            </w:r>
          </w:p>
          <w:p w:rsidR="00FA34A6" w:rsidRDefault="00FA34A6" w:rsidP="00FA34A6">
            <w:pPr>
              <w:ind w:left="0"/>
            </w:pPr>
            <w:r>
              <w:t xml:space="preserve">LEAVE add_num ; </w:t>
            </w:r>
          </w:p>
          <w:p w:rsidR="00FA34A6" w:rsidRDefault="00FA34A6" w:rsidP="00FA34A6">
            <w:pPr>
              <w:ind w:left="0"/>
            </w:pPr>
            <w:r>
              <w:t xml:space="preserve">ELSE IF MOD(@count,3)=0 THEN </w:t>
            </w:r>
          </w:p>
          <w:p w:rsidR="00FA34A6" w:rsidRDefault="00FA34A6" w:rsidP="00FA34A6">
            <w:pPr>
              <w:ind w:left="0"/>
            </w:pPr>
            <w:r>
              <w:t xml:space="preserve">ITERATE add_num; </w:t>
            </w:r>
          </w:p>
          <w:p w:rsidR="00FA34A6" w:rsidRDefault="00FA34A6" w:rsidP="00FA34A6">
            <w:pPr>
              <w:ind w:left="0"/>
            </w:pPr>
            <w:r>
              <w:t xml:space="preserve">SELECT * FROM employee ; </w:t>
            </w:r>
          </w:p>
          <w:p w:rsidR="00FA34A6" w:rsidRDefault="00FA34A6" w:rsidP="00FA34A6">
            <w:pPr>
              <w:ind w:left="0"/>
            </w:pPr>
            <w:r>
              <w:t>END LOOP add_num ;</w:t>
            </w:r>
          </w:p>
          <w:p w:rsidR="00FA34A6" w:rsidRPr="00FA34A6" w:rsidRDefault="00FA34A6" w:rsidP="00FA34A6">
            <w:pPr>
              <w:ind w:left="0"/>
            </w:pPr>
          </w:p>
        </w:tc>
      </w:tr>
      <w:tr w:rsidR="00FA34A6" w:rsidTr="0041450D">
        <w:tc>
          <w:tcPr>
            <w:tcW w:w="8388" w:type="dxa"/>
          </w:tcPr>
          <w:p w:rsidR="00FA34A6" w:rsidRDefault="00FA34A6" w:rsidP="00FA34A6">
            <w:pPr>
              <w:ind w:left="0"/>
            </w:pPr>
            <w:r w:rsidRPr="00FA34A6">
              <w:lastRenderedPageBreak/>
              <w:t>REPEAT语句是有条件控制的循环语句。当满足特定条件时，就会跳出循环语句。REPEAT语句的基本语法形式如下：</w:t>
            </w:r>
          </w:p>
          <w:p w:rsidR="00FA34A6" w:rsidRDefault="00FA34A6" w:rsidP="00FA34A6">
            <w:pPr>
              <w:ind w:left="0"/>
            </w:pPr>
            <w:r>
              <w:t xml:space="preserve">[begin_label:] REPEAT </w:t>
            </w:r>
          </w:p>
          <w:p w:rsidR="00FA34A6" w:rsidRDefault="00FA34A6" w:rsidP="00FA34A6">
            <w:pPr>
              <w:ind w:left="0"/>
            </w:pPr>
            <w:r>
              <w:t xml:space="preserve">statement_list </w:t>
            </w:r>
          </w:p>
          <w:p w:rsidR="00FA34A6" w:rsidRDefault="00FA34A6" w:rsidP="00FA34A6">
            <w:pPr>
              <w:ind w:left="0"/>
            </w:pPr>
            <w:r>
              <w:t xml:space="preserve">UNTIL search_condition </w:t>
            </w:r>
          </w:p>
          <w:p w:rsidR="00FA34A6" w:rsidRDefault="00FA34A6" w:rsidP="00FA34A6">
            <w:pPr>
              <w:ind w:left="0"/>
            </w:pPr>
            <w:r>
              <w:t>END REPEAT [end_label]</w:t>
            </w:r>
          </w:p>
          <w:p w:rsidR="00FA34A6" w:rsidRDefault="00FA34A6" w:rsidP="00FA34A6">
            <w:pPr>
              <w:ind w:left="0"/>
            </w:pPr>
            <w:r w:rsidRPr="00FA34A6">
              <w:rPr>
                <w:rFonts w:hint="eastAsia"/>
                <w:color w:val="FF0000"/>
              </w:rPr>
              <w:t>说明</w:t>
            </w:r>
            <w:r>
              <w:rPr>
                <w:rFonts w:hint="eastAsia"/>
              </w:rPr>
              <w:t>：</w:t>
            </w:r>
            <w:r w:rsidRPr="00FA34A6">
              <w:t>statement_list参数表示循环的执行语句；search_condition参数表示结束循环的条件，满足该条件时循环结束。</w:t>
            </w:r>
          </w:p>
          <w:p w:rsidR="00FA34A6" w:rsidRDefault="00FA34A6" w:rsidP="00FA34A6">
            <w:pPr>
              <w:ind w:left="0"/>
            </w:pPr>
            <w:r w:rsidRPr="00FA34A6">
              <w:rPr>
                <w:rFonts w:hint="eastAsia"/>
                <w:color w:val="FF0000"/>
              </w:rPr>
              <w:t>举例</w:t>
            </w:r>
            <w:r>
              <w:rPr>
                <w:rFonts w:hint="eastAsia"/>
              </w:rPr>
              <w:t>：</w:t>
            </w:r>
          </w:p>
          <w:p w:rsidR="00FA34A6" w:rsidRDefault="00FA34A6" w:rsidP="00FA34A6">
            <w:pPr>
              <w:ind w:left="0"/>
            </w:pPr>
            <w:r>
              <w:t xml:space="preserve">REPEAT </w:t>
            </w:r>
          </w:p>
          <w:p w:rsidR="00FA34A6" w:rsidRDefault="00FA34A6" w:rsidP="00FA34A6">
            <w:pPr>
              <w:ind w:left="0"/>
            </w:pPr>
            <w:r>
              <w:t xml:space="preserve">SET @count=@count+1; </w:t>
            </w:r>
          </w:p>
          <w:p w:rsidR="00FA34A6" w:rsidRDefault="00FA34A6" w:rsidP="00FA34A6">
            <w:pPr>
              <w:ind w:left="0"/>
            </w:pPr>
            <w:r>
              <w:t xml:space="preserve">UNTIL @count=100 </w:t>
            </w:r>
          </w:p>
          <w:p w:rsidR="00FA34A6" w:rsidRDefault="00FA34A6" w:rsidP="00FA34A6">
            <w:pPr>
              <w:ind w:left="0"/>
            </w:pPr>
            <w:r>
              <w:t>END REPEAT ;</w:t>
            </w:r>
          </w:p>
          <w:p w:rsidR="00FA34A6" w:rsidRDefault="00FA34A6" w:rsidP="00FA34A6">
            <w:pPr>
              <w:ind w:left="0"/>
            </w:pPr>
          </w:p>
        </w:tc>
      </w:tr>
      <w:tr w:rsidR="00FA34A6" w:rsidTr="0041450D">
        <w:tc>
          <w:tcPr>
            <w:tcW w:w="8388" w:type="dxa"/>
          </w:tcPr>
          <w:p w:rsidR="00FA34A6" w:rsidRDefault="00FA34A6" w:rsidP="00FA34A6">
            <w:pPr>
              <w:ind w:left="0"/>
            </w:pPr>
            <w:r>
              <w:t>WHILE语句也是有条件控制的循环语句。但WHILE语句和REPEAT语句是不一样的。WHILE语句是当满足条件时，执行循环内的语句。WHILE语句的基本语法形式如下：</w:t>
            </w:r>
          </w:p>
          <w:p w:rsidR="00FA34A6" w:rsidRDefault="00FA34A6" w:rsidP="00FA34A6">
            <w:pPr>
              <w:ind w:left="0"/>
            </w:pPr>
            <w:r>
              <w:t xml:space="preserve">[begin_label:] WHILE search_condition DO </w:t>
            </w:r>
          </w:p>
          <w:p w:rsidR="00FA34A6" w:rsidRDefault="00FA34A6" w:rsidP="00FA34A6">
            <w:pPr>
              <w:ind w:left="0"/>
            </w:pPr>
            <w:r>
              <w:t xml:space="preserve">statement_list </w:t>
            </w:r>
          </w:p>
          <w:p w:rsidR="00FA34A6" w:rsidRDefault="00FA34A6" w:rsidP="00FA34A6">
            <w:pPr>
              <w:ind w:left="0"/>
            </w:pPr>
            <w:r>
              <w:t>END WHILE [end_label]</w:t>
            </w:r>
          </w:p>
          <w:p w:rsidR="00FA34A6" w:rsidRDefault="00FA34A6" w:rsidP="00FA34A6">
            <w:pPr>
              <w:ind w:left="0"/>
            </w:pPr>
            <w:r w:rsidRPr="00FA34A6">
              <w:rPr>
                <w:rFonts w:hint="eastAsia"/>
                <w:color w:val="FF0000"/>
              </w:rPr>
              <w:lastRenderedPageBreak/>
              <w:t>说明</w:t>
            </w:r>
            <w:r>
              <w:rPr>
                <w:rFonts w:hint="eastAsia"/>
              </w:rPr>
              <w:t>：</w:t>
            </w:r>
            <w:r>
              <w:t>search_condition参数表示循环执行的条件，满足该条件时循环执行；</w:t>
            </w:r>
          </w:p>
          <w:p w:rsidR="00FA34A6" w:rsidRDefault="00FA34A6" w:rsidP="00FA34A6">
            <w:pPr>
              <w:ind w:left="0"/>
            </w:pPr>
            <w:r>
              <w:t>statement_list参数表示循环的执行语句。</w:t>
            </w:r>
          </w:p>
          <w:p w:rsidR="00FA34A6" w:rsidRDefault="00FA34A6" w:rsidP="00FA34A6">
            <w:pPr>
              <w:ind w:left="0"/>
            </w:pPr>
            <w:r>
              <w:rPr>
                <w:rFonts w:hint="eastAsia"/>
              </w:rPr>
              <w:t>举例：</w:t>
            </w:r>
          </w:p>
          <w:p w:rsidR="00FA34A6" w:rsidRDefault="00FA34A6" w:rsidP="00FA34A6">
            <w:pPr>
              <w:ind w:left="0"/>
            </w:pPr>
            <w:r>
              <w:t xml:space="preserve">WHILE @count&lt;100 DO </w:t>
            </w:r>
          </w:p>
          <w:p w:rsidR="00FA34A6" w:rsidRDefault="00FA34A6" w:rsidP="00FA34A6">
            <w:pPr>
              <w:ind w:left="0"/>
            </w:pPr>
            <w:r>
              <w:t xml:space="preserve">SET @count=@count+1; </w:t>
            </w:r>
          </w:p>
          <w:p w:rsidR="00FA34A6" w:rsidRDefault="00FA34A6" w:rsidP="00FA34A6">
            <w:pPr>
              <w:ind w:left="0"/>
            </w:pPr>
            <w:r>
              <w:t>END WHILE ;</w:t>
            </w:r>
          </w:p>
          <w:p w:rsidR="00FA34A6" w:rsidRPr="00FA34A6" w:rsidRDefault="00FA34A6" w:rsidP="00FA34A6">
            <w:pPr>
              <w:ind w:left="0"/>
            </w:pPr>
          </w:p>
        </w:tc>
      </w:tr>
    </w:tbl>
    <w:p w:rsidR="0041450D" w:rsidRDefault="0041450D" w:rsidP="0041450D"/>
    <w:p w:rsidR="0041450D" w:rsidRDefault="00FA34A6" w:rsidP="00FA34A6">
      <w:pPr>
        <w:pStyle w:val="Heading3"/>
      </w:pPr>
      <w:r>
        <w:rPr>
          <w:rFonts w:hint="eastAsia"/>
        </w:rPr>
        <w:t>调用存储过程</w:t>
      </w:r>
    </w:p>
    <w:p w:rsidR="00FA34A6" w:rsidRDefault="00FA34A6" w:rsidP="00FA34A6">
      <w:pPr>
        <w:ind w:firstLine="360"/>
      </w:pPr>
      <w:r>
        <w:rPr>
          <w:rFonts w:hint="eastAsia"/>
        </w:rPr>
        <w:t>存储过程和存储函数都是存储在服务器端的SQL语句的集合，要使用这些已经定义好的存储过程和存储函数就必须要通过调用的方式来实现。存储过程是通过CALL语句来调用的。而存储函数的使用方法与MySQL内部函数的使用方法是一样的。执行存储过程和存储函数需要拥有EXECUTE权限EXECUTE权限信息存储在information_schema数据库下面的</w:t>
      </w:r>
      <w:r>
        <w:rPr>
          <w:rStyle w:val="Strong"/>
          <w:rFonts w:hint="eastAsia"/>
          <w:color w:val="2E2E2E"/>
          <w:sz w:val="23"/>
          <w:szCs w:val="23"/>
          <w:bdr w:val="none" w:sz="0" w:space="0" w:color="auto" w:frame="1"/>
        </w:rPr>
        <w:t>USER_PRIVILEGES</w:t>
      </w:r>
      <w:r>
        <w:rPr>
          <w:rFonts w:hint="eastAsia"/>
        </w:rPr>
        <w:t>表中。</w:t>
      </w:r>
    </w:p>
    <w:p w:rsidR="00FA34A6" w:rsidRPr="00FA34A6" w:rsidRDefault="00FA34A6" w:rsidP="00FA34A6"/>
    <w:p w:rsidR="00380E54" w:rsidRDefault="000A67D2" w:rsidP="00380E54">
      <w:r w:rsidRPr="000A67D2">
        <w:t>CALL语句的基本语法形式如下：</w:t>
      </w:r>
    </w:p>
    <w:tbl>
      <w:tblPr>
        <w:tblStyle w:val="TableGrid"/>
        <w:tblW w:w="0" w:type="auto"/>
        <w:tblInd w:w="468" w:type="dxa"/>
        <w:tblLook w:val="04A0"/>
      </w:tblPr>
      <w:tblGrid>
        <w:gridCol w:w="8388"/>
      </w:tblGrid>
      <w:tr w:rsidR="000A67D2" w:rsidTr="000A67D2">
        <w:tc>
          <w:tcPr>
            <w:tcW w:w="8388" w:type="dxa"/>
          </w:tcPr>
          <w:p w:rsidR="000A67D2" w:rsidRPr="00380E54" w:rsidRDefault="000A67D2" w:rsidP="000A67D2">
            <w:pPr>
              <w:ind w:left="0"/>
            </w:pPr>
            <w:r w:rsidRPr="000A67D2">
              <w:t>CALL sp_name([parameter[,…]]) ;</w:t>
            </w:r>
          </w:p>
          <w:p w:rsidR="000A67D2" w:rsidRDefault="000A67D2" w:rsidP="00380E54">
            <w:pPr>
              <w:ind w:left="0"/>
            </w:pPr>
            <w:r>
              <w:rPr>
                <w:rFonts w:hint="eastAsia"/>
              </w:rPr>
              <w:t>说明：</w:t>
            </w:r>
            <w:r w:rsidRPr="000A67D2">
              <w:t>sp_name是存储过程的名称；parameter是指存储过程的参数。</w:t>
            </w:r>
          </w:p>
        </w:tc>
      </w:tr>
    </w:tbl>
    <w:p w:rsidR="000A67D2" w:rsidRDefault="000A67D2" w:rsidP="00380E54"/>
    <w:p w:rsidR="000A67D2" w:rsidRDefault="000A67D2" w:rsidP="000A67D2">
      <w:pPr>
        <w:pStyle w:val="Heading3"/>
      </w:pPr>
      <w:r w:rsidRPr="000A67D2">
        <w:rPr>
          <w:rFonts w:hint="eastAsia"/>
        </w:rPr>
        <w:t>查看存储过程和函数</w:t>
      </w:r>
    </w:p>
    <w:tbl>
      <w:tblPr>
        <w:tblStyle w:val="TableGrid"/>
        <w:tblW w:w="0" w:type="auto"/>
        <w:tblInd w:w="468" w:type="dxa"/>
        <w:tblLook w:val="04A0"/>
      </w:tblPr>
      <w:tblGrid>
        <w:gridCol w:w="8388"/>
      </w:tblGrid>
      <w:tr w:rsidR="00796951" w:rsidTr="00796951">
        <w:tc>
          <w:tcPr>
            <w:tcW w:w="8388" w:type="dxa"/>
          </w:tcPr>
          <w:p w:rsidR="004336F2" w:rsidRDefault="004336F2" w:rsidP="000A67D2">
            <w:pPr>
              <w:ind w:left="0"/>
            </w:pPr>
            <w:r>
              <w:rPr>
                <w:rStyle w:val="Strong"/>
                <w:rFonts w:hint="eastAsia"/>
                <w:color w:val="5E5E5E"/>
                <w:sz w:val="23"/>
                <w:szCs w:val="23"/>
                <w:bdr w:val="none" w:sz="0" w:space="0" w:color="auto" w:frame="1"/>
                <w:shd w:val="clear" w:color="auto" w:fill="FFFFFF"/>
              </w:rPr>
              <w:t>#</w:t>
            </w:r>
            <w:r w:rsidRPr="004336F2">
              <w:rPr>
                <w:rStyle w:val="Strong"/>
                <w:rFonts w:hint="eastAsia"/>
                <w:b w:val="0"/>
                <w:color w:val="5E5E5E"/>
                <w:sz w:val="23"/>
                <w:szCs w:val="23"/>
                <w:bdr w:val="none" w:sz="0" w:space="0" w:color="auto" w:frame="1"/>
                <w:shd w:val="clear" w:color="auto" w:fill="FFFFFF"/>
              </w:rPr>
              <w:t>SHOW STATUS语句只能查看存储过程或函数是操作哪一个数据库、存储过程或函数的名称、类型、谁定义的、创建和修改时间、字符编码等信息。</w:t>
            </w:r>
          </w:p>
          <w:p w:rsidR="00796951" w:rsidRDefault="00796951" w:rsidP="000A67D2">
            <w:pPr>
              <w:ind w:left="0"/>
            </w:pPr>
            <w:r w:rsidRPr="00796951">
              <w:t>SHOW { PROCEDURE | FUNCTION } STATUS [ LIKE  ' pattern ' ] ;</w:t>
            </w:r>
          </w:p>
          <w:p w:rsidR="00796951" w:rsidRDefault="00796951" w:rsidP="000A67D2">
            <w:pPr>
              <w:ind w:left="0"/>
            </w:pPr>
          </w:p>
          <w:p w:rsidR="00796951" w:rsidRDefault="00796951" w:rsidP="000A67D2">
            <w:pPr>
              <w:ind w:left="0"/>
              <w:rPr>
                <w:color w:val="2E2E2E"/>
                <w:sz w:val="23"/>
                <w:szCs w:val="23"/>
                <w:shd w:val="clear" w:color="auto" w:fill="FFFFFF"/>
              </w:rPr>
            </w:pPr>
            <w:r>
              <w:rPr>
                <w:rFonts w:hint="eastAsia"/>
              </w:rPr>
              <w:t>#</w:t>
            </w:r>
            <w:r>
              <w:rPr>
                <w:rFonts w:hint="eastAsia"/>
                <w:color w:val="2E2E2E"/>
                <w:sz w:val="23"/>
                <w:szCs w:val="23"/>
                <w:shd w:val="clear" w:color="auto" w:fill="FFFFFF"/>
              </w:rPr>
              <w:t xml:space="preserve"> SHOW CREATE语句查看存储过程和函数的定义</w:t>
            </w:r>
          </w:p>
          <w:p w:rsidR="00796951" w:rsidRDefault="00796951" w:rsidP="000A67D2">
            <w:pPr>
              <w:ind w:left="0"/>
            </w:pPr>
            <w:r w:rsidRPr="00796951">
              <w:t>SHOW CREATE { PROCEDURE | FUNCTION } sp_name ;</w:t>
            </w:r>
          </w:p>
          <w:p w:rsidR="00796951" w:rsidRDefault="00796951" w:rsidP="000A67D2">
            <w:pPr>
              <w:ind w:left="0"/>
            </w:pPr>
          </w:p>
          <w:p w:rsidR="00796951" w:rsidRDefault="00796951" w:rsidP="000A67D2">
            <w:pPr>
              <w:ind w:left="0"/>
            </w:pPr>
            <w:r>
              <w:rPr>
                <w:rFonts w:hint="eastAsia"/>
              </w:rPr>
              <w:t>#</w:t>
            </w:r>
            <w:r w:rsidRPr="00796951">
              <w:rPr>
                <w:rFonts w:hint="eastAsia"/>
              </w:rPr>
              <w:t>从</w:t>
            </w:r>
            <w:r w:rsidRPr="00796951">
              <w:t>information_schema.Routines表中查看存储过程和函数的信息</w:t>
            </w:r>
          </w:p>
          <w:p w:rsidR="00796951" w:rsidRDefault="00796951" w:rsidP="00796951">
            <w:pPr>
              <w:ind w:left="0"/>
            </w:pPr>
            <w:r>
              <w:t xml:space="preserve">SELECT * FROM information_schema.Routines </w:t>
            </w:r>
          </w:p>
          <w:p w:rsidR="00796951" w:rsidRDefault="00796951" w:rsidP="00796951">
            <w:pPr>
              <w:ind w:left="0"/>
            </w:pPr>
            <w:r>
              <w:t>WHERE ROUTINE_NAME=' sp_name ' ;</w:t>
            </w:r>
          </w:p>
          <w:p w:rsidR="004336F2" w:rsidRDefault="004336F2" w:rsidP="00796951">
            <w:pPr>
              <w:ind w:left="0"/>
            </w:pPr>
          </w:p>
        </w:tc>
      </w:tr>
    </w:tbl>
    <w:p w:rsidR="000A67D2" w:rsidRDefault="000A67D2" w:rsidP="000A67D2"/>
    <w:p w:rsidR="004336F2" w:rsidRDefault="004336F2" w:rsidP="004336F2">
      <w:pPr>
        <w:pStyle w:val="Heading3"/>
      </w:pPr>
      <w:r w:rsidRPr="004336F2">
        <w:rPr>
          <w:rFonts w:hint="eastAsia"/>
        </w:rPr>
        <w:t>修改存储过程和函数</w:t>
      </w:r>
    </w:p>
    <w:tbl>
      <w:tblPr>
        <w:tblStyle w:val="TableGrid"/>
        <w:tblW w:w="0" w:type="auto"/>
        <w:tblInd w:w="468" w:type="dxa"/>
        <w:tblLook w:val="04A0"/>
      </w:tblPr>
      <w:tblGrid>
        <w:gridCol w:w="8388"/>
      </w:tblGrid>
      <w:tr w:rsidR="004336F2" w:rsidTr="004336F2">
        <w:tc>
          <w:tcPr>
            <w:tcW w:w="8388" w:type="dxa"/>
          </w:tcPr>
          <w:p w:rsidR="004336F2" w:rsidRDefault="004336F2" w:rsidP="004336F2">
            <w:pPr>
              <w:ind w:left="0"/>
            </w:pPr>
            <w:r>
              <w:rPr>
                <w:rFonts w:hint="eastAsia"/>
              </w:rPr>
              <w:t>修改存储过程和函数是指修改已经定义好的存储过程和函数。MySQL中通过ALTER PROCEDURE语句来修改存储过程。通过ALTER FUNCTION语句来修改存储函数。MySQL中修改存储过程和函数的语句的语法形式如下：</w:t>
            </w:r>
          </w:p>
          <w:p w:rsidR="004336F2" w:rsidRDefault="004336F2" w:rsidP="004336F2">
            <w:pPr>
              <w:ind w:left="0"/>
            </w:pPr>
            <w:r>
              <w:t xml:space="preserve">ALTER {PROCEDURE | FUNCTION} sp_name [characteristic ...]  </w:t>
            </w:r>
          </w:p>
          <w:p w:rsidR="004336F2" w:rsidRDefault="004336F2" w:rsidP="004336F2">
            <w:pPr>
              <w:ind w:left="0"/>
            </w:pPr>
            <w:r>
              <w:t xml:space="preserve">characteristic:  </w:t>
            </w:r>
          </w:p>
          <w:p w:rsidR="004336F2" w:rsidRDefault="004336F2" w:rsidP="004336F2">
            <w:pPr>
              <w:ind w:left="0"/>
            </w:pPr>
            <w:r>
              <w:t xml:space="preserve">{ CONTAINS SQL | NO SQL | READS SQL DATA | MODIFIES SQL DATA }  </w:t>
            </w:r>
          </w:p>
          <w:p w:rsidR="004336F2" w:rsidRDefault="004336F2" w:rsidP="004336F2">
            <w:pPr>
              <w:ind w:left="0"/>
            </w:pPr>
            <w:r>
              <w:t xml:space="preserve">| SQL SECURITY { DEFINER | INVOKER }  </w:t>
            </w:r>
          </w:p>
          <w:p w:rsidR="004336F2" w:rsidRDefault="004336F2" w:rsidP="004336F2">
            <w:pPr>
              <w:ind w:left="0"/>
            </w:pPr>
            <w:r>
              <w:t>| COMMENT 'string'</w:t>
            </w:r>
          </w:p>
          <w:p w:rsidR="004336F2" w:rsidRDefault="004336F2" w:rsidP="004336F2">
            <w:pPr>
              <w:ind w:left="0"/>
            </w:pPr>
            <w:r w:rsidRPr="004336F2">
              <w:rPr>
                <w:rFonts w:hint="eastAsia"/>
                <w:color w:val="FF0000"/>
              </w:rPr>
              <w:t>说明</w:t>
            </w:r>
            <w:r>
              <w:rPr>
                <w:rFonts w:hint="eastAsia"/>
              </w:rPr>
              <w:t>：</w:t>
            </w:r>
          </w:p>
          <w:p w:rsidR="004336F2" w:rsidRDefault="004336F2" w:rsidP="004336F2">
            <w:pPr>
              <w:ind w:left="0"/>
            </w:pPr>
            <w:r>
              <w:t>sp_name参数</w:t>
            </w:r>
            <w:r>
              <w:rPr>
                <w:rFonts w:hint="eastAsia"/>
              </w:rPr>
              <w:t>：</w:t>
            </w:r>
            <w:r>
              <w:t>表示存储过程或函数的名称；</w:t>
            </w:r>
          </w:p>
          <w:p w:rsidR="004336F2" w:rsidRDefault="004336F2" w:rsidP="004336F2">
            <w:pPr>
              <w:ind w:left="0"/>
            </w:pPr>
            <w:r>
              <w:t>characteristic参数</w:t>
            </w:r>
            <w:r>
              <w:rPr>
                <w:rFonts w:hint="eastAsia"/>
              </w:rPr>
              <w:t>：</w:t>
            </w:r>
            <w:r>
              <w:t>指定存储函数的特性。</w:t>
            </w:r>
          </w:p>
          <w:p w:rsidR="004336F2" w:rsidRDefault="004336F2" w:rsidP="004336F2">
            <w:pPr>
              <w:ind w:left="0"/>
            </w:pPr>
            <w:r>
              <w:t>CONTAINS SQL</w:t>
            </w:r>
            <w:r>
              <w:rPr>
                <w:rFonts w:hint="eastAsia"/>
              </w:rPr>
              <w:t>：</w:t>
            </w:r>
            <w:r>
              <w:t>表示子程序包含SQL语句，但不包含读或写数据的语句；</w:t>
            </w:r>
          </w:p>
          <w:p w:rsidR="004336F2" w:rsidRDefault="004336F2" w:rsidP="004336F2">
            <w:pPr>
              <w:ind w:left="0"/>
            </w:pPr>
            <w:r>
              <w:t>NO SQL</w:t>
            </w:r>
            <w:r>
              <w:rPr>
                <w:rFonts w:hint="eastAsia"/>
              </w:rPr>
              <w:t>：</w:t>
            </w:r>
            <w:r>
              <w:t>表示子程序中不包含SQL语句；</w:t>
            </w:r>
          </w:p>
          <w:p w:rsidR="004336F2" w:rsidRDefault="004336F2" w:rsidP="004336F2">
            <w:pPr>
              <w:ind w:left="0"/>
            </w:pPr>
            <w:r>
              <w:t>READS SQL DATA</w:t>
            </w:r>
            <w:r>
              <w:rPr>
                <w:rFonts w:hint="eastAsia"/>
              </w:rPr>
              <w:t>：</w:t>
            </w:r>
            <w:r>
              <w:t>表示子程序中包含读数据的语句；</w:t>
            </w:r>
          </w:p>
          <w:p w:rsidR="004336F2" w:rsidRDefault="004336F2" w:rsidP="004336F2">
            <w:pPr>
              <w:ind w:left="0"/>
            </w:pPr>
            <w:r>
              <w:t>MODIFIES SQL DATA表示子程序中包含写数据的语句。</w:t>
            </w:r>
          </w:p>
          <w:p w:rsidR="004336F2" w:rsidRDefault="004336F2" w:rsidP="004336F2">
            <w:pPr>
              <w:ind w:left="0"/>
            </w:pPr>
            <w:r>
              <w:t>SQL SECURITY { DEFINER | INVOKER }指明谁有权限来执行。</w:t>
            </w:r>
          </w:p>
          <w:p w:rsidR="004336F2" w:rsidRDefault="004336F2" w:rsidP="004336F2">
            <w:pPr>
              <w:ind w:left="0"/>
            </w:pPr>
            <w:r>
              <w:t>DEFINER表示只有定义者自己才能够执行；</w:t>
            </w:r>
          </w:p>
          <w:p w:rsidR="004336F2" w:rsidRDefault="004336F2" w:rsidP="004336F2">
            <w:pPr>
              <w:ind w:left="0"/>
            </w:pPr>
            <w:r>
              <w:t>INVOKER表示调用者可以执行。</w:t>
            </w:r>
          </w:p>
          <w:p w:rsidR="004336F2" w:rsidRDefault="004336F2" w:rsidP="004336F2">
            <w:pPr>
              <w:ind w:left="0"/>
            </w:pPr>
            <w:r>
              <w:t>COMMENT ‘string’是注释信息。</w:t>
            </w:r>
          </w:p>
          <w:p w:rsidR="004336F2" w:rsidRDefault="004336F2" w:rsidP="004336F2">
            <w:pPr>
              <w:ind w:left="0"/>
            </w:pPr>
          </w:p>
          <w:p w:rsidR="004336F2" w:rsidRDefault="004336F2" w:rsidP="004336F2">
            <w:pPr>
              <w:ind w:left="0"/>
            </w:pPr>
            <w:r>
              <w:rPr>
                <w:rFonts w:hint="eastAsia"/>
              </w:rPr>
              <w:t>注意：</w:t>
            </w:r>
            <w:r w:rsidRPr="004336F2">
              <w:rPr>
                <w:rFonts w:hint="eastAsia"/>
                <w:color w:val="FF0000"/>
              </w:rPr>
              <w:t>修改存储过程和函数，只能修改他们的权限</w:t>
            </w:r>
            <w:r>
              <w:rPr>
                <w:rFonts w:hint="eastAsia"/>
              </w:rPr>
              <w:t>，目前</w:t>
            </w:r>
            <w:r>
              <w:t>MYSQL还不提供对已存在的存储过程和函数代码的修改</w:t>
            </w:r>
            <w:r>
              <w:rPr>
                <w:rFonts w:hint="eastAsia"/>
              </w:rPr>
              <w:t>。</w:t>
            </w:r>
            <w:r w:rsidRPr="004336F2">
              <w:rPr>
                <w:rFonts w:hint="eastAsia"/>
                <w:color w:val="FF0000"/>
              </w:rPr>
              <w:t>如果要修改，只能通过先</w:t>
            </w:r>
            <w:r w:rsidRPr="004336F2">
              <w:rPr>
                <w:color w:val="FF0000"/>
              </w:rPr>
              <w:t>DROP掉，然后重新建立新的存储过程和函数来实现</w:t>
            </w:r>
            <w:r>
              <w:rPr>
                <w:rFonts w:hint="eastAsia"/>
              </w:rPr>
              <w:t>。</w:t>
            </w:r>
          </w:p>
        </w:tc>
      </w:tr>
    </w:tbl>
    <w:p w:rsidR="004336F2" w:rsidRDefault="004336F2" w:rsidP="004336F2"/>
    <w:p w:rsidR="004336F2" w:rsidRDefault="004336F2" w:rsidP="004336F2">
      <w:pPr>
        <w:pStyle w:val="Heading3"/>
      </w:pPr>
      <w:r w:rsidRPr="004336F2">
        <w:rPr>
          <w:rFonts w:hint="eastAsia"/>
        </w:rPr>
        <w:t>删除存储过程和函数</w:t>
      </w:r>
    </w:p>
    <w:p w:rsidR="004336F2" w:rsidRDefault="004336F2" w:rsidP="004336F2">
      <w:pPr>
        <w:ind w:firstLine="360"/>
      </w:pPr>
      <w:r>
        <w:rPr>
          <w:rFonts w:hint="eastAsia"/>
        </w:rPr>
        <w:t>删除存储过程和函数指删除数据库中已经存在的存储过程和函数。MySQL中使用DROP PROCEDURE语句来删除存储过程。通过DROP FUNCTION语句来删除存储函数。</w:t>
      </w:r>
    </w:p>
    <w:tbl>
      <w:tblPr>
        <w:tblStyle w:val="TableGrid"/>
        <w:tblW w:w="0" w:type="auto"/>
        <w:tblInd w:w="468" w:type="dxa"/>
        <w:tblLook w:val="04A0"/>
      </w:tblPr>
      <w:tblGrid>
        <w:gridCol w:w="8388"/>
      </w:tblGrid>
      <w:tr w:rsidR="004336F2" w:rsidTr="004336F2">
        <w:tc>
          <w:tcPr>
            <w:tcW w:w="8388" w:type="dxa"/>
          </w:tcPr>
          <w:p w:rsidR="004336F2" w:rsidRDefault="004336F2" w:rsidP="004336F2">
            <w:pPr>
              <w:ind w:left="0"/>
            </w:pPr>
            <w:r w:rsidRPr="004336F2">
              <w:t>DROP { PROCEDURE| FUNCTION } sp_name;</w:t>
            </w:r>
          </w:p>
          <w:p w:rsidR="004336F2" w:rsidRDefault="004336F2" w:rsidP="004336F2">
            <w:pPr>
              <w:ind w:left="0"/>
            </w:pPr>
            <w:r>
              <w:rPr>
                <w:rFonts w:hint="eastAsia"/>
              </w:rPr>
              <w:t>说明：</w:t>
            </w:r>
            <w:r w:rsidRPr="004336F2">
              <w:t>sp_name参数表示存储过程或函数的名称</w:t>
            </w:r>
          </w:p>
          <w:p w:rsidR="004336F2" w:rsidRDefault="004336F2" w:rsidP="004336F2">
            <w:pPr>
              <w:ind w:left="0"/>
            </w:pPr>
            <w:r>
              <w:rPr>
                <w:rFonts w:hint="eastAsia"/>
              </w:rPr>
              <w:lastRenderedPageBreak/>
              <w:t>举例：</w:t>
            </w:r>
            <w:r w:rsidRPr="004336F2">
              <w:t>DROP  PROCEDURE  Proc;</w:t>
            </w:r>
          </w:p>
        </w:tc>
      </w:tr>
    </w:tbl>
    <w:p w:rsidR="004336F2" w:rsidRPr="004336F2" w:rsidRDefault="004336F2" w:rsidP="00291F82">
      <w:pPr>
        <w:ind w:left="0"/>
      </w:pPr>
    </w:p>
    <w:p w:rsidR="00380E54" w:rsidRDefault="00380E54" w:rsidP="00380E54">
      <w:pPr>
        <w:pStyle w:val="Heading2"/>
      </w:pPr>
      <w:r>
        <w:rPr>
          <w:rFonts w:hint="eastAsia"/>
        </w:rPr>
        <w:t>触发器</w:t>
      </w:r>
    </w:p>
    <w:p w:rsidR="004B7348" w:rsidRDefault="004B7348" w:rsidP="004B7348">
      <w:pPr>
        <w:ind w:firstLine="360"/>
      </w:pPr>
      <w:r>
        <w:rPr>
          <w:rFonts w:hint="eastAsia"/>
        </w:rPr>
        <w:t>触发器是一个特殊的存储过程，不同的是存储过程要用CALL来调用，而触发器不需要使用CALL也不需要手工启动，只要当一个预定义的事件发生的时候，就会被MYSQL自动调用。</w:t>
      </w:r>
    </w:p>
    <w:p w:rsidR="004336F2" w:rsidRDefault="004B7348" w:rsidP="004B7348">
      <w:pPr>
        <w:pStyle w:val="Heading3"/>
        <w:numPr>
          <w:ilvl w:val="0"/>
          <w:numId w:val="19"/>
        </w:numPr>
      </w:pPr>
      <w:r w:rsidRPr="004B7348">
        <w:rPr>
          <w:rFonts w:hint="eastAsia"/>
        </w:rPr>
        <w:t>创建触发器</w:t>
      </w:r>
    </w:p>
    <w:tbl>
      <w:tblPr>
        <w:tblStyle w:val="TableGrid"/>
        <w:tblW w:w="0" w:type="auto"/>
        <w:tblInd w:w="468" w:type="dxa"/>
        <w:tblLook w:val="04A0"/>
      </w:tblPr>
      <w:tblGrid>
        <w:gridCol w:w="8388"/>
      </w:tblGrid>
      <w:tr w:rsidR="00E14720" w:rsidTr="00E14720">
        <w:tc>
          <w:tcPr>
            <w:tcW w:w="8388" w:type="dxa"/>
          </w:tcPr>
          <w:p w:rsidR="00E14720" w:rsidRDefault="00E14720" w:rsidP="00E14720">
            <w:pPr>
              <w:ind w:left="0"/>
            </w:pPr>
            <w:r>
              <w:t>CREATE TRIGGER trigger_name trigger_time trigger_event</w:t>
            </w:r>
          </w:p>
          <w:p w:rsidR="00E14720" w:rsidRDefault="00E14720" w:rsidP="00E14720">
            <w:pPr>
              <w:ind w:left="0" w:firstLine="240"/>
            </w:pPr>
            <w:r>
              <w:t>ON tbl_name FOR EACH ROW trigger_stmt</w:t>
            </w:r>
          </w:p>
          <w:p w:rsidR="00E14720" w:rsidRDefault="00E14720" w:rsidP="00E14720">
            <w:pPr>
              <w:ind w:left="0"/>
            </w:pPr>
            <w:r>
              <w:t>trigger_name</w:t>
            </w:r>
            <w:r>
              <w:rPr>
                <w:rFonts w:hint="eastAsia"/>
              </w:rPr>
              <w:t>：触发程序是与表有关的命名数据库对象，当表上出现特定事件时，将激活该对象。触发程序与命名为</w:t>
            </w:r>
            <w:r>
              <w:t>tbl_name的表相关。tbl_name必须引用永久性表。不能将触发程序与临时表表或视图关联起来。</w:t>
            </w:r>
          </w:p>
          <w:p w:rsidR="00E14720" w:rsidRDefault="00E14720" w:rsidP="00E14720">
            <w:pPr>
              <w:ind w:left="0"/>
            </w:pPr>
            <w:r>
              <w:t>trigger_time</w:t>
            </w:r>
            <w:r>
              <w:rPr>
                <w:rFonts w:hint="eastAsia"/>
              </w:rPr>
              <w:t>：</w:t>
            </w:r>
            <w:r>
              <w:t>是触发程序的动作时间。它可以是BEFORE或AFTER，以指明触发程序是在激活它的语句之前或之后触发。</w:t>
            </w:r>
          </w:p>
          <w:p w:rsidR="00E14720" w:rsidRDefault="00E14720" w:rsidP="00E14720">
            <w:pPr>
              <w:ind w:left="0"/>
            </w:pPr>
            <w:r w:rsidRPr="00E14720">
              <w:t>trigger_event</w:t>
            </w:r>
            <w:r>
              <w:rPr>
                <w:rFonts w:hint="eastAsia"/>
              </w:rPr>
              <w:t>：</w:t>
            </w:r>
            <w:r w:rsidRPr="00E14720">
              <w:t>指明了激活触发程序的语句的类型。trigger_event可以是下述值之一：</w:t>
            </w:r>
          </w:p>
          <w:p w:rsidR="00E14720" w:rsidRPr="00E14720" w:rsidRDefault="00E14720" w:rsidP="00E14720">
            <w:pPr>
              <w:pStyle w:val="ListParagraph"/>
              <w:numPr>
                <w:ilvl w:val="0"/>
                <w:numId w:val="20"/>
              </w:numPr>
            </w:pPr>
            <w:r w:rsidRPr="00E14720">
              <w:t>INSERT：将新行插入表时激活触发程序，例如，通过INSERT、LOAD DATA和REPLACE语句。</w:t>
            </w:r>
          </w:p>
          <w:p w:rsidR="00E14720" w:rsidRPr="00E14720" w:rsidRDefault="00E14720" w:rsidP="00E14720">
            <w:pPr>
              <w:pStyle w:val="ListParagraph"/>
              <w:numPr>
                <w:ilvl w:val="0"/>
                <w:numId w:val="20"/>
              </w:numPr>
            </w:pPr>
            <w:r w:rsidRPr="00E14720">
              <w:t>UPDATE：更改某一行时激活触发程序，例如，通过UPDATE语句。</w:t>
            </w:r>
          </w:p>
          <w:p w:rsidR="00E14720" w:rsidRPr="00E14720" w:rsidRDefault="00E14720" w:rsidP="00E14720">
            <w:pPr>
              <w:pStyle w:val="ListParagraph"/>
              <w:numPr>
                <w:ilvl w:val="0"/>
                <w:numId w:val="20"/>
              </w:numPr>
            </w:pPr>
            <w:r w:rsidRPr="00E14720">
              <w:t>DELETE：从表中删除某一行时激活触发程序，例如，通过DELETE和REPLACE语句。</w:t>
            </w:r>
          </w:p>
          <w:p w:rsidR="00E14720" w:rsidRDefault="00E14720" w:rsidP="00E14720">
            <w:pPr>
              <w:ind w:left="0"/>
            </w:pPr>
            <w:r w:rsidRPr="00E14720">
              <w:t>trigger_stmt</w:t>
            </w:r>
            <w:r>
              <w:rPr>
                <w:rFonts w:hint="eastAsia"/>
              </w:rPr>
              <w:t>：</w:t>
            </w:r>
            <w:r w:rsidRPr="00E14720">
              <w:t>是当触发程序激活时执行的语句。</w:t>
            </w:r>
            <w:r w:rsidRPr="00E14720">
              <w:rPr>
                <w:rFonts w:hint="eastAsia"/>
              </w:rPr>
              <w:t>如果你打算执行多个语句，可使用</w:t>
            </w:r>
            <w:r w:rsidRPr="00E14720">
              <w:t>BEGIN … END复合语句结构。这样，就能使用存储子程序中允许的相同语句。</w:t>
            </w:r>
            <w:r>
              <w:rPr>
                <w:rFonts w:hint="eastAsia"/>
              </w:rPr>
              <w:t>可以使用NEW.COL_NAME来引用在insert或update触发器里将被插入或修改的那个新行中的列</w:t>
            </w:r>
            <w:r w:rsidR="004372F0">
              <w:rPr>
                <w:rFonts w:hint="eastAsia"/>
              </w:rPr>
              <w:t>（</w:t>
            </w:r>
            <w:r w:rsidR="004372F0" w:rsidRPr="004372F0">
              <w:rPr>
                <w:rFonts w:hint="eastAsia"/>
                <w:color w:val="FF0000"/>
              </w:rPr>
              <w:t>新的</w:t>
            </w:r>
            <w:r w:rsidR="004372F0">
              <w:rPr>
                <w:rFonts w:hint="eastAsia"/>
              </w:rPr>
              <w:t>）</w:t>
            </w:r>
            <w:r>
              <w:rPr>
                <w:rFonts w:hint="eastAsia"/>
              </w:rPr>
              <w:t>。</w:t>
            </w:r>
            <w:r w:rsidR="004372F0">
              <w:rPr>
                <w:rFonts w:hint="eastAsia"/>
              </w:rPr>
              <w:t>类似的，可以使用OLD.COL_NAME来引用DELETE或update删除或者更新的原行的数据（</w:t>
            </w:r>
            <w:r w:rsidR="004372F0" w:rsidRPr="004372F0">
              <w:rPr>
                <w:rFonts w:hint="eastAsia"/>
                <w:color w:val="FF0000"/>
              </w:rPr>
              <w:t>老的</w:t>
            </w:r>
            <w:r w:rsidR="004372F0">
              <w:rPr>
                <w:rFonts w:hint="eastAsia"/>
              </w:rPr>
              <w:t>）</w:t>
            </w:r>
          </w:p>
        </w:tc>
      </w:tr>
      <w:tr w:rsidR="00E14720" w:rsidTr="00E14720">
        <w:tc>
          <w:tcPr>
            <w:tcW w:w="8388" w:type="dxa"/>
          </w:tcPr>
          <w:p w:rsidR="00E14720" w:rsidRDefault="00E14720" w:rsidP="00E14720">
            <w:pPr>
              <w:ind w:left="0"/>
            </w:pPr>
            <w:r>
              <w:rPr>
                <w:rFonts w:hint="eastAsia"/>
              </w:rPr>
              <w:t>举例：</w:t>
            </w:r>
          </w:p>
          <w:p w:rsidR="00E14720" w:rsidRDefault="00E14720" w:rsidP="00E14720">
            <w:pPr>
              <w:ind w:left="0"/>
            </w:pPr>
            <w:r>
              <w:t>CREATE TABLE account(acct_num INT ,amount DECIMAL(10,2));</w:t>
            </w:r>
          </w:p>
          <w:p w:rsidR="00E14720" w:rsidRDefault="00E14720" w:rsidP="00E14720">
            <w:pPr>
              <w:ind w:left="0"/>
            </w:pPr>
            <w:r>
              <w:t>CREATE TRIGGER ins_sum BEFORE INSERT ON account</w:t>
            </w:r>
          </w:p>
          <w:p w:rsidR="00E14720" w:rsidRDefault="00E14720" w:rsidP="00E14720">
            <w:pPr>
              <w:ind w:left="0"/>
            </w:pPr>
            <w:r>
              <w:t>FOR EACH ROW SET @SUM=@SUM+new.amount;</w:t>
            </w:r>
          </w:p>
          <w:p w:rsidR="00E14720" w:rsidRDefault="00E14720" w:rsidP="00E14720">
            <w:pPr>
              <w:ind w:left="0"/>
            </w:pPr>
          </w:p>
        </w:tc>
      </w:tr>
    </w:tbl>
    <w:p w:rsidR="00007305" w:rsidRDefault="00007305" w:rsidP="00E14720">
      <w:pPr>
        <w:ind w:left="0"/>
      </w:pPr>
    </w:p>
    <w:p w:rsidR="004B7348" w:rsidRDefault="004B7348" w:rsidP="004B7348">
      <w:pPr>
        <w:pStyle w:val="Heading3"/>
      </w:pPr>
      <w:r w:rsidRPr="004B7348">
        <w:rPr>
          <w:rFonts w:hint="eastAsia"/>
        </w:rPr>
        <w:lastRenderedPageBreak/>
        <w:t>查看触发器</w:t>
      </w:r>
    </w:p>
    <w:tbl>
      <w:tblPr>
        <w:tblStyle w:val="TableGrid"/>
        <w:tblW w:w="0" w:type="auto"/>
        <w:tblInd w:w="468" w:type="dxa"/>
        <w:tblLook w:val="04A0"/>
      </w:tblPr>
      <w:tblGrid>
        <w:gridCol w:w="8388"/>
      </w:tblGrid>
      <w:tr w:rsidR="00E14720" w:rsidTr="00E14720">
        <w:tc>
          <w:tcPr>
            <w:tcW w:w="8388" w:type="dxa"/>
          </w:tcPr>
          <w:p w:rsidR="00E14720" w:rsidRDefault="00E14720" w:rsidP="00E14720">
            <w:pPr>
              <w:ind w:left="0"/>
            </w:pPr>
            <w:r>
              <w:t>show</w:t>
            </w:r>
            <w:r>
              <w:rPr>
                <w:color w:val="000000"/>
              </w:rPr>
              <w:t xml:space="preserve"> </w:t>
            </w:r>
            <w:r>
              <w:t>triggers;</w:t>
            </w:r>
          </w:p>
          <w:p w:rsidR="0085063E" w:rsidRDefault="0085063E" w:rsidP="00E14720">
            <w:pPr>
              <w:ind w:left="0"/>
            </w:pPr>
            <w:r w:rsidRPr="0085063E">
              <w:t>SELECT * FROM `information_schema`.`TRIGGERS` WHERE `TRIGGER_NAME`='ins_sum'</w:t>
            </w:r>
            <w:r>
              <w:rPr>
                <w:rFonts w:hint="eastAsia"/>
              </w:rPr>
              <w:t>;</w:t>
            </w:r>
          </w:p>
          <w:p w:rsidR="00E14720" w:rsidRDefault="00E14720" w:rsidP="00E14720">
            <w:pPr>
              <w:ind w:left="0"/>
            </w:pPr>
            <w:r>
              <w:rPr>
                <w:rFonts w:hint="eastAsia"/>
              </w:rPr>
              <w:t>#</w:t>
            </w:r>
            <w:r>
              <w:t>TRIGGER_SCHEMA 表示触发器所在的数据库</w:t>
            </w:r>
          </w:p>
          <w:p w:rsidR="00E14720" w:rsidRDefault="00E14720" w:rsidP="00E14720">
            <w:pPr>
              <w:ind w:left="0"/>
            </w:pPr>
            <w:r>
              <w:rPr>
                <w:rFonts w:hint="eastAsia"/>
              </w:rPr>
              <w:t>#</w:t>
            </w:r>
            <w:r>
              <w:t>TRIGGER_NAME表示触发器的名称</w:t>
            </w:r>
          </w:p>
          <w:p w:rsidR="00E14720" w:rsidRDefault="00E14720" w:rsidP="00E14720">
            <w:pPr>
              <w:ind w:left="0"/>
            </w:pPr>
            <w:r>
              <w:rPr>
                <w:rFonts w:hint="eastAsia"/>
              </w:rPr>
              <w:t>#</w:t>
            </w:r>
            <w:r>
              <w:t>EVENT_OBJECT_TABLE表示在哪个表上触发</w:t>
            </w:r>
          </w:p>
          <w:p w:rsidR="00E14720" w:rsidRDefault="00E14720" w:rsidP="00E14720">
            <w:pPr>
              <w:ind w:left="0"/>
            </w:pPr>
            <w:r>
              <w:rPr>
                <w:rFonts w:hint="eastAsia"/>
              </w:rPr>
              <w:t>#</w:t>
            </w:r>
            <w:r>
              <w:t>ACTION_STATEMENT 表示触发器触发的时候执行的具体操作</w:t>
            </w:r>
          </w:p>
          <w:p w:rsidR="00E14720" w:rsidRDefault="00E14720" w:rsidP="00E14720">
            <w:pPr>
              <w:ind w:left="0"/>
            </w:pPr>
            <w:r>
              <w:rPr>
                <w:rFonts w:hint="eastAsia"/>
              </w:rPr>
              <w:t>#</w:t>
            </w:r>
            <w:r>
              <w:t>ACTION_ORIENTATION是ROW，表示在每条记录上都触发</w:t>
            </w:r>
          </w:p>
          <w:p w:rsidR="00E14720" w:rsidRDefault="0085063E" w:rsidP="00E14720">
            <w:pPr>
              <w:ind w:left="0"/>
            </w:pPr>
            <w:r>
              <w:rPr>
                <w:rFonts w:hint="eastAsia"/>
              </w:rPr>
              <w:t>#</w:t>
            </w:r>
            <w:r w:rsidR="00E14720">
              <w:t>ACTION_TIMING表示触发的时刻是BEFORE</w:t>
            </w:r>
          </w:p>
          <w:p w:rsidR="00E14720" w:rsidRDefault="00E14720" w:rsidP="004B7348">
            <w:pPr>
              <w:ind w:left="0"/>
            </w:pPr>
          </w:p>
        </w:tc>
      </w:tr>
    </w:tbl>
    <w:p w:rsidR="004B7348" w:rsidRDefault="004B7348" w:rsidP="004B7348"/>
    <w:p w:rsidR="00007305" w:rsidRPr="004B7348" w:rsidRDefault="00007305" w:rsidP="004B7348"/>
    <w:p w:rsidR="004B7348" w:rsidRPr="004B7348" w:rsidRDefault="004B7348" w:rsidP="004B7348">
      <w:pPr>
        <w:pStyle w:val="Heading3"/>
      </w:pPr>
      <w:r w:rsidRPr="004B7348">
        <w:rPr>
          <w:rFonts w:hint="eastAsia"/>
        </w:rPr>
        <w:t>删除触发器</w:t>
      </w:r>
    </w:p>
    <w:tbl>
      <w:tblPr>
        <w:tblStyle w:val="TableGrid"/>
        <w:tblW w:w="0" w:type="auto"/>
        <w:tblInd w:w="468" w:type="dxa"/>
        <w:tblLook w:val="04A0"/>
      </w:tblPr>
      <w:tblGrid>
        <w:gridCol w:w="8388"/>
      </w:tblGrid>
      <w:tr w:rsidR="00E14720" w:rsidTr="00E14720">
        <w:tc>
          <w:tcPr>
            <w:tcW w:w="8388" w:type="dxa"/>
          </w:tcPr>
          <w:p w:rsidR="00E14720" w:rsidRDefault="00E14720" w:rsidP="00380E54">
            <w:pPr>
              <w:ind w:left="0"/>
            </w:pPr>
            <w:r w:rsidRPr="00E14720">
              <w:t>DROP TRIGGER [schema_name.]trigger_name</w:t>
            </w:r>
          </w:p>
          <w:p w:rsidR="00E14720" w:rsidRDefault="00E14720" w:rsidP="00E14720">
            <w:pPr>
              <w:ind w:left="0"/>
            </w:pPr>
            <w:r>
              <w:rPr>
                <w:rFonts w:hint="eastAsia"/>
              </w:rPr>
              <w:t>其中（</w:t>
            </w:r>
            <w:r>
              <w:t>schema_name）是可选的</w:t>
            </w:r>
            <w:r>
              <w:rPr>
                <w:rFonts w:hint="eastAsia"/>
              </w:rPr>
              <w:t>，如果省略了</w:t>
            </w:r>
            <w:r>
              <w:t>schema（方案），将从当前方案中舍弃触发程序。</w:t>
            </w:r>
          </w:p>
        </w:tc>
      </w:tr>
    </w:tbl>
    <w:p w:rsidR="00380E54" w:rsidRDefault="00380E54" w:rsidP="00380E54"/>
    <w:p w:rsidR="00007305" w:rsidRPr="00380E54" w:rsidRDefault="00007305" w:rsidP="00380E54"/>
    <w:p w:rsidR="00380E54" w:rsidRDefault="00380E54" w:rsidP="00380E54">
      <w:pPr>
        <w:pStyle w:val="Heading2"/>
      </w:pPr>
      <w:r>
        <w:rPr>
          <w:rFonts w:hint="eastAsia"/>
        </w:rPr>
        <w:t>事件</w:t>
      </w:r>
    </w:p>
    <w:p w:rsidR="00007305" w:rsidRPr="00007305" w:rsidRDefault="00007305" w:rsidP="00007305"/>
    <w:tbl>
      <w:tblPr>
        <w:tblStyle w:val="TableGrid"/>
        <w:tblW w:w="8730" w:type="dxa"/>
        <w:tblInd w:w="468" w:type="dxa"/>
        <w:tblLook w:val="04A0"/>
      </w:tblPr>
      <w:tblGrid>
        <w:gridCol w:w="8730"/>
      </w:tblGrid>
      <w:tr w:rsidR="001C3E6F" w:rsidTr="001C3E6F">
        <w:tc>
          <w:tcPr>
            <w:tcW w:w="8730" w:type="dxa"/>
          </w:tcPr>
          <w:p w:rsidR="001C3E6F" w:rsidRDefault="001C3E6F" w:rsidP="001C3E6F">
            <w:pPr>
              <w:ind w:left="0"/>
            </w:pPr>
            <w:r>
              <w:rPr>
                <w:rFonts w:hint="eastAsia"/>
              </w:rPr>
              <w:t>MySQL默认不支持事件，MySQL开启事件的方式：</w:t>
            </w:r>
          </w:p>
          <w:p w:rsidR="001C3E6F" w:rsidRDefault="001C3E6F" w:rsidP="001C3E6F">
            <w:pPr>
              <w:ind w:left="0"/>
            </w:pPr>
            <w:r>
              <w:rPr>
                <w:rFonts w:hint="eastAsia"/>
              </w:rPr>
              <w:t>配置文件中加入EVENT_SCHEDULER=ON或者</w:t>
            </w:r>
          </w:p>
          <w:p w:rsidR="001C3E6F" w:rsidRDefault="001C3E6F" w:rsidP="001C3E6F">
            <w:pPr>
              <w:ind w:left="0"/>
            </w:pPr>
            <w:r>
              <w:rPr>
                <w:rFonts w:hint="eastAsia"/>
              </w:rPr>
              <w:t>set global event_scheduler=on/ 1</w:t>
            </w:r>
          </w:p>
          <w:p w:rsidR="001C3E6F" w:rsidRDefault="001C3E6F" w:rsidP="001C3E6F">
            <w:pPr>
              <w:ind w:left="0"/>
            </w:pPr>
            <w:r w:rsidRPr="001C3E6F">
              <w:rPr>
                <w:rFonts w:hint="eastAsia"/>
                <w:color w:val="FF0000"/>
              </w:rPr>
              <w:t>注意</w:t>
            </w:r>
            <w:r>
              <w:rPr>
                <w:rFonts w:hint="eastAsia"/>
              </w:rPr>
              <w:t>：当配置文件设置事件的类型是disabled的时候，不能更改其状态</w:t>
            </w:r>
          </w:p>
          <w:p w:rsidR="001C3E6F" w:rsidRPr="001C3E6F" w:rsidRDefault="001C3E6F" w:rsidP="001C3E6F">
            <w:pPr>
              <w:ind w:left="0"/>
            </w:pPr>
          </w:p>
        </w:tc>
      </w:tr>
      <w:tr w:rsidR="001C3E6F" w:rsidTr="001C3E6F">
        <w:tc>
          <w:tcPr>
            <w:tcW w:w="8730" w:type="dxa"/>
          </w:tcPr>
          <w:p w:rsidR="001C3E6F" w:rsidRDefault="001C3E6F" w:rsidP="001C3E6F">
            <w:pPr>
              <w:ind w:left="0"/>
            </w:pPr>
            <w:r>
              <w:rPr>
                <w:rFonts w:hint="eastAsia"/>
              </w:rPr>
              <w:t>#创建事件</w:t>
            </w:r>
          </w:p>
          <w:p w:rsidR="001C3E6F" w:rsidRDefault="001C3E6F" w:rsidP="001C3E6F">
            <w:pPr>
              <w:ind w:left="0"/>
            </w:pPr>
            <w:r>
              <w:t>CREATE  [DEFINER = { user | CURRENT_USER }]</w:t>
            </w:r>
            <w:r>
              <w:rPr>
                <w:rFonts w:hint="eastAsia"/>
              </w:rPr>
              <w:t xml:space="preserve">  </w:t>
            </w:r>
            <w:r>
              <w:t xml:space="preserve">  EVENT  [IF NOT EXISTS] e_name</w:t>
            </w:r>
          </w:p>
          <w:p w:rsidR="001C3E6F" w:rsidRDefault="001C3E6F" w:rsidP="001C3E6F">
            <w:pPr>
              <w:ind w:left="0" w:firstLine="240"/>
            </w:pPr>
            <w:r>
              <w:t xml:space="preserve">ON SCHEDULE </w:t>
            </w:r>
          </w:p>
          <w:p w:rsidR="001C3E6F" w:rsidRDefault="001C3E6F" w:rsidP="001C3E6F">
            <w:pPr>
              <w:ind w:left="0" w:firstLine="240"/>
            </w:pPr>
            <w:r>
              <w:rPr>
                <w:rFonts w:hint="eastAsia"/>
              </w:rPr>
              <w:t>{AT datetime | EVERY expr interval [starttime] [endtime]</w:t>
            </w:r>
          </w:p>
          <w:p w:rsidR="001C3E6F" w:rsidRDefault="001C3E6F" w:rsidP="001C3E6F">
            <w:pPr>
              <w:ind w:left="0" w:firstLine="240"/>
            </w:pPr>
            <w:r w:rsidRPr="001C3E6F">
              <w:t>ON COMPLETION [NOT] PRESERVE]</w:t>
            </w:r>
          </w:p>
          <w:p w:rsidR="001C3E6F" w:rsidRDefault="001C3E6F" w:rsidP="001C3E6F">
            <w:pPr>
              <w:ind w:left="0" w:firstLine="240"/>
            </w:pPr>
            <w:r>
              <w:lastRenderedPageBreak/>
              <w:t>DO event_body;</w:t>
            </w:r>
          </w:p>
          <w:p w:rsidR="001C3E6F" w:rsidRDefault="001C3E6F" w:rsidP="001C3E6F">
            <w:pPr>
              <w:ind w:left="0" w:firstLine="240"/>
            </w:pPr>
          </w:p>
          <w:p w:rsidR="001C3E6F" w:rsidRDefault="001C3E6F" w:rsidP="001C3E6F">
            <w:pPr>
              <w:ind w:left="0"/>
            </w:pPr>
            <w:r>
              <w:rPr>
                <w:rFonts w:hint="eastAsia"/>
              </w:rPr>
              <w:t>说明：</w:t>
            </w:r>
          </w:p>
          <w:p w:rsidR="001C3E6F" w:rsidRDefault="001C3E6F" w:rsidP="001C3E6F">
            <w:pPr>
              <w:ind w:left="0"/>
            </w:pPr>
            <w:r>
              <w:t>DEFINER: 定义事件执行的时候检查权限的用户。</w:t>
            </w:r>
          </w:p>
          <w:p w:rsidR="001C3E6F" w:rsidRDefault="001C3E6F" w:rsidP="001C3E6F">
            <w:pPr>
              <w:ind w:left="0"/>
            </w:pPr>
            <w:r>
              <w:t>ON SCHEDULE schedule: 定义执行的时间和时间间隔。</w:t>
            </w:r>
          </w:p>
          <w:p w:rsidR="001C3E6F" w:rsidRDefault="001C3E6F" w:rsidP="001C3E6F">
            <w:pPr>
              <w:ind w:left="0"/>
            </w:pPr>
            <w:r>
              <w:rPr>
                <w:rFonts w:hint="eastAsia"/>
              </w:rPr>
              <w:t>AT:一次执行，EVERY定时持续执行</w:t>
            </w:r>
          </w:p>
          <w:p w:rsidR="001C3E6F" w:rsidRDefault="001C3E6F" w:rsidP="001C3E6F">
            <w:pPr>
              <w:ind w:left="0"/>
            </w:pPr>
            <w:r w:rsidRPr="001C3E6F">
              <w:t>ON COMPLETION [NOT] PRESERVE: 定义事件是一次执行还是永久执行，默认为一次执行，即NOT PRESERVE。</w:t>
            </w:r>
          </w:p>
          <w:p w:rsidR="001C3E6F" w:rsidRDefault="001C3E6F" w:rsidP="001C3E6F">
            <w:pPr>
              <w:ind w:left="0"/>
            </w:pPr>
            <w:r>
              <w:rPr>
                <w:rFonts w:hint="eastAsia"/>
              </w:rPr>
              <w:t>DO：事件主体内容，可以使用begin</w:t>
            </w:r>
            <w:r>
              <w:t>…</w:t>
            </w:r>
            <w:r>
              <w:rPr>
                <w:rFonts w:hint="eastAsia"/>
              </w:rPr>
              <w:t>end复合语句</w:t>
            </w:r>
          </w:p>
          <w:p w:rsidR="001C3E6F" w:rsidRDefault="001C3E6F" w:rsidP="001C3E6F">
            <w:pPr>
              <w:ind w:left="0"/>
            </w:pPr>
          </w:p>
          <w:p w:rsidR="001C3E6F" w:rsidRDefault="001C3E6F" w:rsidP="001C3E6F">
            <w:pPr>
              <w:ind w:left="0"/>
            </w:pPr>
            <w:r>
              <w:rPr>
                <w:rFonts w:hint="eastAsia"/>
              </w:rPr>
              <w:t>举例：</w:t>
            </w:r>
          </w:p>
          <w:p w:rsidR="001C3E6F" w:rsidRDefault="001C3E6F" w:rsidP="001C3E6F">
            <w:pPr>
              <w:ind w:left="0"/>
            </w:pPr>
            <w:r>
              <w:t>CREATE  EVENT event_test</w:t>
            </w:r>
          </w:p>
          <w:p w:rsidR="001C3E6F" w:rsidRDefault="001C3E6F" w:rsidP="001C3E6F">
            <w:pPr>
              <w:ind w:left="0"/>
            </w:pPr>
            <w:r>
              <w:t xml:space="preserve">  ON SCHEDULE EVERY 1 day STARTS</w:t>
            </w:r>
          </w:p>
          <w:p w:rsidR="001C3E6F" w:rsidRDefault="001C3E6F" w:rsidP="001C3E6F">
            <w:pPr>
              <w:ind w:left="0"/>
            </w:pPr>
            <w:r>
              <w:t xml:space="preserve">    date_add(concat(current_date(), ' 00:00:00'), interval 0 second)</w:t>
            </w:r>
          </w:p>
          <w:p w:rsidR="001C3E6F" w:rsidRDefault="001C3E6F" w:rsidP="001C3E6F">
            <w:pPr>
              <w:ind w:left="0"/>
            </w:pPr>
            <w:r>
              <w:t xml:space="preserve">  ON COMPLETION PRESERVE ENABLE</w:t>
            </w:r>
          </w:p>
          <w:p w:rsidR="001C3E6F" w:rsidRDefault="001C3E6F" w:rsidP="001C3E6F">
            <w:pPr>
              <w:ind w:left="0"/>
            </w:pPr>
            <w:r>
              <w:t>DO</w:t>
            </w:r>
          </w:p>
          <w:p w:rsidR="001C3E6F" w:rsidRDefault="001C3E6F" w:rsidP="001C3E6F">
            <w:pPr>
              <w:ind w:left="0"/>
            </w:pPr>
            <w:r>
              <w:t>delete from v9_admin where UNIX_TIMESTAMP()-lastlogintime&gt;100</w:t>
            </w:r>
          </w:p>
        </w:tc>
      </w:tr>
      <w:tr w:rsidR="00291F82" w:rsidTr="001C3E6F">
        <w:tc>
          <w:tcPr>
            <w:tcW w:w="8730" w:type="dxa"/>
          </w:tcPr>
          <w:p w:rsidR="00291F82" w:rsidRDefault="00291F82" w:rsidP="001C3E6F">
            <w:pPr>
              <w:ind w:left="0"/>
            </w:pPr>
            <w:r>
              <w:rPr>
                <w:rFonts w:hint="eastAsia"/>
              </w:rPr>
              <w:lastRenderedPageBreak/>
              <w:t>#禁用和开启事件</w:t>
            </w:r>
          </w:p>
          <w:p w:rsidR="00291F82" w:rsidRDefault="00291F82" w:rsidP="001C3E6F">
            <w:pPr>
              <w:ind w:left="0"/>
            </w:pPr>
            <w:r>
              <w:rPr>
                <w:rFonts w:hint="eastAsia"/>
              </w:rPr>
              <w:t xml:space="preserve">ALTER EVENT </w:t>
            </w:r>
            <w:r>
              <w:t>e</w:t>
            </w:r>
            <w:r>
              <w:rPr>
                <w:rFonts w:hint="eastAsia"/>
              </w:rPr>
              <w:t>vent_name DISABLE;</w:t>
            </w:r>
          </w:p>
          <w:p w:rsidR="00291F82" w:rsidRDefault="00291F82" w:rsidP="00291F82">
            <w:pPr>
              <w:ind w:left="0"/>
            </w:pPr>
            <w:r>
              <w:rPr>
                <w:rFonts w:hint="eastAsia"/>
              </w:rPr>
              <w:t xml:space="preserve">ALTER EVENT </w:t>
            </w:r>
            <w:r>
              <w:t>e</w:t>
            </w:r>
            <w:r>
              <w:rPr>
                <w:rFonts w:hint="eastAsia"/>
              </w:rPr>
              <w:t>vent_name ENABLE;</w:t>
            </w:r>
          </w:p>
          <w:p w:rsidR="00291F82" w:rsidRDefault="00291F82" w:rsidP="001C3E6F">
            <w:pPr>
              <w:ind w:left="0"/>
            </w:pPr>
          </w:p>
        </w:tc>
      </w:tr>
    </w:tbl>
    <w:p w:rsidR="00B769FE" w:rsidRPr="00727D24" w:rsidRDefault="00B769FE" w:rsidP="001C3E6F">
      <w:pPr>
        <w:ind w:left="0"/>
      </w:pPr>
    </w:p>
    <w:p w:rsidR="001C3E6F" w:rsidRDefault="004A1CCB" w:rsidP="004A1CCB">
      <w:pPr>
        <w:pStyle w:val="Heading1"/>
        <w:rPr>
          <w:rFonts w:hint="eastAsia"/>
        </w:rPr>
      </w:pPr>
      <w:r>
        <w:rPr>
          <w:rFonts w:hint="eastAsia"/>
        </w:rPr>
        <w:t>存储过程动态拼接</w:t>
      </w:r>
      <w:r>
        <w:rPr>
          <w:rFonts w:hint="eastAsia"/>
        </w:rPr>
        <w:t>sql</w:t>
      </w:r>
    </w:p>
    <w:tbl>
      <w:tblPr>
        <w:tblStyle w:val="TableGrid"/>
        <w:tblW w:w="0" w:type="auto"/>
        <w:tblInd w:w="468" w:type="dxa"/>
        <w:tblLook w:val="04A0"/>
      </w:tblPr>
      <w:tblGrid>
        <w:gridCol w:w="8388"/>
      </w:tblGrid>
      <w:tr w:rsidR="004A1CCB" w:rsidTr="004A1CCB">
        <w:tc>
          <w:tcPr>
            <w:tcW w:w="8388" w:type="dxa"/>
          </w:tcPr>
          <w:p w:rsidR="00D81D1A" w:rsidRDefault="00D81D1A" w:rsidP="00D81D1A">
            <w:pPr>
              <w:ind w:left="0"/>
            </w:pPr>
            <w:r>
              <w:t>delimiter //</w:t>
            </w:r>
          </w:p>
          <w:p w:rsidR="00D81D1A" w:rsidRDefault="00D81D1A" w:rsidP="00D81D1A">
            <w:pPr>
              <w:ind w:left="0"/>
            </w:pPr>
            <w:r>
              <w:t xml:space="preserve">CREATE PROCEDURE optimize_table(db_name VARCHAR(64)) </w:t>
            </w:r>
          </w:p>
          <w:p w:rsidR="00D81D1A" w:rsidRDefault="00D81D1A" w:rsidP="00D81D1A">
            <w:pPr>
              <w:ind w:left="0"/>
            </w:pPr>
            <w:r>
              <w:t xml:space="preserve">BEGIN </w:t>
            </w:r>
          </w:p>
          <w:p w:rsidR="00D81D1A" w:rsidRDefault="00D81D1A" w:rsidP="00D81D1A">
            <w:pPr>
              <w:ind w:left="0"/>
            </w:pPr>
            <w:r>
              <w:t>DECLARE t VARCHAR(64);</w:t>
            </w:r>
          </w:p>
          <w:p w:rsidR="00D81D1A" w:rsidRDefault="00D81D1A" w:rsidP="00D81D1A">
            <w:pPr>
              <w:ind w:left="0"/>
            </w:pPr>
            <w:r>
              <w:t xml:space="preserve">DECLARE done INT DEFAULT 0; </w:t>
            </w:r>
          </w:p>
          <w:p w:rsidR="00D81D1A" w:rsidRDefault="00D81D1A" w:rsidP="00D81D1A">
            <w:pPr>
              <w:ind w:left="0"/>
            </w:pPr>
            <w:r>
              <w:t>DECLARE c CURSOR FOR</w:t>
            </w:r>
          </w:p>
          <w:p w:rsidR="00D81D1A" w:rsidRDefault="00D81D1A" w:rsidP="00D81D1A">
            <w:pPr>
              <w:ind w:left="0"/>
            </w:pPr>
            <w:r>
              <w:t xml:space="preserve">  SELECT table_name</w:t>
            </w:r>
          </w:p>
          <w:p w:rsidR="00D81D1A" w:rsidRDefault="00D81D1A" w:rsidP="00D81D1A">
            <w:pPr>
              <w:ind w:left="0"/>
            </w:pPr>
            <w:r>
              <w:t xml:space="preserve">  FROM INFORMATION_SCHEMA.TABLES</w:t>
            </w:r>
          </w:p>
          <w:p w:rsidR="00D81D1A" w:rsidRDefault="00D81D1A" w:rsidP="00D81D1A">
            <w:pPr>
              <w:ind w:left="0"/>
            </w:pPr>
            <w:r>
              <w:t xml:space="preserve">  WHERE TABLE_SCHEMA=db_name AND TABLE_TYPE='BASE TABLE'; </w:t>
            </w:r>
          </w:p>
          <w:p w:rsidR="00D81D1A" w:rsidRDefault="00D81D1A" w:rsidP="00D81D1A">
            <w:pPr>
              <w:ind w:left="0"/>
            </w:pPr>
            <w:r>
              <w:lastRenderedPageBreak/>
              <w:t xml:space="preserve">DECLARE CONTINUE HANDLER FOR SQLSTATE '02000' SET done=1; </w:t>
            </w:r>
          </w:p>
          <w:p w:rsidR="00D81D1A" w:rsidRDefault="00D81D1A" w:rsidP="00D81D1A">
            <w:pPr>
              <w:ind w:left="0"/>
            </w:pPr>
            <w:r>
              <w:t>OPEN c;</w:t>
            </w:r>
          </w:p>
          <w:p w:rsidR="00D81D1A" w:rsidRDefault="00D81D1A" w:rsidP="00D81D1A">
            <w:pPr>
              <w:ind w:left="0"/>
            </w:pPr>
            <w:r>
              <w:t xml:space="preserve">tables_loop: LOOP </w:t>
            </w:r>
          </w:p>
          <w:p w:rsidR="00D81D1A" w:rsidRDefault="00D81D1A" w:rsidP="00D81D1A">
            <w:pPr>
              <w:ind w:left="0"/>
            </w:pPr>
            <w:r>
              <w:t xml:space="preserve">  FETCH c INTO t; </w:t>
            </w:r>
          </w:p>
          <w:p w:rsidR="00D81D1A" w:rsidRDefault="00D81D1A" w:rsidP="00D81D1A">
            <w:pPr>
              <w:ind w:left="0"/>
            </w:pPr>
            <w:r>
              <w:t xml:space="preserve">  IF done THEN </w:t>
            </w:r>
          </w:p>
          <w:p w:rsidR="00D81D1A" w:rsidRDefault="00D81D1A" w:rsidP="00D81D1A">
            <w:pPr>
              <w:ind w:left="0"/>
            </w:pPr>
            <w:r>
              <w:t xml:space="preserve">    LEAVE tables_loop; </w:t>
            </w:r>
          </w:p>
          <w:p w:rsidR="00D81D1A" w:rsidRDefault="00D81D1A" w:rsidP="00D81D1A">
            <w:pPr>
              <w:ind w:left="0"/>
            </w:pPr>
            <w:r>
              <w:t xml:space="preserve">  END IF; </w:t>
            </w:r>
          </w:p>
          <w:p w:rsidR="00D81D1A" w:rsidRDefault="00D81D1A" w:rsidP="00D81D1A">
            <w:pPr>
              <w:ind w:left="0"/>
            </w:pPr>
            <w:r>
              <w:t xml:space="preserve">  SET @stmt_text:= CONCAT("OPTIMIZE TABLE ",db_name,'.',t); </w:t>
            </w:r>
          </w:p>
          <w:p w:rsidR="00D81D1A" w:rsidRDefault="00D81D1A" w:rsidP="00D81D1A">
            <w:pPr>
              <w:ind w:left="0"/>
            </w:pPr>
            <w:r>
              <w:t xml:space="preserve">  PREPARE stmt  FROM @stmt_text; </w:t>
            </w:r>
          </w:p>
          <w:p w:rsidR="00D81D1A" w:rsidRDefault="00D81D1A" w:rsidP="00D81D1A">
            <w:pPr>
              <w:ind w:left="0"/>
            </w:pPr>
            <w:r>
              <w:t xml:space="preserve">  EXECUTE stmt; </w:t>
            </w:r>
          </w:p>
          <w:p w:rsidR="00D81D1A" w:rsidRDefault="00D81D1A" w:rsidP="00D81D1A">
            <w:pPr>
              <w:ind w:left="0"/>
            </w:pPr>
            <w:r>
              <w:t xml:space="preserve">  DEALLOCATE PREPARE stmt; </w:t>
            </w:r>
          </w:p>
          <w:p w:rsidR="00D81D1A" w:rsidRDefault="00D81D1A" w:rsidP="00D81D1A">
            <w:pPr>
              <w:ind w:left="0"/>
            </w:pPr>
            <w:r>
              <w:t xml:space="preserve">  END LOOP;</w:t>
            </w:r>
          </w:p>
          <w:p w:rsidR="00D81D1A" w:rsidRDefault="00D81D1A" w:rsidP="00D81D1A">
            <w:pPr>
              <w:ind w:left="0"/>
            </w:pPr>
            <w:r>
              <w:t xml:space="preserve">  CLOSE c; </w:t>
            </w:r>
          </w:p>
          <w:p w:rsidR="00D81D1A" w:rsidRDefault="00D81D1A" w:rsidP="00D81D1A">
            <w:pPr>
              <w:ind w:left="0"/>
            </w:pPr>
            <w:r>
              <w:t>END//</w:t>
            </w:r>
          </w:p>
          <w:p w:rsidR="004A1CCB" w:rsidRDefault="00D81D1A" w:rsidP="00D81D1A">
            <w:pPr>
              <w:ind w:left="0"/>
            </w:pPr>
            <w:r>
              <w:t>delimiter ;</w:t>
            </w:r>
          </w:p>
        </w:tc>
      </w:tr>
      <w:tr w:rsidR="00D81D1A" w:rsidTr="004A1CCB">
        <w:tc>
          <w:tcPr>
            <w:tcW w:w="8388" w:type="dxa"/>
          </w:tcPr>
          <w:p w:rsidR="00D81D1A" w:rsidRDefault="00D81D1A" w:rsidP="00D81D1A">
            <w:pPr>
              <w:ind w:left="0"/>
              <w:rPr>
                <w:rFonts w:hint="eastAsia"/>
              </w:rPr>
            </w:pPr>
            <w:r>
              <w:rPr>
                <w:rFonts w:hint="eastAsia"/>
              </w:rPr>
              <w:lastRenderedPageBreak/>
              <w:t>#prepare预处理语句</w:t>
            </w:r>
          </w:p>
          <w:p w:rsidR="00D81D1A" w:rsidRDefault="00D81D1A" w:rsidP="00D81D1A">
            <w:pPr>
              <w:ind w:left="0"/>
              <w:rPr>
                <w:rFonts w:hint="eastAsia"/>
              </w:rPr>
            </w:pPr>
            <w:r>
              <w:rPr>
                <w:rFonts w:hint="eastAsia"/>
              </w:rPr>
              <w:t>PREPARE stmt_name FROM {</w:t>
            </w:r>
            <w:r>
              <w:t>‘</w:t>
            </w:r>
            <w:r>
              <w:rPr>
                <w:rFonts w:hint="eastAsia"/>
              </w:rPr>
              <w:t>str</w:t>
            </w:r>
            <w:r>
              <w:t>’</w:t>
            </w:r>
            <w:r>
              <w:rPr>
                <w:rFonts w:hint="eastAsia"/>
              </w:rPr>
              <w:t xml:space="preserve"> | @var_name  }</w:t>
            </w:r>
          </w:p>
          <w:p w:rsidR="00D81D1A" w:rsidRDefault="00D81D1A" w:rsidP="00D81D1A">
            <w:pPr>
              <w:ind w:left="0"/>
              <w:rPr>
                <w:rFonts w:hint="eastAsia"/>
              </w:rPr>
            </w:pPr>
            <w:r>
              <w:rPr>
                <w:rFonts w:hint="eastAsia"/>
              </w:rPr>
              <w:t>#经过预处理的语句可以通过execute语句来执行</w:t>
            </w:r>
          </w:p>
          <w:p w:rsidR="00D81D1A" w:rsidRDefault="00D81D1A" w:rsidP="00D81D1A">
            <w:pPr>
              <w:ind w:left="0"/>
              <w:rPr>
                <w:rFonts w:hint="eastAsia"/>
              </w:rPr>
            </w:pPr>
            <w:r>
              <w:rPr>
                <w:rFonts w:hint="eastAsia"/>
              </w:rPr>
              <w:t>EXECUTE stmt_name</w:t>
            </w:r>
          </w:p>
          <w:p w:rsidR="00D81D1A" w:rsidRDefault="00D81D1A" w:rsidP="00D81D1A">
            <w:pPr>
              <w:ind w:left="0"/>
              <w:rPr>
                <w:rFonts w:hint="eastAsia"/>
              </w:rPr>
            </w:pPr>
            <w:r>
              <w:rPr>
                <w:rFonts w:hint="eastAsia"/>
              </w:rPr>
              <w:t>#最后使用deallocate来释放</w:t>
            </w:r>
          </w:p>
          <w:p w:rsidR="00D81D1A" w:rsidRDefault="00D81D1A" w:rsidP="00D81D1A">
            <w:pPr>
              <w:ind w:left="0"/>
              <w:rPr>
                <w:rFonts w:hint="eastAsia"/>
              </w:rPr>
            </w:pPr>
            <w:r>
              <w:t>D</w:t>
            </w:r>
            <w:r>
              <w:rPr>
                <w:rFonts w:hint="eastAsia"/>
              </w:rPr>
              <w:t>EALLOCATE PREPARE stmt_name</w:t>
            </w:r>
          </w:p>
          <w:p w:rsidR="00D81D1A" w:rsidRDefault="00D81D1A" w:rsidP="00D81D1A">
            <w:pPr>
              <w:ind w:left="0"/>
            </w:pPr>
          </w:p>
        </w:tc>
      </w:tr>
    </w:tbl>
    <w:p w:rsidR="004A1CCB" w:rsidRPr="004A1CCB" w:rsidRDefault="004A1CCB" w:rsidP="004A1CCB"/>
    <w:sectPr w:rsidR="004A1CCB" w:rsidRPr="004A1CCB"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244" w:rsidRDefault="001E0244" w:rsidP="006F2FBF">
      <w:pPr>
        <w:spacing w:after="0"/>
      </w:pPr>
      <w:r>
        <w:separator/>
      </w:r>
    </w:p>
  </w:endnote>
  <w:endnote w:type="continuationSeparator" w:id="1">
    <w:p w:rsidR="001E0244" w:rsidRDefault="001E0244" w:rsidP="006F2F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748899"/>
      <w:docPartObj>
        <w:docPartGallery w:val="Page Numbers (Bottom of Page)"/>
        <w:docPartUnique/>
      </w:docPartObj>
    </w:sdtPr>
    <w:sdtContent>
      <w:p w:rsidR="00E14720" w:rsidRDefault="003A3EFF">
        <w:pPr>
          <w:pStyle w:val="Footer"/>
          <w:jc w:val="right"/>
        </w:pPr>
        <w:fldSimple w:instr=" PAGE   \* MERGEFORMAT ">
          <w:r w:rsidR="00D81D1A">
            <w:rPr>
              <w:noProof/>
            </w:rPr>
            <w:t>21</w:t>
          </w:r>
        </w:fldSimple>
      </w:p>
    </w:sdtContent>
  </w:sdt>
  <w:p w:rsidR="00E14720" w:rsidRDefault="00E147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244" w:rsidRDefault="001E0244" w:rsidP="006F2FBF">
      <w:pPr>
        <w:spacing w:after="0"/>
      </w:pPr>
      <w:r>
        <w:separator/>
      </w:r>
    </w:p>
  </w:footnote>
  <w:footnote w:type="continuationSeparator" w:id="1">
    <w:p w:rsidR="001E0244" w:rsidRDefault="001E0244" w:rsidP="006F2FB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B4BCF"/>
    <w:multiLevelType w:val="hybridMultilevel"/>
    <w:tmpl w:val="139A7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F3EA6"/>
    <w:multiLevelType w:val="hybridMultilevel"/>
    <w:tmpl w:val="6BCCD6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A0344"/>
    <w:multiLevelType w:val="hybridMultilevel"/>
    <w:tmpl w:val="CB7A81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0"/>
  </w:num>
  <w:num w:numId="5">
    <w:abstractNumId w:val="4"/>
  </w:num>
  <w:num w:numId="6">
    <w:abstractNumId w:val="3"/>
  </w:num>
  <w:num w:numId="7">
    <w:abstractNumId w:val="0"/>
  </w:num>
  <w:num w:numId="8">
    <w:abstractNumId w:val="4"/>
  </w:num>
  <w:num w:numId="9">
    <w:abstractNumId w:val="3"/>
  </w:num>
  <w:num w:numId="10">
    <w:abstractNumId w:val="0"/>
  </w:num>
  <w:num w:numId="11">
    <w:abstractNumId w:val="4"/>
  </w:num>
  <w:num w:numId="12">
    <w:abstractNumId w:val="3"/>
  </w:num>
  <w:num w:numId="13">
    <w:abstractNumId w:val="0"/>
  </w:num>
  <w:num w:numId="14">
    <w:abstractNumId w:val="4"/>
  </w:num>
  <w:num w:numId="15">
    <w:abstractNumId w:val="3"/>
  </w:num>
  <w:num w:numId="16">
    <w:abstractNumId w:val="2"/>
  </w:num>
  <w:num w:numId="17">
    <w:abstractNumId w:val="5"/>
  </w:num>
  <w:num w:numId="18">
    <w:abstractNumId w:val="4"/>
    <w:lvlOverride w:ilvl="0">
      <w:startOverride w:val="1"/>
    </w:lvlOverride>
  </w:num>
  <w:num w:numId="19">
    <w:abstractNumId w:val="3"/>
    <w:lvlOverride w:ilvl="0">
      <w:startOverride w:val="1"/>
    </w:lvlOverride>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6F2FBF"/>
    <w:rsid w:val="00007305"/>
    <w:rsid w:val="00092128"/>
    <w:rsid w:val="000A67D2"/>
    <w:rsid w:val="0014073F"/>
    <w:rsid w:val="001554C8"/>
    <w:rsid w:val="001C3E6F"/>
    <w:rsid w:val="001C4BC1"/>
    <w:rsid w:val="001E0244"/>
    <w:rsid w:val="001E3FD9"/>
    <w:rsid w:val="0023604A"/>
    <w:rsid w:val="00291F82"/>
    <w:rsid w:val="002E477D"/>
    <w:rsid w:val="0031022F"/>
    <w:rsid w:val="00380E54"/>
    <w:rsid w:val="00397773"/>
    <w:rsid w:val="003A3EFF"/>
    <w:rsid w:val="0041450D"/>
    <w:rsid w:val="00430174"/>
    <w:rsid w:val="004336F2"/>
    <w:rsid w:val="004372F0"/>
    <w:rsid w:val="004A1CCB"/>
    <w:rsid w:val="004B7348"/>
    <w:rsid w:val="004E4A34"/>
    <w:rsid w:val="004F19A7"/>
    <w:rsid w:val="0052409C"/>
    <w:rsid w:val="00562410"/>
    <w:rsid w:val="005B53EB"/>
    <w:rsid w:val="00620931"/>
    <w:rsid w:val="00622FB6"/>
    <w:rsid w:val="006949D8"/>
    <w:rsid w:val="006B23BE"/>
    <w:rsid w:val="006F2FBF"/>
    <w:rsid w:val="00703E45"/>
    <w:rsid w:val="00727D24"/>
    <w:rsid w:val="00731D2C"/>
    <w:rsid w:val="0075529B"/>
    <w:rsid w:val="00796951"/>
    <w:rsid w:val="007A44E1"/>
    <w:rsid w:val="007B7AE8"/>
    <w:rsid w:val="007F26B5"/>
    <w:rsid w:val="008261CD"/>
    <w:rsid w:val="00837B83"/>
    <w:rsid w:val="0085063E"/>
    <w:rsid w:val="00885CC1"/>
    <w:rsid w:val="0089088D"/>
    <w:rsid w:val="008B5ACA"/>
    <w:rsid w:val="008C5117"/>
    <w:rsid w:val="00904415"/>
    <w:rsid w:val="0099619D"/>
    <w:rsid w:val="009D5000"/>
    <w:rsid w:val="00AE7C39"/>
    <w:rsid w:val="00B769FE"/>
    <w:rsid w:val="00C03A83"/>
    <w:rsid w:val="00D24EDE"/>
    <w:rsid w:val="00D80E2B"/>
    <w:rsid w:val="00D81D1A"/>
    <w:rsid w:val="00DB6FA6"/>
    <w:rsid w:val="00DE6E85"/>
    <w:rsid w:val="00E14720"/>
    <w:rsid w:val="00EF3DCE"/>
    <w:rsid w:val="00F37F94"/>
    <w:rsid w:val="00F712EF"/>
    <w:rsid w:val="00F906AD"/>
    <w:rsid w:val="00FA34A6"/>
    <w:rsid w:val="00FE6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6F2FBF"/>
    <w:pPr>
      <w:tabs>
        <w:tab w:val="center" w:pos="4320"/>
        <w:tab w:val="right" w:pos="8640"/>
      </w:tabs>
      <w:spacing w:after="0"/>
    </w:pPr>
  </w:style>
  <w:style w:type="character" w:customStyle="1" w:styleId="HeaderChar">
    <w:name w:val="Header Char"/>
    <w:basedOn w:val="DefaultParagraphFont"/>
    <w:link w:val="Header"/>
    <w:uiPriority w:val="99"/>
    <w:semiHidden/>
    <w:rsid w:val="006F2FBF"/>
    <w:rPr>
      <w:rFonts w:ascii="微软雅黑" w:hAnsi="微软雅黑"/>
      <w:sz w:val="24"/>
    </w:rPr>
  </w:style>
  <w:style w:type="paragraph" w:styleId="Footer">
    <w:name w:val="footer"/>
    <w:basedOn w:val="Normal"/>
    <w:link w:val="FooterChar"/>
    <w:uiPriority w:val="99"/>
    <w:unhideWhenUsed/>
    <w:rsid w:val="006F2FBF"/>
    <w:pPr>
      <w:tabs>
        <w:tab w:val="center" w:pos="4320"/>
        <w:tab w:val="right" w:pos="8640"/>
      </w:tabs>
      <w:spacing w:after="0"/>
    </w:pPr>
  </w:style>
  <w:style w:type="character" w:customStyle="1" w:styleId="FooterChar">
    <w:name w:val="Footer Char"/>
    <w:basedOn w:val="DefaultParagraphFont"/>
    <w:link w:val="Footer"/>
    <w:uiPriority w:val="99"/>
    <w:rsid w:val="006F2FBF"/>
    <w:rPr>
      <w:rFonts w:ascii="微软雅黑" w:hAnsi="微软雅黑"/>
      <w:sz w:val="24"/>
    </w:rPr>
  </w:style>
  <w:style w:type="paragraph" w:styleId="NormalWeb">
    <w:name w:val="Normal (Web)"/>
    <w:basedOn w:val="Normal"/>
    <w:uiPriority w:val="99"/>
    <w:unhideWhenUsed/>
    <w:rsid w:val="00397773"/>
    <w:pPr>
      <w:spacing w:before="100" w:beforeAutospacing="1" w:after="100" w:afterAutospacing="1"/>
      <w:ind w:left="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3977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73"/>
    <w:rPr>
      <w:rFonts w:ascii="Tahoma" w:hAnsi="Tahoma" w:cs="Tahoma"/>
      <w:sz w:val="16"/>
      <w:szCs w:val="16"/>
    </w:rPr>
  </w:style>
  <w:style w:type="table" w:styleId="TableGrid">
    <w:name w:val="Table Grid"/>
    <w:basedOn w:val="TableNormal"/>
    <w:uiPriority w:val="59"/>
    <w:rsid w:val="0039777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A44E1"/>
    <w:rPr>
      <w:b/>
      <w:bCs/>
    </w:rPr>
  </w:style>
  <w:style w:type="character" w:customStyle="1" w:styleId="crayon-st">
    <w:name w:val="crayon-st"/>
    <w:basedOn w:val="DefaultParagraphFont"/>
    <w:rsid w:val="007A44E1"/>
  </w:style>
  <w:style w:type="character" w:customStyle="1" w:styleId="crayon-o">
    <w:name w:val="crayon-o"/>
    <w:basedOn w:val="DefaultParagraphFont"/>
    <w:rsid w:val="007A44E1"/>
  </w:style>
</w:styles>
</file>

<file path=word/webSettings.xml><?xml version="1.0" encoding="utf-8"?>
<w:webSettings xmlns:r="http://schemas.openxmlformats.org/officeDocument/2006/relationships" xmlns:w="http://schemas.openxmlformats.org/wordprocessingml/2006/main">
  <w:divs>
    <w:div w:id="35349774">
      <w:bodyDiv w:val="1"/>
      <w:marLeft w:val="0"/>
      <w:marRight w:val="0"/>
      <w:marTop w:val="0"/>
      <w:marBottom w:val="0"/>
      <w:divBdr>
        <w:top w:val="none" w:sz="0" w:space="0" w:color="auto"/>
        <w:left w:val="none" w:sz="0" w:space="0" w:color="auto"/>
        <w:bottom w:val="none" w:sz="0" w:space="0" w:color="auto"/>
        <w:right w:val="none" w:sz="0" w:space="0" w:color="auto"/>
      </w:divBdr>
    </w:div>
    <w:div w:id="102768573">
      <w:bodyDiv w:val="1"/>
      <w:marLeft w:val="0"/>
      <w:marRight w:val="0"/>
      <w:marTop w:val="0"/>
      <w:marBottom w:val="0"/>
      <w:divBdr>
        <w:top w:val="none" w:sz="0" w:space="0" w:color="auto"/>
        <w:left w:val="none" w:sz="0" w:space="0" w:color="auto"/>
        <w:bottom w:val="none" w:sz="0" w:space="0" w:color="auto"/>
        <w:right w:val="none" w:sz="0" w:space="0" w:color="auto"/>
      </w:divBdr>
    </w:div>
    <w:div w:id="132598563">
      <w:bodyDiv w:val="1"/>
      <w:marLeft w:val="0"/>
      <w:marRight w:val="0"/>
      <w:marTop w:val="0"/>
      <w:marBottom w:val="0"/>
      <w:divBdr>
        <w:top w:val="none" w:sz="0" w:space="0" w:color="auto"/>
        <w:left w:val="none" w:sz="0" w:space="0" w:color="auto"/>
        <w:bottom w:val="none" w:sz="0" w:space="0" w:color="auto"/>
        <w:right w:val="none" w:sz="0" w:space="0" w:color="auto"/>
      </w:divBdr>
    </w:div>
    <w:div w:id="153691294">
      <w:bodyDiv w:val="1"/>
      <w:marLeft w:val="0"/>
      <w:marRight w:val="0"/>
      <w:marTop w:val="0"/>
      <w:marBottom w:val="0"/>
      <w:divBdr>
        <w:top w:val="none" w:sz="0" w:space="0" w:color="auto"/>
        <w:left w:val="none" w:sz="0" w:space="0" w:color="auto"/>
        <w:bottom w:val="none" w:sz="0" w:space="0" w:color="auto"/>
        <w:right w:val="none" w:sz="0" w:space="0" w:color="auto"/>
      </w:divBdr>
      <w:divsChild>
        <w:div w:id="827750196">
          <w:marLeft w:val="0"/>
          <w:marRight w:val="0"/>
          <w:marTop w:val="0"/>
          <w:marBottom w:val="0"/>
          <w:divBdr>
            <w:top w:val="none" w:sz="0" w:space="0" w:color="auto"/>
            <w:left w:val="none" w:sz="0" w:space="0" w:color="auto"/>
            <w:bottom w:val="none" w:sz="0" w:space="0" w:color="auto"/>
            <w:right w:val="none" w:sz="0" w:space="0" w:color="auto"/>
          </w:divBdr>
        </w:div>
        <w:div w:id="938417448">
          <w:marLeft w:val="0"/>
          <w:marRight w:val="0"/>
          <w:marTop w:val="0"/>
          <w:marBottom w:val="0"/>
          <w:divBdr>
            <w:top w:val="none" w:sz="0" w:space="0" w:color="auto"/>
            <w:left w:val="none" w:sz="0" w:space="0" w:color="auto"/>
            <w:bottom w:val="none" w:sz="0" w:space="0" w:color="auto"/>
            <w:right w:val="none" w:sz="0" w:space="0" w:color="auto"/>
          </w:divBdr>
        </w:div>
      </w:divsChild>
    </w:div>
    <w:div w:id="167717246">
      <w:bodyDiv w:val="1"/>
      <w:marLeft w:val="0"/>
      <w:marRight w:val="0"/>
      <w:marTop w:val="0"/>
      <w:marBottom w:val="0"/>
      <w:divBdr>
        <w:top w:val="none" w:sz="0" w:space="0" w:color="auto"/>
        <w:left w:val="none" w:sz="0" w:space="0" w:color="auto"/>
        <w:bottom w:val="none" w:sz="0" w:space="0" w:color="auto"/>
        <w:right w:val="none" w:sz="0" w:space="0" w:color="auto"/>
      </w:divBdr>
    </w:div>
    <w:div w:id="183832132">
      <w:bodyDiv w:val="1"/>
      <w:marLeft w:val="0"/>
      <w:marRight w:val="0"/>
      <w:marTop w:val="0"/>
      <w:marBottom w:val="0"/>
      <w:divBdr>
        <w:top w:val="none" w:sz="0" w:space="0" w:color="auto"/>
        <w:left w:val="none" w:sz="0" w:space="0" w:color="auto"/>
        <w:bottom w:val="none" w:sz="0" w:space="0" w:color="auto"/>
        <w:right w:val="none" w:sz="0" w:space="0" w:color="auto"/>
      </w:divBdr>
    </w:div>
    <w:div w:id="196505369">
      <w:bodyDiv w:val="1"/>
      <w:marLeft w:val="0"/>
      <w:marRight w:val="0"/>
      <w:marTop w:val="0"/>
      <w:marBottom w:val="0"/>
      <w:divBdr>
        <w:top w:val="none" w:sz="0" w:space="0" w:color="auto"/>
        <w:left w:val="none" w:sz="0" w:space="0" w:color="auto"/>
        <w:bottom w:val="none" w:sz="0" w:space="0" w:color="auto"/>
        <w:right w:val="none" w:sz="0" w:space="0" w:color="auto"/>
      </w:divBdr>
    </w:div>
    <w:div w:id="197015158">
      <w:bodyDiv w:val="1"/>
      <w:marLeft w:val="0"/>
      <w:marRight w:val="0"/>
      <w:marTop w:val="0"/>
      <w:marBottom w:val="0"/>
      <w:divBdr>
        <w:top w:val="none" w:sz="0" w:space="0" w:color="auto"/>
        <w:left w:val="none" w:sz="0" w:space="0" w:color="auto"/>
        <w:bottom w:val="none" w:sz="0" w:space="0" w:color="auto"/>
        <w:right w:val="none" w:sz="0" w:space="0" w:color="auto"/>
      </w:divBdr>
    </w:div>
    <w:div w:id="226575024">
      <w:bodyDiv w:val="1"/>
      <w:marLeft w:val="0"/>
      <w:marRight w:val="0"/>
      <w:marTop w:val="0"/>
      <w:marBottom w:val="0"/>
      <w:divBdr>
        <w:top w:val="none" w:sz="0" w:space="0" w:color="auto"/>
        <w:left w:val="none" w:sz="0" w:space="0" w:color="auto"/>
        <w:bottom w:val="none" w:sz="0" w:space="0" w:color="auto"/>
        <w:right w:val="none" w:sz="0" w:space="0" w:color="auto"/>
      </w:divBdr>
    </w:div>
    <w:div w:id="291906006">
      <w:bodyDiv w:val="1"/>
      <w:marLeft w:val="0"/>
      <w:marRight w:val="0"/>
      <w:marTop w:val="0"/>
      <w:marBottom w:val="0"/>
      <w:divBdr>
        <w:top w:val="none" w:sz="0" w:space="0" w:color="auto"/>
        <w:left w:val="none" w:sz="0" w:space="0" w:color="auto"/>
        <w:bottom w:val="none" w:sz="0" w:space="0" w:color="auto"/>
        <w:right w:val="none" w:sz="0" w:space="0" w:color="auto"/>
      </w:divBdr>
    </w:div>
    <w:div w:id="363790650">
      <w:bodyDiv w:val="1"/>
      <w:marLeft w:val="0"/>
      <w:marRight w:val="0"/>
      <w:marTop w:val="0"/>
      <w:marBottom w:val="0"/>
      <w:divBdr>
        <w:top w:val="none" w:sz="0" w:space="0" w:color="auto"/>
        <w:left w:val="none" w:sz="0" w:space="0" w:color="auto"/>
        <w:bottom w:val="none" w:sz="0" w:space="0" w:color="auto"/>
        <w:right w:val="none" w:sz="0" w:space="0" w:color="auto"/>
      </w:divBdr>
    </w:div>
    <w:div w:id="411199694">
      <w:bodyDiv w:val="1"/>
      <w:marLeft w:val="0"/>
      <w:marRight w:val="0"/>
      <w:marTop w:val="0"/>
      <w:marBottom w:val="0"/>
      <w:divBdr>
        <w:top w:val="none" w:sz="0" w:space="0" w:color="auto"/>
        <w:left w:val="none" w:sz="0" w:space="0" w:color="auto"/>
        <w:bottom w:val="none" w:sz="0" w:space="0" w:color="auto"/>
        <w:right w:val="none" w:sz="0" w:space="0" w:color="auto"/>
      </w:divBdr>
    </w:div>
    <w:div w:id="475269426">
      <w:bodyDiv w:val="1"/>
      <w:marLeft w:val="0"/>
      <w:marRight w:val="0"/>
      <w:marTop w:val="0"/>
      <w:marBottom w:val="0"/>
      <w:divBdr>
        <w:top w:val="none" w:sz="0" w:space="0" w:color="auto"/>
        <w:left w:val="none" w:sz="0" w:space="0" w:color="auto"/>
        <w:bottom w:val="none" w:sz="0" w:space="0" w:color="auto"/>
        <w:right w:val="none" w:sz="0" w:space="0" w:color="auto"/>
      </w:divBdr>
    </w:div>
    <w:div w:id="491677278">
      <w:bodyDiv w:val="1"/>
      <w:marLeft w:val="0"/>
      <w:marRight w:val="0"/>
      <w:marTop w:val="0"/>
      <w:marBottom w:val="0"/>
      <w:divBdr>
        <w:top w:val="none" w:sz="0" w:space="0" w:color="auto"/>
        <w:left w:val="none" w:sz="0" w:space="0" w:color="auto"/>
        <w:bottom w:val="none" w:sz="0" w:space="0" w:color="auto"/>
        <w:right w:val="none" w:sz="0" w:space="0" w:color="auto"/>
      </w:divBdr>
    </w:div>
    <w:div w:id="502210249">
      <w:bodyDiv w:val="1"/>
      <w:marLeft w:val="0"/>
      <w:marRight w:val="0"/>
      <w:marTop w:val="0"/>
      <w:marBottom w:val="0"/>
      <w:divBdr>
        <w:top w:val="none" w:sz="0" w:space="0" w:color="auto"/>
        <w:left w:val="none" w:sz="0" w:space="0" w:color="auto"/>
        <w:bottom w:val="none" w:sz="0" w:space="0" w:color="auto"/>
        <w:right w:val="none" w:sz="0" w:space="0" w:color="auto"/>
      </w:divBdr>
    </w:div>
    <w:div w:id="553934610">
      <w:bodyDiv w:val="1"/>
      <w:marLeft w:val="0"/>
      <w:marRight w:val="0"/>
      <w:marTop w:val="0"/>
      <w:marBottom w:val="0"/>
      <w:divBdr>
        <w:top w:val="none" w:sz="0" w:space="0" w:color="auto"/>
        <w:left w:val="none" w:sz="0" w:space="0" w:color="auto"/>
        <w:bottom w:val="none" w:sz="0" w:space="0" w:color="auto"/>
        <w:right w:val="none" w:sz="0" w:space="0" w:color="auto"/>
      </w:divBdr>
    </w:div>
    <w:div w:id="576551801">
      <w:bodyDiv w:val="1"/>
      <w:marLeft w:val="0"/>
      <w:marRight w:val="0"/>
      <w:marTop w:val="0"/>
      <w:marBottom w:val="0"/>
      <w:divBdr>
        <w:top w:val="none" w:sz="0" w:space="0" w:color="auto"/>
        <w:left w:val="none" w:sz="0" w:space="0" w:color="auto"/>
        <w:bottom w:val="none" w:sz="0" w:space="0" w:color="auto"/>
        <w:right w:val="none" w:sz="0" w:space="0" w:color="auto"/>
      </w:divBdr>
    </w:div>
    <w:div w:id="582450610">
      <w:bodyDiv w:val="1"/>
      <w:marLeft w:val="0"/>
      <w:marRight w:val="0"/>
      <w:marTop w:val="0"/>
      <w:marBottom w:val="0"/>
      <w:divBdr>
        <w:top w:val="none" w:sz="0" w:space="0" w:color="auto"/>
        <w:left w:val="none" w:sz="0" w:space="0" w:color="auto"/>
        <w:bottom w:val="none" w:sz="0" w:space="0" w:color="auto"/>
        <w:right w:val="none" w:sz="0" w:space="0" w:color="auto"/>
      </w:divBdr>
    </w:div>
    <w:div w:id="596523187">
      <w:bodyDiv w:val="1"/>
      <w:marLeft w:val="0"/>
      <w:marRight w:val="0"/>
      <w:marTop w:val="0"/>
      <w:marBottom w:val="0"/>
      <w:divBdr>
        <w:top w:val="none" w:sz="0" w:space="0" w:color="auto"/>
        <w:left w:val="none" w:sz="0" w:space="0" w:color="auto"/>
        <w:bottom w:val="none" w:sz="0" w:space="0" w:color="auto"/>
        <w:right w:val="none" w:sz="0" w:space="0" w:color="auto"/>
      </w:divBdr>
    </w:div>
    <w:div w:id="624197263">
      <w:bodyDiv w:val="1"/>
      <w:marLeft w:val="0"/>
      <w:marRight w:val="0"/>
      <w:marTop w:val="0"/>
      <w:marBottom w:val="0"/>
      <w:divBdr>
        <w:top w:val="none" w:sz="0" w:space="0" w:color="auto"/>
        <w:left w:val="none" w:sz="0" w:space="0" w:color="auto"/>
        <w:bottom w:val="none" w:sz="0" w:space="0" w:color="auto"/>
        <w:right w:val="none" w:sz="0" w:space="0" w:color="auto"/>
      </w:divBdr>
    </w:div>
    <w:div w:id="672345185">
      <w:bodyDiv w:val="1"/>
      <w:marLeft w:val="0"/>
      <w:marRight w:val="0"/>
      <w:marTop w:val="0"/>
      <w:marBottom w:val="0"/>
      <w:divBdr>
        <w:top w:val="none" w:sz="0" w:space="0" w:color="auto"/>
        <w:left w:val="none" w:sz="0" w:space="0" w:color="auto"/>
        <w:bottom w:val="none" w:sz="0" w:space="0" w:color="auto"/>
        <w:right w:val="none" w:sz="0" w:space="0" w:color="auto"/>
      </w:divBdr>
    </w:div>
    <w:div w:id="706105744">
      <w:bodyDiv w:val="1"/>
      <w:marLeft w:val="0"/>
      <w:marRight w:val="0"/>
      <w:marTop w:val="0"/>
      <w:marBottom w:val="0"/>
      <w:divBdr>
        <w:top w:val="none" w:sz="0" w:space="0" w:color="auto"/>
        <w:left w:val="none" w:sz="0" w:space="0" w:color="auto"/>
        <w:bottom w:val="none" w:sz="0" w:space="0" w:color="auto"/>
        <w:right w:val="none" w:sz="0" w:space="0" w:color="auto"/>
      </w:divBdr>
    </w:div>
    <w:div w:id="768886670">
      <w:bodyDiv w:val="1"/>
      <w:marLeft w:val="0"/>
      <w:marRight w:val="0"/>
      <w:marTop w:val="0"/>
      <w:marBottom w:val="0"/>
      <w:divBdr>
        <w:top w:val="none" w:sz="0" w:space="0" w:color="auto"/>
        <w:left w:val="none" w:sz="0" w:space="0" w:color="auto"/>
        <w:bottom w:val="none" w:sz="0" w:space="0" w:color="auto"/>
        <w:right w:val="none" w:sz="0" w:space="0" w:color="auto"/>
      </w:divBdr>
    </w:div>
    <w:div w:id="776019475">
      <w:bodyDiv w:val="1"/>
      <w:marLeft w:val="0"/>
      <w:marRight w:val="0"/>
      <w:marTop w:val="0"/>
      <w:marBottom w:val="0"/>
      <w:divBdr>
        <w:top w:val="none" w:sz="0" w:space="0" w:color="auto"/>
        <w:left w:val="none" w:sz="0" w:space="0" w:color="auto"/>
        <w:bottom w:val="none" w:sz="0" w:space="0" w:color="auto"/>
        <w:right w:val="none" w:sz="0" w:space="0" w:color="auto"/>
      </w:divBdr>
    </w:div>
    <w:div w:id="867908593">
      <w:bodyDiv w:val="1"/>
      <w:marLeft w:val="0"/>
      <w:marRight w:val="0"/>
      <w:marTop w:val="0"/>
      <w:marBottom w:val="0"/>
      <w:divBdr>
        <w:top w:val="none" w:sz="0" w:space="0" w:color="auto"/>
        <w:left w:val="none" w:sz="0" w:space="0" w:color="auto"/>
        <w:bottom w:val="none" w:sz="0" w:space="0" w:color="auto"/>
        <w:right w:val="none" w:sz="0" w:space="0" w:color="auto"/>
      </w:divBdr>
    </w:div>
    <w:div w:id="919601969">
      <w:bodyDiv w:val="1"/>
      <w:marLeft w:val="0"/>
      <w:marRight w:val="0"/>
      <w:marTop w:val="0"/>
      <w:marBottom w:val="0"/>
      <w:divBdr>
        <w:top w:val="none" w:sz="0" w:space="0" w:color="auto"/>
        <w:left w:val="none" w:sz="0" w:space="0" w:color="auto"/>
        <w:bottom w:val="none" w:sz="0" w:space="0" w:color="auto"/>
        <w:right w:val="none" w:sz="0" w:space="0" w:color="auto"/>
      </w:divBdr>
    </w:div>
    <w:div w:id="1022979904">
      <w:bodyDiv w:val="1"/>
      <w:marLeft w:val="0"/>
      <w:marRight w:val="0"/>
      <w:marTop w:val="0"/>
      <w:marBottom w:val="0"/>
      <w:divBdr>
        <w:top w:val="none" w:sz="0" w:space="0" w:color="auto"/>
        <w:left w:val="none" w:sz="0" w:space="0" w:color="auto"/>
        <w:bottom w:val="none" w:sz="0" w:space="0" w:color="auto"/>
        <w:right w:val="none" w:sz="0" w:space="0" w:color="auto"/>
      </w:divBdr>
    </w:div>
    <w:div w:id="1058553190">
      <w:bodyDiv w:val="1"/>
      <w:marLeft w:val="0"/>
      <w:marRight w:val="0"/>
      <w:marTop w:val="0"/>
      <w:marBottom w:val="0"/>
      <w:divBdr>
        <w:top w:val="none" w:sz="0" w:space="0" w:color="auto"/>
        <w:left w:val="none" w:sz="0" w:space="0" w:color="auto"/>
        <w:bottom w:val="none" w:sz="0" w:space="0" w:color="auto"/>
        <w:right w:val="none" w:sz="0" w:space="0" w:color="auto"/>
      </w:divBdr>
    </w:div>
    <w:div w:id="1077945243">
      <w:bodyDiv w:val="1"/>
      <w:marLeft w:val="0"/>
      <w:marRight w:val="0"/>
      <w:marTop w:val="0"/>
      <w:marBottom w:val="0"/>
      <w:divBdr>
        <w:top w:val="none" w:sz="0" w:space="0" w:color="auto"/>
        <w:left w:val="none" w:sz="0" w:space="0" w:color="auto"/>
        <w:bottom w:val="none" w:sz="0" w:space="0" w:color="auto"/>
        <w:right w:val="none" w:sz="0" w:space="0" w:color="auto"/>
      </w:divBdr>
    </w:div>
    <w:div w:id="1142649147">
      <w:bodyDiv w:val="1"/>
      <w:marLeft w:val="0"/>
      <w:marRight w:val="0"/>
      <w:marTop w:val="0"/>
      <w:marBottom w:val="0"/>
      <w:divBdr>
        <w:top w:val="none" w:sz="0" w:space="0" w:color="auto"/>
        <w:left w:val="none" w:sz="0" w:space="0" w:color="auto"/>
        <w:bottom w:val="none" w:sz="0" w:space="0" w:color="auto"/>
        <w:right w:val="none" w:sz="0" w:space="0" w:color="auto"/>
      </w:divBdr>
    </w:div>
    <w:div w:id="1267425355">
      <w:bodyDiv w:val="1"/>
      <w:marLeft w:val="0"/>
      <w:marRight w:val="0"/>
      <w:marTop w:val="0"/>
      <w:marBottom w:val="0"/>
      <w:divBdr>
        <w:top w:val="none" w:sz="0" w:space="0" w:color="auto"/>
        <w:left w:val="none" w:sz="0" w:space="0" w:color="auto"/>
        <w:bottom w:val="none" w:sz="0" w:space="0" w:color="auto"/>
        <w:right w:val="none" w:sz="0" w:space="0" w:color="auto"/>
      </w:divBdr>
    </w:div>
    <w:div w:id="1308362875">
      <w:bodyDiv w:val="1"/>
      <w:marLeft w:val="0"/>
      <w:marRight w:val="0"/>
      <w:marTop w:val="0"/>
      <w:marBottom w:val="0"/>
      <w:divBdr>
        <w:top w:val="none" w:sz="0" w:space="0" w:color="auto"/>
        <w:left w:val="none" w:sz="0" w:space="0" w:color="auto"/>
        <w:bottom w:val="none" w:sz="0" w:space="0" w:color="auto"/>
        <w:right w:val="none" w:sz="0" w:space="0" w:color="auto"/>
      </w:divBdr>
    </w:div>
    <w:div w:id="1374770796">
      <w:bodyDiv w:val="1"/>
      <w:marLeft w:val="0"/>
      <w:marRight w:val="0"/>
      <w:marTop w:val="0"/>
      <w:marBottom w:val="0"/>
      <w:divBdr>
        <w:top w:val="none" w:sz="0" w:space="0" w:color="auto"/>
        <w:left w:val="none" w:sz="0" w:space="0" w:color="auto"/>
        <w:bottom w:val="none" w:sz="0" w:space="0" w:color="auto"/>
        <w:right w:val="none" w:sz="0" w:space="0" w:color="auto"/>
      </w:divBdr>
    </w:div>
    <w:div w:id="1377242263">
      <w:bodyDiv w:val="1"/>
      <w:marLeft w:val="0"/>
      <w:marRight w:val="0"/>
      <w:marTop w:val="0"/>
      <w:marBottom w:val="0"/>
      <w:divBdr>
        <w:top w:val="none" w:sz="0" w:space="0" w:color="auto"/>
        <w:left w:val="none" w:sz="0" w:space="0" w:color="auto"/>
        <w:bottom w:val="none" w:sz="0" w:space="0" w:color="auto"/>
        <w:right w:val="none" w:sz="0" w:space="0" w:color="auto"/>
      </w:divBdr>
      <w:divsChild>
        <w:div w:id="512454437">
          <w:marLeft w:val="0"/>
          <w:marRight w:val="0"/>
          <w:marTop w:val="0"/>
          <w:marBottom w:val="0"/>
          <w:divBdr>
            <w:top w:val="none" w:sz="0" w:space="0" w:color="auto"/>
            <w:left w:val="none" w:sz="0" w:space="0" w:color="auto"/>
            <w:bottom w:val="none" w:sz="0" w:space="0" w:color="auto"/>
            <w:right w:val="none" w:sz="0" w:space="0" w:color="auto"/>
          </w:divBdr>
        </w:div>
        <w:div w:id="412355343">
          <w:marLeft w:val="0"/>
          <w:marRight w:val="0"/>
          <w:marTop w:val="0"/>
          <w:marBottom w:val="0"/>
          <w:divBdr>
            <w:top w:val="none" w:sz="0" w:space="0" w:color="auto"/>
            <w:left w:val="none" w:sz="0" w:space="0" w:color="auto"/>
            <w:bottom w:val="none" w:sz="0" w:space="0" w:color="auto"/>
            <w:right w:val="none" w:sz="0" w:space="0" w:color="auto"/>
          </w:divBdr>
        </w:div>
      </w:divsChild>
    </w:div>
    <w:div w:id="1388338949">
      <w:bodyDiv w:val="1"/>
      <w:marLeft w:val="0"/>
      <w:marRight w:val="0"/>
      <w:marTop w:val="0"/>
      <w:marBottom w:val="0"/>
      <w:divBdr>
        <w:top w:val="none" w:sz="0" w:space="0" w:color="auto"/>
        <w:left w:val="none" w:sz="0" w:space="0" w:color="auto"/>
        <w:bottom w:val="none" w:sz="0" w:space="0" w:color="auto"/>
        <w:right w:val="none" w:sz="0" w:space="0" w:color="auto"/>
      </w:divBdr>
    </w:div>
    <w:div w:id="1405377916">
      <w:bodyDiv w:val="1"/>
      <w:marLeft w:val="0"/>
      <w:marRight w:val="0"/>
      <w:marTop w:val="0"/>
      <w:marBottom w:val="0"/>
      <w:divBdr>
        <w:top w:val="none" w:sz="0" w:space="0" w:color="auto"/>
        <w:left w:val="none" w:sz="0" w:space="0" w:color="auto"/>
        <w:bottom w:val="none" w:sz="0" w:space="0" w:color="auto"/>
        <w:right w:val="none" w:sz="0" w:space="0" w:color="auto"/>
      </w:divBdr>
    </w:div>
    <w:div w:id="1491676157">
      <w:bodyDiv w:val="1"/>
      <w:marLeft w:val="0"/>
      <w:marRight w:val="0"/>
      <w:marTop w:val="0"/>
      <w:marBottom w:val="0"/>
      <w:divBdr>
        <w:top w:val="none" w:sz="0" w:space="0" w:color="auto"/>
        <w:left w:val="none" w:sz="0" w:space="0" w:color="auto"/>
        <w:bottom w:val="none" w:sz="0" w:space="0" w:color="auto"/>
        <w:right w:val="none" w:sz="0" w:space="0" w:color="auto"/>
      </w:divBdr>
    </w:div>
    <w:div w:id="1491942453">
      <w:bodyDiv w:val="1"/>
      <w:marLeft w:val="0"/>
      <w:marRight w:val="0"/>
      <w:marTop w:val="0"/>
      <w:marBottom w:val="0"/>
      <w:divBdr>
        <w:top w:val="none" w:sz="0" w:space="0" w:color="auto"/>
        <w:left w:val="none" w:sz="0" w:space="0" w:color="auto"/>
        <w:bottom w:val="none" w:sz="0" w:space="0" w:color="auto"/>
        <w:right w:val="none" w:sz="0" w:space="0" w:color="auto"/>
      </w:divBdr>
    </w:div>
    <w:div w:id="1549948843">
      <w:bodyDiv w:val="1"/>
      <w:marLeft w:val="0"/>
      <w:marRight w:val="0"/>
      <w:marTop w:val="0"/>
      <w:marBottom w:val="0"/>
      <w:divBdr>
        <w:top w:val="none" w:sz="0" w:space="0" w:color="auto"/>
        <w:left w:val="none" w:sz="0" w:space="0" w:color="auto"/>
        <w:bottom w:val="none" w:sz="0" w:space="0" w:color="auto"/>
        <w:right w:val="none" w:sz="0" w:space="0" w:color="auto"/>
      </w:divBdr>
    </w:div>
    <w:div w:id="1750692766">
      <w:bodyDiv w:val="1"/>
      <w:marLeft w:val="0"/>
      <w:marRight w:val="0"/>
      <w:marTop w:val="0"/>
      <w:marBottom w:val="0"/>
      <w:divBdr>
        <w:top w:val="none" w:sz="0" w:space="0" w:color="auto"/>
        <w:left w:val="none" w:sz="0" w:space="0" w:color="auto"/>
        <w:bottom w:val="none" w:sz="0" w:space="0" w:color="auto"/>
        <w:right w:val="none" w:sz="0" w:space="0" w:color="auto"/>
      </w:divBdr>
    </w:div>
    <w:div w:id="1800412070">
      <w:bodyDiv w:val="1"/>
      <w:marLeft w:val="0"/>
      <w:marRight w:val="0"/>
      <w:marTop w:val="0"/>
      <w:marBottom w:val="0"/>
      <w:divBdr>
        <w:top w:val="none" w:sz="0" w:space="0" w:color="auto"/>
        <w:left w:val="none" w:sz="0" w:space="0" w:color="auto"/>
        <w:bottom w:val="none" w:sz="0" w:space="0" w:color="auto"/>
        <w:right w:val="none" w:sz="0" w:space="0" w:color="auto"/>
      </w:divBdr>
    </w:div>
    <w:div w:id="1808351715">
      <w:bodyDiv w:val="1"/>
      <w:marLeft w:val="0"/>
      <w:marRight w:val="0"/>
      <w:marTop w:val="0"/>
      <w:marBottom w:val="0"/>
      <w:divBdr>
        <w:top w:val="none" w:sz="0" w:space="0" w:color="auto"/>
        <w:left w:val="none" w:sz="0" w:space="0" w:color="auto"/>
        <w:bottom w:val="none" w:sz="0" w:space="0" w:color="auto"/>
        <w:right w:val="none" w:sz="0" w:space="0" w:color="auto"/>
      </w:divBdr>
    </w:div>
    <w:div w:id="1916431796">
      <w:bodyDiv w:val="1"/>
      <w:marLeft w:val="0"/>
      <w:marRight w:val="0"/>
      <w:marTop w:val="0"/>
      <w:marBottom w:val="0"/>
      <w:divBdr>
        <w:top w:val="none" w:sz="0" w:space="0" w:color="auto"/>
        <w:left w:val="none" w:sz="0" w:space="0" w:color="auto"/>
        <w:bottom w:val="none" w:sz="0" w:space="0" w:color="auto"/>
        <w:right w:val="none" w:sz="0" w:space="0" w:color="auto"/>
      </w:divBdr>
    </w:div>
    <w:div w:id="2081323287">
      <w:bodyDiv w:val="1"/>
      <w:marLeft w:val="0"/>
      <w:marRight w:val="0"/>
      <w:marTop w:val="0"/>
      <w:marBottom w:val="0"/>
      <w:divBdr>
        <w:top w:val="none" w:sz="0" w:space="0" w:color="auto"/>
        <w:left w:val="none" w:sz="0" w:space="0" w:color="auto"/>
        <w:bottom w:val="none" w:sz="0" w:space="0" w:color="auto"/>
        <w:right w:val="none" w:sz="0" w:space="0" w:color="auto"/>
      </w:divBdr>
    </w:div>
    <w:div w:id="209512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4439</TotalTime>
  <Pages>21</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33</cp:revision>
  <dcterms:created xsi:type="dcterms:W3CDTF">2016-02-16T07:12:00Z</dcterms:created>
  <dcterms:modified xsi:type="dcterms:W3CDTF">2016-05-31T08:52:00Z</dcterms:modified>
</cp:coreProperties>
</file>