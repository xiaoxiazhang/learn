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D00EEF" w:rsidP="00D00EEF">
      <w:pPr>
        <w:pStyle w:val="Title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操作符和常用函数</w:t>
      </w:r>
    </w:p>
    <w:p w:rsidR="004A0B16" w:rsidRDefault="00D3053D" w:rsidP="00D3053D">
      <w:pPr>
        <w:pStyle w:val="Heading1"/>
      </w:pPr>
      <w:r>
        <w:rPr>
          <w:rFonts w:hint="eastAsia"/>
        </w:rPr>
        <w:t>操作符</w:t>
      </w:r>
    </w:p>
    <w:p w:rsidR="003C04C3" w:rsidRDefault="00CD239A" w:rsidP="00CD239A">
      <w:pPr>
        <w:pStyle w:val="Heading2"/>
      </w:pPr>
      <w:r>
        <w:rPr>
          <w:rFonts w:hint="eastAsia"/>
        </w:rPr>
        <w:t>操作符的优先级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45416" w:rsidTr="00645416">
        <w:tc>
          <w:tcPr>
            <w:tcW w:w="8388" w:type="dxa"/>
          </w:tcPr>
          <w:p w:rsidR="00645416" w:rsidRDefault="00645416" w:rsidP="004A1E6F">
            <w:pPr>
              <w:ind w:left="0"/>
            </w:pPr>
            <w:r>
              <w:rPr>
                <w:rFonts w:hint="eastAsia"/>
              </w:rPr>
              <w:t>INTERVARL</w:t>
            </w:r>
          </w:p>
          <w:p w:rsidR="00645416" w:rsidRDefault="00645416" w:rsidP="004A1E6F">
            <w:pPr>
              <w:ind w:left="0"/>
            </w:pPr>
            <w:r>
              <w:rPr>
                <w:rFonts w:hint="eastAsia"/>
              </w:rPr>
              <w:t>BINARY    COLLATE</w:t>
            </w:r>
          </w:p>
          <w:p w:rsidR="00645416" w:rsidRDefault="00645416" w:rsidP="004A1E6F">
            <w:pPr>
              <w:ind w:left="0"/>
            </w:pPr>
            <w:r>
              <w:rPr>
                <w:rFonts w:hint="eastAsia"/>
              </w:rPr>
              <w:t>!</w:t>
            </w:r>
          </w:p>
          <w:p w:rsidR="00645416" w:rsidRDefault="00645416" w:rsidP="00645416">
            <w:pPr>
              <w:ind w:left="0"/>
            </w:pPr>
            <w:r>
              <w:rPr>
                <w:rFonts w:hint="eastAsia"/>
              </w:rPr>
              <w:t>-(负)     ~(按位取反)</w:t>
            </w:r>
          </w:p>
          <w:p w:rsidR="00645416" w:rsidRDefault="00645416" w:rsidP="00645416">
            <w:pPr>
              <w:ind w:left="0"/>
            </w:pPr>
            <w:r>
              <w:rPr>
                <w:rFonts w:hint="eastAsia"/>
              </w:rPr>
              <w:t>^</w:t>
            </w:r>
          </w:p>
          <w:p w:rsidR="00645416" w:rsidRDefault="00645416" w:rsidP="00645416">
            <w:pPr>
              <w:ind w:left="0"/>
            </w:pPr>
            <w:r>
              <w:rPr>
                <w:rFonts w:hint="eastAsia"/>
              </w:rPr>
              <w:t>*     /    DIV    %    MOD</w:t>
            </w:r>
          </w:p>
          <w:p w:rsidR="00645416" w:rsidRDefault="00645416" w:rsidP="00645416">
            <w:pPr>
              <w:ind w:left="0"/>
            </w:pPr>
            <w:r>
              <w:rPr>
                <w:rFonts w:hint="eastAsia"/>
              </w:rPr>
              <w:t>+    -</w:t>
            </w:r>
          </w:p>
          <w:p w:rsidR="00645416" w:rsidRDefault="00645416" w:rsidP="00645416">
            <w:pPr>
              <w:ind w:left="0"/>
            </w:pPr>
            <w:r>
              <w:rPr>
                <w:rFonts w:hint="eastAsia"/>
              </w:rPr>
              <w:t>&lt;&lt;     &gt;&gt;</w:t>
            </w:r>
          </w:p>
          <w:p w:rsidR="00645416" w:rsidRDefault="00645416" w:rsidP="00645416">
            <w:pPr>
              <w:ind w:left="0"/>
            </w:pPr>
            <w:r>
              <w:rPr>
                <w:rFonts w:hint="eastAsia"/>
              </w:rPr>
              <w:t>&amp;</w:t>
            </w:r>
          </w:p>
          <w:p w:rsidR="00645416" w:rsidRDefault="00645416" w:rsidP="00645416">
            <w:pPr>
              <w:ind w:left="0"/>
            </w:pPr>
            <w:r>
              <w:rPr>
                <w:rFonts w:hint="eastAsia"/>
              </w:rPr>
              <w:t xml:space="preserve">| </w:t>
            </w:r>
          </w:p>
          <w:p w:rsidR="00645416" w:rsidRDefault="00645416" w:rsidP="00645416">
            <w:pPr>
              <w:ind w:left="0"/>
            </w:pPr>
            <w:r>
              <w:rPr>
                <w:rFonts w:hint="eastAsia"/>
              </w:rPr>
              <w:t xml:space="preserve">&lt;  &lt;=  = &lt;=&gt;  &lt;&gt;  !=  &gt;  IN  IS  LIKE  REGEXP  RLIKE   </w:t>
            </w:r>
          </w:p>
          <w:p w:rsidR="00645416" w:rsidRDefault="00645416" w:rsidP="00645416">
            <w:pPr>
              <w:ind w:left="0"/>
            </w:pPr>
            <w:r>
              <w:rPr>
                <w:rFonts w:hint="eastAsia"/>
              </w:rPr>
              <w:t>BETWEEN  CASE  WHEN  THEN  ELSE</w:t>
            </w:r>
          </w:p>
          <w:p w:rsidR="00645416" w:rsidRDefault="00645416" w:rsidP="00645416">
            <w:pPr>
              <w:ind w:left="0"/>
            </w:pPr>
            <w:r>
              <w:rPr>
                <w:rFonts w:hint="eastAsia"/>
              </w:rPr>
              <w:t>NOT</w:t>
            </w:r>
          </w:p>
          <w:p w:rsidR="00645416" w:rsidRDefault="00645416" w:rsidP="00645416">
            <w:pPr>
              <w:ind w:left="0"/>
            </w:pPr>
            <w:r>
              <w:rPr>
                <w:rFonts w:hint="eastAsia"/>
              </w:rPr>
              <w:t>AND  &amp;&amp;</w:t>
            </w:r>
          </w:p>
          <w:p w:rsidR="00645416" w:rsidRDefault="00645416" w:rsidP="00645416">
            <w:pPr>
              <w:ind w:left="0"/>
            </w:pPr>
            <w:r>
              <w:rPr>
                <w:rFonts w:hint="eastAsia"/>
              </w:rPr>
              <w:t>XOR</w:t>
            </w:r>
          </w:p>
          <w:p w:rsidR="00645416" w:rsidRDefault="00645416" w:rsidP="00645416">
            <w:pPr>
              <w:ind w:left="0"/>
            </w:pPr>
            <w:r>
              <w:rPr>
                <w:rFonts w:hint="eastAsia"/>
              </w:rPr>
              <w:t>OR  ||</w:t>
            </w:r>
          </w:p>
          <w:p w:rsidR="00645416" w:rsidRPr="00645416" w:rsidRDefault="00645416" w:rsidP="00645416">
            <w:pPr>
              <w:ind w:left="0"/>
            </w:pPr>
            <w:r>
              <w:rPr>
                <w:rFonts w:hint="eastAsia"/>
              </w:rPr>
              <w:t>:=</w:t>
            </w:r>
          </w:p>
        </w:tc>
      </w:tr>
    </w:tbl>
    <w:p w:rsidR="004A1E6F" w:rsidRDefault="00645416" w:rsidP="004A1E6F">
      <w:r w:rsidRPr="00645416">
        <w:rPr>
          <w:rFonts w:hint="eastAsia"/>
          <w:color w:val="FF0000"/>
        </w:rPr>
        <w:t>注意</w:t>
      </w:r>
      <w:r>
        <w:rPr>
          <w:rFonts w:hint="eastAsia"/>
        </w:rPr>
        <w:t>：SQL模式为PIPES_AS_CONCAT则||变成一个字符串连接操作符，NOT的优先级比！低，如果想让NOT和！一样高使用SQL模式HIGT_NOT_PRECEDENCE</w:t>
      </w:r>
    </w:p>
    <w:p w:rsidR="001A4C6A" w:rsidRPr="004A1E6F" w:rsidRDefault="001A4C6A" w:rsidP="004A1E6F"/>
    <w:p w:rsidR="00CD239A" w:rsidRDefault="00CD239A" w:rsidP="00CD239A">
      <w:pPr>
        <w:pStyle w:val="Heading2"/>
      </w:pPr>
      <w:r>
        <w:rPr>
          <w:rFonts w:hint="eastAsia"/>
        </w:rPr>
        <w:t>分组操作符</w:t>
      </w:r>
    </w:p>
    <w:p w:rsidR="004A1E6F" w:rsidRPr="004A1E6F" w:rsidRDefault="00B2254B" w:rsidP="007E29F7">
      <w:r>
        <w:rPr>
          <w:rFonts w:hint="eastAsia"/>
        </w:rPr>
        <w:t>([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>],[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>])：可以改变操作符顺序。</w:t>
      </w:r>
    </w:p>
    <w:p w:rsidR="00CD239A" w:rsidRDefault="00CD239A" w:rsidP="00CD239A">
      <w:pPr>
        <w:pStyle w:val="Heading2"/>
      </w:pPr>
      <w:r>
        <w:rPr>
          <w:rFonts w:hint="eastAsia"/>
        </w:rPr>
        <w:t>算数操作符</w:t>
      </w:r>
    </w:p>
    <w:p w:rsidR="007E29F7" w:rsidRDefault="007E29F7" w:rsidP="007E29F7">
      <w:r>
        <w:rPr>
          <w:rFonts w:hint="eastAsia"/>
        </w:rPr>
        <w:t>算数运算符的规则：</w:t>
      </w:r>
    </w:p>
    <w:p w:rsidR="007E29F7" w:rsidRDefault="007E29F7" w:rsidP="007E29F7">
      <w:pPr>
        <w:pStyle w:val="ListParagraph"/>
        <w:numPr>
          <w:ilvl w:val="0"/>
          <w:numId w:val="24"/>
        </w:numPr>
      </w:pPr>
      <w:r>
        <w:rPr>
          <w:rFonts w:hint="eastAsia"/>
        </w:rPr>
        <w:lastRenderedPageBreak/>
        <w:t>在数字上下文里面出现的字符串会被转化为双精度数</w:t>
      </w:r>
    </w:p>
    <w:p w:rsidR="007E29F7" w:rsidRDefault="007E29F7" w:rsidP="007E29F7">
      <w:pPr>
        <w:pStyle w:val="ListParagraph"/>
        <w:numPr>
          <w:ilvl w:val="0"/>
          <w:numId w:val="24"/>
        </w:numPr>
      </w:pPr>
      <w:r>
        <w:rPr>
          <w:rFonts w:hint="eastAsia"/>
        </w:rPr>
        <w:t>如果两个操作符都是整数，那么+，-，*运算符使用64为整数运算。如果其中至少有一个无符号数，那么结果为无符号数。如果其中至少有一个实数，那么+，-，、，*，%的精度由精度最大的那个操作符决定。</w:t>
      </w:r>
    </w:p>
    <w:p w:rsidR="007E29F7" w:rsidRPr="007E29F7" w:rsidRDefault="007E29F7" w:rsidP="007E29F7">
      <w:pPr>
        <w:pStyle w:val="ListParagraph"/>
        <w:numPr>
          <w:ilvl w:val="0"/>
          <w:numId w:val="24"/>
        </w:numPr>
      </w:pPr>
      <w:r>
        <w:rPr>
          <w:rFonts w:hint="eastAsia"/>
        </w:rPr>
        <w:t>使用/对两个精度值进行除法运算的时候，所得结果小数位数等于除数的小数位加上系统变量</w:t>
      </w:r>
      <w:proofErr w:type="spellStart"/>
      <w:r>
        <w:rPr>
          <w:rFonts w:hint="eastAsia"/>
        </w:rPr>
        <w:t>div_precision_increment</w:t>
      </w:r>
      <w:proofErr w:type="spellEnd"/>
      <w:r>
        <w:rPr>
          <w:rFonts w:hint="eastAsia"/>
        </w:rPr>
        <w:t>的值（默认4）</w:t>
      </w:r>
    </w:p>
    <w:p w:rsidR="007E29F7" w:rsidRPr="007E29F7" w:rsidRDefault="007E29F7" w:rsidP="007E29F7">
      <w:r>
        <w:rPr>
          <w:rFonts w:hint="eastAsia"/>
        </w:rPr>
        <w:t>+（加），-（减），*（乘），/（除），DIV （整除），%或者mod（取余）</w:t>
      </w:r>
    </w:p>
    <w:p w:rsidR="004A1E6F" w:rsidRPr="004A1E6F" w:rsidRDefault="004A1E6F" w:rsidP="007E29F7">
      <w:pPr>
        <w:ind w:left="0"/>
      </w:pPr>
    </w:p>
    <w:p w:rsidR="00CD239A" w:rsidRDefault="00CD239A" w:rsidP="00CD239A">
      <w:pPr>
        <w:pStyle w:val="Heading2"/>
      </w:pPr>
      <w:r>
        <w:rPr>
          <w:rFonts w:hint="eastAsia"/>
        </w:rPr>
        <w:t>比较操作符</w:t>
      </w:r>
    </w:p>
    <w:p w:rsidR="007E29F7" w:rsidRDefault="004206DE" w:rsidP="007E29F7">
      <w:r>
        <w:rPr>
          <w:rFonts w:hint="eastAsia"/>
        </w:rPr>
        <w:t>比较操作符操作结果取值为真，返回1；比较操作符操作结果取值为假，返回0。比较操作符的规则：</w:t>
      </w:r>
    </w:p>
    <w:p w:rsidR="00FA6F8C" w:rsidRDefault="00FA6F8C" w:rsidP="00FA6F8C">
      <w:pPr>
        <w:pStyle w:val="ListParagraph"/>
        <w:numPr>
          <w:ilvl w:val="0"/>
          <w:numId w:val="25"/>
        </w:numPr>
      </w:pPr>
      <w:r>
        <w:rPr>
          <w:rFonts w:hint="eastAsia"/>
        </w:rPr>
        <w:t>除了&lt;=&gt;以外，所有涉及NULL值的比较结果都为NULL。NULL&lt;=&gt;NULL的结果为真。</w:t>
      </w:r>
    </w:p>
    <w:p w:rsidR="00FA6F8C" w:rsidRDefault="00FA6F8C" w:rsidP="00FA6F8C">
      <w:pPr>
        <w:pStyle w:val="ListParagraph"/>
        <w:numPr>
          <w:ilvl w:val="0"/>
          <w:numId w:val="25"/>
        </w:numPr>
      </w:pPr>
      <w:r>
        <w:rPr>
          <w:rFonts w:hint="eastAsia"/>
        </w:rPr>
        <w:t>字符串的比较。对于二进制串，按字节逐个比较对应字节的数字。对于非二进制串，按字符串字符集对应的排序规则进行比较。对于二进制串和非二进制串按二进制进行比较</w:t>
      </w:r>
    </w:p>
    <w:p w:rsidR="00FA6F8C" w:rsidRDefault="00FA6F8C" w:rsidP="00FA6F8C">
      <w:pPr>
        <w:pStyle w:val="ListParagraph"/>
        <w:numPr>
          <w:ilvl w:val="0"/>
          <w:numId w:val="25"/>
        </w:numPr>
      </w:pPr>
      <w:r>
        <w:rPr>
          <w:rFonts w:hint="eastAsia"/>
        </w:rPr>
        <w:t>如果两个操作符都是整数，那么他们将按整数方式进行数字比较。</w:t>
      </w:r>
    </w:p>
    <w:p w:rsidR="00FA6F8C" w:rsidRDefault="00FA6F8C" w:rsidP="00FA6F8C">
      <w:pPr>
        <w:pStyle w:val="ListParagraph"/>
        <w:numPr>
          <w:ilvl w:val="0"/>
          <w:numId w:val="25"/>
        </w:numPr>
      </w:pPr>
      <w:r>
        <w:rPr>
          <w:rFonts w:hint="eastAsia"/>
        </w:rPr>
        <w:t>如果十六进制常量是与数字进行比较，那么会被视为二进制串。</w:t>
      </w:r>
    </w:p>
    <w:p w:rsidR="00FA6F8C" w:rsidRDefault="00FA6F8C" w:rsidP="00FA6F8C">
      <w:pPr>
        <w:pStyle w:val="ListParagraph"/>
        <w:numPr>
          <w:ilvl w:val="0"/>
          <w:numId w:val="25"/>
        </w:numPr>
      </w:pPr>
      <w:r>
        <w:rPr>
          <w:rFonts w:hint="eastAsia"/>
        </w:rPr>
        <w:t>除IN外，如果一个操作符是TIMESTAMP或者DATETIME，另一个为常量，那么这些操作数会被当做TIMESTAMP值进行比较。</w:t>
      </w:r>
    </w:p>
    <w:p w:rsidR="00FA6F8C" w:rsidRDefault="00FA6F8C" w:rsidP="00FA6F8C">
      <w:pPr>
        <w:pStyle w:val="ListParagraph"/>
        <w:numPr>
          <w:ilvl w:val="0"/>
          <w:numId w:val="25"/>
        </w:numPr>
      </w:pPr>
      <w:r>
        <w:rPr>
          <w:rFonts w:hint="eastAsia"/>
        </w:rPr>
        <w:t>如果一个操作数为小数，而另一个操作符为小数或者整数，那么按照小数进行比较，否则按照双精度进行比较</w:t>
      </w:r>
    </w:p>
    <w:p w:rsidR="00FA6F8C" w:rsidRPr="00FA6F8C" w:rsidRDefault="00FA6F8C" w:rsidP="00FA6F8C">
      <w:pPr>
        <w:pStyle w:val="ListParagraph"/>
        <w:numPr>
          <w:ilvl w:val="0"/>
          <w:numId w:val="25"/>
        </w:numPr>
      </w:pPr>
      <w:r>
        <w:rPr>
          <w:rFonts w:hint="eastAsia"/>
        </w:rPr>
        <w:t>除上述情况，比较操作符都将被视为双精度浮点数。字符串和数字进行比较，字符串会被转化为双精度数（如果字符串看起来不像数字，那么结果转化为0）</w:t>
      </w:r>
    </w:p>
    <w:p w:rsidR="009317F0" w:rsidRDefault="00FA6F8C" w:rsidP="004A1E6F">
      <w:r>
        <w:rPr>
          <w:rFonts w:hint="eastAsia"/>
        </w:rPr>
        <w:t>=，</w:t>
      </w:r>
      <w:r w:rsidR="009317F0">
        <w:rPr>
          <w:rFonts w:hint="eastAsia"/>
        </w:rPr>
        <w:t>&lt;=&gt;,&lt;&gt;或！=，&lt;,&lt;=,&gt;,&gt;=</w:t>
      </w:r>
    </w:p>
    <w:p w:rsidR="004A1E6F" w:rsidRDefault="009317F0" w:rsidP="004A1E6F"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 xml:space="preserve"> BETWEEN min AND max(包含</w:t>
      </w:r>
      <w:proofErr w:type="spellStart"/>
      <w:r>
        <w:rPr>
          <w:rFonts w:hint="eastAsia"/>
        </w:rPr>
        <w:t>min,max</w:t>
      </w:r>
      <w:proofErr w:type="spellEnd"/>
      <w:r>
        <w:rPr>
          <w:rFonts w:hint="eastAsia"/>
        </w:rPr>
        <w:t>)</w:t>
      </w:r>
    </w:p>
    <w:p w:rsidR="009317F0" w:rsidRDefault="009317F0" w:rsidP="004A1E6F">
      <w:r>
        <w:rPr>
          <w:rFonts w:hint="eastAsia"/>
        </w:rPr>
        <w:t>CASE [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 xml:space="preserve">] WHEN expr1 THEN result1 </w:t>
      </w:r>
      <w:r>
        <w:t>…</w:t>
      </w:r>
      <w:r>
        <w:rPr>
          <w:rFonts w:hint="eastAsia"/>
        </w:rPr>
        <w:t xml:space="preserve"> [ELSE default] END</w:t>
      </w:r>
    </w:p>
    <w:p w:rsidR="009317F0" w:rsidRDefault="009317F0" w:rsidP="004A1E6F"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 xml:space="preserve"> [NOT] IN (value1,value2,</w:t>
      </w:r>
      <w:r>
        <w:t>…</w:t>
      </w:r>
      <w:r>
        <w:rPr>
          <w:rFonts w:hint="eastAsia"/>
        </w:rPr>
        <w:t>)</w:t>
      </w:r>
    </w:p>
    <w:p w:rsidR="009317F0" w:rsidRDefault="00957EB3" w:rsidP="004A1E6F">
      <w:proofErr w:type="spellStart"/>
      <w:r>
        <w:rPr>
          <w:rFonts w:hint="eastAsia"/>
        </w:rPr>
        <w:lastRenderedPageBreak/>
        <w:t>expr</w:t>
      </w:r>
      <w:proofErr w:type="spellEnd"/>
      <w:r>
        <w:rPr>
          <w:rFonts w:hint="eastAsia"/>
        </w:rPr>
        <w:t xml:space="preserve"> IS  {FLASE|TRUE|UNKNOWN}  0为假，null为未知，非0非null为真</w:t>
      </w:r>
    </w:p>
    <w:p w:rsidR="00957EB3" w:rsidRDefault="00957EB3" w:rsidP="004A1E6F"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 xml:space="preserve"> IS [NOT] NULL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71E44" w:rsidTr="00571E44">
        <w:tc>
          <w:tcPr>
            <w:tcW w:w="8388" w:type="dxa"/>
          </w:tcPr>
          <w:p w:rsidR="00571E44" w:rsidRDefault="00571E44" w:rsidP="004A1E6F">
            <w:pPr>
              <w:ind w:left="0"/>
            </w:pPr>
            <w:r w:rsidRPr="00571E44">
              <w:t>SELECT CASE "中文" REGEXP "[u0391-uFFE5]" WHEN 1 THEN "不是中文字符" ELSE "是中文字符" END AS "判断是否是中文字符"</w:t>
            </w:r>
          </w:p>
        </w:tc>
      </w:tr>
    </w:tbl>
    <w:p w:rsidR="00601299" w:rsidRPr="004A1E6F" w:rsidRDefault="00601299" w:rsidP="004A1E6F"/>
    <w:p w:rsidR="00CD239A" w:rsidRDefault="00CD239A" w:rsidP="00CD239A">
      <w:pPr>
        <w:pStyle w:val="Heading2"/>
      </w:pPr>
      <w:r>
        <w:rPr>
          <w:rFonts w:hint="eastAsia"/>
        </w:rPr>
        <w:t>位操作符</w:t>
      </w:r>
    </w:p>
    <w:p w:rsidR="004A1E6F" w:rsidRDefault="00601299" w:rsidP="00601299">
      <w:r>
        <w:rPr>
          <w:rFonts w:hint="eastAsia"/>
        </w:rPr>
        <w:t>位操作必须用BITINT值（64位整数）</w:t>
      </w:r>
    </w:p>
    <w:p w:rsidR="00601299" w:rsidRDefault="00601299" w:rsidP="00601299">
      <w:r>
        <w:rPr>
          <w:rFonts w:hint="eastAsia"/>
        </w:rPr>
        <w:t>&amp;，|，^，&lt;&lt;，&gt;&gt;，~</w:t>
      </w:r>
    </w:p>
    <w:p w:rsidR="00601299" w:rsidRPr="004A1E6F" w:rsidRDefault="00601299" w:rsidP="00601299"/>
    <w:p w:rsidR="00CD239A" w:rsidRDefault="00CD239A" w:rsidP="00CD239A">
      <w:pPr>
        <w:pStyle w:val="Heading2"/>
      </w:pPr>
      <w:r>
        <w:rPr>
          <w:rFonts w:hint="eastAsia"/>
        </w:rPr>
        <w:t>逻辑操作符</w:t>
      </w:r>
    </w:p>
    <w:p w:rsidR="004A1E6F" w:rsidRDefault="00A205A4" w:rsidP="004A1E6F">
      <w:r>
        <w:rPr>
          <w:rFonts w:hint="eastAsia"/>
        </w:rPr>
        <w:t>逻辑操作符用来测试表达式是否成立。NOT(!),AND(&amp;&amp;),OR(||),XOR(异或)</w:t>
      </w:r>
    </w:p>
    <w:p w:rsidR="00A205A4" w:rsidRDefault="00A205A4" w:rsidP="004A1E6F">
      <w:r>
        <w:rPr>
          <w:rFonts w:hint="eastAsia"/>
        </w:rPr>
        <w:t>注意：||不像标准SQL表示字符串连接，可以使用SQL模式PIPES_AS_CONCAT来启用。</w:t>
      </w:r>
    </w:p>
    <w:p w:rsidR="00A205A4" w:rsidRPr="00A205A4" w:rsidRDefault="00A205A4" w:rsidP="004A1E6F"/>
    <w:p w:rsidR="00CD239A" w:rsidRDefault="00CD239A" w:rsidP="00CD239A">
      <w:pPr>
        <w:pStyle w:val="Heading2"/>
      </w:pPr>
      <w:r>
        <w:rPr>
          <w:rFonts w:hint="eastAsia"/>
        </w:rPr>
        <w:t>类型转换操作符</w:t>
      </w:r>
    </w:p>
    <w:p w:rsidR="00A205A4" w:rsidRDefault="00A205A4" w:rsidP="00A205A4">
      <w:r>
        <w:rPr>
          <w:rFonts w:hint="eastAsia"/>
        </w:rPr>
        <w:t>_</w:t>
      </w:r>
      <w:proofErr w:type="spellStart"/>
      <w:r>
        <w:rPr>
          <w:rFonts w:hint="eastAsia"/>
        </w:rPr>
        <w:t>charset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 w:rsidR="00110F6A">
        <w:rPr>
          <w:rFonts w:hint="eastAsia"/>
        </w:rPr>
        <w:t>：使用指定字符集来解释字符</w:t>
      </w:r>
    </w:p>
    <w:p w:rsidR="00110F6A" w:rsidRDefault="00110F6A" w:rsidP="00A205A4">
      <w:r>
        <w:rPr>
          <w:rFonts w:hint="eastAsia"/>
        </w:rPr>
        <w:t xml:space="preserve">BINARY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：把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转化为一个二进制串。</w:t>
      </w:r>
    </w:p>
    <w:p w:rsidR="00110F6A" w:rsidRPr="00A205A4" w:rsidRDefault="00110F6A" w:rsidP="00A205A4"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COLLATE collation：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拥有给定的排序规则</w:t>
      </w:r>
    </w:p>
    <w:p w:rsidR="004A1E6F" w:rsidRPr="004A1E6F" w:rsidRDefault="004A1E6F" w:rsidP="004A1E6F"/>
    <w:p w:rsidR="00CD239A" w:rsidRDefault="00CD239A" w:rsidP="00CD239A">
      <w:pPr>
        <w:pStyle w:val="Heading2"/>
      </w:pPr>
      <w:r>
        <w:rPr>
          <w:rFonts w:hint="eastAsia"/>
        </w:rPr>
        <w:t>模式匹配操作符</w:t>
      </w:r>
    </w:p>
    <w:p w:rsidR="00E12547" w:rsidRDefault="008F7E72" w:rsidP="008F7E72">
      <w:pPr>
        <w:pStyle w:val="Heading3"/>
      </w:pPr>
      <w:r>
        <w:t>L</w:t>
      </w:r>
      <w:r>
        <w:rPr>
          <w:rFonts w:hint="eastAsia"/>
        </w:rPr>
        <w:t>IKE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模式匹配</w:t>
      </w:r>
    </w:p>
    <w:p w:rsidR="008F7E72" w:rsidRDefault="00EF2B45" w:rsidP="0042460C">
      <w:r>
        <w:rPr>
          <w:rFonts w:hint="eastAsia"/>
        </w:rPr>
        <w:t>格式：</w:t>
      </w:r>
      <w:proofErr w:type="spellStart"/>
      <w:r w:rsidR="0042460C">
        <w:rPr>
          <w:rFonts w:hint="eastAsia"/>
        </w:rPr>
        <w:t>str</w:t>
      </w:r>
      <w:proofErr w:type="spellEnd"/>
      <w:r w:rsidR="0042460C">
        <w:rPr>
          <w:rFonts w:hint="eastAsia"/>
        </w:rPr>
        <w:t xml:space="preserve"> </w:t>
      </w:r>
      <w:r>
        <w:rPr>
          <w:rFonts w:hint="eastAsia"/>
        </w:rPr>
        <w:t xml:space="preserve">[NOT] </w:t>
      </w:r>
      <w:r w:rsidR="0042460C">
        <w:rPr>
          <w:rFonts w:hint="eastAsia"/>
        </w:rPr>
        <w:t xml:space="preserve">LIKE pattern [ESCAPE </w:t>
      </w:r>
      <w:r w:rsidR="0042460C" w:rsidRPr="0042460C">
        <w:t>'c'</w:t>
      </w:r>
      <w:r w:rsidR="0042460C">
        <w:rPr>
          <w:rFonts w:hint="eastAsia"/>
        </w:rPr>
        <w:t xml:space="preserve"> ]</w:t>
      </w:r>
    </w:p>
    <w:p w:rsidR="00416D02" w:rsidRDefault="00416D02" w:rsidP="00416D02">
      <w:pPr>
        <w:pStyle w:val="ListParagraph"/>
        <w:numPr>
          <w:ilvl w:val="0"/>
          <w:numId w:val="26"/>
        </w:numPr>
      </w:pPr>
      <w:r>
        <w:rPr>
          <w:rFonts w:hint="eastAsia"/>
        </w:rPr>
        <w:t>%(任意字符出现任意次(0到n))</w:t>
      </w:r>
    </w:p>
    <w:p w:rsidR="0042460C" w:rsidRDefault="00416D02" w:rsidP="00416D02">
      <w:pPr>
        <w:pStyle w:val="ListParagraph"/>
        <w:numPr>
          <w:ilvl w:val="0"/>
          <w:numId w:val="26"/>
        </w:numPr>
      </w:pPr>
      <w:r>
        <w:rPr>
          <w:rFonts w:hint="eastAsia"/>
        </w:rPr>
        <w:t>_(匹配单个字符)</w:t>
      </w:r>
    </w:p>
    <w:p w:rsidR="00416D02" w:rsidRPr="0042460C" w:rsidRDefault="00416D02" w:rsidP="00416D02">
      <w:r>
        <w:rPr>
          <w:rFonts w:hint="eastAsia"/>
        </w:rPr>
        <w:t>注意：like允许对数值表达式进行运算</w:t>
      </w:r>
      <w:r w:rsidR="00EF2B45">
        <w:rPr>
          <w:rFonts w:hint="eastAsia"/>
        </w:rPr>
        <w:t>，escape重新定义转义字符</w:t>
      </w:r>
    </w:p>
    <w:p w:rsidR="008F7E72" w:rsidRDefault="008F7E72" w:rsidP="008F7E72">
      <w:pPr>
        <w:pStyle w:val="Heading3"/>
      </w:pPr>
      <w:r>
        <w:rPr>
          <w:rFonts w:hint="eastAsia"/>
        </w:rPr>
        <w:lastRenderedPageBreak/>
        <w:t>REGEXP</w:t>
      </w:r>
      <w:r>
        <w:rPr>
          <w:rFonts w:hint="eastAsia"/>
        </w:rPr>
        <w:t>的正则表达式匹配</w:t>
      </w:r>
    </w:p>
    <w:p w:rsidR="00EF2B45" w:rsidRDefault="00EF2B45" w:rsidP="00EF2B45">
      <w:r>
        <w:rPr>
          <w:rFonts w:hint="eastAsia"/>
        </w:rPr>
        <w:t>格式：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[NOT] REGEXP pattern</w:t>
      </w:r>
    </w:p>
    <w:p w:rsidR="00EF2B45" w:rsidRDefault="00EF2B45" w:rsidP="00EF2B45">
      <w:r>
        <w:t>.</w:t>
      </w:r>
      <w:r w:rsidR="00C03624">
        <w:rPr>
          <w:rFonts w:hint="eastAsia"/>
        </w:rPr>
        <w:t xml:space="preserve"> ：</w:t>
      </w:r>
      <w:r>
        <w:t>表示任意字符</w:t>
      </w:r>
      <w:r w:rsidR="00270261">
        <w:rPr>
          <w:rFonts w:hint="eastAsia"/>
        </w:rPr>
        <w:t>（不包含回车）</w:t>
      </w:r>
    </w:p>
    <w:p w:rsidR="00EF2B45" w:rsidRDefault="00EF2B45" w:rsidP="00EF2B45">
      <w:r>
        <w:t>|</w:t>
      </w:r>
      <w:r w:rsidR="00C03624">
        <w:rPr>
          <w:rFonts w:hint="eastAsia"/>
        </w:rPr>
        <w:t xml:space="preserve"> </w:t>
      </w:r>
      <w:r>
        <w:t>：为正则表达式or匹配，匹配其中的一个</w:t>
      </w:r>
    </w:p>
    <w:p w:rsidR="00EF2B45" w:rsidRDefault="00C03624" w:rsidP="00EF2B45">
      <w:r>
        <w:t>[…]</w:t>
      </w:r>
      <w:r>
        <w:rPr>
          <w:rFonts w:hint="eastAsia"/>
        </w:rPr>
        <w:t>：</w:t>
      </w:r>
      <w:r w:rsidR="00EF2B45">
        <w:t>匹配几个字符中的一个字符，其中可以使用^表示非的意思</w:t>
      </w:r>
    </w:p>
    <w:p w:rsidR="00EF2B45" w:rsidRDefault="00EF2B45" w:rsidP="00EF2B45">
      <w:r>
        <w:t>-</w:t>
      </w:r>
      <w:r w:rsidR="00C03624">
        <w:rPr>
          <w:rFonts w:hint="eastAsia"/>
        </w:rPr>
        <w:t xml:space="preserve"> </w:t>
      </w:r>
      <w:r>
        <w:t>：范围匹配，[1-9]</w:t>
      </w:r>
    </w:p>
    <w:p w:rsidR="00EF2B45" w:rsidRDefault="00EF2B45" w:rsidP="00EF2B45">
      <w:r>
        <w:t>匹配特殊字符：</w:t>
      </w:r>
    </w:p>
    <w:p w:rsidR="00EF2B45" w:rsidRDefault="00EF2B45" w:rsidP="00EF2B45">
      <w:pPr>
        <w:ind w:left="720"/>
      </w:pPr>
      <w:r>
        <w:t>\\f(换页)</w:t>
      </w:r>
      <w:r>
        <w:rPr>
          <w:rFonts w:hint="eastAsia"/>
        </w:rPr>
        <w:t xml:space="preserve">    </w:t>
      </w:r>
      <w:r>
        <w:t>\\n(换行)</w:t>
      </w:r>
      <w:r>
        <w:rPr>
          <w:rFonts w:hint="eastAsia"/>
        </w:rPr>
        <w:t xml:space="preserve">    </w:t>
      </w:r>
      <w:r>
        <w:t>\\r(回车)</w:t>
      </w:r>
      <w:r>
        <w:rPr>
          <w:rFonts w:hint="eastAsia"/>
        </w:rPr>
        <w:t xml:space="preserve">    </w:t>
      </w:r>
      <w:r>
        <w:t>\\t(制表)</w:t>
      </w:r>
    </w:p>
    <w:p w:rsidR="00EF2B45" w:rsidRDefault="00EF2B45" w:rsidP="00EF2B45">
      <w:pPr>
        <w:ind w:left="720"/>
      </w:pPr>
      <w:r>
        <w:t>\\v(纵向制表)</w:t>
      </w:r>
      <w:r>
        <w:rPr>
          <w:rFonts w:hint="eastAsia"/>
        </w:rPr>
        <w:t xml:space="preserve">  </w:t>
      </w:r>
      <w:r>
        <w:t>\\\(\)</w:t>
      </w:r>
      <w:r>
        <w:rPr>
          <w:rFonts w:hint="eastAsia"/>
        </w:rPr>
        <w:t xml:space="preserve">     </w:t>
      </w:r>
      <w:r>
        <w:t>以\\开始，如\\(,\\),\\.等</w:t>
      </w:r>
    </w:p>
    <w:p w:rsidR="00EF2B45" w:rsidRDefault="00EF2B45" w:rsidP="00EF2B45">
      <w:r>
        <w:t>匹配字符类：</w:t>
      </w:r>
    </w:p>
    <w:p w:rsidR="00EF2B45" w:rsidRDefault="00EF2B45" w:rsidP="00EF2B45">
      <w:pPr>
        <w:pStyle w:val="ListParagraph"/>
        <w:numPr>
          <w:ilvl w:val="0"/>
          <w:numId w:val="27"/>
        </w:numPr>
      </w:pPr>
      <w:r>
        <w:t>[:</w:t>
      </w:r>
      <w:proofErr w:type="spellStart"/>
      <w:r>
        <w:t>alnum</w:t>
      </w:r>
      <w:proofErr w:type="spellEnd"/>
      <w:r>
        <w:t>:]</w:t>
      </w:r>
      <w:r>
        <w:tab/>
        <w:t>任意字母和数字 同[a-zA-Z0-9]</w:t>
      </w:r>
    </w:p>
    <w:p w:rsidR="00EF2B45" w:rsidRDefault="00EF2B45" w:rsidP="00EF2B45">
      <w:pPr>
        <w:pStyle w:val="ListParagraph"/>
        <w:numPr>
          <w:ilvl w:val="0"/>
          <w:numId w:val="27"/>
        </w:numPr>
      </w:pPr>
      <w:r>
        <w:t>[:alpha:]</w:t>
      </w:r>
      <w:r>
        <w:tab/>
        <w:t>任意字符[a-</w:t>
      </w:r>
      <w:proofErr w:type="spellStart"/>
      <w:r>
        <w:t>zA</w:t>
      </w:r>
      <w:proofErr w:type="spellEnd"/>
      <w:r>
        <w:t>-Z]</w:t>
      </w:r>
    </w:p>
    <w:p w:rsidR="00EF2B45" w:rsidRDefault="00EF2B45" w:rsidP="00EF2B45">
      <w:pPr>
        <w:pStyle w:val="ListParagraph"/>
        <w:numPr>
          <w:ilvl w:val="0"/>
          <w:numId w:val="27"/>
        </w:numPr>
      </w:pPr>
      <w:r>
        <w:t>[:lower:]</w:t>
      </w:r>
      <w:r>
        <w:tab/>
        <w:t>任意小写字母[a-z]</w:t>
      </w:r>
    </w:p>
    <w:p w:rsidR="00EF2B45" w:rsidRDefault="00EF2B45" w:rsidP="00EF2B45">
      <w:pPr>
        <w:pStyle w:val="ListParagraph"/>
        <w:numPr>
          <w:ilvl w:val="0"/>
          <w:numId w:val="27"/>
        </w:numPr>
      </w:pPr>
      <w:r>
        <w:t>[:upper:]</w:t>
      </w:r>
      <w:r>
        <w:tab/>
        <w:t>任意大写字母[A-Z]</w:t>
      </w:r>
    </w:p>
    <w:p w:rsidR="00EF2B45" w:rsidRDefault="00EF2B45" w:rsidP="00EF2B45">
      <w:pPr>
        <w:pStyle w:val="ListParagraph"/>
        <w:numPr>
          <w:ilvl w:val="0"/>
          <w:numId w:val="27"/>
        </w:numPr>
      </w:pPr>
      <w:r>
        <w:t>[:digit:]</w:t>
      </w:r>
      <w:r>
        <w:tab/>
        <w:t>任意数字[0-9]</w:t>
      </w:r>
    </w:p>
    <w:p w:rsidR="00EF2B45" w:rsidRDefault="00EF2B45" w:rsidP="00EF2B45">
      <w:pPr>
        <w:pStyle w:val="ListParagraph"/>
        <w:numPr>
          <w:ilvl w:val="0"/>
          <w:numId w:val="27"/>
        </w:numPr>
      </w:pPr>
      <w:r>
        <w:t>[:</w:t>
      </w:r>
      <w:proofErr w:type="spellStart"/>
      <w:r>
        <w:t>xdigit</w:t>
      </w:r>
      <w:proofErr w:type="spellEnd"/>
      <w:r>
        <w:t>:]</w:t>
      </w:r>
      <w:r>
        <w:tab/>
        <w:t>任意十六进制数字[a-fA-F0-9]</w:t>
      </w:r>
    </w:p>
    <w:p w:rsidR="00EF2B45" w:rsidRDefault="00EF2B45" w:rsidP="00EF2B45">
      <w:pPr>
        <w:pStyle w:val="ListParagraph"/>
        <w:numPr>
          <w:ilvl w:val="0"/>
          <w:numId w:val="27"/>
        </w:numPr>
      </w:pPr>
      <w:r>
        <w:t>[:blank:]</w:t>
      </w:r>
      <w:r>
        <w:tab/>
        <w:t>空格和制表 [ \\t]</w:t>
      </w:r>
    </w:p>
    <w:p w:rsidR="00EF2B45" w:rsidRDefault="00EF2B45" w:rsidP="00EF2B45">
      <w:pPr>
        <w:pStyle w:val="ListParagraph"/>
        <w:numPr>
          <w:ilvl w:val="0"/>
          <w:numId w:val="27"/>
        </w:numPr>
      </w:pPr>
      <w:r>
        <w:t>[:space:]</w:t>
      </w:r>
      <w:r>
        <w:tab/>
        <w:t>包括空格在内的任意空白字符</w:t>
      </w:r>
    </w:p>
    <w:p w:rsidR="00EF2B45" w:rsidRDefault="00EF2B45" w:rsidP="00EF2B45">
      <w:pPr>
        <w:pStyle w:val="ListParagraph"/>
        <w:numPr>
          <w:ilvl w:val="0"/>
          <w:numId w:val="27"/>
        </w:numPr>
      </w:pPr>
      <w:r>
        <w:t>[:</w:t>
      </w:r>
      <w:proofErr w:type="spellStart"/>
      <w:r>
        <w:t>cntrl</w:t>
      </w:r>
      <w:proofErr w:type="spellEnd"/>
      <w:r>
        <w:t>:]</w:t>
      </w:r>
      <w:r>
        <w:tab/>
        <w:t>ASCII控制字符0-31和127</w:t>
      </w:r>
    </w:p>
    <w:p w:rsidR="00EF2B45" w:rsidRDefault="00EF2B45" w:rsidP="00EF2B45">
      <w:pPr>
        <w:pStyle w:val="ListParagraph"/>
        <w:numPr>
          <w:ilvl w:val="0"/>
          <w:numId w:val="27"/>
        </w:numPr>
      </w:pPr>
      <w:r>
        <w:t>[:graph:]</w:t>
      </w:r>
      <w:r>
        <w:tab/>
        <w:t>除空格外的所有打印字符</w:t>
      </w:r>
    </w:p>
    <w:p w:rsidR="00EF2B45" w:rsidRDefault="00EF2B45" w:rsidP="00EF2B45">
      <w:pPr>
        <w:pStyle w:val="ListParagraph"/>
        <w:numPr>
          <w:ilvl w:val="0"/>
          <w:numId w:val="27"/>
        </w:numPr>
      </w:pPr>
      <w:r>
        <w:t>[:print:]</w:t>
      </w:r>
      <w:r>
        <w:tab/>
        <w:t>任意可打印字符</w:t>
      </w:r>
    </w:p>
    <w:p w:rsidR="00EF2B45" w:rsidRDefault="00EF2B45" w:rsidP="00EF2B45">
      <w:pPr>
        <w:pStyle w:val="ListParagraph"/>
        <w:numPr>
          <w:ilvl w:val="0"/>
          <w:numId w:val="27"/>
        </w:numPr>
      </w:pPr>
      <w:r>
        <w:t>[:</w:t>
      </w:r>
      <w:proofErr w:type="spellStart"/>
      <w:r>
        <w:t>punct</w:t>
      </w:r>
      <w:proofErr w:type="spellEnd"/>
      <w:r>
        <w:t>:]</w:t>
      </w:r>
      <w:r>
        <w:tab/>
        <w:t>不在[:</w:t>
      </w:r>
      <w:proofErr w:type="spellStart"/>
      <w:r>
        <w:t>alnum</w:t>
      </w:r>
      <w:proofErr w:type="spellEnd"/>
      <w:r>
        <w:t>:]和[:</w:t>
      </w:r>
      <w:proofErr w:type="spellStart"/>
      <w:r>
        <w:t>cntrl</w:t>
      </w:r>
      <w:proofErr w:type="spellEnd"/>
      <w:r>
        <w:t>:]的所有字符</w:t>
      </w:r>
    </w:p>
    <w:p w:rsidR="00EF2B45" w:rsidRDefault="00EF2B45" w:rsidP="00EF2B45">
      <w:r>
        <w:rPr>
          <w:rFonts w:hint="eastAsia"/>
        </w:rPr>
        <w:t>匹配多个实例：</w:t>
      </w:r>
    </w:p>
    <w:p w:rsidR="00EF2B45" w:rsidRDefault="00EF2B45" w:rsidP="00EF2B45">
      <w:pPr>
        <w:pStyle w:val="ListParagraph"/>
        <w:numPr>
          <w:ilvl w:val="0"/>
          <w:numId w:val="28"/>
        </w:numPr>
      </w:pPr>
      <w:r>
        <w:t>*：(0个或者多个)</w:t>
      </w:r>
    </w:p>
    <w:p w:rsidR="00EF2B45" w:rsidRDefault="00EF2B45" w:rsidP="00EF2B45">
      <w:pPr>
        <w:pStyle w:val="ListParagraph"/>
        <w:numPr>
          <w:ilvl w:val="0"/>
          <w:numId w:val="28"/>
        </w:numPr>
      </w:pPr>
      <w:r>
        <w:t>+：(1个或者多个)</w:t>
      </w:r>
    </w:p>
    <w:p w:rsidR="00EF2B45" w:rsidRDefault="00EF2B45" w:rsidP="00EF2B45">
      <w:pPr>
        <w:pStyle w:val="ListParagraph"/>
        <w:numPr>
          <w:ilvl w:val="0"/>
          <w:numId w:val="28"/>
        </w:numPr>
      </w:pPr>
      <w:r>
        <w:t>?：(0个或者一个)</w:t>
      </w:r>
    </w:p>
    <w:p w:rsidR="00EF2B45" w:rsidRDefault="00EF2B45" w:rsidP="00EF2B45">
      <w:pPr>
        <w:pStyle w:val="ListParagraph"/>
        <w:numPr>
          <w:ilvl w:val="0"/>
          <w:numId w:val="28"/>
        </w:numPr>
      </w:pPr>
      <w:r>
        <w:t>{n}：指定数目匹配</w:t>
      </w:r>
    </w:p>
    <w:p w:rsidR="00EF2B45" w:rsidRDefault="00EF2B45" w:rsidP="00EF2B45">
      <w:pPr>
        <w:pStyle w:val="ListParagraph"/>
        <w:numPr>
          <w:ilvl w:val="0"/>
          <w:numId w:val="28"/>
        </w:numPr>
      </w:pPr>
      <w:r>
        <w:t>{n, }：不少于指定数目的匹配</w:t>
      </w:r>
    </w:p>
    <w:p w:rsidR="00EF2B45" w:rsidRDefault="00EF2B45" w:rsidP="00EF2B45">
      <w:pPr>
        <w:pStyle w:val="ListParagraph"/>
        <w:numPr>
          <w:ilvl w:val="0"/>
          <w:numId w:val="28"/>
        </w:numPr>
      </w:pPr>
      <w:r>
        <w:t>{</w:t>
      </w:r>
      <w:proofErr w:type="spellStart"/>
      <w:r>
        <w:t>n,m</w:t>
      </w:r>
      <w:proofErr w:type="spellEnd"/>
      <w:r>
        <w:t>}：匹配数目的范围（m不超过255）</w:t>
      </w:r>
    </w:p>
    <w:p w:rsidR="00EF2B45" w:rsidRDefault="00EF2B45" w:rsidP="00EF2B45"/>
    <w:p w:rsidR="008F7E72" w:rsidRDefault="00EF2B45" w:rsidP="00EF2B45">
      <w:r>
        <w:rPr>
          <w:rFonts w:hint="eastAsia"/>
        </w:rPr>
        <w:t>定位符：</w:t>
      </w:r>
    </w:p>
    <w:p w:rsidR="00EF2B45" w:rsidRDefault="00EF2B45" w:rsidP="00EF2B45">
      <w:pPr>
        <w:pStyle w:val="ListParagraph"/>
        <w:numPr>
          <w:ilvl w:val="0"/>
          <w:numId w:val="29"/>
        </w:numPr>
      </w:pPr>
      <w:r>
        <w:t>^：文本开始</w:t>
      </w:r>
    </w:p>
    <w:p w:rsidR="00EF2B45" w:rsidRDefault="00EF2B45" w:rsidP="00EF2B45">
      <w:pPr>
        <w:pStyle w:val="ListParagraph"/>
        <w:numPr>
          <w:ilvl w:val="0"/>
          <w:numId w:val="29"/>
        </w:numPr>
      </w:pPr>
      <w:r>
        <w:t>$：文本结束</w:t>
      </w:r>
    </w:p>
    <w:p w:rsidR="00EF2B45" w:rsidRDefault="00EF2B45" w:rsidP="00EF2B45">
      <w:pPr>
        <w:pStyle w:val="ListParagraph"/>
        <w:numPr>
          <w:ilvl w:val="0"/>
          <w:numId w:val="29"/>
        </w:numPr>
      </w:pPr>
      <w:r>
        <w:t>[[:&lt;:]]：单词开始</w:t>
      </w:r>
    </w:p>
    <w:p w:rsidR="00EF2B45" w:rsidRPr="00EF2B45" w:rsidRDefault="00EF2B45" w:rsidP="00EF2B45">
      <w:pPr>
        <w:pStyle w:val="ListParagraph"/>
        <w:numPr>
          <w:ilvl w:val="0"/>
          <w:numId w:val="29"/>
        </w:numPr>
      </w:pPr>
      <w:r>
        <w:t>[[:&gt;:]]：单词结尾</w:t>
      </w:r>
    </w:p>
    <w:p w:rsidR="00A240C6" w:rsidRPr="008F7E72" w:rsidRDefault="00A240C6" w:rsidP="00A240C6">
      <w:pPr>
        <w:ind w:left="0"/>
      </w:pPr>
    </w:p>
    <w:p w:rsidR="00D3053D" w:rsidRDefault="00D3053D" w:rsidP="00D3053D">
      <w:pPr>
        <w:pStyle w:val="Heading1"/>
      </w:pPr>
      <w:r>
        <w:rPr>
          <w:rFonts w:hint="eastAsia"/>
        </w:rPr>
        <w:t>常用函数的使用</w:t>
      </w:r>
    </w:p>
    <w:p w:rsidR="00C8567D" w:rsidRDefault="00C8567D" w:rsidP="00CD239A">
      <w:pPr>
        <w:pStyle w:val="Heading2"/>
        <w:numPr>
          <w:ilvl w:val="0"/>
          <w:numId w:val="19"/>
        </w:numPr>
      </w:pPr>
      <w:r>
        <w:tab/>
      </w:r>
      <w:r>
        <w:rPr>
          <w:rFonts w:hint="eastAsia"/>
        </w:rPr>
        <w:t>数值</w:t>
      </w:r>
      <w:r>
        <w:t>函数</w:t>
      </w:r>
    </w:p>
    <w:p w:rsidR="00C8567D" w:rsidRDefault="00C8567D" w:rsidP="00C8567D">
      <w:r>
        <w:t>BIN(x)：返回x的二进制（OCT返回八进制，HEX返回十六进制）</w:t>
      </w:r>
    </w:p>
    <w:p w:rsidR="00C8567D" w:rsidRDefault="00C8567D" w:rsidP="00C8567D">
      <w:r>
        <w:t>CEILING(x)：返回大于x的最小整数值</w:t>
      </w:r>
    </w:p>
    <w:p w:rsidR="00C8567D" w:rsidRDefault="00C8567D" w:rsidP="00C8567D">
      <w:r>
        <w:t>FLOOR(x)：返回小于x的最大整数值</w:t>
      </w:r>
    </w:p>
    <w:p w:rsidR="00C8567D" w:rsidRDefault="00C8567D" w:rsidP="00C8567D">
      <w:r>
        <w:t>RAND()：返回０到１内的随机值,通过提供一个参数(种子)RAND()随机数生成器生成一个指定的值。</w:t>
      </w:r>
    </w:p>
    <w:p w:rsidR="00C8567D" w:rsidRDefault="00C8567D" w:rsidP="00C8567D">
      <w:r>
        <w:t>ROUND(</w:t>
      </w:r>
      <w:proofErr w:type="spellStart"/>
      <w:r>
        <w:t>x,y</w:t>
      </w:r>
      <w:proofErr w:type="spellEnd"/>
      <w:r>
        <w:t>)：返回参数x的四舍五入的有y位小数的值</w:t>
      </w:r>
    </w:p>
    <w:p w:rsidR="00C8567D" w:rsidRDefault="00C8567D" w:rsidP="00C8567D">
      <w:r>
        <w:t>TRUNCATE(</w:t>
      </w:r>
      <w:proofErr w:type="spellStart"/>
      <w:r>
        <w:t>x,y</w:t>
      </w:r>
      <w:proofErr w:type="spellEnd"/>
      <w:r>
        <w:t>)：返回数字x截短为y位小数的结果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3532F" w:rsidTr="00E3532F">
        <w:tc>
          <w:tcPr>
            <w:tcW w:w="8388" w:type="dxa"/>
          </w:tcPr>
          <w:p w:rsidR="00E3532F" w:rsidRDefault="00E3532F" w:rsidP="00E3532F">
            <w:pPr>
              <w:ind w:left="0"/>
            </w:pPr>
            <w:r>
              <w:rPr>
                <w:rFonts w:hint="eastAsia"/>
              </w:rPr>
              <w:t>示例代码如下</w:t>
            </w:r>
            <w:r>
              <w:t>:</w:t>
            </w:r>
          </w:p>
          <w:p w:rsidR="00E3532F" w:rsidRDefault="00E3532F" w:rsidP="00E3532F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ceiling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1.2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floor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1.2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round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1.2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rand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();</w:t>
            </w:r>
          </w:p>
          <w:p w:rsidR="00E3532F" w:rsidRDefault="00E3532F" w:rsidP="00E3532F">
            <w:pPr>
              <w:ind w:left="0"/>
            </w:pPr>
            <w:r>
              <w:t>2;1;1.20;0.4503040438986421</w:t>
            </w:r>
          </w:p>
        </w:tc>
      </w:tr>
    </w:tbl>
    <w:p w:rsidR="00C8567D" w:rsidRDefault="00C8567D" w:rsidP="00C8567D"/>
    <w:p w:rsidR="00C8567D" w:rsidRDefault="00C8567D" w:rsidP="00C8567D">
      <w:pPr>
        <w:pStyle w:val="Heading2"/>
      </w:pPr>
      <w:r>
        <w:t>聚合函数</w:t>
      </w:r>
    </w:p>
    <w:p w:rsidR="00C8567D" w:rsidRDefault="00C8567D" w:rsidP="00C8567D">
      <w:r>
        <w:t>(常用于GROUP BY从句的SELECT查询中)</w:t>
      </w:r>
    </w:p>
    <w:p w:rsidR="00C8567D" w:rsidRDefault="00C8567D" w:rsidP="00C8567D">
      <w:r>
        <w:t>AVG(</w:t>
      </w:r>
      <w:proofErr w:type="spellStart"/>
      <w:r>
        <w:t>col</w:t>
      </w:r>
      <w:proofErr w:type="spellEnd"/>
      <w:r>
        <w:t>)：返回指定列的平均值</w:t>
      </w:r>
    </w:p>
    <w:p w:rsidR="00C8567D" w:rsidRDefault="00C8567D" w:rsidP="00C8567D">
      <w:r>
        <w:t>COUNT(</w:t>
      </w:r>
      <w:proofErr w:type="spellStart"/>
      <w:r>
        <w:t>col</w:t>
      </w:r>
      <w:proofErr w:type="spellEnd"/>
      <w:r>
        <w:t>)：返回指定列中非NULL值的个数</w:t>
      </w:r>
    </w:p>
    <w:p w:rsidR="00C8567D" w:rsidRDefault="00C8567D" w:rsidP="00C8567D">
      <w:r>
        <w:t>MIN(</w:t>
      </w:r>
      <w:proofErr w:type="spellStart"/>
      <w:r>
        <w:t>col</w:t>
      </w:r>
      <w:proofErr w:type="spellEnd"/>
      <w:r>
        <w:t>)：返回指定列的最小值</w:t>
      </w:r>
    </w:p>
    <w:p w:rsidR="00C8567D" w:rsidRDefault="00C8567D" w:rsidP="00C8567D">
      <w:r>
        <w:t>MAX(</w:t>
      </w:r>
      <w:proofErr w:type="spellStart"/>
      <w:r>
        <w:t>col</w:t>
      </w:r>
      <w:proofErr w:type="spellEnd"/>
      <w:r>
        <w:t>)：返回指定列的最大值</w:t>
      </w:r>
    </w:p>
    <w:p w:rsidR="00C8567D" w:rsidRDefault="00C8567D" w:rsidP="00C8567D">
      <w:r>
        <w:lastRenderedPageBreak/>
        <w:t>SUM(</w:t>
      </w:r>
      <w:proofErr w:type="spellStart"/>
      <w:r>
        <w:t>col</w:t>
      </w:r>
      <w:proofErr w:type="spellEnd"/>
      <w:r>
        <w:t>)：返回指定列的所有值之和</w:t>
      </w:r>
    </w:p>
    <w:p w:rsidR="00C8567D" w:rsidRDefault="00C8567D" w:rsidP="00C8567D">
      <w:r>
        <w:t>GROUP_CONCAT(</w:t>
      </w:r>
      <w:proofErr w:type="spellStart"/>
      <w:r>
        <w:t>col</w:t>
      </w:r>
      <w:proofErr w:type="spellEnd"/>
      <w:r>
        <w:t>)： 返回由属于一组的列值连接组合而成的结果</w:t>
      </w:r>
    </w:p>
    <w:p w:rsidR="001A5435" w:rsidRDefault="001A5435" w:rsidP="00C8567D"/>
    <w:p w:rsidR="00C8567D" w:rsidRDefault="00C8567D" w:rsidP="00A557F3">
      <w:pPr>
        <w:pStyle w:val="Heading2"/>
      </w:pPr>
      <w:r>
        <w:t>字符串函数</w:t>
      </w:r>
    </w:p>
    <w:p w:rsidR="00C8567D" w:rsidRDefault="00C8567D" w:rsidP="00C8567D">
      <w:r>
        <w:t>ASCII(char)：返回字符的ASCII码值。</w:t>
      </w:r>
    </w:p>
    <w:p w:rsidR="00C8567D" w:rsidRDefault="00C8567D" w:rsidP="00C8567D">
      <w:r>
        <w:t>CONCAT(s1,s2...,</w:t>
      </w:r>
      <w:proofErr w:type="spellStart"/>
      <w:r>
        <w:t>sn</w:t>
      </w:r>
      <w:proofErr w:type="spellEnd"/>
      <w:r>
        <w:t>)：将s1,s2...,</w:t>
      </w:r>
      <w:proofErr w:type="spellStart"/>
      <w:r>
        <w:t>sn</w:t>
      </w:r>
      <w:proofErr w:type="spellEnd"/>
      <w:r>
        <w:t>连接成字符串。CONCAT_WS(sep,s1,s2...,</w:t>
      </w:r>
      <w:proofErr w:type="spellStart"/>
      <w:r>
        <w:t>sn</w:t>
      </w:r>
      <w:proofErr w:type="spellEnd"/>
      <w:r>
        <w:t>)：将s1,s2...,</w:t>
      </w:r>
      <w:proofErr w:type="spellStart"/>
      <w:r>
        <w:t>sn</w:t>
      </w:r>
      <w:proofErr w:type="spellEnd"/>
      <w:r>
        <w:t>连接成字符串，并用</w:t>
      </w:r>
      <w:r w:rsidR="003A581E">
        <w:t>sep</w:t>
      </w:r>
      <w:r>
        <w:t>字符间隔。</w:t>
      </w:r>
    </w:p>
    <w:p w:rsidR="003A581E" w:rsidRDefault="003A581E" w:rsidP="00C8567D"/>
    <w:p w:rsidR="00C8567D" w:rsidRDefault="00C8567D" w:rsidP="00C8567D">
      <w:r>
        <w:t>LCASE(</w:t>
      </w:r>
      <w:proofErr w:type="spellStart"/>
      <w:r>
        <w:t>str</w:t>
      </w:r>
      <w:proofErr w:type="spellEnd"/>
      <w:r>
        <w:t>)或LOWER(</w:t>
      </w:r>
      <w:proofErr w:type="spellStart"/>
      <w:r>
        <w:t>str</w:t>
      </w:r>
      <w:proofErr w:type="spellEnd"/>
      <w:r>
        <w:t xml:space="preserve">) </w:t>
      </w:r>
      <w:r w:rsidR="00787F40">
        <w:t>：返回</w:t>
      </w:r>
      <w:r>
        <w:t>字符串</w:t>
      </w:r>
      <w:proofErr w:type="spellStart"/>
      <w:r>
        <w:t>str</w:t>
      </w:r>
      <w:proofErr w:type="spellEnd"/>
      <w:r>
        <w:t>中所有字符为小写后的结果。</w:t>
      </w:r>
    </w:p>
    <w:p w:rsidR="00787F40" w:rsidRDefault="00787F40" w:rsidP="00787F40">
      <w:r>
        <w:t>UCASE(</w:t>
      </w:r>
      <w:proofErr w:type="spellStart"/>
      <w:r>
        <w:t>str</w:t>
      </w:r>
      <w:proofErr w:type="spellEnd"/>
      <w:r>
        <w:t>)或UPPER(</w:t>
      </w:r>
      <w:proofErr w:type="spellStart"/>
      <w:r>
        <w:t>str</w:t>
      </w:r>
      <w:proofErr w:type="spellEnd"/>
      <w:r>
        <w:t>) ：返回字符串</w:t>
      </w:r>
      <w:proofErr w:type="spellStart"/>
      <w:r>
        <w:t>str</w:t>
      </w:r>
      <w:proofErr w:type="spellEnd"/>
      <w:r>
        <w:t>中所有字符为大写后</w:t>
      </w:r>
      <w:r>
        <w:tab/>
        <w:t>的结果。</w:t>
      </w:r>
    </w:p>
    <w:p w:rsidR="00787F40" w:rsidRDefault="00787F40" w:rsidP="00C8567D">
      <w:r w:rsidRPr="00787F40">
        <w:t>REVERSE(</w:t>
      </w:r>
      <w:proofErr w:type="spellStart"/>
      <w:r w:rsidRPr="00787F40">
        <w:t>str</w:t>
      </w:r>
      <w:proofErr w:type="spellEnd"/>
      <w:r w:rsidRPr="00787F40">
        <w:t xml:space="preserve">) </w:t>
      </w:r>
      <w:r>
        <w:t>：返回</w:t>
      </w:r>
      <w:r w:rsidRPr="00787F40">
        <w:t>字符串</w:t>
      </w:r>
      <w:proofErr w:type="spellStart"/>
      <w:r w:rsidRPr="00787F40">
        <w:t>str</w:t>
      </w:r>
      <w:proofErr w:type="spellEnd"/>
      <w:r>
        <w:rPr>
          <w:rFonts w:hint="eastAsia"/>
        </w:rPr>
        <w:t>倒叙</w:t>
      </w:r>
      <w:r w:rsidRPr="00787F40">
        <w:t>的结果。</w:t>
      </w:r>
    </w:p>
    <w:p w:rsidR="00787F40" w:rsidRDefault="00787F40" w:rsidP="00C8567D"/>
    <w:p w:rsidR="00C8567D" w:rsidRDefault="00264CD8" w:rsidP="00C8567D">
      <w:r>
        <w:t>LEFT(</w:t>
      </w:r>
      <w:proofErr w:type="spellStart"/>
      <w:r>
        <w:t>str,</w:t>
      </w:r>
      <w:r>
        <w:rPr>
          <w:rFonts w:hint="eastAsia"/>
        </w:rPr>
        <w:t>len</w:t>
      </w:r>
      <w:proofErr w:type="spellEnd"/>
      <w:r w:rsidR="00C8567D">
        <w:t>)：返回字符串</w:t>
      </w:r>
      <w:proofErr w:type="spellStart"/>
      <w:r w:rsidR="00C8567D">
        <w:t>str</w:t>
      </w:r>
      <w:proofErr w:type="spellEnd"/>
      <w:r w:rsidR="00C8567D">
        <w:t>中最左边的</w:t>
      </w:r>
      <w:proofErr w:type="spellStart"/>
      <w:r>
        <w:rPr>
          <w:rFonts w:hint="eastAsia"/>
        </w:rPr>
        <w:t>len</w:t>
      </w:r>
      <w:proofErr w:type="spellEnd"/>
      <w:r w:rsidR="00C8567D">
        <w:t>个字符。</w:t>
      </w:r>
    </w:p>
    <w:p w:rsidR="00787F40" w:rsidRDefault="00264CD8" w:rsidP="00787F40">
      <w:r>
        <w:t>RIGHT(</w:t>
      </w:r>
      <w:proofErr w:type="spellStart"/>
      <w:r>
        <w:t>str,</w:t>
      </w:r>
      <w:r>
        <w:rPr>
          <w:rFonts w:hint="eastAsia"/>
        </w:rPr>
        <w:t>len</w:t>
      </w:r>
      <w:proofErr w:type="spellEnd"/>
      <w:r w:rsidR="00787F40">
        <w:t>)： 返回字符串</w:t>
      </w:r>
      <w:proofErr w:type="spellStart"/>
      <w:r w:rsidR="00787F40">
        <w:t>str</w:t>
      </w:r>
      <w:proofErr w:type="spellEnd"/>
      <w:r w:rsidR="00787F40">
        <w:t>中最右边的</w:t>
      </w:r>
      <w:proofErr w:type="spellStart"/>
      <w:r>
        <w:rPr>
          <w:rFonts w:hint="eastAsia"/>
        </w:rPr>
        <w:t>len</w:t>
      </w:r>
      <w:proofErr w:type="spellEnd"/>
      <w:r w:rsidR="00787F40">
        <w:t>个字符。</w:t>
      </w:r>
    </w:p>
    <w:p w:rsidR="00787F40" w:rsidRDefault="00787F40" w:rsidP="00173E19">
      <w:r>
        <w:t>SUBSTRING(</w:t>
      </w:r>
      <w:proofErr w:type="spellStart"/>
      <w:r>
        <w:t>str,position,length</w:t>
      </w:r>
      <w:proofErr w:type="spellEnd"/>
      <w:r>
        <w:t>)：返回</w:t>
      </w:r>
      <w:proofErr w:type="spellStart"/>
      <w:r>
        <w:t>str</w:t>
      </w:r>
      <w:proofErr w:type="spellEnd"/>
      <w:r>
        <w:t>的从position</w:t>
      </w:r>
      <w:r w:rsidR="00173E19">
        <w:t>开始</w:t>
      </w:r>
      <w:r>
        <w:t>length个字符的子字符串。位置从1开始。</w:t>
      </w:r>
    </w:p>
    <w:p w:rsidR="00264CD8" w:rsidRDefault="00264CD8" w:rsidP="00264CD8">
      <w:r>
        <w:t>SUBSTRING</w:t>
      </w:r>
      <w:r>
        <w:rPr>
          <w:rFonts w:hint="eastAsia"/>
        </w:rPr>
        <w:t>_INDEX</w:t>
      </w:r>
      <w:r>
        <w:t>(</w:t>
      </w:r>
      <w:proofErr w:type="spellStart"/>
      <w:r>
        <w:t>str,</w:t>
      </w:r>
      <w:r>
        <w:rPr>
          <w:rFonts w:hint="eastAsia"/>
        </w:rPr>
        <w:t>delim,n</w:t>
      </w:r>
      <w:proofErr w:type="spellEnd"/>
      <w:r>
        <w:t>)：</w:t>
      </w:r>
      <w:r>
        <w:rPr>
          <w:rFonts w:hint="eastAsia"/>
        </w:rPr>
        <w:t>如果n为正值，则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从左到右的顺序找到字符串</w:t>
      </w:r>
      <w:proofErr w:type="spellStart"/>
      <w:r>
        <w:rPr>
          <w:rFonts w:hint="eastAsia"/>
        </w:rPr>
        <w:t>delim</w:t>
      </w:r>
      <w:proofErr w:type="spellEnd"/>
      <w:r>
        <w:rPr>
          <w:rFonts w:hint="eastAsia"/>
        </w:rPr>
        <w:t>的第n次出现，并返回该位置左侧的全部内容。如果n为负值，则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从右到左的顺序找到字符串</w:t>
      </w:r>
      <w:proofErr w:type="spellStart"/>
      <w:r>
        <w:rPr>
          <w:rFonts w:hint="eastAsia"/>
        </w:rPr>
        <w:t>delim</w:t>
      </w:r>
      <w:proofErr w:type="spellEnd"/>
      <w:r>
        <w:rPr>
          <w:rFonts w:hint="eastAsia"/>
        </w:rPr>
        <w:t>的第n次出现，并返回该位置右侧的全部内容。如果没有找到</w:t>
      </w:r>
      <w:proofErr w:type="spellStart"/>
      <w:r>
        <w:rPr>
          <w:rFonts w:hint="eastAsia"/>
        </w:rPr>
        <w:t>delim</w:t>
      </w:r>
      <w:proofErr w:type="spellEnd"/>
      <w:r>
        <w:rPr>
          <w:rFonts w:hint="eastAsia"/>
        </w:rPr>
        <w:t>则返回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。</w:t>
      </w:r>
    </w:p>
    <w:p w:rsidR="00264CD8" w:rsidRDefault="00264CD8" w:rsidP="00173E19"/>
    <w:p w:rsidR="00173E19" w:rsidRDefault="00173E19" w:rsidP="00264CD8">
      <w:r>
        <w:t>INSERT(</w:t>
      </w:r>
      <w:proofErr w:type="spellStart"/>
      <w:r>
        <w:t>str,</w:t>
      </w:r>
      <w:r>
        <w:rPr>
          <w:rFonts w:hint="eastAsia"/>
        </w:rPr>
        <w:t>pos</w:t>
      </w:r>
      <w:r>
        <w:t>,</w:t>
      </w:r>
      <w:r>
        <w:rPr>
          <w:rFonts w:hint="eastAsia"/>
        </w:rPr>
        <w:t>len</w:t>
      </w:r>
      <w:r>
        <w:t>,instr</w:t>
      </w:r>
      <w:proofErr w:type="spellEnd"/>
      <w:r>
        <w:t>) ：将字符串</w:t>
      </w:r>
      <w:proofErr w:type="spellStart"/>
      <w:r>
        <w:t>str</w:t>
      </w:r>
      <w:proofErr w:type="spellEnd"/>
      <w:r>
        <w:t>从第</w:t>
      </w:r>
      <w:r>
        <w:rPr>
          <w:rFonts w:hint="eastAsia"/>
        </w:rPr>
        <w:t>pos</w:t>
      </w:r>
      <w:r>
        <w:t>位置开始，</w:t>
      </w:r>
      <w:proofErr w:type="spellStart"/>
      <w:r>
        <w:rPr>
          <w:rFonts w:hint="eastAsia"/>
        </w:rPr>
        <w:t>len</w:t>
      </w:r>
      <w:proofErr w:type="spellEnd"/>
      <w:r>
        <w:t>个字符长</w:t>
      </w:r>
      <w:r>
        <w:rPr>
          <w:rFonts w:hint="eastAsia"/>
        </w:rPr>
        <w:t>度的</w:t>
      </w:r>
      <w:r>
        <w:t>子串替换为字符串</w:t>
      </w:r>
      <w:proofErr w:type="spellStart"/>
      <w:r>
        <w:t>instr</w:t>
      </w:r>
      <w:proofErr w:type="spellEnd"/>
      <w:r>
        <w:t>，返回结果。</w:t>
      </w:r>
      <w:r>
        <w:rPr>
          <w:rFonts w:hint="eastAsia"/>
        </w:rPr>
        <w:t>（</w:t>
      </w:r>
      <w:r>
        <w:t>位置从1开始。</w:t>
      </w:r>
      <w:r>
        <w:rPr>
          <w:rFonts w:hint="eastAsia"/>
        </w:rPr>
        <w:t>）</w:t>
      </w:r>
    </w:p>
    <w:p w:rsidR="003A581E" w:rsidRDefault="003A581E" w:rsidP="003A581E">
      <w:r>
        <w:t>REPEAT(</w:t>
      </w:r>
      <w:proofErr w:type="spellStart"/>
      <w:r>
        <w:t>str,srchstr,rplcstr</w:t>
      </w:r>
      <w:proofErr w:type="spellEnd"/>
      <w:r>
        <w:t>)：返回字符串</w:t>
      </w:r>
      <w:proofErr w:type="spellStart"/>
      <w:r>
        <w:t>str</w:t>
      </w:r>
      <w:proofErr w:type="spellEnd"/>
      <w:r>
        <w:t>重复x次的结果。</w:t>
      </w:r>
    </w:p>
    <w:p w:rsidR="003A581E" w:rsidRDefault="003A581E" w:rsidP="00264CD8">
      <w:pPr>
        <w:ind w:left="0"/>
      </w:pPr>
    </w:p>
    <w:p w:rsidR="00C8567D" w:rsidRDefault="00C8567D" w:rsidP="00C8567D">
      <w:r>
        <w:t>LENGTH(s)：返回字符串</w:t>
      </w:r>
      <w:proofErr w:type="spellStart"/>
      <w:r>
        <w:t>str</w:t>
      </w:r>
      <w:proofErr w:type="spellEnd"/>
      <w:r w:rsidR="00787F40">
        <w:t>中的</w:t>
      </w:r>
      <w:r w:rsidR="00787F40">
        <w:rPr>
          <w:rFonts w:hint="eastAsia"/>
        </w:rPr>
        <w:t>字节数</w:t>
      </w:r>
      <w:r>
        <w:t>。</w:t>
      </w:r>
    </w:p>
    <w:p w:rsidR="00787F40" w:rsidRDefault="00787F40" w:rsidP="00C8567D">
      <w:r>
        <w:rPr>
          <w:rFonts w:hint="eastAsia"/>
        </w:rPr>
        <w:lastRenderedPageBreak/>
        <w:t>CHAR_LENGTH：返回字符串字符个数</w:t>
      </w:r>
    </w:p>
    <w:p w:rsidR="00C8567D" w:rsidRDefault="00C8567D" w:rsidP="00C8567D">
      <w:r>
        <w:t>LTRIM(</w:t>
      </w:r>
      <w:proofErr w:type="spellStart"/>
      <w:r>
        <w:t>str</w:t>
      </w:r>
      <w:proofErr w:type="spellEnd"/>
      <w:r>
        <w:t>) ：从字符串</w:t>
      </w:r>
      <w:proofErr w:type="spellStart"/>
      <w:r>
        <w:t>str</w:t>
      </w:r>
      <w:proofErr w:type="spellEnd"/>
      <w:r>
        <w:t>中切掉开头的空格</w:t>
      </w:r>
      <w:r w:rsidR="003A581E">
        <w:rPr>
          <w:rFonts w:hint="eastAsia"/>
        </w:rPr>
        <w:t>（只是空格）</w:t>
      </w:r>
      <w:r>
        <w:t>。</w:t>
      </w:r>
    </w:p>
    <w:p w:rsidR="003A581E" w:rsidRDefault="003A581E" w:rsidP="003A581E">
      <w:r>
        <w:t>RTRIM(</w:t>
      </w:r>
      <w:proofErr w:type="spellStart"/>
      <w:r>
        <w:t>str</w:t>
      </w:r>
      <w:proofErr w:type="spellEnd"/>
      <w:r>
        <w:t>) ：返回字符串</w:t>
      </w:r>
      <w:proofErr w:type="spellStart"/>
      <w:r>
        <w:t>str</w:t>
      </w:r>
      <w:proofErr w:type="spellEnd"/>
      <w:r>
        <w:t>尾部的空格。</w:t>
      </w:r>
    </w:p>
    <w:p w:rsidR="00912C67" w:rsidRDefault="003A581E" w:rsidP="00912C67">
      <w:r>
        <w:t>TRIM(</w:t>
      </w:r>
      <w:r>
        <w:rPr>
          <w:rFonts w:hint="eastAsia"/>
        </w:rPr>
        <w:t>[{LEADING | TRAILING | BOTH } [</w:t>
      </w:r>
      <w:proofErr w:type="spellStart"/>
      <w:r>
        <w:rPr>
          <w:rFonts w:hint="eastAsia"/>
        </w:rPr>
        <w:t>trim_str</w:t>
      </w:r>
      <w:proofErr w:type="spellEnd"/>
      <w:r>
        <w:rPr>
          <w:rFonts w:hint="eastAsia"/>
        </w:rPr>
        <w:t xml:space="preserve">] from  </w:t>
      </w:r>
      <w:proofErr w:type="spellStart"/>
      <w:r>
        <w:t>str</w:t>
      </w:r>
      <w:proofErr w:type="spellEnd"/>
      <w:r>
        <w:t>)：</w:t>
      </w:r>
      <w:proofErr w:type="spellStart"/>
      <w:r>
        <w:rPr>
          <w:rFonts w:hint="eastAsia"/>
        </w:rPr>
        <w:t>trim_str</w:t>
      </w:r>
      <w:proofErr w:type="spellEnd"/>
      <w:r>
        <w:rPr>
          <w:rFonts w:hint="eastAsia"/>
        </w:rPr>
        <w:t>默认是空格，BOTH是也是默认选项。LEADING首部去除，TRAILING尾部清除</w:t>
      </w:r>
    </w:p>
    <w:p w:rsidR="00912C67" w:rsidRDefault="00912C67" w:rsidP="00940985">
      <w:r>
        <w:t>FORMAT(</w:t>
      </w:r>
      <w:proofErr w:type="spellStart"/>
      <w:r>
        <w:t>x,</w:t>
      </w:r>
      <w:r>
        <w:rPr>
          <w:rFonts w:hint="eastAsia"/>
        </w:rPr>
        <w:t>d</w:t>
      </w:r>
      <w:proofErr w:type="spellEnd"/>
      <w:r>
        <w:rPr>
          <w:rFonts w:hint="eastAsia"/>
        </w:rPr>
        <w:t>[,locale]</w:t>
      </w:r>
      <w:r>
        <w:t>)   ：</w:t>
      </w:r>
      <w:r>
        <w:rPr>
          <w:rFonts w:hint="eastAsia"/>
        </w:rPr>
        <w:t>使用一个类似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hint="eastAsia"/>
        </w:rPr>
        <w:t>nn,nnn,nnn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 w:hint="eastAsia"/>
          <w:color w:val="008000"/>
          <w:sz w:val="20"/>
          <w:szCs w:val="20"/>
        </w:rPr>
        <w:t>,</w:t>
      </w:r>
      <w:r>
        <w:t>把</w:t>
      </w:r>
      <w:r>
        <w:rPr>
          <w:rFonts w:hint="eastAsia"/>
        </w:rPr>
        <w:t>数值</w:t>
      </w:r>
      <w:r>
        <w:t>x格式化为</w:t>
      </w:r>
      <w:r>
        <w:rPr>
          <w:rFonts w:hint="eastAsia"/>
        </w:rPr>
        <w:t>小数点后带n位小数的数字，返回的值是字符串。</w:t>
      </w:r>
    </w:p>
    <w:tbl>
      <w:tblPr>
        <w:tblStyle w:val="TableGrid"/>
        <w:tblW w:w="16776" w:type="dxa"/>
        <w:tblInd w:w="468" w:type="dxa"/>
        <w:tblLook w:val="04A0"/>
      </w:tblPr>
      <w:tblGrid>
        <w:gridCol w:w="10080"/>
        <w:gridCol w:w="6696"/>
      </w:tblGrid>
      <w:tr w:rsidR="00E3532F" w:rsidTr="00E270E0">
        <w:tc>
          <w:tcPr>
            <w:tcW w:w="10080" w:type="dxa"/>
          </w:tcPr>
          <w:p w:rsidR="00E3532F" w:rsidRDefault="00E3532F" w:rsidP="00F86B5F">
            <w:pPr>
              <w:ind w:left="0"/>
            </w:pPr>
            <w:r>
              <w:rPr>
                <w:rFonts w:hint="eastAsia"/>
              </w:rPr>
              <w:t>示例代码如下</w:t>
            </w:r>
            <w:r>
              <w:t>:</w:t>
            </w:r>
          </w:p>
          <w:p w:rsidR="00E3532F" w:rsidRDefault="00E3532F" w:rsidP="00E3532F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'hello'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中国人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</w:p>
          <w:p w:rsidR="00E3532F" w:rsidRDefault="00E3532F" w:rsidP="00E3532F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substr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'h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中国人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</w:p>
          <w:p w:rsidR="00E3532F" w:rsidRPr="00E3532F" w:rsidRDefault="00E3532F" w:rsidP="00E3532F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substring_index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'zhongguo'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'gg'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,-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</w:p>
        </w:tc>
        <w:tc>
          <w:tcPr>
            <w:tcW w:w="6696" w:type="dxa"/>
          </w:tcPr>
          <w:p w:rsidR="00E3532F" w:rsidRDefault="00E3532F" w:rsidP="00C8567D">
            <w:pPr>
              <w:ind w:left="0"/>
            </w:pPr>
          </w:p>
        </w:tc>
      </w:tr>
    </w:tbl>
    <w:p w:rsidR="00E3532F" w:rsidRDefault="00E3532F" w:rsidP="00C8567D"/>
    <w:p w:rsidR="008B0AC0" w:rsidRPr="008B0AC0" w:rsidRDefault="00C8567D" w:rsidP="008B0AC0">
      <w:pPr>
        <w:pStyle w:val="Heading2"/>
      </w:pPr>
      <w:r>
        <w:t>日期和时间函数</w:t>
      </w:r>
    </w:p>
    <w:p w:rsidR="00C8567D" w:rsidRDefault="00C8567D" w:rsidP="00C8567D">
      <w:r>
        <w:t>CURDATE()或CURRENT_DATE() ：返回当前的日期。</w:t>
      </w:r>
    </w:p>
    <w:p w:rsidR="00C8567D" w:rsidRDefault="00C8567D" w:rsidP="00C8567D">
      <w:r>
        <w:t>CURTIME(</w:t>
      </w:r>
      <w:r w:rsidR="00247DEE">
        <w:rPr>
          <w:rFonts w:hint="eastAsia"/>
        </w:rPr>
        <w:t>[</w:t>
      </w:r>
      <w:proofErr w:type="spellStart"/>
      <w:r w:rsidR="00247DEE">
        <w:rPr>
          <w:rFonts w:hint="eastAsia"/>
        </w:rPr>
        <w:t>fsp</w:t>
      </w:r>
      <w:proofErr w:type="spellEnd"/>
      <w:r w:rsidR="00247DEE">
        <w:rPr>
          <w:rFonts w:hint="eastAsia"/>
        </w:rPr>
        <w:t>]</w:t>
      </w:r>
      <w:r>
        <w:t>)或CURRENT_TIME() ：返回当前的时间。</w:t>
      </w:r>
    </w:p>
    <w:p w:rsidR="008B0AC0" w:rsidRDefault="008B0AC0" w:rsidP="008B0AC0">
      <w:r>
        <w:t>NOW() ：返回当前的日期和时间</w:t>
      </w:r>
      <w:r>
        <w:rPr>
          <w:rFonts w:hint="eastAsia"/>
        </w:rPr>
        <w:t>。</w:t>
      </w:r>
    </w:p>
    <w:p w:rsidR="00247DEE" w:rsidRDefault="00C8567D" w:rsidP="00247DEE">
      <w:r>
        <w:t>DATE_ADD(</w:t>
      </w:r>
      <w:proofErr w:type="spellStart"/>
      <w:r>
        <w:t>date</w:t>
      </w:r>
      <w:r w:rsidR="00912C67">
        <w:rPr>
          <w:rFonts w:hint="eastAsia"/>
        </w:rPr>
        <w:t>time</w:t>
      </w:r>
      <w:r>
        <w:t>,INTERVAL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912C67">
        <w:rPr>
          <w:rFonts w:hint="eastAsia"/>
        </w:rPr>
        <w:t>interval</w:t>
      </w:r>
      <w:r>
        <w:t>)：返回日期date加上间隔时间</w:t>
      </w:r>
      <w:proofErr w:type="spellStart"/>
      <w:r>
        <w:t>int</w:t>
      </w:r>
      <w:proofErr w:type="spellEnd"/>
      <w:r>
        <w:t>的结果(</w:t>
      </w:r>
      <w:proofErr w:type="spellStart"/>
      <w:r>
        <w:t>int</w:t>
      </w:r>
      <w:proofErr w:type="spellEnd"/>
      <w:r>
        <w:t>必须按照关键字进行格式化),如：</w:t>
      </w:r>
      <w:r>
        <w:tab/>
      </w:r>
    </w:p>
    <w:p w:rsidR="00C8567D" w:rsidRDefault="00247DEE" w:rsidP="00C8567D">
      <w:r>
        <w:t>DATE_SUB(</w:t>
      </w:r>
      <w:proofErr w:type="spellStart"/>
      <w:r>
        <w:t>date</w:t>
      </w:r>
      <w:r w:rsidR="00912C67">
        <w:rPr>
          <w:rFonts w:hint="eastAsia"/>
        </w:rPr>
        <w:t>time</w:t>
      </w:r>
      <w:r>
        <w:t>,INTERVAL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912C67">
        <w:rPr>
          <w:rFonts w:hint="eastAsia"/>
        </w:rPr>
        <w:t>interval</w:t>
      </w:r>
      <w:r>
        <w:t>)：返回日期date加上间隔时间</w:t>
      </w:r>
      <w:proofErr w:type="spellStart"/>
      <w:r>
        <w:t>int</w:t>
      </w:r>
      <w:proofErr w:type="spellEnd"/>
      <w:r>
        <w:t>的结果(</w:t>
      </w:r>
      <w:proofErr w:type="spellStart"/>
      <w:r>
        <w:t>int</w:t>
      </w:r>
      <w:proofErr w:type="spellEnd"/>
      <w:r>
        <w:t>必须按照关键字进行格式化),</w:t>
      </w:r>
      <w:r w:rsidR="00C8567D">
        <w:tab/>
      </w:r>
    </w:p>
    <w:p w:rsidR="00247DEE" w:rsidRDefault="00247DEE" w:rsidP="00C8567D">
      <w:r>
        <w:t>DATE_</w:t>
      </w:r>
      <w:r>
        <w:rPr>
          <w:rFonts w:hint="eastAsia"/>
        </w:rPr>
        <w:t>DIFF(expr1,expr2)：两个值都应该是日期值或者日期时间值。返回前一个值减去后一个值的天数，时间部分会被忽略。</w:t>
      </w:r>
    </w:p>
    <w:p w:rsidR="00912C67" w:rsidRDefault="00912C67" w:rsidP="00912C67">
      <w:r>
        <w:rPr>
          <w:rFonts w:hint="eastAsia"/>
        </w:rPr>
        <w:t xml:space="preserve">EXTRACT(interval FROM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12C67" w:rsidTr="00912C67">
        <w:tc>
          <w:tcPr>
            <w:tcW w:w="8388" w:type="dxa"/>
          </w:tcPr>
          <w:p w:rsidR="00912C67" w:rsidRDefault="00912C67" w:rsidP="00912C67">
            <w:pPr>
              <w:ind w:left="0"/>
            </w:pPr>
            <w:r>
              <w:t>I</w:t>
            </w:r>
            <w:r>
              <w:rPr>
                <w:rFonts w:hint="eastAsia"/>
              </w:rPr>
              <w:t>nterval常见值有：</w:t>
            </w:r>
          </w:p>
          <w:p w:rsidR="00912C67" w:rsidRDefault="00912C67" w:rsidP="00912C67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hint="eastAsia"/>
              </w:rPr>
              <w:t>MICROSECOND（微秒）</w:t>
            </w:r>
          </w:p>
          <w:p w:rsidR="00912C67" w:rsidRPr="00912C67" w:rsidRDefault="00912C67" w:rsidP="00912C67">
            <w:pPr>
              <w:pStyle w:val="ListParagraph"/>
              <w:numPr>
                <w:ilvl w:val="0"/>
                <w:numId w:val="17"/>
              </w:numPr>
            </w:pPr>
            <w:r w:rsidRPr="00912C67">
              <w:rPr>
                <w:rFonts w:hint="eastAsia"/>
              </w:rPr>
              <w:t>SECOND</w:t>
            </w:r>
            <w:r>
              <w:rPr>
                <w:rFonts w:hint="eastAsia"/>
              </w:rPr>
              <w:t>（秒）</w:t>
            </w:r>
          </w:p>
          <w:p w:rsidR="00912C67" w:rsidRPr="00912C67" w:rsidRDefault="00912C67" w:rsidP="00912C67">
            <w:pPr>
              <w:pStyle w:val="ListParagraph"/>
              <w:numPr>
                <w:ilvl w:val="0"/>
                <w:numId w:val="17"/>
              </w:numPr>
            </w:pPr>
            <w:r w:rsidRPr="00912C67">
              <w:rPr>
                <w:rFonts w:hint="eastAsia"/>
              </w:rPr>
              <w:t>MINUTE</w:t>
            </w:r>
            <w:r>
              <w:rPr>
                <w:rFonts w:hint="eastAsia"/>
              </w:rPr>
              <w:t>（分钟）</w:t>
            </w:r>
          </w:p>
          <w:p w:rsidR="00912C67" w:rsidRPr="00912C67" w:rsidRDefault="00912C67" w:rsidP="00912C67">
            <w:pPr>
              <w:pStyle w:val="ListParagraph"/>
              <w:numPr>
                <w:ilvl w:val="0"/>
                <w:numId w:val="17"/>
              </w:numPr>
            </w:pPr>
            <w:r w:rsidRPr="00912C67">
              <w:rPr>
                <w:rFonts w:hint="eastAsia"/>
              </w:rPr>
              <w:t>HOUR</w:t>
            </w:r>
            <w:r>
              <w:rPr>
                <w:rFonts w:hint="eastAsia"/>
              </w:rPr>
              <w:t>（小时）</w:t>
            </w:r>
          </w:p>
          <w:p w:rsidR="00912C67" w:rsidRPr="00912C67" w:rsidRDefault="00912C67" w:rsidP="00912C67">
            <w:pPr>
              <w:pStyle w:val="ListParagraph"/>
              <w:numPr>
                <w:ilvl w:val="0"/>
                <w:numId w:val="17"/>
              </w:numPr>
            </w:pPr>
            <w:r w:rsidRPr="00912C67">
              <w:rPr>
                <w:rFonts w:hint="eastAsia"/>
              </w:rPr>
              <w:t>DAY</w:t>
            </w:r>
            <w:r>
              <w:rPr>
                <w:rFonts w:hint="eastAsia"/>
              </w:rPr>
              <w:t>（日）</w:t>
            </w:r>
          </w:p>
          <w:p w:rsidR="00912C67" w:rsidRPr="00912C67" w:rsidRDefault="00912C67" w:rsidP="00912C67">
            <w:pPr>
              <w:pStyle w:val="ListParagraph"/>
              <w:numPr>
                <w:ilvl w:val="0"/>
                <w:numId w:val="17"/>
              </w:numPr>
            </w:pPr>
            <w:r w:rsidRPr="00912C67">
              <w:rPr>
                <w:rFonts w:hint="eastAsia"/>
              </w:rPr>
              <w:lastRenderedPageBreak/>
              <w:t>WEEK</w:t>
            </w:r>
            <w:r>
              <w:rPr>
                <w:rFonts w:hint="eastAsia"/>
              </w:rPr>
              <w:t>（周）</w:t>
            </w:r>
          </w:p>
          <w:p w:rsidR="00912C67" w:rsidRPr="00912C67" w:rsidRDefault="00912C67" w:rsidP="00912C67">
            <w:pPr>
              <w:pStyle w:val="ListParagraph"/>
              <w:numPr>
                <w:ilvl w:val="0"/>
                <w:numId w:val="17"/>
              </w:numPr>
            </w:pPr>
            <w:r w:rsidRPr="00912C67">
              <w:rPr>
                <w:rFonts w:hint="eastAsia"/>
              </w:rPr>
              <w:t>MONTH</w:t>
            </w:r>
            <w:r>
              <w:rPr>
                <w:rFonts w:hint="eastAsia"/>
              </w:rPr>
              <w:t>（月）</w:t>
            </w:r>
          </w:p>
          <w:p w:rsidR="00912C67" w:rsidRDefault="00912C67" w:rsidP="00912C67">
            <w:pPr>
              <w:pStyle w:val="ListParagraph"/>
              <w:numPr>
                <w:ilvl w:val="0"/>
                <w:numId w:val="17"/>
              </w:numPr>
            </w:pPr>
            <w:r w:rsidRPr="00912C67">
              <w:rPr>
                <w:rFonts w:hint="eastAsia"/>
              </w:rPr>
              <w:t>YEAR</w:t>
            </w:r>
            <w:r>
              <w:rPr>
                <w:rFonts w:hint="eastAsia"/>
              </w:rPr>
              <w:t>（年）</w:t>
            </w:r>
          </w:p>
          <w:p w:rsidR="00912C67" w:rsidRPr="00912C67" w:rsidRDefault="00912C67" w:rsidP="00912C67">
            <w:pPr>
              <w:ind w:left="0"/>
            </w:pPr>
            <w:r>
              <w:rPr>
                <w:rFonts w:hint="eastAsia"/>
              </w:rPr>
              <w:t>注意：也可以组合使用（</w:t>
            </w:r>
            <w:proofErr w:type="spellStart"/>
            <w:r>
              <w:rPr>
                <w:rFonts w:hint="eastAsia"/>
              </w:rPr>
              <w:t>second,minute,hour,day</w:t>
            </w:r>
            <w:proofErr w:type="spellEnd"/>
            <w:r>
              <w:rPr>
                <w:rFonts w:hint="eastAsia"/>
              </w:rPr>
              <w:t>）(</w:t>
            </w:r>
            <w:proofErr w:type="spellStart"/>
            <w:r>
              <w:rPr>
                <w:rFonts w:hint="eastAsia"/>
              </w:rPr>
              <w:t>year,month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C8567D" w:rsidRDefault="00C8567D" w:rsidP="00E270E0">
      <w:pPr>
        <w:ind w:left="0" w:firstLine="270"/>
      </w:pPr>
      <w:r>
        <w:lastRenderedPageBreak/>
        <w:t>DATE_FORMAT(</w:t>
      </w:r>
      <w:proofErr w:type="spellStart"/>
      <w:r>
        <w:t>date,fmt</w:t>
      </w:r>
      <w:proofErr w:type="spellEnd"/>
      <w:r>
        <w:t>) ：依照指定的</w:t>
      </w:r>
      <w:proofErr w:type="spellStart"/>
      <w:r>
        <w:t>fmt</w:t>
      </w:r>
      <w:proofErr w:type="spellEnd"/>
      <w:r>
        <w:t>格式格式化日期date值。</w:t>
      </w:r>
    </w:p>
    <w:p w:rsidR="00C963E9" w:rsidRDefault="00C963E9" w:rsidP="00C963E9">
      <w:pPr>
        <w:ind w:left="0" w:firstLine="270"/>
      </w:pPr>
      <w:r>
        <w:rPr>
          <w:rFonts w:hint="eastAsia"/>
        </w:rPr>
        <w:t>根据</w:t>
      </w:r>
      <w:r>
        <w:t>format字符串格式化date值: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  <w:t xml:space="preserve">%S, %s </w:t>
      </w:r>
      <w:r>
        <w:t>：两位数字形式的秒（ 00,01, ..., 59）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  <w:t>%I, %</w:t>
      </w:r>
      <w:proofErr w:type="spellStart"/>
      <w:r w:rsidRPr="00C963E9">
        <w:rPr>
          <w:rFonts w:cs="微软雅黑" w:hint="eastAsia"/>
        </w:rPr>
        <w:t>i</w:t>
      </w:r>
      <w:proofErr w:type="spellEnd"/>
      <w:r w:rsidRPr="00C963E9">
        <w:rPr>
          <w:rFonts w:cs="微软雅黑" w:hint="eastAsia"/>
        </w:rPr>
        <w:t xml:space="preserve"> </w:t>
      </w:r>
      <w:r>
        <w:t>：两位数字形式的分（ 00,01, ..., 59）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  <w:t>%H :</w:t>
      </w:r>
      <w:r>
        <w:t>两位数字形式的小时，24 小时（00,01, ..., 23）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  <w:t>%h :</w:t>
      </w:r>
      <w:r>
        <w:t>两位数字形式的小时，12 小时（01,02, ..., 12）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  <w:t>%k :</w:t>
      </w:r>
      <w:r>
        <w:t>数字形式的小时，24 小时（0,1, ..., 23）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  <w:t>%l :</w:t>
      </w:r>
      <w:r>
        <w:t>数字形式的小时，12 小时（1, 2, ..., 12）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  <w:t xml:space="preserve">%T :24 </w:t>
      </w:r>
      <w:r>
        <w:t>小时的时间形式（</w:t>
      </w:r>
      <w:proofErr w:type="spellStart"/>
      <w:r>
        <w:t>hh:mm:ss</w:t>
      </w:r>
      <w:proofErr w:type="spellEnd"/>
      <w:r>
        <w:t>）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  <w:t xml:space="preserve">%r :12 </w:t>
      </w:r>
      <w:r>
        <w:t>小时的时间形式（</w:t>
      </w:r>
      <w:proofErr w:type="spellStart"/>
      <w:r>
        <w:t>hh:mm:ss</w:t>
      </w:r>
      <w:proofErr w:type="spellEnd"/>
      <w:r>
        <w:t xml:space="preserve"> AM 或</w:t>
      </w:r>
      <w:proofErr w:type="spellStart"/>
      <w:r>
        <w:t>hh:mm:ss</w:t>
      </w:r>
      <w:proofErr w:type="spellEnd"/>
      <w:r>
        <w:t xml:space="preserve"> PM）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  <w:t>%p :AM</w:t>
      </w:r>
      <w:r>
        <w:t>或PM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  <w:t>%W :</w:t>
      </w:r>
      <w:r>
        <w:t>一周中每一天的名称（Sunday, Monday, ..., Saturday）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  <w:t>%a :</w:t>
      </w:r>
      <w:r>
        <w:t>一周中每一天名称的缩写（Sun, Mon, ..., Sat）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  <w:t>%d :</w:t>
      </w:r>
      <w:r>
        <w:t>两位数字表示月中的天数（00, 01,..., 31）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</w:r>
      <w:r w:rsidRPr="00C963E9">
        <w:rPr>
          <w:rFonts w:cs="微软雅黑" w:hint="eastAsia"/>
          <w:color w:val="FF0000"/>
        </w:rPr>
        <w:t>%e</w:t>
      </w:r>
      <w:r w:rsidRPr="00C963E9">
        <w:rPr>
          <w:rFonts w:cs="微软雅黑" w:hint="eastAsia"/>
        </w:rPr>
        <w:t xml:space="preserve"> :</w:t>
      </w:r>
      <w:r>
        <w:t>数字形式表示月中的天数（1, 2， ..., 31）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  <w:t>%D :</w:t>
      </w:r>
      <w:r>
        <w:t>英文后缀表示月中的天数（1st, 2nd, 3rd,...）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  <w:t>%</w:t>
      </w:r>
      <w:r>
        <w:t xml:space="preserve">w :以数字形式表示周中的天数（ 0 = Sunday, 1=Monday, ..., </w:t>
      </w:r>
      <w:r>
        <w:tab/>
      </w:r>
      <w:r>
        <w:tab/>
      </w:r>
      <w:r>
        <w:tab/>
        <w:t>6=Saturday）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  <w:t>%j :</w:t>
      </w:r>
      <w:r>
        <w:t>以三位数字表示年中的天数（ 001, 002, ..., 366）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  <w:t>%U :</w:t>
      </w:r>
      <w:r>
        <w:t>周（0, 1, 52），其中Sunday 为周中的第一天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  <w:t>%u :</w:t>
      </w:r>
      <w:r>
        <w:t>周（0, 1, 52），其中Monday 为周中的第一天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  <w:t>%M :</w:t>
      </w:r>
      <w:r>
        <w:t>月名（January, February, ..., December）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  <w:t>%b :</w:t>
      </w:r>
      <w:r>
        <w:t>缩写的月名（ January, February,...., December）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  <w:t>%m :</w:t>
      </w:r>
      <w:r>
        <w:t>两位数字表示的月份（01, 02, ..., 12）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</w:r>
      <w:r w:rsidRPr="00C963E9">
        <w:rPr>
          <w:rFonts w:cs="微软雅黑" w:hint="eastAsia"/>
          <w:color w:val="FF0000"/>
        </w:rPr>
        <w:t>%c</w:t>
      </w:r>
      <w:r w:rsidRPr="00C963E9">
        <w:rPr>
          <w:rFonts w:cs="微软雅黑" w:hint="eastAsia"/>
        </w:rPr>
        <w:t xml:space="preserve"> :</w:t>
      </w:r>
      <w:r>
        <w:t>数字表示的月份（1, 2, ...., 12）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</w:r>
      <w:r w:rsidRPr="00C963E9">
        <w:rPr>
          <w:rFonts w:cs="微软雅黑" w:hint="eastAsia"/>
          <w:color w:val="FF0000"/>
        </w:rPr>
        <w:t>%Y</w:t>
      </w:r>
      <w:r w:rsidRPr="00C963E9">
        <w:rPr>
          <w:rFonts w:cs="微软雅黑" w:hint="eastAsia"/>
        </w:rPr>
        <w:t xml:space="preserve"> :</w:t>
      </w:r>
      <w:r>
        <w:t>四位数字表示的年份</w:t>
      </w:r>
    </w:p>
    <w:p w:rsidR="00C963E9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t></w:t>
      </w:r>
      <w:r w:rsidRPr="00C963E9">
        <w:rPr>
          <w:rFonts w:cs="微软雅黑" w:hint="eastAsia"/>
        </w:rPr>
        <w:tab/>
        <w:t>%y :</w:t>
      </w:r>
      <w:r>
        <w:t>两位数字表示的年份</w:t>
      </w:r>
    </w:p>
    <w:p w:rsidR="00E270E0" w:rsidRPr="00E270E0" w:rsidRDefault="00C963E9" w:rsidP="00C963E9">
      <w:pPr>
        <w:pStyle w:val="ListParagraph"/>
        <w:numPr>
          <w:ilvl w:val="0"/>
          <w:numId w:val="18"/>
        </w:numPr>
      </w:pPr>
      <w:r w:rsidRPr="00C963E9">
        <w:rPr>
          <w:rFonts w:cs="微软雅黑" w:hint="eastAsia"/>
        </w:rPr>
        <w:lastRenderedPageBreak/>
        <w:t></w:t>
      </w:r>
      <w:r w:rsidRPr="00C963E9">
        <w:rPr>
          <w:rFonts w:cs="微软雅黑" w:hint="eastAsia"/>
        </w:rPr>
        <w:tab/>
        <w:t>%% :</w:t>
      </w:r>
      <w:r>
        <w:t>直接值“%”</w:t>
      </w:r>
    </w:p>
    <w:p w:rsidR="00912C67" w:rsidRDefault="00912C67" w:rsidP="00C8567D"/>
    <w:p w:rsidR="00C8567D" w:rsidRDefault="00C8567D" w:rsidP="00E270E0">
      <w:pPr>
        <w:ind w:left="0"/>
      </w:pP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47DEE" w:rsidTr="00247DEE">
        <w:tc>
          <w:tcPr>
            <w:tcW w:w="8388" w:type="dxa"/>
          </w:tcPr>
          <w:p w:rsidR="00247DEE" w:rsidRDefault="00247DEE" w:rsidP="00247DEE">
            <w:pPr>
              <w:ind w:left="0"/>
            </w:pPr>
            <w:r>
              <w:rPr>
                <w:rFonts w:hint="eastAsia"/>
              </w:rPr>
              <w:t>示例代码如下</w:t>
            </w:r>
            <w:r>
              <w:t>:</w:t>
            </w:r>
          </w:p>
          <w:p w:rsidR="00247DEE" w:rsidRDefault="00247DEE" w:rsidP="00247DEE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curdate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(),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curtime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()</w:t>
            </w:r>
          </w:p>
          <w:p w:rsidR="00760C0C" w:rsidRDefault="00760C0C" w:rsidP="00760C0C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DATE_FORMAT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'%Y-%m-%d %T'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</w:p>
          <w:p w:rsidR="00247DEE" w:rsidRDefault="00760C0C" w:rsidP="00760C0C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date_add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INTERVAL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</w:p>
          <w:p w:rsidR="008C1D31" w:rsidRDefault="008C1D31" w:rsidP="008C1D31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EXTRACT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());</w:t>
            </w:r>
          </w:p>
          <w:p w:rsidR="008C1D31" w:rsidRDefault="008C1D31" w:rsidP="008C1D31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EXTRACT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());</w:t>
            </w:r>
          </w:p>
          <w:p w:rsidR="008C1D31" w:rsidRDefault="008C1D31" w:rsidP="008C1D31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EXTRACT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DAY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());</w:t>
            </w:r>
          </w:p>
          <w:p w:rsidR="008C1D31" w:rsidRDefault="008C1D31" w:rsidP="008C1D31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EXTRACT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HOUR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());</w:t>
            </w:r>
          </w:p>
          <w:p w:rsidR="008C1D31" w:rsidRDefault="008C1D31" w:rsidP="008C1D31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EXTRACT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MINUTE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());</w:t>
            </w:r>
          </w:p>
          <w:p w:rsidR="008C1D31" w:rsidRPr="00760C0C" w:rsidRDefault="008C1D31" w:rsidP="00760C0C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EXTRACT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SECOND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());</w:t>
            </w:r>
          </w:p>
        </w:tc>
      </w:tr>
    </w:tbl>
    <w:p w:rsidR="00784F14" w:rsidRDefault="00784F14" w:rsidP="00760C0C">
      <w:pPr>
        <w:ind w:left="0"/>
      </w:pPr>
    </w:p>
    <w:p w:rsidR="008C1D31" w:rsidRPr="008C1D31" w:rsidRDefault="00C8567D" w:rsidP="00850A94">
      <w:pPr>
        <w:pStyle w:val="Heading2"/>
      </w:pPr>
      <w:r>
        <w:t>加密函数</w:t>
      </w:r>
    </w:p>
    <w:p w:rsidR="00C8567D" w:rsidRDefault="00C8567D" w:rsidP="00C8567D">
      <w:r>
        <w:t>AES_ENCRYPT(</w:t>
      </w:r>
      <w:proofErr w:type="spellStart"/>
      <w:r>
        <w:t>str,key</w:t>
      </w:r>
      <w:proofErr w:type="spellEnd"/>
      <w:r>
        <w:t>)  ：返回用密钥key对字符串</w:t>
      </w:r>
      <w:proofErr w:type="spellStart"/>
      <w:r>
        <w:t>str</w:t>
      </w:r>
      <w:proofErr w:type="spellEnd"/>
      <w:r>
        <w:t>利用高级加密准算法加密后的结果，调用AES_ENCRYPT的结果是一个二进制字符串，以BLOB类型存储。</w:t>
      </w:r>
    </w:p>
    <w:p w:rsidR="00C8567D" w:rsidRDefault="00C8567D" w:rsidP="00C8567D">
      <w:r>
        <w:t>AES_DECRYPT(</w:t>
      </w:r>
      <w:proofErr w:type="spellStart"/>
      <w:r>
        <w:t>str,key</w:t>
      </w:r>
      <w:proofErr w:type="spellEnd"/>
      <w:r>
        <w:t>)  ：返回用密钥key对字符串</w:t>
      </w:r>
      <w:proofErr w:type="spellStart"/>
      <w:r>
        <w:t>str</w:t>
      </w:r>
      <w:proofErr w:type="spellEnd"/>
      <w:r>
        <w:t>利用高级加密标准算法解密后的结果。</w:t>
      </w:r>
    </w:p>
    <w:p w:rsidR="008C1D31" w:rsidRDefault="008C1D31" w:rsidP="008C1D31">
      <w:r>
        <w:t>ENCODE(</w:t>
      </w:r>
      <w:proofErr w:type="spellStart"/>
      <w:r>
        <w:t>str,key</w:t>
      </w:r>
      <w:proofErr w:type="spellEnd"/>
      <w:r>
        <w:t>)   ：使用key作为密钥加密字符串</w:t>
      </w:r>
      <w:proofErr w:type="spellStart"/>
      <w:r>
        <w:t>str</w:t>
      </w:r>
      <w:proofErr w:type="spellEnd"/>
      <w:r>
        <w:t>，调用ENCODE()的结果是一个二进制字符串，它以BLOB类型存储。</w:t>
      </w:r>
    </w:p>
    <w:p w:rsidR="00C8567D" w:rsidRDefault="00C8567D" w:rsidP="00C8567D">
      <w:r>
        <w:t>DECODE(</w:t>
      </w:r>
      <w:proofErr w:type="spellStart"/>
      <w:r>
        <w:t>str,key</w:t>
      </w:r>
      <w:proofErr w:type="spellEnd"/>
      <w:r>
        <w:t>)   ：使用key作为密钥解密加密字符串</w:t>
      </w:r>
      <w:proofErr w:type="spellStart"/>
      <w:r>
        <w:t>str</w:t>
      </w:r>
      <w:proofErr w:type="spellEnd"/>
      <w:r>
        <w:t>。</w:t>
      </w:r>
    </w:p>
    <w:p w:rsidR="00C8567D" w:rsidRDefault="00C8567D" w:rsidP="00C8567D">
      <w:r>
        <w:t>ENCRYPT(</w:t>
      </w:r>
      <w:proofErr w:type="spellStart"/>
      <w:r>
        <w:t>str</w:t>
      </w:r>
      <w:proofErr w:type="spellEnd"/>
      <w:r>
        <w:t>,</w:t>
      </w:r>
      <w:r w:rsidR="00850A94">
        <w:rPr>
          <w:rFonts w:hint="eastAsia"/>
        </w:rPr>
        <w:t>[</w:t>
      </w:r>
      <w:r>
        <w:t>salt</w:t>
      </w:r>
      <w:r w:rsidR="00850A94">
        <w:rPr>
          <w:rFonts w:hint="eastAsia"/>
        </w:rPr>
        <w:t>]</w:t>
      </w:r>
      <w:r>
        <w:t>)  ：使用</w:t>
      </w:r>
      <w:proofErr w:type="spellStart"/>
      <w:r>
        <w:t>UNIXcrypt</w:t>
      </w:r>
      <w:proofErr w:type="spellEnd"/>
      <w:r>
        <w:t>()函数，用关键词salt(一个可以惟一确定口令的字符串，就像钥匙一样)加密字符串</w:t>
      </w:r>
      <w:proofErr w:type="spellStart"/>
      <w:r>
        <w:t>str</w:t>
      </w:r>
      <w:proofErr w:type="spellEnd"/>
      <w:r w:rsidR="00850A94">
        <w:rPr>
          <w:rFonts w:hint="eastAsia"/>
        </w:rPr>
        <w:t>，</w:t>
      </w:r>
      <w:r w:rsidR="00850A94" w:rsidRPr="00850A94">
        <w:rPr>
          <w:rFonts w:hint="eastAsia"/>
          <w:color w:val="FF0000"/>
        </w:rPr>
        <w:t>不可逆算法</w:t>
      </w:r>
      <w:r w:rsidR="00850A94">
        <w:rPr>
          <w:rFonts w:hint="eastAsia"/>
        </w:rPr>
        <w:t>。</w:t>
      </w:r>
    </w:p>
    <w:p w:rsidR="00C8567D" w:rsidRDefault="00C8567D" w:rsidP="00C8567D">
      <w:r>
        <w:t>MD5(</w:t>
      </w:r>
      <w:proofErr w:type="spellStart"/>
      <w:r>
        <w:t>str</w:t>
      </w:r>
      <w:proofErr w:type="spellEnd"/>
      <w:r>
        <w:t>) ：计算字符串</w:t>
      </w:r>
      <w:proofErr w:type="spellStart"/>
      <w:r>
        <w:t>str</w:t>
      </w:r>
      <w:proofErr w:type="spellEnd"/>
      <w:r>
        <w:t>的MD5校验和。</w:t>
      </w:r>
    </w:p>
    <w:p w:rsidR="00C8567D" w:rsidRDefault="00C8567D" w:rsidP="00C8567D">
      <w:r>
        <w:t>PASSWORD(</w:t>
      </w:r>
      <w:proofErr w:type="spellStart"/>
      <w:r>
        <w:t>str</w:t>
      </w:r>
      <w:proofErr w:type="spellEnd"/>
      <w:r>
        <w:t>)  ：返回字符串</w:t>
      </w:r>
      <w:proofErr w:type="spellStart"/>
      <w:r>
        <w:t>str</w:t>
      </w:r>
      <w:proofErr w:type="spellEnd"/>
      <w:r>
        <w:t>的加密版本，这个加密过程是不可</w:t>
      </w:r>
      <w:r>
        <w:tab/>
        <w:t>逆转的，和UNIX密码加密过程使用不同的算法。</w:t>
      </w:r>
    </w:p>
    <w:p w:rsidR="00C8567D" w:rsidRDefault="00C8567D" w:rsidP="00C8567D">
      <w:r>
        <w:t>SHA(</w:t>
      </w:r>
      <w:proofErr w:type="spellStart"/>
      <w:r>
        <w:t>str</w:t>
      </w:r>
      <w:proofErr w:type="spellEnd"/>
      <w:r>
        <w:t>) ：计算字符串</w:t>
      </w:r>
      <w:proofErr w:type="spellStart"/>
      <w:r>
        <w:t>str</w:t>
      </w:r>
      <w:proofErr w:type="spellEnd"/>
      <w:r>
        <w:t>的安全散列算法(SHA)校验和。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50A94" w:rsidTr="00850A94">
        <w:tc>
          <w:tcPr>
            <w:tcW w:w="8388" w:type="dxa"/>
          </w:tcPr>
          <w:p w:rsidR="007F4D0D" w:rsidRPr="007F4D0D" w:rsidRDefault="007F4D0D" w:rsidP="007F4D0D">
            <w:pPr>
              <w:ind w:left="0"/>
            </w:pPr>
            <w:r>
              <w:rPr>
                <w:rFonts w:hint="eastAsia"/>
              </w:rPr>
              <w:t>示例代码如下</w:t>
            </w:r>
            <w:r>
              <w:t>:</w:t>
            </w:r>
          </w:p>
          <w:p w:rsidR="00850A94" w:rsidRDefault="00850A94" w:rsidP="00850A94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ENCRYPT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secret'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'AB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</w:p>
          <w:p w:rsidR="00850A94" w:rsidRDefault="00850A94" w:rsidP="00C8567D">
            <w:pPr>
              <w:ind w:left="0"/>
            </w:pPr>
            <w:r w:rsidRPr="00850A94">
              <w:t>ABS5SGh1EL6bk</w:t>
            </w:r>
          </w:p>
        </w:tc>
      </w:tr>
    </w:tbl>
    <w:p w:rsidR="00784F14" w:rsidRDefault="00784F14" w:rsidP="00C8567D"/>
    <w:p w:rsidR="00850A94" w:rsidRDefault="00850A94" w:rsidP="00C8567D"/>
    <w:p w:rsidR="00263E3D" w:rsidRPr="00263E3D" w:rsidRDefault="00DB399B" w:rsidP="00263E3D">
      <w:pPr>
        <w:pStyle w:val="Heading2"/>
      </w:pPr>
      <w:r>
        <w:rPr>
          <w:rFonts w:hint="eastAsia"/>
        </w:rPr>
        <w:t>比较</w:t>
      </w:r>
      <w:r w:rsidR="00C8567D">
        <w:t>函数</w:t>
      </w:r>
    </w:p>
    <w:p w:rsidR="00C8567D" w:rsidRDefault="00263E3D" w:rsidP="00C8567D">
      <w:r>
        <w:t xml:space="preserve">ISNULL </w:t>
      </w:r>
      <w:r w:rsidR="00C8567D">
        <w:t>(</w:t>
      </w:r>
      <w:proofErr w:type="spellStart"/>
      <w:r w:rsidR="00C8567D">
        <w:t>expr</w:t>
      </w:r>
      <w:proofErr w:type="spellEnd"/>
      <w:r w:rsidR="00C8567D">
        <w:t xml:space="preserve">)： </w:t>
      </w:r>
      <w:proofErr w:type="spellStart"/>
      <w:r w:rsidR="00C8567D">
        <w:t>expr</w:t>
      </w:r>
      <w:proofErr w:type="spellEnd"/>
      <w:r w:rsidR="00C8567D">
        <w:t>为null，</w:t>
      </w:r>
      <w:proofErr w:type="spellStart"/>
      <w:r w:rsidR="00C8567D">
        <w:t>isnull</w:t>
      </w:r>
      <w:proofErr w:type="spellEnd"/>
      <w:r w:rsidR="00C8567D">
        <w:t>()的返回值为1，否则返回值为0。</w:t>
      </w:r>
    </w:p>
    <w:p w:rsidR="00C8567D" w:rsidRDefault="00C8567D" w:rsidP="00C8567D">
      <w:r>
        <w:t>IF(</w:t>
      </w:r>
      <w:proofErr w:type="spellStart"/>
      <w:r w:rsidR="00263E3D">
        <w:rPr>
          <w:rFonts w:hint="eastAsia"/>
        </w:rPr>
        <w:t>expr</w:t>
      </w:r>
      <w:r>
        <w:t>,t,f</w:t>
      </w:r>
      <w:proofErr w:type="spellEnd"/>
      <w:r>
        <w:t>)   如果</w:t>
      </w:r>
      <w:proofErr w:type="spellStart"/>
      <w:r w:rsidR="00263E3D">
        <w:rPr>
          <w:rFonts w:hint="eastAsia"/>
        </w:rPr>
        <w:t>expr</w:t>
      </w:r>
      <w:proofErr w:type="spellEnd"/>
      <w:r w:rsidR="00263E3D">
        <w:rPr>
          <w:rFonts w:hint="eastAsia"/>
        </w:rPr>
        <w:t>非0且非NULL</w:t>
      </w:r>
      <w:r>
        <w:t>，返回t；否则返回f</w:t>
      </w:r>
    </w:p>
    <w:p w:rsidR="00C8567D" w:rsidRDefault="00C8567D" w:rsidP="00C8567D">
      <w:r>
        <w:t>IFNULL(</w:t>
      </w:r>
      <w:r w:rsidR="00263E3D">
        <w:rPr>
          <w:rFonts w:hint="eastAsia"/>
        </w:rPr>
        <w:t>expr1</w:t>
      </w:r>
      <w:r w:rsidR="00263E3D">
        <w:t>,</w:t>
      </w:r>
      <w:r w:rsidR="00263E3D">
        <w:rPr>
          <w:rFonts w:hint="eastAsia"/>
        </w:rPr>
        <w:t>expr2</w:t>
      </w:r>
      <w:r>
        <w:t xml:space="preserve">) </w:t>
      </w:r>
      <w:r w:rsidR="00263E3D">
        <w:rPr>
          <w:rFonts w:hint="eastAsia"/>
        </w:rPr>
        <w:t>：expr1为NULL</w:t>
      </w:r>
      <w:r>
        <w:t>，返回</w:t>
      </w:r>
      <w:r w:rsidR="00263E3D">
        <w:rPr>
          <w:rFonts w:hint="eastAsia"/>
        </w:rPr>
        <w:t>expr2</w:t>
      </w:r>
      <w:r>
        <w:t>，否则返回</w:t>
      </w:r>
      <w:r w:rsidR="00263E3D">
        <w:rPr>
          <w:rFonts w:hint="eastAsia"/>
        </w:rPr>
        <w:t>expr1</w:t>
      </w:r>
    </w:p>
    <w:p w:rsidR="00DB399B" w:rsidRDefault="00C8567D" w:rsidP="00AB5DBD">
      <w:r>
        <w:t>NULLIF(</w:t>
      </w:r>
      <w:r w:rsidR="00263E3D">
        <w:rPr>
          <w:rFonts w:hint="eastAsia"/>
        </w:rPr>
        <w:t>expr1</w:t>
      </w:r>
      <w:r>
        <w:t>,</w:t>
      </w:r>
      <w:r w:rsidR="00263E3D">
        <w:rPr>
          <w:rFonts w:hint="eastAsia"/>
        </w:rPr>
        <w:t>expr2</w:t>
      </w:r>
      <w:r w:rsidR="00263E3D">
        <w:t>)</w:t>
      </w:r>
      <w:r w:rsidR="00263E3D">
        <w:rPr>
          <w:rFonts w:hint="eastAsia"/>
        </w:rPr>
        <w:t>：expr1</w:t>
      </w:r>
      <w:r>
        <w:t>=</w:t>
      </w:r>
      <w:r w:rsidR="00263E3D" w:rsidRPr="00263E3D">
        <w:rPr>
          <w:rFonts w:hint="eastAsia"/>
        </w:rPr>
        <w:t xml:space="preserve"> </w:t>
      </w:r>
      <w:r w:rsidR="00263E3D">
        <w:rPr>
          <w:rFonts w:hint="eastAsia"/>
        </w:rPr>
        <w:t>expr2</w:t>
      </w:r>
      <w:r>
        <w:t>返回NULL；否则返回</w:t>
      </w:r>
      <w:r w:rsidR="00263E3D">
        <w:rPr>
          <w:rFonts w:hint="eastAsia"/>
        </w:rPr>
        <w:t>expr1</w:t>
      </w:r>
    </w:p>
    <w:p w:rsidR="00C8567D" w:rsidRDefault="00C8567D" w:rsidP="00C8567D">
      <w:r>
        <w:t>CASE [expression to be evaluated]</w:t>
      </w:r>
    </w:p>
    <w:p w:rsidR="00C8567D" w:rsidRDefault="00C8567D" w:rsidP="00C8567D">
      <w:r>
        <w:t>WHEN [</w:t>
      </w:r>
      <w:proofErr w:type="spellStart"/>
      <w:r>
        <w:t>val</w:t>
      </w:r>
      <w:proofErr w:type="spellEnd"/>
      <w:r>
        <w:t xml:space="preserve"> 1] THEN [result 1]</w:t>
      </w:r>
    </w:p>
    <w:p w:rsidR="00C8567D" w:rsidRDefault="00C8567D" w:rsidP="00C8567D">
      <w:r>
        <w:t>WHEN [</w:t>
      </w:r>
      <w:proofErr w:type="spellStart"/>
      <w:r>
        <w:t>val</w:t>
      </w:r>
      <w:proofErr w:type="spellEnd"/>
      <w:r>
        <w:t xml:space="preserve"> 2] THEN [result 2]</w:t>
      </w:r>
    </w:p>
    <w:p w:rsidR="00C8567D" w:rsidRDefault="00C8567D" w:rsidP="00C8567D">
      <w:r>
        <w:t>WHEN [</w:t>
      </w:r>
      <w:proofErr w:type="spellStart"/>
      <w:r>
        <w:t>val</w:t>
      </w:r>
      <w:proofErr w:type="spellEnd"/>
      <w:r>
        <w:t xml:space="preserve"> 3] THEN [result 3]</w:t>
      </w:r>
    </w:p>
    <w:p w:rsidR="00C8567D" w:rsidRDefault="00C8567D" w:rsidP="00C8567D">
      <w:r>
        <w:t>......</w:t>
      </w:r>
    </w:p>
    <w:p w:rsidR="00C8567D" w:rsidRDefault="00C8567D" w:rsidP="00C8567D">
      <w:r>
        <w:t>WHEN [</w:t>
      </w:r>
      <w:proofErr w:type="spellStart"/>
      <w:r>
        <w:t>val</w:t>
      </w:r>
      <w:proofErr w:type="spellEnd"/>
      <w:r>
        <w:t xml:space="preserve"> n] THEN [result n]</w:t>
      </w:r>
    </w:p>
    <w:p w:rsidR="00C8567D" w:rsidRDefault="00C8567D" w:rsidP="00C8567D">
      <w:r>
        <w:t>ELSE [default result]</w:t>
      </w:r>
    </w:p>
    <w:p w:rsidR="00C8567D" w:rsidRDefault="00C8567D" w:rsidP="00C8567D">
      <w:r>
        <w:t>END</w:t>
      </w:r>
    </w:p>
    <w:p w:rsidR="00AB5DBD" w:rsidRDefault="00AB5DBD" w:rsidP="00AB5DBD">
      <w:r w:rsidRPr="00AB5DBD">
        <w:rPr>
          <w:rFonts w:hint="eastAsia"/>
        </w:rPr>
        <w:t>第一个参数是要被判断的值或表达式，接下来的是一系列的</w:t>
      </w:r>
      <w:r w:rsidRPr="00AB5DBD">
        <w:t>WHEN-</w:t>
      </w:r>
      <w:r w:rsidRPr="00AB5DBD">
        <w:tab/>
        <w:t>THEN块，每一块的第一个参数指定要比较的值，如果为真，就返回结</w:t>
      </w:r>
      <w:r w:rsidRPr="00AB5DBD">
        <w:tab/>
        <w:t>果。所有的WHEN-THEN块将以ELSE块结束，当END结束了所有外</w:t>
      </w:r>
      <w:r w:rsidRPr="00AB5DBD">
        <w:tab/>
        <w:t>部的CASE块时，如果前面的每一个块都不匹配就会返回ELSE块指定</w:t>
      </w:r>
      <w:r w:rsidRPr="00AB5DBD">
        <w:tab/>
        <w:t>的默认结果。如果没有指定ELSE块，而且所有的WHEN-THEN比较都</w:t>
      </w:r>
      <w:r w:rsidRPr="00AB5DBD">
        <w:tab/>
        <w:t>不是真，</w:t>
      </w:r>
      <w:proofErr w:type="spellStart"/>
      <w:r w:rsidRPr="00AB5DBD">
        <w:t>MySQL</w:t>
      </w:r>
      <w:proofErr w:type="spellEnd"/>
      <w:r w:rsidRPr="00AB5DBD">
        <w:t>将会返回NULL。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B5DBD" w:rsidTr="00AB5DBD">
        <w:tc>
          <w:tcPr>
            <w:tcW w:w="8388" w:type="dxa"/>
          </w:tcPr>
          <w:p w:rsidR="00AB5DBD" w:rsidRDefault="00AB5DBD" w:rsidP="00AB5DBD">
            <w:pPr>
              <w:ind w:left="0"/>
            </w:pPr>
            <w:r>
              <w:rPr>
                <w:rFonts w:hint="eastAsia"/>
              </w:rPr>
              <w:t>示例代码如下</w:t>
            </w:r>
            <w:r>
              <w:t>:</w:t>
            </w:r>
          </w:p>
          <w:p w:rsidR="00AB5DBD" w:rsidRDefault="00AB5DBD" w:rsidP="00AB5DBD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'true'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'false'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</w:p>
          <w:p w:rsidR="00AB5DBD" w:rsidRDefault="00AB5DBD" w:rsidP="00AB5DBD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ifnull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</w:p>
          <w:p w:rsidR="00AB5DBD" w:rsidRDefault="00AB5DBD" w:rsidP="00AB5DBD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isnull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</w:p>
          <w:p w:rsidR="00AB5DBD" w:rsidRDefault="00AB5DBD" w:rsidP="00AB5DBD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nullif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</w:p>
          <w:p w:rsidR="00AB5DBD" w:rsidRPr="00AB5DBD" w:rsidRDefault="00AB5DBD" w:rsidP="00AB5DBD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AB5DBD" w:rsidRDefault="00AB5DBD" w:rsidP="00AB5DBD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'green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</w:p>
          <w:p w:rsidR="00AB5DBD" w:rsidRDefault="00AB5DBD" w:rsidP="00AB5DBD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'red'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'stop'</w:t>
            </w:r>
          </w:p>
          <w:p w:rsidR="00AB5DBD" w:rsidRDefault="00AB5DBD" w:rsidP="00AB5DBD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'green'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'go'</w:t>
            </w:r>
          </w:p>
          <w:p w:rsidR="00AB5DBD" w:rsidRDefault="00AB5DBD" w:rsidP="00AB5DBD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AB5DBD" w:rsidRDefault="00AB5DBD" w:rsidP="00AB5DBD">
            <w:pPr>
              <w:ind w:left="0"/>
            </w:pPr>
          </w:p>
        </w:tc>
      </w:tr>
    </w:tbl>
    <w:p w:rsidR="00C8567D" w:rsidRDefault="00C8567D" w:rsidP="000A080C">
      <w:pPr>
        <w:ind w:left="0"/>
      </w:pPr>
    </w:p>
    <w:p w:rsidR="00C8567D" w:rsidRDefault="00C963E9" w:rsidP="005146E8">
      <w:pPr>
        <w:pStyle w:val="Heading2"/>
      </w:pPr>
      <w:proofErr w:type="spellStart"/>
      <w:r>
        <w:rPr>
          <w:rFonts w:hint="eastAsia"/>
        </w:rPr>
        <w:lastRenderedPageBreak/>
        <w:t>ip</w:t>
      </w:r>
      <w:proofErr w:type="spellEnd"/>
      <w:r w:rsidR="00C8567D">
        <w:t>函数</w:t>
      </w:r>
    </w:p>
    <w:p w:rsidR="00C8567D" w:rsidRDefault="00F86B5F" w:rsidP="00C8567D">
      <w:r>
        <w:t>INET_ATON(</w:t>
      </w:r>
      <w:proofErr w:type="spellStart"/>
      <w:r>
        <w:rPr>
          <w:rFonts w:hint="eastAsia"/>
        </w:rPr>
        <w:t>str</w:t>
      </w:r>
      <w:proofErr w:type="spellEnd"/>
      <w:r w:rsidR="00C8567D">
        <w:t>)  ：返回IP地址的数字表示。</w:t>
      </w:r>
    </w:p>
    <w:p w:rsidR="00F86B5F" w:rsidRDefault="00C8567D" w:rsidP="00F86B5F">
      <w:r>
        <w:t>INET_NTOA(num)  ：返回数字所代表的IP地址。</w:t>
      </w:r>
      <w:r w:rsidR="00F86B5F">
        <w:rPr>
          <w:rFonts w:hint="eastAsia"/>
        </w:rPr>
        <w:br/>
      </w:r>
      <w:r w:rsidR="00F86B5F">
        <w:t>INET</w:t>
      </w:r>
      <w:r w:rsidR="00F86B5F">
        <w:rPr>
          <w:rFonts w:hint="eastAsia"/>
        </w:rPr>
        <w:t>6</w:t>
      </w:r>
      <w:r w:rsidR="00F86B5F">
        <w:t>_ATON(</w:t>
      </w:r>
      <w:proofErr w:type="spellStart"/>
      <w:r w:rsidR="00F86B5F">
        <w:rPr>
          <w:rFonts w:hint="eastAsia"/>
        </w:rPr>
        <w:t>expr</w:t>
      </w:r>
      <w:proofErr w:type="spellEnd"/>
      <w:r w:rsidR="00F86B5F">
        <w:t>)  ：</w:t>
      </w:r>
      <w:r w:rsidR="00F86B5F">
        <w:rPr>
          <w:rFonts w:hint="eastAsia"/>
        </w:rPr>
        <w:t>以字符串形式给定ipv4/ipv6地址，返回二进制串</w:t>
      </w:r>
    </w:p>
    <w:p w:rsidR="00F86B5F" w:rsidRDefault="00F86B5F" w:rsidP="00F86B5F">
      <w:r>
        <w:t>INET</w:t>
      </w:r>
      <w:r>
        <w:rPr>
          <w:rFonts w:hint="eastAsia"/>
        </w:rPr>
        <w:t>6</w:t>
      </w:r>
      <w:r>
        <w:t>_NTOA(</w:t>
      </w:r>
      <w:proofErr w:type="spellStart"/>
      <w:r>
        <w:rPr>
          <w:rFonts w:hint="eastAsia"/>
        </w:rPr>
        <w:t>expr</w:t>
      </w:r>
      <w:proofErr w:type="spellEnd"/>
      <w:r>
        <w:t>)  ：</w:t>
      </w:r>
      <w:r>
        <w:rPr>
          <w:rFonts w:hint="eastAsia"/>
        </w:rPr>
        <w:t>给定二进串返回相应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地址字符串。</w:t>
      </w:r>
    </w:p>
    <w:p w:rsidR="00F86B5F" w:rsidRPr="006E77DF" w:rsidRDefault="00F86B5F" w:rsidP="00F86B5F">
      <w:pPr>
        <w:rPr>
          <w:b/>
        </w:rPr>
      </w:pPr>
      <w:r>
        <w:rPr>
          <w:rFonts w:hint="eastAsia"/>
        </w:rPr>
        <w:t>IS_IPV4(</w:t>
      </w:r>
      <w:proofErr w:type="spellStart"/>
      <w:r w:rsidR="006E77DF">
        <w:rPr>
          <w:rFonts w:hint="eastAsia"/>
        </w:rPr>
        <w:t>expr</w:t>
      </w:r>
      <w:proofErr w:type="spellEnd"/>
      <w:r>
        <w:rPr>
          <w:rFonts w:hint="eastAsia"/>
        </w:rPr>
        <w:t>)</w:t>
      </w:r>
      <w:r w:rsidR="006E77DF">
        <w:rPr>
          <w:rFonts w:hint="eastAsia"/>
        </w:rPr>
        <w:t>：如果参数是有效的iPv4地址字符串则返回1，否则0</w:t>
      </w:r>
    </w:p>
    <w:p w:rsidR="006E77DF" w:rsidRDefault="006E77DF" w:rsidP="00F86B5F">
      <w:r>
        <w:rPr>
          <w:rFonts w:hint="eastAsia"/>
        </w:rPr>
        <w:t>IS_IPV6(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>)：如果参数是有效的iPv6地址字符串则返回1，否则0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86B5F" w:rsidTr="00F86B5F">
        <w:tc>
          <w:tcPr>
            <w:tcW w:w="8388" w:type="dxa"/>
          </w:tcPr>
          <w:p w:rsidR="00F86B5F" w:rsidRDefault="00F86B5F" w:rsidP="00F86B5F">
            <w:pPr>
              <w:ind w:left="0"/>
            </w:pPr>
            <w:r>
              <w:rPr>
                <w:rFonts w:hint="eastAsia"/>
              </w:rPr>
              <w:t>示例代码如下</w:t>
            </w:r>
            <w:r>
              <w:t>:</w:t>
            </w:r>
          </w:p>
          <w:p w:rsidR="006E77DF" w:rsidRDefault="006E77DF" w:rsidP="006E77DF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inet_aton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'172.16.129.0'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</w:p>
          <w:p w:rsidR="00F86B5F" w:rsidRPr="006E77DF" w:rsidRDefault="006E77DF" w:rsidP="00F86B5F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inet_ntoa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2886762752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</w:p>
        </w:tc>
      </w:tr>
    </w:tbl>
    <w:p w:rsidR="00EC017C" w:rsidRPr="00EC017C" w:rsidRDefault="00EC017C" w:rsidP="00312F2A">
      <w:pPr>
        <w:ind w:left="0"/>
      </w:pPr>
    </w:p>
    <w:p w:rsidR="00C8567D" w:rsidRDefault="00C8567D" w:rsidP="005146E8">
      <w:pPr>
        <w:pStyle w:val="Heading2"/>
      </w:pPr>
      <w:r>
        <w:t>类型转化函数</w:t>
      </w:r>
    </w:p>
    <w:p w:rsidR="00DB399B" w:rsidRDefault="00C8567D" w:rsidP="00C8567D">
      <w:r>
        <w:t>CAST</w:t>
      </w:r>
      <w:r w:rsidR="004605B2">
        <w:t>(</w:t>
      </w:r>
      <w:proofErr w:type="spellStart"/>
      <w:r w:rsidR="004605B2">
        <w:rPr>
          <w:rFonts w:hint="eastAsia"/>
        </w:rPr>
        <w:t>expr</w:t>
      </w:r>
      <w:proofErr w:type="spellEnd"/>
      <w:r w:rsidR="00DB399B">
        <w:t xml:space="preserve"> as type)</w:t>
      </w:r>
    </w:p>
    <w:p w:rsidR="00C8567D" w:rsidRDefault="00C8567D" w:rsidP="00C8567D">
      <w:r>
        <w:t>CONVERT(</w:t>
      </w:r>
      <w:proofErr w:type="spellStart"/>
      <w:r w:rsidR="004605B2">
        <w:rPr>
          <w:rFonts w:hint="eastAsia"/>
        </w:rPr>
        <w:t>expr</w:t>
      </w:r>
      <w:proofErr w:type="spellEnd"/>
      <w:r w:rsidR="00DB399B">
        <w:t>, type)</w:t>
      </w:r>
      <w:r w:rsidR="00DB399B">
        <w:rPr>
          <w:rFonts w:hint="eastAsia"/>
        </w:rPr>
        <w:t xml:space="preserve"> ,</w:t>
      </w:r>
      <w:r w:rsidR="00DB399B">
        <w:t>CONVERT(</w:t>
      </w:r>
      <w:proofErr w:type="spellStart"/>
      <w:r w:rsidR="00DB399B">
        <w:rPr>
          <w:rFonts w:hint="eastAsia"/>
        </w:rPr>
        <w:t>expr</w:t>
      </w:r>
      <w:proofErr w:type="spellEnd"/>
      <w:r w:rsidR="00DB399B">
        <w:rPr>
          <w:rFonts w:hint="eastAsia"/>
        </w:rPr>
        <w:t xml:space="preserve">  using </w:t>
      </w:r>
      <w:proofErr w:type="spellStart"/>
      <w:r w:rsidR="00DB399B">
        <w:rPr>
          <w:rFonts w:hint="eastAsia"/>
        </w:rPr>
        <w:t>charset</w:t>
      </w:r>
      <w:proofErr w:type="spellEnd"/>
      <w:r w:rsidR="00DB399B">
        <w:t>)</w:t>
      </w:r>
    </w:p>
    <w:p w:rsidR="00DB399B" w:rsidRDefault="00DB399B" w:rsidP="00C8567D">
      <w:r w:rsidRPr="00DB399B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t>CAST</w:t>
      </w:r>
      <w:r>
        <w:rPr>
          <w:rFonts w:hint="eastAsia"/>
        </w:rPr>
        <w:t>和</w:t>
      </w:r>
      <w:r>
        <w:t>CONVERT</w:t>
      </w:r>
      <w:r>
        <w:rPr>
          <w:rFonts w:hint="eastAsia"/>
        </w:rPr>
        <w:t>函数类似，前者遵循标准SQL</w:t>
      </w:r>
    </w:p>
    <w:p w:rsidR="00C8567D" w:rsidRDefault="00C8567D" w:rsidP="00C8567D">
      <w:r>
        <w:t>可以转换的类型是有限制的。这个类型可以是以下值其中的一个：</w:t>
      </w:r>
    </w:p>
    <w:p w:rsidR="00C8567D" w:rsidRDefault="00C8567D" w:rsidP="00DB399B">
      <w:pPr>
        <w:pStyle w:val="ListParagraph"/>
        <w:numPr>
          <w:ilvl w:val="0"/>
          <w:numId w:val="16"/>
        </w:numPr>
      </w:pPr>
      <w:r w:rsidRPr="00DB399B">
        <w:rPr>
          <w:rFonts w:cs="微软雅黑" w:hint="eastAsia"/>
        </w:rPr>
        <w:t></w:t>
      </w:r>
      <w:r w:rsidRPr="00DB399B">
        <w:rPr>
          <w:rFonts w:cs="微软雅黑" w:hint="eastAsia"/>
        </w:rPr>
        <w:tab/>
      </w:r>
      <w:r>
        <w:t xml:space="preserve">二进制，同带binary前缀的效果 : BINARY    </w:t>
      </w:r>
    </w:p>
    <w:p w:rsidR="00C8567D" w:rsidRDefault="00C8567D" w:rsidP="00DB399B">
      <w:pPr>
        <w:pStyle w:val="ListParagraph"/>
        <w:numPr>
          <w:ilvl w:val="0"/>
          <w:numId w:val="16"/>
        </w:numPr>
      </w:pPr>
      <w:r w:rsidRPr="00DB399B">
        <w:rPr>
          <w:rFonts w:cs="微软雅黑" w:hint="eastAsia"/>
        </w:rPr>
        <w:t></w:t>
      </w:r>
      <w:r w:rsidRPr="00DB399B">
        <w:rPr>
          <w:rFonts w:cs="微软雅黑" w:hint="eastAsia"/>
        </w:rPr>
        <w:tab/>
      </w:r>
      <w:r>
        <w:t xml:space="preserve">字符型，可带参数 : CHAR()     </w:t>
      </w:r>
    </w:p>
    <w:p w:rsidR="00C8567D" w:rsidRDefault="00C8567D" w:rsidP="00DB399B">
      <w:pPr>
        <w:pStyle w:val="ListParagraph"/>
        <w:numPr>
          <w:ilvl w:val="0"/>
          <w:numId w:val="16"/>
        </w:numPr>
      </w:pPr>
      <w:r w:rsidRPr="00DB399B">
        <w:rPr>
          <w:rFonts w:cs="微软雅黑" w:hint="eastAsia"/>
        </w:rPr>
        <w:t></w:t>
      </w:r>
      <w:r w:rsidRPr="00DB399B">
        <w:rPr>
          <w:rFonts w:cs="微软雅黑" w:hint="eastAsia"/>
        </w:rPr>
        <w:tab/>
      </w:r>
      <w:r>
        <w:t xml:space="preserve">日期 : DATE     </w:t>
      </w:r>
    </w:p>
    <w:p w:rsidR="00C8567D" w:rsidRDefault="00C8567D" w:rsidP="00DB399B">
      <w:pPr>
        <w:pStyle w:val="ListParagraph"/>
        <w:numPr>
          <w:ilvl w:val="0"/>
          <w:numId w:val="16"/>
        </w:numPr>
      </w:pPr>
      <w:r w:rsidRPr="00DB399B">
        <w:rPr>
          <w:rFonts w:cs="微软雅黑" w:hint="eastAsia"/>
        </w:rPr>
        <w:t></w:t>
      </w:r>
      <w:r w:rsidRPr="00DB399B">
        <w:rPr>
          <w:rFonts w:cs="微软雅黑" w:hint="eastAsia"/>
        </w:rPr>
        <w:tab/>
      </w:r>
      <w:r>
        <w:t xml:space="preserve">时间: TIME     </w:t>
      </w:r>
    </w:p>
    <w:p w:rsidR="00C8567D" w:rsidRDefault="00C8567D" w:rsidP="00DB399B">
      <w:pPr>
        <w:pStyle w:val="ListParagraph"/>
        <w:numPr>
          <w:ilvl w:val="0"/>
          <w:numId w:val="16"/>
        </w:numPr>
      </w:pPr>
      <w:r w:rsidRPr="00DB399B">
        <w:rPr>
          <w:rFonts w:cs="微软雅黑" w:hint="eastAsia"/>
        </w:rPr>
        <w:t></w:t>
      </w:r>
      <w:r w:rsidRPr="00DB399B">
        <w:rPr>
          <w:rFonts w:cs="微软雅黑" w:hint="eastAsia"/>
        </w:rPr>
        <w:tab/>
      </w:r>
      <w:r>
        <w:t xml:space="preserve">日期时间型 : DATETIME     </w:t>
      </w:r>
    </w:p>
    <w:p w:rsidR="00C8567D" w:rsidRDefault="00C8567D" w:rsidP="00DB399B">
      <w:pPr>
        <w:pStyle w:val="ListParagraph"/>
        <w:numPr>
          <w:ilvl w:val="0"/>
          <w:numId w:val="16"/>
        </w:numPr>
      </w:pPr>
      <w:r w:rsidRPr="00DB399B">
        <w:rPr>
          <w:rFonts w:cs="微软雅黑" w:hint="eastAsia"/>
        </w:rPr>
        <w:t></w:t>
      </w:r>
      <w:r w:rsidRPr="00DB399B">
        <w:rPr>
          <w:rFonts w:cs="微软雅黑" w:hint="eastAsia"/>
        </w:rPr>
        <w:tab/>
      </w:r>
      <w:r>
        <w:t xml:space="preserve">浮点数 : DECIMAL      </w:t>
      </w:r>
    </w:p>
    <w:p w:rsidR="00C8567D" w:rsidRDefault="00C8567D" w:rsidP="00DB399B">
      <w:pPr>
        <w:pStyle w:val="ListParagraph"/>
        <w:numPr>
          <w:ilvl w:val="0"/>
          <w:numId w:val="16"/>
        </w:numPr>
      </w:pPr>
      <w:r w:rsidRPr="00DB399B">
        <w:rPr>
          <w:rFonts w:cs="微软雅黑" w:hint="eastAsia"/>
        </w:rPr>
        <w:t></w:t>
      </w:r>
      <w:r w:rsidRPr="00DB399B">
        <w:rPr>
          <w:rFonts w:cs="微软雅黑" w:hint="eastAsia"/>
        </w:rPr>
        <w:tab/>
      </w:r>
      <w:r>
        <w:t xml:space="preserve">整数 : SIGNED     </w:t>
      </w:r>
    </w:p>
    <w:p w:rsidR="00C8567D" w:rsidRDefault="00C8567D" w:rsidP="00DB399B">
      <w:pPr>
        <w:pStyle w:val="ListParagraph"/>
        <w:numPr>
          <w:ilvl w:val="0"/>
          <w:numId w:val="16"/>
        </w:numPr>
      </w:pPr>
      <w:r w:rsidRPr="00DB399B">
        <w:rPr>
          <w:rFonts w:cs="微软雅黑" w:hint="eastAsia"/>
        </w:rPr>
        <w:t></w:t>
      </w:r>
      <w:r w:rsidRPr="00DB399B">
        <w:rPr>
          <w:rFonts w:cs="微软雅黑" w:hint="eastAsia"/>
        </w:rPr>
        <w:tab/>
      </w:r>
      <w:r>
        <w:t xml:space="preserve">无符号整数 : UNSIGNED </w:t>
      </w:r>
    </w:p>
    <w:p w:rsidR="00C8567D" w:rsidRDefault="00C8567D" w:rsidP="00C8567D">
      <w:r>
        <w:rPr>
          <w:rFonts w:hint="eastAsia"/>
        </w:rPr>
        <w:t>示例代码如下</w:t>
      </w:r>
      <w:r>
        <w:t>: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B399B" w:rsidTr="00DB399B">
        <w:tc>
          <w:tcPr>
            <w:tcW w:w="8388" w:type="dxa"/>
          </w:tcPr>
          <w:p w:rsidR="00DB399B" w:rsidRDefault="00DB399B" w:rsidP="00DB399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20131011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datetime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</w:p>
          <w:p w:rsidR="00DB399B" w:rsidRPr="00DB399B" w:rsidRDefault="00DB399B" w:rsidP="00DB399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13.2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decimal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))</w:t>
            </w:r>
          </w:p>
        </w:tc>
      </w:tr>
    </w:tbl>
    <w:p w:rsidR="005146E8" w:rsidRDefault="005146E8" w:rsidP="00DB399B">
      <w:pPr>
        <w:ind w:left="0"/>
      </w:pPr>
    </w:p>
    <w:p w:rsidR="00C8567D" w:rsidRDefault="005146E8" w:rsidP="005146E8">
      <w:pPr>
        <w:pStyle w:val="Heading2"/>
      </w:pPr>
      <w:r>
        <w:rPr>
          <w:rFonts w:hint="eastAsia"/>
        </w:rPr>
        <w:lastRenderedPageBreak/>
        <w:t>其他</w:t>
      </w:r>
      <w:r w:rsidR="00C8567D">
        <w:t>函数</w:t>
      </w:r>
    </w:p>
    <w:p w:rsidR="00C8567D" w:rsidRDefault="00C8567D" w:rsidP="00C8567D">
      <w:r>
        <w:t>DATABASE()  ：返回当前数据库名</w:t>
      </w:r>
    </w:p>
    <w:p w:rsidR="00C8567D" w:rsidRDefault="00C8567D" w:rsidP="00C8567D">
      <w:r>
        <w:t>BENCHMARK(</w:t>
      </w:r>
      <w:proofErr w:type="spellStart"/>
      <w:r>
        <w:t>count,expr</w:t>
      </w:r>
      <w:proofErr w:type="spellEnd"/>
      <w:r>
        <w:t>)  ：将表达式</w:t>
      </w:r>
      <w:proofErr w:type="spellStart"/>
      <w:r>
        <w:t>expr</w:t>
      </w:r>
      <w:proofErr w:type="spellEnd"/>
      <w:r>
        <w:t>重复运行count次</w:t>
      </w:r>
    </w:p>
    <w:p w:rsidR="00C8567D" w:rsidRDefault="00C8567D" w:rsidP="00C8567D">
      <w:r>
        <w:t>CONNECTION_ID()   ：返回当前客户的连接ID</w:t>
      </w:r>
    </w:p>
    <w:p w:rsidR="005146E8" w:rsidRDefault="005146E8" w:rsidP="005146E8">
      <w:r>
        <w:t>USER()或SYSTEM_USER()  ：返回当前登陆用户名</w:t>
      </w:r>
    </w:p>
    <w:p w:rsidR="00C8567D" w:rsidRDefault="00C8567D" w:rsidP="00C8567D">
      <w:r>
        <w:t>FOUND_ROWS()   ：返回最后一个SELECT查询进行检索的总行数</w:t>
      </w:r>
    </w:p>
    <w:p w:rsidR="00C8567D" w:rsidRDefault="00C8567D" w:rsidP="00C8567D">
      <w:r>
        <w:t>VERSION()   ：返回</w:t>
      </w:r>
      <w:proofErr w:type="spellStart"/>
      <w:r>
        <w:t>MySQL</w:t>
      </w:r>
      <w:proofErr w:type="spellEnd"/>
      <w:r>
        <w:t>服务器的版本</w:t>
      </w:r>
    </w:p>
    <w:p w:rsidR="00F47902" w:rsidRDefault="00F47902" w:rsidP="00C8567D">
      <w:r>
        <w:t>U</w:t>
      </w:r>
      <w:r>
        <w:rPr>
          <w:rFonts w:hint="eastAsia"/>
        </w:rPr>
        <w:t>UID()：返回一个全局的唯一标识符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466CA" w:rsidTr="006466CA">
        <w:tc>
          <w:tcPr>
            <w:tcW w:w="8388" w:type="dxa"/>
          </w:tcPr>
          <w:p w:rsidR="004605B2" w:rsidRDefault="004605B2" w:rsidP="004605B2">
            <w:pPr>
              <w:ind w:left="0"/>
            </w:pPr>
            <w:r>
              <w:rPr>
                <w:rFonts w:hint="eastAsia"/>
              </w:rPr>
              <w:t>示例代码如下</w:t>
            </w:r>
            <w:r>
              <w:t>:</w:t>
            </w:r>
          </w:p>
          <w:p w:rsidR="004605B2" w:rsidRDefault="004605B2" w:rsidP="004605B2">
            <w:pPr>
              <w:ind w:left="0"/>
            </w:pPr>
            <w:r>
              <w:t>SELECT DATABASE(),VERSION(),USER();</w:t>
            </w:r>
          </w:p>
          <w:p w:rsidR="004605B2" w:rsidRDefault="004605B2" w:rsidP="004605B2">
            <w:pPr>
              <w:ind w:left="0"/>
            </w:pPr>
            <w:r>
              <w:t>#该例中,</w:t>
            </w:r>
            <w:proofErr w:type="spellStart"/>
            <w:r>
              <w:t>MySQL</w:t>
            </w:r>
            <w:proofErr w:type="spellEnd"/>
            <w:r>
              <w:t>计算LOG(RAND()*PI())表达式9999999次。</w:t>
            </w:r>
          </w:p>
          <w:p w:rsidR="006466CA" w:rsidRDefault="004605B2" w:rsidP="00C8567D">
            <w:pPr>
              <w:ind w:left="0"/>
            </w:pPr>
            <w:r>
              <w:t>SELECT</w:t>
            </w:r>
            <w:r>
              <w:rPr>
                <w:rFonts w:hint="eastAsia"/>
              </w:rPr>
              <w:t xml:space="preserve"> </w:t>
            </w:r>
            <w:r>
              <w:t>BENCHMARK(9999999,LOG(RAND()*PI()));</w:t>
            </w:r>
          </w:p>
        </w:tc>
      </w:tr>
    </w:tbl>
    <w:p w:rsidR="006466CA" w:rsidRDefault="006466CA" w:rsidP="00C8567D"/>
    <w:p w:rsidR="00B53E59" w:rsidRDefault="00A240C6" w:rsidP="00A240C6">
      <w:pPr>
        <w:pStyle w:val="Heading1"/>
      </w:pPr>
      <w:r>
        <w:rPr>
          <w:rFonts w:hint="eastAsia"/>
        </w:rPr>
        <w:t>强制类型转换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240C6" w:rsidTr="00A240C6">
        <w:tc>
          <w:tcPr>
            <w:tcW w:w="8388" w:type="dxa"/>
          </w:tcPr>
          <w:p w:rsidR="00A240C6" w:rsidRDefault="00A240C6" w:rsidP="00A240C6">
            <w:pPr>
              <w:ind w:left="0"/>
            </w:pPr>
            <w:r>
              <w:rPr>
                <w:rFonts w:hint="eastAsia"/>
              </w:rPr>
              <w:t>#转换成数值类型：往表达式中添加+0或者+0.0</w:t>
            </w:r>
          </w:p>
          <w:p w:rsidR="00A240C6" w:rsidRDefault="00A240C6" w:rsidP="00A240C6">
            <w:pPr>
              <w:ind w:left="0"/>
            </w:pPr>
            <w:r>
              <w:rPr>
                <w:rFonts w:hint="eastAsia"/>
              </w:rPr>
              <w:t>0x65 +0</w:t>
            </w:r>
          </w:p>
          <w:p w:rsidR="00A240C6" w:rsidRDefault="00A240C6" w:rsidP="00A240C6">
            <w:pPr>
              <w:ind w:left="0"/>
            </w:pPr>
          </w:p>
          <w:p w:rsidR="00A240C6" w:rsidRDefault="00A240C6" w:rsidP="00A240C6">
            <w:pPr>
              <w:ind w:left="0"/>
            </w:pPr>
            <w:r>
              <w:rPr>
                <w:rFonts w:hint="eastAsia"/>
              </w:rPr>
              <w:t>#去掉数值的小数部分：floor()，</w:t>
            </w:r>
            <w:proofErr w:type="spellStart"/>
            <w:r>
              <w:rPr>
                <w:rFonts w:hint="eastAsia"/>
              </w:rPr>
              <w:t>ceilling</w:t>
            </w:r>
            <w:proofErr w:type="spellEnd"/>
            <w:r>
              <w:rPr>
                <w:rFonts w:hint="eastAsia"/>
              </w:rPr>
              <w:t>()，round()，cast()</w:t>
            </w:r>
          </w:p>
          <w:p w:rsidR="00A240C6" w:rsidRDefault="00A240C6" w:rsidP="00A240C6">
            <w:pPr>
              <w:ind w:left="0"/>
            </w:pPr>
            <w:r>
              <w:rPr>
                <w:rFonts w:hint="eastAsia"/>
              </w:rPr>
              <w:t>cast(13.3 as signed)</w:t>
            </w:r>
          </w:p>
          <w:p w:rsidR="00A240C6" w:rsidRDefault="00A240C6" w:rsidP="00A240C6">
            <w:pPr>
              <w:ind w:left="0"/>
            </w:pPr>
          </w:p>
          <w:p w:rsidR="00A240C6" w:rsidRDefault="00A240C6" w:rsidP="00A240C6">
            <w:pPr>
              <w:ind w:left="0"/>
            </w:pPr>
            <w:r>
              <w:rPr>
                <w:rFonts w:hint="eastAsia"/>
              </w:rPr>
              <w:t>#字符转换成十六进制字符串，字符串转换成数字字符串</w:t>
            </w:r>
          </w:p>
          <w:p w:rsidR="00A240C6" w:rsidRDefault="00A240C6" w:rsidP="00A240C6">
            <w:pPr>
              <w:ind w:left="0"/>
            </w:pPr>
            <w:r w:rsidRPr="00A240C6">
              <w:t>hex(255)</w:t>
            </w:r>
            <w:r>
              <w:rPr>
                <w:rFonts w:hint="eastAsia"/>
              </w:rPr>
              <w:t xml:space="preserve">    #</w:t>
            </w:r>
            <w:r>
              <w:t>'</w:t>
            </w:r>
            <w:r>
              <w:rPr>
                <w:rFonts w:hint="eastAsia"/>
              </w:rPr>
              <w:t>FF</w:t>
            </w:r>
            <w:r w:rsidRPr="00A240C6">
              <w:t>'</w:t>
            </w:r>
          </w:p>
          <w:p w:rsidR="00A240C6" w:rsidRDefault="00A240C6" w:rsidP="00A240C6">
            <w:pPr>
              <w:ind w:left="0"/>
            </w:pPr>
            <w:r w:rsidRPr="00A240C6">
              <w:t>hex('</w:t>
            </w:r>
            <w:proofErr w:type="spellStart"/>
            <w:r w:rsidRPr="00A240C6">
              <w:t>abc</w:t>
            </w:r>
            <w:proofErr w:type="spellEnd"/>
            <w:r w:rsidRPr="00A240C6">
              <w:t>')</w:t>
            </w:r>
            <w:r>
              <w:rPr>
                <w:rFonts w:hint="eastAsia"/>
              </w:rPr>
              <w:t xml:space="preserve">    #</w:t>
            </w:r>
            <w:r>
              <w:t>'</w:t>
            </w:r>
            <w:r w:rsidRPr="00A240C6">
              <w:t>616263'</w:t>
            </w:r>
          </w:p>
          <w:p w:rsidR="00226921" w:rsidRDefault="00226921" w:rsidP="00A240C6">
            <w:pPr>
              <w:ind w:left="0"/>
            </w:pPr>
          </w:p>
          <w:p w:rsidR="00226921" w:rsidRDefault="00226921" w:rsidP="00A240C6">
            <w:pPr>
              <w:ind w:left="0"/>
            </w:pPr>
            <w:r>
              <w:rPr>
                <w:rFonts w:hint="eastAsia"/>
              </w:rPr>
              <w:t>#单字节字符串转化为ASCII码值</w:t>
            </w:r>
          </w:p>
          <w:p w:rsidR="00226921" w:rsidRDefault="00226921" w:rsidP="00A240C6">
            <w:pPr>
              <w:ind w:left="0"/>
            </w:pPr>
            <w:r w:rsidRPr="00226921">
              <w:t>ASCII('A')</w:t>
            </w:r>
            <w:r>
              <w:rPr>
                <w:rFonts w:hint="eastAsia"/>
              </w:rPr>
              <w:t xml:space="preserve">     #65</w:t>
            </w:r>
          </w:p>
          <w:p w:rsidR="00226921" w:rsidRDefault="00226921" w:rsidP="00A240C6">
            <w:pPr>
              <w:ind w:left="0"/>
            </w:pPr>
          </w:p>
          <w:p w:rsidR="00226921" w:rsidRDefault="00226921" w:rsidP="00A240C6">
            <w:pPr>
              <w:ind w:left="0"/>
            </w:pPr>
            <w:r>
              <w:rPr>
                <w:rFonts w:hint="eastAsia"/>
              </w:rPr>
              <w:t>#数字转化为字符char()</w:t>
            </w:r>
          </w:p>
          <w:p w:rsidR="00226921" w:rsidRDefault="00226921" w:rsidP="00A240C6">
            <w:pPr>
              <w:ind w:left="0"/>
            </w:pPr>
            <w:r w:rsidRPr="00226921">
              <w:t>char(47)</w:t>
            </w:r>
            <w:r>
              <w:rPr>
                <w:rFonts w:hint="eastAsia"/>
              </w:rPr>
              <w:t xml:space="preserve">    # /</w:t>
            </w:r>
          </w:p>
          <w:p w:rsidR="00226921" w:rsidRDefault="00226921" w:rsidP="00A240C6">
            <w:pPr>
              <w:ind w:left="0"/>
            </w:pPr>
          </w:p>
          <w:p w:rsidR="00226921" w:rsidRDefault="00226921" w:rsidP="00A240C6">
            <w:pPr>
              <w:ind w:left="0"/>
            </w:pPr>
            <w:r>
              <w:rPr>
                <w:rFonts w:hint="eastAsia"/>
              </w:rPr>
              <w:lastRenderedPageBreak/>
              <w:t>#字符串，数字转化为日期</w:t>
            </w:r>
          </w:p>
          <w:p w:rsidR="00226921" w:rsidRDefault="00226921" w:rsidP="00A240C6">
            <w:pPr>
              <w:ind w:left="0"/>
            </w:pPr>
            <w:proofErr w:type="spellStart"/>
            <w:r>
              <w:rPr>
                <w:rFonts w:hint="eastAsia"/>
              </w:rPr>
              <w:t>date_add</w:t>
            </w:r>
            <w:proofErr w:type="spellEnd"/>
            <w:r>
              <w:rPr>
                <w:rFonts w:hint="eastAsia"/>
              </w:rPr>
              <w:t>(20130101,interval 0 day)</w:t>
            </w:r>
          </w:p>
          <w:p w:rsidR="00226921" w:rsidRDefault="00226921" w:rsidP="00226921">
            <w:pPr>
              <w:ind w:left="0"/>
            </w:pPr>
            <w:proofErr w:type="spellStart"/>
            <w:r>
              <w:rPr>
                <w:rFonts w:hint="eastAsia"/>
              </w:rPr>
              <w:t>date_add</w:t>
            </w:r>
            <w:proofErr w:type="spellEnd"/>
            <w:r>
              <w:rPr>
                <w:rFonts w:hint="eastAsia"/>
              </w:rPr>
              <w:t>(</w:t>
            </w:r>
            <w:r w:rsidRPr="00226921">
              <w:t>'</w:t>
            </w:r>
            <w:r>
              <w:rPr>
                <w:rFonts w:hint="eastAsia"/>
              </w:rPr>
              <w:t>20130101</w:t>
            </w:r>
            <w:r w:rsidRPr="00226921">
              <w:t>'</w:t>
            </w:r>
            <w:r>
              <w:rPr>
                <w:rFonts w:hint="eastAsia"/>
              </w:rPr>
              <w:t>,interval 0 day)</w:t>
            </w:r>
          </w:p>
          <w:p w:rsidR="00226921" w:rsidRDefault="00226921" w:rsidP="00226921">
            <w:pPr>
              <w:ind w:left="0"/>
            </w:pPr>
          </w:p>
          <w:p w:rsidR="00226921" w:rsidRDefault="00226921" w:rsidP="00226921">
            <w:pPr>
              <w:ind w:left="0"/>
            </w:pPr>
            <w:r>
              <w:rPr>
                <w:rFonts w:hint="eastAsia"/>
              </w:rPr>
              <w:t>#日期转化为数字</w:t>
            </w:r>
          </w:p>
          <w:p w:rsidR="00226921" w:rsidRDefault="00226921" w:rsidP="00226921">
            <w:pPr>
              <w:ind w:left="0"/>
            </w:pPr>
            <w:proofErr w:type="spellStart"/>
            <w:r>
              <w:rPr>
                <w:rFonts w:hint="eastAsia"/>
              </w:rPr>
              <w:t>curdate</w:t>
            </w:r>
            <w:proofErr w:type="spellEnd"/>
            <w:r>
              <w:rPr>
                <w:rFonts w:hint="eastAsia"/>
              </w:rPr>
              <w:t>()+0</w:t>
            </w:r>
          </w:p>
          <w:p w:rsidR="00226921" w:rsidRDefault="00226921" w:rsidP="00226921">
            <w:pPr>
              <w:ind w:left="0"/>
            </w:pPr>
          </w:p>
          <w:p w:rsidR="00226921" w:rsidRDefault="00226921" w:rsidP="00226921">
            <w:pPr>
              <w:ind w:left="0"/>
            </w:pPr>
            <w:r>
              <w:rPr>
                <w:rFonts w:hint="eastAsia"/>
              </w:rPr>
              <w:t>#</w:t>
            </w:r>
            <w:r w:rsidR="00C9207F">
              <w:rPr>
                <w:rFonts w:hint="eastAsia"/>
              </w:rPr>
              <w:t>字符集转化为另一个</w:t>
            </w:r>
          </w:p>
          <w:p w:rsidR="00C9207F" w:rsidRDefault="00C9207F" w:rsidP="00226921">
            <w:pPr>
              <w:ind w:left="0"/>
            </w:pPr>
            <w:r>
              <w:rPr>
                <w:rFonts w:hint="eastAsia"/>
              </w:rPr>
              <w:t>convert(</w:t>
            </w:r>
            <w:r w:rsidRPr="00226921">
              <w:t>'</w:t>
            </w:r>
            <w:r>
              <w:rPr>
                <w:rFonts w:hint="eastAsia"/>
              </w:rPr>
              <w:t>20130101</w:t>
            </w:r>
            <w:r w:rsidRPr="00226921">
              <w:t>'</w:t>
            </w:r>
            <w:r>
              <w:rPr>
                <w:rFonts w:hint="eastAsia"/>
              </w:rPr>
              <w:t xml:space="preserve">  using ucs2)</w:t>
            </w:r>
          </w:p>
          <w:p w:rsidR="00226921" w:rsidRDefault="00226921" w:rsidP="00A240C6">
            <w:pPr>
              <w:ind w:left="0"/>
            </w:pPr>
          </w:p>
          <w:p w:rsidR="00C9207F" w:rsidRDefault="00C9207F" w:rsidP="00A240C6">
            <w:pPr>
              <w:ind w:left="0"/>
            </w:pPr>
            <w:r>
              <w:rPr>
                <w:rFonts w:hint="eastAsia"/>
              </w:rPr>
              <w:t>#</w:t>
            </w:r>
            <w:r w:rsidR="00112B29">
              <w:rPr>
                <w:rFonts w:hint="eastAsia"/>
              </w:rPr>
              <w:t>二进制串转化为非二进制串</w:t>
            </w:r>
          </w:p>
          <w:p w:rsidR="00112B29" w:rsidRDefault="00112B29" w:rsidP="00A240C6">
            <w:pPr>
              <w:ind w:left="0"/>
            </w:pPr>
            <w:r>
              <w:rPr>
                <w:rFonts w:hint="eastAsia"/>
              </w:rPr>
              <w:t>convert（0x616263 using latin1）</w:t>
            </w:r>
          </w:p>
          <w:p w:rsidR="00112B29" w:rsidRDefault="00112B29" w:rsidP="00A240C6">
            <w:pPr>
              <w:ind w:left="0"/>
            </w:pPr>
          </w:p>
          <w:p w:rsidR="00112B29" w:rsidRDefault="00112B29" w:rsidP="00112B29">
            <w:pPr>
              <w:ind w:left="0"/>
            </w:pPr>
            <w:r>
              <w:rPr>
                <w:rFonts w:hint="eastAsia"/>
              </w:rPr>
              <w:t>#非二进制串转化为二进制串</w:t>
            </w:r>
          </w:p>
          <w:p w:rsidR="00112B29" w:rsidRPr="00112B29" w:rsidRDefault="00112B29" w:rsidP="00112B29">
            <w:pPr>
              <w:ind w:left="0"/>
            </w:pPr>
            <w:r>
              <w:rPr>
                <w:rFonts w:hint="eastAsia"/>
              </w:rPr>
              <w:t xml:space="preserve">binary </w:t>
            </w:r>
            <w:r w:rsidRPr="00226921">
              <w:t>'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 w:rsidRPr="00226921">
              <w:t>'</w:t>
            </w:r>
          </w:p>
        </w:tc>
      </w:tr>
    </w:tbl>
    <w:p w:rsidR="00A240C6" w:rsidRPr="00A240C6" w:rsidRDefault="00A240C6" w:rsidP="00A240C6"/>
    <w:sectPr w:rsidR="00A240C6" w:rsidRPr="00A240C6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253" w:rsidRDefault="006A3253" w:rsidP="00BA1D20">
      <w:pPr>
        <w:spacing w:after="0"/>
      </w:pPr>
      <w:r>
        <w:separator/>
      </w:r>
    </w:p>
  </w:endnote>
  <w:endnote w:type="continuationSeparator" w:id="0">
    <w:p w:rsidR="006A3253" w:rsidRDefault="006A3253" w:rsidP="00BA1D2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842"/>
      <w:docPartObj>
        <w:docPartGallery w:val="Page Numbers (Bottom of Page)"/>
        <w:docPartUnique/>
      </w:docPartObj>
    </w:sdtPr>
    <w:sdtContent>
      <w:p w:rsidR="00601299" w:rsidRDefault="00313BB7">
        <w:pPr>
          <w:pStyle w:val="Footer"/>
          <w:jc w:val="right"/>
        </w:pPr>
        <w:fldSimple w:instr=" PAGE   \* MERGEFORMAT ">
          <w:r w:rsidR="00F4301A">
            <w:rPr>
              <w:noProof/>
            </w:rPr>
            <w:t>11</w:t>
          </w:r>
        </w:fldSimple>
      </w:p>
    </w:sdtContent>
  </w:sdt>
  <w:p w:rsidR="00601299" w:rsidRDefault="006012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253" w:rsidRDefault="006A3253" w:rsidP="00BA1D20">
      <w:pPr>
        <w:spacing w:after="0"/>
      </w:pPr>
      <w:r>
        <w:separator/>
      </w:r>
    </w:p>
  </w:footnote>
  <w:footnote w:type="continuationSeparator" w:id="0">
    <w:p w:rsidR="006A3253" w:rsidRDefault="006A3253" w:rsidP="00BA1D2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05239"/>
    <w:multiLevelType w:val="hybridMultilevel"/>
    <w:tmpl w:val="A66C1A4A"/>
    <w:lvl w:ilvl="0" w:tplc="1D2EC19A">
      <w:start w:val="5"/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0734"/>
    <w:multiLevelType w:val="hybridMultilevel"/>
    <w:tmpl w:val="F196A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E62ED"/>
    <w:multiLevelType w:val="hybridMultilevel"/>
    <w:tmpl w:val="B58E7E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72BCD"/>
    <w:multiLevelType w:val="hybridMultilevel"/>
    <w:tmpl w:val="6AB400C2"/>
    <w:lvl w:ilvl="0" w:tplc="24EE46A4">
      <w:start w:val="5"/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82CA6"/>
    <w:multiLevelType w:val="hybridMultilevel"/>
    <w:tmpl w:val="4F54CE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2383E82"/>
    <w:multiLevelType w:val="hybridMultilevel"/>
    <w:tmpl w:val="8D7410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CB576B"/>
    <w:multiLevelType w:val="hybridMultilevel"/>
    <w:tmpl w:val="C66EF3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D3E381D"/>
    <w:multiLevelType w:val="hybridMultilevel"/>
    <w:tmpl w:val="4470E3D4"/>
    <w:lvl w:ilvl="0" w:tplc="5B4CEE94">
      <w:start w:val="1"/>
      <w:numFmt w:val="decimal"/>
      <w:pStyle w:val="Heading2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91C20"/>
    <w:multiLevelType w:val="hybridMultilevel"/>
    <w:tmpl w:val="79E6E7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0D6C02"/>
    <w:multiLevelType w:val="hybridMultilevel"/>
    <w:tmpl w:val="EEB4F5DC"/>
    <w:lvl w:ilvl="0" w:tplc="5952F606">
      <w:start w:val="5"/>
      <w:numFmt w:val="bullet"/>
      <w:lvlText w:val="-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3F0A90"/>
    <w:multiLevelType w:val="hybridMultilevel"/>
    <w:tmpl w:val="DC58DF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D044D9E"/>
    <w:multiLevelType w:val="hybridMultilevel"/>
    <w:tmpl w:val="D430CB8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50366CFA"/>
    <w:multiLevelType w:val="hybridMultilevel"/>
    <w:tmpl w:val="EE781A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EF419F"/>
    <w:multiLevelType w:val="hybridMultilevel"/>
    <w:tmpl w:val="FC88BA0C"/>
    <w:lvl w:ilvl="0" w:tplc="CC54342C">
      <w:start w:val="5"/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2"/>
  </w:num>
  <w:num w:numId="5">
    <w:abstractNumId w:val="9"/>
  </w:num>
  <w:num w:numId="6">
    <w:abstractNumId w:val="4"/>
  </w:num>
  <w:num w:numId="7">
    <w:abstractNumId w:val="2"/>
  </w:num>
  <w:num w:numId="8">
    <w:abstractNumId w:val="9"/>
  </w:num>
  <w:num w:numId="9">
    <w:abstractNumId w:val="4"/>
  </w:num>
  <w:num w:numId="10">
    <w:abstractNumId w:val="2"/>
  </w:num>
  <w:num w:numId="11">
    <w:abstractNumId w:val="9"/>
  </w:num>
  <w:num w:numId="12">
    <w:abstractNumId w:val="4"/>
  </w:num>
  <w:num w:numId="13">
    <w:abstractNumId w:val="2"/>
  </w:num>
  <w:num w:numId="14">
    <w:abstractNumId w:val="9"/>
  </w:num>
  <w:num w:numId="15">
    <w:abstractNumId w:val="4"/>
  </w:num>
  <w:num w:numId="16">
    <w:abstractNumId w:val="7"/>
  </w:num>
  <w:num w:numId="17">
    <w:abstractNumId w:val="1"/>
  </w:num>
  <w:num w:numId="18">
    <w:abstractNumId w:val="13"/>
  </w:num>
  <w:num w:numId="19">
    <w:abstractNumId w:val="9"/>
    <w:lvlOverride w:ilvl="0">
      <w:startOverride w:val="1"/>
    </w:lvlOverride>
  </w:num>
  <w:num w:numId="20">
    <w:abstractNumId w:val="11"/>
  </w:num>
  <w:num w:numId="21">
    <w:abstractNumId w:val="5"/>
  </w:num>
  <w:num w:numId="22">
    <w:abstractNumId w:val="0"/>
  </w:num>
  <w:num w:numId="23">
    <w:abstractNumId w:val="15"/>
  </w:num>
  <w:num w:numId="24">
    <w:abstractNumId w:val="3"/>
  </w:num>
  <w:num w:numId="25">
    <w:abstractNumId w:val="14"/>
  </w:num>
  <w:num w:numId="26">
    <w:abstractNumId w:val="10"/>
  </w:num>
  <w:num w:numId="27">
    <w:abstractNumId w:val="6"/>
  </w:num>
  <w:num w:numId="28">
    <w:abstractNumId w:val="12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00EEF"/>
    <w:rsid w:val="000A080C"/>
    <w:rsid w:val="00110F6A"/>
    <w:rsid w:val="00112B29"/>
    <w:rsid w:val="00124CE6"/>
    <w:rsid w:val="00173E19"/>
    <w:rsid w:val="001A4C6A"/>
    <w:rsid w:val="001A5435"/>
    <w:rsid w:val="00226921"/>
    <w:rsid w:val="00247DEE"/>
    <w:rsid w:val="00263E3D"/>
    <w:rsid w:val="00264CD8"/>
    <w:rsid w:val="00270261"/>
    <w:rsid w:val="00286F61"/>
    <w:rsid w:val="00312F2A"/>
    <w:rsid w:val="00313BB7"/>
    <w:rsid w:val="00354ED3"/>
    <w:rsid w:val="003A581E"/>
    <w:rsid w:val="003C02C5"/>
    <w:rsid w:val="003C04C3"/>
    <w:rsid w:val="00416D02"/>
    <w:rsid w:val="004206DE"/>
    <w:rsid w:val="0042460C"/>
    <w:rsid w:val="004605B2"/>
    <w:rsid w:val="004A0B16"/>
    <w:rsid w:val="004A1E6F"/>
    <w:rsid w:val="004F353C"/>
    <w:rsid w:val="0050439A"/>
    <w:rsid w:val="005146E8"/>
    <w:rsid w:val="00550688"/>
    <w:rsid w:val="00562410"/>
    <w:rsid w:val="00571E44"/>
    <w:rsid w:val="00601299"/>
    <w:rsid w:val="00645416"/>
    <w:rsid w:val="006466CA"/>
    <w:rsid w:val="006A1107"/>
    <w:rsid w:val="006A3253"/>
    <w:rsid w:val="006E77DF"/>
    <w:rsid w:val="00760C0C"/>
    <w:rsid w:val="00773A27"/>
    <w:rsid w:val="00784F14"/>
    <w:rsid w:val="00787F40"/>
    <w:rsid w:val="007E29F7"/>
    <w:rsid w:val="007F4D0D"/>
    <w:rsid w:val="008261CD"/>
    <w:rsid w:val="00850A94"/>
    <w:rsid w:val="008B0AC0"/>
    <w:rsid w:val="008B5ACA"/>
    <w:rsid w:val="008C1D31"/>
    <w:rsid w:val="008C5117"/>
    <w:rsid w:val="008F7E72"/>
    <w:rsid w:val="00904415"/>
    <w:rsid w:val="00912C67"/>
    <w:rsid w:val="009317F0"/>
    <w:rsid w:val="00940985"/>
    <w:rsid w:val="00957EB3"/>
    <w:rsid w:val="0099619D"/>
    <w:rsid w:val="009D5000"/>
    <w:rsid w:val="00A143E9"/>
    <w:rsid w:val="00A205A4"/>
    <w:rsid w:val="00A240C6"/>
    <w:rsid w:val="00A557F3"/>
    <w:rsid w:val="00AB5DBD"/>
    <w:rsid w:val="00B2254B"/>
    <w:rsid w:val="00B53E59"/>
    <w:rsid w:val="00BA1D20"/>
    <w:rsid w:val="00BD3B5F"/>
    <w:rsid w:val="00C03624"/>
    <w:rsid w:val="00C03A83"/>
    <w:rsid w:val="00C274C0"/>
    <w:rsid w:val="00C30297"/>
    <w:rsid w:val="00C8567D"/>
    <w:rsid w:val="00C9207F"/>
    <w:rsid w:val="00C963E9"/>
    <w:rsid w:val="00CD239A"/>
    <w:rsid w:val="00D00EEF"/>
    <w:rsid w:val="00D24EDE"/>
    <w:rsid w:val="00D3053D"/>
    <w:rsid w:val="00D80E2B"/>
    <w:rsid w:val="00DB399B"/>
    <w:rsid w:val="00DB6FA6"/>
    <w:rsid w:val="00DB72A1"/>
    <w:rsid w:val="00DE6E85"/>
    <w:rsid w:val="00E12547"/>
    <w:rsid w:val="00E210F0"/>
    <w:rsid w:val="00E270E0"/>
    <w:rsid w:val="00E3532F"/>
    <w:rsid w:val="00EC017C"/>
    <w:rsid w:val="00EF2B45"/>
    <w:rsid w:val="00EF3DCE"/>
    <w:rsid w:val="00F10E4C"/>
    <w:rsid w:val="00F37F94"/>
    <w:rsid w:val="00F4301A"/>
    <w:rsid w:val="00F47902"/>
    <w:rsid w:val="00F86B5F"/>
    <w:rsid w:val="00F906AD"/>
    <w:rsid w:val="00FA6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A1D2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1D20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BA1D2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1D20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6466C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48184-6B2A-49D3-88C6-68E0300AB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1421</TotalTime>
  <Pages>13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121</cp:revision>
  <dcterms:created xsi:type="dcterms:W3CDTF">2016-02-25T09:06:00Z</dcterms:created>
  <dcterms:modified xsi:type="dcterms:W3CDTF">2016-12-13T02:23:00Z</dcterms:modified>
</cp:coreProperties>
</file>