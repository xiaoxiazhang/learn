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89" w:rsidRDefault="005A1F89" w:rsidP="005A1F89">
      <w:pPr>
        <w:pStyle w:val="Title"/>
      </w:pPr>
      <w:proofErr w:type="spellStart"/>
      <w:r>
        <w:rPr>
          <w:rFonts w:hint="eastAsia"/>
        </w:rPr>
        <w:t>MySQL</w:t>
      </w:r>
      <w:proofErr w:type="spellEnd"/>
      <w:r>
        <w:rPr>
          <w:rFonts w:hint="eastAsia"/>
        </w:rPr>
        <w:t>数据类型</w:t>
      </w:r>
    </w:p>
    <w:p w:rsidR="005A1F89" w:rsidRDefault="005A1F89" w:rsidP="005A1F89">
      <w:r>
        <w:rPr>
          <w:rFonts w:hint="eastAsia"/>
        </w:rPr>
        <w:t>数据类型名称的规范遵循以下约定。</w:t>
      </w:r>
    </w:p>
    <w:p w:rsidR="005A1F89" w:rsidRDefault="005A1F89" w:rsidP="005A1F89">
      <w:pPr>
        <w:pStyle w:val="ListParagraph"/>
        <w:numPr>
          <w:ilvl w:val="0"/>
          <w:numId w:val="16"/>
        </w:numPr>
      </w:pPr>
      <w:r>
        <w:rPr>
          <w:rFonts w:hint="eastAsia"/>
        </w:rPr>
        <w:t>语法描述里的可选信息都用方括号（</w:t>
      </w:r>
      <w:r>
        <w:t>[]）来表示。</w:t>
      </w:r>
    </w:p>
    <w:p w:rsidR="005A1F89" w:rsidRDefault="005A1F89" w:rsidP="005A1F89">
      <w:pPr>
        <w:pStyle w:val="ListParagraph"/>
        <w:numPr>
          <w:ilvl w:val="0"/>
          <w:numId w:val="16"/>
        </w:numPr>
      </w:pPr>
      <w:r>
        <w:t>M表示的是整型的最大显示宽度、浮点类型和小数类型的精度（有效位数）、BIT类型的位数，以及字符串类型的最大长度。在字符串列的定义里，二进制串的长度单位是字节，非二进制串的长度单位是字符。</w:t>
      </w:r>
    </w:p>
    <w:p w:rsidR="005A1F89" w:rsidRDefault="005A1F89" w:rsidP="005A1F89">
      <w:pPr>
        <w:pStyle w:val="ListParagraph"/>
        <w:numPr>
          <w:ilvl w:val="0"/>
          <w:numId w:val="16"/>
        </w:numPr>
      </w:pPr>
      <w:r>
        <w:rPr>
          <w:rFonts w:hint="eastAsia"/>
        </w:rPr>
        <w:t>对于那些带有小数部分的数字类型，</w:t>
      </w:r>
      <w:r>
        <w:t>D代表的是小数精度（即小数点后面的位数）。D必须小于等于M；否则，出错。</w:t>
      </w:r>
    </w:p>
    <w:p w:rsidR="005A1F89" w:rsidRDefault="005A1F89" w:rsidP="005A1F89">
      <w:pPr>
        <w:pStyle w:val="ListParagraph"/>
        <w:numPr>
          <w:ilvl w:val="0"/>
          <w:numId w:val="16"/>
        </w:numPr>
      </w:pPr>
      <w:proofErr w:type="spellStart"/>
      <w:r>
        <w:t>fsp</w:t>
      </w:r>
      <w:proofErr w:type="spellEnd"/>
      <w:r>
        <w:t>表示的是那些允许带有小数秒的时态类型的小数秒精度。</w:t>
      </w:r>
    </w:p>
    <w:p w:rsidR="005A1F89" w:rsidRDefault="005A1F89" w:rsidP="005A1F89">
      <w:r>
        <w:rPr>
          <w:rFonts w:hint="eastAsia"/>
        </w:rPr>
        <w:t>在对各种数据类型的描述里都包含有一种或多种下面的信息。</w:t>
      </w:r>
    </w:p>
    <w:p w:rsidR="005A1F89" w:rsidRDefault="005A1F89" w:rsidP="005A1F89">
      <w:r w:rsidRPr="004772E2">
        <w:rPr>
          <w:rFonts w:hint="eastAsia"/>
          <w:b/>
        </w:rPr>
        <w:t>含义</w:t>
      </w:r>
      <w:r>
        <w:rPr>
          <w:rFonts w:hint="eastAsia"/>
        </w:rPr>
        <w:t>：对该类型的简短描述。</w:t>
      </w:r>
    </w:p>
    <w:p w:rsidR="005A1F89" w:rsidRDefault="005A1F89" w:rsidP="005A1F89">
      <w:r w:rsidRPr="004772E2">
        <w:rPr>
          <w:rFonts w:hint="eastAsia"/>
          <w:b/>
        </w:rPr>
        <w:t>可用属性</w:t>
      </w:r>
      <w:r>
        <w:rPr>
          <w:rFonts w:hint="eastAsia"/>
        </w:rPr>
        <w:t>：指的是一些可能会与</w:t>
      </w:r>
      <w:r>
        <w:t>CREATE TABLE或ALTER TABLE语句里的数据类型有关联的可选属性关键字。这些属性将按字母表的顺序依次列出，但这并不表示在CREATE TABLE或ALTER TABLE语句（参考附录E）里也必须按同样的顺序列出它们。在各个数据类型的描述里并没有把包含那些可应用于所有（或近乎所有）数据类型的全局属性列出来。这些全局属性都集中列在下面，而没有将它们单独列在各个类型的描述里。</w:t>
      </w:r>
    </w:p>
    <w:p w:rsidR="005A1F89" w:rsidRDefault="005A1F89" w:rsidP="004772E2">
      <w:pPr>
        <w:pStyle w:val="ListParagraph"/>
        <w:numPr>
          <w:ilvl w:val="0"/>
          <w:numId w:val="17"/>
        </w:numPr>
      </w:pPr>
      <w:r w:rsidRPr="004772E2">
        <w:rPr>
          <w:b/>
        </w:rPr>
        <w:t>NULL或NOT NULL</w:t>
      </w:r>
      <w:r>
        <w:t>可用于任何类型。</w:t>
      </w:r>
    </w:p>
    <w:p w:rsidR="005A1F89" w:rsidRDefault="005A1F89" w:rsidP="004772E2">
      <w:pPr>
        <w:pStyle w:val="ListParagraph"/>
        <w:numPr>
          <w:ilvl w:val="0"/>
          <w:numId w:val="17"/>
        </w:numPr>
      </w:pPr>
      <w:r w:rsidRPr="004772E2">
        <w:rPr>
          <w:b/>
        </w:rPr>
        <w:t xml:space="preserve">DEFAULT </w:t>
      </w:r>
      <w:proofErr w:type="spellStart"/>
      <w:r w:rsidRPr="004772E2">
        <w:rPr>
          <w:b/>
        </w:rPr>
        <w:t>default_value</w:t>
      </w:r>
      <w:proofErr w:type="spellEnd"/>
      <w:r>
        <w:t>可用在除下面几种类型列以外的所有类型列的定义里：拥有AUTO_INCREMENT属性的整数列、BLOB和TEXT列，以及空间类型列。除了TIMESTAMP和DATETIME（自</w:t>
      </w:r>
      <w:proofErr w:type="spellStart"/>
      <w:r>
        <w:t>MySQL</w:t>
      </w:r>
      <w:proofErr w:type="spellEnd"/>
      <w:r>
        <w:t xml:space="preserve"> 5.6.5起）两种类型外，其他类型的默认值都必须是常数。例如，不能为DATE列指定DEFAULT CURDATE()。</w:t>
      </w:r>
    </w:p>
    <w:p w:rsidR="005A1F89" w:rsidRDefault="005A1F89" w:rsidP="005A1F89">
      <w:r w:rsidRPr="004772E2">
        <w:rPr>
          <w:rFonts w:hint="eastAsia"/>
          <w:b/>
        </w:rPr>
        <w:t>允许长度</w:t>
      </w:r>
      <w:r>
        <w:rPr>
          <w:rFonts w:hint="eastAsia"/>
        </w:rPr>
        <w:t>：适用于字符串数据类型的列，它指的是该类型列的值被允许达到的最大长度。</w:t>
      </w:r>
    </w:p>
    <w:p w:rsidR="005A1F89" w:rsidRDefault="005A1F89" w:rsidP="005A1F89">
      <w:r w:rsidRPr="004772E2">
        <w:rPr>
          <w:rFonts w:hint="eastAsia"/>
          <w:b/>
        </w:rPr>
        <w:t>取值范围</w:t>
      </w:r>
      <w:r>
        <w:rPr>
          <w:rFonts w:hint="eastAsia"/>
        </w:rPr>
        <w:t>：适用于数字类型和时态（日期</w:t>
      </w:r>
      <w:r>
        <w:t>/时间）类型，它指的是该类型所能表示的最大值。对于整数类型，因为存在有符号和无符号两种情况，所以需要指定两个取值范围，并且每种情况的取值范围也不同。</w:t>
      </w:r>
    </w:p>
    <w:p w:rsidR="005A1F89" w:rsidRDefault="005A1F89" w:rsidP="005A1F89"/>
    <w:p w:rsidR="005A1F89" w:rsidRDefault="005A1F89" w:rsidP="005A1F89">
      <w:r w:rsidRPr="00F6607D">
        <w:rPr>
          <w:rFonts w:hint="eastAsia"/>
          <w:b/>
        </w:rPr>
        <w:t>零值</w:t>
      </w:r>
      <w:r>
        <w:rPr>
          <w:rFonts w:hint="eastAsia"/>
        </w:rPr>
        <w:t>：适用于时态类型，它指的是如果有非法值插入该类型列里时，实际存入的那个零值。（必须将</w:t>
      </w:r>
      <w:r>
        <w:t>SQL模式设置为允许这种值；否则，有非法值插入时，会出现错误。）</w:t>
      </w:r>
    </w:p>
    <w:p w:rsidR="005A1F89" w:rsidRDefault="005A1F89" w:rsidP="005A1F89">
      <w:r w:rsidRPr="00F6607D">
        <w:rPr>
          <w:rFonts w:hint="eastAsia"/>
          <w:b/>
        </w:rPr>
        <w:t>默认值</w:t>
      </w:r>
      <w:r>
        <w:rPr>
          <w:rFonts w:hint="eastAsia"/>
        </w:rPr>
        <w:t>：类型定义没有明确设定</w:t>
      </w:r>
      <w:r>
        <w:t>DEFAULT属性时的默认值。这只在没有启用严格SQL模式时才适用。如果在严格模式中没有给出DEFAULT子句，并且能接受NULL值，那么会使用默认的NULL来定义列；否则，用非默认值定义。更多相关信息请参考3.2.3节。</w:t>
      </w:r>
    </w:p>
    <w:p w:rsidR="005A1F89" w:rsidRDefault="005A1F89" w:rsidP="005A1F89">
      <w:r w:rsidRPr="0086568F">
        <w:rPr>
          <w:rFonts w:hint="eastAsia"/>
          <w:b/>
        </w:rPr>
        <w:t>存储空间要求</w:t>
      </w:r>
      <w:r>
        <w:rPr>
          <w:rFonts w:hint="eastAsia"/>
        </w:rPr>
        <w:t>：存储有关类型的值所需要使用的字节或字符个数。对于某些类型，该值是固定的。对于其他类型，该数字会因存储在列里的值的长度的不同而有所差异。</w:t>
      </w:r>
    </w:p>
    <w:p w:rsidR="005A1F89" w:rsidRDefault="005A1F89" w:rsidP="005A1F89">
      <w:r w:rsidRPr="0086568F">
        <w:rPr>
          <w:rFonts w:hint="eastAsia"/>
          <w:b/>
        </w:rPr>
        <w:t>比较方式</w:t>
      </w:r>
      <w:r>
        <w:rPr>
          <w:rFonts w:hint="eastAsia"/>
        </w:rPr>
        <w:t>：对于字符串类型，这个值表明了比较操作进行的方式（这对分组、排序和索引操作也有影响）。二进制串类型是使用每个字节的数字值逐个字节地比较。非二进制串类型会根据字符集排序规则逐字符进行比较。</w:t>
      </w:r>
    </w:p>
    <w:p w:rsidR="005A1F89" w:rsidRDefault="005A1F89" w:rsidP="005A1F89">
      <w:r w:rsidRPr="0086568F">
        <w:rPr>
          <w:rFonts w:hint="eastAsia"/>
          <w:b/>
        </w:rPr>
        <w:t>同义词</w:t>
      </w:r>
      <w:r>
        <w:rPr>
          <w:rFonts w:hint="eastAsia"/>
        </w:rPr>
        <w:t>：类型名称的同义词。</w:t>
      </w:r>
    </w:p>
    <w:p w:rsidR="005A1F89" w:rsidRDefault="005A1F89" w:rsidP="005A1F89">
      <w:r w:rsidRPr="0086568F">
        <w:rPr>
          <w:rFonts w:hint="eastAsia"/>
          <w:b/>
        </w:rPr>
        <w:t>备注</w:t>
      </w:r>
      <w:r>
        <w:rPr>
          <w:rFonts w:hint="eastAsia"/>
        </w:rPr>
        <w:t>：与该类型有关的杂项说明。</w:t>
      </w:r>
    </w:p>
    <w:p w:rsidR="00ED7132" w:rsidRDefault="00ED7132" w:rsidP="005A1F89">
      <w:r>
        <w:rPr>
          <w:rFonts w:hint="eastAsia"/>
          <w:color w:val="FF0000"/>
        </w:rPr>
        <w:t>注意：</w:t>
      </w:r>
      <w:r>
        <w:rPr>
          <w:rFonts w:hint="eastAsia"/>
        </w:rPr>
        <w:t>特有属性一般放在通用属性的前面。</w:t>
      </w:r>
    </w:p>
    <w:p w:rsidR="005A1F89" w:rsidRDefault="005A1F89" w:rsidP="0086568F">
      <w:pPr>
        <w:pStyle w:val="Heading1"/>
      </w:pPr>
      <w:r>
        <w:t>数字类型</w:t>
      </w:r>
    </w:p>
    <w:p w:rsidR="005A1F89" w:rsidRDefault="0086568F" w:rsidP="005A1F89">
      <w:r>
        <w:rPr>
          <w:rFonts w:hint="eastAsia"/>
        </w:rPr>
        <w:tab/>
      </w:r>
      <w:proofErr w:type="spellStart"/>
      <w:r w:rsidR="005A1F89">
        <w:t>MySQL</w:t>
      </w:r>
      <w:proofErr w:type="spellEnd"/>
      <w:r w:rsidR="005A1F89">
        <w:t>提供了精确值和近似值数字数据类型。不同的数字类型有着不同的取值范围，因此要根据想要表示的数值范围来加以选择。此外，还有一种BIT类型，专门用来表示位域值。</w:t>
      </w:r>
    </w:p>
    <w:p w:rsidR="005A1F89" w:rsidRDefault="00F4496C" w:rsidP="005A1F89">
      <w:r>
        <w:rPr>
          <w:rFonts w:hint="eastAsia"/>
          <w:b/>
        </w:rPr>
        <w:tab/>
      </w:r>
      <w:r w:rsidR="005A1F89" w:rsidRPr="00F4496C">
        <w:rPr>
          <w:rFonts w:hint="eastAsia"/>
          <w:b/>
        </w:rPr>
        <w:t>整数和定点数</w:t>
      </w:r>
      <w:r w:rsidR="005A1F89">
        <w:t>类型都是</w:t>
      </w:r>
      <w:r w:rsidR="005A1F89" w:rsidRPr="00F4496C">
        <w:rPr>
          <w:b/>
        </w:rPr>
        <w:t>精确值数据类型</w:t>
      </w:r>
      <w:r w:rsidR="005A1F89">
        <w:t>。</w:t>
      </w:r>
      <w:r w:rsidR="005A1F89" w:rsidRPr="00F4496C">
        <w:rPr>
          <w:b/>
        </w:rPr>
        <w:t>FLOAT和DOUBLE</w:t>
      </w:r>
      <w:r w:rsidR="005A1F89">
        <w:t>类型都是</w:t>
      </w:r>
      <w:r w:rsidR="005A1F89" w:rsidRPr="00F4496C">
        <w:rPr>
          <w:b/>
        </w:rPr>
        <w:t>近似值数据类型</w:t>
      </w:r>
      <w:r w:rsidR="005A1F89">
        <w:t>。对于精确值类型，数值在存储和给定时是完全一致的，只要数值和计算结果没有超出这些类型的取值范围，计算过程就将精确地进行而不会产生任何舍入误差。对于近似值类型，计算会产生舍入误差。</w:t>
      </w:r>
    </w:p>
    <w:p w:rsidR="005A1F89" w:rsidRPr="00CC3D0A" w:rsidRDefault="00940EBE" w:rsidP="005A1F89">
      <w:pPr>
        <w:rPr>
          <w:color w:val="FF0000"/>
        </w:rPr>
      </w:pPr>
      <w:r>
        <w:rPr>
          <w:rFonts w:hint="eastAsia"/>
        </w:rPr>
        <w:tab/>
      </w:r>
      <w:r w:rsidR="005A1F89">
        <w:rPr>
          <w:rFonts w:hint="eastAsia"/>
        </w:rPr>
        <w:t>对于整数类型的列，</w:t>
      </w:r>
      <w:r w:rsidR="005A1F89" w:rsidRPr="00940EBE">
        <w:rPr>
          <w:rFonts w:hint="eastAsia"/>
          <w:b/>
        </w:rPr>
        <w:t>如果为其指定了</w:t>
      </w:r>
      <w:r w:rsidR="005A1F89" w:rsidRPr="00940EBE">
        <w:rPr>
          <w:b/>
        </w:rPr>
        <w:t>AUTO_INCREMENT属性，就必须对它进行索引</w:t>
      </w:r>
      <w:r w:rsidR="005A1F89">
        <w:t>。把NULL值插入一个AUTO_INCREMENT列将导致下一个序列值被插入该列里。通常情况下，新序列值比该列的当前最大值大1。第3章</w:t>
      </w:r>
      <w:r w:rsidR="005A1F89">
        <w:lastRenderedPageBreak/>
        <w:t>对AUTO_INCREMENT列的精确行</w:t>
      </w:r>
      <w:r w:rsidR="00CC3D0A">
        <w:t>为作了详细的描述</w:t>
      </w:r>
      <w:r w:rsidR="005A1F89" w:rsidRPr="00CC3D0A">
        <w:rPr>
          <w:color w:val="FF0000"/>
        </w:rPr>
        <w:t>（AUTO_INCREMENT属性也可以用于浮点类型列，只是这种做法不太常见。）</w:t>
      </w:r>
    </w:p>
    <w:p w:rsidR="005A1F89" w:rsidRDefault="00CC3D0A" w:rsidP="005A1F89">
      <w:r>
        <w:rPr>
          <w:rFonts w:hint="eastAsia"/>
        </w:rPr>
        <w:tab/>
      </w:r>
      <w:r w:rsidR="005A1F89">
        <w:rPr>
          <w:rFonts w:hint="eastAsia"/>
        </w:rPr>
        <w:t>属性</w:t>
      </w:r>
      <w:r w:rsidR="005A1F89">
        <w:t>ZEROFILL和UNSIGNED可以用于</w:t>
      </w:r>
      <w:r w:rsidR="005A1F89" w:rsidRPr="00CC3D0A">
        <w:rPr>
          <w:b/>
        </w:rPr>
        <w:t>除BIT类型以外</w:t>
      </w:r>
      <w:r w:rsidR="005A1F89">
        <w:t>的数字类型。</w:t>
      </w:r>
      <w:r w:rsidR="005A1F89">
        <w:rPr>
          <w:rFonts w:hint="eastAsia"/>
        </w:rPr>
        <w:t>如果为某列指定了</w:t>
      </w:r>
      <w:r w:rsidR="005A1F89">
        <w:t>ZEROFILL属性，那么该列会用前导零将值的长度补齐到列的显示宽度。</w:t>
      </w:r>
      <w:r w:rsidR="005A1F89">
        <w:rPr>
          <w:rFonts w:hint="eastAsia"/>
        </w:rPr>
        <w:t>如果为某列指定了</w:t>
      </w:r>
      <w:r w:rsidR="005A1F89">
        <w:t>UNSIGNED属性，那么该列将不允许出现负值。（SIGNED其实也是一种可用属性，但因为数字类型在默认情况下就带有正负号，所以使用该属性没有什么实际效果。）</w:t>
      </w:r>
    </w:p>
    <w:p w:rsidR="005A1F89" w:rsidRDefault="005A1F89" w:rsidP="005A1F89">
      <w:r>
        <w:rPr>
          <w:rFonts w:hint="eastAsia"/>
        </w:rPr>
        <w:t>适用于整数和浮点数据类型的</w:t>
      </w:r>
      <w:r>
        <w:t>SERIAL DEFAULT VALUE属性是NOT NULL AUTO_INCREMENT UNIQUE的缩写形式。</w:t>
      </w:r>
    </w:p>
    <w:p w:rsidR="005A1F89" w:rsidRDefault="005A1F89" w:rsidP="005A1F89">
      <w:r>
        <w:rPr>
          <w:rFonts w:hint="eastAsia"/>
        </w:rPr>
        <w:t>在某些情况下，指定一种属性会导致另外一种属性也被启用。</w:t>
      </w:r>
      <w:r w:rsidRPr="004554E8">
        <w:rPr>
          <w:rFonts w:hint="eastAsia"/>
          <w:b/>
        </w:rPr>
        <w:t>为数字类型指定</w:t>
      </w:r>
      <w:r w:rsidRPr="004554E8">
        <w:rPr>
          <w:b/>
        </w:rPr>
        <w:t>ZEROFILL属性会导致该列被自动设定为UNSIGNED</w:t>
      </w:r>
      <w:r>
        <w:t>。</w:t>
      </w:r>
      <w:r w:rsidRPr="009470AF">
        <w:rPr>
          <w:b/>
        </w:rPr>
        <w:t>指定AUTO_INCRE</w:t>
      </w:r>
      <w:r w:rsidR="004554E8" w:rsidRPr="009470AF">
        <w:rPr>
          <w:rFonts w:hint="eastAsia"/>
          <w:b/>
        </w:rPr>
        <w:br/>
      </w:r>
      <w:r w:rsidRPr="009470AF">
        <w:rPr>
          <w:b/>
        </w:rPr>
        <w:t>MENT属性会导致该列被自动设定为NOT NULL</w:t>
      </w:r>
      <w:r>
        <w:t>。</w:t>
      </w:r>
    </w:p>
    <w:p w:rsidR="00561A13" w:rsidRDefault="00734A6D" w:rsidP="005A1F89">
      <w:r>
        <w:rPr>
          <w:rFonts w:hint="eastAsia"/>
        </w:rPr>
        <w:tab/>
      </w:r>
      <w:r w:rsidR="005A1F89">
        <w:rPr>
          <w:rFonts w:hint="eastAsia"/>
        </w:rPr>
        <w:t>请注意，语句</w:t>
      </w:r>
      <w:r w:rsidR="005A1F89">
        <w:t>DESCRIBE和SHOW COLUMNS会报告说某个AUTO_</w:t>
      </w:r>
      <w:r>
        <w:rPr>
          <w:rFonts w:hint="eastAsia"/>
        </w:rPr>
        <w:br/>
      </w:r>
      <w:r w:rsidR="005A1F89">
        <w:t>INCREMENT列的默认值是NULL，尽管你无法把一个NULL值插入这个列里去。这说明，你可以通过在创建新行时将AUTO_INCREMENT列的值设置为NULL的方式来生成该列的默认值（即下一个序列编号）。</w:t>
      </w:r>
    </w:p>
    <w:p w:rsidR="005A1F89" w:rsidRDefault="005A1F89" w:rsidP="00561A13">
      <w:pPr>
        <w:pStyle w:val="Heading2"/>
      </w:pPr>
      <w:r>
        <w:t>整型</w:t>
      </w:r>
    </w:p>
    <w:tbl>
      <w:tblPr>
        <w:tblStyle w:val="TableGrid"/>
        <w:tblW w:w="0" w:type="auto"/>
        <w:tblInd w:w="468" w:type="dxa"/>
        <w:tblLook w:val="04A0"/>
      </w:tblPr>
      <w:tblGrid>
        <w:gridCol w:w="8388"/>
      </w:tblGrid>
      <w:tr w:rsidR="00561A13" w:rsidTr="00561A13">
        <w:tc>
          <w:tcPr>
            <w:tcW w:w="8388" w:type="dxa"/>
          </w:tcPr>
          <w:p w:rsidR="005A783B" w:rsidRPr="005A783B" w:rsidRDefault="005A783B" w:rsidP="00561A13">
            <w:pPr>
              <w:ind w:left="0"/>
            </w:pPr>
            <w:r>
              <w:rPr>
                <w:rFonts w:hint="eastAsia"/>
              </w:rPr>
              <w:t>==================================================</w:t>
            </w:r>
          </w:p>
          <w:p w:rsidR="00561A13" w:rsidRPr="00561A13" w:rsidRDefault="00561A13" w:rsidP="00561A13">
            <w:pPr>
              <w:ind w:left="0"/>
              <w:rPr>
                <w:b/>
                <w:color w:val="FF0000"/>
              </w:rPr>
            </w:pPr>
            <w:r w:rsidRPr="00561A13">
              <w:rPr>
                <w:b/>
                <w:color w:val="FF0000"/>
              </w:rPr>
              <w:t xml:space="preserve">INYINT[(M)] </w:t>
            </w:r>
          </w:p>
          <w:p w:rsidR="00561A13" w:rsidRDefault="00561A13" w:rsidP="00561A13">
            <w:pPr>
              <w:ind w:left="0"/>
            </w:pPr>
            <w:r w:rsidRPr="00561A13">
              <w:rPr>
                <w:rFonts w:hint="eastAsia"/>
                <w:b/>
              </w:rPr>
              <w:t>含义</w:t>
            </w:r>
            <w:r>
              <w:rPr>
                <w:rFonts w:hint="eastAsia"/>
              </w:rPr>
              <w:t>：非常小的整数。</w:t>
            </w:r>
            <w:r>
              <w:t>M是最大显示宽度，1～255。如果省略，M的默认值是4（UNSIGNED列的默认值为3）。</w:t>
            </w:r>
          </w:p>
          <w:p w:rsidR="00561A13" w:rsidRDefault="00561A13" w:rsidP="00561A13">
            <w:pPr>
              <w:ind w:left="0"/>
            </w:pPr>
            <w:r w:rsidRPr="00561A13">
              <w:rPr>
                <w:rFonts w:hint="eastAsia"/>
                <w:b/>
              </w:rPr>
              <w:t>可用属性</w:t>
            </w:r>
            <w:r>
              <w:rPr>
                <w:rFonts w:hint="eastAsia"/>
              </w:rPr>
              <w:t>：</w:t>
            </w:r>
            <w:r>
              <w:t xml:space="preserve">AUTO_INCREMENT、SERIAL DEFAULT VALUE、UNSIGNED、ZEROFILL。 </w:t>
            </w:r>
          </w:p>
          <w:p w:rsidR="00561A13" w:rsidRDefault="00561A13" w:rsidP="00561A13">
            <w:pPr>
              <w:ind w:left="0"/>
            </w:pPr>
            <w:r w:rsidRPr="00561A13">
              <w:rPr>
                <w:rFonts w:hint="eastAsia"/>
                <w:b/>
              </w:rPr>
              <w:t>取值范围</w:t>
            </w:r>
            <w:r>
              <w:rPr>
                <w:rFonts w:hint="eastAsia"/>
              </w:rPr>
              <w:t>：有符号数的取值范围是</w:t>
            </w:r>
            <w:r>
              <w:t xml:space="preserve">-128～127（-27～27-1），无符号数的取值范围是0～255（0～28-1）。 </w:t>
            </w:r>
          </w:p>
          <w:p w:rsidR="00561A13" w:rsidRDefault="00561A13" w:rsidP="00561A13">
            <w:pPr>
              <w:ind w:left="0"/>
            </w:pPr>
            <w:r w:rsidRPr="00561A13">
              <w:rPr>
                <w:rFonts w:hint="eastAsia"/>
                <w:b/>
              </w:rPr>
              <w:t>默认值</w:t>
            </w:r>
            <w:r>
              <w:rPr>
                <w:rFonts w:hint="eastAsia"/>
              </w:rPr>
              <w:t>：如果列可以为</w:t>
            </w:r>
            <w:r>
              <w:t xml:space="preserve">NULL，则默认值为NULL；如果带有NOT NULL属性，则默认值为0。 </w:t>
            </w:r>
          </w:p>
          <w:p w:rsidR="00561A13" w:rsidRDefault="00561A13" w:rsidP="00561A13">
            <w:pPr>
              <w:ind w:left="0"/>
            </w:pPr>
            <w:r w:rsidRPr="00561A13">
              <w:rPr>
                <w:rFonts w:hint="eastAsia"/>
                <w:b/>
              </w:rPr>
              <w:t>存储空间要求</w:t>
            </w:r>
            <w:r>
              <w:rPr>
                <w:rFonts w:hint="eastAsia"/>
              </w:rPr>
              <w:t>：</w:t>
            </w:r>
            <w:r>
              <w:t xml:space="preserve">1个字节。 </w:t>
            </w:r>
          </w:p>
          <w:p w:rsidR="00561A13" w:rsidRDefault="00561A13" w:rsidP="00561A13">
            <w:pPr>
              <w:ind w:left="0"/>
            </w:pPr>
            <w:r w:rsidRPr="00561A13">
              <w:rPr>
                <w:rFonts w:hint="eastAsia"/>
                <w:b/>
              </w:rPr>
              <w:t>同义词</w:t>
            </w:r>
            <w:r>
              <w:rPr>
                <w:rFonts w:hint="eastAsia"/>
              </w:rPr>
              <w:t>：</w:t>
            </w:r>
            <w:r>
              <w:t>INT1[(M)]。此外，BOOL和BOOLEAN等同于TINYINT(1)。</w:t>
            </w:r>
          </w:p>
          <w:p w:rsidR="00561A13" w:rsidRDefault="00561A13" w:rsidP="00561A13">
            <w:pPr>
              <w:ind w:left="0"/>
            </w:pPr>
          </w:p>
          <w:p w:rsidR="00561A13" w:rsidRDefault="00561A13" w:rsidP="00561A13">
            <w:pPr>
              <w:ind w:left="0"/>
            </w:pPr>
            <w:r>
              <w:rPr>
                <w:rFonts w:hint="eastAsia"/>
              </w:rPr>
              <w:t>==================================================</w:t>
            </w:r>
          </w:p>
          <w:p w:rsidR="005A783B" w:rsidRPr="005A783B" w:rsidRDefault="005A783B" w:rsidP="00561A13">
            <w:pPr>
              <w:ind w:left="0"/>
            </w:pPr>
            <w:r>
              <w:rPr>
                <w:rFonts w:hint="eastAsia"/>
              </w:rPr>
              <w:lastRenderedPageBreak/>
              <w:t>==================================================</w:t>
            </w:r>
          </w:p>
          <w:p w:rsidR="00561A13" w:rsidRPr="00561A13" w:rsidRDefault="00561A13" w:rsidP="00561A13">
            <w:pPr>
              <w:ind w:left="0"/>
              <w:rPr>
                <w:b/>
                <w:color w:val="FF0000"/>
              </w:rPr>
            </w:pPr>
            <w:r w:rsidRPr="00561A13">
              <w:rPr>
                <w:b/>
                <w:color w:val="FF0000"/>
              </w:rPr>
              <w:t xml:space="preserve">SMALLINT[(M)] </w:t>
            </w:r>
          </w:p>
          <w:p w:rsidR="00561A13" w:rsidRDefault="00561A13" w:rsidP="00561A13">
            <w:pPr>
              <w:ind w:left="0"/>
            </w:pPr>
            <w:r w:rsidRPr="00561A13">
              <w:rPr>
                <w:rFonts w:hint="eastAsia"/>
                <w:b/>
              </w:rPr>
              <w:t>含义</w:t>
            </w:r>
            <w:r>
              <w:rPr>
                <w:rFonts w:hint="eastAsia"/>
              </w:rPr>
              <w:t>：小整数。</w:t>
            </w:r>
            <w:r>
              <w:t xml:space="preserve">M是最大显示宽度，1～255。如果省略，M的默认值是6（UNSIGNED列的默认值为5）。 </w:t>
            </w:r>
          </w:p>
          <w:p w:rsidR="00561A13" w:rsidRDefault="00561A13" w:rsidP="00561A13">
            <w:pPr>
              <w:ind w:left="0"/>
            </w:pPr>
            <w:r w:rsidRPr="00561A13">
              <w:rPr>
                <w:rFonts w:hint="eastAsia"/>
                <w:b/>
              </w:rPr>
              <w:t>可用属性</w:t>
            </w:r>
            <w:r>
              <w:rPr>
                <w:rFonts w:hint="eastAsia"/>
              </w:rPr>
              <w:t>：</w:t>
            </w:r>
            <w:r>
              <w:t xml:space="preserve">AUTO_INCREMENT、SERIAL DEFAULT VALUE、UNSIGNED、ZEROFILL。 </w:t>
            </w:r>
          </w:p>
          <w:p w:rsidR="00561A13" w:rsidRDefault="00561A13" w:rsidP="00561A13">
            <w:pPr>
              <w:ind w:left="0"/>
            </w:pPr>
            <w:r w:rsidRPr="00561A13">
              <w:rPr>
                <w:rFonts w:hint="eastAsia"/>
                <w:b/>
              </w:rPr>
              <w:t>取值范围</w:t>
            </w:r>
            <w:r>
              <w:rPr>
                <w:rFonts w:hint="eastAsia"/>
              </w:rPr>
              <w:t>：有符号数的取值范围是</w:t>
            </w:r>
            <w:r>
              <w:t xml:space="preserve">-32768～32767（-215～215-1）；无符号数的取值范围是0～65535（0～216-1）。 </w:t>
            </w:r>
          </w:p>
          <w:p w:rsidR="00561A13" w:rsidRDefault="00561A13" w:rsidP="00561A13">
            <w:pPr>
              <w:ind w:left="0"/>
            </w:pPr>
            <w:r w:rsidRPr="00561A13">
              <w:rPr>
                <w:rFonts w:hint="eastAsia"/>
                <w:b/>
              </w:rPr>
              <w:t>默认值</w:t>
            </w:r>
            <w:r>
              <w:rPr>
                <w:rFonts w:hint="eastAsia"/>
              </w:rPr>
              <w:t>：如果列可以为</w:t>
            </w:r>
            <w:r>
              <w:t xml:space="preserve">NULL，则默认值为NULL；如果带有NOT NULL属性，则默认值为0。 </w:t>
            </w:r>
          </w:p>
          <w:p w:rsidR="00561A13" w:rsidRDefault="00561A13" w:rsidP="00561A13">
            <w:pPr>
              <w:ind w:left="0"/>
            </w:pPr>
            <w:r w:rsidRPr="00561A13">
              <w:rPr>
                <w:rFonts w:hint="eastAsia"/>
                <w:b/>
              </w:rPr>
              <w:t>存储空间要求</w:t>
            </w:r>
            <w:r>
              <w:rPr>
                <w:rFonts w:hint="eastAsia"/>
              </w:rPr>
              <w:t>：</w:t>
            </w:r>
            <w:r>
              <w:t xml:space="preserve">2个字节。 </w:t>
            </w:r>
          </w:p>
          <w:p w:rsidR="00561A13" w:rsidRDefault="00561A13" w:rsidP="00561A13">
            <w:pPr>
              <w:ind w:left="0"/>
            </w:pPr>
            <w:r w:rsidRPr="00561A13">
              <w:rPr>
                <w:rFonts w:hint="eastAsia"/>
                <w:b/>
              </w:rPr>
              <w:t>同义词</w:t>
            </w:r>
            <w:r>
              <w:rPr>
                <w:rFonts w:hint="eastAsia"/>
              </w:rPr>
              <w:t>：</w:t>
            </w:r>
            <w:r>
              <w:t>INT2[(M)]。</w:t>
            </w:r>
          </w:p>
          <w:p w:rsidR="00561A13" w:rsidRDefault="00561A13" w:rsidP="00561A13">
            <w:pPr>
              <w:ind w:left="0"/>
            </w:pPr>
          </w:p>
          <w:p w:rsidR="00561A13" w:rsidRDefault="00561A13" w:rsidP="00561A13">
            <w:pPr>
              <w:ind w:left="0"/>
            </w:pPr>
            <w:r>
              <w:rPr>
                <w:rFonts w:hint="eastAsia"/>
              </w:rPr>
              <w:t>==================================================</w:t>
            </w:r>
          </w:p>
          <w:p w:rsidR="00561A13" w:rsidRPr="005A783B" w:rsidRDefault="00561A13" w:rsidP="00561A13">
            <w:pPr>
              <w:ind w:left="0"/>
              <w:rPr>
                <w:b/>
                <w:color w:val="FF0000"/>
              </w:rPr>
            </w:pPr>
            <w:r w:rsidRPr="005A783B">
              <w:rPr>
                <w:b/>
                <w:color w:val="FF0000"/>
              </w:rPr>
              <w:t xml:space="preserve">MEDIUMINT[(M)] </w:t>
            </w:r>
          </w:p>
          <w:p w:rsidR="00561A13" w:rsidRDefault="00561A13" w:rsidP="00561A13">
            <w:pPr>
              <w:ind w:left="0"/>
            </w:pPr>
            <w:r w:rsidRPr="005A783B">
              <w:rPr>
                <w:rFonts w:hint="eastAsia"/>
                <w:b/>
              </w:rPr>
              <w:t>含义</w:t>
            </w:r>
            <w:r>
              <w:rPr>
                <w:rFonts w:hint="eastAsia"/>
              </w:rPr>
              <w:t>：中等大小的整数。</w:t>
            </w:r>
            <w:r>
              <w:t xml:space="preserve">M是最大显示宽度，1～255。如果省略，M的默认值是9（UNSIGNED列的默认值为8）。 </w:t>
            </w:r>
          </w:p>
          <w:p w:rsidR="00561A13" w:rsidRDefault="00561A13" w:rsidP="00561A13">
            <w:pPr>
              <w:ind w:left="0"/>
            </w:pPr>
            <w:r w:rsidRPr="005A783B">
              <w:rPr>
                <w:rFonts w:hint="eastAsia"/>
                <w:b/>
              </w:rPr>
              <w:t>可用属性</w:t>
            </w:r>
            <w:r>
              <w:rPr>
                <w:rFonts w:hint="eastAsia"/>
              </w:rPr>
              <w:t>：</w:t>
            </w:r>
            <w:r>
              <w:t xml:space="preserve">AUTO_INCREMENT、SERIAL DEFAULT VALUE、UNSIGNED、ZEROFILL。 </w:t>
            </w:r>
          </w:p>
          <w:p w:rsidR="00561A13" w:rsidRDefault="00561A13" w:rsidP="00561A13">
            <w:pPr>
              <w:ind w:left="0"/>
            </w:pPr>
            <w:r w:rsidRPr="005A783B">
              <w:rPr>
                <w:rFonts w:hint="eastAsia"/>
                <w:b/>
              </w:rPr>
              <w:t>取值范围</w:t>
            </w:r>
            <w:r>
              <w:rPr>
                <w:rFonts w:hint="eastAsia"/>
              </w:rPr>
              <w:t>：有符号数的取值范围是</w:t>
            </w:r>
            <w:r>
              <w:t xml:space="preserve">-8388608～8388607（-223～223-1）；无符号数的取值范围是0～16777215（0～224-1）。 </w:t>
            </w:r>
          </w:p>
          <w:p w:rsidR="00561A13" w:rsidRDefault="00561A13" w:rsidP="00561A13">
            <w:pPr>
              <w:ind w:left="0"/>
            </w:pPr>
            <w:r w:rsidRPr="005A783B">
              <w:rPr>
                <w:rFonts w:hint="eastAsia"/>
                <w:b/>
              </w:rPr>
              <w:t>默认值</w:t>
            </w:r>
            <w:r>
              <w:rPr>
                <w:rFonts w:hint="eastAsia"/>
              </w:rPr>
              <w:t>：如果列可以为</w:t>
            </w:r>
            <w:r>
              <w:t xml:space="preserve">NULL，则默认值为NULL；如果带有NOT NULL属性，则默认值为0。 </w:t>
            </w:r>
          </w:p>
          <w:p w:rsidR="00561A13" w:rsidRDefault="00561A13" w:rsidP="00561A13">
            <w:pPr>
              <w:ind w:left="0"/>
            </w:pPr>
            <w:r w:rsidRPr="005A783B">
              <w:rPr>
                <w:rFonts w:hint="eastAsia"/>
                <w:b/>
              </w:rPr>
              <w:t>存储空间要求</w:t>
            </w:r>
            <w:r>
              <w:rPr>
                <w:rFonts w:hint="eastAsia"/>
              </w:rPr>
              <w:t>：</w:t>
            </w:r>
            <w:r>
              <w:t xml:space="preserve">3个字节。 </w:t>
            </w:r>
          </w:p>
          <w:p w:rsidR="00561A13" w:rsidRDefault="00561A13" w:rsidP="00561A13">
            <w:pPr>
              <w:ind w:left="0"/>
            </w:pPr>
            <w:r w:rsidRPr="005A783B">
              <w:rPr>
                <w:rFonts w:hint="eastAsia"/>
                <w:b/>
              </w:rPr>
              <w:t>同义词</w:t>
            </w:r>
            <w:r>
              <w:rPr>
                <w:rFonts w:hint="eastAsia"/>
              </w:rPr>
              <w:t>：</w:t>
            </w:r>
            <w:r>
              <w:t>INT3[(M)]和MIDDLENT[(M)]。</w:t>
            </w:r>
          </w:p>
          <w:p w:rsidR="00561A13" w:rsidRDefault="00561A13" w:rsidP="00561A13">
            <w:pPr>
              <w:ind w:left="0"/>
            </w:pPr>
          </w:p>
          <w:p w:rsidR="00561A13" w:rsidRDefault="00561A13" w:rsidP="00561A13">
            <w:pPr>
              <w:ind w:left="0"/>
            </w:pPr>
            <w:r>
              <w:rPr>
                <w:rFonts w:hint="eastAsia"/>
              </w:rPr>
              <w:t>==================================================</w:t>
            </w:r>
          </w:p>
          <w:p w:rsidR="00561A13" w:rsidRPr="005A783B" w:rsidRDefault="00561A13" w:rsidP="00561A13">
            <w:pPr>
              <w:ind w:left="0"/>
              <w:rPr>
                <w:b/>
                <w:color w:val="FF0000"/>
              </w:rPr>
            </w:pPr>
            <w:r w:rsidRPr="005A783B">
              <w:rPr>
                <w:b/>
                <w:color w:val="FF0000"/>
              </w:rPr>
              <w:t xml:space="preserve">INT[(M)] </w:t>
            </w:r>
          </w:p>
          <w:p w:rsidR="00561A13" w:rsidRDefault="00561A13" w:rsidP="00561A13">
            <w:pPr>
              <w:ind w:left="0"/>
            </w:pPr>
            <w:r w:rsidRPr="005A783B">
              <w:rPr>
                <w:rFonts w:hint="eastAsia"/>
                <w:b/>
              </w:rPr>
              <w:t>含义</w:t>
            </w:r>
            <w:r>
              <w:rPr>
                <w:rFonts w:hint="eastAsia"/>
              </w:rPr>
              <w:t>：标准大小的整数。</w:t>
            </w:r>
            <w:r>
              <w:t xml:space="preserve">M是最大显示宽度，1～255。如果省略，M的默认值是11（UNSIGNED列的默认值为10）。 </w:t>
            </w:r>
          </w:p>
          <w:p w:rsidR="00561A13" w:rsidRDefault="00561A13" w:rsidP="00561A13">
            <w:pPr>
              <w:ind w:left="0"/>
            </w:pPr>
            <w:r w:rsidRPr="005A783B">
              <w:rPr>
                <w:rFonts w:hint="eastAsia"/>
                <w:b/>
              </w:rPr>
              <w:t>可用属性</w:t>
            </w:r>
            <w:r>
              <w:rPr>
                <w:rFonts w:hint="eastAsia"/>
              </w:rPr>
              <w:t>：</w:t>
            </w:r>
            <w:r>
              <w:t xml:space="preserve">AUTO_INCREMENT、SERIAL DEFAULT VALUE、UNSIGNED、ZEROFILL。 </w:t>
            </w:r>
          </w:p>
          <w:p w:rsidR="00561A13" w:rsidRDefault="00561A13" w:rsidP="00561A13">
            <w:pPr>
              <w:ind w:left="0"/>
            </w:pPr>
            <w:r w:rsidRPr="005A783B">
              <w:rPr>
                <w:rFonts w:hint="eastAsia"/>
                <w:b/>
              </w:rPr>
              <w:t>取值范围</w:t>
            </w:r>
            <w:r>
              <w:rPr>
                <w:rFonts w:hint="eastAsia"/>
              </w:rPr>
              <w:t>：有符号数的取值范围是</w:t>
            </w:r>
            <w:r>
              <w:t xml:space="preserve">-2147483648～2147483647（-231～231-1）；无符号数的取值范围是0～4294967295（0～232-1）。 </w:t>
            </w:r>
          </w:p>
          <w:p w:rsidR="00561A13" w:rsidRDefault="00561A13" w:rsidP="00561A13">
            <w:pPr>
              <w:ind w:left="0"/>
            </w:pPr>
            <w:r w:rsidRPr="005A783B">
              <w:rPr>
                <w:rFonts w:hint="eastAsia"/>
                <w:b/>
              </w:rPr>
              <w:lastRenderedPageBreak/>
              <w:t>默认值</w:t>
            </w:r>
            <w:r>
              <w:rPr>
                <w:rFonts w:hint="eastAsia"/>
              </w:rPr>
              <w:t>：如果列可以为</w:t>
            </w:r>
            <w:r>
              <w:t xml:space="preserve">NULL，则默认值为NULL；如果带NOT NULL属性，则默认值为0。 </w:t>
            </w:r>
          </w:p>
          <w:p w:rsidR="00561A13" w:rsidRDefault="00561A13" w:rsidP="00561A13">
            <w:pPr>
              <w:ind w:left="0"/>
            </w:pPr>
            <w:r w:rsidRPr="005A783B">
              <w:rPr>
                <w:rFonts w:hint="eastAsia"/>
                <w:b/>
              </w:rPr>
              <w:t>存储空间要求</w:t>
            </w:r>
            <w:r>
              <w:rPr>
                <w:rFonts w:hint="eastAsia"/>
              </w:rPr>
              <w:t>：</w:t>
            </w:r>
            <w:r>
              <w:t xml:space="preserve">4个字节。 </w:t>
            </w:r>
          </w:p>
          <w:p w:rsidR="00561A13" w:rsidRDefault="00561A13" w:rsidP="00561A13">
            <w:pPr>
              <w:ind w:left="0"/>
            </w:pPr>
            <w:r w:rsidRPr="005A783B">
              <w:rPr>
                <w:rFonts w:hint="eastAsia"/>
                <w:b/>
              </w:rPr>
              <w:t>同义词</w:t>
            </w:r>
            <w:r>
              <w:rPr>
                <w:rFonts w:hint="eastAsia"/>
              </w:rPr>
              <w:t>：</w:t>
            </w:r>
            <w:r>
              <w:t>INTERGER[(M)]和INT4[(M)]</w:t>
            </w:r>
          </w:p>
          <w:p w:rsidR="00561A13" w:rsidRDefault="00561A13" w:rsidP="00561A13">
            <w:pPr>
              <w:ind w:left="0"/>
            </w:pPr>
          </w:p>
          <w:p w:rsidR="00561A13" w:rsidRDefault="00561A13" w:rsidP="00561A13">
            <w:pPr>
              <w:ind w:left="0"/>
            </w:pPr>
            <w:r>
              <w:rPr>
                <w:rFonts w:hint="eastAsia"/>
              </w:rPr>
              <w:t>==================================================</w:t>
            </w:r>
          </w:p>
          <w:p w:rsidR="00561A13" w:rsidRPr="009C46C1" w:rsidRDefault="00561A13" w:rsidP="00561A13">
            <w:pPr>
              <w:ind w:left="0"/>
              <w:rPr>
                <w:b/>
                <w:color w:val="FF0000"/>
              </w:rPr>
            </w:pPr>
            <w:r w:rsidRPr="009C46C1">
              <w:rPr>
                <w:b/>
                <w:color w:val="FF0000"/>
              </w:rPr>
              <w:t xml:space="preserve">BIGINT [(M)] </w:t>
            </w:r>
          </w:p>
          <w:p w:rsidR="00561A13" w:rsidRDefault="00561A13" w:rsidP="00561A13">
            <w:pPr>
              <w:ind w:left="0"/>
            </w:pPr>
            <w:r w:rsidRPr="009C46C1">
              <w:rPr>
                <w:rFonts w:hint="eastAsia"/>
                <w:b/>
              </w:rPr>
              <w:t>含义</w:t>
            </w:r>
            <w:r>
              <w:rPr>
                <w:rFonts w:hint="eastAsia"/>
              </w:rPr>
              <w:t>：大整数。</w:t>
            </w:r>
            <w:r>
              <w:t xml:space="preserve">M是最大显示宽度，1～255。如果省略，M的默认值是20。 </w:t>
            </w:r>
          </w:p>
          <w:p w:rsidR="00561A13" w:rsidRDefault="00561A13" w:rsidP="00561A13">
            <w:pPr>
              <w:ind w:left="0"/>
            </w:pPr>
            <w:r w:rsidRPr="009C46C1">
              <w:rPr>
                <w:rFonts w:hint="eastAsia"/>
                <w:b/>
              </w:rPr>
              <w:t>可用属性</w:t>
            </w:r>
            <w:r>
              <w:rPr>
                <w:rFonts w:hint="eastAsia"/>
              </w:rPr>
              <w:t>：</w:t>
            </w:r>
            <w:r>
              <w:t xml:space="preserve">AUTO_INCREMENT、SERIAL DEFAULT VALUE、UNSIGNED、ZEROFILL。 </w:t>
            </w:r>
          </w:p>
          <w:p w:rsidR="00561A13" w:rsidRDefault="00561A13" w:rsidP="00561A13">
            <w:pPr>
              <w:ind w:left="0"/>
            </w:pPr>
            <w:r w:rsidRPr="009C46C1">
              <w:rPr>
                <w:rFonts w:hint="eastAsia"/>
                <w:b/>
              </w:rPr>
              <w:t>取值范围</w:t>
            </w:r>
            <w:r>
              <w:rPr>
                <w:rFonts w:hint="eastAsia"/>
              </w:rPr>
              <w:t>：有符号数的取值范围是</w:t>
            </w:r>
            <w:r>
              <w:t xml:space="preserve">-9223372036854775808～9223372036854775807（-263～263-1）；无符号数的取值范围是0～18446744073709551615（0～264-1）。 </w:t>
            </w:r>
          </w:p>
          <w:p w:rsidR="00561A13" w:rsidRDefault="00561A13" w:rsidP="00561A13">
            <w:pPr>
              <w:ind w:left="0"/>
            </w:pPr>
            <w:r w:rsidRPr="009C46C1">
              <w:rPr>
                <w:rFonts w:hint="eastAsia"/>
                <w:b/>
              </w:rPr>
              <w:t>默认值</w:t>
            </w:r>
            <w:r>
              <w:rPr>
                <w:rFonts w:hint="eastAsia"/>
              </w:rPr>
              <w:t>：如果列可以为</w:t>
            </w:r>
            <w:r>
              <w:t xml:space="preserve">NULL，则默认值为NULL；如果带NOT NULL属性，则默认值为0。 </w:t>
            </w:r>
          </w:p>
          <w:p w:rsidR="00561A13" w:rsidRDefault="00561A13" w:rsidP="00561A13">
            <w:pPr>
              <w:ind w:left="0"/>
            </w:pPr>
            <w:r w:rsidRPr="009C46C1">
              <w:rPr>
                <w:rFonts w:hint="eastAsia"/>
                <w:b/>
              </w:rPr>
              <w:t>存储空间要求</w:t>
            </w:r>
            <w:r>
              <w:rPr>
                <w:rFonts w:hint="eastAsia"/>
              </w:rPr>
              <w:t>：</w:t>
            </w:r>
            <w:r>
              <w:t xml:space="preserve">8个字节。 </w:t>
            </w:r>
          </w:p>
          <w:p w:rsidR="00561A13" w:rsidRDefault="00561A13" w:rsidP="00561A13">
            <w:pPr>
              <w:ind w:left="0"/>
            </w:pPr>
            <w:r w:rsidRPr="009C46C1">
              <w:rPr>
                <w:rFonts w:hint="eastAsia"/>
                <w:b/>
              </w:rPr>
              <w:t>同义词</w:t>
            </w:r>
            <w:r>
              <w:rPr>
                <w:rFonts w:hint="eastAsia"/>
              </w:rPr>
              <w:t>：</w:t>
            </w:r>
            <w:r>
              <w:t xml:space="preserve">INT8[(M)]。 </w:t>
            </w:r>
          </w:p>
          <w:p w:rsidR="00561A13" w:rsidRDefault="00561A13" w:rsidP="00561A13">
            <w:pPr>
              <w:ind w:left="0"/>
            </w:pPr>
            <w:r w:rsidRPr="009C46C1">
              <w:rPr>
                <w:rFonts w:hint="eastAsia"/>
                <w:b/>
              </w:rPr>
              <w:t>备注</w:t>
            </w:r>
            <w:r>
              <w:rPr>
                <w:rFonts w:hint="eastAsia"/>
              </w:rPr>
              <w:t>：当</w:t>
            </w:r>
            <w:r>
              <w:t>SERIAL作为一种数据类型的名字时，它是BIGINT UNSIGNED NOT NULL AUTU_INCREMENT UNIQUE的缩写。</w:t>
            </w:r>
          </w:p>
          <w:p w:rsidR="009C46C1" w:rsidRDefault="009C46C1" w:rsidP="00561A13">
            <w:pPr>
              <w:ind w:left="0"/>
            </w:pPr>
          </w:p>
        </w:tc>
      </w:tr>
    </w:tbl>
    <w:p w:rsidR="00561A13" w:rsidRPr="00561A13" w:rsidRDefault="00561A13" w:rsidP="00561A13"/>
    <w:p w:rsidR="005A1F89" w:rsidRDefault="005A1F89" w:rsidP="009C46C1">
      <w:pPr>
        <w:pStyle w:val="Heading2"/>
      </w:pPr>
      <w:r>
        <w:t>定点类型</w:t>
      </w:r>
    </w:p>
    <w:tbl>
      <w:tblPr>
        <w:tblStyle w:val="TableGrid"/>
        <w:tblW w:w="0" w:type="auto"/>
        <w:tblInd w:w="468" w:type="dxa"/>
        <w:tblLook w:val="04A0"/>
      </w:tblPr>
      <w:tblGrid>
        <w:gridCol w:w="8388"/>
      </w:tblGrid>
      <w:tr w:rsidR="009C46C1" w:rsidTr="009C46C1">
        <w:tc>
          <w:tcPr>
            <w:tcW w:w="8388" w:type="dxa"/>
          </w:tcPr>
          <w:p w:rsidR="009C46C1" w:rsidRDefault="009C46C1" w:rsidP="009C46C1">
            <w:pPr>
              <w:ind w:left="0"/>
            </w:pPr>
            <w:r>
              <w:rPr>
                <w:rFonts w:hint="eastAsia"/>
              </w:rPr>
              <w:t>==================================================</w:t>
            </w:r>
          </w:p>
          <w:p w:rsidR="009C46C1" w:rsidRPr="009C46C1" w:rsidRDefault="009C46C1" w:rsidP="009C46C1">
            <w:pPr>
              <w:ind w:left="0"/>
              <w:rPr>
                <w:b/>
                <w:color w:val="FF0000"/>
              </w:rPr>
            </w:pPr>
            <w:r w:rsidRPr="009C46C1">
              <w:rPr>
                <w:b/>
                <w:color w:val="FF0000"/>
              </w:rPr>
              <w:t xml:space="preserve">DECIMAL[(M,[D])] </w:t>
            </w:r>
          </w:p>
          <w:p w:rsidR="009C46C1" w:rsidRDefault="009C46C1" w:rsidP="009C46C1">
            <w:pPr>
              <w:ind w:left="0"/>
            </w:pPr>
            <w:r w:rsidRPr="009C46C1">
              <w:rPr>
                <w:rFonts w:hint="eastAsia"/>
                <w:b/>
              </w:rPr>
              <w:t>含义</w:t>
            </w:r>
            <w:r>
              <w:rPr>
                <w:rFonts w:hint="eastAsia"/>
              </w:rPr>
              <w:t>：定点数。</w:t>
            </w:r>
            <w:r>
              <w:t xml:space="preserve">M是有效位数，1～65。D是小数点后面的精确位数，0～30。如果D等于0，列值就没有小数点或小数部分。如果同时省略M和D，则默认值分别为10和0。 </w:t>
            </w:r>
          </w:p>
          <w:p w:rsidR="009C46C1" w:rsidRDefault="009C46C1" w:rsidP="009C46C1">
            <w:pPr>
              <w:ind w:left="0"/>
            </w:pPr>
            <w:r w:rsidRPr="009C46C1">
              <w:rPr>
                <w:rFonts w:hint="eastAsia"/>
                <w:b/>
              </w:rPr>
              <w:t>可用属性</w:t>
            </w:r>
            <w:r>
              <w:rPr>
                <w:rFonts w:hint="eastAsia"/>
              </w:rPr>
              <w:t>：</w:t>
            </w:r>
            <w:r>
              <w:t xml:space="preserve">UNSIGNED、ZEROFILL。 </w:t>
            </w:r>
          </w:p>
          <w:p w:rsidR="009C46C1" w:rsidRDefault="009C46C1" w:rsidP="009C46C1">
            <w:pPr>
              <w:ind w:left="0"/>
            </w:pPr>
            <w:r w:rsidRPr="009C46C1">
              <w:rPr>
                <w:rFonts w:hint="eastAsia"/>
                <w:b/>
              </w:rPr>
              <w:t>取值范围</w:t>
            </w:r>
            <w:r>
              <w:rPr>
                <w:rFonts w:hint="eastAsia"/>
              </w:rPr>
              <w:t>：给定的</w:t>
            </w:r>
            <w:r>
              <w:t xml:space="preserve">DECIMAL列的取值范围由M和D的值以及是否给定UNSIGNED属性来决定。 </w:t>
            </w:r>
          </w:p>
          <w:p w:rsidR="009C46C1" w:rsidRDefault="009C46C1" w:rsidP="009C46C1">
            <w:pPr>
              <w:ind w:left="0"/>
            </w:pPr>
            <w:r w:rsidRPr="009C46C1">
              <w:rPr>
                <w:rFonts w:hint="eastAsia"/>
                <w:b/>
              </w:rPr>
              <w:t>默认值</w:t>
            </w:r>
            <w:r>
              <w:rPr>
                <w:rFonts w:hint="eastAsia"/>
              </w:rPr>
              <w:t>：如果列可以为</w:t>
            </w:r>
            <w:r>
              <w:t xml:space="preserve">NULL，则默认值为NULL；如果带有NOT NULL属性，则默认值为0。 </w:t>
            </w:r>
          </w:p>
          <w:p w:rsidR="009C46C1" w:rsidRDefault="009C46C1" w:rsidP="009C46C1">
            <w:pPr>
              <w:ind w:left="0"/>
            </w:pPr>
            <w:r w:rsidRPr="009C46C1">
              <w:rPr>
                <w:rFonts w:hint="eastAsia"/>
                <w:b/>
              </w:rPr>
              <w:t>存储空间要求</w:t>
            </w:r>
            <w:r>
              <w:rPr>
                <w:rFonts w:hint="eastAsia"/>
              </w:rPr>
              <w:t>：取决于小数点左右两边的数字个数。无论哪一边，都是每</w:t>
            </w:r>
            <w:r>
              <w:t>9位数字需</w:t>
            </w:r>
            <w:r>
              <w:lastRenderedPageBreak/>
              <w:t xml:space="preserve">要4个字节，最后剩下的数字需要1～4个字节。每个值的存储空间都等于小数点左右两边的存储之和。 </w:t>
            </w:r>
          </w:p>
          <w:p w:rsidR="009C46C1" w:rsidRDefault="009C46C1" w:rsidP="009C46C1">
            <w:pPr>
              <w:ind w:left="0"/>
            </w:pPr>
            <w:r w:rsidRPr="009C46C1">
              <w:rPr>
                <w:rFonts w:hint="eastAsia"/>
                <w:b/>
              </w:rPr>
              <w:t>同义词</w:t>
            </w:r>
            <w:r>
              <w:rPr>
                <w:rFonts w:hint="eastAsia"/>
              </w:rPr>
              <w:t>：</w:t>
            </w:r>
            <w:r>
              <w:t>NUMERIC[(M,[D])]、DEC[(M,[D])]和FIXED[(M,[D])]。</w:t>
            </w:r>
          </w:p>
          <w:p w:rsidR="009C46C1" w:rsidRDefault="009C46C1" w:rsidP="009C46C1">
            <w:pPr>
              <w:ind w:left="0"/>
            </w:pPr>
          </w:p>
        </w:tc>
      </w:tr>
    </w:tbl>
    <w:p w:rsidR="005A1F89" w:rsidRDefault="005A1F89" w:rsidP="005A1F89"/>
    <w:p w:rsidR="005A1F89" w:rsidRDefault="005A1F89" w:rsidP="00BC0F43">
      <w:pPr>
        <w:pStyle w:val="Heading2"/>
      </w:pPr>
      <w:r>
        <w:t>浮点类型</w:t>
      </w:r>
    </w:p>
    <w:tbl>
      <w:tblPr>
        <w:tblStyle w:val="TableGrid"/>
        <w:tblW w:w="0" w:type="auto"/>
        <w:tblInd w:w="468" w:type="dxa"/>
        <w:tblLook w:val="04A0"/>
      </w:tblPr>
      <w:tblGrid>
        <w:gridCol w:w="8388"/>
      </w:tblGrid>
      <w:tr w:rsidR="001D1150" w:rsidTr="001D1150">
        <w:tc>
          <w:tcPr>
            <w:tcW w:w="8388" w:type="dxa"/>
          </w:tcPr>
          <w:p w:rsidR="001D1150" w:rsidRDefault="001D1150" w:rsidP="001D1150">
            <w:pPr>
              <w:ind w:left="0"/>
            </w:pPr>
            <w:r>
              <w:rPr>
                <w:rFonts w:hint="eastAsia"/>
              </w:rPr>
              <w:t>==================================================</w:t>
            </w:r>
          </w:p>
          <w:p w:rsidR="001D1150" w:rsidRPr="001D1150" w:rsidRDefault="001D1150" w:rsidP="001D1150">
            <w:pPr>
              <w:ind w:left="0"/>
              <w:rPr>
                <w:b/>
                <w:color w:val="FF0000"/>
              </w:rPr>
            </w:pPr>
            <w:r w:rsidRPr="001D1150">
              <w:rPr>
                <w:b/>
                <w:color w:val="FF0000"/>
              </w:rPr>
              <w:t xml:space="preserve">FLOAT(p) </w:t>
            </w:r>
          </w:p>
          <w:p w:rsidR="001D1150" w:rsidRDefault="001D1150" w:rsidP="001D1150">
            <w:pPr>
              <w:ind w:left="0"/>
            </w:pPr>
            <w:r w:rsidRPr="001D1150">
              <w:rPr>
                <w:rFonts w:hint="eastAsia"/>
                <w:b/>
              </w:rPr>
              <w:t>含义</w:t>
            </w:r>
            <w:r>
              <w:rPr>
                <w:rFonts w:hint="eastAsia"/>
              </w:rPr>
              <w:t>：浮点数。在标准</w:t>
            </w:r>
            <w:r>
              <w:t>SQL中，精确度p表示至少需要的位数。在</w:t>
            </w:r>
            <w:proofErr w:type="spellStart"/>
            <w:r>
              <w:t>MySQL</w:t>
            </w:r>
            <w:proofErr w:type="spellEnd"/>
            <w:r>
              <w:t>中，p仅用于确定数据类型是单精度的还是双精度的。</w:t>
            </w:r>
          </w:p>
          <w:p w:rsidR="001D1150" w:rsidRDefault="001D1150" w:rsidP="001D1150">
            <w:pPr>
              <w:ind w:left="0"/>
            </w:pPr>
            <w:r>
              <w:t>p值为0～24的浮点数是单精度浮点数，相当于不带说明符M或D的FLOAT类型。</w:t>
            </w:r>
          </w:p>
          <w:p w:rsidR="001D1150" w:rsidRDefault="001D1150" w:rsidP="001D1150">
            <w:pPr>
              <w:ind w:left="0"/>
            </w:pPr>
            <w:r>
              <w:t>p值为25～53的浮点数是双精度浮点数，即相当于不带说明符M和D的DOUBLE类型。</w:t>
            </w:r>
          </w:p>
          <w:p w:rsidR="001D1150" w:rsidRDefault="001D1150" w:rsidP="001D1150">
            <w:pPr>
              <w:ind w:left="0"/>
            </w:pPr>
            <w:r>
              <w:t xml:space="preserve">0～53以外的p值是非法的。 </w:t>
            </w:r>
          </w:p>
          <w:p w:rsidR="001D1150" w:rsidRDefault="001D1150" w:rsidP="001D1150">
            <w:pPr>
              <w:ind w:left="0"/>
            </w:pPr>
            <w:r w:rsidRPr="001D1150">
              <w:rPr>
                <w:rFonts w:hint="eastAsia"/>
                <w:b/>
              </w:rPr>
              <w:t>可用属性</w:t>
            </w:r>
            <w:r>
              <w:rPr>
                <w:rFonts w:hint="eastAsia"/>
              </w:rPr>
              <w:t>：</w:t>
            </w:r>
            <w:r>
              <w:t xml:space="preserve">UNSIGNED、ZEROFILL。 </w:t>
            </w:r>
          </w:p>
          <w:p w:rsidR="001D1150" w:rsidRDefault="001D1150" w:rsidP="001D1150">
            <w:pPr>
              <w:ind w:left="0"/>
            </w:pPr>
            <w:r w:rsidRPr="001D1150">
              <w:rPr>
                <w:rFonts w:hint="eastAsia"/>
                <w:b/>
              </w:rPr>
              <w:t>取值范围</w:t>
            </w:r>
            <w:r>
              <w:rPr>
                <w:rFonts w:hint="eastAsia"/>
              </w:rPr>
              <w:t>：参见本节后面对</w:t>
            </w:r>
            <w:r>
              <w:t xml:space="preserve">FLOAT和DOUBLE 类型的描述。 </w:t>
            </w:r>
          </w:p>
          <w:p w:rsidR="001D1150" w:rsidRDefault="001D1150" w:rsidP="001D1150">
            <w:pPr>
              <w:ind w:left="0"/>
            </w:pPr>
            <w:r w:rsidRPr="001D1150">
              <w:rPr>
                <w:rFonts w:hint="eastAsia"/>
                <w:b/>
              </w:rPr>
              <w:t>默认值</w:t>
            </w:r>
            <w:r>
              <w:rPr>
                <w:rFonts w:hint="eastAsia"/>
              </w:rPr>
              <w:t>：如果列可以为</w:t>
            </w:r>
            <w:r>
              <w:t xml:space="preserve">NULL，则默认值为NULL；如果带有NOT NULL属性，则默认值为0。 </w:t>
            </w:r>
          </w:p>
          <w:p w:rsidR="001D1150" w:rsidRDefault="001D1150" w:rsidP="001D1150">
            <w:pPr>
              <w:ind w:left="0"/>
            </w:pPr>
            <w:r w:rsidRPr="001D1150">
              <w:rPr>
                <w:rFonts w:hint="eastAsia"/>
                <w:b/>
              </w:rPr>
              <w:t>存储空间要求</w:t>
            </w:r>
            <w:r>
              <w:rPr>
                <w:rFonts w:hint="eastAsia"/>
              </w:rPr>
              <w:t>：单精度值需要</w:t>
            </w:r>
            <w:r>
              <w:t>4个字节，双精度值需要8个字节。</w:t>
            </w:r>
          </w:p>
          <w:p w:rsidR="001D1150" w:rsidRDefault="001D1150" w:rsidP="001D1150">
            <w:pPr>
              <w:ind w:left="0"/>
            </w:pPr>
          </w:p>
          <w:p w:rsidR="001D1150" w:rsidRDefault="001D1150" w:rsidP="001D1150">
            <w:pPr>
              <w:ind w:left="0"/>
            </w:pPr>
            <w:r>
              <w:rPr>
                <w:rFonts w:hint="eastAsia"/>
              </w:rPr>
              <w:t>==================================================</w:t>
            </w:r>
          </w:p>
          <w:p w:rsidR="001D1150" w:rsidRPr="000F2E9D" w:rsidRDefault="001D1150" w:rsidP="001D1150">
            <w:pPr>
              <w:ind w:left="0"/>
              <w:rPr>
                <w:b/>
                <w:color w:val="FF0000"/>
              </w:rPr>
            </w:pPr>
            <w:r w:rsidRPr="000F2E9D">
              <w:rPr>
                <w:b/>
                <w:color w:val="FF0000"/>
              </w:rPr>
              <w:t xml:space="preserve">FLOAT[(M,D)] </w:t>
            </w:r>
          </w:p>
          <w:p w:rsidR="001D1150" w:rsidRDefault="001D1150" w:rsidP="001D1150">
            <w:pPr>
              <w:ind w:left="0"/>
            </w:pPr>
            <w:r w:rsidRPr="000F2E9D">
              <w:rPr>
                <w:rFonts w:hint="eastAsia"/>
                <w:b/>
              </w:rPr>
              <w:t>含义</w:t>
            </w:r>
            <w:r>
              <w:rPr>
                <w:rFonts w:hint="eastAsia"/>
              </w:rPr>
              <w:t>：一种小型浮点数，即单精度浮点数（精度低于</w:t>
            </w:r>
            <w:r>
              <w:t xml:space="preserve">DOUBLE类型）。M是有效位数，范围是1～255，D是小数点后面的精确位数，范围是0～30。如果D等于0，则列值没有小数点或小数部分。如果省略M和D，则显示宽度和小数精度不确定；所有值都会以硬件系统所支持的最大精度来存储。 </w:t>
            </w:r>
          </w:p>
          <w:p w:rsidR="001D1150" w:rsidRDefault="001D1150" w:rsidP="001D1150">
            <w:pPr>
              <w:ind w:left="0"/>
            </w:pPr>
            <w:r w:rsidRPr="000F2E9D">
              <w:rPr>
                <w:rFonts w:hint="eastAsia"/>
                <w:b/>
              </w:rPr>
              <w:t>可用属性</w:t>
            </w:r>
            <w:r>
              <w:rPr>
                <w:rFonts w:hint="eastAsia"/>
              </w:rPr>
              <w:t>：</w:t>
            </w:r>
            <w:r>
              <w:t xml:space="preserve">UNSIGNED、ZEROFILL。 </w:t>
            </w:r>
          </w:p>
          <w:p w:rsidR="001D1150" w:rsidRDefault="001D1150" w:rsidP="001D1150">
            <w:pPr>
              <w:ind w:left="0"/>
            </w:pPr>
            <w:r w:rsidRPr="000F2E9D">
              <w:rPr>
                <w:rFonts w:hint="eastAsia"/>
                <w:b/>
              </w:rPr>
              <w:t>取值范围</w:t>
            </w:r>
            <w:r>
              <w:rPr>
                <w:rFonts w:hint="eastAsia"/>
              </w:rPr>
              <w:t>：最小非零值为±</w:t>
            </w:r>
            <w:r>
              <w:t>1.175494351E-38，最大非零值为±3.402823466E</w:t>
            </w:r>
            <w:r w:rsidR="000F2E9D">
              <w:rPr>
                <w:rFonts w:hint="eastAsia"/>
              </w:rPr>
              <w:br/>
            </w:r>
            <w:r>
              <w:t xml:space="preserve">+38。如果该列指定了UNSIGNED属性，则不允许出现负值。 </w:t>
            </w:r>
          </w:p>
          <w:p w:rsidR="001D1150" w:rsidRDefault="001D1150" w:rsidP="001D1150">
            <w:pPr>
              <w:ind w:left="0"/>
            </w:pPr>
            <w:r w:rsidRPr="000F2E9D">
              <w:rPr>
                <w:rFonts w:hint="eastAsia"/>
                <w:b/>
              </w:rPr>
              <w:t>默认值</w:t>
            </w:r>
            <w:r>
              <w:rPr>
                <w:rFonts w:hint="eastAsia"/>
              </w:rPr>
              <w:t>：如果列可以为</w:t>
            </w:r>
            <w:r>
              <w:t xml:space="preserve">NULL，则默认值为NULL；如果带有NOT NULL属性，则默认值为0。 </w:t>
            </w:r>
          </w:p>
          <w:p w:rsidR="00C452EE" w:rsidRDefault="001D1150" w:rsidP="001D1150">
            <w:pPr>
              <w:ind w:left="0"/>
            </w:pPr>
            <w:r w:rsidRPr="000F2E9D">
              <w:rPr>
                <w:rFonts w:hint="eastAsia"/>
                <w:b/>
              </w:rPr>
              <w:t>存储空间要求</w:t>
            </w:r>
            <w:r>
              <w:rPr>
                <w:rFonts w:hint="eastAsia"/>
              </w:rPr>
              <w:t>：</w:t>
            </w:r>
            <w:r>
              <w:t xml:space="preserve">4个字节。 </w:t>
            </w:r>
          </w:p>
          <w:p w:rsidR="001D1150" w:rsidRDefault="001D1150" w:rsidP="001D1150">
            <w:pPr>
              <w:ind w:left="0"/>
            </w:pPr>
            <w:r w:rsidRPr="000F2E9D">
              <w:rPr>
                <w:rFonts w:hint="eastAsia"/>
                <w:b/>
              </w:rPr>
              <w:lastRenderedPageBreak/>
              <w:t>同义词</w:t>
            </w:r>
            <w:r>
              <w:rPr>
                <w:rFonts w:hint="eastAsia"/>
              </w:rPr>
              <w:t>：</w:t>
            </w:r>
            <w:r>
              <w:t>FLOAT4是不带说明符M或D的FLOAT的同义词。如果启用了SQL模式REAL_AS_FLOAT，则REAL[(M,D)]是FLOAT(M,D)的同义词。</w:t>
            </w:r>
          </w:p>
          <w:p w:rsidR="001D1150" w:rsidRDefault="001D1150" w:rsidP="001D1150">
            <w:pPr>
              <w:ind w:left="0"/>
            </w:pPr>
          </w:p>
          <w:p w:rsidR="001D1150" w:rsidRDefault="001D1150" w:rsidP="001D1150">
            <w:pPr>
              <w:ind w:left="0"/>
            </w:pPr>
            <w:r>
              <w:rPr>
                <w:rFonts w:hint="eastAsia"/>
              </w:rPr>
              <w:t>==================================================</w:t>
            </w:r>
          </w:p>
          <w:p w:rsidR="001D1150" w:rsidRPr="00C452EE" w:rsidRDefault="001D1150" w:rsidP="001D1150">
            <w:pPr>
              <w:ind w:left="0"/>
              <w:rPr>
                <w:b/>
                <w:color w:val="FF0000"/>
              </w:rPr>
            </w:pPr>
            <w:r w:rsidRPr="00C452EE">
              <w:rPr>
                <w:b/>
                <w:color w:val="FF0000"/>
              </w:rPr>
              <w:t xml:space="preserve">DOUBLE[(M,D)] </w:t>
            </w:r>
          </w:p>
          <w:p w:rsidR="001D1150" w:rsidRDefault="001D1150" w:rsidP="001D1150">
            <w:pPr>
              <w:ind w:left="0"/>
            </w:pPr>
            <w:r w:rsidRPr="00C452EE">
              <w:rPr>
                <w:rFonts w:hint="eastAsia"/>
                <w:b/>
              </w:rPr>
              <w:t>含义</w:t>
            </w:r>
            <w:r>
              <w:rPr>
                <w:rFonts w:hint="eastAsia"/>
              </w:rPr>
              <w:t>：一种大型浮点数，即双精度浮点数（精度高于</w:t>
            </w:r>
            <w:r>
              <w:t xml:space="preserve">FLOAT）。M和D的含义与FLOAT中的一样。 </w:t>
            </w:r>
          </w:p>
          <w:p w:rsidR="001D1150" w:rsidRDefault="001D1150" w:rsidP="001D1150">
            <w:pPr>
              <w:ind w:left="0"/>
            </w:pPr>
            <w:r w:rsidRPr="00C452EE">
              <w:rPr>
                <w:rFonts w:hint="eastAsia"/>
                <w:b/>
              </w:rPr>
              <w:t>可用属性</w:t>
            </w:r>
            <w:r>
              <w:rPr>
                <w:rFonts w:hint="eastAsia"/>
              </w:rPr>
              <w:t>：</w:t>
            </w:r>
            <w:r>
              <w:t xml:space="preserve"> UNSIGNED、ZEROFILL。 </w:t>
            </w:r>
          </w:p>
          <w:p w:rsidR="001D1150" w:rsidRDefault="001D1150" w:rsidP="001D1150">
            <w:pPr>
              <w:ind w:left="0"/>
            </w:pPr>
            <w:r w:rsidRPr="00C452EE">
              <w:rPr>
                <w:rFonts w:hint="eastAsia"/>
                <w:b/>
              </w:rPr>
              <w:t>取值范围</w:t>
            </w:r>
            <w:r>
              <w:rPr>
                <w:rFonts w:hint="eastAsia"/>
              </w:rPr>
              <w:t>：最小非零值是±</w:t>
            </w:r>
            <w:r>
              <w:t xml:space="preserve">2.2250738585072014E-308，最大非零值是±1.7976931348623157E+ 308。如果为该列指定了UNSIGNED，就不允许出现负值。 </w:t>
            </w:r>
          </w:p>
          <w:p w:rsidR="001D1150" w:rsidRDefault="001D1150" w:rsidP="001D1150">
            <w:pPr>
              <w:ind w:left="0"/>
            </w:pPr>
            <w:r w:rsidRPr="00C452EE">
              <w:rPr>
                <w:rFonts w:hint="eastAsia"/>
                <w:b/>
              </w:rPr>
              <w:t>默认值</w:t>
            </w:r>
            <w:r>
              <w:rPr>
                <w:rFonts w:hint="eastAsia"/>
              </w:rPr>
              <w:t>：如果列可以为</w:t>
            </w:r>
            <w:r>
              <w:t xml:space="preserve">NULL，则默认值为NULL；如果带NOT NULL属性，则默认值为0。 </w:t>
            </w:r>
          </w:p>
          <w:p w:rsidR="001D1150" w:rsidRDefault="001D1150" w:rsidP="001D1150">
            <w:pPr>
              <w:ind w:left="0"/>
            </w:pPr>
            <w:r w:rsidRPr="00C452EE">
              <w:rPr>
                <w:rFonts w:hint="eastAsia"/>
                <w:b/>
              </w:rPr>
              <w:t>存储空间要求</w:t>
            </w:r>
            <w:r>
              <w:rPr>
                <w:rFonts w:hint="eastAsia"/>
              </w:rPr>
              <w:t>：</w:t>
            </w:r>
            <w:r>
              <w:t xml:space="preserve">8个字节。 </w:t>
            </w:r>
          </w:p>
          <w:p w:rsidR="001D1150" w:rsidRDefault="001D1150" w:rsidP="001D1150">
            <w:pPr>
              <w:ind w:left="0"/>
            </w:pPr>
            <w:r w:rsidRPr="00C452EE">
              <w:rPr>
                <w:rFonts w:hint="eastAsia"/>
                <w:b/>
              </w:rPr>
              <w:t>同义词</w:t>
            </w:r>
            <w:r>
              <w:rPr>
                <w:rFonts w:hint="eastAsia"/>
              </w:rPr>
              <w:t>：</w:t>
            </w:r>
            <w:r>
              <w:t>DOUBLE PRECISION[(M,D)]是DOUBLE[(M,D)]的同义词；如果没有启用SQL模式REAL_AS_FLOAT，则其同义词为REAL[(M,D)]。FLOAT8是不带说明符M或D的DOUBLE的同义词。</w:t>
            </w:r>
          </w:p>
          <w:p w:rsidR="001D1150" w:rsidRDefault="001D1150" w:rsidP="001D1150">
            <w:pPr>
              <w:ind w:left="0"/>
            </w:pPr>
          </w:p>
        </w:tc>
      </w:tr>
    </w:tbl>
    <w:p w:rsidR="005A1F89" w:rsidRDefault="005A1F89" w:rsidP="005A1F89"/>
    <w:p w:rsidR="005A1F89" w:rsidRDefault="005A1F89" w:rsidP="003605AE">
      <w:pPr>
        <w:pStyle w:val="Heading2"/>
      </w:pPr>
      <w:r>
        <w:t>BIT</w:t>
      </w:r>
      <w:r>
        <w:t>类型</w:t>
      </w:r>
    </w:p>
    <w:tbl>
      <w:tblPr>
        <w:tblStyle w:val="TableGrid"/>
        <w:tblW w:w="0" w:type="auto"/>
        <w:tblInd w:w="468" w:type="dxa"/>
        <w:tblLook w:val="04A0"/>
      </w:tblPr>
      <w:tblGrid>
        <w:gridCol w:w="8388"/>
      </w:tblGrid>
      <w:tr w:rsidR="003605AE" w:rsidTr="003605AE">
        <w:tc>
          <w:tcPr>
            <w:tcW w:w="8388" w:type="dxa"/>
          </w:tcPr>
          <w:p w:rsidR="003605AE" w:rsidRDefault="003605AE" w:rsidP="003605AE">
            <w:pPr>
              <w:ind w:left="0"/>
            </w:pPr>
            <w:r>
              <w:rPr>
                <w:rFonts w:hint="eastAsia"/>
              </w:rPr>
              <w:t>==================================================</w:t>
            </w:r>
          </w:p>
          <w:p w:rsidR="003605AE" w:rsidRPr="00281A1A" w:rsidRDefault="003605AE" w:rsidP="003605AE">
            <w:pPr>
              <w:ind w:left="0"/>
              <w:rPr>
                <w:b/>
                <w:color w:val="FF0000"/>
              </w:rPr>
            </w:pPr>
            <w:r w:rsidRPr="00281A1A">
              <w:rPr>
                <w:b/>
                <w:color w:val="FF0000"/>
              </w:rPr>
              <w:t xml:space="preserve"> BIT[(M)] </w:t>
            </w:r>
          </w:p>
          <w:p w:rsidR="003605AE" w:rsidRDefault="003605AE" w:rsidP="003605AE">
            <w:pPr>
              <w:ind w:left="0"/>
            </w:pPr>
            <w:r w:rsidRPr="00281A1A">
              <w:rPr>
                <w:rFonts w:hint="eastAsia"/>
                <w:b/>
              </w:rPr>
              <w:t>含义</w:t>
            </w:r>
            <w:r>
              <w:rPr>
                <w:rFonts w:hint="eastAsia"/>
              </w:rPr>
              <w:t>：位域值。</w:t>
            </w:r>
            <w:r>
              <w:t xml:space="preserve">M应该是一个范围为1～64的整数，用于表明每个BIT值的二进制位数。如果省略，则M默认为1。 </w:t>
            </w:r>
          </w:p>
          <w:p w:rsidR="003605AE" w:rsidRDefault="003605AE" w:rsidP="003605AE">
            <w:pPr>
              <w:ind w:left="0"/>
            </w:pPr>
            <w:r w:rsidRPr="00281A1A">
              <w:rPr>
                <w:rFonts w:hint="eastAsia"/>
                <w:b/>
              </w:rPr>
              <w:t>可用属性</w:t>
            </w:r>
            <w:r>
              <w:rPr>
                <w:rFonts w:hint="eastAsia"/>
              </w:rPr>
              <w:t>：可用属性：除全局属性外，没有其他特殊属性。</w:t>
            </w:r>
            <w:r>
              <w:t xml:space="preserve"> </w:t>
            </w:r>
          </w:p>
          <w:p w:rsidR="003605AE" w:rsidRDefault="003605AE" w:rsidP="003605AE">
            <w:pPr>
              <w:ind w:left="0"/>
            </w:pPr>
            <w:r w:rsidRPr="00281A1A">
              <w:rPr>
                <w:rFonts w:hint="eastAsia"/>
                <w:b/>
              </w:rPr>
              <w:t>默认值</w:t>
            </w:r>
            <w:r>
              <w:rPr>
                <w:rFonts w:hint="eastAsia"/>
              </w:rPr>
              <w:t>：如果列可以为</w:t>
            </w:r>
            <w:r>
              <w:t xml:space="preserve">NULL，则默认值为NULL；如果带有NOT NULL属性，则默认值为0。 </w:t>
            </w:r>
          </w:p>
          <w:p w:rsidR="003605AE" w:rsidRDefault="003605AE" w:rsidP="003605AE">
            <w:pPr>
              <w:ind w:left="0"/>
            </w:pPr>
            <w:r w:rsidRPr="00281A1A">
              <w:rPr>
                <w:rFonts w:hint="eastAsia"/>
                <w:b/>
              </w:rPr>
              <w:t>存储空间要求</w:t>
            </w:r>
            <w:r>
              <w:rPr>
                <w:rFonts w:hint="eastAsia"/>
              </w:rPr>
              <w:t>：大约为（</w:t>
            </w:r>
            <w:r>
              <w:t>M+7）/8个字节。</w:t>
            </w:r>
          </w:p>
          <w:p w:rsidR="003B3FD4" w:rsidRDefault="003B3FD4" w:rsidP="003605AE">
            <w:pPr>
              <w:ind w:left="0"/>
            </w:pPr>
          </w:p>
        </w:tc>
      </w:tr>
    </w:tbl>
    <w:p w:rsidR="003605AE" w:rsidRPr="003605AE" w:rsidRDefault="003605AE" w:rsidP="003605AE"/>
    <w:p w:rsidR="005A1F89" w:rsidRDefault="005A1F89" w:rsidP="004C2028">
      <w:pPr>
        <w:pStyle w:val="Heading1"/>
      </w:pPr>
      <w:r>
        <w:lastRenderedPageBreak/>
        <w:t>字符串类型</w:t>
      </w:r>
    </w:p>
    <w:p w:rsidR="005A1F89" w:rsidRDefault="004C2028" w:rsidP="005A1F89">
      <w:r>
        <w:rPr>
          <w:rFonts w:hint="eastAsia"/>
        </w:rPr>
        <w:tab/>
      </w:r>
      <w:proofErr w:type="spellStart"/>
      <w:r w:rsidR="005A1F89">
        <w:t>MySQL</w:t>
      </w:r>
      <w:proofErr w:type="spellEnd"/>
      <w:r w:rsidR="005A1F89">
        <w:t>中的字符串类型是通用类型，通常用来存储二进制或者字符（文本）数据。这些字符串类型能够容纳的值的最大长度是不一样的，可以根据你想把它们视为二进制串还是非二进制串来选择。</w:t>
      </w:r>
    </w:p>
    <w:p w:rsidR="005A1F89" w:rsidRDefault="006605A7" w:rsidP="005A1F89">
      <w:r>
        <w:rPr>
          <w:rFonts w:hint="eastAsia"/>
        </w:rPr>
        <w:tab/>
      </w:r>
      <w:r w:rsidR="005A1F89">
        <w:t>BINARY、VARBINARY和BLOB类型是</w:t>
      </w:r>
      <w:r w:rsidR="005A1F89" w:rsidRPr="006605A7">
        <w:rPr>
          <w:b/>
        </w:rPr>
        <w:t>二进制串类型</w:t>
      </w:r>
      <w:r w:rsidR="005A1F89">
        <w:t>。二进制串是一个字节序列，其长度单位是字节。二进制串没有字符集的概念，因此对值的比较是以字节值为基础的。</w:t>
      </w:r>
    </w:p>
    <w:p w:rsidR="005A1F89" w:rsidRDefault="006605A7" w:rsidP="005A1F89">
      <w:r>
        <w:rPr>
          <w:rFonts w:hint="eastAsia"/>
        </w:rPr>
        <w:tab/>
      </w:r>
      <w:r w:rsidR="005A1F89">
        <w:t>CHAR、VARCHAR和TEXT类型是</w:t>
      </w:r>
      <w:r w:rsidR="005A1F89" w:rsidRPr="006605A7">
        <w:rPr>
          <w:b/>
        </w:rPr>
        <w:t>非二进制串类型</w:t>
      </w:r>
      <w:r w:rsidR="005A1F89">
        <w:t>。非二进制串是一个字符序列。它有字符集和排序规则的概念。字符集定义的是允许数据类型使用的各种字符；排序规则定义的是字符排列顺序。在一个非二进制串列的定义里指定的长度表明的是该列能够容纳的最大字符数。</w:t>
      </w:r>
    </w:p>
    <w:p w:rsidR="005A1F89" w:rsidRDefault="006605A7" w:rsidP="005A1F89">
      <w:r>
        <w:rPr>
          <w:rFonts w:hint="eastAsia"/>
        </w:rPr>
        <w:tab/>
      </w:r>
      <w:r w:rsidR="005A1F89">
        <w:rPr>
          <w:rFonts w:hint="eastAsia"/>
        </w:rPr>
        <w:t>非二进制串值的长度单位通常为字符，但也可以使用字节为单位。若想获得某个非二进制串的字符长度或字节长度，可以分别使用函数</w:t>
      </w:r>
      <w:r w:rsidR="005A1F89">
        <w:t>CHAR_LENGHT()或LENGTH()。如果某个非二进制串只包含单字节字符，且字符长度为n，那么其字节长度也为n；但如果它包含的是多字节字符，那么其字节长度会大于n。这种差异会影响非二进制串列的存储空间。</w:t>
      </w:r>
    </w:p>
    <w:p w:rsidR="005A1F89" w:rsidRDefault="00BB4C3A" w:rsidP="005A1F89">
      <w:r>
        <w:rPr>
          <w:rFonts w:hint="eastAsia"/>
        </w:rPr>
        <w:tab/>
      </w:r>
      <w:r w:rsidR="005A1F89">
        <w:rPr>
          <w:rFonts w:hint="eastAsia"/>
        </w:rPr>
        <w:t>固定长度的列，如</w:t>
      </w:r>
      <w:r w:rsidR="005A1F89">
        <w:t>CHAR(M)，所需的存储空间必须能够存储下M个给定字符集里的最宽字符。例如，utf8字符集里的每个字符需要占用1～3个字节，因此CHAR(M)需要占用M×3个字节。</w:t>
      </w:r>
    </w:p>
    <w:p w:rsidR="005A1F89" w:rsidRDefault="00895EDB" w:rsidP="005A1F89">
      <w:r>
        <w:rPr>
          <w:rFonts w:hint="eastAsia"/>
        </w:rPr>
        <w:tab/>
      </w:r>
      <w:r w:rsidR="005A1F89">
        <w:rPr>
          <w:rFonts w:hint="eastAsia"/>
        </w:rPr>
        <w:t>可变长度的列，如</w:t>
      </w:r>
      <w:r w:rsidR="005A1F89">
        <w:t>VARCHAR(M)，所需的存储空间除了必须能存储下给定值的所有字符，还要能够放得下存储该字符串字节长度的前缀。对于一个字符集为双字节ucs2的VARCHAR(10)列，它需要0（空串）～20个字节（10字符字符串），用于存储字符串里的字符；外加1个字节，用于存储其长度前缀。</w:t>
      </w:r>
    </w:p>
    <w:p w:rsidR="005A1F89" w:rsidRDefault="000E23E6" w:rsidP="005A1F89">
      <w:r>
        <w:rPr>
          <w:rFonts w:hint="eastAsia"/>
        </w:rPr>
        <w:tab/>
      </w:r>
      <w:r w:rsidR="005A1F89">
        <w:rPr>
          <w:rFonts w:hint="eastAsia"/>
        </w:rPr>
        <w:t>除</w:t>
      </w:r>
      <w:r w:rsidR="005A1F89">
        <w:t>ENUM和SET类型外，非二进制串类型（CHAR、VARCHAR、TEXT</w:t>
      </w:r>
      <w:r>
        <w:t>）也都可以指定字符集和排序规则</w:t>
      </w:r>
      <w:r>
        <w:rPr>
          <w:rFonts w:hint="eastAsia"/>
        </w:rPr>
        <w:t>：</w:t>
      </w:r>
    </w:p>
    <w:p w:rsidR="005A1F89" w:rsidRDefault="005A1F89" w:rsidP="00E52F4E">
      <w:pPr>
        <w:pStyle w:val="ListParagraph"/>
        <w:numPr>
          <w:ilvl w:val="0"/>
          <w:numId w:val="19"/>
        </w:numPr>
      </w:pPr>
      <w:r>
        <w:rPr>
          <w:rFonts w:hint="eastAsia"/>
        </w:rPr>
        <w:t>指定字符集的语法是</w:t>
      </w:r>
      <w:r>
        <w:t xml:space="preserve">CHARACTER SET </w:t>
      </w:r>
      <w:proofErr w:type="spellStart"/>
      <w:r>
        <w:t>charset</w:t>
      </w:r>
      <w:proofErr w:type="spellEnd"/>
      <w:r>
        <w:t>，其中，</w:t>
      </w:r>
      <w:proofErr w:type="spellStart"/>
      <w:r>
        <w:t>charset</w:t>
      </w:r>
      <w:proofErr w:type="spellEnd"/>
      <w:r>
        <w:t>是字符集名称，如latin1、</w:t>
      </w:r>
      <w:proofErr w:type="spellStart"/>
      <w:r>
        <w:t>greek</w:t>
      </w:r>
      <w:proofErr w:type="spellEnd"/>
      <w:r>
        <w:t>或utf8。CHARSET等同于CHARACTER SET。</w:t>
      </w:r>
    </w:p>
    <w:p w:rsidR="005A1F89" w:rsidRDefault="005A1F89" w:rsidP="00E52F4E">
      <w:pPr>
        <w:pStyle w:val="ListParagraph"/>
        <w:numPr>
          <w:ilvl w:val="0"/>
          <w:numId w:val="19"/>
        </w:numPr>
      </w:pPr>
      <w:r>
        <w:rPr>
          <w:rFonts w:hint="eastAsia"/>
        </w:rPr>
        <w:lastRenderedPageBreak/>
        <w:t>指定排序规则的语法是</w:t>
      </w:r>
      <w:r>
        <w:t>COLLATE collation，其中，collation用于指定给定字符集的某个可用排序规则。</w:t>
      </w:r>
    </w:p>
    <w:p w:rsidR="005A1F89" w:rsidRDefault="005A1F89" w:rsidP="00E52F4E">
      <w:pPr>
        <w:pStyle w:val="ListParagraph"/>
        <w:numPr>
          <w:ilvl w:val="0"/>
          <w:numId w:val="19"/>
        </w:numPr>
      </w:pPr>
      <w:r>
        <w:rPr>
          <w:rFonts w:hint="eastAsia"/>
        </w:rPr>
        <w:t>如果没有设定字符集或排序规则，那么</w:t>
      </w:r>
      <w:proofErr w:type="spellStart"/>
      <w:r>
        <w:t>MySQL</w:t>
      </w:r>
      <w:proofErr w:type="spellEnd"/>
      <w:r>
        <w:t>将根据表的默认设置来确定。如果只设定了字符集而没有设定排序规则，</w:t>
      </w:r>
      <w:proofErr w:type="spellStart"/>
      <w:r>
        <w:t>MySQL</w:t>
      </w:r>
      <w:proofErr w:type="spellEnd"/>
      <w:r>
        <w:t>将使用该字符集的默认排序规则。如果只设定了排序规则而没有设定字符集，</w:t>
      </w:r>
      <w:proofErr w:type="spellStart"/>
      <w:r>
        <w:t>MySQL</w:t>
      </w:r>
      <w:proofErr w:type="spellEnd"/>
      <w:r>
        <w:t>将根据排序规则的名称来确定字符集。如果既设定了字符集又设定了排序规则，则排序规则必须和字符集相兼容。例如，latin1_bin排序规则和latin1字符集兼容，但是不兼容于utf8字符集。</w:t>
      </w:r>
    </w:p>
    <w:p w:rsidR="005A1F89" w:rsidRDefault="005A1F89" w:rsidP="00E52F4E">
      <w:pPr>
        <w:pStyle w:val="ListParagraph"/>
        <w:numPr>
          <w:ilvl w:val="0"/>
          <w:numId w:val="19"/>
        </w:numPr>
      </w:pPr>
      <w:r>
        <w:t>binary字符集和BINARY</w:t>
      </w:r>
      <w:r w:rsidR="000E23E6">
        <w:t>列属性需要特别对待的</w:t>
      </w:r>
      <w:r w:rsidR="000E23E6">
        <w:rPr>
          <w:rFonts w:hint="eastAsia"/>
        </w:rPr>
        <w:t>：</w:t>
      </w:r>
      <w:r>
        <w:rPr>
          <w:rFonts w:hint="eastAsia"/>
        </w:rPr>
        <w:t>如果为非二进制串类型指定了</w:t>
      </w:r>
      <w:r>
        <w:t>CHARACTER SET binary，那么非二进制串类型会被转换为相对应的二进制串类型。也就是说，CHAR类型将变成BINARY类型，VARCHAR类型将变成VARBINARY类型，TEXT类型将变成BLOB类型。ENUM和SET类型没有相对应的二进制类型，因此CHARACTER SET binary在遇到ENUM和SET类型的时候将变成一个列属性。</w:t>
      </w:r>
    </w:p>
    <w:p w:rsidR="005A1F89" w:rsidRDefault="005A1F89" w:rsidP="00E52F4E">
      <w:pPr>
        <w:pStyle w:val="ListParagraph"/>
        <w:numPr>
          <w:ilvl w:val="0"/>
          <w:numId w:val="19"/>
        </w:numPr>
      </w:pPr>
      <w:r>
        <w:t>BINARY属性相当于为字符集（以_bin结尾的排序规则名称）指定二进制排序规则。例如，定义为CHAR(10) CHARACTER SET utf8 BANARY的列将变成CHAR(10) CHARACTER SET utf8 COLLATE utf8_bin。</w:t>
      </w:r>
    </w:p>
    <w:p w:rsidR="005A1F89" w:rsidRDefault="005A1F89" w:rsidP="00E52F4E">
      <w:pPr>
        <w:pStyle w:val="ListParagraph"/>
        <w:numPr>
          <w:ilvl w:val="0"/>
          <w:numId w:val="19"/>
        </w:numPr>
      </w:pPr>
      <w:r>
        <w:rPr>
          <w:rFonts w:hint="eastAsia"/>
        </w:rPr>
        <w:t>对于非二进制串类型，</w:t>
      </w:r>
      <w:r>
        <w:t>ASCII和UNICODE属性分别是CHARACTER SET latin1和CHARACTER SET ucs2的缩写。</w:t>
      </w:r>
    </w:p>
    <w:p w:rsidR="005A1F89" w:rsidRDefault="00CA2810" w:rsidP="005A1F89">
      <w:r>
        <w:rPr>
          <w:rFonts w:hint="eastAsia"/>
        </w:rPr>
        <w:tab/>
      </w:r>
      <w:r w:rsidR="005A1F89">
        <w:rPr>
          <w:rFonts w:hint="eastAsia"/>
        </w:rPr>
        <w:t>服务器支持的字符集和排序规则可以通过</w:t>
      </w:r>
      <w:r w:rsidR="005A1F89">
        <w:t>SHOW CHARACTER SET和SHOW COLLATION语句来查询。这些语句将显示出每种字符集的默认排序规则。另外，还可以去查看数据库INFORMATION_SCHEMA里的CHARACTER_SETS表和COLLATIONS表——它们包含的信息相同。</w:t>
      </w:r>
    </w:p>
    <w:p w:rsidR="005A1F89" w:rsidRDefault="000E23E6" w:rsidP="005A1F89">
      <w:r>
        <w:rPr>
          <w:rFonts w:hint="eastAsia"/>
        </w:rPr>
        <w:tab/>
      </w:r>
      <w:r w:rsidR="005A1F89">
        <w:rPr>
          <w:rFonts w:hint="eastAsia"/>
        </w:rPr>
        <w:t>有些长到无法存储在字符串列里的值，对这些值的处理取决于</w:t>
      </w:r>
      <w:r w:rsidR="005A1F89">
        <w:t>SQL模式设置。如果没有启用严格SQL模式，则超长值会被截短，以便能刚好存放在该列里。如果被截去的字符不全是空格，那么</w:t>
      </w:r>
      <w:proofErr w:type="spellStart"/>
      <w:r w:rsidR="005A1F89">
        <w:t>MySQL</w:t>
      </w:r>
      <w:proofErr w:type="spellEnd"/>
      <w:r w:rsidR="005A1F89">
        <w:t>还将生成一条警告消息。在严格SQL模式下，如果必须截去非空格字符，那么服务器会产生一个错误，并且不会插入任何值。</w:t>
      </w:r>
    </w:p>
    <w:p w:rsidR="00E52F4E" w:rsidRDefault="00E52F4E" w:rsidP="005A1F89"/>
    <w:p w:rsidR="005A1F89" w:rsidRDefault="005A1F89" w:rsidP="005A1F89">
      <w:r w:rsidRPr="000E23E6">
        <w:rPr>
          <w:rFonts w:hint="eastAsia"/>
          <w:b/>
        </w:rPr>
        <w:lastRenderedPageBreak/>
        <w:t>不同的字符串类型值有不同的尾部填充方式</w:t>
      </w:r>
      <w:r w:rsidR="00F42976">
        <w:rPr>
          <w:rFonts w:hint="eastAsia"/>
        </w:rPr>
        <w:t>：</w:t>
      </w:r>
    </w:p>
    <w:p w:rsidR="005A1F89" w:rsidRDefault="005A1F89" w:rsidP="00F42976">
      <w:pPr>
        <w:pStyle w:val="ListParagraph"/>
        <w:numPr>
          <w:ilvl w:val="0"/>
          <w:numId w:val="18"/>
        </w:numPr>
      </w:pPr>
      <w:r>
        <w:rPr>
          <w:rFonts w:hint="eastAsia"/>
        </w:rPr>
        <w:t>对于</w:t>
      </w:r>
      <w:r>
        <w:t>CHAR类型，如有必要，在存储时会使用空格补齐列的整个长度。在检索时，尾部的空格会被去掉。</w:t>
      </w:r>
    </w:p>
    <w:p w:rsidR="005A1F89" w:rsidRDefault="005A1F89" w:rsidP="00F42976">
      <w:pPr>
        <w:pStyle w:val="ListParagraph"/>
        <w:numPr>
          <w:ilvl w:val="0"/>
          <w:numId w:val="18"/>
        </w:numPr>
      </w:pPr>
      <w:r>
        <w:rPr>
          <w:rFonts w:hint="eastAsia"/>
        </w:rPr>
        <w:t>对于</w:t>
      </w:r>
      <w:r>
        <w:t>BINARY类型，如有必要，在存储时会使用0x00字节补齐列的整个长度。在检索时，不会去掉任何内容。</w:t>
      </w:r>
    </w:p>
    <w:p w:rsidR="005A1F89" w:rsidRDefault="005A1F89" w:rsidP="00F42976">
      <w:pPr>
        <w:pStyle w:val="ListParagraph"/>
        <w:numPr>
          <w:ilvl w:val="0"/>
          <w:numId w:val="18"/>
        </w:numPr>
      </w:pPr>
      <w:r>
        <w:rPr>
          <w:rFonts w:hint="eastAsia"/>
        </w:rPr>
        <w:t>对于</w:t>
      </w:r>
      <w:r>
        <w:t>VARBINARY、VARCHAR，以及BLOB和TEXT类型，在存储时不会补齐任何内容；在检索时，也不会删除任何内容。</w:t>
      </w:r>
    </w:p>
    <w:p w:rsidR="005A1F89" w:rsidRDefault="005A1F89" w:rsidP="00F42976">
      <w:pPr>
        <w:pStyle w:val="ListParagraph"/>
        <w:numPr>
          <w:ilvl w:val="0"/>
          <w:numId w:val="18"/>
        </w:numPr>
      </w:pPr>
      <w:r>
        <w:rPr>
          <w:rFonts w:hint="eastAsia"/>
        </w:rPr>
        <w:t>对于</w:t>
      </w:r>
      <w:r>
        <w:t>ENUM和SET类型，在列定义里列出的成员值的任何尾部空格都将被忽略。因此，存储在列里的值没有任何尾部的空格，因为</w:t>
      </w:r>
      <w:proofErr w:type="spellStart"/>
      <w:r>
        <w:t>MySQL</w:t>
      </w:r>
      <w:proofErr w:type="spellEnd"/>
      <w:r>
        <w:t>会把每个值转换为对应于该列成员的内部数值。这同样会影响到比较操作，因为在对ENUM或SET列里的值进行比较的时候，尾部的空格不参加比较。</w:t>
      </w:r>
    </w:p>
    <w:p w:rsidR="00F42976" w:rsidRDefault="00F42976" w:rsidP="00F42976"/>
    <w:p w:rsidR="005A1F89" w:rsidRDefault="005A1F89" w:rsidP="00FA6478">
      <w:pPr>
        <w:pStyle w:val="Heading2"/>
        <w:numPr>
          <w:ilvl w:val="0"/>
          <w:numId w:val="20"/>
        </w:numPr>
      </w:pPr>
      <w:r>
        <w:t>二进制串类型</w:t>
      </w:r>
    </w:p>
    <w:tbl>
      <w:tblPr>
        <w:tblStyle w:val="TableGrid"/>
        <w:tblW w:w="0" w:type="auto"/>
        <w:tblInd w:w="468" w:type="dxa"/>
        <w:tblLook w:val="04A0"/>
      </w:tblPr>
      <w:tblGrid>
        <w:gridCol w:w="8388"/>
      </w:tblGrid>
      <w:tr w:rsidR="006027F0" w:rsidTr="006027F0">
        <w:tc>
          <w:tcPr>
            <w:tcW w:w="8388" w:type="dxa"/>
          </w:tcPr>
          <w:p w:rsidR="006027F0" w:rsidRDefault="006027F0" w:rsidP="006027F0">
            <w:pPr>
              <w:ind w:left="0"/>
            </w:pPr>
            <w:r>
              <w:rPr>
                <w:rFonts w:hint="eastAsia"/>
              </w:rPr>
              <w:t>==================================================</w:t>
            </w:r>
          </w:p>
          <w:p w:rsidR="006027F0" w:rsidRPr="006C6449" w:rsidRDefault="006027F0" w:rsidP="006027F0">
            <w:pPr>
              <w:ind w:left="0"/>
              <w:rPr>
                <w:b/>
                <w:color w:val="FF0000"/>
              </w:rPr>
            </w:pPr>
            <w:r w:rsidRPr="006C6449">
              <w:rPr>
                <w:b/>
                <w:color w:val="FF0000"/>
              </w:rPr>
              <w:t xml:space="preserve">BINARY[(M)] </w:t>
            </w:r>
          </w:p>
          <w:p w:rsidR="006027F0" w:rsidRDefault="006027F0" w:rsidP="006027F0">
            <w:pPr>
              <w:ind w:left="0"/>
            </w:pPr>
            <w:r w:rsidRPr="006C6449">
              <w:rPr>
                <w:rFonts w:hint="eastAsia"/>
                <w:b/>
              </w:rPr>
              <w:t>含义</w:t>
            </w:r>
            <w:r>
              <w:rPr>
                <w:rFonts w:hint="eastAsia"/>
              </w:rPr>
              <w:t>：固定长度（</w:t>
            </w:r>
            <w:r>
              <w:t xml:space="preserve">0～M个字节）的二进制串。M应该是一个0～255的整数。如果省略，则M的默认值是1。 </w:t>
            </w:r>
          </w:p>
          <w:p w:rsidR="006027F0" w:rsidRDefault="006027F0" w:rsidP="006027F0">
            <w:pPr>
              <w:ind w:left="0"/>
            </w:pPr>
            <w:r w:rsidRPr="006C6449">
              <w:rPr>
                <w:rFonts w:hint="eastAsia"/>
                <w:b/>
              </w:rPr>
              <w:t>可用属性</w:t>
            </w:r>
            <w:r>
              <w:rPr>
                <w:rFonts w:hint="eastAsia"/>
              </w:rPr>
              <w:t>：除全局属性外，没有其他特殊属性。</w:t>
            </w:r>
            <w:r>
              <w:t xml:space="preserve"> </w:t>
            </w:r>
          </w:p>
          <w:p w:rsidR="006027F0" w:rsidRDefault="006027F0" w:rsidP="006027F0">
            <w:pPr>
              <w:ind w:left="0"/>
            </w:pPr>
            <w:r w:rsidRPr="006C6449">
              <w:rPr>
                <w:rFonts w:hint="eastAsia"/>
                <w:b/>
              </w:rPr>
              <w:t>允许长度</w:t>
            </w:r>
            <w:r>
              <w:rPr>
                <w:rFonts w:hint="eastAsia"/>
              </w:rPr>
              <w:t>：</w:t>
            </w:r>
            <w:r>
              <w:t xml:space="preserve">0～M个字节。 </w:t>
            </w:r>
          </w:p>
          <w:p w:rsidR="006027F0" w:rsidRDefault="006027F0" w:rsidP="006027F0">
            <w:pPr>
              <w:ind w:left="0"/>
            </w:pPr>
            <w:r w:rsidRPr="006C6449">
              <w:rPr>
                <w:rFonts w:hint="eastAsia"/>
                <w:b/>
              </w:rPr>
              <w:t>默认值</w:t>
            </w:r>
            <w:r>
              <w:rPr>
                <w:rFonts w:hint="eastAsia"/>
              </w:rPr>
              <w:t>：如果列可以为</w:t>
            </w:r>
            <w:r>
              <w:t>NULL，则默认值为NULL；如果带有NOT NULL属性，则默认值为</w:t>
            </w:r>
            <w:r w:rsidR="00D434DA">
              <w:t>''</w:t>
            </w:r>
            <w:r>
              <w:t xml:space="preserve">（空串）。 </w:t>
            </w:r>
          </w:p>
          <w:p w:rsidR="006027F0" w:rsidRDefault="006027F0" w:rsidP="006027F0">
            <w:pPr>
              <w:ind w:left="0"/>
            </w:pPr>
            <w:r w:rsidRPr="006C6449">
              <w:rPr>
                <w:rFonts w:hint="eastAsia"/>
                <w:b/>
              </w:rPr>
              <w:t>存储空间要求</w:t>
            </w:r>
            <w:r>
              <w:rPr>
                <w:rFonts w:hint="eastAsia"/>
              </w:rPr>
              <w:t>：</w:t>
            </w:r>
            <w:r>
              <w:t xml:space="preserve">M个字节。 </w:t>
            </w:r>
          </w:p>
          <w:p w:rsidR="006027F0" w:rsidRDefault="006027F0" w:rsidP="006027F0">
            <w:pPr>
              <w:ind w:left="0"/>
            </w:pPr>
            <w:r w:rsidRPr="006C6449">
              <w:rPr>
                <w:rFonts w:hint="eastAsia"/>
                <w:b/>
              </w:rPr>
              <w:t>比较方式</w:t>
            </w:r>
            <w:r>
              <w:rPr>
                <w:rFonts w:hint="eastAsia"/>
              </w:rPr>
              <w:t>：根据数字字节值依次比较各个字节。</w:t>
            </w:r>
          </w:p>
          <w:p w:rsidR="006027F0" w:rsidRDefault="006027F0" w:rsidP="006027F0">
            <w:pPr>
              <w:ind w:left="0"/>
            </w:pPr>
          </w:p>
          <w:p w:rsidR="006027F0" w:rsidRDefault="006027F0" w:rsidP="006027F0">
            <w:pPr>
              <w:ind w:left="0"/>
            </w:pPr>
            <w:r>
              <w:rPr>
                <w:rFonts w:hint="eastAsia"/>
              </w:rPr>
              <w:t>==================================================</w:t>
            </w:r>
          </w:p>
          <w:p w:rsidR="006027F0" w:rsidRPr="006C6449" w:rsidRDefault="006027F0" w:rsidP="006027F0">
            <w:pPr>
              <w:ind w:left="0"/>
              <w:rPr>
                <w:b/>
                <w:color w:val="FF0000"/>
              </w:rPr>
            </w:pPr>
            <w:r w:rsidRPr="006C6449">
              <w:rPr>
                <w:b/>
                <w:color w:val="FF0000"/>
              </w:rPr>
              <w:t xml:space="preserve">VARBINARY[(M)] </w:t>
            </w:r>
          </w:p>
          <w:p w:rsidR="006027F0" w:rsidRDefault="006027F0" w:rsidP="006027F0">
            <w:pPr>
              <w:ind w:left="0"/>
            </w:pPr>
            <w:r w:rsidRPr="006C6449">
              <w:rPr>
                <w:rFonts w:hint="eastAsia"/>
                <w:b/>
              </w:rPr>
              <w:t>含义</w:t>
            </w:r>
            <w:r>
              <w:rPr>
                <w:rFonts w:hint="eastAsia"/>
              </w:rPr>
              <w:t>：可变长度（</w:t>
            </w:r>
            <w:r>
              <w:t xml:space="preserve">0～M个字节）的二进制串。M应该是一个0～65535的整数。 </w:t>
            </w:r>
          </w:p>
          <w:p w:rsidR="006027F0" w:rsidRDefault="006027F0" w:rsidP="006027F0">
            <w:pPr>
              <w:ind w:left="0"/>
            </w:pPr>
            <w:r w:rsidRPr="006C6449">
              <w:rPr>
                <w:rFonts w:hint="eastAsia"/>
                <w:b/>
              </w:rPr>
              <w:t>可用属性</w:t>
            </w:r>
            <w:r>
              <w:rPr>
                <w:rFonts w:hint="eastAsia"/>
              </w:rPr>
              <w:t>：除全局属性外，没有其他特殊属性。</w:t>
            </w:r>
            <w:r>
              <w:t xml:space="preserve"> </w:t>
            </w:r>
          </w:p>
          <w:p w:rsidR="006027F0" w:rsidRDefault="006027F0" w:rsidP="006027F0">
            <w:pPr>
              <w:ind w:left="0"/>
            </w:pPr>
            <w:r w:rsidRPr="006C6449">
              <w:rPr>
                <w:rFonts w:hint="eastAsia"/>
                <w:b/>
              </w:rPr>
              <w:t>允许长度</w:t>
            </w:r>
            <w:r>
              <w:rPr>
                <w:rFonts w:hint="eastAsia"/>
              </w:rPr>
              <w:t>：</w:t>
            </w:r>
            <w:r>
              <w:t xml:space="preserve">0～M个字节（如备注所述，长度有可能小于M）。 </w:t>
            </w:r>
          </w:p>
          <w:p w:rsidR="006027F0" w:rsidRDefault="006027F0" w:rsidP="006027F0">
            <w:pPr>
              <w:ind w:left="0"/>
            </w:pPr>
            <w:r w:rsidRPr="006C6449">
              <w:rPr>
                <w:rFonts w:hint="eastAsia"/>
                <w:b/>
              </w:rPr>
              <w:t>默认值</w:t>
            </w:r>
            <w:r>
              <w:rPr>
                <w:rFonts w:hint="eastAsia"/>
              </w:rPr>
              <w:t>：如果列可以为</w:t>
            </w:r>
            <w:r>
              <w:t>NULL，则默认值为NULL；如果带有NOT NULL属性，则</w:t>
            </w:r>
            <w:r>
              <w:lastRenderedPageBreak/>
              <w:t>默认值为</w:t>
            </w:r>
            <w:r w:rsidR="00D434DA">
              <w:t>''</w:t>
            </w:r>
            <w:r>
              <w:t xml:space="preserve">（空串）。 </w:t>
            </w:r>
          </w:p>
          <w:p w:rsidR="006027F0" w:rsidRDefault="006027F0" w:rsidP="006027F0">
            <w:pPr>
              <w:ind w:left="0"/>
            </w:pPr>
            <w:r w:rsidRPr="006C6449">
              <w:rPr>
                <w:rFonts w:hint="eastAsia"/>
                <w:b/>
              </w:rPr>
              <w:t>存储空间要求</w:t>
            </w:r>
            <w:r>
              <w:rPr>
                <w:rFonts w:hint="eastAsia"/>
              </w:rPr>
              <w:t>：值本身的长度（以字节计算）再加上</w:t>
            </w:r>
            <w:r>
              <w:t xml:space="preserve">1或2个字节的前缀。如果列值的最大长度小于256个字节，则前缀需要1个字节；否则，需要2个字节。 </w:t>
            </w:r>
          </w:p>
          <w:p w:rsidR="006027F0" w:rsidRDefault="006027F0" w:rsidP="006027F0">
            <w:pPr>
              <w:ind w:left="0"/>
            </w:pPr>
            <w:r w:rsidRPr="006C6449">
              <w:rPr>
                <w:rFonts w:hint="eastAsia"/>
                <w:b/>
              </w:rPr>
              <w:t>比较方式</w:t>
            </w:r>
            <w:r>
              <w:rPr>
                <w:rFonts w:hint="eastAsia"/>
              </w:rPr>
              <w:t>：依次比较各个字节的值。</w:t>
            </w:r>
            <w:r>
              <w:t xml:space="preserve"> </w:t>
            </w:r>
          </w:p>
          <w:p w:rsidR="006027F0" w:rsidRDefault="006027F0" w:rsidP="006027F0">
            <w:pPr>
              <w:ind w:left="0"/>
            </w:pPr>
            <w:r w:rsidRPr="006C6449">
              <w:rPr>
                <w:rFonts w:hint="eastAsia"/>
                <w:b/>
              </w:rPr>
              <w:t>备注</w:t>
            </w:r>
            <w:r>
              <w:rPr>
                <w:rFonts w:hint="eastAsia"/>
              </w:rPr>
              <w:t>：在实际工作中，</w:t>
            </w:r>
            <w:r>
              <w:t>VARBINARY列的最大长度为65535个字节，在某些情况下，它可能还更小，具体取决于存储引擎内部的行大小限制，以及表里其他列所占用的空间。</w:t>
            </w:r>
          </w:p>
          <w:p w:rsidR="006027F0" w:rsidRDefault="006027F0" w:rsidP="006027F0">
            <w:pPr>
              <w:ind w:left="0"/>
            </w:pPr>
          </w:p>
          <w:p w:rsidR="006027F0" w:rsidRDefault="006027F0" w:rsidP="006027F0">
            <w:pPr>
              <w:ind w:left="0"/>
            </w:pPr>
            <w:r>
              <w:rPr>
                <w:rFonts w:hint="eastAsia"/>
              </w:rPr>
              <w:t>==================================================</w:t>
            </w:r>
          </w:p>
          <w:p w:rsidR="006027F0" w:rsidRPr="00D958CC" w:rsidRDefault="006027F0" w:rsidP="006027F0">
            <w:pPr>
              <w:ind w:left="0"/>
              <w:rPr>
                <w:b/>
                <w:color w:val="FF0000"/>
              </w:rPr>
            </w:pPr>
            <w:r w:rsidRPr="00D958CC">
              <w:rPr>
                <w:b/>
                <w:color w:val="FF0000"/>
              </w:rPr>
              <w:t xml:space="preserve">TINYBLOB </w:t>
            </w:r>
          </w:p>
          <w:p w:rsidR="006027F0" w:rsidRDefault="006027F0" w:rsidP="006027F0">
            <w:pPr>
              <w:ind w:left="0"/>
            </w:pPr>
            <w:r w:rsidRPr="00D958CC">
              <w:rPr>
                <w:rFonts w:hint="eastAsia"/>
                <w:b/>
              </w:rPr>
              <w:t>含义</w:t>
            </w:r>
            <w:r>
              <w:rPr>
                <w:rFonts w:hint="eastAsia"/>
              </w:rPr>
              <w:t>：小的</w:t>
            </w:r>
            <w:r>
              <w:t xml:space="preserve">BLOB（二进制串）值。 </w:t>
            </w:r>
          </w:p>
          <w:p w:rsidR="006027F0" w:rsidRDefault="006027F0" w:rsidP="006027F0">
            <w:pPr>
              <w:ind w:left="0"/>
            </w:pPr>
            <w:r w:rsidRPr="00D958CC">
              <w:rPr>
                <w:rFonts w:hint="eastAsia"/>
                <w:b/>
              </w:rPr>
              <w:t>可用属性</w:t>
            </w:r>
            <w:r>
              <w:rPr>
                <w:rFonts w:hint="eastAsia"/>
              </w:rPr>
              <w:t>：除全局属性外，没有其他特殊属性。</w:t>
            </w:r>
            <w:r>
              <w:t xml:space="preserve"> </w:t>
            </w:r>
          </w:p>
          <w:p w:rsidR="006027F0" w:rsidRDefault="006027F0" w:rsidP="006027F0">
            <w:pPr>
              <w:ind w:left="0"/>
            </w:pPr>
            <w:r w:rsidRPr="00D958CC">
              <w:rPr>
                <w:rFonts w:hint="eastAsia"/>
                <w:b/>
              </w:rPr>
              <w:t>允许长度</w:t>
            </w:r>
            <w:r>
              <w:rPr>
                <w:rFonts w:hint="eastAsia"/>
              </w:rPr>
              <w:t>：</w:t>
            </w:r>
            <w:r>
              <w:t xml:space="preserve">0～255（0～28-1）个字节。 </w:t>
            </w:r>
          </w:p>
          <w:p w:rsidR="006027F0" w:rsidRDefault="006027F0" w:rsidP="006027F0">
            <w:pPr>
              <w:ind w:left="0"/>
            </w:pPr>
            <w:r w:rsidRPr="00D958CC">
              <w:rPr>
                <w:rFonts w:hint="eastAsia"/>
                <w:b/>
              </w:rPr>
              <w:t>默认值</w:t>
            </w:r>
            <w:r>
              <w:rPr>
                <w:rFonts w:hint="eastAsia"/>
              </w:rPr>
              <w:t>：如果列可以为</w:t>
            </w:r>
            <w:r>
              <w:t>NULL，则默认值为NULL；如果带有NOT NULL属性，则默认值为</w:t>
            </w:r>
            <w:r w:rsidR="00D434DA">
              <w:t>''</w:t>
            </w:r>
            <w:r>
              <w:t xml:space="preserve">（空串）。 </w:t>
            </w:r>
          </w:p>
          <w:p w:rsidR="006027F0" w:rsidRDefault="006027F0" w:rsidP="006027F0">
            <w:pPr>
              <w:ind w:left="0"/>
            </w:pPr>
            <w:r w:rsidRPr="00D958CC">
              <w:rPr>
                <w:rFonts w:hint="eastAsia"/>
                <w:b/>
              </w:rPr>
              <w:t>存储空间要求</w:t>
            </w:r>
            <w:r>
              <w:rPr>
                <w:rFonts w:hint="eastAsia"/>
              </w:rPr>
              <w:t>：值的长度（单位为字节），外加</w:t>
            </w:r>
            <w:r>
              <w:t xml:space="preserve">1个字节（用于记录该长度值）。 </w:t>
            </w:r>
          </w:p>
          <w:p w:rsidR="006027F0" w:rsidRDefault="006027F0" w:rsidP="006027F0">
            <w:pPr>
              <w:ind w:left="0"/>
            </w:pPr>
            <w:r w:rsidRPr="00D958CC">
              <w:rPr>
                <w:rFonts w:hint="eastAsia"/>
                <w:b/>
              </w:rPr>
              <w:t>比较方式</w:t>
            </w:r>
            <w:r>
              <w:rPr>
                <w:rFonts w:hint="eastAsia"/>
              </w:rPr>
              <w:t>：根据数字字节值依次比较各个字节。</w:t>
            </w:r>
          </w:p>
          <w:p w:rsidR="006027F0" w:rsidRDefault="006027F0" w:rsidP="006027F0">
            <w:pPr>
              <w:ind w:left="0"/>
            </w:pPr>
          </w:p>
          <w:p w:rsidR="006027F0" w:rsidRDefault="006027F0" w:rsidP="006027F0">
            <w:pPr>
              <w:ind w:left="0"/>
            </w:pPr>
            <w:r>
              <w:rPr>
                <w:rFonts w:hint="eastAsia"/>
              </w:rPr>
              <w:t>==================================================</w:t>
            </w:r>
          </w:p>
          <w:p w:rsidR="006027F0" w:rsidRPr="000B2B00" w:rsidRDefault="006027F0" w:rsidP="006027F0">
            <w:pPr>
              <w:ind w:left="0"/>
              <w:rPr>
                <w:b/>
                <w:color w:val="FF0000"/>
              </w:rPr>
            </w:pPr>
            <w:r w:rsidRPr="000B2B00">
              <w:rPr>
                <w:b/>
                <w:color w:val="FF0000"/>
              </w:rPr>
              <w:t xml:space="preserve">BLOB[(M)] </w:t>
            </w:r>
          </w:p>
          <w:p w:rsidR="006027F0" w:rsidRDefault="006027F0" w:rsidP="006027F0">
            <w:pPr>
              <w:ind w:left="0"/>
            </w:pPr>
            <w:r w:rsidRPr="000B2B00">
              <w:rPr>
                <w:rFonts w:hint="eastAsia"/>
                <w:b/>
              </w:rPr>
              <w:t>含义</w:t>
            </w:r>
            <w:r>
              <w:rPr>
                <w:rFonts w:hint="eastAsia"/>
              </w:rPr>
              <w:t>：标准大小的</w:t>
            </w:r>
            <w:r>
              <w:t xml:space="preserve">BLOB（二进制串）值。 </w:t>
            </w:r>
          </w:p>
          <w:p w:rsidR="006027F0" w:rsidRDefault="006027F0" w:rsidP="006027F0">
            <w:pPr>
              <w:ind w:left="0"/>
            </w:pPr>
            <w:r w:rsidRPr="000B2B00">
              <w:rPr>
                <w:rFonts w:hint="eastAsia"/>
                <w:b/>
              </w:rPr>
              <w:t>可用属性</w:t>
            </w:r>
            <w:r>
              <w:rPr>
                <w:rFonts w:hint="eastAsia"/>
              </w:rPr>
              <w:t>：除全局属性外，没有其他特殊属性。</w:t>
            </w:r>
            <w:r>
              <w:t xml:space="preserve"> </w:t>
            </w:r>
          </w:p>
          <w:p w:rsidR="006027F0" w:rsidRDefault="006027F0" w:rsidP="006027F0">
            <w:pPr>
              <w:ind w:left="0"/>
            </w:pPr>
            <w:r w:rsidRPr="000B2B00">
              <w:rPr>
                <w:rFonts w:hint="eastAsia"/>
                <w:b/>
              </w:rPr>
              <w:t>允许长度</w:t>
            </w:r>
            <w:r>
              <w:rPr>
                <w:rFonts w:hint="eastAsia"/>
              </w:rPr>
              <w:t>：</w:t>
            </w:r>
            <w:r>
              <w:t xml:space="preserve">0～65535（0～216-1）个字节。如果给出了长度M，则可以用它来选择一种适当的数据类型，然后丢弃它。如果M的值为1～65535，则数据类型变成BLOB。如果M的值等于或大于65535，则数据类型将根据值的实际长度变成MEDIUMBLOB或LONGBLOB。 </w:t>
            </w:r>
          </w:p>
          <w:p w:rsidR="006027F0" w:rsidRDefault="006027F0" w:rsidP="006027F0">
            <w:pPr>
              <w:ind w:left="0"/>
            </w:pPr>
            <w:r w:rsidRPr="000B2B00">
              <w:rPr>
                <w:rFonts w:hint="eastAsia"/>
                <w:b/>
              </w:rPr>
              <w:t>默认值</w:t>
            </w:r>
            <w:r>
              <w:rPr>
                <w:rFonts w:hint="eastAsia"/>
              </w:rPr>
              <w:t>：如果列可以为</w:t>
            </w:r>
            <w:r>
              <w:t>NULL，则默认值为NULL；如果带有NOT NULL属性，则默认值为</w:t>
            </w:r>
            <w:r w:rsidR="00D434DA">
              <w:t>''</w:t>
            </w:r>
            <w:r>
              <w:t xml:space="preserve">（空串）。 </w:t>
            </w:r>
          </w:p>
          <w:p w:rsidR="006027F0" w:rsidRDefault="006027F0" w:rsidP="006027F0">
            <w:pPr>
              <w:ind w:left="0"/>
            </w:pPr>
            <w:r w:rsidRPr="000B2B00">
              <w:rPr>
                <w:rFonts w:hint="eastAsia"/>
                <w:b/>
              </w:rPr>
              <w:t>存储空间要求</w:t>
            </w:r>
            <w:r>
              <w:rPr>
                <w:rFonts w:hint="eastAsia"/>
              </w:rPr>
              <w:t>：值的长度（单位为字节），外加</w:t>
            </w:r>
            <w:r>
              <w:t xml:space="preserve">2个字节（用于记录该长度值）。 </w:t>
            </w:r>
          </w:p>
          <w:p w:rsidR="006027F0" w:rsidRDefault="006027F0" w:rsidP="006027F0">
            <w:pPr>
              <w:ind w:left="0"/>
            </w:pPr>
            <w:r w:rsidRPr="000B2B00">
              <w:rPr>
                <w:rFonts w:hint="eastAsia"/>
                <w:b/>
              </w:rPr>
              <w:t>比较方式</w:t>
            </w:r>
            <w:r>
              <w:rPr>
                <w:rFonts w:hint="eastAsia"/>
              </w:rPr>
              <w:t>：根据数字字节值依次比较各个字节。</w:t>
            </w:r>
          </w:p>
          <w:p w:rsidR="006027F0" w:rsidRDefault="006027F0" w:rsidP="006027F0">
            <w:pPr>
              <w:ind w:left="0"/>
            </w:pPr>
          </w:p>
          <w:p w:rsidR="006027F0" w:rsidRDefault="006027F0" w:rsidP="006027F0">
            <w:pPr>
              <w:ind w:left="0"/>
            </w:pPr>
            <w:r>
              <w:rPr>
                <w:rFonts w:hint="eastAsia"/>
              </w:rPr>
              <w:t>==================================================</w:t>
            </w:r>
          </w:p>
          <w:p w:rsidR="006027F0" w:rsidRPr="00F06753" w:rsidRDefault="006027F0" w:rsidP="006027F0">
            <w:pPr>
              <w:ind w:left="0"/>
              <w:rPr>
                <w:b/>
                <w:color w:val="FF0000"/>
              </w:rPr>
            </w:pPr>
            <w:r w:rsidRPr="00F06753">
              <w:rPr>
                <w:b/>
                <w:color w:val="FF0000"/>
              </w:rPr>
              <w:t xml:space="preserve">MEDIUMBLOB </w:t>
            </w:r>
          </w:p>
          <w:p w:rsidR="006027F0" w:rsidRDefault="006027F0" w:rsidP="006027F0">
            <w:pPr>
              <w:ind w:left="0"/>
            </w:pPr>
            <w:r w:rsidRPr="00F06753">
              <w:rPr>
                <w:rFonts w:hint="eastAsia"/>
                <w:b/>
              </w:rPr>
              <w:t>含义</w:t>
            </w:r>
            <w:r>
              <w:rPr>
                <w:rFonts w:hint="eastAsia"/>
              </w:rPr>
              <w:t>：中等大小的</w:t>
            </w:r>
            <w:r>
              <w:t xml:space="preserve">BLOB（二进制串）值。 </w:t>
            </w:r>
          </w:p>
          <w:p w:rsidR="006027F0" w:rsidRDefault="006027F0" w:rsidP="006027F0">
            <w:pPr>
              <w:ind w:left="0"/>
            </w:pPr>
            <w:r w:rsidRPr="00F06753">
              <w:rPr>
                <w:rFonts w:hint="eastAsia"/>
                <w:b/>
              </w:rPr>
              <w:lastRenderedPageBreak/>
              <w:t>可用属性</w:t>
            </w:r>
            <w:r>
              <w:rPr>
                <w:rFonts w:hint="eastAsia"/>
              </w:rPr>
              <w:t>：除全局属性外，没有其他特殊属性。</w:t>
            </w:r>
            <w:r>
              <w:t xml:space="preserve"> </w:t>
            </w:r>
          </w:p>
          <w:p w:rsidR="006027F0" w:rsidRDefault="006027F0" w:rsidP="006027F0">
            <w:pPr>
              <w:ind w:left="0"/>
            </w:pPr>
            <w:r w:rsidRPr="00F06753">
              <w:rPr>
                <w:rFonts w:hint="eastAsia"/>
                <w:b/>
              </w:rPr>
              <w:t>允许长度</w:t>
            </w:r>
            <w:r>
              <w:rPr>
                <w:rFonts w:hint="eastAsia"/>
              </w:rPr>
              <w:t>：</w:t>
            </w:r>
            <w:r>
              <w:t xml:space="preserve">0～16777215（0～224-1）个字节。 </w:t>
            </w:r>
          </w:p>
          <w:p w:rsidR="006027F0" w:rsidRDefault="006027F0" w:rsidP="006027F0">
            <w:pPr>
              <w:ind w:left="0"/>
            </w:pPr>
            <w:r w:rsidRPr="00F06753">
              <w:rPr>
                <w:rFonts w:hint="eastAsia"/>
                <w:b/>
              </w:rPr>
              <w:t>默认值</w:t>
            </w:r>
            <w:r>
              <w:rPr>
                <w:rFonts w:hint="eastAsia"/>
              </w:rPr>
              <w:t>：如果列可以为</w:t>
            </w:r>
            <w:r>
              <w:t>NULL，则默认值为NULL；如果带有NOT NULL属性，则默认值为</w:t>
            </w:r>
            <w:r w:rsidR="00D434DA">
              <w:t>''</w:t>
            </w:r>
            <w:r>
              <w:t xml:space="preserve">（空串）。 </w:t>
            </w:r>
          </w:p>
          <w:p w:rsidR="006027F0" w:rsidRDefault="006027F0" w:rsidP="006027F0">
            <w:pPr>
              <w:ind w:left="0"/>
            </w:pPr>
            <w:r w:rsidRPr="00F06753">
              <w:rPr>
                <w:rFonts w:hint="eastAsia"/>
                <w:b/>
              </w:rPr>
              <w:t>存储空间要求</w:t>
            </w:r>
            <w:r>
              <w:rPr>
                <w:rFonts w:hint="eastAsia"/>
              </w:rPr>
              <w:t>：值的长度（单位为字节），外加</w:t>
            </w:r>
            <w:r>
              <w:t xml:space="preserve">3个字节（用于记录该长度值）。 </w:t>
            </w:r>
          </w:p>
          <w:p w:rsidR="006027F0" w:rsidRDefault="006027F0" w:rsidP="006027F0">
            <w:pPr>
              <w:ind w:left="0"/>
            </w:pPr>
            <w:r w:rsidRPr="00F06753">
              <w:rPr>
                <w:rFonts w:hint="eastAsia"/>
                <w:b/>
              </w:rPr>
              <w:t>比较方式</w:t>
            </w:r>
            <w:r>
              <w:rPr>
                <w:rFonts w:hint="eastAsia"/>
              </w:rPr>
              <w:t>：根据数字字节值依次比较各个字节。</w:t>
            </w:r>
            <w:r>
              <w:t xml:space="preserve"> </w:t>
            </w:r>
          </w:p>
          <w:p w:rsidR="006027F0" w:rsidRDefault="006027F0" w:rsidP="006027F0">
            <w:pPr>
              <w:ind w:left="0"/>
            </w:pPr>
            <w:r w:rsidRPr="00F06753">
              <w:rPr>
                <w:rFonts w:hint="eastAsia"/>
                <w:b/>
              </w:rPr>
              <w:t>同义词</w:t>
            </w:r>
            <w:r>
              <w:rPr>
                <w:rFonts w:hint="eastAsia"/>
              </w:rPr>
              <w:t>：</w:t>
            </w:r>
            <w:r>
              <w:t>LONG VARBINARY。</w:t>
            </w:r>
          </w:p>
          <w:p w:rsidR="006027F0" w:rsidRDefault="006027F0" w:rsidP="006027F0">
            <w:pPr>
              <w:ind w:left="0"/>
            </w:pPr>
          </w:p>
          <w:p w:rsidR="006027F0" w:rsidRDefault="006027F0" w:rsidP="006027F0">
            <w:pPr>
              <w:ind w:left="0"/>
            </w:pPr>
            <w:r>
              <w:rPr>
                <w:rFonts w:hint="eastAsia"/>
              </w:rPr>
              <w:t>==================================================</w:t>
            </w:r>
          </w:p>
          <w:p w:rsidR="006027F0" w:rsidRPr="00F06753" w:rsidRDefault="006027F0" w:rsidP="006027F0">
            <w:pPr>
              <w:ind w:left="0"/>
              <w:rPr>
                <w:b/>
                <w:color w:val="FF0000"/>
              </w:rPr>
            </w:pPr>
            <w:r w:rsidRPr="00F06753">
              <w:rPr>
                <w:b/>
                <w:color w:val="FF0000"/>
              </w:rPr>
              <w:t xml:space="preserve">LONGBLOB </w:t>
            </w:r>
          </w:p>
          <w:p w:rsidR="006027F0" w:rsidRDefault="006027F0" w:rsidP="006027F0">
            <w:pPr>
              <w:ind w:left="0"/>
            </w:pPr>
            <w:r w:rsidRPr="00F06753">
              <w:rPr>
                <w:rFonts w:hint="eastAsia"/>
                <w:b/>
              </w:rPr>
              <w:t>含义</w:t>
            </w:r>
            <w:r>
              <w:rPr>
                <w:rFonts w:hint="eastAsia"/>
              </w:rPr>
              <w:t>：大的</w:t>
            </w:r>
            <w:r>
              <w:t xml:space="preserve">BLOB（二进制串）值。 </w:t>
            </w:r>
          </w:p>
          <w:p w:rsidR="006027F0" w:rsidRDefault="006027F0" w:rsidP="006027F0">
            <w:pPr>
              <w:ind w:left="0"/>
            </w:pPr>
            <w:r w:rsidRPr="00F06753">
              <w:rPr>
                <w:rFonts w:hint="eastAsia"/>
                <w:b/>
              </w:rPr>
              <w:t>可用属性</w:t>
            </w:r>
            <w:r>
              <w:rPr>
                <w:rFonts w:hint="eastAsia"/>
              </w:rPr>
              <w:t>：除全局属性外，没有其他特殊属性。</w:t>
            </w:r>
            <w:r>
              <w:t xml:space="preserve"> </w:t>
            </w:r>
          </w:p>
          <w:p w:rsidR="006027F0" w:rsidRDefault="006027F0" w:rsidP="006027F0">
            <w:pPr>
              <w:ind w:left="0"/>
            </w:pPr>
            <w:r w:rsidRPr="00F06753">
              <w:rPr>
                <w:rFonts w:hint="eastAsia"/>
                <w:b/>
              </w:rPr>
              <w:t>允许长度</w:t>
            </w:r>
            <w:r>
              <w:rPr>
                <w:rFonts w:hint="eastAsia"/>
              </w:rPr>
              <w:t>：</w:t>
            </w:r>
            <w:r>
              <w:t xml:space="preserve">0～4294967295（0～232-1）个字节。 </w:t>
            </w:r>
          </w:p>
          <w:p w:rsidR="006027F0" w:rsidRDefault="006027F0" w:rsidP="006027F0">
            <w:pPr>
              <w:ind w:left="0"/>
            </w:pPr>
            <w:r w:rsidRPr="00F06753">
              <w:rPr>
                <w:rFonts w:hint="eastAsia"/>
                <w:b/>
              </w:rPr>
              <w:t>默认值</w:t>
            </w:r>
            <w:r>
              <w:rPr>
                <w:rFonts w:hint="eastAsia"/>
              </w:rPr>
              <w:t>：如果列可以为</w:t>
            </w:r>
            <w:r>
              <w:t>NULL，则默认值为NULL；如果带有NOT NULL属性，则默认值为</w:t>
            </w:r>
            <w:r w:rsidR="00D434DA">
              <w:t>''</w:t>
            </w:r>
            <w:r>
              <w:t xml:space="preserve">（空串）。 </w:t>
            </w:r>
          </w:p>
          <w:p w:rsidR="006027F0" w:rsidRDefault="006027F0" w:rsidP="006027F0">
            <w:pPr>
              <w:ind w:left="0"/>
            </w:pPr>
            <w:r w:rsidRPr="00F06753">
              <w:rPr>
                <w:rFonts w:hint="eastAsia"/>
                <w:b/>
              </w:rPr>
              <w:t>存储空间要求</w:t>
            </w:r>
            <w:r>
              <w:rPr>
                <w:rFonts w:hint="eastAsia"/>
              </w:rPr>
              <w:t>：值的长度（单位为字节），外加</w:t>
            </w:r>
            <w:r>
              <w:t xml:space="preserve">4个字节（用于记录该长度值）。 </w:t>
            </w:r>
          </w:p>
          <w:p w:rsidR="006027F0" w:rsidRDefault="006027F0" w:rsidP="006027F0">
            <w:pPr>
              <w:ind w:left="0"/>
            </w:pPr>
            <w:r w:rsidRPr="00F06753">
              <w:rPr>
                <w:rFonts w:hint="eastAsia"/>
                <w:b/>
              </w:rPr>
              <w:t>比较方式</w:t>
            </w:r>
            <w:r>
              <w:rPr>
                <w:rFonts w:hint="eastAsia"/>
              </w:rPr>
              <w:t>：根据数字字节值依次比较各个字节。</w:t>
            </w:r>
          </w:p>
          <w:p w:rsidR="00F06753" w:rsidRDefault="00F06753" w:rsidP="006027F0">
            <w:pPr>
              <w:ind w:left="0"/>
            </w:pPr>
          </w:p>
        </w:tc>
      </w:tr>
    </w:tbl>
    <w:p w:rsidR="006027F0" w:rsidRDefault="006027F0" w:rsidP="005A1F89"/>
    <w:p w:rsidR="005A1F89" w:rsidRDefault="005A1F89" w:rsidP="006027F0">
      <w:pPr>
        <w:pStyle w:val="Heading2"/>
      </w:pPr>
      <w:r>
        <w:t>非二进制串类型</w:t>
      </w:r>
    </w:p>
    <w:tbl>
      <w:tblPr>
        <w:tblStyle w:val="TableGrid"/>
        <w:tblW w:w="0" w:type="auto"/>
        <w:tblInd w:w="468" w:type="dxa"/>
        <w:tblLook w:val="04A0"/>
      </w:tblPr>
      <w:tblGrid>
        <w:gridCol w:w="8388"/>
      </w:tblGrid>
      <w:tr w:rsidR="00BB515D" w:rsidTr="00BB515D">
        <w:tc>
          <w:tcPr>
            <w:tcW w:w="8388" w:type="dxa"/>
          </w:tcPr>
          <w:p w:rsidR="00BB515D" w:rsidRDefault="00BB515D" w:rsidP="00BB515D">
            <w:pPr>
              <w:ind w:left="0"/>
            </w:pPr>
            <w:r>
              <w:rPr>
                <w:rFonts w:hint="eastAsia"/>
              </w:rPr>
              <w:t>==================================================</w:t>
            </w:r>
          </w:p>
          <w:p w:rsidR="00BB515D" w:rsidRPr="00BB515D" w:rsidRDefault="00BB515D" w:rsidP="00BB515D">
            <w:pPr>
              <w:ind w:left="0"/>
              <w:rPr>
                <w:b/>
                <w:color w:val="FF0000"/>
              </w:rPr>
            </w:pPr>
            <w:r w:rsidRPr="00BB515D">
              <w:rPr>
                <w:b/>
                <w:color w:val="FF0000"/>
              </w:rPr>
              <w:t xml:space="preserve">CHAR[(M)] </w:t>
            </w:r>
          </w:p>
          <w:p w:rsidR="00BB515D" w:rsidRDefault="00BB515D" w:rsidP="00BB515D">
            <w:pPr>
              <w:ind w:left="0"/>
            </w:pPr>
            <w:r w:rsidRPr="00BB515D">
              <w:rPr>
                <w:rFonts w:hint="eastAsia"/>
                <w:b/>
              </w:rPr>
              <w:t>含义</w:t>
            </w:r>
            <w:r>
              <w:rPr>
                <w:rFonts w:hint="eastAsia"/>
              </w:rPr>
              <w:t>：固定长度（</w:t>
            </w:r>
            <w:r>
              <w:t xml:space="preserve">0～M个字符）的非二进制串。M应该是一个0～255的整数。如果省略，M的默认值是1。 </w:t>
            </w:r>
          </w:p>
          <w:p w:rsidR="00BB515D" w:rsidRDefault="00BB515D" w:rsidP="00BB515D">
            <w:pPr>
              <w:ind w:left="0"/>
            </w:pPr>
            <w:r w:rsidRPr="00BB515D">
              <w:rPr>
                <w:rFonts w:hint="eastAsia"/>
                <w:b/>
              </w:rPr>
              <w:t>可用属性</w:t>
            </w:r>
            <w:r>
              <w:rPr>
                <w:rFonts w:hint="eastAsia"/>
              </w:rPr>
              <w:t>：</w:t>
            </w:r>
            <w:r>
              <w:t xml:space="preserve">BINARY、CHARACTER SET、COLLATE。 </w:t>
            </w:r>
          </w:p>
          <w:p w:rsidR="00BB515D" w:rsidRDefault="00BB515D" w:rsidP="00BB515D">
            <w:pPr>
              <w:ind w:left="0"/>
            </w:pPr>
            <w:r>
              <w:rPr>
                <w:rFonts w:hint="eastAsia"/>
              </w:rPr>
              <w:t>允许长度：</w:t>
            </w:r>
            <w:r>
              <w:t xml:space="preserve">0～M个字符。 </w:t>
            </w:r>
          </w:p>
          <w:p w:rsidR="00BB515D" w:rsidRDefault="00BB515D" w:rsidP="00BB515D">
            <w:pPr>
              <w:ind w:left="0"/>
            </w:pPr>
            <w:r w:rsidRPr="00BB515D">
              <w:rPr>
                <w:rFonts w:hint="eastAsia"/>
                <w:b/>
              </w:rPr>
              <w:t>默认值</w:t>
            </w:r>
            <w:r>
              <w:rPr>
                <w:rFonts w:hint="eastAsia"/>
              </w:rPr>
              <w:t>：如果列可以为</w:t>
            </w:r>
            <w:r>
              <w:t>NULL，则默认值为NULL；如果带有NOT NULL属性，则默认值为</w:t>
            </w:r>
            <w:r w:rsidR="00D434DA">
              <w:t>''</w:t>
            </w:r>
            <w:r>
              <w:t xml:space="preserve">（空串）。 </w:t>
            </w:r>
          </w:p>
          <w:p w:rsidR="00BB515D" w:rsidRDefault="00BB515D" w:rsidP="00BB515D">
            <w:pPr>
              <w:ind w:left="0"/>
            </w:pPr>
            <w:r w:rsidRPr="00BB515D">
              <w:rPr>
                <w:rFonts w:hint="eastAsia"/>
                <w:b/>
              </w:rPr>
              <w:t>存储空间要求</w:t>
            </w:r>
            <w:r>
              <w:rPr>
                <w:rFonts w:hint="eastAsia"/>
              </w:rPr>
              <w:t>：</w:t>
            </w:r>
            <w:r>
              <w:t>M个字符，长度是</w:t>
            </w:r>
            <w:proofErr w:type="spellStart"/>
            <w:r>
              <w:t>M×w</w:t>
            </w:r>
            <w:proofErr w:type="spellEnd"/>
            <w:r>
              <w:t xml:space="preserve">个字节，其中，w是列所使用的字符集里的最宽字符需要占用的字节个数。 </w:t>
            </w:r>
          </w:p>
          <w:p w:rsidR="00BB515D" w:rsidRDefault="00BB515D" w:rsidP="00BB515D">
            <w:pPr>
              <w:ind w:left="0"/>
            </w:pPr>
            <w:r w:rsidRPr="00BB515D">
              <w:rPr>
                <w:rFonts w:hint="eastAsia"/>
                <w:b/>
              </w:rPr>
              <w:t>比较方式</w:t>
            </w:r>
            <w:r>
              <w:rPr>
                <w:rFonts w:hint="eastAsia"/>
              </w:rPr>
              <w:t>：根据列所使用的排序规则依次比较各个字符。</w:t>
            </w:r>
            <w:r>
              <w:t xml:space="preserve"> </w:t>
            </w:r>
          </w:p>
          <w:p w:rsidR="00BB515D" w:rsidRDefault="00BB515D" w:rsidP="00BB515D">
            <w:pPr>
              <w:ind w:left="0"/>
            </w:pPr>
            <w:r w:rsidRPr="00BB515D">
              <w:rPr>
                <w:rFonts w:hint="eastAsia"/>
                <w:b/>
              </w:rPr>
              <w:t>同义词</w:t>
            </w:r>
            <w:r>
              <w:rPr>
                <w:rFonts w:hint="eastAsia"/>
              </w:rPr>
              <w:t>：</w:t>
            </w:r>
            <w:r>
              <w:t>NCHAR(M)和NATIONAL CHAR(M)都等同于CHAR(M) CHARACTER SET utf8。</w:t>
            </w:r>
          </w:p>
          <w:p w:rsidR="00BB515D" w:rsidRDefault="00BB515D" w:rsidP="00BB515D">
            <w:pPr>
              <w:ind w:left="0"/>
            </w:pPr>
            <w:r>
              <w:rPr>
                <w:rFonts w:hint="eastAsia"/>
              </w:rPr>
              <w:lastRenderedPageBreak/>
              <w:t>==================================================</w:t>
            </w:r>
          </w:p>
          <w:p w:rsidR="00BB515D" w:rsidRPr="00B6640A" w:rsidRDefault="00BB515D" w:rsidP="00BB515D">
            <w:pPr>
              <w:ind w:left="0"/>
              <w:rPr>
                <w:b/>
                <w:color w:val="FF0000"/>
              </w:rPr>
            </w:pPr>
            <w:r w:rsidRPr="00B6640A">
              <w:rPr>
                <w:b/>
                <w:color w:val="FF0000"/>
              </w:rPr>
              <w:t xml:space="preserve">VARCHAR(M) </w:t>
            </w:r>
          </w:p>
          <w:p w:rsidR="00BB515D" w:rsidRDefault="00BB515D" w:rsidP="00BB515D">
            <w:pPr>
              <w:ind w:left="0"/>
            </w:pPr>
            <w:r w:rsidRPr="00B6640A">
              <w:rPr>
                <w:rFonts w:hint="eastAsia"/>
                <w:b/>
              </w:rPr>
              <w:t>含义</w:t>
            </w:r>
            <w:r>
              <w:rPr>
                <w:rFonts w:hint="eastAsia"/>
              </w:rPr>
              <w:t>：可变长度（</w:t>
            </w:r>
            <w:r>
              <w:t xml:space="preserve">0～M个字符）的非二进制串。M应该是一个0～65535的整数。 </w:t>
            </w:r>
          </w:p>
          <w:p w:rsidR="00BB515D" w:rsidRDefault="00BB515D" w:rsidP="00BB515D">
            <w:pPr>
              <w:ind w:left="0"/>
            </w:pPr>
            <w:r>
              <w:rPr>
                <w:rFonts w:hint="eastAsia"/>
              </w:rPr>
              <w:t>可用属性：</w:t>
            </w:r>
            <w:r>
              <w:t xml:space="preserve">BINARY、CHARACTER SET、COLLATE。 </w:t>
            </w:r>
          </w:p>
          <w:p w:rsidR="00BB515D" w:rsidRDefault="00BB515D" w:rsidP="00BB515D">
            <w:pPr>
              <w:ind w:left="0"/>
            </w:pPr>
            <w:r w:rsidRPr="00B6640A">
              <w:rPr>
                <w:rFonts w:hint="eastAsia"/>
                <w:b/>
              </w:rPr>
              <w:t>允许长度</w:t>
            </w:r>
            <w:r>
              <w:rPr>
                <w:rFonts w:hint="eastAsia"/>
              </w:rPr>
              <w:t>：</w:t>
            </w:r>
            <w:r>
              <w:t xml:space="preserve">0～M个字符（如备注所述，长度有可能小于M）。 </w:t>
            </w:r>
          </w:p>
          <w:p w:rsidR="00BB515D" w:rsidRDefault="00BB515D" w:rsidP="00BB515D">
            <w:pPr>
              <w:ind w:left="0"/>
            </w:pPr>
            <w:r w:rsidRPr="00B6640A">
              <w:rPr>
                <w:rFonts w:hint="eastAsia"/>
                <w:b/>
              </w:rPr>
              <w:t>默认值</w:t>
            </w:r>
            <w:r>
              <w:rPr>
                <w:rFonts w:hint="eastAsia"/>
              </w:rPr>
              <w:t>：如果列可以为</w:t>
            </w:r>
            <w:r>
              <w:t>NULL，则默认值为NULL；如果带有NOT NULL属性，则默认值为</w:t>
            </w:r>
            <w:r w:rsidR="00D434DA">
              <w:t>''</w:t>
            </w:r>
            <w:r>
              <w:t xml:space="preserve">（空串）。 </w:t>
            </w:r>
          </w:p>
          <w:p w:rsidR="00BB515D" w:rsidRDefault="00BB515D" w:rsidP="00BB515D">
            <w:pPr>
              <w:ind w:left="0"/>
            </w:pPr>
            <w:r w:rsidRPr="00B6640A">
              <w:rPr>
                <w:rFonts w:hint="eastAsia"/>
                <w:b/>
              </w:rPr>
              <w:t>存储空间要求</w:t>
            </w:r>
            <w:r>
              <w:rPr>
                <w:rFonts w:hint="eastAsia"/>
              </w:rPr>
              <w:t>：值的长度（单位为字节），外加</w:t>
            </w:r>
            <w:r>
              <w:t xml:space="preserve">1或2个字节的前缀（用于记录该长度值）。如果列值的最大长度小于256个字节，则前缀需要1个字节；否则，需要2个字节。 </w:t>
            </w:r>
          </w:p>
          <w:p w:rsidR="00BB515D" w:rsidRDefault="00BB515D" w:rsidP="00BB515D">
            <w:pPr>
              <w:ind w:left="0"/>
            </w:pPr>
            <w:r w:rsidRPr="00B6640A">
              <w:rPr>
                <w:rFonts w:hint="eastAsia"/>
                <w:b/>
              </w:rPr>
              <w:t>比较方式</w:t>
            </w:r>
            <w:r>
              <w:rPr>
                <w:rFonts w:hint="eastAsia"/>
              </w:rPr>
              <w:t>：根据列所使用的排序规则依次比较各个字符。</w:t>
            </w:r>
            <w:r>
              <w:t xml:space="preserve"> </w:t>
            </w:r>
          </w:p>
          <w:p w:rsidR="00BB515D" w:rsidRDefault="00BB515D" w:rsidP="00BB515D">
            <w:pPr>
              <w:ind w:left="0"/>
            </w:pPr>
            <w:r w:rsidRPr="00B6640A">
              <w:rPr>
                <w:rFonts w:hint="eastAsia"/>
                <w:b/>
              </w:rPr>
              <w:t>同义词</w:t>
            </w:r>
            <w:r>
              <w:rPr>
                <w:rFonts w:hint="eastAsia"/>
              </w:rPr>
              <w:t>：</w:t>
            </w:r>
            <w:r>
              <w:t xml:space="preserve">CHAR VARYING(M)、NVRACHAR(M)、NCHAR VARYING(M)和NATIONAL CHAR VARYING(M)都等同于VARCHAR(M) CHARACTER SET utf8。 </w:t>
            </w:r>
          </w:p>
          <w:p w:rsidR="00BB515D" w:rsidRDefault="00BB515D" w:rsidP="00BB515D">
            <w:pPr>
              <w:ind w:left="0"/>
            </w:pPr>
            <w:r w:rsidRPr="00B6640A">
              <w:rPr>
                <w:rFonts w:hint="eastAsia"/>
                <w:b/>
              </w:rPr>
              <w:t>备注</w:t>
            </w:r>
            <w:r>
              <w:rPr>
                <w:rFonts w:hint="eastAsia"/>
              </w:rPr>
              <w:t>：在实际工作中，</w:t>
            </w:r>
            <w:r>
              <w:t>VARCHAR列的最大长度为65535个字节，在某些情况下，它可能还更小，具体取决于存储引擎内部的行大小限制、列所使用的字符集是单字节字符集还是多字节字符集，以及表里的其他列所占用的空间。</w:t>
            </w:r>
          </w:p>
          <w:p w:rsidR="00BB515D" w:rsidRDefault="00BB515D" w:rsidP="00BB515D">
            <w:pPr>
              <w:ind w:left="0"/>
            </w:pPr>
          </w:p>
          <w:p w:rsidR="00BB515D" w:rsidRDefault="00BB515D" w:rsidP="00BB515D">
            <w:pPr>
              <w:ind w:left="0"/>
            </w:pPr>
            <w:r>
              <w:rPr>
                <w:rFonts w:hint="eastAsia"/>
              </w:rPr>
              <w:t>==================================================</w:t>
            </w:r>
          </w:p>
          <w:p w:rsidR="00BB515D" w:rsidRPr="00642B32" w:rsidRDefault="00BB515D" w:rsidP="00BB515D">
            <w:pPr>
              <w:ind w:left="0"/>
              <w:rPr>
                <w:b/>
                <w:color w:val="FF0000"/>
              </w:rPr>
            </w:pPr>
            <w:r w:rsidRPr="00642B32">
              <w:rPr>
                <w:b/>
                <w:color w:val="FF0000"/>
              </w:rPr>
              <w:t xml:space="preserve">TINYTEXT </w:t>
            </w:r>
          </w:p>
          <w:p w:rsidR="00BB515D" w:rsidRDefault="00BB515D" w:rsidP="00BB515D">
            <w:pPr>
              <w:ind w:left="0"/>
            </w:pPr>
            <w:r w:rsidRPr="00642B32">
              <w:rPr>
                <w:rFonts w:hint="eastAsia"/>
                <w:b/>
              </w:rPr>
              <w:t>含义</w:t>
            </w:r>
            <w:r>
              <w:rPr>
                <w:rFonts w:hint="eastAsia"/>
              </w:rPr>
              <w:t>：小的</w:t>
            </w:r>
            <w:r>
              <w:t xml:space="preserve">TEXT（非二进制串）值。 </w:t>
            </w:r>
          </w:p>
          <w:p w:rsidR="00BB515D" w:rsidRDefault="00BB515D" w:rsidP="00BB515D">
            <w:pPr>
              <w:ind w:left="0"/>
            </w:pPr>
            <w:r w:rsidRPr="00642B32">
              <w:rPr>
                <w:rFonts w:hint="eastAsia"/>
                <w:b/>
              </w:rPr>
              <w:t>可用属性</w:t>
            </w:r>
            <w:r>
              <w:rPr>
                <w:rFonts w:hint="eastAsia"/>
              </w:rPr>
              <w:t>：</w:t>
            </w:r>
            <w:r>
              <w:t xml:space="preserve">BINARY、CHARACTER SET、COLLATE。 </w:t>
            </w:r>
          </w:p>
          <w:p w:rsidR="00BB515D" w:rsidRDefault="00BB515D" w:rsidP="00BB515D">
            <w:pPr>
              <w:ind w:left="0"/>
            </w:pPr>
            <w:r w:rsidRPr="00642B32">
              <w:rPr>
                <w:rFonts w:hint="eastAsia"/>
                <w:b/>
              </w:rPr>
              <w:t>允许长度</w:t>
            </w:r>
            <w:r>
              <w:rPr>
                <w:rFonts w:hint="eastAsia"/>
              </w:rPr>
              <w:t>：</w:t>
            </w:r>
            <w:r>
              <w:t xml:space="preserve">0～255（0～28-1）个字节；如果该值包含的是多字节字符，则字符数会更少。 </w:t>
            </w:r>
          </w:p>
          <w:p w:rsidR="00BB515D" w:rsidRDefault="00BB515D" w:rsidP="00BB515D">
            <w:pPr>
              <w:ind w:left="0"/>
            </w:pPr>
            <w:r w:rsidRPr="00642B32">
              <w:rPr>
                <w:rFonts w:hint="eastAsia"/>
                <w:b/>
              </w:rPr>
              <w:t>默认值</w:t>
            </w:r>
            <w:r>
              <w:rPr>
                <w:rFonts w:hint="eastAsia"/>
              </w:rPr>
              <w:t>：如果列可以为</w:t>
            </w:r>
            <w:r>
              <w:t>NULL，则默认值为NULL；如果带有NOT NULL属性，则默认值为</w:t>
            </w:r>
            <w:r w:rsidR="00D434DA">
              <w:t>''</w:t>
            </w:r>
            <w:r>
              <w:t xml:space="preserve">（空串）。 </w:t>
            </w:r>
          </w:p>
          <w:p w:rsidR="00BB515D" w:rsidRDefault="00BB515D" w:rsidP="00BB515D">
            <w:pPr>
              <w:ind w:left="0"/>
            </w:pPr>
            <w:r w:rsidRPr="00642B32">
              <w:rPr>
                <w:rFonts w:hint="eastAsia"/>
                <w:b/>
              </w:rPr>
              <w:t>存储空间要求</w:t>
            </w:r>
            <w:r>
              <w:rPr>
                <w:rFonts w:hint="eastAsia"/>
              </w:rPr>
              <w:t>：值的长度（单位为字节），外加</w:t>
            </w:r>
            <w:r>
              <w:t xml:space="preserve">1个字节（用于记录该长度值）。 </w:t>
            </w:r>
          </w:p>
          <w:p w:rsidR="00BB515D" w:rsidRDefault="00BB515D" w:rsidP="00BB515D">
            <w:pPr>
              <w:ind w:left="0"/>
            </w:pPr>
            <w:r w:rsidRPr="00642B32">
              <w:rPr>
                <w:rFonts w:hint="eastAsia"/>
                <w:b/>
              </w:rPr>
              <w:t>比较方式</w:t>
            </w:r>
            <w:r>
              <w:rPr>
                <w:rFonts w:hint="eastAsia"/>
              </w:rPr>
              <w:t>：根据列所使用的排序规则依次比较各个字符。</w:t>
            </w:r>
          </w:p>
          <w:p w:rsidR="00BB515D" w:rsidRDefault="00BB515D" w:rsidP="00BB515D">
            <w:pPr>
              <w:ind w:left="0"/>
            </w:pPr>
          </w:p>
          <w:p w:rsidR="00BB515D" w:rsidRDefault="00BB515D" w:rsidP="00BB515D">
            <w:pPr>
              <w:ind w:left="0"/>
            </w:pPr>
            <w:r>
              <w:rPr>
                <w:rFonts w:hint="eastAsia"/>
              </w:rPr>
              <w:t>==================================================</w:t>
            </w:r>
          </w:p>
          <w:p w:rsidR="00BB515D" w:rsidRPr="00642B32" w:rsidRDefault="00BB515D" w:rsidP="00BB515D">
            <w:pPr>
              <w:ind w:left="0"/>
              <w:rPr>
                <w:b/>
                <w:color w:val="FF0000"/>
              </w:rPr>
            </w:pPr>
            <w:r w:rsidRPr="00642B32">
              <w:rPr>
                <w:b/>
                <w:color w:val="FF0000"/>
              </w:rPr>
              <w:t xml:space="preserve">TEXT[(M)] </w:t>
            </w:r>
          </w:p>
          <w:p w:rsidR="00BB515D" w:rsidRDefault="00BB515D" w:rsidP="00BB515D">
            <w:pPr>
              <w:ind w:left="0"/>
            </w:pPr>
            <w:r w:rsidRPr="00642B32">
              <w:rPr>
                <w:rFonts w:hint="eastAsia"/>
                <w:b/>
              </w:rPr>
              <w:t>含义</w:t>
            </w:r>
            <w:r>
              <w:rPr>
                <w:rFonts w:hint="eastAsia"/>
              </w:rPr>
              <w:t>：标准大小的</w:t>
            </w:r>
            <w:r>
              <w:t xml:space="preserve">TEXT（非二进制串）值。 </w:t>
            </w:r>
          </w:p>
          <w:p w:rsidR="00BB515D" w:rsidRDefault="00BB515D" w:rsidP="00BB515D">
            <w:pPr>
              <w:ind w:left="0"/>
            </w:pPr>
            <w:r w:rsidRPr="00642B32">
              <w:rPr>
                <w:rFonts w:hint="eastAsia"/>
                <w:b/>
              </w:rPr>
              <w:t>可用属性</w:t>
            </w:r>
            <w:r>
              <w:rPr>
                <w:rFonts w:hint="eastAsia"/>
              </w:rPr>
              <w:t>：</w:t>
            </w:r>
            <w:r>
              <w:t xml:space="preserve">BINARY、CHARACTER SET、COLLATE。 </w:t>
            </w:r>
          </w:p>
          <w:p w:rsidR="00BB515D" w:rsidRDefault="00BB515D" w:rsidP="00BB515D">
            <w:pPr>
              <w:ind w:left="0"/>
            </w:pPr>
            <w:r w:rsidRPr="00642B32">
              <w:rPr>
                <w:rFonts w:hint="eastAsia"/>
                <w:b/>
              </w:rPr>
              <w:t>允许长度</w:t>
            </w:r>
            <w:r>
              <w:rPr>
                <w:rFonts w:hint="eastAsia"/>
              </w:rPr>
              <w:t>：</w:t>
            </w:r>
            <w:r>
              <w:t>0～65535（0～216-1）个字节；如果该值包含的是多字节字符，则字符数会更少。如果给出了长度M，则可以用它来选择一种适当的数据类型，然后丢弃</w:t>
            </w:r>
            <w:r>
              <w:lastRenderedPageBreak/>
              <w:t xml:space="preserve">它。如果M的值为1～65535，则数据类型变成TEXT。如果M的值大于或等于65535，则数据类型将根据值的实际长度变成MEDIUMTEXT或LONGTEXT。 </w:t>
            </w:r>
          </w:p>
          <w:p w:rsidR="00BB515D" w:rsidRDefault="00BB515D" w:rsidP="00BB515D">
            <w:pPr>
              <w:ind w:left="0"/>
            </w:pPr>
            <w:r w:rsidRPr="00642B32">
              <w:rPr>
                <w:rFonts w:hint="eastAsia"/>
                <w:b/>
              </w:rPr>
              <w:t>默认值</w:t>
            </w:r>
            <w:r>
              <w:rPr>
                <w:rFonts w:hint="eastAsia"/>
              </w:rPr>
              <w:t>：如果列可以为</w:t>
            </w:r>
            <w:r>
              <w:t>NULL，则默认值为NULL；如果带有NOT NULL属性，则默认值为</w:t>
            </w:r>
            <w:r w:rsidR="00D434DA">
              <w:t>''</w:t>
            </w:r>
            <w:r>
              <w:t xml:space="preserve">（空串）。 </w:t>
            </w:r>
          </w:p>
          <w:p w:rsidR="00BB515D" w:rsidRDefault="00BB515D" w:rsidP="00BB515D">
            <w:pPr>
              <w:ind w:left="0"/>
            </w:pPr>
            <w:r w:rsidRPr="00642B32">
              <w:rPr>
                <w:rFonts w:hint="eastAsia"/>
                <w:b/>
              </w:rPr>
              <w:t>存储空间要求</w:t>
            </w:r>
            <w:r>
              <w:rPr>
                <w:rFonts w:hint="eastAsia"/>
              </w:rPr>
              <w:t>：值的长度（单位为字节），外加</w:t>
            </w:r>
            <w:r>
              <w:t xml:space="preserve">2个字节（用于记录该长度值）。 </w:t>
            </w:r>
          </w:p>
          <w:p w:rsidR="00BB515D" w:rsidRDefault="00BB515D" w:rsidP="00BB515D">
            <w:pPr>
              <w:ind w:left="0"/>
            </w:pPr>
            <w:r w:rsidRPr="00642B32">
              <w:rPr>
                <w:rFonts w:hint="eastAsia"/>
                <w:b/>
              </w:rPr>
              <w:t>比较方式</w:t>
            </w:r>
            <w:r>
              <w:rPr>
                <w:rFonts w:hint="eastAsia"/>
              </w:rPr>
              <w:t>：根据列所使用的排序规则依次比较各个字符。</w:t>
            </w:r>
          </w:p>
          <w:p w:rsidR="00BB515D" w:rsidRDefault="00BB515D" w:rsidP="00BB515D">
            <w:pPr>
              <w:ind w:left="0"/>
            </w:pPr>
          </w:p>
          <w:p w:rsidR="00BB515D" w:rsidRDefault="00BB515D" w:rsidP="00BB515D">
            <w:pPr>
              <w:ind w:left="0"/>
            </w:pPr>
            <w:r>
              <w:rPr>
                <w:rFonts w:hint="eastAsia"/>
              </w:rPr>
              <w:t>==================================================</w:t>
            </w:r>
          </w:p>
          <w:p w:rsidR="00BB515D" w:rsidRPr="00642B32" w:rsidRDefault="00BB515D" w:rsidP="00BB515D">
            <w:pPr>
              <w:ind w:left="0"/>
              <w:rPr>
                <w:b/>
                <w:color w:val="FF0000"/>
              </w:rPr>
            </w:pPr>
            <w:r w:rsidRPr="00642B32">
              <w:rPr>
                <w:b/>
                <w:color w:val="FF0000"/>
              </w:rPr>
              <w:t xml:space="preserve">MEDIUMTEXT </w:t>
            </w:r>
          </w:p>
          <w:p w:rsidR="00BB515D" w:rsidRDefault="00BB515D" w:rsidP="00BB515D">
            <w:pPr>
              <w:ind w:left="0"/>
            </w:pPr>
            <w:r w:rsidRPr="00642B32">
              <w:rPr>
                <w:rFonts w:hint="eastAsia"/>
                <w:b/>
              </w:rPr>
              <w:t>含义</w:t>
            </w:r>
            <w:r>
              <w:rPr>
                <w:rFonts w:hint="eastAsia"/>
              </w:rPr>
              <w:t>：中等大小的</w:t>
            </w:r>
            <w:r>
              <w:t xml:space="preserve">TEXT（非二进制串）值。 </w:t>
            </w:r>
          </w:p>
          <w:p w:rsidR="00BB515D" w:rsidRDefault="00BB515D" w:rsidP="00BB515D">
            <w:pPr>
              <w:ind w:left="0"/>
            </w:pPr>
            <w:r w:rsidRPr="00642B32">
              <w:rPr>
                <w:rFonts w:hint="eastAsia"/>
                <w:b/>
              </w:rPr>
              <w:t>可用属性</w:t>
            </w:r>
            <w:r>
              <w:rPr>
                <w:rFonts w:hint="eastAsia"/>
              </w:rPr>
              <w:t>：</w:t>
            </w:r>
            <w:r>
              <w:t xml:space="preserve">BINARY、CHARACTER SET、COLLATE。 </w:t>
            </w:r>
          </w:p>
          <w:p w:rsidR="00BB515D" w:rsidRDefault="00BB515D" w:rsidP="00BB515D">
            <w:pPr>
              <w:ind w:left="0"/>
            </w:pPr>
            <w:r w:rsidRPr="00642B32">
              <w:rPr>
                <w:rFonts w:hint="eastAsia"/>
                <w:b/>
              </w:rPr>
              <w:t>允许长度</w:t>
            </w:r>
            <w:r>
              <w:rPr>
                <w:rFonts w:hint="eastAsia"/>
              </w:rPr>
              <w:t>：</w:t>
            </w:r>
            <w:r>
              <w:t xml:space="preserve">0～16777215（0～224-1）个字节；如果该值包含的是多字节字符，则字符数会更少。 </w:t>
            </w:r>
          </w:p>
          <w:p w:rsidR="00BB515D" w:rsidRDefault="00BB515D" w:rsidP="00BB515D">
            <w:pPr>
              <w:ind w:left="0"/>
            </w:pPr>
            <w:r w:rsidRPr="00642B32">
              <w:rPr>
                <w:rFonts w:hint="eastAsia"/>
                <w:b/>
              </w:rPr>
              <w:t>默认值</w:t>
            </w:r>
            <w:r>
              <w:rPr>
                <w:rFonts w:hint="eastAsia"/>
              </w:rPr>
              <w:t>：如果列可以为</w:t>
            </w:r>
            <w:r>
              <w:t>NULL，则默认值为NULL；如果带有NOT NULL属性，则默认值为</w:t>
            </w:r>
            <w:r w:rsidR="00D434DA">
              <w:t>''</w:t>
            </w:r>
            <w:r>
              <w:t xml:space="preserve">（空串）。 </w:t>
            </w:r>
          </w:p>
          <w:p w:rsidR="00BB515D" w:rsidRDefault="00BB515D" w:rsidP="00BB515D">
            <w:pPr>
              <w:ind w:left="0"/>
            </w:pPr>
            <w:r w:rsidRPr="00642B32">
              <w:rPr>
                <w:rFonts w:hint="eastAsia"/>
                <w:b/>
              </w:rPr>
              <w:t>存储空间要求</w:t>
            </w:r>
            <w:r>
              <w:rPr>
                <w:rFonts w:hint="eastAsia"/>
              </w:rPr>
              <w:t>：值的长度（单位为字节），外加</w:t>
            </w:r>
            <w:r>
              <w:t xml:space="preserve">3个字节（用于记录该长度值）。 </w:t>
            </w:r>
          </w:p>
          <w:p w:rsidR="00BB515D" w:rsidRDefault="00BB515D" w:rsidP="00BB515D">
            <w:pPr>
              <w:ind w:left="0"/>
            </w:pPr>
            <w:r w:rsidRPr="00642B32">
              <w:rPr>
                <w:rFonts w:hint="eastAsia"/>
                <w:b/>
              </w:rPr>
              <w:t>比较方式</w:t>
            </w:r>
            <w:r>
              <w:rPr>
                <w:rFonts w:hint="eastAsia"/>
              </w:rPr>
              <w:t>：根据列所使用的排序规则依次比较各个字符。</w:t>
            </w:r>
            <w:r>
              <w:t xml:space="preserve"> </w:t>
            </w:r>
          </w:p>
          <w:p w:rsidR="00BB515D" w:rsidRDefault="00BB515D" w:rsidP="00BB515D">
            <w:pPr>
              <w:ind w:left="0"/>
            </w:pPr>
            <w:r w:rsidRPr="00642B32">
              <w:rPr>
                <w:rFonts w:hint="eastAsia"/>
                <w:b/>
              </w:rPr>
              <w:t>同义词</w:t>
            </w:r>
            <w:r>
              <w:rPr>
                <w:rFonts w:hint="eastAsia"/>
              </w:rPr>
              <w:t>：</w:t>
            </w:r>
            <w:r>
              <w:t>LONG VARCHAR。</w:t>
            </w:r>
          </w:p>
          <w:p w:rsidR="00BB515D" w:rsidRDefault="00BB515D" w:rsidP="00BB515D">
            <w:pPr>
              <w:ind w:left="0"/>
            </w:pPr>
          </w:p>
          <w:p w:rsidR="00BB515D" w:rsidRDefault="00BB515D" w:rsidP="00BB515D">
            <w:pPr>
              <w:ind w:left="0"/>
            </w:pPr>
            <w:r>
              <w:rPr>
                <w:rFonts w:hint="eastAsia"/>
              </w:rPr>
              <w:t>==================================================</w:t>
            </w:r>
          </w:p>
          <w:p w:rsidR="00BB515D" w:rsidRPr="00776948" w:rsidRDefault="00BB515D" w:rsidP="00BB515D">
            <w:pPr>
              <w:ind w:left="0"/>
              <w:rPr>
                <w:b/>
                <w:color w:val="FF0000"/>
              </w:rPr>
            </w:pPr>
            <w:r w:rsidRPr="00776948">
              <w:rPr>
                <w:b/>
                <w:color w:val="FF0000"/>
              </w:rPr>
              <w:t xml:space="preserve">LONGTEXT </w:t>
            </w:r>
          </w:p>
          <w:p w:rsidR="00BB515D" w:rsidRDefault="00BB515D" w:rsidP="00BB515D">
            <w:pPr>
              <w:ind w:left="0"/>
            </w:pPr>
            <w:r w:rsidRPr="00776948">
              <w:rPr>
                <w:rFonts w:hint="eastAsia"/>
                <w:b/>
              </w:rPr>
              <w:t>含义</w:t>
            </w:r>
            <w:r>
              <w:rPr>
                <w:rFonts w:hint="eastAsia"/>
              </w:rPr>
              <w:t>：大的</w:t>
            </w:r>
            <w:r>
              <w:t xml:space="preserve">TEXT（非二进制串）值。 </w:t>
            </w:r>
          </w:p>
          <w:p w:rsidR="00BB515D" w:rsidRDefault="00BB515D" w:rsidP="00BB515D">
            <w:pPr>
              <w:ind w:left="0"/>
            </w:pPr>
            <w:r w:rsidRPr="00776948">
              <w:rPr>
                <w:rFonts w:hint="eastAsia"/>
                <w:b/>
              </w:rPr>
              <w:t>可用属性</w:t>
            </w:r>
            <w:r>
              <w:rPr>
                <w:rFonts w:hint="eastAsia"/>
              </w:rPr>
              <w:t>：</w:t>
            </w:r>
            <w:r>
              <w:t xml:space="preserve">BINARY、CHARACTER SET、COLLATE。 </w:t>
            </w:r>
          </w:p>
          <w:p w:rsidR="00BB515D" w:rsidRDefault="00BB515D" w:rsidP="00BB515D">
            <w:pPr>
              <w:ind w:left="0"/>
            </w:pPr>
            <w:r w:rsidRPr="00776948">
              <w:rPr>
                <w:rFonts w:hint="eastAsia"/>
                <w:b/>
              </w:rPr>
              <w:t>允许长度</w:t>
            </w:r>
            <w:r>
              <w:rPr>
                <w:rFonts w:hint="eastAsia"/>
              </w:rPr>
              <w:t>：</w:t>
            </w:r>
            <w:r>
              <w:t xml:space="preserve">0～4294967295（0～232-1）个字节；如果该值包含的是多字节字符，则字符数会更少。 </w:t>
            </w:r>
          </w:p>
          <w:p w:rsidR="00BB515D" w:rsidRDefault="00BB515D" w:rsidP="00BB515D">
            <w:pPr>
              <w:ind w:left="0"/>
            </w:pPr>
            <w:r w:rsidRPr="00776948">
              <w:rPr>
                <w:rFonts w:hint="eastAsia"/>
                <w:b/>
              </w:rPr>
              <w:t>默认值</w:t>
            </w:r>
            <w:r>
              <w:rPr>
                <w:rFonts w:hint="eastAsia"/>
              </w:rPr>
              <w:t>：如果列可以为</w:t>
            </w:r>
            <w:r>
              <w:t>NULL，则默认值为NULL；如果带有NOT NULL属性，则默认值为</w:t>
            </w:r>
            <w:r w:rsidR="00D434DA">
              <w:t>''</w:t>
            </w:r>
            <w:r>
              <w:t xml:space="preserve">（空串）。 </w:t>
            </w:r>
          </w:p>
          <w:p w:rsidR="00BB515D" w:rsidRDefault="00BB515D" w:rsidP="00BB515D">
            <w:pPr>
              <w:ind w:left="0"/>
            </w:pPr>
            <w:r w:rsidRPr="00776948">
              <w:rPr>
                <w:rFonts w:hint="eastAsia"/>
                <w:b/>
              </w:rPr>
              <w:t>存储空间要求</w:t>
            </w:r>
            <w:r>
              <w:rPr>
                <w:rFonts w:hint="eastAsia"/>
              </w:rPr>
              <w:t>：值的长度（单位为字节），外加</w:t>
            </w:r>
            <w:r>
              <w:t xml:space="preserve">4个字节（用于记录该长度值）。 </w:t>
            </w:r>
          </w:p>
          <w:p w:rsidR="00BB515D" w:rsidRDefault="00BB515D" w:rsidP="00BB515D">
            <w:pPr>
              <w:ind w:left="0"/>
            </w:pPr>
            <w:r w:rsidRPr="00776948">
              <w:rPr>
                <w:rFonts w:hint="eastAsia"/>
                <w:b/>
              </w:rPr>
              <w:t>比较方式</w:t>
            </w:r>
            <w:r>
              <w:rPr>
                <w:rFonts w:hint="eastAsia"/>
              </w:rPr>
              <w:t>：根据列所使用的排序规则依次比较各个字符。</w:t>
            </w:r>
          </w:p>
          <w:p w:rsidR="00BB515D" w:rsidRDefault="00BB515D" w:rsidP="00BB515D">
            <w:pPr>
              <w:ind w:left="0"/>
            </w:pPr>
          </w:p>
        </w:tc>
      </w:tr>
    </w:tbl>
    <w:p w:rsidR="00BB515D" w:rsidRPr="00BB515D" w:rsidRDefault="00BB515D" w:rsidP="00BB515D"/>
    <w:p w:rsidR="005A1F89" w:rsidRDefault="005A1F89" w:rsidP="00FA6478">
      <w:pPr>
        <w:pStyle w:val="Heading2"/>
      </w:pPr>
      <w:r>
        <w:t>ENUM</w:t>
      </w:r>
      <w:r>
        <w:t>和</w:t>
      </w:r>
      <w:r>
        <w:t>SET</w:t>
      </w:r>
      <w:r>
        <w:t>类型</w:t>
      </w:r>
    </w:p>
    <w:tbl>
      <w:tblPr>
        <w:tblStyle w:val="TableGrid"/>
        <w:tblW w:w="0" w:type="auto"/>
        <w:tblInd w:w="468" w:type="dxa"/>
        <w:tblLook w:val="04A0"/>
      </w:tblPr>
      <w:tblGrid>
        <w:gridCol w:w="8388"/>
      </w:tblGrid>
      <w:tr w:rsidR="00347B12" w:rsidTr="00347B12">
        <w:tc>
          <w:tcPr>
            <w:tcW w:w="8388" w:type="dxa"/>
          </w:tcPr>
          <w:p w:rsidR="00347B12" w:rsidRDefault="00347B12" w:rsidP="00347B12">
            <w:pPr>
              <w:ind w:left="0"/>
            </w:pPr>
            <w:r>
              <w:rPr>
                <w:rFonts w:hint="eastAsia"/>
              </w:rPr>
              <w:t>==================================================</w:t>
            </w:r>
          </w:p>
          <w:p w:rsidR="00347B12" w:rsidRPr="00347B12" w:rsidRDefault="00347B12" w:rsidP="00347B12">
            <w:pPr>
              <w:ind w:left="0"/>
              <w:rPr>
                <w:b/>
                <w:color w:val="FF0000"/>
              </w:rPr>
            </w:pPr>
            <w:r w:rsidRPr="00347B12">
              <w:rPr>
                <w:color w:val="FF0000"/>
              </w:rPr>
              <w:lastRenderedPageBreak/>
              <w:t xml:space="preserve"> </w:t>
            </w:r>
            <w:r w:rsidRPr="00347B12">
              <w:rPr>
                <w:b/>
                <w:color w:val="FF0000"/>
              </w:rPr>
              <w:t>ENUM(</w:t>
            </w:r>
            <w:r w:rsidR="00D434DA">
              <w:rPr>
                <w:b/>
                <w:color w:val="FF0000"/>
              </w:rPr>
              <w:t>'</w:t>
            </w:r>
            <w:r w:rsidRPr="00347B12">
              <w:rPr>
                <w:b/>
                <w:color w:val="FF0000"/>
              </w:rPr>
              <w:t>value1</w:t>
            </w:r>
            <w:r w:rsidR="00D434DA">
              <w:rPr>
                <w:b/>
                <w:color w:val="FF0000"/>
              </w:rPr>
              <w:t>'</w:t>
            </w:r>
            <w:r w:rsidRPr="00347B12">
              <w:rPr>
                <w:b/>
                <w:color w:val="FF0000"/>
              </w:rPr>
              <w:t>,</w:t>
            </w:r>
            <w:r w:rsidR="00D434DA">
              <w:rPr>
                <w:b/>
                <w:color w:val="FF0000"/>
              </w:rPr>
              <w:t>'</w:t>
            </w:r>
            <w:r w:rsidRPr="00347B12">
              <w:rPr>
                <w:b/>
                <w:color w:val="FF0000"/>
              </w:rPr>
              <w:t>value2</w:t>
            </w:r>
            <w:r w:rsidR="00D434DA">
              <w:rPr>
                <w:b/>
                <w:color w:val="FF0000"/>
              </w:rPr>
              <w:t>'</w:t>
            </w:r>
            <w:r w:rsidRPr="00347B12">
              <w:rPr>
                <w:b/>
                <w:color w:val="FF0000"/>
              </w:rPr>
              <w:t xml:space="preserve">,...) </w:t>
            </w:r>
          </w:p>
          <w:p w:rsidR="00347B12" w:rsidRDefault="00347B12" w:rsidP="00347B12">
            <w:pPr>
              <w:ind w:left="0"/>
            </w:pPr>
            <w:r w:rsidRPr="00347B12">
              <w:rPr>
                <w:rFonts w:hint="eastAsia"/>
                <w:b/>
              </w:rPr>
              <w:t>含义</w:t>
            </w:r>
            <w:r>
              <w:rPr>
                <w:rFonts w:hint="eastAsia"/>
              </w:rPr>
              <w:t>：枚举值；列的取值只能是值列表中的某个成员。</w:t>
            </w:r>
            <w:r>
              <w:t xml:space="preserve"> </w:t>
            </w:r>
          </w:p>
          <w:p w:rsidR="00347B12" w:rsidRDefault="00347B12" w:rsidP="00347B12">
            <w:pPr>
              <w:ind w:left="0"/>
            </w:pPr>
            <w:r w:rsidRPr="00347B12">
              <w:rPr>
                <w:rFonts w:hint="eastAsia"/>
                <w:b/>
              </w:rPr>
              <w:t>可用属性</w:t>
            </w:r>
            <w:r>
              <w:rPr>
                <w:rFonts w:hint="eastAsia"/>
              </w:rPr>
              <w:t>：</w:t>
            </w:r>
            <w:r>
              <w:t xml:space="preserve">CHARACTER SET、COLLATE。 </w:t>
            </w:r>
          </w:p>
          <w:p w:rsidR="00347B12" w:rsidRDefault="00347B12" w:rsidP="00347B12">
            <w:pPr>
              <w:ind w:left="0"/>
            </w:pPr>
            <w:r w:rsidRPr="00347B12">
              <w:rPr>
                <w:rFonts w:hint="eastAsia"/>
                <w:b/>
              </w:rPr>
              <w:t>默认值</w:t>
            </w:r>
            <w:r>
              <w:rPr>
                <w:rFonts w:hint="eastAsia"/>
              </w:rPr>
              <w:t>：如果列可以为</w:t>
            </w:r>
            <w:r>
              <w:t xml:space="preserve">NULL，则默认值为NULL；如果带有NOT NULL属性，则为枚举集合中的第1个成员。 </w:t>
            </w:r>
          </w:p>
          <w:p w:rsidR="00347B12" w:rsidRDefault="00347B12" w:rsidP="00347B12">
            <w:pPr>
              <w:ind w:left="0"/>
            </w:pPr>
            <w:r w:rsidRPr="00347B12">
              <w:rPr>
                <w:rFonts w:hint="eastAsia"/>
                <w:b/>
              </w:rPr>
              <w:t>存储空间要求</w:t>
            </w:r>
            <w:r>
              <w:rPr>
                <w:rFonts w:hint="eastAsia"/>
              </w:rPr>
              <w:t>：如果成员个数为</w:t>
            </w:r>
            <w:r>
              <w:t xml:space="preserve">1～255，则占用1个字节；如果为256～65535，则占用2个字节。 </w:t>
            </w:r>
          </w:p>
          <w:p w:rsidR="00347B12" w:rsidRDefault="00347B12" w:rsidP="00347B12">
            <w:pPr>
              <w:ind w:left="0"/>
            </w:pPr>
            <w:r w:rsidRPr="00347B12">
              <w:rPr>
                <w:rFonts w:hint="eastAsia"/>
                <w:b/>
              </w:rPr>
              <w:t>比较方式</w:t>
            </w:r>
            <w:r>
              <w:rPr>
                <w:rFonts w:hint="eastAsia"/>
              </w:rPr>
              <w:t>：根据列值的数值进行比较。</w:t>
            </w:r>
            <w:r>
              <w:t xml:space="preserve"> </w:t>
            </w:r>
          </w:p>
          <w:p w:rsidR="00347B12" w:rsidRDefault="00347B12" w:rsidP="00347B12">
            <w:pPr>
              <w:ind w:left="0"/>
            </w:pPr>
            <w:r w:rsidRPr="00347B12">
              <w:rPr>
                <w:rFonts w:hint="eastAsia"/>
                <w:b/>
              </w:rPr>
              <w:t>备注</w:t>
            </w:r>
            <w:r>
              <w:rPr>
                <w:rFonts w:hint="eastAsia"/>
              </w:rPr>
              <w:t>：在数据类型定义里，各成员值里的尾部空格将被忽略。</w:t>
            </w:r>
          </w:p>
          <w:p w:rsidR="00347B12" w:rsidRDefault="00347B12" w:rsidP="00347B12">
            <w:pPr>
              <w:ind w:left="0"/>
            </w:pPr>
          </w:p>
          <w:p w:rsidR="00347B12" w:rsidRDefault="00347B12" w:rsidP="00347B12">
            <w:pPr>
              <w:ind w:left="0"/>
            </w:pPr>
            <w:r>
              <w:rPr>
                <w:rFonts w:hint="eastAsia"/>
              </w:rPr>
              <w:t>==================================================</w:t>
            </w:r>
          </w:p>
          <w:p w:rsidR="00347B12" w:rsidRPr="00347B12" w:rsidRDefault="00347B12" w:rsidP="00347B12">
            <w:pPr>
              <w:ind w:left="0"/>
              <w:rPr>
                <w:b/>
                <w:color w:val="FF0000"/>
              </w:rPr>
            </w:pPr>
            <w:r w:rsidRPr="00347B12">
              <w:rPr>
                <w:b/>
                <w:color w:val="FF0000"/>
              </w:rPr>
              <w:t>SET(</w:t>
            </w:r>
            <w:r w:rsidR="00D434DA">
              <w:rPr>
                <w:b/>
                <w:color w:val="FF0000"/>
              </w:rPr>
              <w:t>'</w:t>
            </w:r>
            <w:r w:rsidRPr="00347B12">
              <w:rPr>
                <w:b/>
                <w:color w:val="FF0000"/>
              </w:rPr>
              <w:t>value1</w:t>
            </w:r>
            <w:r w:rsidR="00D434DA">
              <w:rPr>
                <w:b/>
                <w:color w:val="FF0000"/>
              </w:rPr>
              <w:t>'</w:t>
            </w:r>
            <w:r w:rsidRPr="00347B12">
              <w:rPr>
                <w:b/>
                <w:color w:val="FF0000"/>
              </w:rPr>
              <w:t>,</w:t>
            </w:r>
            <w:r w:rsidR="00D434DA">
              <w:rPr>
                <w:b/>
                <w:color w:val="FF0000"/>
              </w:rPr>
              <w:t>'</w:t>
            </w:r>
            <w:r w:rsidRPr="00347B12">
              <w:rPr>
                <w:b/>
                <w:color w:val="FF0000"/>
              </w:rPr>
              <w:t>value2</w:t>
            </w:r>
            <w:r w:rsidR="00D434DA">
              <w:rPr>
                <w:b/>
                <w:color w:val="FF0000"/>
              </w:rPr>
              <w:t>'</w:t>
            </w:r>
            <w:r w:rsidRPr="00347B12">
              <w:rPr>
                <w:b/>
                <w:color w:val="FF0000"/>
              </w:rPr>
              <w:t xml:space="preserve">,...) </w:t>
            </w:r>
          </w:p>
          <w:p w:rsidR="00347B12" w:rsidRDefault="00347B12" w:rsidP="00347B12">
            <w:pPr>
              <w:ind w:left="0"/>
            </w:pPr>
            <w:r w:rsidRPr="00347B12">
              <w:rPr>
                <w:rFonts w:hint="eastAsia"/>
                <w:b/>
              </w:rPr>
              <w:t>含义</w:t>
            </w:r>
            <w:r>
              <w:rPr>
                <w:rFonts w:hint="eastAsia"/>
              </w:rPr>
              <w:t>：集合；列的取值可以是值列表中的</w:t>
            </w:r>
            <w:r>
              <w:t xml:space="preserve">0个或者多个成员。 </w:t>
            </w:r>
          </w:p>
          <w:p w:rsidR="00347B12" w:rsidRDefault="00347B12" w:rsidP="00347B12">
            <w:pPr>
              <w:ind w:left="0"/>
            </w:pPr>
            <w:r>
              <w:rPr>
                <w:rFonts w:hint="eastAsia"/>
              </w:rPr>
              <w:t>可用属性：</w:t>
            </w:r>
            <w:r>
              <w:t xml:space="preserve">CHARACTER SET、COLLATE。 </w:t>
            </w:r>
          </w:p>
          <w:p w:rsidR="00347B12" w:rsidRDefault="00347B12" w:rsidP="00347B12">
            <w:pPr>
              <w:ind w:left="0"/>
            </w:pPr>
            <w:r w:rsidRPr="00347B12">
              <w:rPr>
                <w:rFonts w:hint="eastAsia"/>
                <w:b/>
              </w:rPr>
              <w:t>默认值</w:t>
            </w:r>
            <w:r>
              <w:rPr>
                <w:rFonts w:hint="eastAsia"/>
              </w:rPr>
              <w:t>：如果列可以为</w:t>
            </w:r>
            <w:r>
              <w:t>NULL，则默认值为NULL；如果带有NOT NULL属性，则默认值为空集（</w:t>
            </w:r>
            <w:r w:rsidR="00D434DA">
              <w:t>''</w:t>
            </w:r>
            <w:r>
              <w:t xml:space="preserve">）。 </w:t>
            </w:r>
          </w:p>
          <w:p w:rsidR="00347B12" w:rsidRDefault="00347B12" w:rsidP="00347B12">
            <w:pPr>
              <w:ind w:left="0"/>
            </w:pPr>
            <w:r w:rsidRPr="00347B12">
              <w:rPr>
                <w:rFonts w:hint="eastAsia"/>
                <w:b/>
              </w:rPr>
              <w:t>存储空间要求</w:t>
            </w:r>
            <w:r>
              <w:rPr>
                <w:rFonts w:hint="eastAsia"/>
              </w:rPr>
              <w:t>：</w:t>
            </w:r>
            <w:r>
              <w:t xml:space="preserve">1个字节（1～8个成员的集合）、2个字节（9～16个成员）、3个字节（17～24个成员）、4个字节（25～32个成员）或8个字节（33～64个成员）。 </w:t>
            </w:r>
          </w:p>
          <w:p w:rsidR="00347B12" w:rsidRDefault="00347B12" w:rsidP="00347B12">
            <w:pPr>
              <w:ind w:left="0"/>
            </w:pPr>
            <w:r w:rsidRPr="00347B12">
              <w:rPr>
                <w:rFonts w:hint="eastAsia"/>
                <w:b/>
              </w:rPr>
              <w:t>比较方式</w:t>
            </w:r>
            <w:r>
              <w:rPr>
                <w:rFonts w:hint="eastAsia"/>
              </w:rPr>
              <w:t>：根据列值的数值进行比较。</w:t>
            </w:r>
            <w:r>
              <w:t xml:space="preserve"> </w:t>
            </w:r>
          </w:p>
          <w:p w:rsidR="00347B12" w:rsidRDefault="00347B12" w:rsidP="00347B12">
            <w:pPr>
              <w:ind w:left="0"/>
            </w:pPr>
            <w:r w:rsidRPr="00347B12">
              <w:rPr>
                <w:rFonts w:hint="eastAsia"/>
                <w:b/>
              </w:rPr>
              <w:t>备注</w:t>
            </w:r>
            <w:r>
              <w:rPr>
                <w:rFonts w:hint="eastAsia"/>
              </w:rPr>
              <w:t>：在数据类型定义里，各成员值的所有尾部空格会被忽略。</w:t>
            </w:r>
          </w:p>
        </w:tc>
      </w:tr>
    </w:tbl>
    <w:p w:rsidR="005A1F89" w:rsidRDefault="005A1F89" w:rsidP="005A1F89"/>
    <w:p w:rsidR="005A1F89" w:rsidRDefault="005A1F89" w:rsidP="00351C77">
      <w:pPr>
        <w:pStyle w:val="Heading1"/>
      </w:pPr>
      <w:r>
        <w:t>时态（日期和时间）类型</w:t>
      </w:r>
    </w:p>
    <w:p w:rsidR="005A1F89" w:rsidRDefault="00461831" w:rsidP="005A1F89">
      <w:r>
        <w:rPr>
          <w:rFonts w:hint="eastAsia"/>
        </w:rPr>
        <w:tab/>
      </w:r>
      <w:proofErr w:type="spellStart"/>
      <w:r w:rsidR="005A1F89">
        <w:t>MySQL</w:t>
      </w:r>
      <w:proofErr w:type="spellEnd"/>
      <w:r w:rsidR="005A1F89">
        <w:t>提供了几种表示时态数据的类型。用于表示日期和时间的类型，既可以单独使用，也可以组合使用；并且当不需要完整的日期时，还有一种用于存储年份的类型。对于新建行，有些类型可以被自动初始化成当前的日期和时间；当行里的其他列发生变化时，它们还可以被自动更新为当前的日期和时间。</w:t>
      </w:r>
    </w:p>
    <w:p w:rsidR="005A1F89" w:rsidRDefault="005A1F89" w:rsidP="005A1F89">
      <w:r>
        <w:rPr>
          <w:rFonts w:hint="eastAsia"/>
        </w:rPr>
        <w:t>日期格式里的术语</w:t>
      </w:r>
      <w:r>
        <w:t>CC、YY、MM、DD分别代表世纪、年、月、日。时间格式里的术语</w:t>
      </w:r>
      <w:proofErr w:type="spellStart"/>
      <w:r>
        <w:t>hh</w:t>
      </w:r>
      <w:proofErr w:type="spellEnd"/>
      <w:r>
        <w:t>、mm、</w:t>
      </w:r>
      <w:proofErr w:type="spellStart"/>
      <w:r>
        <w:t>ss</w:t>
      </w:r>
      <w:proofErr w:type="spellEnd"/>
      <w:r>
        <w:t>分别代表小时、分、秒。此外，</w:t>
      </w:r>
      <w:proofErr w:type="spellStart"/>
      <w:r>
        <w:t>MySQL</w:t>
      </w:r>
      <w:proofErr w:type="spellEnd"/>
      <w:r>
        <w:t xml:space="preserve"> 5.6.4为TIME、DATETIME和TIMESTAMP类型引入了小数秒，并且允许选择性地将</w:t>
      </w:r>
      <w:r>
        <w:lastRenderedPageBreak/>
        <w:t>小数部分的最大精度设置为6位数（微秒）。时间格式里的术语</w:t>
      </w:r>
      <w:proofErr w:type="spellStart"/>
      <w:r>
        <w:t>uuuuuuu</w:t>
      </w:r>
      <w:proofErr w:type="spellEnd"/>
      <w:r>
        <w:t>表示的是小数部分。（对于</w:t>
      </w:r>
      <w:proofErr w:type="spellStart"/>
      <w:r>
        <w:t>MySQL</w:t>
      </w:r>
      <w:proofErr w:type="spellEnd"/>
      <w:r>
        <w:t xml:space="preserve"> 5.6.4以前的版本，小数秒部分会被忽略。）</w:t>
      </w:r>
    </w:p>
    <w:p w:rsidR="005A1F89" w:rsidRDefault="00461831" w:rsidP="005A1F89">
      <w:r>
        <w:rPr>
          <w:rFonts w:hint="eastAsia"/>
        </w:rPr>
        <w:t xml:space="preserve">     </w:t>
      </w:r>
      <w:r w:rsidR="005A1F89">
        <w:rPr>
          <w:rFonts w:hint="eastAsia"/>
        </w:rPr>
        <w:t>在类型语法描述里，</w:t>
      </w:r>
      <w:proofErr w:type="spellStart"/>
      <w:r w:rsidR="005A1F89">
        <w:t>fsp</w:t>
      </w:r>
      <w:proofErr w:type="spellEnd"/>
      <w:r w:rsidR="005A1F89">
        <w:t>表示的是允许使用小数秒部分的类型的小数秒精度。该精度必须是一个0～6的值，其中，0表示的是无小数秒部分，6表示的是精确到微秒。如果没有指定</w:t>
      </w:r>
      <w:proofErr w:type="spellStart"/>
      <w:r w:rsidR="005A1F89">
        <w:t>fsp</w:t>
      </w:r>
      <w:proofErr w:type="spellEnd"/>
      <w:r w:rsidR="005A1F89">
        <w:t>，则默认为0。</w:t>
      </w:r>
    </w:p>
    <w:p w:rsidR="005A1F89" w:rsidRDefault="00461831" w:rsidP="005A1F89">
      <w:r>
        <w:rPr>
          <w:rFonts w:hint="eastAsia"/>
        </w:rPr>
        <w:t xml:space="preserve">     </w:t>
      </w:r>
      <w:r w:rsidR="005A1F89">
        <w:rPr>
          <w:rFonts w:hint="eastAsia"/>
        </w:rPr>
        <w:t>自</w:t>
      </w:r>
      <w:proofErr w:type="spellStart"/>
      <w:r w:rsidR="005A1F89">
        <w:t>MySQL</w:t>
      </w:r>
      <w:proofErr w:type="spellEnd"/>
      <w:r w:rsidR="005A1F89">
        <w:t xml:space="preserve"> 5.6.4起，对于那些允许使用小数秒部分的类型，其存储空间要求有所变化。对于非小数秒部分的存储，与前面各个类型的描述是一样的。对于小数秒部分的存储，所有类型都是一样的。下表列出了所需要的字节数。</w:t>
      </w:r>
    </w:p>
    <w:p w:rsidR="005A1F89" w:rsidRDefault="005A1F89" w:rsidP="005A1F89"/>
    <w:tbl>
      <w:tblPr>
        <w:tblW w:w="4490" w:type="pct"/>
        <w:tblInd w:w="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38"/>
        <w:gridCol w:w="4952"/>
      </w:tblGrid>
      <w:tr w:rsidR="00D10BC4" w:rsidRPr="00D10BC4" w:rsidTr="00D10BC4">
        <w:trPr>
          <w:tblHeader/>
        </w:trPr>
        <w:tc>
          <w:tcPr>
            <w:tcW w:w="1977" w:type="pct"/>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b/>
                <w:bCs/>
                <w:color w:val="000000"/>
                <w:sz w:val="21"/>
              </w:rPr>
              <w:t>小数秒精度</w:t>
            </w:r>
          </w:p>
        </w:tc>
        <w:tc>
          <w:tcPr>
            <w:tcW w:w="3023" w:type="pct"/>
            <w:tcBorders>
              <w:top w:val="single" w:sz="6" w:space="0" w:color="DDDDDD"/>
              <w:left w:val="single" w:sz="6" w:space="0" w:color="DDDDDD"/>
              <w:bottom w:val="single" w:sz="6" w:space="0" w:color="DDDDDD"/>
              <w:right w:val="single" w:sz="6" w:space="0" w:color="DDDDDD"/>
            </w:tcBorders>
            <w:shd w:val="clear" w:color="auto" w:fill="F1F1F1"/>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b/>
                <w:bCs/>
                <w:color w:val="000000"/>
                <w:sz w:val="21"/>
              </w:rPr>
              <w:t>存储空间要求</w:t>
            </w:r>
          </w:p>
        </w:tc>
      </w:tr>
      <w:tr w:rsidR="00D10BC4" w:rsidRPr="00D10BC4" w:rsidTr="00D10BC4">
        <w:trPr>
          <w:trHeight w:val="630"/>
        </w:trPr>
        <w:tc>
          <w:tcPr>
            <w:tcW w:w="197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0</w:t>
            </w:r>
          </w:p>
        </w:tc>
        <w:tc>
          <w:tcPr>
            <w:tcW w:w="302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0个字节</w:t>
            </w:r>
          </w:p>
        </w:tc>
      </w:tr>
      <w:tr w:rsidR="00D10BC4" w:rsidRPr="00D10BC4" w:rsidTr="00D10BC4">
        <w:tc>
          <w:tcPr>
            <w:tcW w:w="197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1、2</w:t>
            </w:r>
          </w:p>
        </w:tc>
        <w:tc>
          <w:tcPr>
            <w:tcW w:w="302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1个字节</w:t>
            </w:r>
          </w:p>
        </w:tc>
      </w:tr>
      <w:tr w:rsidR="00D10BC4" w:rsidRPr="00D10BC4" w:rsidTr="00D10BC4">
        <w:trPr>
          <w:trHeight w:val="450"/>
        </w:trPr>
        <w:tc>
          <w:tcPr>
            <w:tcW w:w="197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3、4</w:t>
            </w:r>
          </w:p>
        </w:tc>
        <w:tc>
          <w:tcPr>
            <w:tcW w:w="302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2个字节</w:t>
            </w:r>
          </w:p>
        </w:tc>
      </w:tr>
      <w:tr w:rsidR="00D10BC4" w:rsidRPr="00D10BC4" w:rsidTr="00D10BC4">
        <w:trPr>
          <w:trHeight w:val="20"/>
        </w:trPr>
        <w:tc>
          <w:tcPr>
            <w:tcW w:w="197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5、6</w:t>
            </w:r>
          </w:p>
        </w:tc>
        <w:tc>
          <w:tcPr>
            <w:tcW w:w="302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240" w:type="dxa"/>
              <w:bottom w:w="120" w:type="dxa"/>
              <w:right w:w="240" w:type="dxa"/>
            </w:tcMar>
            <w:vAlign w:val="center"/>
            <w:hideMark/>
          </w:tcPr>
          <w:p w:rsidR="00D10BC4" w:rsidRPr="00D10BC4" w:rsidRDefault="00D10BC4" w:rsidP="00D10BC4">
            <w:pPr>
              <w:spacing w:before="225" w:after="225"/>
              <w:ind w:left="0"/>
              <w:rPr>
                <w:rFonts w:cs="Times New Roman"/>
                <w:color w:val="666666"/>
                <w:sz w:val="21"/>
                <w:szCs w:val="21"/>
              </w:rPr>
            </w:pPr>
            <w:r w:rsidRPr="00D10BC4">
              <w:rPr>
                <w:rFonts w:cs="Times New Roman" w:hint="eastAsia"/>
                <w:color w:val="666666"/>
                <w:sz w:val="21"/>
                <w:szCs w:val="21"/>
              </w:rPr>
              <w:t>3个字节</w:t>
            </w:r>
          </w:p>
        </w:tc>
      </w:tr>
    </w:tbl>
    <w:p w:rsidR="005A1F89" w:rsidRDefault="005A1F89" w:rsidP="005A1F89"/>
    <w:p w:rsidR="005A1F89" w:rsidRDefault="005A1F89" w:rsidP="005A1F89">
      <w:proofErr w:type="spellStart"/>
      <w:r>
        <w:t>MySQL</w:t>
      </w:r>
      <w:proofErr w:type="spellEnd"/>
      <w:r>
        <w:t xml:space="preserve"> 5.6.5引入了自动把当前时间戳作为初始值并进行更新的扩展支持。以前，这些属性最多只能用于表的一个TIMESTAMP列；现在，它们可以用于任何TIMESTAMP列，并且还可用于DATETIME列。</w:t>
      </w:r>
    </w:p>
    <w:tbl>
      <w:tblPr>
        <w:tblStyle w:val="TableGrid"/>
        <w:tblW w:w="0" w:type="auto"/>
        <w:tblInd w:w="468" w:type="dxa"/>
        <w:tblLook w:val="04A0"/>
      </w:tblPr>
      <w:tblGrid>
        <w:gridCol w:w="8388"/>
      </w:tblGrid>
      <w:tr w:rsidR="00FD3CB5" w:rsidTr="00FD3CB5">
        <w:tc>
          <w:tcPr>
            <w:tcW w:w="8388" w:type="dxa"/>
          </w:tcPr>
          <w:p w:rsidR="00820F5B" w:rsidRDefault="00820F5B" w:rsidP="00FD3CB5">
            <w:pPr>
              <w:ind w:left="0"/>
            </w:pPr>
            <w:r>
              <w:rPr>
                <w:rFonts w:hint="eastAsia"/>
              </w:rPr>
              <w:t>==================================================</w:t>
            </w:r>
          </w:p>
          <w:p w:rsidR="00FD3CB5" w:rsidRPr="00125FC4" w:rsidRDefault="00FD3CB5" w:rsidP="00FD3CB5">
            <w:pPr>
              <w:ind w:left="0"/>
              <w:rPr>
                <w:b/>
                <w:color w:val="FF0000"/>
              </w:rPr>
            </w:pPr>
            <w:r w:rsidRPr="00125FC4">
              <w:rPr>
                <w:b/>
                <w:color w:val="FF0000"/>
              </w:rPr>
              <w:t xml:space="preserve">DATE </w:t>
            </w:r>
          </w:p>
          <w:p w:rsidR="00FD3CB5" w:rsidRDefault="00FD3CB5" w:rsidP="00FD3CB5">
            <w:pPr>
              <w:ind w:left="0"/>
            </w:pPr>
            <w:r w:rsidRPr="00125FC4">
              <w:rPr>
                <w:rFonts w:hint="eastAsia"/>
                <w:b/>
              </w:rPr>
              <w:t>含义</w:t>
            </w:r>
            <w:r>
              <w:rPr>
                <w:rFonts w:hint="eastAsia"/>
              </w:rPr>
              <w:t>：日期值，格式为</w:t>
            </w:r>
            <w:r w:rsidR="00D434DA">
              <w:t>'</w:t>
            </w:r>
            <w:r>
              <w:t>CCYY-MM-DD</w:t>
            </w:r>
            <w:r w:rsidR="00D434DA">
              <w:t>'</w:t>
            </w:r>
            <w:r>
              <w:t xml:space="preserve">。 </w:t>
            </w:r>
          </w:p>
          <w:p w:rsidR="00FD3CB5" w:rsidRDefault="00FD3CB5" w:rsidP="00FD3CB5">
            <w:pPr>
              <w:ind w:left="0"/>
            </w:pPr>
            <w:r w:rsidRPr="00125FC4">
              <w:rPr>
                <w:rFonts w:hint="eastAsia"/>
                <w:b/>
              </w:rPr>
              <w:t>可用属性</w:t>
            </w:r>
            <w:r>
              <w:rPr>
                <w:rFonts w:hint="eastAsia"/>
              </w:rPr>
              <w:t>：除全局属性外，没有其他特殊属性。</w:t>
            </w:r>
            <w:r>
              <w:t xml:space="preserve"> </w:t>
            </w:r>
          </w:p>
          <w:p w:rsidR="00FD3CB5" w:rsidRDefault="00FD3CB5" w:rsidP="00FD3CB5">
            <w:pPr>
              <w:ind w:left="0"/>
            </w:pPr>
            <w:r w:rsidRPr="00125FC4">
              <w:rPr>
                <w:rFonts w:hint="eastAsia"/>
                <w:b/>
              </w:rPr>
              <w:lastRenderedPageBreak/>
              <w:t>取值范围</w:t>
            </w:r>
            <w:r>
              <w:rPr>
                <w:rFonts w:hint="eastAsia"/>
              </w:rPr>
              <w:t>：</w:t>
            </w:r>
            <w:r w:rsidR="00D434DA">
              <w:t>'</w:t>
            </w:r>
            <w:r>
              <w:t>1000-01-01</w:t>
            </w:r>
            <w:r w:rsidR="00D434DA">
              <w:t>'</w:t>
            </w:r>
            <w:r>
              <w:t>～</w:t>
            </w:r>
            <w:r w:rsidR="00D434DA">
              <w:t>'</w:t>
            </w:r>
            <w:r>
              <w:t>9999-12-31</w:t>
            </w:r>
            <w:r w:rsidR="00D434DA">
              <w:t>'</w:t>
            </w:r>
            <w:r>
              <w:t xml:space="preserve">。 </w:t>
            </w:r>
          </w:p>
          <w:p w:rsidR="00FD3CB5" w:rsidRDefault="00FD3CB5" w:rsidP="00FD3CB5">
            <w:pPr>
              <w:ind w:left="0"/>
            </w:pPr>
            <w:r w:rsidRPr="00125FC4">
              <w:rPr>
                <w:rFonts w:hint="eastAsia"/>
                <w:b/>
              </w:rPr>
              <w:t>零值</w:t>
            </w:r>
            <w:r>
              <w:rPr>
                <w:rFonts w:hint="eastAsia"/>
              </w:rPr>
              <w:t>：</w:t>
            </w:r>
            <w:r w:rsidR="00D434DA">
              <w:t>'</w:t>
            </w:r>
            <w:r>
              <w:t>0000-00-00</w:t>
            </w:r>
            <w:r w:rsidR="00D434DA">
              <w:t>'</w:t>
            </w:r>
            <w:r>
              <w:t xml:space="preserve">。 </w:t>
            </w:r>
          </w:p>
          <w:p w:rsidR="00FD3CB5" w:rsidRDefault="00FD3CB5" w:rsidP="00FD3CB5">
            <w:pPr>
              <w:ind w:left="0"/>
            </w:pPr>
            <w:r w:rsidRPr="00125FC4">
              <w:rPr>
                <w:rFonts w:hint="eastAsia"/>
                <w:b/>
              </w:rPr>
              <w:t>默认值</w:t>
            </w:r>
            <w:r>
              <w:rPr>
                <w:rFonts w:hint="eastAsia"/>
              </w:rPr>
              <w:t>：如果列可以为</w:t>
            </w:r>
            <w:r>
              <w:t>NULL，则默认值为NULL；如果带有NOT NULL属性，则默认值为</w:t>
            </w:r>
            <w:r w:rsidR="00D434DA">
              <w:t>'</w:t>
            </w:r>
            <w:r>
              <w:t>0000-00-00</w:t>
            </w:r>
            <w:r w:rsidR="00D434DA">
              <w:t>'</w:t>
            </w:r>
            <w:r>
              <w:t xml:space="preserve">。 </w:t>
            </w:r>
          </w:p>
          <w:p w:rsidR="00FD3CB5" w:rsidRDefault="00FD3CB5" w:rsidP="00FD3CB5">
            <w:pPr>
              <w:ind w:left="0"/>
            </w:pPr>
            <w:r w:rsidRPr="00125FC4">
              <w:rPr>
                <w:rFonts w:hint="eastAsia"/>
                <w:b/>
              </w:rPr>
              <w:t>存储空间要求</w:t>
            </w:r>
            <w:r>
              <w:rPr>
                <w:rFonts w:hint="eastAsia"/>
              </w:rPr>
              <w:t>：</w:t>
            </w:r>
            <w:r>
              <w:t>3个字节。</w:t>
            </w:r>
          </w:p>
          <w:p w:rsidR="00820F5B" w:rsidRDefault="00820F5B" w:rsidP="00FD3CB5">
            <w:pPr>
              <w:ind w:left="0"/>
            </w:pPr>
          </w:p>
          <w:p w:rsidR="00820F5B" w:rsidRDefault="00820F5B" w:rsidP="00FD3CB5">
            <w:pPr>
              <w:ind w:left="0"/>
            </w:pPr>
            <w:r>
              <w:rPr>
                <w:rFonts w:hint="eastAsia"/>
              </w:rPr>
              <w:t>==================================================</w:t>
            </w:r>
          </w:p>
          <w:p w:rsidR="00FD3CB5" w:rsidRPr="00125FC4" w:rsidRDefault="00FD3CB5" w:rsidP="00FD3CB5">
            <w:pPr>
              <w:ind w:left="0"/>
              <w:rPr>
                <w:b/>
                <w:color w:val="FF0000"/>
              </w:rPr>
            </w:pPr>
            <w:r w:rsidRPr="00125FC4">
              <w:rPr>
                <w:b/>
                <w:color w:val="FF0000"/>
              </w:rPr>
              <w:t>DATETIME[(</w:t>
            </w:r>
            <w:proofErr w:type="spellStart"/>
            <w:r w:rsidRPr="00125FC4">
              <w:rPr>
                <w:b/>
                <w:color w:val="FF0000"/>
              </w:rPr>
              <w:t>fsp</w:t>
            </w:r>
            <w:proofErr w:type="spellEnd"/>
            <w:r w:rsidRPr="00125FC4">
              <w:rPr>
                <w:b/>
                <w:color w:val="FF0000"/>
              </w:rPr>
              <w:t xml:space="preserve">)] </w:t>
            </w:r>
          </w:p>
          <w:p w:rsidR="00FD3CB5" w:rsidRDefault="00FD3CB5" w:rsidP="00FD3CB5">
            <w:pPr>
              <w:ind w:left="0"/>
            </w:pPr>
            <w:r w:rsidRPr="00125FC4">
              <w:rPr>
                <w:rFonts w:hint="eastAsia"/>
                <w:b/>
              </w:rPr>
              <w:t>含义</w:t>
            </w:r>
            <w:r>
              <w:rPr>
                <w:rFonts w:hint="eastAsia"/>
              </w:rPr>
              <w:t>：日期和时间值，格式为</w:t>
            </w:r>
            <w:r w:rsidR="00D434DA">
              <w:t>'</w:t>
            </w:r>
            <w:r>
              <w:t xml:space="preserve">CCYY-MM-DD </w:t>
            </w:r>
            <w:proofErr w:type="spellStart"/>
            <w:r>
              <w:t>hh:mm:ss</w:t>
            </w:r>
            <w:proofErr w:type="spellEnd"/>
            <w:r>
              <w:t>[.</w:t>
            </w:r>
            <w:proofErr w:type="spellStart"/>
            <w:r>
              <w:t>uuuuuu</w:t>
            </w:r>
            <w:proofErr w:type="spellEnd"/>
            <w:r>
              <w:t>]</w:t>
            </w:r>
            <w:r w:rsidR="00D434DA">
              <w:t>'</w:t>
            </w:r>
            <w:r>
              <w:t>。自</w:t>
            </w:r>
            <w:proofErr w:type="spellStart"/>
            <w:r>
              <w:t>MySQL</w:t>
            </w:r>
            <w:proofErr w:type="spellEnd"/>
            <w:r>
              <w:t xml:space="preserve"> 5.6.4起，允许使用</w:t>
            </w:r>
            <w:proofErr w:type="spellStart"/>
            <w:r>
              <w:t>fsp</w:t>
            </w:r>
            <w:proofErr w:type="spellEnd"/>
            <w:r>
              <w:t>来指定精度为0～6的小数秒。如果省略，则</w:t>
            </w:r>
            <w:proofErr w:type="spellStart"/>
            <w:r>
              <w:t>fsp</w:t>
            </w:r>
            <w:proofErr w:type="spellEnd"/>
            <w:r>
              <w:t xml:space="preserve">默认为0。 </w:t>
            </w:r>
          </w:p>
          <w:p w:rsidR="00FD3CB5" w:rsidRDefault="00FD3CB5" w:rsidP="00FD3CB5">
            <w:pPr>
              <w:ind w:left="0"/>
            </w:pPr>
            <w:r>
              <w:rPr>
                <w:rFonts w:hint="eastAsia"/>
              </w:rPr>
              <w:t>可用属性：在</w:t>
            </w:r>
            <w:proofErr w:type="spellStart"/>
            <w:r>
              <w:t>MySQL</w:t>
            </w:r>
            <w:proofErr w:type="spellEnd"/>
            <w:r>
              <w:t xml:space="preserve"> 5.6.5之前，除全局属性外，无任何属性可用。自</w:t>
            </w:r>
            <w:proofErr w:type="spellStart"/>
            <w:r>
              <w:t>MySQL</w:t>
            </w:r>
            <w:proofErr w:type="spellEnd"/>
            <w:r>
              <w:t xml:space="preserve"> 5.6.5起，DATETIME列可以包含</w:t>
            </w:r>
            <w:r w:rsidRPr="00B03528">
              <w:rPr>
                <w:b/>
              </w:rPr>
              <w:t>DEFAULT CURRENT_TIMESTAMP或ON UPDATE CURRENT_TIMESTAMP</w:t>
            </w:r>
            <w:r>
              <w:t xml:space="preserve">，或者同时包含这两个属性。它们的含义与TIMESTAMP里的相同。 </w:t>
            </w:r>
          </w:p>
          <w:p w:rsidR="00FD3CB5" w:rsidRDefault="00FD3CB5" w:rsidP="00FD3CB5">
            <w:pPr>
              <w:ind w:left="0"/>
            </w:pPr>
            <w:r w:rsidRPr="00125FC4">
              <w:rPr>
                <w:rFonts w:hint="eastAsia"/>
                <w:b/>
              </w:rPr>
              <w:t>取值范围</w:t>
            </w:r>
            <w:r>
              <w:rPr>
                <w:rFonts w:hint="eastAsia"/>
              </w:rPr>
              <w:t>：</w:t>
            </w:r>
            <w:r w:rsidR="00D434DA">
              <w:t>'</w:t>
            </w:r>
            <w:r>
              <w:t xml:space="preserve">1000-01-01 00:00:00[.000000] </w:t>
            </w:r>
            <w:r w:rsidR="00D434DA">
              <w:t>'</w:t>
            </w:r>
            <w:r>
              <w:t>～</w:t>
            </w:r>
            <w:r w:rsidR="00D434DA">
              <w:t>'</w:t>
            </w:r>
            <w:r>
              <w:t>9999-12-31 23:59:59[.999999]</w:t>
            </w:r>
            <w:r w:rsidR="00D434DA">
              <w:t>'</w:t>
            </w:r>
            <w:r>
              <w:t xml:space="preserve">。 </w:t>
            </w:r>
          </w:p>
          <w:p w:rsidR="00FD3CB5" w:rsidRDefault="00FD3CB5" w:rsidP="00FD3CB5">
            <w:pPr>
              <w:ind w:left="0"/>
            </w:pPr>
            <w:r w:rsidRPr="00125FC4">
              <w:rPr>
                <w:rFonts w:hint="eastAsia"/>
                <w:b/>
              </w:rPr>
              <w:t>零值</w:t>
            </w:r>
            <w:r>
              <w:rPr>
                <w:rFonts w:hint="eastAsia"/>
              </w:rPr>
              <w:t>：</w:t>
            </w:r>
            <w:r w:rsidR="00D434DA">
              <w:t>'</w:t>
            </w:r>
            <w:r>
              <w:t>0000-00-00 00:00:00[.000000]</w:t>
            </w:r>
            <w:r w:rsidR="00D434DA">
              <w:t>'</w:t>
            </w:r>
            <w:r>
              <w:t xml:space="preserve">。 </w:t>
            </w:r>
          </w:p>
          <w:p w:rsidR="00FD3CB5" w:rsidRDefault="00FD3CB5" w:rsidP="00FD3CB5">
            <w:pPr>
              <w:ind w:left="0"/>
            </w:pPr>
            <w:r w:rsidRPr="00125FC4">
              <w:rPr>
                <w:rFonts w:hint="eastAsia"/>
                <w:b/>
              </w:rPr>
              <w:t>默认值</w:t>
            </w:r>
            <w:r>
              <w:rPr>
                <w:rFonts w:hint="eastAsia"/>
              </w:rPr>
              <w:t>：如果列可以为</w:t>
            </w:r>
            <w:r>
              <w:t>NULL，则默认值为NULL；如果带有NOT NULL属性，则默认值为</w:t>
            </w:r>
            <w:r w:rsidR="00D434DA">
              <w:t>'</w:t>
            </w:r>
            <w:r>
              <w:t>0000-00-00 00:00:00[.000000]</w:t>
            </w:r>
            <w:r w:rsidR="00D434DA">
              <w:t>'</w:t>
            </w:r>
            <w:r>
              <w:t xml:space="preserve">。 </w:t>
            </w:r>
          </w:p>
          <w:p w:rsidR="00FD3CB5" w:rsidRDefault="00FD3CB5" w:rsidP="00FD3CB5">
            <w:pPr>
              <w:ind w:left="0"/>
            </w:pPr>
            <w:r w:rsidRPr="00125FC4">
              <w:rPr>
                <w:rFonts w:hint="eastAsia"/>
                <w:b/>
              </w:rPr>
              <w:t>存储空间要求</w:t>
            </w:r>
            <w:r>
              <w:rPr>
                <w:rFonts w:hint="eastAsia"/>
              </w:rPr>
              <w:t>：在</w:t>
            </w:r>
            <w:proofErr w:type="spellStart"/>
            <w:r>
              <w:t>MySQL</w:t>
            </w:r>
            <w:proofErr w:type="spellEnd"/>
            <w:r>
              <w:t xml:space="preserve"> 5.6.4之前，为8个字节；那以后的版本，还需要外加5个字节，用于存储小数秒。</w:t>
            </w:r>
          </w:p>
          <w:p w:rsidR="00820F5B" w:rsidRDefault="00820F5B" w:rsidP="00FD3CB5">
            <w:pPr>
              <w:ind w:left="0"/>
            </w:pPr>
          </w:p>
          <w:p w:rsidR="00820F5B" w:rsidRDefault="00820F5B" w:rsidP="00FD3CB5">
            <w:pPr>
              <w:ind w:left="0"/>
            </w:pPr>
            <w:r>
              <w:rPr>
                <w:rFonts w:hint="eastAsia"/>
              </w:rPr>
              <w:t>==================================================</w:t>
            </w:r>
          </w:p>
          <w:p w:rsidR="00FD3CB5" w:rsidRPr="00125FC4" w:rsidRDefault="00FD3CB5" w:rsidP="00FD3CB5">
            <w:pPr>
              <w:ind w:left="0"/>
              <w:rPr>
                <w:b/>
                <w:color w:val="FF0000"/>
              </w:rPr>
            </w:pPr>
            <w:r w:rsidRPr="00125FC4">
              <w:rPr>
                <w:b/>
                <w:color w:val="FF0000"/>
              </w:rPr>
              <w:t>TIME[(</w:t>
            </w:r>
            <w:proofErr w:type="spellStart"/>
            <w:r w:rsidRPr="00125FC4">
              <w:rPr>
                <w:b/>
                <w:color w:val="FF0000"/>
              </w:rPr>
              <w:t>fsp</w:t>
            </w:r>
            <w:proofErr w:type="spellEnd"/>
            <w:r w:rsidRPr="00125FC4">
              <w:rPr>
                <w:b/>
                <w:color w:val="FF0000"/>
              </w:rPr>
              <w:t xml:space="preserve">)] </w:t>
            </w:r>
          </w:p>
          <w:p w:rsidR="00FD3CB5" w:rsidRDefault="00FD3CB5" w:rsidP="00FD3CB5">
            <w:pPr>
              <w:ind w:left="0"/>
            </w:pPr>
            <w:r w:rsidRPr="00125FC4">
              <w:rPr>
                <w:rFonts w:hint="eastAsia"/>
                <w:b/>
              </w:rPr>
              <w:t>含义</w:t>
            </w:r>
            <w:r>
              <w:rPr>
                <w:rFonts w:hint="eastAsia"/>
              </w:rPr>
              <w:t>：时间值，格式为</w:t>
            </w:r>
            <w:r w:rsidR="00D434DA">
              <w:t>'</w:t>
            </w:r>
            <w:proofErr w:type="spellStart"/>
            <w:r>
              <w:t>hh:mm:ss</w:t>
            </w:r>
            <w:proofErr w:type="spellEnd"/>
            <w:r>
              <w:t>[.</w:t>
            </w:r>
            <w:proofErr w:type="spellStart"/>
            <w:r>
              <w:t>uuuuuu</w:t>
            </w:r>
            <w:proofErr w:type="spellEnd"/>
            <w:r>
              <w:t>]</w:t>
            </w:r>
            <w:r w:rsidR="00D434DA">
              <w:t>'</w:t>
            </w:r>
            <w:r>
              <w:t>（对于负值，格式为</w:t>
            </w:r>
            <w:r w:rsidR="00D434DA">
              <w:t>'</w:t>
            </w:r>
            <w:r>
              <w:t>-</w:t>
            </w:r>
            <w:proofErr w:type="spellStart"/>
            <w:r>
              <w:t>hh:mm:ss</w:t>
            </w:r>
            <w:proofErr w:type="spellEnd"/>
            <w:r>
              <w:t>[.</w:t>
            </w:r>
            <w:proofErr w:type="spellStart"/>
            <w:r>
              <w:t>uuuuuu</w:t>
            </w:r>
            <w:proofErr w:type="spellEnd"/>
            <w:r>
              <w:t>]</w:t>
            </w:r>
            <w:r w:rsidR="00D434DA">
              <w:t>'</w:t>
            </w:r>
            <w:r>
              <w:t>）。自</w:t>
            </w:r>
            <w:proofErr w:type="spellStart"/>
            <w:r>
              <w:t>MySQL</w:t>
            </w:r>
            <w:proofErr w:type="spellEnd"/>
            <w:r>
              <w:t xml:space="preserve"> 5.6.4起，允许使用</w:t>
            </w:r>
            <w:proofErr w:type="spellStart"/>
            <w:r>
              <w:t>fsp</w:t>
            </w:r>
            <w:proofErr w:type="spellEnd"/>
            <w:r>
              <w:t>来指定精度为0～6的小数秒。如果省略，则</w:t>
            </w:r>
            <w:proofErr w:type="spellStart"/>
            <w:r>
              <w:t>fsp</w:t>
            </w:r>
            <w:proofErr w:type="spellEnd"/>
            <w:r>
              <w:t xml:space="preserve">默认为0。 </w:t>
            </w:r>
          </w:p>
          <w:p w:rsidR="00FD3CB5" w:rsidRDefault="00FD3CB5" w:rsidP="00FD3CB5">
            <w:pPr>
              <w:ind w:left="0"/>
            </w:pPr>
            <w:r>
              <w:rPr>
                <w:rFonts w:hint="eastAsia"/>
              </w:rPr>
              <w:t>可用属性：除全局属性外，没有其他特殊属性。</w:t>
            </w:r>
            <w:r>
              <w:t xml:space="preserve"> </w:t>
            </w:r>
          </w:p>
          <w:p w:rsidR="00FD3CB5" w:rsidRDefault="00FD3CB5" w:rsidP="00FD3CB5">
            <w:pPr>
              <w:ind w:left="0"/>
            </w:pPr>
            <w:r w:rsidRPr="00125FC4">
              <w:rPr>
                <w:rFonts w:hint="eastAsia"/>
                <w:b/>
              </w:rPr>
              <w:t>取值范围</w:t>
            </w:r>
            <w:r>
              <w:rPr>
                <w:rFonts w:hint="eastAsia"/>
              </w:rPr>
              <w:t>：</w:t>
            </w:r>
            <w:r w:rsidR="00D434DA">
              <w:t>'</w:t>
            </w:r>
            <w:r>
              <w:t>-838:59:59[.000000]</w:t>
            </w:r>
            <w:r w:rsidR="00D434DA">
              <w:t>'</w:t>
            </w:r>
            <w:r>
              <w:t>～</w:t>
            </w:r>
            <w:r w:rsidR="00D434DA">
              <w:t>'</w:t>
            </w:r>
            <w:r>
              <w:t>838:59:59[.000000]</w:t>
            </w:r>
            <w:r w:rsidR="00D434DA">
              <w:t>'</w:t>
            </w:r>
            <w:r>
              <w:t xml:space="preserve">。 </w:t>
            </w:r>
          </w:p>
          <w:p w:rsidR="00FD3CB5" w:rsidRDefault="00FD3CB5" w:rsidP="00FD3CB5">
            <w:pPr>
              <w:ind w:left="0"/>
            </w:pPr>
            <w:r w:rsidRPr="00125FC4">
              <w:rPr>
                <w:rFonts w:hint="eastAsia"/>
                <w:b/>
              </w:rPr>
              <w:t>零值</w:t>
            </w:r>
            <w:r>
              <w:rPr>
                <w:rFonts w:hint="eastAsia"/>
              </w:rPr>
              <w:t>：</w:t>
            </w:r>
            <w:r w:rsidR="00D434DA">
              <w:t>'</w:t>
            </w:r>
            <w:r>
              <w:t>00:00:00[.000000]</w:t>
            </w:r>
            <w:r w:rsidR="00D434DA">
              <w:t>'</w:t>
            </w:r>
            <w:r>
              <w:t xml:space="preserve">。 </w:t>
            </w:r>
          </w:p>
          <w:p w:rsidR="00FD3CB5" w:rsidRDefault="00FD3CB5" w:rsidP="00FD3CB5">
            <w:pPr>
              <w:ind w:left="0"/>
            </w:pPr>
            <w:r w:rsidRPr="00125FC4">
              <w:rPr>
                <w:rFonts w:hint="eastAsia"/>
                <w:b/>
              </w:rPr>
              <w:t>默认值</w:t>
            </w:r>
            <w:r>
              <w:rPr>
                <w:rFonts w:hint="eastAsia"/>
              </w:rPr>
              <w:t>：如果列可以为</w:t>
            </w:r>
            <w:r>
              <w:t>NULL，则默认值为NULL；如果带有NOT NULL属性，则默认值为</w:t>
            </w:r>
            <w:r w:rsidR="00D434DA">
              <w:t>'</w:t>
            </w:r>
            <w:r>
              <w:t>00:00:00[.000000]</w:t>
            </w:r>
            <w:r w:rsidR="00D434DA">
              <w:t>'</w:t>
            </w:r>
            <w:r>
              <w:t xml:space="preserve">。 </w:t>
            </w:r>
          </w:p>
          <w:p w:rsidR="00FD3CB5" w:rsidRDefault="00FD3CB5" w:rsidP="00FD3CB5">
            <w:pPr>
              <w:ind w:left="0"/>
            </w:pPr>
            <w:r w:rsidRPr="00125FC4">
              <w:rPr>
                <w:rFonts w:hint="eastAsia"/>
                <w:b/>
              </w:rPr>
              <w:t>存储空间要求</w:t>
            </w:r>
            <w:r>
              <w:rPr>
                <w:rFonts w:hint="eastAsia"/>
              </w:rPr>
              <w:t>：在</w:t>
            </w:r>
            <w:proofErr w:type="spellStart"/>
            <w:r>
              <w:t>MySQL</w:t>
            </w:r>
            <w:proofErr w:type="spellEnd"/>
            <w:r>
              <w:t xml:space="preserve"> 5.6.4之前，为3个字节；那以后的版本，还需要外加3个字节，用于存储小数秒。 </w:t>
            </w:r>
          </w:p>
          <w:p w:rsidR="00FD3CB5" w:rsidRDefault="00FD3CB5" w:rsidP="00FD3CB5">
            <w:pPr>
              <w:ind w:left="0"/>
            </w:pPr>
            <w:r w:rsidRPr="00125FC4">
              <w:rPr>
                <w:rFonts w:hint="eastAsia"/>
                <w:b/>
              </w:rPr>
              <w:t>备注</w:t>
            </w:r>
            <w:r>
              <w:rPr>
                <w:rFonts w:hint="eastAsia"/>
              </w:rPr>
              <w:t>：当有非法值插入</w:t>
            </w:r>
            <w:r>
              <w:t>TIME列时，虽然</w:t>
            </w:r>
            <w:r w:rsidR="00D434DA">
              <w:t>'</w:t>
            </w:r>
            <w:r>
              <w:t>00:00:00[.000000]</w:t>
            </w:r>
            <w:r w:rsidR="00D434DA">
              <w:t>'</w:t>
            </w:r>
            <w:r>
              <w:t>会被用作零值，但是它</w:t>
            </w:r>
            <w:r>
              <w:lastRenderedPageBreak/>
              <w:t>同时也是列的正常取值范围内的一个合法值。</w:t>
            </w:r>
          </w:p>
          <w:p w:rsidR="00820F5B" w:rsidRDefault="00820F5B" w:rsidP="00FD3CB5">
            <w:pPr>
              <w:ind w:left="0"/>
            </w:pPr>
          </w:p>
          <w:p w:rsidR="00820F5B" w:rsidRDefault="00820F5B" w:rsidP="00FD3CB5">
            <w:pPr>
              <w:ind w:left="0"/>
            </w:pPr>
            <w:r>
              <w:rPr>
                <w:rFonts w:hint="eastAsia"/>
              </w:rPr>
              <w:t>==================================================</w:t>
            </w:r>
          </w:p>
          <w:p w:rsidR="00FD3CB5" w:rsidRPr="00125FC4" w:rsidRDefault="00FD3CB5" w:rsidP="00FD3CB5">
            <w:pPr>
              <w:ind w:left="0"/>
              <w:rPr>
                <w:b/>
                <w:color w:val="FF0000"/>
              </w:rPr>
            </w:pPr>
            <w:r w:rsidRPr="00125FC4">
              <w:rPr>
                <w:b/>
                <w:color w:val="FF0000"/>
              </w:rPr>
              <w:t>TIMESTAMP[(</w:t>
            </w:r>
            <w:proofErr w:type="spellStart"/>
            <w:r w:rsidRPr="00125FC4">
              <w:rPr>
                <w:b/>
                <w:color w:val="FF0000"/>
              </w:rPr>
              <w:t>fsp</w:t>
            </w:r>
            <w:proofErr w:type="spellEnd"/>
            <w:r w:rsidRPr="00125FC4">
              <w:rPr>
                <w:b/>
                <w:color w:val="FF0000"/>
              </w:rPr>
              <w:t xml:space="preserve">)] </w:t>
            </w:r>
          </w:p>
          <w:p w:rsidR="00FD3CB5" w:rsidRDefault="00FD3CB5" w:rsidP="00FD3CB5">
            <w:pPr>
              <w:ind w:left="0"/>
            </w:pPr>
            <w:r w:rsidRPr="00125FC4">
              <w:rPr>
                <w:rFonts w:hint="eastAsia"/>
                <w:b/>
              </w:rPr>
              <w:t>含义</w:t>
            </w:r>
            <w:r>
              <w:rPr>
                <w:rFonts w:hint="eastAsia"/>
              </w:rPr>
              <w:t>：时间戳（日期和时间），格式为</w:t>
            </w:r>
            <w:r>
              <w:t xml:space="preserve"> </w:t>
            </w:r>
            <w:r w:rsidR="00D434DA">
              <w:t>'</w:t>
            </w:r>
            <w:r>
              <w:t>CCYY-MM-</w:t>
            </w:r>
            <w:proofErr w:type="spellStart"/>
            <w:r>
              <w:t>DDhh:mm:ss</w:t>
            </w:r>
            <w:proofErr w:type="spellEnd"/>
            <w:r>
              <w:t>[.</w:t>
            </w:r>
            <w:proofErr w:type="spellStart"/>
            <w:r>
              <w:t>uuuuuu</w:t>
            </w:r>
            <w:proofErr w:type="spellEnd"/>
            <w:r>
              <w:t>]</w:t>
            </w:r>
            <w:r w:rsidR="00D434DA">
              <w:t>'</w:t>
            </w:r>
            <w:r>
              <w:t>。自</w:t>
            </w:r>
            <w:proofErr w:type="spellStart"/>
            <w:r>
              <w:t>MySQL</w:t>
            </w:r>
            <w:proofErr w:type="spellEnd"/>
            <w:r>
              <w:t xml:space="preserve"> 5.6.4起，允许使用</w:t>
            </w:r>
            <w:proofErr w:type="spellStart"/>
            <w:r>
              <w:t>fsp</w:t>
            </w:r>
            <w:proofErr w:type="spellEnd"/>
            <w:r>
              <w:t>来指定精度为0～6的小数秒。如果省略，则</w:t>
            </w:r>
            <w:proofErr w:type="spellStart"/>
            <w:r>
              <w:t>fsp</w:t>
            </w:r>
            <w:proofErr w:type="spellEnd"/>
            <w:r>
              <w:t>默认为0。TIMESTAMP类型有几下几种特殊行为。</w:t>
            </w:r>
          </w:p>
          <w:p w:rsidR="00FD3CB5" w:rsidRPr="008F474B" w:rsidRDefault="00FD3CB5" w:rsidP="008F474B">
            <w:pPr>
              <w:pStyle w:val="ListParagraph"/>
              <w:numPr>
                <w:ilvl w:val="0"/>
                <w:numId w:val="21"/>
              </w:numPr>
            </w:pPr>
            <w:r w:rsidRPr="008F474B">
              <w:rPr>
                <w:rFonts w:hint="eastAsia"/>
              </w:rPr>
              <w:t>在往表的</w:t>
            </w:r>
            <w:r w:rsidRPr="008F474B">
              <w:t>TIMESTAMP列里插入NULL值时，会插入当前的日期和时间，除非列被声明为允许NULL值。</w:t>
            </w:r>
          </w:p>
          <w:p w:rsidR="00FD3CB5" w:rsidRPr="008F474B" w:rsidRDefault="00FD3CB5" w:rsidP="008F474B">
            <w:pPr>
              <w:pStyle w:val="ListParagraph"/>
              <w:numPr>
                <w:ilvl w:val="0"/>
                <w:numId w:val="21"/>
              </w:numPr>
            </w:pPr>
            <w:r w:rsidRPr="008F474B">
              <w:t>TIMESTAMP列可以有两个自动修改属性。</w:t>
            </w:r>
          </w:p>
          <w:p w:rsidR="00FD3CB5" w:rsidRDefault="008F474B" w:rsidP="00FD3CB5">
            <w:pPr>
              <w:ind w:left="0"/>
            </w:pPr>
            <w:r>
              <w:rPr>
                <w:rFonts w:hint="eastAsia"/>
              </w:rPr>
              <w:t xml:space="preserve">            </w:t>
            </w:r>
            <w:r w:rsidR="00FD3CB5" w:rsidRPr="008F474B">
              <w:rPr>
                <w:rFonts w:hint="eastAsia"/>
                <w:b/>
              </w:rPr>
              <w:t>自动初始化</w:t>
            </w:r>
            <w:r w:rsidR="00FD3CB5">
              <w:rPr>
                <w:rFonts w:hint="eastAsia"/>
              </w:rPr>
              <w:t>：当创建新行时，该列的默认值为当前时间戳。</w:t>
            </w:r>
          </w:p>
          <w:p w:rsidR="00FD3CB5" w:rsidRDefault="008F474B" w:rsidP="00FD3CB5">
            <w:pPr>
              <w:ind w:left="0"/>
            </w:pPr>
            <w:r>
              <w:rPr>
                <w:rFonts w:hint="eastAsia"/>
              </w:rPr>
              <w:t xml:space="preserve">            </w:t>
            </w:r>
            <w:r w:rsidR="00FD3CB5" w:rsidRPr="008F474B">
              <w:rPr>
                <w:rFonts w:hint="eastAsia"/>
                <w:b/>
              </w:rPr>
              <w:t>自动更新</w:t>
            </w:r>
            <w:r w:rsidR="00FD3CB5">
              <w:rPr>
                <w:rFonts w:hint="eastAsia"/>
              </w:rPr>
              <w:t>：当更新行时，修改该行里的任何其他列的值，都会使</w:t>
            </w:r>
            <w:r w:rsidR="00FD3CB5">
              <w:t>TIME</w:t>
            </w:r>
            <w:r>
              <w:rPr>
                <w:rFonts w:hint="eastAsia"/>
              </w:rPr>
              <w:br/>
              <w:t xml:space="preserve">                          </w:t>
            </w:r>
            <w:r w:rsidR="00FD3CB5">
              <w:t>STAMP列被更新为修改发生时的日期和时间值。</w:t>
            </w:r>
          </w:p>
          <w:p w:rsidR="00F20440" w:rsidRDefault="00FD3CB5" w:rsidP="00FD3CB5">
            <w:pPr>
              <w:ind w:left="0"/>
            </w:pPr>
            <w:r>
              <w:rPr>
                <w:rFonts w:hint="eastAsia"/>
              </w:rPr>
              <w:t>在</w:t>
            </w:r>
            <w:proofErr w:type="spellStart"/>
            <w:r>
              <w:t>MySQL</w:t>
            </w:r>
            <w:proofErr w:type="spellEnd"/>
            <w:r>
              <w:t xml:space="preserve"> 5.6.5之前，每个表最多只能有一个TIMESTAMP列可以拥有这些属性，并且可以指定哪一个列会有此“殊荣”。自</w:t>
            </w:r>
            <w:proofErr w:type="spellStart"/>
            <w:r>
              <w:t>MySQL</w:t>
            </w:r>
            <w:proofErr w:type="spellEnd"/>
            <w:r>
              <w:t xml:space="preserve"> 5.6.5起，任何TIMESTAMP列都可以拥有这些属性，并且可以随意组合。</w:t>
            </w:r>
          </w:p>
          <w:p w:rsidR="00FD3CB5" w:rsidRDefault="00FD3CB5" w:rsidP="00FD3CB5">
            <w:pPr>
              <w:ind w:left="0"/>
            </w:pPr>
            <w:r w:rsidRPr="00125FC4">
              <w:rPr>
                <w:rFonts w:hint="eastAsia"/>
                <w:b/>
              </w:rPr>
              <w:t>可用属性</w:t>
            </w:r>
            <w:r>
              <w:rPr>
                <w:rFonts w:hint="eastAsia"/>
              </w:rPr>
              <w:t>：在</w:t>
            </w:r>
            <w:proofErr w:type="spellStart"/>
            <w:r>
              <w:t>MySQL</w:t>
            </w:r>
            <w:proofErr w:type="spellEnd"/>
            <w:r>
              <w:t xml:space="preserve"> 5.6.5之前，一个表最多只能有一个TIMESTAMP列可以拥有DEFAULT CURRENT_TIMESTAMP或ON UPDATE CURRENT_TIMESTAMP属性，或者同时拥有这两个属性。不能为一个TIMESTAMP列设置一种属性，又为另一个TIMESTAMP列设置其他属性；同样，也不能将一个属性用于多个TIMESTAMP列。自</w:t>
            </w:r>
            <w:proofErr w:type="spellStart"/>
            <w:r>
              <w:t>MySQL</w:t>
            </w:r>
            <w:proofErr w:type="spellEnd"/>
            <w:r>
              <w:t xml:space="preserve"> 5.6.5起，所有的TIMESTAMP列都可以拥有这些属性，并且可以随意组合。 </w:t>
            </w:r>
          </w:p>
          <w:p w:rsidR="00FD3CB5" w:rsidRDefault="00FD3CB5" w:rsidP="00FD3CB5">
            <w:pPr>
              <w:ind w:left="0"/>
            </w:pPr>
            <w:r>
              <w:rPr>
                <w:rFonts w:hint="eastAsia"/>
              </w:rPr>
              <w:t>在创建新行时，如果没有为</w:t>
            </w:r>
            <w:r>
              <w:t>TIMESTAMP列提供值，则DEFAULT CURRENT_</w:t>
            </w:r>
            <w:r w:rsidR="00237CF9">
              <w:rPr>
                <w:rFonts w:hint="eastAsia"/>
              </w:rPr>
              <w:br/>
            </w:r>
            <w:r>
              <w:t xml:space="preserve">TIMESTAMP属性会使其被设置为当前的日期和时间。当行里的其他列值发生变化时，ON UPDATE CURRENT_TIMESTAMP属性会使TIMESTAMP列被更新为当前的日期和时间。CURRENT_TIMESTAMP()和NOW()函数都可以认为等同于CURRENT_TIMESTAMP属性。 </w:t>
            </w:r>
          </w:p>
          <w:p w:rsidR="00FD3CB5" w:rsidRDefault="00FD3CB5" w:rsidP="00FD3CB5">
            <w:pPr>
              <w:ind w:left="0"/>
            </w:pPr>
            <w:r>
              <w:rPr>
                <w:rFonts w:hint="eastAsia"/>
              </w:rPr>
              <w:t>如果列定义里的初始关键字</w:t>
            </w:r>
            <w:r>
              <w:t>TIMESTAMP包含有一个</w:t>
            </w:r>
            <w:proofErr w:type="spellStart"/>
            <w:r>
              <w:t>fsp</w:t>
            </w:r>
            <w:proofErr w:type="spellEnd"/>
            <w:r>
              <w:t xml:space="preserve">值，那么在用于指定自动属性的子句DEFAULT或ON UPDATE里（如果存在的话），也必须使用相同的值。 </w:t>
            </w:r>
          </w:p>
          <w:p w:rsidR="00FD3CB5" w:rsidRDefault="00FD3CB5" w:rsidP="00FD3CB5">
            <w:pPr>
              <w:ind w:left="0"/>
            </w:pPr>
            <w:r w:rsidRPr="00237CF9">
              <w:rPr>
                <w:rFonts w:hint="eastAsia"/>
                <w:b/>
              </w:rPr>
              <w:t>可以指定一个</w:t>
            </w:r>
            <w:r w:rsidRPr="00237CF9">
              <w:rPr>
                <w:b/>
              </w:rPr>
              <w:t>DEFAULT常量</w:t>
            </w:r>
            <w:r>
              <w:t xml:space="preserve">，从而为TIMESTAMP列分配一个固定的日期和时间值或零值。 </w:t>
            </w:r>
          </w:p>
          <w:p w:rsidR="00FD3CB5" w:rsidRDefault="00FD3CB5" w:rsidP="00FD3CB5">
            <w:pPr>
              <w:ind w:left="0"/>
            </w:pPr>
            <w:r>
              <w:rPr>
                <w:rFonts w:hint="eastAsia"/>
              </w:rPr>
              <w:t>如果指定</w:t>
            </w:r>
            <w:r>
              <w:t>NULL属性，则允许TIMESTAMP列存储NULL值。</w:t>
            </w:r>
            <w:r w:rsidRPr="00AB73C7">
              <w:rPr>
                <w:b/>
              </w:rPr>
              <w:t>如果没有指定此属性，则将NULL存储到TIMESTAMP列时，会将其设置为当前的日期和时间</w:t>
            </w:r>
            <w:r>
              <w:t xml:space="preserve">。 </w:t>
            </w:r>
          </w:p>
          <w:p w:rsidR="00FD3CB5" w:rsidRDefault="00FD3CB5" w:rsidP="00FD3CB5">
            <w:pPr>
              <w:ind w:left="0"/>
            </w:pPr>
            <w:r w:rsidRPr="00125FC4">
              <w:rPr>
                <w:rFonts w:hint="eastAsia"/>
                <w:b/>
              </w:rPr>
              <w:lastRenderedPageBreak/>
              <w:t>取值范围</w:t>
            </w:r>
            <w:r>
              <w:rPr>
                <w:rFonts w:hint="eastAsia"/>
              </w:rPr>
              <w:t>：</w:t>
            </w:r>
            <w:r w:rsidR="00D434DA">
              <w:t>'</w:t>
            </w:r>
            <w:r>
              <w:t>1970-01-01 00:00:01[.000000]</w:t>
            </w:r>
            <w:r w:rsidR="00D434DA">
              <w:t>'</w:t>
            </w:r>
            <w:r>
              <w:t xml:space="preserve">～2038年（大约）。 </w:t>
            </w:r>
          </w:p>
          <w:p w:rsidR="00FD3CB5" w:rsidRDefault="00FD3CB5" w:rsidP="00FD3CB5">
            <w:pPr>
              <w:ind w:left="0"/>
            </w:pPr>
            <w:r w:rsidRPr="00125FC4">
              <w:rPr>
                <w:rFonts w:hint="eastAsia"/>
                <w:b/>
              </w:rPr>
              <w:t>零值</w:t>
            </w:r>
            <w:r>
              <w:rPr>
                <w:rFonts w:hint="eastAsia"/>
              </w:rPr>
              <w:t>：</w:t>
            </w:r>
            <w:r w:rsidR="00D434DA">
              <w:t>'</w:t>
            </w:r>
            <w:r>
              <w:t>0000-00-00 00:00:00[.000000]</w:t>
            </w:r>
            <w:r w:rsidR="00D434DA">
              <w:t>'</w:t>
            </w:r>
            <w:r>
              <w:t xml:space="preserve">。 </w:t>
            </w:r>
          </w:p>
          <w:p w:rsidR="00FD3CB5" w:rsidRDefault="00FD3CB5" w:rsidP="00FD3CB5">
            <w:pPr>
              <w:ind w:left="0"/>
            </w:pPr>
            <w:r w:rsidRPr="00125FC4">
              <w:rPr>
                <w:rFonts w:hint="eastAsia"/>
                <w:b/>
              </w:rPr>
              <w:t>默认值</w:t>
            </w:r>
            <w:r>
              <w:rPr>
                <w:rFonts w:hint="eastAsia"/>
              </w:rPr>
              <w:t>：在创建行时，如果</w:t>
            </w:r>
            <w:r>
              <w:t xml:space="preserve">TIMESTAMP列被设置为当前的日期和时间，则DESCRIBE和SHOW COLUMNS语句会把默认值显示为CURRENT_TIMESTAMP；否则，会显示日期和时间的默认值。请参考对“可用属性”项的讨论。 </w:t>
            </w:r>
          </w:p>
          <w:p w:rsidR="00FD3CB5" w:rsidRDefault="00FD3CB5" w:rsidP="00FD3CB5">
            <w:pPr>
              <w:ind w:left="0"/>
            </w:pPr>
            <w:r w:rsidRPr="00125FC4">
              <w:rPr>
                <w:rFonts w:hint="eastAsia"/>
                <w:b/>
              </w:rPr>
              <w:t>存储空间要求</w:t>
            </w:r>
            <w:r>
              <w:rPr>
                <w:rFonts w:hint="eastAsia"/>
              </w:rPr>
              <w:t>：在</w:t>
            </w:r>
            <w:proofErr w:type="spellStart"/>
            <w:r>
              <w:t>MySQL</w:t>
            </w:r>
            <w:proofErr w:type="spellEnd"/>
            <w:r>
              <w:t xml:space="preserve"> 5.6.4之前，为4个字节；那以后的版本，还需要外加4个字节，用于存储小数秒。</w:t>
            </w:r>
          </w:p>
          <w:p w:rsidR="00820F5B" w:rsidRDefault="00820F5B" w:rsidP="00FD3CB5">
            <w:pPr>
              <w:ind w:left="0"/>
            </w:pPr>
          </w:p>
          <w:p w:rsidR="00820F5B" w:rsidRDefault="00820F5B" w:rsidP="00FD3CB5">
            <w:pPr>
              <w:ind w:left="0"/>
            </w:pPr>
            <w:r>
              <w:rPr>
                <w:rFonts w:hint="eastAsia"/>
              </w:rPr>
              <w:t>==================================================</w:t>
            </w:r>
          </w:p>
          <w:p w:rsidR="00FD3CB5" w:rsidRPr="00125FC4" w:rsidRDefault="00FD3CB5" w:rsidP="00FD3CB5">
            <w:pPr>
              <w:ind w:left="0"/>
              <w:rPr>
                <w:b/>
                <w:color w:val="FF0000"/>
              </w:rPr>
            </w:pPr>
            <w:r w:rsidRPr="00125FC4">
              <w:rPr>
                <w:b/>
                <w:color w:val="FF0000"/>
              </w:rPr>
              <w:t xml:space="preserve">YEAR[(M)] </w:t>
            </w:r>
          </w:p>
          <w:p w:rsidR="00FD3CB5" w:rsidRDefault="00FD3CB5" w:rsidP="00FD3CB5">
            <w:pPr>
              <w:ind w:left="0"/>
            </w:pPr>
            <w:r w:rsidRPr="00125FC4">
              <w:rPr>
                <w:rFonts w:hint="eastAsia"/>
                <w:b/>
              </w:rPr>
              <w:t>含义</w:t>
            </w:r>
            <w:r>
              <w:rPr>
                <w:rFonts w:hint="eastAsia"/>
              </w:rPr>
              <w:t>：年份值。如果给出的话，</w:t>
            </w:r>
            <w:r>
              <w:t xml:space="preserve">M只能是2或者4，分别代表格式YY或CCYY。如果省略，则M的默认值为4。 </w:t>
            </w:r>
          </w:p>
          <w:p w:rsidR="00FD3CB5" w:rsidRDefault="00FD3CB5" w:rsidP="00FD3CB5">
            <w:pPr>
              <w:ind w:left="0"/>
            </w:pPr>
            <w:r>
              <w:rPr>
                <w:rFonts w:hint="eastAsia"/>
              </w:rPr>
              <w:t>可用属性：除全局属性外，没有其他特殊属性。</w:t>
            </w:r>
            <w:r>
              <w:t xml:space="preserve"> </w:t>
            </w:r>
          </w:p>
          <w:p w:rsidR="00FD3CB5" w:rsidRDefault="00FD3CB5" w:rsidP="00FD3CB5">
            <w:pPr>
              <w:ind w:left="0"/>
            </w:pPr>
            <w:r w:rsidRPr="00125FC4">
              <w:rPr>
                <w:rFonts w:hint="eastAsia"/>
                <w:b/>
              </w:rPr>
              <w:t>取值范围</w:t>
            </w:r>
            <w:r>
              <w:rPr>
                <w:rFonts w:hint="eastAsia"/>
              </w:rPr>
              <w:t>：对于</w:t>
            </w:r>
            <w:r>
              <w:t xml:space="preserve">YEAR(4)，范围是1901～2155，以及0000；对于YEAR(2)，范围相同，但是只显示最后两位数字。如果想要避免存储在YEAR(2)里的值出现歧义，则需要将这些值的范围限制在1970～2069；另一种选择是，使用YEAR(4)。 </w:t>
            </w:r>
          </w:p>
          <w:p w:rsidR="00FD3CB5" w:rsidRDefault="00FD3CB5" w:rsidP="00FD3CB5">
            <w:pPr>
              <w:ind w:left="0"/>
            </w:pPr>
            <w:r>
              <w:rPr>
                <w:rFonts w:hint="eastAsia"/>
              </w:rPr>
              <w:t>零值：对于</w:t>
            </w:r>
            <w:r>
              <w:t xml:space="preserve">YEAR(4)，零值为0000；对于YEAR(2)，零值为00。 </w:t>
            </w:r>
          </w:p>
          <w:p w:rsidR="00FD3CB5" w:rsidRDefault="00FD3CB5" w:rsidP="00FD3CB5">
            <w:pPr>
              <w:ind w:left="0"/>
            </w:pPr>
            <w:r w:rsidRPr="00125FC4">
              <w:rPr>
                <w:rFonts w:hint="eastAsia"/>
                <w:b/>
              </w:rPr>
              <w:t>默认值</w:t>
            </w:r>
            <w:r>
              <w:rPr>
                <w:rFonts w:hint="eastAsia"/>
              </w:rPr>
              <w:t>：如果列可以为</w:t>
            </w:r>
            <w:r>
              <w:t xml:space="preserve">NULL，则默认值为NULL；如果带有NOT NULL属性，则默认值为0000或00。 </w:t>
            </w:r>
          </w:p>
          <w:p w:rsidR="00FD3CB5" w:rsidRDefault="00FD3CB5" w:rsidP="00FD3CB5">
            <w:pPr>
              <w:ind w:left="0"/>
            </w:pPr>
            <w:r w:rsidRPr="00125FC4">
              <w:rPr>
                <w:rFonts w:hint="eastAsia"/>
                <w:b/>
              </w:rPr>
              <w:t>存储空间要求</w:t>
            </w:r>
            <w:r>
              <w:rPr>
                <w:rFonts w:hint="eastAsia"/>
              </w:rPr>
              <w:t>：</w:t>
            </w:r>
            <w:r>
              <w:t xml:space="preserve">1个字节。 </w:t>
            </w:r>
          </w:p>
          <w:p w:rsidR="00FD3CB5" w:rsidRDefault="00FD3CB5" w:rsidP="00FD3CB5">
            <w:pPr>
              <w:ind w:left="0"/>
            </w:pPr>
            <w:r w:rsidRPr="00125FC4">
              <w:rPr>
                <w:rFonts w:hint="eastAsia"/>
                <w:b/>
              </w:rPr>
              <w:t>备注</w:t>
            </w:r>
            <w:r>
              <w:rPr>
                <w:rFonts w:hint="eastAsia"/>
              </w:rPr>
              <w:t>：自</w:t>
            </w:r>
            <w:proofErr w:type="spellStart"/>
            <w:r>
              <w:t>MySQL</w:t>
            </w:r>
            <w:proofErr w:type="spellEnd"/>
            <w:r>
              <w:t xml:space="preserve"> 5.6.6起，YEAR(2)已被弃用。对于这样的列，可以使用YEAR(4)代替。</w:t>
            </w:r>
          </w:p>
        </w:tc>
      </w:tr>
    </w:tbl>
    <w:p w:rsidR="005A1F89" w:rsidRDefault="005A1F89" w:rsidP="005A1F89"/>
    <w:p w:rsidR="004D1E13" w:rsidRDefault="004D1E13" w:rsidP="004D1E13">
      <w:pPr>
        <w:pStyle w:val="Heading1"/>
        <w:numPr>
          <w:ilvl w:val="0"/>
          <w:numId w:val="1"/>
        </w:numPr>
      </w:pPr>
      <w:proofErr w:type="spellStart"/>
      <w:r>
        <w:rPr>
          <w:rFonts w:hint="eastAsia"/>
        </w:rPr>
        <w:t>MySQL</w:t>
      </w:r>
      <w:proofErr w:type="spellEnd"/>
      <w:r w:rsidR="0093503B">
        <w:rPr>
          <w:rFonts w:hint="eastAsia"/>
        </w:rPr>
        <w:t>处理</w:t>
      </w:r>
      <w:r>
        <w:rPr>
          <w:rFonts w:hint="eastAsia"/>
        </w:rPr>
        <w:t>数据值</w:t>
      </w:r>
    </w:p>
    <w:p w:rsidR="0093503B" w:rsidRDefault="0093503B" w:rsidP="0093503B">
      <w:pPr>
        <w:pStyle w:val="Heading2"/>
        <w:numPr>
          <w:ilvl w:val="0"/>
          <w:numId w:val="32"/>
        </w:numPr>
      </w:pPr>
      <w:r>
        <w:rPr>
          <w:rFonts w:hint="eastAsia"/>
        </w:rPr>
        <w:t>处理列默认值</w:t>
      </w:r>
    </w:p>
    <w:p w:rsidR="0093503B" w:rsidRDefault="0093503B" w:rsidP="0093503B">
      <w:pPr>
        <w:ind w:firstLine="360"/>
      </w:pPr>
      <w:r>
        <w:rPr>
          <w:rFonts w:hint="eastAsia"/>
        </w:rPr>
        <w:t>除了timestamp和</w:t>
      </w:r>
      <w:proofErr w:type="spellStart"/>
      <w:r>
        <w:rPr>
          <w:rFonts w:hint="eastAsia"/>
        </w:rPr>
        <w:t>datetime</w:t>
      </w:r>
      <w:proofErr w:type="spellEnd"/>
      <w:r>
        <w:rPr>
          <w:rFonts w:hint="eastAsia"/>
        </w:rPr>
        <w:t>外，默认值必须为常量。他不能是表达式也不能引用其他列。如果某个列没有显示的包含default 子句，并且该列允许为NULL值，其默认值为NULL。否则，不允许为NULL，并且列表里没有显示DEFAULT子句，</w:t>
      </w:r>
      <w:proofErr w:type="spellStart"/>
      <w:r>
        <w:rPr>
          <w:rFonts w:hint="eastAsia"/>
        </w:rPr>
        <w:t>mysql</w:t>
      </w:r>
      <w:proofErr w:type="spellEnd"/>
      <w:r>
        <w:rPr>
          <w:rFonts w:hint="eastAsia"/>
        </w:rPr>
        <w:t>处理方式如下：</w:t>
      </w:r>
    </w:p>
    <w:p w:rsidR="0093503B" w:rsidRDefault="0093503B" w:rsidP="0093503B">
      <w:pPr>
        <w:pStyle w:val="ListParagraph"/>
        <w:numPr>
          <w:ilvl w:val="0"/>
          <w:numId w:val="30"/>
        </w:numPr>
      </w:pPr>
      <w:r>
        <w:rPr>
          <w:rFonts w:hint="eastAsia"/>
        </w:rPr>
        <w:t>如果没有启用了</w:t>
      </w:r>
      <w:proofErr w:type="spellStart"/>
      <w:r>
        <w:rPr>
          <w:rFonts w:hint="eastAsia"/>
        </w:rPr>
        <w:t>sql</w:t>
      </w:r>
      <w:proofErr w:type="spellEnd"/>
      <w:r>
        <w:rPr>
          <w:rFonts w:hint="eastAsia"/>
        </w:rPr>
        <w:t>的严格模式，该列被设置成隐式默认值。</w:t>
      </w:r>
    </w:p>
    <w:p w:rsidR="0093503B" w:rsidRPr="008F6187" w:rsidRDefault="0093503B" w:rsidP="0093503B">
      <w:pPr>
        <w:pStyle w:val="ListParagraph"/>
        <w:numPr>
          <w:ilvl w:val="0"/>
          <w:numId w:val="30"/>
        </w:numPr>
      </w:pPr>
      <w:r>
        <w:rPr>
          <w:rFonts w:hint="eastAsia"/>
        </w:rPr>
        <w:lastRenderedPageBreak/>
        <w:t>如果启用了严格模式，会出现错误。</w:t>
      </w:r>
    </w:p>
    <w:p w:rsidR="0093503B" w:rsidRDefault="0093503B" w:rsidP="0093503B">
      <w:r>
        <w:rPr>
          <w:rFonts w:hint="eastAsia"/>
        </w:rPr>
        <w:t>列隐含默认值：</w:t>
      </w:r>
    </w:p>
    <w:p w:rsidR="0093503B" w:rsidRDefault="0093503B" w:rsidP="0093503B">
      <w:pPr>
        <w:pStyle w:val="ListParagraph"/>
        <w:numPr>
          <w:ilvl w:val="0"/>
          <w:numId w:val="31"/>
        </w:numPr>
      </w:pPr>
      <w:r>
        <w:rPr>
          <w:rFonts w:hint="eastAsia"/>
        </w:rPr>
        <w:t>数字列（除了AUTO_INCREAMENT）:0</w:t>
      </w:r>
    </w:p>
    <w:p w:rsidR="0093503B" w:rsidRDefault="0093503B" w:rsidP="0093503B">
      <w:pPr>
        <w:pStyle w:val="ListParagraph"/>
        <w:numPr>
          <w:ilvl w:val="0"/>
          <w:numId w:val="31"/>
        </w:numPr>
      </w:pPr>
      <w:r>
        <w:rPr>
          <w:rFonts w:hint="eastAsia"/>
        </w:rPr>
        <w:t>时态类型：</w:t>
      </w:r>
      <w:r w:rsidR="00D434DA">
        <w:t>'</w:t>
      </w:r>
      <w:r>
        <w:rPr>
          <w:rFonts w:hint="eastAsia"/>
        </w:rPr>
        <w:t>0000-00-00），对于</w:t>
      </w:r>
      <w:proofErr w:type="spellStart"/>
      <w:r>
        <w:rPr>
          <w:rFonts w:hint="eastAsia"/>
        </w:rPr>
        <w:t>timestamp,datetime</w:t>
      </w:r>
      <w:proofErr w:type="spellEnd"/>
      <w:r>
        <w:rPr>
          <w:rFonts w:hint="eastAsia"/>
        </w:rPr>
        <w:t>(mysql5.6)有点特殊</w:t>
      </w:r>
    </w:p>
    <w:p w:rsidR="0093503B" w:rsidRDefault="0093503B" w:rsidP="0093503B">
      <w:pPr>
        <w:pStyle w:val="ListParagraph"/>
        <w:numPr>
          <w:ilvl w:val="0"/>
          <w:numId w:val="31"/>
        </w:numPr>
      </w:pPr>
      <w:r>
        <w:rPr>
          <w:rFonts w:hint="eastAsia"/>
        </w:rPr>
        <w:t>字符型（不包括</w:t>
      </w:r>
      <w:proofErr w:type="spellStart"/>
      <w:r>
        <w:rPr>
          <w:rFonts w:hint="eastAsia"/>
        </w:rPr>
        <w:t>enum,set</w:t>
      </w:r>
      <w:proofErr w:type="spellEnd"/>
      <w:r>
        <w:rPr>
          <w:rFonts w:hint="eastAsia"/>
        </w:rPr>
        <w:t>）:空字符串。</w:t>
      </w:r>
      <w:proofErr w:type="spellStart"/>
      <w:r>
        <w:t>E</w:t>
      </w:r>
      <w:r>
        <w:rPr>
          <w:rFonts w:hint="eastAsia"/>
        </w:rPr>
        <w:t>num</w:t>
      </w:r>
      <w:proofErr w:type="spellEnd"/>
      <w:r>
        <w:rPr>
          <w:rFonts w:hint="eastAsia"/>
        </w:rPr>
        <w:t>(枚举第一个元素)，Set（空集合）</w:t>
      </w:r>
    </w:p>
    <w:p w:rsidR="0093503B" w:rsidRDefault="0093503B" w:rsidP="0093503B"/>
    <w:p w:rsidR="0093503B" w:rsidRPr="0093503B" w:rsidRDefault="00531EF5" w:rsidP="00531EF5">
      <w:pPr>
        <w:pStyle w:val="Heading2"/>
      </w:pPr>
      <w:r>
        <w:rPr>
          <w:rFonts w:hint="eastAsia"/>
        </w:rPr>
        <w:t>处理无效值</w:t>
      </w:r>
    </w:p>
    <w:p w:rsidR="004D1E13" w:rsidRDefault="004D1E13" w:rsidP="004D1E13">
      <w:r>
        <w:rPr>
          <w:rFonts w:hint="eastAsia"/>
        </w:rPr>
        <w:t>默认情况下，</w:t>
      </w:r>
      <w:proofErr w:type="spellStart"/>
      <w:r>
        <w:rPr>
          <w:rFonts w:hint="eastAsia"/>
        </w:rPr>
        <w:t>MySQL</w:t>
      </w:r>
      <w:proofErr w:type="spellEnd"/>
      <w:r>
        <w:rPr>
          <w:rFonts w:hint="eastAsia"/>
        </w:rPr>
        <w:t>会按照一下规则来处理越界值和其他非正常值：</w:t>
      </w:r>
    </w:p>
    <w:p w:rsidR="004D1E13" w:rsidRDefault="004D1E13" w:rsidP="004D1E13">
      <w:pPr>
        <w:pStyle w:val="ListParagraph"/>
        <w:numPr>
          <w:ilvl w:val="0"/>
          <w:numId w:val="22"/>
        </w:numPr>
      </w:pPr>
      <w:r>
        <w:rPr>
          <w:rFonts w:hint="eastAsia"/>
        </w:rPr>
        <w:t>对于数值列或者time列，超出合法曲直的的那些值会被截断到取值范围最近的断点，并把结果存储起来。</w:t>
      </w:r>
    </w:p>
    <w:p w:rsidR="004D1E13" w:rsidRDefault="004D1E13" w:rsidP="004D1E13">
      <w:pPr>
        <w:pStyle w:val="ListParagraph"/>
        <w:numPr>
          <w:ilvl w:val="0"/>
          <w:numId w:val="22"/>
        </w:numPr>
      </w:pPr>
      <w:r>
        <w:rPr>
          <w:rFonts w:hint="eastAsia"/>
        </w:rPr>
        <w:t>除了time以外的其他时态类型列，非法值会被转化与该类型相一致的</w:t>
      </w:r>
      <w:r w:rsidR="00D434DA">
        <w:t>'</w:t>
      </w:r>
      <w:r>
        <w:rPr>
          <w:rFonts w:hint="eastAsia"/>
        </w:rPr>
        <w:t>零</w:t>
      </w:r>
      <w:r w:rsidR="00D434DA">
        <w:t>'</w:t>
      </w:r>
      <w:r>
        <w:rPr>
          <w:rFonts w:hint="eastAsia"/>
        </w:rPr>
        <w:t>值</w:t>
      </w:r>
    </w:p>
    <w:p w:rsidR="004D1E13" w:rsidRDefault="004D1E13" w:rsidP="004D1E13">
      <w:pPr>
        <w:pStyle w:val="ListParagraph"/>
        <w:numPr>
          <w:ilvl w:val="0"/>
          <w:numId w:val="22"/>
        </w:numPr>
      </w:pPr>
      <w:r>
        <w:rPr>
          <w:rFonts w:hint="eastAsia"/>
        </w:rPr>
        <w:t>对于字符串列（不包含ENUM或者SET类型），过长部分会被截取</w:t>
      </w:r>
    </w:p>
    <w:p w:rsidR="004D1E13" w:rsidRDefault="004D1E13" w:rsidP="004D1E13">
      <w:pPr>
        <w:pStyle w:val="ListParagraph"/>
        <w:numPr>
          <w:ilvl w:val="0"/>
          <w:numId w:val="22"/>
        </w:numPr>
      </w:pPr>
      <w:r>
        <w:rPr>
          <w:rFonts w:hint="eastAsia"/>
        </w:rPr>
        <w:t>给ENUM或者SET类型列进行赋值的时候，需要根据列定义里给出的合法取值列表进行。如果不是枚举类型的值赋值给ENUM列，那么列的值会变成出错成员（即与零值成员相对应的空字符串）。如果把包含非集合成员的子字符串的值赋给SET列，那么这些字符串会被清理，剩余成员被赋值</w:t>
      </w:r>
    </w:p>
    <w:p w:rsidR="004D1E13" w:rsidRDefault="004D1E13" w:rsidP="004D1E13">
      <w:r w:rsidRPr="008E3E06">
        <w:rPr>
          <w:rFonts w:hint="eastAsia"/>
          <w:color w:val="FF0000"/>
        </w:rPr>
        <w:t>注意</w:t>
      </w:r>
      <w:r>
        <w:rPr>
          <w:rFonts w:hint="eastAsia"/>
        </w:rPr>
        <w:t>：发生上述转化过程，会发生警告。用show warnings 语句查看。</w:t>
      </w:r>
    </w:p>
    <w:p w:rsidR="004D1E13" w:rsidRDefault="004D1E13" w:rsidP="004D1E13">
      <w:r>
        <w:rPr>
          <w:rFonts w:hint="eastAsia"/>
        </w:rPr>
        <w:t>使用严格模式执行严格检查：</w:t>
      </w:r>
    </w:p>
    <w:tbl>
      <w:tblPr>
        <w:tblStyle w:val="TableGrid"/>
        <w:tblW w:w="0" w:type="auto"/>
        <w:tblInd w:w="468" w:type="dxa"/>
        <w:tblLook w:val="04A0"/>
      </w:tblPr>
      <w:tblGrid>
        <w:gridCol w:w="8388"/>
      </w:tblGrid>
      <w:tr w:rsidR="004D1E13" w:rsidTr="0044668F">
        <w:tc>
          <w:tcPr>
            <w:tcW w:w="8388" w:type="dxa"/>
          </w:tcPr>
          <w:p w:rsidR="004D1E13" w:rsidRDefault="004D1E13" w:rsidP="0044668F">
            <w:pPr>
              <w:ind w:left="0"/>
            </w:pPr>
            <w:r>
              <w:rPr>
                <w:rFonts w:hint="eastAsia"/>
              </w:rPr>
              <w:t xml:space="preserve">SET </w:t>
            </w:r>
            <w:proofErr w:type="spellStart"/>
            <w:r>
              <w:rPr>
                <w:rFonts w:hint="eastAsia"/>
              </w:rPr>
              <w:t>sql_mode</w:t>
            </w:r>
            <w:proofErr w:type="spellEnd"/>
            <w:r>
              <w:rPr>
                <w:rFonts w:hint="eastAsia"/>
              </w:rPr>
              <w:t>=</w:t>
            </w:r>
            <w:r w:rsidR="00D434DA">
              <w:t>'</w:t>
            </w:r>
            <w:r>
              <w:rPr>
                <w:rFonts w:hint="eastAsia"/>
              </w:rPr>
              <w:t>STRICT_ALL_TABLES</w:t>
            </w:r>
            <w:r w:rsidR="00D434DA">
              <w:t>'</w:t>
            </w:r>
          </w:p>
          <w:p w:rsidR="004D1E13" w:rsidRDefault="004D1E13" w:rsidP="0044668F">
            <w:pPr>
              <w:ind w:left="0"/>
            </w:pPr>
            <w:r>
              <w:rPr>
                <w:rFonts w:hint="eastAsia"/>
              </w:rPr>
              <w:t xml:space="preserve">SET </w:t>
            </w:r>
            <w:proofErr w:type="spellStart"/>
            <w:r>
              <w:rPr>
                <w:rFonts w:hint="eastAsia"/>
              </w:rPr>
              <w:t>sql_mode</w:t>
            </w:r>
            <w:proofErr w:type="spellEnd"/>
            <w:r>
              <w:rPr>
                <w:rFonts w:hint="eastAsia"/>
              </w:rPr>
              <w:t>=</w:t>
            </w:r>
            <w:r w:rsidR="00D434DA">
              <w:t>'</w:t>
            </w:r>
            <w:r>
              <w:rPr>
                <w:rFonts w:hint="eastAsia"/>
              </w:rPr>
              <w:t>STRICT_TRANS_TABLES</w:t>
            </w:r>
            <w:r w:rsidR="00D434DA">
              <w:t>'</w:t>
            </w:r>
          </w:p>
        </w:tc>
      </w:tr>
    </w:tbl>
    <w:p w:rsidR="004D1E13" w:rsidRDefault="004D1E13" w:rsidP="004D1E13">
      <w:r w:rsidRPr="005E72E3">
        <w:rPr>
          <w:rFonts w:hint="eastAsia"/>
          <w:color w:val="FF0000"/>
        </w:rPr>
        <w:t>STRICT_ALL_TABLES</w:t>
      </w:r>
      <w:r>
        <w:rPr>
          <w:rFonts w:hint="eastAsia"/>
        </w:rPr>
        <w:t>：插入和修改第一行某个值无效或者缺失，会产生一个错误，语句会终止。如果插入和修改多行时候，如果发生错误，会抛出一个错误，并且语句终止执行，会导致部分更新。</w:t>
      </w:r>
    </w:p>
    <w:p w:rsidR="004D1E13" w:rsidRDefault="004D1E13" w:rsidP="004D1E13">
      <w:r w:rsidRPr="005E72E3">
        <w:rPr>
          <w:rFonts w:hint="eastAsia"/>
          <w:color w:val="FF0000"/>
        </w:rPr>
        <w:t>STRICT_TRANS_TABLES</w:t>
      </w:r>
      <w:r>
        <w:rPr>
          <w:rFonts w:hint="eastAsia"/>
        </w:rPr>
        <w:t>：插入和修改第一行某个值无效或者缺失，会产生一个错误，语句会终止。多行操作也会导致部分更新的情况。</w:t>
      </w:r>
    </w:p>
    <w:p w:rsidR="004D1E13" w:rsidRDefault="004D1E13" w:rsidP="004D1E13">
      <w:r w:rsidRPr="005E72E3">
        <w:rPr>
          <w:rFonts w:hint="eastAsia"/>
          <w:color w:val="FF0000"/>
        </w:rPr>
        <w:lastRenderedPageBreak/>
        <w:t>ERROR_FOR_DIVISION_BY_ZERO</w:t>
      </w:r>
      <w:r>
        <w:rPr>
          <w:rFonts w:hint="eastAsia"/>
        </w:rPr>
        <w:t>：阻止被除数为0的数据进入数据库。</w:t>
      </w:r>
    </w:p>
    <w:p w:rsidR="004D1E13" w:rsidRDefault="004D1E13" w:rsidP="004D1E13">
      <w:r w:rsidRPr="005E72E3">
        <w:rPr>
          <w:rFonts w:hint="eastAsia"/>
          <w:color w:val="FF0000"/>
        </w:rPr>
        <w:t>NO_ZERO_DATE</w:t>
      </w:r>
      <w:r>
        <w:rPr>
          <w:rFonts w:hint="eastAsia"/>
        </w:rPr>
        <w:t>：阻止0日期值进入数据库。</w:t>
      </w:r>
    </w:p>
    <w:p w:rsidR="004D1E13" w:rsidRDefault="004D1E13" w:rsidP="004D1E13">
      <w:r w:rsidRPr="005E72E3">
        <w:rPr>
          <w:rFonts w:hint="eastAsia"/>
          <w:color w:val="FF0000"/>
        </w:rPr>
        <w:t>NO_ZERO_IN_NDATE</w:t>
      </w:r>
      <w:r>
        <w:rPr>
          <w:rFonts w:hint="eastAsia"/>
        </w:rPr>
        <w:t>：阻止月日部分为0 不完整日期值进入数据库。</w:t>
      </w:r>
    </w:p>
    <w:p w:rsidR="004D1E13" w:rsidRPr="008E3E06" w:rsidRDefault="004D1E13" w:rsidP="004D1E13">
      <w:r w:rsidRPr="00E102DA">
        <w:rPr>
          <w:rFonts w:hint="eastAsia"/>
          <w:color w:val="FF0000"/>
        </w:rPr>
        <w:t>注意</w:t>
      </w:r>
      <w:r>
        <w:rPr>
          <w:rFonts w:hint="eastAsia"/>
        </w:rPr>
        <w:t>：使用insert或者update语句中使用ignore关键字，那么因为无效导致错误的语句，只会发生警告。</w:t>
      </w:r>
    </w:p>
    <w:p w:rsidR="004D1E13" w:rsidRDefault="004D1E13" w:rsidP="004D1E13">
      <w:pPr>
        <w:pStyle w:val="Heading1"/>
        <w:numPr>
          <w:ilvl w:val="0"/>
          <w:numId w:val="1"/>
        </w:numPr>
      </w:pPr>
      <w:proofErr w:type="spellStart"/>
      <w:r>
        <w:rPr>
          <w:rFonts w:hint="eastAsia"/>
        </w:rPr>
        <w:t>MySQL</w:t>
      </w:r>
      <w:proofErr w:type="spellEnd"/>
      <w:r>
        <w:rPr>
          <w:rFonts w:hint="eastAsia"/>
        </w:rPr>
        <w:t>处理序列</w:t>
      </w:r>
    </w:p>
    <w:p w:rsidR="004D1E13" w:rsidRDefault="004D1E13" w:rsidP="008178E8">
      <w:pPr>
        <w:pStyle w:val="Heading2"/>
        <w:numPr>
          <w:ilvl w:val="0"/>
          <w:numId w:val="29"/>
        </w:numPr>
      </w:pPr>
      <w:r>
        <w:rPr>
          <w:rFonts w:hint="eastAsia"/>
        </w:rPr>
        <w:t>通用的</w:t>
      </w:r>
      <w:r>
        <w:rPr>
          <w:rFonts w:hint="eastAsia"/>
        </w:rPr>
        <w:t>AUTO_INCREAMENT</w:t>
      </w:r>
      <w:r>
        <w:rPr>
          <w:rFonts w:hint="eastAsia"/>
        </w:rPr>
        <w:t>属性</w:t>
      </w:r>
    </w:p>
    <w:tbl>
      <w:tblPr>
        <w:tblStyle w:val="TableGrid"/>
        <w:tblW w:w="0" w:type="auto"/>
        <w:tblInd w:w="468" w:type="dxa"/>
        <w:tblLook w:val="04A0"/>
      </w:tblPr>
      <w:tblGrid>
        <w:gridCol w:w="8388"/>
      </w:tblGrid>
      <w:tr w:rsidR="004D1E13" w:rsidTr="0044668F">
        <w:tc>
          <w:tcPr>
            <w:tcW w:w="8388" w:type="dxa"/>
          </w:tcPr>
          <w:p w:rsidR="004D1E13" w:rsidRPr="002B578C" w:rsidRDefault="004D1E13" w:rsidP="004D1E13">
            <w:pPr>
              <w:pStyle w:val="ListParagraph"/>
              <w:numPr>
                <w:ilvl w:val="0"/>
                <w:numId w:val="23"/>
              </w:numPr>
            </w:pPr>
            <w:r w:rsidRPr="002B578C">
              <w:rPr>
                <w:rFonts w:hint="eastAsia"/>
              </w:rPr>
              <w:t>每个表只能由一个列具有</w:t>
            </w:r>
            <w:proofErr w:type="spellStart"/>
            <w:r w:rsidRPr="002B578C">
              <w:rPr>
                <w:rFonts w:hint="eastAsia"/>
              </w:rPr>
              <w:t>auto_increament</w:t>
            </w:r>
            <w:proofErr w:type="spellEnd"/>
            <w:r w:rsidRPr="002B578C">
              <w:rPr>
                <w:rFonts w:hint="eastAsia"/>
              </w:rPr>
              <w:t>属性，并且它应该为整数数据类型</w:t>
            </w:r>
          </w:p>
          <w:p w:rsidR="004D1E13" w:rsidRPr="002B578C" w:rsidRDefault="004D1E13" w:rsidP="004D1E13">
            <w:pPr>
              <w:pStyle w:val="ListParagraph"/>
              <w:numPr>
                <w:ilvl w:val="0"/>
                <w:numId w:val="23"/>
              </w:numPr>
            </w:pPr>
            <w:r w:rsidRPr="002B578C">
              <w:rPr>
                <w:rFonts w:hint="eastAsia"/>
              </w:rPr>
              <w:t>列必须建立索引</w:t>
            </w:r>
          </w:p>
          <w:p w:rsidR="004D1E13" w:rsidRPr="002B578C" w:rsidRDefault="004D1E13" w:rsidP="004D1E13">
            <w:pPr>
              <w:pStyle w:val="ListParagraph"/>
              <w:numPr>
                <w:ilvl w:val="0"/>
                <w:numId w:val="23"/>
              </w:numPr>
            </w:pPr>
            <w:r w:rsidRPr="002B578C">
              <w:rPr>
                <w:rFonts w:hint="eastAsia"/>
              </w:rPr>
              <w:t>列必须拥有NOT NULL约束条件</w:t>
            </w:r>
          </w:p>
          <w:p w:rsidR="004D1E13" w:rsidRPr="002B578C" w:rsidRDefault="004D1E13" w:rsidP="004D1E13">
            <w:pPr>
              <w:pStyle w:val="ListParagraph"/>
              <w:numPr>
                <w:ilvl w:val="0"/>
                <w:numId w:val="23"/>
              </w:numPr>
            </w:pPr>
            <w:r w:rsidRPr="002B578C">
              <w:rPr>
                <w:rFonts w:hint="eastAsia"/>
              </w:rPr>
              <w:t>把NULL值插入</w:t>
            </w:r>
            <w:proofErr w:type="spellStart"/>
            <w:r w:rsidRPr="002B578C">
              <w:rPr>
                <w:rFonts w:hint="eastAsia"/>
              </w:rPr>
              <w:t>auto_increament</w:t>
            </w:r>
            <w:proofErr w:type="spellEnd"/>
            <w:r w:rsidRPr="002B578C">
              <w:rPr>
                <w:rFonts w:hint="eastAsia"/>
              </w:rPr>
              <w:t>列将引发</w:t>
            </w:r>
            <w:proofErr w:type="spellStart"/>
            <w:r w:rsidRPr="002B578C">
              <w:rPr>
                <w:rFonts w:hint="eastAsia"/>
              </w:rPr>
              <w:t>MySQL</w:t>
            </w:r>
            <w:proofErr w:type="spellEnd"/>
            <w:r w:rsidRPr="002B578C">
              <w:rPr>
                <w:rFonts w:hint="eastAsia"/>
              </w:rPr>
              <w:t>自动生成下一个序列编号。</w:t>
            </w:r>
          </w:p>
          <w:p w:rsidR="004D1E13" w:rsidRPr="002B578C" w:rsidRDefault="004D1E13" w:rsidP="004D1E13">
            <w:pPr>
              <w:pStyle w:val="ListParagraph"/>
              <w:numPr>
                <w:ilvl w:val="0"/>
                <w:numId w:val="23"/>
              </w:numPr>
            </w:pPr>
            <w:r w:rsidRPr="002B578C">
              <w:rPr>
                <w:rFonts w:hint="eastAsia"/>
              </w:rPr>
              <w:t>要获取最近生成的序号值，可以调用</w:t>
            </w:r>
            <w:proofErr w:type="spellStart"/>
            <w:r w:rsidRPr="002B578C">
              <w:rPr>
                <w:rFonts w:hint="eastAsia"/>
              </w:rPr>
              <w:t>last_insert_id</w:t>
            </w:r>
            <w:proofErr w:type="spellEnd"/>
            <w:r w:rsidRPr="002B578C">
              <w:rPr>
                <w:rFonts w:hint="eastAsia"/>
              </w:rPr>
              <w:t>()函数（当前会话有效）</w:t>
            </w:r>
          </w:p>
          <w:p w:rsidR="004D1E13" w:rsidRPr="002B578C" w:rsidRDefault="004D1E13" w:rsidP="004D1E13">
            <w:pPr>
              <w:pStyle w:val="ListParagraph"/>
              <w:numPr>
                <w:ilvl w:val="0"/>
                <w:numId w:val="23"/>
              </w:numPr>
            </w:pPr>
            <w:r w:rsidRPr="002B578C">
              <w:rPr>
                <w:rFonts w:hint="eastAsia"/>
              </w:rPr>
              <w:t>插入一行时候，如果没有指定自增长列，默认插入NULL</w:t>
            </w:r>
          </w:p>
          <w:p w:rsidR="004D1E13" w:rsidRPr="002B578C" w:rsidRDefault="004D1E13" w:rsidP="004D1E13">
            <w:pPr>
              <w:pStyle w:val="ListParagraph"/>
              <w:numPr>
                <w:ilvl w:val="0"/>
                <w:numId w:val="23"/>
              </w:numPr>
            </w:pPr>
            <w:r w:rsidRPr="002B578C">
              <w:rPr>
                <w:rFonts w:hint="eastAsia"/>
              </w:rPr>
              <w:t>默认情况下，把0插入到</w:t>
            </w:r>
            <w:proofErr w:type="spellStart"/>
            <w:r w:rsidRPr="002B578C">
              <w:rPr>
                <w:rFonts w:hint="eastAsia"/>
              </w:rPr>
              <w:t>auto_increament</w:t>
            </w:r>
            <w:proofErr w:type="spellEnd"/>
            <w:r w:rsidRPr="002B578C">
              <w:rPr>
                <w:rFonts w:hint="eastAsia"/>
              </w:rPr>
              <w:t>列，等效于插入null；如果</w:t>
            </w:r>
            <w:proofErr w:type="spellStart"/>
            <w:r w:rsidRPr="002B578C">
              <w:rPr>
                <w:rFonts w:hint="eastAsia"/>
              </w:rPr>
              <w:t>sql</w:t>
            </w:r>
            <w:proofErr w:type="spellEnd"/>
            <w:r w:rsidRPr="002B578C">
              <w:rPr>
                <w:rFonts w:hint="eastAsia"/>
              </w:rPr>
              <w:t>模式启用了NO_AUTO_VALUE_ON_ZERO模式会存储0。</w:t>
            </w:r>
          </w:p>
          <w:p w:rsidR="004D1E13" w:rsidRPr="002B578C" w:rsidRDefault="004D1E13" w:rsidP="004D1E13">
            <w:pPr>
              <w:pStyle w:val="ListParagraph"/>
              <w:numPr>
                <w:ilvl w:val="0"/>
                <w:numId w:val="23"/>
              </w:numPr>
            </w:pPr>
            <w:r w:rsidRPr="002B578C">
              <w:rPr>
                <w:rFonts w:hint="eastAsia"/>
              </w:rPr>
              <w:t>如果插入一行，</w:t>
            </w:r>
            <w:proofErr w:type="spellStart"/>
            <w:r w:rsidRPr="002B578C">
              <w:rPr>
                <w:rFonts w:hint="eastAsia"/>
              </w:rPr>
              <w:t>auto_increament</w:t>
            </w:r>
            <w:proofErr w:type="spellEnd"/>
            <w:r w:rsidRPr="002B578C">
              <w:rPr>
                <w:rFonts w:hint="eastAsia"/>
              </w:rPr>
              <w:t>列指定值如果在当前表中存在，则报错，否则成功插入，并把</w:t>
            </w:r>
            <w:proofErr w:type="spellStart"/>
            <w:r w:rsidRPr="002B578C">
              <w:rPr>
                <w:rFonts w:hint="eastAsia"/>
              </w:rPr>
              <w:t>auto_increament</w:t>
            </w:r>
            <w:proofErr w:type="spellEnd"/>
            <w:r w:rsidRPr="002B578C">
              <w:rPr>
                <w:rFonts w:hint="eastAsia"/>
              </w:rPr>
              <w:t>设置为当前值。</w:t>
            </w:r>
          </w:p>
          <w:p w:rsidR="004D1E13" w:rsidRPr="002B578C" w:rsidRDefault="004D1E13" w:rsidP="004D1E13">
            <w:pPr>
              <w:pStyle w:val="ListParagraph"/>
              <w:numPr>
                <w:ilvl w:val="0"/>
                <w:numId w:val="23"/>
              </w:numPr>
            </w:pPr>
            <w:r w:rsidRPr="002B578C">
              <w:rPr>
                <w:rFonts w:hint="eastAsia"/>
              </w:rPr>
              <w:t>对于某些存储引擎，从顶端删除的</w:t>
            </w:r>
            <w:proofErr w:type="spellStart"/>
            <w:r w:rsidRPr="002B578C">
              <w:rPr>
                <w:rFonts w:hint="eastAsia"/>
              </w:rPr>
              <w:t>auto_increament</w:t>
            </w:r>
            <w:proofErr w:type="spellEnd"/>
            <w:r w:rsidRPr="002B578C">
              <w:rPr>
                <w:rFonts w:hint="eastAsia"/>
              </w:rPr>
              <w:t>值可以被重用</w:t>
            </w:r>
          </w:p>
          <w:p w:rsidR="004D1E13" w:rsidRDefault="004D1E13" w:rsidP="0044668F">
            <w:pPr>
              <w:ind w:left="0"/>
            </w:pPr>
          </w:p>
        </w:tc>
      </w:tr>
    </w:tbl>
    <w:p w:rsidR="004D1E13" w:rsidRPr="005E72E3" w:rsidRDefault="004D1E13" w:rsidP="004D1E13">
      <w:pPr>
        <w:ind w:left="0"/>
      </w:pPr>
    </w:p>
    <w:p w:rsidR="004D1E13" w:rsidRDefault="004D1E13" w:rsidP="004D1E13">
      <w:pPr>
        <w:pStyle w:val="Heading2"/>
        <w:numPr>
          <w:ilvl w:val="0"/>
          <w:numId w:val="2"/>
        </w:numPr>
      </w:pPr>
      <w:r>
        <w:rPr>
          <w:rFonts w:hint="eastAsia"/>
        </w:rPr>
        <w:t>存储引擎特有的</w:t>
      </w:r>
      <w:r>
        <w:rPr>
          <w:rFonts w:hint="eastAsia"/>
        </w:rPr>
        <w:t>AUTO_INCREAMENT</w:t>
      </w:r>
      <w:r>
        <w:rPr>
          <w:rFonts w:hint="eastAsia"/>
        </w:rPr>
        <w:t>属性</w:t>
      </w:r>
    </w:p>
    <w:p w:rsidR="004D1E13" w:rsidRDefault="004D1E13" w:rsidP="004D1E13">
      <w:pPr>
        <w:pStyle w:val="Heading3"/>
        <w:numPr>
          <w:ilvl w:val="0"/>
          <w:numId w:val="28"/>
        </w:numPr>
      </w:pPr>
      <w:proofErr w:type="spellStart"/>
      <w:r>
        <w:rPr>
          <w:rFonts w:hint="eastAsia"/>
        </w:rPr>
        <w:t>MyISAM</w:t>
      </w:r>
      <w:proofErr w:type="spellEnd"/>
      <w:r>
        <w:rPr>
          <w:rFonts w:hint="eastAsia"/>
        </w:rPr>
        <w:t>表的</w:t>
      </w:r>
      <w:r>
        <w:rPr>
          <w:rFonts w:hint="eastAsia"/>
        </w:rPr>
        <w:t>AUTO_INCREAMENT</w:t>
      </w:r>
      <w:r>
        <w:rPr>
          <w:rFonts w:hint="eastAsia"/>
        </w:rPr>
        <w:t>属性</w:t>
      </w:r>
    </w:p>
    <w:tbl>
      <w:tblPr>
        <w:tblStyle w:val="TableGrid"/>
        <w:tblW w:w="0" w:type="auto"/>
        <w:tblInd w:w="468" w:type="dxa"/>
        <w:tblLook w:val="04A0"/>
      </w:tblPr>
      <w:tblGrid>
        <w:gridCol w:w="8388"/>
      </w:tblGrid>
      <w:tr w:rsidR="004D1E13" w:rsidTr="0044668F">
        <w:tc>
          <w:tcPr>
            <w:tcW w:w="8388" w:type="dxa"/>
          </w:tcPr>
          <w:p w:rsidR="004D1E13" w:rsidRPr="004C6B1D" w:rsidRDefault="004D1E13" w:rsidP="004D1E13">
            <w:pPr>
              <w:pStyle w:val="ListParagraph"/>
              <w:numPr>
                <w:ilvl w:val="0"/>
                <w:numId w:val="25"/>
              </w:numPr>
            </w:pPr>
            <w:proofErr w:type="spellStart"/>
            <w:r w:rsidRPr="004C6B1D">
              <w:rPr>
                <w:rFonts w:hint="eastAsia"/>
              </w:rPr>
              <w:t>MyISAM</w:t>
            </w:r>
            <w:proofErr w:type="spellEnd"/>
            <w:r>
              <w:rPr>
                <w:rFonts w:hint="eastAsia"/>
              </w:rPr>
              <w:t>表的序列一般是单调的，行被删除后，序列</w:t>
            </w:r>
            <w:r w:rsidRPr="004C6B1D">
              <w:rPr>
                <w:rFonts w:hint="eastAsia"/>
              </w:rPr>
              <w:t xml:space="preserve">不能被重用，除以下情况：truncate </w:t>
            </w:r>
            <w:proofErr w:type="spellStart"/>
            <w:r w:rsidRPr="004C6B1D">
              <w:rPr>
                <w:rFonts w:hint="eastAsia"/>
              </w:rPr>
              <w:t>table_name</w:t>
            </w:r>
            <w:proofErr w:type="spellEnd"/>
            <w:r w:rsidRPr="004C6B1D">
              <w:rPr>
                <w:rFonts w:hint="eastAsia"/>
              </w:rPr>
              <w:t xml:space="preserve">  或者使用复合索引生成多个序列</w:t>
            </w:r>
          </w:p>
          <w:p w:rsidR="004D1E13" w:rsidRPr="004C6B1D" w:rsidRDefault="004D1E13" w:rsidP="004D1E13">
            <w:pPr>
              <w:pStyle w:val="ListParagraph"/>
              <w:numPr>
                <w:ilvl w:val="0"/>
                <w:numId w:val="25"/>
              </w:numPr>
            </w:pPr>
            <w:proofErr w:type="spellStart"/>
            <w:r w:rsidRPr="004C6B1D">
              <w:rPr>
                <w:rFonts w:hint="eastAsia"/>
              </w:rPr>
              <w:t>MyISAM</w:t>
            </w:r>
            <w:proofErr w:type="spellEnd"/>
            <w:r w:rsidRPr="004C6B1D">
              <w:rPr>
                <w:rFonts w:hint="eastAsia"/>
              </w:rPr>
              <w:t>序列默认值为1，可以通过create table 的</w:t>
            </w:r>
            <w:proofErr w:type="spellStart"/>
            <w:r w:rsidRPr="004C6B1D">
              <w:rPr>
                <w:rFonts w:hint="eastAsia"/>
              </w:rPr>
              <w:t>auto_increament</w:t>
            </w:r>
            <w:proofErr w:type="spellEnd"/>
            <w:r w:rsidRPr="004C6B1D">
              <w:rPr>
                <w:rFonts w:hint="eastAsia"/>
              </w:rPr>
              <w:t xml:space="preserve">=n显示指定初始值。并且可以通过ALTER TABLE </w:t>
            </w:r>
            <w:proofErr w:type="spellStart"/>
            <w:r w:rsidRPr="004C6B1D">
              <w:rPr>
                <w:rFonts w:hint="eastAsia"/>
              </w:rPr>
              <w:t>t_name</w:t>
            </w:r>
            <w:proofErr w:type="spellEnd"/>
            <w:r w:rsidRPr="004C6B1D">
              <w:rPr>
                <w:rFonts w:hint="eastAsia"/>
              </w:rPr>
              <w:t xml:space="preserve"> </w:t>
            </w:r>
            <w:proofErr w:type="spellStart"/>
            <w:r w:rsidRPr="004C6B1D">
              <w:rPr>
                <w:rFonts w:hint="eastAsia"/>
              </w:rPr>
              <w:t>auto_increament</w:t>
            </w:r>
            <w:proofErr w:type="spellEnd"/>
            <w:r w:rsidRPr="004C6B1D">
              <w:rPr>
                <w:rFonts w:hint="eastAsia"/>
              </w:rPr>
              <w:t>=n修改计数器的值。</w:t>
            </w:r>
          </w:p>
        </w:tc>
      </w:tr>
    </w:tbl>
    <w:p w:rsidR="004D1E13" w:rsidRPr="00B80CB6" w:rsidRDefault="004D1E13" w:rsidP="004D1E13">
      <w:pPr>
        <w:ind w:left="0"/>
      </w:pPr>
    </w:p>
    <w:p w:rsidR="004D1E13" w:rsidRDefault="004D1E13" w:rsidP="004D1E13">
      <w:pPr>
        <w:pStyle w:val="Heading3"/>
        <w:numPr>
          <w:ilvl w:val="0"/>
          <w:numId w:val="3"/>
        </w:numPr>
      </w:pPr>
      <w:proofErr w:type="spellStart"/>
      <w:r>
        <w:rPr>
          <w:rFonts w:hint="eastAsia"/>
        </w:rPr>
        <w:t>InnoDB</w:t>
      </w:r>
      <w:proofErr w:type="spellEnd"/>
      <w:r>
        <w:rPr>
          <w:rFonts w:hint="eastAsia"/>
        </w:rPr>
        <w:t>表的</w:t>
      </w:r>
      <w:r>
        <w:rPr>
          <w:rFonts w:hint="eastAsia"/>
        </w:rPr>
        <w:t>AUTO_INCREAMENT</w:t>
      </w:r>
      <w:r>
        <w:rPr>
          <w:rFonts w:hint="eastAsia"/>
        </w:rPr>
        <w:t>属性</w:t>
      </w:r>
    </w:p>
    <w:tbl>
      <w:tblPr>
        <w:tblStyle w:val="TableGrid"/>
        <w:tblW w:w="0" w:type="auto"/>
        <w:tblInd w:w="468" w:type="dxa"/>
        <w:tblLook w:val="04A0"/>
      </w:tblPr>
      <w:tblGrid>
        <w:gridCol w:w="8388"/>
      </w:tblGrid>
      <w:tr w:rsidR="004D1E13" w:rsidTr="0044668F">
        <w:tc>
          <w:tcPr>
            <w:tcW w:w="8388" w:type="dxa"/>
          </w:tcPr>
          <w:p w:rsidR="004D1E13" w:rsidRDefault="004D1E13" w:rsidP="004D1E13">
            <w:pPr>
              <w:pStyle w:val="ListParagraph"/>
              <w:numPr>
                <w:ilvl w:val="0"/>
                <w:numId w:val="26"/>
              </w:numPr>
            </w:pPr>
            <w:proofErr w:type="spellStart"/>
            <w:r w:rsidRPr="004C6B1D">
              <w:rPr>
                <w:rFonts w:hint="eastAsia"/>
              </w:rPr>
              <w:t>InnoDB</w:t>
            </w:r>
            <w:proofErr w:type="spellEnd"/>
            <w:r w:rsidRPr="004C6B1D">
              <w:rPr>
                <w:rFonts w:hint="eastAsia"/>
              </w:rPr>
              <w:t>序列默认值为1，可以通过create table 的</w:t>
            </w:r>
            <w:proofErr w:type="spellStart"/>
            <w:r w:rsidRPr="004C6B1D">
              <w:rPr>
                <w:rFonts w:hint="eastAsia"/>
              </w:rPr>
              <w:t>auto_increament</w:t>
            </w:r>
            <w:proofErr w:type="spellEnd"/>
            <w:r w:rsidRPr="004C6B1D">
              <w:rPr>
                <w:rFonts w:hint="eastAsia"/>
              </w:rPr>
              <w:t xml:space="preserve">=n显示指定初始值。并且可以通过ALTER TABLE </w:t>
            </w:r>
            <w:proofErr w:type="spellStart"/>
            <w:r w:rsidRPr="004C6B1D">
              <w:rPr>
                <w:rFonts w:hint="eastAsia"/>
              </w:rPr>
              <w:t>t_name</w:t>
            </w:r>
            <w:proofErr w:type="spellEnd"/>
            <w:r w:rsidRPr="004C6B1D">
              <w:rPr>
                <w:rFonts w:hint="eastAsia"/>
              </w:rPr>
              <w:t xml:space="preserve"> </w:t>
            </w:r>
            <w:proofErr w:type="spellStart"/>
            <w:r w:rsidRPr="004C6B1D">
              <w:rPr>
                <w:rFonts w:hint="eastAsia"/>
              </w:rPr>
              <w:t>auto_increament</w:t>
            </w:r>
            <w:proofErr w:type="spellEnd"/>
            <w:r w:rsidRPr="004C6B1D">
              <w:rPr>
                <w:rFonts w:hint="eastAsia"/>
              </w:rPr>
              <w:t>=n修改计数器的值。</w:t>
            </w:r>
          </w:p>
          <w:p w:rsidR="004D1E13" w:rsidRPr="004C6B1D" w:rsidRDefault="004D1E13" w:rsidP="004D1E13">
            <w:pPr>
              <w:pStyle w:val="ListParagraph"/>
              <w:numPr>
                <w:ilvl w:val="0"/>
                <w:numId w:val="26"/>
              </w:numPr>
            </w:pPr>
            <w:r>
              <w:rPr>
                <w:rFonts w:hint="eastAsia"/>
              </w:rPr>
              <w:t>从序列顶端删除的值通常不能重用；t</w:t>
            </w:r>
            <w:r>
              <w:t>run</w:t>
            </w:r>
            <w:r>
              <w:rPr>
                <w:rFonts w:hint="eastAsia"/>
              </w:rPr>
              <w:t>cate table清空表，那么序列从1开始。</w:t>
            </w:r>
          </w:p>
          <w:p w:rsidR="004D1E13" w:rsidRPr="004C6B1D" w:rsidRDefault="004D1E13" w:rsidP="004D1E13">
            <w:pPr>
              <w:pStyle w:val="ListParagraph"/>
              <w:numPr>
                <w:ilvl w:val="0"/>
                <w:numId w:val="26"/>
              </w:numPr>
            </w:pPr>
            <w:r w:rsidRPr="004C6B1D">
              <w:rPr>
                <w:rFonts w:hint="eastAsia"/>
              </w:rPr>
              <w:t>事务回滚在序列中可能导致断裂</w:t>
            </w:r>
          </w:p>
          <w:p w:rsidR="004D1E13" w:rsidRPr="004C6B1D" w:rsidRDefault="004D1E13" w:rsidP="004D1E13">
            <w:pPr>
              <w:pStyle w:val="ListParagraph"/>
              <w:numPr>
                <w:ilvl w:val="0"/>
                <w:numId w:val="26"/>
              </w:numPr>
            </w:pPr>
            <w:r w:rsidRPr="004C6B1D">
              <w:rPr>
                <w:rFonts w:hint="eastAsia"/>
              </w:rPr>
              <w:t>不能使用复合索引生成多个独立的序列</w:t>
            </w:r>
          </w:p>
          <w:p w:rsidR="004D1E13" w:rsidRDefault="004D1E13" w:rsidP="0044668F">
            <w:pPr>
              <w:ind w:left="0"/>
            </w:pPr>
          </w:p>
        </w:tc>
      </w:tr>
    </w:tbl>
    <w:p w:rsidR="004D1E13" w:rsidRPr="002B578C" w:rsidRDefault="004D1E13" w:rsidP="004D1E13">
      <w:pPr>
        <w:ind w:left="0"/>
      </w:pPr>
    </w:p>
    <w:p w:rsidR="004D1E13" w:rsidRDefault="004D1E13" w:rsidP="004D1E13">
      <w:pPr>
        <w:pStyle w:val="Heading3"/>
        <w:numPr>
          <w:ilvl w:val="0"/>
          <w:numId w:val="3"/>
        </w:numPr>
      </w:pPr>
      <w:r>
        <w:rPr>
          <w:rFonts w:hint="eastAsia"/>
        </w:rPr>
        <w:t>MEMORY</w:t>
      </w:r>
      <w:r>
        <w:rPr>
          <w:rFonts w:hint="eastAsia"/>
        </w:rPr>
        <w:t>表的</w:t>
      </w:r>
      <w:r>
        <w:rPr>
          <w:rFonts w:hint="eastAsia"/>
        </w:rPr>
        <w:t>AUTO_INCREAMENT</w:t>
      </w:r>
      <w:r>
        <w:rPr>
          <w:rFonts w:hint="eastAsia"/>
        </w:rPr>
        <w:t>属性</w:t>
      </w:r>
    </w:p>
    <w:tbl>
      <w:tblPr>
        <w:tblStyle w:val="TableGrid"/>
        <w:tblW w:w="0" w:type="auto"/>
        <w:tblInd w:w="468" w:type="dxa"/>
        <w:tblLook w:val="04A0"/>
      </w:tblPr>
      <w:tblGrid>
        <w:gridCol w:w="8388"/>
      </w:tblGrid>
      <w:tr w:rsidR="004D1E13" w:rsidTr="0044668F">
        <w:tc>
          <w:tcPr>
            <w:tcW w:w="8388" w:type="dxa"/>
          </w:tcPr>
          <w:p w:rsidR="004D1E13" w:rsidRDefault="004D1E13" w:rsidP="004D1E13">
            <w:pPr>
              <w:pStyle w:val="ListParagraph"/>
              <w:numPr>
                <w:ilvl w:val="0"/>
                <w:numId w:val="27"/>
              </w:numPr>
            </w:pPr>
            <w:r>
              <w:rPr>
                <w:rFonts w:hint="eastAsia"/>
              </w:rPr>
              <w:t>MEMORY</w:t>
            </w:r>
            <w:r w:rsidRPr="004C6B1D">
              <w:rPr>
                <w:rFonts w:hint="eastAsia"/>
              </w:rPr>
              <w:t>序列默认值为1，可以通过create table 的</w:t>
            </w:r>
            <w:proofErr w:type="spellStart"/>
            <w:r w:rsidRPr="004C6B1D">
              <w:rPr>
                <w:rFonts w:hint="eastAsia"/>
              </w:rPr>
              <w:t>auto_increament</w:t>
            </w:r>
            <w:proofErr w:type="spellEnd"/>
            <w:r w:rsidRPr="004C6B1D">
              <w:rPr>
                <w:rFonts w:hint="eastAsia"/>
              </w:rPr>
              <w:t xml:space="preserve">=n显示指定初始值。并且可以通过ALTER TABLE </w:t>
            </w:r>
            <w:proofErr w:type="spellStart"/>
            <w:r w:rsidRPr="004C6B1D">
              <w:rPr>
                <w:rFonts w:hint="eastAsia"/>
              </w:rPr>
              <w:t>t_name</w:t>
            </w:r>
            <w:proofErr w:type="spellEnd"/>
            <w:r w:rsidRPr="004C6B1D">
              <w:rPr>
                <w:rFonts w:hint="eastAsia"/>
              </w:rPr>
              <w:t xml:space="preserve"> </w:t>
            </w:r>
            <w:proofErr w:type="spellStart"/>
            <w:r w:rsidRPr="004C6B1D">
              <w:rPr>
                <w:rFonts w:hint="eastAsia"/>
              </w:rPr>
              <w:t>auto_increament</w:t>
            </w:r>
            <w:proofErr w:type="spellEnd"/>
            <w:r w:rsidRPr="004C6B1D">
              <w:rPr>
                <w:rFonts w:hint="eastAsia"/>
              </w:rPr>
              <w:t>=n修改计数器的值。</w:t>
            </w:r>
          </w:p>
          <w:p w:rsidR="004D1E13" w:rsidRPr="004C6B1D" w:rsidRDefault="004D1E13" w:rsidP="004D1E13">
            <w:pPr>
              <w:pStyle w:val="ListParagraph"/>
              <w:numPr>
                <w:ilvl w:val="0"/>
                <w:numId w:val="27"/>
              </w:numPr>
            </w:pPr>
            <w:r>
              <w:rPr>
                <w:rFonts w:hint="eastAsia"/>
              </w:rPr>
              <w:t>从序列顶端删除的值通常不能重用；t</w:t>
            </w:r>
            <w:r>
              <w:t>run</w:t>
            </w:r>
            <w:r>
              <w:rPr>
                <w:rFonts w:hint="eastAsia"/>
              </w:rPr>
              <w:t>cate table清空表，那么序列从1开始。</w:t>
            </w:r>
          </w:p>
          <w:p w:rsidR="004D1E13" w:rsidRPr="004C6B1D" w:rsidRDefault="004D1E13" w:rsidP="004D1E13">
            <w:pPr>
              <w:pStyle w:val="ListParagraph"/>
              <w:numPr>
                <w:ilvl w:val="0"/>
                <w:numId w:val="27"/>
              </w:numPr>
            </w:pPr>
            <w:r w:rsidRPr="004C6B1D">
              <w:rPr>
                <w:rFonts w:hint="eastAsia"/>
              </w:rPr>
              <w:t>不能使用复合索引生成多个独立的序列</w:t>
            </w:r>
          </w:p>
          <w:p w:rsidR="004D1E13" w:rsidRDefault="004D1E13" w:rsidP="0044668F">
            <w:pPr>
              <w:ind w:left="0"/>
            </w:pPr>
          </w:p>
        </w:tc>
      </w:tr>
    </w:tbl>
    <w:p w:rsidR="004D1E13" w:rsidRPr="002B578C" w:rsidRDefault="004D1E13" w:rsidP="004D1E13"/>
    <w:p w:rsidR="004D1E13" w:rsidRPr="005E72E3" w:rsidRDefault="004D1E13" w:rsidP="004D1E13"/>
    <w:p w:rsidR="004D1E13" w:rsidRDefault="004D1E13" w:rsidP="004D1E13">
      <w:pPr>
        <w:pStyle w:val="Heading2"/>
        <w:numPr>
          <w:ilvl w:val="0"/>
          <w:numId w:val="2"/>
        </w:numPr>
      </w:pPr>
      <w:r>
        <w:rPr>
          <w:rFonts w:hint="eastAsia"/>
        </w:rPr>
        <w:t>使用</w:t>
      </w:r>
      <w:r>
        <w:rPr>
          <w:rFonts w:hint="eastAsia"/>
        </w:rPr>
        <w:t>AUTO_INCREAMENT</w:t>
      </w:r>
      <w:r>
        <w:rPr>
          <w:rFonts w:hint="eastAsia"/>
        </w:rPr>
        <w:t>属性要考虑的问题</w:t>
      </w:r>
    </w:p>
    <w:tbl>
      <w:tblPr>
        <w:tblStyle w:val="TableGrid"/>
        <w:tblW w:w="0" w:type="auto"/>
        <w:tblInd w:w="468" w:type="dxa"/>
        <w:tblLook w:val="04A0"/>
      </w:tblPr>
      <w:tblGrid>
        <w:gridCol w:w="8388"/>
      </w:tblGrid>
      <w:tr w:rsidR="004D1E13" w:rsidTr="0044668F">
        <w:tc>
          <w:tcPr>
            <w:tcW w:w="8388" w:type="dxa"/>
          </w:tcPr>
          <w:p w:rsidR="004D1E13" w:rsidRPr="004C6B1D" w:rsidRDefault="004D1E13" w:rsidP="004D1E13">
            <w:pPr>
              <w:pStyle w:val="ListParagraph"/>
              <w:numPr>
                <w:ilvl w:val="0"/>
                <w:numId w:val="24"/>
              </w:numPr>
            </w:pPr>
            <w:r w:rsidRPr="004C6B1D">
              <w:rPr>
                <w:rFonts w:hint="eastAsia"/>
              </w:rPr>
              <w:t>AUTO_INCREAMENT不支持非正数，可以把AUTO_INCREAMENT列设置成UNSIGNED类型,得到双倍序列编号</w:t>
            </w:r>
          </w:p>
          <w:p w:rsidR="004D1E13" w:rsidRPr="004C6B1D" w:rsidRDefault="004D1E13" w:rsidP="004D1E13">
            <w:pPr>
              <w:pStyle w:val="ListParagraph"/>
              <w:numPr>
                <w:ilvl w:val="0"/>
                <w:numId w:val="24"/>
              </w:numPr>
            </w:pPr>
            <w:r w:rsidRPr="004C6B1D">
              <w:rPr>
                <w:rFonts w:hint="eastAsia"/>
              </w:rPr>
              <w:t>AUTO_INCREAMENT不能得到无穷尽的序列编号。</w:t>
            </w:r>
          </w:p>
          <w:p w:rsidR="004D1E13" w:rsidRDefault="004D1E13" w:rsidP="004D1E13">
            <w:pPr>
              <w:pStyle w:val="ListParagraph"/>
              <w:numPr>
                <w:ilvl w:val="0"/>
                <w:numId w:val="24"/>
              </w:numPr>
            </w:pPr>
            <w:r w:rsidRPr="004C6B1D">
              <w:rPr>
                <w:rFonts w:hint="eastAsia"/>
              </w:rPr>
              <w:t>使用TRUNCATE table 语句来清理某个表的内容，会使得计数器从1开始。</w:t>
            </w:r>
          </w:p>
          <w:p w:rsidR="004D1E13" w:rsidRPr="004C6B1D" w:rsidRDefault="004D1E13" w:rsidP="0044668F">
            <w:pPr>
              <w:pStyle w:val="ListParagraph"/>
            </w:pPr>
          </w:p>
        </w:tc>
      </w:tr>
    </w:tbl>
    <w:p w:rsidR="004D1E13" w:rsidRPr="004C6B1D" w:rsidRDefault="004D1E13" w:rsidP="004D1E13"/>
    <w:p w:rsidR="00F76F62" w:rsidRPr="00145B48" w:rsidRDefault="00F76F62" w:rsidP="00F76F62">
      <w:pPr>
        <w:pStyle w:val="Heading1"/>
        <w:rPr>
          <w:kern w:val="36"/>
        </w:rPr>
      </w:pPr>
      <w:proofErr w:type="spellStart"/>
      <w:r w:rsidRPr="00145B48">
        <w:rPr>
          <w:kern w:val="36"/>
        </w:rPr>
        <w:lastRenderedPageBreak/>
        <w:t>MySQL</w:t>
      </w:r>
      <w:proofErr w:type="spellEnd"/>
      <w:r w:rsidRPr="00145B48">
        <w:rPr>
          <w:kern w:val="36"/>
        </w:rPr>
        <w:t xml:space="preserve"> 5.6 </w:t>
      </w:r>
      <w:r w:rsidRPr="00145B48">
        <w:rPr>
          <w:rFonts w:ascii="宋体" w:eastAsia="宋体" w:hAnsi="宋体" w:cs="宋体" w:hint="eastAsia"/>
          <w:kern w:val="36"/>
        </w:rPr>
        <w:t>中</w:t>
      </w:r>
      <w:r w:rsidRPr="00145B48">
        <w:rPr>
          <w:rFonts w:ascii="Times New Roman" w:hAnsi="Times New Roman"/>
          <w:kern w:val="36"/>
        </w:rPr>
        <w:t xml:space="preserve"> TIMESTAMP </w:t>
      </w:r>
      <w:r w:rsidRPr="00145B48">
        <w:rPr>
          <w:rFonts w:ascii="宋体" w:eastAsia="宋体" w:hAnsi="宋体" w:cs="宋体" w:hint="eastAsia"/>
          <w:kern w:val="36"/>
        </w:rPr>
        <w:t>的变</w:t>
      </w:r>
      <w:r w:rsidRPr="00145B48">
        <w:rPr>
          <w:rFonts w:ascii="宋体" w:eastAsia="宋体" w:hAnsi="宋体" w:cs="宋体"/>
          <w:kern w:val="36"/>
        </w:rPr>
        <w:t>化</w:t>
      </w:r>
    </w:p>
    <w:p w:rsidR="00F76F62" w:rsidRPr="00145B48" w:rsidRDefault="00F76F62" w:rsidP="00F76F62">
      <w:pPr>
        <w:rPr>
          <w:rFonts w:ascii="inherit" w:hAnsi="inherit" w:cs="Helvetica" w:hint="eastAsia"/>
          <w:color w:val="373737"/>
        </w:rPr>
      </w:pPr>
      <w:r w:rsidRPr="00145B48">
        <w:rPr>
          <w:rFonts w:ascii="宋体" w:eastAsia="宋体" w:hAnsi="宋体" w:cs="宋体" w:hint="eastAsia"/>
          <w:bdr w:val="none" w:sz="0" w:space="0" w:color="auto" w:frame="1"/>
        </w:rPr>
        <w:t>在</w:t>
      </w:r>
      <w:proofErr w:type="spellStart"/>
      <w:r w:rsidRPr="00145B48">
        <w:rPr>
          <w:bdr w:val="none" w:sz="0" w:space="0" w:color="auto" w:frame="1"/>
        </w:rPr>
        <w:t>MySQL</w:t>
      </w:r>
      <w:proofErr w:type="spellEnd"/>
      <w:r w:rsidRPr="00145B48">
        <w:rPr>
          <w:bdr w:val="none" w:sz="0" w:space="0" w:color="auto" w:frame="1"/>
        </w:rPr>
        <w:t xml:space="preserve"> 5.6.6</w:t>
      </w:r>
      <w:r w:rsidRPr="00145B48">
        <w:rPr>
          <w:rFonts w:ascii="宋体" w:eastAsia="宋体" w:hAnsi="宋体" w:cs="宋体" w:hint="eastAsia"/>
          <w:bdr w:val="none" w:sz="0" w:space="0" w:color="auto" w:frame="1"/>
        </w:rPr>
        <w:t>之前，</w:t>
      </w:r>
      <w:r w:rsidRPr="00145B48">
        <w:rPr>
          <w:bdr w:val="none" w:sz="0" w:space="0" w:color="auto" w:frame="1"/>
        </w:rPr>
        <w:t>TIMESTAMP</w:t>
      </w:r>
      <w:r w:rsidRPr="00145B48">
        <w:rPr>
          <w:rFonts w:ascii="宋体" w:eastAsia="宋体" w:hAnsi="宋体" w:cs="宋体" w:hint="eastAsia"/>
          <w:bdr w:val="none" w:sz="0" w:space="0" w:color="auto" w:frame="1"/>
        </w:rPr>
        <w:t>的默认行为</w:t>
      </w:r>
      <w:r w:rsidRPr="00145B48">
        <w:rPr>
          <w:rFonts w:ascii="宋体" w:eastAsia="宋体" w:hAnsi="宋体" w:cs="宋体"/>
          <w:bdr w:val="none" w:sz="0" w:space="0" w:color="auto" w:frame="1"/>
        </w:rPr>
        <w:t>：</w:t>
      </w:r>
    </w:p>
    <w:p w:rsidR="00F76F62" w:rsidRPr="00D670C1" w:rsidRDefault="00F76F62" w:rsidP="00F76F62">
      <w:pPr>
        <w:pStyle w:val="ListParagraph"/>
        <w:numPr>
          <w:ilvl w:val="0"/>
          <w:numId w:val="33"/>
        </w:numPr>
      </w:pPr>
      <w:r w:rsidRPr="00D670C1">
        <w:rPr>
          <w:rFonts w:ascii="inherit" w:eastAsia="Times New Roman" w:hAnsi="inherit" w:cs="Helvetica"/>
        </w:rPr>
        <w:t>TIMESTAMP</w:t>
      </w:r>
      <w:r w:rsidRPr="00145B48">
        <w:rPr>
          <w:rFonts w:hint="eastAsia"/>
        </w:rPr>
        <w:t>列如果没有明确声明</w:t>
      </w:r>
      <w:r w:rsidRPr="00D670C1">
        <w:rPr>
          <w:rFonts w:ascii="Times New Roman" w:eastAsia="Times New Roman" w:hAnsi="Times New Roman" w:cs="Times New Roman"/>
        </w:rPr>
        <w:t>NULL</w:t>
      </w:r>
      <w:r w:rsidRPr="00145B48">
        <w:rPr>
          <w:rFonts w:hint="eastAsia"/>
        </w:rPr>
        <w:t>属性，默认为</w:t>
      </w:r>
      <w:r w:rsidRPr="00D670C1">
        <w:rPr>
          <w:rFonts w:ascii="Times New Roman" w:eastAsia="Times New Roman" w:hAnsi="Times New Roman" w:cs="Times New Roman"/>
        </w:rPr>
        <w:t>NOT NULL</w:t>
      </w:r>
      <w:r w:rsidRPr="00145B48">
        <w:rPr>
          <w:rFonts w:hint="eastAsia"/>
        </w:rPr>
        <w:t>。（而其他数据类型，如果没有显示声明为</w:t>
      </w:r>
      <w:r w:rsidRPr="00D670C1">
        <w:rPr>
          <w:rFonts w:ascii="Times New Roman" w:eastAsia="Times New Roman" w:hAnsi="Times New Roman" w:cs="Times New Roman"/>
        </w:rPr>
        <w:t>NOT NULL</w:t>
      </w:r>
      <w:r w:rsidRPr="00145B48">
        <w:rPr>
          <w:rFonts w:hint="eastAsia"/>
        </w:rPr>
        <w:t>，则允许</w:t>
      </w:r>
      <w:r w:rsidRPr="00D670C1">
        <w:rPr>
          <w:rFonts w:ascii="Times New Roman" w:eastAsia="Times New Roman" w:hAnsi="Times New Roman" w:cs="Times New Roman"/>
        </w:rPr>
        <w:t>NULL</w:t>
      </w:r>
      <w:r w:rsidRPr="00145B48">
        <w:rPr>
          <w:rFonts w:hint="eastAsia"/>
        </w:rPr>
        <w:t>值。）设置</w:t>
      </w:r>
      <w:r w:rsidRPr="00D670C1">
        <w:rPr>
          <w:rFonts w:ascii="Times New Roman" w:eastAsia="Times New Roman" w:hAnsi="Times New Roman" w:cs="Times New Roman"/>
        </w:rPr>
        <w:t>TIMESTAMP</w:t>
      </w:r>
      <w:r w:rsidRPr="00145B48">
        <w:rPr>
          <w:rFonts w:hint="eastAsia"/>
        </w:rPr>
        <w:t>的列值为</w:t>
      </w:r>
      <w:r w:rsidRPr="00D670C1">
        <w:rPr>
          <w:rFonts w:ascii="Times New Roman" w:eastAsia="Times New Roman" w:hAnsi="Times New Roman" w:cs="Times New Roman"/>
        </w:rPr>
        <w:t>NULL</w:t>
      </w:r>
      <w:r w:rsidRPr="00145B48">
        <w:rPr>
          <w:rFonts w:hint="eastAsia"/>
        </w:rPr>
        <w:t>，会自动存储为当前</w:t>
      </w:r>
      <w:r w:rsidRPr="00D670C1">
        <w:t>timestamp。</w:t>
      </w:r>
    </w:p>
    <w:p w:rsidR="00F76F62" w:rsidRPr="00D670C1" w:rsidRDefault="00F76F62" w:rsidP="00F76F62">
      <w:pPr>
        <w:pStyle w:val="ListParagraph"/>
        <w:numPr>
          <w:ilvl w:val="0"/>
          <w:numId w:val="33"/>
        </w:numPr>
        <w:rPr>
          <w:rFonts w:ascii="inherit" w:eastAsia="Times New Roman" w:hAnsi="inherit" w:cs="Helvetica"/>
        </w:rPr>
      </w:pPr>
      <w:r w:rsidRPr="00145B48">
        <w:rPr>
          <w:rFonts w:hint="eastAsia"/>
        </w:rPr>
        <w:t>表中的第一个</w:t>
      </w:r>
      <w:r w:rsidRPr="00D670C1">
        <w:rPr>
          <w:rFonts w:ascii="Times New Roman" w:eastAsia="Times New Roman" w:hAnsi="Times New Roman" w:cs="Times New Roman"/>
        </w:rPr>
        <w:t>TIMESTAMP</w:t>
      </w:r>
      <w:r w:rsidRPr="00145B48">
        <w:rPr>
          <w:rFonts w:hint="eastAsia"/>
        </w:rPr>
        <w:t>列，如果没有声明</w:t>
      </w:r>
      <w:r w:rsidRPr="00D670C1">
        <w:rPr>
          <w:rFonts w:ascii="Times New Roman" w:eastAsia="Times New Roman" w:hAnsi="Times New Roman" w:cs="Times New Roman"/>
        </w:rPr>
        <w:t>NULL</w:t>
      </w:r>
      <w:r w:rsidRPr="00145B48">
        <w:rPr>
          <w:rFonts w:hint="eastAsia"/>
        </w:rPr>
        <w:t>属性、</w:t>
      </w:r>
      <w:r w:rsidRPr="00D670C1">
        <w:rPr>
          <w:rFonts w:ascii="Times New Roman" w:eastAsia="Times New Roman" w:hAnsi="Times New Roman" w:cs="Times New Roman"/>
        </w:rPr>
        <w:t>DEFAULT</w:t>
      </w:r>
      <w:r w:rsidRPr="00145B48">
        <w:rPr>
          <w:rFonts w:hint="eastAsia"/>
        </w:rPr>
        <w:t>或者</w:t>
      </w:r>
      <w:r w:rsidRPr="00D670C1">
        <w:rPr>
          <w:rFonts w:ascii="Times New Roman" w:eastAsia="Times New Roman" w:hAnsi="Times New Roman" w:cs="Times New Roman"/>
        </w:rPr>
        <w:t xml:space="preserve"> ON UPDATE</w:t>
      </w:r>
      <w:r w:rsidRPr="00145B48">
        <w:rPr>
          <w:rFonts w:hint="eastAsia"/>
        </w:rPr>
        <w:t>，会自动分配</w:t>
      </w:r>
      <w:r w:rsidRPr="00D670C1">
        <w:rPr>
          <w:rFonts w:ascii="Times New Roman" w:eastAsia="Times New Roman" w:hAnsi="Times New Roman" w:cs="Times New Roman"/>
        </w:rPr>
        <w:t xml:space="preserve"> DEFAULT CURRENT_TIMESTAMP</w:t>
      </w:r>
      <w:r w:rsidRPr="00145B48">
        <w:rPr>
          <w:rFonts w:hint="eastAsia"/>
        </w:rPr>
        <w:t>和</w:t>
      </w:r>
      <w:r w:rsidRPr="00D670C1">
        <w:rPr>
          <w:rFonts w:ascii="Times New Roman" w:eastAsia="Times New Roman" w:hAnsi="Times New Roman" w:cs="Times New Roman"/>
        </w:rPr>
        <w:t xml:space="preserve">ON UPDATE CURRENT_TIMESTAMP </w:t>
      </w:r>
      <w:r w:rsidRPr="00145B48">
        <w:rPr>
          <w:rFonts w:hint="eastAsia"/>
        </w:rPr>
        <w:t>属性</w:t>
      </w:r>
      <w:r w:rsidRPr="00145B48">
        <w:t>。</w:t>
      </w:r>
    </w:p>
    <w:p w:rsidR="00F76F62" w:rsidRPr="00D670C1" w:rsidRDefault="00F76F62" w:rsidP="00F76F62">
      <w:pPr>
        <w:pStyle w:val="ListParagraph"/>
        <w:numPr>
          <w:ilvl w:val="0"/>
          <w:numId w:val="33"/>
        </w:numPr>
        <w:rPr>
          <w:rFonts w:ascii="inherit" w:eastAsia="Times New Roman" w:hAnsi="inherit" w:cs="Helvetica"/>
        </w:rPr>
      </w:pPr>
      <w:r w:rsidRPr="00145B48">
        <w:rPr>
          <w:rFonts w:hint="eastAsia"/>
        </w:rPr>
        <w:t>表中第二个</w:t>
      </w:r>
      <w:r w:rsidRPr="00D670C1">
        <w:rPr>
          <w:rFonts w:ascii="Times New Roman" w:eastAsia="Times New Roman" w:hAnsi="Times New Roman" w:cs="Times New Roman"/>
        </w:rPr>
        <w:t>TIMESTAMP</w:t>
      </w:r>
      <w:r w:rsidRPr="00145B48">
        <w:rPr>
          <w:rFonts w:hint="eastAsia"/>
        </w:rPr>
        <w:t>列，如果没有声明为</w:t>
      </w:r>
      <w:r w:rsidRPr="00D670C1">
        <w:rPr>
          <w:rFonts w:ascii="Times New Roman" w:eastAsia="Times New Roman" w:hAnsi="Times New Roman" w:cs="Times New Roman"/>
        </w:rPr>
        <w:t>NULL</w:t>
      </w:r>
      <w:r w:rsidRPr="00145B48">
        <w:rPr>
          <w:rFonts w:hint="eastAsia"/>
        </w:rPr>
        <w:t>或者</w:t>
      </w:r>
      <w:r w:rsidRPr="00D670C1">
        <w:rPr>
          <w:rFonts w:ascii="Times New Roman" w:eastAsia="Times New Roman" w:hAnsi="Times New Roman" w:cs="Times New Roman"/>
        </w:rPr>
        <w:t>DEFAULT</w:t>
      </w:r>
      <w:r w:rsidRPr="00145B48">
        <w:rPr>
          <w:rFonts w:hint="eastAsia"/>
        </w:rPr>
        <w:t>子句，默认自动分配</w:t>
      </w:r>
      <w:r w:rsidR="00D434DA">
        <w:rPr>
          <w:rFonts w:ascii="Times New Roman" w:eastAsia="Times New Roman" w:hAnsi="Times New Roman" w:cs="Times New Roman"/>
        </w:rPr>
        <w:t>'</w:t>
      </w:r>
      <w:r w:rsidRPr="00D670C1">
        <w:rPr>
          <w:rFonts w:ascii="Times New Roman" w:eastAsia="Times New Roman" w:hAnsi="Times New Roman" w:cs="Times New Roman"/>
        </w:rPr>
        <w:t>0000-00-00 00:00:00′</w:t>
      </w:r>
      <w:r w:rsidRPr="00145B48">
        <w:rPr>
          <w:rFonts w:hint="eastAsia"/>
        </w:rPr>
        <w:t>。插入行时没有指明改列的值，该列默认分配</w:t>
      </w:r>
      <w:r w:rsidR="00D434DA">
        <w:rPr>
          <w:rFonts w:ascii="Times New Roman" w:eastAsia="Times New Roman" w:hAnsi="Times New Roman" w:cs="Times New Roman"/>
        </w:rPr>
        <w:t>'</w:t>
      </w:r>
      <w:r w:rsidRPr="00D670C1">
        <w:rPr>
          <w:rFonts w:ascii="Times New Roman" w:eastAsia="Times New Roman" w:hAnsi="Times New Roman" w:cs="Times New Roman"/>
        </w:rPr>
        <w:t>0000-00-00 00:00:00′</w:t>
      </w:r>
      <w:r w:rsidRPr="00145B48">
        <w:rPr>
          <w:rFonts w:hint="eastAsia"/>
        </w:rPr>
        <w:t>，且没有警告</w:t>
      </w:r>
      <w:r w:rsidRPr="00145B48">
        <w:t>。</w:t>
      </w:r>
    </w:p>
    <w:p w:rsidR="00F76F62" w:rsidRDefault="00F76F62" w:rsidP="00F76F62">
      <w:r>
        <w:rPr>
          <w:noProof/>
        </w:rPr>
        <w:drawing>
          <wp:inline distT="0" distB="0" distL="0" distR="0">
            <wp:extent cx="5486400" cy="32102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3210224"/>
                    </a:xfrm>
                    <a:prstGeom prst="rect">
                      <a:avLst/>
                    </a:prstGeom>
                    <a:noFill/>
                    <a:ln w="9525">
                      <a:noFill/>
                      <a:miter lim="800000"/>
                      <a:headEnd/>
                      <a:tailEnd/>
                    </a:ln>
                  </pic:spPr>
                </pic:pic>
              </a:graphicData>
            </a:graphic>
          </wp:inline>
        </w:drawing>
      </w:r>
    </w:p>
    <w:p w:rsidR="00F76F62" w:rsidRDefault="00F76F62" w:rsidP="00F76F62">
      <w:r>
        <w:rPr>
          <w:noProof/>
        </w:rPr>
        <w:lastRenderedPageBreak/>
        <w:drawing>
          <wp:inline distT="0" distB="0" distL="0" distR="0">
            <wp:extent cx="5486400" cy="19315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1931576"/>
                    </a:xfrm>
                    <a:prstGeom prst="rect">
                      <a:avLst/>
                    </a:prstGeom>
                    <a:noFill/>
                    <a:ln w="9525">
                      <a:noFill/>
                      <a:miter lim="800000"/>
                      <a:headEnd/>
                      <a:tailEnd/>
                    </a:ln>
                  </pic:spPr>
                </pic:pic>
              </a:graphicData>
            </a:graphic>
          </wp:inline>
        </w:drawing>
      </w:r>
    </w:p>
    <w:p w:rsidR="00F76F62" w:rsidRDefault="00F76F62" w:rsidP="00F76F62"/>
    <w:p w:rsidR="00F76F62" w:rsidRDefault="00F76F62" w:rsidP="00F76F62">
      <w:r w:rsidRPr="00D670C1">
        <w:rPr>
          <w:rFonts w:hint="eastAsia"/>
        </w:rPr>
        <w:t>从</w:t>
      </w:r>
      <w:r w:rsidRPr="00D670C1">
        <w:t>MySQL5.6.6开始这种默认设置的方法被废弃了。在</w:t>
      </w:r>
      <w:proofErr w:type="spellStart"/>
      <w:r w:rsidRPr="00D670C1">
        <w:t>MySQL</w:t>
      </w:r>
      <w:proofErr w:type="spellEnd"/>
      <w:r w:rsidRPr="00D670C1">
        <w:t>启动时会出现以下警告</w:t>
      </w:r>
      <w:r>
        <w:rPr>
          <w:rFonts w:hint="eastAsia"/>
        </w:rPr>
        <w:t>：</w:t>
      </w:r>
    </w:p>
    <w:tbl>
      <w:tblPr>
        <w:tblStyle w:val="TableGrid"/>
        <w:tblW w:w="0" w:type="auto"/>
        <w:tblInd w:w="468" w:type="dxa"/>
        <w:tblLook w:val="04A0"/>
      </w:tblPr>
      <w:tblGrid>
        <w:gridCol w:w="8388"/>
      </w:tblGrid>
      <w:tr w:rsidR="00F76F62" w:rsidTr="0044668F">
        <w:tc>
          <w:tcPr>
            <w:tcW w:w="8388" w:type="dxa"/>
          </w:tcPr>
          <w:p w:rsidR="00F76F62" w:rsidRPr="00D670C1" w:rsidRDefault="00F76F62" w:rsidP="0044668F">
            <w:pPr>
              <w:ind w:left="0"/>
              <w:rPr>
                <w:rFonts w:ascii="Consolas" w:hAnsi="Consolas" w:cs="Consolas"/>
                <w:sz w:val="23"/>
                <w:szCs w:val="23"/>
              </w:rPr>
            </w:pPr>
            <w:r w:rsidRPr="00D670C1">
              <w:t>[Warning] TIMESTAMP with implicit DEFAULT value is deprecated.</w:t>
            </w:r>
          </w:p>
          <w:p w:rsidR="00F76F62" w:rsidRPr="00D670C1" w:rsidRDefault="00F76F62" w:rsidP="0044668F">
            <w:pPr>
              <w:ind w:left="0"/>
              <w:rPr>
                <w:rFonts w:ascii="Consolas" w:hAnsi="Consolas" w:cs="Consolas"/>
                <w:sz w:val="23"/>
                <w:szCs w:val="23"/>
              </w:rPr>
            </w:pPr>
            <w:r w:rsidRPr="00D670C1">
              <w:t>Please use --</w:t>
            </w:r>
            <w:proofErr w:type="spellStart"/>
            <w:r w:rsidRPr="00D670C1">
              <w:t>explicit_defaults_for_timestamp</w:t>
            </w:r>
            <w:proofErr w:type="spellEnd"/>
            <w:r w:rsidRPr="00D670C1">
              <w:t xml:space="preserve"> server option</w:t>
            </w:r>
          </w:p>
          <w:p w:rsidR="00F76F62" w:rsidRDefault="00F76F62" w:rsidP="0044668F">
            <w:pPr>
              <w:ind w:left="0"/>
              <w:rPr>
                <w:rFonts w:hint="eastAsia"/>
              </w:rPr>
            </w:pPr>
            <w:r w:rsidRPr="00D670C1">
              <w:t>(</w:t>
            </w:r>
            <w:proofErr w:type="spellStart"/>
            <w:r w:rsidRPr="00D670C1">
              <w:t>seedocumentation</w:t>
            </w:r>
            <w:proofErr w:type="spellEnd"/>
            <w:r w:rsidRPr="00D670C1">
              <w:t xml:space="preserve"> for</w:t>
            </w:r>
            <w:r w:rsidRPr="00D670C1">
              <w:rPr>
                <w:rFonts w:ascii="Consolas" w:hAnsi="Consolas" w:cs="Consolas"/>
                <w:sz w:val="23"/>
                <w:szCs w:val="23"/>
              </w:rPr>
              <w:t xml:space="preserve"> </w:t>
            </w:r>
            <w:r w:rsidRPr="00D670C1">
              <w:t>more</w:t>
            </w:r>
            <w:r w:rsidRPr="00D670C1">
              <w:rPr>
                <w:rFonts w:ascii="Consolas" w:hAnsi="Consolas" w:cs="Consolas"/>
                <w:sz w:val="23"/>
                <w:szCs w:val="23"/>
              </w:rPr>
              <w:t xml:space="preserve"> </w:t>
            </w:r>
            <w:r w:rsidRPr="00D670C1">
              <w:t>details).</w:t>
            </w:r>
          </w:p>
          <w:p w:rsidR="0018579B" w:rsidRPr="00D670C1" w:rsidRDefault="0018579B" w:rsidP="0044668F">
            <w:pPr>
              <w:ind w:left="0"/>
              <w:rPr>
                <w:rFonts w:ascii="Consolas" w:eastAsiaTheme="minorEastAsia" w:hAnsi="Consolas" w:cs="Consolas"/>
                <w:sz w:val="23"/>
                <w:szCs w:val="23"/>
              </w:rPr>
            </w:pPr>
          </w:p>
        </w:tc>
      </w:tr>
      <w:tr w:rsidR="00F76F62" w:rsidTr="0044668F">
        <w:tc>
          <w:tcPr>
            <w:tcW w:w="8388" w:type="dxa"/>
          </w:tcPr>
          <w:p w:rsidR="00F76F62" w:rsidRDefault="00F76F62" w:rsidP="0044668F">
            <w:pPr>
              <w:ind w:left="0"/>
            </w:pPr>
            <w:r w:rsidRPr="00D670C1">
              <w:rPr>
                <w:rFonts w:hint="eastAsia"/>
              </w:rPr>
              <w:t>关闭警告，在</w:t>
            </w:r>
            <w:r w:rsidRPr="00D670C1">
              <w:rPr>
                <w:rFonts w:ascii="Courier New" w:eastAsia="Times New Roman" w:hAnsi="Courier New" w:cs="Courier New"/>
              </w:rPr>
              <w:t>my.cnf</w:t>
            </w:r>
            <w:r w:rsidRPr="00D670C1">
              <w:rPr>
                <w:rFonts w:hint="eastAsia"/>
              </w:rPr>
              <w:t>中加入</w:t>
            </w:r>
            <w:r>
              <w:rPr>
                <w:rFonts w:hint="eastAsia"/>
              </w:rPr>
              <w:t>：</w:t>
            </w:r>
          </w:p>
          <w:p w:rsidR="00F76F62" w:rsidRDefault="00F76F62" w:rsidP="0044668F">
            <w:pPr>
              <w:ind w:left="0"/>
            </w:pPr>
            <w:r>
              <w:t>[</w:t>
            </w:r>
            <w:proofErr w:type="spellStart"/>
            <w:r>
              <w:t>mysqld</w:t>
            </w:r>
            <w:proofErr w:type="spellEnd"/>
            <w:r>
              <w:t>]</w:t>
            </w:r>
          </w:p>
          <w:p w:rsidR="00F76F62" w:rsidRPr="00D670C1" w:rsidRDefault="00F76F62" w:rsidP="0044668F">
            <w:pPr>
              <w:ind w:left="0"/>
            </w:pPr>
            <w:proofErr w:type="spellStart"/>
            <w:r>
              <w:t>explicit_defaults_for_timestamp</w:t>
            </w:r>
            <w:proofErr w:type="spellEnd"/>
            <w:r>
              <w:t>=true</w:t>
            </w:r>
          </w:p>
        </w:tc>
      </w:tr>
    </w:tbl>
    <w:p w:rsidR="00F76F62" w:rsidRDefault="00F76F62" w:rsidP="00F76F62">
      <w:r w:rsidRPr="00D670C1">
        <w:rPr>
          <w:rFonts w:hint="eastAsia"/>
        </w:rPr>
        <w:t>重启</w:t>
      </w:r>
      <w:proofErr w:type="spellStart"/>
      <w:r w:rsidRPr="00D670C1">
        <w:t>MySQL</w:t>
      </w:r>
      <w:proofErr w:type="spellEnd"/>
      <w:r w:rsidRPr="00D670C1">
        <w:t>后错误消失，这时TIMESTAMP的行为如下：</w:t>
      </w:r>
    </w:p>
    <w:p w:rsidR="00F76F62" w:rsidRDefault="00F76F62" w:rsidP="00F76F62">
      <w:pPr>
        <w:pStyle w:val="ListParagraph"/>
        <w:numPr>
          <w:ilvl w:val="0"/>
          <w:numId w:val="34"/>
        </w:numPr>
      </w:pPr>
      <w:r>
        <w:t>TIMESTAMP如果没有显示声明NOT NULL，是允许NULL值的，可以直接设置改列为NULL，而没有默认填充行为。</w:t>
      </w:r>
    </w:p>
    <w:p w:rsidR="00F76F62" w:rsidRDefault="00F76F62" w:rsidP="00F76F62">
      <w:pPr>
        <w:pStyle w:val="ListParagraph"/>
        <w:numPr>
          <w:ilvl w:val="0"/>
          <w:numId w:val="34"/>
        </w:numPr>
      </w:pPr>
      <w:r>
        <w:t>TIMESTAMP不会默认分配DEFAULT CURRENT_TIMESTAMP 和 ON UPDATE CURRENT_TIMESTAMP属性。</w:t>
      </w:r>
    </w:p>
    <w:p w:rsidR="00F76F62" w:rsidRDefault="00F76F62" w:rsidP="00F76F62">
      <w:pPr>
        <w:pStyle w:val="ListParagraph"/>
        <w:numPr>
          <w:ilvl w:val="0"/>
          <w:numId w:val="34"/>
        </w:numPr>
      </w:pPr>
      <w:r w:rsidRPr="00D670C1">
        <w:rPr>
          <w:rFonts w:hint="eastAsia"/>
        </w:rPr>
        <w:t>声明为</w:t>
      </w:r>
      <w:r w:rsidRPr="00D670C1">
        <w:t>NOT NULL且没有默认子句的TIMESTAMP列是没有默认值的。往数据表中插入列，又没有给TIMESTAMP列赋值时，如果是严格SQL模式，会抛出一个错误，如果严格SQL模式没有启用，该列会赋值为</w:t>
      </w:r>
      <w:r w:rsidR="00D434DA">
        <w:t>'</w:t>
      </w:r>
      <w:r w:rsidRPr="00D670C1">
        <w:t>0000-00-00 00:00:00′，同时出现一个警告。（这和</w:t>
      </w:r>
      <w:proofErr w:type="spellStart"/>
      <w:r w:rsidRPr="00D670C1">
        <w:t>MySQL</w:t>
      </w:r>
      <w:proofErr w:type="spellEnd"/>
      <w:r w:rsidRPr="00D670C1">
        <w:t>处理其他时间类型数据一样，如DATETIME）</w:t>
      </w:r>
    </w:p>
    <w:p w:rsidR="00F76F62" w:rsidRDefault="00F76F62" w:rsidP="00F76F62">
      <w:r>
        <w:rPr>
          <w:noProof/>
        </w:rPr>
        <w:lastRenderedPageBreak/>
        <w:drawing>
          <wp:inline distT="0" distB="0" distL="0" distR="0">
            <wp:extent cx="5486400" cy="29710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86400" cy="2971041"/>
                    </a:xfrm>
                    <a:prstGeom prst="rect">
                      <a:avLst/>
                    </a:prstGeom>
                    <a:noFill/>
                    <a:ln w="9525">
                      <a:noFill/>
                      <a:miter lim="800000"/>
                      <a:headEnd/>
                      <a:tailEnd/>
                    </a:ln>
                  </pic:spPr>
                </pic:pic>
              </a:graphicData>
            </a:graphic>
          </wp:inline>
        </w:drawing>
      </w:r>
    </w:p>
    <w:p w:rsidR="00F76F62" w:rsidRDefault="00F76F62" w:rsidP="00F76F62">
      <w:r>
        <w:rPr>
          <w:noProof/>
        </w:rPr>
        <w:drawing>
          <wp:inline distT="0" distB="0" distL="0" distR="0">
            <wp:extent cx="5486400" cy="17014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86400" cy="1701421"/>
                    </a:xfrm>
                    <a:prstGeom prst="rect">
                      <a:avLst/>
                    </a:prstGeom>
                    <a:noFill/>
                    <a:ln w="9525">
                      <a:noFill/>
                      <a:miter lim="800000"/>
                      <a:headEnd/>
                      <a:tailEnd/>
                    </a:ln>
                  </pic:spPr>
                </pic:pic>
              </a:graphicData>
            </a:graphic>
          </wp:inline>
        </w:drawing>
      </w:r>
    </w:p>
    <w:p w:rsidR="00F76F62" w:rsidRDefault="00F76F62" w:rsidP="00F76F62"/>
    <w:p w:rsidR="00F76F62" w:rsidRDefault="00F76F62" w:rsidP="00F76F62">
      <w:r>
        <w:rPr>
          <w:rFonts w:hint="eastAsia"/>
        </w:rPr>
        <w:t>创建时间的列：</w:t>
      </w:r>
    </w:p>
    <w:p w:rsidR="00F76F62" w:rsidRDefault="00F76F62" w:rsidP="00F76F62">
      <w:proofErr w:type="spellStart"/>
      <w:r>
        <w:rPr>
          <w:rFonts w:hint="eastAsia"/>
        </w:rPr>
        <w:t>create_ts</w:t>
      </w:r>
      <w:proofErr w:type="spellEnd"/>
      <w:r w:rsidRPr="004C1F06">
        <w:t xml:space="preserve"> timestamp</w:t>
      </w:r>
      <w:r>
        <w:rPr>
          <w:rFonts w:hint="eastAsia"/>
        </w:rPr>
        <w:t xml:space="preserve"> NOT NULL</w:t>
      </w:r>
      <w:r w:rsidRPr="004C1F06">
        <w:t xml:space="preserve"> DEFAULT CURRENT_TIMESTAMP</w:t>
      </w:r>
      <w:r>
        <w:rPr>
          <w:rFonts w:hint="eastAsia"/>
        </w:rPr>
        <w:t xml:space="preserve"> ,</w:t>
      </w:r>
    </w:p>
    <w:p w:rsidR="00F76F62" w:rsidRDefault="00F76F62" w:rsidP="00F76F62">
      <w:proofErr w:type="spellStart"/>
      <w:r>
        <w:rPr>
          <w:rFonts w:hint="eastAsia"/>
        </w:rPr>
        <w:t>update_ts</w:t>
      </w:r>
      <w:proofErr w:type="spellEnd"/>
      <w:r w:rsidRPr="004C1F06">
        <w:t xml:space="preserve"> timestamp </w:t>
      </w:r>
      <w:r>
        <w:rPr>
          <w:rFonts w:hint="eastAsia"/>
        </w:rPr>
        <w:t>NOT</w:t>
      </w:r>
      <w:r>
        <w:t xml:space="preserve"> </w:t>
      </w:r>
      <w:r>
        <w:rPr>
          <w:rFonts w:hint="eastAsia"/>
        </w:rPr>
        <w:t>NULL</w:t>
      </w:r>
      <w:r w:rsidRPr="004C1F06">
        <w:t xml:space="preserve"> DEFAULT CURRENT_TIMESTAMP ON UPDATE CURRENT_TIMESTAMP, </w:t>
      </w:r>
    </w:p>
    <w:p w:rsidR="004D1E13" w:rsidRDefault="004D1E13" w:rsidP="004D1E13"/>
    <w:p w:rsidR="00F0602E" w:rsidRDefault="00F0602E" w:rsidP="005A1F89"/>
    <w:sectPr w:rsidR="00F0602E" w:rsidSect="00C03A83">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CC5" w:rsidRDefault="008A5CC5" w:rsidP="005A1F89">
      <w:pPr>
        <w:spacing w:after="0"/>
      </w:pPr>
      <w:r>
        <w:separator/>
      </w:r>
    </w:p>
  </w:endnote>
  <w:endnote w:type="continuationSeparator" w:id="0">
    <w:p w:rsidR="008A5CC5" w:rsidRDefault="008A5CC5" w:rsidP="005A1F8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479295"/>
      <w:docPartObj>
        <w:docPartGallery w:val="Page Numbers (Bottom of Page)"/>
        <w:docPartUnique/>
      </w:docPartObj>
    </w:sdtPr>
    <w:sdtContent>
      <w:p w:rsidR="005A1F89" w:rsidRDefault="00DF52A0">
        <w:pPr>
          <w:pStyle w:val="Footer"/>
          <w:jc w:val="right"/>
        </w:pPr>
        <w:fldSimple w:instr=" PAGE   \* MERGEFORMAT ">
          <w:r w:rsidR="00D434DA">
            <w:rPr>
              <w:noProof/>
            </w:rPr>
            <w:t>24</w:t>
          </w:r>
        </w:fldSimple>
      </w:p>
    </w:sdtContent>
  </w:sdt>
  <w:p w:rsidR="005A1F89" w:rsidRDefault="005A1F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CC5" w:rsidRDefault="008A5CC5" w:rsidP="005A1F89">
      <w:pPr>
        <w:spacing w:after="0"/>
      </w:pPr>
      <w:r>
        <w:separator/>
      </w:r>
    </w:p>
  </w:footnote>
  <w:footnote w:type="continuationSeparator" w:id="0">
    <w:p w:rsidR="008A5CC5" w:rsidRDefault="008A5CC5" w:rsidP="005A1F8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1A9B"/>
    <w:multiLevelType w:val="hybridMultilevel"/>
    <w:tmpl w:val="E98A01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82E62"/>
    <w:multiLevelType w:val="hybridMultilevel"/>
    <w:tmpl w:val="2230E7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E805B5"/>
    <w:multiLevelType w:val="hybridMultilevel"/>
    <w:tmpl w:val="52142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C7ADC"/>
    <w:multiLevelType w:val="hybridMultilevel"/>
    <w:tmpl w:val="3A043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462FB9"/>
    <w:multiLevelType w:val="hybridMultilevel"/>
    <w:tmpl w:val="26A04D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05BE1"/>
    <w:multiLevelType w:val="hybridMultilevel"/>
    <w:tmpl w:val="1ACA2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791097"/>
    <w:multiLevelType w:val="hybridMultilevel"/>
    <w:tmpl w:val="37062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B4401A"/>
    <w:multiLevelType w:val="hybridMultilevel"/>
    <w:tmpl w:val="B3C876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7B1C65"/>
    <w:multiLevelType w:val="hybridMultilevel"/>
    <w:tmpl w:val="29F4F7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B446BC"/>
    <w:multiLevelType w:val="hybridMultilevel"/>
    <w:tmpl w:val="C074A4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804A0"/>
    <w:multiLevelType w:val="hybridMultilevel"/>
    <w:tmpl w:val="4704BC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236336"/>
    <w:multiLevelType w:val="hybridMultilevel"/>
    <w:tmpl w:val="C074A4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D61CC"/>
    <w:multiLevelType w:val="hybridMultilevel"/>
    <w:tmpl w:val="450E7B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7A54FE"/>
    <w:multiLevelType w:val="hybridMultilevel"/>
    <w:tmpl w:val="D4FEB3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3E86C36"/>
    <w:multiLevelType w:val="hybridMultilevel"/>
    <w:tmpl w:val="5D9A74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4"/>
  </w:num>
  <w:num w:numId="4">
    <w:abstractNumId w:val="1"/>
  </w:num>
  <w:num w:numId="5">
    <w:abstractNumId w:val="7"/>
  </w:num>
  <w:num w:numId="6">
    <w:abstractNumId w:val="4"/>
  </w:num>
  <w:num w:numId="7">
    <w:abstractNumId w:val="1"/>
  </w:num>
  <w:num w:numId="8">
    <w:abstractNumId w:val="7"/>
  </w:num>
  <w:num w:numId="9">
    <w:abstractNumId w:val="4"/>
  </w:num>
  <w:num w:numId="10">
    <w:abstractNumId w:val="1"/>
  </w:num>
  <w:num w:numId="11">
    <w:abstractNumId w:val="7"/>
  </w:num>
  <w:num w:numId="12">
    <w:abstractNumId w:val="4"/>
  </w:num>
  <w:num w:numId="13">
    <w:abstractNumId w:val="1"/>
  </w:num>
  <w:num w:numId="14">
    <w:abstractNumId w:val="7"/>
  </w:num>
  <w:num w:numId="15">
    <w:abstractNumId w:val="4"/>
  </w:num>
  <w:num w:numId="16">
    <w:abstractNumId w:val="11"/>
  </w:num>
  <w:num w:numId="17">
    <w:abstractNumId w:val="3"/>
  </w:num>
  <w:num w:numId="18">
    <w:abstractNumId w:val="10"/>
  </w:num>
  <w:num w:numId="19">
    <w:abstractNumId w:val="2"/>
  </w:num>
  <w:num w:numId="20">
    <w:abstractNumId w:val="7"/>
    <w:lvlOverride w:ilvl="0">
      <w:startOverride w:val="1"/>
    </w:lvlOverride>
  </w:num>
  <w:num w:numId="21">
    <w:abstractNumId w:val="9"/>
  </w:num>
  <w:num w:numId="22">
    <w:abstractNumId w:val="6"/>
  </w:num>
  <w:num w:numId="23">
    <w:abstractNumId w:val="8"/>
  </w:num>
  <w:num w:numId="24">
    <w:abstractNumId w:val="15"/>
  </w:num>
  <w:num w:numId="25">
    <w:abstractNumId w:val="0"/>
  </w:num>
  <w:num w:numId="26">
    <w:abstractNumId w:val="14"/>
  </w:num>
  <w:num w:numId="27">
    <w:abstractNumId w:val="12"/>
  </w:num>
  <w:num w:numId="28">
    <w:abstractNumId w:val="4"/>
    <w:lvlOverride w:ilvl="0">
      <w:startOverride w:val="1"/>
    </w:lvlOverride>
  </w:num>
  <w:num w:numId="29">
    <w:abstractNumId w:val="7"/>
    <w:lvlOverride w:ilvl="0">
      <w:startOverride w:val="1"/>
    </w:lvlOverride>
  </w:num>
  <w:num w:numId="30">
    <w:abstractNumId w:val="13"/>
  </w:num>
  <w:num w:numId="31">
    <w:abstractNumId w:val="5"/>
  </w:num>
  <w:num w:numId="32">
    <w:abstractNumId w:val="7"/>
    <w:lvlOverride w:ilvl="0">
      <w:startOverride w:val="1"/>
    </w:lvlOverride>
  </w:num>
  <w:num w:numId="33">
    <w:abstractNumId w:val="16"/>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5A1F89"/>
    <w:rsid w:val="000B2B00"/>
    <w:rsid w:val="000E23E6"/>
    <w:rsid w:val="000F2E9D"/>
    <w:rsid w:val="000F4948"/>
    <w:rsid w:val="00125FC4"/>
    <w:rsid w:val="0018579B"/>
    <w:rsid w:val="001D1150"/>
    <w:rsid w:val="00237CF9"/>
    <w:rsid w:val="00281A1A"/>
    <w:rsid w:val="0033767B"/>
    <w:rsid w:val="00347B12"/>
    <w:rsid w:val="00351C77"/>
    <w:rsid w:val="003605AE"/>
    <w:rsid w:val="003B3FD4"/>
    <w:rsid w:val="004554E8"/>
    <w:rsid w:val="00461831"/>
    <w:rsid w:val="004772E2"/>
    <w:rsid w:val="004B02FD"/>
    <w:rsid w:val="004C2028"/>
    <w:rsid w:val="004D1E13"/>
    <w:rsid w:val="005107E6"/>
    <w:rsid w:val="00523917"/>
    <w:rsid w:val="00531EF5"/>
    <w:rsid w:val="0054738A"/>
    <w:rsid w:val="00561A13"/>
    <w:rsid w:val="00562410"/>
    <w:rsid w:val="005A1F89"/>
    <w:rsid w:val="005A783B"/>
    <w:rsid w:val="006027F0"/>
    <w:rsid w:val="00642B32"/>
    <w:rsid w:val="006605A7"/>
    <w:rsid w:val="006C6449"/>
    <w:rsid w:val="00701D0A"/>
    <w:rsid w:val="0072383E"/>
    <w:rsid w:val="00734A6D"/>
    <w:rsid w:val="00776948"/>
    <w:rsid w:val="00782C38"/>
    <w:rsid w:val="00813B3C"/>
    <w:rsid w:val="008178E8"/>
    <w:rsid w:val="00820F5B"/>
    <w:rsid w:val="008261CD"/>
    <w:rsid w:val="0086568F"/>
    <w:rsid w:val="00895EDB"/>
    <w:rsid w:val="008A5CC5"/>
    <w:rsid w:val="008B5ACA"/>
    <w:rsid w:val="008C5117"/>
    <w:rsid w:val="008D1898"/>
    <w:rsid w:val="008F474B"/>
    <w:rsid w:val="00904415"/>
    <w:rsid w:val="0092496C"/>
    <w:rsid w:val="0093503B"/>
    <w:rsid w:val="00940EBE"/>
    <w:rsid w:val="009470AF"/>
    <w:rsid w:val="00986CE8"/>
    <w:rsid w:val="0099619D"/>
    <w:rsid w:val="009C46C1"/>
    <w:rsid w:val="009D5000"/>
    <w:rsid w:val="00AB73C7"/>
    <w:rsid w:val="00B03528"/>
    <w:rsid w:val="00B6640A"/>
    <w:rsid w:val="00BB4C3A"/>
    <w:rsid w:val="00BB515D"/>
    <w:rsid w:val="00BC0F43"/>
    <w:rsid w:val="00C03A83"/>
    <w:rsid w:val="00C452EE"/>
    <w:rsid w:val="00CA2810"/>
    <w:rsid w:val="00CC3D0A"/>
    <w:rsid w:val="00D10BC4"/>
    <w:rsid w:val="00D24EDE"/>
    <w:rsid w:val="00D434DA"/>
    <w:rsid w:val="00D80E2B"/>
    <w:rsid w:val="00D958CC"/>
    <w:rsid w:val="00DB6FA6"/>
    <w:rsid w:val="00DE6E85"/>
    <w:rsid w:val="00DF52A0"/>
    <w:rsid w:val="00E52F4E"/>
    <w:rsid w:val="00ED7132"/>
    <w:rsid w:val="00EF3DCE"/>
    <w:rsid w:val="00F0602E"/>
    <w:rsid w:val="00F06753"/>
    <w:rsid w:val="00F20440"/>
    <w:rsid w:val="00F37F94"/>
    <w:rsid w:val="00F42976"/>
    <w:rsid w:val="00F4496C"/>
    <w:rsid w:val="00F6607D"/>
    <w:rsid w:val="00F76F62"/>
    <w:rsid w:val="00F906AD"/>
    <w:rsid w:val="00FA42E6"/>
    <w:rsid w:val="00FA6478"/>
    <w:rsid w:val="00FB382E"/>
    <w:rsid w:val="00FD3CB5"/>
    <w:rsid w:val="00FF06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5A1F89"/>
    <w:pPr>
      <w:tabs>
        <w:tab w:val="center" w:pos="4320"/>
        <w:tab w:val="right" w:pos="8640"/>
      </w:tabs>
      <w:spacing w:after="0"/>
    </w:pPr>
  </w:style>
  <w:style w:type="character" w:customStyle="1" w:styleId="HeaderChar">
    <w:name w:val="Header Char"/>
    <w:basedOn w:val="DefaultParagraphFont"/>
    <w:link w:val="Header"/>
    <w:uiPriority w:val="99"/>
    <w:semiHidden/>
    <w:rsid w:val="005A1F89"/>
    <w:rPr>
      <w:rFonts w:ascii="微软雅黑" w:hAnsi="微软雅黑"/>
      <w:sz w:val="24"/>
    </w:rPr>
  </w:style>
  <w:style w:type="paragraph" w:styleId="Footer">
    <w:name w:val="footer"/>
    <w:basedOn w:val="Normal"/>
    <w:link w:val="FooterChar"/>
    <w:uiPriority w:val="99"/>
    <w:unhideWhenUsed/>
    <w:rsid w:val="005A1F89"/>
    <w:pPr>
      <w:tabs>
        <w:tab w:val="center" w:pos="4320"/>
        <w:tab w:val="right" w:pos="8640"/>
      </w:tabs>
      <w:spacing w:after="0"/>
    </w:pPr>
  </w:style>
  <w:style w:type="character" w:customStyle="1" w:styleId="FooterChar">
    <w:name w:val="Footer Char"/>
    <w:basedOn w:val="DefaultParagraphFont"/>
    <w:link w:val="Footer"/>
    <w:uiPriority w:val="99"/>
    <w:rsid w:val="005A1F89"/>
    <w:rPr>
      <w:rFonts w:ascii="微软雅黑" w:hAnsi="微软雅黑"/>
      <w:sz w:val="24"/>
    </w:rPr>
  </w:style>
  <w:style w:type="table" w:styleId="TableGrid">
    <w:name w:val="Table Grid"/>
    <w:basedOn w:val="TableNormal"/>
    <w:uiPriority w:val="59"/>
    <w:rsid w:val="00561A1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头单元格"/>
    <w:basedOn w:val="Normal"/>
    <w:rsid w:val="00D10BC4"/>
    <w:pPr>
      <w:spacing w:before="100" w:beforeAutospacing="1" w:after="100" w:afterAutospacing="1"/>
      <w:ind w:left="0"/>
    </w:pPr>
    <w:rPr>
      <w:rFonts w:ascii="Times New Roman" w:eastAsia="Times New Roman" w:hAnsi="Times New Roman" w:cs="Times New Roman"/>
      <w:szCs w:val="24"/>
    </w:rPr>
  </w:style>
  <w:style w:type="character" w:styleId="Strong">
    <w:name w:val="Strong"/>
    <w:basedOn w:val="DefaultParagraphFont"/>
    <w:uiPriority w:val="22"/>
    <w:qFormat/>
    <w:rsid w:val="00D10BC4"/>
    <w:rPr>
      <w:b/>
      <w:bCs/>
    </w:rPr>
  </w:style>
  <w:style w:type="paragraph" w:customStyle="1" w:styleId="a0">
    <w:name w:val="表格单元格"/>
    <w:basedOn w:val="Normal"/>
    <w:rsid w:val="00D10BC4"/>
    <w:pPr>
      <w:spacing w:before="100" w:beforeAutospacing="1" w:after="100" w:afterAutospacing="1"/>
      <w:ind w:left="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F76F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942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56</TotalTime>
  <Pages>25</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120</cp:revision>
  <dcterms:created xsi:type="dcterms:W3CDTF">2016-12-13T05:26:00Z</dcterms:created>
  <dcterms:modified xsi:type="dcterms:W3CDTF">2016-12-13T06:28:00Z</dcterms:modified>
</cp:coreProperties>
</file>