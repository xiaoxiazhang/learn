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A1" w:rsidRPr="007F02A1" w:rsidRDefault="003C2086" w:rsidP="00076E1F">
      <w:pPr>
        <w:pStyle w:val="Title"/>
        <w:outlineLvl w:val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 w:rsidR="001E7D7D">
        <w:rPr>
          <w:rFonts w:hint="eastAsia"/>
        </w:rPr>
        <w:t>的日志</w:t>
      </w:r>
      <w:r>
        <w:rPr>
          <w:rFonts w:hint="eastAsia"/>
        </w:rPr>
        <w:t>管理</w:t>
      </w:r>
    </w:p>
    <w:p w:rsidR="0068612A" w:rsidRDefault="0068612A" w:rsidP="0068612A">
      <w:r w:rsidRPr="000F1D0A">
        <w:rPr>
          <w:rFonts w:hint="eastAsia"/>
          <w:b/>
          <w:color w:val="FF0000"/>
        </w:rPr>
        <w:t>错误日志</w:t>
      </w:r>
      <w:r>
        <w:rPr>
          <w:rFonts w:hint="eastAsia"/>
        </w:rPr>
        <w:t>：记录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服务的启动、运行、停止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服务时出现的问题</w:t>
      </w:r>
    </w:p>
    <w:p w:rsidR="0068612A" w:rsidRDefault="0068612A" w:rsidP="0068612A">
      <w:pPr>
        <w:ind w:left="0" w:firstLine="360"/>
      </w:pPr>
      <w:r w:rsidRPr="000F1D0A">
        <w:rPr>
          <w:rFonts w:hint="eastAsia"/>
          <w:b/>
          <w:color w:val="FF0000"/>
        </w:rPr>
        <w:t>查询日志</w:t>
      </w:r>
      <w:r>
        <w:rPr>
          <w:rFonts w:hint="eastAsia"/>
        </w:rPr>
        <w:t>：记录建立的客户端连接和执行的语句</w:t>
      </w:r>
    </w:p>
    <w:p w:rsidR="0068612A" w:rsidRDefault="0068612A" w:rsidP="0068612A">
      <w:r w:rsidRPr="000F1D0A">
        <w:rPr>
          <w:rFonts w:hint="eastAsia"/>
          <w:b/>
          <w:color w:val="FF0000"/>
        </w:rPr>
        <w:t>二进制日志</w:t>
      </w:r>
      <w:r>
        <w:rPr>
          <w:rFonts w:hint="eastAsia"/>
        </w:rPr>
        <w:t>：记录所有更改数据的语句，可以用于数据复制</w:t>
      </w:r>
      <w:r w:rsidR="00BF395A">
        <w:rPr>
          <w:rFonts w:hint="eastAsia"/>
        </w:rPr>
        <w:t>。</w:t>
      </w:r>
    </w:p>
    <w:p w:rsidR="0068612A" w:rsidRDefault="0068612A" w:rsidP="0068612A">
      <w:r w:rsidRPr="000F1D0A">
        <w:rPr>
          <w:rFonts w:hint="eastAsia"/>
          <w:b/>
          <w:color w:val="FF0000"/>
        </w:rPr>
        <w:t>慢查询日志</w:t>
      </w:r>
      <w:r>
        <w:rPr>
          <w:rFonts w:hint="eastAsia"/>
        </w:rPr>
        <w:t>：记录所有执行时间超过</w:t>
      </w:r>
      <w:proofErr w:type="spellStart"/>
      <w:r>
        <w:rPr>
          <w:rFonts w:hint="eastAsia"/>
        </w:rPr>
        <w:t>long_query_time</w:t>
      </w:r>
      <w:proofErr w:type="spellEnd"/>
      <w:r>
        <w:rPr>
          <w:rFonts w:hint="eastAsia"/>
        </w:rPr>
        <w:t>的所有查询或不使用索引的查询</w:t>
      </w:r>
    </w:p>
    <w:p w:rsidR="00BC5CFB" w:rsidRPr="00BC5CFB" w:rsidRDefault="00BC5CFB" w:rsidP="0068612A">
      <w:r w:rsidRPr="000F1D0A">
        <w:rPr>
          <w:rFonts w:hint="eastAsia"/>
          <w:b/>
          <w:color w:val="FF0000"/>
        </w:rPr>
        <w:t>日志表</w:t>
      </w:r>
      <w:r w:rsidRPr="00BC5CFB">
        <w:rPr>
          <w:rFonts w:hint="eastAsia"/>
        </w:rPr>
        <w:t>：</w:t>
      </w:r>
      <w:r>
        <w:rPr>
          <w:rFonts w:hint="eastAsia"/>
        </w:rPr>
        <w:t>启用了普通日志和慢查询日志时候确定输出目标。在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中的配置选项为</w:t>
      </w:r>
      <w:proofErr w:type="spellStart"/>
      <w:r>
        <w:rPr>
          <w:rFonts w:hint="eastAsia"/>
        </w:rPr>
        <w:t>log_output</w:t>
      </w:r>
      <w:proofErr w:type="spellEnd"/>
      <w:r>
        <w:rPr>
          <w:rFonts w:hint="eastAsia"/>
        </w:rPr>
        <w:t>(FILE(默认),TABLE,NONE)</w:t>
      </w:r>
    </w:p>
    <w:p w:rsidR="0068612A" w:rsidRDefault="00B34D97" w:rsidP="00BF395A">
      <w:r w:rsidRPr="00B34D97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68612A">
        <w:rPr>
          <w:rFonts w:hint="eastAsia"/>
        </w:rPr>
        <w:t>默认情况下，所有日志创建于</w:t>
      </w:r>
      <w:proofErr w:type="spellStart"/>
      <w:r w:rsidR="0068612A">
        <w:rPr>
          <w:rFonts w:hint="eastAsia"/>
        </w:rPr>
        <w:t>mysql</w:t>
      </w:r>
      <w:proofErr w:type="spellEnd"/>
      <w:r w:rsidR="0068612A">
        <w:rPr>
          <w:rFonts w:hint="eastAsia"/>
        </w:rPr>
        <w:t>数据目录中。通过刷新日志，可以强制</w:t>
      </w:r>
      <w:proofErr w:type="spellStart"/>
      <w:r w:rsidR="0068612A">
        <w:rPr>
          <w:rFonts w:hint="eastAsia"/>
        </w:rPr>
        <w:t>mysql</w:t>
      </w:r>
      <w:proofErr w:type="spellEnd"/>
      <w:r w:rsidR="0068612A" w:rsidRPr="00BF395A">
        <w:rPr>
          <w:rFonts w:hint="eastAsia"/>
          <w:color w:val="FF0000"/>
        </w:rPr>
        <w:t>关闭和重新打开日志文件</w:t>
      </w:r>
      <w:r w:rsidR="0068612A">
        <w:rPr>
          <w:rFonts w:hint="eastAsia"/>
        </w:rPr>
        <w:t>（或者在某些情况下切换到一个新的日志）。当执行一个FLUSH LOGS语句或执行</w:t>
      </w:r>
      <w:proofErr w:type="spellStart"/>
      <w:r w:rsidR="0068612A">
        <w:rPr>
          <w:rFonts w:hint="eastAsia"/>
        </w:rPr>
        <w:t>mysqladmin</w:t>
      </w:r>
      <w:proofErr w:type="spellEnd"/>
      <w:r w:rsidR="0068612A">
        <w:rPr>
          <w:rFonts w:hint="eastAsia"/>
        </w:rPr>
        <w:t xml:space="preserve"> flush-logs 或</w:t>
      </w:r>
      <w:proofErr w:type="spellStart"/>
      <w:r w:rsidR="0068612A">
        <w:rPr>
          <w:rFonts w:hint="eastAsia"/>
        </w:rPr>
        <w:t>mysqladmin</w:t>
      </w:r>
      <w:proofErr w:type="spellEnd"/>
      <w:r w:rsidR="0068612A">
        <w:rPr>
          <w:rFonts w:hint="eastAsia"/>
        </w:rPr>
        <w:t xml:space="preserve"> refresh 时，将刷新日志</w:t>
      </w:r>
      <w:r w:rsidR="00BF395A">
        <w:rPr>
          <w:rFonts w:hint="eastAsia"/>
        </w:rPr>
        <w:t>。</w:t>
      </w:r>
      <w:r w:rsidR="0068612A">
        <w:rPr>
          <w:rFonts w:hint="eastAsia"/>
        </w:rPr>
        <w:t>如果使用</w:t>
      </w:r>
      <w:proofErr w:type="spellStart"/>
      <w:r w:rsidR="0068612A">
        <w:rPr>
          <w:rFonts w:hint="eastAsia"/>
        </w:rPr>
        <w:t>mysql</w:t>
      </w:r>
      <w:proofErr w:type="spellEnd"/>
      <w:r w:rsidR="0068612A">
        <w:rPr>
          <w:rFonts w:hint="eastAsia"/>
        </w:rPr>
        <w:t>复制功能，在复制服务器上可以维护更多日志文件，这种日志称为接替日志</w:t>
      </w:r>
      <w:r w:rsidR="00BF395A">
        <w:rPr>
          <w:rFonts w:hint="eastAsia"/>
        </w:rPr>
        <w:t>。</w:t>
      </w:r>
      <w:r w:rsidR="0068612A">
        <w:rPr>
          <w:rFonts w:hint="eastAsia"/>
        </w:rPr>
        <w:t>其他日志功能会降低</w:t>
      </w:r>
      <w:proofErr w:type="spellStart"/>
      <w:r w:rsidR="0068612A">
        <w:rPr>
          <w:rFonts w:hint="eastAsia"/>
        </w:rPr>
        <w:t>mysql</w:t>
      </w:r>
      <w:proofErr w:type="spellEnd"/>
      <w:r w:rsidR="0068612A">
        <w:rPr>
          <w:rFonts w:hint="eastAsia"/>
        </w:rPr>
        <w:t>数据库的性能。例如，在查询非常频繁的</w:t>
      </w:r>
      <w:proofErr w:type="spellStart"/>
      <w:r w:rsidR="0068612A">
        <w:rPr>
          <w:rFonts w:hint="eastAsia"/>
        </w:rPr>
        <w:t>mysql</w:t>
      </w:r>
      <w:proofErr w:type="spellEnd"/>
      <w:r w:rsidR="0068612A">
        <w:rPr>
          <w:rFonts w:hint="eastAsia"/>
        </w:rPr>
        <w:t>数据库系统中，如果开启了通用查询日志和慢查询日志，</w:t>
      </w:r>
      <w:proofErr w:type="spellStart"/>
      <w:r w:rsidR="0068612A">
        <w:rPr>
          <w:rFonts w:hint="eastAsia"/>
        </w:rPr>
        <w:t>mysql</w:t>
      </w:r>
      <w:proofErr w:type="spellEnd"/>
      <w:r w:rsidR="0068612A">
        <w:rPr>
          <w:rFonts w:hint="eastAsia"/>
        </w:rPr>
        <w:t>数据库会花费很多时间记录日志。同时，日志会占用大量的磁盘空间</w:t>
      </w:r>
      <w:r w:rsidR="00BF395A">
        <w:rPr>
          <w:rFonts w:hint="eastAsia"/>
        </w:rPr>
        <w:t>。</w:t>
      </w:r>
    </w:p>
    <w:p w:rsidR="00F3334D" w:rsidRDefault="006F2C0E" w:rsidP="00CD57C9">
      <w:pPr>
        <w:pStyle w:val="Heading1"/>
      </w:pPr>
      <w:r>
        <w:rPr>
          <w:rFonts w:hint="eastAsia"/>
        </w:rPr>
        <w:t>出错日志</w:t>
      </w:r>
    </w:p>
    <w:p w:rsidR="005F0449" w:rsidRDefault="005F0449" w:rsidP="005F0449">
      <w:pPr>
        <w:ind w:firstLine="360"/>
      </w:pPr>
      <w:r>
        <w:rPr>
          <w:rFonts w:hint="eastAsia"/>
        </w:rPr>
        <w:t>错误日志文件包含了当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启动和停止时，以及服务器在运行过程中发生任何严重错误时的相关信息。在MYSQL中，错误日志也是非常重要的，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将启动和停止数据库信息以及一些错误信息记录到错误日志中。</w:t>
      </w:r>
      <w:r w:rsidRPr="005F0449">
        <w:rPr>
          <w:rFonts w:hint="eastAsia"/>
        </w:rPr>
        <w:t>在默认情况下，错误日志会记录到数据库的数据目录下。如果没有在配置文件中指定文件名，则文件名默认为</w:t>
      </w:r>
      <w:r w:rsidRPr="005F0449">
        <w:t>hostname.err</w:t>
      </w:r>
      <w:r>
        <w:rPr>
          <w:rFonts w:hint="eastAsia"/>
        </w:rPr>
        <w:t>，log-error可以配置指定路径。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F1D0A" w:rsidTr="000F1D0A">
        <w:tc>
          <w:tcPr>
            <w:tcW w:w="8388" w:type="dxa"/>
          </w:tcPr>
          <w:p w:rsidR="000F1D0A" w:rsidRPr="000F1D0A" w:rsidRDefault="000F1D0A" w:rsidP="000F1D0A">
            <w:pPr>
              <w:ind w:left="0"/>
              <w:rPr>
                <w:b/>
              </w:rPr>
            </w:pPr>
            <w:r w:rsidRPr="000F1D0A">
              <w:rPr>
                <w:b/>
              </w:rPr>
              <w:t>#查看错误日志</w:t>
            </w:r>
          </w:p>
          <w:p w:rsidR="000F1D0A" w:rsidRDefault="000F1D0A" w:rsidP="000F1D0A">
            <w:pPr>
              <w:ind w:left="0"/>
            </w:pPr>
            <w:r>
              <w:t>show variables LIKE '</w:t>
            </w:r>
            <w:proofErr w:type="spellStart"/>
            <w:r>
              <w:t>log_error</w:t>
            </w:r>
            <w:proofErr w:type="spellEnd"/>
            <w:r>
              <w:t>';#找到日志文件位置</w:t>
            </w:r>
          </w:p>
          <w:p w:rsidR="000F1D0A" w:rsidRDefault="000F1D0A" w:rsidP="000F1D0A">
            <w:pPr>
              <w:ind w:left="0"/>
            </w:pPr>
          </w:p>
          <w:p w:rsidR="000F1D0A" w:rsidRPr="000F1D0A" w:rsidRDefault="000F1D0A" w:rsidP="000F1D0A">
            <w:pPr>
              <w:ind w:left="0"/>
              <w:rPr>
                <w:b/>
              </w:rPr>
            </w:pPr>
            <w:r w:rsidRPr="000F1D0A">
              <w:rPr>
                <w:b/>
              </w:rPr>
              <w:t>#删除错误日志（手动），并重建日志文件</w:t>
            </w:r>
          </w:p>
          <w:p w:rsidR="000F1D0A" w:rsidRDefault="000F1D0A" w:rsidP="000F1D0A">
            <w:pPr>
              <w:ind w:left="0"/>
            </w:pPr>
            <w:proofErr w:type="spellStart"/>
            <w:r>
              <w:t>mysqladmin</w:t>
            </w:r>
            <w:proofErr w:type="spellEnd"/>
            <w:r>
              <w:t xml:space="preserve"> -u root -p flush-logs   或者 flush logs;</w:t>
            </w:r>
          </w:p>
        </w:tc>
      </w:tr>
    </w:tbl>
    <w:p w:rsidR="000F1D0A" w:rsidRDefault="000F1D0A" w:rsidP="000F1D0A"/>
    <w:p w:rsidR="00CD57C9" w:rsidRPr="00BC5CFB" w:rsidRDefault="00CD57C9" w:rsidP="005F0449">
      <w:pPr>
        <w:ind w:left="0" w:firstLine="360"/>
      </w:pPr>
    </w:p>
    <w:p w:rsidR="006F2C0E" w:rsidRDefault="006F2C0E" w:rsidP="00CD57C9">
      <w:pPr>
        <w:pStyle w:val="Heading1"/>
      </w:pPr>
      <w:r>
        <w:rPr>
          <w:rFonts w:hint="eastAsia"/>
        </w:rPr>
        <w:t>普通查询日志</w:t>
      </w:r>
    </w:p>
    <w:p w:rsidR="005F0449" w:rsidRDefault="005F0449" w:rsidP="005F0449">
      <w:pPr>
        <w:ind w:firstLine="360"/>
      </w:pPr>
      <w:r>
        <w:rPr>
          <w:rFonts w:hint="eastAsia"/>
        </w:rPr>
        <w:t>普通</w:t>
      </w:r>
      <w:r w:rsidRPr="005F0449">
        <w:rPr>
          <w:rFonts w:hint="eastAsia"/>
        </w:rPr>
        <w:t>查询日志记录了</w:t>
      </w:r>
      <w:proofErr w:type="spellStart"/>
      <w:r w:rsidRPr="005F0449">
        <w:t>mysql</w:t>
      </w:r>
      <w:proofErr w:type="spellEnd"/>
      <w:r w:rsidRPr="005F0449">
        <w:t>的所有用户操作，包括启动和关闭服务、执行查询和更新语句等</w:t>
      </w:r>
      <w:r>
        <w:rPr>
          <w:rFonts w:hint="eastAsia"/>
        </w:rPr>
        <w:t>。</w:t>
      </w:r>
      <w:proofErr w:type="spellStart"/>
      <w:r>
        <w:t>mysql</w:t>
      </w:r>
      <w:proofErr w:type="spellEnd"/>
      <w:r>
        <w:t>服务器默认情况下并没有开启通用查询日志。如果需要通用查询日志，可以通过修改my.cnf配置文件来</w:t>
      </w:r>
      <w:r>
        <w:rPr>
          <w:rFonts w:hint="eastAsia"/>
        </w:rPr>
        <w:t>开启。</w:t>
      </w:r>
      <w:r w:rsidR="00CD517D">
        <w:rPr>
          <w:rFonts w:hint="eastAsia"/>
        </w:rPr>
        <w:t>在</w:t>
      </w:r>
      <w:r>
        <w:t>my.cnf的[</w:t>
      </w:r>
      <w:proofErr w:type="spellStart"/>
      <w:r>
        <w:t>mysqld</w:t>
      </w:r>
      <w:proofErr w:type="spellEnd"/>
      <w:r>
        <w:t>]组下加入选项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B1601" w:rsidTr="006B1601">
        <w:tc>
          <w:tcPr>
            <w:tcW w:w="8388" w:type="dxa"/>
          </w:tcPr>
          <w:p w:rsidR="006B1601" w:rsidRDefault="006B1601" w:rsidP="006B1601">
            <w:pPr>
              <w:ind w:left="0"/>
            </w:pPr>
            <w:proofErr w:type="spellStart"/>
            <w:r>
              <w:t>general_log</w:t>
            </w:r>
            <w:proofErr w:type="spellEnd"/>
            <w:r>
              <w:t>=1</w:t>
            </w:r>
          </w:p>
          <w:p w:rsidR="006B1601" w:rsidRDefault="006B1601" w:rsidP="006B1601">
            <w:pPr>
              <w:ind w:left="0"/>
            </w:pPr>
            <w:proofErr w:type="spellStart"/>
            <w:r>
              <w:t>general_log_file</w:t>
            </w:r>
            <w:proofErr w:type="spellEnd"/>
            <w:r>
              <w:t>=普通查询日志位置</w:t>
            </w:r>
          </w:p>
          <w:p w:rsidR="000F1D0A" w:rsidRDefault="000F1D0A" w:rsidP="006B1601">
            <w:pPr>
              <w:ind w:left="0"/>
            </w:pPr>
          </w:p>
        </w:tc>
      </w:tr>
    </w:tbl>
    <w:p w:rsidR="00BC5CFB" w:rsidRPr="00BC5CFB" w:rsidRDefault="00BC5CFB" w:rsidP="00CD517D">
      <w:pPr>
        <w:ind w:left="0"/>
      </w:pPr>
    </w:p>
    <w:p w:rsidR="006F2C0E" w:rsidRDefault="006F2C0E" w:rsidP="00CD57C9">
      <w:pPr>
        <w:pStyle w:val="Heading1"/>
      </w:pPr>
      <w:r>
        <w:rPr>
          <w:rFonts w:hint="eastAsia"/>
        </w:rPr>
        <w:t>慢查询日志</w:t>
      </w:r>
    </w:p>
    <w:p w:rsidR="00CD517D" w:rsidRDefault="000F1D0A" w:rsidP="006B1601">
      <w:pPr>
        <w:ind w:firstLine="360"/>
      </w:pPr>
      <w:r>
        <w:rPr>
          <w:rFonts w:hint="eastAsia"/>
        </w:rPr>
        <w:t>慢查询日志是记录查询时长超过指定时间的日志</w:t>
      </w:r>
      <w:r w:rsidR="00CD517D">
        <w:rPr>
          <w:rFonts w:hint="eastAsia"/>
        </w:rPr>
        <w:t>。慢查询日志主要用来记录执行时间较长的查询语句。通过慢查询日志，可以找出执行时间较长、执行效率较低的语句，然后进行优化。</w:t>
      </w:r>
      <w:proofErr w:type="spellStart"/>
      <w:r w:rsidR="006B1601" w:rsidRPr="006B1601">
        <w:t>mysql</w:t>
      </w:r>
      <w:proofErr w:type="spellEnd"/>
      <w:r w:rsidR="006B1601" w:rsidRPr="006B1601">
        <w:t>中慢查询日志默认是关闭的</w:t>
      </w:r>
      <w:r w:rsidR="006B1601">
        <w:rPr>
          <w:rFonts w:hint="eastAsia"/>
        </w:rPr>
        <w:t>，可以在</w:t>
      </w:r>
      <w:proofErr w:type="spellStart"/>
      <w:r w:rsidR="006B1601">
        <w:rPr>
          <w:rFonts w:hint="eastAsia"/>
        </w:rPr>
        <w:t>mysqld</w:t>
      </w:r>
      <w:proofErr w:type="spellEnd"/>
      <w:r w:rsidR="006B1601">
        <w:rPr>
          <w:rFonts w:hint="eastAsia"/>
        </w:rPr>
        <w:t>中添加如下配置：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B1601" w:rsidTr="006B1601">
        <w:tc>
          <w:tcPr>
            <w:tcW w:w="8388" w:type="dxa"/>
          </w:tcPr>
          <w:p w:rsidR="006B1601" w:rsidRDefault="006B1601" w:rsidP="006B1601">
            <w:pPr>
              <w:ind w:left="0"/>
            </w:pPr>
            <w:proofErr w:type="spellStart"/>
            <w:r>
              <w:t>slow_query_log</w:t>
            </w:r>
            <w:proofErr w:type="spellEnd"/>
            <w:r>
              <w:t xml:space="preserve"> = 1</w:t>
            </w:r>
          </w:p>
          <w:p w:rsidR="006B1601" w:rsidRDefault="006B1601" w:rsidP="006B1601">
            <w:pPr>
              <w:ind w:left="0"/>
            </w:pPr>
            <w:proofErr w:type="spellStart"/>
            <w:r>
              <w:t>long_query_time</w:t>
            </w:r>
            <w:proofErr w:type="spellEnd"/>
            <w:r>
              <w:t xml:space="preserve"> =1</w:t>
            </w:r>
          </w:p>
          <w:p w:rsidR="006B1601" w:rsidRDefault="006B1601" w:rsidP="006B1601">
            <w:pPr>
              <w:ind w:left="0"/>
              <w:rPr>
                <w:rFonts w:hint="eastAsia"/>
              </w:rPr>
            </w:pPr>
            <w:proofErr w:type="spellStart"/>
            <w:r>
              <w:t>slow_query_log_file</w:t>
            </w:r>
            <w:proofErr w:type="spellEnd"/>
            <w:r>
              <w:t xml:space="preserve"> = 慢日志位置</w:t>
            </w:r>
          </w:p>
          <w:p w:rsidR="00FF4C96" w:rsidRDefault="00FF4C96" w:rsidP="006B1601">
            <w:pPr>
              <w:ind w:left="0"/>
            </w:pPr>
          </w:p>
        </w:tc>
      </w:tr>
    </w:tbl>
    <w:p w:rsidR="00BC5CFB" w:rsidRPr="00BC5CFB" w:rsidRDefault="00BC5CFB" w:rsidP="006B1601">
      <w:pPr>
        <w:ind w:left="0"/>
      </w:pPr>
    </w:p>
    <w:p w:rsidR="006F2C0E" w:rsidRDefault="006F2C0E" w:rsidP="00CD57C9">
      <w:pPr>
        <w:pStyle w:val="Heading1"/>
      </w:pPr>
      <w:r>
        <w:rPr>
          <w:rFonts w:hint="eastAsia"/>
        </w:rPr>
        <w:t>二进制日志</w:t>
      </w:r>
    </w:p>
    <w:p w:rsidR="005D17C1" w:rsidRDefault="005D17C1" w:rsidP="005D17C1">
      <w:pPr>
        <w:ind w:firstLine="3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创建二进制日志文件时，首先创建一个以filename为名称，以index为后缀的文件；再创建一个以filename为名称，以“.000001”为后缀的文件。当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服务重新启动一次，以“.000001”为后缀的文件会增加一个，并且后缀名加1递增；如果日志长度超过了</w:t>
      </w:r>
      <w:proofErr w:type="spellStart"/>
      <w:r>
        <w:rPr>
          <w:rFonts w:hint="eastAsia"/>
        </w:rPr>
        <w:t>max_binlog_size</w:t>
      </w:r>
      <w:proofErr w:type="spellEnd"/>
      <w:r>
        <w:rPr>
          <w:rFonts w:hint="eastAsia"/>
        </w:rPr>
        <w:t>的上限（默认是1GB）也会创建一个新的日志文件</w:t>
      </w:r>
      <w:r w:rsidR="00DB41A0">
        <w:rPr>
          <w:rFonts w:hint="eastAsia"/>
        </w:rPr>
        <w:t>。</w:t>
      </w:r>
    </w:p>
    <w:p w:rsidR="001D6C0E" w:rsidRDefault="001D6C0E" w:rsidP="00CD57C9">
      <w:pPr>
        <w:pStyle w:val="Heading2"/>
      </w:pPr>
      <w:r>
        <w:rPr>
          <w:rFonts w:hint="eastAsia"/>
        </w:rPr>
        <w:lastRenderedPageBreak/>
        <w:t>查看二进制日志</w:t>
      </w:r>
    </w:p>
    <w:p w:rsidR="00DB41A0" w:rsidRDefault="00DB41A0" w:rsidP="005D17C1">
      <w:r w:rsidRPr="00DB41A0">
        <w:rPr>
          <w:rFonts w:hint="eastAsia"/>
          <w:color w:val="FF0000"/>
        </w:rPr>
        <w:t>show binary logs</w:t>
      </w:r>
      <w:r w:rsidR="005D17C1">
        <w:rPr>
          <w:rFonts w:hint="eastAsia"/>
        </w:rPr>
        <w:t>语句</w:t>
      </w:r>
      <w:r>
        <w:rPr>
          <w:rFonts w:hint="eastAsia"/>
        </w:rPr>
        <w:t>：</w:t>
      </w:r>
      <w:r w:rsidR="005D17C1">
        <w:rPr>
          <w:rFonts w:hint="eastAsia"/>
        </w:rPr>
        <w:t>可以查看当前二进制日志文件个数和文件名。</w:t>
      </w:r>
    </w:p>
    <w:p w:rsidR="005D17C1" w:rsidRDefault="00DB41A0" w:rsidP="005D17C1">
      <w:proofErr w:type="spellStart"/>
      <w:r>
        <w:rPr>
          <w:rFonts w:hint="eastAsia"/>
          <w:color w:val="FF0000"/>
        </w:rPr>
        <w:t>m</w:t>
      </w:r>
      <w:r w:rsidR="005D17C1" w:rsidRPr="00DB41A0">
        <w:rPr>
          <w:rFonts w:hint="eastAsia"/>
          <w:color w:val="FF0000"/>
        </w:rPr>
        <w:t>ysqlbinlog</w:t>
      </w:r>
      <w:proofErr w:type="spellEnd"/>
      <w:r>
        <w:rPr>
          <w:rFonts w:hint="eastAsia"/>
          <w:color w:val="FF0000"/>
        </w:rPr>
        <w:t xml:space="preserve">  bin-log文件</w:t>
      </w:r>
      <w:r>
        <w:rPr>
          <w:rFonts w:hint="eastAsia"/>
        </w:rPr>
        <w:t>：</w:t>
      </w:r>
      <w:r w:rsidR="005D17C1">
        <w:rPr>
          <w:rFonts w:hint="eastAsia"/>
        </w:rPr>
        <w:t>查看</w:t>
      </w:r>
      <w:r>
        <w:rPr>
          <w:rFonts w:hint="eastAsia"/>
        </w:rPr>
        <w:t>二进制文件内容</w:t>
      </w:r>
    </w:p>
    <w:p w:rsidR="001D6C0E" w:rsidRDefault="001D6C0E" w:rsidP="005D17C1"/>
    <w:p w:rsidR="001D6C0E" w:rsidRDefault="001D6C0E" w:rsidP="00CD57C9">
      <w:pPr>
        <w:pStyle w:val="Heading2"/>
      </w:pPr>
      <w:r w:rsidRPr="001D6C0E">
        <w:rPr>
          <w:rFonts w:hint="eastAsia"/>
        </w:rPr>
        <w:t>删除二进制日志</w:t>
      </w:r>
    </w:p>
    <w:p w:rsidR="006B1601" w:rsidRDefault="001D6C0E" w:rsidP="006B1601">
      <w:r w:rsidRPr="001D6C0E">
        <w:rPr>
          <w:rFonts w:hint="eastAsia"/>
        </w:rPr>
        <w:t>删除所有的二进制日志文件使用</w:t>
      </w:r>
      <w:r>
        <w:rPr>
          <w:rFonts w:hint="eastAsia"/>
        </w:rPr>
        <w:t>：</w:t>
      </w:r>
      <w:r w:rsidRPr="001D6C0E">
        <w:t>RESET MASTER;</w:t>
      </w:r>
    </w:p>
    <w:p w:rsidR="001D6C0E" w:rsidRDefault="001D6C0E" w:rsidP="006B1601">
      <w:r>
        <w:rPr>
          <w:rFonts w:hint="eastAsia"/>
        </w:rPr>
        <w:t>输出部分二进制日志：</w:t>
      </w:r>
    </w:p>
    <w:p w:rsidR="001D6C0E" w:rsidRDefault="008C4CD2" w:rsidP="001D6C0E">
      <w:r>
        <w:t xml:space="preserve">PURGE </w:t>
      </w:r>
      <w:r w:rsidR="001D6C0E">
        <w:t xml:space="preserve">MASTER </w:t>
      </w:r>
      <w:r>
        <w:rPr>
          <w:rFonts w:hint="eastAsia"/>
        </w:rPr>
        <w:t xml:space="preserve"> </w:t>
      </w:r>
      <w:r w:rsidR="001D6C0E">
        <w:t>LOGS TO '</w:t>
      </w:r>
      <w:proofErr w:type="spellStart"/>
      <w:r w:rsidR="001D6C0E">
        <w:t>log_name</w:t>
      </w:r>
      <w:proofErr w:type="spellEnd"/>
      <w:r w:rsidR="001D6C0E">
        <w:t>'</w:t>
      </w:r>
    </w:p>
    <w:p w:rsidR="001D6C0E" w:rsidRPr="006B1601" w:rsidRDefault="008C4CD2" w:rsidP="001D6C0E">
      <w:r>
        <w:t xml:space="preserve">PURGE MASTER </w:t>
      </w:r>
      <w:r w:rsidR="001D6C0E">
        <w:t xml:space="preserve"> LOGS BEFORE 'date'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C4CD2" w:rsidTr="008C4CD2">
        <w:tc>
          <w:tcPr>
            <w:tcW w:w="8388" w:type="dxa"/>
          </w:tcPr>
          <w:p w:rsidR="008C4CD2" w:rsidRDefault="008C4CD2" w:rsidP="00BC5CFB">
            <w:pPr>
              <w:ind w:left="0"/>
            </w:pPr>
            <w:r w:rsidRPr="008C4CD2">
              <w:t>purge master logs before "20160414";</w:t>
            </w:r>
          </w:p>
          <w:p w:rsidR="008C4CD2" w:rsidRDefault="008C4CD2" w:rsidP="00BC5CFB">
            <w:pPr>
              <w:ind w:left="0"/>
            </w:pPr>
            <w:r w:rsidRPr="008C4CD2">
              <w:t>PURGE MASTER  LOGS TO 'mysql-bin.000006';</w:t>
            </w:r>
          </w:p>
        </w:tc>
      </w:tr>
    </w:tbl>
    <w:p w:rsidR="00BC5CFB" w:rsidRDefault="00BC5CFB" w:rsidP="00BC5CFB"/>
    <w:p w:rsidR="008C4CD2" w:rsidRDefault="008C4CD2" w:rsidP="00CD57C9">
      <w:pPr>
        <w:pStyle w:val="Heading2"/>
      </w:pPr>
      <w:r w:rsidRPr="008C4CD2">
        <w:rPr>
          <w:rFonts w:hint="eastAsia"/>
        </w:rPr>
        <w:t>使用二进制日志还原数据库</w:t>
      </w:r>
    </w:p>
    <w:p w:rsidR="008F041B" w:rsidRDefault="008F041B" w:rsidP="008F041B">
      <w:proofErr w:type="spellStart"/>
      <w:r w:rsidRPr="008F041B">
        <w:rPr>
          <w:rFonts w:hint="eastAsia"/>
        </w:rPr>
        <w:t>mysqlbinlog</w:t>
      </w:r>
      <w:proofErr w:type="spellEnd"/>
      <w:r w:rsidRPr="008F041B">
        <w:rPr>
          <w:rFonts w:hint="eastAsia"/>
        </w:rPr>
        <w:t>恢复数据的语法如下：</w:t>
      </w:r>
    </w:p>
    <w:p w:rsidR="008F041B" w:rsidRPr="008F041B" w:rsidRDefault="008F041B" w:rsidP="008F041B">
      <w:proofErr w:type="spellStart"/>
      <w:r w:rsidRPr="008F041B">
        <w:t>mysqlbinlog</w:t>
      </w:r>
      <w:proofErr w:type="spellEnd"/>
      <w:r w:rsidRPr="008F041B">
        <w:t xml:space="preserve"> [option] filename |</w:t>
      </w:r>
      <w:r>
        <w:rPr>
          <w:rFonts w:hint="eastAsia"/>
        </w:rPr>
        <w:t xml:space="preserve"> </w:t>
      </w:r>
      <w:proofErr w:type="spellStart"/>
      <w:r w:rsidRPr="008F041B">
        <w:t>mysql</w:t>
      </w:r>
      <w:proofErr w:type="spellEnd"/>
      <w:r w:rsidRPr="008F041B">
        <w:t xml:space="preserve"> -</w:t>
      </w:r>
      <w:proofErr w:type="spellStart"/>
      <w:r w:rsidRPr="008F041B">
        <w:t>uuser</w:t>
      </w:r>
      <w:proofErr w:type="spellEnd"/>
      <w:r w:rsidRPr="008F041B">
        <w:t xml:space="preserve"> -</w:t>
      </w:r>
      <w:proofErr w:type="spellStart"/>
      <w:r w:rsidRPr="008F041B">
        <w:t>ppass</w:t>
      </w:r>
      <w:proofErr w:type="spellEnd"/>
    </w:p>
    <w:p w:rsidR="008F041B" w:rsidRPr="008F041B" w:rsidRDefault="008F041B" w:rsidP="008F041B">
      <w:r w:rsidRPr="008F041B">
        <w:rPr>
          <w:rFonts w:hint="eastAsia"/>
        </w:rPr>
        <w:t>option是一些可选项，filename是日志文件名</w:t>
      </w:r>
    </w:p>
    <w:p w:rsidR="008F041B" w:rsidRPr="008F041B" w:rsidRDefault="008F041B" w:rsidP="008F041B">
      <w:r w:rsidRPr="008F041B">
        <w:rPr>
          <w:rFonts w:hint="eastAsia"/>
        </w:rPr>
        <w:t>比较重要的两对option参数是</w:t>
      </w:r>
      <w:r>
        <w:rPr>
          <w:rFonts w:hint="eastAsia"/>
        </w:rPr>
        <w:t>：</w:t>
      </w:r>
    </w:p>
    <w:p w:rsidR="008F041B" w:rsidRDefault="008F041B" w:rsidP="008F041B">
      <w:pPr>
        <w:pStyle w:val="ListParagraph"/>
        <w:numPr>
          <w:ilvl w:val="0"/>
          <w:numId w:val="18"/>
        </w:numPr>
      </w:pPr>
      <w:r>
        <w:rPr>
          <w:rFonts w:hint="eastAsia"/>
        </w:rPr>
        <w:t>--</w:t>
      </w:r>
      <w:r w:rsidRPr="008F041B">
        <w:rPr>
          <w:rFonts w:hint="eastAsia"/>
        </w:rPr>
        <w:t>start-</w:t>
      </w:r>
      <w:proofErr w:type="spellStart"/>
      <w:r w:rsidRPr="008F041B">
        <w:rPr>
          <w:rFonts w:hint="eastAsia"/>
        </w:rPr>
        <w:t>datetime</w:t>
      </w:r>
      <w:proofErr w:type="spellEnd"/>
      <w:r>
        <w:rPr>
          <w:rFonts w:hint="eastAsia"/>
        </w:rPr>
        <w:t>：</w:t>
      </w:r>
      <w:r w:rsidRPr="008F041B">
        <w:rPr>
          <w:rFonts w:hint="eastAsia"/>
        </w:rPr>
        <w:t>恢复数据库的起始时间点</w:t>
      </w:r>
    </w:p>
    <w:p w:rsidR="008F041B" w:rsidRPr="008F041B" w:rsidRDefault="008F041B" w:rsidP="008F041B">
      <w:pPr>
        <w:pStyle w:val="ListParagraph"/>
        <w:numPr>
          <w:ilvl w:val="0"/>
          <w:numId w:val="18"/>
        </w:numPr>
      </w:pPr>
      <w:r>
        <w:rPr>
          <w:rFonts w:hint="eastAsia"/>
        </w:rPr>
        <w:t>--</w:t>
      </w:r>
      <w:r w:rsidRPr="008F041B">
        <w:rPr>
          <w:rFonts w:hint="eastAsia"/>
        </w:rPr>
        <w:t>stop-</w:t>
      </w:r>
      <w:proofErr w:type="spellStart"/>
      <w:r w:rsidRPr="008F041B">
        <w:rPr>
          <w:rFonts w:hint="eastAsia"/>
        </w:rPr>
        <w:t>datetime</w:t>
      </w:r>
      <w:proofErr w:type="spellEnd"/>
      <w:r>
        <w:rPr>
          <w:rFonts w:hint="eastAsia"/>
        </w:rPr>
        <w:t>：恢复数据库的</w:t>
      </w:r>
      <w:r w:rsidRPr="008F041B">
        <w:rPr>
          <w:rFonts w:hint="eastAsia"/>
        </w:rPr>
        <w:t>结束时间点</w:t>
      </w:r>
    </w:p>
    <w:p w:rsidR="008F041B" w:rsidRDefault="008F041B" w:rsidP="008F041B">
      <w:pPr>
        <w:pStyle w:val="ListParagraph"/>
        <w:numPr>
          <w:ilvl w:val="0"/>
          <w:numId w:val="18"/>
        </w:numPr>
      </w:pPr>
      <w:r>
        <w:rPr>
          <w:rFonts w:hint="eastAsia"/>
        </w:rPr>
        <w:t>--</w:t>
      </w:r>
      <w:r w:rsidRPr="008F041B">
        <w:rPr>
          <w:rFonts w:hint="eastAsia"/>
        </w:rPr>
        <w:t>start-position</w:t>
      </w:r>
      <w:r>
        <w:rPr>
          <w:rFonts w:hint="eastAsia"/>
        </w:rPr>
        <w:t>：</w:t>
      </w:r>
      <w:r w:rsidRPr="008F041B">
        <w:rPr>
          <w:rFonts w:hint="eastAsia"/>
        </w:rPr>
        <w:t>恢复数据的开始位置</w:t>
      </w:r>
    </w:p>
    <w:p w:rsidR="008F041B" w:rsidRPr="008F041B" w:rsidRDefault="008F041B" w:rsidP="008F041B">
      <w:pPr>
        <w:pStyle w:val="ListParagraph"/>
        <w:numPr>
          <w:ilvl w:val="0"/>
          <w:numId w:val="18"/>
        </w:numPr>
      </w:pPr>
      <w:r>
        <w:rPr>
          <w:rFonts w:hint="eastAsia"/>
        </w:rPr>
        <w:t>--</w:t>
      </w:r>
      <w:r w:rsidRPr="008F041B">
        <w:rPr>
          <w:rFonts w:hint="eastAsia"/>
        </w:rPr>
        <w:t>stop–position</w:t>
      </w:r>
      <w:r>
        <w:rPr>
          <w:rFonts w:hint="eastAsia"/>
        </w:rPr>
        <w:t>：</w:t>
      </w:r>
      <w:r w:rsidRPr="008F041B">
        <w:rPr>
          <w:rFonts w:hint="eastAsia"/>
        </w:rPr>
        <w:t>恢复数据的结束位置</w:t>
      </w:r>
    </w:p>
    <w:p w:rsidR="008C4CD2" w:rsidRDefault="008C4CD2" w:rsidP="008C4CD2"/>
    <w:p w:rsidR="008C4CD2" w:rsidRDefault="00212261" w:rsidP="00CD57C9">
      <w:pPr>
        <w:pStyle w:val="Heading2"/>
      </w:pPr>
      <w:r w:rsidRPr="00212261">
        <w:rPr>
          <w:rFonts w:hint="eastAsia"/>
        </w:rPr>
        <w:t>暂时停止二进制日志</w:t>
      </w:r>
    </w:p>
    <w:p w:rsidR="00212261" w:rsidRPr="00212261" w:rsidRDefault="00212261" w:rsidP="00212261">
      <w:r w:rsidRPr="00212261">
        <w:t xml:space="preserve">SET </w:t>
      </w:r>
      <w:proofErr w:type="spellStart"/>
      <w:r w:rsidRPr="00212261">
        <w:t>sql_log_bin</w:t>
      </w:r>
      <w:proofErr w:type="spellEnd"/>
      <w:r w:rsidRPr="00212261">
        <w:t>={0|1}</w:t>
      </w:r>
    </w:p>
    <w:p w:rsidR="008C4CD2" w:rsidRPr="008C4CD2" w:rsidRDefault="008C4CD2" w:rsidP="008C4CD2"/>
    <w:p w:rsidR="00BC5CFB" w:rsidRDefault="00BC5CFB" w:rsidP="00CD57C9">
      <w:pPr>
        <w:pStyle w:val="Heading1"/>
      </w:pPr>
      <w:r>
        <w:rPr>
          <w:rFonts w:hint="eastAsia"/>
        </w:rPr>
        <w:lastRenderedPageBreak/>
        <w:t>日志管理</w:t>
      </w:r>
    </w:p>
    <w:p w:rsidR="00534DF1" w:rsidRDefault="00404EDA" w:rsidP="00404EDA">
      <w:pPr>
        <w:pStyle w:val="Heading3"/>
        <w:numPr>
          <w:ilvl w:val="0"/>
          <w:numId w:val="19"/>
        </w:numPr>
      </w:pPr>
      <w:r>
        <w:rPr>
          <w:rFonts w:hint="eastAsia"/>
        </w:rPr>
        <w:t>自动完成日志过期处理</w:t>
      </w:r>
    </w:p>
    <w:p w:rsidR="009B55D0" w:rsidRPr="009B55D0" w:rsidRDefault="009B55D0" w:rsidP="009B55D0">
      <w:r>
        <w:rPr>
          <w:rFonts w:hint="eastAsia"/>
        </w:rPr>
        <w:t>#手动修改</w:t>
      </w:r>
      <w:proofErr w:type="spellStart"/>
      <w:r w:rsidRPr="009B55D0">
        <w:t>mysql</w:t>
      </w:r>
      <w:proofErr w:type="spellEnd"/>
      <w:r w:rsidRPr="009B55D0">
        <w:t>-log-rotate</w:t>
      </w:r>
    </w:p>
    <w:p w:rsidR="00731DBF" w:rsidRDefault="009B55D0" w:rsidP="00731DBF">
      <w:r w:rsidRPr="009B55D0">
        <w:t>cp /opt/</w:t>
      </w:r>
      <w:proofErr w:type="spellStart"/>
      <w:r w:rsidRPr="009B55D0">
        <w:t>mysql</w:t>
      </w:r>
      <w:proofErr w:type="spellEnd"/>
      <w:r w:rsidRPr="009B55D0">
        <w:t>/support-files/</w:t>
      </w:r>
      <w:proofErr w:type="spellStart"/>
      <w:r w:rsidRPr="009B55D0">
        <w:t>mysql</w:t>
      </w:r>
      <w:proofErr w:type="spellEnd"/>
      <w:r w:rsidRPr="009B55D0">
        <w:t>-log-rotate /etc/</w:t>
      </w:r>
      <w:proofErr w:type="spellStart"/>
      <w:r w:rsidRPr="009B55D0">
        <w:t>logrotate.d</w:t>
      </w:r>
      <w:proofErr w:type="spellEnd"/>
      <w:r w:rsidRPr="009B55D0">
        <w:t>/</w:t>
      </w:r>
    </w:p>
    <w:p w:rsidR="009B55D0" w:rsidRDefault="009B55D0" w:rsidP="00731DBF">
      <w:r w:rsidRPr="009B55D0">
        <w:t>/</w:t>
      </w:r>
      <w:proofErr w:type="spellStart"/>
      <w:r w:rsidRPr="009B55D0">
        <w:t>usr</w:t>
      </w:r>
      <w:proofErr w:type="spellEnd"/>
      <w:r w:rsidRPr="009B55D0">
        <w:t>/</w:t>
      </w:r>
      <w:proofErr w:type="spellStart"/>
      <w:r w:rsidRPr="009B55D0">
        <w:t>sbin</w:t>
      </w:r>
      <w:proofErr w:type="spellEnd"/>
      <w:r w:rsidRPr="009B55D0">
        <w:t>/</w:t>
      </w:r>
      <w:proofErr w:type="spellStart"/>
      <w:r w:rsidRPr="009B55D0">
        <w:t>logrotate</w:t>
      </w:r>
      <w:proofErr w:type="spellEnd"/>
      <w:r w:rsidRPr="009B55D0">
        <w:t xml:space="preserve"> -f /etc/</w:t>
      </w:r>
      <w:proofErr w:type="spellStart"/>
      <w:r w:rsidRPr="009B55D0">
        <w:t>logrotate.d</w:t>
      </w:r>
      <w:proofErr w:type="spellEnd"/>
      <w:r w:rsidRPr="009B55D0">
        <w:t>/</w:t>
      </w:r>
      <w:proofErr w:type="spellStart"/>
      <w:r w:rsidRPr="009B55D0">
        <w:t>mysql</w:t>
      </w:r>
      <w:proofErr w:type="spellEnd"/>
      <w:r w:rsidRPr="009B55D0">
        <w:t>-log-rotate</w:t>
      </w:r>
    </w:p>
    <w:p w:rsidR="009B55D0" w:rsidRPr="00731DBF" w:rsidRDefault="009B55D0" w:rsidP="00731DBF"/>
    <w:p w:rsidR="00404EDA" w:rsidRPr="00404EDA" w:rsidRDefault="00404EDA" w:rsidP="00404EDA"/>
    <w:p w:rsidR="00BC5CFB" w:rsidRDefault="00404EDA" w:rsidP="00404EDA">
      <w:pPr>
        <w:pStyle w:val="Heading3"/>
      </w:pPr>
      <w:r>
        <w:rPr>
          <w:rFonts w:hint="eastAsia"/>
        </w:rPr>
        <w:t>二进制日志文件和中继日志文件的过期处理</w:t>
      </w:r>
    </w:p>
    <w:p w:rsidR="0083293D" w:rsidRDefault="00002E16" w:rsidP="0083293D">
      <w:r>
        <w:rPr>
          <w:rFonts w:hint="eastAsia"/>
        </w:rPr>
        <w:t>二进制日志处理：从从服务器中找到最小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位置，然后执行</w:t>
      </w:r>
    </w:p>
    <w:p w:rsidR="00002E16" w:rsidRPr="00002E16" w:rsidRDefault="00002E16" w:rsidP="0083293D">
      <w:r>
        <w:rPr>
          <w:rFonts w:hint="eastAsia"/>
        </w:rPr>
        <w:t xml:space="preserve">purge master logs to </w:t>
      </w:r>
      <w:r w:rsidRPr="00002E16">
        <w:t>'</w:t>
      </w:r>
      <w:r>
        <w:rPr>
          <w:rFonts w:hint="eastAsia"/>
        </w:rPr>
        <w:t xml:space="preserve"> ####.bin</w:t>
      </w:r>
      <w:r w:rsidRPr="00002E16">
        <w:t>'</w:t>
      </w:r>
    </w:p>
    <w:p w:rsidR="0083293D" w:rsidRPr="0083293D" w:rsidRDefault="00002E16" w:rsidP="0083293D">
      <w:r>
        <w:rPr>
          <w:rFonts w:hint="eastAsia"/>
        </w:rPr>
        <w:t>中继日志文件：在处理完后会自动删除</w:t>
      </w:r>
    </w:p>
    <w:p w:rsidR="005B158A" w:rsidRDefault="005B158A" w:rsidP="005B158A"/>
    <w:p w:rsidR="005B158A" w:rsidRPr="00F06727" w:rsidRDefault="005B158A" w:rsidP="00F06727"/>
    <w:sectPr w:rsidR="005B158A" w:rsidRPr="00F06727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EAA" w:rsidRDefault="00AE1EAA" w:rsidP="003C2086">
      <w:pPr>
        <w:spacing w:after="0"/>
      </w:pPr>
      <w:r>
        <w:separator/>
      </w:r>
    </w:p>
  </w:endnote>
  <w:endnote w:type="continuationSeparator" w:id="0">
    <w:p w:rsidR="00AE1EAA" w:rsidRDefault="00AE1EAA" w:rsidP="003C20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0691844"/>
      <w:docPartObj>
        <w:docPartGallery w:val="Page Numbers (Bottom of Page)"/>
        <w:docPartUnique/>
      </w:docPartObj>
    </w:sdtPr>
    <w:sdtContent>
      <w:p w:rsidR="003C2086" w:rsidRDefault="00E25FFA">
        <w:pPr>
          <w:pStyle w:val="Footer"/>
          <w:jc w:val="right"/>
        </w:pPr>
        <w:fldSimple w:instr=" PAGE   \* MERGEFORMAT ">
          <w:r w:rsidR="00FF4C96">
            <w:rPr>
              <w:noProof/>
            </w:rPr>
            <w:t>4</w:t>
          </w:r>
        </w:fldSimple>
      </w:p>
    </w:sdtContent>
  </w:sdt>
  <w:p w:rsidR="003C2086" w:rsidRDefault="003C20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EAA" w:rsidRDefault="00AE1EAA" w:rsidP="003C2086">
      <w:pPr>
        <w:spacing w:after="0"/>
      </w:pPr>
      <w:r>
        <w:separator/>
      </w:r>
    </w:p>
  </w:footnote>
  <w:footnote w:type="continuationSeparator" w:id="0">
    <w:p w:rsidR="00AE1EAA" w:rsidRDefault="00AE1EAA" w:rsidP="003C20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22DFA"/>
    <w:multiLevelType w:val="hybridMultilevel"/>
    <w:tmpl w:val="F8C67D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</w:num>
  <w:num w:numId="19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2086"/>
    <w:rsid w:val="00002E16"/>
    <w:rsid w:val="0005580D"/>
    <w:rsid w:val="00075B43"/>
    <w:rsid w:val="00076E1F"/>
    <w:rsid w:val="000F1D0A"/>
    <w:rsid w:val="00154C9C"/>
    <w:rsid w:val="00181F85"/>
    <w:rsid w:val="001D6C0E"/>
    <w:rsid w:val="001E7D7D"/>
    <w:rsid w:val="00212261"/>
    <w:rsid w:val="002A6C68"/>
    <w:rsid w:val="003C2086"/>
    <w:rsid w:val="00403893"/>
    <w:rsid w:val="00404EDA"/>
    <w:rsid w:val="00463CF0"/>
    <w:rsid w:val="004C7922"/>
    <w:rsid w:val="00534DF1"/>
    <w:rsid w:val="00562410"/>
    <w:rsid w:val="005A26BA"/>
    <w:rsid w:val="005B158A"/>
    <w:rsid w:val="005D17C1"/>
    <w:rsid w:val="005F0449"/>
    <w:rsid w:val="0068612A"/>
    <w:rsid w:val="006A17C1"/>
    <w:rsid w:val="006B1601"/>
    <w:rsid w:val="006D29EB"/>
    <w:rsid w:val="006F2C0E"/>
    <w:rsid w:val="006F37C1"/>
    <w:rsid w:val="00702937"/>
    <w:rsid w:val="00731DBF"/>
    <w:rsid w:val="007411F8"/>
    <w:rsid w:val="007754EE"/>
    <w:rsid w:val="007F02A1"/>
    <w:rsid w:val="008261CD"/>
    <w:rsid w:val="0083293D"/>
    <w:rsid w:val="00856F43"/>
    <w:rsid w:val="00871ED8"/>
    <w:rsid w:val="008B5ACA"/>
    <w:rsid w:val="008C4CD2"/>
    <w:rsid w:val="008C5117"/>
    <w:rsid w:val="008D7C83"/>
    <w:rsid w:val="008F041B"/>
    <w:rsid w:val="00904415"/>
    <w:rsid w:val="00917096"/>
    <w:rsid w:val="00994334"/>
    <w:rsid w:val="0099619D"/>
    <w:rsid w:val="009B55D0"/>
    <w:rsid w:val="009D5000"/>
    <w:rsid w:val="009D6A70"/>
    <w:rsid w:val="009E6D5D"/>
    <w:rsid w:val="00AE1EAA"/>
    <w:rsid w:val="00AE60A3"/>
    <w:rsid w:val="00AF5DCF"/>
    <w:rsid w:val="00AF7D82"/>
    <w:rsid w:val="00B34D97"/>
    <w:rsid w:val="00BC1030"/>
    <w:rsid w:val="00BC5CFB"/>
    <w:rsid w:val="00BF395A"/>
    <w:rsid w:val="00C03A83"/>
    <w:rsid w:val="00C30208"/>
    <w:rsid w:val="00C47A3D"/>
    <w:rsid w:val="00CD517D"/>
    <w:rsid w:val="00CD57C9"/>
    <w:rsid w:val="00D24EDE"/>
    <w:rsid w:val="00D55758"/>
    <w:rsid w:val="00D641F3"/>
    <w:rsid w:val="00D80E2B"/>
    <w:rsid w:val="00DA2F52"/>
    <w:rsid w:val="00DB41A0"/>
    <w:rsid w:val="00DB6FA6"/>
    <w:rsid w:val="00DE6E85"/>
    <w:rsid w:val="00E25FFA"/>
    <w:rsid w:val="00E335DC"/>
    <w:rsid w:val="00EB4D93"/>
    <w:rsid w:val="00EE3C1B"/>
    <w:rsid w:val="00EF3DCE"/>
    <w:rsid w:val="00F06727"/>
    <w:rsid w:val="00F22A9E"/>
    <w:rsid w:val="00F3334D"/>
    <w:rsid w:val="00F37F94"/>
    <w:rsid w:val="00F906AD"/>
    <w:rsid w:val="00FA5031"/>
    <w:rsid w:val="00FF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208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08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C208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2086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F22A9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612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0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68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32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910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451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xiaoxiazhang1</dc:creator>
  <cp:keywords/>
  <dc:description/>
  <cp:lastModifiedBy>xiaoxiazhang1</cp:lastModifiedBy>
  <cp:revision>23</cp:revision>
  <dcterms:created xsi:type="dcterms:W3CDTF">2016-02-16T07:24:00Z</dcterms:created>
  <dcterms:modified xsi:type="dcterms:W3CDTF">2017-01-04T13:14:00Z</dcterms:modified>
</cp:coreProperties>
</file>