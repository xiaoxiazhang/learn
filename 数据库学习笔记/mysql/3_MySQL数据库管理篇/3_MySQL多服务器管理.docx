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32B" w:rsidRDefault="00B8432B" w:rsidP="00B8432B"/>
    <w:p w:rsidR="00B8432B" w:rsidRDefault="00B8432B" w:rsidP="00B8432B">
      <w:pPr>
        <w:pStyle w:val="Title"/>
        <w:rPr>
          <w:rFonts w:hint="eastAsia"/>
        </w:rPr>
      </w:pPr>
      <w:r>
        <w:t>MySQL</w:t>
      </w:r>
      <w:r>
        <w:rPr>
          <w:rFonts w:hint="eastAsia"/>
        </w:rPr>
        <w:t>多服务器管理</w:t>
      </w:r>
    </w:p>
    <w:p w:rsidR="00B8432B" w:rsidRPr="00F06727" w:rsidRDefault="00B8432B" w:rsidP="00B8432B">
      <w:pPr>
        <w:pStyle w:val="Heading1"/>
      </w:pPr>
      <w:r>
        <w:rPr>
          <w:rFonts w:hint="eastAsia"/>
        </w:rPr>
        <w:t>安装配置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B8432B" w:rsidTr="00A633BB">
        <w:tc>
          <w:tcPr>
            <w:tcW w:w="8388" w:type="dxa"/>
          </w:tcPr>
          <w:p w:rsidR="00B8432B" w:rsidRDefault="00B8432B" w:rsidP="00A633BB">
            <w:pPr>
              <w:ind w:left="0"/>
            </w:pPr>
            <w:r>
              <w:t>#创建安装目录</w:t>
            </w:r>
          </w:p>
          <w:p w:rsidR="00B8432B" w:rsidRDefault="00B8432B" w:rsidP="00A633BB">
            <w:pPr>
              <w:ind w:left="0"/>
            </w:pPr>
            <w:r>
              <w:t>mkdir -p /opt/mysql   #MySQL安装目录</w:t>
            </w:r>
          </w:p>
          <w:p w:rsidR="00B8432B" w:rsidRDefault="00B8432B" w:rsidP="00A633BB">
            <w:pPr>
              <w:ind w:left="0"/>
            </w:pPr>
            <w:r>
              <w:t>chown -R mysql:mysql /opt/mysql</w:t>
            </w:r>
          </w:p>
          <w:p w:rsidR="00B8432B" w:rsidRDefault="00B8432B" w:rsidP="00A633BB">
            <w:pPr>
              <w:ind w:left="0"/>
            </w:pPr>
            <w:r>
              <w:t>mkdir -p /data/mysql/{data_3306,data_3307,data_3308} #存放数据</w:t>
            </w:r>
          </w:p>
          <w:p w:rsidR="00B8432B" w:rsidRDefault="00B8432B" w:rsidP="00A633BB">
            <w:pPr>
              <w:ind w:left="0"/>
            </w:pPr>
            <w:r>
              <w:t>mkdir -p /data/mysql/{log_3306,log_3307,log_3308}  #存放日志</w:t>
            </w:r>
          </w:p>
          <w:p w:rsidR="00B8432B" w:rsidRDefault="00B8432B" w:rsidP="00A633BB">
            <w:pPr>
              <w:ind w:left="0"/>
            </w:pPr>
            <w:r>
              <w:t>mkdir -p /data/mysql/{tmp_3306,tmp_3307,tmp_3308}  #存放临时文件</w:t>
            </w:r>
          </w:p>
          <w:p w:rsidR="00B8432B" w:rsidRDefault="00B8432B" w:rsidP="00A633BB">
            <w:pPr>
              <w:ind w:left="0"/>
            </w:pPr>
            <w:r>
              <w:t>chown -R mysql:mysql /data/mysql</w:t>
            </w:r>
          </w:p>
          <w:p w:rsidR="00B8432B" w:rsidRDefault="00B8432B" w:rsidP="00A633BB">
            <w:pPr>
              <w:ind w:left="0"/>
            </w:pPr>
            <w:r>
              <w:t>#编译安装mysql</w:t>
            </w:r>
          </w:p>
          <w:p w:rsidR="00B8432B" w:rsidRDefault="00B8432B" w:rsidP="00A633BB">
            <w:pPr>
              <w:ind w:left="0"/>
            </w:pPr>
            <w:r>
              <w:t>tar -zxvf /usr/local/src/mysql-5.6.25.tar.gz -C /usr/local/src</w:t>
            </w:r>
          </w:p>
          <w:p w:rsidR="00B8432B" w:rsidRDefault="00B8432B" w:rsidP="00A633BB">
            <w:pPr>
              <w:ind w:left="0"/>
            </w:pPr>
            <w:r>
              <w:t>cd /usr/local/src/mysql-5.6.25</w:t>
            </w:r>
          </w:p>
          <w:p w:rsidR="00B8432B" w:rsidRDefault="00B8432B" w:rsidP="00A633BB">
            <w:pPr>
              <w:ind w:left="0"/>
            </w:pPr>
            <w:r>
              <w:t xml:space="preserve">cmake . -DCMAKE_INSTALL_PREFIX=/opt/mysql -DMYSQL_DATADIR=/data/mysql -DSYSCONFDIR=/opt/mysql -DDEFAULT_CHARSET=utf8 -DDEFAULT_COLLATION=utf8_general_ci  -DEXTRA_CHARSETS=all -DENABLED_LOCAL_INFILE=1 </w:t>
            </w:r>
          </w:p>
          <w:p w:rsidR="00B8432B" w:rsidRDefault="00B8432B" w:rsidP="00A633BB">
            <w:pPr>
              <w:ind w:left="0"/>
            </w:pPr>
            <w:r>
              <w:t>make  &amp;&amp; make install</w:t>
            </w:r>
          </w:p>
          <w:p w:rsidR="00B8432B" w:rsidRDefault="00B8432B" w:rsidP="00A633BB">
            <w:pPr>
              <w:ind w:left="0"/>
            </w:pPr>
          </w:p>
          <w:p w:rsidR="00B8432B" w:rsidRDefault="00B8432B" w:rsidP="00A633BB">
            <w:pPr>
              <w:ind w:left="0"/>
            </w:pPr>
            <w:r>
              <w:t xml:space="preserve">#初始化mysql(用户表和权限表) </w:t>
            </w:r>
          </w:p>
          <w:p w:rsidR="00B8432B" w:rsidRDefault="00B8432B" w:rsidP="00A633BB">
            <w:pPr>
              <w:ind w:left="0"/>
            </w:pPr>
            <w:r>
              <w:t>/opt/mysql/scripts/mysql_install_db --user=mysql --basedir=/opt/mysql --datadir=/data/mysql/data</w:t>
            </w:r>
            <w:r>
              <w:rPr>
                <w:rFonts w:hint="eastAsia"/>
              </w:rPr>
              <w:t>_3306</w:t>
            </w:r>
          </w:p>
          <w:p w:rsidR="00B8432B" w:rsidRDefault="00B8432B" w:rsidP="00A633BB">
            <w:pPr>
              <w:ind w:left="0"/>
            </w:pPr>
            <w:r w:rsidRPr="00871ED8">
              <w:t>/opt/mysql/scripts/mysql_install_db --user=mysql --basedir=/opt/mysql --datadir=/data/mysql/data_3307</w:t>
            </w:r>
          </w:p>
          <w:p w:rsidR="00B8432B" w:rsidRDefault="00B8432B" w:rsidP="00A633BB">
            <w:pPr>
              <w:ind w:left="0"/>
            </w:pPr>
            <w:r w:rsidRPr="00871ED8">
              <w:t>/opt/mysql/scripts/mysql_install_db --user=mysql --basedir=/opt/mysql --datadir=/data/mysql/data_330</w:t>
            </w:r>
            <w:r>
              <w:rPr>
                <w:rFonts w:hint="eastAsia"/>
              </w:rPr>
              <w:t>8</w:t>
            </w:r>
          </w:p>
        </w:tc>
      </w:tr>
      <w:tr w:rsidR="00B8432B" w:rsidTr="00A633BB">
        <w:tc>
          <w:tcPr>
            <w:tcW w:w="8388" w:type="dxa"/>
          </w:tcPr>
          <w:p w:rsidR="00B8432B" w:rsidRDefault="00B8432B" w:rsidP="00A633BB">
            <w:pPr>
              <w:ind w:left="0"/>
            </w:pPr>
            <w:r>
              <w:t>cat &gt; /opt/mysql/my.cnf &lt;&lt;EOF</w:t>
            </w:r>
          </w:p>
          <w:p w:rsidR="00B8432B" w:rsidRDefault="00B8432B" w:rsidP="00A633BB">
            <w:pPr>
              <w:ind w:left="0"/>
            </w:pPr>
            <w:r>
              <w:t>[mysqld3306]</w:t>
            </w:r>
          </w:p>
          <w:p w:rsidR="00B8432B" w:rsidRDefault="00B8432B" w:rsidP="00A633BB">
            <w:pPr>
              <w:ind w:left="0"/>
            </w:pPr>
            <w:r>
              <w:t>#GENERAL</w:t>
            </w:r>
          </w:p>
          <w:p w:rsidR="00B8432B" w:rsidRDefault="00B8432B" w:rsidP="00A633BB">
            <w:pPr>
              <w:ind w:left="0"/>
            </w:pPr>
            <w:r>
              <w:t>basedir =/opt/mysql</w:t>
            </w:r>
          </w:p>
          <w:p w:rsidR="00B8432B" w:rsidRDefault="00B8432B" w:rsidP="00A633BB">
            <w:pPr>
              <w:ind w:left="0"/>
            </w:pPr>
            <w:r>
              <w:t>datadir=/data/mysql/data_3306</w:t>
            </w:r>
          </w:p>
          <w:p w:rsidR="00B8432B" w:rsidRDefault="00B8432B" w:rsidP="00A633BB">
            <w:pPr>
              <w:ind w:left="0"/>
            </w:pPr>
            <w:r>
              <w:lastRenderedPageBreak/>
              <w:t>tmpdir =/data/mysql/tmp_3306</w:t>
            </w:r>
          </w:p>
          <w:p w:rsidR="00B8432B" w:rsidRDefault="00B8432B" w:rsidP="00A633BB">
            <w:pPr>
              <w:ind w:left="0"/>
            </w:pPr>
            <w:r>
              <w:t>socket=/data/mysql/data_3306/mysql_3306.sock</w:t>
            </w:r>
          </w:p>
          <w:p w:rsidR="00B8432B" w:rsidRDefault="00B8432B" w:rsidP="00A633BB">
            <w:pPr>
              <w:ind w:left="0"/>
            </w:pPr>
            <w:r>
              <w:t>pid_file=/data/mysql/data_3306/mysql_3306.pid</w:t>
            </w:r>
          </w:p>
          <w:p w:rsidR="00B8432B" w:rsidRDefault="00B8432B" w:rsidP="00A633BB">
            <w:pPr>
              <w:ind w:left="0"/>
            </w:pPr>
            <w:r>
              <w:t>user=mysql</w:t>
            </w:r>
          </w:p>
          <w:p w:rsidR="00B8432B" w:rsidRDefault="00B8432B" w:rsidP="00A633BB">
            <w:pPr>
              <w:ind w:left="0"/>
            </w:pPr>
            <w:r>
              <w:t>port=3306</w:t>
            </w:r>
          </w:p>
          <w:p w:rsidR="00B8432B" w:rsidRDefault="00B8432B" w:rsidP="00A633BB">
            <w:pPr>
              <w:ind w:left="0"/>
            </w:pPr>
            <w:r>
              <w:t>default_storage_engine=InnoDB</w:t>
            </w:r>
          </w:p>
          <w:p w:rsidR="00B8432B" w:rsidRDefault="00B8432B" w:rsidP="00A633BB">
            <w:pPr>
              <w:ind w:left="0"/>
            </w:pPr>
          </w:p>
          <w:p w:rsidR="00B8432B" w:rsidRDefault="00B8432B" w:rsidP="00A633BB">
            <w:pPr>
              <w:ind w:left="0"/>
            </w:pPr>
            <w:r>
              <w:t>#INNODB</w:t>
            </w:r>
          </w:p>
          <w:p w:rsidR="00B8432B" w:rsidRDefault="00B8432B" w:rsidP="00A633BB">
            <w:pPr>
              <w:ind w:left="0"/>
            </w:pPr>
            <w:r>
              <w:t>innodb_buffer_pool_size=2G</w:t>
            </w:r>
          </w:p>
          <w:p w:rsidR="00B8432B" w:rsidRDefault="00B8432B" w:rsidP="00A633BB">
            <w:pPr>
              <w:ind w:left="0"/>
            </w:pPr>
            <w:r>
              <w:t>innodb_additional_mem_pool_size=16M</w:t>
            </w:r>
          </w:p>
          <w:p w:rsidR="00B8432B" w:rsidRDefault="00B8432B" w:rsidP="00A633BB">
            <w:pPr>
              <w:ind w:left="0"/>
            </w:pPr>
            <w:r>
              <w:t xml:space="preserve">innodb_log_buffer_size=16M </w:t>
            </w:r>
          </w:p>
          <w:p w:rsidR="00B8432B" w:rsidRDefault="00B8432B" w:rsidP="00A633BB">
            <w:pPr>
              <w:ind w:left="0"/>
            </w:pPr>
            <w:r>
              <w:t>innodb_buffer_pool_instances=8</w:t>
            </w:r>
          </w:p>
          <w:p w:rsidR="00B8432B" w:rsidRDefault="00B8432B" w:rsidP="00A633BB">
            <w:pPr>
              <w:ind w:left="0"/>
            </w:pPr>
            <w:r>
              <w:t>innodb_file_per_table=1</w:t>
            </w:r>
          </w:p>
          <w:p w:rsidR="00B8432B" w:rsidRDefault="00B8432B" w:rsidP="00A633BB">
            <w:pPr>
              <w:ind w:left="0"/>
            </w:pPr>
          </w:p>
          <w:p w:rsidR="00B8432B" w:rsidRDefault="00B8432B" w:rsidP="00A633BB">
            <w:pPr>
              <w:ind w:left="0"/>
            </w:pPr>
            <w:r>
              <w:t>#MyISAM</w:t>
            </w:r>
          </w:p>
          <w:p w:rsidR="00B8432B" w:rsidRDefault="00B8432B" w:rsidP="00A633BB">
            <w:pPr>
              <w:ind w:left="0"/>
            </w:pPr>
            <w:r>
              <w:t>key_buffer_size=32M</w:t>
            </w:r>
          </w:p>
          <w:p w:rsidR="00B8432B" w:rsidRDefault="00B8432B" w:rsidP="00A633BB">
            <w:pPr>
              <w:ind w:left="0"/>
            </w:pPr>
          </w:p>
          <w:p w:rsidR="00B8432B" w:rsidRDefault="00B8432B" w:rsidP="00A633BB">
            <w:pPr>
              <w:ind w:left="0"/>
            </w:pPr>
            <w:r>
              <w:t>#LOGGING</w:t>
            </w:r>
          </w:p>
          <w:p w:rsidR="00B8432B" w:rsidRDefault="00B8432B" w:rsidP="00A633BB">
            <w:pPr>
              <w:ind w:left="0"/>
            </w:pPr>
            <w:r>
              <w:t>log_error = /data/mysql/log_3306/alert.log</w:t>
            </w:r>
          </w:p>
          <w:p w:rsidR="00B8432B" w:rsidRDefault="00B8432B" w:rsidP="00A633BB">
            <w:pPr>
              <w:ind w:left="0"/>
            </w:pPr>
          </w:p>
          <w:p w:rsidR="00B8432B" w:rsidRDefault="00B8432B" w:rsidP="00A633BB">
            <w:pPr>
              <w:ind w:left="0"/>
            </w:pPr>
            <w:r>
              <w:t>#OTHER</w:t>
            </w:r>
          </w:p>
          <w:p w:rsidR="00B8432B" w:rsidRDefault="00B8432B" w:rsidP="00A633BB">
            <w:pPr>
              <w:ind w:left="0"/>
            </w:pPr>
            <w:r>
              <w:t>tmp_table_size=64M</w:t>
            </w:r>
          </w:p>
          <w:p w:rsidR="00B8432B" w:rsidRDefault="00B8432B" w:rsidP="00A633BB">
            <w:pPr>
              <w:ind w:left="0"/>
            </w:pPr>
            <w:r>
              <w:t>max_heap_table_size=64M</w:t>
            </w:r>
          </w:p>
          <w:p w:rsidR="00B8432B" w:rsidRDefault="00B8432B" w:rsidP="00A633BB">
            <w:pPr>
              <w:ind w:left="0"/>
            </w:pPr>
            <w:r>
              <w:t>query_cache_type=0</w:t>
            </w:r>
          </w:p>
          <w:p w:rsidR="00B8432B" w:rsidRDefault="00B8432B" w:rsidP="00A633BB">
            <w:pPr>
              <w:ind w:left="0"/>
            </w:pPr>
            <w:r>
              <w:t>query_cache_size=0</w:t>
            </w:r>
          </w:p>
          <w:p w:rsidR="00B8432B" w:rsidRDefault="00B8432B" w:rsidP="00A633BB">
            <w:pPr>
              <w:ind w:left="0"/>
            </w:pPr>
            <w:r>
              <w:t>max_connections=500</w:t>
            </w:r>
          </w:p>
          <w:p w:rsidR="00B8432B" w:rsidRDefault="00B8432B" w:rsidP="00A633BB">
            <w:pPr>
              <w:ind w:left="0"/>
            </w:pPr>
            <w:r>
              <w:t>thread_cache_size=150</w:t>
            </w:r>
          </w:p>
          <w:p w:rsidR="00B8432B" w:rsidRDefault="00B8432B" w:rsidP="00A633BB">
            <w:pPr>
              <w:ind w:left="0"/>
            </w:pPr>
            <w:r>
              <w:t>table_open_cache = 1024</w:t>
            </w:r>
          </w:p>
          <w:p w:rsidR="00B8432B" w:rsidRDefault="00B8432B" w:rsidP="00A633BB">
            <w:pPr>
              <w:ind w:left="0"/>
            </w:pPr>
            <w:r>
              <w:t>open_files_limit=65535</w:t>
            </w:r>
          </w:p>
          <w:p w:rsidR="00B8432B" w:rsidRDefault="00B8432B" w:rsidP="00A633BB">
            <w:pPr>
              <w:ind w:left="0"/>
            </w:pPr>
            <w:r>
              <w:t>skip-name-resolve</w:t>
            </w:r>
          </w:p>
          <w:p w:rsidR="00B8432B" w:rsidRDefault="00B8432B" w:rsidP="00A633BB">
            <w:pPr>
              <w:ind w:left="0"/>
            </w:pPr>
            <w:r>
              <w:t>lower_case_table_names=1</w:t>
            </w:r>
          </w:p>
          <w:p w:rsidR="00B8432B" w:rsidRDefault="00B8432B" w:rsidP="00A633BB">
            <w:pPr>
              <w:ind w:left="0"/>
            </w:pPr>
            <w:r>
              <w:t>max_allowed_packet=16M</w:t>
            </w:r>
          </w:p>
          <w:p w:rsidR="00B8432B" w:rsidRDefault="00B8432B" w:rsidP="00A633BB">
            <w:pPr>
              <w:ind w:left="0"/>
            </w:pPr>
          </w:p>
          <w:p w:rsidR="00B8432B" w:rsidRDefault="00B8432B" w:rsidP="00A633BB">
            <w:pPr>
              <w:ind w:left="0"/>
            </w:pPr>
            <w:r>
              <w:t>sql_mode=NO_ENGINE_SUBSTITUTION,STRICT_TRANS_TABLES</w:t>
            </w:r>
          </w:p>
          <w:p w:rsidR="00B8432B" w:rsidRDefault="00B8432B" w:rsidP="00A633BB">
            <w:pPr>
              <w:ind w:left="0"/>
            </w:pPr>
          </w:p>
          <w:p w:rsidR="00B8432B" w:rsidRDefault="00B8432B" w:rsidP="00A633BB">
            <w:pPr>
              <w:ind w:left="0"/>
            </w:pPr>
          </w:p>
          <w:p w:rsidR="00B8432B" w:rsidRDefault="00B8432B" w:rsidP="00A633BB">
            <w:pPr>
              <w:ind w:left="0"/>
            </w:pPr>
            <w:r>
              <w:t>[mysqld3307]</w:t>
            </w:r>
          </w:p>
          <w:p w:rsidR="00B8432B" w:rsidRDefault="00B8432B" w:rsidP="00A633BB">
            <w:pPr>
              <w:ind w:left="0"/>
            </w:pPr>
            <w:r>
              <w:t>#GENERAL</w:t>
            </w:r>
          </w:p>
          <w:p w:rsidR="00B8432B" w:rsidRDefault="00B8432B" w:rsidP="00A633BB">
            <w:pPr>
              <w:ind w:left="0"/>
            </w:pPr>
            <w:r>
              <w:t>basedir =/opt/mysql</w:t>
            </w:r>
          </w:p>
          <w:p w:rsidR="00B8432B" w:rsidRDefault="00B8432B" w:rsidP="00A633BB">
            <w:pPr>
              <w:ind w:left="0"/>
            </w:pPr>
            <w:r>
              <w:t>datadir=/data/mysql/data_3307</w:t>
            </w:r>
          </w:p>
          <w:p w:rsidR="00B8432B" w:rsidRDefault="00B8432B" w:rsidP="00A633BB">
            <w:pPr>
              <w:ind w:left="0"/>
            </w:pPr>
            <w:r>
              <w:t>tmpdir =/data/mysql/tmp_3307</w:t>
            </w:r>
          </w:p>
          <w:p w:rsidR="00B8432B" w:rsidRDefault="00B8432B" w:rsidP="00A633BB">
            <w:pPr>
              <w:ind w:left="0"/>
            </w:pPr>
            <w:r>
              <w:t>socket=/data/mysql/data_3307/mysql_3307.sock</w:t>
            </w:r>
          </w:p>
          <w:p w:rsidR="00B8432B" w:rsidRDefault="00B8432B" w:rsidP="00A633BB">
            <w:pPr>
              <w:ind w:left="0"/>
            </w:pPr>
            <w:r>
              <w:t>pid_file=/data/mysql/data_3307/mysql_3307.pid</w:t>
            </w:r>
          </w:p>
          <w:p w:rsidR="00B8432B" w:rsidRDefault="00B8432B" w:rsidP="00A633BB">
            <w:pPr>
              <w:ind w:left="0"/>
            </w:pPr>
            <w:r>
              <w:t>user=mysql</w:t>
            </w:r>
          </w:p>
          <w:p w:rsidR="00B8432B" w:rsidRDefault="00B8432B" w:rsidP="00A633BB">
            <w:pPr>
              <w:ind w:left="0"/>
            </w:pPr>
            <w:r>
              <w:t>port=3307</w:t>
            </w:r>
          </w:p>
          <w:p w:rsidR="00B8432B" w:rsidRDefault="00B8432B" w:rsidP="00A633BB">
            <w:pPr>
              <w:ind w:left="0"/>
            </w:pPr>
            <w:r>
              <w:t>default_storage_engine=InnoDB</w:t>
            </w:r>
          </w:p>
          <w:p w:rsidR="00B8432B" w:rsidRDefault="00B8432B" w:rsidP="00A633BB">
            <w:pPr>
              <w:ind w:left="0"/>
            </w:pPr>
          </w:p>
          <w:p w:rsidR="00B8432B" w:rsidRDefault="00B8432B" w:rsidP="00A633BB">
            <w:pPr>
              <w:ind w:left="0"/>
            </w:pPr>
            <w:r>
              <w:t>#INNODB</w:t>
            </w:r>
          </w:p>
          <w:p w:rsidR="00B8432B" w:rsidRDefault="00B8432B" w:rsidP="00A633BB">
            <w:pPr>
              <w:ind w:left="0"/>
            </w:pPr>
            <w:r>
              <w:t>innodb_buffer_pool_size=2G</w:t>
            </w:r>
          </w:p>
          <w:p w:rsidR="00B8432B" w:rsidRDefault="00B8432B" w:rsidP="00A633BB">
            <w:pPr>
              <w:ind w:left="0"/>
            </w:pPr>
            <w:r>
              <w:t>innodb_additional_mem_pool_size=16M</w:t>
            </w:r>
          </w:p>
          <w:p w:rsidR="00B8432B" w:rsidRDefault="00B8432B" w:rsidP="00A633BB">
            <w:pPr>
              <w:ind w:left="0"/>
            </w:pPr>
            <w:r>
              <w:t xml:space="preserve">innodb_log_buffer_size=16M </w:t>
            </w:r>
          </w:p>
          <w:p w:rsidR="00B8432B" w:rsidRDefault="00B8432B" w:rsidP="00A633BB">
            <w:pPr>
              <w:ind w:left="0"/>
            </w:pPr>
            <w:r>
              <w:t>innodb_buffer_pool_instances=8</w:t>
            </w:r>
          </w:p>
          <w:p w:rsidR="00B8432B" w:rsidRDefault="00B8432B" w:rsidP="00A633BB">
            <w:pPr>
              <w:ind w:left="0"/>
            </w:pPr>
            <w:r>
              <w:t>innodb_file_per_table=1</w:t>
            </w:r>
          </w:p>
          <w:p w:rsidR="00B8432B" w:rsidRDefault="00B8432B" w:rsidP="00A633BB">
            <w:pPr>
              <w:ind w:left="0"/>
            </w:pPr>
          </w:p>
          <w:p w:rsidR="00B8432B" w:rsidRDefault="00B8432B" w:rsidP="00A633BB">
            <w:pPr>
              <w:ind w:left="0"/>
            </w:pPr>
            <w:r>
              <w:t>#MyISAM</w:t>
            </w:r>
          </w:p>
          <w:p w:rsidR="00B8432B" w:rsidRDefault="00B8432B" w:rsidP="00A633BB">
            <w:pPr>
              <w:ind w:left="0"/>
            </w:pPr>
            <w:r>
              <w:t>key_buffer_size=32M</w:t>
            </w:r>
          </w:p>
          <w:p w:rsidR="00B8432B" w:rsidRDefault="00B8432B" w:rsidP="00A633BB">
            <w:pPr>
              <w:ind w:left="0"/>
            </w:pPr>
          </w:p>
          <w:p w:rsidR="00B8432B" w:rsidRDefault="00B8432B" w:rsidP="00A633BB">
            <w:pPr>
              <w:ind w:left="0"/>
            </w:pPr>
            <w:r>
              <w:t>#LOGGING</w:t>
            </w:r>
          </w:p>
          <w:p w:rsidR="00B8432B" w:rsidRDefault="00B8432B" w:rsidP="00A633BB">
            <w:pPr>
              <w:ind w:left="0"/>
            </w:pPr>
            <w:r>
              <w:t>log_error = /data/mysql/log_3307/alert.log</w:t>
            </w:r>
          </w:p>
          <w:p w:rsidR="00B8432B" w:rsidRDefault="00B8432B" w:rsidP="00A633BB">
            <w:pPr>
              <w:ind w:left="0"/>
            </w:pPr>
          </w:p>
          <w:p w:rsidR="00B8432B" w:rsidRDefault="00B8432B" w:rsidP="00A633BB">
            <w:pPr>
              <w:ind w:left="0"/>
            </w:pPr>
            <w:r>
              <w:t>#OTHER</w:t>
            </w:r>
          </w:p>
          <w:p w:rsidR="00B8432B" w:rsidRDefault="00B8432B" w:rsidP="00A633BB">
            <w:pPr>
              <w:ind w:left="0"/>
            </w:pPr>
            <w:r>
              <w:t>tmp_table_size=64M</w:t>
            </w:r>
          </w:p>
          <w:p w:rsidR="00B8432B" w:rsidRDefault="00B8432B" w:rsidP="00A633BB">
            <w:pPr>
              <w:ind w:left="0"/>
            </w:pPr>
            <w:r>
              <w:t>max_heap_table_size=64M</w:t>
            </w:r>
          </w:p>
          <w:p w:rsidR="00B8432B" w:rsidRDefault="00B8432B" w:rsidP="00A633BB">
            <w:pPr>
              <w:ind w:left="0"/>
            </w:pPr>
            <w:r>
              <w:t>query_cache_type=0</w:t>
            </w:r>
          </w:p>
          <w:p w:rsidR="00B8432B" w:rsidRDefault="00B8432B" w:rsidP="00A633BB">
            <w:pPr>
              <w:ind w:left="0"/>
            </w:pPr>
            <w:r>
              <w:t>query_cache_size=0</w:t>
            </w:r>
          </w:p>
          <w:p w:rsidR="00B8432B" w:rsidRDefault="00B8432B" w:rsidP="00A633BB">
            <w:pPr>
              <w:ind w:left="0"/>
            </w:pPr>
            <w:r>
              <w:t>max_connections=500</w:t>
            </w:r>
          </w:p>
          <w:p w:rsidR="00B8432B" w:rsidRDefault="00B8432B" w:rsidP="00A633BB">
            <w:pPr>
              <w:ind w:left="0"/>
            </w:pPr>
            <w:r>
              <w:t>thread_cache_size=150</w:t>
            </w:r>
          </w:p>
          <w:p w:rsidR="00B8432B" w:rsidRDefault="00B8432B" w:rsidP="00A633BB">
            <w:pPr>
              <w:ind w:left="0"/>
            </w:pPr>
            <w:r>
              <w:t>table_open_cache = 1024</w:t>
            </w:r>
          </w:p>
          <w:p w:rsidR="00B8432B" w:rsidRDefault="00B8432B" w:rsidP="00A633BB">
            <w:pPr>
              <w:ind w:left="0"/>
            </w:pPr>
            <w:r>
              <w:lastRenderedPageBreak/>
              <w:t>open_files_limit=65535</w:t>
            </w:r>
          </w:p>
          <w:p w:rsidR="00B8432B" w:rsidRDefault="00B8432B" w:rsidP="00A633BB">
            <w:pPr>
              <w:ind w:left="0"/>
            </w:pPr>
            <w:r>
              <w:t>skip-name-resolve</w:t>
            </w:r>
          </w:p>
          <w:p w:rsidR="00B8432B" w:rsidRDefault="00B8432B" w:rsidP="00A633BB">
            <w:pPr>
              <w:ind w:left="0"/>
            </w:pPr>
            <w:r>
              <w:t>lower_case_table_names=1</w:t>
            </w:r>
          </w:p>
          <w:p w:rsidR="00B8432B" w:rsidRDefault="00B8432B" w:rsidP="00A633BB">
            <w:pPr>
              <w:ind w:left="0"/>
            </w:pPr>
            <w:r>
              <w:t>max_allowed_packet=16M</w:t>
            </w:r>
          </w:p>
          <w:p w:rsidR="00B8432B" w:rsidRDefault="00B8432B" w:rsidP="00A633BB">
            <w:pPr>
              <w:ind w:left="0"/>
            </w:pPr>
          </w:p>
          <w:p w:rsidR="00B8432B" w:rsidRDefault="00B8432B" w:rsidP="00A633BB">
            <w:pPr>
              <w:ind w:left="0"/>
            </w:pPr>
            <w:r>
              <w:t>sql_mode=NO_ENGINE_SUBSTITUTION,STRICT_TRANS_TABLES</w:t>
            </w:r>
          </w:p>
          <w:p w:rsidR="00B8432B" w:rsidRDefault="00B8432B" w:rsidP="00A633BB">
            <w:pPr>
              <w:ind w:left="0"/>
            </w:pPr>
          </w:p>
          <w:p w:rsidR="00B8432B" w:rsidRDefault="00B8432B" w:rsidP="00A633BB">
            <w:pPr>
              <w:ind w:left="0"/>
            </w:pPr>
            <w:r>
              <w:t>[mysqld3308]</w:t>
            </w:r>
          </w:p>
          <w:p w:rsidR="00B8432B" w:rsidRDefault="00B8432B" w:rsidP="00A633BB">
            <w:pPr>
              <w:ind w:left="0"/>
            </w:pPr>
            <w:r>
              <w:t>#GENERAL</w:t>
            </w:r>
          </w:p>
          <w:p w:rsidR="00B8432B" w:rsidRDefault="00B8432B" w:rsidP="00A633BB">
            <w:pPr>
              <w:ind w:left="0"/>
            </w:pPr>
            <w:r>
              <w:t>basedir =/opt/mysql</w:t>
            </w:r>
          </w:p>
          <w:p w:rsidR="00B8432B" w:rsidRDefault="00B8432B" w:rsidP="00A633BB">
            <w:pPr>
              <w:ind w:left="0"/>
            </w:pPr>
            <w:r>
              <w:t>datadir=/data/mysql/data_3308</w:t>
            </w:r>
          </w:p>
          <w:p w:rsidR="00B8432B" w:rsidRDefault="00B8432B" w:rsidP="00A633BB">
            <w:pPr>
              <w:ind w:left="0"/>
            </w:pPr>
            <w:r>
              <w:t>tmpdir =/data/mysql/tmp_3308</w:t>
            </w:r>
          </w:p>
          <w:p w:rsidR="00B8432B" w:rsidRDefault="00B8432B" w:rsidP="00A633BB">
            <w:pPr>
              <w:ind w:left="0"/>
            </w:pPr>
            <w:r>
              <w:t>socket=/data/mysql/data_3308/mysql_3308.sock</w:t>
            </w:r>
          </w:p>
          <w:p w:rsidR="00B8432B" w:rsidRDefault="00B8432B" w:rsidP="00A633BB">
            <w:pPr>
              <w:ind w:left="0"/>
            </w:pPr>
            <w:r>
              <w:t>pid_file=/data/mysql/data_3308/mysql_3308.pid</w:t>
            </w:r>
          </w:p>
          <w:p w:rsidR="00B8432B" w:rsidRDefault="00B8432B" w:rsidP="00A633BB">
            <w:pPr>
              <w:ind w:left="0"/>
            </w:pPr>
            <w:r>
              <w:t>user=mysql</w:t>
            </w:r>
          </w:p>
          <w:p w:rsidR="00B8432B" w:rsidRDefault="00B8432B" w:rsidP="00A633BB">
            <w:pPr>
              <w:ind w:left="0"/>
            </w:pPr>
            <w:r>
              <w:t>port=3308</w:t>
            </w:r>
          </w:p>
          <w:p w:rsidR="00B8432B" w:rsidRDefault="00B8432B" w:rsidP="00A633BB">
            <w:pPr>
              <w:ind w:left="0"/>
            </w:pPr>
            <w:r>
              <w:t>default_storage_engine=InnoDB</w:t>
            </w:r>
          </w:p>
          <w:p w:rsidR="00B8432B" w:rsidRDefault="00B8432B" w:rsidP="00A633BB">
            <w:pPr>
              <w:ind w:left="0"/>
            </w:pPr>
          </w:p>
          <w:p w:rsidR="00B8432B" w:rsidRDefault="00B8432B" w:rsidP="00A633BB">
            <w:pPr>
              <w:ind w:left="0"/>
            </w:pPr>
            <w:r>
              <w:t>#INNODB</w:t>
            </w:r>
          </w:p>
          <w:p w:rsidR="00B8432B" w:rsidRDefault="00B8432B" w:rsidP="00A633BB">
            <w:pPr>
              <w:ind w:left="0"/>
            </w:pPr>
            <w:r>
              <w:t>innodb_buffer_pool_size=2G</w:t>
            </w:r>
          </w:p>
          <w:p w:rsidR="00B8432B" w:rsidRDefault="00B8432B" w:rsidP="00A633BB">
            <w:pPr>
              <w:ind w:left="0"/>
            </w:pPr>
            <w:r>
              <w:t>innodb_additional_mem_pool_size=16M</w:t>
            </w:r>
          </w:p>
          <w:p w:rsidR="00B8432B" w:rsidRDefault="00B8432B" w:rsidP="00A633BB">
            <w:pPr>
              <w:ind w:left="0"/>
            </w:pPr>
            <w:r>
              <w:t xml:space="preserve">innodb_log_buffer_size=16M </w:t>
            </w:r>
          </w:p>
          <w:p w:rsidR="00B8432B" w:rsidRDefault="00B8432B" w:rsidP="00A633BB">
            <w:pPr>
              <w:ind w:left="0"/>
            </w:pPr>
            <w:r>
              <w:t>innodb_buffer_pool_instances=8</w:t>
            </w:r>
          </w:p>
          <w:p w:rsidR="00B8432B" w:rsidRDefault="00B8432B" w:rsidP="00A633BB">
            <w:pPr>
              <w:ind w:left="0"/>
            </w:pPr>
            <w:r>
              <w:t>innodb_file_per_table=1</w:t>
            </w:r>
          </w:p>
          <w:p w:rsidR="00B8432B" w:rsidRDefault="00B8432B" w:rsidP="00A633BB">
            <w:pPr>
              <w:ind w:left="0"/>
            </w:pPr>
          </w:p>
          <w:p w:rsidR="00B8432B" w:rsidRDefault="00B8432B" w:rsidP="00A633BB">
            <w:pPr>
              <w:ind w:left="0"/>
            </w:pPr>
            <w:r>
              <w:t>#MyISAM</w:t>
            </w:r>
          </w:p>
          <w:p w:rsidR="00B8432B" w:rsidRDefault="00B8432B" w:rsidP="00A633BB">
            <w:pPr>
              <w:ind w:left="0"/>
            </w:pPr>
            <w:r>
              <w:t>key_buffer_size=32M</w:t>
            </w:r>
          </w:p>
          <w:p w:rsidR="00B8432B" w:rsidRDefault="00B8432B" w:rsidP="00A633BB">
            <w:pPr>
              <w:ind w:left="0"/>
            </w:pPr>
          </w:p>
          <w:p w:rsidR="00B8432B" w:rsidRDefault="00B8432B" w:rsidP="00A633BB">
            <w:pPr>
              <w:ind w:left="0"/>
            </w:pPr>
            <w:r>
              <w:t>#LOGGING</w:t>
            </w:r>
          </w:p>
          <w:p w:rsidR="00B8432B" w:rsidRDefault="00B8432B" w:rsidP="00A633BB">
            <w:pPr>
              <w:ind w:left="0"/>
            </w:pPr>
            <w:r>
              <w:t>log_error = /data/mysql/log_3308/alert.log</w:t>
            </w:r>
          </w:p>
          <w:p w:rsidR="00B8432B" w:rsidRDefault="00B8432B" w:rsidP="00A633BB">
            <w:pPr>
              <w:ind w:left="0"/>
            </w:pPr>
          </w:p>
          <w:p w:rsidR="00B8432B" w:rsidRDefault="00B8432B" w:rsidP="00A633BB">
            <w:pPr>
              <w:ind w:left="0"/>
            </w:pPr>
            <w:r>
              <w:t>#OTHER</w:t>
            </w:r>
          </w:p>
          <w:p w:rsidR="00B8432B" w:rsidRDefault="00B8432B" w:rsidP="00A633BB">
            <w:pPr>
              <w:ind w:left="0"/>
            </w:pPr>
            <w:r>
              <w:t>tmp_table_size=64M</w:t>
            </w:r>
          </w:p>
          <w:p w:rsidR="00B8432B" w:rsidRDefault="00B8432B" w:rsidP="00A633BB">
            <w:pPr>
              <w:ind w:left="0"/>
            </w:pPr>
            <w:r>
              <w:t>max_heap_table_size=64M</w:t>
            </w:r>
          </w:p>
          <w:p w:rsidR="00B8432B" w:rsidRDefault="00B8432B" w:rsidP="00A633BB">
            <w:pPr>
              <w:ind w:left="0"/>
            </w:pPr>
            <w:r>
              <w:lastRenderedPageBreak/>
              <w:t>query_cache_type=0</w:t>
            </w:r>
          </w:p>
          <w:p w:rsidR="00B8432B" w:rsidRDefault="00B8432B" w:rsidP="00A633BB">
            <w:pPr>
              <w:ind w:left="0"/>
            </w:pPr>
            <w:r>
              <w:t>query_cache_size=0</w:t>
            </w:r>
          </w:p>
          <w:p w:rsidR="00B8432B" w:rsidRDefault="00B8432B" w:rsidP="00A633BB">
            <w:pPr>
              <w:ind w:left="0"/>
            </w:pPr>
            <w:r>
              <w:t>max_connections=500</w:t>
            </w:r>
          </w:p>
          <w:p w:rsidR="00B8432B" w:rsidRDefault="00B8432B" w:rsidP="00A633BB">
            <w:pPr>
              <w:ind w:left="0"/>
            </w:pPr>
            <w:r>
              <w:t>thread_cache_size=150</w:t>
            </w:r>
          </w:p>
          <w:p w:rsidR="00B8432B" w:rsidRDefault="00B8432B" w:rsidP="00A633BB">
            <w:pPr>
              <w:ind w:left="0"/>
            </w:pPr>
            <w:r>
              <w:t>table_open_cache = 1024</w:t>
            </w:r>
          </w:p>
          <w:p w:rsidR="00B8432B" w:rsidRDefault="00B8432B" w:rsidP="00A633BB">
            <w:pPr>
              <w:ind w:left="0"/>
            </w:pPr>
            <w:r>
              <w:t>open_files_limit=65535</w:t>
            </w:r>
          </w:p>
          <w:p w:rsidR="00B8432B" w:rsidRDefault="00B8432B" w:rsidP="00A633BB">
            <w:pPr>
              <w:ind w:left="0"/>
            </w:pPr>
            <w:r>
              <w:t>skip-name-resolve</w:t>
            </w:r>
          </w:p>
          <w:p w:rsidR="00B8432B" w:rsidRDefault="00B8432B" w:rsidP="00A633BB">
            <w:pPr>
              <w:ind w:left="0"/>
            </w:pPr>
            <w:r>
              <w:t>lower_case_table_names=1</w:t>
            </w:r>
          </w:p>
          <w:p w:rsidR="00B8432B" w:rsidRDefault="00B8432B" w:rsidP="00A633BB">
            <w:pPr>
              <w:ind w:left="0"/>
            </w:pPr>
            <w:r>
              <w:t>max_allowed_packet=16M</w:t>
            </w:r>
          </w:p>
          <w:p w:rsidR="00B8432B" w:rsidRDefault="00B8432B" w:rsidP="00A633BB">
            <w:pPr>
              <w:ind w:left="0"/>
            </w:pPr>
          </w:p>
          <w:p w:rsidR="00B8432B" w:rsidRDefault="00B8432B" w:rsidP="00A633BB">
            <w:pPr>
              <w:ind w:left="0"/>
            </w:pPr>
            <w:r>
              <w:t xml:space="preserve">sql_mode=NO_ENGINE_SUBSTITUTION,STRICT_TRANS_TABLES </w:t>
            </w:r>
          </w:p>
          <w:p w:rsidR="00B8432B" w:rsidRDefault="00B8432B" w:rsidP="00A633BB">
            <w:pPr>
              <w:ind w:left="0"/>
            </w:pPr>
            <w:r>
              <w:rPr>
                <w:rFonts w:hint="eastAsia"/>
              </w:rPr>
              <w:t>[mysql_multi]</w:t>
            </w:r>
          </w:p>
          <w:p w:rsidR="00B8432B" w:rsidRDefault="00B8432B" w:rsidP="00A633BB">
            <w:pPr>
              <w:ind w:left="0"/>
            </w:pPr>
            <w:r>
              <w:rPr>
                <w:rFonts w:hint="eastAsia"/>
              </w:rPr>
              <w:t>mysqladmin=</w:t>
            </w:r>
            <w:r w:rsidRPr="00AF5DCF">
              <w:t>/opt/mysql/bin/mysqladmin</w:t>
            </w:r>
          </w:p>
          <w:p w:rsidR="00B8432B" w:rsidRDefault="00B8432B" w:rsidP="00A633BB">
            <w:pPr>
              <w:ind w:left="0"/>
            </w:pPr>
            <w:r>
              <w:rPr>
                <w:rFonts w:hint="eastAsia"/>
              </w:rPr>
              <w:t>user=root</w:t>
            </w:r>
          </w:p>
          <w:p w:rsidR="00B8432B" w:rsidRDefault="00B8432B" w:rsidP="00A633BB">
            <w:pPr>
              <w:ind w:left="0"/>
            </w:pPr>
            <w:r>
              <w:t>password</w:t>
            </w:r>
            <w:r>
              <w:rPr>
                <w:rFonts w:hint="eastAsia"/>
              </w:rPr>
              <w:t>=123</w:t>
            </w:r>
          </w:p>
          <w:p w:rsidR="00B8432B" w:rsidRDefault="00B8432B" w:rsidP="00A633BB">
            <w:pPr>
              <w:ind w:left="0"/>
            </w:pPr>
            <w:r w:rsidRPr="00871ED8">
              <w:t>EOF</w:t>
            </w:r>
          </w:p>
          <w:p w:rsidR="00B8432B" w:rsidRDefault="00B8432B" w:rsidP="00A633BB">
            <w:pPr>
              <w:ind w:left="0"/>
            </w:pPr>
            <w:r w:rsidRPr="00EB4D93">
              <w:t>/usr/bin/cp /opt/mysql/my.cnf  /etc/my.cnf</w:t>
            </w:r>
          </w:p>
        </w:tc>
      </w:tr>
      <w:tr w:rsidR="00B8432B" w:rsidTr="00A633BB">
        <w:tc>
          <w:tcPr>
            <w:tcW w:w="8388" w:type="dxa"/>
          </w:tcPr>
          <w:p w:rsidR="00B8432B" w:rsidRDefault="00B8432B" w:rsidP="00A633BB">
            <w:pPr>
              <w:ind w:left="0"/>
            </w:pPr>
            <w:r>
              <w:lastRenderedPageBreak/>
              <w:t xml:space="preserve">#设置mysql开机自动启动 </w:t>
            </w:r>
          </w:p>
          <w:p w:rsidR="00B8432B" w:rsidRDefault="00B8432B" w:rsidP="00A633BB">
            <w:pPr>
              <w:ind w:left="0"/>
            </w:pPr>
            <w:r>
              <w:t>cat &gt;&gt; /etc/profile &lt;&lt;EOF</w:t>
            </w:r>
          </w:p>
          <w:p w:rsidR="00B8432B" w:rsidRDefault="00B8432B" w:rsidP="00A633BB">
            <w:pPr>
              <w:ind w:left="0"/>
            </w:pPr>
            <w:r>
              <w:t xml:space="preserve">export PATH=\$PATH:/opt/mysql/bin </w:t>
            </w:r>
          </w:p>
          <w:p w:rsidR="00B8432B" w:rsidRDefault="00B8432B" w:rsidP="00A633BB">
            <w:pPr>
              <w:ind w:left="0"/>
            </w:pPr>
            <w:r>
              <w:t>EOF</w:t>
            </w:r>
          </w:p>
          <w:p w:rsidR="00B8432B" w:rsidRDefault="00B8432B" w:rsidP="00A633BB">
            <w:pPr>
              <w:ind w:left="0"/>
              <w:rPr>
                <w:rFonts w:hint="eastAsia"/>
              </w:rPr>
            </w:pPr>
            <w:r>
              <w:t>source /etc/profile</w:t>
            </w:r>
          </w:p>
          <w:p w:rsidR="00B8432B" w:rsidRDefault="00B8432B" w:rsidP="00A633BB">
            <w:pPr>
              <w:ind w:left="0"/>
            </w:pPr>
          </w:p>
        </w:tc>
      </w:tr>
    </w:tbl>
    <w:p w:rsidR="00B8432B" w:rsidRDefault="00B8432B" w:rsidP="00B8432B"/>
    <w:p w:rsidR="00B8432B" w:rsidRDefault="00B8432B" w:rsidP="00B8432B">
      <w:pPr>
        <w:pStyle w:val="Heading1"/>
      </w:pPr>
      <w:r>
        <w:rPr>
          <w:rFonts w:hint="eastAsia"/>
        </w:rPr>
        <w:t>使用</w:t>
      </w:r>
      <w:r>
        <w:t>mysqld_multi</w:t>
      </w:r>
      <w:r>
        <w:rPr>
          <w:rFonts w:hint="eastAsia"/>
        </w:rPr>
        <w:t>管理服务器</w:t>
      </w:r>
    </w:p>
    <w:p w:rsidR="00B8432B" w:rsidRDefault="00B8432B" w:rsidP="00B8432B">
      <w:pPr>
        <w:pStyle w:val="Heading2"/>
        <w:rPr>
          <w:rFonts w:hint="eastAsia"/>
        </w:rPr>
      </w:pPr>
      <w:r>
        <w:rPr>
          <w:rFonts w:hint="eastAsia"/>
        </w:rPr>
        <w:t>服务的启动和关闭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B8432B" w:rsidTr="00B8432B">
        <w:tc>
          <w:tcPr>
            <w:tcW w:w="8388" w:type="dxa"/>
          </w:tcPr>
          <w:p w:rsidR="00B8432B" w:rsidRDefault="00B8432B" w:rsidP="00B8432B">
            <w:pPr>
              <w:ind w:left="0"/>
            </w:pPr>
            <w:r>
              <w:t>mysqld_multi --no-log start 3306-3308</w:t>
            </w:r>
          </w:p>
          <w:p w:rsidR="00B8432B" w:rsidRDefault="00B8432B" w:rsidP="00B8432B">
            <w:pPr>
              <w:ind w:left="0"/>
            </w:pPr>
            <w:r>
              <w:t xml:space="preserve">mysqld_multi --no-log stop 3306-3308 </w:t>
            </w:r>
          </w:p>
          <w:p w:rsidR="00B8432B" w:rsidRDefault="00B8432B" w:rsidP="00B8432B">
            <w:pPr>
              <w:ind w:left="0"/>
            </w:pPr>
            <w:r>
              <w:t>mysqld_multi --no-log reload 3306-3308</w:t>
            </w:r>
          </w:p>
        </w:tc>
      </w:tr>
    </w:tbl>
    <w:p w:rsidR="00B8432B" w:rsidRPr="00B8432B" w:rsidRDefault="00B8432B" w:rsidP="00B8432B"/>
    <w:p w:rsidR="00B8432B" w:rsidRDefault="00B8432B" w:rsidP="00B8432B"/>
    <w:p w:rsidR="00B8432B" w:rsidRDefault="00B8432B" w:rsidP="00B8432B">
      <w:pPr>
        <w:pStyle w:val="Heading2"/>
        <w:rPr>
          <w:rFonts w:hint="eastAsia"/>
        </w:rPr>
      </w:pPr>
      <w:r>
        <w:rPr>
          <w:rFonts w:hint="eastAsia"/>
        </w:rPr>
        <w:lastRenderedPageBreak/>
        <w:t>客户端连接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B8432B" w:rsidTr="00B8432B">
        <w:tc>
          <w:tcPr>
            <w:tcW w:w="8388" w:type="dxa"/>
          </w:tcPr>
          <w:p w:rsidR="00B8432B" w:rsidRDefault="00B8432B" w:rsidP="00B8432B">
            <w:pPr>
              <w:ind w:left="0"/>
            </w:pPr>
            <w:r>
              <w:t>mysql --protocol=tcp --port=3306</w:t>
            </w:r>
          </w:p>
          <w:p w:rsidR="00B8432B" w:rsidRDefault="00B8432B" w:rsidP="00B8432B">
            <w:pPr>
              <w:ind w:left="0"/>
            </w:pPr>
            <w:r>
              <w:t>mysql --protocol=tcp --port=3306  -e "GRANT ALL ON *.* to root@'%'  IDENTIFIED BY '123' WITH GRANT OPTION"</w:t>
            </w:r>
          </w:p>
          <w:p w:rsidR="00B8432B" w:rsidRDefault="00B8432B" w:rsidP="00B8432B">
            <w:pPr>
              <w:ind w:left="0"/>
            </w:pPr>
            <w:r>
              <w:t>mysql --protocol=tcp --port=3307  -e "GRANT ALL ON *.* to root@'%'  IDENTIFIED BY '123' WITH GRANT OPTION"</w:t>
            </w:r>
          </w:p>
          <w:p w:rsidR="00B8432B" w:rsidRDefault="00B8432B" w:rsidP="00B8432B">
            <w:pPr>
              <w:ind w:left="0"/>
              <w:rPr>
                <w:rFonts w:hint="eastAsia"/>
              </w:rPr>
            </w:pPr>
            <w:r>
              <w:t>mysql --protocol=tcp --port=3308  -e "GRANT ALL ON *.* to root@'%'  IDENTIFIED BY '123' WITH GRANT OPTION"</w:t>
            </w:r>
          </w:p>
          <w:p w:rsidR="00B8432B" w:rsidRDefault="00B8432B" w:rsidP="00B8432B">
            <w:pPr>
              <w:ind w:left="0"/>
            </w:pPr>
          </w:p>
        </w:tc>
      </w:tr>
    </w:tbl>
    <w:p w:rsidR="00B8432B" w:rsidRPr="00B8432B" w:rsidRDefault="00B8432B" w:rsidP="00B8432B"/>
    <w:p w:rsidR="00C03A83" w:rsidRDefault="00C03A83"/>
    <w:sectPr w:rsidR="00C03A83" w:rsidSect="00C03A8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  <w:num w:numId="16">
    <w:abstractNumId w:val="2"/>
    <w:lvlOverride w:ilvl="0">
      <w:startOverride w:val="1"/>
    </w:lvlOverride>
  </w:num>
  <w:num w:numId="17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attachedTemplate r:id="rId1"/>
  <w:defaultTabStop w:val="720"/>
  <w:characterSpacingControl w:val="doNotCompress"/>
  <w:compat>
    <w:useFELayout/>
  </w:compat>
  <w:rsids>
    <w:rsidRoot w:val="00B8432B"/>
    <w:rsid w:val="00562410"/>
    <w:rsid w:val="008261CD"/>
    <w:rsid w:val="008B5ACA"/>
    <w:rsid w:val="008C5117"/>
    <w:rsid w:val="00904415"/>
    <w:rsid w:val="0099619D"/>
    <w:rsid w:val="009D5000"/>
    <w:rsid w:val="00B8432B"/>
    <w:rsid w:val="00C03A83"/>
    <w:rsid w:val="00D24EDE"/>
    <w:rsid w:val="00D80E2B"/>
    <w:rsid w:val="00DB6FA6"/>
    <w:rsid w:val="00DE6E85"/>
    <w:rsid w:val="00EF3DCE"/>
    <w:rsid w:val="00F37F94"/>
    <w:rsid w:val="00F608FE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32B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table" w:styleId="TableGrid">
    <w:name w:val="Table Grid"/>
    <w:basedOn w:val="TableNormal"/>
    <w:uiPriority w:val="59"/>
    <w:rsid w:val="00B8432B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5</TotalTime>
  <Pages>6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1</cp:revision>
  <dcterms:created xsi:type="dcterms:W3CDTF">2017-01-04T13:02:00Z</dcterms:created>
  <dcterms:modified xsi:type="dcterms:W3CDTF">2017-01-04T13:07:00Z</dcterms:modified>
</cp:coreProperties>
</file>