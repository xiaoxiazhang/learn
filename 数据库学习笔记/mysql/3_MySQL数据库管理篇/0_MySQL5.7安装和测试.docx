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F93E2D" w:rsidP="00F93E2D">
      <w:pPr>
        <w:pStyle w:val="Title"/>
      </w:pPr>
      <w:r>
        <w:rPr>
          <w:rFonts w:hint="eastAsia"/>
        </w:rPr>
        <w:t>MySQL5.7</w:t>
      </w:r>
      <w:r>
        <w:rPr>
          <w:rFonts w:hint="eastAsia"/>
        </w:rPr>
        <w:t>的安装和测试</w:t>
      </w:r>
    </w:p>
    <w:p w:rsidR="00DE5943" w:rsidRDefault="00DE5943" w:rsidP="00DE5943">
      <w:pPr>
        <w:pStyle w:val="Heading1"/>
      </w:pPr>
      <w:r>
        <w:rPr>
          <w:rFonts w:hint="eastAsia"/>
        </w:rPr>
        <w:t>安装配置</w:t>
      </w:r>
    </w:p>
    <w:tbl>
      <w:tblPr>
        <w:tblStyle w:val="TableGrid"/>
        <w:tblW w:w="0" w:type="auto"/>
        <w:tblInd w:w="378" w:type="dxa"/>
        <w:tblLook w:val="04A0"/>
      </w:tblPr>
      <w:tblGrid>
        <w:gridCol w:w="8478"/>
      </w:tblGrid>
      <w:tr w:rsidR="00DE5943" w:rsidTr="00DE5943">
        <w:tc>
          <w:tcPr>
            <w:tcW w:w="8478" w:type="dxa"/>
          </w:tcPr>
          <w:p w:rsidR="005C186C" w:rsidRDefault="003810AA" w:rsidP="00DE5943">
            <w:pPr>
              <w:ind w:left="0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安装</w:t>
            </w:r>
          </w:p>
          <w:p w:rsidR="005C186C" w:rsidRDefault="005C186C" w:rsidP="00DE5943">
            <w:pPr>
              <w:ind w:left="0"/>
            </w:pPr>
            <w:r w:rsidRPr="005C186C">
              <w:t xml:space="preserve">yum -y install </w:t>
            </w:r>
            <w:proofErr w:type="spellStart"/>
            <w:r w:rsidRPr="005C186C">
              <w:t>gcc</w:t>
            </w:r>
            <w:proofErr w:type="spellEnd"/>
            <w:r w:rsidRPr="005C186C">
              <w:t xml:space="preserve"> make </w:t>
            </w:r>
            <w:proofErr w:type="spellStart"/>
            <w:r w:rsidRPr="005C186C">
              <w:t>cmake</w:t>
            </w:r>
            <w:proofErr w:type="spellEnd"/>
            <w:r w:rsidRPr="005C186C">
              <w:t xml:space="preserve"> </w:t>
            </w:r>
            <w:proofErr w:type="spellStart"/>
            <w:r w:rsidRPr="005C186C">
              <w:t>ncurses-devel</w:t>
            </w:r>
            <w:proofErr w:type="spellEnd"/>
            <w:r w:rsidRPr="005C186C">
              <w:t xml:space="preserve"> libxml2-devel </w:t>
            </w:r>
            <w:proofErr w:type="spellStart"/>
            <w:r w:rsidRPr="005C186C">
              <w:t>libtool-ltdl-devel</w:t>
            </w:r>
            <w:proofErr w:type="spellEnd"/>
            <w:r w:rsidRPr="005C186C">
              <w:t xml:space="preserve"> </w:t>
            </w:r>
            <w:proofErr w:type="spellStart"/>
            <w:r w:rsidRPr="005C186C">
              <w:t>gcc</w:t>
            </w:r>
            <w:proofErr w:type="spellEnd"/>
            <w:r w:rsidRPr="005C186C">
              <w:t>-</w:t>
            </w:r>
            <w:proofErr w:type="spellStart"/>
            <w:r w:rsidRPr="005C186C">
              <w:t>c++</w:t>
            </w:r>
            <w:proofErr w:type="spellEnd"/>
            <w:r w:rsidRPr="005C186C">
              <w:t xml:space="preserve"> </w:t>
            </w:r>
            <w:proofErr w:type="spellStart"/>
            <w:r w:rsidRPr="005C186C">
              <w:t>autoconf</w:t>
            </w:r>
            <w:proofErr w:type="spellEnd"/>
            <w:r w:rsidRPr="005C186C">
              <w:t xml:space="preserve"> </w:t>
            </w:r>
            <w:proofErr w:type="spellStart"/>
            <w:r w:rsidRPr="005C186C">
              <w:t>automake</w:t>
            </w:r>
            <w:proofErr w:type="spellEnd"/>
            <w:r w:rsidRPr="005C186C">
              <w:t xml:space="preserve"> bison </w:t>
            </w:r>
            <w:proofErr w:type="spellStart"/>
            <w:r w:rsidRPr="005C186C">
              <w:t>zlib-devel</w:t>
            </w:r>
            <w:proofErr w:type="spellEnd"/>
          </w:p>
          <w:p w:rsidR="005C186C" w:rsidRDefault="005C186C" w:rsidP="00DE5943">
            <w:pPr>
              <w:ind w:left="0"/>
            </w:pPr>
          </w:p>
          <w:p w:rsidR="005C186C" w:rsidRDefault="005C186C" w:rsidP="005C186C">
            <w:pPr>
              <w:ind w:left="0"/>
            </w:pPr>
            <w:proofErr w:type="spellStart"/>
            <w:r>
              <w:t>groupadd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</w:p>
          <w:p w:rsidR="005C186C" w:rsidRDefault="005C186C" w:rsidP="005C186C">
            <w:pPr>
              <w:ind w:left="0"/>
            </w:pPr>
            <w:proofErr w:type="spellStart"/>
            <w:r>
              <w:t>useradd</w:t>
            </w:r>
            <w:proofErr w:type="spellEnd"/>
            <w:r>
              <w:t xml:space="preserve"> -g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</w:p>
          <w:p w:rsidR="005C186C" w:rsidRDefault="005C186C" w:rsidP="00DE5943">
            <w:pPr>
              <w:ind w:left="0"/>
            </w:pPr>
          </w:p>
          <w:p w:rsidR="00294830" w:rsidRDefault="00294830" w:rsidP="00DE5943">
            <w:pPr>
              <w:ind w:left="0"/>
            </w:pPr>
            <w:proofErr w:type="spellStart"/>
            <w:r w:rsidRPr="00294830">
              <w:t>mkdir</w:t>
            </w:r>
            <w:proofErr w:type="spellEnd"/>
            <w:r w:rsidRPr="00294830">
              <w:t xml:space="preserve"> -p /home/</w:t>
            </w:r>
            <w:proofErr w:type="spellStart"/>
            <w:r w:rsidRPr="00294830">
              <w:t>mysql</w:t>
            </w:r>
            <w:proofErr w:type="spellEnd"/>
            <w:r w:rsidRPr="00294830">
              <w:t>/{</w:t>
            </w:r>
            <w:proofErr w:type="spellStart"/>
            <w:r w:rsidRPr="00294830">
              <w:t>data,log</w:t>
            </w:r>
            <w:r w:rsidR="00C52EBA">
              <w:rPr>
                <w:rFonts w:hint="eastAsia"/>
              </w:rPr>
              <w:t>,tmp</w:t>
            </w:r>
            <w:proofErr w:type="spellEnd"/>
            <w:r w:rsidRPr="00294830">
              <w:t>}</w:t>
            </w:r>
          </w:p>
          <w:p w:rsidR="00294830" w:rsidRDefault="00294830" w:rsidP="00DE5943">
            <w:pPr>
              <w:ind w:left="0"/>
            </w:pPr>
            <w:proofErr w:type="spellStart"/>
            <w:r w:rsidRPr="00294830">
              <w:t>chown</w:t>
            </w:r>
            <w:proofErr w:type="spellEnd"/>
            <w:r w:rsidRPr="00294830">
              <w:t xml:space="preserve"> -R </w:t>
            </w:r>
            <w:proofErr w:type="spellStart"/>
            <w:r w:rsidRPr="00294830">
              <w:t>mysql:mysql</w:t>
            </w:r>
            <w:proofErr w:type="spellEnd"/>
            <w:r w:rsidRPr="00294830">
              <w:t xml:space="preserve"> /home/</w:t>
            </w:r>
            <w:proofErr w:type="spellStart"/>
            <w:r w:rsidRPr="00294830">
              <w:t>mysql</w:t>
            </w:r>
            <w:proofErr w:type="spellEnd"/>
            <w:r w:rsidRPr="00294830">
              <w:t>/</w:t>
            </w:r>
          </w:p>
          <w:p w:rsidR="005C186C" w:rsidRDefault="00AE181C" w:rsidP="00DE5943">
            <w:pPr>
              <w:ind w:left="0"/>
            </w:pPr>
            <w:proofErr w:type="spellStart"/>
            <w:r w:rsidRPr="00AE181C">
              <w:t>mkdir</w:t>
            </w:r>
            <w:proofErr w:type="spellEnd"/>
            <w:r w:rsidRPr="00AE181C">
              <w:t xml:space="preserve"> -p /</w:t>
            </w:r>
            <w:proofErr w:type="spellStart"/>
            <w:r w:rsidRPr="00AE181C">
              <w:t>usr</w:t>
            </w:r>
            <w:proofErr w:type="spellEnd"/>
            <w:r w:rsidRPr="00AE181C">
              <w:t>/local/</w:t>
            </w:r>
            <w:proofErr w:type="spellStart"/>
            <w:r w:rsidRPr="00AE181C">
              <w:t>mysql</w:t>
            </w:r>
            <w:proofErr w:type="spellEnd"/>
          </w:p>
          <w:p w:rsidR="00AE181C" w:rsidRDefault="00AE181C" w:rsidP="00DE5943">
            <w:pPr>
              <w:ind w:left="0"/>
            </w:pPr>
            <w:proofErr w:type="spellStart"/>
            <w:r w:rsidRPr="00AE181C">
              <w:t>chown</w:t>
            </w:r>
            <w:proofErr w:type="spellEnd"/>
            <w:r w:rsidRPr="00AE181C">
              <w:t xml:space="preserve"> -R </w:t>
            </w:r>
            <w:proofErr w:type="spellStart"/>
            <w:r w:rsidRPr="00AE181C">
              <w:t>mysql:mysql</w:t>
            </w:r>
            <w:proofErr w:type="spellEnd"/>
            <w:r w:rsidRPr="00AE181C">
              <w:t xml:space="preserve"> /</w:t>
            </w:r>
            <w:proofErr w:type="spellStart"/>
            <w:r w:rsidRPr="00AE181C">
              <w:t>usr</w:t>
            </w:r>
            <w:proofErr w:type="spellEnd"/>
            <w:r w:rsidRPr="00AE181C">
              <w:t>/local/</w:t>
            </w:r>
            <w:proofErr w:type="spellStart"/>
            <w:r w:rsidRPr="00AE181C">
              <w:t>mysql</w:t>
            </w:r>
            <w:proofErr w:type="spellEnd"/>
          </w:p>
          <w:p w:rsidR="00AE181C" w:rsidRDefault="00AE181C" w:rsidP="00DE5943">
            <w:pPr>
              <w:ind w:left="0"/>
            </w:pPr>
          </w:p>
          <w:p w:rsidR="00F02D7E" w:rsidRDefault="00DE5943" w:rsidP="00DE5943">
            <w:pPr>
              <w:ind w:left="0"/>
            </w:pPr>
            <w:proofErr w:type="spellStart"/>
            <w:r>
              <w:t>wget</w:t>
            </w:r>
            <w:proofErr w:type="spellEnd"/>
            <w:r>
              <w:t xml:space="preserve"> http://cdn.mysql.com/Downlo</w:t>
            </w:r>
            <w:r w:rsidR="00AF1AC8">
              <w:t>ads/MySQL-5.7/mysql-boost-5.7.17</w:t>
            </w:r>
            <w:r>
              <w:t>.tar.gz -P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src</w:t>
            </w:r>
            <w:proofErr w:type="spellEnd"/>
          </w:p>
          <w:p w:rsidR="00DE5943" w:rsidRDefault="00DE5943" w:rsidP="00DE5943">
            <w:pPr>
              <w:ind w:left="0"/>
            </w:pPr>
            <w:proofErr w:type="spellStart"/>
            <w:r>
              <w:t>cd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src</w:t>
            </w:r>
            <w:proofErr w:type="spellEnd"/>
          </w:p>
          <w:p w:rsidR="00DE5943" w:rsidRDefault="003217F0" w:rsidP="00DE5943">
            <w:pPr>
              <w:ind w:left="0"/>
            </w:pPr>
            <w:r>
              <w:t>tar -</w:t>
            </w:r>
            <w:proofErr w:type="spellStart"/>
            <w:r>
              <w:t>zx</w:t>
            </w:r>
            <w:r w:rsidR="00AF1AC8">
              <w:t>vf</w:t>
            </w:r>
            <w:proofErr w:type="spellEnd"/>
            <w:r w:rsidR="00AF1AC8">
              <w:t xml:space="preserve"> mysql-boost-5.7.17</w:t>
            </w:r>
            <w:r w:rsidR="00DE5943">
              <w:t xml:space="preserve">.tar.gz </w:t>
            </w:r>
          </w:p>
          <w:p w:rsidR="00590B0F" w:rsidRDefault="00590B0F" w:rsidP="00DE5943">
            <w:pPr>
              <w:ind w:left="0"/>
            </w:pPr>
          </w:p>
          <w:p w:rsidR="000F7F7E" w:rsidRDefault="000F7F7E" w:rsidP="00DE5943">
            <w:pPr>
              <w:ind w:left="0"/>
            </w:pPr>
            <w:proofErr w:type="spellStart"/>
            <w:r w:rsidRPr="000F7F7E">
              <w:t>cmake</w:t>
            </w:r>
            <w:proofErr w:type="spellEnd"/>
            <w:r w:rsidRPr="000F7F7E">
              <w:t xml:space="preserve"> . -DCMAKE_INSTALL_PREFIX=/</w:t>
            </w:r>
            <w:proofErr w:type="spellStart"/>
            <w:r w:rsidRPr="000F7F7E">
              <w:t>usr</w:t>
            </w:r>
            <w:proofErr w:type="spellEnd"/>
            <w:r w:rsidRPr="000F7F7E">
              <w:t>/local/</w:t>
            </w:r>
            <w:proofErr w:type="spellStart"/>
            <w:r w:rsidRPr="000F7F7E">
              <w:t>mysql</w:t>
            </w:r>
            <w:proofErr w:type="spellEnd"/>
            <w:r w:rsidRPr="000F7F7E">
              <w:t xml:space="preserve"> -DMYSQL_DATADIR=/home/</w:t>
            </w:r>
            <w:proofErr w:type="spellStart"/>
            <w:r w:rsidRPr="000F7F7E">
              <w:t>mysql</w:t>
            </w:r>
            <w:proofErr w:type="spellEnd"/>
            <w:r w:rsidRPr="000F7F7E">
              <w:t>/data  -DSYSCONFDIR=/</w:t>
            </w:r>
            <w:proofErr w:type="spellStart"/>
            <w:r w:rsidRPr="000F7F7E">
              <w:t>usr</w:t>
            </w:r>
            <w:proofErr w:type="spellEnd"/>
            <w:r w:rsidRPr="000F7F7E">
              <w:t>/local/</w:t>
            </w:r>
            <w:proofErr w:type="spellStart"/>
            <w:r w:rsidRPr="000F7F7E">
              <w:t>mysql</w:t>
            </w:r>
            <w:proofErr w:type="spellEnd"/>
            <w:r w:rsidRPr="000F7F7E">
              <w:t xml:space="preserve"> -DDEFAULT_CHARSET=utf8 -DDEFAULT_COLLATION=utf8_general_ci  -DEXTRA_CHARSETS=all -DENABLED_LOCAL_INFILE=1 -DDOWNLOAD_BOOST=1 -DWITH_BOOST=./boost</w:t>
            </w:r>
          </w:p>
          <w:p w:rsidR="00DE5943" w:rsidRDefault="003F6BD1" w:rsidP="00DE5943">
            <w:pPr>
              <w:ind w:left="0"/>
            </w:pPr>
            <w:r>
              <w:t xml:space="preserve">make &amp;&amp;make install </w:t>
            </w:r>
          </w:p>
          <w:p w:rsidR="003F6BD1" w:rsidRDefault="003F6BD1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cat &gt; /</w:t>
            </w:r>
            <w:proofErr w:type="spellStart"/>
            <w:r w:rsidR="00121826">
              <w:rPr>
                <w:rFonts w:hint="eastAsia"/>
              </w:rPr>
              <w:t>usr</w:t>
            </w:r>
            <w:proofErr w:type="spellEnd"/>
            <w:r w:rsidR="00121826">
              <w:rPr>
                <w:rFonts w:hint="eastAsia"/>
              </w:rPr>
              <w:t>/local</w:t>
            </w:r>
            <w:r>
              <w:t>/</w:t>
            </w:r>
            <w:proofErr w:type="spellStart"/>
            <w:r>
              <w:t>mysql</w:t>
            </w:r>
            <w:proofErr w:type="spellEnd"/>
            <w:r>
              <w:t>/my.cnf &lt;&lt;EOF</w:t>
            </w:r>
          </w:p>
          <w:p w:rsidR="00DE5943" w:rsidRDefault="00DE5943" w:rsidP="00DE5943">
            <w:pPr>
              <w:ind w:left="0"/>
            </w:pPr>
            <w:r>
              <w:t>[</w:t>
            </w:r>
            <w:proofErr w:type="spellStart"/>
            <w:r>
              <w:t>mysqld</w:t>
            </w:r>
            <w:proofErr w:type="spellEnd"/>
            <w:r>
              <w:t>]</w:t>
            </w:r>
          </w:p>
          <w:p w:rsidR="00DE5943" w:rsidRDefault="00DE5943" w:rsidP="00DE5943">
            <w:pPr>
              <w:ind w:left="0"/>
            </w:pPr>
            <w:r>
              <w:t>#GENERAL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basedir</w:t>
            </w:r>
            <w:proofErr w:type="spellEnd"/>
            <w:r>
              <w:t xml:space="preserve"> =/</w:t>
            </w:r>
            <w:proofErr w:type="spellStart"/>
            <w:r w:rsidR="00E22DCF">
              <w:rPr>
                <w:rFonts w:hint="eastAsia"/>
              </w:rPr>
              <w:t>usr</w:t>
            </w:r>
            <w:proofErr w:type="spellEnd"/>
            <w:r w:rsidR="00E22DCF">
              <w:rPr>
                <w:rFonts w:hint="eastAsia"/>
              </w:rPr>
              <w:t>/local</w:t>
            </w:r>
            <w:r>
              <w:t>/</w:t>
            </w:r>
            <w:proofErr w:type="spellStart"/>
            <w:r>
              <w:t>mysql</w:t>
            </w:r>
            <w:proofErr w:type="spellEnd"/>
          </w:p>
          <w:p w:rsidR="00DE5943" w:rsidRDefault="00DE5943" w:rsidP="00DE5943">
            <w:pPr>
              <w:ind w:left="0"/>
            </w:pPr>
            <w:proofErr w:type="spellStart"/>
            <w:r>
              <w:t>datadir</w:t>
            </w:r>
            <w:proofErr w:type="spellEnd"/>
            <w:r>
              <w:t>=/</w:t>
            </w:r>
            <w:r w:rsidR="00E22DCF">
              <w:rPr>
                <w:rFonts w:hint="eastAsia"/>
              </w:rPr>
              <w:t>home</w:t>
            </w:r>
            <w:r>
              <w:t>/</w:t>
            </w:r>
            <w:proofErr w:type="spellStart"/>
            <w:r>
              <w:t>mysql</w:t>
            </w:r>
            <w:proofErr w:type="spellEnd"/>
            <w:r>
              <w:t>/data</w:t>
            </w:r>
          </w:p>
          <w:p w:rsidR="00B375FA" w:rsidRDefault="00B375FA" w:rsidP="00DE5943">
            <w:pPr>
              <w:ind w:left="0"/>
            </w:pPr>
            <w:proofErr w:type="spellStart"/>
            <w:r>
              <w:rPr>
                <w:rFonts w:hint="eastAsia"/>
              </w:rPr>
              <w:t>tmpdir</w:t>
            </w:r>
            <w:proofErr w:type="spellEnd"/>
            <w:r>
              <w:rPr>
                <w:rFonts w:hint="eastAsia"/>
              </w:rPr>
              <w:t>=/home/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</w:p>
          <w:p w:rsidR="00DE5943" w:rsidRDefault="00DE5943" w:rsidP="00DE5943">
            <w:pPr>
              <w:ind w:left="0"/>
            </w:pPr>
            <w:r>
              <w:lastRenderedPageBreak/>
              <w:t>socket=/</w:t>
            </w:r>
            <w:r w:rsidR="00E22DCF">
              <w:rPr>
                <w:rFonts w:hint="eastAsia"/>
              </w:rPr>
              <w:t>home</w:t>
            </w:r>
            <w:r>
              <w:t>/</w:t>
            </w:r>
            <w:proofErr w:type="spellStart"/>
            <w:r>
              <w:t>mysql</w:t>
            </w:r>
            <w:proofErr w:type="spellEnd"/>
            <w:r>
              <w:t>/data/</w:t>
            </w:r>
            <w:proofErr w:type="spellStart"/>
            <w:r>
              <w:t>mysql.sock</w:t>
            </w:r>
            <w:proofErr w:type="spellEnd"/>
          </w:p>
          <w:p w:rsidR="00DE5943" w:rsidRDefault="00DE5943" w:rsidP="00DE5943">
            <w:pPr>
              <w:ind w:left="0"/>
            </w:pPr>
            <w:proofErr w:type="spellStart"/>
            <w:r>
              <w:t>pid_file</w:t>
            </w:r>
            <w:proofErr w:type="spellEnd"/>
            <w:r>
              <w:t>=/</w:t>
            </w:r>
            <w:r w:rsidR="00E22DCF">
              <w:rPr>
                <w:rFonts w:hint="eastAsia"/>
              </w:rPr>
              <w:t>home</w:t>
            </w:r>
            <w:r>
              <w:t>/</w:t>
            </w:r>
            <w:proofErr w:type="spellStart"/>
            <w:r>
              <w:t>mysql</w:t>
            </w:r>
            <w:proofErr w:type="spellEnd"/>
            <w:r>
              <w:t>/data/mysql.pid</w:t>
            </w:r>
          </w:p>
          <w:p w:rsidR="00DE5943" w:rsidRDefault="00DE5943" w:rsidP="00DE5943">
            <w:pPr>
              <w:ind w:left="0"/>
            </w:pPr>
            <w:r>
              <w:t>user=</w:t>
            </w:r>
            <w:proofErr w:type="spellStart"/>
            <w:r>
              <w:t>mysql</w:t>
            </w:r>
            <w:proofErr w:type="spellEnd"/>
          </w:p>
          <w:p w:rsidR="00DE5943" w:rsidRDefault="00DE5943" w:rsidP="00DE5943">
            <w:pPr>
              <w:ind w:left="0"/>
            </w:pPr>
            <w:r>
              <w:t>port=3306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#INNODB</w:t>
            </w:r>
          </w:p>
          <w:p w:rsidR="00DE5943" w:rsidRDefault="008B7F59" w:rsidP="00DE5943">
            <w:pPr>
              <w:ind w:left="0"/>
            </w:pPr>
            <w:proofErr w:type="spellStart"/>
            <w:r>
              <w:t>innodb_buffer_pool_size</w:t>
            </w:r>
            <w:proofErr w:type="spellEnd"/>
            <w:r>
              <w:t>=</w:t>
            </w:r>
            <w:r>
              <w:rPr>
                <w:rFonts w:hint="eastAsia"/>
              </w:rPr>
              <w:t>4</w:t>
            </w:r>
            <w:r w:rsidR="00DE5943">
              <w:t>G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innodb_buffer_pool_instances</w:t>
            </w:r>
            <w:proofErr w:type="spellEnd"/>
            <w:r>
              <w:t>=4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innodb_log_buffer_size</w:t>
            </w:r>
            <w:proofErr w:type="spellEnd"/>
            <w:r>
              <w:t xml:space="preserve">=16M </w:t>
            </w:r>
          </w:p>
          <w:p w:rsidR="00DE5943" w:rsidRDefault="00270650" w:rsidP="00DE5943">
            <w:pPr>
              <w:ind w:left="0"/>
            </w:pPr>
            <w:proofErr w:type="spellStart"/>
            <w:r>
              <w:t>innodb_log_file_size</w:t>
            </w:r>
            <w:proofErr w:type="spellEnd"/>
            <w:r>
              <w:t xml:space="preserve"> =</w:t>
            </w:r>
            <w:r>
              <w:rPr>
                <w:rFonts w:hint="eastAsia"/>
              </w:rPr>
              <w:t>128</w:t>
            </w:r>
            <w:r w:rsidR="00DE5943">
              <w:t xml:space="preserve">M </w:t>
            </w:r>
          </w:p>
          <w:p w:rsidR="00DE5943" w:rsidRDefault="00270650" w:rsidP="00DE5943">
            <w:pPr>
              <w:ind w:left="0"/>
            </w:pPr>
            <w:proofErr w:type="spellStart"/>
            <w:r>
              <w:t>innodb_log_files_in_group</w:t>
            </w:r>
            <w:proofErr w:type="spellEnd"/>
            <w:r>
              <w:t>=</w:t>
            </w:r>
            <w:r>
              <w:rPr>
                <w:rFonts w:hint="eastAsia"/>
              </w:rPr>
              <w:t>4</w:t>
            </w:r>
          </w:p>
          <w:p w:rsidR="00F5064F" w:rsidRDefault="00F5064F" w:rsidP="00DE5943">
            <w:pPr>
              <w:ind w:left="0"/>
            </w:pPr>
            <w:proofErr w:type="spellStart"/>
            <w:r>
              <w:rPr>
                <w:rFonts w:hint="eastAsia"/>
              </w:rPr>
              <w:t>innodb_flush_method</w:t>
            </w:r>
            <w:proofErr w:type="spellEnd"/>
            <w:r>
              <w:rPr>
                <w:rFonts w:hint="eastAsia"/>
              </w:rPr>
              <w:t>=O_DIRECT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innodb_file_per_table</w:t>
            </w:r>
            <w:proofErr w:type="spellEnd"/>
            <w:r>
              <w:t>=1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innodb_data_file_path</w:t>
            </w:r>
            <w:proofErr w:type="spellEnd"/>
            <w:r>
              <w:t xml:space="preserve"> = ibdata1:512M:autoextend</w:t>
            </w:r>
          </w:p>
          <w:p w:rsidR="00310BBA" w:rsidRDefault="00310BBA" w:rsidP="00DE5943">
            <w:pPr>
              <w:ind w:left="0"/>
            </w:pPr>
          </w:p>
          <w:p w:rsidR="008066CC" w:rsidRDefault="008066CC" w:rsidP="00DE5943">
            <w:pPr>
              <w:ind w:left="0"/>
            </w:pPr>
            <w:r>
              <w:rPr>
                <w:rFonts w:hint="eastAsia"/>
              </w:rPr>
              <w:t>#死锁打印到错误日志</w:t>
            </w:r>
          </w:p>
          <w:p w:rsidR="008066CC" w:rsidRDefault="006C19AA" w:rsidP="00DE5943">
            <w:pPr>
              <w:ind w:left="0"/>
            </w:pPr>
            <w:proofErr w:type="spellStart"/>
            <w:r>
              <w:rPr>
                <w:rFonts w:hint="eastAsia"/>
              </w:rPr>
              <w:t>i</w:t>
            </w:r>
            <w:r w:rsidR="008066CC">
              <w:rPr>
                <w:rFonts w:hint="eastAsia"/>
              </w:rPr>
              <w:t>nnodb_print_all_deadlocks</w:t>
            </w:r>
            <w:proofErr w:type="spellEnd"/>
            <w:r w:rsidR="008066CC">
              <w:rPr>
                <w:rFonts w:hint="eastAsia"/>
              </w:rPr>
              <w:t>=1</w:t>
            </w:r>
          </w:p>
          <w:p w:rsidR="005D0C59" w:rsidRDefault="005D0C59" w:rsidP="00DE5943">
            <w:pPr>
              <w:ind w:left="0"/>
            </w:pPr>
          </w:p>
          <w:p w:rsidR="00A822F5" w:rsidRDefault="005D0C59" w:rsidP="00DE5943">
            <w:pPr>
              <w:ind w:left="0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innodb_undo_directory</w:t>
            </w:r>
            <w:proofErr w:type="spellEnd"/>
            <w:r>
              <w:rPr>
                <w:rFonts w:hint="eastAsia"/>
              </w:rPr>
              <w:t>默认是数据目录</w:t>
            </w:r>
          </w:p>
          <w:p w:rsidR="000072F7" w:rsidRDefault="000072F7" w:rsidP="00DE5943">
            <w:pPr>
              <w:ind w:left="0"/>
            </w:pPr>
            <w:proofErr w:type="spellStart"/>
            <w:r>
              <w:t>innodb_undo_tablespaces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3</w:t>
            </w:r>
          </w:p>
          <w:p w:rsidR="00C8107C" w:rsidRDefault="00C8107C" w:rsidP="00DE5943">
            <w:pPr>
              <w:ind w:left="0"/>
            </w:pPr>
            <w:proofErr w:type="spellStart"/>
            <w:r w:rsidRPr="00C8107C">
              <w:t>innodb_undo_log_truncate</w:t>
            </w:r>
            <w:proofErr w:type="spellEnd"/>
            <w:r w:rsidRPr="00C8107C">
              <w:t xml:space="preserve"> = 1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#LOGGING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log_error</w:t>
            </w:r>
            <w:proofErr w:type="spellEnd"/>
            <w:r>
              <w:t xml:space="preserve"> = /</w:t>
            </w:r>
            <w:r w:rsidR="003D05B1">
              <w:rPr>
                <w:rFonts w:hint="eastAsia"/>
              </w:rPr>
              <w:t>home</w:t>
            </w:r>
            <w:r>
              <w:t>/</w:t>
            </w:r>
            <w:proofErr w:type="spellStart"/>
            <w:r>
              <w:t>mysql</w:t>
            </w:r>
            <w:proofErr w:type="spellEnd"/>
            <w:r>
              <w:t>/log/</w:t>
            </w:r>
            <w:r w:rsidR="007D0FE8">
              <w:rPr>
                <w:rFonts w:hint="eastAsia"/>
              </w:rPr>
              <w:t>mysql-alert</w:t>
            </w:r>
            <w:r>
              <w:t>.log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slow_query_log</w:t>
            </w:r>
            <w:proofErr w:type="spellEnd"/>
            <w:r>
              <w:t xml:space="preserve"> = 1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slow_query_log_file</w:t>
            </w:r>
            <w:proofErr w:type="spellEnd"/>
            <w:r>
              <w:t xml:space="preserve"> = /</w:t>
            </w:r>
            <w:r w:rsidR="003D05B1">
              <w:rPr>
                <w:rFonts w:hint="eastAsia"/>
              </w:rPr>
              <w:t>home</w:t>
            </w:r>
            <w:r>
              <w:t>/</w:t>
            </w:r>
            <w:proofErr w:type="spellStart"/>
            <w:r>
              <w:t>mysql</w:t>
            </w:r>
            <w:proofErr w:type="spellEnd"/>
            <w:r>
              <w:t>/log/slow.log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long_query_time</w:t>
            </w:r>
            <w:proofErr w:type="spellEnd"/>
            <w:r>
              <w:t xml:space="preserve"> =0.5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#Replication配置</w:t>
            </w:r>
          </w:p>
          <w:p w:rsidR="00DE5943" w:rsidRDefault="00DE5943" w:rsidP="00DE5943">
            <w:pPr>
              <w:ind w:left="0"/>
            </w:pPr>
            <w:r>
              <w:t>server-id=1</w:t>
            </w:r>
          </w:p>
          <w:p w:rsidR="00DE5943" w:rsidRDefault="00DE5943" w:rsidP="00DE5943">
            <w:pPr>
              <w:ind w:left="0"/>
            </w:pPr>
            <w:r>
              <w:t>log-bin=/</w:t>
            </w:r>
            <w:r w:rsidR="00B375FA">
              <w:rPr>
                <w:rFonts w:hint="eastAsia"/>
              </w:rPr>
              <w:t>home</w:t>
            </w:r>
            <w:r>
              <w:t>/</w:t>
            </w:r>
            <w:proofErr w:type="spellStart"/>
            <w:r>
              <w:t>mysql</w:t>
            </w:r>
            <w:proofErr w:type="spellEnd"/>
            <w:r>
              <w:t xml:space="preserve">/log/bin-log 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relay_log</w:t>
            </w:r>
            <w:proofErr w:type="spellEnd"/>
            <w:r>
              <w:t>=/</w:t>
            </w:r>
            <w:r w:rsidR="008806ED">
              <w:rPr>
                <w:rFonts w:hint="eastAsia"/>
              </w:rPr>
              <w:t>home</w:t>
            </w:r>
            <w:r>
              <w:t>/</w:t>
            </w:r>
            <w:proofErr w:type="spellStart"/>
            <w:r>
              <w:t>mysql</w:t>
            </w:r>
            <w:proofErr w:type="spellEnd"/>
            <w:r>
              <w:t>/log/relay-log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replicate_wild_ignore_table</w:t>
            </w:r>
            <w:proofErr w:type="spellEnd"/>
            <w:r>
              <w:t>=</w:t>
            </w:r>
            <w:proofErr w:type="spellStart"/>
            <w:r>
              <w:t>mysql</w:t>
            </w:r>
            <w:proofErr w:type="spellEnd"/>
            <w:r>
              <w:t>.%</w:t>
            </w:r>
          </w:p>
          <w:p w:rsidR="00DE5943" w:rsidRDefault="00DE5943" w:rsidP="00DE5943">
            <w:pPr>
              <w:ind w:left="0"/>
            </w:pPr>
            <w:proofErr w:type="spellStart"/>
            <w:r>
              <w:lastRenderedPageBreak/>
              <w:t>replicate_wild_ignore_table</w:t>
            </w:r>
            <w:proofErr w:type="spellEnd"/>
            <w:r>
              <w:t>=</w:t>
            </w:r>
            <w:proofErr w:type="spellStart"/>
            <w:r>
              <w:t>performance_schema</w:t>
            </w:r>
            <w:proofErr w:type="spellEnd"/>
            <w:r>
              <w:t>.%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replicate_wild_ignore_table</w:t>
            </w:r>
            <w:proofErr w:type="spellEnd"/>
            <w:r>
              <w:t>=</w:t>
            </w:r>
            <w:proofErr w:type="spellStart"/>
            <w:r>
              <w:t>information_schema</w:t>
            </w:r>
            <w:proofErr w:type="spellEnd"/>
            <w:r>
              <w:t>.%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replicate_wild_ignore_table</w:t>
            </w:r>
            <w:proofErr w:type="spellEnd"/>
            <w:r>
              <w:t>=test.%</w:t>
            </w:r>
          </w:p>
          <w:p w:rsidR="003F4ED2" w:rsidRDefault="003F4ED2" w:rsidP="00DE5943">
            <w:pPr>
              <w:ind w:left="0"/>
            </w:pPr>
          </w:p>
          <w:p w:rsidR="003F4ED2" w:rsidRDefault="003F4ED2" w:rsidP="00DE5943">
            <w:pPr>
              <w:ind w:left="0"/>
            </w:pPr>
            <w:r>
              <w:rPr>
                <w:rFonts w:hint="eastAsia"/>
              </w:rPr>
              <w:t>#基于表多线程并行复制</w:t>
            </w:r>
          </w:p>
          <w:p w:rsidR="00D96E7F" w:rsidRDefault="00D96E7F" w:rsidP="00D96E7F">
            <w:pPr>
              <w:ind w:left="0"/>
            </w:pPr>
            <w:proofErr w:type="spellStart"/>
            <w:r>
              <w:t>slave_parallel_type</w:t>
            </w:r>
            <w:proofErr w:type="spellEnd"/>
            <w:r>
              <w:t xml:space="preserve"> = LOGICAL_CLOCK      </w:t>
            </w:r>
          </w:p>
          <w:p w:rsidR="00DE5943" w:rsidRDefault="00D96E7F" w:rsidP="00D96E7F">
            <w:pPr>
              <w:ind w:left="0"/>
            </w:pPr>
            <w:proofErr w:type="spellStart"/>
            <w:r>
              <w:t>slave_parallel_workers</w:t>
            </w:r>
            <w:proofErr w:type="spellEnd"/>
            <w:r>
              <w:t xml:space="preserve"> = 4          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proofErr w:type="spellStart"/>
            <w:r>
              <w:t>gtid_mode</w:t>
            </w:r>
            <w:proofErr w:type="spellEnd"/>
            <w:r>
              <w:t xml:space="preserve"> = ON </w:t>
            </w:r>
          </w:p>
          <w:p w:rsidR="007720BA" w:rsidRDefault="007720BA" w:rsidP="00DE5943">
            <w:pPr>
              <w:ind w:left="0"/>
            </w:pPr>
            <w:proofErr w:type="spellStart"/>
            <w:r>
              <w:rPr>
                <w:rFonts w:hint="eastAsia"/>
              </w:rPr>
              <w:t>binlog_format</w:t>
            </w:r>
            <w:proofErr w:type="spellEnd"/>
            <w:r>
              <w:rPr>
                <w:rFonts w:hint="eastAsia"/>
              </w:rPr>
              <w:t>=row</w:t>
            </w:r>
          </w:p>
          <w:p w:rsidR="00540027" w:rsidRDefault="009970B8" w:rsidP="00DE5943">
            <w:pPr>
              <w:ind w:left="0"/>
            </w:pPr>
            <w:r>
              <w:rPr>
                <w:rFonts w:hint="eastAsia"/>
              </w:rPr>
              <w:t>#</w:t>
            </w:r>
            <w:r w:rsidR="00540027" w:rsidRPr="00540027">
              <w:t>log-slave-updates=true</w:t>
            </w:r>
          </w:p>
          <w:p w:rsidR="00DE5943" w:rsidRDefault="00DE5943" w:rsidP="00DE5943">
            <w:pPr>
              <w:ind w:left="0"/>
            </w:pPr>
            <w:r>
              <w:t>enforce-</w:t>
            </w:r>
            <w:proofErr w:type="spellStart"/>
            <w:r>
              <w:t>gtid</w:t>
            </w:r>
            <w:proofErr w:type="spellEnd"/>
            <w:r>
              <w:t>-consistency=true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#OTHER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tmp_table_size</w:t>
            </w:r>
            <w:proofErr w:type="spellEnd"/>
            <w:r>
              <w:t>=64M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max_heap_table_size</w:t>
            </w:r>
            <w:proofErr w:type="spellEnd"/>
            <w:r>
              <w:t>=64M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query_cache_type</w:t>
            </w:r>
            <w:proofErr w:type="spellEnd"/>
            <w:r>
              <w:t>=0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query_cache_size</w:t>
            </w:r>
            <w:proofErr w:type="spellEnd"/>
            <w:r>
              <w:t>=0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max_connections</w:t>
            </w:r>
            <w:proofErr w:type="spellEnd"/>
            <w:r>
              <w:t>=500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thread_cache_size</w:t>
            </w:r>
            <w:proofErr w:type="spellEnd"/>
            <w:r>
              <w:t>=150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table_open_cache</w:t>
            </w:r>
            <w:proofErr w:type="spellEnd"/>
            <w:r>
              <w:t xml:space="preserve"> = 5000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table_definition_cache</w:t>
            </w:r>
            <w:proofErr w:type="spellEnd"/>
            <w:r>
              <w:t>=5000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open_files_limit</w:t>
            </w:r>
            <w:proofErr w:type="spellEnd"/>
            <w:r>
              <w:t>=65535</w:t>
            </w:r>
          </w:p>
          <w:p w:rsidR="00DE5943" w:rsidRDefault="00DE5943" w:rsidP="00DE5943">
            <w:pPr>
              <w:ind w:left="0"/>
            </w:pPr>
            <w:r>
              <w:t>skip-name-resolve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lower_case_table_names</w:t>
            </w:r>
            <w:proofErr w:type="spellEnd"/>
            <w:r>
              <w:t>=1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max_allowed_packet</w:t>
            </w:r>
            <w:proofErr w:type="spellEnd"/>
            <w:r>
              <w:t>=16M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explicit_defaults_for_timestamp</w:t>
            </w:r>
            <w:proofErr w:type="spellEnd"/>
            <w:r>
              <w:t>=true</w:t>
            </w:r>
          </w:p>
          <w:p w:rsidR="00C8107C" w:rsidRDefault="00C8107C" w:rsidP="00C8107C">
            <w:pPr>
              <w:ind w:left="0"/>
            </w:pPr>
            <w:r>
              <w:t>character-set-server=utf8mb4</w:t>
            </w:r>
          </w:p>
          <w:p w:rsidR="00DE5943" w:rsidRDefault="00C8107C" w:rsidP="00DE5943">
            <w:pPr>
              <w:ind w:left="0"/>
            </w:pPr>
            <w:r>
              <w:t>collation-server=utf8mb4_general_ci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sql_mode</w:t>
            </w:r>
            <w:proofErr w:type="spellEnd"/>
            <w:r>
              <w:t>=NO_ENGINE_SUBSTITUTION,STRICT_TRANS_TABLES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[client]</w:t>
            </w:r>
          </w:p>
          <w:p w:rsidR="00DE5943" w:rsidRDefault="00DE5943" w:rsidP="00DE5943">
            <w:pPr>
              <w:ind w:left="0"/>
            </w:pPr>
            <w:r>
              <w:t>socket=/</w:t>
            </w:r>
            <w:r w:rsidR="007E19ED">
              <w:rPr>
                <w:rFonts w:hint="eastAsia"/>
              </w:rPr>
              <w:t>home</w:t>
            </w:r>
            <w:r>
              <w:t>/</w:t>
            </w:r>
            <w:proofErr w:type="spellStart"/>
            <w:r>
              <w:t>mysql</w:t>
            </w:r>
            <w:proofErr w:type="spellEnd"/>
            <w:r>
              <w:t>/data/</w:t>
            </w:r>
            <w:proofErr w:type="spellStart"/>
            <w:r>
              <w:t>mysql.sock</w:t>
            </w:r>
            <w:proofErr w:type="spellEnd"/>
          </w:p>
          <w:p w:rsidR="00DE5943" w:rsidRDefault="00DE5943" w:rsidP="00DE5943">
            <w:pPr>
              <w:ind w:left="0"/>
            </w:pPr>
            <w:r>
              <w:t>port=3306</w:t>
            </w:r>
          </w:p>
          <w:p w:rsidR="00DE5943" w:rsidRDefault="00DE5943" w:rsidP="00DE5943">
            <w:pPr>
              <w:ind w:left="0"/>
            </w:pPr>
            <w:r>
              <w:lastRenderedPageBreak/>
              <w:t>user=root</w:t>
            </w:r>
          </w:p>
          <w:p w:rsidR="00DE5943" w:rsidRDefault="00DE5943" w:rsidP="00DE5943">
            <w:pPr>
              <w:ind w:left="0"/>
            </w:pPr>
            <w:r>
              <w:t>password=123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[</w:t>
            </w:r>
            <w:proofErr w:type="spellStart"/>
            <w:r>
              <w:t>mysql</w:t>
            </w:r>
            <w:proofErr w:type="spellEnd"/>
            <w:r>
              <w:t>]</w:t>
            </w:r>
          </w:p>
          <w:p w:rsidR="00DE5943" w:rsidRDefault="00DE5943" w:rsidP="00DE5943">
            <w:pPr>
              <w:ind w:left="0"/>
            </w:pPr>
            <w:r>
              <w:t>default-character-set=utf8mb4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[</w:t>
            </w:r>
            <w:proofErr w:type="spellStart"/>
            <w:r>
              <w:t>mysqldump</w:t>
            </w:r>
            <w:proofErr w:type="spellEnd"/>
            <w:r>
              <w:t>]</w:t>
            </w:r>
          </w:p>
          <w:p w:rsidR="00DE5943" w:rsidRDefault="00DE5943" w:rsidP="00DE5943">
            <w:pPr>
              <w:ind w:left="0"/>
            </w:pPr>
            <w:r>
              <w:t>quick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max_allowed_packet</w:t>
            </w:r>
            <w:proofErr w:type="spellEnd"/>
            <w:r>
              <w:t xml:space="preserve"> = 16M </w:t>
            </w:r>
          </w:p>
          <w:p w:rsidR="00DE5943" w:rsidRDefault="00DE5943" w:rsidP="00DE5943">
            <w:pPr>
              <w:ind w:left="0"/>
            </w:pPr>
            <w:r>
              <w:t>user=root</w:t>
            </w:r>
          </w:p>
          <w:p w:rsidR="00DE5943" w:rsidRDefault="00DE5943" w:rsidP="00DE5943">
            <w:pPr>
              <w:ind w:left="0"/>
            </w:pPr>
            <w:r>
              <w:t>password=123</w:t>
            </w:r>
          </w:p>
          <w:p w:rsidR="00DE5943" w:rsidRDefault="00DE5943" w:rsidP="00DE5943">
            <w:pPr>
              <w:ind w:left="0"/>
            </w:pPr>
            <w:r>
              <w:t xml:space="preserve">  </w:t>
            </w:r>
          </w:p>
          <w:p w:rsidR="00DE5943" w:rsidRDefault="00DE5943" w:rsidP="00DE5943">
            <w:pPr>
              <w:ind w:left="0"/>
            </w:pPr>
            <w:r>
              <w:t>EOF</w:t>
            </w:r>
          </w:p>
          <w:p w:rsidR="00DE5943" w:rsidRDefault="00DE5943" w:rsidP="00DE5943">
            <w:pPr>
              <w:ind w:left="0"/>
            </w:pPr>
            <w:r>
              <w:t>/bin/cp /</w:t>
            </w:r>
            <w:proofErr w:type="spellStart"/>
            <w:r w:rsidR="00121826">
              <w:rPr>
                <w:rFonts w:hint="eastAsia"/>
              </w:rPr>
              <w:t>usr</w:t>
            </w:r>
            <w:proofErr w:type="spellEnd"/>
            <w:r w:rsidR="00121826">
              <w:rPr>
                <w:rFonts w:hint="eastAsia"/>
              </w:rPr>
              <w:t>/local</w:t>
            </w:r>
            <w:r>
              <w:t>/</w:t>
            </w:r>
            <w:proofErr w:type="spellStart"/>
            <w:r>
              <w:t>mysql</w:t>
            </w:r>
            <w:proofErr w:type="spellEnd"/>
            <w:r>
              <w:t>/my.cnf /etc/my.cnf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#只创建</w:t>
            </w:r>
            <w:proofErr w:type="spellStart"/>
            <w:r>
              <w:t>root@localhost</w:t>
            </w:r>
            <w:proofErr w:type="spellEnd"/>
            <w:r>
              <w:t>用户，密码为空</w:t>
            </w:r>
          </w:p>
          <w:p w:rsidR="00DE5943" w:rsidRDefault="00DE5943" w:rsidP="00DE5943">
            <w:pPr>
              <w:ind w:left="0"/>
            </w:pPr>
            <w:r>
              <w:t>/</w:t>
            </w:r>
            <w:proofErr w:type="spellStart"/>
            <w:r w:rsidR="00121826">
              <w:rPr>
                <w:rFonts w:hint="eastAsia"/>
              </w:rPr>
              <w:t>usr</w:t>
            </w:r>
            <w:proofErr w:type="spellEnd"/>
            <w:r w:rsidR="00121826">
              <w:rPr>
                <w:rFonts w:hint="eastAsia"/>
              </w:rPr>
              <w:t>/local</w:t>
            </w:r>
            <w:r>
              <w:t>/</w:t>
            </w:r>
            <w:proofErr w:type="spellStart"/>
            <w:r>
              <w:t>mysql</w:t>
            </w:r>
            <w:proofErr w:type="spellEnd"/>
            <w:r>
              <w:t>/bin/</w:t>
            </w:r>
            <w:proofErr w:type="spellStart"/>
            <w:r>
              <w:t>mysqld</w:t>
            </w:r>
            <w:proofErr w:type="spellEnd"/>
            <w:r>
              <w:t xml:space="preserve"> --initialize-insecure --user=</w:t>
            </w:r>
            <w:proofErr w:type="spellStart"/>
            <w:r>
              <w:t>mysql</w:t>
            </w:r>
            <w:proofErr w:type="spellEnd"/>
            <w:r>
              <w:t xml:space="preserve"> --</w:t>
            </w:r>
            <w:proofErr w:type="spellStart"/>
            <w:r>
              <w:t>basedir</w:t>
            </w:r>
            <w:proofErr w:type="spellEnd"/>
            <w:r>
              <w:t>=/</w:t>
            </w:r>
            <w:proofErr w:type="spellStart"/>
            <w:r w:rsidR="006B02C5">
              <w:rPr>
                <w:rFonts w:hint="eastAsia"/>
              </w:rPr>
              <w:t>usr</w:t>
            </w:r>
            <w:proofErr w:type="spellEnd"/>
            <w:r w:rsidR="006B02C5">
              <w:rPr>
                <w:rFonts w:hint="eastAsia"/>
              </w:rPr>
              <w:t>/local</w:t>
            </w:r>
            <w:r>
              <w:t>/</w:t>
            </w:r>
            <w:proofErr w:type="spellStart"/>
            <w:r>
              <w:t>mysql</w:t>
            </w:r>
            <w:proofErr w:type="spellEnd"/>
            <w:r>
              <w:t xml:space="preserve"> --</w:t>
            </w:r>
            <w:proofErr w:type="spellStart"/>
            <w:r>
              <w:t>datadir</w:t>
            </w:r>
            <w:proofErr w:type="spellEnd"/>
            <w:r>
              <w:t>=/</w:t>
            </w:r>
            <w:r w:rsidR="008E7AEB">
              <w:rPr>
                <w:rFonts w:hint="eastAsia"/>
              </w:rPr>
              <w:t>home</w:t>
            </w:r>
            <w:r>
              <w:t>/</w:t>
            </w:r>
            <w:proofErr w:type="spellStart"/>
            <w:r>
              <w:t>mysql</w:t>
            </w:r>
            <w:proofErr w:type="spellEnd"/>
            <w:r>
              <w:t>/data</w:t>
            </w:r>
            <w:r w:rsidR="00BF73FD">
              <w:rPr>
                <w:rFonts w:hint="eastAsia"/>
              </w:rPr>
              <w:t>/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#设置</w:t>
            </w:r>
            <w:proofErr w:type="spellStart"/>
            <w:r>
              <w:t>mysql</w:t>
            </w:r>
            <w:proofErr w:type="spellEnd"/>
            <w:r>
              <w:t xml:space="preserve">开机自动启动 </w:t>
            </w:r>
          </w:p>
          <w:p w:rsidR="00DE5943" w:rsidRDefault="00DE5943" w:rsidP="00DE5943">
            <w:pPr>
              <w:ind w:left="0"/>
            </w:pPr>
            <w:r>
              <w:t>cat &gt;&gt; /etc/profile &lt;&lt;EOF</w:t>
            </w:r>
          </w:p>
          <w:p w:rsidR="00DE5943" w:rsidRDefault="00DE5943" w:rsidP="00DE5943">
            <w:pPr>
              <w:ind w:left="0"/>
            </w:pPr>
            <w:r>
              <w:t>export PATH=\$PATH:/</w:t>
            </w:r>
            <w:proofErr w:type="spellStart"/>
            <w:r w:rsidR="00DF681E">
              <w:rPr>
                <w:rFonts w:hint="eastAsia"/>
              </w:rPr>
              <w:t>usr</w:t>
            </w:r>
            <w:proofErr w:type="spellEnd"/>
            <w:r w:rsidR="00DF681E">
              <w:rPr>
                <w:rFonts w:hint="eastAsia"/>
              </w:rPr>
              <w:t>/local</w:t>
            </w:r>
            <w:r>
              <w:t>/</w:t>
            </w:r>
            <w:proofErr w:type="spellStart"/>
            <w:r>
              <w:t>mysql</w:t>
            </w:r>
            <w:proofErr w:type="spellEnd"/>
            <w:r>
              <w:t xml:space="preserve">/bin </w:t>
            </w:r>
          </w:p>
          <w:p w:rsidR="00DE5943" w:rsidRDefault="00DE5943" w:rsidP="00DE5943">
            <w:pPr>
              <w:ind w:left="0"/>
            </w:pPr>
            <w:r>
              <w:t>EOF</w:t>
            </w:r>
          </w:p>
          <w:p w:rsidR="00DE5943" w:rsidRDefault="00DE5943" w:rsidP="00DE5943">
            <w:pPr>
              <w:ind w:left="0"/>
            </w:pPr>
            <w:r>
              <w:t>source /etc/profile</w:t>
            </w:r>
          </w:p>
          <w:p w:rsidR="00DE5943" w:rsidRDefault="00DE5943" w:rsidP="00DE5943">
            <w:pPr>
              <w:ind w:left="0"/>
            </w:pPr>
            <w:r>
              <w:t>cp /</w:t>
            </w:r>
            <w:proofErr w:type="spellStart"/>
            <w:r w:rsidR="003D3995">
              <w:rPr>
                <w:rFonts w:hint="eastAsia"/>
              </w:rPr>
              <w:t>usr</w:t>
            </w:r>
            <w:proofErr w:type="spellEnd"/>
            <w:r w:rsidR="003D3995">
              <w:rPr>
                <w:rFonts w:hint="eastAsia"/>
              </w:rPr>
              <w:t>/local</w:t>
            </w:r>
            <w:r>
              <w:t>/</w:t>
            </w:r>
            <w:proofErr w:type="spellStart"/>
            <w:r>
              <w:t>mysql</w:t>
            </w:r>
            <w:proofErr w:type="spellEnd"/>
            <w:r>
              <w:t>/suppo</w:t>
            </w:r>
            <w:r w:rsidR="003D3995">
              <w:t>rt-files/</w:t>
            </w:r>
            <w:proofErr w:type="spellStart"/>
            <w:r w:rsidR="003D3995">
              <w:t>mysql.server</w:t>
            </w:r>
            <w:proofErr w:type="spellEnd"/>
            <w:r w:rsidR="003D3995">
              <w:t xml:space="preserve"> /etc/</w:t>
            </w:r>
            <w:proofErr w:type="spellStart"/>
            <w:r w:rsidR="003D3995">
              <w:t>init.d</w:t>
            </w:r>
            <w:proofErr w:type="spellEnd"/>
            <w:r w:rsidR="003D3995">
              <w:t>/</w:t>
            </w:r>
            <w:proofErr w:type="spellStart"/>
            <w:r w:rsidR="003D3995">
              <w:t>mysqld</w:t>
            </w:r>
            <w:proofErr w:type="spellEnd"/>
          </w:p>
          <w:p w:rsidR="00DE5943" w:rsidRDefault="00DE5943" w:rsidP="00DE5943">
            <w:pPr>
              <w:ind w:left="0"/>
            </w:pPr>
            <w:proofErr w:type="spellStart"/>
            <w:r>
              <w:t>chmod</w:t>
            </w:r>
            <w:proofErr w:type="spellEnd"/>
            <w:r>
              <w:t xml:space="preserve"> 755 /etc/</w:t>
            </w:r>
            <w:proofErr w:type="spellStart"/>
            <w:r>
              <w:t>init.d</w:t>
            </w:r>
            <w:proofErr w:type="spellEnd"/>
            <w:r>
              <w:t>/</w:t>
            </w:r>
            <w:proofErr w:type="spellStart"/>
            <w:r>
              <w:t>mysqld</w:t>
            </w:r>
            <w:proofErr w:type="spellEnd"/>
            <w:r>
              <w:t xml:space="preserve"> #增加执行权限</w:t>
            </w:r>
          </w:p>
          <w:p w:rsidR="00DE5943" w:rsidRDefault="00DE5943" w:rsidP="00DE5943">
            <w:pPr>
              <w:ind w:left="0"/>
            </w:pPr>
            <w:proofErr w:type="spellStart"/>
            <w:r>
              <w:t>chkconfig</w:t>
            </w:r>
            <w:proofErr w:type="spellEnd"/>
            <w:r>
              <w:t xml:space="preserve"> </w:t>
            </w:r>
            <w:proofErr w:type="spellStart"/>
            <w:r>
              <w:t>mysqld</w:t>
            </w:r>
            <w:proofErr w:type="spellEnd"/>
            <w:r>
              <w:t xml:space="preserve"> on #加入开机启动</w:t>
            </w:r>
          </w:p>
          <w:p w:rsidR="00DE5943" w:rsidRDefault="00DE5943" w:rsidP="00DE5943">
            <w:pPr>
              <w:ind w:left="0"/>
            </w:pPr>
            <w:r>
              <w:t xml:space="preserve">service </w:t>
            </w:r>
            <w:proofErr w:type="spellStart"/>
            <w:r>
              <w:t>mysqld</w:t>
            </w:r>
            <w:proofErr w:type="spellEnd"/>
            <w:r>
              <w:t xml:space="preserve"> start    #启动</w:t>
            </w:r>
            <w:proofErr w:type="spellStart"/>
            <w:r>
              <w:t>mysql</w:t>
            </w:r>
            <w:proofErr w:type="spellEnd"/>
          </w:p>
          <w:p w:rsidR="00DE5943" w:rsidRDefault="00DE5943" w:rsidP="00DE5943">
            <w:pPr>
              <w:ind w:left="0"/>
            </w:pPr>
          </w:p>
          <w:p w:rsidR="00DE5943" w:rsidRDefault="00C63612" w:rsidP="00DE5943">
            <w:pPr>
              <w:ind w:left="0"/>
            </w:pPr>
            <w:proofErr w:type="spellStart"/>
            <w:r w:rsidRPr="00C63612">
              <w:t>mysql</w:t>
            </w:r>
            <w:proofErr w:type="spellEnd"/>
            <w:r w:rsidRPr="00C63612">
              <w:t xml:space="preserve"> </w:t>
            </w:r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uroot</w:t>
            </w:r>
            <w:proofErr w:type="spellEnd"/>
            <w:r>
              <w:rPr>
                <w:rFonts w:hint="eastAsia"/>
              </w:rPr>
              <w:t xml:space="preserve"> -</w:t>
            </w:r>
            <w:r w:rsidRPr="00C63612">
              <w:t>e "GRANT ALL ON *.* to root@'%'  IDENTIFIED BY '123' WITH GRANT OPTION"</w:t>
            </w:r>
          </w:p>
          <w:p w:rsidR="00DE5943" w:rsidRDefault="00C63612" w:rsidP="00DE5943">
            <w:pPr>
              <w:ind w:left="0"/>
            </w:pPr>
            <w:proofErr w:type="spellStart"/>
            <w:r>
              <w:t>mysql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uroot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-e "set password for '</w:t>
            </w:r>
            <w:proofErr w:type="spellStart"/>
            <w:r>
              <w:t>root'@'localhost</w:t>
            </w:r>
            <w:proofErr w:type="spellEnd"/>
            <w:r>
              <w:t>'=PASSWORD('123')"</w:t>
            </w:r>
          </w:p>
        </w:tc>
      </w:tr>
    </w:tbl>
    <w:p w:rsidR="00064CD4" w:rsidRDefault="00064CD4" w:rsidP="00115C0B">
      <w:pPr>
        <w:pStyle w:val="Heading1"/>
      </w:pPr>
      <w:proofErr w:type="spellStart"/>
      <w:r>
        <w:lastRenderedPageBreak/>
        <w:t>mysql</w:t>
      </w:r>
      <w:proofErr w:type="spellEnd"/>
      <w:r>
        <w:t>基准测试</w:t>
      </w:r>
    </w:p>
    <w:p w:rsidR="00687B58" w:rsidRPr="00687B58" w:rsidRDefault="00687B58" w:rsidP="00687B58">
      <w:pPr>
        <w:pStyle w:val="Heading2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测试</w:t>
      </w:r>
    </w:p>
    <w:p w:rsidR="00064CD4" w:rsidRDefault="00064CD4" w:rsidP="00064CD4">
      <w:r>
        <w:rPr>
          <w:rFonts w:hint="eastAsia"/>
        </w:rPr>
        <w:t>安装：</w:t>
      </w:r>
      <w:r>
        <w:t>yum install</w:t>
      </w:r>
      <w:r w:rsidR="00500775">
        <w:rPr>
          <w:rFonts w:hint="eastAsia"/>
        </w:rPr>
        <w:t xml:space="preserve"> </w:t>
      </w:r>
      <w:proofErr w:type="spellStart"/>
      <w:r w:rsidR="00500775">
        <w:t>perl</w:t>
      </w:r>
      <w:proofErr w:type="spellEnd"/>
      <w:r w:rsidR="00500775">
        <w:t>-DBD-</w:t>
      </w:r>
      <w:proofErr w:type="spellStart"/>
      <w:r w:rsidR="00500775">
        <w:t>MySQL</w:t>
      </w:r>
      <w:proofErr w:type="spellEnd"/>
      <w:r>
        <w:t xml:space="preserve"> </w:t>
      </w:r>
      <w:proofErr w:type="spellStart"/>
      <w:r>
        <w:t>sysbench</w:t>
      </w:r>
      <w:proofErr w:type="spellEnd"/>
      <w:r>
        <w:t xml:space="preserve"> -y</w:t>
      </w:r>
    </w:p>
    <w:p w:rsidR="009970B8" w:rsidRDefault="009970B8" w:rsidP="00064CD4">
      <w:r w:rsidRPr="009970B8">
        <w:t>yum install ca-certificates -y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B5D2A" w:rsidTr="003356E9">
        <w:tc>
          <w:tcPr>
            <w:tcW w:w="8388" w:type="dxa"/>
          </w:tcPr>
          <w:p w:rsidR="001B5D2A" w:rsidRPr="001B5D2A" w:rsidRDefault="001B5D2A" w:rsidP="001B5D2A">
            <w:pPr>
              <w:ind w:left="0"/>
              <w:rPr>
                <w:b/>
              </w:rPr>
            </w:pPr>
            <w:proofErr w:type="spellStart"/>
            <w:r w:rsidRPr="001B5D2A">
              <w:rPr>
                <w:b/>
              </w:rPr>
              <w:t>cpu</w:t>
            </w:r>
            <w:proofErr w:type="spellEnd"/>
            <w:r w:rsidRPr="001B5D2A">
              <w:rPr>
                <w:b/>
              </w:rPr>
              <w:t>性能测试</w:t>
            </w:r>
          </w:p>
          <w:p w:rsidR="001B5D2A" w:rsidRDefault="001B5D2A" w:rsidP="001B5D2A">
            <w:pPr>
              <w:ind w:left="0"/>
            </w:pPr>
            <w:r>
              <w:t>#测试打印20000个素数的时间，时间越小，性能越好40s.</w:t>
            </w:r>
          </w:p>
          <w:p w:rsidR="001B5D2A" w:rsidRDefault="001B5D2A" w:rsidP="001B5D2A">
            <w:pPr>
              <w:ind w:left="0"/>
            </w:pPr>
            <w:proofErr w:type="spellStart"/>
            <w:r>
              <w:t>sysbench</w:t>
            </w:r>
            <w:proofErr w:type="spellEnd"/>
            <w:r>
              <w:t xml:space="preserve"> --test=</w:t>
            </w:r>
            <w:proofErr w:type="spellStart"/>
            <w:r>
              <w:t>cpu</w:t>
            </w:r>
            <w:proofErr w:type="spellEnd"/>
            <w:r>
              <w:t xml:space="preserve"> --</w:t>
            </w:r>
            <w:proofErr w:type="spellStart"/>
            <w:r>
              <w:t>cpu</w:t>
            </w:r>
            <w:proofErr w:type="spellEnd"/>
            <w:r>
              <w:t>-max-prime=20000 run</w:t>
            </w:r>
          </w:p>
          <w:p w:rsidR="00921B52" w:rsidRDefault="00921B52" w:rsidP="001B5D2A">
            <w:pPr>
              <w:ind w:left="0"/>
            </w:pPr>
          </w:p>
        </w:tc>
      </w:tr>
      <w:tr w:rsidR="001B5D2A" w:rsidTr="003356E9">
        <w:tc>
          <w:tcPr>
            <w:tcW w:w="8388" w:type="dxa"/>
          </w:tcPr>
          <w:p w:rsidR="001B5D2A" w:rsidRPr="001B5D2A" w:rsidRDefault="001B5D2A" w:rsidP="001B5D2A">
            <w:pPr>
              <w:ind w:left="0"/>
              <w:rPr>
                <w:b/>
              </w:rPr>
            </w:pPr>
            <w:r w:rsidRPr="001B5D2A">
              <w:rPr>
                <w:b/>
              </w:rPr>
              <w:t>内存测试</w:t>
            </w:r>
          </w:p>
          <w:p w:rsidR="001B5D2A" w:rsidRPr="001B5D2A" w:rsidRDefault="001B5D2A" w:rsidP="001B5D2A">
            <w:pPr>
              <w:ind w:left="0"/>
            </w:pPr>
            <w:proofErr w:type="spellStart"/>
            <w:r w:rsidRPr="001B5D2A">
              <w:t>sysbench</w:t>
            </w:r>
            <w:proofErr w:type="spellEnd"/>
            <w:r w:rsidRPr="001B5D2A">
              <w:t xml:space="preserve"> --test=memory --num-threads=16 --memory-block-size=8192 --memory-total-size=10G run</w:t>
            </w:r>
          </w:p>
        </w:tc>
      </w:tr>
      <w:tr w:rsidR="001B5D2A" w:rsidTr="003356E9">
        <w:tc>
          <w:tcPr>
            <w:tcW w:w="8388" w:type="dxa"/>
          </w:tcPr>
          <w:p w:rsidR="001B5D2A" w:rsidRPr="001B5D2A" w:rsidRDefault="001B5D2A" w:rsidP="001B5D2A">
            <w:pPr>
              <w:ind w:left="0"/>
              <w:rPr>
                <w:b/>
              </w:rPr>
            </w:pPr>
            <w:r w:rsidRPr="001B5D2A">
              <w:rPr>
                <w:b/>
              </w:rPr>
              <w:t>I</w:t>
            </w:r>
            <w:r w:rsidRPr="001B5D2A">
              <w:rPr>
                <w:rFonts w:hint="eastAsia"/>
                <w:b/>
              </w:rPr>
              <w:t>O测试</w:t>
            </w:r>
          </w:p>
          <w:p w:rsidR="001B5D2A" w:rsidRPr="001B5D2A" w:rsidRDefault="001B5D2A" w:rsidP="001B5D2A">
            <w:pPr>
              <w:ind w:left="0"/>
            </w:pPr>
            <w:r w:rsidRPr="001B5D2A">
              <w:t>#!/bin/bash</w:t>
            </w:r>
          </w:p>
          <w:p w:rsidR="00687B58" w:rsidRDefault="00687B58" w:rsidP="00687B58">
            <w:pPr>
              <w:ind w:left="0"/>
            </w:pPr>
            <w:r>
              <w:t>set -u</w:t>
            </w:r>
          </w:p>
          <w:p w:rsidR="00687B58" w:rsidRDefault="00687B58" w:rsidP="00687B58">
            <w:pPr>
              <w:ind w:left="0"/>
            </w:pPr>
            <w:r>
              <w:t>set -x</w:t>
            </w:r>
          </w:p>
          <w:p w:rsidR="00687B58" w:rsidRDefault="00687B58" w:rsidP="00687B58">
            <w:pPr>
              <w:ind w:left="0"/>
            </w:pPr>
            <w:r>
              <w:t>set -e</w:t>
            </w:r>
          </w:p>
          <w:p w:rsidR="00687B58" w:rsidRDefault="00687B58" w:rsidP="00687B58">
            <w:pPr>
              <w:ind w:left="0"/>
            </w:pPr>
            <w:r>
              <w:t>for size in 2G 8G;do</w:t>
            </w:r>
          </w:p>
          <w:p w:rsidR="00687B58" w:rsidRDefault="00687B58" w:rsidP="00687B58">
            <w:pPr>
              <w:ind w:left="0"/>
            </w:pPr>
            <w:r>
              <w:t xml:space="preserve">    for mode in </w:t>
            </w:r>
            <w:proofErr w:type="spellStart"/>
            <w:r>
              <w:t>seqrd</w:t>
            </w:r>
            <w:proofErr w:type="spellEnd"/>
            <w:r>
              <w:t xml:space="preserve"> </w:t>
            </w:r>
            <w:proofErr w:type="spellStart"/>
            <w:r>
              <w:t>seqrw</w:t>
            </w:r>
            <w:proofErr w:type="spellEnd"/>
            <w:r>
              <w:t xml:space="preserve"> </w:t>
            </w:r>
            <w:proofErr w:type="spellStart"/>
            <w:r>
              <w:t>rndrd</w:t>
            </w:r>
            <w:proofErr w:type="spellEnd"/>
            <w:r>
              <w:t xml:space="preserve"> </w:t>
            </w:r>
            <w:proofErr w:type="spellStart"/>
            <w:r>
              <w:t>rndwr</w:t>
            </w:r>
            <w:proofErr w:type="spellEnd"/>
            <w:r>
              <w:t xml:space="preserve"> </w:t>
            </w:r>
            <w:proofErr w:type="spellStart"/>
            <w:r>
              <w:t>rndrw;do</w:t>
            </w:r>
            <w:proofErr w:type="spellEnd"/>
          </w:p>
          <w:p w:rsidR="00687B58" w:rsidRDefault="00687B58" w:rsidP="00687B58">
            <w:pPr>
              <w:ind w:left="0"/>
            </w:pPr>
            <w:r>
              <w:t xml:space="preserve">        for </w:t>
            </w:r>
            <w:proofErr w:type="spellStart"/>
            <w:r>
              <w:t>blksize</w:t>
            </w:r>
            <w:proofErr w:type="spellEnd"/>
            <w:r>
              <w:t xml:space="preserve"> in 4096 16384;do</w:t>
            </w:r>
          </w:p>
          <w:p w:rsidR="00687B58" w:rsidRDefault="00687B58" w:rsidP="00687B58">
            <w:pPr>
              <w:ind w:left="0"/>
            </w:pPr>
            <w:r>
              <w:t xml:space="preserve">            </w:t>
            </w:r>
            <w:proofErr w:type="spellStart"/>
            <w:r>
              <w:t>sysbench</w:t>
            </w:r>
            <w:proofErr w:type="spellEnd"/>
            <w:r>
              <w:t xml:space="preserve"> --test=</w:t>
            </w:r>
            <w:proofErr w:type="spellStart"/>
            <w:r>
              <w:t>fileio</w:t>
            </w:r>
            <w:proofErr w:type="spellEnd"/>
            <w:r>
              <w:t xml:space="preserve"> --file-num=64 --file-total-size=$size prepare</w:t>
            </w:r>
          </w:p>
          <w:p w:rsidR="00687B58" w:rsidRDefault="00687B58" w:rsidP="00687B58">
            <w:pPr>
              <w:ind w:left="0"/>
            </w:pPr>
            <w:r>
              <w:t xml:space="preserve">            for threads in 1 4 8 16 32;do</w:t>
            </w:r>
          </w:p>
          <w:p w:rsidR="00687B58" w:rsidRDefault="00687B58" w:rsidP="00687B58">
            <w:pPr>
              <w:ind w:left="0"/>
            </w:pPr>
            <w:r>
              <w:t xml:space="preserve">                echo "====== testing $</w:t>
            </w:r>
            <w:proofErr w:type="spellStart"/>
            <w:r>
              <w:t>blksize</w:t>
            </w:r>
            <w:proofErr w:type="spellEnd"/>
            <w:r>
              <w:t xml:space="preserve"> in $threads threads"</w:t>
            </w:r>
          </w:p>
          <w:p w:rsidR="00687B58" w:rsidRDefault="00687B58" w:rsidP="00687B58">
            <w:pPr>
              <w:ind w:left="0"/>
            </w:pPr>
            <w:r>
              <w:t xml:space="preserve">                echo PARAMS $size $mode $threads $</w:t>
            </w:r>
            <w:proofErr w:type="spellStart"/>
            <w:r>
              <w:t>blksize</w:t>
            </w:r>
            <w:proofErr w:type="spellEnd"/>
            <w:r>
              <w:t xml:space="preserve"> &gt; </w:t>
            </w:r>
            <w:proofErr w:type="spellStart"/>
            <w:r>
              <w:t>sysbench</w:t>
            </w:r>
            <w:proofErr w:type="spellEnd"/>
            <w:r>
              <w:t>-size-$size-mode-$mode-threads-$threads-</w:t>
            </w:r>
            <w:proofErr w:type="spellStart"/>
            <w:r>
              <w:t>blksz</w:t>
            </w:r>
            <w:proofErr w:type="spellEnd"/>
            <w:r>
              <w:t>-$</w:t>
            </w:r>
            <w:proofErr w:type="spellStart"/>
            <w:r>
              <w:t>blksize</w:t>
            </w:r>
            <w:proofErr w:type="spellEnd"/>
          </w:p>
          <w:p w:rsidR="00687B58" w:rsidRDefault="00687B58" w:rsidP="00687B58">
            <w:pPr>
              <w:ind w:left="0"/>
            </w:pPr>
            <w:r>
              <w:t xml:space="preserve">                for </w:t>
            </w:r>
            <w:proofErr w:type="spellStart"/>
            <w:r>
              <w:t>i</w:t>
            </w:r>
            <w:proofErr w:type="spellEnd"/>
            <w:r>
              <w:t xml:space="preserve"> in 1 2 3;do</w:t>
            </w:r>
          </w:p>
          <w:p w:rsidR="00687B58" w:rsidRDefault="00687B58" w:rsidP="00687B58">
            <w:pPr>
              <w:ind w:left="0"/>
            </w:pPr>
            <w:r>
              <w:t xml:space="preserve">                    </w:t>
            </w:r>
            <w:proofErr w:type="spellStart"/>
            <w:r>
              <w:t>sysbench</w:t>
            </w:r>
            <w:proofErr w:type="spellEnd"/>
            <w:r>
              <w:t xml:space="preserve"> --test=</w:t>
            </w:r>
            <w:proofErr w:type="spellStart"/>
            <w:r>
              <w:t>fileio</w:t>
            </w:r>
            <w:proofErr w:type="spellEnd"/>
            <w:r>
              <w:t xml:space="preserve"> --file-total-size=$size --file-test-mode=$mode --max-time=180 --max-requests=100000000\</w:t>
            </w:r>
          </w:p>
          <w:p w:rsidR="00687B58" w:rsidRDefault="00687B58" w:rsidP="00687B58">
            <w:pPr>
              <w:ind w:left="0"/>
            </w:pPr>
            <w:r>
              <w:t xml:space="preserve">                    --num-threads=$threads --init-</w:t>
            </w:r>
            <w:proofErr w:type="spellStart"/>
            <w:r>
              <w:t>rng</w:t>
            </w:r>
            <w:proofErr w:type="spellEnd"/>
            <w:r>
              <w:t>=on --file-num=64 --file-extra-flags=direct --file-</w:t>
            </w:r>
            <w:proofErr w:type="spellStart"/>
            <w:r>
              <w:t>fsync</w:t>
            </w:r>
            <w:proofErr w:type="spellEnd"/>
            <w:r>
              <w:t>-freq=0\</w:t>
            </w:r>
          </w:p>
          <w:p w:rsidR="00687B58" w:rsidRDefault="00687B58" w:rsidP="00687B58">
            <w:pPr>
              <w:ind w:left="0"/>
            </w:pPr>
            <w:r>
              <w:t xml:space="preserve">                    --file-block-size=$</w:t>
            </w:r>
            <w:proofErr w:type="spellStart"/>
            <w:r>
              <w:t>blksize</w:t>
            </w:r>
            <w:proofErr w:type="spellEnd"/>
            <w:r>
              <w:t xml:space="preserve"> run | tee -a </w:t>
            </w:r>
            <w:proofErr w:type="spellStart"/>
            <w:r>
              <w:t>sysbench</w:t>
            </w:r>
            <w:proofErr w:type="spellEnd"/>
            <w:r>
              <w:t>-size-$size-mode-$mode-threads-$threads-</w:t>
            </w:r>
            <w:proofErr w:type="spellStart"/>
            <w:r>
              <w:t>blksz</w:t>
            </w:r>
            <w:proofErr w:type="spellEnd"/>
            <w:r>
              <w:t>-$</w:t>
            </w:r>
            <w:proofErr w:type="spellStart"/>
            <w:r>
              <w:t>blksize</w:t>
            </w:r>
            <w:proofErr w:type="spellEnd"/>
            <w:r>
              <w:t xml:space="preserve"> 2&gt;&amp;1</w:t>
            </w:r>
          </w:p>
          <w:p w:rsidR="00687B58" w:rsidRDefault="00687B58" w:rsidP="00687B58">
            <w:pPr>
              <w:ind w:left="0"/>
            </w:pPr>
            <w:r>
              <w:t xml:space="preserve">                done</w:t>
            </w:r>
          </w:p>
          <w:p w:rsidR="00687B58" w:rsidRDefault="00687B58" w:rsidP="00687B58">
            <w:pPr>
              <w:ind w:left="0"/>
            </w:pPr>
            <w:r>
              <w:lastRenderedPageBreak/>
              <w:t xml:space="preserve">            done</w:t>
            </w:r>
          </w:p>
          <w:p w:rsidR="00687B58" w:rsidRDefault="00687B58" w:rsidP="00687B58">
            <w:pPr>
              <w:ind w:left="0"/>
            </w:pPr>
            <w:r>
              <w:t xml:space="preserve">            </w:t>
            </w:r>
            <w:proofErr w:type="spellStart"/>
            <w:r>
              <w:t>sysbench</w:t>
            </w:r>
            <w:proofErr w:type="spellEnd"/>
            <w:r>
              <w:t xml:space="preserve"> --test=</w:t>
            </w:r>
            <w:proofErr w:type="spellStart"/>
            <w:r>
              <w:t>fileio</w:t>
            </w:r>
            <w:proofErr w:type="spellEnd"/>
            <w:r>
              <w:t xml:space="preserve"> --file-total-size=$size cleanup</w:t>
            </w:r>
          </w:p>
          <w:p w:rsidR="00687B58" w:rsidRDefault="00687B58" w:rsidP="00687B58">
            <w:pPr>
              <w:ind w:left="0"/>
            </w:pPr>
            <w:r>
              <w:t xml:space="preserve">        done</w:t>
            </w:r>
          </w:p>
          <w:p w:rsidR="00687B58" w:rsidRDefault="00687B58" w:rsidP="00687B58">
            <w:pPr>
              <w:ind w:left="0"/>
            </w:pPr>
            <w:r>
              <w:t xml:space="preserve">    done</w:t>
            </w:r>
          </w:p>
          <w:p w:rsidR="002B3B80" w:rsidRDefault="00687B58" w:rsidP="00687B58">
            <w:pPr>
              <w:ind w:left="0"/>
              <w:rPr>
                <w:b/>
              </w:rPr>
            </w:pPr>
            <w:r>
              <w:t>done</w:t>
            </w:r>
            <w:r w:rsidRPr="001B5D2A">
              <w:rPr>
                <w:b/>
              </w:rPr>
              <w:t xml:space="preserve"> </w:t>
            </w:r>
          </w:p>
          <w:p w:rsidR="00895559" w:rsidRPr="001B5D2A" w:rsidRDefault="00895559" w:rsidP="00687B58">
            <w:pPr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4943475" cy="197167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B80" w:rsidTr="003356E9">
        <w:tc>
          <w:tcPr>
            <w:tcW w:w="8388" w:type="dxa"/>
          </w:tcPr>
          <w:p w:rsidR="002B3B80" w:rsidRDefault="006B6414" w:rsidP="001B5D2A">
            <w:pPr>
              <w:ind w:left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OLTP测试</w:t>
            </w:r>
          </w:p>
          <w:p w:rsidR="00F11CCF" w:rsidRPr="00F11CCF" w:rsidRDefault="00F11CCF" w:rsidP="00F11CCF">
            <w:pPr>
              <w:ind w:left="0"/>
              <w:rPr>
                <w:b/>
              </w:rPr>
            </w:pPr>
            <w:r>
              <w:rPr>
                <w:rFonts w:hint="eastAsia"/>
                <w:b/>
              </w:rPr>
              <w:t>--准备</w:t>
            </w:r>
          </w:p>
          <w:p w:rsidR="006B6414" w:rsidRDefault="00F11CCF" w:rsidP="001B5D2A">
            <w:pPr>
              <w:ind w:left="0"/>
            </w:pPr>
            <w:proofErr w:type="spellStart"/>
            <w:r w:rsidRPr="00F11CCF">
              <w:t>sysbench</w:t>
            </w:r>
            <w:proofErr w:type="spellEnd"/>
            <w:r w:rsidRPr="00F11CCF">
              <w:t xml:space="preserve"> --test=</w:t>
            </w:r>
            <w:proofErr w:type="spellStart"/>
            <w:r w:rsidRPr="00F11CCF">
              <w:t>oltp</w:t>
            </w:r>
            <w:proofErr w:type="spellEnd"/>
            <w:r w:rsidRPr="00F11CCF">
              <w:t xml:space="preserve"> --</w:t>
            </w:r>
            <w:proofErr w:type="spellStart"/>
            <w:r w:rsidRPr="00F11CCF">
              <w:t>mysql</w:t>
            </w:r>
            <w:proofErr w:type="spellEnd"/>
            <w:r w:rsidRPr="00F11CCF">
              <w:t>-table-engine=</w:t>
            </w:r>
            <w:proofErr w:type="spellStart"/>
            <w:r w:rsidRPr="00F11CCF">
              <w:t>innodb</w:t>
            </w:r>
            <w:proofErr w:type="spellEnd"/>
            <w:r w:rsidRPr="00F11CCF">
              <w:t xml:space="preserve"> --</w:t>
            </w:r>
            <w:proofErr w:type="spellStart"/>
            <w:r w:rsidRPr="00F11CCF">
              <w:t>mysql</w:t>
            </w:r>
            <w:proofErr w:type="spellEnd"/>
            <w:r w:rsidRPr="00F11CCF">
              <w:t>-user=root --</w:t>
            </w:r>
            <w:proofErr w:type="spellStart"/>
            <w:r w:rsidRPr="00F11CCF">
              <w:t>mysql</w:t>
            </w:r>
            <w:proofErr w:type="spellEnd"/>
            <w:r w:rsidRPr="00F11CCF">
              <w:t>-password=123 --db-driver=</w:t>
            </w:r>
            <w:proofErr w:type="spellStart"/>
            <w:r w:rsidRPr="00F11CCF">
              <w:t>mysql</w:t>
            </w:r>
            <w:proofErr w:type="spellEnd"/>
            <w:r w:rsidRPr="00F11CCF">
              <w:t xml:space="preserve"> --</w:t>
            </w:r>
            <w:proofErr w:type="spellStart"/>
            <w:r w:rsidRPr="00F11CCF">
              <w:t>my</w:t>
            </w:r>
            <w:r w:rsidR="00B02492">
              <w:t>sql</w:t>
            </w:r>
            <w:proofErr w:type="spellEnd"/>
            <w:r w:rsidR="00B02492">
              <w:t>-db=test  --</w:t>
            </w:r>
            <w:proofErr w:type="spellStart"/>
            <w:r w:rsidR="00B02492">
              <w:t>oltp</w:t>
            </w:r>
            <w:proofErr w:type="spellEnd"/>
            <w:r w:rsidR="00B02492">
              <w:t>-table-size=</w:t>
            </w:r>
            <w:r w:rsidR="00B02492">
              <w:rPr>
                <w:rFonts w:hint="eastAsia"/>
              </w:rPr>
              <w:t>1</w:t>
            </w:r>
            <w:r w:rsidRPr="00F11CCF">
              <w:t>0000000 --</w:t>
            </w:r>
            <w:proofErr w:type="spellStart"/>
            <w:r w:rsidRPr="00F11CCF">
              <w:t>oltp</w:t>
            </w:r>
            <w:proofErr w:type="spellEnd"/>
            <w:r w:rsidRPr="00F11CCF">
              <w:t>-table-name=t1 --</w:t>
            </w:r>
            <w:proofErr w:type="spellStart"/>
            <w:r w:rsidRPr="00F11CCF">
              <w:t>oltp</w:t>
            </w:r>
            <w:proofErr w:type="spellEnd"/>
            <w:r w:rsidRPr="00F11CCF">
              <w:t>-</w:t>
            </w:r>
            <w:proofErr w:type="spellStart"/>
            <w:r w:rsidRPr="00F11CCF">
              <w:t>nontrx</w:t>
            </w:r>
            <w:proofErr w:type="spellEnd"/>
            <w:r w:rsidRPr="00F11CCF">
              <w:t>-mode=insert --</w:t>
            </w:r>
            <w:proofErr w:type="spellStart"/>
            <w:r w:rsidRPr="00F11CCF">
              <w:t>mysql</w:t>
            </w:r>
            <w:proofErr w:type="spellEnd"/>
            <w:r w:rsidRPr="00F11CCF">
              <w:t>-socket=/data/</w:t>
            </w:r>
            <w:proofErr w:type="spellStart"/>
            <w:r w:rsidRPr="00F11CCF">
              <w:t>mysql</w:t>
            </w:r>
            <w:proofErr w:type="spellEnd"/>
            <w:r w:rsidRPr="00F11CCF">
              <w:t>/data/</w:t>
            </w:r>
            <w:proofErr w:type="spellStart"/>
            <w:r w:rsidRPr="00F11CCF">
              <w:t>mysql.sock</w:t>
            </w:r>
            <w:proofErr w:type="spellEnd"/>
            <w:r w:rsidRPr="00F11CCF">
              <w:t xml:space="preserve"> prepare</w:t>
            </w:r>
          </w:p>
          <w:p w:rsidR="00F11CCF" w:rsidRPr="00F11CCF" w:rsidRDefault="00F11CCF" w:rsidP="001B5D2A">
            <w:pPr>
              <w:ind w:left="0"/>
              <w:rPr>
                <w:b/>
              </w:rPr>
            </w:pPr>
            <w:r w:rsidRPr="00F11CCF">
              <w:rPr>
                <w:rFonts w:hint="eastAsia"/>
                <w:b/>
              </w:rPr>
              <w:t>--执行</w:t>
            </w:r>
          </w:p>
          <w:p w:rsidR="00F11CCF" w:rsidRDefault="00F11CCF" w:rsidP="00F11CCF">
            <w:pPr>
              <w:ind w:left="0"/>
            </w:pPr>
            <w:proofErr w:type="spellStart"/>
            <w:r w:rsidRPr="00F11CCF">
              <w:t>sysbench</w:t>
            </w:r>
            <w:proofErr w:type="spellEnd"/>
            <w:r w:rsidRPr="00F11CCF">
              <w:t xml:space="preserve"> --test=</w:t>
            </w:r>
            <w:proofErr w:type="spellStart"/>
            <w:r w:rsidRPr="00F11CCF">
              <w:t>oltp</w:t>
            </w:r>
            <w:proofErr w:type="spellEnd"/>
            <w:r w:rsidRPr="00F11CCF">
              <w:t xml:space="preserve"> --</w:t>
            </w:r>
            <w:proofErr w:type="spellStart"/>
            <w:r w:rsidRPr="00F11CCF">
              <w:t>mysql</w:t>
            </w:r>
            <w:proofErr w:type="spellEnd"/>
            <w:r w:rsidRPr="00F11CCF">
              <w:t>-table-engine=</w:t>
            </w:r>
            <w:proofErr w:type="spellStart"/>
            <w:r w:rsidRPr="00F11CCF">
              <w:t>innodb</w:t>
            </w:r>
            <w:proofErr w:type="spellEnd"/>
            <w:r w:rsidRPr="00F11CCF">
              <w:t xml:space="preserve"> --</w:t>
            </w:r>
            <w:proofErr w:type="spellStart"/>
            <w:r w:rsidRPr="00F11CCF">
              <w:t>mysql</w:t>
            </w:r>
            <w:proofErr w:type="spellEnd"/>
            <w:r w:rsidRPr="00F11CCF">
              <w:t>-user=</w:t>
            </w:r>
            <w:r>
              <w:rPr>
                <w:rFonts w:hint="eastAsia"/>
              </w:rPr>
              <w:t>root</w:t>
            </w:r>
            <w:r w:rsidRPr="00F11CCF">
              <w:t xml:space="preserve"> --</w:t>
            </w:r>
            <w:proofErr w:type="spellStart"/>
            <w:r w:rsidRPr="00F11CCF">
              <w:t>mysql</w:t>
            </w:r>
            <w:proofErr w:type="spellEnd"/>
            <w:r w:rsidRPr="00F11CCF">
              <w:t>-password=</w:t>
            </w:r>
            <w:r>
              <w:rPr>
                <w:rFonts w:hint="eastAsia"/>
              </w:rPr>
              <w:t>123</w:t>
            </w:r>
            <w:r w:rsidRPr="00F11CCF">
              <w:t xml:space="preserve"> --db-driver=</w:t>
            </w:r>
            <w:proofErr w:type="spellStart"/>
            <w:r w:rsidRPr="00F11CCF">
              <w:t>mysql</w:t>
            </w:r>
            <w:proofErr w:type="spellEnd"/>
            <w:r w:rsidRPr="00F11CCF">
              <w:t xml:space="preserve"> --</w:t>
            </w:r>
            <w:proofErr w:type="spellStart"/>
            <w:r w:rsidRPr="00F11CCF">
              <w:t>my</w:t>
            </w:r>
            <w:r w:rsidR="00B02492">
              <w:t>sql</w:t>
            </w:r>
            <w:proofErr w:type="spellEnd"/>
            <w:r w:rsidR="00B02492">
              <w:t>-db=test  --</w:t>
            </w:r>
            <w:proofErr w:type="spellStart"/>
            <w:r w:rsidR="00B02492">
              <w:t>oltp</w:t>
            </w:r>
            <w:proofErr w:type="spellEnd"/>
            <w:r w:rsidR="00B02492">
              <w:t>-table-size=</w:t>
            </w:r>
            <w:r w:rsidR="00B02492">
              <w:rPr>
                <w:rFonts w:hint="eastAsia"/>
              </w:rPr>
              <w:t>1</w:t>
            </w:r>
            <w:r w:rsidRPr="00F11CCF">
              <w:t>000000</w:t>
            </w:r>
            <w:r>
              <w:rPr>
                <w:rFonts w:hint="eastAsia"/>
              </w:rPr>
              <w:t>0</w:t>
            </w:r>
            <w:r w:rsidRPr="00F11CCF">
              <w:t xml:space="preserve"> --</w:t>
            </w:r>
            <w:proofErr w:type="spellStart"/>
            <w:r w:rsidRPr="00F11CCF">
              <w:t>oltp</w:t>
            </w:r>
            <w:proofErr w:type="spellEnd"/>
            <w:r w:rsidRPr="00F11CCF">
              <w:t xml:space="preserve">-table-name=t1   </w:t>
            </w:r>
            <w:r w:rsidR="0016158A">
              <w:rPr>
                <w:rFonts w:hint="eastAsia"/>
              </w:rPr>
              <w:t>--num-thread</w:t>
            </w:r>
            <w:r w:rsidR="00EF6AC6">
              <w:rPr>
                <w:rFonts w:hint="eastAsia"/>
              </w:rPr>
              <w:t>s</w:t>
            </w:r>
            <w:r w:rsidR="0016158A">
              <w:rPr>
                <w:rFonts w:hint="eastAsia"/>
              </w:rPr>
              <w:t xml:space="preserve">=16 </w:t>
            </w:r>
            <w:r w:rsidRPr="00F11CCF">
              <w:t>--</w:t>
            </w:r>
            <w:proofErr w:type="spellStart"/>
            <w:r w:rsidRPr="00F11CCF">
              <w:t>mysql</w:t>
            </w:r>
            <w:proofErr w:type="spellEnd"/>
            <w:r w:rsidRPr="00F11CCF">
              <w:t>-socket=/data/</w:t>
            </w:r>
            <w:proofErr w:type="spellStart"/>
            <w:r w:rsidRPr="00F11CCF">
              <w:t>mysql</w:t>
            </w:r>
            <w:proofErr w:type="spellEnd"/>
            <w:r w:rsidRPr="00F11CCF">
              <w:t>/data/</w:t>
            </w:r>
            <w:proofErr w:type="spellStart"/>
            <w:r w:rsidRPr="00F11CCF">
              <w:t>mysql.sock</w:t>
            </w:r>
            <w:proofErr w:type="spellEnd"/>
            <w:r w:rsidRPr="00F11CCF">
              <w:t xml:space="preserve"> run</w:t>
            </w:r>
          </w:p>
          <w:p w:rsidR="00F11CCF" w:rsidRDefault="00F11CCF" w:rsidP="00F11CCF">
            <w:pPr>
              <w:ind w:left="0"/>
              <w:rPr>
                <w:b/>
              </w:rPr>
            </w:pPr>
            <w:r w:rsidRPr="00F11CCF">
              <w:rPr>
                <w:rFonts w:hint="eastAsia"/>
                <w:b/>
              </w:rPr>
              <w:t>--清理</w:t>
            </w:r>
          </w:p>
          <w:p w:rsidR="00EF6AC6" w:rsidRDefault="00EF6AC6" w:rsidP="00F11CCF">
            <w:pPr>
              <w:ind w:left="0"/>
            </w:pPr>
            <w:r>
              <w:rPr>
                <w:rFonts w:hint="eastAsia"/>
              </w:rPr>
              <w:t>d</w:t>
            </w:r>
            <w:r w:rsidRPr="00EF6AC6">
              <w:rPr>
                <w:rFonts w:hint="eastAsia"/>
              </w:rPr>
              <w:t>rop table t1</w:t>
            </w:r>
          </w:p>
          <w:p w:rsidR="00EF6AC6" w:rsidRPr="00EF6AC6" w:rsidRDefault="00E66A08" w:rsidP="00F11CCF">
            <w:pPr>
              <w:ind w:left="0"/>
            </w:pPr>
            <w:r>
              <w:rPr>
                <w:noProof/>
              </w:rPr>
              <w:drawing>
                <wp:inline distT="0" distB="0" distL="0" distR="0">
                  <wp:extent cx="5486400" cy="154305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5D2A" w:rsidRDefault="001B5D2A" w:rsidP="00064CD4"/>
    <w:p w:rsidR="00064CD4" w:rsidRDefault="00EF6AC6" w:rsidP="00EF6AC6">
      <w:pPr>
        <w:pStyle w:val="Heading2"/>
      </w:pPr>
      <w:proofErr w:type="spellStart"/>
      <w:r>
        <w:rPr>
          <w:rFonts w:hint="eastAsia"/>
        </w:rPr>
        <w:lastRenderedPageBreak/>
        <w:t>mysql-tpcc</w:t>
      </w:r>
      <w:proofErr w:type="spellEnd"/>
    </w:p>
    <w:p w:rsidR="005561ED" w:rsidRDefault="006D3587" w:rsidP="002D7E29">
      <w:proofErr w:type="spellStart"/>
      <w:r w:rsidRPr="006D3587">
        <w:t>git</w:t>
      </w:r>
      <w:proofErr w:type="spellEnd"/>
      <w:r w:rsidRPr="006D3587">
        <w:t xml:space="preserve"> clone </w:t>
      </w:r>
      <w:hyperlink r:id="rId9" w:history="1">
        <w:r w:rsidRPr="002D7E29">
          <w:t>https://github.com/Percona-Lab/tpcc-mysql</w:t>
        </w:r>
      </w:hyperlink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D3587" w:rsidTr="006D3587">
        <w:tc>
          <w:tcPr>
            <w:tcW w:w="8388" w:type="dxa"/>
          </w:tcPr>
          <w:p w:rsidR="006D3587" w:rsidRDefault="006D3587" w:rsidP="006D3587">
            <w:pPr>
              <w:ind w:left="0"/>
            </w:pPr>
            <w:r>
              <w:rPr>
                <w:rFonts w:hint="eastAsia"/>
              </w:rPr>
              <w:t xml:space="preserve">#1  </w:t>
            </w:r>
            <w:r>
              <w:t>Build binaries</w:t>
            </w:r>
          </w:p>
          <w:p w:rsidR="006D3587" w:rsidRDefault="005561ED" w:rsidP="006D3587">
            <w:pPr>
              <w:ind w:left="0"/>
            </w:pPr>
            <w:proofErr w:type="spellStart"/>
            <w:r>
              <w:t>cd</w:t>
            </w:r>
            <w:proofErr w:type="spellEnd"/>
            <w:r>
              <w:t xml:space="preserve"> </w:t>
            </w:r>
            <w:proofErr w:type="spellStart"/>
            <w:r>
              <w:t>scr</w:t>
            </w:r>
            <w:proofErr w:type="spellEnd"/>
            <w:r>
              <w:t xml:space="preserve"> </w:t>
            </w:r>
          </w:p>
          <w:p w:rsidR="005561ED" w:rsidRDefault="005561ED" w:rsidP="006D3587">
            <w:pPr>
              <w:ind w:left="0"/>
            </w:pPr>
            <w:r>
              <w:rPr>
                <w:rFonts w:hint="eastAsia"/>
              </w:rPr>
              <w:t>#</w:t>
            </w:r>
            <w:r>
              <w:t xml:space="preserve">( you should have </w:t>
            </w:r>
            <w:proofErr w:type="spellStart"/>
            <w:r>
              <w:t>mysql_config</w:t>
            </w:r>
            <w:proofErr w:type="spellEnd"/>
            <w:r>
              <w:t xml:space="preserve"> available in $PATH)</w:t>
            </w:r>
          </w:p>
          <w:p w:rsidR="006D3587" w:rsidRDefault="006D3587" w:rsidP="006D3587">
            <w:pPr>
              <w:ind w:left="0"/>
            </w:pPr>
            <w:r>
              <w:t xml:space="preserve">make </w:t>
            </w:r>
          </w:p>
          <w:p w:rsidR="005561ED" w:rsidRDefault="005561ED" w:rsidP="006D3587">
            <w:pPr>
              <w:ind w:left="0"/>
            </w:pPr>
          </w:p>
          <w:p w:rsidR="006D3587" w:rsidRDefault="006D3587" w:rsidP="006D3587">
            <w:pPr>
              <w:ind w:left="0"/>
            </w:pPr>
            <w:r>
              <w:rPr>
                <w:rFonts w:hint="eastAsia"/>
              </w:rPr>
              <w:t xml:space="preserve">#2   </w:t>
            </w:r>
            <w:r>
              <w:t>Load data</w:t>
            </w:r>
          </w:p>
          <w:p w:rsidR="006D3587" w:rsidRDefault="002D7E29" w:rsidP="006D3587">
            <w:pPr>
              <w:ind w:left="0"/>
            </w:pPr>
            <w:proofErr w:type="spellStart"/>
            <w:r w:rsidRPr="002D7E29">
              <w:t>ln</w:t>
            </w:r>
            <w:proofErr w:type="spellEnd"/>
            <w:r w:rsidRPr="002D7E29">
              <w:t xml:space="preserve"> -s /</w:t>
            </w:r>
            <w:proofErr w:type="spellStart"/>
            <w:r w:rsidRPr="002D7E29">
              <w:t>usr</w:t>
            </w:r>
            <w:proofErr w:type="spellEnd"/>
            <w:r w:rsidRPr="002D7E29">
              <w:t>/local/</w:t>
            </w:r>
            <w:proofErr w:type="spellStart"/>
            <w:r w:rsidRPr="002D7E29">
              <w:t>src</w:t>
            </w:r>
            <w:proofErr w:type="spellEnd"/>
            <w:r w:rsidRPr="002D7E29">
              <w:t>/mysql-5.7.13/</w:t>
            </w:r>
            <w:proofErr w:type="spellStart"/>
            <w:r w:rsidRPr="002D7E29">
              <w:t>libmysql</w:t>
            </w:r>
            <w:proofErr w:type="spellEnd"/>
            <w:r w:rsidRPr="002D7E29">
              <w:t>/libmysqlclient.so.20 /</w:t>
            </w:r>
            <w:proofErr w:type="spellStart"/>
            <w:r w:rsidRPr="002D7E29">
              <w:t>usr</w:t>
            </w:r>
            <w:proofErr w:type="spellEnd"/>
            <w:r w:rsidRPr="002D7E29">
              <w:t>/lib64/libmysqlclient.so.20</w:t>
            </w:r>
          </w:p>
          <w:p w:rsidR="006D3587" w:rsidRDefault="006D3587" w:rsidP="006D3587">
            <w:pPr>
              <w:ind w:left="0"/>
            </w:pPr>
            <w:r>
              <w:t xml:space="preserve">create database </w:t>
            </w:r>
            <w:r>
              <w:rPr>
                <w:rFonts w:hint="eastAsia"/>
              </w:rPr>
              <w:t>：</w:t>
            </w:r>
            <w:proofErr w:type="spellStart"/>
            <w:r>
              <w:t>mysqladmin</w:t>
            </w:r>
            <w:proofErr w:type="spellEnd"/>
            <w:r>
              <w:t xml:space="preserve"> create tpcc1000</w:t>
            </w:r>
          </w:p>
          <w:p w:rsidR="006D3587" w:rsidRDefault="006D3587" w:rsidP="006D3587">
            <w:pPr>
              <w:ind w:left="0"/>
            </w:pPr>
            <w:r>
              <w:t>create tables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tpcc1000 &lt; create_table.sql</w:t>
            </w:r>
          </w:p>
          <w:p w:rsidR="006D3587" w:rsidRDefault="006D3587" w:rsidP="006D3587">
            <w:pPr>
              <w:ind w:left="0"/>
            </w:pPr>
            <w:r>
              <w:t>create indexes and FK ( this step can be done after loading data)</w:t>
            </w:r>
            <w:r>
              <w:rPr>
                <w:rFonts w:hint="eastAsia"/>
              </w:rPr>
              <w:t>：</w:t>
            </w:r>
          </w:p>
          <w:p w:rsidR="006D3587" w:rsidRDefault="006D3587" w:rsidP="006D3587">
            <w:pPr>
              <w:ind w:left="0"/>
            </w:pPr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tpcc1000 &lt; add_fkey_idx.sql</w:t>
            </w:r>
          </w:p>
          <w:p w:rsidR="00164ECC" w:rsidRDefault="00164ECC" w:rsidP="006D3587">
            <w:pPr>
              <w:ind w:left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./</w:t>
            </w:r>
            <w:proofErr w:type="spellStart"/>
            <w:r>
              <w:t>tpcc_load</w:t>
            </w:r>
            <w:proofErr w:type="spellEnd"/>
            <w:r>
              <w:t xml:space="preserve"> --help </w:t>
            </w:r>
            <w:r>
              <w:rPr>
                <w:rFonts w:hint="eastAsia"/>
              </w:rPr>
              <w:t>查看所有选项</w:t>
            </w:r>
          </w:p>
          <w:p w:rsidR="004548C6" w:rsidRDefault="005561ED" w:rsidP="006D3587">
            <w:pPr>
              <w:ind w:left="0"/>
            </w:pPr>
            <w:r>
              <w:t>populate data</w:t>
            </w:r>
            <w:r>
              <w:rPr>
                <w:rFonts w:hint="eastAsia"/>
              </w:rPr>
              <w:t>：</w:t>
            </w:r>
            <w:r w:rsidR="004548C6">
              <w:rPr>
                <w:rFonts w:hint="eastAsia"/>
              </w:rPr>
              <w:t>./</w:t>
            </w:r>
            <w:proofErr w:type="spellStart"/>
            <w:r w:rsidR="006D3587">
              <w:t>tpcc_load</w:t>
            </w:r>
            <w:proofErr w:type="spellEnd"/>
            <w:r w:rsidR="006D3587">
              <w:t xml:space="preserve"> -h127.0.0.1 -d tpcc1000 -u root -p "" -w 1000 </w:t>
            </w:r>
          </w:p>
          <w:p w:rsidR="006D3587" w:rsidRDefault="004548C6" w:rsidP="006D3587">
            <w:pPr>
              <w:ind w:left="0"/>
            </w:pPr>
            <w:r>
              <w:rPr>
                <w:rFonts w:hint="eastAsia"/>
              </w:rPr>
              <w:t>每列含义：</w:t>
            </w:r>
            <w:r w:rsidR="006D3587">
              <w:t>|</w:t>
            </w:r>
            <w:proofErr w:type="spellStart"/>
            <w:r w:rsidR="006D3587">
              <w:t>hostname:port</w:t>
            </w:r>
            <w:proofErr w:type="spellEnd"/>
            <w:r w:rsidR="006D3587">
              <w:t>| |</w:t>
            </w:r>
            <w:proofErr w:type="spellStart"/>
            <w:r w:rsidR="006D3587">
              <w:t>dbname</w:t>
            </w:r>
            <w:proofErr w:type="spellEnd"/>
            <w:r w:rsidR="006D3587">
              <w:t>| |us</w:t>
            </w:r>
            <w:r w:rsidR="00164ECC">
              <w:t xml:space="preserve">er| |password| |WAREHOUSES| </w:t>
            </w:r>
            <w:r w:rsidR="006D3587">
              <w:t xml:space="preserve"> </w:t>
            </w:r>
          </w:p>
          <w:p w:rsidR="006D3587" w:rsidRDefault="006D3587" w:rsidP="006D3587">
            <w:pPr>
              <w:ind w:left="0"/>
            </w:pPr>
            <w:r>
              <w:t>load data in parallel check load.sh script</w:t>
            </w:r>
          </w:p>
          <w:p w:rsidR="006D3587" w:rsidRDefault="00164ECC" w:rsidP="006D3587">
            <w:pPr>
              <w:ind w:left="0"/>
            </w:pPr>
            <w:r>
              <w:rPr>
                <w:rFonts w:hint="eastAsia"/>
              </w:rPr>
              <w:t>举例：./</w:t>
            </w:r>
            <w:proofErr w:type="spellStart"/>
            <w:r>
              <w:t>tpcc_load</w:t>
            </w:r>
            <w:proofErr w:type="spellEnd"/>
            <w:r>
              <w:t xml:space="preserve"> -h127.0.0.1 -</w:t>
            </w:r>
            <w:r w:rsidR="00765920">
              <w:t>d tpcc100</w:t>
            </w:r>
            <w:r>
              <w:t xml:space="preserve"> -u root -p "</w:t>
            </w:r>
            <w:r w:rsidR="00CB48AF">
              <w:rPr>
                <w:rFonts w:hint="eastAsia"/>
              </w:rPr>
              <w:t>123</w:t>
            </w:r>
            <w:r>
              <w:t>" -w 100</w:t>
            </w:r>
          </w:p>
          <w:p w:rsidR="00164ECC" w:rsidRDefault="00164ECC" w:rsidP="006D3587">
            <w:pPr>
              <w:ind w:left="0"/>
            </w:pPr>
          </w:p>
          <w:p w:rsidR="006D3587" w:rsidRDefault="006D3587" w:rsidP="006D3587">
            <w:pPr>
              <w:ind w:left="0"/>
            </w:pPr>
            <w:r>
              <w:rPr>
                <w:rFonts w:hint="eastAsia"/>
              </w:rPr>
              <w:t>#</w:t>
            </w:r>
            <w:r w:rsidR="008E11BA">
              <w:rPr>
                <w:rFonts w:hint="eastAsia"/>
              </w:rPr>
              <w:t>3</w:t>
            </w:r>
            <w:r w:rsidR="008E11BA">
              <w:t>start benchmark</w:t>
            </w:r>
          </w:p>
          <w:p w:rsidR="00164ECC" w:rsidRDefault="00164ECC" w:rsidP="006D3587">
            <w:pPr>
              <w:ind w:left="0"/>
            </w:pPr>
            <w:r>
              <w:rPr>
                <w:rFonts w:hint="eastAsia"/>
              </w:rPr>
              <w:t>#</w:t>
            </w:r>
            <w:r>
              <w:t>./</w:t>
            </w:r>
            <w:proofErr w:type="spellStart"/>
            <w:r>
              <w:t>tpcc_start</w:t>
            </w:r>
            <w:proofErr w:type="spellEnd"/>
            <w:r>
              <w:t xml:space="preserve"> ref. </w:t>
            </w:r>
            <w:proofErr w:type="spellStart"/>
            <w:r>
              <w:t>tpcc_start</w:t>
            </w:r>
            <w:proofErr w:type="spellEnd"/>
            <w:r>
              <w:t xml:space="preserve"> --help</w:t>
            </w:r>
            <w:r>
              <w:rPr>
                <w:rFonts w:hint="eastAsia"/>
              </w:rPr>
              <w:t>查看所有选项</w:t>
            </w:r>
          </w:p>
          <w:p w:rsidR="006D3587" w:rsidRDefault="006D3587" w:rsidP="006D3587">
            <w:pPr>
              <w:ind w:left="0"/>
            </w:pPr>
            <w:r>
              <w:t>./</w:t>
            </w:r>
            <w:proofErr w:type="spellStart"/>
            <w:r>
              <w:t>tpcc_start</w:t>
            </w:r>
            <w:proofErr w:type="spellEnd"/>
            <w:r>
              <w:t xml:space="preserve"> -h127.0.0.1 -P3306 -dtpcc1000 -</w:t>
            </w:r>
            <w:proofErr w:type="spellStart"/>
            <w:r>
              <w:t>uroot</w:t>
            </w:r>
            <w:proofErr w:type="spellEnd"/>
            <w:r>
              <w:t xml:space="preserve"> -w1000 -c32 -r10 -l10800</w:t>
            </w:r>
          </w:p>
          <w:p w:rsidR="006D3587" w:rsidRDefault="00164ECC" w:rsidP="006D3587">
            <w:pPr>
              <w:ind w:left="0"/>
            </w:pPr>
            <w:r>
              <w:rPr>
                <w:rFonts w:hint="eastAsia"/>
              </w:rPr>
              <w:t>每列含义：</w:t>
            </w:r>
            <w:r w:rsidR="006D3587">
              <w:t>|hostname| |port| |</w:t>
            </w:r>
            <w:proofErr w:type="spellStart"/>
            <w:r w:rsidR="006D3587">
              <w:t>dbname</w:t>
            </w:r>
            <w:proofErr w:type="spellEnd"/>
            <w:r w:rsidR="006D3587">
              <w:t>| |user| |WAREHOUSES| |CONNECTIONS| |WARMUP TIME| |BENCHMARK TIME|</w:t>
            </w:r>
          </w:p>
          <w:p w:rsidR="00164ECC" w:rsidRDefault="001A556E" w:rsidP="006D3587">
            <w:pPr>
              <w:ind w:left="0"/>
            </w:pPr>
            <w:r>
              <w:rPr>
                <w:rFonts w:hint="eastAsia"/>
              </w:rPr>
              <w:t>举例：</w:t>
            </w:r>
            <w:r>
              <w:t>./</w:t>
            </w:r>
            <w:proofErr w:type="spellStart"/>
            <w:r>
              <w:t>tpcc_start</w:t>
            </w:r>
            <w:proofErr w:type="spellEnd"/>
            <w:r>
              <w:t xml:space="preserve"> -h127.0.0.1 -P3306 -dtpcc1000 -</w:t>
            </w:r>
            <w:proofErr w:type="spellStart"/>
            <w:r>
              <w:t>uroot</w:t>
            </w:r>
            <w:proofErr w:type="spellEnd"/>
            <w:r>
              <w:t xml:space="preserve"> -w100</w:t>
            </w:r>
            <w:r>
              <w:rPr>
                <w:rFonts w:hint="eastAsia"/>
              </w:rPr>
              <w:t xml:space="preserve"> </w:t>
            </w:r>
            <w:r>
              <w:t xml:space="preserve"> -c32 -r1</w:t>
            </w:r>
            <w:r>
              <w:rPr>
                <w:rFonts w:hint="eastAsia"/>
              </w:rPr>
              <w:t>80</w:t>
            </w:r>
            <w:r>
              <w:t xml:space="preserve"> –l</w:t>
            </w:r>
            <w:r>
              <w:rPr>
                <w:rFonts w:hint="eastAsia"/>
              </w:rPr>
              <w:t>1800</w:t>
            </w:r>
          </w:p>
          <w:p w:rsidR="00B06E12" w:rsidRDefault="00B06E12" w:rsidP="006D3587">
            <w:pPr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019675" cy="2228850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9675" cy="2228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3587" w:rsidRPr="00DE5943" w:rsidRDefault="00B06E12" w:rsidP="00B06E12">
      <w:pPr>
        <w:ind w:left="0"/>
      </w:pPr>
      <w:r>
        <w:rPr>
          <w:rFonts w:hint="eastAsia"/>
        </w:rPr>
        <w:lastRenderedPageBreak/>
        <w:t xml:space="preserve">     </w:t>
      </w:r>
    </w:p>
    <w:sectPr w:rsidR="006D3587" w:rsidRPr="00DE5943" w:rsidSect="00C03A83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677" w:rsidRDefault="00962677" w:rsidP="002B3B80">
      <w:pPr>
        <w:spacing w:after="0"/>
      </w:pPr>
      <w:r>
        <w:separator/>
      </w:r>
    </w:p>
  </w:endnote>
  <w:endnote w:type="continuationSeparator" w:id="0">
    <w:p w:rsidR="00962677" w:rsidRDefault="00962677" w:rsidP="002B3B8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2717435"/>
      <w:docPartObj>
        <w:docPartGallery w:val="Page Numbers (Bottom of Page)"/>
        <w:docPartUnique/>
      </w:docPartObj>
    </w:sdtPr>
    <w:sdtContent>
      <w:p w:rsidR="002B3B80" w:rsidRDefault="008E3F41">
        <w:pPr>
          <w:pStyle w:val="Footer"/>
          <w:jc w:val="right"/>
        </w:pPr>
        <w:fldSimple w:instr=" PAGE   \* MERGEFORMAT ">
          <w:r w:rsidR="00C410AE">
            <w:rPr>
              <w:noProof/>
            </w:rPr>
            <w:t>3</w:t>
          </w:r>
        </w:fldSimple>
      </w:p>
    </w:sdtContent>
  </w:sdt>
  <w:p w:rsidR="002B3B80" w:rsidRDefault="002B3B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677" w:rsidRDefault="00962677" w:rsidP="002B3B80">
      <w:pPr>
        <w:spacing w:after="0"/>
      </w:pPr>
      <w:r>
        <w:separator/>
      </w:r>
    </w:p>
  </w:footnote>
  <w:footnote w:type="continuationSeparator" w:id="0">
    <w:p w:rsidR="00962677" w:rsidRDefault="00962677" w:rsidP="002B3B8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372F0"/>
    <w:multiLevelType w:val="hybridMultilevel"/>
    <w:tmpl w:val="BF1E96D2"/>
    <w:lvl w:ilvl="0" w:tplc="F64444B8">
      <w:start w:val="4"/>
      <w:numFmt w:val="bullet"/>
      <w:lvlText w:val="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93E2D"/>
    <w:rsid w:val="000072F7"/>
    <w:rsid w:val="00064CD4"/>
    <w:rsid w:val="000F7F7E"/>
    <w:rsid w:val="00115C0B"/>
    <w:rsid w:val="00121826"/>
    <w:rsid w:val="0016158A"/>
    <w:rsid w:val="00164ECC"/>
    <w:rsid w:val="00171C6F"/>
    <w:rsid w:val="001A556E"/>
    <w:rsid w:val="001B5D2A"/>
    <w:rsid w:val="001D2C0D"/>
    <w:rsid w:val="001E7B3A"/>
    <w:rsid w:val="00203DE2"/>
    <w:rsid w:val="002619F5"/>
    <w:rsid w:val="00270650"/>
    <w:rsid w:val="00272532"/>
    <w:rsid w:val="002917A1"/>
    <w:rsid w:val="00294830"/>
    <w:rsid w:val="002B3B80"/>
    <w:rsid w:val="002D7E29"/>
    <w:rsid w:val="00310BBA"/>
    <w:rsid w:val="003217F0"/>
    <w:rsid w:val="003356E9"/>
    <w:rsid w:val="003810AA"/>
    <w:rsid w:val="00395971"/>
    <w:rsid w:val="003A7A6E"/>
    <w:rsid w:val="003D05B1"/>
    <w:rsid w:val="003D3995"/>
    <w:rsid w:val="003F4ED2"/>
    <w:rsid w:val="003F6BD1"/>
    <w:rsid w:val="00446871"/>
    <w:rsid w:val="00453A3F"/>
    <w:rsid w:val="004548C6"/>
    <w:rsid w:val="004D3F89"/>
    <w:rsid w:val="00500775"/>
    <w:rsid w:val="00540027"/>
    <w:rsid w:val="005561ED"/>
    <w:rsid w:val="00560F87"/>
    <w:rsid w:val="00562410"/>
    <w:rsid w:val="00590B0F"/>
    <w:rsid w:val="005B2BF3"/>
    <w:rsid w:val="005C138C"/>
    <w:rsid w:val="005C186C"/>
    <w:rsid w:val="005D0C59"/>
    <w:rsid w:val="00625194"/>
    <w:rsid w:val="00687B58"/>
    <w:rsid w:val="006B02C5"/>
    <w:rsid w:val="006B6414"/>
    <w:rsid w:val="006C19AA"/>
    <w:rsid w:val="006D3587"/>
    <w:rsid w:val="006D7AB5"/>
    <w:rsid w:val="0073483D"/>
    <w:rsid w:val="00765920"/>
    <w:rsid w:val="007720BA"/>
    <w:rsid w:val="00783302"/>
    <w:rsid w:val="007C1369"/>
    <w:rsid w:val="007D0FE8"/>
    <w:rsid w:val="007E19ED"/>
    <w:rsid w:val="00803942"/>
    <w:rsid w:val="008066CC"/>
    <w:rsid w:val="00810DF7"/>
    <w:rsid w:val="008261CD"/>
    <w:rsid w:val="00876E62"/>
    <w:rsid w:val="008806ED"/>
    <w:rsid w:val="00895559"/>
    <w:rsid w:val="008B5ACA"/>
    <w:rsid w:val="008B7F59"/>
    <w:rsid w:val="008C5117"/>
    <w:rsid w:val="008E11BA"/>
    <w:rsid w:val="008E298A"/>
    <w:rsid w:val="008E3F41"/>
    <w:rsid w:val="008E7AEB"/>
    <w:rsid w:val="00900BE0"/>
    <w:rsid w:val="00904415"/>
    <w:rsid w:val="00921B52"/>
    <w:rsid w:val="00924FFF"/>
    <w:rsid w:val="00962677"/>
    <w:rsid w:val="0099619D"/>
    <w:rsid w:val="009970B8"/>
    <w:rsid w:val="009D5000"/>
    <w:rsid w:val="00A207C4"/>
    <w:rsid w:val="00A822F5"/>
    <w:rsid w:val="00AE181C"/>
    <w:rsid w:val="00AF1AC8"/>
    <w:rsid w:val="00B02492"/>
    <w:rsid w:val="00B06E12"/>
    <w:rsid w:val="00B24290"/>
    <w:rsid w:val="00B375FA"/>
    <w:rsid w:val="00BF73FD"/>
    <w:rsid w:val="00C03A83"/>
    <w:rsid w:val="00C410AE"/>
    <w:rsid w:val="00C4375E"/>
    <w:rsid w:val="00C52EBA"/>
    <w:rsid w:val="00C63612"/>
    <w:rsid w:val="00C8107C"/>
    <w:rsid w:val="00CB48AF"/>
    <w:rsid w:val="00D24EDE"/>
    <w:rsid w:val="00D33467"/>
    <w:rsid w:val="00D80E2B"/>
    <w:rsid w:val="00D96E7F"/>
    <w:rsid w:val="00DA702A"/>
    <w:rsid w:val="00DB5538"/>
    <w:rsid w:val="00DB6FA6"/>
    <w:rsid w:val="00DE5943"/>
    <w:rsid w:val="00DE6E85"/>
    <w:rsid w:val="00DF681E"/>
    <w:rsid w:val="00E22DCF"/>
    <w:rsid w:val="00E31581"/>
    <w:rsid w:val="00E34985"/>
    <w:rsid w:val="00E66A08"/>
    <w:rsid w:val="00EC1EE8"/>
    <w:rsid w:val="00EF3DCE"/>
    <w:rsid w:val="00EF6AC6"/>
    <w:rsid w:val="00F02D7E"/>
    <w:rsid w:val="00F11CCF"/>
    <w:rsid w:val="00F37F94"/>
    <w:rsid w:val="00F5064F"/>
    <w:rsid w:val="00F906AD"/>
    <w:rsid w:val="00F93E2D"/>
    <w:rsid w:val="00FA248F"/>
    <w:rsid w:val="00FA6287"/>
    <w:rsid w:val="00FC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DE594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B3B8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3B80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2B3B8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B3B80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5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5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35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2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ercona-Lab/tpcc-mysq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536</TotalTime>
  <Pages>8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128</cp:revision>
  <dcterms:created xsi:type="dcterms:W3CDTF">2016-06-08T01:23:00Z</dcterms:created>
  <dcterms:modified xsi:type="dcterms:W3CDTF">2017-01-13T02:54:00Z</dcterms:modified>
</cp:coreProperties>
</file>