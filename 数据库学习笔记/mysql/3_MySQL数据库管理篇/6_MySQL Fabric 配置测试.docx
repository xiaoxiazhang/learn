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3A2F33" w:rsidP="003A2F33">
      <w:pPr>
        <w:pStyle w:val="Title"/>
      </w:pPr>
      <w:r w:rsidRPr="003A2F33">
        <w:t>Mysql Fabric HA</w:t>
      </w:r>
      <w:r w:rsidRPr="003A2F33">
        <w:t>配置测试</w:t>
      </w:r>
    </w:p>
    <w:p w:rsidR="003A2F33" w:rsidRDefault="003A2F33" w:rsidP="003A2F33">
      <w:pPr>
        <w:ind w:firstLine="360"/>
      </w:pPr>
      <w:r w:rsidRPr="003A2F33">
        <w:t>MySQL Fabric是Oracle官方推出的原生mysql高可用性系统，它可以简化管理MySQL数据库群，它提供两大特性，一是通过故障检测和故障转移功能提供了高可用性，一是通过自动数据分片功能实现可扩展性。本文档只说明自动故障转移-高可用性的实现。</w:t>
      </w:r>
    </w:p>
    <w:p w:rsidR="00F31994" w:rsidRDefault="00F31994" w:rsidP="00F31994">
      <w:r>
        <w:rPr>
          <w:noProof/>
        </w:rPr>
        <w:drawing>
          <wp:inline distT="0" distB="0" distL="0" distR="0">
            <wp:extent cx="5486400" cy="27474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7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994" w:rsidRDefault="00F31994" w:rsidP="00F31994">
      <w:pPr>
        <w:pStyle w:val="Heading1"/>
      </w:pPr>
      <w:r w:rsidRPr="00F31994">
        <w:rPr>
          <w:rFonts w:hint="eastAsia"/>
        </w:rPr>
        <w:t>测试环境</w:t>
      </w:r>
    </w:p>
    <w:tbl>
      <w:tblPr>
        <w:tblW w:w="7290" w:type="dxa"/>
        <w:tblCellSpacing w:w="0" w:type="dxa"/>
        <w:tblInd w:w="3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150"/>
        <w:gridCol w:w="2665"/>
        <w:gridCol w:w="1475"/>
      </w:tblGrid>
      <w:tr w:rsidR="00F31994" w:rsidRPr="00F31994" w:rsidTr="00F31994">
        <w:trPr>
          <w:trHeight w:val="393"/>
          <w:tblCellSpacing w:w="0" w:type="dxa"/>
        </w:trPr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31994" w:rsidRPr="00F31994" w:rsidRDefault="00F31994" w:rsidP="00F31994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1994"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功</w:t>
            </w:r>
            <w:r w:rsidRPr="00F31994">
              <w:rPr>
                <w:rFonts w:ascii="宋体" w:eastAsia="宋体" w:hAnsi="宋体" w:cs="宋体"/>
                <w:color w:val="000000"/>
                <w:sz w:val="21"/>
                <w:szCs w:val="21"/>
              </w:rPr>
              <w:t>能</w:t>
            </w: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31994" w:rsidRPr="00F31994" w:rsidRDefault="00F31994" w:rsidP="00F31994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1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IP</w:t>
            </w:r>
          </w:p>
        </w:tc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31994" w:rsidRPr="00F31994" w:rsidRDefault="00F31994" w:rsidP="00F31994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1994">
              <w:rPr>
                <w:rFonts w:ascii="宋体" w:eastAsia="宋体" w:hAnsi="宋体" w:cs="宋体"/>
                <w:color w:val="000000"/>
                <w:sz w:val="21"/>
                <w:szCs w:val="21"/>
              </w:rPr>
              <w:t>端口</w:t>
            </w:r>
          </w:p>
        </w:tc>
      </w:tr>
      <w:tr w:rsidR="00F31994" w:rsidRPr="00F31994" w:rsidTr="00F31994">
        <w:trPr>
          <w:trHeight w:val="393"/>
          <w:tblCellSpacing w:w="0" w:type="dxa"/>
        </w:trPr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31994" w:rsidRPr="00F31994" w:rsidRDefault="00F31994" w:rsidP="00F31994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1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Master</w:t>
            </w: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31994" w:rsidRPr="00F31994" w:rsidRDefault="00010A66" w:rsidP="00F31994">
            <w:pPr>
              <w:spacing w:after="0" w:line="390" w:lineRule="atLeast"/>
              <w:ind w:left="0"/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21"/>
                <w:szCs w:val="21"/>
              </w:rPr>
              <w:t>172.17.128.147</w:t>
            </w:r>
          </w:p>
        </w:tc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31994" w:rsidRPr="00F31994" w:rsidRDefault="00F31994" w:rsidP="00F31994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1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3306</w:t>
            </w:r>
          </w:p>
        </w:tc>
      </w:tr>
      <w:tr w:rsidR="00F31994" w:rsidRPr="00F31994" w:rsidTr="00F31994">
        <w:trPr>
          <w:trHeight w:val="393"/>
          <w:tblCellSpacing w:w="0" w:type="dxa"/>
        </w:trPr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31994" w:rsidRPr="00F31994" w:rsidRDefault="00F31994" w:rsidP="00F31994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1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Slave</w:t>
            </w: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31994" w:rsidRPr="00F31994" w:rsidRDefault="00010A66" w:rsidP="00F31994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21"/>
                <w:szCs w:val="21"/>
              </w:rPr>
              <w:t>172.17.128.148</w:t>
            </w:r>
          </w:p>
        </w:tc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31994" w:rsidRPr="00F31994" w:rsidRDefault="00F31994" w:rsidP="00F31994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1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3306</w:t>
            </w:r>
          </w:p>
        </w:tc>
      </w:tr>
      <w:tr w:rsidR="00F31994" w:rsidRPr="00F31994" w:rsidTr="00F31994">
        <w:trPr>
          <w:trHeight w:val="393"/>
          <w:tblCellSpacing w:w="0" w:type="dxa"/>
        </w:trPr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31994" w:rsidRPr="00F31994" w:rsidRDefault="00F31994" w:rsidP="00F31994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1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Fabric state store</w:t>
            </w: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31994" w:rsidRPr="00F31994" w:rsidRDefault="00010A66" w:rsidP="00F31994">
            <w:pPr>
              <w:spacing w:after="0" w:line="390" w:lineRule="atLeast"/>
              <w:ind w:left="0"/>
              <w:rPr>
                <w:rFonts w:ascii="Arial" w:eastAsiaTheme="minorEastAsia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21"/>
                <w:szCs w:val="21"/>
              </w:rPr>
              <w:t>172.17.128.146</w:t>
            </w:r>
          </w:p>
        </w:tc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31994" w:rsidRPr="00F31994" w:rsidRDefault="00F31994" w:rsidP="00F31994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1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3306</w:t>
            </w:r>
          </w:p>
        </w:tc>
      </w:tr>
      <w:tr w:rsidR="00F31994" w:rsidRPr="00F31994" w:rsidTr="00F31994">
        <w:trPr>
          <w:trHeight w:val="393"/>
          <w:tblCellSpacing w:w="0" w:type="dxa"/>
        </w:trPr>
        <w:tc>
          <w:tcPr>
            <w:tcW w:w="3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31994" w:rsidRPr="00F31994" w:rsidRDefault="00F31994" w:rsidP="00F31994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1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Fabric </w:t>
            </w:r>
            <w:r w:rsidRPr="00F31994">
              <w:rPr>
                <w:rFonts w:ascii="宋体" w:eastAsia="宋体" w:hAnsi="宋体" w:cs="宋体"/>
                <w:color w:val="000000"/>
                <w:sz w:val="21"/>
                <w:szCs w:val="21"/>
              </w:rPr>
              <w:t>管理进程</w:t>
            </w:r>
          </w:p>
        </w:tc>
        <w:tc>
          <w:tcPr>
            <w:tcW w:w="2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31994" w:rsidRPr="00F31994" w:rsidRDefault="00010A66" w:rsidP="00F31994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Theme="minorEastAsia" w:hAnsi="Arial" w:cs="Arial" w:hint="eastAsia"/>
                <w:color w:val="000000"/>
                <w:sz w:val="21"/>
                <w:szCs w:val="21"/>
              </w:rPr>
              <w:t>172.17.128.146</w:t>
            </w:r>
          </w:p>
        </w:tc>
        <w:tc>
          <w:tcPr>
            <w:tcW w:w="14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F31994" w:rsidRPr="00F31994" w:rsidRDefault="00F31994" w:rsidP="00F31994">
            <w:pPr>
              <w:spacing w:after="0" w:line="390" w:lineRule="atLeast"/>
              <w:ind w:left="0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F31994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32274</w:t>
            </w:r>
          </w:p>
        </w:tc>
      </w:tr>
    </w:tbl>
    <w:p w:rsidR="00F118F3" w:rsidRDefault="00F31994" w:rsidP="00F118F3">
      <w:r w:rsidRPr="00F31994">
        <w:t> </w:t>
      </w:r>
      <w:r w:rsidR="00F118F3">
        <w:rPr>
          <w:rFonts w:hint="eastAsia"/>
        </w:rPr>
        <w:t>系统环境要求如下：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F118F3" w:rsidTr="00F118F3">
        <w:tc>
          <w:tcPr>
            <w:tcW w:w="8388" w:type="dxa"/>
          </w:tcPr>
          <w:p w:rsidR="00F118F3" w:rsidRDefault="00F118F3" w:rsidP="00F118F3">
            <w:pPr>
              <w:ind w:left="0"/>
            </w:pPr>
            <w:r>
              <w:t>MySQL Servers (version 5.6.10 or later)</w:t>
            </w:r>
          </w:p>
          <w:p w:rsidR="00F118F3" w:rsidRPr="00F118F3" w:rsidRDefault="00F118F3" w:rsidP="00F118F3">
            <w:pPr>
              <w:pStyle w:val="ListParagraph"/>
              <w:numPr>
                <w:ilvl w:val="0"/>
                <w:numId w:val="16"/>
              </w:numPr>
            </w:pPr>
            <w:r w:rsidRPr="00F118F3">
              <w:t>Backing store database server</w:t>
            </w:r>
          </w:p>
          <w:p w:rsidR="00F118F3" w:rsidRPr="00F118F3" w:rsidRDefault="00F118F3" w:rsidP="00F118F3">
            <w:pPr>
              <w:pStyle w:val="ListParagraph"/>
              <w:numPr>
                <w:ilvl w:val="0"/>
                <w:numId w:val="16"/>
              </w:numPr>
            </w:pPr>
            <w:r w:rsidRPr="00F118F3">
              <w:t>Application database servers</w:t>
            </w:r>
          </w:p>
          <w:p w:rsidR="00F118F3" w:rsidRDefault="00F118F3" w:rsidP="00F118F3">
            <w:pPr>
              <w:ind w:left="0"/>
            </w:pPr>
            <w:r>
              <w:t>Python 2.6 or 2.</w:t>
            </w:r>
            <w:r>
              <w:rPr>
                <w:rFonts w:hint="eastAsia"/>
              </w:rPr>
              <w:t xml:space="preserve"> （</w:t>
            </w:r>
            <w:r>
              <w:t xml:space="preserve">  ·No support for 3.x yet</w:t>
            </w:r>
            <w:r>
              <w:rPr>
                <w:rFonts w:hint="eastAsia"/>
              </w:rPr>
              <w:t>）</w:t>
            </w:r>
          </w:p>
          <w:p w:rsidR="00F118F3" w:rsidRDefault="00F118F3" w:rsidP="00F118F3">
            <w:pPr>
              <w:ind w:left="0"/>
            </w:pPr>
            <w:r>
              <w:t>python连接器1.2.1以上</w:t>
            </w:r>
          </w:p>
        </w:tc>
      </w:tr>
    </w:tbl>
    <w:p w:rsidR="00F118F3" w:rsidRDefault="00F118F3" w:rsidP="00F118F3"/>
    <w:p w:rsidR="00F31994" w:rsidRDefault="009D4D0E" w:rsidP="009D4D0E">
      <w:pPr>
        <w:pStyle w:val="Heading1"/>
      </w:pPr>
      <w:r w:rsidRPr="009D4D0E">
        <w:rPr>
          <w:rFonts w:hint="eastAsia"/>
        </w:rPr>
        <w:lastRenderedPageBreak/>
        <w:t>安装连接器和</w:t>
      </w:r>
      <w:r w:rsidRPr="009D4D0E">
        <w:t>MySQL Utilities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0B0049" w:rsidTr="000B0049">
        <w:tc>
          <w:tcPr>
            <w:tcW w:w="8388" w:type="dxa"/>
          </w:tcPr>
          <w:p w:rsidR="00AA523A" w:rsidRDefault="00AA523A" w:rsidP="00AA523A">
            <w:pPr>
              <w:ind w:left="0"/>
            </w:pPr>
            <w:r>
              <w:rPr>
                <w:rFonts w:hint="eastAsia"/>
              </w:rPr>
              <w:t>--安装</w:t>
            </w:r>
            <w:r w:rsidRPr="009D4D0E">
              <w:rPr>
                <w:rFonts w:hint="eastAsia"/>
              </w:rPr>
              <w:t>连接器</w:t>
            </w:r>
          </w:p>
          <w:p w:rsidR="00AA523A" w:rsidRDefault="00AA523A" w:rsidP="00AA523A">
            <w:pPr>
              <w:ind w:left="0"/>
            </w:pPr>
            <w:r w:rsidRPr="00F14F1A">
              <w:t>tar -zxvf mysql-connector-python-2.1.3.tar.gz</w:t>
            </w:r>
          </w:p>
          <w:p w:rsidR="00AA523A" w:rsidRDefault="00AA523A" w:rsidP="00AA523A">
            <w:pPr>
              <w:ind w:left="0"/>
            </w:pPr>
            <w:r w:rsidRPr="00F14F1A">
              <w:t>cd mysql-connector-python-2.1.3</w:t>
            </w:r>
          </w:p>
          <w:p w:rsidR="00F14F1A" w:rsidRDefault="00AA523A" w:rsidP="00AA523A">
            <w:pPr>
              <w:ind w:left="0"/>
            </w:pPr>
            <w:r w:rsidRPr="000B0049">
              <w:t>python setup.py install</w:t>
            </w:r>
          </w:p>
          <w:p w:rsidR="000B0049" w:rsidRDefault="000B0049" w:rsidP="009D4D0E">
            <w:pPr>
              <w:ind w:left="0"/>
            </w:pPr>
          </w:p>
        </w:tc>
      </w:tr>
      <w:tr w:rsidR="000B0049" w:rsidTr="000B0049">
        <w:tc>
          <w:tcPr>
            <w:tcW w:w="8388" w:type="dxa"/>
          </w:tcPr>
          <w:p w:rsidR="00AA523A" w:rsidRPr="000B0049" w:rsidRDefault="00AA523A" w:rsidP="00AA523A">
            <w:pPr>
              <w:ind w:left="0"/>
            </w:pPr>
            <w:r>
              <w:rPr>
                <w:rFonts w:hint="eastAsia"/>
              </w:rPr>
              <w:t>--安装</w:t>
            </w:r>
            <w:r w:rsidRPr="009D4D0E">
              <w:t>MySQL Utilities</w:t>
            </w:r>
          </w:p>
          <w:p w:rsidR="00AA523A" w:rsidRDefault="00AA523A" w:rsidP="00AA523A">
            <w:pPr>
              <w:ind w:left="0"/>
            </w:pPr>
            <w:r w:rsidRPr="000B0049">
              <w:t>tar -zxvf mysql-utilities-1.5.6.tar.gz</w:t>
            </w:r>
          </w:p>
          <w:p w:rsidR="00AA523A" w:rsidRDefault="00AA523A" w:rsidP="00AA523A">
            <w:pPr>
              <w:ind w:left="0"/>
            </w:pPr>
            <w:r w:rsidRPr="000B0049">
              <w:t>cd mysql-utilities-1.5.6</w:t>
            </w:r>
          </w:p>
          <w:p w:rsidR="00F14F1A" w:rsidRDefault="00AA523A" w:rsidP="00AA523A">
            <w:pPr>
              <w:ind w:left="0"/>
            </w:pPr>
            <w:r w:rsidRPr="000B0049">
              <w:t>python setup.py install</w:t>
            </w:r>
          </w:p>
        </w:tc>
      </w:tr>
      <w:tr w:rsidR="004E347C" w:rsidTr="000B0049">
        <w:tc>
          <w:tcPr>
            <w:tcW w:w="8388" w:type="dxa"/>
          </w:tcPr>
          <w:p w:rsidR="004E347C" w:rsidRDefault="004E347C" w:rsidP="00AA523A">
            <w:pPr>
              <w:ind w:left="0"/>
            </w:pPr>
            <w:r>
              <w:rPr>
                <w:rFonts w:hint="eastAsia"/>
              </w:rPr>
              <w:t>#测试</w:t>
            </w:r>
          </w:p>
          <w:p w:rsidR="004E347C" w:rsidRDefault="004E347C" w:rsidP="00AA523A">
            <w:pPr>
              <w:ind w:left="0"/>
            </w:pPr>
            <w:r w:rsidRPr="004E347C">
              <w:t>mysqlfabric</w:t>
            </w:r>
          </w:p>
        </w:tc>
      </w:tr>
    </w:tbl>
    <w:p w:rsidR="009D4D0E" w:rsidRDefault="009D4D0E" w:rsidP="009D4D0E"/>
    <w:p w:rsidR="00AA523A" w:rsidRDefault="004E347C" w:rsidP="004E347C">
      <w:pPr>
        <w:pStyle w:val="Heading1"/>
      </w:pPr>
      <w:r w:rsidRPr="004E347C">
        <w:rPr>
          <w:rFonts w:hint="eastAsia"/>
        </w:rPr>
        <w:t>建立</w:t>
      </w:r>
      <w:r w:rsidRPr="004E347C">
        <w:t>Backing Store</w:t>
      </w:r>
      <w:r w:rsidRPr="004E347C">
        <w:t>帐号</w:t>
      </w:r>
    </w:p>
    <w:p w:rsidR="001B0448" w:rsidRDefault="001B0448" w:rsidP="001B0448">
      <w:pPr>
        <w:ind w:firstLine="360"/>
      </w:pPr>
      <w:r w:rsidRPr="001B0448">
        <w:t>Backing Store用于存储整个HA集群的服务器等相关配置，它需要一个MySQL实例来存储这些信息，这个实例的版本需要跟其它在HA中的MySQL实例版本保持一致，而且必须是5.6.10及更高的版本，我们在本例中选择</w:t>
      </w:r>
      <w:r w:rsidR="00010A66">
        <w:rPr>
          <w:rFonts w:hint="eastAsia"/>
        </w:rPr>
        <w:t>172.17.128.146</w:t>
      </w:r>
      <w:r w:rsidRPr="001B0448">
        <w:rPr>
          <w:rFonts w:hint="eastAsia"/>
        </w:rPr>
        <w:t>:</w:t>
      </w:r>
      <w:r w:rsidRPr="001B0448">
        <w:t>3306实例来使用。Fabric管理进程和Backing Store实例可以是在两台不同的机器，测试中我们共用</w:t>
      </w:r>
      <w:r w:rsidR="00010A66">
        <w:t>172.17.128.146</w:t>
      </w:r>
      <w:r w:rsidRPr="001B0448">
        <w:t>。</w:t>
      </w:r>
      <w:r w:rsidRPr="001B0448">
        <w:rPr>
          <w:rFonts w:hint="eastAsia"/>
        </w:rPr>
        <w:t>创建一个帐号来连接</w:t>
      </w:r>
      <w:r w:rsidRPr="001B0448">
        <w:t>Backing Store的MySQL实例，这个帐号需要有对fabric数据库的管理员级权限，具体如下：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1B0448" w:rsidTr="001B0448">
        <w:tc>
          <w:tcPr>
            <w:tcW w:w="8388" w:type="dxa"/>
          </w:tcPr>
          <w:p w:rsidR="001B0448" w:rsidRDefault="001B0448" w:rsidP="001B0448">
            <w:pPr>
              <w:ind w:left="0"/>
            </w:pPr>
            <w:r>
              <w:t>GRANT ALL ON fabric.* TO fabric@'%' IDENTIFIED BY 'fabric@123';</w:t>
            </w:r>
          </w:p>
          <w:p w:rsidR="001B0448" w:rsidRDefault="001B0448" w:rsidP="001B0448">
            <w:pPr>
              <w:ind w:left="0"/>
            </w:pPr>
            <w:r>
              <w:t>FLUSH PRIVILEGES;</w:t>
            </w:r>
          </w:p>
        </w:tc>
      </w:tr>
    </w:tbl>
    <w:p w:rsidR="001B0448" w:rsidRDefault="001B0448" w:rsidP="001B0448"/>
    <w:p w:rsidR="001B0448" w:rsidRDefault="001B0448" w:rsidP="001B0448">
      <w:pPr>
        <w:pStyle w:val="Heading1"/>
      </w:pPr>
      <w:r w:rsidRPr="001B0448">
        <w:t>Fabric</w:t>
      </w:r>
      <w:r w:rsidRPr="001B0448">
        <w:t>配置文件</w:t>
      </w:r>
    </w:p>
    <w:p w:rsidR="00876405" w:rsidRDefault="00876405" w:rsidP="00876405">
      <w:pPr>
        <w:rPr>
          <w:color w:val="000000"/>
        </w:rPr>
      </w:pPr>
      <w:r>
        <w:t>Fabric</w:t>
      </w:r>
      <w:r>
        <w:rPr>
          <w:rFonts w:ascii="宋体" w:eastAsia="宋体" w:hAnsi="宋体" w:cs="宋体" w:hint="eastAsia"/>
        </w:rPr>
        <w:t>配置文件默认位置是：</w:t>
      </w:r>
      <w:r>
        <w:t>/etc/mysql/fabric.cfg</w:t>
      </w:r>
    </w:p>
    <w:p w:rsidR="00876405" w:rsidRPr="00876405" w:rsidRDefault="00876405" w:rsidP="00876405">
      <w:pPr>
        <w:rPr>
          <w:color w:val="000000"/>
        </w:rPr>
      </w:pPr>
      <w:r>
        <w:rPr>
          <w:rFonts w:ascii="宋体" w:eastAsia="宋体" w:hAnsi="宋体" w:cs="宋体" w:hint="eastAsia"/>
        </w:rPr>
        <w:t>修改其中的</w:t>
      </w:r>
      <w:r>
        <w:t>[storage]</w:t>
      </w:r>
      <w:r>
        <w:rPr>
          <w:rFonts w:ascii="宋体" w:eastAsia="宋体" w:hAnsi="宋体" w:cs="宋体" w:hint="eastAsia"/>
        </w:rPr>
        <w:t>部分，具体如下：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876405" w:rsidTr="00876405">
        <w:tc>
          <w:tcPr>
            <w:tcW w:w="8388" w:type="dxa"/>
          </w:tcPr>
          <w:p w:rsidR="00876405" w:rsidRDefault="00876405" w:rsidP="00876405">
            <w:pPr>
              <w:pStyle w:val="NormalWeb"/>
              <w:shd w:val="clear" w:color="auto" w:fill="F7F7F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 [storage]</w:t>
            </w:r>
          </w:p>
          <w:p w:rsidR="00876405" w:rsidRDefault="00876405" w:rsidP="00876405">
            <w:pPr>
              <w:pStyle w:val="NormalWeb"/>
              <w:shd w:val="clear" w:color="auto" w:fill="F7F7F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auth_plugin = mysql_native_password</w:t>
            </w:r>
          </w:p>
          <w:p w:rsidR="00876405" w:rsidRDefault="00876405" w:rsidP="00876405">
            <w:pPr>
              <w:pStyle w:val="NormalWeb"/>
              <w:shd w:val="clear" w:color="auto" w:fill="F7F7F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>database = fabric</w:t>
            </w:r>
          </w:p>
          <w:p w:rsidR="00876405" w:rsidRDefault="00876405" w:rsidP="00876405">
            <w:pPr>
              <w:pStyle w:val="NormalWeb"/>
              <w:shd w:val="clear" w:color="auto" w:fill="F7F7F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user = fabric    #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</w:rPr>
              <w:t>连接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state store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实例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fabric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库的用户名</w:t>
            </w:r>
          </w:p>
          <w:p w:rsidR="00876405" w:rsidRDefault="00876405" w:rsidP="00876405">
            <w:pPr>
              <w:pStyle w:val="NormalWeb"/>
              <w:shd w:val="clear" w:color="auto" w:fill="F7F7F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 xml:space="preserve">address = </w:t>
            </w:r>
            <w:r w:rsidR="00010A66">
              <w:rPr>
                <w:rFonts w:ascii="Arial" w:eastAsiaTheme="minorEastAsia" w:hAnsi="Arial" w:cs="Arial" w:hint="eastAsia"/>
                <w:color w:val="333333"/>
                <w:sz w:val="21"/>
                <w:szCs w:val="21"/>
              </w:rPr>
              <w:t>172.17.128.146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:3306       #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</w:rPr>
              <w:t>指定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state store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的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mysql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实例地址和端口</w:t>
            </w:r>
          </w:p>
          <w:p w:rsidR="00876405" w:rsidRDefault="00876405" w:rsidP="00876405">
            <w:pPr>
              <w:pStyle w:val="NormalWeb"/>
              <w:shd w:val="clear" w:color="auto" w:fill="F7F7F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connection_delay = 1      #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</w:rPr>
              <w:t>连续尝试连接间隔，单位秒</w:t>
            </w:r>
          </w:p>
          <w:p w:rsidR="00876405" w:rsidRDefault="00876405" w:rsidP="00876405">
            <w:pPr>
              <w:pStyle w:val="NormalWeb"/>
              <w:shd w:val="clear" w:color="auto" w:fill="F7F7F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connection_timeout = 6    #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</w:rPr>
              <w:t>连接超时时间，单位秒</w:t>
            </w:r>
          </w:p>
          <w:p w:rsidR="00876405" w:rsidRDefault="00876405" w:rsidP="00876405">
            <w:pPr>
              <w:pStyle w:val="NormalWeb"/>
              <w:shd w:val="clear" w:color="auto" w:fill="F7F7F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password = fabric@123     #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</w:rPr>
              <w:t>用户密码</w:t>
            </w:r>
          </w:p>
          <w:p w:rsidR="00876405" w:rsidRDefault="00876405" w:rsidP="00876405">
            <w:pPr>
              <w:pStyle w:val="NormalWeb"/>
              <w:shd w:val="clear" w:color="auto" w:fill="F7F7F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connection_attempts = 6   #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</w:rPr>
              <w:t>连接尝试连接的次数</w:t>
            </w:r>
          </w:p>
          <w:p w:rsidR="00876405" w:rsidRDefault="00876405" w:rsidP="00876405">
            <w:pPr>
              <w:pStyle w:val="NormalWeb"/>
              <w:shd w:val="clear" w:color="auto" w:fill="FFFFFF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</w:rPr>
              <w:t>修改其中的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[servers]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</w:rPr>
              <w:t>部分，具体如下：</w:t>
            </w:r>
          </w:p>
          <w:p w:rsidR="00876405" w:rsidRDefault="00876405" w:rsidP="00876405">
            <w:pPr>
              <w:pStyle w:val="NormalWeb"/>
              <w:shd w:val="clear" w:color="auto" w:fill="F7F7F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[servers]</w:t>
            </w:r>
          </w:p>
          <w:p w:rsidR="00876405" w:rsidRDefault="00876405" w:rsidP="00876405">
            <w:pPr>
              <w:pStyle w:val="NormalWeb"/>
              <w:shd w:val="clear" w:color="auto" w:fill="F7F7F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password = fabric@123     #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</w:rPr>
              <w:t>连接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HA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组中实例的用户密码</w:t>
            </w:r>
          </w:p>
          <w:p w:rsidR="00876405" w:rsidRDefault="00876405" w:rsidP="00876405">
            <w:pPr>
              <w:pStyle w:val="NormalWeb"/>
              <w:shd w:val="clear" w:color="auto" w:fill="F7F7F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user = fabric    #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</w:rPr>
              <w:t>连接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HA</w:t>
            </w:r>
            <w:r>
              <w:rPr>
                <w:rFonts w:ascii="宋体" w:eastAsia="宋体" w:hAnsi="宋体" w:cs="宋体" w:hint="eastAsia"/>
                <w:color w:val="000000"/>
                <w:sz w:val="21"/>
                <w:szCs w:val="21"/>
              </w:rPr>
              <w:t>组中各实例的用户名</w:t>
            </w:r>
          </w:p>
          <w:p w:rsidR="00876405" w:rsidRDefault="00876405" w:rsidP="00876405">
            <w:pPr>
              <w:pStyle w:val="NormalWeb"/>
              <w:shd w:val="clear" w:color="auto" w:fill="FFFFFF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</w:rPr>
              <w:t>修改其中的</w:t>
            </w:r>
            <w:r>
              <w:rPr>
                <w:rFonts w:ascii="Arial" w:hAnsi="Arial" w:cs="Arial"/>
                <w:color w:val="333333"/>
                <w:sz w:val="21"/>
                <w:szCs w:val="21"/>
              </w:rPr>
              <w:t>[protocol.xmlrpc]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</w:rPr>
              <w:t>部分，具体如下：</w:t>
            </w:r>
          </w:p>
          <w:p w:rsidR="00876405" w:rsidRDefault="00876405" w:rsidP="00876405">
            <w:pPr>
              <w:pStyle w:val="NormalWeb"/>
              <w:shd w:val="clear" w:color="auto" w:fill="F7F7F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[servers]</w:t>
            </w:r>
          </w:p>
          <w:p w:rsidR="00876405" w:rsidRDefault="00876405" w:rsidP="00876405">
            <w:pPr>
              <w:pStyle w:val="NormalWeb"/>
              <w:shd w:val="clear" w:color="auto" w:fill="F7F7F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user = admin     #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</w:rPr>
              <w:t>管理账号</w:t>
            </w:r>
          </w:p>
          <w:p w:rsidR="00876405" w:rsidRDefault="00876405" w:rsidP="00876405">
            <w:pPr>
              <w:pStyle w:val="NormalWeb"/>
              <w:shd w:val="clear" w:color="auto" w:fill="F7F7F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address = localhost:32274                   #fabric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</w:rPr>
              <w:t>进程的服务器地址及端口号</w:t>
            </w:r>
          </w:p>
          <w:p w:rsidR="00876405" w:rsidRDefault="00876405" w:rsidP="00876405">
            <w:pPr>
              <w:pStyle w:val="NormalWeb"/>
              <w:shd w:val="clear" w:color="auto" w:fill="F7F7F7"/>
              <w:spacing w:before="0" w:beforeAutospacing="0" w:after="0" w:afterAutospacing="0" w:line="39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password = abc123     #</w:t>
            </w:r>
            <w:r>
              <w:rPr>
                <w:rFonts w:ascii="宋体" w:eastAsia="宋体" w:hAnsi="宋体" w:cs="宋体" w:hint="eastAsia"/>
                <w:color w:val="333333"/>
                <w:sz w:val="21"/>
                <w:szCs w:val="21"/>
              </w:rPr>
              <w:t>管理账号密码</w:t>
            </w:r>
          </w:p>
          <w:p w:rsidR="00876405" w:rsidRDefault="00876405" w:rsidP="001B0448">
            <w:pPr>
              <w:ind w:left="0"/>
            </w:pPr>
          </w:p>
        </w:tc>
      </w:tr>
    </w:tbl>
    <w:p w:rsidR="001B0448" w:rsidRPr="001B0448" w:rsidRDefault="001B0448" w:rsidP="001B0448"/>
    <w:p w:rsidR="001B0448" w:rsidRDefault="00292B9D" w:rsidP="00292B9D">
      <w:pPr>
        <w:pStyle w:val="Heading1"/>
      </w:pPr>
      <w:r w:rsidRPr="00292B9D">
        <w:rPr>
          <w:rFonts w:hint="eastAsia"/>
        </w:rPr>
        <w:t>填充</w:t>
      </w:r>
      <w:r w:rsidRPr="00292B9D">
        <w:t>Backing Store</w:t>
      </w:r>
      <w:r w:rsidRPr="00292B9D">
        <w:t>信息</w:t>
      </w:r>
    </w:p>
    <w:p w:rsidR="00292B9D" w:rsidRDefault="00410910" w:rsidP="00B737D7">
      <w:r w:rsidRPr="00410910">
        <w:rPr>
          <w:rFonts w:hint="eastAsia"/>
        </w:rPr>
        <w:t>我们通过执行以下命令来生成</w:t>
      </w:r>
      <w:r w:rsidRPr="00410910">
        <w:t>fabric数据库，具体如下：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410910" w:rsidTr="00410910">
        <w:tc>
          <w:tcPr>
            <w:tcW w:w="8388" w:type="dxa"/>
          </w:tcPr>
          <w:p w:rsidR="00410910" w:rsidRDefault="00410910" w:rsidP="00410910">
            <w:pPr>
              <w:ind w:left="0"/>
            </w:pPr>
            <w:r>
              <w:t>[root@vdle-commerce63 mysql-utilities-1.5.6]# mysqlfabric manage setup</w:t>
            </w:r>
          </w:p>
          <w:p w:rsidR="00410910" w:rsidRDefault="00410910" w:rsidP="00410910">
            <w:pPr>
              <w:ind w:left="0"/>
            </w:pPr>
            <w:r>
              <w:t>[INFO] 1460367552.524385 - MainThread - Initializing persister: user (fabric), server (</w:t>
            </w:r>
            <w:r w:rsidR="00010A66">
              <w:t>172.17.128.146</w:t>
            </w:r>
            <w:r>
              <w:t>:3306), database (fabric).</w:t>
            </w:r>
          </w:p>
          <w:p w:rsidR="00410910" w:rsidRDefault="00410910" w:rsidP="00410910">
            <w:pPr>
              <w:ind w:left="0"/>
            </w:pPr>
            <w:r>
              <w:t>Finishing initial setup</w:t>
            </w:r>
          </w:p>
          <w:p w:rsidR="00410910" w:rsidRDefault="00410910" w:rsidP="00410910">
            <w:pPr>
              <w:ind w:left="0"/>
            </w:pPr>
            <w:r>
              <w:t>=======================</w:t>
            </w:r>
          </w:p>
          <w:p w:rsidR="00410910" w:rsidRDefault="00410910" w:rsidP="00410910">
            <w:pPr>
              <w:ind w:left="0"/>
            </w:pPr>
            <w:r>
              <w:t>Password for admin user is not yet set.</w:t>
            </w:r>
          </w:p>
          <w:p w:rsidR="00410910" w:rsidRDefault="00410910" w:rsidP="00410910">
            <w:pPr>
              <w:ind w:left="0"/>
            </w:pPr>
            <w:r>
              <w:t xml:space="preserve">Password for admin/xmlrpc: </w:t>
            </w:r>
          </w:p>
          <w:p w:rsidR="00410910" w:rsidRDefault="00410910" w:rsidP="00410910">
            <w:pPr>
              <w:ind w:left="0"/>
            </w:pPr>
            <w:r>
              <w:t xml:space="preserve">Repeat Password: </w:t>
            </w:r>
          </w:p>
          <w:p w:rsidR="00410910" w:rsidRDefault="00410910" w:rsidP="00410910">
            <w:pPr>
              <w:ind w:left="0"/>
            </w:pPr>
            <w:r>
              <w:t>Password set.</w:t>
            </w:r>
          </w:p>
          <w:p w:rsidR="00410910" w:rsidRDefault="00410910" w:rsidP="00B737D7">
            <w:pPr>
              <w:ind w:left="0"/>
            </w:pPr>
            <w:r>
              <w:t>Password set.</w:t>
            </w:r>
          </w:p>
          <w:p w:rsidR="00410910" w:rsidRDefault="00410910" w:rsidP="00410910">
            <w:pPr>
              <w:ind w:left="0"/>
            </w:pPr>
            <w:r>
              <w:rPr>
                <w:rFonts w:hint="eastAsia"/>
              </w:rPr>
              <w:t>期间会提示</w:t>
            </w:r>
            <w:r>
              <w:t>Fabric的管理员帐户admin没有设置密码，按提示设置密码。</w:t>
            </w:r>
          </w:p>
        </w:tc>
      </w:tr>
      <w:tr w:rsidR="00410910" w:rsidTr="00410910">
        <w:tc>
          <w:tcPr>
            <w:tcW w:w="8388" w:type="dxa"/>
          </w:tcPr>
          <w:p w:rsidR="00410910" w:rsidRDefault="00410910" w:rsidP="00410910">
            <w:pPr>
              <w:ind w:left="0"/>
            </w:pPr>
            <w:r>
              <w:rPr>
                <w:rFonts w:hint="eastAsia"/>
              </w:rPr>
              <w:lastRenderedPageBreak/>
              <w:t>连接</w:t>
            </w:r>
            <w:r>
              <w:t>state store实例可以看到新创建了一个fabfic数据库及相关存储配置信息的表。：</w:t>
            </w:r>
            <w:r w:rsidR="00F67E22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show tables from fabric</w:t>
            </w:r>
            <w:r w:rsidR="00EA78A7">
              <w:t xml:space="preserve"> </w:t>
            </w:r>
            <w:r w:rsidR="00EA78A7" w:rsidRPr="00EA78A7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;</w:t>
            </w:r>
          </w:p>
          <w:p w:rsidR="00410910" w:rsidRPr="00410910" w:rsidRDefault="00410910" w:rsidP="00410910">
            <w:pPr>
              <w:spacing w:line="206" w:lineRule="atLeast"/>
              <w:ind w:left="0"/>
              <w:rPr>
                <w:rFonts w:ascii="Consolas" w:eastAsia="Times New Roman" w:hAnsi="Consolas" w:cs="Consolas"/>
                <w:color w:val="333333"/>
                <w:sz w:val="19"/>
                <w:szCs w:val="19"/>
              </w:rPr>
            </w:pPr>
            <w:r w:rsidRPr="00410910">
              <w:rPr>
                <w:rFonts w:ascii="Courier New" w:eastAsia="Times New Roman" w:hAnsi="Courier New" w:cs="Courier New"/>
                <w:color w:val="333333"/>
                <w:sz w:val="20"/>
              </w:rPr>
              <w:t>+-------------------+</w:t>
            </w:r>
          </w:p>
          <w:p w:rsidR="00410910" w:rsidRPr="00410910" w:rsidRDefault="00410910" w:rsidP="00410910">
            <w:pPr>
              <w:spacing w:line="206" w:lineRule="atLeast"/>
              <w:ind w:left="0"/>
              <w:rPr>
                <w:rFonts w:ascii="Consolas" w:eastAsia="Times New Roman" w:hAnsi="Consolas" w:cs="Consolas"/>
                <w:color w:val="333333"/>
                <w:sz w:val="19"/>
                <w:szCs w:val="19"/>
              </w:rPr>
            </w:pPr>
            <w:r w:rsidRPr="00410910">
              <w:rPr>
                <w:rFonts w:ascii="Courier New" w:eastAsia="Times New Roman" w:hAnsi="Courier New" w:cs="Courier New"/>
                <w:color w:val="333333"/>
                <w:sz w:val="20"/>
              </w:rPr>
              <w:t>| Tables_in_fabric  |</w:t>
            </w:r>
          </w:p>
          <w:p w:rsidR="00410910" w:rsidRPr="00410910" w:rsidRDefault="00410910" w:rsidP="00410910">
            <w:pPr>
              <w:spacing w:line="206" w:lineRule="atLeast"/>
              <w:ind w:left="0"/>
              <w:rPr>
                <w:rFonts w:ascii="Consolas" w:eastAsia="Times New Roman" w:hAnsi="Consolas" w:cs="Consolas"/>
                <w:color w:val="333333"/>
                <w:sz w:val="19"/>
                <w:szCs w:val="19"/>
              </w:rPr>
            </w:pPr>
            <w:r w:rsidRPr="00410910">
              <w:rPr>
                <w:rFonts w:ascii="Courier New" w:eastAsia="Times New Roman" w:hAnsi="Courier New" w:cs="Courier New"/>
                <w:color w:val="333333"/>
                <w:sz w:val="20"/>
              </w:rPr>
              <w:t>+-------------------+</w:t>
            </w:r>
          </w:p>
          <w:p w:rsidR="00410910" w:rsidRPr="00410910" w:rsidRDefault="00410910" w:rsidP="00410910">
            <w:pPr>
              <w:spacing w:line="206" w:lineRule="atLeast"/>
              <w:ind w:left="0"/>
              <w:rPr>
                <w:rFonts w:ascii="Consolas" w:eastAsia="Times New Roman" w:hAnsi="Consolas" w:cs="Consolas"/>
                <w:color w:val="333333"/>
                <w:sz w:val="19"/>
                <w:szCs w:val="19"/>
              </w:rPr>
            </w:pPr>
            <w:r w:rsidRPr="00410910">
              <w:rPr>
                <w:rFonts w:ascii="Courier New" w:eastAsia="Times New Roman" w:hAnsi="Courier New" w:cs="Courier New"/>
                <w:color w:val="333333"/>
                <w:sz w:val="20"/>
              </w:rPr>
              <w:t>| checkpoints       | #</w:t>
            </w:r>
            <w:r w:rsidRPr="00410910">
              <w:rPr>
                <w:rFonts w:ascii="宋体" w:eastAsia="宋体" w:hAnsi="宋体" w:cs="宋体" w:hint="eastAsia"/>
                <w:color w:val="333333"/>
                <w:sz w:val="20"/>
              </w:rPr>
              <w:t>存储程序执行信息，在</w:t>
            </w:r>
            <w:r w:rsidRPr="00410910">
              <w:rPr>
                <w:rFonts w:ascii="Courier New" w:eastAsia="Times New Roman" w:hAnsi="Courier New" w:cs="Courier New"/>
                <w:color w:val="333333"/>
                <w:sz w:val="20"/>
              </w:rPr>
              <w:t>crash</w:t>
            </w:r>
            <w:r w:rsidRPr="00410910">
              <w:rPr>
                <w:rFonts w:ascii="宋体" w:eastAsia="宋体" w:hAnsi="宋体" w:cs="宋体" w:hint="eastAsia"/>
                <w:color w:val="333333"/>
                <w:sz w:val="20"/>
              </w:rPr>
              <w:t>后，能安全的恢复执行程</w:t>
            </w:r>
            <w:r w:rsidRPr="00410910">
              <w:rPr>
                <w:rFonts w:ascii="宋体" w:eastAsia="宋体" w:hAnsi="宋体" w:cs="宋体"/>
                <w:color w:val="333333"/>
                <w:sz w:val="20"/>
              </w:rPr>
              <w:t>序</w:t>
            </w:r>
          </w:p>
          <w:p w:rsidR="00410910" w:rsidRPr="00410910" w:rsidRDefault="00410910" w:rsidP="00410910">
            <w:pPr>
              <w:spacing w:line="206" w:lineRule="atLeast"/>
              <w:ind w:left="0"/>
              <w:rPr>
                <w:rFonts w:ascii="Consolas" w:eastAsia="Times New Roman" w:hAnsi="Consolas" w:cs="Consolas"/>
                <w:color w:val="333333"/>
                <w:sz w:val="19"/>
                <w:szCs w:val="19"/>
              </w:rPr>
            </w:pPr>
            <w:r w:rsidRPr="00410910">
              <w:rPr>
                <w:rFonts w:ascii="Courier New" w:eastAsia="Times New Roman" w:hAnsi="Courier New" w:cs="Courier New"/>
                <w:color w:val="333333"/>
                <w:sz w:val="20"/>
              </w:rPr>
              <w:t>| error_log         | #</w:t>
            </w:r>
            <w:r w:rsidRPr="00410910">
              <w:rPr>
                <w:rFonts w:ascii="宋体" w:eastAsia="宋体" w:hAnsi="宋体" w:cs="宋体" w:hint="eastAsia"/>
                <w:color w:val="333333"/>
                <w:sz w:val="20"/>
              </w:rPr>
              <w:t>服务器错误报告信</w:t>
            </w:r>
            <w:r w:rsidRPr="00410910">
              <w:rPr>
                <w:rFonts w:ascii="宋体" w:eastAsia="宋体" w:hAnsi="宋体" w:cs="宋体"/>
                <w:color w:val="333333"/>
                <w:sz w:val="20"/>
              </w:rPr>
              <w:t>息</w:t>
            </w:r>
          </w:p>
          <w:p w:rsidR="00410910" w:rsidRPr="00410910" w:rsidRDefault="00410910" w:rsidP="00410910">
            <w:pPr>
              <w:spacing w:line="206" w:lineRule="atLeast"/>
              <w:ind w:left="0"/>
              <w:rPr>
                <w:rFonts w:ascii="Consolas" w:eastAsia="Times New Roman" w:hAnsi="Consolas" w:cs="Consolas"/>
                <w:color w:val="333333"/>
                <w:sz w:val="19"/>
                <w:szCs w:val="19"/>
              </w:rPr>
            </w:pPr>
            <w:r w:rsidRPr="00410910">
              <w:rPr>
                <w:rFonts w:ascii="Courier New" w:eastAsia="Times New Roman" w:hAnsi="Courier New" w:cs="Courier New"/>
                <w:color w:val="333333"/>
                <w:sz w:val="20"/>
              </w:rPr>
              <w:t>| group_replication | #</w:t>
            </w:r>
            <w:r w:rsidRPr="00410910">
              <w:rPr>
                <w:rFonts w:ascii="宋体" w:eastAsia="宋体" w:hAnsi="宋体" w:cs="宋体" w:hint="eastAsia"/>
                <w:color w:val="333333"/>
                <w:sz w:val="20"/>
              </w:rPr>
              <w:t>定义复制，</w:t>
            </w:r>
            <w:r w:rsidRPr="00410910">
              <w:rPr>
                <w:rFonts w:ascii="Courier New" w:eastAsia="Times New Roman" w:hAnsi="Courier New" w:cs="Courier New"/>
                <w:color w:val="333333"/>
                <w:sz w:val="20"/>
              </w:rPr>
              <w:t>global groups</w:t>
            </w:r>
            <w:r w:rsidRPr="00410910">
              <w:rPr>
                <w:rFonts w:ascii="宋体" w:eastAsia="宋体" w:hAnsi="宋体" w:cs="宋体" w:hint="eastAsia"/>
                <w:color w:val="333333"/>
                <w:sz w:val="20"/>
              </w:rPr>
              <w:t>和分片组，主要用于</w:t>
            </w:r>
            <w:r w:rsidRPr="00410910">
              <w:rPr>
                <w:rFonts w:ascii="Courier New" w:eastAsia="Times New Roman" w:hAnsi="Courier New" w:cs="Courier New"/>
                <w:color w:val="333333"/>
                <w:sz w:val="20"/>
              </w:rPr>
              <w:t>shard splitting,moving</w:t>
            </w:r>
            <w:r w:rsidRPr="00410910">
              <w:rPr>
                <w:rFonts w:ascii="宋体" w:eastAsia="宋体" w:hAnsi="宋体" w:cs="宋体" w:hint="eastAsia"/>
                <w:color w:val="333333"/>
                <w:sz w:val="20"/>
              </w:rPr>
              <w:t>和</w:t>
            </w:r>
            <w:r w:rsidRPr="00410910">
              <w:rPr>
                <w:rFonts w:ascii="Courier New" w:eastAsia="Times New Roman" w:hAnsi="Courier New" w:cs="Courier New"/>
                <w:color w:val="333333"/>
                <w:sz w:val="20"/>
              </w:rPr>
              <w:t>global updates</w:t>
            </w:r>
          </w:p>
          <w:p w:rsidR="00410910" w:rsidRPr="00410910" w:rsidRDefault="00410910" w:rsidP="00410910">
            <w:pPr>
              <w:spacing w:line="206" w:lineRule="atLeast"/>
              <w:ind w:left="0"/>
              <w:rPr>
                <w:rFonts w:ascii="Consolas" w:eastAsia="Times New Roman" w:hAnsi="Consolas" w:cs="Consolas"/>
                <w:color w:val="333333"/>
                <w:sz w:val="19"/>
                <w:szCs w:val="19"/>
              </w:rPr>
            </w:pPr>
            <w:r w:rsidRPr="00410910">
              <w:rPr>
                <w:rFonts w:ascii="Courier New" w:eastAsia="Times New Roman" w:hAnsi="Courier New" w:cs="Courier New"/>
                <w:color w:val="333333"/>
                <w:sz w:val="20"/>
              </w:rPr>
              <w:t>| group_view        |</w:t>
            </w:r>
          </w:p>
          <w:p w:rsidR="00410910" w:rsidRPr="00410910" w:rsidRDefault="00410910" w:rsidP="00410910">
            <w:pPr>
              <w:spacing w:line="206" w:lineRule="atLeast"/>
              <w:ind w:left="0"/>
              <w:rPr>
                <w:rFonts w:ascii="Consolas" w:eastAsia="Times New Roman" w:hAnsi="Consolas" w:cs="Consolas"/>
                <w:color w:val="333333"/>
                <w:sz w:val="19"/>
                <w:szCs w:val="19"/>
              </w:rPr>
            </w:pPr>
            <w:r w:rsidRPr="00410910">
              <w:rPr>
                <w:rFonts w:ascii="Courier New" w:eastAsia="Times New Roman" w:hAnsi="Courier New" w:cs="Courier New"/>
                <w:color w:val="333333"/>
                <w:sz w:val="20"/>
              </w:rPr>
              <w:t>| groups            | #</w:t>
            </w:r>
            <w:r w:rsidRPr="00410910">
              <w:rPr>
                <w:rFonts w:ascii="宋体" w:eastAsia="宋体" w:hAnsi="宋体" w:cs="宋体" w:hint="eastAsia"/>
                <w:color w:val="333333"/>
                <w:sz w:val="20"/>
              </w:rPr>
              <w:t>包含管理组信</w:t>
            </w:r>
            <w:r w:rsidRPr="00410910">
              <w:rPr>
                <w:rFonts w:ascii="宋体" w:eastAsia="宋体" w:hAnsi="宋体" w:cs="宋体"/>
                <w:color w:val="333333"/>
                <w:sz w:val="20"/>
              </w:rPr>
              <w:t>息</w:t>
            </w:r>
          </w:p>
          <w:p w:rsidR="00410910" w:rsidRPr="00410910" w:rsidRDefault="00410910" w:rsidP="00410910">
            <w:pPr>
              <w:spacing w:line="206" w:lineRule="atLeast"/>
              <w:ind w:left="0"/>
              <w:rPr>
                <w:rFonts w:ascii="Consolas" w:eastAsia="Times New Roman" w:hAnsi="Consolas" w:cs="Consolas"/>
                <w:color w:val="333333"/>
                <w:sz w:val="19"/>
                <w:szCs w:val="19"/>
              </w:rPr>
            </w:pPr>
            <w:r w:rsidRPr="00410910">
              <w:rPr>
                <w:rFonts w:ascii="Courier New" w:eastAsia="Times New Roman" w:hAnsi="Courier New" w:cs="Courier New"/>
                <w:color w:val="333333"/>
                <w:sz w:val="20"/>
              </w:rPr>
              <w:t>| log               |</w:t>
            </w:r>
          </w:p>
          <w:p w:rsidR="00410910" w:rsidRPr="00410910" w:rsidRDefault="00410910" w:rsidP="00410910">
            <w:pPr>
              <w:spacing w:line="206" w:lineRule="atLeast"/>
              <w:ind w:left="0"/>
              <w:rPr>
                <w:rFonts w:ascii="Consolas" w:eastAsia="Times New Roman" w:hAnsi="Consolas" w:cs="Consolas"/>
                <w:color w:val="333333"/>
                <w:sz w:val="19"/>
                <w:szCs w:val="19"/>
              </w:rPr>
            </w:pPr>
            <w:r w:rsidRPr="00410910">
              <w:rPr>
                <w:rFonts w:ascii="Courier New" w:eastAsia="Times New Roman" w:hAnsi="Courier New" w:cs="Courier New"/>
                <w:color w:val="333333"/>
                <w:sz w:val="20"/>
              </w:rPr>
              <w:t>| permissions       | #</w:t>
            </w:r>
            <w:r w:rsidRPr="00410910">
              <w:rPr>
                <w:rFonts w:ascii="宋体" w:eastAsia="宋体" w:hAnsi="宋体" w:cs="宋体" w:hint="eastAsia"/>
                <w:color w:val="333333"/>
                <w:sz w:val="20"/>
              </w:rPr>
              <w:t>包含权限信息，访问到不同</w:t>
            </w:r>
            <w:r w:rsidRPr="00410910">
              <w:rPr>
                <w:rFonts w:ascii="Courier New" w:eastAsia="Times New Roman" w:hAnsi="Courier New" w:cs="Courier New"/>
                <w:color w:val="333333"/>
                <w:sz w:val="20"/>
              </w:rPr>
              <w:t>fabric</w:t>
            </w:r>
            <w:r w:rsidRPr="00410910">
              <w:rPr>
                <w:rFonts w:ascii="宋体" w:eastAsia="宋体" w:hAnsi="宋体" w:cs="宋体" w:hint="eastAsia"/>
                <w:color w:val="333333"/>
                <w:sz w:val="20"/>
              </w:rPr>
              <w:t>子系统，当前仅仅定义了</w:t>
            </w:r>
            <w:r w:rsidRPr="00410910">
              <w:rPr>
                <w:rFonts w:ascii="Courier New" w:eastAsia="Times New Roman" w:hAnsi="Courier New" w:cs="Courier New"/>
                <w:color w:val="333333"/>
                <w:sz w:val="20"/>
              </w:rPr>
              <w:t>core</w:t>
            </w:r>
            <w:r w:rsidRPr="00410910">
              <w:rPr>
                <w:rFonts w:ascii="宋体" w:eastAsia="宋体" w:hAnsi="宋体" w:cs="宋体" w:hint="eastAsia"/>
                <w:color w:val="333333"/>
                <w:sz w:val="20"/>
              </w:rPr>
              <w:t>子系</w:t>
            </w:r>
            <w:r w:rsidRPr="00410910">
              <w:rPr>
                <w:rFonts w:ascii="宋体" w:eastAsia="宋体" w:hAnsi="宋体" w:cs="宋体"/>
                <w:color w:val="333333"/>
                <w:sz w:val="20"/>
              </w:rPr>
              <w:t>统</w:t>
            </w:r>
          </w:p>
          <w:p w:rsidR="00410910" w:rsidRPr="00410910" w:rsidRDefault="00410910" w:rsidP="00410910">
            <w:pPr>
              <w:spacing w:line="206" w:lineRule="atLeast"/>
              <w:ind w:left="0"/>
              <w:rPr>
                <w:rFonts w:ascii="Consolas" w:eastAsia="Times New Roman" w:hAnsi="Consolas" w:cs="Consolas"/>
                <w:color w:val="333333"/>
                <w:sz w:val="19"/>
                <w:szCs w:val="19"/>
              </w:rPr>
            </w:pPr>
            <w:r w:rsidRPr="00410910">
              <w:rPr>
                <w:rFonts w:ascii="Courier New" w:eastAsia="Times New Roman" w:hAnsi="Courier New" w:cs="Courier New"/>
                <w:color w:val="333333"/>
                <w:sz w:val="20"/>
              </w:rPr>
              <w:t>| proc_view         |</w:t>
            </w:r>
          </w:p>
          <w:p w:rsidR="00410910" w:rsidRPr="00410910" w:rsidRDefault="00410910" w:rsidP="00410910">
            <w:pPr>
              <w:spacing w:line="206" w:lineRule="atLeast"/>
              <w:ind w:left="0"/>
              <w:rPr>
                <w:rFonts w:ascii="Consolas" w:eastAsia="Times New Roman" w:hAnsi="Consolas" w:cs="Consolas"/>
                <w:color w:val="333333"/>
                <w:sz w:val="19"/>
                <w:szCs w:val="19"/>
              </w:rPr>
            </w:pPr>
            <w:r w:rsidRPr="00410910">
              <w:rPr>
                <w:rFonts w:ascii="Courier New" w:eastAsia="Times New Roman" w:hAnsi="Courier New" w:cs="Courier New"/>
                <w:color w:val="333333"/>
                <w:sz w:val="20"/>
              </w:rPr>
              <w:t>| role_permissions  | #</w:t>
            </w:r>
            <w:r w:rsidRPr="00410910">
              <w:rPr>
                <w:rFonts w:ascii="宋体" w:eastAsia="宋体" w:hAnsi="宋体" w:cs="宋体" w:hint="eastAsia"/>
                <w:color w:val="333333"/>
                <w:sz w:val="20"/>
              </w:rPr>
              <w:t>表关联的角色和权</w:t>
            </w:r>
            <w:r w:rsidRPr="00410910">
              <w:rPr>
                <w:rFonts w:ascii="宋体" w:eastAsia="宋体" w:hAnsi="宋体" w:cs="宋体"/>
                <w:color w:val="333333"/>
                <w:sz w:val="20"/>
              </w:rPr>
              <w:t>限</w:t>
            </w:r>
          </w:p>
          <w:p w:rsidR="00410910" w:rsidRPr="00410910" w:rsidRDefault="00410910" w:rsidP="00410910">
            <w:pPr>
              <w:spacing w:line="206" w:lineRule="atLeast"/>
              <w:ind w:left="0"/>
              <w:rPr>
                <w:rFonts w:ascii="Consolas" w:eastAsia="Times New Roman" w:hAnsi="Consolas" w:cs="Consolas"/>
                <w:color w:val="333333"/>
                <w:sz w:val="19"/>
                <w:szCs w:val="19"/>
              </w:rPr>
            </w:pPr>
            <w:r w:rsidRPr="00410910">
              <w:rPr>
                <w:rFonts w:ascii="Courier New" w:eastAsia="Times New Roman" w:hAnsi="Courier New" w:cs="Courier New"/>
                <w:color w:val="333333"/>
                <w:sz w:val="20"/>
              </w:rPr>
              <w:t>| roles             | #</w:t>
            </w:r>
            <w:r w:rsidRPr="00410910">
              <w:rPr>
                <w:rFonts w:ascii="宋体" w:eastAsia="宋体" w:hAnsi="宋体" w:cs="宋体" w:hint="eastAsia"/>
                <w:color w:val="333333"/>
                <w:sz w:val="20"/>
              </w:rPr>
              <w:t>包含用户角色的信</w:t>
            </w:r>
            <w:r w:rsidRPr="00410910">
              <w:rPr>
                <w:rFonts w:ascii="宋体" w:eastAsia="宋体" w:hAnsi="宋体" w:cs="宋体"/>
                <w:color w:val="333333"/>
                <w:sz w:val="20"/>
              </w:rPr>
              <w:t>息</w:t>
            </w:r>
          </w:p>
          <w:p w:rsidR="00410910" w:rsidRPr="00410910" w:rsidRDefault="00410910" w:rsidP="00410910">
            <w:pPr>
              <w:spacing w:line="206" w:lineRule="atLeast"/>
              <w:ind w:left="0"/>
              <w:rPr>
                <w:rFonts w:ascii="Consolas" w:eastAsia="Times New Roman" w:hAnsi="Consolas" w:cs="Consolas"/>
                <w:color w:val="333333"/>
                <w:sz w:val="19"/>
                <w:szCs w:val="19"/>
              </w:rPr>
            </w:pPr>
            <w:r w:rsidRPr="00410910">
              <w:rPr>
                <w:rFonts w:ascii="Courier New" w:eastAsia="Times New Roman" w:hAnsi="Courier New" w:cs="Courier New"/>
                <w:color w:val="333333"/>
                <w:sz w:val="20"/>
              </w:rPr>
              <w:t>| servers           | #</w:t>
            </w:r>
            <w:r w:rsidRPr="00410910">
              <w:rPr>
                <w:rFonts w:ascii="宋体" w:eastAsia="宋体" w:hAnsi="宋体" w:cs="宋体" w:hint="eastAsia"/>
                <w:color w:val="333333"/>
                <w:sz w:val="20"/>
              </w:rPr>
              <w:t>包含</w:t>
            </w:r>
            <w:r w:rsidRPr="00410910">
              <w:rPr>
                <w:rFonts w:ascii="Courier New" w:eastAsia="Times New Roman" w:hAnsi="Courier New" w:cs="Courier New"/>
                <w:color w:val="333333"/>
                <w:sz w:val="20"/>
              </w:rPr>
              <w:t>fabric</w:t>
            </w:r>
            <w:r w:rsidRPr="00410910">
              <w:rPr>
                <w:rFonts w:ascii="宋体" w:eastAsia="宋体" w:hAnsi="宋体" w:cs="宋体" w:hint="eastAsia"/>
                <w:color w:val="333333"/>
                <w:sz w:val="20"/>
              </w:rPr>
              <w:t>管理的所有服务器信</w:t>
            </w:r>
            <w:r w:rsidRPr="00410910">
              <w:rPr>
                <w:rFonts w:ascii="宋体" w:eastAsia="宋体" w:hAnsi="宋体" w:cs="宋体"/>
                <w:color w:val="333333"/>
                <w:sz w:val="20"/>
              </w:rPr>
              <w:t>息</w:t>
            </w:r>
          </w:p>
          <w:p w:rsidR="00410910" w:rsidRPr="00410910" w:rsidRDefault="00410910" w:rsidP="00410910">
            <w:pPr>
              <w:spacing w:line="206" w:lineRule="atLeast"/>
              <w:ind w:left="0"/>
              <w:rPr>
                <w:rFonts w:ascii="Consolas" w:eastAsia="Times New Roman" w:hAnsi="Consolas" w:cs="Consolas"/>
                <w:color w:val="333333"/>
                <w:sz w:val="19"/>
                <w:szCs w:val="19"/>
              </w:rPr>
            </w:pPr>
            <w:r w:rsidRPr="00410910">
              <w:rPr>
                <w:rFonts w:ascii="Courier New" w:eastAsia="Times New Roman" w:hAnsi="Courier New" w:cs="Courier New"/>
                <w:color w:val="333333"/>
                <w:sz w:val="20"/>
              </w:rPr>
              <w:t>| shard_maps        | #</w:t>
            </w:r>
            <w:r w:rsidRPr="00410910">
              <w:rPr>
                <w:rFonts w:ascii="宋体" w:eastAsia="宋体" w:hAnsi="宋体" w:cs="宋体" w:hint="eastAsia"/>
                <w:color w:val="333333"/>
                <w:sz w:val="20"/>
              </w:rPr>
              <w:t>包含名字和分片属性的映</w:t>
            </w:r>
            <w:r w:rsidRPr="00410910">
              <w:rPr>
                <w:rFonts w:ascii="宋体" w:eastAsia="宋体" w:hAnsi="宋体" w:cs="宋体"/>
                <w:color w:val="333333"/>
                <w:sz w:val="20"/>
              </w:rPr>
              <w:t>射</w:t>
            </w:r>
          </w:p>
          <w:p w:rsidR="00410910" w:rsidRPr="00410910" w:rsidRDefault="00410910" w:rsidP="00410910">
            <w:pPr>
              <w:spacing w:line="206" w:lineRule="atLeast"/>
              <w:ind w:left="0"/>
              <w:rPr>
                <w:rFonts w:ascii="Consolas" w:eastAsia="Times New Roman" w:hAnsi="Consolas" w:cs="Consolas"/>
                <w:color w:val="333333"/>
                <w:sz w:val="19"/>
                <w:szCs w:val="19"/>
              </w:rPr>
            </w:pPr>
            <w:r w:rsidRPr="00410910">
              <w:rPr>
                <w:rFonts w:ascii="Courier New" w:eastAsia="Times New Roman" w:hAnsi="Courier New" w:cs="Courier New"/>
                <w:color w:val="333333"/>
                <w:sz w:val="20"/>
              </w:rPr>
              <w:t>| shard_ranges      | #</w:t>
            </w:r>
            <w:r w:rsidRPr="00410910">
              <w:rPr>
                <w:rFonts w:ascii="宋体" w:eastAsia="宋体" w:hAnsi="宋体" w:cs="宋体" w:hint="eastAsia"/>
                <w:color w:val="333333"/>
                <w:sz w:val="20"/>
              </w:rPr>
              <w:t>分片索引和使用映射分片</w:t>
            </w:r>
            <w:r w:rsidRPr="00410910">
              <w:rPr>
                <w:rFonts w:ascii="Courier New" w:eastAsia="Times New Roman" w:hAnsi="Courier New" w:cs="Courier New"/>
                <w:color w:val="333333"/>
                <w:sz w:val="20"/>
              </w:rPr>
              <w:t>key</w:t>
            </w:r>
            <w:r w:rsidRPr="00410910">
              <w:rPr>
                <w:rFonts w:ascii="宋体" w:eastAsia="宋体" w:hAnsi="宋体" w:cs="宋体" w:hint="eastAsia"/>
                <w:color w:val="333333"/>
                <w:sz w:val="20"/>
              </w:rPr>
              <w:t>到分</w:t>
            </w:r>
            <w:r w:rsidRPr="00410910">
              <w:rPr>
                <w:rFonts w:ascii="宋体" w:eastAsia="宋体" w:hAnsi="宋体" w:cs="宋体"/>
                <w:color w:val="333333"/>
                <w:sz w:val="20"/>
              </w:rPr>
              <w:t>片</w:t>
            </w:r>
          </w:p>
          <w:p w:rsidR="00410910" w:rsidRPr="00410910" w:rsidRDefault="00410910" w:rsidP="00410910">
            <w:pPr>
              <w:spacing w:line="206" w:lineRule="atLeast"/>
              <w:ind w:left="0"/>
              <w:rPr>
                <w:rFonts w:ascii="Consolas" w:eastAsia="Times New Roman" w:hAnsi="Consolas" w:cs="Consolas"/>
                <w:color w:val="333333"/>
                <w:sz w:val="19"/>
                <w:szCs w:val="19"/>
              </w:rPr>
            </w:pPr>
            <w:r w:rsidRPr="00410910">
              <w:rPr>
                <w:rFonts w:ascii="Courier New" w:eastAsia="Times New Roman" w:hAnsi="Courier New" w:cs="Courier New"/>
                <w:color w:val="333333"/>
                <w:sz w:val="20"/>
              </w:rPr>
              <w:t>| shard_tables      | #</w:t>
            </w:r>
            <w:r w:rsidRPr="00410910">
              <w:rPr>
                <w:rFonts w:ascii="宋体" w:eastAsia="宋体" w:hAnsi="宋体" w:cs="宋体" w:hint="eastAsia"/>
                <w:color w:val="333333"/>
                <w:sz w:val="20"/>
              </w:rPr>
              <w:t>所有分片的</w:t>
            </w:r>
            <w:r w:rsidRPr="00410910">
              <w:rPr>
                <w:rFonts w:ascii="宋体" w:eastAsia="宋体" w:hAnsi="宋体" w:cs="宋体"/>
                <w:color w:val="333333"/>
                <w:sz w:val="20"/>
              </w:rPr>
              <w:t>表</w:t>
            </w:r>
          </w:p>
          <w:p w:rsidR="00410910" w:rsidRPr="00410910" w:rsidRDefault="00410910" w:rsidP="00410910">
            <w:pPr>
              <w:spacing w:line="206" w:lineRule="atLeast"/>
              <w:ind w:left="0"/>
              <w:rPr>
                <w:rFonts w:ascii="Consolas" w:eastAsia="Times New Roman" w:hAnsi="Consolas" w:cs="Consolas"/>
                <w:color w:val="333333"/>
                <w:sz w:val="19"/>
                <w:szCs w:val="19"/>
              </w:rPr>
            </w:pPr>
            <w:r w:rsidRPr="00410910">
              <w:rPr>
                <w:rFonts w:ascii="Courier New" w:eastAsia="Times New Roman" w:hAnsi="Courier New" w:cs="Courier New"/>
                <w:color w:val="333333"/>
                <w:sz w:val="20"/>
              </w:rPr>
              <w:t>| shards            | #</w:t>
            </w:r>
            <w:r w:rsidRPr="00410910">
              <w:rPr>
                <w:rFonts w:ascii="宋体" w:eastAsia="宋体" w:hAnsi="宋体" w:cs="宋体" w:hint="eastAsia"/>
                <w:color w:val="333333"/>
                <w:sz w:val="20"/>
              </w:rPr>
              <w:t>存储每个分片标</w:t>
            </w:r>
            <w:r w:rsidRPr="00410910">
              <w:rPr>
                <w:rFonts w:ascii="宋体" w:eastAsia="宋体" w:hAnsi="宋体" w:cs="宋体"/>
                <w:color w:val="333333"/>
                <w:sz w:val="20"/>
              </w:rPr>
              <w:t>识</w:t>
            </w:r>
          </w:p>
          <w:p w:rsidR="00410910" w:rsidRPr="00410910" w:rsidRDefault="00410910" w:rsidP="00410910">
            <w:pPr>
              <w:spacing w:line="206" w:lineRule="atLeast"/>
              <w:ind w:left="0"/>
              <w:rPr>
                <w:rFonts w:ascii="Consolas" w:eastAsia="Times New Roman" w:hAnsi="Consolas" w:cs="Consolas"/>
                <w:color w:val="333333"/>
                <w:sz w:val="19"/>
                <w:szCs w:val="19"/>
              </w:rPr>
            </w:pPr>
            <w:r w:rsidRPr="00410910">
              <w:rPr>
                <w:rFonts w:ascii="Courier New" w:eastAsia="Times New Roman" w:hAnsi="Courier New" w:cs="Courier New"/>
                <w:color w:val="333333"/>
                <w:sz w:val="20"/>
              </w:rPr>
              <w:t>| user_roles        |</w:t>
            </w:r>
          </w:p>
          <w:p w:rsidR="00410910" w:rsidRPr="00410910" w:rsidRDefault="00410910" w:rsidP="00410910">
            <w:pPr>
              <w:spacing w:line="206" w:lineRule="atLeast"/>
              <w:ind w:left="0"/>
              <w:rPr>
                <w:rFonts w:ascii="Consolas" w:eastAsia="Times New Roman" w:hAnsi="Consolas" w:cs="Consolas"/>
                <w:color w:val="333333"/>
                <w:sz w:val="19"/>
                <w:szCs w:val="19"/>
              </w:rPr>
            </w:pPr>
            <w:r w:rsidRPr="00410910">
              <w:rPr>
                <w:rFonts w:ascii="Courier New" w:eastAsia="Times New Roman" w:hAnsi="Courier New" w:cs="Courier New"/>
                <w:color w:val="333333"/>
                <w:sz w:val="20"/>
              </w:rPr>
              <w:t>| users             | #</w:t>
            </w:r>
            <w:r w:rsidRPr="00410910">
              <w:rPr>
                <w:rFonts w:ascii="宋体" w:eastAsia="宋体" w:hAnsi="宋体" w:cs="宋体" w:hint="eastAsia"/>
                <w:color w:val="333333"/>
                <w:sz w:val="20"/>
              </w:rPr>
              <w:t>标识用户有什么权限访问到不同子系统的功</w:t>
            </w:r>
            <w:r w:rsidRPr="00410910">
              <w:rPr>
                <w:rFonts w:ascii="宋体" w:eastAsia="宋体" w:hAnsi="宋体" w:cs="宋体"/>
                <w:color w:val="333333"/>
                <w:sz w:val="20"/>
              </w:rPr>
              <w:t>能</w:t>
            </w:r>
          </w:p>
          <w:p w:rsidR="00410910" w:rsidRDefault="00410910" w:rsidP="00410910">
            <w:pPr>
              <w:ind w:left="0"/>
            </w:pPr>
          </w:p>
        </w:tc>
      </w:tr>
    </w:tbl>
    <w:p w:rsidR="00410910" w:rsidRDefault="00410910" w:rsidP="00B737D7"/>
    <w:p w:rsidR="00D61A37" w:rsidRDefault="00081DA7" w:rsidP="00081DA7">
      <w:pPr>
        <w:pStyle w:val="Heading1"/>
      </w:pPr>
      <w:r w:rsidRPr="00081DA7">
        <w:rPr>
          <w:rFonts w:hint="eastAsia"/>
        </w:rPr>
        <w:t>配置</w:t>
      </w:r>
      <w:r w:rsidRPr="00081DA7">
        <w:t>HA</w:t>
      </w:r>
      <w:r w:rsidRPr="00081DA7">
        <w:t>中主从</w:t>
      </w:r>
      <w:r w:rsidRPr="00081DA7">
        <w:t>MySQL</w:t>
      </w:r>
      <w:r w:rsidRPr="00081DA7">
        <w:t>节点帐号</w:t>
      </w:r>
    </w:p>
    <w:p w:rsidR="00081DA7" w:rsidRDefault="00081DA7" w:rsidP="00081DA7">
      <w:pPr>
        <w:ind w:firstLine="360"/>
        <w:rPr>
          <w:rFonts w:ascii="Arial" w:hAnsi="Arial" w:cs="Arial"/>
          <w:color w:val="000000"/>
        </w:rPr>
      </w:pPr>
      <w:r>
        <w:rPr>
          <w:rFonts w:hint="eastAsia"/>
        </w:rPr>
        <w:t>我们需要建个管理员权限的帐号，该账号将用于</w:t>
      </w:r>
      <w:r>
        <w:rPr>
          <w:rFonts w:ascii="Arial" w:hAnsi="Arial" w:cs="Arial"/>
        </w:rPr>
        <w:t>fabric</w:t>
      </w:r>
      <w:r>
        <w:rPr>
          <w:rFonts w:hint="eastAsia"/>
        </w:rPr>
        <w:t>连接</w:t>
      </w:r>
      <w:r>
        <w:rPr>
          <w:rFonts w:ascii="Arial" w:hAnsi="Arial" w:cs="Arial"/>
        </w:rPr>
        <w:t>HA</w:t>
      </w:r>
      <w:r>
        <w:rPr>
          <w:rFonts w:hint="eastAsia"/>
        </w:rPr>
        <w:t>中的各实例，以及用于</w:t>
      </w:r>
      <w:r>
        <w:rPr>
          <w:rFonts w:ascii="Arial" w:hAnsi="Arial" w:cs="Arial"/>
        </w:rPr>
        <w:t>replication</w:t>
      </w:r>
      <w:r>
        <w:rPr>
          <w:rFonts w:hint="eastAsia"/>
        </w:rPr>
        <w:t>。注意帐号名也要跟</w:t>
      </w:r>
      <w:r>
        <w:rPr>
          <w:rFonts w:ascii="Arial" w:hAnsi="Arial" w:cs="Arial"/>
        </w:rPr>
        <w:t>fabric state store</w:t>
      </w:r>
      <w:r>
        <w:rPr>
          <w:rFonts w:hint="eastAsia"/>
        </w:rPr>
        <w:t>实例保持一致，本例中需要是</w:t>
      </w:r>
      <w:r>
        <w:rPr>
          <w:rFonts w:ascii="Arial" w:hAnsi="Arial" w:cs="Arial"/>
        </w:rPr>
        <w:t>fabric</w:t>
      </w:r>
      <w:r>
        <w:rPr>
          <w:rFonts w:hint="eastAsia"/>
        </w:rPr>
        <w:t>，具体如下：</w:t>
      </w:r>
    </w:p>
    <w:p w:rsidR="00081DA7" w:rsidRDefault="00081DA7" w:rsidP="00081DA7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t>GRANT ALL ON *.* TO fabric@'%' IDENTIFIED BY 'fabric@123';</w:t>
      </w:r>
    </w:p>
    <w:p w:rsidR="00081DA7" w:rsidRDefault="00081DA7" w:rsidP="00081DA7">
      <w:pPr>
        <w:rPr>
          <w:rFonts w:ascii="Arial" w:hAnsi="Arial" w:cs="Arial"/>
        </w:rPr>
      </w:pPr>
      <w:r>
        <w:rPr>
          <w:rFonts w:ascii="Arial" w:hAnsi="Arial" w:cs="Arial"/>
        </w:rPr>
        <w:t>FLUSH PRIVILEGES;</w:t>
      </w:r>
    </w:p>
    <w:p w:rsidR="00081DA7" w:rsidRDefault="00081DA7" w:rsidP="00081DA7">
      <w:pPr>
        <w:rPr>
          <w:rFonts w:ascii="Arial" w:hAnsi="Arial" w:cs="Arial"/>
        </w:rPr>
      </w:pPr>
    </w:p>
    <w:p w:rsidR="00081DA7" w:rsidRDefault="00081DA7" w:rsidP="00081DA7">
      <w:pPr>
        <w:rPr>
          <w:rFonts w:ascii="Arial" w:hAnsi="Arial" w:cs="Arial"/>
        </w:rPr>
      </w:pPr>
    </w:p>
    <w:p w:rsidR="00081DA7" w:rsidRDefault="00081DA7" w:rsidP="00081DA7">
      <w:pPr>
        <w:pStyle w:val="Heading1"/>
      </w:pPr>
      <w:r w:rsidRPr="00081DA7">
        <w:rPr>
          <w:rFonts w:hint="eastAsia"/>
        </w:rPr>
        <w:t>启动</w:t>
      </w:r>
      <w:r w:rsidRPr="00081DA7">
        <w:t>fabric</w:t>
      </w:r>
    </w:p>
    <w:p w:rsidR="00081DA7" w:rsidRDefault="00081DA7" w:rsidP="00081DA7">
      <w:pPr>
        <w:rPr>
          <w:rFonts w:hint="eastAsia"/>
        </w:rPr>
      </w:pPr>
      <w:r w:rsidRPr="00081DA7">
        <w:t>mysqlfabric manage start &amp;</w:t>
      </w:r>
    </w:p>
    <w:p w:rsidR="00EA78A7" w:rsidRDefault="00EA78A7" w:rsidP="00081DA7">
      <w:r w:rsidRPr="00EA78A7">
        <w:t>mysqlfabric manage stop</w:t>
      </w:r>
    </w:p>
    <w:p w:rsidR="00081DA7" w:rsidRDefault="00081DA7" w:rsidP="00081DA7"/>
    <w:p w:rsidR="00081DA7" w:rsidRDefault="00081DA7" w:rsidP="00081DA7">
      <w:pPr>
        <w:pStyle w:val="Heading1"/>
        <w:rPr>
          <w:rFonts w:hint="eastAsia"/>
        </w:rPr>
      </w:pPr>
      <w:r w:rsidRPr="00081DA7">
        <w:rPr>
          <w:rFonts w:hint="eastAsia"/>
        </w:rPr>
        <w:t>建立</w:t>
      </w:r>
      <w:r w:rsidRPr="00081DA7">
        <w:t>HA</w:t>
      </w:r>
      <w:r w:rsidRPr="00081DA7">
        <w:t>服务器组</w:t>
      </w:r>
    </w:p>
    <w:p w:rsidR="00EA78A7" w:rsidRPr="00EA78A7" w:rsidRDefault="00EA78A7" w:rsidP="00EA78A7">
      <w:r>
        <w:rPr>
          <w:rFonts w:hint="eastAsia"/>
        </w:rPr>
        <w:t>#</w:t>
      </w:r>
      <w:r w:rsidRPr="00B6087B">
        <w:rPr>
          <w:rFonts w:hint="eastAsia"/>
          <w:color w:val="FF0000"/>
        </w:rPr>
        <w:t>建立服务组</w:t>
      </w:r>
    </w:p>
    <w:p w:rsidR="003A40B1" w:rsidRDefault="003A40B1" w:rsidP="003A40B1">
      <w:pPr>
        <w:rPr>
          <w:rFonts w:hint="eastAsia"/>
        </w:rPr>
      </w:pPr>
      <w:r>
        <w:t>mysqlfabric group create mygroup</w:t>
      </w:r>
      <w:r w:rsidR="00CF2402">
        <w:rPr>
          <w:rFonts w:hint="eastAsia"/>
        </w:rPr>
        <w:t>_1</w:t>
      </w:r>
    </w:p>
    <w:p w:rsidR="00EA78A7" w:rsidRDefault="00EA78A7" w:rsidP="003A40B1">
      <w:pPr>
        <w:rPr>
          <w:rFonts w:hint="eastAsia"/>
        </w:rPr>
      </w:pPr>
      <w:r>
        <w:rPr>
          <w:rFonts w:hint="eastAsia"/>
        </w:rPr>
        <w:t>#</w:t>
      </w:r>
      <w:r w:rsidRPr="00B6087B">
        <w:rPr>
          <w:rFonts w:hint="eastAsia"/>
          <w:color w:val="FF0000"/>
        </w:rPr>
        <w:t>添加</w:t>
      </w:r>
      <w:r w:rsidR="00CE00FE" w:rsidRPr="00B6087B">
        <w:rPr>
          <w:color w:val="FF0000"/>
        </w:rPr>
        <w:t>HA组的成员</w:t>
      </w:r>
    </w:p>
    <w:p w:rsidR="00CF2402" w:rsidRDefault="00CF2402" w:rsidP="00CF2402">
      <w:pPr>
        <w:rPr>
          <w:rFonts w:hint="eastAsia"/>
        </w:rPr>
      </w:pPr>
      <w:r w:rsidRPr="00CF2402">
        <w:t>mysqlfabric group add mygroup</w:t>
      </w:r>
      <w:r>
        <w:rPr>
          <w:rFonts w:hint="eastAsia"/>
        </w:rPr>
        <w:t>_1</w:t>
      </w:r>
      <w:r w:rsidRPr="00CF2402">
        <w:t xml:space="preserve"> </w:t>
      </w:r>
      <w:r>
        <w:t>172.17.128.14</w:t>
      </w:r>
      <w:r>
        <w:rPr>
          <w:rFonts w:hint="eastAsia"/>
        </w:rPr>
        <w:t>7</w:t>
      </w:r>
      <w:r w:rsidRPr="00CF2402">
        <w:t>:3306</w:t>
      </w:r>
    </w:p>
    <w:p w:rsidR="00EA78A7" w:rsidRDefault="00CF2402" w:rsidP="00B6087B">
      <w:pPr>
        <w:rPr>
          <w:rFonts w:hint="eastAsia"/>
        </w:rPr>
      </w:pPr>
      <w:r w:rsidRPr="00CF2402">
        <w:t>mysqlfabric group add mygroup</w:t>
      </w:r>
      <w:r>
        <w:rPr>
          <w:rFonts w:hint="eastAsia"/>
        </w:rPr>
        <w:t>_1</w:t>
      </w:r>
      <w:r w:rsidRPr="00CF2402">
        <w:t xml:space="preserve"> </w:t>
      </w:r>
      <w:r>
        <w:t>172.17.128.14</w:t>
      </w:r>
      <w:r>
        <w:rPr>
          <w:rFonts w:hint="eastAsia"/>
        </w:rPr>
        <w:t>8</w:t>
      </w:r>
      <w:r w:rsidRPr="00CF2402">
        <w:t>:3306</w:t>
      </w:r>
    </w:p>
    <w:p w:rsidR="00CE00FE" w:rsidRDefault="00CE00FE" w:rsidP="003A40B1">
      <w:pPr>
        <w:rPr>
          <w:rFonts w:hint="eastAsia"/>
        </w:rPr>
      </w:pPr>
      <w:r>
        <w:rPr>
          <w:rFonts w:hint="eastAsia"/>
        </w:rPr>
        <w:t>#</w:t>
      </w:r>
      <w:r w:rsidR="00B6087B" w:rsidRPr="00B6087B">
        <w:t xml:space="preserve"> </w:t>
      </w:r>
      <w:r w:rsidR="00B6087B">
        <w:rPr>
          <w:rFonts w:hint="eastAsia"/>
        </w:rPr>
        <w:t>查看HA服务组</w:t>
      </w:r>
      <w:r w:rsidR="00B6087B" w:rsidRPr="00B6087B">
        <w:t>的成员信息</w:t>
      </w:r>
    </w:p>
    <w:p w:rsidR="00B6087B" w:rsidRDefault="00B6087B" w:rsidP="003A40B1">
      <w:pPr>
        <w:rPr>
          <w:rFonts w:hint="eastAsia"/>
        </w:rPr>
      </w:pPr>
      <w:r w:rsidRPr="00B6087B">
        <w:t>mysqlfabric group lookup_servers mygroup_1</w:t>
      </w:r>
    </w:p>
    <w:p w:rsidR="00B6087B" w:rsidRDefault="00B6087B" w:rsidP="003A40B1">
      <w:pPr>
        <w:rPr>
          <w:rFonts w:hint="eastAsia"/>
        </w:rPr>
      </w:pPr>
    </w:p>
    <w:p w:rsidR="00B6087B" w:rsidRDefault="00B6087B" w:rsidP="003A40B1">
      <w:pPr>
        <w:rPr>
          <w:rFonts w:hint="eastAsia"/>
        </w:rPr>
      </w:pPr>
      <w:r>
        <w:rPr>
          <w:rFonts w:hint="eastAsia"/>
        </w:rPr>
        <w:t>#</w:t>
      </w:r>
      <w:r w:rsidRPr="00B6087B">
        <w:rPr>
          <w:rFonts w:hint="eastAsia"/>
          <w:color w:val="FF0000"/>
        </w:rPr>
        <w:t>选举一个主库</w:t>
      </w:r>
    </w:p>
    <w:p w:rsidR="00B6087B" w:rsidRDefault="00B6087B" w:rsidP="003A40B1">
      <w:pPr>
        <w:rPr>
          <w:rFonts w:hint="eastAsia"/>
        </w:rPr>
      </w:pPr>
      <w:r w:rsidRPr="00B6087B">
        <w:t>mysqlfabric group promote mygroup</w:t>
      </w:r>
      <w:r>
        <w:rPr>
          <w:rFonts w:hint="eastAsia"/>
        </w:rPr>
        <w:t>_1</w:t>
      </w:r>
    </w:p>
    <w:p w:rsidR="00B6087B" w:rsidRDefault="00B6087B" w:rsidP="00B6087B">
      <w:r>
        <w:t># 查看HA服务组的成员信息</w:t>
      </w:r>
    </w:p>
    <w:p w:rsidR="00B6087B" w:rsidRDefault="00B6087B" w:rsidP="00B6087B">
      <w:pPr>
        <w:rPr>
          <w:rFonts w:hint="eastAsia"/>
        </w:rPr>
      </w:pPr>
      <w:r>
        <w:t>mysqlfabric group lookup_servers mygroup_1</w:t>
      </w:r>
    </w:p>
    <w:p w:rsidR="00B6087B" w:rsidRDefault="00B6087B" w:rsidP="00B6087B">
      <w:pPr>
        <w:rPr>
          <w:rFonts w:hint="eastAsia"/>
        </w:rPr>
      </w:pPr>
    </w:p>
    <w:p w:rsidR="00B6087B" w:rsidRDefault="00B6087B" w:rsidP="00B6087B">
      <w:pPr>
        <w:rPr>
          <w:rFonts w:hint="eastAsia"/>
        </w:rPr>
      </w:pPr>
      <w:r>
        <w:rPr>
          <w:rFonts w:hint="eastAsia"/>
        </w:rPr>
        <w:t>#</w:t>
      </w:r>
      <w:r w:rsidRPr="00B6087B">
        <w:rPr>
          <w:rFonts w:hint="eastAsia"/>
          <w:color w:val="FF0000"/>
        </w:rPr>
        <w:t>激活故障自动切换</w:t>
      </w:r>
      <w:r>
        <w:rPr>
          <w:rFonts w:hint="eastAsia"/>
        </w:rPr>
        <w:t>,</w:t>
      </w:r>
      <w:r w:rsidRPr="00B6087B">
        <w:t xml:space="preserve"> Fabric并不会自动将Secondary角色切换成Master角色，所以我们需要将HA配置成可以自动切换角色</w:t>
      </w:r>
    </w:p>
    <w:p w:rsidR="00C55509" w:rsidRDefault="009A34AE" w:rsidP="00C55509">
      <w:pPr>
        <w:rPr>
          <w:rFonts w:hint="eastAsia"/>
        </w:rPr>
      </w:pPr>
      <w:r w:rsidRPr="009A34AE">
        <w:t xml:space="preserve">mysqlfabric group promote </w:t>
      </w:r>
      <w:r w:rsidR="00B6087B" w:rsidRPr="00B6087B">
        <w:t>mygroup_1</w:t>
      </w:r>
    </w:p>
    <w:p w:rsidR="00C55509" w:rsidRDefault="00C55509" w:rsidP="00C55509">
      <w:pPr>
        <w:rPr>
          <w:rFonts w:hint="eastAsia"/>
        </w:rPr>
      </w:pPr>
    </w:p>
    <w:p w:rsidR="00C55509" w:rsidRDefault="00C55509" w:rsidP="00C55509">
      <w:pPr>
        <w:rPr>
          <w:rFonts w:hint="eastAsia"/>
        </w:rPr>
      </w:pPr>
      <w:r>
        <w:rPr>
          <w:rFonts w:hint="eastAsia"/>
        </w:rPr>
        <w:t>#</w:t>
      </w:r>
      <w:r w:rsidRPr="00333707">
        <w:rPr>
          <w:rFonts w:hint="eastAsia"/>
          <w:color w:val="FF0000"/>
        </w:rPr>
        <w:t>从</w:t>
      </w:r>
      <w:r w:rsidRPr="00333707">
        <w:rPr>
          <w:color w:val="FF0000"/>
        </w:rPr>
        <w:t>FAULTY状态不允许直接变更变SECONDARY状态</w:t>
      </w:r>
      <w:r w:rsidRPr="00C55509">
        <w:t>，必须先变更成spare状态（避免写和读访问，同时保证当故障切换时不会被选取），然后再变更成secondary。</w:t>
      </w:r>
    </w:p>
    <w:p w:rsidR="00E63D8D" w:rsidRDefault="00E63D8D" w:rsidP="00C55509">
      <w:pPr>
        <w:rPr>
          <w:rFonts w:hint="eastAsia"/>
        </w:rPr>
      </w:pPr>
      <w:r w:rsidRPr="00E63D8D">
        <w:t>mysqlfabric server set_status 69a05e95-07b8-11e6-8532-fa163e34eb2e  spare</w:t>
      </w:r>
    </w:p>
    <w:p w:rsidR="00E63D8D" w:rsidRDefault="00E63D8D" w:rsidP="00C55509">
      <w:pPr>
        <w:rPr>
          <w:rFonts w:hint="eastAsia"/>
        </w:rPr>
      </w:pPr>
      <w:r w:rsidRPr="00E63D8D">
        <w:t>mysqlfabric server set_status 69a05e95-07b8-11e6-8532-fa163e34eb2e  secondary</w:t>
      </w:r>
    </w:p>
    <w:p w:rsidR="00C55509" w:rsidRDefault="00C55509" w:rsidP="00C55509">
      <w:pPr>
        <w:rPr>
          <w:rFonts w:hint="eastAsia"/>
        </w:rPr>
      </w:pPr>
    </w:p>
    <w:p w:rsidR="00F60EE3" w:rsidRDefault="00F60EE3" w:rsidP="00C55509">
      <w:pPr>
        <w:rPr>
          <w:rFonts w:hint="eastAsia"/>
        </w:rPr>
      </w:pPr>
      <w:r>
        <w:rPr>
          <w:rFonts w:hint="eastAsia"/>
        </w:rPr>
        <w:t>#</w:t>
      </w:r>
      <w:r w:rsidRPr="00E63D8D">
        <w:rPr>
          <w:rFonts w:hint="eastAsia"/>
          <w:color w:val="FF0000"/>
        </w:rPr>
        <w:t>移除组成员</w:t>
      </w:r>
    </w:p>
    <w:p w:rsidR="00F60EE3" w:rsidRDefault="00F60EE3" w:rsidP="00C55509">
      <w:pPr>
        <w:rPr>
          <w:rFonts w:hint="eastAsia"/>
        </w:rPr>
      </w:pPr>
      <w:r w:rsidRPr="00F60EE3">
        <w:t>mysqlfabric group lookup_servers mygroup_1</w:t>
      </w:r>
    </w:p>
    <w:p w:rsidR="00F60EE3" w:rsidRDefault="00F60EE3" w:rsidP="00C55509">
      <w:pPr>
        <w:rPr>
          <w:rFonts w:hint="eastAsia"/>
        </w:rPr>
      </w:pPr>
      <w:r w:rsidRPr="00F60EE3">
        <w:t>mysqlfabric group demote mygroup_1</w:t>
      </w:r>
    </w:p>
    <w:p w:rsidR="00F60EE3" w:rsidRDefault="00F60EE3" w:rsidP="00C55509">
      <w:pPr>
        <w:rPr>
          <w:rFonts w:hint="eastAsia"/>
        </w:rPr>
      </w:pPr>
      <w:r w:rsidRPr="00F60EE3">
        <w:t>mysqlfabric group remove mygroup_1 07b5a6d1-06e8-11e6-bfe2-fa163e93578e</w:t>
      </w:r>
    </w:p>
    <w:p w:rsidR="00F60EE3" w:rsidRDefault="00F60EE3" w:rsidP="00C55509">
      <w:pPr>
        <w:rPr>
          <w:rFonts w:hint="eastAsia"/>
        </w:rPr>
      </w:pPr>
      <w:r w:rsidRPr="00F60EE3">
        <w:t>mysqlfabric group remove mygroup_1 69a05e95-07b8-11e6-8532-fa163e34eb2e</w:t>
      </w:r>
    </w:p>
    <w:p w:rsidR="00F60EE3" w:rsidRPr="00C55509" w:rsidRDefault="00F60EE3" w:rsidP="00C55509">
      <w:r>
        <w:rPr>
          <w:rFonts w:hint="eastAsia"/>
        </w:rPr>
        <w:t>m</w:t>
      </w:r>
      <w:r>
        <w:t>ysqlfabric</w:t>
      </w:r>
      <w:r>
        <w:rPr>
          <w:rFonts w:hint="eastAsia"/>
        </w:rPr>
        <w:t xml:space="preserve"> </w:t>
      </w:r>
      <w:r>
        <w:t>group remove mygroup</w:t>
      </w:r>
      <w:r>
        <w:rPr>
          <w:rFonts w:hint="eastAsia"/>
        </w:rPr>
        <w:t xml:space="preserve">_1 </w:t>
      </w:r>
    </w:p>
    <w:p w:rsidR="00081DA7" w:rsidRDefault="00EF7395" w:rsidP="00EF7395">
      <w:pPr>
        <w:pStyle w:val="Heading1"/>
        <w:rPr>
          <w:rFonts w:hint="eastAsia"/>
        </w:rPr>
      </w:pPr>
      <w:r>
        <w:rPr>
          <w:rFonts w:hint="eastAsia"/>
        </w:rPr>
        <w:t>常用命令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3D42DD" w:rsidTr="003D42DD">
        <w:tc>
          <w:tcPr>
            <w:tcW w:w="8388" w:type="dxa"/>
          </w:tcPr>
          <w:p w:rsidR="003D42DD" w:rsidRDefault="003D42DD" w:rsidP="003D42DD">
            <w:pPr>
              <w:ind w:left="0"/>
              <w:rPr>
                <w:color w:val="000000"/>
              </w:rPr>
            </w:pPr>
            <w:r>
              <w:rPr>
                <w:rFonts w:hint="eastAsia"/>
              </w:rPr>
              <w:t>m</w:t>
            </w:r>
            <w:r>
              <w:t>ysqlfabric</w:t>
            </w:r>
            <w:r>
              <w:rPr>
                <w:rFonts w:hint="eastAsia"/>
              </w:rPr>
              <w:t xml:space="preserve"> </w:t>
            </w:r>
            <w:r>
              <w:t>group create mygroup          #</w:t>
            </w:r>
            <w:r>
              <w:rPr>
                <w:rFonts w:ascii="宋体" w:eastAsia="宋体" w:hAnsi="宋体" w:cs="宋体" w:hint="eastAsia"/>
              </w:rPr>
              <w:t>创建</w:t>
            </w:r>
            <w:r>
              <w:t>HA</w:t>
            </w:r>
            <w:r>
              <w:rPr>
                <w:rFonts w:ascii="宋体" w:eastAsia="宋体" w:hAnsi="宋体" w:cs="宋体" w:hint="eastAsia"/>
              </w:rPr>
              <w:t>组</w:t>
            </w:r>
          </w:p>
          <w:p w:rsidR="003D42DD" w:rsidRDefault="003D42DD" w:rsidP="003D42DD">
            <w:pPr>
              <w:ind w:left="0"/>
              <w:rPr>
                <w:color w:val="000000"/>
              </w:rPr>
            </w:pPr>
            <w:r>
              <w:rPr>
                <w:rFonts w:hint="eastAsia"/>
              </w:rPr>
              <w:t>m</w:t>
            </w:r>
            <w:r>
              <w:t>ysqlfabric</w:t>
            </w:r>
            <w:r>
              <w:rPr>
                <w:rFonts w:hint="eastAsia"/>
              </w:rPr>
              <w:t xml:space="preserve"> </w:t>
            </w:r>
            <w:r>
              <w:t>group destroy mygroup        #</w:t>
            </w:r>
            <w:r>
              <w:rPr>
                <w:rFonts w:ascii="宋体" w:eastAsia="宋体" w:hAnsi="宋体" w:cs="宋体" w:hint="eastAsia"/>
              </w:rPr>
              <w:t>删除</w:t>
            </w:r>
            <w:r>
              <w:t>HA</w:t>
            </w:r>
            <w:r>
              <w:rPr>
                <w:rFonts w:ascii="宋体" w:eastAsia="宋体" w:hAnsi="宋体" w:cs="宋体" w:hint="eastAsia"/>
              </w:rPr>
              <w:t>组</w:t>
            </w:r>
          </w:p>
          <w:p w:rsidR="003D42DD" w:rsidRDefault="003D42DD" w:rsidP="003D42DD">
            <w:pPr>
              <w:ind w:left="0"/>
              <w:rPr>
                <w:rFonts w:ascii="宋体" w:eastAsia="宋体" w:hAnsi="宋体" w:cs="宋体" w:hint="eastAsia"/>
              </w:rPr>
            </w:pPr>
            <w:r>
              <w:rPr>
                <w:rFonts w:hint="eastAsia"/>
              </w:rPr>
              <w:t>m</w:t>
            </w:r>
            <w:r>
              <w:t>ysqlfabric</w:t>
            </w:r>
            <w:r>
              <w:rPr>
                <w:rFonts w:hint="eastAsia"/>
              </w:rPr>
              <w:t xml:space="preserve"> </w:t>
            </w:r>
            <w:r>
              <w:t>group add mygroup 192.168.247.132:3306     #</w:t>
            </w:r>
            <w:r>
              <w:rPr>
                <w:rFonts w:ascii="宋体" w:eastAsia="宋体" w:hAnsi="宋体" w:cs="宋体" w:hint="eastAsia"/>
              </w:rPr>
              <w:t>添加组成员</w:t>
            </w:r>
          </w:p>
          <w:p w:rsidR="00B94D40" w:rsidRDefault="00633F64" w:rsidP="003D42DD">
            <w:pPr>
              <w:ind w:left="0"/>
              <w:rPr>
                <w:rFonts w:hint="eastAsia"/>
              </w:rPr>
            </w:pPr>
            <w:r w:rsidRPr="00633F64">
              <w:t>mysqlfabric group demote mygroup_1</w:t>
            </w:r>
          </w:p>
          <w:p w:rsidR="003D42DD" w:rsidRDefault="003D42DD" w:rsidP="003D42DD">
            <w:pPr>
              <w:ind w:left="0"/>
              <w:rPr>
                <w:color w:val="000000"/>
              </w:rPr>
            </w:pPr>
            <w:r>
              <w:rPr>
                <w:rFonts w:hint="eastAsia"/>
              </w:rPr>
              <w:t>m</w:t>
            </w:r>
            <w:r>
              <w:t>ysqlfabric</w:t>
            </w:r>
            <w:r>
              <w:rPr>
                <w:rFonts w:hint="eastAsia"/>
              </w:rPr>
              <w:t xml:space="preserve"> </w:t>
            </w:r>
            <w:r>
              <w:t>group remove mygroup c505ce10-9bc0-11e4-bfd4-000c290e7abe   #</w:t>
            </w:r>
            <w:r>
              <w:rPr>
                <w:rFonts w:ascii="宋体" w:eastAsia="宋体" w:hAnsi="宋体" w:cs="宋体" w:hint="eastAsia"/>
              </w:rPr>
              <w:t>移出组成员</w:t>
            </w:r>
          </w:p>
          <w:p w:rsidR="003D42DD" w:rsidRDefault="003D42DD" w:rsidP="003D42DD">
            <w:pPr>
              <w:ind w:left="0"/>
              <w:rPr>
                <w:color w:val="000000"/>
              </w:rPr>
            </w:pPr>
            <w:r>
              <w:rPr>
                <w:rFonts w:hint="eastAsia"/>
              </w:rPr>
              <w:t>m</w:t>
            </w:r>
            <w:r>
              <w:t>ysqlfabric</w:t>
            </w:r>
            <w:r>
              <w:rPr>
                <w:rFonts w:hint="eastAsia"/>
              </w:rPr>
              <w:t xml:space="preserve"> </w:t>
            </w:r>
            <w:r>
              <w:t>group lookup_servers mygroup  #</w:t>
            </w:r>
            <w:r>
              <w:rPr>
                <w:rFonts w:ascii="宋体" w:eastAsia="宋体" w:hAnsi="宋体" w:cs="宋体" w:hint="eastAsia"/>
              </w:rPr>
              <w:t>查看组成员</w:t>
            </w:r>
          </w:p>
          <w:p w:rsidR="003D42DD" w:rsidRDefault="003D42DD" w:rsidP="003D42DD">
            <w:pPr>
              <w:ind w:left="0"/>
              <w:rPr>
                <w:color w:val="000000"/>
              </w:rPr>
            </w:pPr>
            <w:r>
              <w:rPr>
                <w:rFonts w:hint="eastAsia"/>
              </w:rPr>
              <w:t>m</w:t>
            </w:r>
            <w:r>
              <w:t>ysqlfabric</w:t>
            </w:r>
            <w:r>
              <w:rPr>
                <w:rFonts w:hint="eastAsia"/>
              </w:rPr>
              <w:t xml:space="preserve"> </w:t>
            </w:r>
            <w:r>
              <w:t>group promote mygroup      #</w:t>
            </w:r>
            <w:r>
              <w:rPr>
                <w:rFonts w:ascii="宋体" w:eastAsia="宋体" w:hAnsi="宋体" w:cs="宋体" w:hint="eastAsia"/>
              </w:rPr>
              <w:t>选举</w:t>
            </w:r>
            <w:r>
              <w:t>master</w:t>
            </w:r>
          </w:p>
          <w:p w:rsidR="003D42DD" w:rsidRDefault="003D42DD" w:rsidP="003D42DD">
            <w:pPr>
              <w:ind w:left="0"/>
              <w:rPr>
                <w:color w:val="000000"/>
              </w:rPr>
            </w:pPr>
            <w:r>
              <w:t>mysqlfabric group</w:t>
            </w:r>
            <w:r>
              <w:rPr>
                <w:rFonts w:hint="eastAsia"/>
              </w:rPr>
              <w:t xml:space="preserve"> </w:t>
            </w:r>
            <w:r>
              <w:t>activate mygroup        #</w:t>
            </w:r>
            <w:r>
              <w:rPr>
                <w:rFonts w:ascii="宋体" w:eastAsia="宋体" w:hAnsi="宋体" w:cs="宋体" w:hint="eastAsia"/>
              </w:rPr>
              <w:t>激活自动故障转移</w:t>
            </w:r>
          </w:p>
          <w:p w:rsidR="003D42DD" w:rsidRDefault="003D42DD" w:rsidP="003D42DD">
            <w:pPr>
              <w:ind w:left="0"/>
              <w:rPr>
                <w:color w:val="000000"/>
              </w:rPr>
            </w:pPr>
            <w:r>
              <w:t>mysqlfabric group deactivate</w:t>
            </w:r>
            <w:r>
              <w:rPr>
                <w:rFonts w:hint="eastAsia"/>
              </w:rPr>
              <w:t xml:space="preserve"> </w:t>
            </w:r>
            <w:r>
              <w:t>mygroup           #</w:t>
            </w:r>
            <w:r>
              <w:rPr>
                <w:rFonts w:ascii="宋体" w:eastAsia="宋体" w:hAnsi="宋体" w:cs="宋体" w:hint="eastAsia"/>
              </w:rPr>
              <w:t>禁用自动故障转移</w:t>
            </w:r>
          </w:p>
          <w:p w:rsidR="003D42DD" w:rsidRDefault="003D42DD" w:rsidP="003D42DD">
            <w:pPr>
              <w:ind w:left="0"/>
              <w:rPr>
                <w:color w:val="000000"/>
              </w:rPr>
            </w:pPr>
            <w:r>
              <w:t>mysqlfabric serverset_status server_uuid status #</w:t>
            </w:r>
            <w:r>
              <w:rPr>
                <w:rFonts w:ascii="宋体" w:eastAsia="宋体" w:hAnsi="宋体" w:cs="宋体" w:hint="eastAsia"/>
              </w:rPr>
              <w:t>变更服务器状态</w:t>
            </w:r>
          </w:p>
          <w:p w:rsidR="003D42DD" w:rsidRDefault="003D42DD" w:rsidP="003D42DD">
            <w:pPr>
              <w:ind w:left="0"/>
              <w:rPr>
                <w:color w:val="000000"/>
              </w:rPr>
            </w:pPr>
            <w:r>
              <w:t>mysqlfabric</w:t>
            </w:r>
            <w:r w:rsidR="00633F64">
              <w:rPr>
                <w:rFonts w:hint="eastAsia"/>
              </w:rPr>
              <w:t xml:space="preserve"> </w:t>
            </w:r>
            <w:r>
              <w:t>help manage   #manage</w:t>
            </w:r>
            <w:r>
              <w:rPr>
                <w:rFonts w:ascii="宋体" w:eastAsia="宋体" w:hAnsi="宋体" w:cs="宋体" w:hint="eastAsia"/>
              </w:rPr>
              <w:t>命令帮助</w:t>
            </w:r>
          </w:p>
          <w:p w:rsidR="003D42DD" w:rsidRDefault="003D42DD" w:rsidP="003D42DD">
            <w:pPr>
              <w:ind w:left="0"/>
              <w:rPr>
                <w:color w:val="000000"/>
              </w:rPr>
            </w:pPr>
            <w:r>
              <w:t>mysqlfabric</w:t>
            </w:r>
            <w:r w:rsidR="00633F64">
              <w:rPr>
                <w:rFonts w:hint="eastAsia"/>
              </w:rPr>
              <w:t xml:space="preserve"> </w:t>
            </w:r>
            <w:r>
              <w:t>help</w:t>
            </w:r>
            <w:r>
              <w:rPr>
                <w:rStyle w:val="apple-converted-space"/>
                <w:rFonts w:ascii="Arial" w:hAnsi="Arial" w:cs="Arial"/>
                <w:color w:val="333333"/>
                <w:sz w:val="21"/>
                <w:szCs w:val="21"/>
              </w:rPr>
              <w:t> </w:t>
            </w:r>
            <w:r>
              <w:t>group     #group</w:t>
            </w:r>
            <w:r>
              <w:rPr>
                <w:rFonts w:ascii="宋体" w:eastAsia="宋体" w:hAnsi="宋体" w:cs="宋体" w:hint="eastAsia"/>
              </w:rPr>
              <w:t>命令帮助</w:t>
            </w:r>
          </w:p>
          <w:p w:rsidR="003D42DD" w:rsidRDefault="003D42DD" w:rsidP="003D42DD">
            <w:pPr>
              <w:ind w:left="0"/>
              <w:rPr>
                <w:color w:val="000000"/>
              </w:rPr>
            </w:pPr>
            <w:r>
              <w:t>mysqlfabric</w:t>
            </w:r>
            <w:r w:rsidR="00633F64">
              <w:rPr>
                <w:rFonts w:hint="eastAsia"/>
              </w:rPr>
              <w:t xml:space="preserve"> </w:t>
            </w:r>
            <w:r>
              <w:t>help server      #server</w:t>
            </w:r>
            <w:r>
              <w:rPr>
                <w:rFonts w:ascii="宋体" w:eastAsia="宋体" w:hAnsi="宋体" w:cs="宋体" w:hint="eastAsia"/>
              </w:rPr>
              <w:t>命令帮助</w:t>
            </w:r>
          </w:p>
          <w:p w:rsidR="003D42DD" w:rsidRDefault="003D42DD" w:rsidP="003D42DD">
            <w:pPr>
              <w:ind w:left="0"/>
              <w:rPr>
                <w:rFonts w:hint="eastAsia"/>
              </w:rPr>
            </w:pPr>
          </w:p>
        </w:tc>
      </w:tr>
    </w:tbl>
    <w:p w:rsidR="003D42DD" w:rsidRPr="003D42DD" w:rsidRDefault="003D42DD" w:rsidP="003D42DD">
      <w:pPr>
        <w:rPr>
          <w:rFonts w:hint="eastAsia"/>
        </w:rPr>
      </w:pPr>
    </w:p>
    <w:p w:rsidR="00EF7395" w:rsidRPr="00EF7395" w:rsidRDefault="00BE2870" w:rsidP="00BE2870">
      <w:pPr>
        <w:pStyle w:val="Heading1"/>
      </w:pPr>
      <w:r>
        <w:rPr>
          <w:rFonts w:hint="eastAsia"/>
        </w:rPr>
        <w:t>测试脚本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BE2870" w:rsidTr="00BE2870">
        <w:tc>
          <w:tcPr>
            <w:tcW w:w="8388" w:type="dxa"/>
          </w:tcPr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import sys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lastRenderedPageBreak/>
              <w:t>import mysql.connector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from mysql.connector import fabric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def main():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  try: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      conn = mysql.connector.connect(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          fabric ={"host":"localhost","port":32274,"username":"admin",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                    "password":"abc123"},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          user = 'root',database = 'test',password = 'abc123',autocommit =True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      )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  except Exception,e: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      print e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      sys.exit(1)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  else: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      conn.set_property(mode=fabric.MODE_READWRITE,group="mygroup")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      cur = conn.cursor()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      cur.execute(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          "CREATE TABLE IF NOT EXISTS t1 ("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      " id INT,"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      " first_name varchar(40),"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      " last_name varchar(40)"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      ")"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      ) 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  finally: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      conn.close()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if __name__ == '__main__':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  main() 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lastRenderedPageBreak/>
              <w:t> 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2.</w:t>
            </w:r>
            <w:r>
              <w:rPr>
                <w:rFonts w:ascii="宋体" w:eastAsia="宋体" w:hAnsi="宋体" w:cs="宋体" w:hint="eastAsia"/>
                <w:color w:val="000000"/>
                <w:sz w:val="23"/>
                <w:szCs w:val="23"/>
              </w:rPr>
              <w:t>插入数据测试脚本：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#test2.py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import sys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import mysql.connector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from mysql.connector import fabric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def</w:t>
            </w:r>
            <w:r>
              <w:rPr>
                <w:rFonts w:ascii="Arial" w:eastAsiaTheme="minorEastAsia" w:hAnsi="Arial" w:cs="Arial" w:hint="eastAsi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add_subscriber(conn,id,first_name,last_name):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  conn.set_property(group="mygroup</w:t>
            </w:r>
            <w:r>
              <w:rPr>
                <w:rFonts w:ascii="Arial" w:eastAsiaTheme="minorEastAsia" w:hAnsi="Arial" w:cs="Arial" w:hint="eastAsia"/>
                <w:color w:val="000000"/>
                <w:sz w:val="23"/>
                <w:szCs w:val="23"/>
              </w:rPr>
              <w:t>_1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",mode=fabric.MODE_READWRITE)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  cur = conn.cursor()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  cur.execute(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      "INSERT INTO t1 VALUES (%s,%s,%s)",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                (id,first_name,last_name)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   )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def main():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  try: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      conn = mysql.connector.connect(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          fabric ={"host":"localhost","port":32274,"username":"admin",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                    "password":"abc123"},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          user="root",database="test",password="abc123",autocommit=True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      )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  except Exception,e: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      print e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      sys.exit(1)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  else: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      #conn.set_property(group="mygroup",mode=fabric.MODE_READWRITE)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      add_subscriber(conn, 1, "Tom", "Jerry")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lastRenderedPageBreak/>
              <w:t>       add_subscriber(conn, 2, "Jack", "Tom")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      add_subscriber(conn, 3, "Lily", "Lee")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  finally: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      conn.close()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if __name__ == '__main__':</w:t>
            </w:r>
          </w:p>
          <w:p w:rsidR="00BE2870" w:rsidRDefault="00BE2870" w:rsidP="00BE2870">
            <w:pPr>
              <w:pStyle w:val="NormalWeb"/>
              <w:shd w:val="clear" w:color="auto" w:fill="FFFFFF"/>
              <w:spacing w:before="0" w:beforeAutospacing="0" w:after="0" w:afterAutospacing="0" w:line="435" w:lineRule="atLeast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   main()</w:t>
            </w:r>
          </w:p>
          <w:p w:rsidR="00BE2870" w:rsidRDefault="00BE2870" w:rsidP="00BE2870">
            <w:pPr>
              <w:ind w:left="0"/>
            </w:pPr>
          </w:p>
        </w:tc>
      </w:tr>
    </w:tbl>
    <w:p w:rsidR="00081DA7" w:rsidRPr="00081DA7" w:rsidRDefault="00081DA7" w:rsidP="00BE2870"/>
    <w:sectPr w:rsidR="00081DA7" w:rsidRPr="00081DA7" w:rsidSect="00C03A83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738" w:rsidRDefault="005B0738" w:rsidP="003A2F33">
      <w:pPr>
        <w:spacing w:after="0"/>
      </w:pPr>
      <w:r>
        <w:separator/>
      </w:r>
    </w:p>
  </w:endnote>
  <w:endnote w:type="continuationSeparator" w:id="1">
    <w:p w:rsidR="005B0738" w:rsidRDefault="005B0738" w:rsidP="003A2F3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841"/>
      <w:docPartObj>
        <w:docPartGallery w:val="Page Numbers (Bottom of Page)"/>
        <w:docPartUnique/>
      </w:docPartObj>
    </w:sdtPr>
    <w:sdtContent>
      <w:p w:rsidR="003A2F33" w:rsidRDefault="00615A76">
        <w:pPr>
          <w:pStyle w:val="Footer"/>
          <w:jc w:val="right"/>
        </w:pPr>
        <w:fldSimple w:instr=" PAGE   \* MERGEFORMAT ">
          <w:r w:rsidR="00010A66">
            <w:rPr>
              <w:noProof/>
            </w:rPr>
            <w:t>1</w:t>
          </w:r>
        </w:fldSimple>
      </w:p>
    </w:sdtContent>
  </w:sdt>
  <w:p w:rsidR="003A2F33" w:rsidRDefault="003A2F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738" w:rsidRDefault="005B0738" w:rsidP="003A2F33">
      <w:pPr>
        <w:spacing w:after="0"/>
      </w:pPr>
      <w:r>
        <w:separator/>
      </w:r>
    </w:p>
  </w:footnote>
  <w:footnote w:type="continuationSeparator" w:id="1">
    <w:p w:rsidR="005B0738" w:rsidRDefault="005B0738" w:rsidP="003A2F33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661A31"/>
    <w:multiLevelType w:val="hybridMultilevel"/>
    <w:tmpl w:val="1EBC7188"/>
    <w:lvl w:ilvl="0" w:tplc="B02AB2D4">
      <w:start w:val="172"/>
      <w:numFmt w:val="bullet"/>
      <w:lvlText w:val=""/>
      <w:lvlJc w:val="left"/>
      <w:pPr>
        <w:ind w:left="72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5742C4"/>
    <w:multiLevelType w:val="hybridMultilevel"/>
    <w:tmpl w:val="2CB231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0"/>
  </w:num>
  <w:num w:numId="5">
    <w:abstractNumId w:val="4"/>
  </w:num>
  <w:num w:numId="6">
    <w:abstractNumId w:val="1"/>
  </w:num>
  <w:num w:numId="7">
    <w:abstractNumId w:val="0"/>
  </w:num>
  <w:num w:numId="8">
    <w:abstractNumId w:val="4"/>
  </w:num>
  <w:num w:numId="9">
    <w:abstractNumId w:val="1"/>
  </w:num>
  <w:num w:numId="10">
    <w:abstractNumId w:val="0"/>
  </w:num>
  <w:num w:numId="11">
    <w:abstractNumId w:val="4"/>
  </w:num>
  <w:num w:numId="12">
    <w:abstractNumId w:val="1"/>
  </w:num>
  <w:num w:numId="13">
    <w:abstractNumId w:val="0"/>
  </w:num>
  <w:num w:numId="14">
    <w:abstractNumId w:val="4"/>
  </w:num>
  <w:num w:numId="15">
    <w:abstractNumId w:val="1"/>
  </w:num>
  <w:num w:numId="16">
    <w:abstractNumId w:val="3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A2F33"/>
    <w:rsid w:val="00010A66"/>
    <w:rsid w:val="000331D0"/>
    <w:rsid w:val="00081DA7"/>
    <w:rsid w:val="000B0049"/>
    <w:rsid w:val="00187FA4"/>
    <w:rsid w:val="001B0448"/>
    <w:rsid w:val="00292B9D"/>
    <w:rsid w:val="00333707"/>
    <w:rsid w:val="003A2F33"/>
    <w:rsid w:val="003A40B1"/>
    <w:rsid w:val="003D42DD"/>
    <w:rsid w:val="00410910"/>
    <w:rsid w:val="004E347C"/>
    <w:rsid w:val="00531379"/>
    <w:rsid w:val="00562410"/>
    <w:rsid w:val="005A4DBF"/>
    <w:rsid w:val="005B0738"/>
    <w:rsid w:val="00615A76"/>
    <w:rsid w:val="00633F64"/>
    <w:rsid w:val="00634532"/>
    <w:rsid w:val="0068078F"/>
    <w:rsid w:val="00683F65"/>
    <w:rsid w:val="008261CD"/>
    <w:rsid w:val="00876405"/>
    <w:rsid w:val="008B5ACA"/>
    <w:rsid w:val="008C5117"/>
    <w:rsid w:val="00904415"/>
    <w:rsid w:val="0099619D"/>
    <w:rsid w:val="009A34AE"/>
    <w:rsid w:val="009D4D0E"/>
    <w:rsid w:val="009D5000"/>
    <w:rsid w:val="00AA523A"/>
    <w:rsid w:val="00B6087B"/>
    <w:rsid w:val="00B737D7"/>
    <w:rsid w:val="00B94D40"/>
    <w:rsid w:val="00BE2870"/>
    <w:rsid w:val="00C03A83"/>
    <w:rsid w:val="00C327BC"/>
    <w:rsid w:val="00C55509"/>
    <w:rsid w:val="00CE00FE"/>
    <w:rsid w:val="00CF2402"/>
    <w:rsid w:val="00D24EDE"/>
    <w:rsid w:val="00D61A37"/>
    <w:rsid w:val="00D80E2B"/>
    <w:rsid w:val="00DB6FA6"/>
    <w:rsid w:val="00DE6E85"/>
    <w:rsid w:val="00E63D8D"/>
    <w:rsid w:val="00EA78A7"/>
    <w:rsid w:val="00EF3DCE"/>
    <w:rsid w:val="00EF7395"/>
    <w:rsid w:val="00F118F3"/>
    <w:rsid w:val="00F14F1A"/>
    <w:rsid w:val="00F31994"/>
    <w:rsid w:val="00F37F94"/>
    <w:rsid w:val="00F60EE3"/>
    <w:rsid w:val="00F67E22"/>
    <w:rsid w:val="00F906AD"/>
    <w:rsid w:val="00FD0FA6"/>
    <w:rsid w:val="00FE3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A2F3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2F33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3A2F3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2F33"/>
    <w:rPr>
      <w:rFonts w:ascii="微软雅黑" w:hAnsi="微软雅黑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99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99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31994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  <w:style w:type="table" w:styleId="TableGrid">
    <w:name w:val="Table Grid"/>
    <w:basedOn w:val="TableNormal"/>
    <w:uiPriority w:val="59"/>
    <w:rsid w:val="00F118F3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41091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DA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EF73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8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1271</TotalTime>
  <Pages>9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52</cp:revision>
  <dcterms:created xsi:type="dcterms:W3CDTF">2016-04-11T09:13:00Z</dcterms:created>
  <dcterms:modified xsi:type="dcterms:W3CDTF">2016-04-22T08:03:00Z</dcterms:modified>
</cp:coreProperties>
</file>