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527EE" w:rsidP="003527EE">
      <w:pPr>
        <w:pStyle w:val="Title"/>
      </w:pPr>
      <w:r w:rsidRPr="003527EE">
        <w:rPr>
          <w:rFonts w:hint="eastAsia"/>
        </w:rPr>
        <w:t>数据库范式</w:t>
      </w:r>
    </w:p>
    <w:p w:rsidR="00794B60" w:rsidRDefault="00794B60" w:rsidP="00794B60">
      <w:pPr>
        <w:pStyle w:val="Heading1"/>
      </w:pPr>
      <w:r>
        <w:rPr>
          <w:rFonts w:hint="eastAsia"/>
        </w:rPr>
        <w:t>简介</w:t>
      </w:r>
    </w:p>
    <w:p w:rsidR="00794B60" w:rsidRDefault="00794B60" w:rsidP="00794B60">
      <w:pPr>
        <w:ind w:firstLine="360"/>
      </w:pPr>
      <w:r>
        <w:rPr>
          <w:rFonts w:hint="eastAsia"/>
        </w:rPr>
        <w:t>数据库范式在数据库设计中的地位一直很暧昧，教科书中对于数据库范式倒是都给出了学术性的定义，但实际应用中范式的应用却不甚乐观，这篇文章会用简单的语言和一个简单的数据库</w:t>
      </w:r>
      <w:r>
        <w:t>DEMO将一个不符合范式的数据库一步步从第一范式实现到第四范式。</w:t>
      </w:r>
      <w:r>
        <w:rPr>
          <w:rFonts w:hint="eastAsia"/>
        </w:rPr>
        <w:t>范式的目标</w:t>
      </w:r>
    </w:p>
    <w:p w:rsidR="00794B60" w:rsidRDefault="00794B60" w:rsidP="00794B60">
      <w:r>
        <w:rPr>
          <w:rFonts w:hint="eastAsia"/>
        </w:rPr>
        <w:t>应用数据库范式可以带来许多好处，但是最重要的好处归结为三点：</w:t>
      </w:r>
    </w:p>
    <w:p w:rsidR="00794B60" w:rsidRDefault="00794B60" w:rsidP="00794B60">
      <w:pPr>
        <w:pStyle w:val="ListParagraph"/>
        <w:numPr>
          <w:ilvl w:val="0"/>
          <w:numId w:val="16"/>
        </w:numPr>
      </w:pPr>
      <w:r>
        <w:t>减少数据冗余（这是最主要的好处，其他好处都是由此而附带的）</w:t>
      </w:r>
    </w:p>
    <w:p w:rsidR="00794B60" w:rsidRDefault="00794B60" w:rsidP="00794B60">
      <w:pPr>
        <w:pStyle w:val="ListParagraph"/>
        <w:numPr>
          <w:ilvl w:val="0"/>
          <w:numId w:val="16"/>
        </w:numPr>
      </w:pPr>
      <w:r>
        <w:t>消除异常（插入异常，更新异常，删除异常）</w:t>
      </w:r>
    </w:p>
    <w:p w:rsidR="00794B60" w:rsidRDefault="00794B60" w:rsidP="00794B60">
      <w:pPr>
        <w:pStyle w:val="ListParagraph"/>
        <w:numPr>
          <w:ilvl w:val="0"/>
          <w:numId w:val="16"/>
        </w:numPr>
      </w:pPr>
      <w:r>
        <w:t>让数据组织的更加和谐…</w:t>
      </w:r>
    </w:p>
    <w:p w:rsidR="00794B60" w:rsidRDefault="00794B60" w:rsidP="00794B60">
      <w:r>
        <w:rPr>
          <w:rFonts w:hint="eastAsia"/>
        </w:rPr>
        <w:t>但剑是双刃的，应用数据库范式同样也会带来弊端，这会在文章后面说到。</w:t>
      </w:r>
    </w:p>
    <w:p w:rsidR="00794B60" w:rsidRDefault="00765D64" w:rsidP="00765D64">
      <w:pPr>
        <w:pStyle w:val="Heading1"/>
        <w:rPr>
          <w:rFonts w:hint="eastAsia"/>
        </w:rPr>
      </w:pPr>
      <w:r>
        <w:rPr>
          <w:rFonts w:hint="eastAsia"/>
        </w:rPr>
        <w:t>函数依赖</w:t>
      </w:r>
    </w:p>
    <w:p w:rsidR="00765D64" w:rsidRPr="00765D64" w:rsidRDefault="00765D64" w:rsidP="00765D64">
      <w:pPr>
        <w:pStyle w:val="Heading2"/>
        <w:rPr>
          <w:rFonts w:hint="eastAsia"/>
        </w:rPr>
      </w:pPr>
      <w:r>
        <w:rPr>
          <w:rFonts w:hint="eastAsia"/>
        </w:rPr>
        <w:t>函数依赖的定义</w:t>
      </w:r>
    </w:p>
    <w:p w:rsidR="00000000" w:rsidRDefault="00765D64" w:rsidP="00765D64">
      <w:pPr>
        <w:rPr>
          <w:rFonts w:hint="eastAsia"/>
        </w:rPr>
      </w:pPr>
      <w:r w:rsidRPr="00765D64">
        <w:rPr>
          <w:rFonts w:hint="eastAsia"/>
          <w:color w:val="FF0000"/>
        </w:rPr>
        <w:t>函数依赖定义</w:t>
      </w:r>
      <w:r>
        <w:rPr>
          <w:rFonts w:hint="eastAsia"/>
        </w:rPr>
        <w:t>：</w:t>
      </w:r>
      <w:r w:rsidR="008769C1" w:rsidRPr="00765D64">
        <w:rPr>
          <w:rFonts w:hint="eastAsia"/>
        </w:rPr>
        <w:t>设</w:t>
      </w:r>
      <w:r w:rsidR="008769C1" w:rsidRPr="00765D64">
        <w:rPr>
          <w:rFonts w:hint="eastAsia"/>
        </w:rPr>
        <w:t>R(U)</w:t>
      </w:r>
      <w:r w:rsidR="008769C1" w:rsidRPr="00765D64">
        <w:rPr>
          <w:rFonts w:hint="eastAsia"/>
        </w:rPr>
        <w:t>是属性集</w:t>
      </w:r>
      <w:r w:rsidR="008769C1" w:rsidRPr="00765D64">
        <w:rPr>
          <w:rFonts w:hint="eastAsia"/>
        </w:rPr>
        <w:t>U</w:t>
      </w:r>
      <w:r w:rsidR="008769C1" w:rsidRPr="00765D64">
        <w:rPr>
          <w:rFonts w:hint="eastAsia"/>
        </w:rPr>
        <w:t>上的关系模式，</w:t>
      </w:r>
      <w:r w:rsidRPr="00765D64">
        <w:rPr>
          <w:rFonts w:hint="eastAsia"/>
        </w:rPr>
        <w:t>X、Y是U的子集，r是R的任一具体关系。设t1、t2是关系r中的任意两个元组，如果t1[X]=t2[X]，有t1[Y]=t2[Y]，</w:t>
      </w:r>
      <w:r w:rsidR="008769C1" w:rsidRPr="00765D64">
        <w:rPr>
          <w:rFonts w:hint="eastAsia"/>
          <w:color w:val="FF0000"/>
        </w:rPr>
        <w:t>则称</w:t>
      </w:r>
      <w:r w:rsidR="008769C1" w:rsidRPr="00765D64">
        <w:rPr>
          <w:rFonts w:hint="eastAsia"/>
          <w:color w:val="FF0000"/>
        </w:rPr>
        <w:t>X</w:t>
      </w:r>
      <w:r w:rsidR="008769C1" w:rsidRPr="00765D64">
        <w:rPr>
          <w:rFonts w:hint="eastAsia"/>
          <w:color w:val="FF0000"/>
        </w:rPr>
        <w:t>函数决定</w:t>
      </w:r>
      <w:r w:rsidR="008769C1" w:rsidRPr="00765D64">
        <w:rPr>
          <w:rFonts w:hint="eastAsia"/>
          <w:color w:val="FF0000"/>
        </w:rPr>
        <w:t>Y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或</w:t>
      </w:r>
      <w:r w:rsidR="008769C1" w:rsidRPr="00765D64">
        <w:rPr>
          <w:rFonts w:hint="eastAsia"/>
        </w:rPr>
        <w:t>Y</w:t>
      </w:r>
      <w:r w:rsidR="008769C1" w:rsidRPr="00765D64">
        <w:rPr>
          <w:rFonts w:hint="eastAsia"/>
        </w:rPr>
        <w:t>函数依赖于</w:t>
      </w:r>
      <w:r w:rsidR="008769C1" w:rsidRPr="00765D64">
        <w:rPr>
          <w:rFonts w:hint="eastAsia"/>
        </w:rPr>
        <w:t>X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记作</w:t>
      </w:r>
      <w:r w:rsidR="008769C1" w:rsidRPr="00765D64">
        <w:rPr>
          <w:rFonts w:hint="eastAsia"/>
        </w:rPr>
        <w:t>X</w:t>
      </w:r>
      <w:r w:rsidR="008769C1" w:rsidRPr="00765D64">
        <w:rPr>
          <w:rFonts w:hint="eastAsia"/>
        </w:rPr>
        <w:t>→</w:t>
      </w:r>
      <w:r w:rsidR="008769C1" w:rsidRPr="00765D64">
        <w:rPr>
          <w:rFonts w:hint="eastAsia"/>
        </w:rPr>
        <w:t>Y</w:t>
      </w:r>
      <w:r w:rsidR="008769C1" w:rsidRPr="00765D64">
        <w:rPr>
          <w:rFonts w:hint="eastAsia"/>
        </w:rPr>
        <w:t xml:space="preserve"> </w:t>
      </w:r>
      <w:r>
        <w:rPr>
          <w:rFonts w:hint="eastAsia"/>
        </w:rPr>
        <w:t>。</w:t>
      </w:r>
      <w:r w:rsidR="008769C1" w:rsidRPr="00765D64">
        <w:rPr>
          <w:rFonts w:hint="eastAsia"/>
        </w:rPr>
        <w:t>属性集</w:t>
      </w:r>
      <w:r w:rsidR="008769C1" w:rsidRPr="00765D64">
        <w:rPr>
          <w:rFonts w:hint="eastAsia"/>
        </w:rPr>
        <w:t>X</w:t>
      </w:r>
      <w:r w:rsidR="008769C1" w:rsidRPr="00765D64">
        <w:rPr>
          <w:rFonts w:hint="eastAsia"/>
        </w:rPr>
        <w:t>称为函数依赖的左边</w:t>
      </w:r>
      <w:r w:rsidR="008769C1" w:rsidRPr="00765D64">
        <w:rPr>
          <w:rFonts w:hint="eastAsia"/>
        </w:rPr>
        <w:t>(left-hand side)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而</w:t>
      </w:r>
      <w:r w:rsidR="008769C1" w:rsidRPr="00765D64">
        <w:rPr>
          <w:rFonts w:hint="eastAsia"/>
        </w:rPr>
        <w:t>Y</w:t>
      </w:r>
      <w:r w:rsidR="008769C1" w:rsidRPr="00765D64">
        <w:rPr>
          <w:rFonts w:hint="eastAsia"/>
        </w:rPr>
        <w:t>则称为右边</w:t>
      </w:r>
      <w:r w:rsidR="008769C1" w:rsidRPr="00765D64">
        <w:rPr>
          <w:rFonts w:hint="eastAsia"/>
        </w:rPr>
        <w:t>(right-hand side)</w:t>
      </w:r>
      <w:r w:rsidR="008769C1" w:rsidRPr="00765D64">
        <w:rPr>
          <w:rFonts w:hint="eastAsia"/>
        </w:rPr>
        <w:t xml:space="preserve"> </w:t>
      </w:r>
    </w:p>
    <w:p w:rsidR="00000000" w:rsidRPr="00765D64" w:rsidRDefault="00765D64" w:rsidP="00765D64">
      <w:r>
        <w:rPr>
          <w:rFonts w:hint="eastAsia"/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4.15pt;margin-top:41.45pt;width:54pt;height:16pt;z-index:251658240" filled="t" fillcolor="#cff">
            <v:imagedata r:id="rId7" o:title=""/>
          </v:shape>
          <o:OLEObject Type="Embed" ProgID="Equation.3" ShapeID="_x0000_s1026" DrawAspect="Content" ObjectID="_1527601306" r:id="rId8"/>
        </w:pict>
      </w:r>
      <w:r w:rsidRPr="00765D64">
        <w:rPr>
          <w:rFonts w:hint="eastAsia"/>
          <w:color w:val="FF0000"/>
        </w:rPr>
        <w:t>非平凡函数依赖</w:t>
      </w:r>
      <w:r>
        <w:rPr>
          <w:rFonts w:hint="eastAsia"/>
        </w:rPr>
        <w:t>：</w:t>
      </w:r>
      <w:r w:rsidR="008769C1" w:rsidRPr="00765D64">
        <w:t xml:space="preserve"> </w:t>
      </w:r>
      <w:r w:rsidR="008769C1" w:rsidRPr="00765D64">
        <w:rPr>
          <w:rFonts w:hint="eastAsia"/>
        </w:rPr>
        <w:t>在关系模式</w:t>
      </w:r>
      <w:r w:rsidR="008769C1" w:rsidRPr="00765D64">
        <w:t>R(U)</w:t>
      </w:r>
      <w:r w:rsidR="008769C1" w:rsidRPr="00765D64">
        <w:rPr>
          <w:rFonts w:hint="eastAsia"/>
        </w:rPr>
        <w:t>中，</w:t>
      </w:r>
      <w:r w:rsidR="008769C1" w:rsidRPr="00765D64">
        <w:t>X, Y</w:t>
      </w:r>
      <w:r w:rsidR="008769C1" w:rsidRPr="00765D64">
        <w:rPr>
          <w:rFonts w:hint="eastAsia"/>
        </w:rPr>
        <w:t>是</w:t>
      </w:r>
      <w:r w:rsidR="008769C1" w:rsidRPr="00765D64">
        <w:t>U</w:t>
      </w:r>
      <w:r w:rsidR="008769C1" w:rsidRPr="00765D64">
        <w:rPr>
          <w:rFonts w:hint="eastAsia"/>
        </w:rPr>
        <w:t>的子集，若</w:t>
      </w:r>
      <w:r w:rsidR="008769C1" w:rsidRPr="00765D64">
        <w:t>X</w:t>
      </w:r>
      <w:r w:rsidR="008769C1" w:rsidRPr="00765D64">
        <w:rPr>
          <w:rFonts w:hint="eastAsia"/>
        </w:rPr>
        <w:t>→</w:t>
      </w:r>
      <w:r w:rsidR="008769C1" w:rsidRPr="00765D64">
        <w:t>Y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且不存在</w:t>
      </w:r>
      <w:r w:rsidR="008769C1" w:rsidRPr="00765D64">
        <w:t>X</w:t>
      </w:r>
      <w:r w:rsidR="008769C1" w:rsidRPr="00765D64">
        <w:t>‘</w:t>
      </w:r>
      <w:r w:rsidR="008769C1" w:rsidRPr="00765D64">
        <w:rPr>
          <w:rFonts w:hint="eastAsia"/>
        </w:rPr>
        <w:sym w:font="Symbol" w:char="00CC"/>
      </w:r>
      <w:r w:rsidR="008769C1" w:rsidRPr="00765D64">
        <w:t>X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使</w:t>
      </w:r>
      <w:r w:rsidR="008769C1" w:rsidRPr="00765D64">
        <w:t>X</w:t>
      </w:r>
      <w:r w:rsidR="008769C1" w:rsidRPr="00765D64">
        <w:t>’</w:t>
      </w:r>
      <w:r w:rsidR="008769C1" w:rsidRPr="00765D64">
        <w:rPr>
          <w:rFonts w:hint="eastAsia"/>
        </w:rPr>
        <w:t>→</w:t>
      </w:r>
      <w:r w:rsidR="008769C1" w:rsidRPr="00765D64">
        <w:t>Y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则称</w:t>
      </w:r>
      <w:r w:rsidR="008769C1" w:rsidRPr="00765D64">
        <w:t>X</w:t>
      </w:r>
      <w:r w:rsidR="008769C1" w:rsidRPr="00765D64">
        <w:rPr>
          <w:rFonts w:hint="eastAsia"/>
        </w:rPr>
        <w:t>→</w:t>
      </w:r>
      <w:r w:rsidR="008769C1" w:rsidRPr="00765D64">
        <w:t>Y</w:t>
      </w:r>
      <w:r>
        <w:rPr>
          <w:rFonts w:hint="eastAsia"/>
        </w:rPr>
        <w:t>是完全函数依赖(</w:t>
      </w:r>
      <w:r>
        <w:t>full functional</w:t>
      </w:r>
      <w:r>
        <w:rPr>
          <w:rFonts w:hint="eastAsia"/>
        </w:rPr>
        <w:t xml:space="preserve"> </w:t>
      </w:r>
      <w:r w:rsidR="008769C1" w:rsidRPr="00765D64">
        <w:t>dependency</w:t>
      </w:r>
      <w:r w:rsidR="008769C1" w:rsidRPr="00765D64">
        <w:rPr>
          <w:rFonts w:hint="eastAsia"/>
        </w:rPr>
        <w:t>），</w:t>
      </w:r>
      <w:r w:rsidR="008769C1" w:rsidRPr="00765D64">
        <w:rPr>
          <w:rFonts w:hint="eastAsia"/>
        </w:rPr>
        <w:t>记作：</w:t>
      </w:r>
      <w:r w:rsidR="008769C1" w:rsidRPr="00765D64">
        <w:t xml:space="preserve"> </w:t>
      </w:r>
    </w:p>
    <w:p w:rsidR="00765D64" w:rsidRDefault="00765D64" w:rsidP="00765D64">
      <w:pPr>
        <w:rPr>
          <w:rFonts w:hint="eastAsia"/>
        </w:rPr>
      </w:pPr>
      <w:r w:rsidRPr="00765D64">
        <w:rPr>
          <w:rFonts w:hint="eastAsia"/>
        </w:rPr>
        <w:t xml:space="preserve">否则称 </w:t>
      </w:r>
      <w:r w:rsidRPr="00765D64">
        <w:t>X</w:t>
      </w:r>
      <w:r w:rsidRPr="00765D64">
        <w:rPr>
          <w:rFonts w:hint="eastAsia"/>
        </w:rPr>
        <w:t>→</w:t>
      </w:r>
      <w:r w:rsidRPr="00765D64">
        <w:t>Y</w:t>
      </w:r>
      <w:r w:rsidRPr="00765D64">
        <w:rPr>
          <w:rFonts w:hint="eastAsia"/>
        </w:rPr>
        <w:t>是部分函数依赖（</w:t>
      </w:r>
      <w:r w:rsidRPr="00765D64">
        <w:t>partial functional dependency</w:t>
      </w:r>
      <w:r w:rsidRPr="00765D64">
        <w:rPr>
          <w:rFonts w:hint="eastAsia"/>
        </w:rPr>
        <w:t>），记作：</w:t>
      </w:r>
    </w:p>
    <w:p w:rsidR="00765D64" w:rsidRDefault="00765D64" w:rsidP="00765D64">
      <w:pPr>
        <w:rPr>
          <w:rFonts w:hint="eastAsia"/>
        </w:rPr>
      </w:pPr>
      <w:r>
        <w:rPr>
          <w:noProof/>
        </w:rPr>
        <w:pict>
          <v:shape id="_x0000_s1027" type="#_x0000_t75" style="position:absolute;left:0;text-align:left;margin-left:19.5pt;margin-top:3.15pt;width:54pt;height:16pt;z-index:251659264" filled="t" fillcolor="#cff">
            <v:imagedata r:id="rId9" o:title=""/>
          </v:shape>
          <o:OLEObject Type="Embed" ProgID="Equation.3" ShapeID="_x0000_s1027" DrawAspect="Content" ObjectID="_1527601307" r:id="rId10"/>
        </w:pict>
      </w:r>
    </w:p>
    <w:p w:rsidR="00765D64" w:rsidRPr="00765D64" w:rsidRDefault="00765D64" w:rsidP="00765D64">
      <w:r w:rsidRPr="00765D64">
        <w:rPr>
          <w:rFonts w:hint="eastAsia"/>
          <w:color w:val="FF0000"/>
        </w:rPr>
        <w:t>传递函数依赖</w:t>
      </w:r>
      <w:r>
        <w:rPr>
          <w:rFonts w:hint="eastAsia"/>
        </w:rPr>
        <w:t>：</w:t>
      </w:r>
      <w:r w:rsidR="008769C1" w:rsidRPr="00765D64">
        <w:rPr>
          <w:rFonts w:hint="eastAsia"/>
        </w:rPr>
        <w:t>在关系模式</w:t>
      </w:r>
      <w:r w:rsidR="008769C1" w:rsidRPr="00765D64">
        <w:t>R(U)</w:t>
      </w:r>
      <w:r w:rsidR="008769C1" w:rsidRPr="00765D64">
        <w:rPr>
          <w:rFonts w:hint="eastAsia"/>
        </w:rPr>
        <w:t>中，</w:t>
      </w:r>
      <w:r w:rsidR="008769C1" w:rsidRPr="00765D64">
        <w:t>X, Y</w:t>
      </w:r>
      <w:r w:rsidR="008769C1" w:rsidRPr="00765D64">
        <w:rPr>
          <w:rFonts w:hint="eastAsia"/>
        </w:rPr>
        <w:t>是</w:t>
      </w:r>
      <w:r w:rsidR="008769C1" w:rsidRPr="00765D64">
        <w:t>U</w:t>
      </w:r>
      <w:r w:rsidR="008769C1" w:rsidRPr="00765D64">
        <w:rPr>
          <w:rFonts w:hint="eastAsia"/>
        </w:rPr>
        <w:t>的子集，若</w:t>
      </w:r>
      <w:r w:rsidR="008769C1" w:rsidRPr="00765D64">
        <w:t>X</w:t>
      </w:r>
      <w:r w:rsidR="008769C1" w:rsidRPr="00765D64">
        <w:rPr>
          <w:rFonts w:hint="eastAsia"/>
        </w:rPr>
        <w:t>→</w:t>
      </w:r>
      <w:r w:rsidR="008769C1" w:rsidRPr="00765D64">
        <w:t>Y</w:t>
      </w:r>
      <w:r w:rsidR="008769C1" w:rsidRPr="00765D64">
        <w:rPr>
          <w:rFonts w:hint="eastAsia"/>
        </w:rPr>
        <w:t>，</w:t>
      </w:r>
      <w:r w:rsidR="008769C1" w:rsidRPr="00765D64">
        <w:t>Y</w:t>
      </w:r>
      <w:r w:rsidR="008769C1" w:rsidRPr="00765D64">
        <w:rPr>
          <w:rFonts w:hint="eastAsia"/>
        </w:rPr>
        <w:t>→</w:t>
      </w:r>
      <w:r w:rsidR="008769C1" w:rsidRPr="00765D64">
        <w:rPr>
          <w:rFonts w:hint="eastAsia"/>
        </w:rPr>
        <w:t>Z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并且</w:t>
      </w:r>
      <w:r w:rsidR="008769C1" w:rsidRPr="00765D64">
        <w:t>X</w:t>
      </w:r>
      <w:r w:rsidR="008769C1" w:rsidRPr="00765D64">
        <w:rPr>
          <w:rFonts w:hint="eastAsia"/>
        </w:rPr>
        <w:t>不函数依赖于</w:t>
      </w:r>
      <w:r w:rsidR="008769C1" w:rsidRPr="00765D64">
        <w:t>Y</w:t>
      </w:r>
      <w:r w:rsidR="008769C1" w:rsidRPr="00765D64">
        <w:rPr>
          <w:rFonts w:hint="eastAsia"/>
        </w:rPr>
        <w:t xml:space="preserve"> 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则称</w:t>
      </w:r>
      <w:r w:rsidR="008769C1" w:rsidRPr="00765D64">
        <w:t>Z</w:t>
      </w:r>
      <w:r w:rsidR="008769C1" w:rsidRPr="00765D64">
        <w:rPr>
          <w:rFonts w:hint="eastAsia"/>
        </w:rPr>
        <w:t>传递函数依赖于</w:t>
      </w:r>
      <w:r w:rsidR="008769C1" w:rsidRPr="00765D64">
        <w:t>X</w:t>
      </w:r>
      <w:r w:rsidR="008769C1" w:rsidRPr="00765D64">
        <w:rPr>
          <w:rFonts w:hint="eastAsia"/>
        </w:rPr>
        <w:t>。</w:t>
      </w:r>
      <w:r w:rsidR="008769C1" w:rsidRPr="00765D64">
        <w:t xml:space="preserve"> </w:t>
      </w:r>
      <w:r w:rsidR="008769C1" w:rsidRPr="00765D64">
        <w:rPr>
          <w:rFonts w:hint="eastAsia"/>
        </w:rPr>
        <w:t>这里加上条件</w:t>
      </w:r>
      <w:r w:rsidR="008769C1" w:rsidRPr="00765D64">
        <w:t>X</w:t>
      </w:r>
      <w:r w:rsidR="008769C1" w:rsidRPr="00765D64">
        <w:rPr>
          <w:rFonts w:hint="eastAsia"/>
        </w:rPr>
        <w:t xml:space="preserve"> </w:t>
      </w:r>
      <w:r w:rsidR="008769C1" w:rsidRPr="00765D64">
        <w:rPr>
          <w:rFonts w:hint="eastAsia"/>
        </w:rPr>
        <w:t>不函数依赖于</w:t>
      </w:r>
      <w:r w:rsidR="008769C1" w:rsidRPr="00765D64">
        <w:t>Y</w:t>
      </w:r>
      <w:r w:rsidR="008769C1" w:rsidRPr="00765D64">
        <w:rPr>
          <w:rFonts w:hint="eastAsia"/>
        </w:rPr>
        <w:t>很重要，如果</w:t>
      </w:r>
      <w:r w:rsidR="008769C1" w:rsidRPr="00765D64">
        <w:t>Y</w:t>
      </w:r>
      <w:r w:rsidR="008769C1" w:rsidRPr="00765D64">
        <w:rPr>
          <w:rFonts w:hint="eastAsia"/>
        </w:rPr>
        <w:t>→</w:t>
      </w:r>
      <w:r w:rsidR="008769C1" w:rsidRPr="00765D64">
        <w:t>X</w:t>
      </w:r>
      <w:r w:rsidR="008769C1" w:rsidRPr="00765D64">
        <w:rPr>
          <w:rFonts w:hint="eastAsia"/>
        </w:rPr>
        <w:t>则</w:t>
      </w:r>
      <w:r w:rsidR="008769C1" w:rsidRPr="00765D64">
        <w:t>X</w:t>
      </w:r>
      <w:r w:rsidR="008769C1" w:rsidRPr="00765D64">
        <w:rPr>
          <w:rFonts w:ascii="Arial" w:hAnsi="Arial" w:cs="Arial"/>
        </w:rPr>
        <w:t>↔</w:t>
      </w:r>
      <w:r w:rsidR="008769C1" w:rsidRPr="00765D64">
        <w:t>Y</w:t>
      </w:r>
      <w:r w:rsidR="008769C1" w:rsidRPr="00765D64">
        <w:rPr>
          <w:rFonts w:hint="eastAsia"/>
        </w:rPr>
        <w:t>，</w:t>
      </w:r>
      <w:r w:rsidR="008769C1" w:rsidRPr="00765D64">
        <w:t>X</w:t>
      </w:r>
      <w:r w:rsidR="008769C1" w:rsidRPr="00765D64">
        <w:rPr>
          <w:rFonts w:hint="eastAsia"/>
        </w:rPr>
        <w:t>与</w:t>
      </w:r>
      <w:r w:rsidR="008769C1" w:rsidRPr="00765D64">
        <w:t>Y</w:t>
      </w:r>
      <w:r w:rsidR="008769C1" w:rsidRPr="00765D64">
        <w:rPr>
          <w:rFonts w:hint="eastAsia"/>
        </w:rPr>
        <w:t>一一对应，实际上处于等价地位，</w:t>
      </w:r>
      <w:r w:rsidR="008769C1" w:rsidRPr="00765D64">
        <w:t>Z</w:t>
      </w:r>
      <w:r w:rsidR="008769C1" w:rsidRPr="00765D64">
        <w:rPr>
          <w:rFonts w:hint="eastAsia"/>
        </w:rPr>
        <w:t>就直接函数依赖于</w:t>
      </w:r>
      <w:r w:rsidR="008769C1" w:rsidRPr="00765D64">
        <w:t>X</w:t>
      </w:r>
      <w:r w:rsidR="008769C1" w:rsidRPr="00765D64">
        <w:rPr>
          <w:rFonts w:hint="eastAsia"/>
        </w:rPr>
        <w:t>，</w:t>
      </w:r>
      <w:r w:rsidR="008769C1" w:rsidRPr="00765D64">
        <w:rPr>
          <w:rFonts w:hint="eastAsia"/>
        </w:rPr>
        <w:t>而不是传递函数依赖于</w:t>
      </w:r>
      <w:r w:rsidR="008769C1" w:rsidRPr="00765D64">
        <w:t>X</w:t>
      </w:r>
      <w:r w:rsidR="008769C1" w:rsidRPr="00765D64">
        <w:rPr>
          <w:rFonts w:hint="eastAsia"/>
        </w:rPr>
        <w:t>。</w:t>
      </w:r>
      <w:r w:rsidR="008769C1" w:rsidRPr="00765D64">
        <w:t xml:space="preserve"> </w:t>
      </w:r>
    </w:p>
    <w:p w:rsidR="00765D64" w:rsidRDefault="00765D64" w:rsidP="00765D64">
      <w:pPr>
        <w:pStyle w:val="Heading2"/>
        <w:rPr>
          <w:rFonts w:hint="eastAsia"/>
        </w:rPr>
      </w:pPr>
      <w:r>
        <w:rPr>
          <w:rFonts w:hint="eastAsia"/>
        </w:rPr>
        <w:lastRenderedPageBreak/>
        <w:t>函数依赖的逻辑蕴意</w:t>
      </w:r>
    </w:p>
    <w:p w:rsidR="00765D64" w:rsidRDefault="004214B9" w:rsidP="004214B9">
      <w:pPr>
        <w:rPr>
          <w:rFonts w:hint="eastAsia"/>
        </w:rPr>
      </w:pPr>
      <w:r w:rsidRPr="004214B9">
        <w:rPr>
          <w:rFonts w:hint="eastAsia"/>
        </w:rPr>
        <w:t xml:space="preserve">关系模式形式化地表示为: R(U, D, dom, F) </w:t>
      </w:r>
      <w:r>
        <w:rPr>
          <w:rFonts w:hint="eastAsia"/>
        </w:rPr>
        <w:t>，</w:t>
      </w:r>
      <w:r w:rsidRPr="004214B9">
        <w:rPr>
          <w:rFonts w:hint="eastAsia"/>
        </w:rPr>
        <w:t>其中</w:t>
      </w:r>
      <w:r w:rsidRPr="004214B9">
        <w:t>R</w:t>
      </w:r>
      <w:r w:rsidRPr="004214B9">
        <w:rPr>
          <w:rFonts w:hint="eastAsia"/>
        </w:rPr>
        <w:t>是关系名，是符号化的元组语义；</w:t>
      </w:r>
      <w:r w:rsidRPr="004214B9">
        <w:t>U</w:t>
      </w:r>
      <w:r w:rsidRPr="004214B9">
        <w:rPr>
          <w:rFonts w:hint="eastAsia"/>
        </w:rPr>
        <w:t>为组成关系的属性名的集合；D为属性组U中属性所来自的域；dom 为属性和域之间的映像集合；F 为关系中属性间的依赖关系集合。这个关系模式可以简化为一个三元组：</w:t>
      </w:r>
      <w:r w:rsidRPr="004214B9">
        <w:t>R</w:t>
      </w:r>
      <w:r w:rsidRPr="004214B9">
        <w:rPr>
          <w:rFonts w:hint="eastAsia"/>
        </w:rPr>
        <w:t>(</w:t>
      </w:r>
      <w:r w:rsidRPr="004214B9">
        <w:t>U, F</w:t>
      </w:r>
      <w:r w:rsidRPr="004214B9">
        <w:rPr>
          <w:rFonts w:hint="eastAsia"/>
        </w:rPr>
        <w:t>)。</w:t>
      </w:r>
    </w:p>
    <w:p w:rsidR="00000000" w:rsidRPr="004214B9" w:rsidRDefault="008769C1" w:rsidP="004214B9">
      <w:r w:rsidRPr="004214B9">
        <w:rPr>
          <w:rFonts w:hint="eastAsia"/>
        </w:rPr>
        <w:t>定义</w:t>
      </w:r>
      <w:r w:rsidRPr="004214B9">
        <w:t>5.4</w:t>
      </w:r>
      <w:r w:rsidRPr="004214B9">
        <w:rPr>
          <w:rFonts w:hint="eastAsia"/>
        </w:rPr>
        <w:t>：</w:t>
      </w:r>
      <w:r w:rsidRPr="004214B9">
        <w:rPr>
          <w:rFonts w:hint="eastAsia"/>
        </w:rPr>
        <w:t>设</w:t>
      </w:r>
      <w:r w:rsidRPr="004214B9">
        <w:t>F</w:t>
      </w:r>
      <w:r w:rsidRPr="004214B9">
        <w:rPr>
          <w:rFonts w:hint="eastAsia"/>
        </w:rPr>
        <w:t>是关系模式</w:t>
      </w:r>
      <w:r w:rsidRPr="004214B9">
        <w:t>R(U, F)</w:t>
      </w:r>
      <w:r w:rsidRPr="004214B9">
        <w:rPr>
          <w:rFonts w:hint="eastAsia"/>
        </w:rPr>
        <w:t>的一个函数依赖集，</w:t>
      </w:r>
      <w:r w:rsidRPr="004214B9">
        <w:t>X</w:t>
      </w:r>
      <w:r w:rsidRPr="004214B9">
        <w:rPr>
          <w:rFonts w:hint="eastAsia"/>
        </w:rPr>
        <w:t>、</w:t>
      </w:r>
      <w:r w:rsidRPr="004214B9">
        <w:t>Y</w:t>
      </w:r>
      <w:r w:rsidRPr="004214B9">
        <w:rPr>
          <w:rFonts w:hint="eastAsia"/>
        </w:rPr>
        <w:t>是</w:t>
      </w:r>
      <w:r w:rsidRPr="004214B9">
        <w:t>U</w:t>
      </w:r>
      <w:r w:rsidRPr="004214B9">
        <w:rPr>
          <w:rFonts w:hint="eastAsia"/>
        </w:rPr>
        <w:t>的子集，若对</w:t>
      </w:r>
      <w:r w:rsidRPr="004214B9">
        <w:t>R</w:t>
      </w:r>
      <w:r w:rsidRPr="004214B9">
        <w:rPr>
          <w:rFonts w:hint="eastAsia"/>
        </w:rPr>
        <w:t>的每个满足</w:t>
      </w:r>
      <w:r w:rsidRPr="004214B9">
        <w:t>F</w:t>
      </w:r>
      <w:r w:rsidRPr="004214B9">
        <w:rPr>
          <w:rFonts w:hint="eastAsia"/>
        </w:rPr>
        <w:t>的关系</w:t>
      </w:r>
      <w:r w:rsidRPr="004214B9">
        <w:t>r</w:t>
      </w:r>
      <w:r w:rsidRPr="004214B9">
        <w:rPr>
          <w:rFonts w:hint="eastAsia"/>
        </w:rPr>
        <w:t>，</w:t>
      </w:r>
      <w:r w:rsidRPr="004214B9">
        <w:t>X</w:t>
      </w:r>
      <w:r w:rsidRPr="004214B9">
        <w:rPr>
          <w:rFonts w:hint="eastAsia"/>
        </w:rPr>
        <w:t>→</w:t>
      </w:r>
      <w:r w:rsidRPr="004214B9">
        <w:t>Y</w:t>
      </w:r>
      <w:r w:rsidRPr="004214B9">
        <w:rPr>
          <w:rFonts w:hint="eastAsia"/>
        </w:rPr>
        <w:t>都成立，则称</w:t>
      </w:r>
      <w:r w:rsidRPr="004214B9">
        <w:t>F</w:t>
      </w:r>
      <w:r w:rsidRPr="004214B9">
        <w:rPr>
          <w:rFonts w:hint="eastAsia"/>
        </w:rPr>
        <w:t>逻辑蕴涵</w:t>
      </w:r>
      <w:r w:rsidRPr="004214B9">
        <w:t>X</w:t>
      </w:r>
      <w:r w:rsidRPr="004214B9">
        <w:rPr>
          <w:rFonts w:hint="eastAsia"/>
        </w:rPr>
        <w:t>→</w:t>
      </w:r>
      <w:r w:rsidRPr="004214B9">
        <w:t>Y</w:t>
      </w:r>
      <w:r w:rsidRPr="004214B9">
        <w:rPr>
          <w:rFonts w:hint="eastAsia"/>
        </w:rPr>
        <w:t>。</w:t>
      </w:r>
      <w:r w:rsidRPr="004214B9">
        <w:rPr>
          <w:rFonts w:hint="eastAsia"/>
        </w:rPr>
        <w:t>记作</w:t>
      </w:r>
      <w:r w:rsidRPr="004214B9">
        <w:t xml:space="preserve"> </w:t>
      </w:r>
    </w:p>
    <w:p w:rsidR="004214B9" w:rsidRDefault="004214B9" w:rsidP="004214B9">
      <w:pPr>
        <w:rPr>
          <w:rFonts w:hint="eastAsia"/>
        </w:rPr>
      </w:pPr>
      <w:r w:rsidRPr="004214B9">
        <w:t>F</w:t>
      </w:r>
      <w:r w:rsidRPr="004214B9">
        <w:rPr>
          <w:rFonts w:hint="eastAsia"/>
        </w:rPr>
        <w:t>|=</w:t>
      </w:r>
      <w:r w:rsidRPr="004214B9">
        <w:t>X</w:t>
      </w:r>
      <w:r w:rsidRPr="004214B9">
        <w:rPr>
          <w:rFonts w:hint="eastAsia"/>
        </w:rPr>
        <w:t>→</w:t>
      </w:r>
      <w:r w:rsidRPr="004214B9">
        <w:t>Y</w:t>
      </w:r>
      <w:r>
        <w:rPr>
          <w:rFonts w:hint="eastAsia"/>
        </w:rPr>
        <w:t>，</w:t>
      </w:r>
      <w:r w:rsidR="008769C1" w:rsidRPr="004214B9">
        <w:rPr>
          <w:rFonts w:hint="eastAsia"/>
        </w:rPr>
        <w:t>定义</w:t>
      </w:r>
      <w:r w:rsidR="008769C1" w:rsidRPr="004214B9">
        <w:t>5.4</w:t>
      </w:r>
      <w:r w:rsidR="008769C1" w:rsidRPr="004214B9">
        <w:rPr>
          <w:rFonts w:hint="eastAsia"/>
        </w:rPr>
        <w:t>表示函数依赖</w:t>
      </w:r>
      <w:r w:rsidR="008769C1" w:rsidRPr="004214B9">
        <w:t>X</w:t>
      </w:r>
      <w:r w:rsidR="008769C1" w:rsidRPr="004214B9">
        <w:rPr>
          <w:rFonts w:hint="eastAsia"/>
        </w:rPr>
        <w:t>→</w:t>
      </w:r>
      <w:r w:rsidR="008769C1" w:rsidRPr="004214B9">
        <w:t>Y</w:t>
      </w:r>
      <w:r w:rsidR="008769C1" w:rsidRPr="004214B9">
        <w:rPr>
          <w:rFonts w:hint="eastAsia"/>
        </w:rPr>
        <w:t>可由函数依赖集</w:t>
      </w:r>
      <w:r w:rsidR="008769C1" w:rsidRPr="004214B9">
        <w:t>F</w:t>
      </w:r>
      <w:r w:rsidR="008769C1" w:rsidRPr="004214B9">
        <w:rPr>
          <w:rFonts w:hint="eastAsia"/>
        </w:rPr>
        <w:t>推导出。</w:t>
      </w:r>
      <w:r w:rsidR="008769C1" w:rsidRPr="004214B9">
        <w:t xml:space="preserve"> </w:t>
      </w:r>
    </w:p>
    <w:p w:rsidR="004214B9" w:rsidRDefault="004214B9" w:rsidP="004214B9">
      <w:pPr>
        <w:rPr>
          <w:rFonts w:hint="eastAsia"/>
        </w:rPr>
      </w:pPr>
      <w:r w:rsidRPr="004214B9">
        <w:rPr>
          <w:rFonts w:hint="eastAsia"/>
          <w:color w:val="FF0000"/>
        </w:rPr>
        <w:t>函数依赖集</w:t>
      </w:r>
      <w:r w:rsidRPr="004214B9">
        <w:rPr>
          <w:color w:val="FF0000"/>
        </w:rPr>
        <w:t>F</w:t>
      </w:r>
      <w:r w:rsidRPr="004214B9">
        <w:rPr>
          <w:rFonts w:hint="eastAsia"/>
          <w:color w:val="FF0000"/>
        </w:rPr>
        <w:t>的闭包</w:t>
      </w:r>
      <w:r>
        <w:rPr>
          <w:rFonts w:hint="eastAsia"/>
        </w:rPr>
        <w:t>：</w:t>
      </w:r>
      <w:r w:rsidR="008769C1" w:rsidRPr="004214B9">
        <w:rPr>
          <w:rFonts w:hint="eastAsia"/>
        </w:rPr>
        <w:t>被</w:t>
      </w:r>
      <w:r w:rsidR="008769C1" w:rsidRPr="004214B9">
        <w:t>F</w:t>
      </w:r>
      <w:r w:rsidR="008769C1" w:rsidRPr="004214B9">
        <w:rPr>
          <w:rFonts w:hint="eastAsia"/>
        </w:rPr>
        <w:t>逻辑蕴涵的函数依赖的全体构成的集合，</w:t>
      </w:r>
      <w:r w:rsidR="008769C1" w:rsidRPr="004214B9">
        <w:rPr>
          <w:rFonts w:hint="eastAsia"/>
        </w:rPr>
        <w:t xml:space="preserve">    </w:t>
      </w:r>
      <w:r w:rsidR="008769C1" w:rsidRPr="004214B9">
        <w:t>(</w:t>
      </w:r>
      <w:r w:rsidR="008769C1" w:rsidRPr="004214B9">
        <w:t>closure)</w:t>
      </w:r>
      <w:r w:rsidR="008769C1" w:rsidRPr="004214B9">
        <w:rPr>
          <w:rFonts w:hint="eastAsia"/>
        </w:rPr>
        <w:t>，</w:t>
      </w:r>
      <w:r w:rsidR="008769C1" w:rsidRPr="004214B9">
        <w:rPr>
          <w:rFonts w:hint="eastAsia"/>
        </w:rPr>
        <w:t>记作</w:t>
      </w:r>
      <w:r w:rsidR="008769C1" w:rsidRPr="004214B9">
        <w:t>F</w:t>
      </w:r>
      <w:r w:rsidR="008769C1" w:rsidRPr="004214B9">
        <w:rPr>
          <w:vertAlign w:val="superscript"/>
        </w:rPr>
        <w:t>+</w:t>
      </w:r>
      <w:r w:rsidR="008769C1" w:rsidRPr="004214B9">
        <w:rPr>
          <w:rFonts w:hint="eastAsia"/>
        </w:rPr>
        <w:t>。</w:t>
      </w:r>
      <w:r w:rsidR="008769C1" w:rsidRPr="004214B9">
        <w:rPr>
          <w:rFonts w:hint="eastAsia"/>
        </w:rPr>
        <w:t>即</w:t>
      </w:r>
      <w:r w:rsidR="008769C1" w:rsidRPr="004214B9">
        <w:t xml:space="preserve"> </w:t>
      </w:r>
      <w:r w:rsidRPr="004214B9">
        <w:t xml:space="preserve"> F</w:t>
      </w:r>
      <w:r w:rsidRPr="004214B9">
        <w:rPr>
          <w:vertAlign w:val="superscript"/>
        </w:rPr>
        <w:t>+</w:t>
      </w:r>
      <w:r w:rsidRPr="004214B9">
        <w:t>={X</w:t>
      </w:r>
      <w:r w:rsidRPr="004214B9">
        <w:rPr>
          <w:rFonts w:hint="eastAsia"/>
        </w:rPr>
        <w:t>→</w:t>
      </w:r>
      <w:r w:rsidRPr="004214B9">
        <w:t>Y | F</w:t>
      </w:r>
      <w:r w:rsidRPr="004214B9">
        <w:rPr>
          <w:rFonts w:hint="eastAsia"/>
        </w:rPr>
        <w:t>|=</w:t>
      </w:r>
      <w:r w:rsidRPr="004214B9">
        <w:t>X</w:t>
      </w:r>
      <w:r w:rsidRPr="004214B9">
        <w:rPr>
          <w:rFonts w:hint="eastAsia"/>
        </w:rPr>
        <w:t>→</w:t>
      </w:r>
      <w:r w:rsidRPr="004214B9">
        <w:t>Y}</w:t>
      </w:r>
      <w:r w:rsidRPr="004214B9">
        <w:rPr>
          <w:rFonts w:hint="eastAsia"/>
        </w:rPr>
        <w:t>一般</w:t>
      </w:r>
      <w:r w:rsidRPr="004214B9">
        <w:t>F</w:t>
      </w:r>
      <w:r w:rsidRPr="004214B9">
        <w:rPr>
          <w:rFonts w:hint="eastAsia"/>
        </w:rPr>
        <w:sym w:font="Symbol" w:char="00CD"/>
      </w:r>
      <w:r w:rsidRPr="004214B9">
        <w:t xml:space="preserve"> F</w:t>
      </w:r>
      <w:r w:rsidRPr="004214B9">
        <w:rPr>
          <w:vertAlign w:val="superscript"/>
        </w:rPr>
        <w:t>+</w:t>
      </w:r>
      <w:r w:rsidRPr="004214B9">
        <w:rPr>
          <w:rFonts w:hint="eastAsia"/>
        </w:rPr>
        <w:t>，若</w:t>
      </w:r>
      <w:r w:rsidRPr="004214B9">
        <w:t>F= F</w:t>
      </w:r>
      <w:r w:rsidRPr="004214B9">
        <w:rPr>
          <w:vertAlign w:val="superscript"/>
        </w:rPr>
        <w:t>+</w:t>
      </w:r>
      <w:r w:rsidRPr="004214B9">
        <w:rPr>
          <w:rFonts w:hint="eastAsia"/>
        </w:rPr>
        <w:t>，则称</w:t>
      </w:r>
      <w:r w:rsidRPr="004214B9">
        <w:t>F</w:t>
      </w:r>
      <w:r w:rsidRPr="004214B9">
        <w:rPr>
          <w:rFonts w:hint="eastAsia"/>
        </w:rPr>
        <w:t>为函数依赖的完备集。在现实的例子中，实际上不可能指定函数依赖的完备集。</w:t>
      </w:r>
    </w:p>
    <w:p w:rsidR="004214B9" w:rsidRDefault="004214B9" w:rsidP="004214B9">
      <w:pPr>
        <w:rPr>
          <w:rFonts w:hint="eastAsia"/>
        </w:rPr>
      </w:pPr>
    </w:p>
    <w:p w:rsidR="004214B9" w:rsidRDefault="004214B9" w:rsidP="004214B9">
      <w:pPr>
        <w:pStyle w:val="Heading2"/>
        <w:rPr>
          <w:rFonts w:hint="eastAsia"/>
        </w:rPr>
      </w:pPr>
      <w:r>
        <w:rPr>
          <w:rFonts w:hint="eastAsia"/>
        </w:rPr>
        <w:t>键</w:t>
      </w:r>
    </w:p>
    <w:p w:rsidR="004214B9" w:rsidRDefault="004214B9" w:rsidP="004214B9">
      <w:pPr>
        <w:rPr>
          <w:rFonts w:hint="eastAsia"/>
        </w:rPr>
      </w:pPr>
      <w:r w:rsidRPr="004214B9">
        <w:rPr>
          <w:rFonts w:hint="eastAsia"/>
        </w:rPr>
        <w:t>设</w:t>
      </w:r>
      <w:r w:rsidRPr="004214B9">
        <w:t>F</w:t>
      </w:r>
      <w:r w:rsidRPr="004214B9">
        <w:rPr>
          <w:rFonts w:hint="eastAsia"/>
        </w:rPr>
        <w:t>是关系模式</w:t>
      </w:r>
      <w:r w:rsidRPr="004214B9">
        <w:t>R(U, F)</w:t>
      </w:r>
      <w:r w:rsidRPr="004214B9">
        <w:rPr>
          <w:rFonts w:hint="eastAsia"/>
        </w:rPr>
        <w:t>的一个函数依赖集，</w:t>
      </w:r>
      <w:r w:rsidRPr="004214B9">
        <w:t>X</w:t>
      </w:r>
      <w:r w:rsidRPr="004214B9">
        <w:rPr>
          <w:rFonts w:hint="eastAsia"/>
        </w:rPr>
        <w:t>、</w:t>
      </w:r>
      <w:r w:rsidRPr="004214B9">
        <w:t>Y</w:t>
      </w:r>
      <w:r w:rsidRPr="004214B9">
        <w:rPr>
          <w:rFonts w:hint="eastAsia"/>
        </w:rPr>
        <w:t>是</w:t>
      </w:r>
      <w:r w:rsidRPr="004214B9">
        <w:t>U</w:t>
      </w:r>
      <w:r>
        <w:rPr>
          <w:rFonts w:hint="eastAsia"/>
        </w:rPr>
        <w:t>的子集，若</w:t>
      </w:r>
    </w:p>
    <w:p w:rsidR="003E0D92" w:rsidRDefault="004214B9" w:rsidP="003E0D92">
      <w:pPr>
        <w:rPr>
          <w:rFonts w:hint="eastAsia"/>
          <w:vertAlign w:val="superscript"/>
        </w:rPr>
      </w:pPr>
      <w:r w:rsidRPr="004214B9">
        <w:t>X</w:t>
      </w:r>
      <w:r w:rsidRPr="004214B9">
        <w:rPr>
          <w:rFonts w:hint="eastAsia"/>
        </w:rPr>
        <w:t>→</w:t>
      </w:r>
      <w:r>
        <w:rPr>
          <w:rFonts w:hint="eastAsia"/>
        </w:rPr>
        <w:t xml:space="preserve">U </w:t>
      </w:r>
      <w:r w:rsidR="003E0D92" w:rsidRPr="003E0D92">
        <w:rPr>
          <w:rFonts w:hint="eastAsia"/>
        </w:rPr>
        <w:t>ξ</w:t>
      </w:r>
      <w:r w:rsidR="003E0D92">
        <w:rPr>
          <w:rFonts w:hint="eastAsia"/>
        </w:rPr>
        <w:t xml:space="preserve"> </w:t>
      </w:r>
      <w:r w:rsidRPr="004214B9">
        <w:t>F</w:t>
      </w:r>
      <w:r w:rsidRPr="004214B9">
        <w:rPr>
          <w:vertAlign w:val="superscript"/>
        </w:rPr>
        <w:t>+</w:t>
      </w:r>
      <w:r w:rsidRPr="004214B9">
        <w:rPr>
          <w:rFonts w:hint="eastAsia"/>
        </w:rPr>
        <w:t xml:space="preserve"> </w:t>
      </w:r>
      <w:r w:rsidR="003E0D92">
        <w:rPr>
          <w:rFonts w:hint="eastAsia"/>
        </w:rPr>
        <w:t>;不存在X的真子集Y满足Y</w:t>
      </w:r>
      <w:r w:rsidR="003E0D92" w:rsidRPr="004214B9">
        <w:rPr>
          <w:rFonts w:hint="eastAsia"/>
        </w:rPr>
        <w:t>→</w:t>
      </w:r>
      <w:r w:rsidR="003E0D92">
        <w:rPr>
          <w:rFonts w:hint="eastAsia"/>
        </w:rPr>
        <w:t>U成立，且Y</w:t>
      </w:r>
      <w:r w:rsidR="003E0D92" w:rsidRPr="004214B9">
        <w:rPr>
          <w:rFonts w:hint="eastAsia"/>
        </w:rPr>
        <w:t>→</w:t>
      </w:r>
      <w:r w:rsidR="003E0D92">
        <w:rPr>
          <w:rFonts w:hint="eastAsia"/>
        </w:rPr>
        <w:t xml:space="preserve">U </w:t>
      </w:r>
      <w:r w:rsidR="003E0D92" w:rsidRPr="003E0D92">
        <w:rPr>
          <w:rFonts w:hint="eastAsia"/>
        </w:rPr>
        <w:t>ξ</w:t>
      </w:r>
      <w:r w:rsidR="003E0D92">
        <w:rPr>
          <w:rFonts w:hint="eastAsia"/>
        </w:rPr>
        <w:t xml:space="preserve"> </w:t>
      </w:r>
      <w:r w:rsidR="003E0D92" w:rsidRPr="004214B9">
        <w:t>F</w:t>
      </w:r>
      <w:r w:rsidR="003E0D92" w:rsidRPr="004214B9">
        <w:rPr>
          <w:vertAlign w:val="superscript"/>
        </w:rPr>
        <w:t>+</w:t>
      </w:r>
    </w:p>
    <w:p w:rsidR="003E0D92" w:rsidRDefault="003E0D92" w:rsidP="003E0D92">
      <w:pPr>
        <w:rPr>
          <w:rFonts w:hint="eastAsia"/>
        </w:rPr>
      </w:pPr>
      <w:r>
        <w:rPr>
          <w:rFonts w:hint="eastAsia"/>
        </w:rPr>
        <w:t>则称X是R的一个后候选键。若有多个候选键，则选定其中一个为主键，其他的候选键称为辅键。</w:t>
      </w:r>
    </w:p>
    <w:p w:rsidR="003E0D92" w:rsidRDefault="003E0D92" w:rsidP="003E0D92">
      <w:pPr>
        <w:rPr>
          <w:rFonts w:hint="eastAsia"/>
        </w:rPr>
      </w:pPr>
    </w:p>
    <w:p w:rsidR="003E0D92" w:rsidRDefault="003E0D92" w:rsidP="003E0D92">
      <w:pPr>
        <w:pStyle w:val="Heading2"/>
        <w:rPr>
          <w:rFonts w:hint="eastAsia"/>
        </w:rPr>
      </w:pPr>
      <w:r w:rsidRPr="003E0D92">
        <w:rPr>
          <w:rFonts w:hint="eastAsia"/>
        </w:rPr>
        <w:t>函数依赖的推理规则</w:t>
      </w:r>
    </w:p>
    <w:p w:rsidR="00000000" w:rsidRPr="003E0D92" w:rsidRDefault="008769C1" w:rsidP="003E0D92">
      <w:r w:rsidRPr="003E0D92">
        <w:rPr>
          <w:rFonts w:hint="eastAsia"/>
        </w:rPr>
        <w:t>函数依赖</w:t>
      </w:r>
      <w:r w:rsidRPr="003E0D92">
        <w:t>XY→Z</w:t>
      </w:r>
      <w:r w:rsidRPr="003E0D92">
        <w:rPr>
          <w:rFonts w:hint="eastAsia"/>
        </w:rPr>
        <w:t>，</w:t>
      </w:r>
      <w:r w:rsidRPr="003E0D92">
        <w:t>XYZ→UV</w:t>
      </w:r>
      <w:r w:rsidRPr="003E0D92">
        <w:rPr>
          <w:rFonts w:hint="eastAsia"/>
        </w:rPr>
        <w:t>。设有关系模式</w:t>
      </w:r>
      <w:r w:rsidRPr="003E0D92">
        <w:t>R(U, F)</w:t>
      </w:r>
      <w:r w:rsidRPr="003E0D92">
        <w:rPr>
          <w:rFonts w:hint="eastAsia"/>
        </w:rPr>
        <w:t>，</w:t>
      </w:r>
      <w:r w:rsidRPr="003E0D92">
        <w:t>U</w:t>
      </w:r>
      <w:r w:rsidRPr="003E0D92">
        <w:rPr>
          <w:rFonts w:hint="eastAsia"/>
        </w:rPr>
        <w:t>为属性全集，</w:t>
      </w:r>
      <w:r w:rsidRPr="003E0D92">
        <w:t>X</w:t>
      </w:r>
      <w:r w:rsidRPr="003E0D92">
        <w:rPr>
          <w:rFonts w:hint="eastAsia"/>
        </w:rPr>
        <w:t>、</w:t>
      </w:r>
      <w:r w:rsidRPr="003E0D92">
        <w:t>Y</w:t>
      </w:r>
      <w:r w:rsidRPr="003E0D92">
        <w:rPr>
          <w:rFonts w:hint="eastAsia"/>
        </w:rPr>
        <w:t>、</w:t>
      </w:r>
      <w:r w:rsidRPr="003E0D92">
        <w:t>Z</w:t>
      </w:r>
      <w:r w:rsidRPr="003E0D92">
        <w:rPr>
          <w:rFonts w:hint="eastAsia"/>
        </w:rPr>
        <w:t>为</w:t>
      </w:r>
      <w:r w:rsidRPr="003E0D92">
        <w:t>U</w:t>
      </w:r>
      <w:r w:rsidRPr="003E0D92">
        <w:rPr>
          <w:rFonts w:hint="eastAsia"/>
        </w:rPr>
        <w:t>的子集，</w:t>
      </w:r>
      <w:r w:rsidRPr="003E0D92">
        <w:t>F</w:t>
      </w:r>
      <w:r w:rsidRPr="003E0D92">
        <w:rPr>
          <w:rFonts w:hint="eastAsia"/>
        </w:rPr>
        <w:t>是</w:t>
      </w:r>
      <w:r w:rsidRPr="003E0D92">
        <w:t>R</w:t>
      </w:r>
      <w:r w:rsidRPr="003E0D92">
        <w:rPr>
          <w:rFonts w:hint="eastAsia"/>
        </w:rPr>
        <w:t>的函数依赖集。则对</w:t>
      </w:r>
      <w:r w:rsidRPr="003E0D92">
        <w:t>R</w:t>
      </w:r>
      <w:r w:rsidRPr="003E0D92">
        <w:rPr>
          <w:rFonts w:hint="eastAsia"/>
        </w:rPr>
        <w:t>有以下推理规则：</w:t>
      </w:r>
      <w:r w:rsidRPr="003E0D92">
        <w:t xml:space="preserve"> </w:t>
      </w:r>
    </w:p>
    <w:p w:rsidR="00000000" w:rsidRPr="003E0D92" w:rsidRDefault="008769C1" w:rsidP="003E0D92">
      <w:pPr>
        <w:pStyle w:val="ListParagraph"/>
        <w:numPr>
          <w:ilvl w:val="0"/>
          <w:numId w:val="25"/>
        </w:numPr>
      </w:pPr>
      <w:r w:rsidRPr="003E0D92">
        <w:t>A1</w:t>
      </w:r>
      <w:r w:rsidRPr="003E0D92">
        <w:rPr>
          <w:rFonts w:hint="eastAsia"/>
        </w:rPr>
        <w:t>自反律（</w:t>
      </w:r>
      <w:r w:rsidRPr="003E0D92">
        <w:t>reflexivity</w:t>
      </w:r>
      <w:r w:rsidRPr="003E0D92">
        <w:rPr>
          <w:rFonts w:hint="eastAsia"/>
        </w:rPr>
        <w:t>）：若</w:t>
      </w:r>
      <w:r w:rsidRPr="003E0D92">
        <w:t>Y</w:t>
      </w:r>
      <w:r w:rsidRPr="003E0D92">
        <w:rPr>
          <w:rFonts w:hint="eastAsia"/>
        </w:rPr>
        <w:sym w:font="Symbol" w:char="00CD"/>
      </w:r>
      <w:r w:rsidRPr="003E0D92">
        <w:t>X</w:t>
      </w:r>
      <w:r w:rsidRPr="003E0D92">
        <w:rPr>
          <w:rFonts w:hint="eastAsia"/>
        </w:rPr>
        <w:t>，则</w:t>
      </w:r>
      <w:r w:rsidRPr="003E0D92">
        <w:t>X→Y</w:t>
      </w:r>
      <w:r w:rsidRPr="003E0D92">
        <w:rPr>
          <w:rFonts w:hint="eastAsia"/>
        </w:rPr>
        <w:t>。</w:t>
      </w:r>
      <w:r w:rsidRPr="003E0D92">
        <w:t xml:space="preserve"> </w:t>
      </w:r>
    </w:p>
    <w:p w:rsidR="00000000" w:rsidRPr="003E0D92" w:rsidRDefault="008769C1" w:rsidP="003E0D92">
      <w:pPr>
        <w:pStyle w:val="ListParagraph"/>
        <w:numPr>
          <w:ilvl w:val="0"/>
          <w:numId w:val="25"/>
        </w:numPr>
      </w:pPr>
      <w:r w:rsidRPr="003E0D92">
        <w:t>A2</w:t>
      </w:r>
      <w:r w:rsidRPr="003E0D92">
        <w:rPr>
          <w:rFonts w:hint="eastAsia"/>
        </w:rPr>
        <w:t>增广律（</w:t>
      </w:r>
      <w:r w:rsidRPr="003E0D92">
        <w:t>augmentation</w:t>
      </w:r>
      <w:r w:rsidRPr="003E0D92">
        <w:rPr>
          <w:rFonts w:hint="eastAsia"/>
        </w:rPr>
        <w:t>）：若</w:t>
      </w:r>
      <w:r w:rsidRPr="003E0D92">
        <w:t>X→Y</w:t>
      </w:r>
      <w:r w:rsidRPr="003E0D92">
        <w:rPr>
          <w:rFonts w:hint="eastAsia"/>
        </w:rPr>
        <w:t>，则</w:t>
      </w:r>
      <w:r w:rsidRPr="003E0D92">
        <w:t>XZ→YZ</w:t>
      </w:r>
      <w:r w:rsidRPr="003E0D92">
        <w:rPr>
          <w:rFonts w:hint="eastAsia"/>
        </w:rPr>
        <w:t>。</w:t>
      </w:r>
      <w:r w:rsidRPr="003E0D92">
        <w:t xml:space="preserve"> </w:t>
      </w:r>
    </w:p>
    <w:p w:rsidR="00000000" w:rsidRPr="003E0D92" w:rsidRDefault="008769C1" w:rsidP="003E0D92">
      <w:pPr>
        <w:pStyle w:val="ListParagraph"/>
        <w:numPr>
          <w:ilvl w:val="0"/>
          <w:numId w:val="25"/>
        </w:numPr>
      </w:pPr>
      <w:r w:rsidRPr="003E0D92">
        <w:t>A3</w:t>
      </w:r>
      <w:r w:rsidRPr="003E0D92">
        <w:rPr>
          <w:rFonts w:hint="eastAsia"/>
        </w:rPr>
        <w:t>传递律（</w:t>
      </w:r>
      <w:r w:rsidRPr="003E0D92">
        <w:t>transitivity</w:t>
      </w:r>
      <w:r w:rsidRPr="003E0D92">
        <w:rPr>
          <w:rFonts w:hint="eastAsia"/>
        </w:rPr>
        <w:t>）：若</w:t>
      </w:r>
      <w:r w:rsidRPr="003E0D92">
        <w:t>X→Y</w:t>
      </w:r>
      <w:r w:rsidRPr="003E0D92">
        <w:rPr>
          <w:rFonts w:hint="eastAsia"/>
        </w:rPr>
        <w:t>，</w:t>
      </w:r>
      <w:r w:rsidRPr="003E0D92">
        <w:t>Y→Z</w:t>
      </w:r>
      <w:r w:rsidRPr="003E0D92">
        <w:rPr>
          <w:rFonts w:hint="eastAsia"/>
        </w:rPr>
        <w:t>，则</w:t>
      </w:r>
      <w:r w:rsidRPr="003E0D92">
        <w:t>X→Z</w:t>
      </w:r>
      <w:r w:rsidRPr="003E0D92">
        <w:rPr>
          <w:rFonts w:hint="eastAsia"/>
        </w:rPr>
        <w:t>。</w:t>
      </w:r>
    </w:p>
    <w:p w:rsidR="003E0D92" w:rsidRDefault="003E0D92" w:rsidP="003E0D92">
      <w:pPr>
        <w:rPr>
          <w:rFonts w:hint="eastAsia"/>
        </w:rPr>
      </w:pPr>
      <w:r w:rsidRPr="003E0D92">
        <w:rPr>
          <w:rFonts w:hint="eastAsia"/>
        </w:rPr>
        <w:t>根据</w:t>
      </w:r>
      <w:r w:rsidRPr="003E0D92">
        <w:t>Armstrong</w:t>
      </w:r>
      <w:r w:rsidRPr="003E0D92">
        <w:rPr>
          <w:rFonts w:hint="eastAsia"/>
        </w:rPr>
        <w:t>公理的三条推理规则，可得到三个推论：</w:t>
      </w:r>
      <w:r w:rsidRPr="003E0D92">
        <w:t xml:space="preserve"> </w:t>
      </w:r>
    </w:p>
    <w:p w:rsidR="003E0D92" w:rsidRDefault="003E0D92" w:rsidP="003E0D92">
      <w:pPr>
        <w:pStyle w:val="ListParagraph"/>
        <w:numPr>
          <w:ilvl w:val="0"/>
          <w:numId w:val="26"/>
        </w:numPr>
        <w:rPr>
          <w:rFonts w:hint="eastAsia"/>
        </w:rPr>
      </w:pPr>
      <w:r w:rsidRPr="003E0D92">
        <w:rPr>
          <w:rFonts w:hint="eastAsia"/>
        </w:rPr>
        <w:t>合并规则</w:t>
      </w:r>
      <w:r w:rsidRPr="003E0D92">
        <w:t>(union)</w:t>
      </w:r>
      <w:r w:rsidRPr="003E0D92">
        <w:rPr>
          <w:rFonts w:hint="eastAsia"/>
        </w:rPr>
        <w:t>：由</w:t>
      </w:r>
      <w:r w:rsidRPr="003E0D92">
        <w:t>X</w:t>
      </w:r>
      <w:r w:rsidRPr="003E0D92">
        <w:rPr>
          <w:rFonts w:hint="eastAsia"/>
        </w:rPr>
        <w:t>→</w:t>
      </w:r>
      <w:r w:rsidRPr="003E0D92">
        <w:t>Y</w:t>
      </w:r>
      <w:r w:rsidRPr="003E0D92">
        <w:rPr>
          <w:rFonts w:hint="eastAsia"/>
        </w:rPr>
        <w:t>，</w:t>
      </w:r>
      <w:r w:rsidRPr="003E0D92">
        <w:t>X</w:t>
      </w:r>
      <w:r w:rsidRPr="003E0D92">
        <w:rPr>
          <w:rFonts w:hint="eastAsia"/>
        </w:rPr>
        <w:t>→</w:t>
      </w:r>
      <w:r w:rsidRPr="003E0D92">
        <w:t>Z</w:t>
      </w:r>
      <w:r w:rsidRPr="003E0D92">
        <w:rPr>
          <w:rFonts w:hint="eastAsia"/>
        </w:rPr>
        <w:t xml:space="preserve">，则  </w:t>
      </w:r>
      <w:r w:rsidRPr="003E0D92">
        <w:t>X</w:t>
      </w:r>
      <w:r w:rsidRPr="003E0D92">
        <w:rPr>
          <w:rFonts w:hint="eastAsia"/>
        </w:rPr>
        <w:t>→Y</w:t>
      </w:r>
      <w:r w:rsidRPr="003E0D92">
        <w:t>Z</w:t>
      </w:r>
      <w:r>
        <w:rPr>
          <w:rFonts w:hint="eastAsia"/>
        </w:rPr>
        <w:br/>
      </w:r>
      <w:r w:rsidRPr="003E0D92">
        <w:rPr>
          <w:rFonts w:hint="eastAsia"/>
        </w:rPr>
        <w:t>分解规则</w:t>
      </w:r>
      <w:r w:rsidRPr="003E0D92">
        <w:t>(decomposition)：由X→YZ，则 X→Y，X→Z</w:t>
      </w:r>
    </w:p>
    <w:p w:rsidR="003E0D92" w:rsidRPr="003E0D92" w:rsidRDefault="003E0D92" w:rsidP="003E0D92">
      <w:pPr>
        <w:pStyle w:val="ListParagraph"/>
        <w:numPr>
          <w:ilvl w:val="0"/>
          <w:numId w:val="26"/>
        </w:numPr>
      </w:pPr>
      <w:r w:rsidRPr="003E0D92">
        <w:rPr>
          <w:rFonts w:hint="eastAsia"/>
        </w:rPr>
        <w:t>伪传递规则</w:t>
      </w:r>
      <w:r w:rsidRPr="003E0D92">
        <w:t>(pseudo transitivity)</w:t>
      </w:r>
      <w:r w:rsidRPr="003E0D92">
        <w:rPr>
          <w:rFonts w:hint="eastAsia"/>
        </w:rPr>
        <w:t xml:space="preserve">：由 </w:t>
      </w:r>
      <w:r w:rsidRPr="003E0D92">
        <w:t>X</w:t>
      </w:r>
      <w:r w:rsidRPr="003E0D92">
        <w:rPr>
          <w:rFonts w:hint="eastAsia"/>
        </w:rPr>
        <w:t>→</w:t>
      </w:r>
      <w:r w:rsidRPr="003E0D92">
        <w:t>Y</w:t>
      </w:r>
      <w:r w:rsidRPr="003E0D92">
        <w:rPr>
          <w:rFonts w:hint="eastAsia"/>
        </w:rPr>
        <w:t>，</w:t>
      </w:r>
      <w:r w:rsidRPr="003E0D92">
        <w:t>YW</w:t>
      </w:r>
      <w:r w:rsidRPr="003E0D92">
        <w:rPr>
          <w:rFonts w:hint="eastAsia"/>
        </w:rPr>
        <w:t>→</w:t>
      </w:r>
      <w:r w:rsidRPr="003E0D92">
        <w:t>Z</w:t>
      </w:r>
      <w:r w:rsidRPr="003E0D92">
        <w:rPr>
          <w:rFonts w:hint="eastAsia"/>
        </w:rPr>
        <w:t>，则</w:t>
      </w:r>
      <w:r w:rsidRPr="003E0D92">
        <w:t xml:space="preserve"> XW</w:t>
      </w:r>
      <w:r w:rsidRPr="003E0D92">
        <w:rPr>
          <w:rFonts w:hint="eastAsia"/>
        </w:rPr>
        <w:t>→</w:t>
      </w:r>
      <w:r w:rsidRPr="003E0D92">
        <w:t xml:space="preserve">Z </w:t>
      </w:r>
    </w:p>
    <w:p w:rsidR="003E0D92" w:rsidRDefault="008769C1" w:rsidP="003E0D92">
      <w:pPr>
        <w:rPr>
          <w:rFonts w:hint="eastAsia"/>
        </w:rPr>
      </w:pPr>
      <w:r w:rsidRPr="003E0D92">
        <w:rPr>
          <w:rFonts w:hint="eastAsia"/>
        </w:rPr>
        <w:lastRenderedPageBreak/>
        <w:t>引理</w:t>
      </w:r>
      <w:r w:rsidRPr="003E0D92">
        <w:t>5.1</w:t>
      </w:r>
      <w:r w:rsidRPr="003E0D92">
        <w:rPr>
          <w:rFonts w:hint="eastAsia"/>
        </w:rPr>
        <w:t>：</w:t>
      </w:r>
      <w:r w:rsidRPr="003E0D92">
        <w:rPr>
          <w:rFonts w:hint="eastAsia"/>
        </w:rPr>
        <w:t>设</w:t>
      </w:r>
      <w:r w:rsidRPr="003E0D92">
        <w:t>A</w:t>
      </w:r>
      <w:r w:rsidRPr="003E0D92">
        <w:rPr>
          <w:vertAlign w:val="subscript"/>
        </w:rPr>
        <w:t xml:space="preserve">i </w:t>
      </w:r>
      <w:r w:rsidRPr="003E0D92">
        <w:t xml:space="preserve">( </w:t>
      </w:r>
      <w:r w:rsidRPr="003E0D92">
        <w:t>i</w:t>
      </w:r>
      <w:r w:rsidRPr="003E0D92">
        <w:t xml:space="preserve">=1, 2, </w:t>
      </w:r>
      <w:r w:rsidRPr="003E0D92">
        <w:t>…</w:t>
      </w:r>
      <w:r w:rsidRPr="003E0D92">
        <w:rPr>
          <w:rFonts w:hint="eastAsia"/>
        </w:rPr>
        <w:t xml:space="preserve">,n </w:t>
      </w:r>
      <w:r w:rsidRPr="003E0D92">
        <w:t>)</w:t>
      </w:r>
      <w:r w:rsidRPr="003E0D92">
        <w:rPr>
          <w:rFonts w:hint="eastAsia"/>
        </w:rPr>
        <w:t>为关系模式</w:t>
      </w:r>
      <w:r w:rsidRPr="003E0D92">
        <w:t>R</w:t>
      </w:r>
      <w:r w:rsidRPr="003E0D92">
        <w:rPr>
          <w:rFonts w:hint="eastAsia"/>
        </w:rPr>
        <w:t>的属性，</w:t>
      </w:r>
      <w:r w:rsidRPr="003E0D92">
        <w:t>X</w:t>
      </w:r>
      <w:r w:rsidRPr="003E0D92">
        <w:rPr>
          <w:rFonts w:hint="eastAsia"/>
        </w:rPr>
        <w:t>→</w:t>
      </w:r>
      <w:r w:rsidRPr="003E0D92">
        <w:t>A</w:t>
      </w:r>
      <w:r w:rsidRPr="003E0D92">
        <w:rPr>
          <w:vertAlign w:val="subscript"/>
        </w:rPr>
        <w:t>1</w:t>
      </w:r>
      <w:r w:rsidRPr="003E0D92">
        <w:t>A</w:t>
      </w:r>
      <w:r w:rsidRPr="003E0D92">
        <w:rPr>
          <w:vertAlign w:val="subscript"/>
        </w:rPr>
        <w:t>2</w:t>
      </w:r>
      <w:r w:rsidRPr="003E0D92">
        <w:t>…</w:t>
      </w:r>
      <w:r w:rsidRPr="003E0D92">
        <w:t>A</w:t>
      </w:r>
      <w:r w:rsidRPr="003E0D92">
        <w:rPr>
          <w:vertAlign w:val="subscript"/>
        </w:rPr>
        <w:t>n</w:t>
      </w:r>
      <w:r w:rsidRPr="003E0D92">
        <w:rPr>
          <w:rFonts w:hint="eastAsia"/>
        </w:rPr>
        <w:t>成立的充分必要条件是</w:t>
      </w:r>
      <w:r w:rsidRPr="003E0D92">
        <w:t>X</w:t>
      </w:r>
      <w:r w:rsidRPr="003E0D92">
        <w:rPr>
          <w:rFonts w:hint="eastAsia"/>
        </w:rPr>
        <w:t>→</w:t>
      </w:r>
      <w:r w:rsidRPr="003E0D92">
        <w:t>A</w:t>
      </w:r>
      <w:r w:rsidRPr="003E0D92">
        <w:rPr>
          <w:vertAlign w:val="subscript"/>
        </w:rPr>
        <w:t>i</w:t>
      </w:r>
      <w:r w:rsidRPr="003E0D92">
        <w:rPr>
          <w:vertAlign w:val="subscript"/>
        </w:rPr>
        <w:t xml:space="preserve"> </w:t>
      </w:r>
      <w:r w:rsidRPr="003E0D92">
        <w:t xml:space="preserve">( </w:t>
      </w:r>
      <w:r w:rsidRPr="003E0D92">
        <w:t>i</w:t>
      </w:r>
      <w:r w:rsidRPr="003E0D92">
        <w:t xml:space="preserve">=1, 2, </w:t>
      </w:r>
      <w:r w:rsidRPr="003E0D92">
        <w:t>…</w:t>
      </w:r>
      <w:r w:rsidRPr="003E0D92">
        <w:rPr>
          <w:rFonts w:hint="eastAsia"/>
        </w:rPr>
        <w:t xml:space="preserve">,n </w:t>
      </w:r>
      <w:r w:rsidRPr="003E0D92">
        <w:t>)</w:t>
      </w:r>
      <w:r w:rsidRPr="003E0D92">
        <w:rPr>
          <w:rFonts w:hint="eastAsia"/>
        </w:rPr>
        <w:t>均成立。</w:t>
      </w:r>
    </w:p>
    <w:p w:rsidR="00000000" w:rsidRPr="003E0D92" w:rsidRDefault="008769C1" w:rsidP="003E0D92">
      <w:r w:rsidRPr="003E0D92">
        <w:rPr>
          <w:rFonts w:hint="eastAsia"/>
        </w:rPr>
        <w:t>定义</w:t>
      </w:r>
      <w:r w:rsidRPr="003E0D92">
        <w:t>5.6</w:t>
      </w:r>
      <w:r w:rsidRPr="003E0D92">
        <w:rPr>
          <w:rFonts w:hint="eastAsia"/>
        </w:rPr>
        <w:t>：</w:t>
      </w:r>
      <w:r w:rsidRPr="003E0D92">
        <w:rPr>
          <w:rFonts w:hint="eastAsia"/>
        </w:rPr>
        <w:t>设由关系模式</w:t>
      </w:r>
      <w:r w:rsidRPr="003E0D92">
        <w:t>R(U, F)</w:t>
      </w:r>
      <w:r w:rsidRPr="003E0D92">
        <w:rPr>
          <w:rFonts w:hint="eastAsia"/>
        </w:rPr>
        <w:t>，</w:t>
      </w:r>
      <w:r w:rsidRPr="003E0D92">
        <w:t>U</w:t>
      </w:r>
      <w:r w:rsidRPr="003E0D92">
        <w:rPr>
          <w:rFonts w:hint="eastAsia"/>
        </w:rPr>
        <w:t>为属性全集即</w:t>
      </w:r>
      <w:r w:rsidRPr="003E0D92">
        <w:t>U=A</w:t>
      </w:r>
      <w:r w:rsidRPr="003E0D92">
        <w:rPr>
          <w:vertAlign w:val="subscript"/>
        </w:rPr>
        <w:t>1</w:t>
      </w:r>
      <w:r w:rsidRPr="003E0D92">
        <w:t>A</w:t>
      </w:r>
      <w:r w:rsidRPr="003E0D92">
        <w:rPr>
          <w:vertAlign w:val="subscript"/>
        </w:rPr>
        <w:t>2</w:t>
      </w:r>
      <w:r w:rsidRPr="003E0D92">
        <w:t>…</w:t>
      </w:r>
      <w:r w:rsidRPr="003E0D92">
        <w:t>A</w:t>
      </w:r>
      <w:r w:rsidRPr="003E0D92">
        <w:rPr>
          <w:vertAlign w:val="subscript"/>
        </w:rPr>
        <w:t>n</w:t>
      </w:r>
      <w:r w:rsidRPr="003E0D92">
        <w:rPr>
          <w:rFonts w:hint="eastAsia"/>
        </w:rPr>
        <w:t>，</w:t>
      </w:r>
      <w:r w:rsidRPr="003E0D92">
        <w:t>X</w:t>
      </w:r>
      <w:r w:rsidRPr="003E0D92">
        <w:rPr>
          <w:rFonts w:hint="eastAsia"/>
        </w:rPr>
        <w:t>为</w:t>
      </w:r>
      <w:r w:rsidRPr="003E0D92">
        <w:t>U</w:t>
      </w:r>
      <w:r w:rsidRPr="003E0D92">
        <w:rPr>
          <w:rFonts w:hint="eastAsia"/>
        </w:rPr>
        <w:t>的子集，</w:t>
      </w:r>
      <w:r w:rsidRPr="003E0D92">
        <w:t>F</w:t>
      </w:r>
      <w:r w:rsidRPr="003E0D92">
        <w:rPr>
          <w:rFonts w:hint="eastAsia"/>
        </w:rPr>
        <w:t>是</w:t>
      </w:r>
      <w:r w:rsidRPr="003E0D92">
        <w:t>U</w:t>
      </w:r>
      <w:r w:rsidRPr="003E0D92">
        <w:rPr>
          <w:rFonts w:hint="eastAsia"/>
        </w:rPr>
        <w:t>上的一个函数依赖集，则所有基于</w:t>
      </w:r>
      <w:r w:rsidRPr="003E0D92">
        <w:t>F</w:t>
      </w:r>
      <w:r w:rsidRPr="003E0D92">
        <w:rPr>
          <w:rFonts w:hint="eastAsia"/>
        </w:rPr>
        <w:t>能推导出的由</w:t>
      </w:r>
      <w:r w:rsidRPr="003E0D92">
        <w:t>X</w:t>
      </w:r>
      <w:r w:rsidRPr="003E0D92">
        <w:rPr>
          <w:rFonts w:hint="eastAsia"/>
        </w:rPr>
        <w:t>函数决定的属性集合称为属性集</w:t>
      </w:r>
      <w:r w:rsidRPr="003E0D92">
        <w:t>X</w:t>
      </w:r>
      <w:r w:rsidRPr="003E0D92">
        <w:rPr>
          <w:rFonts w:hint="eastAsia"/>
        </w:rPr>
        <w:t>关于函数依赖集</w:t>
      </w:r>
      <w:r w:rsidRPr="003E0D92">
        <w:t>F</w:t>
      </w:r>
      <w:r w:rsidRPr="003E0D92">
        <w:rPr>
          <w:rFonts w:hint="eastAsia"/>
        </w:rPr>
        <w:t>的闭包，记作</w:t>
      </w:r>
      <w:r w:rsidRPr="003E0D92">
        <w:t>X</w:t>
      </w:r>
      <w:r w:rsidRPr="003E0D92">
        <w:rPr>
          <w:vertAlign w:val="superscript"/>
        </w:rPr>
        <w:t>+</w:t>
      </w:r>
      <w:r w:rsidRPr="003E0D92">
        <w:rPr>
          <w:rFonts w:hint="eastAsia"/>
        </w:rPr>
        <w:t>，</w:t>
      </w:r>
      <w:r w:rsidRPr="003E0D92">
        <w:rPr>
          <w:rFonts w:hint="eastAsia"/>
        </w:rPr>
        <w:t>即</w:t>
      </w:r>
      <w:r w:rsidRPr="003E0D92">
        <w:t xml:space="preserve"> </w:t>
      </w:r>
    </w:p>
    <w:p w:rsidR="00000000" w:rsidRDefault="008769C1" w:rsidP="003E0D92">
      <w:pPr>
        <w:rPr>
          <w:rFonts w:hint="eastAsia"/>
        </w:rPr>
      </w:pPr>
      <w:r w:rsidRPr="003E0D92">
        <w:t>X</w:t>
      </w:r>
      <w:r w:rsidRPr="003E0D92">
        <w:rPr>
          <w:vertAlign w:val="superscript"/>
        </w:rPr>
        <w:t>+</w:t>
      </w:r>
      <w:r w:rsidRPr="003E0D92">
        <w:t>={ A</w:t>
      </w:r>
      <w:r w:rsidRPr="003E0D92">
        <w:rPr>
          <w:vertAlign w:val="subscript"/>
        </w:rPr>
        <w:t xml:space="preserve">i </w:t>
      </w:r>
      <w:r w:rsidRPr="003E0D92">
        <w:t xml:space="preserve">| </w:t>
      </w:r>
      <w:r w:rsidRPr="003E0D92">
        <w:t>X</w:t>
      </w:r>
      <w:r w:rsidRPr="003E0D92">
        <w:rPr>
          <w:rFonts w:hint="eastAsia"/>
        </w:rPr>
        <w:t>→</w:t>
      </w:r>
      <w:r w:rsidRPr="003E0D92">
        <w:t>A</w:t>
      </w:r>
      <w:r w:rsidRPr="003E0D92">
        <w:rPr>
          <w:vertAlign w:val="subscript"/>
        </w:rPr>
        <w:t>i</w:t>
      </w:r>
      <w:r w:rsidRPr="003E0D92">
        <w:rPr>
          <w:rFonts w:hint="eastAsia"/>
        </w:rPr>
        <w:t>能由</w:t>
      </w:r>
      <w:r w:rsidRPr="003E0D92">
        <w:t>F</w:t>
      </w:r>
      <w:r w:rsidRPr="003E0D92">
        <w:rPr>
          <w:rFonts w:hint="eastAsia"/>
        </w:rPr>
        <w:t>根据</w:t>
      </w:r>
      <w:r w:rsidRPr="003E0D92">
        <w:t>Armstrong</w:t>
      </w:r>
      <w:r w:rsidRPr="003E0D92">
        <w:rPr>
          <w:rFonts w:hint="eastAsia"/>
        </w:rPr>
        <w:t>公理推导出</w:t>
      </w:r>
      <w:r w:rsidRPr="003E0D92">
        <w:t xml:space="preserve"> }</w:t>
      </w:r>
    </w:p>
    <w:p w:rsidR="00000000" w:rsidRPr="003E0D92" w:rsidRDefault="008769C1" w:rsidP="003E0D92">
      <w:r w:rsidRPr="003E0D92">
        <w:rPr>
          <w:rFonts w:hint="eastAsia"/>
        </w:rPr>
        <w:t>引理</w:t>
      </w:r>
      <w:r w:rsidRPr="003E0D92">
        <w:t>5.2</w:t>
      </w:r>
      <w:r w:rsidRPr="003E0D92">
        <w:rPr>
          <w:rFonts w:hint="eastAsia"/>
        </w:rPr>
        <w:t>：</w:t>
      </w:r>
      <w:r w:rsidRPr="003E0D92">
        <w:rPr>
          <w:rFonts w:hint="eastAsia"/>
        </w:rPr>
        <w:t>设</w:t>
      </w:r>
      <w:r w:rsidRPr="003E0D92">
        <w:t>F</w:t>
      </w:r>
      <w:r w:rsidRPr="003E0D92">
        <w:rPr>
          <w:rFonts w:hint="eastAsia"/>
        </w:rPr>
        <w:t>是关系模式</w:t>
      </w:r>
      <w:r w:rsidRPr="003E0D92">
        <w:t>R(U, F)</w:t>
      </w:r>
      <w:r w:rsidRPr="003E0D92">
        <w:rPr>
          <w:rFonts w:hint="eastAsia"/>
        </w:rPr>
        <w:t>的函数依赖集，</w:t>
      </w:r>
      <w:r w:rsidRPr="003E0D92">
        <w:t>U</w:t>
      </w:r>
      <w:r w:rsidRPr="003E0D92">
        <w:rPr>
          <w:rFonts w:hint="eastAsia"/>
        </w:rPr>
        <w:t>为属性全集即</w:t>
      </w:r>
      <w:r w:rsidRPr="003E0D92">
        <w:t>U=A</w:t>
      </w:r>
      <w:r w:rsidRPr="003E0D92">
        <w:rPr>
          <w:vertAlign w:val="subscript"/>
        </w:rPr>
        <w:t>1</w:t>
      </w:r>
      <w:r w:rsidRPr="003E0D92">
        <w:t>A</w:t>
      </w:r>
      <w:r w:rsidRPr="003E0D92">
        <w:rPr>
          <w:vertAlign w:val="subscript"/>
        </w:rPr>
        <w:t>2</w:t>
      </w:r>
      <w:r w:rsidRPr="003E0D92">
        <w:t>…</w:t>
      </w:r>
      <w:r w:rsidRPr="003E0D92">
        <w:t>A</w:t>
      </w:r>
      <w:r w:rsidRPr="003E0D92">
        <w:rPr>
          <w:vertAlign w:val="subscript"/>
        </w:rPr>
        <w:t>n</w:t>
      </w:r>
      <w:r w:rsidRPr="003E0D92">
        <w:rPr>
          <w:rFonts w:hint="eastAsia"/>
        </w:rPr>
        <w:t>，</w:t>
      </w:r>
      <w:r w:rsidRPr="003E0D92">
        <w:t>X</w:t>
      </w:r>
      <w:r w:rsidRPr="003E0D92">
        <w:rPr>
          <w:rFonts w:hint="eastAsia"/>
        </w:rPr>
        <w:t>、</w:t>
      </w:r>
      <w:r w:rsidRPr="003E0D92">
        <w:t>Y</w:t>
      </w:r>
      <w:r w:rsidRPr="003E0D92">
        <w:rPr>
          <w:rFonts w:hint="eastAsia"/>
        </w:rPr>
        <w:t>为</w:t>
      </w:r>
      <w:r w:rsidRPr="003E0D92">
        <w:t>U</w:t>
      </w:r>
      <w:r w:rsidRPr="003E0D92">
        <w:rPr>
          <w:rFonts w:hint="eastAsia"/>
        </w:rPr>
        <w:t>的子集，则</w:t>
      </w:r>
      <w:r w:rsidRPr="003E0D92">
        <w:t>X</w:t>
      </w:r>
      <w:r w:rsidRPr="003E0D92">
        <w:rPr>
          <w:rFonts w:hint="eastAsia"/>
        </w:rPr>
        <w:t>→</w:t>
      </w:r>
      <w:r w:rsidRPr="003E0D92">
        <w:t>Y</w:t>
      </w:r>
      <w:r w:rsidRPr="003E0D92">
        <w:rPr>
          <w:rFonts w:hint="eastAsia"/>
        </w:rPr>
        <w:t>能由</w:t>
      </w:r>
      <w:r w:rsidRPr="003E0D92">
        <w:t>F</w:t>
      </w:r>
      <w:r w:rsidRPr="003E0D92">
        <w:rPr>
          <w:rFonts w:hint="eastAsia"/>
        </w:rPr>
        <w:t>根据</w:t>
      </w:r>
      <w:r w:rsidRPr="003E0D92">
        <w:t>Armstrong</w:t>
      </w:r>
      <w:r w:rsidRPr="003E0D92">
        <w:rPr>
          <w:rFonts w:hint="eastAsia"/>
        </w:rPr>
        <w:t>公理导出的充分必要条件是</w:t>
      </w:r>
      <w:r w:rsidRPr="003E0D92">
        <w:t>Y</w:t>
      </w:r>
      <w:r w:rsidRPr="003E0D92">
        <w:rPr>
          <w:rFonts w:hint="eastAsia"/>
        </w:rPr>
        <w:sym w:font="Symbol" w:char="00CD"/>
      </w:r>
      <w:r w:rsidRPr="003E0D92">
        <w:t xml:space="preserve"> X</w:t>
      </w:r>
      <w:r w:rsidRPr="003E0D92">
        <w:rPr>
          <w:vertAlign w:val="superscript"/>
        </w:rPr>
        <w:t>+</w:t>
      </w:r>
      <w:r w:rsidRPr="003E0D92">
        <w:t xml:space="preserve"> </w:t>
      </w:r>
    </w:p>
    <w:p w:rsidR="003E0D92" w:rsidRDefault="003E0D92" w:rsidP="003E0D92">
      <w:pPr>
        <w:rPr>
          <w:rFonts w:hint="eastAsia"/>
        </w:rPr>
      </w:pPr>
    </w:p>
    <w:p w:rsidR="003E0D92" w:rsidRPr="003E0D92" w:rsidRDefault="003E0D92" w:rsidP="006F4395">
      <w:pPr>
        <w:pStyle w:val="Heading2"/>
        <w:rPr>
          <w:rFonts w:hint="eastAsia"/>
        </w:rPr>
      </w:pPr>
      <w:r w:rsidRPr="003E0D92">
        <w:rPr>
          <w:rFonts w:hint="eastAsia"/>
        </w:rPr>
        <w:t>函数依赖集的等价、覆盖</w:t>
      </w:r>
      <w:r w:rsidRPr="003E0D92">
        <w:t>和最小依赖集</w:t>
      </w:r>
    </w:p>
    <w:p w:rsidR="00794B60" w:rsidRDefault="00794B60" w:rsidP="00794B60">
      <w:pPr>
        <w:pStyle w:val="Heading1"/>
      </w:pPr>
      <w:r>
        <w:rPr>
          <w:rFonts w:hint="eastAsia"/>
        </w:rPr>
        <w:t>什么是范式</w:t>
      </w:r>
    </w:p>
    <w:p w:rsidR="00794B60" w:rsidRDefault="00794B60" w:rsidP="00794B60">
      <w:pPr>
        <w:ind w:firstLine="360"/>
      </w:pPr>
      <w:r>
        <w:rPr>
          <w:rFonts w:hint="eastAsia"/>
        </w:rPr>
        <w:t>简单的说，范式是为了消除重复数据减少冗余数据，从而让数据库内的数据更好的组织，让磁盘空间得到更有效利用的一种标准化标准，满足高等级的范式的先决条件是满足低等级范式。</w:t>
      </w:r>
      <w:r>
        <w:t>(比如满足2nf一定满足1nf)</w:t>
      </w:r>
      <w:r>
        <w:rPr>
          <w:rFonts w:hint="eastAsia"/>
        </w:rPr>
        <w:t>。</w:t>
      </w:r>
      <w:r w:rsidRPr="00794B60">
        <w:rPr>
          <w:rFonts w:hint="eastAsia"/>
        </w:rPr>
        <w:t>让我们先从一个未经范式化的表看起</w:t>
      </w:r>
      <w:r w:rsidRPr="00794B60">
        <w:t>,表如下：</w:t>
      </w:r>
    </w:p>
    <w:p w:rsidR="00794B60" w:rsidRDefault="00794B60" w:rsidP="00794B60">
      <w:r>
        <w:rPr>
          <w:rFonts w:hint="eastAsia"/>
          <w:noProof/>
        </w:rPr>
        <w:drawing>
          <wp:inline distT="0" distB="0" distL="0" distR="0">
            <wp:extent cx="5486400" cy="25006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60" w:rsidRDefault="00794B60" w:rsidP="00794B60">
      <w:r w:rsidRPr="00794B60">
        <w:rPr>
          <w:rFonts w:hint="eastAsia"/>
        </w:rPr>
        <w:lastRenderedPageBreak/>
        <w:t>先对表做一个简单说明，</w:t>
      </w:r>
      <w:r w:rsidRPr="00794B60">
        <w:t>employeeId是员工id,departmentName是部门名称，job代表岗位，jobDescription是岗位说明，skill是员工技能，departmentDescription是部门说明，address是员工住址</w:t>
      </w:r>
      <w:r>
        <w:rPr>
          <w:rFonts w:hint="eastAsia"/>
        </w:rPr>
        <w:t>。</w:t>
      </w:r>
    </w:p>
    <w:p w:rsidR="00794B60" w:rsidRDefault="00794B60" w:rsidP="00794B60"/>
    <w:p w:rsidR="00794B60" w:rsidRDefault="00794B60" w:rsidP="003E0D92">
      <w:pPr>
        <w:pStyle w:val="Heading2"/>
        <w:numPr>
          <w:ilvl w:val="0"/>
          <w:numId w:val="30"/>
        </w:numPr>
      </w:pPr>
      <w:r w:rsidRPr="00794B60">
        <w:rPr>
          <w:rFonts w:hint="eastAsia"/>
        </w:rPr>
        <w:t>对表进行第一范式</w:t>
      </w:r>
      <w:r w:rsidRPr="00794B60">
        <w:t>(1NF)</w:t>
      </w:r>
    </w:p>
    <w:p w:rsidR="008713A6" w:rsidRDefault="008713A6" w:rsidP="008713A6">
      <w:pPr>
        <w:ind w:firstLine="360"/>
      </w:pPr>
      <w:r>
        <w:rPr>
          <w:rFonts w:hint="eastAsia"/>
        </w:rPr>
        <w:t>如果一个关系模式R的所有属性都是不可分的基本数据项，则R∈1NF。</w:t>
      </w:r>
    </w:p>
    <w:p w:rsidR="008713A6" w:rsidRDefault="008713A6" w:rsidP="008713A6">
      <w:r>
        <w:rPr>
          <w:rFonts w:hint="eastAsia"/>
        </w:rPr>
        <w:t>简单的说,第一范式就是</w:t>
      </w:r>
      <w:r w:rsidRPr="008713A6">
        <w:rPr>
          <w:rFonts w:hint="eastAsia"/>
          <w:color w:val="FF0000"/>
        </w:rPr>
        <w:t>每一个属性都不可再分</w:t>
      </w:r>
      <w:r>
        <w:rPr>
          <w:rFonts w:hint="eastAsia"/>
        </w:rPr>
        <w:t>。不符合第一范式则不能称为关系数据库。对于上表，不难看出Address是可以再分的，比如”北京市XX路XX小区XX号”，着显然不符合第一范式，对其应用第一范式则需要将此属性分解到另一个表,如下:</w:t>
      </w:r>
    </w:p>
    <w:p w:rsidR="00A12D60" w:rsidRDefault="00A12D60" w:rsidP="008713A6">
      <w:r>
        <w:rPr>
          <w:rFonts w:hint="eastAsia"/>
          <w:noProof/>
        </w:rPr>
        <w:drawing>
          <wp:inline distT="0" distB="0" distL="0" distR="0">
            <wp:extent cx="5486400" cy="30114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D60" w:rsidRDefault="00A12D60" w:rsidP="008713A6"/>
    <w:p w:rsidR="0098757B" w:rsidRDefault="0098757B" w:rsidP="008713A6"/>
    <w:p w:rsidR="0098757B" w:rsidRDefault="0098757B" w:rsidP="00874002">
      <w:pPr>
        <w:ind w:left="0"/>
      </w:pPr>
    </w:p>
    <w:p w:rsidR="00A12D60" w:rsidRDefault="00A12D60" w:rsidP="00A12D60">
      <w:pPr>
        <w:pStyle w:val="Heading2"/>
      </w:pPr>
      <w:r w:rsidRPr="00A12D60">
        <w:rPr>
          <w:rFonts w:hint="eastAsia"/>
        </w:rPr>
        <w:t>对表进行第二范式</w:t>
      </w:r>
      <w:r w:rsidRPr="00A12D60">
        <w:t>(2NF)</w:t>
      </w:r>
    </w:p>
    <w:p w:rsidR="00A12D60" w:rsidRDefault="00A12D60" w:rsidP="00A12D60">
      <w:r>
        <w:rPr>
          <w:rFonts w:hint="eastAsia"/>
        </w:rPr>
        <w:t>若关系模式R∈1NF，并且每一个非主属性都完全函数依赖于R</w:t>
      </w:r>
      <w:r w:rsidR="00550DE3">
        <w:rPr>
          <w:rFonts w:hint="eastAsia"/>
        </w:rPr>
        <w:t>的键</w:t>
      </w:r>
      <w:r>
        <w:rPr>
          <w:rFonts w:hint="eastAsia"/>
        </w:rPr>
        <w:t>，则R∈2NF。简单的说，</w:t>
      </w:r>
      <w:r w:rsidRPr="00A12D60">
        <w:rPr>
          <w:rFonts w:hint="eastAsia"/>
          <w:color w:val="FF0000"/>
        </w:rPr>
        <w:t>是表中的属性必须完全依赖于全部主键，而不是部分主键</w:t>
      </w:r>
      <w:r>
        <w:rPr>
          <w:rFonts w:hint="eastAsia"/>
        </w:rPr>
        <w:t>.所以</w:t>
      </w:r>
      <w:r w:rsidR="00880C86">
        <w:rPr>
          <w:rFonts w:hint="eastAsia"/>
          <w:color w:val="FF0000"/>
        </w:rPr>
        <w:t>非主属性完全由主键决定（该实体的属性，而不是其他实体的属性）</w:t>
      </w:r>
      <w:r>
        <w:rPr>
          <w:rFonts w:hint="eastAsia"/>
        </w:rPr>
        <w:t>。这样</w:t>
      </w:r>
      <w:r>
        <w:rPr>
          <w:rFonts w:hint="eastAsia"/>
        </w:rPr>
        <w:lastRenderedPageBreak/>
        <w:t>做的目的是进一步减少插入异常和更新异常。在上表中，departmentDescription是由主键DepartmentName所决定，但却不是由主键EmployeeID决定，所以departmentDescription只依赖于两个主键中的一个，故要departmentDescription对主键是部分依赖，对其应用第二范式如下表：</w:t>
      </w:r>
    </w:p>
    <w:p w:rsidR="00A12D60" w:rsidRDefault="007F4A08" w:rsidP="00A12D60">
      <w:r>
        <w:rPr>
          <w:rFonts w:hint="eastAsia"/>
          <w:noProof/>
        </w:rPr>
        <w:drawing>
          <wp:inline distT="0" distB="0" distL="0" distR="0">
            <wp:extent cx="5486400" cy="32558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08" w:rsidRDefault="007F4A08" w:rsidP="00A12D60"/>
    <w:p w:rsidR="0098757B" w:rsidRDefault="0098757B" w:rsidP="00A12D60"/>
    <w:p w:rsidR="0098757B" w:rsidRDefault="0098757B" w:rsidP="00A12D60"/>
    <w:p w:rsidR="0098757B" w:rsidRDefault="0098757B" w:rsidP="00A12D60"/>
    <w:p w:rsidR="007F4A08" w:rsidRDefault="0098757B" w:rsidP="0098757B">
      <w:pPr>
        <w:pStyle w:val="Heading2"/>
      </w:pPr>
      <w:r w:rsidRPr="0098757B">
        <w:rPr>
          <w:rFonts w:hint="eastAsia"/>
        </w:rPr>
        <w:t>对表进行第三范式</w:t>
      </w:r>
      <w:r w:rsidRPr="0098757B">
        <w:t>(3NF)</w:t>
      </w:r>
    </w:p>
    <w:p w:rsidR="0098757B" w:rsidRDefault="0098757B" w:rsidP="0098757B">
      <w:pPr>
        <w:ind w:firstLine="360"/>
      </w:pPr>
      <w:r>
        <w:rPr>
          <w:rFonts w:hint="eastAsia"/>
        </w:rPr>
        <w:t xml:space="preserve">关系模式R&lt;U，F&gt; 中若不存在这样的码X、属性组Y及非主属性Z（Z </w:t>
      </w:r>
      <w:r>
        <w:rPr>
          <w:rFonts w:cs="微软雅黑" w:hint="eastAsia"/>
        </w:rPr>
        <w:t></w:t>
      </w:r>
      <w:r>
        <w:rPr>
          <w:rFonts w:hint="eastAsia"/>
        </w:rPr>
        <w:t xml:space="preserve"> Y）, 使得X→Y，Y→Z，成立，则称R&lt;U，F&gt; ∈ 3NF。</w:t>
      </w:r>
    </w:p>
    <w:p w:rsidR="0098757B" w:rsidRDefault="0098757B" w:rsidP="0098757B">
      <w:pPr>
        <w:ind w:firstLine="360"/>
      </w:pPr>
      <w:r>
        <w:rPr>
          <w:rFonts w:hint="eastAsia"/>
        </w:rPr>
        <w:t>简单的说，第三范式是为了消除数据库中关键字之间的依赖关系</w:t>
      </w:r>
      <w:r w:rsidR="00556456">
        <w:rPr>
          <w:rFonts w:hint="eastAsia"/>
        </w:rPr>
        <w:t>（</w:t>
      </w:r>
      <w:r w:rsidR="00556456" w:rsidRPr="00556456">
        <w:rPr>
          <w:rFonts w:hint="eastAsia"/>
          <w:color w:val="FF0000"/>
        </w:rPr>
        <w:t>不存在传递依赖</w:t>
      </w:r>
      <w:r w:rsidR="00556456">
        <w:rPr>
          <w:rFonts w:hint="eastAsia"/>
        </w:rPr>
        <w:t>）</w:t>
      </w:r>
      <w:r>
        <w:rPr>
          <w:rFonts w:hint="eastAsia"/>
        </w:rPr>
        <w:t>，在上面经过第二范式化的表中，可以看出jobDescription(岗位职责)是由job(岗位)所决定，则jobDescription依赖于job,可以看出这不符合第三范式，对表进行第三范式后的关系图为：</w:t>
      </w:r>
    </w:p>
    <w:p w:rsidR="0098757B" w:rsidRPr="0098757B" w:rsidRDefault="0098757B" w:rsidP="0098757B">
      <w:r>
        <w:rPr>
          <w:rFonts w:hint="eastAsia"/>
          <w:noProof/>
        </w:rPr>
        <w:lastRenderedPageBreak/>
        <w:drawing>
          <wp:inline distT="0" distB="0" distL="0" distR="0">
            <wp:extent cx="5486400" cy="43360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7B" w:rsidRDefault="0098757B" w:rsidP="0098757B">
      <w:r w:rsidRPr="0098757B">
        <w:rPr>
          <w:rFonts w:hint="eastAsia"/>
        </w:rPr>
        <w:t>上表中，已经不存在数据库属性互相依赖的问题，所以符合第三范式</w:t>
      </w:r>
      <w:r>
        <w:rPr>
          <w:rFonts w:hint="eastAsia"/>
        </w:rPr>
        <w:t>。</w:t>
      </w:r>
    </w:p>
    <w:p w:rsidR="0098757B" w:rsidRDefault="0098757B" w:rsidP="0098757B">
      <w:pPr>
        <w:ind w:firstLine="360"/>
      </w:pPr>
    </w:p>
    <w:p w:rsidR="0098757B" w:rsidRDefault="0098757B" w:rsidP="0098757B">
      <w:pPr>
        <w:rPr>
          <w:rFonts w:hint="eastAsia"/>
        </w:rPr>
      </w:pPr>
    </w:p>
    <w:p w:rsidR="00874002" w:rsidRDefault="00874002" w:rsidP="0098757B"/>
    <w:p w:rsidR="00874002" w:rsidRDefault="0098757B" w:rsidP="00874002">
      <w:pPr>
        <w:pStyle w:val="Heading2"/>
      </w:pPr>
      <w:r>
        <w:rPr>
          <w:rFonts w:hint="eastAsia"/>
        </w:rPr>
        <w:t>对表进行</w:t>
      </w:r>
      <w:r>
        <w:t>BC</w:t>
      </w:r>
      <w:r>
        <w:t>范式</w:t>
      </w:r>
      <w:r>
        <w:t>(BCNF)</w:t>
      </w:r>
    </w:p>
    <w:p w:rsidR="0098757B" w:rsidRDefault="0098757B" w:rsidP="0098757B">
      <w:pPr>
        <w:ind w:firstLine="360"/>
      </w:pPr>
      <w:r>
        <w:rPr>
          <w:rFonts w:hint="eastAsia"/>
        </w:rPr>
        <w:t>设关系模式</w:t>
      </w:r>
      <w:r>
        <w:t>R&lt;U，F&gt;∈1NF，如果对于R的每个函数依赖X→Y，若Y不属于X，则X</w:t>
      </w:r>
      <w:r w:rsidR="00203042">
        <w:t>必含有</w:t>
      </w:r>
      <w:r w:rsidR="00203042">
        <w:rPr>
          <w:rFonts w:hint="eastAsia"/>
        </w:rPr>
        <w:t>候选键</w:t>
      </w:r>
      <w:r>
        <w:t>，那么R∈BCNF。</w:t>
      </w:r>
    </w:p>
    <w:p w:rsidR="00874002" w:rsidRDefault="00874002" w:rsidP="00B0070C">
      <w:pPr>
        <w:rPr>
          <w:rFonts w:hint="eastAsia"/>
        </w:rPr>
      </w:pPr>
      <w:r>
        <w:rPr>
          <w:rFonts w:hint="eastAsia"/>
          <w:noProof/>
        </w:rPr>
        <w:t>例如关系模式Addr(S,C,Z)，S表示街道名，C表示城市名，Z表示邮政编码。函数依赖集F={（C,S</w:t>
      </w:r>
      <w:r>
        <w:rPr>
          <w:noProof/>
        </w:rPr>
        <w:t>）</w:t>
      </w:r>
      <w:r>
        <w:t>→</w:t>
      </w:r>
      <w:r>
        <w:rPr>
          <w:rFonts w:hint="eastAsia"/>
          <w:noProof/>
        </w:rPr>
        <w:t>Z ,Z</w:t>
      </w:r>
      <w:r>
        <w:t>→</w:t>
      </w:r>
      <w:r>
        <w:rPr>
          <w:rFonts w:hint="eastAsia"/>
        </w:rPr>
        <w:t>C</w:t>
      </w:r>
      <w:r>
        <w:rPr>
          <w:rFonts w:hint="eastAsia"/>
          <w:noProof/>
        </w:rPr>
        <w:t>}其中（C,S）是主键。由于Addr不存在部分依赖和传递依赖</w:t>
      </w:r>
      <w:r w:rsidR="00203042">
        <w:rPr>
          <w:rFonts w:hint="eastAsia"/>
          <w:noProof/>
        </w:rPr>
        <w:t>，所以满足Addr(S,C,Z)</w:t>
      </w:r>
      <w:r w:rsidR="00203042" w:rsidRPr="00203042">
        <w:t xml:space="preserve"> </w:t>
      </w:r>
      <w:r w:rsidR="00203042">
        <w:t>∈</w:t>
      </w:r>
      <w:r w:rsidR="00203042">
        <w:rPr>
          <w:rFonts w:hint="eastAsia"/>
        </w:rPr>
        <w:t>3</w:t>
      </w:r>
      <w:r w:rsidR="00203042">
        <w:t>NF</w:t>
      </w:r>
      <w:r w:rsidR="00203042">
        <w:rPr>
          <w:rFonts w:hint="eastAsia"/>
        </w:rPr>
        <w:t>。由于</w:t>
      </w:r>
      <w:r w:rsidR="00B0070C">
        <w:rPr>
          <w:rFonts w:hint="eastAsia"/>
          <w:noProof/>
        </w:rPr>
        <w:t>Z</w:t>
      </w:r>
      <w:r w:rsidR="00B0070C">
        <w:t>→</w:t>
      </w:r>
      <w:r w:rsidR="00B0070C">
        <w:rPr>
          <w:rFonts w:hint="eastAsia"/>
        </w:rPr>
        <w:t>C，Z不包含键，所以不满足BCNF。可以分解为ZC，SZ，这样就满足BCNF。一般属于3NF但不属于BCNF的关系模式不是很多。</w:t>
      </w:r>
    </w:p>
    <w:p w:rsidR="00874002" w:rsidRDefault="00874002" w:rsidP="00794B60"/>
    <w:p w:rsidR="0098757B" w:rsidRDefault="0098757B" w:rsidP="0098757B">
      <w:pPr>
        <w:pStyle w:val="Heading2"/>
      </w:pPr>
      <w:r>
        <w:rPr>
          <w:rFonts w:hint="eastAsia"/>
        </w:rPr>
        <w:t>对表进行第四范式</w:t>
      </w:r>
      <w:r>
        <w:t>(4NF)</w:t>
      </w:r>
    </w:p>
    <w:p w:rsidR="0098757B" w:rsidRDefault="0098757B" w:rsidP="00B0070C">
      <w:r>
        <w:rPr>
          <w:rFonts w:hint="eastAsia"/>
        </w:rPr>
        <w:t>关系模式</w:t>
      </w:r>
      <w:r>
        <w:t xml:space="preserve">R&lt;U，F&gt;∈1NF，如果对于R的每个非平凡多值依赖X→→Y（Y </w:t>
      </w:r>
      <w:r>
        <w:rPr>
          <w:rFonts w:cs="微软雅黑" w:hint="eastAsia"/>
        </w:rPr>
        <w:t> X</w:t>
      </w:r>
      <w:r>
        <w:t>），X都含有候选码，则R∈4NF。</w:t>
      </w:r>
    </w:p>
    <w:p w:rsidR="0098757B" w:rsidRDefault="0098757B" w:rsidP="0098757B">
      <w:pPr>
        <w:ind w:firstLine="360"/>
      </w:pPr>
      <w:r>
        <w:rPr>
          <w:rFonts w:hint="eastAsia"/>
        </w:rPr>
        <w:t>简单的说，第四范式是消除表中的多值依赖，也就是说可以减少维护数据一致性的工作。对于上面</w:t>
      </w:r>
      <w:r>
        <w:t>bc范式化的表中，对于员工的skill，两个可能的值是”C#,sql,javascript”和“C#，UML,Ruby”,可以看出，这个数据库属性存在多个值，这就可能造成数据库内容不一致的问题，比如第一个值写的是”C#”,而第二个值写的是”C#.net”,解决办法是将多值属性放入一个新表，则第四范式化后的关系图如下：</w:t>
      </w:r>
    </w:p>
    <w:p w:rsidR="0098757B" w:rsidRDefault="0098757B" w:rsidP="0098757B">
      <w:r>
        <w:rPr>
          <w:rFonts w:hint="eastAsia"/>
          <w:noProof/>
        </w:rPr>
        <w:drawing>
          <wp:inline distT="0" distB="0" distL="0" distR="0">
            <wp:extent cx="5486400" cy="33762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7B" w:rsidRDefault="0098757B" w:rsidP="0098757B">
      <w:r w:rsidRPr="0098757B">
        <w:rPr>
          <w:rFonts w:hint="eastAsia"/>
        </w:rPr>
        <w:t>而对于</w:t>
      </w:r>
      <w:r w:rsidRPr="0098757B">
        <w:t>skill表则可能的值为:</w:t>
      </w:r>
    </w:p>
    <w:p w:rsidR="0098757B" w:rsidRDefault="0098757B" w:rsidP="0098757B">
      <w:r>
        <w:rPr>
          <w:rFonts w:hint="eastAsia"/>
          <w:noProof/>
        </w:rPr>
        <w:lastRenderedPageBreak/>
        <w:drawing>
          <wp:inline distT="0" distB="0" distL="0" distR="0">
            <wp:extent cx="5010150" cy="1666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7B" w:rsidRDefault="0098757B" w:rsidP="0098757B">
      <w:r>
        <w:rPr>
          <w:rFonts w:hint="eastAsia"/>
        </w:rPr>
        <w:t>总结：上面对于数据库范式进行分解的过程中不难看出，应用的范式登记越高，则表越多。表多会带来很多问题：</w:t>
      </w:r>
    </w:p>
    <w:p w:rsidR="0098757B" w:rsidRDefault="0098757B" w:rsidP="0098757B">
      <w:r>
        <w:t>1 查询时要连接多个表，增加了查询的复杂度</w:t>
      </w:r>
    </w:p>
    <w:p w:rsidR="0098757B" w:rsidRDefault="0098757B" w:rsidP="0098757B">
      <w:r>
        <w:t>2 查询时需要连接多个表，降低了数据库查询性能</w:t>
      </w:r>
    </w:p>
    <w:p w:rsidR="00794B60" w:rsidRPr="00794B60" w:rsidRDefault="0098757B" w:rsidP="0098757B">
      <w:r>
        <w:rPr>
          <w:rFonts w:hint="eastAsia"/>
        </w:rPr>
        <w:t>而现在的情况，磁盘空间成本基本可以忽略不计，所以数据冗余所造成的问题也并不是应用数据库范式的理由。因此，并不是应用的范式越高越好，要看实际情况而定。第三范式已经很大程度上减少了数据冗余，并且减少了造成插入异常，更新异常，和删除异常了。我个人观点认为，大多数情况应用到第三范式已经足够，在一定情况下第二范式也是可以的。</w:t>
      </w:r>
    </w:p>
    <w:sectPr w:rsidR="00794B60" w:rsidRPr="00794B60" w:rsidSect="00C03A83"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9C1" w:rsidRDefault="008769C1" w:rsidP="00794B60">
      <w:pPr>
        <w:spacing w:after="0"/>
      </w:pPr>
      <w:r>
        <w:separator/>
      </w:r>
    </w:p>
  </w:endnote>
  <w:endnote w:type="continuationSeparator" w:id="1">
    <w:p w:rsidR="008769C1" w:rsidRDefault="008769C1" w:rsidP="00794B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717436"/>
      <w:docPartObj>
        <w:docPartGallery w:val="Page Numbers (Bottom of Page)"/>
        <w:docPartUnique/>
      </w:docPartObj>
    </w:sdtPr>
    <w:sdtContent>
      <w:p w:rsidR="00794B60" w:rsidRDefault="009450D7">
        <w:pPr>
          <w:pStyle w:val="Footer"/>
          <w:jc w:val="right"/>
        </w:pPr>
        <w:fldSimple w:instr=" PAGE   \* MERGEFORMAT ">
          <w:r w:rsidR="003B7CAA">
            <w:rPr>
              <w:noProof/>
            </w:rPr>
            <w:t>8</w:t>
          </w:r>
        </w:fldSimple>
      </w:p>
    </w:sdtContent>
  </w:sdt>
  <w:p w:rsidR="00794B60" w:rsidRDefault="00794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9C1" w:rsidRDefault="008769C1" w:rsidP="00794B60">
      <w:pPr>
        <w:spacing w:after="0"/>
      </w:pPr>
      <w:r>
        <w:separator/>
      </w:r>
    </w:p>
  </w:footnote>
  <w:footnote w:type="continuationSeparator" w:id="1">
    <w:p w:rsidR="008769C1" w:rsidRDefault="008769C1" w:rsidP="00794B6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000"/>
    <w:multiLevelType w:val="hybridMultilevel"/>
    <w:tmpl w:val="55063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3DA7"/>
    <w:multiLevelType w:val="hybridMultilevel"/>
    <w:tmpl w:val="CA4EA562"/>
    <w:lvl w:ilvl="0" w:tplc="16E472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34F3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E0E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68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AF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EDD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8FF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2E8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81A46"/>
    <w:multiLevelType w:val="hybridMultilevel"/>
    <w:tmpl w:val="5F5EEC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FD4E9E"/>
    <w:multiLevelType w:val="hybridMultilevel"/>
    <w:tmpl w:val="8DA471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D2842"/>
    <w:multiLevelType w:val="hybridMultilevel"/>
    <w:tmpl w:val="60ECAAE8"/>
    <w:lvl w:ilvl="0" w:tplc="2ED05A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A43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ACB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EB4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E6B3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A0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62B0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A47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1EE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C55046"/>
    <w:multiLevelType w:val="hybridMultilevel"/>
    <w:tmpl w:val="90E42626"/>
    <w:lvl w:ilvl="0" w:tplc="FB6C0E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A82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8A7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6C4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C8B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2F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607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AB7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E4D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FC10A9"/>
    <w:multiLevelType w:val="hybridMultilevel"/>
    <w:tmpl w:val="BD528CE6"/>
    <w:lvl w:ilvl="0" w:tplc="C94E3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A76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E53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2EC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49B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6A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CC1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ADF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0B2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5B397A"/>
    <w:multiLevelType w:val="hybridMultilevel"/>
    <w:tmpl w:val="95A8CF3E"/>
    <w:lvl w:ilvl="0" w:tplc="094AD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FC8A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1CA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705B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E08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28A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008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A5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6D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996964"/>
    <w:multiLevelType w:val="hybridMultilevel"/>
    <w:tmpl w:val="D29EA276"/>
    <w:lvl w:ilvl="0" w:tplc="F55208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1E83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82D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E5D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E54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C71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E65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EAC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4E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007712"/>
    <w:multiLevelType w:val="hybridMultilevel"/>
    <w:tmpl w:val="995E2F50"/>
    <w:lvl w:ilvl="0" w:tplc="8DA80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A808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EF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8F3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400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4B5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E807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815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63D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FF64A7"/>
    <w:multiLevelType w:val="hybridMultilevel"/>
    <w:tmpl w:val="66B23622"/>
    <w:lvl w:ilvl="0" w:tplc="017EBA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CA1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2D2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608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47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E85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35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90C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3A64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AA382B"/>
    <w:multiLevelType w:val="hybridMultilevel"/>
    <w:tmpl w:val="28A6D36A"/>
    <w:lvl w:ilvl="0" w:tplc="4620C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448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8B4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012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86F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C49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8AA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6FA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0E5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DA4655"/>
    <w:multiLevelType w:val="hybridMultilevel"/>
    <w:tmpl w:val="C2D2949C"/>
    <w:lvl w:ilvl="0" w:tplc="983E21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C1C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7279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E0D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8646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EA1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6E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E52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A01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811AD6"/>
    <w:multiLevelType w:val="hybridMultilevel"/>
    <w:tmpl w:val="7592CE5A"/>
    <w:lvl w:ilvl="0" w:tplc="083657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7CA3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035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48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E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ECB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C3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A27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6615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"/>
  </w:num>
  <w:num w:numId="5">
    <w:abstractNumId w:val="6"/>
  </w:num>
  <w:num w:numId="6">
    <w:abstractNumId w:val="3"/>
  </w:num>
  <w:num w:numId="7">
    <w:abstractNumId w:val="1"/>
  </w:num>
  <w:num w:numId="8">
    <w:abstractNumId w:val="6"/>
  </w:num>
  <w:num w:numId="9">
    <w:abstractNumId w:val="3"/>
  </w:num>
  <w:num w:numId="10">
    <w:abstractNumId w:val="1"/>
  </w:num>
  <w:num w:numId="11">
    <w:abstractNumId w:val="6"/>
  </w:num>
  <w:num w:numId="12">
    <w:abstractNumId w:val="3"/>
  </w:num>
  <w:num w:numId="13">
    <w:abstractNumId w:val="1"/>
  </w:num>
  <w:num w:numId="14">
    <w:abstractNumId w:val="6"/>
  </w:num>
  <w:num w:numId="15">
    <w:abstractNumId w:val="3"/>
  </w:num>
  <w:num w:numId="16">
    <w:abstractNumId w:val="4"/>
  </w:num>
  <w:num w:numId="17">
    <w:abstractNumId w:val="7"/>
  </w:num>
  <w:num w:numId="18">
    <w:abstractNumId w:val="11"/>
  </w:num>
  <w:num w:numId="19">
    <w:abstractNumId w:val="8"/>
  </w:num>
  <w:num w:numId="20">
    <w:abstractNumId w:val="13"/>
  </w:num>
  <w:num w:numId="21">
    <w:abstractNumId w:val="16"/>
  </w:num>
  <w:num w:numId="22">
    <w:abstractNumId w:val="9"/>
  </w:num>
  <w:num w:numId="23">
    <w:abstractNumId w:val="2"/>
  </w:num>
  <w:num w:numId="24">
    <w:abstractNumId w:val="14"/>
  </w:num>
  <w:num w:numId="25">
    <w:abstractNumId w:val="5"/>
  </w:num>
  <w:num w:numId="26">
    <w:abstractNumId w:val="0"/>
  </w:num>
  <w:num w:numId="27">
    <w:abstractNumId w:val="15"/>
  </w:num>
  <w:num w:numId="28">
    <w:abstractNumId w:val="10"/>
  </w:num>
  <w:num w:numId="29">
    <w:abstractNumId w:val="12"/>
  </w:num>
  <w:num w:numId="30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27EE"/>
    <w:rsid w:val="000A0630"/>
    <w:rsid w:val="001F613D"/>
    <w:rsid w:val="00203042"/>
    <w:rsid w:val="003527EE"/>
    <w:rsid w:val="003B7CAA"/>
    <w:rsid w:val="003E0D92"/>
    <w:rsid w:val="004214B9"/>
    <w:rsid w:val="00550DE3"/>
    <w:rsid w:val="00556456"/>
    <w:rsid w:val="00562410"/>
    <w:rsid w:val="005938D0"/>
    <w:rsid w:val="006F4395"/>
    <w:rsid w:val="00765D64"/>
    <w:rsid w:val="00794B60"/>
    <w:rsid w:val="007F4A08"/>
    <w:rsid w:val="008261CD"/>
    <w:rsid w:val="008713A6"/>
    <w:rsid w:val="00874002"/>
    <w:rsid w:val="008769C1"/>
    <w:rsid w:val="00880C86"/>
    <w:rsid w:val="008B5ACA"/>
    <w:rsid w:val="008C5117"/>
    <w:rsid w:val="00904415"/>
    <w:rsid w:val="009450D7"/>
    <w:rsid w:val="0098757B"/>
    <w:rsid w:val="0099619D"/>
    <w:rsid w:val="009D5000"/>
    <w:rsid w:val="00A12D60"/>
    <w:rsid w:val="00B0070C"/>
    <w:rsid w:val="00B4293D"/>
    <w:rsid w:val="00C03A83"/>
    <w:rsid w:val="00C4466A"/>
    <w:rsid w:val="00CE05A8"/>
    <w:rsid w:val="00D24EDE"/>
    <w:rsid w:val="00D80E2B"/>
    <w:rsid w:val="00DB6FA6"/>
    <w:rsid w:val="00DE6E85"/>
    <w:rsid w:val="00E349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B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4B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B6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94B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4B60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8713A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2686</TotalTime>
  <Pages>8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26</cp:revision>
  <dcterms:created xsi:type="dcterms:W3CDTF">2016-06-08T11:58:00Z</dcterms:created>
  <dcterms:modified xsi:type="dcterms:W3CDTF">2016-06-16T08:55:00Z</dcterms:modified>
</cp:coreProperties>
</file>