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390563" w:rsidP="00390563">
      <w:pPr>
        <w:pStyle w:val="Title"/>
      </w:pPr>
      <w:r>
        <w:rPr>
          <w:rFonts w:hint="eastAsia"/>
        </w:rPr>
        <w:t>m</w:t>
      </w:r>
      <w:r>
        <w:t>ysql</w:t>
      </w:r>
      <w:r>
        <w:rPr>
          <w:rFonts w:hint="eastAsia"/>
        </w:rPr>
        <w:t>复制和高可用实现</w:t>
      </w:r>
    </w:p>
    <w:p w:rsidR="0095418C" w:rsidRDefault="0095418C" w:rsidP="0095418C">
      <w:pPr>
        <w:pStyle w:val="Heading1"/>
      </w:pPr>
      <w:r>
        <w:rPr>
          <w:rFonts w:hint="eastAsia"/>
        </w:rPr>
        <w:t>mysql</w:t>
      </w:r>
      <w:r>
        <w:rPr>
          <w:rFonts w:hint="eastAsia"/>
        </w:rPr>
        <w:t>高可用实现</w:t>
      </w:r>
    </w:p>
    <w:p w:rsidR="0095418C" w:rsidRDefault="0095418C" w:rsidP="0095418C">
      <w:pPr>
        <w:ind w:firstLine="360"/>
      </w:pPr>
      <w:r>
        <w:rPr>
          <w:rFonts w:hint="eastAsia"/>
        </w:rPr>
        <w:t>高可用性主要要解决的问题有两个，一个是如何实现数据共享或者数据同步，另一个是如何处理failover。数据共享一般的解决方案是SAN来实现，而数据同步可以使用rsync软件或者DRBD技术来实现。</w:t>
      </w:r>
      <w:r>
        <w:t>F</w:t>
      </w:r>
      <w:r>
        <w:rPr>
          <w:rFonts w:hint="eastAsia"/>
        </w:rPr>
        <w:t>ailover是指当服务器死机或者出现错误的时候可以自动切换到其他备用服务器上，不影响业务系统的运行。我们采用的是官方提供的mysql replication技术。</w:t>
      </w:r>
    </w:p>
    <w:p w:rsidR="0095418C" w:rsidRDefault="0095418C" w:rsidP="0095418C">
      <w:pPr>
        <w:ind w:firstLine="360"/>
      </w:pPr>
      <w:r>
        <w:rPr>
          <w:rFonts w:hint="eastAsia"/>
        </w:rPr>
        <w:t>主从复制的方案是采用mysql replication：一个日志的复制过程，在复制过程中一台服务器充当主服务器，而一台或者多台其他服务器充当从服务器。简单来说就是从服务器到主服务器上拉取二进制文件，然后日志文件解析成相应的SQL到从服务器上执行主服务器的操作。这种方案，当主服务器宕机时候只能通过手动处理failover。通常的做法是将另一台从服务器更改为主服务器。</w:t>
      </w:r>
    </w:p>
    <w:p w:rsidR="007F7EB9" w:rsidRDefault="007F7EB9" w:rsidP="006C7491">
      <w:pPr>
        <w:pStyle w:val="Heading1"/>
      </w:pPr>
      <w:r>
        <w:rPr>
          <w:rFonts w:hint="eastAsia"/>
        </w:rPr>
        <w:t>mysql</w:t>
      </w:r>
      <w:r>
        <w:rPr>
          <w:rFonts w:hint="eastAsia"/>
        </w:rPr>
        <w:t>主从</w:t>
      </w:r>
      <w:r w:rsidR="007D586D">
        <w:rPr>
          <w:rFonts w:hint="eastAsia"/>
        </w:rPr>
        <w:t>复制</w:t>
      </w:r>
      <w:r>
        <w:rPr>
          <w:rFonts w:hint="eastAsia"/>
        </w:rPr>
        <w:t>的实现</w:t>
      </w:r>
    </w:p>
    <w:p w:rsidR="00D62354" w:rsidRDefault="00D62354" w:rsidP="00D62354">
      <w:pPr>
        <w:pStyle w:val="Heading2"/>
      </w:pPr>
      <w:r>
        <w:rPr>
          <w:rFonts w:hint="eastAsia"/>
        </w:rPr>
        <w:t>主从服务器原理</w:t>
      </w:r>
    </w:p>
    <w:p w:rsidR="00D62354" w:rsidRDefault="00D62354" w:rsidP="00D62354">
      <w:r>
        <w:rPr>
          <w:noProof/>
        </w:rPr>
        <w:drawing>
          <wp:inline distT="0" distB="0" distL="0" distR="0">
            <wp:extent cx="5191125" cy="3181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1125" cy="3181350"/>
                    </a:xfrm>
                    <a:prstGeom prst="rect">
                      <a:avLst/>
                    </a:prstGeom>
                    <a:noFill/>
                    <a:ln w="9525">
                      <a:noFill/>
                      <a:miter lim="800000"/>
                      <a:headEnd/>
                      <a:tailEnd/>
                    </a:ln>
                  </pic:spPr>
                </pic:pic>
              </a:graphicData>
            </a:graphic>
          </wp:inline>
        </w:drawing>
      </w:r>
    </w:p>
    <w:p w:rsidR="00D62354" w:rsidRDefault="00D62354" w:rsidP="00D62354">
      <w:r>
        <w:rPr>
          <w:rFonts w:hint="eastAsia"/>
        </w:rPr>
        <w:t>主从复制的原理：</w:t>
      </w:r>
    </w:p>
    <w:p w:rsidR="00D62354" w:rsidRDefault="00D62354" w:rsidP="00D62354">
      <w:r>
        <w:rPr>
          <w:rFonts w:hint="eastAsia"/>
        </w:rPr>
        <w:lastRenderedPageBreak/>
        <w:t>分为同步复制和异步复制，实际复制架构中大部分为异步复制。</w:t>
      </w:r>
      <w:r>
        <w:t xml:space="preserve"> 复制的基本过程如下：</w:t>
      </w:r>
    </w:p>
    <w:p w:rsidR="00D62354" w:rsidRDefault="00D62354" w:rsidP="00D62354">
      <w:r>
        <w:t>1).Slave上面的IO进程连接上Master，并请求从指定日志文件的指定位置（或者从最开始的日志）之后的日志内容；</w:t>
      </w:r>
    </w:p>
    <w:p w:rsidR="00D62354" w:rsidRDefault="00D62354" w:rsidP="00D62354">
      <w:r>
        <w:t>2).Master接收到来自Slave的IO进程的请求后，通过负责复制的IO进程根据请求信息读取制定日志指定位置之后的日志信息，返回给Slave 的IO进程。返回信息中除了日志所包含的信息之外，还包括本次返回的信息已经到Master端的bin-log文件的名称以及bin-log的位置；</w:t>
      </w:r>
    </w:p>
    <w:p w:rsidR="00D62354" w:rsidRDefault="00D62354" w:rsidP="00D62354">
      <w:r>
        <w:t>3).Slave的IO进程接收到信息后，将接收到的日志内容依次添加到Slave端的relay-log文件的最末端，并将读取到的Master端的 bin-log的文件名和位置记录到master-info文件中，以便在下一次读取的时候能够清楚的告诉Master“我需要从某个bin-log的哪个位置开始往后的日志内容，请发给我”；</w:t>
      </w:r>
    </w:p>
    <w:p w:rsidR="00D62354" w:rsidRDefault="00D62354" w:rsidP="00D62354">
      <w:r>
        <w:t>4).Slave的Sql进程检测到relay-log中新增加了内容后，会马上解析relay-log的内容成为在Master端真实执行时候的那些可执行的内容，并在自身执行。</w:t>
      </w:r>
    </w:p>
    <w:p w:rsidR="00240508" w:rsidRPr="00D62354" w:rsidRDefault="00240508" w:rsidP="00D62354"/>
    <w:p w:rsidR="0095418C" w:rsidRDefault="0095418C" w:rsidP="00D14C4A">
      <w:pPr>
        <w:pStyle w:val="Heading2"/>
      </w:pPr>
      <w:r>
        <w:rPr>
          <w:rFonts w:hint="eastAsia"/>
        </w:rPr>
        <w:t>主</w:t>
      </w:r>
      <w:r w:rsidR="00D62354">
        <w:rPr>
          <w:rFonts w:hint="eastAsia"/>
        </w:rPr>
        <w:t>从</w:t>
      </w:r>
      <w:r>
        <w:rPr>
          <w:rFonts w:hint="eastAsia"/>
        </w:rPr>
        <w:t>服务器设置</w:t>
      </w:r>
    </w:p>
    <w:p w:rsidR="00D62354" w:rsidRPr="00D62354" w:rsidRDefault="00D62354" w:rsidP="00D62354">
      <w:pPr>
        <w:pStyle w:val="Heading3"/>
      </w:pPr>
      <w:r>
        <w:rPr>
          <w:rFonts w:hint="eastAsia"/>
        </w:rPr>
        <w:t>主服务器设置</w:t>
      </w:r>
    </w:p>
    <w:p w:rsidR="0095418C" w:rsidRDefault="0095418C" w:rsidP="00EE3F76">
      <w:r>
        <w:rPr>
          <w:rFonts w:hint="eastAsia"/>
        </w:rPr>
        <w:t>第一步：修改服务器配</w:t>
      </w:r>
      <w:r>
        <w:sym w:font="Wingdings" w:char="F0E0"/>
      </w:r>
      <w:r>
        <w:rPr>
          <w:rFonts w:hint="eastAsia"/>
        </w:rPr>
        <w:t>vim /opt/mysql/my.cnf</w:t>
      </w:r>
    </w:p>
    <w:tbl>
      <w:tblPr>
        <w:tblStyle w:val="TableGrid"/>
        <w:tblW w:w="0" w:type="auto"/>
        <w:tblInd w:w="468" w:type="dxa"/>
        <w:tblLook w:val="04A0"/>
      </w:tblPr>
      <w:tblGrid>
        <w:gridCol w:w="8388"/>
      </w:tblGrid>
      <w:tr w:rsidR="0095418C" w:rsidTr="00FE19B0">
        <w:tc>
          <w:tcPr>
            <w:tcW w:w="8388" w:type="dxa"/>
          </w:tcPr>
          <w:p w:rsidR="0095418C" w:rsidRDefault="0095418C" w:rsidP="00FE19B0">
            <w:r>
              <w:t>server-id=1 #服务器ID</w:t>
            </w:r>
          </w:p>
          <w:p w:rsidR="0095418C" w:rsidRDefault="0095418C" w:rsidP="00FE19B0">
            <w:r>
              <w:t>binlog-do-db=test #这里设置需要在主服务器记录日志的数据库，只有在这里设置了的数据库才能被复制到从服务器</w:t>
            </w:r>
          </w:p>
          <w:p w:rsidR="0095418C" w:rsidRDefault="0095418C" w:rsidP="00FE19B0">
            <w:r>
              <w:t>binlog-ignore-db=mysql #这里设置在主服务器上不</w:t>
            </w:r>
            <w:r>
              <w:rPr>
                <w:rFonts w:hint="eastAsia"/>
              </w:rPr>
              <w:t>记录</w:t>
            </w:r>
            <w:r>
              <w:t>日志的数据库</w:t>
            </w:r>
          </w:p>
          <w:p w:rsidR="0095418C" w:rsidRDefault="0095418C" w:rsidP="00FE19B0">
            <w:r>
              <w:t>log-bin=</w:t>
            </w:r>
            <w:r>
              <w:rPr>
                <w:rFonts w:hint="eastAsia"/>
              </w:rPr>
              <w:t>/data/mysql/log/</w:t>
            </w:r>
            <w:r>
              <w:t>mysql-bi</w:t>
            </w:r>
            <w:r>
              <w:rPr>
                <w:rFonts w:hint="eastAsia"/>
              </w:rPr>
              <w:t>n</w:t>
            </w:r>
          </w:p>
          <w:p w:rsidR="0095418C" w:rsidRDefault="0095418C" w:rsidP="00FE19B0">
            <w:r>
              <w:t>expire_logs_days=10</w:t>
            </w:r>
          </w:p>
        </w:tc>
      </w:tr>
    </w:tbl>
    <w:p w:rsidR="0095418C" w:rsidRDefault="0095418C" w:rsidP="0095418C">
      <w:pPr>
        <w:ind w:firstLine="360"/>
      </w:pPr>
    </w:p>
    <w:p w:rsidR="0095418C" w:rsidRDefault="0095418C" w:rsidP="00EE3F76">
      <w:r>
        <w:rPr>
          <w:rFonts w:hint="eastAsia"/>
        </w:rPr>
        <w:t>#</w:t>
      </w:r>
      <w:r w:rsidRPr="00907FA5">
        <w:rPr>
          <w:rFonts w:hint="eastAsia"/>
        </w:rPr>
        <w:t>进入主服务器的</w:t>
      </w:r>
      <w:r w:rsidRPr="00907FA5">
        <w:t>mysql控制台</w:t>
      </w:r>
      <w:r>
        <w:rPr>
          <w:rFonts w:hint="eastAsia"/>
        </w:rPr>
        <w:t>：</w:t>
      </w:r>
      <w:r w:rsidRPr="00907FA5">
        <w:t>show master status;</w:t>
      </w:r>
      <w:r>
        <w:rPr>
          <w:rFonts w:hint="eastAsia"/>
        </w:rPr>
        <w:tab/>
      </w:r>
    </w:p>
    <w:p w:rsidR="0095418C" w:rsidRDefault="0095418C" w:rsidP="00EE3F76">
      <w:r>
        <w:rPr>
          <w:noProof/>
        </w:rPr>
        <w:lastRenderedPageBreak/>
        <w:drawing>
          <wp:inline distT="0" distB="0" distL="0" distR="0">
            <wp:extent cx="5486400" cy="81493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814939"/>
                    </a:xfrm>
                    <a:prstGeom prst="rect">
                      <a:avLst/>
                    </a:prstGeom>
                    <a:noFill/>
                    <a:ln w="9525">
                      <a:noFill/>
                      <a:miter lim="800000"/>
                      <a:headEnd/>
                      <a:tailEnd/>
                    </a:ln>
                  </pic:spPr>
                </pic:pic>
              </a:graphicData>
            </a:graphic>
          </wp:inline>
        </w:drawing>
      </w:r>
    </w:p>
    <w:p w:rsidR="0095418C" w:rsidRDefault="0095418C" w:rsidP="0095418C">
      <w:pPr>
        <w:ind w:firstLine="360"/>
      </w:pPr>
    </w:p>
    <w:p w:rsidR="0095418C" w:rsidRDefault="0095418C" w:rsidP="00EE3F76">
      <w:r w:rsidRPr="00907FA5">
        <w:t>SHOW VARIABLES LIKE "%log_bin%";</w:t>
      </w:r>
      <w:r>
        <w:rPr>
          <w:rFonts w:hint="eastAsia"/>
        </w:rPr>
        <w:t xml:space="preserve">   #</w:t>
      </w:r>
      <w:r w:rsidRPr="00907FA5">
        <w:rPr>
          <w:rFonts w:hint="eastAsia"/>
        </w:rPr>
        <w:t>查看主服务器的</w:t>
      </w:r>
      <w:r w:rsidRPr="00907FA5">
        <w:t>binlog是否开启</w:t>
      </w:r>
    </w:p>
    <w:p w:rsidR="0095418C" w:rsidRDefault="0095418C" w:rsidP="00EE3F76">
      <w:r>
        <w:rPr>
          <w:noProof/>
        </w:rPr>
        <w:drawing>
          <wp:inline distT="0" distB="0" distL="0" distR="0">
            <wp:extent cx="5486400" cy="174942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1749420"/>
                    </a:xfrm>
                    <a:prstGeom prst="rect">
                      <a:avLst/>
                    </a:prstGeom>
                    <a:noFill/>
                    <a:ln w="9525">
                      <a:noFill/>
                      <a:miter lim="800000"/>
                      <a:headEnd/>
                      <a:tailEnd/>
                    </a:ln>
                  </pic:spPr>
                </pic:pic>
              </a:graphicData>
            </a:graphic>
          </wp:inline>
        </w:drawing>
      </w:r>
    </w:p>
    <w:p w:rsidR="0095418C" w:rsidRDefault="0095418C" w:rsidP="0095418C">
      <w:pPr>
        <w:ind w:firstLine="360"/>
      </w:pPr>
      <w:r w:rsidRPr="00907FA5">
        <w:rPr>
          <w:rFonts w:hint="eastAsia"/>
        </w:rPr>
        <w:t>在主服务器上创建从服务器使用的帐号并给予相应的权限</w:t>
      </w:r>
      <w:r w:rsidRPr="00907FA5">
        <w:t>(主要是replication slave权限)</w:t>
      </w:r>
      <w:r>
        <w:t>，为避免配置过程中出现问题，可以</w:t>
      </w:r>
      <w:r>
        <w:rPr>
          <w:rFonts w:hint="eastAsia"/>
        </w:rPr>
        <w:t>给</w:t>
      </w:r>
      <w:r w:rsidRPr="00907FA5">
        <w:t>reload,super权限，配好后再跟据实际情况取消。</w:t>
      </w:r>
    </w:p>
    <w:p w:rsidR="0095418C" w:rsidRDefault="0095418C" w:rsidP="00EE3F76">
      <w:r>
        <w:rPr>
          <w:rFonts w:hint="eastAsia"/>
        </w:rPr>
        <w:t>###ip为从服务器</w:t>
      </w:r>
    </w:p>
    <w:tbl>
      <w:tblPr>
        <w:tblStyle w:val="TableGrid"/>
        <w:tblW w:w="0" w:type="auto"/>
        <w:tblInd w:w="468" w:type="dxa"/>
        <w:tblLook w:val="04A0"/>
      </w:tblPr>
      <w:tblGrid>
        <w:gridCol w:w="8388"/>
      </w:tblGrid>
      <w:tr w:rsidR="0095418C" w:rsidTr="00FE19B0">
        <w:tc>
          <w:tcPr>
            <w:tcW w:w="8388" w:type="dxa"/>
          </w:tcPr>
          <w:p w:rsidR="0095418C" w:rsidRDefault="0095418C" w:rsidP="00FE19B0">
            <w:r w:rsidRPr="00907FA5">
              <w:t>grant replication slave,</w:t>
            </w:r>
            <w:r>
              <w:t xml:space="preserve"> reload, super on *.* to '</w:t>
            </w:r>
            <w:r>
              <w:rPr>
                <w:rFonts w:hint="eastAsia"/>
              </w:rPr>
              <w:t>slave</w:t>
            </w:r>
            <w:r w:rsidRPr="00907FA5">
              <w:t>'@</w:t>
            </w:r>
            <w:r w:rsidR="00A67F85" w:rsidRPr="00907FA5">
              <w:t>'</w:t>
            </w:r>
            <w:r>
              <w:t>%</w:t>
            </w:r>
            <w:r w:rsidRPr="00907FA5">
              <w:t>' identified by '123456';</w:t>
            </w:r>
          </w:p>
        </w:tc>
      </w:tr>
    </w:tbl>
    <w:p w:rsidR="0095418C" w:rsidRDefault="0095418C" w:rsidP="0095418C"/>
    <w:p w:rsidR="0095418C" w:rsidRDefault="0095418C" w:rsidP="00D62354">
      <w:pPr>
        <w:pStyle w:val="Heading3"/>
      </w:pPr>
      <w:r>
        <w:rPr>
          <w:rFonts w:hint="eastAsia"/>
        </w:rPr>
        <w:t>从服务器设置</w:t>
      </w:r>
    </w:p>
    <w:p w:rsidR="0095418C" w:rsidRPr="00FC7C30" w:rsidRDefault="0095418C" w:rsidP="004A0D22">
      <w:r>
        <w:rPr>
          <w:rFonts w:hint="eastAsia"/>
        </w:rPr>
        <w:t>第一步：修改配置vim /opt/mysql/my.cnf</w:t>
      </w:r>
    </w:p>
    <w:tbl>
      <w:tblPr>
        <w:tblStyle w:val="TableGrid"/>
        <w:tblW w:w="0" w:type="auto"/>
        <w:tblInd w:w="468" w:type="dxa"/>
        <w:tblLook w:val="04A0"/>
      </w:tblPr>
      <w:tblGrid>
        <w:gridCol w:w="8388"/>
      </w:tblGrid>
      <w:tr w:rsidR="0095418C" w:rsidTr="00FE19B0">
        <w:tc>
          <w:tcPr>
            <w:tcW w:w="8388" w:type="dxa"/>
          </w:tcPr>
          <w:p w:rsidR="0095418C" w:rsidRDefault="0095418C" w:rsidP="00FE19B0">
            <w:r w:rsidRPr="00985F83">
              <w:rPr>
                <w:rFonts w:hint="eastAsia"/>
              </w:rPr>
              <w:t>在</w:t>
            </w:r>
            <w:r w:rsidRPr="00985F83">
              <w:t>[mysqld]节点下</w:t>
            </w:r>
            <w:r>
              <w:rPr>
                <w:rFonts w:hint="eastAsia"/>
              </w:rPr>
              <w:t>：</w:t>
            </w:r>
          </w:p>
          <w:p w:rsidR="0095418C" w:rsidRDefault="0095418C" w:rsidP="00FE19B0">
            <w:r>
              <w:t>server-id=2</w:t>
            </w:r>
          </w:p>
          <w:p w:rsidR="0095418C" w:rsidRDefault="0095418C" w:rsidP="00FE19B0">
            <w:r>
              <w:t>log-bin=mysql-bin02</w:t>
            </w:r>
          </w:p>
          <w:p w:rsidR="0095418C" w:rsidRDefault="0095418C" w:rsidP="00FE19B0">
            <w:r>
              <w:t>replicate-do-db=test</w:t>
            </w:r>
          </w:p>
          <w:p w:rsidR="0095418C" w:rsidRDefault="0095418C" w:rsidP="00FE19B0">
            <w:r>
              <w:t>replicate-ignore-db=mysql</w:t>
            </w:r>
          </w:p>
          <w:p w:rsidR="0095418C" w:rsidRDefault="0095418C" w:rsidP="00FE19B0">
            <w:r>
              <w:t>expire_logs_days=10</w:t>
            </w:r>
          </w:p>
          <w:p w:rsidR="001230C5" w:rsidRDefault="001230C5" w:rsidP="00FE19B0">
            <w:r w:rsidRPr="001230C5">
              <w:t>#忽略因复制出现的所有错误</w:t>
            </w:r>
          </w:p>
          <w:p w:rsidR="001230C5" w:rsidRDefault="001230C5" w:rsidP="001230C5">
            <w:r>
              <w:t>slave-skip-errors = all   </w:t>
            </w:r>
          </w:p>
        </w:tc>
      </w:tr>
    </w:tbl>
    <w:p w:rsidR="0095418C" w:rsidRDefault="0095418C" w:rsidP="004A0D22">
      <w:r>
        <w:rPr>
          <w:rFonts w:hint="eastAsia"/>
        </w:rPr>
        <w:t>第二步：dump主服务器上面的数据，并找到对应bin-log的位置</w:t>
      </w:r>
    </w:p>
    <w:p w:rsidR="0095418C" w:rsidRDefault="0095418C" w:rsidP="0095418C">
      <w:r>
        <w:rPr>
          <w:rFonts w:hint="eastAsia"/>
        </w:rPr>
        <w:lastRenderedPageBreak/>
        <w:t>--复制主服务器</w:t>
      </w:r>
    </w:p>
    <w:p w:rsidR="0095418C" w:rsidRDefault="0095418C" w:rsidP="0095418C">
      <w:r w:rsidRPr="00571454">
        <w:t>mysqldump -h10.161.219.44  -uk</w:t>
      </w:r>
      <w:r w:rsidR="00AD2D83" w:rsidRPr="00571454">
        <w:t>12_tkdb</w:t>
      </w:r>
      <w:r w:rsidRPr="00571454">
        <w:t xml:space="preserve"> -p123456 --master-data=2 --single-transaction  k12_tiku &gt; /usr/local/src/dump.sql</w:t>
      </w:r>
    </w:p>
    <w:p w:rsidR="0095418C" w:rsidRDefault="0095418C" w:rsidP="0095418C">
      <w:r>
        <w:rPr>
          <w:rFonts w:hint="eastAsia"/>
        </w:rPr>
        <w:t>--找到dump语句时候主服务器bin-log的位置</w:t>
      </w:r>
    </w:p>
    <w:p w:rsidR="0095418C" w:rsidRDefault="0095418C" w:rsidP="0095418C">
      <w:r w:rsidRPr="00A84CED">
        <w:t>grep -i "CHANGE MASTER TO" dump.sql</w:t>
      </w:r>
    </w:p>
    <w:p w:rsidR="0095418C" w:rsidRDefault="0095418C" w:rsidP="0095418C">
      <w:r>
        <w:rPr>
          <w:noProof/>
        </w:rPr>
        <w:drawing>
          <wp:inline distT="0" distB="0" distL="0" distR="0">
            <wp:extent cx="5486400" cy="61264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612648"/>
                    </a:xfrm>
                    <a:prstGeom prst="rect">
                      <a:avLst/>
                    </a:prstGeom>
                    <a:noFill/>
                    <a:ln w="9525">
                      <a:noFill/>
                      <a:miter lim="800000"/>
                      <a:headEnd/>
                      <a:tailEnd/>
                    </a:ln>
                  </pic:spPr>
                </pic:pic>
              </a:graphicData>
            </a:graphic>
          </wp:inline>
        </w:drawing>
      </w:r>
    </w:p>
    <w:p w:rsidR="0095418C" w:rsidRDefault="0095418C" w:rsidP="0095418C">
      <w:r w:rsidRPr="00A84CED">
        <w:t>CHANGE MASTER TO MASTER_LOG_FILE='</w:t>
      </w:r>
      <w:r w:rsidRPr="00D82C61">
        <w:rPr>
          <w:b/>
        </w:rPr>
        <w:t>mysql-bin.000028'</w:t>
      </w:r>
      <w:r w:rsidRPr="00A84CED">
        <w:t>, MASTER_LOG_POS=</w:t>
      </w:r>
      <w:r w:rsidRPr="00D82C61">
        <w:rPr>
          <w:b/>
        </w:rPr>
        <w:t>697279505</w:t>
      </w:r>
      <w:r w:rsidRPr="00A84CED">
        <w:t>;</w:t>
      </w:r>
    </w:p>
    <w:p w:rsidR="0095418C" w:rsidRDefault="0095418C" w:rsidP="0095418C"/>
    <w:p w:rsidR="0095418C" w:rsidRDefault="0095418C" w:rsidP="0095418C">
      <w:r>
        <w:rPr>
          <w:rFonts w:hint="eastAsia"/>
        </w:rPr>
        <w:t>第三步：将从库的数据导入到数据库中</w:t>
      </w:r>
    </w:p>
    <w:p w:rsidR="0095418C" w:rsidRDefault="0095418C" w:rsidP="0095418C">
      <w:r w:rsidRPr="00571454">
        <w:t>mysql -uroot -p123 k12_tiku &lt;dump.sql</w:t>
      </w:r>
    </w:p>
    <w:p w:rsidR="0095418C" w:rsidRDefault="0095418C" w:rsidP="0095418C"/>
    <w:p w:rsidR="0095418C" w:rsidRDefault="0095418C" w:rsidP="0095418C">
      <w:r>
        <w:rPr>
          <w:rFonts w:hint="eastAsia"/>
        </w:rPr>
        <w:t>第四步：启动从服务器，达到同步主库的目的</w:t>
      </w:r>
    </w:p>
    <w:p w:rsidR="0095418C" w:rsidRDefault="0095418C" w:rsidP="0095418C">
      <w:pPr>
        <w:pStyle w:val="ListParagraph"/>
        <w:numPr>
          <w:ilvl w:val="0"/>
          <w:numId w:val="18"/>
        </w:numPr>
      </w:pPr>
      <w:r>
        <w:rPr>
          <w:rFonts w:hint="eastAsia"/>
        </w:rPr>
        <w:t>从服务器上书写命令：</w:t>
      </w:r>
    </w:p>
    <w:tbl>
      <w:tblPr>
        <w:tblStyle w:val="TableGrid"/>
        <w:tblW w:w="0" w:type="auto"/>
        <w:tblInd w:w="468" w:type="dxa"/>
        <w:tblLook w:val="04A0"/>
      </w:tblPr>
      <w:tblGrid>
        <w:gridCol w:w="8388"/>
      </w:tblGrid>
      <w:tr w:rsidR="0095418C" w:rsidTr="00FE19B0">
        <w:tc>
          <w:tcPr>
            <w:tcW w:w="8388" w:type="dxa"/>
          </w:tcPr>
          <w:p w:rsidR="005C06F9" w:rsidRDefault="005C06F9" w:rsidP="00FE19B0">
            <w:r>
              <w:rPr>
                <w:rFonts w:hint="eastAsia"/>
              </w:rPr>
              <w:t>#</w:t>
            </w:r>
            <w:r>
              <w:t xml:space="preserve"> </w:t>
            </w:r>
            <w:r w:rsidRPr="005C06F9">
              <w:t>stop salve; reset slave;</w:t>
            </w:r>
          </w:p>
          <w:p w:rsidR="0095418C" w:rsidRDefault="0095418C" w:rsidP="00FE19B0">
            <w:r>
              <w:rPr>
                <w:rFonts w:hint="eastAsia"/>
              </w:rPr>
              <w:t>#</w:t>
            </w:r>
            <w:r>
              <w:t>master_log_file=</w:t>
            </w:r>
            <w:r w:rsidR="005E209B">
              <w:t>'</w:t>
            </w:r>
            <w:r w:rsidR="005E209B" w:rsidRPr="005E209B">
              <w:t>mysql-bin.000030</w:t>
            </w:r>
            <w:r>
              <w:t>',  #主服务器的日志文件名。</w:t>
            </w:r>
          </w:p>
          <w:p w:rsidR="0095418C" w:rsidRDefault="0095418C" w:rsidP="00FE19B0">
            <w:r>
              <w:rPr>
                <w:rFonts w:hint="eastAsia"/>
              </w:rPr>
              <w:t>#</w:t>
            </w:r>
            <w:r>
              <w:t>master_log_pos=</w:t>
            </w:r>
            <w:r w:rsidR="005E209B">
              <w:t xml:space="preserve"> </w:t>
            </w:r>
            <w:r w:rsidR="005E209B" w:rsidRPr="005E209B">
              <w:t>120</w:t>
            </w:r>
            <w:r>
              <w:t>; #此处填写主服务器日志文件记录的位置。</w:t>
            </w:r>
          </w:p>
          <w:p w:rsidR="0095418C" w:rsidRDefault="0095418C" w:rsidP="00FE19B0">
            <w:r>
              <w:t>change master to</w:t>
            </w:r>
          </w:p>
          <w:p w:rsidR="0095418C" w:rsidRDefault="0095418C" w:rsidP="00FE19B0">
            <w:r>
              <w:t>master_host='</w:t>
            </w:r>
            <w:r w:rsidR="00EE6295" w:rsidRPr="00EE6295">
              <w:t>10.161.219.44</w:t>
            </w:r>
            <w:r>
              <w:t>',</w:t>
            </w:r>
          </w:p>
          <w:p w:rsidR="0095418C" w:rsidRDefault="0095418C" w:rsidP="00FE19B0">
            <w:r>
              <w:t>master_user='slave',</w:t>
            </w:r>
          </w:p>
          <w:p w:rsidR="0095418C" w:rsidRDefault="0095418C" w:rsidP="00FE19B0">
            <w:r>
              <w:t>master_password='123456',</w:t>
            </w:r>
          </w:p>
          <w:p w:rsidR="0095418C" w:rsidRDefault="0095418C" w:rsidP="00FE19B0">
            <w:r>
              <w:t>master_log_file=</w:t>
            </w:r>
            <w:r w:rsidR="00590A6E" w:rsidRPr="00A84CED">
              <w:t>'</w:t>
            </w:r>
            <w:r w:rsidR="005E209B" w:rsidRPr="005E209B">
              <w:t>mysql-bin.000030</w:t>
            </w:r>
            <w:r w:rsidRPr="00A84CED">
              <w:t>'</w:t>
            </w:r>
            <w:r>
              <w:t>,</w:t>
            </w:r>
          </w:p>
          <w:p w:rsidR="0095418C" w:rsidRDefault="0095418C" w:rsidP="00FE19B0">
            <w:r>
              <w:t>master_log_pos=</w:t>
            </w:r>
            <w:r w:rsidR="005E209B">
              <w:t xml:space="preserve"> </w:t>
            </w:r>
            <w:r w:rsidR="005E209B" w:rsidRPr="005E209B">
              <w:t>120</w:t>
            </w:r>
            <w:r>
              <w:t>;</w:t>
            </w:r>
          </w:p>
        </w:tc>
      </w:tr>
    </w:tbl>
    <w:p w:rsidR="0095418C" w:rsidRDefault="0095418C" w:rsidP="0095418C">
      <w:pPr>
        <w:pStyle w:val="ListParagraph"/>
      </w:pPr>
    </w:p>
    <w:p w:rsidR="0095418C" w:rsidRDefault="0095418C" w:rsidP="0095418C">
      <w:pPr>
        <w:pStyle w:val="ListParagraph"/>
        <w:numPr>
          <w:ilvl w:val="0"/>
          <w:numId w:val="17"/>
        </w:numPr>
      </w:pPr>
      <w:r>
        <w:rPr>
          <w:rFonts w:hint="eastAsia"/>
        </w:rPr>
        <w:t>启动从服务</w:t>
      </w:r>
    </w:p>
    <w:p w:rsidR="0095418C" w:rsidRDefault="0095418C" w:rsidP="0095418C">
      <w:r w:rsidRPr="00032631">
        <w:t>start slave</w:t>
      </w:r>
      <w:r>
        <w:rPr>
          <w:rFonts w:hint="eastAsia"/>
        </w:rPr>
        <w:t xml:space="preserve">;  </w:t>
      </w:r>
    </w:p>
    <w:p w:rsidR="0095418C" w:rsidRDefault="0095418C" w:rsidP="0095418C">
      <w:pPr>
        <w:pStyle w:val="ListParagraph"/>
        <w:numPr>
          <w:ilvl w:val="0"/>
          <w:numId w:val="17"/>
        </w:numPr>
      </w:pPr>
      <w:r>
        <w:rPr>
          <w:rFonts w:hint="eastAsia"/>
        </w:rPr>
        <w:t>查看从服务器的状态</w:t>
      </w:r>
    </w:p>
    <w:p w:rsidR="0095418C" w:rsidRDefault="0095418C" w:rsidP="0095418C">
      <w:pPr>
        <w:rPr>
          <w:noProof/>
        </w:rPr>
      </w:pPr>
      <w:r>
        <w:rPr>
          <w:rFonts w:hint="eastAsia"/>
        </w:rPr>
        <w:lastRenderedPageBreak/>
        <w:t xml:space="preserve">#查看服务器进程：show processlist </w:t>
      </w:r>
    </w:p>
    <w:p w:rsidR="0095418C" w:rsidRDefault="0095418C" w:rsidP="0095418C">
      <w:r>
        <w:rPr>
          <w:noProof/>
        </w:rPr>
        <w:drawing>
          <wp:inline distT="0" distB="0" distL="0" distR="0">
            <wp:extent cx="5486400" cy="789895"/>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86400" cy="789895"/>
                    </a:xfrm>
                    <a:prstGeom prst="rect">
                      <a:avLst/>
                    </a:prstGeom>
                    <a:noFill/>
                    <a:ln w="9525">
                      <a:noFill/>
                      <a:miter lim="800000"/>
                      <a:headEnd/>
                      <a:tailEnd/>
                    </a:ln>
                  </pic:spPr>
                </pic:pic>
              </a:graphicData>
            </a:graphic>
          </wp:inline>
        </w:drawing>
      </w:r>
    </w:p>
    <w:p w:rsidR="0095418C" w:rsidRDefault="0095418C" w:rsidP="0095418C"/>
    <w:p w:rsidR="0095418C" w:rsidRDefault="0095418C" w:rsidP="0095418C">
      <w:r>
        <w:rPr>
          <w:rFonts w:hint="eastAsia"/>
        </w:rPr>
        <w:t>#查看从服务器的状态：</w:t>
      </w:r>
      <w:r w:rsidRPr="00032631">
        <w:t>show slave status</w:t>
      </w:r>
      <w:r w:rsidRPr="00032631">
        <w:rPr>
          <w:rFonts w:hint="eastAsia"/>
        </w:rPr>
        <w:t xml:space="preserve"> </w:t>
      </w:r>
    </w:p>
    <w:p w:rsidR="00B839B3" w:rsidRDefault="0095418C" w:rsidP="006F4E26">
      <w:r>
        <w:rPr>
          <w:noProof/>
        </w:rPr>
        <w:drawing>
          <wp:inline distT="0" distB="0" distL="0" distR="0">
            <wp:extent cx="5486400" cy="4029212"/>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86400" cy="4029212"/>
                    </a:xfrm>
                    <a:prstGeom prst="rect">
                      <a:avLst/>
                    </a:prstGeom>
                    <a:noFill/>
                    <a:ln w="9525">
                      <a:noFill/>
                      <a:miter lim="800000"/>
                      <a:headEnd/>
                      <a:tailEnd/>
                    </a:ln>
                  </pic:spPr>
                </pic:pic>
              </a:graphicData>
            </a:graphic>
          </wp:inline>
        </w:drawing>
      </w:r>
    </w:p>
    <w:p w:rsidR="00D14C4A" w:rsidRDefault="00D14C4A" w:rsidP="00734037">
      <w:pPr>
        <w:ind w:left="0"/>
      </w:pPr>
    </w:p>
    <w:p w:rsidR="00D14C4A" w:rsidRDefault="00724DEA" w:rsidP="0071211F">
      <w:pPr>
        <w:pStyle w:val="Heading1"/>
        <w:rPr>
          <w:rFonts w:hint="eastAsia"/>
        </w:rPr>
      </w:pPr>
      <w:r>
        <w:t>mysql-proxy</w:t>
      </w:r>
      <w:r w:rsidR="00BE17B1">
        <w:rPr>
          <w:rFonts w:hint="eastAsia"/>
        </w:rPr>
        <w:t>的使用</w:t>
      </w:r>
    </w:p>
    <w:p w:rsidR="00A2611B" w:rsidRPr="00A2611B" w:rsidRDefault="00A2611B" w:rsidP="00A2611B">
      <w:pPr>
        <w:pStyle w:val="Heading2"/>
        <w:numPr>
          <w:ilvl w:val="0"/>
          <w:numId w:val="19"/>
        </w:numPr>
      </w:pPr>
      <w:r>
        <w:t>mysql-proxy</w:t>
      </w:r>
      <w:r>
        <w:rPr>
          <w:rFonts w:hint="eastAsia"/>
        </w:rPr>
        <w:t>安装和配置</w:t>
      </w:r>
    </w:p>
    <w:tbl>
      <w:tblPr>
        <w:tblStyle w:val="TableGrid"/>
        <w:tblW w:w="0" w:type="auto"/>
        <w:tblInd w:w="468" w:type="dxa"/>
        <w:tblLook w:val="04A0"/>
      </w:tblPr>
      <w:tblGrid>
        <w:gridCol w:w="8388"/>
      </w:tblGrid>
      <w:tr w:rsidR="00A2611B" w:rsidTr="00A2611B">
        <w:tc>
          <w:tcPr>
            <w:tcW w:w="8388" w:type="dxa"/>
          </w:tcPr>
          <w:p w:rsidR="00A2611B" w:rsidRDefault="00A2611B" w:rsidP="00A2611B">
            <w:r>
              <w:t>yum -y install gcc gcc-c++ autoconf mysql-devel libtool pkgconfig ncurses ncurses-devel</w:t>
            </w:r>
          </w:p>
          <w:p w:rsidR="00A2611B" w:rsidRDefault="00A2611B" w:rsidP="00A2611B">
            <w:r>
              <w:t>wget http://monkey.org/~provos/libevent-2.0.13-stable.tar.gz -P /usr/local/src</w:t>
            </w:r>
          </w:p>
          <w:p w:rsidR="00A2611B" w:rsidRDefault="00A2611B" w:rsidP="00A2611B">
            <w:r>
              <w:lastRenderedPageBreak/>
              <w:t>cd /usr/local/src</w:t>
            </w:r>
          </w:p>
          <w:p w:rsidR="00A2611B" w:rsidRDefault="00A2611B" w:rsidP="00A2611B">
            <w:r>
              <w:t>tar xvf libevent-2.0.13-stable.tar.gz</w:t>
            </w:r>
          </w:p>
          <w:p w:rsidR="00A2611B" w:rsidRDefault="00A2611B" w:rsidP="00A2611B">
            <w:r>
              <w:t>cd libevent-2.0.13-stable</w:t>
            </w:r>
          </w:p>
          <w:p w:rsidR="00A2611B" w:rsidRDefault="00A2611B" w:rsidP="00A2611B">
            <w:r>
              <w:t>./configure</w:t>
            </w:r>
          </w:p>
          <w:p w:rsidR="00A2611B" w:rsidRDefault="00A2611B" w:rsidP="00A2611B">
            <w:r>
              <w:t>make &amp;&amp; make install</w:t>
            </w:r>
          </w:p>
          <w:p w:rsidR="00A2611B" w:rsidRDefault="00A2611B" w:rsidP="00A2611B"/>
          <w:p w:rsidR="00A2611B" w:rsidRDefault="00A2611B" w:rsidP="00A2611B">
            <w:r>
              <w:t>wget http://ftp.gnome.org/pub/gnome/sources/glib/2.18/glib-2.18.4.tar.gz -P /usr/local/src</w:t>
            </w:r>
          </w:p>
          <w:p w:rsidR="00A2611B" w:rsidRDefault="00A2611B" w:rsidP="00A2611B">
            <w:r>
              <w:t>cd /usr/local/src</w:t>
            </w:r>
          </w:p>
          <w:p w:rsidR="00A2611B" w:rsidRDefault="00A2611B" w:rsidP="00A2611B">
            <w:r>
              <w:t>tar xvf glib-2.18.4.tar.gz</w:t>
            </w:r>
          </w:p>
          <w:p w:rsidR="00A2611B" w:rsidRDefault="00A2611B" w:rsidP="00A2611B">
            <w:r>
              <w:t>cd glib-2.18.4</w:t>
            </w:r>
          </w:p>
          <w:p w:rsidR="00A2611B" w:rsidRDefault="00A2611B" w:rsidP="00A2611B">
            <w:r>
              <w:t>./configure</w:t>
            </w:r>
          </w:p>
          <w:p w:rsidR="00A2611B" w:rsidRDefault="00A2611B" w:rsidP="00A2611B">
            <w:r>
              <w:t>make &amp;&amp; make install</w:t>
            </w:r>
          </w:p>
          <w:p w:rsidR="00A2611B" w:rsidRDefault="00A2611B" w:rsidP="00A2611B"/>
          <w:p w:rsidR="00A2611B" w:rsidRDefault="00A2611B" w:rsidP="00A2611B"/>
          <w:p w:rsidR="00A2611B" w:rsidRDefault="00A2611B" w:rsidP="00A2611B">
            <w:r>
              <w:t>wget ftp://ftp.cwru.edu/pub/bash/readline-6.1.tar.gz -P /usr/local/src</w:t>
            </w:r>
          </w:p>
          <w:p w:rsidR="00A2611B" w:rsidRDefault="00A2611B" w:rsidP="00A2611B">
            <w:r>
              <w:t>cd /usr/local/src</w:t>
            </w:r>
          </w:p>
          <w:p w:rsidR="00A2611B" w:rsidRDefault="00A2611B" w:rsidP="00A2611B">
            <w:r>
              <w:t>tar xvf readline-6.1.tar.gz</w:t>
            </w:r>
          </w:p>
          <w:p w:rsidR="00A2611B" w:rsidRDefault="00A2611B" w:rsidP="00A2611B">
            <w:r>
              <w:t>cd readline-6.1</w:t>
            </w:r>
          </w:p>
          <w:p w:rsidR="00A2611B" w:rsidRDefault="00A2611B" w:rsidP="00A2611B">
            <w:r>
              <w:t>./configure</w:t>
            </w:r>
          </w:p>
          <w:p w:rsidR="00A2611B" w:rsidRDefault="00A2611B" w:rsidP="00A2611B">
            <w:r>
              <w:t>make &amp;&amp; make install</w:t>
            </w:r>
          </w:p>
          <w:p w:rsidR="00A2611B" w:rsidRDefault="00A2611B" w:rsidP="00A2611B"/>
          <w:p w:rsidR="00A2611B" w:rsidRDefault="00A2611B" w:rsidP="00A2611B">
            <w:r>
              <w:t>ldconfig -v</w:t>
            </w:r>
          </w:p>
          <w:p w:rsidR="00A2611B" w:rsidRDefault="00A2611B" w:rsidP="00A2611B"/>
          <w:p w:rsidR="00A2611B" w:rsidRDefault="00A2611B" w:rsidP="00A2611B">
            <w:r>
              <w:t>wget http://www.lua.org/ftp/lua-5.1.4.tar.gz -P /usr/local/src</w:t>
            </w:r>
          </w:p>
          <w:p w:rsidR="00A2611B" w:rsidRDefault="00A2611B" w:rsidP="00A2611B">
            <w:r>
              <w:t>cd /usr/local/src</w:t>
            </w:r>
          </w:p>
          <w:p w:rsidR="00A2611B" w:rsidRDefault="00A2611B" w:rsidP="00A2611B">
            <w:r>
              <w:t>tar xvf lua-5.1.4.tar.gz</w:t>
            </w:r>
          </w:p>
          <w:p w:rsidR="00A2611B" w:rsidRDefault="00A2611B" w:rsidP="00A2611B">
            <w:r>
              <w:t>cd lua-5.1.4</w:t>
            </w:r>
          </w:p>
          <w:p w:rsidR="00A2611B" w:rsidRDefault="00A2611B" w:rsidP="00A2611B">
            <w:r>
              <w:t>vim src/Makefile</w:t>
            </w:r>
          </w:p>
          <w:p w:rsidR="00A2611B" w:rsidRDefault="00A2611B" w:rsidP="00A2611B">
            <w:r>
              <w:t>#64位系统，须在CFLAGS里加上-fPIC，修改代码命令如下所示：</w:t>
            </w:r>
          </w:p>
          <w:p w:rsidR="00A2611B" w:rsidRDefault="00A2611B" w:rsidP="00A2611B">
            <w:r>
              <w:t>#CFLAGS= -O2 -Wall -fPIC $(MYCFLAGS)</w:t>
            </w:r>
          </w:p>
          <w:p w:rsidR="00A2611B" w:rsidRDefault="00A2611B" w:rsidP="00A2611B">
            <w:r>
              <w:t>make linux</w:t>
            </w:r>
          </w:p>
          <w:p w:rsidR="00A2611B" w:rsidRDefault="00A2611B" w:rsidP="00A2611B">
            <w:r>
              <w:t>make install</w:t>
            </w:r>
          </w:p>
          <w:p w:rsidR="00A2611B" w:rsidRDefault="00A2611B" w:rsidP="00A2611B">
            <w:r>
              <w:t>cp etc/lua.pc /usr/local/lib/pkgconfig/</w:t>
            </w:r>
          </w:p>
          <w:p w:rsidR="00A2611B" w:rsidRDefault="00A2611B" w:rsidP="00A2611B">
            <w:r>
              <w:lastRenderedPageBreak/>
              <w:t>export PKG_CONFIG_PATH=$PKG_CONFIG_PATH:/usr/local/lib/pkgconfig</w:t>
            </w:r>
          </w:p>
          <w:p w:rsidR="00A2611B" w:rsidRDefault="00A2611B" w:rsidP="00A2611B"/>
          <w:p w:rsidR="00A2611B" w:rsidRDefault="00A2611B" w:rsidP="00A2611B">
            <w:r>
              <w:t>cd /usr/local/src</w:t>
            </w:r>
          </w:p>
          <w:p w:rsidR="00A2611B" w:rsidRDefault="00A2611B" w:rsidP="00A2611B">
            <w:r>
              <w:t>tar xvf mysql-proxy-0.8.5-linux-glibc2.3-x86-64bit.tar.gz</w:t>
            </w:r>
            <w:r w:rsidR="00DA4A48">
              <w:rPr>
                <w:rFonts w:hint="eastAsia"/>
              </w:rPr>
              <w:t xml:space="preserve"> -C </w:t>
            </w:r>
            <w:r w:rsidR="00DA4A48">
              <w:t>/usr/local/</w:t>
            </w:r>
          </w:p>
          <w:p w:rsidR="00A2611B" w:rsidRDefault="00A2611B" w:rsidP="00A2611B">
            <w:r>
              <w:t>cd mysql-proxy-0.8.5-linux-glibc2.3-x86-64bit</w:t>
            </w:r>
          </w:p>
          <w:p w:rsidR="00DA4A48" w:rsidRDefault="00DA4A48" w:rsidP="00A2611B">
            <w:pPr>
              <w:rPr>
                <w:rFonts w:hint="eastAsia"/>
              </w:rPr>
            </w:pPr>
            <w:r w:rsidRPr="00DA4A48">
              <w:t>mv mysql-proxy-0.8.5-linux-glibc2.3-x86-64bit/ mysql-proxy</w:t>
            </w:r>
          </w:p>
          <w:p w:rsidR="00DA4A48" w:rsidRDefault="00DA4A48" w:rsidP="00A2611B">
            <w:pPr>
              <w:rPr>
                <w:rFonts w:hint="eastAsia"/>
              </w:rPr>
            </w:pPr>
            <w:r w:rsidRPr="00DA4A48">
              <w:t>cd /usr/local/mysql-proxy/</w:t>
            </w:r>
          </w:p>
          <w:p w:rsidR="00A2611B" w:rsidRDefault="00A2611B" w:rsidP="00A2611B">
            <w:r>
              <w:t xml:space="preserve">cp </w:t>
            </w:r>
            <w:r>
              <w:rPr>
                <w:rFonts w:hint="eastAsia"/>
              </w:rPr>
              <w:t>share/doc/</w:t>
            </w:r>
            <w:r w:rsidRPr="00A2611B">
              <w:t>mysql-proxy</w:t>
            </w:r>
            <w:r>
              <w:t>/rw-splitting.lua</w:t>
            </w:r>
            <w:r>
              <w:rPr>
                <w:rFonts w:hint="eastAsia"/>
              </w:rPr>
              <w:t xml:space="preserve"> </w:t>
            </w:r>
            <w:r>
              <w:t xml:space="preserve"> /usr/local/lib/</w:t>
            </w:r>
          </w:p>
          <w:p w:rsidR="00A2611B" w:rsidRDefault="00A2611B" w:rsidP="00A2611B">
            <w:pPr>
              <w:rPr>
                <w:rFonts w:hint="eastAsia"/>
              </w:rPr>
            </w:pPr>
            <w:r>
              <w:t xml:space="preserve">cp </w:t>
            </w:r>
            <w:r w:rsidRPr="00A2611B">
              <w:t>lib/mysql-proxy/lua/admin.lua</w:t>
            </w:r>
            <w:r>
              <w:rPr>
                <w:rFonts w:hint="eastAsia"/>
              </w:rPr>
              <w:t xml:space="preserve"> </w:t>
            </w:r>
            <w:r>
              <w:t xml:space="preserve"> /usr/local/lib/</w:t>
            </w:r>
          </w:p>
          <w:p w:rsidR="00A2611B" w:rsidRDefault="00A2611B" w:rsidP="00A2611B"/>
        </w:tc>
      </w:tr>
    </w:tbl>
    <w:p w:rsidR="00995925" w:rsidRPr="00995925" w:rsidRDefault="00995925" w:rsidP="00995925"/>
    <w:p w:rsidR="00A7287E" w:rsidRDefault="00A2611B" w:rsidP="00A2611B">
      <w:pPr>
        <w:pStyle w:val="Heading2"/>
        <w:rPr>
          <w:rFonts w:hint="eastAsia"/>
        </w:rPr>
      </w:pPr>
      <w:r>
        <w:t>mysql-proxy</w:t>
      </w:r>
      <w:r>
        <w:rPr>
          <w:rFonts w:hint="eastAsia"/>
        </w:rPr>
        <w:t>命令的使用</w:t>
      </w:r>
    </w:p>
    <w:tbl>
      <w:tblPr>
        <w:tblStyle w:val="TableGrid"/>
        <w:tblW w:w="0" w:type="auto"/>
        <w:tblInd w:w="468" w:type="dxa"/>
        <w:tblLook w:val="04A0"/>
      </w:tblPr>
      <w:tblGrid>
        <w:gridCol w:w="8388"/>
      </w:tblGrid>
      <w:tr w:rsidR="00A2611B" w:rsidTr="00A2611B">
        <w:tc>
          <w:tcPr>
            <w:tcW w:w="8388" w:type="dxa"/>
          </w:tcPr>
          <w:p w:rsidR="00A2611B" w:rsidRDefault="00A2611B" w:rsidP="00A2611B">
            <w:r>
              <w:t>mysql-proxy --help-all</w:t>
            </w:r>
          </w:p>
          <w:p w:rsidR="00A2611B" w:rsidRDefault="00A2611B" w:rsidP="00A2611B">
            <w:pPr>
              <w:rPr>
                <w:rFonts w:hint="eastAsia"/>
              </w:rPr>
            </w:pPr>
          </w:p>
          <w:p w:rsidR="00A2611B" w:rsidRDefault="00A2611B" w:rsidP="00A2611B">
            <w:r>
              <w:rPr>
                <w:rFonts w:hint="eastAsia"/>
              </w:rPr>
              <w:t>管理功能选项：</w:t>
            </w:r>
          </w:p>
          <w:p w:rsidR="00A2611B" w:rsidRDefault="00A2611B" w:rsidP="00A2611B">
            <w:r>
              <w:t>--admin-address=host:port指定一个mysql-proxy的管理端口，默认是4041。</w:t>
            </w:r>
          </w:p>
          <w:p w:rsidR="00A2611B" w:rsidRDefault="00A2611B" w:rsidP="00A2611B">
            <w:r>
              <w:t>--admin-username=指定登录的用户名。</w:t>
            </w:r>
          </w:p>
          <w:p w:rsidR="00A2611B" w:rsidRDefault="00A2611B" w:rsidP="00A2611B">
            <w:r>
              <w:t>--admin-password=指定登录的密码。</w:t>
            </w:r>
          </w:p>
          <w:p w:rsidR="00A2611B" w:rsidRDefault="00A2611B" w:rsidP="00A2611B">
            <w:r>
              <w:t>--admin-lua-script=指定由admin插件执行的脚本。</w:t>
            </w:r>
          </w:p>
          <w:p w:rsidR="00A2611B" w:rsidRDefault="00A2611B" w:rsidP="00A2611B"/>
          <w:p w:rsidR="00A2611B" w:rsidRDefault="00A2611B" w:rsidP="00A2611B">
            <w:r>
              <w:rPr>
                <w:rFonts w:hint="eastAsia"/>
              </w:rPr>
              <w:t>代理功能选项：</w:t>
            </w:r>
          </w:p>
          <w:p w:rsidR="00A2611B" w:rsidRDefault="00A2611B" w:rsidP="00A2611B">
            <w:r>
              <w:t>-P，--proxy-address=是mysql-proxy服务器端的监听端口，默认是4040，建议改为3306，方便开发人员编写代码。</w:t>
            </w:r>
          </w:p>
          <w:p w:rsidR="00A2611B" w:rsidRDefault="00A2611B" w:rsidP="00A2611B">
            <w:r>
              <w:t>-r，--proxy-read-only-backend-addresses=是只读Slave的地址和端口，默认为不设置。</w:t>
            </w:r>
          </w:p>
          <w:p w:rsidR="00A2611B" w:rsidRDefault="00A2611B" w:rsidP="00A2611B">
            <w:r>
              <w:t>-b，--proxy-backend-addresses=是远程Master的地址和端口，可设置多个做failover和load balance，默认是127.0.0.1:3306。</w:t>
            </w:r>
          </w:p>
          <w:p w:rsidR="00A2611B" w:rsidRDefault="00A2611B" w:rsidP="00A2611B">
            <w:r>
              <w:t>--proxy-skip-profiling表示关闭查询分析功能，默认是打开的。</w:t>
            </w:r>
          </w:p>
          <w:p w:rsidR="00A2611B" w:rsidRDefault="00A2611B" w:rsidP="00A2611B">
            <w:r>
              <w:t>-s，--proxy-lua-script=指定一个Lua脚本来控制mysql-proxy的运行和设置，这个脚本在每次新建连接和脚本发生修改的时候将重新调用。</w:t>
            </w:r>
          </w:p>
          <w:p w:rsidR="00A2611B" w:rsidRDefault="00A2611B" w:rsidP="00A2611B"/>
          <w:p w:rsidR="00A2611B" w:rsidRDefault="00A2611B" w:rsidP="00A2611B">
            <w:r>
              <w:rPr>
                <w:rFonts w:hint="eastAsia"/>
              </w:rPr>
              <w:t>其他选项：</w:t>
            </w:r>
          </w:p>
          <w:p w:rsidR="00A2611B" w:rsidRDefault="00A2611B" w:rsidP="00A2611B">
            <w:r>
              <w:t>--defaults-file=配置文件，可以把mysql-proxy的参数信息置入一个配置文件里，</w:t>
            </w:r>
            <w:r>
              <w:lastRenderedPageBreak/>
              <w:t>建议大家用这种配置MySQL Proxy，比较方便。</w:t>
            </w:r>
          </w:p>
          <w:p w:rsidR="00A2611B" w:rsidRDefault="00A2611B" w:rsidP="00A2611B">
            <w:r>
              <w:t>--daemon mysql-proxy以守护进程方式运行。</w:t>
            </w:r>
          </w:p>
          <w:p w:rsidR="00A2611B" w:rsidRDefault="00A2611B" w:rsidP="00A2611B">
            <w:r>
              <w:t>--pid-file=file设置mysql-proxy的存储PID文件的路径。</w:t>
            </w:r>
          </w:p>
          <w:p w:rsidR="00A2611B" w:rsidRDefault="00A2611B" w:rsidP="00A2611B">
            <w:r>
              <w:t>--keepalive try to restart the proxy if it crashed，保持连接启动进程会有两个，一号进程用来监视二号进程，如果二号进程死掉自动重启Proxy，</w:t>
            </w:r>
          </w:p>
          <w:p w:rsidR="00A2611B" w:rsidRDefault="00A2611B" w:rsidP="00A2611B">
            <w:r>
              <w:rPr>
                <w:rFonts w:hint="eastAsia"/>
              </w:rPr>
              <w:t>这是新版</w:t>
            </w:r>
            <w:r>
              <w:t>MySQL Proxy0.8.2增加的Keepalived功能，它修正了以前MySQL Proxy容易死掉的Bug，建议大家开启此功能。</w:t>
            </w:r>
          </w:p>
          <w:p w:rsidR="00A2611B" w:rsidRDefault="00A2611B" w:rsidP="00A2611B"/>
        </w:tc>
      </w:tr>
    </w:tbl>
    <w:p w:rsidR="00A2611B" w:rsidRPr="00A2611B" w:rsidRDefault="00A2611B" w:rsidP="00A2611B"/>
    <w:p w:rsidR="00A7287E" w:rsidRDefault="00A7287E" w:rsidP="00A2611B">
      <w:pPr>
        <w:pStyle w:val="Heading2"/>
        <w:rPr>
          <w:rFonts w:hint="eastAsia"/>
        </w:rPr>
      </w:pPr>
      <w:r>
        <w:t>mysql-proxy</w:t>
      </w:r>
      <w:r>
        <w:t>配置文件</w:t>
      </w:r>
    </w:p>
    <w:tbl>
      <w:tblPr>
        <w:tblStyle w:val="TableGrid"/>
        <w:tblW w:w="0" w:type="auto"/>
        <w:tblInd w:w="468" w:type="dxa"/>
        <w:tblLook w:val="04A0"/>
      </w:tblPr>
      <w:tblGrid>
        <w:gridCol w:w="8388"/>
      </w:tblGrid>
      <w:tr w:rsidR="00A2611B" w:rsidTr="00A2611B">
        <w:tc>
          <w:tcPr>
            <w:tcW w:w="8388" w:type="dxa"/>
          </w:tcPr>
          <w:p w:rsidR="00A2611B" w:rsidRDefault="00A2611B" w:rsidP="00A2611B">
            <w:r>
              <w:rPr>
                <w:rFonts w:hint="eastAsia"/>
              </w:rPr>
              <w:t>#</w:t>
            </w:r>
            <w:r>
              <w:t>/etc/mysql-proxy.cnf如下：</w:t>
            </w:r>
          </w:p>
          <w:p w:rsidR="00A2611B" w:rsidRDefault="00A2611B" w:rsidP="00A2611B">
            <w:r>
              <w:t>[mysql-proxy]</w:t>
            </w:r>
          </w:p>
          <w:p w:rsidR="00A2611B" w:rsidRDefault="00A2611B" w:rsidP="00A2611B">
            <w:r>
              <w:t>admin-username=root</w:t>
            </w:r>
          </w:p>
          <w:p w:rsidR="00A2611B" w:rsidRDefault="00A2611B" w:rsidP="00A2611B">
            <w:r>
              <w:t>admin-password=123456</w:t>
            </w:r>
          </w:p>
          <w:p w:rsidR="00A2611B" w:rsidRDefault="00A2611B" w:rsidP="00A2611B">
            <w:r>
              <w:t>admin-lua-script=/usr/local/lib/admin.lua</w:t>
            </w:r>
          </w:p>
          <w:p w:rsidR="00A2611B" w:rsidRDefault="00A2611B" w:rsidP="00A2611B">
            <w:r>
              <w:t>proxy-read-only-backend-addresses=172.17.128.147</w:t>
            </w:r>
          </w:p>
          <w:p w:rsidR="00A2611B" w:rsidRDefault="00A2611B" w:rsidP="00A2611B">
            <w:r>
              <w:t>proxy-backend-addresses=172.17.128.148</w:t>
            </w:r>
          </w:p>
          <w:p w:rsidR="00A2611B" w:rsidRDefault="00A2611B" w:rsidP="00A2611B">
            <w:r>
              <w:t>proxy-lua-script=/usr/local/lib/rw-splitting.lua</w:t>
            </w:r>
          </w:p>
          <w:p w:rsidR="00A2611B" w:rsidRDefault="00A2611B" w:rsidP="00A2611B">
            <w:r>
              <w:t>log-file=/var/log/mysql-proxy.log</w:t>
            </w:r>
          </w:p>
          <w:p w:rsidR="00A2611B" w:rsidRDefault="00A2611B" w:rsidP="00A2611B">
            <w:r>
              <w:t>log-level=debug</w:t>
            </w:r>
          </w:p>
          <w:p w:rsidR="00A2611B" w:rsidRDefault="00A2611B" w:rsidP="00A2611B">
            <w:r>
              <w:t>daemon=true</w:t>
            </w:r>
          </w:p>
          <w:p w:rsidR="00A2611B" w:rsidRDefault="00A2611B" w:rsidP="00A2611B">
            <w:pPr>
              <w:rPr>
                <w:rFonts w:hint="eastAsia"/>
              </w:rPr>
            </w:pPr>
            <w:r>
              <w:t>keepalive=true</w:t>
            </w:r>
          </w:p>
          <w:p w:rsidR="005D67E3" w:rsidRDefault="005D67E3" w:rsidP="00A2611B">
            <w:pPr>
              <w:rPr>
                <w:rFonts w:hint="eastAsia"/>
              </w:rPr>
            </w:pPr>
          </w:p>
          <w:p w:rsidR="005D67E3" w:rsidRDefault="005D67E3" w:rsidP="00A2611B">
            <w:pPr>
              <w:rPr>
                <w:rFonts w:hint="eastAsia"/>
              </w:rPr>
            </w:pPr>
            <w:r>
              <w:rPr>
                <w:rFonts w:hint="eastAsia"/>
              </w:rPr>
              <w:t>#设置权限</w:t>
            </w:r>
          </w:p>
          <w:p w:rsidR="005D67E3" w:rsidRPr="00A2611B" w:rsidRDefault="005D67E3" w:rsidP="00A2611B">
            <w:r w:rsidRPr="005D67E3">
              <w:t>chmod 660 /etc/mysql-proxy.cnf</w:t>
            </w:r>
          </w:p>
        </w:tc>
      </w:tr>
    </w:tbl>
    <w:p w:rsidR="00A2611B" w:rsidRPr="00A2611B" w:rsidRDefault="00A2611B" w:rsidP="00A7287E"/>
    <w:p w:rsidR="00A7287E" w:rsidRDefault="00A2611B" w:rsidP="00A2611B">
      <w:pPr>
        <w:pStyle w:val="Heading2"/>
      </w:pPr>
      <w:r>
        <w:t>mysql-proxy</w:t>
      </w:r>
      <w:r>
        <w:rPr>
          <w:rFonts w:hint="eastAsia"/>
        </w:rPr>
        <w:t>测试</w:t>
      </w:r>
    </w:p>
    <w:p w:rsidR="00A7287E" w:rsidRDefault="00A7287E" w:rsidP="005D67E3">
      <w:pPr>
        <w:rPr>
          <w:rFonts w:hint="eastAsia"/>
        </w:rPr>
      </w:pPr>
      <w:r>
        <w:rPr>
          <w:rFonts w:hint="eastAsia"/>
        </w:rPr>
        <w:t>在</w:t>
      </w:r>
      <w:r>
        <w:t>Master/Slave建立一个测试用户，因为以后客户端发送的SQL都是通过mysql-proxy服</w:t>
      </w:r>
      <w:r>
        <w:rPr>
          <w:rFonts w:hint="eastAsia"/>
        </w:rPr>
        <w:t>务器来转发，所以要确保可以从</w:t>
      </w:r>
      <w:r>
        <w:t>mysql-proxy服务器上登录MySQL主从库，分别在主机MySQL和从机MySQL上执行如下命令。</w:t>
      </w:r>
    </w:p>
    <w:p w:rsidR="00A7287E" w:rsidRDefault="00A7287E" w:rsidP="005D67E3">
      <w:pPr>
        <w:ind w:left="0" w:firstLine="360"/>
      </w:pPr>
      <w:r>
        <w:rPr>
          <w:rFonts w:hint="eastAsia"/>
        </w:rPr>
        <w:t>做完此步就可以在</w:t>
      </w:r>
      <w:r>
        <w:t>MySQL Proxy机器上进行测试，命令如下所示：</w:t>
      </w:r>
    </w:p>
    <w:p w:rsidR="00655DDE" w:rsidRDefault="00655DDE" w:rsidP="00A2611B">
      <w:pPr>
        <w:rPr>
          <w:rFonts w:hint="eastAsia"/>
        </w:rPr>
      </w:pPr>
      <w:r w:rsidRPr="00655DDE">
        <w:lastRenderedPageBreak/>
        <w:t>/usr/local/mysql-proxy/bin/mysql-proxy -P  10.20.28.11:3306  --defaults-file=/etc/mysql-proxy.cnf</w:t>
      </w:r>
    </w:p>
    <w:p w:rsidR="00A7287E" w:rsidRDefault="00A2611B" w:rsidP="00A2611B">
      <w:pPr>
        <w:rPr>
          <w:rFonts w:hint="eastAsia"/>
        </w:rPr>
      </w:pPr>
      <w:r w:rsidRPr="00A2611B">
        <w:rPr>
          <w:rFonts w:hint="eastAsia"/>
          <w:color w:val="FF0000"/>
        </w:rPr>
        <w:t>注意</w:t>
      </w:r>
      <w:r>
        <w:rPr>
          <w:rFonts w:hint="eastAsia"/>
        </w:rPr>
        <w:t>：</w:t>
      </w:r>
      <w:r w:rsidR="00A7287E">
        <w:rPr>
          <w:rFonts w:hint="eastAsia"/>
        </w:rPr>
        <w:t>可以修改读写分离</w:t>
      </w:r>
      <w:r w:rsidR="00A7287E">
        <w:t>Lua脚本，让测试更容易。Lua脚本默认最小4个最大8个的客户端连接才会实现读写分离（这是因为mysql-proxy会</w:t>
      </w:r>
      <w:r w:rsidR="00A7287E">
        <w:rPr>
          <w:rFonts w:hint="eastAsia"/>
        </w:rPr>
        <w:t>检测客户端连接，当连接没有超过</w:t>
      </w:r>
      <w:r w:rsidR="00A7287E">
        <w:t>min_idle_connections预设值时，不会进行读写分离，即</w:t>
      </w:r>
      <w:r w:rsidR="00A7287E">
        <w:rPr>
          <w:rFonts w:hint="eastAsia"/>
        </w:rPr>
        <w:t>查询操作会发生到</w:t>
      </w:r>
      <w:r w:rsidR="00A7287E">
        <w:t>Master上），现改为最小1个最大2个，我们用Vim修改</w:t>
      </w:r>
      <w:r>
        <w:t>/usr/local/lib/rwsplitting.</w:t>
      </w:r>
      <w:r w:rsidR="00A7287E">
        <w:t>lua脚本，改动内容如下所示：</w:t>
      </w:r>
    </w:p>
    <w:tbl>
      <w:tblPr>
        <w:tblStyle w:val="TableGrid"/>
        <w:tblW w:w="0" w:type="auto"/>
        <w:tblInd w:w="468" w:type="dxa"/>
        <w:tblLook w:val="04A0"/>
      </w:tblPr>
      <w:tblGrid>
        <w:gridCol w:w="8388"/>
      </w:tblGrid>
      <w:tr w:rsidR="00A2611B" w:rsidTr="00A2611B">
        <w:tc>
          <w:tcPr>
            <w:tcW w:w="8388" w:type="dxa"/>
          </w:tcPr>
          <w:p w:rsidR="00A2611B" w:rsidRDefault="00A2611B" w:rsidP="00A2611B">
            <w:r>
              <w:t>if not proxy.global.config.rwsplit then</w:t>
            </w:r>
          </w:p>
          <w:p w:rsidR="00A2611B" w:rsidRDefault="00A2611B" w:rsidP="00A2611B">
            <w:r>
              <w:rPr>
                <w:rFonts w:hint="eastAsia"/>
              </w:rPr>
              <w:t xml:space="preserve">　　　　</w:t>
            </w:r>
            <w:r>
              <w:t>proxy.global.config.rwsplit = {</w:t>
            </w:r>
          </w:p>
          <w:p w:rsidR="00A2611B" w:rsidRDefault="00A2611B" w:rsidP="00A2611B">
            <w:r>
              <w:rPr>
                <w:rFonts w:hint="eastAsia"/>
              </w:rPr>
              <w:t xml:space="preserve">　　　　　　　　</w:t>
            </w:r>
            <w:r>
              <w:t>min_idle_connections = 1,</w:t>
            </w:r>
          </w:p>
          <w:p w:rsidR="00A2611B" w:rsidRDefault="00A2611B" w:rsidP="00A2611B">
            <w:r>
              <w:rPr>
                <w:rFonts w:hint="eastAsia"/>
              </w:rPr>
              <w:t xml:space="preserve">　　　　　　　　</w:t>
            </w:r>
            <w:r>
              <w:t>max_idle_connections = 2,</w:t>
            </w:r>
          </w:p>
          <w:p w:rsidR="00A2611B" w:rsidRDefault="00A2611B" w:rsidP="00A2611B">
            <w:r>
              <w:rPr>
                <w:rFonts w:hint="eastAsia"/>
              </w:rPr>
              <w:t xml:space="preserve">　　　　　　　　</w:t>
            </w:r>
            <w:r>
              <w:t>is_debug = false</w:t>
            </w:r>
          </w:p>
          <w:p w:rsidR="00A2611B" w:rsidRDefault="00A2611B" w:rsidP="00A2611B">
            <w:r>
              <w:rPr>
                <w:rFonts w:hint="eastAsia"/>
              </w:rPr>
              <w:t xml:space="preserve">　　　　</w:t>
            </w:r>
            <w:r>
              <w:t>}</w:t>
            </w:r>
          </w:p>
          <w:p w:rsidR="00A2611B" w:rsidRDefault="00A2611B" w:rsidP="00A2611B">
            <w:r>
              <w:t>end</w:t>
            </w:r>
          </w:p>
        </w:tc>
      </w:tr>
    </w:tbl>
    <w:p w:rsidR="00A2611B" w:rsidRDefault="00A2611B" w:rsidP="00A2611B"/>
    <w:p w:rsidR="0071211F" w:rsidRPr="0071211F" w:rsidRDefault="0071211F" w:rsidP="0071211F"/>
    <w:sectPr w:rsidR="0071211F" w:rsidRPr="0071211F" w:rsidSect="00C03A83">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C5B" w:rsidRDefault="00C33C5B" w:rsidP="00390563">
      <w:pPr>
        <w:spacing w:after="0"/>
      </w:pPr>
      <w:r>
        <w:separator/>
      </w:r>
    </w:p>
  </w:endnote>
  <w:endnote w:type="continuationSeparator" w:id="1">
    <w:p w:rsidR="00C33C5B" w:rsidRDefault="00C33C5B" w:rsidP="0039056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705532"/>
      <w:docPartObj>
        <w:docPartGallery w:val="Page Numbers (Bottom of Page)"/>
        <w:docPartUnique/>
      </w:docPartObj>
    </w:sdtPr>
    <w:sdtContent>
      <w:p w:rsidR="00390563" w:rsidRDefault="00233BE8">
        <w:pPr>
          <w:pStyle w:val="Footer"/>
          <w:jc w:val="right"/>
        </w:pPr>
        <w:fldSimple w:instr=" PAGE   \* MERGEFORMAT ">
          <w:r w:rsidR="00655DDE">
            <w:rPr>
              <w:noProof/>
            </w:rPr>
            <w:t>9</w:t>
          </w:r>
        </w:fldSimple>
      </w:p>
    </w:sdtContent>
  </w:sdt>
  <w:p w:rsidR="00390563" w:rsidRDefault="00390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C5B" w:rsidRDefault="00C33C5B" w:rsidP="00390563">
      <w:pPr>
        <w:spacing w:after="0"/>
      </w:pPr>
      <w:r>
        <w:separator/>
      </w:r>
    </w:p>
  </w:footnote>
  <w:footnote w:type="continuationSeparator" w:id="1">
    <w:p w:rsidR="00C33C5B" w:rsidRDefault="00C33C5B" w:rsidP="0039056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6EE2"/>
    <w:multiLevelType w:val="hybridMultilevel"/>
    <w:tmpl w:val="FAAE9948"/>
    <w:lvl w:ilvl="0" w:tplc="B2ACFC6A">
      <w:numFmt w:val="bullet"/>
      <w:lvlText w:val=""/>
      <w:lvlJc w:val="left"/>
      <w:pPr>
        <w:ind w:left="720" w:hanging="360"/>
      </w:pPr>
      <w:rPr>
        <w:rFonts w:ascii="Wingdings" w:eastAsia="微软雅黑"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0451E"/>
    <w:multiLevelType w:val="hybridMultilevel"/>
    <w:tmpl w:val="D3BA435C"/>
    <w:lvl w:ilvl="0" w:tplc="5E5A1228">
      <w:numFmt w:val="bullet"/>
      <w:lvlText w:val=""/>
      <w:lvlJc w:val="left"/>
      <w:pPr>
        <w:ind w:left="720" w:hanging="360"/>
      </w:pPr>
      <w:rPr>
        <w:rFonts w:ascii="Wingdings" w:eastAsia="微软雅黑"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92057"/>
    <w:multiLevelType w:val="hybridMultilevel"/>
    <w:tmpl w:val="80FE361A"/>
    <w:lvl w:ilvl="0" w:tplc="E2E28C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
  </w:num>
  <w:num w:numId="5">
    <w:abstractNumId w:val="4"/>
  </w:num>
  <w:num w:numId="6">
    <w:abstractNumId w:val="3"/>
  </w:num>
  <w:num w:numId="7">
    <w:abstractNumId w:val="1"/>
  </w:num>
  <w:num w:numId="8">
    <w:abstractNumId w:val="4"/>
  </w:num>
  <w:num w:numId="9">
    <w:abstractNumId w:val="3"/>
  </w:num>
  <w:num w:numId="10">
    <w:abstractNumId w:val="1"/>
  </w:num>
  <w:num w:numId="11">
    <w:abstractNumId w:val="4"/>
  </w:num>
  <w:num w:numId="12">
    <w:abstractNumId w:val="3"/>
  </w:num>
  <w:num w:numId="13">
    <w:abstractNumId w:val="1"/>
  </w:num>
  <w:num w:numId="14">
    <w:abstractNumId w:val="4"/>
  </w:num>
  <w:num w:numId="15">
    <w:abstractNumId w:val="3"/>
  </w:num>
  <w:num w:numId="16">
    <w:abstractNumId w:val="3"/>
    <w:lvlOverride w:ilvl="0">
      <w:startOverride w:val="1"/>
    </w:lvlOverride>
  </w:num>
  <w:num w:numId="17">
    <w:abstractNumId w:val="2"/>
  </w:num>
  <w:num w:numId="18">
    <w:abstractNumId w:val="0"/>
  </w:num>
  <w:num w:numId="19">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390563"/>
    <w:rsid w:val="000A387F"/>
    <w:rsid w:val="000B188E"/>
    <w:rsid w:val="000D4AD7"/>
    <w:rsid w:val="000E3D4F"/>
    <w:rsid w:val="001230C5"/>
    <w:rsid w:val="00214E70"/>
    <w:rsid w:val="00233BE8"/>
    <w:rsid w:val="00240508"/>
    <w:rsid w:val="002624A5"/>
    <w:rsid w:val="002D43CD"/>
    <w:rsid w:val="002E3870"/>
    <w:rsid w:val="002F389B"/>
    <w:rsid w:val="0031324F"/>
    <w:rsid w:val="00390563"/>
    <w:rsid w:val="003E55F4"/>
    <w:rsid w:val="004A0D22"/>
    <w:rsid w:val="00562410"/>
    <w:rsid w:val="00590A6E"/>
    <w:rsid w:val="005B2E89"/>
    <w:rsid w:val="005C06F9"/>
    <w:rsid w:val="005D67E3"/>
    <w:rsid w:val="005E209B"/>
    <w:rsid w:val="00655DDE"/>
    <w:rsid w:val="0068339F"/>
    <w:rsid w:val="006C7491"/>
    <w:rsid w:val="006D7A84"/>
    <w:rsid w:val="006F4E26"/>
    <w:rsid w:val="0071211F"/>
    <w:rsid w:val="00724DEA"/>
    <w:rsid w:val="00734037"/>
    <w:rsid w:val="007D586D"/>
    <w:rsid w:val="007F7EB9"/>
    <w:rsid w:val="00814F90"/>
    <w:rsid w:val="008261CD"/>
    <w:rsid w:val="0083090D"/>
    <w:rsid w:val="008B5ACA"/>
    <w:rsid w:val="008C5117"/>
    <w:rsid w:val="008E2E22"/>
    <w:rsid w:val="00904415"/>
    <w:rsid w:val="0095418C"/>
    <w:rsid w:val="00995564"/>
    <w:rsid w:val="00995925"/>
    <w:rsid w:val="0099619D"/>
    <w:rsid w:val="009D5000"/>
    <w:rsid w:val="00A2611B"/>
    <w:rsid w:val="00A46736"/>
    <w:rsid w:val="00A67F85"/>
    <w:rsid w:val="00A71C7B"/>
    <w:rsid w:val="00A7287E"/>
    <w:rsid w:val="00AD2D83"/>
    <w:rsid w:val="00B35743"/>
    <w:rsid w:val="00B839B3"/>
    <w:rsid w:val="00BD0057"/>
    <w:rsid w:val="00BE17B1"/>
    <w:rsid w:val="00BF0389"/>
    <w:rsid w:val="00C03A83"/>
    <w:rsid w:val="00C33C5B"/>
    <w:rsid w:val="00C5178F"/>
    <w:rsid w:val="00CC18B9"/>
    <w:rsid w:val="00CE447F"/>
    <w:rsid w:val="00D14C4A"/>
    <w:rsid w:val="00D24EDE"/>
    <w:rsid w:val="00D62354"/>
    <w:rsid w:val="00D80E2B"/>
    <w:rsid w:val="00D96D4B"/>
    <w:rsid w:val="00DA4A48"/>
    <w:rsid w:val="00DB6FA6"/>
    <w:rsid w:val="00DE6E85"/>
    <w:rsid w:val="00EA3134"/>
    <w:rsid w:val="00EE3F76"/>
    <w:rsid w:val="00EE6295"/>
    <w:rsid w:val="00EF3DCE"/>
    <w:rsid w:val="00F37F94"/>
    <w:rsid w:val="00F812A2"/>
    <w:rsid w:val="00F906AD"/>
    <w:rsid w:val="00FD75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390563"/>
    <w:pPr>
      <w:tabs>
        <w:tab w:val="center" w:pos="4320"/>
        <w:tab w:val="right" w:pos="8640"/>
      </w:tabs>
      <w:spacing w:after="0"/>
    </w:pPr>
  </w:style>
  <w:style w:type="character" w:customStyle="1" w:styleId="HeaderChar">
    <w:name w:val="Header Char"/>
    <w:basedOn w:val="DefaultParagraphFont"/>
    <w:link w:val="Header"/>
    <w:uiPriority w:val="99"/>
    <w:semiHidden/>
    <w:rsid w:val="00390563"/>
    <w:rPr>
      <w:rFonts w:ascii="微软雅黑" w:hAnsi="微软雅黑"/>
      <w:sz w:val="24"/>
    </w:rPr>
  </w:style>
  <w:style w:type="paragraph" w:styleId="Footer">
    <w:name w:val="footer"/>
    <w:basedOn w:val="Normal"/>
    <w:link w:val="FooterChar"/>
    <w:uiPriority w:val="99"/>
    <w:unhideWhenUsed/>
    <w:rsid w:val="00390563"/>
    <w:pPr>
      <w:tabs>
        <w:tab w:val="center" w:pos="4320"/>
        <w:tab w:val="right" w:pos="8640"/>
      </w:tabs>
      <w:spacing w:after="0"/>
    </w:pPr>
  </w:style>
  <w:style w:type="character" w:customStyle="1" w:styleId="FooterChar">
    <w:name w:val="Footer Char"/>
    <w:basedOn w:val="DefaultParagraphFont"/>
    <w:link w:val="Footer"/>
    <w:uiPriority w:val="99"/>
    <w:rsid w:val="00390563"/>
    <w:rPr>
      <w:rFonts w:ascii="微软雅黑" w:hAnsi="微软雅黑"/>
      <w:sz w:val="24"/>
    </w:rPr>
  </w:style>
  <w:style w:type="table" w:styleId="TableGrid">
    <w:name w:val="Table Grid"/>
    <w:basedOn w:val="TableNormal"/>
    <w:uiPriority w:val="59"/>
    <w:rsid w:val="0095418C"/>
    <w:pPr>
      <w:spacing w:after="0"/>
      <w:ind w:left="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41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01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612</TotalTime>
  <Pages>9</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65</cp:revision>
  <dcterms:created xsi:type="dcterms:W3CDTF">2016-01-13T12:45:00Z</dcterms:created>
  <dcterms:modified xsi:type="dcterms:W3CDTF">2016-04-27T08:34:00Z</dcterms:modified>
</cp:coreProperties>
</file>