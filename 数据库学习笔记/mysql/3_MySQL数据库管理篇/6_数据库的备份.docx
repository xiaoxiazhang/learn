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912EE0" w:rsidP="00912EE0">
      <w:pPr>
        <w:pStyle w:val="Title"/>
      </w:pPr>
      <w:r>
        <w:rPr>
          <w:rFonts w:hint="eastAsia"/>
        </w:rPr>
        <w:t>数据库的备份</w:t>
      </w:r>
    </w:p>
    <w:p w:rsidR="00A56EB1" w:rsidRPr="00A56EB1" w:rsidRDefault="00BF078D" w:rsidP="00A56EB1">
      <w:pPr>
        <w:pStyle w:val="Heading1"/>
      </w:pPr>
      <w:r>
        <w:rPr>
          <w:rFonts w:hint="eastAsia"/>
        </w:rPr>
        <w:t>物理备份和恢复</w:t>
      </w:r>
    </w:p>
    <w:p w:rsidR="00D144FD" w:rsidRDefault="00DA7948" w:rsidP="001C2C3B">
      <w:r w:rsidRPr="00D522AD">
        <w:rPr>
          <w:rFonts w:hint="eastAsia"/>
          <w:b/>
        </w:rPr>
        <w:t>对于</w:t>
      </w:r>
      <w:proofErr w:type="spellStart"/>
      <w:r w:rsidRPr="00D522AD">
        <w:rPr>
          <w:rFonts w:hint="eastAsia"/>
          <w:b/>
        </w:rPr>
        <w:t>MyISAM</w:t>
      </w:r>
      <w:proofErr w:type="spellEnd"/>
      <w:r w:rsidRPr="00D522AD">
        <w:rPr>
          <w:rFonts w:hint="eastAsia"/>
          <w:b/>
        </w:rPr>
        <w:t>存储引擎</w:t>
      </w:r>
      <w:r>
        <w:rPr>
          <w:rFonts w:hint="eastAsia"/>
        </w:rPr>
        <w:t>：</w:t>
      </w:r>
      <w:r w:rsidR="00A56EB1">
        <w:rPr>
          <w:rFonts w:hint="eastAsia"/>
        </w:rPr>
        <w:t>使用flush tables with read lock</w:t>
      </w:r>
      <w:r w:rsidR="007218E7">
        <w:rPr>
          <w:rFonts w:hint="eastAsia"/>
        </w:rPr>
        <w:t>(锁住所有的表，并将数据文件刷新到磁盘。)</w:t>
      </w:r>
      <w:r w:rsidR="00A56EB1">
        <w:rPr>
          <w:rFonts w:hint="eastAsia"/>
        </w:rPr>
        <w:t>，然后将物理文件直接复制保存。</w:t>
      </w:r>
    </w:p>
    <w:p w:rsidR="00DA7948" w:rsidRDefault="00A56EB1" w:rsidP="003319BD">
      <w:r w:rsidRPr="00D522AD">
        <w:rPr>
          <w:rFonts w:hint="eastAsia"/>
          <w:b/>
        </w:rPr>
        <w:t>对于</w:t>
      </w:r>
      <w:proofErr w:type="spellStart"/>
      <w:r w:rsidRPr="00D522AD">
        <w:rPr>
          <w:rFonts w:hint="eastAsia"/>
          <w:b/>
        </w:rPr>
        <w:t>innoDB</w:t>
      </w:r>
      <w:proofErr w:type="spellEnd"/>
      <w:r w:rsidRPr="00D522AD">
        <w:rPr>
          <w:rFonts w:hint="eastAsia"/>
          <w:b/>
        </w:rPr>
        <w:t>存储引擎</w:t>
      </w:r>
      <w:r>
        <w:rPr>
          <w:rFonts w:hint="eastAsia"/>
        </w:rPr>
        <w:t>：</w:t>
      </w:r>
      <w:r w:rsidR="003319BD">
        <w:rPr>
          <w:rFonts w:hint="eastAsia"/>
        </w:rPr>
        <w:t>对于</w:t>
      </w:r>
      <w:proofErr w:type="spellStart"/>
      <w:r w:rsidR="003319BD">
        <w:rPr>
          <w:rFonts w:hint="eastAsia"/>
        </w:rPr>
        <w:t>InnoDB</w:t>
      </w:r>
      <w:proofErr w:type="spellEnd"/>
      <w:r w:rsidR="007218E7">
        <w:rPr>
          <w:rFonts w:hint="eastAsia"/>
        </w:rPr>
        <w:t>存储引擎，需要关闭服务器(</w:t>
      </w:r>
      <w:r w:rsidR="003319BD">
        <w:rPr>
          <w:rFonts w:hint="eastAsia"/>
        </w:rPr>
        <w:t>刷新脏</w:t>
      </w:r>
      <w:r w:rsidR="007218E7">
        <w:rPr>
          <w:rFonts w:hint="eastAsia"/>
        </w:rPr>
        <w:t>页)</w:t>
      </w:r>
      <w:r w:rsidR="003319BD">
        <w:rPr>
          <w:rFonts w:hint="eastAsia"/>
        </w:rPr>
        <w:t>然后备份物理文件。</w:t>
      </w:r>
    </w:p>
    <w:p w:rsidR="00D20CB0" w:rsidRDefault="00847035" w:rsidP="00847035">
      <w:pPr>
        <w:pStyle w:val="Heading1"/>
      </w:pPr>
      <w:r>
        <w:rPr>
          <w:rFonts w:hint="eastAsia"/>
        </w:rPr>
        <w:t>二进制日志的备份</w:t>
      </w:r>
    </w:p>
    <w:p w:rsidR="00847035" w:rsidRDefault="00A56EB1" w:rsidP="006D7C06">
      <w:pPr>
        <w:pStyle w:val="Heading2"/>
      </w:pPr>
      <w:r>
        <w:rPr>
          <w:rFonts w:hint="eastAsia"/>
        </w:rPr>
        <w:t>二进制日志格式</w:t>
      </w:r>
    </w:p>
    <w:tbl>
      <w:tblPr>
        <w:tblStyle w:val="TableGrid"/>
        <w:tblW w:w="0" w:type="auto"/>
        <w:tblInd w:w="468" w:type="dxa"/>
        <w:tblLook w:val="04A0"/>
      </w:tblPr>
      <w:tblGrid>
        <w:gridCol w:w="8388"/>
      </w:tblGrid>
      <w:tr w:rsidR="00A063FF" w:rsidTr="00A063FF">
        <w:tc>
          <w:tcPr>
            <w:tcW w:w="8388" w:type="dxa"/>
          </w:tcPr>
          <w:p w:rsidR="00A063FF" w:rsidRDefault="00A063FF" w:rsidP="00A063FF">
            <w:pPr>
              <w:ind w:left="0"/>
            </w:pPr>
            <w:r w:rsidRPr="00A063FF">
              <w:t># at 3118932</w:t>
            </w:r>
          </w:p>
          <w:p w:rsidR="00A063FF" w:rsidRDefault="00A063FF" w:rsidP="00A063FF">
            <w:pPr>
              <w:ind w:left="0"/>
            </w:pPr>
            <w:r>
              <w:t xml:space="preserve">#160512 17:30:35 server id 1  </w:t>
            </w:r>
            <w:proofErr w:type="spellStart"/>
            <w:r>
              <w:t>end_log_pos</w:t>
            </w:r>
            <w:proofErr w:type="spellEnd"/>
            <w:r>
              <w:t xml:space="preserve"> 3119031 CRC32 0x8091cbba </w:t>
            </w:r>
            <w:r>
              <w:tab/>
              <w:t>Query</w:t>
            </w:r>
            <w:r>
              <w:tab/>
            </w:r>
            <w:proofErr w:type="spellStart"/>
            <w:r>
              <w:t>thread_id</w:t>
            </w:r>
            <w:proofErr w:type="spellEnd"/>
            <w:r>
              <w:t>=163075</w:t>
            </w:r>
            <w:r>
              <w:tab/>
            </w:r>
            <w:proofErr w:type="spellStart"/>
            <w:r>
              <w:t>exec_time</w:t>
            </w:r>
            <w:proofErr w:type="spellEnd"/>
            <w:r>
              <w:t>=0</w:t>
            </w:r>
            <w:r>
              <w:tab/>
            </w:r>
            <w:proofErr w:type="spellStart"/>
            <w:r>
              <w:t>error_code</w:t>
            </w:r>
            <w:proofErr w:type="spellEnd"/>
            <w:r>
              <w:t>=0</w:t>
            </w:r>
          </w:p>
          <w:p w:rsidR="00A063FF" w:rsidRDefault="00A063FF" w:rsidP="00A063FF">
            <w:pPr>
              <w:ind w:left="0"/>
            </w:pPr>
            <w:r>
              <w:t>SET TIMESTAMP=1463045435/*!*/;</w:t>
            </w:r>
          </w:p>
          <w:p w:rsidR="00A063FF" w:rsidRDefault="00A063FF" w:rsidP="00A063FF">
            <w:pPr>
              <w:ind w:left="0"/>
            </w:pPr>
            <w:r>
              <w:t>BEGIN</w:t>
            </w:r>
          </w:p>
          <w:p w:rsidR="00A063FF" w:rsidRDefault="00A063FF" w:rsidP="00A063FF">
            <w:pPr>
              <w:ind w:left="0"/>
            </w:pPr>
            <w:r>
              <w:t>/*!*/;</w:t>
            </w:r>
          </w:p>
        </w:tc>
      </w:tr>
    </w:tbl>
    <w:p w:rsidR="004B1189" w:rsidRDefault="00A063FF" w:rsidP="004B1189">
      <w:r>
        <w:rPr>
          <w:rFonts w:hint="eastAsia"/>
        </w:rPr>
        <w:t>#第一行包含日志文件内偏移字节值</w:t>
      </w:r>
    </w:p>
    <w:p w:rsidR="00A063FF" w:rsidRDefault="00A063FF" w:rsidP="004B1189">
      <w:r>
        <w:rPr>
          <w:rFonts w:hint="eastAsia"/>
        </w:rPr>
        <w:t>#第二行：事件日期时间，使用他们来产生set timestamp语句；原服务器id（防止复制之间无限循环）；</w:t>
      </w:r>
      <w:proofErr w:type="spellStart"/>
      <w:r>
        <w:t>end_log_pos</w:t>
      </w:r>
      <w:proofErr w:type="spellEnd"/>
      <w:r>
        <w:rPr>
          <w:rFonts w:hint="eastAsia"/>
        </w:rPr>
        <w:t>（下一个时间的偏移字节量）；时间类型（</w:t>
      </w:r>
      <w:r>
        <w:t>Query</w:t>
      </w:r>
      <w:r>
        <w:rPr>
          <w:rFonts w:hint="eastAsia"/>
        </w:rPr>
        <w:t>）;原服务器执行事件线程id（</w:t>
      </w:r>
      <w:proofErr w:type="spellStart"/>
      <w:r>
        <w:t>thread_id</w:t>
      </w:r>
      <w:proofErr w:type="spellEnd"/>
      <w:r>
        <w:t>=163075</w:t>
      </w:r>
      <w:r>
        <w:rPr>
          <w:rFonts w:hint="eastAsia"/>
        </w:rPr>
        <w:t>）；</w:t>
      </w:r>
      <w:proofErr w:type="spellStart"/>
      <w:r>
        <w:rPr>
          <w:rFonts w:hint="eastAsia"/>
        </w:rPr>
        <w:t>exec_time</w:t>
      </w:r>
      <w:proofErr w:type="spellEnd"/>
      <w:r>
        <w:rPr>
          <w:rFonts w:hint="eastAsia"/>
        </w:rPr>
        <w:t>(语句的时间戳和写入二进制日志的时间差)；</w:t>
      </w:r>
      <w:proofErr w:type="spellStart"/>
      <w:r>
        <w:t>error_code</w:t>
      </w:r>
      <w:proofErr w:type="spellEnd"/>
      <w:r>
        <w:rPr>
          <w:rFonts w:hint="eastAsia"/>
        </w:rPr>
        <w:t>（原服务器上事件产生的错误代码）</w:t>
      </w:r>
    </w:p>
    <w:p w:rsidR="004D51AA" w:rsidRPr="00A063FF" w:rsidRDefault="004D51AA" w:rsidP="004B1189"/>
    <w:p w:rsidR="00413C29" w:rsidRPr="00413C29" w:rsidRDefault="006D7C06" w:rsidP="00413C29">
      <w:pPr>
        <w:pStyle w:val="Heading2"/>
      </w:pPr>
      <w:r>
        <w:rPr>
          <w:rFonts w:hint="eastAsia"/>
        </w:rPr>
        <w:t>二进制日志备份</w:t>
      </w:r>
      <w:r w:rsidR="00D60940">
        <w:rPr>
          <w:rFonts w:hint="eastAsia"/>
        </w:rPr>
        <w:t>恢复</w:t>
      </w:r>
    </w:p>
    <w:p w:rsidR="004D51AA" w:rsidRDefault="004D51AA" w:rsidP="004D51AA">
      <w:r>
        <w:rPr>
          <w:rFonts w:hint="eastAsia"/>
        </w:rPr>
        <w:t>#</w:t>
      </w:r>
      <w:r w:rsidRPr="004D51AA">
        <w:rPr>
          <w:rFonts w:hint="eastAsia"/>
          <w:color w:val="FF0000"/>
        </w:rPr>
        <w:t>完全恢复</w:t>
      </w:r>
      <w:r>
        <w:rPr>
          <w:rFonts w:hint="eastAsia"/>
        </w:rPr>
        <w:t>，</w:t>
      </w:r>
      <w:r w:rsidRPr="004D51AA">
        <w:t>先关闭二进制日志</w:t>
      </w:r>
      <w:r>
        <w:rPr>
          <w:rFonts w:hint="eastAsia"/>
        </w:rPr>
        <w:t>：</w:t>
      </w:r>
      <w:r>
        <w:t xml:space="preserve">SET </w:t>
      </w:r>
      <w:proofErr w:type="spellStart"/>
      <w:r>
        <w:t>sql_log_bin</w:t>
      </w:r>
      <w:proofErr w:type="spellEnd"/>
      <w:r>
        <w:t>=0;</w:t>
      </w:r>
      <w:r w:rsidR="00A309F1">
        <w:rPr>
          <w:rFonts w:hint="eastAsia"/>
        </w:rPr>
        <w:t>备份完了之后后附二进制日志</w:t>
      </w:r>
      <w:r w:rsidR="00A309F1" w:rsidRPr="00A309F1">
        <w:t xml:space="preserve"> SET </w:t>
      </w:r>
      <w:proofErr w:type="spellStart"/>
      <w:r w:rsidR="00A309F1" w:rsidRPr="00A309F1">
        <w:t>sql_log_bin</w:t>
      </w:r>
      <w:proofErr w:type="spellEnd"/>
      <w:r w:rsidR="00A309F1" w:rsidRPr="00A309F1">
        <w:t>=1;</w:t>
      </w:r>
    </w:p>
    <w:p w:rsidR="004D51AA" w:rsidRDefault="004D51AA" w:rsidP="004D51AA">
      <w:proofErr w:type="spellStart"/>
      <w:r>
        <w:t>mysqlbinlog</w:t>
      </w:r>
      <w:proofErr w:type="spellEnd"/>
      <w:r>
        <w:t xml:space="preserve"> mysql-bin.00001|mysql -</w:t>
      </w:r>
      <w:proofErr w:type="spellStart"/>
      <w:r>
        <w:t>uroot</w:t>
      </w:r>
      <w:proofErr w:type="spellEnd"/>
      <w:r>
        <w:t xml:space="preserve"> </w:t>
      </w:r>
      <w:r w:rsidR="00A309F1">
        <w:t>–</w:t>
      </w:r>
      <w:r>
        <w:t>p</w:t>
      </w:r>
    </w:p>
    <w:p w:rsidR="00A309F1" w:rsidRDefault="00A309F1" w:rsidP="004D51AA"/>
    <w:p w:rsidR="004D51AA" w:rsidRDefault="004D51AA" w:rsidP="004D51AA">
      <w:r>
        <w:rPr>
          <w:rFonts w:hint="eastAsia"/>
        </w:rPr>
        <w:lastRenderedPageBreak/>
        <w:t>#</w:t>
      </w:r>
      <w:r w:rsidRPr="004D51AA">
        <w:rPr>
          <w:rFonts w:hint="eastAsia"/>
          <w:color w:val="FF0000"/>
        </w:rPr>
        <w:t>基于时间点的恢复</w:t>
      </w:r>
    </w:p>
    <w:p w:rsidR="004D51AA" w:rsidRDefault="004D51AA" w:rsidP="004D51AA">
      <w:r>
        <w:rPr>
          <w:rFonts w:hint="eastAsia"/>
        </w:rPr>
        <w:t>如果误删了一张表，使用完全恢复是没有用的，因为日志里同样也保留着删除的</w:t>
      </w:r>
      <w:proofErr w:type="spellStart"/>
      <w:r>
        <w:t>sql</w:t>
      </w:r>
      <w:proofErr w:type="spellEnd"/>
      <w:r>
        <w:t>语句，所以我们需要恢复到误操作前的状态，然后跳过误操作的语句。</w:t>
      </w:r>
    </w:p>
    <w:p w:rsidR="004D51AA" w:rsidRDefault="004D51AA" w:rsidP="004D51AA">
      <w:r>
        <w:rPr>
          <w:rFonts w:hint="eastAsia"/>
        </w:rPr>
        <w:t>假如我在</w:t>
      </w:r>
      <w:r>
        <w:t>20:00误删了一张表，可以使用以下语句恢复：</w:t>
      </w:r>
    </w:p>
    <w:p w:rsidR="004D51AA" w:rsidRDefault="004D51AA" w:rsidP="004D51AA">
      <w:proofErr w:type="spellStart"/>
      <w:r>
        <w:t>mysqlbinlog</w:t>
      </w:r>
      <w:proofErr w:type="spellEnd"/>
      <w:r>
        <w:t xml:space="preserve"> --stop-date='2012-06-05 19:59:59' /</w:t>
      </w:r>
      <w:proofErr w:type="spellStart"/>
      <w:r>
        <w:t>var</w:t>
      </w:r>
      <w:proofErr w:type="spellEnd"/>
      <w:r>
        <w:t xml:space="preserve">/log/mysql-bin.000001 | </w:t>
      </w:r>
      <w:proofErr w:type="spellStart"/>
      <w:r>
        <w:t>mysql</w:t>
      </w:r>
      <w:proofErr w:type="spellEnd"/>
      <w:r>
        <w:t xml:space="preserve"> -</w:t>
      </w:r>
      <w:proofErr w:type="spellStart"/>
      <w:r>
        <w:t>uroot</w:t>
      </w:r>
      <w:proofErr w:type="spellEnd"/>
      <w:r>
        <w:t xml:space="preserve"> -p</w:t>
      </w:r>
    </w:p>
    <w:p w:rsidR="004D51AA" w:rsidRDefault="004D51AA" w:rsidP="004D51AA">
      <w:r>
        <w:rPr>
          <w:rFonts w:hint="eastAsia"/>
        </w:rPr>
        <w:t>跳过误删除的时间点，再执行：</w:t>
      </w:r>
    </w:p>
    <w:p w:rsidR="004D51AA" w:rsidRDefault="004D51AA" w:rsidP="004D51AA">
      <w:proofErr w:type="spellStart"/>
      <w:r>
        <w:t>mysqlbinlog</w:t>
      </w:r>
      <w:proofErr w:type="spellEnd"/>
      <w:r>
        <w:t xml:space="preserve"> --start-date='2012-06-05 20:01:00' /</w:t>
      </w:r>
      <w:proofErr w:type="spellStart"/>
      <w:r>
        <w:t>var</w:t>
      </w:r>
      <w:proofErr w:type="spellEnd"/>
      <w:r>
        <w:t xml:space="preserve">/log/mysql-bin.000001 | </w:t>
      </w:r>
      <w:proofErr w:type="spellStart"/>
      <w:r>
        <w:t>mysql</w:t>
      </w:r>
      <w:proofErr w:type="spellEnd"/>
      <w:r>
        <w:t xml:space="preserve"> -</w:t>
      </w:r>
      <w:proofErr w:type="spellStart"/>
      <w:r>
        <w:t>uroot</w:t>
      </w:r>
      <w:proofErr w:type="spellEnd"/>
      <w:r>
        <w:t xml:space="preserve"> –p</w:t>
      </w:r>
    </w:p>
    <w:p w:rsidR="004D51AA" w:rsidRDefault="004D51AA" w:rsidP="004D51AA"/>
    <w:p w:rsidR="004D51AA" w:rsidRDefault="004D51AA" w:rsidP="004D51AA">
      <w:r>
        <w:rPr>
          <w:rFonts w:hint="eastAsia"/>
        </w:rPr>
        <w:t>#</w:t>
      </w:r>
      <w:r w:rsidRPr="004D51AA">
        <w:rPr>
          <w:rFonts w:hint="eastAsia"/>
          <w:color w:val="FF0000"/>
        </w:rPr>
        <w:t>基于位置点的恢复</w:t>
      </w:r>
    </w:p>
    <w:p w:rsidR="004D51AA" w:rsidRDefault="004D51AA" w:rsidP="004D51AA">
      <w:r>
        <w:rPr>
          <w:rFonts w:hint="eastAsia"/>
        </w:rPr>
        <w:t>基于位置点的恢复可以得到更为精确的数据，通过</w:t>
      </w:r>
      <w:proofErr w:type="spellStart"/>
      <w:r>
        <w:rPr>
          <w:rFonts w:hint="eastAsia"/>
        </w:rPr>
        <w:t>grep</w:t>
      </w:r>
      <w:proofErr w:type="spellEnd"/>
      <w:r>
        <w:rPr>
          <w:rFonts w:hint="eastAsia"/>
        </w:rPr>
        <w:t>找到语句对应的位置</w:t>
      </w:r>
    </w:p>
    <w:p w:rsidR="004D51AA" w:rsidRPr="004D51AA" w:rsidRDefault="004D51AA" w:rsidP="004D51AA">
      <w:proofErr w:type="spellStart"/>
      <w:r>
        <w:rPr>
          <w:rFonts w:hint="eastAsia"/>
        </w:rPr>
        <w:t>m</w:t>
      </w:r>
      <w:r>
        <w:t>ysqlbinlog</w:t>
      </w:r>
      <w:proofErr w:type="spellEnd"/>
      <w:r>
        <w:rPr>
          <w:rFonts w:hint="eastAsia"/>
        </w:rPr>
        <w:t xml:space="preserve"> --database=</w:t>
      </w:r>
      <w:r>
        <w:t>…</w:t>
      </w:r>
      <w:r>
        <w:rPr>
          <w:rFonts w:hint="eastAsia"/>
        </w:rPr>
        <w:t xml:space="preserve"> | </w:t>
      </w:r>
      <w:proofErr w:type="spellStart"/>
      <w:r>
        <w:rPr>
          <w:rFonts w:hint="eastAsia"/>
        </w:rPr>
        <w:t>grep</w:t>
      </w:r>
      <w:proofErr w:type="spellEnd"/>
      <w:r>
        <w:rPr>
          <w:rFonts w:hint="eastAsia"/>
        </w:rPr>
        <w:t xml:space="preserve"> -B3 -</w:t>
      </w:r>
      <w:proofErr w:type="spellStart"/>
      <w:r>
        <w:rPr>
          <w:rFonts w:hint="eastAsia"/>
        </w:rPr>
        <w:t>i</w:t>
      </w:r>
      <w:proofErr w:type="spellEnd"/>
      <w:r>
        <w:rPr>
          <w:rFonts w:hint="eastAsia"/>
        </w:rPr>
        <w:t xml:space="preserve">  </w:t>
      </w:r>
      <w:r>
        <w:t>'</w:t>
      </w:r>
      <w:r>
        <w:rPr>
          <w:rFonts w:hint="eastAsia"/>
        </w:rPr>
        <w:t>drop table test</w:t>
      </w:r>
      <w:r>
        <w:t>'</w:t>
      </w:r>
    </w:p>
    <w:p w:rsidR="004D51AA" w:rsidRDefault="004D51AA" w:rsidP="004D51AA">
      <w:proofErr w:type="spellStart"/>
      <w:r>
        <w:t>mysqlbinlog</w:t>
      </w:r>
      <w:proofErr w:type="spellEnd"/>
      <w:r>
        <w:t xml:space="preserve"> --stop-position='889107' /</w:t>
      </w:r>
      <w:proofErr w:type="spellStart"/>
      <w:r>
        <w:t>var</w:t>
      </w:r>
      <w:proofErr w:type="spellEnd"/>
      <w:r>
        <w:t>/lib/</w:t>
      </w:r>
      <w:proofErr w:type="spellStart"/>
      <w:r>
        <w:t>mysql</w:t>
      </w:r>
      <w:proofErr w:type="spellEnd"/>
      <w:r>
        <w:t>/mysql-bin.000001|mysql -</w:t>
      </w:r>
      <w:proofErr w:type="spellStart"/>
      <w:r>
        <w:t>uroot</w:t>
      </w:r>
      <w:proofErr w:type="spellEnd"/>
      <w:r>
        <w:t xml:space="preserve"> -p</w:t>
      </w:r>
    </w:p>
    <w:p w:rsidR="004D51AA" w:rsidRDefault="004D51AA" w:rsidP="004D51AA">
      <w:proofErr w:type="spellStart"/>
      <w:r>
        <w:t>mysqlbinlog</w:t>
      </w:r>
      <w:proofErr w:type="spellEnd"/>
      <w:r>
        <w:t xml:space="preserve"> --start-position='889189' /</w:t>
      </w:r>
      <w:proofErr w:type="spellStart"/>
      <w:r>
        <w:t>var</w:t>
      </w:r>
      <w:proofErr w:type="spellEnd"/>
      <w:r>
        <w:t>/lib/</w:t>
      </w:r>
      <w:proofErr w:type="spellStart"/>
      <w:r>
        <w:t>mysql</w:t>
      </w:r>
      <w:proofErr w:type="spellEnd"/>
      <w:r>
        <w:t>/mysql-bin.000001|mysql -</w:t>
      </w:r>
      <w:proofErr w:type="spellStart"/>
      <w:r>
        <w:t>uroot</w:t>
      </w:r>
      <w:proofErr w:type="spellEnd"/>
      <w:r>
        <w:t xml:space="preserve"> -p</w:t>
      </w:r>
    </w:p>
    <w:p w:rsidR="006D7C06" w:rsidRDefault="006D7C06" w:rsidP="006D7C06">
      <w:pPr>
        <w:pStyle w:val="Heading1"/>
      </w:pPr>
      <w:r w:rsidRPr="006D7C06">
        <w:t>LVM</w:t>
      </w:r>
      <w:r w:rsidRPr="006D7C06">
        <w:t>快照实现备份恢复</w:t>
      </w:r>
    </w:p>
    <w:p w:rsidR="006D7C06" w:rsidRDefault="00B07024" w:rsidP="00847035">
      <w:r w:rsidRPr="00B07024">
        <w:rPr>
          <w:rFonts w:hint="eastAsia"/>
          <w:color w:val="FF0000"/>
        </w:rPr>
        <w:t>注意</w:t>
      </w:r>
      <w:r>
        <w:rPr>
          <w:rFonts w:hint="eastAsia"/>
        </w:rPr>
        <w:t>：</w:t>
      </w:r>
      <w:r w:rsidRPr="00B07024">
        <w:rPr>
          <w:rFonts w:hint="eastAsia"/>
        </w:rPr>
        <w:t>确保事务日志和数据文件必须在同一卷上</w:t>
      </w:r>
    </w:p>
    <w:tbl>
      <w:tblPr>
        <w:tblStyle w:val="TableGrid"/>
        <w:tblW w:w="0" w:type="auto"/>
        <w:tblInd w:w="468" w:type="dxa"/>
        <w:tblLook w:val="04A0"/>
      </w:tblPr>
      <w:tblGrid>
        <w:gridCol w:w="8388"/>
      </w:tblGrid>
      <w:tr w:rsidR="00EF3DD9" w:rsidTr="00EF3DD9">
        <w:tc>
          <w:tcPr>
            <w:tcW w:w="8388" w:type="dxa"/>
          </w:tcPr>
          <w:p w:rsidR="00EF3DD9" w:rsidRDefault="00EF3DD9" w:rsidP="00EF3DD9">
            <w:pPr>
              <w:ind w:left="0"/>
            </w:pPr>
            <w:r>
              <w:t>#!/bin/bash</w:t>
            </w:r>
          </w:p>
          <w:p w:rsidR="00EF3DD9" w:rsidRDefault="00EF3DD9" w:rsidP="00EF3DD9">
            <w:pPr>
              <w:ind w:left="0"/>
            </w:pPr>
            <w:r>
              <w:t>. /etc/profile</w:t>
            </w:r>
          </w:p>
          <w:p w:rsidR="00EF3DD9" w:rsidRDefault="00EF3DD9" w:rsidP="00EF3DD9">
            <w:pPr>
              <w:ind w:left="0"/>
            </w:pPr>
            <w:r>
              <w:t>TIMESTAMP=`date +%</w:t>
            </w:r>
            <w:proofErr w:type="spellStart"/>
            <w:r>
              <w:t>Y%m%d%H%M%S</w:t>
            </w:r>
            <w:proofErr w:type="spellEnd"/>
            <w:r>
              <w:t>`</w:t>
            </w:r>
          </w:p>
          <w:p w:rsidR="00EF3DD9" w:rsidRDefault="00EF3DD9" w:rsidP="00EF3DD9">
            <w:pPr>
              <w:ind w:left="0"/>
            </w:pPr>
            <w:r>
              <w:t>HOSTNAME="</w:t>
            </w:r>
            <w:proofErr w:type="spellStart"/>
            <w:r>
              <w:t>localhost</w:t>
            </w:r>
            <w:proofErr w:type="spellEnd"/>
            <w:r>
              <w:t>"</w:t>
            </w:r>
          </w:p>
          <w:p w:rsidR="00EF3DD9" w:rsidRDefault="00EF3DD9" w:rsidP="00EF3DD9">
            <w:pPr>
              <w:ind w:left="0"/>
            </w:pPr>
            <w:r>
              <w:t>USERNAME="root"</w:t>
            </w:r>
          </w:p>
          <w:p w:rsidR="00EF3DD9" w:rsidRDefault="00EF3DD9" w:rsidP="00EF3DD9">
            <w:pPr>
              <w:ind w:left="0"/>
            </w:pPr>
            <w:r>
              <w:t>PASSWORD="123"</w:t>
            </w:r>
          </w:p>
          <w:p w:rsidR="00EF3DD9" w:rsidRDefault="00EF3DD9" w:rsidP="00EF3DD9">
            <w:pPr>
              <w:ind w:left="0"/>
            </w:pPr>
            <w:r>
              <w:t>SNAP_SIZE=1G</w:t>
            </w:r>
          </w:p>
          <w:p w:rsidR="00EF3DD9" w:rsidRDefault="00EF3DD9" w:rsidP="00EF3DD9">
            <w:pPr>
              <w:ind w:left="0"/>
            </w:pPr>
            <w:r>
              <w:t>SNAP_MYSQL=SNAP_MYSQL_LV</w:t>
            </w:r>
          </w:p>
          <w:p w:rsidR="00EF3DD9" w:rsidRDefault="00EF3DD9" w:rsidP="00EF3DD9">
            <w:pPr>
              <w:ind w:left="0"/>
            </w:pPr>
            <w:r>
              <w:t>MOUNT_POINT=/</w:t>
            </w:r>
            <w:proofErr w:type="spellStart"/>
            <w:r>
              <w:t>mnt</w:t>
            </w:r>
            <w:proofErr w:type="spellEnd"/>
          </w:p>
          <w:p w:rsidR="00EF3DD9" w:rsidRDefault="00EF3DD9" w:rsidP="00EF3DD9">
            <w:pPr>
              <w:ind w:left="0"/>
            </w:pPr>
          </w:p>
          <w:p w:rsidR="00EF3DD9" w:rsidRDefault="00EF3DD9" w:rsidP="00EF3DD9">
            <w:pPr>
              <w:ind w:left="0"/>
            </w:pPr>
            <w:proofErr w:type="spellStart"/>
            <w:r>
              <w:t>EXEC_MySQL</w:t>
            </w:r>
            <w:proofErr w:type="spellEnd"/>
            <w:r>
              <w:t>="FLUSH TABLES;</w:t>
            </w:r>
          </w:p>
          <w:p w:rsidR="00EF3DD9" w:rsidRDefault="00EF3DD9" w:rsidP="00EF3DD9">
            <w:pPr>
              <w:ind w:left="0"/>
            </w:pPr>
            <w:r>
              <w:t>FLUSH TABLES WITH READ LOCK;</w:t>
            </w:r>
          </w:p>
          <w:p w:rsidR="00EF3DD9" w:rsidRDefault="00EF3DD9" w:rsidP="00EF3DD9">
            <w:pPr>
              <w:ind w:left="0"/>
            </w:pPr>
            <w:r>
              <w:t>FLUSH LOGS;</w:t>
            </w:r>
          </w:p>
          <w:p w:rsidR="009B4B91" w:rsidRDefault="009B4B91" w:rsidP="00EF3DD9">
            <w:pPr>
              <w:ind w:left="0"/>
            </w:pPr>
            <w:r>
              <w:rPr>
                <w:rFonts w:hint="eastAsia"/>
              </w:rPr>
              <w:t xml:space="preserve">\! </w:t>
            </w:r>
            <w:proofErr w:type="spellStart"/>
            <w:r>
              <w:t>mysql</w:t>
            </w:r>
            <w:proofErr w:type="spellEnd"/>
            <w:r>
              <w:t xml:space="preserve"> -</w:t>
            </w:r>
            <w:proofErr w:type="spellStart"/>
            <w:r>
              <w:t>u$USERNAME</w:t>
            </w:r>
            <w:proofErr w:type="spellEnd"/>
            <w:r>
              <w:t xml:space="preserve"> -</w:t>
            </w:r>
            <w:proofErr w:type="spellStart"/>
            <w:r>
              <w:t>p$PASSWORD</w:t>
            </w:r>
            <w:proofErr w:type="spellEnd"/>
            <w:r>
              <w:t xml:space="preserve"> -</w:t>
            </w:r>
            <w:proofErr w:type="spellStart"/>
            <w:r>
              <w:t>h$HOSTNAME</w:t>
            </w:r>
            <w:proofErr w:type="spellEnd"/>
            <w:r>
              <w:rPr>
                <w:rFonts w:hint="eastAsia"/>
              </w:rPr>
              <w:t xml:space="preserve"> </w:t>
            </w:r>
            <w:r w:rsidRPr="00F34292">
              <w:t xml:space="preserve">-e 'SHOW MASTER STATUS;' </w:t>
            </w:r>
            <w:r w:rsidR="009C1F68">
              <w:t>&gt;</w:t>
            </w:r>
            <w:r w:rsidR="009C1F68">
              <w:rPr>
                <w:rFonts w:hint="eastAsia"/>
              </w:rPr>
              <w:t>/root</w:t>
            </w:r>
            <w:r w:rsidRPr="009B4B91">
              <w:t>/binlog.txt</w:t>
            </w:r>
          </w:p>
          <w:p w:rsidR="00EF3DD9" w:rsidRDefault="00EF3DD9" w:rsidP="00EF3DD9">
            <w:pPr>
              <w:ind w:left="0"/>
            </w:pPr>
            <w:r>
              <w:t xml:space="preserve">\! </w:t>
            </w:r>
            <w:proofErr w:type="spellStart"/>
            <w:r>
              <w:t>lvcreate</w:t>
            </w:r>
            <w:proofErr w:type="spellEnd"/>
            <w:r>
              <w:t xml:space="preserve"> --snapshot --size=$SNAP_SIZE --name $SNAP_MYSQL /dev/</w:t>
            </w:r>
            <w:proofErr w:type="spellStart"/>
            <w:r>
              <w:t>MySQL_VG</w:t>
            </w:r>
            <w:proofErr w:type="spellEnd"/>
            <w:r>
              <w:t>/MYSQL_LV</w:t>
            </w:r>
          </w:p>
          <w:p w:rsidR="00EF3DD9" w:rsidRDefault="00EF3DD9" w:rsidP="00EF3DD9">
            <w:pPr>
              <w:ind w:left="0"/>
            </w:pPr>
            <w:r>
              <w:t>UNLOCK TABLES;"</w:t>
            </w:r>
          </w:p>
          <w:p w:rsidR="00EF3DD9" w:rsidRDefault="00EF3DD9" w:rsidP="00EF3DD9">
            <w:pPr>
              <w:ind w:left="0"/>
            </w:pPr>
            <w:r>
              <w:t>echo "$</w:t>
            </w:r>
            <w:proofErr w:type="spellStart"/>
            <w:r>
              <w:t>EXEC_MySQL</w:t>
            </w:r>
            <w:proofErr w:type="spellEnd"/>
            <w:r>
              <w:t xml:space="preserve">" | </w:t>
            </w:r>
            <w:proofErr w:type="spellStart"/>
            <w:r>
              <w:t>mysql</w:t>
            </w:r>
            <w:proofErr w:type="spellEnd"/>
            <w:r>
              <w:t xml:space="preserve"> -</w:t>
            </w:r>
            <w:proofErr w:type="spellStart"/>
            <w:r>
              <w:t>u$USERNAME</w:t>
            </w:r>
            <w:proofErr w:type="spellEnd"/>
            <w:r>
              <w:t xml:space="preserve"> -</w:t>
            </w:r>
            <w:proofErr w:type="spellStart"/>
            <w:r>
              <w:t>p$PASSWORD</w:t>
            </w:r>
            <w:proofErr w:type="spellEnd"/>
            <w:r>
              <w:t xml:space="preserve"> -</w:t>
            </w:r>
            <w:proofErr w:type="spellStart"/>
            <w:r>
              <w:t>h$HOSTNAME</w:t>
            </w:r>
            <w:proofErr w:type="spellEnd"/>
          </w:p>
          <w:p w:rsidR="00EF3DD9" w:rsidRDefault="00EF3DD9" w:rsidP="00EF3DD9">
            <w:pPr>
              <w:ind w:left="0"/>
            </w:pPr>
            <w:r>
              <w:t>mount /dev/</w:t>
            </w:r>
            <w:proofErr w:type="spellStart"/>
            <w:r>
              <w:t>MySQL_VG</w:t>
            </w:r>
            <w:proofErr w:type="spellEnd"/>
            <w:r>
              <w:t>/$SNAP_MYSQL $MOUNT_POINT</w:t>
            </w:r>
          </w:p>
          <w:p w:rsidR="00EF3DD9" w:rsidRDefault="00EF3DD9" w:rsidP="00EF3DD9">
            <w:pPr>
              <w:ind w:left="0"/>
            </w:pPr>
          </w:p>
          <w:p w:rsidR="00EF3DD9" w:rsidRDefault="00EF3DD9" w:rsidP="00EF3DD9">
            <w:pPr>
              <w:ind w:left="0"/>
            </w:pPr>
            <w:proofErr w:type="spellStart"/>
            <w:r>
              <w:t>cd</w:t>
            </w:r>
            <w:proofErr w:type="spellEnd"/>
            <w:r>
              <w:t xml:space="preserve"> /root</w:t>
            </w:r>
          </w:p>
          <w:p w:rsidR="00EF3DD9" w:rsidRDefault="00EF3DD9" w:rsidP="00EF3DD9">
            <w:pPr>
              <w:ind w:left="0"/>
            </w:pPr>
            <w:r>
              <w:t>tar -</w:t>
            </w:r>
            <w:proofErr w:type="spellStart"/>
            <w:r>
              <w:t>zcvf</w:t>
            </w:r>
            <w:proofErr w:type="spellEnd"/>
            <w:r>
              <w:t xml:space="preserve"> ${TIMESTAMP}.</w:t>
            </w:r>
            <w:proofErr w:type="spellStart"/>
            <w:r>
              <w:t>tgz</w:t>
            </w:r>
            <w:proofErr w:type="spellEnd"/>
            <w:r>
              <w:t xml:space="preserve"> $MOUNT_POINT</w:t>
            </w:r>
          </w:p>
          <w:p w:rsidR="00EF3DD9" w:rsidRDefault="00EF3DD9" w:rsidP="00EF3DD9">
            <w:pPr>
              <w:ind w:left="0"/>
            </w:pPr>
          </w:p>
          <w:p w:rsidR="00EF3DD9" w:rsidRDefault="00EF3DD9" w:rsidP="00EF3DD9">
            <w:pPr>
              <w:ind w:left="0"/>
            </w:pPr>
            <w:proofErr w:type="spellStart"/>
            <w:r>
              <w:t>umount</w:t>
            </w:r>
            <w:proofErr w:type="spellEnd"/>
            <w:r>
              <w:t xml:space="preserve"> $MOUNT_POINT</w:t>
            </w:r>
          </w:p>
          <w:p w:rsidR="00EF3DD9" w:rsidRDefault="00EF3DD9" w:rsidP="00EF3DD9">
            <w:pPr>
              <w:ind w:left="0"/>
            </w:pPr>
            <w:proofErr w:type="spellStart"/>
            <w:r>
              <w:t>lvremove</w:t>
            </w:r>
            <w:proofErr w:type="spellEnd"/>
            <w:r>
              <w:t xml:space="preserve"> -f /dev/</w:t>
            </w:r>
            <w:proofErr w:type="spellStart"/>
            <w:r>
              <w:t>MySQL_VG</w:t>
            </w:r>
            <w:proofErr w:type="spellEnd"/>
            <w:r>
              <w:t>/$SNAP_MYSQL</w:t>
            </w:r>
          </w:p>
        </w:tc>
      </w:tr>
    </w:tbl>
    <w:p w:rsidR="009B4B91" w:rsidRDefault="009B4B91" w:rsidP="00847035">
      <w:r>
        <w:rPr>
          <w:rFonts w:hint="eastAsia"/>
        </w:rPr>
        <w:lastRenderedPageBreak/>
        <w:t>#记录二进制日志</w:t>
      </w:r>
    </w:p>
    <w:p w:rsidR="00B07024" w:rsidRDefault="00F34292" w:rsidP="00847035">
      <w:proofErr w:type="spellStart"/>
      <w:r w:rsidRPr="00F34292">
        <w:t>mysql</w:t>
      </w:r>
      <w:proofErr w:type="spellEnd"/>
      <w:r w:rsidRPr="00F34292">
        <w:t xml:space="preserve"> -</w:t>
      </w:r>
      <w:proofErr w:type="spellStart"/>
      <w:r w:rsidRPr="00F34292">
        <w:t>uroot</w:t>
      </w:r>
      <w:proofErr w:type="spellEnd"/>
      <w:r w:rsidRPr="00F34292">
        <w:t xml:space="preserve"> -</w:t>
      </w:r>
      <w:proofErr w:type="spellStart"/>
      <w:r w:rsidRPr="00F34292">
        <w:t>pmypass</w:t>
      </w:r>
      <w:proofErr w:type="spellEnd"/>
      <w:r w:rsidRPr="00F34292">
        <w:t xml:space="preserve"> -e 'SHOW MASTER STATUS;' &gt;/</w:t>
      </w:r>
      <w:proofErr w:type="spellStart"/>
      <w:r w:rsidR="009B4B91">
        <w:rPr>
          <w:rFonts w:hint="eastAsia"/>
        </w:rPr>
        <w:t>tmp</w:t>
      </w:r>
      <w:proofErr w:type="spellEnd"/>
      <w:r w:rsidR="009B4B91" w:rsidRPr="00F34292">
        <w:t xml:space="preserve"> </w:t>
      </w:r>
      <w:r w:rsidRPr="00F34292">
        <w:t>/binlog.txt</w:t>
      </w:r>
    </w:p>
    <w:p w:rsidR="009B4B91" w:rsidRDefault="009B4B91" w:rsidP="00847035">
      <w:r>
        <w:rPr>
          <w:rFonts w:hint="eastAsia"/>
        </w:rPr>
        <w:t>#根据二进制日志实现增量备份</w:t>
      </w:r>
    </w:p>
    <w:p w:rsidR="003B3E84" w:rsidRDefault="003B3E84" w:rsidP="00847035">
      <w:proofErr w:type="spellStart"/>
      <w:r w:rsidRPr="003B3E84">
        <w:t>mysqlbinlog</w:t>
      </w:r>
      <w:proofErr w:type="spellEnd"/>
      <w:r w:rsidRPr="003B3E84">
        <w:t xml:space="preserve"> --start-</w:t>
      </w:r>
      <w:r w:rsidR="009C1F68">
        <w:t xml:space="preserve">position=187 mysql-bin.000004 </w:t>
      </w:r>
      <w:r w:rsidR="009C1F68">
        <w:rPr>
          <w:rFonts w:hint="eastAsia"/>
        </w:rPr>
        <w:t xml:space="preserve">| </w:t>
      </w:r>
      <w:proofErr w:type="spellStart"/>
      <w:r w:rsidR="009C1F68">
        <w:rPr>
          <w:rFonts w:hint="eastAsia"/>
        </w:rPr>
        <w:t>mysql</w:t>
      </w:r>
      <w:proofErr w:type="spellEnd"/>
      <w:r w:rsidR="009C1F68">
        <w:rPr>
          <w:rFonts w:hint="eastAsia"/>
        </w:rPr>
        <w:t xml:space="preserve"> -u </w:t>
      </w:r>
      <w:r w:rsidR="009C1F68">
        <w:t>…</w:t>
      </w:r>
      <w:r w:rsidR="009C1F68">
        <w:rPr>
          <w:rFonts w:hint="eastAsia"/>
        </w:rPr>
        <w:t xml:space="preserve"> -p </w:t>
      </w:r>
      <w:r w:rsidR="009C1F68">
        <w:t>…</w:t>
      </w:r>
      <w:r w:rsidR="009C1F68">
        <w:rPr>
          <w:rFonts w:hint="eastAsia"/>
        </w:rPr>
        <w:t xml:space="preserve"> </w:t>
      </w:r>
      <w:r w:rsidRPr="003B3E84">
        <w:t xml:space="preserve"> </w:t>
      </w:r>
    </w:p>
    <w:p w:rsidR="00DC34DD" w:rsidRDefault="00DC34DD" w:rsidP="00847035">
      <w:r w:rsidRPr="00DC34DD">
        <w:rPr>
          <w:rFonts w:hint="eastAsia"/>
          <w:color w:val="FF0000"/>
        </w:rPr>
        <w:t>注意</w:t>
      </w:r>
      <w:r>
        <w:rPr>
          <w:rFonts w:hint="eastAsia"/>
        </w:rPr>
        <w:t>：一般使用复制+快照的方式进行数据库备份</w:t>
      </w:r>
    </w:p>
    <w:p w:rsidR="006D7C06" w:rsidRPr="00847035" w:rsidRDefault="006D7C06" w:rsidP="00181DF3">
      <w:pPr>
        <w:ind w:left="0"/>
      </w:pPr>
    </w:p>
    <w:p w:rsidR="00BF078D" w:rsidRDefault="00BF078D" w:rsidP="001C2C3B">
      <w:pPr>
        <w:pStyle w:val="Heading1"/>
      </w:pPr>
      <w:r>
        <w:rPr>
          <w:rFonts w:hint="eastAsia"/>
        </w:rPr>
        <w:t>逻辑备份和恢复</w:t>
      </w:r>
    </w:p>
    <w:p w:rsidR="00CE69EB" w:rsidRPr="00CE69EB" w:rsidRDefault="00CE69EB" w:rsidP="00CE69EB">
      <w:pPr>
        <w:pStyle w:val="Heading2"/>
        <w:numPr>
          <w:ilvl w:val="0"/>
          <w:numId w:val="20"/>
        </w:numPr>
      </w:pPr>
      <w:proofErr w:type="spellStart"/>
      <w:r>
        <w:rPr>
          <w:rFonts w:hint="eastAsia"/>
        </w:rPr>
        <w:t>mysqldump</w:t>
      </w:r>
      <w:proofErr w:type="spellEnd"/>
      <w:r>
        <w:rPr>
          <w:rFonts w:hint="eastAsia"/>
        </w:rPr>
        <w:t>的使用</w:t>
      </w:r>
    </w:p>
    <w:tbl>
      <w:tblPr>
        <w:tblStyle w:val="TableGrid"/>
        <w:tblW w:w="0" w:type="auto"/>
        <w:tblInd w:w="468" w:type="dxa"/>
        <w:tblLook w:val="04A0"/>
      </w:tblPr>
      <w:tblGrid>
        <w:gridCol w:w="8388"/>
      </w:tblGrid>
      <w:tr w:rsidR="00F54F1C" w:rsidTr="00F54F1C">
        <w:tc>
          <w:tcPr>
            <w:tcW w:w="8388" w:type="dxa"/>
          </w:tcPr>
          <w:p w:rsidR="00F54F1C" w:rsidRDefault="00F54F1C" w:rsidP="00F54F1C">
            <w:pPr>
              <w:ind w:left="0"/>
            </w:pPr>
            <w:r>
              <w:t>#导出所有数据库,该命令会导出包括系统数据库在内的所有数据库</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--all-databases &gt;/</w:t>
            </w:r>
            <w:proofErr w:type="spellStart"/>
            <w:r>
              <w:t>tmp</w:t>
            </w:r>
            <w:proofErr w:type="spellEnd"/>
            <w:r>
              <w:t>/all.sql</w:t>
            </w:r>
          </w:p>
          <w:p w:rsidR="00F54F1C" w:rsidRDefault="00F54F1C" w:rsidP="00F54F1C">
            <w:pPr>
              <w:ind w:left="0"/>
            </w:pPr>
          </w:p>
          <w:p w:rsidR="00F54F1C" w:rsidRDefault="00F54F1C" w:rsidP="00F54F1C">
            <w:pPr>
              <w:ind w:left="0"/>
            </w:pPr>
            <w:r>
              <w:t>#导出db1、db2两个数据库的所有数据</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--databases db1 db2 &gt;/</w:t>
            </w:r>
            <w:proofErr w:type="spellStart"/>
            <w:r>
              <w:t>tmp</w:t>
            </w:r>
            <w:proofErr w:type="spellEnd"/>
            <w:r>
              <w:t>/user.sql</w:t>
            </w:r>
          </w:p>
          <w:p w:rsidR="00F54F1C" w:rsidRDefault="00F54F1C" w:rsidP="00F54F1C">
            <w:pPr>
              <w:ind w:left="0"/>
            </w:pPr>
          </w:p>
          <w:p w:rsidR="00F54F1C" w:rsidRDefault="00F54F1C" w:rsidP="00F54F1C">
            <w:pPr>
              <w:ind w:left="0"/>
            </w:pPr>
            <w:r>
              <w:t>#导出db1中的a1、a2表</w:t>
            </w:r>
            <w:r w:rsidR="00CE69EB">
              <w:rPr>
                <w:rFonts w:hint="eastAsia"/>
              </w:rPr>
              <w:t>,</w:t>
            </w:r>
            <w:r>
              <w:t>注意导出指定表只能针对一个数据库进行导出，且导出的内容中和导出数据库也不一样，导出指定表的导出文本中没有创建数据库的判断语句，只有删除表-创建表-导入数据</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--databases db1 --tables a1 a2  &gt;/</w:t>
            </w:r>
            <w:proofErr w:type="spellStart"/>
            <w:r>
              <w:t>tmp</w:t>
            </w:r>
            <w:proofErr w:type="spellEnd"/>
            <w:r>
              <w:t>/db1.sql</w:t>
            </w:r>
          </w:p>
          <w:p w:rsidR="00F54F1C" w:rsidRDefault="00F54F1C" w:rsidP="00F54F1C">
            <w:pPr>
              <w:ind w:left="0"/>
            </w:pPr>
          </w:p>
          <w:p w:rsidR="00F54F1C" w:rsidRDefault="00F54F1C" w:rsidP="00F54F1C">
            <w:pPr>
              <w:ind w:left="0"/>
            </w:pPr>
            <w:r>
              <w:t>#条件导出，导出db1表a1中id=1的数据条件导出只能导出单个表</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--databases db1 --tables a1 --where='id=1'  &gt;/</w:t>
            </w:r>
            <w:proofErr w:type="spellStart"/>
            <w:r>
              <w:t>tmp</w:t>
            </w:r>
            <w:proofErr w:type="spellEnd"/>
            <w:r>
              <w:t>/a1.sql</w:t>
            </w:r>
          </w:p>
          <w:p w:rsidR="00F54F1C" w:rsidRDefault="00F54F1C" w:rsidP="00F54F1C">
            <w:pPr>
              <w:ind w:left="0"/>
            </w:pPr>
          </w:p>
          <w:p w:rsidR="00F54F1C" w:rsidRDefault="00F54F1C" w:rsidP="00F54F1C">
            <w:pPr>
              <w:ind w:left="0"/>
            </w:pPr>
            <w:r>
              <w:t>#生成新的</w:t>
            </w:r>
            <w:proofErr w:type="spellStart"/>
            <w:r>
              <w:t>binlog</w:t>
            </w:r>
            <w:proofErr w:type="spellEnd"/>
            <w:r>
              <w:t>文件,-F</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--databases db1 -F &gt;/</w:t>
            </w:r>
            <w:proofErr w:type="spellStart"/>
            <w:r>
              <w:t>tmp</w:t>
            </w:r>
            <w:proofErr w:type="spellEnd"/>
            <w:r>
              <w:t>/db1.sql</w:t>
            </w:r>
          </w:p>
          <w:p w:rsidR="00F54F1C" w:rsidRDefault="00F54F1C" w:rsidP="00F54F1C">
            <w:pPr>
              <w:ind w:left="0"/>
            </w:pPr>
          </w:p>
          <w:p w:rsidR="00F54F1C" w:rsidRDefault="00F54F1C" w:rsidP="00F54F1C">
            <w:pPr>
              <w:ind w:left="0"/>
            </w:pPr>
            <w:r>
              <w:t>#只导出表结构不导出数据，–no-data(--no-create-info转储数据)</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--no-data --databases db1 &gt;/</w:t>
            </w:r>
            <w:proofErr w:type="spellStart"/>
            <w:r>
              <w:t>tmp</w:t>
            </w:r>
            <w:proofErr w:type="spellEnd"/>
            <w:r>
              <w:t>/db1.sql</w:t>
            </w:r>
          </w:p>
          <w:p w:rsidR="00F54F1C" w:rsidRDefault="00F54F1C" w:rsidP="00F54F1C">
            <w:pPr>
              <w:ind w:left="0"/>
            </w:pPr>
          </w:p>
          <w:p w:rsidR="00F54F1C" w:rsidRDefault="00F54F1C" w:rsidP="00F54F1C">
            <w:pPr>
              <w:ind w:left="0"/>
            </w:pPr>
            <w:r>
              <w:t>#跨服务器导出导入数据,将h1服务器中的db1数据库的所有数据导入到h2中的db2数据库中，db2的数据库必须存在否则会报错,加上-C参数可以启用压缩传递。</w:t>
            </w:r>
          </w:p>
          <w:p w:rsidR="00F54F1C" w:rsidRDefault="00F54F1C" w:rsidP="00F54F1C">
            <w:pPr>
              <w:ind w:left="0"/>
            </w:pPr>
            <w:proofErr w:type="spellStart"/>
            <w:r>
              <w:t>mysqldump</w:t>
            </w:r>
            <w:proofErr w:type="spellEnd"/>
            <w:r>
              <w:t xml:space="preserve"> --host=h1 -</w:t>
            </w:r>
            <w:proofErr w:type="spellStart"/>
            <w:r>
              <w:t>uroot</w:t>
            </w:r>
            <w:proofErr w:type="spellEnd"/>
            <w:r>
              <w:t xml:space="preserve"> -</w:t>
            </w:r>
            <w:proofErr w:type="spellStart"/>
            <w:r>
              <w:t>proot</w:t>
            </w:r>
            <w:proofErr w:type="spellEnd"/>
            <w:r>
              <w:t xml:space="preserve"> --databases db1 |</w:t>
            </w:r>
            <w:proofErr w:type="spellStart"/>
            <w:r>
              <w:t>mysql</w:t>
            </w:r>
            <w:proofErr w:type="spellEnd"/>
            <w:r>
              <w:t xml:space="preserve"> --host=h2 -</w:t>
            </w:r>
            <w:proofErr w:type="spellStart"/>
            <w:r>
              <w:t>uroot</w:t>
            </w:r>
            <w:proofErr w:type="spellEnd"/>
            <w:r>
              <w:t xml:space="preserve"> -</w:t>
            </w:r>
            <w:proofErr w:type="spellStart"/>
            <w:r>
              <w:t>proot</w:t>
            </w:r>
            <w:proofErr w:type="spellEnd"/>
            <w:r>
              <w:t xml:space="preserve"> db2</w:t>
            </w:r>
          </w:p>
          <w:p w:rsidR="00F54F1C" w:rsidRDefault="00F54F1C" w:rsidP="00F54F1C">
            <w:pPr>
              <w:ind w:left="0"/>
            </w:pPr>
            <w:proofErr w:type="spellStart"/>
            <w:r>
              <w:t>mysqldump</w:t>
            </w:r>
            <w:proofErr w:type="spellEnd"/>
            <w:r>
              <w:t xml:space="preserve"> --host=192.168.80.137 -</w:t>
            </w:r>
            <w:proofErr w:type="spellStart"/>
            <w:r>
              <w:t>uroot</w:t>
            </w:r>
            <w:proofErr w:type="spellEnd"/>
            <w:r>
              <w:t xml:space="preserve"> -</w:t>
            </w:r>
            <w:proofErr w:type="spellStart"/>
            <w:r>
              <w:t>proot</w:t>
            </w:r>
            <w:proofErr w:type="spellEnd"/>
            <w:r>
              <w:t xml:space="preserve"> -C --databases test |</w:t>
            </w:r>
            <w:proofErr w:type="spellStart"/>
            <w:r>
              <w:t>mysql</w:t>
            </w:r>
            <w:proofErr w:type="spellEnd"/>
            <w:r>
              <w:t xml:space="preserve"> --host=192.168.80.133 -</w:t>
            </w:r>
            <w:proofErr w:type="spellStart"/>
            <w:r>
              <w:t>uroot</w:t>
            </w:r>
            <w:proofErr w:type="spellEnd"/>
            <w:r>
              <w:t xml:space="preserve"> -</w:t>
            </w:r>
            <w:proofErr w:type="spellStart"/>
            <w:r>
              <w:t>proot</w:t>
            </w:r>
            <w:proofErr w:type="spellEnd"/>
            <w:r>
              <w:t xml:space="preserve"> test</w:t>
            </w:r>
          </w:p>
          <w:p w:rsidR="00F54F1C" w:rsidRDefault="00F54F1C" w:rsidP="00F54F1C">
            <w:pPr>
              <w:ind w:left="0"/>
            </w:pPr>
          </w:p>
          <w:p w:rsidR="00F54F1C" w:rsidRDefault="00F54F1C" w:rsidP="00F54F1C">
            <w:pPr>
              <w:ind w:left="0"/>
            </w:pPr>
          </w:p>
          <w:p w:rsidR="00F54F1C" w:rsidRDefault="00F54F1C" w:rsidP="00F54F1C">
            <w:pPr>
              <w:ind w:left="0"/>
            </w:pPr>
            <w:r>
              <w:t>#将主库的</w:t>
            </w:r>
            <w:proofErr w:type="spellStart"/>
            <w:r>
              <w:t>binlog</w:t>
            </w:r>
            <w:proofErr w:type="spellEnd"/>
            <w:r>
              <w:t>位置和文件名追加到导出数据的文件中，–dump-slave该参数在在从服务器上执行，相当于执行show slave status。当设置为1时，将会以CHANGE MASTER命令输出到数据文件；设置为2时，会在change前加上注释。该选项将会打开–lock-all-tables，除非–single-transaction被指定。在执行完后会自动关闭--lock-tables选项。–dump-slave默认是1</w:t>
            </w:r>
          </w:p>
          <w:p w:rsidR="00CE69EB" w:rsidRDefault="00CE69EB" w:rsidP="00CE69EB">
            <w:pPr>
              <w:ind w:left="0"/>
            </w:pPr>
            <w:r>
              <w:t>#将当前服务器的</w:t>
            </w:r>
            <w:proofErr w:type="spellStart"/>
            <w:r>
              <w:t>binlog</w:t>
            </w:r>
            <w:proofErr w:type="spellEnd"/>
            <w:r>
              <w:t>的位置和文件名追加到输出文件，–master-data改参数和</w:t>
            </w:r>
            <w:r>
              <w:rPr>
                <w:rFonts w:hint="eastAsia"/>
              </w:rPr>
              <w:t>--</w:t>
            </w:r>
            <w:r>
              <w:t>dump-slave方法一样，只是它是记录的是当前服务器的</w:t>
            </w:r>
            <w:proofErr w:type="spellStart"/>
            <w:r>
              <w:t>binlog</w:t>
            </w:r>
            <w:proofErr w:type="spellEnd"/>
            <w:r>
              <w:t>，相当于执行show master status。</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--dump-slave=1 --database db1 &gt;/</w:t>
            </w:r>
            <w:proofErr w:type="spellStart"/>
            <w:r>
              <w:t>tmp</w:t>
            </w:r>
            <w:proofErr w:type="spellEnd"/>
            <w:r>
              <w:t>/db1.sql</w:t>
            </w:r>
          </w:p>
          <w:p w:rsidR="00F54F1C" w:rsidRDefault="00F54F1C" w:rsidP="00F54F1C">
            <w:pPr>
              <w:ind w:left="0"/>
            </w:pPr>
            <w:proofErr w:type="spellStart"/>
            <w:r>
              <w:t>mysqldump</w:t>
            </w:r>
            <w:proofErr w:type="spellEnd"/>
            <w:r>
              <w:t xml:space="preserve"> -</w:t>
            </w:r>
            <w:proofErr w:type="spellStart"/>
            <w:r>
              <w:t>uroot</w:t>
            </w:r>
            <w:proofErr w:type="spellEnd"/>
            <w:r>
              <w:t xml:space="preserve"> -</w:t>
            </w:r>
            <w:proofErr w:type="spellStart"/>
            <w:r>
              <w:t>proot</w:t>
            </w:r>
            <w:proofErr w:type="spellEnd"/>
            <w:r>
              <w:t xml:space="preserve"> --dump-slave=2 --database db1 &gt;/</w:t>
            </w:r>
            <w:proofErr w:type="spellStart"/>
            <w:r>
              <w:t>tmp</w:t>
            </w:r>
            <w:proofErr w:type="spellEnd"/>
            <w:r>
              <w:t>/db1.sql</w:t>
            </w:r>
          </w:p>
          <w:p w:rsidR="00F54F1C" w:rsidRDefault="00F54F1C" w:rsidP="00F54F1C">
            <w:pPr>
              <w:ind w:left="0"/>
            </w:pPr>
          </w:p>
          <w:p w:rsidR="00F54F1C" w:rsidRDefault="00F54F1C" w:rsidP="00F54F1C">
            <w:pPr>
              <w:ind w:left="0"/>
            </w:pPr>
            <w:r>
              <w:t>#--opt,默认启动等同于--add-drop-table, --add-locks, --create-opti</w:t>
            </w:r>
            <w:r w:rsidR="00CE69EB">
              <w:t xml:space="preserve">ons, --quick, extended-insert, </w:t>
            </w:r>
            <w:r>
              <w:t>--lock-tables, --set-</w:t>
            </w:r>
            <w:proofErr w:type="spellStart"/>
            <w:r>
              <w:t>charset</w:t>
            </w:r>
            <w:proofErr w:type="spellEnd"/>
            <w:r>
              <w:t>, ==disable-keys 该选项默认开启, 可以用–skip-opt禁用</w:t>
            </w:r>
            <w:r w:rsidR="00CE69EB">
              <w:t>.</w:t>
            </w:r>
          </w:p>
          <w:p w:rsidR="00F54F1C" w:rsidRDefault="00F54F1C" w:rsidP="00F54F1C">
            <w:pPr>
              <w:ind w:left="0"/>
            </w:pPr>
            <w:proofErr w:type="spellStart"/>
            <w:r>
              <w:t>mysqldump</w:t>
            </w:r>
            <w:proofErr w:type="spellEnd"/>
            <w:r>
              <w:t xml:space="preserve"> -</w:t>
            </w:r>
            <w:proofErr w:type="spellStart"/>
            <w:r>
              <w:t>uroot</w:t>
            </w:r>
            <w:proofErr w:type="spellEnd"/>
            <w:r>
              <w:t xml:space="preserve"> -p --host=</w:t>
            </w:r>
            <w:proofErr w:type="spellStart"/>
            <w:r>
              <w:t>localhost</w:t>
            </w:r>
            <w:proofErr w:type="spellEnd"/>
            <w:r>
              <w:t xml:space="preserve"> --all-databases --opt</w:t>
            </w:r>
          </w:p>
          <w:p w:rsidR="00F54F1C" w:rsidRDefault="00F54F1C" w:rsidP="00F54F1C">
            <w:pPr>
              <w:ind w:left="0"/>
            </w:pPr>
          </w:p>
          <w:p w:rsidR="00F54F1C" w:rsidRDefault="00F54F1C" w:rsidP="00F54F1C">
            <w:pPr>
              <w:ind w:left="0"/>
            </w:pPr>
            <w:r>
              <w:t>#保证导出的一致性状态–single-transaction</w:t>
            </w:r>
            <w:r>
              <w:rPr>
                <w:rFonts w:hint="eastAsia"/>
              </w:rPr>
              <w:t>，</w:t>
            </w:r>
            <w:r>
              <w:t>该选项在导出数据之前提交一个</w:t>
            </w:r>
            <w:r>
              <w:rPr>
                <w:rFonts w:hint="eastAsia"/>
              </w:rPr>
              <w:br/>
              <w:t>#</w:t>
            </w:r>
            <w:r>
              <w:t>BEGIN SQL语句，BEGIN 不会阻塞任何应用程序且能保证导出时数据库的一致性</w:t>
            </w:r>
            <w:r>
              <w:rPr>
                <w:rFonts w:hint="eastAsia"/>
              </w:rPr>
              <w:t>##</w:t>
            </w:r>
            <w:r>
              <w:t>状态。它只适用于多版本存储引擎（它不显示加锁通过判断版本来对比数据），仅</w:t>
            </w:r>
            <w:proofErr w:type="spellStart"/>
            <w:r>
              <w:t>InnoDB</w:t>
            </w:r>
            <w:proofErr w:type="spellEnd"/>
            <w:r>
              <w:t>。本选项和–lock-tables 选项是互斥的，</w:t>
            </w:r>
          </w:p>
          <w:p w:rsidR="00F54F1C" w:rsidRDefault="00F54F1C" w:rsidP="00F54F1C">
            <w:pPr>
              <w:ind w:left="0"/>
            </w:pPr>
            <w:r>
              <w:t>#因为LOCK TABLES 会使任何挂起的事务隐含提交。要想导出大表的话，应结合使用</w:t>
            </w:r>
            <w:r>
              <w:rPr>
                <w:rFonts w:hint="eastAsia"/>
              </w:rPr>
              <w:t>--</w:t>
            </w:r>
            <w:r>
              <w:t>quick 选项</w:t>
            </w:r>
            <w:r>
              <w:rPr>
                <w:rFonts w:hint="eastAsia"/>
              </w:rPr>
              <w:t>，</w:t>
            </w:r>
            <w:r>
              <w:t>--quick, -q不缓冲查询，直接导出到标准输出。默认为打开状态，使用--skip-quick取消该选项。</w:t>
            </w:r>
          </w:p>
          <w:p w:rsidR="00F54F1C" w:rsidRDefault="00F54F1C" w:rsidP="00F54F1C">
            <w:pPr>
              <w:ind w:left="0"/>
            </w:pPr>
            <w:r>
              <w:t>#--lock-tables, -l 开始导出前，锁定所有表。用READ LOCAL锁定表以允许</w:t>
            </w:r>
            <w:proofErr w:type="spellStart"/>
            <w:r>
              <w:t>MyISAM</w:t>
            </w:r>
            <w:proofErr w:type="spellEnd"/>
            <w:r>
              <w:t>表并行插入。对于支持事务的表例如</w:t>
            </w:r>
            <w:proofErr w:type="spellStart"/>
            <w:r>
              <w:t>InnoDB</w:t>
            </w:r>
            <w:proofErr w:type="spellEnd"/>
            <w:r>
              <w:t>和BDB，</w:t>
            </w:r>
          </w:p>
          <w:p w:rsidR="00F54F1C" w:rsidRDefault="00F54F1C" w:rsidP="00F54F1C">
            <w:pPr>
              <w:ind w:left="0"/>
            </w:pPr>
            <w:r>
              <w:t>#--single-transaction是一个更好的选择，因为它根本不需要锁定表。请注意当导出多个数据库时</w:t>
            </w:r>
            <w:r>
              <w:rPr>
                <w:rFonts w:hint="eastAsia"/>
              </w:rPr>
              <w:t>。</w:t>
            </w:r>
            <w:r>
              <w:t>--lock-tables分别为每个数据库锁定表。因此，该选项不能保证导出文件中的表在数据库之间的逻辑一致性。不同数据库表的导出状态可以完全不同。</w:t>
            </w:r>
          </w:p>
          <w:p w:rsidR="00F54F1C" w:rsidRDefault="00F54F1C" w:rsidP="00F54F1C">
            <w:pPr>
              <w:ind w:left="0"/>
            </w:pPr>
            <w:proofErr w:type="spellStart"/>
            <w:r w:rsidRPr="00F54F1C">
              <w:t>mysqldump</w:t>
            </w:r>
            <w:proofErr w:type="spellEnd"/>
            <w:r w:rsidRPr="00F54F1C">
              <w:t xml:space="preserve"> -h10.161.219.44  -uk12_tkdb -p123456 --master-data=2 --single-transaction  k12_tiku &gt; /</w:t>
            </w:r>
            <w:proofErr w:type="spellStart"/>
            <w:r w:rsidRPr="00F54F1C">
              <w:t>usr</w:t>
            </w:r>
            <w:proofErr w:type="spellEnd"/>
            <w:r w:rsidRPr="00F54F1C">
              <w:t>/local/</w:t>
            </w:r>
            <w:proofErr w:type="spellStart"/>
            <w:r w:rsidRPr="00F54F1C">
              <w:t>src</w:t>
            </w:r>
            <w:proofErr w:type="spellEnd"/>
            <w:r w:rsidRPr="00F54F1C">
              <w:t>/dump.sql</w:t>
            </w:r>
          </w:p>
          <w:p w:rsidR="00F54F1C" w:rsidRDefault="00F54F1C" w:rsidP="00F54F1C">
            <w:pPr>
              <w:ind w:left="0"/>
            </w:pPr>
          </w:p>
          <w:p w:rsidR="00F54F1C" w:rsidRDefault="00F54F1C" w:rsidP="00F54F1C">
            <w:pPr>
              <w:ind w:left="0"/>
            </w:pPr>
          </w:p>
          <w:p w:rsidR="00F54F1C" w:rsidRDefault="00F54F1C" w:rsidP="00F54F1C">
            <w:pPr>
              <w:ind w:left="0"/>
            </w:pPr>
            <w:r>
              <w:t>#导出存储过程和自定义函数，触发器和事件--routines, --triggers,--events</w:t>
            </w:r>
          </w:p>
          <w:p w:rsidR="00F54F1C" w:rsidRDefault="00F54F1C" w:rsidP="00F54F1C">
            <w:pPr>
              <w:ind w:left="0"/>
            </w:pPr>
            <w:r>
              <w:t>#(默认转储触发器，--skip-triggers来启用（其它两个同样可以使用--skip-...）)</w:t>
            </w:r>
          </w:p>
          <w:p w:rsidR="00F54F1C" w:rsidRDefault="00F54F1C" w:rsidP="00F54F1C">
            <w:pPr>
              <w:ind w:left="0"/>
            </w:pPr>
            <w:proofErr w:type="spellStart"/>
            <w:r>
              <w:t>mysqldump</w:t>
            </w:r>
            <w:proofErr w:type="spellEnd"/>
            <w:r>
              <w:t xml:space="preserve">  -</w:t>
            </w:r>
            <w:proofErr w:type="spellStart"/>
            <w:r>
              <w:t>uroot</w:t>
            </w:r>
            <w:proofErr w:type="spellEnd"/>
            <w:r>
              <w:t xml:space="preserve"> -p --host=</w:t>
            </w:r>
            <w:proofErr w:type="spellStart"/>
            <w:r>
              <w:t>localhost</w:t>
            </w:r>
            <w:proofErr w:type="spellEnd"/>
            <w:r>
              <w:t xml:space="preserve"> --all-databases </w:t>
            </w:r>
            <w:r w:rsidR="00CE69EB">
              <w:t>–</w:t>
            </w:r>
            <w:r>
              <w:t>routines</w:t>
            </w:r>
          </w:p>
        </w:tc>
      </w:tr>
      <w:tr w:rsidR="00CE69EB" w:rsidTr="00F54F1C">
        <w:tc>
          <w:tcPr>
            <w:tcW w:w="8388" w:type="dxa"/>
          </w:tcPr>
          <w:p w:rsidR="00CE69EB" w:rsidRDefault="00CE69EB" w:rsidP="00F54F1C">
            <w:pPr>
              <w:ind w:left="0"/>
            </w:pPr>
            <w:r>
              <w:rPr>
                <w:rFonts w:hint="eastAsia"/>
              </w:rPr>
              <w:lastRenderedPageBreak/>
              <w:t>#恢复</w:t>
            </w:r>
            <w:r w:rsidR="00842D81">
              <w:rPr>
                <w:rFonts w:hint="eastAsia"/>
              </w:rPr>
              <w:t>整个库</w:t>
            </w:r>
            <w:r>
              <w:rPr>
                <w:rFonts w:hint="eastAsia"/>
              </w:rPr>
              <w:t>数据库</w:t>
            </w:r>
          </w:p>
          <w:p w:rsidR="00CE69EB" w:rsidRDefault="008731F0" w:rsidP="00F54F1C">
            <w:pPr>
              <w:ind w:left="0"/>
            </w:pPr>
            <w:proofErr w:type="spellStart"/>
            <w:r>
              <w:rPr>
                <w:rFonts w:hint="eastAsia"/>
              </w:rPr>
              <w:t>m</w:t>
            </w:r>
            <w:r w:rsidR="00CE69EB">
              <w:rPr>
                <w:rFonts w:hint="eastAsia"/>
              </w:rPr>
              <w:t>ysql</w:t>
            </w:r>
            <w:proofErr w:type="spellEnd"/>
            <w:r w:rsidR="00CE69EB">
              <w:rPr>
                <w:rFonts w:hint="eastAsia"/>
              </w:rPr>
              <w:t xml:space="preserve">   &lt; dump.sql</w:t>
            </w:r>
          </w:p>
          <w:p w:rsidR="00842D81" w:rsidRDefault="00842D81" w:rsidP="00F54F1C">
            <w:pPr>
              <w:ind w:left="0"/>
            </w:pPr>
            <w:r>
              <w:rPr>
                <w:rFonts w:hint="eastAsia"/>
              </w:rPr>
              <w:t>#恢复指定表</w:t>
            </w:r>
          </w:p>
          <w:p w:rsidR="00822514" w:rsidRDefault="00822514" w:rsidP="00822514">
            <w:pPr>
              <w:ind w:left="0"/>
            </w:pPr>
            <w:proofErr w:type="spellStart"/>
            <w:r>
              <w:t>sed</w:t>
            </w:r>
            <w:proofErr w:type="spellEnd"/>
            <w:r>
              <w:t xml:space="preserve"> -e '/./{H;$!d;}' -e 'x;/C</w:t>
            </w:r>
            <w:r w:rsidR="00443242">
              <w:t>REATE TABLE `</w:t>
            </w:r>
            <w:proofErr w:type="spellStart"/>
            <w:r>
              <w:rPr>
                <w:rFonts w:hint="eastAsia"/>
              </w:rPr>
              <w:t>tb</w:t>
            </w:r>
            <w:proofErr w:type="spellEnd"/>
            <w:r>
              <w:rPr>
                <w:rFonts w:hint="eastAsia"/>
              </w:rPr>
              <w:t>-name</w:t>
            </w:r>
            <w:r>
              <w:t>`/!</w:t>
            </w:r>
            <w:proofErr w:type="spellStart"/>
            <w:r>
              <w:t>d;q</w:t>
            </w:r>
            <w:proofErr w:type="spellEnd"/>
            <w:r>
              <w:t>' dump.sql</w:t>
            </w:r>
          </w:p>
          <w:p w:rsidR="00842D81" w:rsidRDefault="00C13B0F" w:rsidP="00C13B0F">
            <w:pPr>
              <w:ind w:left="0"/>
            </w:pPr>
            <w:proofErr w:type="spellStart"/>
            <w:r w:rsidRPr="00C13B0F">
              <w:t>grep</w:t>
            </w:r>
            <w:proofErr w:type="spellEnd"/>
            <w:r w:rsidRPr="00C13B0F">
              <w:t xml:space="preserve"> 'INSERT INTO `</w:t>
            </w:r>
            <w:proofErr w:type="spellStart"/>
            <w:r>
              <w:rPr>
                <w:rFonts w:hint="eastAsia"/>
              </w:rPr>
              <w:t>tb</w:t>
            </w:r>
            <w:proofErr w:type="spellEnd"/>
            <w:r>
              <w:rPr>
                <w:rFonts w:hint="eastAsia"/>
              </w:rPr>
              <w:t>-name</w:t>
            </w:r>
            <w:r w:rsidRPr="00C13B0F">
              <w:t>`' dump.sql</w:t>
            </w:r>
          </w:p>
        </w:tc>
      </w:tr>
    </w:tbl>
    <w:p w:rsidR="00D144FD" w:rsidRDefault="00D144FD" w:rsidP="001C2C3B"/>
    <w:p w:rsidR="00E00E85" w:rsidRPr="00E00E85" w:rsidRDefault="000E728D" w:rsidP="00E00E85">
      <w:pPr>
        <w:pStyle w:val="Heading2"/>
      </w:pPr>
      <w:r>
        <w:rPr>
          <w:rFonts w:hint="eastAsia"/>
        </w:rPr>
        <w:lastRenderedPageBreak/>
        <w:t>符号分隔符文件备份</w:t>
      </w:r>
      <w:r w:rsidR="00725D4B">
        <w:rPr>
          <w:rFonts w:hint="eastAsia"/>
        </w:rPr>
        <w:t>恢复</w:t>
      </w:r>
    </w:p>
    <w:p w:rsidR="00F213C2" w:rsidRDefault="00F213C2" w:rsidP="00F213C2">
      <w:r>
        <w:rPr>
          <w:rFonts w:hint="eastAsia"/>
        </w:rPr>
        <w:t>#</w:t>
      </w:r>
      <w:r w:rsidRPr="00F213C2">
        <w:t xml:space="preserve"> fields terminated</w:t>
      </w:r>
      <w:r>
        <w:rPr>
          <w:rFonts w:hint="eastAsia"/>
        </w:rPr>
        <w:t>：字段分隔符</w:t>
      </w:r>
    </w:p>
    <w:p w:rsidR="00F213C2" w:rsidRDefault="00F213C2" w:rsidP="00F213C2">
      <w:r>
        <w:rPr>
          <w:rFonts w:hint="eastAsia"/>
        </w:rPr>
        <w:t>#</w:t>
      </w:r>
      <w:r w:rsidRPr="00F213C2">
        <w:t xml:space="preserve"> optionally enclosed by '\''</w:t>
      </w:r>
      <w:r>
        <w:rPr>
          <w:rFonts w:hint="eastAsia"/>
        </w:rPr>
        <w:t xml:space="preserve"> ：字符串类型标识</w:t>
      </w:r>
    </w:p>
    <w:p w:rsidR="00F213C2" w:rsidRPr="00F213C2" w:rsidRDefault="00F213C2" w:rsidP="00F213C2">
      <w:r>
        <w:rPr>
          <w:rFonts w:hint="eastAsia"/>
        </w:rPr>
        <w:t>#</w:t>
      </w:r>
      <w:r w:rsidRPr="00F213C2">
        <w:t xml:space="preserve"> lines terminated</w:t>
      </w:r>
      <w:r>
        <w:rPr>
          <w:rFonts w:hint="eastAsia"/>
        </w:rPr>
        <w:t>：行分隔符</w:t>
      </w:r>
    </w:p>
    <w:p w:rsidR="000E728D" w:rsidRDefault="00F213C2" w:rsidP="000E728D">
      <w:r w:rsidRPr="00F213C2">
        <w:t xml:space="preserve">select * into </w:t>
      </w:r>
      <w:proofErr w:type="spellStart"/>
      <w:r w:rsidRPr="00F213C2">
        <w:t>outfile</w:t>
      </w:r>
      <w:proofErr w:type="spellEnd"/>
      <w:r w:rsidRPr="00F213C2">
        <w:t xml:space="preserve"> '/</w:t>
      </w:r>
      <w:proofErr w:type="spellStart"/>
      <w:r w:rsidRPr="00F213C2">
        <w:t>tmp</w:t>
      </w:r>
      <w:proofErr w:type="spellEnd"/>
      <w:r w:rsidRPr="00F213C2">
        <w:t>/t1.txt' fields terminated by ',' optionally enclosed by '\'' lines terminated by '\n' from user;</w:t>
      </w:r>
    </w:p>
    <w:p w:rsidR="00E00E85" w:rsidRDefault="00E00E85" w:rsidP="000E728D">
      <w:r>
        <w:rPr>
          <w:rFonts w:hint="eastAsia"/>
        </w:rPr>
        <w:t>注意：只能备份到运行</w:t>
      </w:r>
      <w:proofErr w:type="spellStart"/>
      <w:r>
        <w:rPr>
          <w:rFonts w:hint="eastAsia"/>
        </w:rPr>
        <w:t>MySQL</w:t>
      </w:r>
      <w:proofErr w:type="spellEnd"/>
      <w:r>
        <w:rPr>
          <w:rFonts w:hint="eastAsia"/>
        </w:rPr>
        <w:t>服务器的机器上的文件中；运行</w:t>
      </w:r>
      <w:proofErr w:type="spellStart"/>
      <w:r>
        <w:rPr>
          <w:rFonts w:hint="eastAsia"/>
        </w:rPr>
        <w:t>MySQL</w:t>
      </w:r>
      <w:proofErr w:type="spellEnd"/>
      <w:r>
        <w:rPr>
          <w:rFonts w:hint="eastAsia"/>
        </w:rPr>
        <w:t>的系统用户必须由文件目录的写权限。</w:t>
      </w:r>
    </w:p>
    <w:p w:rsidR="00613109" w:rsidRDefault="00613109" w:rsidP="000E728D"/>
    <w:p w:rsidR="00613109" w:rsidRDefault="00E00E85" w:rsidP="000E728D">
      <w:r>
        <w:rPr>
          <w:rFonts w:hint="eastAsia"/>
        </w:rPr>
        <w:t>#导入数据</w:t>
      </w:r>
    </w:p>
    <w:p w:rsidR="00212F09" w:rsidRDefault="00212F09" w:rsidP="000E728D">
      <w:r w:rsidRPr="00212F09">
        <w:t xml:space="preserve">LOAD DATA [LOW_PRIORITY | CONCURRENT] [LOCAL] INFILE 'file_name.txt' [REPLACE | IGNORE] INTO TABLE </w:t>
      </w:r>
      <w:proofErr w:type="spellStart"/>
      <w:r w:rsidRPr="00212F09">
        <w:t>tbl_name</w:t>
      </w:r>
      <w:proofErr w:type="spellEnd"/>
      <w:r w:rsidRPr="00212F09">
        <w:t xml:space="preserve"> [FIELDS [TERMINATED BY '\t'] [[OPTIONALLY] ENCLOSED BY ''] [ESCAPED BY '\\' ] ] [LINES TERMINATED BY '\n'] [IGNORE number LINES] [(</w:t>
      </w:r>
      <w:proofErr w:type="spellStart"/>
      <w:r w:rsidRPr="00212F09">
        <w:t>col_name</w:t>
      </w:r>
      <w:proofErr w:type="spellEnd"/>
      <w:r w:rsidRPr="00212F09">
        <w:t>,...)]</w:t>
      </w:r>
    </w:p>
    <w:p w:rsidR="006919EC" w:rsidRDefault="00212F09" w:rsidP="000E728D">
      <w:r w:rsidRPr="00330970">
        <w:rPr>
          <w:b/>
        </w:rPr>
        <w:t>LOAD DATA INFILE</w:t>
      </w:r>
      <w:r w:rsidRPr="00212F09">
        <w:t xml:space="preserve"> 语句</w:t>
      </w:r>
      <w:r>
        <w:rPr>
          <w:rFonts w:hint="eastAsia"/>
        </w:rPr>
        <w:t>：</w:t>
      </w:r>
      <w:r w:rsidRPr="00212F09">
        <w:t>以非常高的速度从一个文本文件中读取记录行并插入到一个表中。</w:t>
      </w:r>
    </w:p>
    <w:p w:rsidR="00212F09" w:rsidRDefault="006919EC" w:rsidP="000E728D">
      <w:r w:rsidRPr="006919EC">
        <w:rPr>
          <w:rFonts w:hint="eastAsia"/>
          <w:b/>
        </w:rPr>
        <w:t>LOCAL</w:t>
      </w:r>
      <w:r>
        <w:rPr>
          <w:rFonts w:hint="eastAsia"/>
        </w:rPr>
        <w:t>：</w:t>
      </w:r>
      <w:r w:rsidR="00212F09" w:rsidRPr="00463DBC">
        <w:rPr>
          <w:color w:val="FF0000"/>
        </w:rPr>
        <w:t>如果 LOCAL 关键词被指定，文件从客户端主机读取</w:t>
      </w:r>
      <w:r w:rsidR="00212F09" w:rsidRPr="00212F09">
        <w:t>。如果 LOCAL 没有被指定，文件必须位于服务器上。由于安全性的原因，当读取位于服务器端的文本文件时，文件必须处于数据库目录或可被所有人读取的地方。同时，为了对服务器端的文件使用 LOAD DATA INFILE，你必须在服务器主机上有 FILE 权限。</w:t>
      </w:r>
      <w:r w:rsidR="00463DBC">
        <w:rPr>
          <w:rFonts w:hint="eastAsia"/>
        </w:rPr>
        <w:t>路径搜索：绝对路径或者使用local（相对当前目录）或者本服务器相对数据库数据目录。</w:t>
      </w:r>
    </w:p>
    <w:p w:rsidR="00212F09" w:rsidRDefault="00B51927" w:rsidP="000E728D">
      <w:r w:rsidRPr="00463DBC">
        <w:rPr>
          <w:b/>
        </w:rPr>
        <w:t>LOW_PRIORITY</w:t>
      </w:r>
      <w:r>
        <w:rPr>
          <w:rFonts w:hint="eastAsia"/>
        </w:rPr>
        <w:t>：</w:t>
      </w:r>
      <w:r w:rsidRPr="00B51927">
        <w:t>LOAD DATA 语句的执行将会被延迟，直到没有其它的客户端正在读取表。</w:t>
      </w:r>
    </w:p>
    <w:p w:rsidR="006A6D84" w:rsidRDefault="006A6D84" w:rsidP="000E728D">
      <w:r w:rsidRPr="00463DBC">
        <w:rPr>
          <w:b/>
        </w:rPr>
        <w:t>REPLACE 和 IGNORE 关键词</w:t>
      </w:r>
      <w:r>
        <w:rPr>
          <w:rFonts w:hint="eastAsia"/>
        </w:rPr>
        <w:t>：</w:t>
      </w:r>
      <w:r w:rsidRPr="006A6D84">
        <w:t>控制对与现有的记录在唯一键值上重复的记录的处理。如果你指定 REPLACE，</w:t>
      </w:r>
      <w:r w:rsidRPr="006A6D84">
        <w:rPr>
          <w:color w:val="FF0000"/>
        </w:rPr>
        <w:t>新的记录行将替换有相同唯一键值的现有记录行。</w:t>
      </w:r>
      <w:r w:rsidRPr="006A6D84">
        <w:t>如果你指定 IGNORE，</w:t>
      </w:r>
      <w:r w:rsidRPr="006A6D84">
        <w:rPr>
          <w:color w:val="FF0000"/>
        </w:rPr>
        <w:t>将跳过与现有的记录行在唯一键值上重复的输入</w:t>
      </w:r>
      <w:r w:rsidRPr="006A6D84">
        <w:rPr>
          <w:color w:val="FF0000"/>
        </w:rPr>
        <w:lastRenderedPageBreak/>
        <w:t>记录行。如果你没有指定任何一个选项，当重复键值出现时，将会发生一个错误，文本文件的剩余部分也将被忽略。</w:t>
      </w:r>
    </w:p>
    <w:p w:rsidR="006A6D84" w:rsidRDefault="006A6D84" w:rsidP="006A6D84">
      <w:r w:rsidRPr="00FB150B">
        <w:rPr>
          <w:b/>
        </w:rPr>
        <w:t>FIELDS 子句</w:t>
      </w:r>
      <w:r>
        <w:t>，它的子句 (TERMINATED BY、[OPTIONALLY] ENCLOSED BY 和 ESCAPED BY) 也是可选的，不过，你必须至少指定它们中的一个。</w:t>
      </w:r>
      <w:r>
        <w:rPr>
          <w:rFonts w:hint="eastAsia"/>
        </w:rPr>
        <w:t>如果你没有指定一个</w:t>
      </w:r>
      <w:r>
        <w:t xml:space="preserve"> FIELDS 子句，</w:t>
      </w:r>
      <w:r w:rsidRPr="006A6D84">
        <w:rPr>
          <w:color w:val="FF0000"/>
        </w:rPr>
        <w:t>缺省的相同于如果你这样写</w:t>
      </w:r>
      <w:r>
        <w:t>：</w:t>
      </w:r>
    </w:p>
    <w:tbl>
      <w:tblPr>
        <w:tblStyle w:val="TableGrid"/>
        <w:tblW w:w="0" w:type="auto"/>
        <w:tblInd w:w="468" w:type="dxa"/>
        <w:tblLook w:val="04A0"/>
      </w:tblPr>
      <w:tblGrid>
        <w:gridCol w:w="8388"/>
      </w:tblGrid>
      <w:tr w:rsidR="00AA62BE" w:rsidTr="00AA62BE">
        <w:tc>
          <w:tcPr>
            <w:tcW w:w="8388" w:type="dxa"/>
          </w:tcPr>
          <w:p w:rsidR="00AA62BE" w:rsidRDefault="00AA62BE" w:rsidP="006A6D84">
            <w:pPr>
              <w:ind w:left="0"/>
            </w:pPr>
            <w:r w:rsidRPr="00AA62BE">
              <w:t>FIELDS TERMINATED BY '\t' ENCLOSED BY '' ESCAPED BY '\\'</w:t>
            </w:r>
          </w:p>
        </w:tc>
      </w:tr>
    </w:tbl>
    <w:p w:rsidR="00AA62BE" w:rsidRDefault="00AA62BE" w:rsidP="006A6D84"/>
    <w:p w:rsidR="006A6D84" w:rsidRDefault="00A042CC" w:rsidP="006A6D84">
      <w:r w:rsidRPr="00AA62BE">
        <w:rPr>
          <w:shd w:val="pct15" w:color="auto" w:fill="FFFFFF"/>
        </w:rPr>
        <w:t>OPTIONALLY</w:t>
      </w:r>
      <w:r w:rsidR="00AA62BE" w:rsidRPr="00AA62BE">
        <w:rPr>
          <w:rFonts w:hint="eastAsia"/>
          <w:shd w:val="pct15" w:color="auto" w:fill="FFFFFF"/>
        </w:rPr>
        <w:t xml:space="preserve"> </w:t>
      </w:r>
      <w:r w:rsidRPr="00AA62BE">
        <w:rPr>
          <w:shd w:val="pct15" w:color="auto" w:fill="FFFFFF"/>
        </w:rPr>
        <w:t>ENCLOSED BY</w:t>
      </w:r>
      <w:r w:rsidRPr="00A042CC">
        <w:t xml:space="preserve"> </w:t>
      </w:r>
      <w:r>
        <w:rPr>
          <w:rFonts w:hint="eastAsia"/>
        </w:rPr>
        <w:t>：</w:t>
      </w:r>
      <w:r w:rsidRPr="00A042CC">
        <w:t>字符仅被作用于包围 CHAR 和 VARCHAR 字段</w:t>
      </w:r>
      <w:r w:rsidR="00CF11E8">
        <w:rPr>
          <w:rFonts w:hint="eastAsia"/>
        </w:rPr>
        <w:t>。</w:t>
      </w:r>
      <w:r w:rsidR="00CF11E8" w:rsidRPr="00CF11E8">
        <w:rPr>
          <w:rFonts w:hint="eastAsia"/>
          <w:color w:val="FF0000"/>
        </w:rPr>
        <w:t>注意</w:t>
      </w:r>
      <w:r w:rsidR="00CF11E8" w:rsidRPr="00CF11E8">
        <w:rPr>
          <w:rFonts w:hint="eastAsia"/>
        </w:rPr>
        <w:t>，在一个字段值中出现的</w:t>
      </w:r>
      <w:r w:rsidR="00CF11E8" w:rsidRPr="00CF11E8">
        <w:t xml:space="preserve"> ENCLOSED BY 字符，通过用 ESCAPED BY 字符作为其前缀对其转义。同时也要注意，如果你指定一个空的 ESCAPED BY 值，可能会产生不能被 LOAD DATA INFILE 正确读出的输出文件。</w:t>
      </w:r>
    </w:p>
    <w:p w:rsidR="006919EC" w:rsidRDefault="00CF11E8" w:rsidP="006A6D84">
      <w:r w:rsidRPr="00D209BD">
        <w:rPr>
          <w:shd w:val="pct15" w:color="auto" w:fill="FFFFFF"/>
        </w:rPr>
        <w:t>ESCAPED BY</w:t>
      </w:r>
      <w:r w:rsidRPr="00CF11E8">
        <w:t xml:space="preserve"> </w:t>
      </w:r>
      <w:r w:rsidR="00AA62BE">
        <w:rPr>
          <w:rFonts w:hint="eastAsia"/>
        </w:rPr>
        <w:t>：</w:t>
      </w:r>
      <w:r w:rsidRPr="00CF11E8">
        <w:t>控制如何写入或读出特殊字符</w:t>
      </w:r>
      <w:r w:rsidR="00BA392B">
        <w:rPr>
          <w:rFonts w:hint="eastAsia"/>
        </w:rPr>
        <w:t>(</w:t>
      </w:r>
      <w:r w:rsidR="00BA392B" w:rsidRPr="00BA392B">
        <w:rPr>
          <w:rFonts w:hint="eastAsia"/>
          <w:b/>
        </w:rPr>
        <w:t>对特殊字符进行转义</w:t>
      </w:r>
      <w:r w:rsidR="00BA392B">
        <w:rPr>
          <w:rFonts w:hint="eastAsia"/>
        </w:rPr>
        <w:t>)</w:t>
      </w:r>
      <w:r w:rsidRPr="00CF11E8">
        <w:t>。如果 FIELDS ESCAPED BY 字符不是空的，它将被用于做为下</w:t>
      </w:r>
      <w:r>
        <w:t>列输出字符的前缀</w:t>
      </w:r>
      <w:r>
        <w:rPr>
          <w:rFonts w:hint="eastAsia"/>
        </w:rPr>
        <w:t>，</w:t>
      </w:r>
      <w:r w:rsidRPr="00CF11E8">
        <w:rPr>
          <w:rFonts w:hint="eastAsia"/>
        </w:rPr>
        <w:t>如果</w:t>
      </w:r>
      <w:r w:rsidRPr="00CF11E8">
        <w:t xml:space="preserve"> FIELDS ESCAPED BY 字符为空，没有字符被转义。</w:t>
      </w:r>
    </w:p>
    <w:p w:rsidR="006919EC" w:rsidRDefault="006919EC" w:rsidP="006A6D84">
      <w:r w:rsidRPr="006919EC">
        <w:rPr>
          <w:b/>
        </w:rPr>
        <w:t>IGNORE number LINES</w:t>
      </w:r>
      <w:r>
        <w:rPr>
          <w:rFonts w:hint="eastAsia"/>
        </w:rPr>
        <w:t>：忽略前面</w:t>
      </w:r>
      <w:r w:rsidRPr="00212F09">
        <w:t>number</w:t>
      </w:r>
      <w:r>
        <w:rPr>
          <w:rFonts w:hint="eastAsia"/>
        </w:rPr>
        <w:t>行。</w:t>
      </w:r>
    </w:p>
    <w:p w:rsidR="006919EC" w:rsidRDefault="00330970" w:rsidP="006A6D84">
      <w:r>
        <w:rPr>
          <w:b/>
        </w:rPr>
        <w:t>[(</w:t>
      </w:r>
      <w:proofErr w:type="spellStart"/>
      <w:r>
        <w:rPr>
          <w:b/>
        </w:rPr>
        <w:t>col</w:t>
      </w:r>
      <w:r>
        <w:rPr>
          <w:rFonts w:hint="eastAsia"/>
          <w:b/>
        </w:rPr>
        <w:t>_or_user_var_name</w:t>
      </w:r>
      <w:proofErr w:type="spellEnd"/>
      <w:r w:rsidRPr="00330970">
        <w:rPr>
          <w:b/>
        </w:rPr>
        <w:t>,...)]</w:t>
      </w:r>
      <w:r>
        <w:rPr>
          <w:rFonts w:hint="eastAsia"/>
          <w:b/>
        </w:rPr>
        <w:t xml:space="preserve">[set </w:t>
      </w:r>
      <w:proofErr w:type="spellStart"/>
      <w:r>
        <w:rPr>
          <w:rFonts w:hint="eastAsia"/>
          <w:b/>
        </w:rPr>
        <w:t>col_name</w:t>
      </w:r>
      <w:proofErr w:type="spellEnd"/>
      <w:r>
        <w:rPr>
          <w:rFonts w:hint="eastAsia"/>
          <w:b/>
        </w:rPr>
        <w:t>=</w:t>
      </w:r>
      <w:proofErr w:type="spellStart"/>
      <w:r>
        <w:rPr>
          <w:rFonts w:hint="eastAsia"/>
          <w:b/>
        </w:rPr>
        <w:t>expr</w:t>
      </w:r>
      <w:proofErr w:type="spellEnd"/>
      <w:r>
        <w:rPr>
          <w:rFonts w:hint="eastAsia"/>
          <w:b/>
        </w:rPr>
        <w:t>...]</w:t>
      </w:r>
      <w:r w:rsidR="00A04D72">
        <w:rPr>
          <w:rFonts w:hint="eastAsia"/>
        </w:rPr>
        <w:t>：指定列导入</w:t>
      </w:r>
    </w:p>
    <w:tbl>
      <w:tblPr>
        <w:tblStyle w:val="TableGrid"/>
        <w:tblW w:w="0" w:type="auto"/>
        <w:tblInd w:w="360" w:type="dxa"/>
        <w:tblLook w:val="04A0"/>
      </w:tblPr>
      <w:tblGrid>
        <w:gridCol w:w="8496"/>
      </w:tblGrid>
      <w:tr w:rsidR="00941E94" w:rsidTr="00941E94">
        <w:tc>
          <w:tcPr>
            <w:tcW w:w="8496" w:type="dxa"/>
          </w:tcPr>
          <w:p w:rsidR="00941E94" w:rsidRDefault="00941E94" w:rsidP="00941E94">
            <w:pPr>
              <w:ind w:left="0"/>
            </w:pPr>
            <w:r>
              <w:rPr>
                <w:rFonts w:hint="eastAsia"/>
              </w:rPr>
              <w:t>如果一个行有很少的字段，没有输入字段的列将被设置为缺省值。</w:t>
            </w:r>
          </w:p>
          <w:p w:rsidR="00941E94" w:rsidRDefault="00941E94" w:rsidP="00941E94">
            <w:pPr>
              <w:ind w:left="0"/>
            </w:pPr>
            <w:r>
              <w:rPr>
                <w:rFonts w:hint="eastAsia"/>
              </w:rPr>
              <w:t>一个空的字段值不同于字段值丢失的解释：对于字符串类型，列被设置为空字符串</w:t>
            </w:r>
            <w:r>
              <w:t>;对于数字类型，列被设置为 0。对于日期和时间类型，列被设置为适合列类型的“零”值。</w:t>
            </w:r>
          </w:p>
          <w:p w:rsidR="00941E94" w:rsidRDefault="00941E94" w:rsidP="00941E94">
            <w:pPr>
              <w:ind w:left="0"/>
            </w:pPr>
            <w:r>
              <w:rPr>
                <w:rFonts w:hint="eastAsia"/>
              </w:rPr>
              <w:t>如果输入的记录行有太多的字段，多余的字段将被忽略，并增加警告的数目。</w:t>
            </w:r>
          </w:p>
          <w:p w:rsidR="00941E94" w:rsidRDefault="00941E94" w:rsidP="00941E94">
            <w:pPr>
              <w:ind w:left="0"/>
            </w:pPr>
            <w:r>
              <w:rPr>
                <w:rFonts w:hint="eastAsia"/>
              </w:rPr>
              <w:t>如果输入</w:t>
            </w:r>
            <w:r>
              <w:t xml:space="preserve"> ENUM 或 SET 列，你不能以 INSERT 语句的形式为其设置数字值。所有的 ENUM 和 SET 必须以字符串指定！</w:t>
            </w:r>
          </w:p>
        </w:tc>
      </w:tr>
      <w:tr w:rsidR="00743A38" w:rsidTr="00941E94">
        <w:tc>
          <w:tcPr>
            <w:tcW w:w="8496" w:type="dxa"/>
          </w:tcPr>
          <w:p w:rsidR="00743A38" w:rsidRDefault="00743A38" w:rsidP="00743A38">
            <w:pPr>
              <w:ind w:left="0"/>
            </w:pPr>
            <w:r>
              <w:rPr>
                <w:rFonts w:hint="eastAsia"/>
              </w:rPr>
              <w:t>举例：</w:t>
            </w:r>
          </w:p>
          <w:p w:rsidR="00743A38" w:rsidRDefault="00743A38" w:rsidP="00743A38">
            <w:pPr>
              <w:ind w:left="0"/>
            </w:pPr>
            <w:r w:rsidRPr="00CF11E8">
              <w:t>LOAD DATA INFILE '</w:t>
            </w:r>
            <w:proofErr w:type="spellStart"/>
            <w:r w:rsidRPr="00CF11E8">
              <w:t>data_lexicon</w:t>
            </w:r>
            <w:proofErr w:type="spellEnd"/>
            <w:r w:rsidRPr="00CF11E8">
              <w:t>/data41.txt'</w:t>
            </w:r>
          </w:p>
          <w:p w:rsidR="00743A38" w:rsidRDefault="00743A38" w:rsidP="00743A38">
            <w:pPr>
              <w:ind w:left="0"/>
            </w:pPr>
            <w:r w:rsidRPr="00CF11E8">
              <w:t xml:space="preserve">REPLACE INTO TABLE `assessment`.`lexicon2` CHARACTER </w:t>
            </w:r>
            <w:r>
              <w:t>SET utf8 FIELDS TERMINATED BY '</w:t>
            </w:r>
            <w:r>
              <w:rPr>
                <w:rFonts w:hint="eastAsia"/>
              </w:rPr>
              <w:t>,</w:t>
            </w:r>
            <w:r w:rsidRPr="00CF11E8">
              <w:t>' OPTIONALLY ENCLOSED BY '"' ESCAPED BY '"' LINES TERMINATED BY '\r\n' IGNORE 1 LINES (`participle` );</w:t>
            </w:r>
          </w:p>
        </w:tc>
      </w:tr>
    </w:tbl>
    <w:p w:rsidR="00743A38" w:rsidRDefault="00743A38" w:rsidP="00743A38">
      <w:pPr>
        <w:ind w:left="0"/>
      </w:pPr>
      <w:r>
        <w:rPr>
          <w:rFonts w:hint="eastAsia"/>
        </w:rPr>
        <w:t xml:space="preserve">    </w:t>
      </w:r>
    </w:p>
    <w:p w:rsidR="00CF11E8" w:rsidRDefault="00CF11E8" w:rsidP="006A6D84"/>
    <w:p w:rsidR="00126751" w:rsidRPr="000E728D" w:rsidRDefault="00126751" w:rsidP="00E1003F">
      <w:pPr>
        <w:ind w:left="0"/>
      </w:pPr>
    </w:p>
    <w:p w:rsidR="00BF078D" w:rsidRDefault="001C2C3B" w:rsidP="001C2C3B">
      <w:pPr>
        <w:pStyle w:val="Heading1"/>
      </w:pPr>
      <w:r>
        <w:rPr>
          <w:rFonts w:hint="eastAsia"/>
        </w:rPr>
        <w:t>使用</w:t>
      </w:r>
      <w:proofErr w:type="spellStart"/>
      <w:r w:rsidRPr="001C2C3B">
        <w:t>xtrabackup</w:t>
      </w:r>
      <w:proofErr w:type="spellEnd"/>
      <w:r w:rsidRPr="001C2C3B">
        <w:rPr>
          <w:rFonts w:hint="eastAsia"/>
        </w:rPr>
        <w:t>实现备份恢复</w:t>
      </w:r>
    </w:p>
    <w:p w:rsidR="00695A4C" w:rsidRDefault="006629FD" w:rsidP="006629FD">
      <w:pPr>
        <w:ind w:firstLine="360"/>
      </w:pPr>
      <w:proofErr w:type="spellStart"/>
      <w:r>
        <w:rPr>
          <w:rFonts w:hint="eastAsia"/>
        </w:rPr>
        <w:t>x</w:t>
      </w:r>
      <w:r w:rsidR="00695A4C">
        <w:t>trabackup</w:t>
      </w:r>
      <w:proofErr w:type="spellEnd"/>
      <w:r w:rsidR="00695A4C">
        <w:t>是一个对</w:t>
      </w:r>
      <w:proofErr w:type="spellStart"/>
      <w:r w:rsidR="00695A4C">
        <w:t>InnoDB</w:t>
      </w:r>
      <w:proofErr w:type="spellEnd"/>
      <w:r w:rsidR="00695A4C">
        <w:t>做数据备份的工具，支持在线热备份（备份时不影响数据读写），是商业备份工具</w:t>
      </w:r>
      <w:proofErr w:type="spellStart"/>
      <w:r w:rsidR="00695A4C">
        <w:t>InnoDB</w:t>
      </w:r>
      <w:proofErr w:type="spellEnd"/>
      <w:r w:rsidR="00695A4C">
        <w:t xml:space="preserve"> </w:t>
      </w:r>
      <w:proofErr w:type="spellStart"/>
      <w:r w:rsidR="00695A4C">
        <w:t>Hotbackup</w:t>
      </w:r>
      <w:proofErr w:type="spellEnd"/>
      <w:r w:rsidR="00695A4C">
        <w:t>的一个很好的替代品。</w:t>
      </w:r>
      <w:proofErr w:type="spellStart"/>
      <w:r w:rsidR="00695A4C">
        <w:t>Xtrabackup</w:t>
      </w:r>
      <w:proofErr w:type="spellEnd"/>
      <w:r w:rsidR="00695A4C">
        <w:t>有两个主要的工具：</w:t>
      </w:r>
      <w:proofErr w:type="spellStart"/>
      <w:r w:rsidR="00695A4C">
        <w:t>xtrabackup</w:t>
      </w:r>
      <w:proofErr w:type="spellEnd"/>
      <w:r w:rsidR="00695A4C">
        <w:t>、</w:t>
      </w:r>
      <w:proofErr w:type="spellStart"/>
      <w:r w:rsidR="00695A4C">
        <w:t>innobackupex</w:t>
      </w:r>
      <w:proofErr w:type="spellEnd"/>
    </w:p>
    <w:p w:rsidR="00695A4C" w:rsidRDefault="00695A4C" w:rsidP="00695A4C">
      <w:pPr>
        <w:pStyle w:val="ListParagraph"/>
        <w:numPr>
          <w:ilvl w:val="0"/>
          <w:numId w:val="22"/>
        </w:numPr>
      </w:pPr>
      <w:proofErr w:type="spellStart"/>
      <w:r>
        <w:t>xtrabackup</w:t>
      </w:r>
      <w:proofErr w:type="spellEnd"/>
      <w:r>
        <w:t>只能备份</w:t>
      </w:r>
      <w:proofErr w:type="spellStart"/>
      <w:r>
        <w:t>InnoDB</w:t>
      </w:r>
      <w:proofErr w:type="spellEnd"/>
      <w:r>
        <w:t>和</w:t>
      </w:r>
      <w:proofErr w:type="spellStart"/>
      <w:r>
        <w:t>XtraDB</w:t>
      </w:r>
      <w:proofErr w:type="spellEnd"/>
      <w:r>
        <w:t>两种数据表，而不能备份</w:t>
      </w:r>
      <w:proofErr w:type="spellStart"/>
      <w:r>
        <w:t>MyISAM</w:t>
      </w:r>
      <w:proofErr w:type="spellEnd"/>
      <w:r>
        <w:t>数据表</w:t>
      </w:r>
    </w:p>
    <w:p w:rsidR="00695A4C" w:rsidRDefault="00695A4C" w:rsidP="00695A4C">
      <w:pPr>
        <w:pStyle w:val="ListParagraph"/>
        <w:numPr>
          <w:ilvl w:val="0"/>
          <w:numId w:val="22"/>
        </w:numPr>
      </w:pPr>
      <w:r>
        <w:t>innobackupex-1.5.1则封装了</w:t>
      </w:r>
      <w:proofErr w:type="spellStart"/>
      <w:r>
        <w:t>xtrabackup</w:t>
      </w:r>
      <w:proofErr w:type="spellEnd"/>
      <w:r>
        <w:t>，是一个脚本封装，所以能同时备份处理</w:t>
      </w:r>
      <w:proofErr w:type="spellStart"/>
      <w:r>
        <w:t>innodb</w:t>
      </w:r>
      <w:proofErr w:type="spellEnd"/>
      <w:r>
        <w:t>和</w:t>
      </w:r>
      <w:proofErr w:type="spellStart"/>
      <w:r>
        <w:t>myisam</w:t>
      </w:r>
      <w:proofErr w:type="spellEnd"/>
      <w:r>
        <w:t>，但处理</w:t>
      </w:r>
      <w:proofErr w:type="spellStart"/>
      <w:r>
        <w:t>myisam</w:t>
      </w:r>
      <w:proofErr w:type="spellEnd"/>
      <w:r>
        <w:t>时需要加一个读锁</w:t>
      </w:r>
    </w:p>
    <w:p w:rsidR="00943CF6" w:rsidRPr="00695A4C" w:rsidRDefault="00943CF6" w:rsidP="00943CF6">
      <w:r>
        <w:rPr>
          <w:rFonts w:hint="eastAsia"/>
        </w:rPr>
        <w:t>相比</w:t>
      </w:r>
      <w:proofErr w:type="spellStart"/>
      <w:r>
        <w:rPr>
          <w:rFonts w:hint="eastAsia"/>
        </w:rPr>
        <w:t>mysqldump</w:t>
      </w:r>
      <w:proofErr w:type="spellEnd"/>
      <w:r>
        <w:rPr>
          <w:rFonts w:hint="eastAsia"/>
        </w:rPr>
        <w:t>，</w:t>
      </w:r>
      <w:proofErr w:type="spellStart"/>
      <w:r>
        <w:t>xtrabackup</w:t>
      </w:r>
      <w:proofErr w:type="spellEnd"/>
      <w:r>
        <w:rPr>
          <w:rFonts w:hint="eastAsia"/>
        </w:rPr>
        <w:t>备份和恢复的速度快多了。</w:t>
      </w:r>
    </w:p>
    <w:p w:rsidR="00476C45" w:rsidRDefault="00476C45" w:rsidP="00476C45">
      <w:pPr>
        <w:pStyle w:val="Heading2"/>
        <w:numPr>
          <w:ilvl w:val="0"/>
          <w:numId w:val="21"/>
        </w:numPr>
      </w:pPr>
      <w:r>
        <w:rPr>
          <w:rFonts w:hint="eastAsia"/>
        </w:rPr>
        <w:t>安装</w:t>
      </w:r>
      <w:proofErr w:type="spellStart"/>
      <w:r w:rsidRPr="001C2C3B">
        <w:t>xtrabackup</w:t>
      </w:r>
      <w:proofErr w:type="spellEnd"/>
    </w:p>
    <w:tbl>
      <w:tblPr>
        <w:tblStyle w:val="TableGrid"/>
        <w:tblW w:w="0" w:type="auto"/>
        <w:tblInd w:w="468" w:type="dxa"/>
        <w:tblLook w:val="04A0"/>
      </w:tblPr>
      <w:tblGrid>
        <w:gridCol w:w="8388"/>
      </w:tblGrid>
      <w:tr w:rsidR="00476C45" w:rsidTr="00476C45">
        <w:tc>
          <w:tcPr>
            <w:tcW w:w="8388" w:type="dxa"/>
          </w:tcPr>
          <w:p w:rsidR="00476C45" w:rsidRPr="00476C45" w:rsidRDefault="00476C45" w:rsidP="00476C45">
            <w:pPr>
              <w:ind w:left="0"/>
            </w:pPr>
            <w:r>
              <w:rPr>
                <w:rFonts w:hint="eastAsia"/>
              </w:rPr>
              <w:t>#准备阶段</w:t>
            </w:r>
          </w:p>
          <w:p w:rsidR="00476C45" w:rsidRDefault="00476C45" w:rsidP="00476C45">
            <w:pPr>
              <w:ind w:left="0"/>
            </w:pPr>
            <w:r>
              <w:rPr>
                <w:rFonts w:hint="eastAsia"/>
              </w:rPr>
              <w:t>y</w:t>
            </w:r>
            <w:r>
              <w:t>um</w:t>
            </w:r>
            <w:r>
              <w:rPr>
                <w:rFonts w:hint="eastAsia"/>
              </w:rPr>
              <w:t xml:space="preserve"> -y</w:t>
            </w:r>
            <w:r>
              <w:t xml:space="preserve"> install </w:t>
            </w:r>
            <w:proofErr w:type="spellStart"/>
            <w:r>
              <w:t>cmake</w:t>
            </w:r>
            <w:proofErr w:type="spellEnd"/>
            <w:r>
              <w:t xml:space="preserve"> </w:t>
            </w:r>
            <w:proofErr w:type="spellStart"/>
            <w:r>
              <w:t>gcc</w:t>
            </w:r>
            <w:proofErr w:type="spellEnd"/>
            <w:r>
              <w:t xml:space="preserve"> </w:t>
            </w:r>
            <w:proofErr w:type="spellStart"/>
            <w:r>
              <w:t>gcc</w:t>
            </w:r>
            <w:proofErr w:type="spellEnd"/>
            <w:r>
              <w:t>-</w:t>
            </w:r>
            <w:proofErr w:type="spellStart"/>
            <w:r>
              <w:t>c++</w:t>
            </w:r>
            <w:proofErr w:type="spellEnd"/>
            <w:r>
              <w:t xml:space="preserve"> </w:t>
            </w:r>
            <w:proofErr w:type="spellStart"/>
            <w:r>
              <w:t>libaio</w:t>
            </w:r>
            <w:proofErr w:type="spellEnd"/>
            <w:r>
              <w:t xml:space="preserve"> </w:t>
            </w:r>
            <w:proofErr w:type="spellStart"/>
            <w:r>
              <w:t>libaio-devel</w:t>
            </w:r>
            <w:proofErr w:type="spellEnd"/>
            <w:r>
              <w:t xml:space="preserve"> </w:t>
            </w:r>
            <w:proofErr w:type="spellStart"/>
            <w:r>
              <w:t>automake</w:t>
            </w:r>
            <w:proofErr w:type="spellEnd"/>
            <w:r>
              <w:t xml:space="preserve"> </w:t>
            </w:r>
            <w:proofErr w:type="spellStart"/>
            <w:r>
              <w:t>autoconf</w:t>
            </w:r>
            <w:proofErr w:type="spellEnd"/>
            <w:r>
              <w:t xml:space="preserve"> bison </w:t>
            </w:r>
            <w:proofErr w:type="spellStart"/>
            <w:r>
              <w:t>libtool</w:t>
            </w:r>
            <w:proofErr w:type="spellEnd"/>
            <w:r>
              <w:t xml:space="preserve"> </w:t>
            </w:r>
            <w:proofErr w:type="spellStart"/>
            <w:r>
              <w:t>ncurses-devel</w:t>
            </w:r>
            <w:proofErr w:type="spellEnd"/>
            <w:r>
              <w:t xml:space="preserve"> </w:t>
            </w:r>
            <w:proofErr w:type="spellStart"/>
            <w:r>
              <w:t>libgcrypt-devel</w:t>
            </w:r>
            <w:proofErr w:type="spellEnd"/>
            <w:r>
              <w:t xml:space="preserve"> </w:t>
            </w:r>
            <w:proofErr w:type="spellStart"/>
            <w:r>
              <w:t>libev-devel</w:t>
            </w:r>
            <w:proofErr w:type="spellEnd"/>
            <w:r>
              <w:t xml:space="preserve"> </w:t>
            </w:r>
            <w:proofErr w:type="spellStart"/>
            <w:r>
              <w:t>libcurl-devel</w:t>
            </w:r>
            <w:proofErr w:type="spellEnd"/>
            <w:r>
              <w:t xml:space="preserve"> vim-common</w:t>
            </w:r>
          </w:p>
          <w:p w:rsidR="00476C45" w:rsidRDefault="00476C45" w:rsidP="00476C45">
            <w:pPr>
              <w:ind w:left="0"/>
            </w:pPr>
          </w:p>
          <w:p w:rsidR="00476C45" w:rsidRDefault="00476C45" w:rsidP="00476C45">
            <w:pPr>
              <w:ind w:left="0"/>
            </w:pPr>
            <w:r>
              <w:rPr>
                <w:rFonts w:hint="eastAsia"/>
              </w:rPr>
              <w:t>#下载安装</w:t>
            </w:r>
            <w:proofErr w:type="spellStart"/>
            <w:r w:rsidRPr="001C2C3B">
              <w:t>xtrabackup</w:t>
            </w:r>
            <w:proofErr w:type="spellEnd"/>
          </w:p>
          <w:p w:rsidR="00476C45" w:rsidRDefault="00476C45" w:rsidP="00476C45">
            <w:pPr>
              <w:ind w:left="0"/>
            </w:pPr>
            <w:proofErr w:type="spellStart"/>
            <w:r w:rsidRPr="00476C45">
              <w:t>cd</w:t>
            </w:r>
            <w:proofErr w:type="spellEnd"/>
            <w:r w:rsidRPr="00476C45">
              <w:t xml:space="preserve"> /</w:t>
            </w:r>
            <w:proofErr w:type="spellStart"/>
            <w:r w:rsidRPr="00476C45">
              <w:t>usr</w:t>
            </w:r>
            <w:proofErr w:type="spellEnd"/>
            <w:r w:rsidRPr="00476C45">
              <w:t>/local</w:t>
            </w:r>
            <w:r>
              <w:rPr>
                <w:rFonts w:hint="eastAsia"/>
              </w:rPr>
              <w:t>/</w:t>
            </w:r>
            <w:proofErr w:type="spellStart"/>
            <w:r>
              <w:rPr>
                <w:rFonts w:hint="eastAsia"/>
              </w:rPr>
              <w:t>src</w:t>
            </w:r>
            <w:proofErr w:type="spellEnd"/>
          </w:p>
          <w:p w:rsidR="00476C45" w:rsidRDefault="00476C45" w:rsidP="00476C45">
            <w:pPr>
              <w:ind w:left="0"/>
            </w:pPr>
            <w:proofErr w:type="spellStart"/>
            <w:r>
              <w:t>cd</w:t>
            </w:r>
            <w:proofErr w:type="spellEnd"/>
            <w:r>
              <w:t xml:space="preserve"> </w:t>
            </w:r>
            <w:proofErr w:type="spellStart"/>
            <w:r>
              <w:t>percona-xtrabackup</w:t>
            </w:r>
            <w:proofErr w:type="spellEnd"/>
          </w:p>
          <w:p w:rsidR="00476C45" w:rsidRDefault="00476C45" w:rsidP="00476C45">
            <w:pPr>
              <w:ind w:left="0"/>
            </w:pPr>
            <w:proofErr w:type="spellStart"/>
            <w:r>
              <w:t>git</w:t>
            </w:r>
            <w:proofErr w:type="spellEnd"/>
            <w:r>
              <w:t xml:space="preserve"> checkout 2.4</w:t>
            </w:r>
          </w:p>
          <w:p w:rsidR="00476C45" w:rsidRDefault="00476C45" w:rsidP="00476C45">
            <w:pPr>
              <w:ind w:left="0"/>
            </w:pPr>
            <w:proofErr w:type="spellStart"/>
            <w:r w:rsidRPr="00476C45">
              <w:t>cmake</w:t>
            </w:r>
            <w:proofErr w:type="spellEnd"/>
            <w:r w:rsidRPr="00476C45">
              <w:t xml:space="preserve"> -DBUILD_CONFIG=</w:t>
            </w:r>
            <w:proofErr w:type="spellStart"/>
            <w:r w:rsidRPr="00476C45">
              <w:t>xtrabackup_release</w:t>
            </w:r>
            <w:proofErr w:type="spellEnd"/>
            <w:r w:rsidRPr="00476C45">
              <w:t xml:space="preserve"> -DWITH_MAN_PAGES=OFF </w:t>
            </w:r>
            <w:r w:rsidR="000E4B5C" w:rsidRPr="000E4B5C">
              <w:t>-DDOWNLOAD_</w:t>
            </w:r>
            <w:r w:rsidR="000E4B5C">
              <w:t>BOOST=1 -DWITH_BOOST=</w:t>
            </w:r>
            <w:r w:rsidR="000E4B5C">
              <w:rPr>
                <w:rFonts w:hint="eastAsia"/>
              </w:rPr>
              <w:t>/</w:t>
            </w:r>
            <w:proofErr w:type="spellStart"/>
            <w:r w:rsidR="000E4B5C">
              <w:rPr>
                <w:rFonts w:hint="eastAsia"/>
              </w:rPr>
              <w:t>usr</w:t>
            </w:r>
            <w:proofErr w:type="spellEnd"/>
            <w:r w:rsidR="000E4B5C">
              <w:rPr>
                <w:rFonts w:hint="eastAsia"/>
              </w:rPr>
              <w:t>/local/boost</w:t>
            </w:r>
            <w:r w:rsidRPr="00476C45">
              <w:t>&amp;&amp; make -j4</w:t>
            </w:r>
          </w:p>
          <w:p w:rsidR="00476C45" w:rsidRDefault="000E4B5C" w:rsidP="00476C45">
            <w:pPr>
              <w:ind w:left="0"/>
            </w:pPr>
            <w:r w:rsidRPr="000E4B5C">
              <w:t>make install</w:t>
            </w:r>
          </w:p>
          <w:p w:rsidR="000E4B5C" w:rsidRDefault="000E4B5C" w:rsidP="00476C45">
            <w:pPr>
              <w:ind w:left="0"/>
            </w:pPr>
            <w:r>
              <w:rPr>
                <w:rFonts w:hint="eastAsia"/>
              </w:rPr>
              <w:t>或者</w:t>
            </w:r>
          </w:p>
          <w:p w:rsidR="000E4B5C" w:rsidRDefault="000E4B5C" w:rsidP="00476C45">
            <w:pPr>
              <w:ind w:left="0"/>
            </w:pPr>
            <w:r w:rsidRPr="000E4B5C">
              <w:t xml:space="preserve">tar </w:t>
            </w:r>
            <w:proofErr w:type="spellStart"/>
            <w:r w:rsidRPr="000E4B5C">
              <w:t>zxvf</w:t>
            </w:r>
            <w:proofErr w:type="spellEnd"/>
            <w:r w:rsidRPr="000E4B5C">
              <w:t xml:space="preserve"> percona-xtrabackup-2.3.4-Linux-x86_64.tar.gz</w:t>
            </w:r>
          </w:p>
          <w:p w:rsidR="000E4B5C" w:rsidRDefault="000E4B5C" w:rsidP="00476C45">
            <w:pPr>
              <w:ind w:left="0"/>
            </w:pPr>
            <w:r>
              <w:rPr>
                <w:rFonts w:hint="eastAsia"/>
              </w:rPr>
              <w:t>cp /</w:t>
            </w:r>
            <w:proofErr w:type="spellStart"/>
            <w:r>
              <w:rPr>
                <w:rFonts w:hint="eastAsia"/>
              </w:rPr>
              <w:t>usr</w:t>
            </w:r>
            <w:proofErr w:type="spellEnd"/>
            <w:r>
              <w:rPr>
                <w:rFonts w:hint="eastAsia"/>
              </w:rPr>
              <w:t>/local/</w:t>
            </w:r>
            <w:proofErr w:type="spellStart"/>
            <w:r>
              <w:rPr>
                <w:rFonts w:hint="eastAsia"/>
              </w:rPr>
              <w:t>src</w:t>
            </w:r>
            <w:proofErr w:type="spellEnd"/>
            <w:r>
              <w:rPr>
                <w:rFonts w:hint="eastAsia"/>
              </w:rPr>
              <w:t>/</w:t>
            </w:r>
            <w:r w:rsidRPr="000E4B5C">
              <w:t xml:space="preserve"> percona-xtrabackup-2.3.4-Linux-x86_64</w:t>
            </w:r>
            <w:r>
              <w:rPr>
                <w:rFonts w:hint="eastAsia"/>
              </w:rPr>
              <w:t>/bin/*  /</w:t>
            </w:r>
            <w:proofErr w:type="spellStart"/>
            <w:r>
              <w:rPr>
                <w:rFonts w:hint="eastAsia"/>
              </w:rPr>
              <w:t>usr</w:t>
            </w:r>
            <w:proofErr w:type="spellEnd"/>
            <w:r>
              <w:rPr>
                <w:rFonts w:hint="eastAsia"/>
              </w:rPr>
              <w:t>/local/bin/</w:t>
            </w:r>
          </w:p>
          <w:p w:rsidR="00695A4C" w:rsidRDefault="00695A4C" w:rsidP="00476C45">
            <w:pPr>
              <w:ind w:left="0"/>
            </w:pPr>
          </w:p>
          <w:p w:rsidR="00695A4C" w:rsidRDefault="00695A4C" w:rsidP="00476C45">
            <w:pPr>
              <w:ind w:left="0"/>
            </w:pPr>
            <w:r>
              <w:rPr>
                <w:rFonts w:hint="eastAsia"/>
              </w:rPr>
              <w:t>或者</w:t>
            </w:r>
          </w:p>
          <w:p w:rsidR="00695A4C" w:rsidRDefault="00695A4C" w:rsidP="00695A4C">
            <w:pPr>
              <w:ind w:left="0"/>
            </w:pPr>
            <w:r>
              <w:t>rpm -</w:t>
            </w:r>
            <w:proofErr w:type="spellStart"/>
            <w:r>
              <w:t>ivh</w:t>
            </w:r>
            <w:proofErr w:type="spellEnd"/>
            <w:r>
              <w:t xml:space="preserve"> http://www.percona.com/downloads/percona-release/redhat/0.1-</w:t>
            </w:r>
            <w:r>
              <w:lastRenderedPageBreak/>
              <w:t>3/percona-release-0.1-3.noarch.rpm</w:t>
            </w:r>
          </w:p>
          <w:p w:rsidR="00695A4C" w:rsidRDefault="00695A4C" w:rsidP="00695A4C">
            <w:pPr>
              <w:ind w:left="0"/>
            </w:pPr>
            <w:r>
              <w:t xml:space="preserve">yum install </w:t>
            </w:r>
            <w:proofErr w:type="spellStart"/>
            <w:r>
              <w:t>percona-xtrabackup</w:t>
            </w:r>
            <w:proofErr w:type="spellEnd"/>
          </w:p>
          <w:p w:rsidR="000E4B5C" w:rsidRDefault="000E4B5C" w:rsidP="00476C45">
            <w:pPr>
              <w:ind w:left="0"/>
            </w:pPr>
          </w:p>
        </w:tc>
      </w:tr>
      <w:tr w:rsidR="00C215FA" w:rsidTr="00476C45">
        <w:tc>
          <w:tcPr>
            <w:tcW w:w="8388" w:type="dxa"/>
          </w:tcPr>
          <w:p w:rsidR="00C215FA" w:rsidRDefault="00C215FA" w:rsidP="00C215FA">
            <w:pPr>
              <w:ind w:left="0"/>
            </w:pPr>
            <w:r>
              <w:rPr>
                <w:rFonts w:hint="eastAsia"/>
              </w:rPr>
              <w:lastRenderedPageBreak/>
              <w:t>安装</w:t>
            </w:r>
            <w:proofErr w:type="spellStart"/>
            <w:r>
              <w:t>XtraBackup</w:t>
            </w:r>
            <w:proofErr w:type="spellEnd"/>
            <w:r>
              <w:t>后，其实会有几个工具：</w:t>
            </w:r>
          </w:p>
          <w:p w:rsidR="00C215FA" w:rsidRPr="00C215FA" w:rsidRDefault="00C215FA" w:rsidP="00C215FA">
            <w:pPr>
              <w:pStyle w:val="ListParagraph"/>
              <w:numPr>
                <w:ilvl w:val="0"/>
                <w:numId w:val="24"/>
              </w:numPr>
            </w:pPr>
            <w:proofErr w:type="spellStart"/>
            <w:r w:rsidRPr="00C215FA">
              <w:t>innobackupex</w:t>
            </w:r>
            <w:proofErr w:type="spellEnd"/>
            <w:r w:rsidRPr="00C215FA">
              <w:t>：</w:t>
            </w:r>
            <w:r w:rsidRPr="007243BF">
              <w:rPr>
                <w:color w:val="FF0000"/>
              </w:rPr>
              <w:t>这个是其实是下面三个工具的一个</w:t>
            </w:r>
            <w:proofErr w:type="spellStart"/>
            <w:r w:rsidRPr="007243BF">
              <w:rPr>
                <w:color w:val="FF0000"/>
              </w:rPr>
              <w:t>perl</w:t>
            </w:r>
            <w:proofErr w:type="spellEnd"/>
            <w:r w:rsidRPr="007243BF">
              <w:rPr>
                <w:color w:val="FF0000"/>
              </w:rPr>
              <w:t>脚本封装</w:t>
            </w:r>
            <w:r w:rsidRPr="00C215FA">
              <w:t>，可以备份</w:t>
            </w:r>
            <w:proofErr w:type="spellStart"/>
            <w:r w:rsidRPr="00C215FA">
              <w:t>MyISAM</w:t>
            </w:r>
            <w:proofErr w:type="spellEnd"/>
            <w:r w:rsidRPr="00C215FA">
              <w:t xml:space="preserve">, </w:t>
            </w:r>
            <w:proofErr w:type="spellStart"/>
            <w:r w:rsidRPr="00C215FA">
              <w:t>InnoDB</w:t>
            </w:r>
            <w:proofErr w:type="spellEnd"/>
            <w:r w:rsidRPr="00C215FA">
              <w:t xml:space="preserve">, </w:t>
            </w:r>
            <w:proofErr w:type="spellStart"/>
            <w:r w:rsidRPr="00C215FA">
              <w:t>XtraDB</w:t>
            </w:r>
            <w:proofErr w:type="spellEnd"/>
            <w:r w:rsidRPr="00C215FA">
              <w:t>表。但在处理</w:t>
            </w:r>
            <w:proofErr w:type="spellStart"/>
            <w:r w:rsidRPr="00C215FA">
              <w:t>Myisam</w:t>
            </w:r>
            <w:proofErr w:type="spellEnd"/>
            <w:r w:rsidRPr="00C215FA">
              <w:t>时需要加一个读锁。</w:t>
            </w:r>
          </w:p>
          <w:p w:rsidR="00C215FA" w:rsidRPr="00C215FA" w:rsidRDefault="00C215FA" w:rsidP="00C215FA">
            <w:pPr>
              <w:pStyle w:val="ListParagraph"/>
              <w:numPr>
                <w:ilvl w:val="0"/>
                <w:numId w:val="24"/>
              </w:numPr>
            </w:pPr>
            <w:proofErr w:type="spellStart"/>
            <w:r w:rsidRPr="00C215FA">
              <w:t>xtrabackup</w:t>
            </w:r>
            <w:proofErr w:type="spellEnd"/>
            <w:r w:rsidRPr="00C215FA">
              <w:t>：一个由C编译而来的二进制文件，只能备份</w:t>
            </w:r>
            <w:proofErr w:type="spellStart"/>
            <w:r w:rsidRPr="00C215FA">
              <w:t>InnoDB</w:t>
            </w:r>
            <w:proofErr w:type="spellEnd"/>
            <w:r w:rsidRPr="00C215FA">
              <w:t>和</w:t>
            </w:r>
            <w:proofErr w:type="spellStart"/>
            <w:r w:rsidRPr="00C215FA">
              <w:t>XtraDB</w:t>
            </w:r>
            <w:proofErr w:type="spellEnd"/>
            <w:r w:rsidRPr="00C215FA">
              <w:t>数据。</w:t>
            </w:r>
          </w:p>
          <w:p w:rsidR="00C215FA" w:rsidRPr="00C215FA" w:rsidRDefault="00C215FA" w:rsidP="00C215FA">
            <w:pPr>
              <w:pStyle w:val="ListParagraph"/>
              <w:numPr>
                <w:ilvl w:val="0"/>
                <w:numId w:val="24"/>
              </w:numPr>
            </w:pPr>
            <w:proofErr w:type="spellStart"/>
            <w:r w:rsidRPr="00C215FA">
              <w:t>xbcrypt</w:t>
            </w:r>
            <w:proofErr w:type="spellEnd"/>
            <w:r w:rsidRPr="00C215FA">
              <w:t>：用来加密或解密备份的数据。</w:t>
            </w:r>
          </w:p>
          <w:p w:rsidR="00C215FA" w:rsidRPr="00C215FA" w:rsidRDefault="00C215FA" w:rsidP="00C215FA">
            <w:pPr>
              <w:pStyle w:val="ListParagraph"/>
              <w:numPr>
                <w:ilvl w:val="0"/>
                <w:numId w:val="24"/>
              </w:numPr>
            </w:pPr>
            <w:proofErr w:type="spellStart"/>
            <w:r w:rsidRPr="00C215FA">
              <w:t>xbstream</w:t>
            </w:r>
            <w:proofErr w:type="spellEnd"/>
            <w:r w:rsidRPr="00C215FA">
              <w:t>：用来解压或压缩</w:t>
            </w:r>
            <w:proofErr w:type="spellStart"/>
            <w:r w:rsidRPr="00C215FA">
              <w:t>xbstream</w:t>
            </w:r>
            <w:proofErr w:type="spellEnd"/>
            <w:r w:rsidRPr="00C215FA">
              <w:t>格式的压缩文件。</w:t>
            </w:r>
          </w:p>
        </w:tc>
      </w:tr>
      <w:tr w:rsidR="00735E51" w:rsidTr="00476C45">
        <w:tc>
          <w:tcPr>
            <w:tcW w:w="8388" w:type="dxa"/>
          </w:tcPr>
          <w:p w:rsidR="00735E51" w:rsidRDefault="00735E51" w:rsidP="00735E51">
            <w:pPr>
              <w:ind w:left="0"/>
            </w:pPr>
            <w:r>
              <w:rPr>
                <w:rFonts w:hint="eastAsia"/>
              </w:rPr>
              <w:t>常用参数：</w:t>
            </w:r>
          </w:p>
          <w:p w:rsidR="00735E51" w:rsidRPr="00735E51" w:rsidRDefault="00735E51" w:rsidP="00735E51">
            <w:pPr>
              <w:pStyle w:val="ListParagraph"/>
              <w:numPr>
                <w:ilvl w:val="0"/>
                <w:numId w:val="23"/>
              </w:numPr>
            </w:pPr>
            <w:r>
              <w:rPr>
                <w:rFonts w:hint="eastAsia"/>
              </w:rPr>
              <w:t>--</w:t>
            </w:r>
            <w:r w:rsidRPr="00735E51">
              <w:t>user= #指定数据库备份用户</w:t>
            </w:r>
          </w:p>
          <w:p w:rsidR="00735E51" w:rsidRPr="00735E51" w:rsidRDefault="00735E51" w:rsidP="00735E51">
            <w:pPr>
              <w:pStyle w:val="ListParagraph"/>
              <w:numPr>
                <w:ilvl w:val="0"/>
                <w:numId w:val="23"/>
              </w:numPr>
            </w:pPr>
            <w:r>
              <w:rPr>
                <w:rFonts w:hint="eastAsia"/>
              </w:rPr>
              <w:t>--</w:t>
            </w:r>
            <w:r w:rsidRPr="00735E51">
              <w:t>password=  #指定数据库备份用户密码</w:t>
            </w:r>
          </w:p>
          <w:p w:rsidR="00735E51" w:rsidRPr="00735E51" w:rsidRDefault="00735E51" w:rsidP="00735E51">
            <w:pPr>
              <w:pStyle w:val="ListParagraph"/>
              <w:numPr>
                <w:ilvl w:val="0"/>
                <w:numId w:val="23"/>
              </w:numPr>
            </w:pPr>
            <w:r>
              <w:rPr>
                <w:rFonts w:hint="eastAsia"/>
              </w:rPr>
              <w:t>--</w:t>
            </w:r>
            <w:r w:rsidRPr="00735E51">
              <w:t>port= #指定数据库端口</w:t>
            </w:r>
          </w:p>
          <w:p w:rsidR="00735E51" w:rsidRPr="00735E51" w:rsidRDefault="00735E51" w:rsidP="00735E51">
            <w:pPr>
              <w:pStyle w:val="ListParagraph"/>
              <w:numPr>
                <w:ilvl w:val="0"/>
                <w:numId w:val="23"/>
              </w:numPr>
            </w:pPr>
            <w:r>
              <w:rPr>
                <w:rFonts w:hint="eastAsia"/>
              </w:rPr>
              <w:t>--</w:t>
            </w:r>
            <w:r w:rsidRPr="00735E51">
              <w:t>host= #指定备份主机</w:t>
            </w:r>
          </w:p>
          <w:p w:rsidR="00735E51" w:rsidRPr="00735E51" w:rsidRDefault="00735E51" w:rsidP="00735E51">
            <w:pPr>
              <w:pStyle w:val="ListParagraph"/>
              <w:numPr>
                <w:ilvl w:val="0"/>
                <w:numId w:val="23"/>
              </w:numPr>
            </w:pPr>
            <w:r>
              <w:rPr>
                <w:rFonts w:hint="eastAsia"/>
              </w:rPr>
              <w:t>--</w:t>
            </w:r>
            <w:r w:rsidRPr="00735E51">
              <w:t>socket= #指定socket文件路径</w:t>
            </w:r>
          </w:p>
          <w:p w:rsidR="00735E51" w:rsidRPr="00735E51" w:rsidRDefault="00735E51" w:rsidP="00735E51">
            <w:pPr>
              <w:pStyle w:val="ListParagraph"/>
              <w:numPr>
                <w:ilvl w:val="0"/>
                <w:numId w:val="23"/>
              </w:numPr>
            </w:pPr>
            <w:r>
              <w:rPr>
                <w:rFonts w:hint="eastAsia"/>
              </w:rPr>
              <w:t>--</w:t>
            </w:r>
            <w:r w:rsidRPr="00735E51">
              <w:t>databases=  #备份指定数据库,多个空格隔开，如</w:t>
            </w:r>
            <w:r>
              <w:rPr>
                <w:rFonts w:hint="eastAsia"/>
              </w:rPr>
              <w:t>--</w:t>
            </w:r>
            <w:r w:rsidRPr="00735E51">
              <w:t>databases=”dbname1 dbname2″,</w:t>
            </w:r>
            <w:r w:rsidRPr="00735E51">
              <w:rPr>
                <w:color w:val="FF0000"/>
              </w:rPr>
              <w:t>不加备份所有库</w:t>
            </w:r>
          </w:p>
          <w:p w:rsidR="00735E51" w:rsidRPr="00735E51" w:rsidRDefault="00735E51" w:rsidP="00735E51">
            <w:pPr>
              <w:pStyle w:val="ListParagraph"/>
              <w:numPr>
                <w:ilvl w:val="0"/>
                <w:numId w:val="23"/>
              </w:numPr>
            </w:pPr>
            <w:r>
              <w:rPr>
                <w:rFonts w:hint="eastAsia"/>
              </w:rPr>
              <w:t>--</w:t>
            </w:r>
            <w:r w:rsidRPr="00735E51">
              <w:t>defaults-file=    #指定my.cnf配置文件</w:t>
            </w:r>
          </w:p>
          <w:p w:rsidR="00735E51" w:rsidRDefault="00735E51" w:rsidP="00735E51">
            <w:pPr>
              <w:pStyle w:val="ListParagraph"/>
              <w:numPr>
                <w:ilvl w:val="0"/>
                <w:numId w:val="23"/>
              </w:numPr>
            </w:pPr>
            <w:r>
              <w:rPr>
                <w:rFonts w:hint="eastAsia"/>
              </w:rPr>
              <w:t>--</w:t>
            </w:r>
            <w:r w:rsidRPr="00735E51">
              <w:t>apply-log         #日志回滚</w:t>
            </w:r>
          </w:p>
          <w:p w:rsidR="00642BE3" w:rsidRPr="00735E51" w:rsidRDefault="00642BE3" w:rsidP="00735E51">
            <w:pPr>
              <w:pStyle w:val="ListParagraph"/>
              <w:numPr>
                <w:ilvl w:val="0"/>
                <w:numId w:val="23"/>
              </w:numPr>
            </w:pPr>
            <w:r>
              <w:rPr>
                <w:rFonts w:hint="eastAsia"/>
              </w:rPr>
              <w:t>--</w:t>
            </w:r>
            <w:r w:rsidRPr="00642BE3">
              <w:t>no-timestamp 创建备份时不自动生成时间目录，可以自定义备份目录名例如： /backups/</w:t>
            </w:r>
            <w:proofErr w:type="spellStart"/>
            <w:r w:rsidRPr="00642BE3">
              <w:t>mysql</w:t>
            </w:r>
            <w:proofErr w:type="spellEnd"/>
            <w:r w:rsidRPr="00642BE3">
              <w:t>/base</w:t>
            </w:r>
          </w:p>
          <w:p w:rsidR="00735E51" w:rsidRPr="00735E51" w:rsidRDefault="00735E51" w:rsidP="00735E51">
            <w:pPr>
              <w:pStyle w:val="ListParagraph"/>
              <w:numPr>
                <w:ilvl w:val="0"/>
                <w:numId w:val="23"/>
              </w:numPr>
            </w:pPr>
            <w:r>
              <w:rPr>
                <w:rFonts w:hint="eastAsia"/>
              </w:rPr>
              <w:t>--</w:t>
            </w:r>
            <w:r w:rsidRPr="00735E51">
              <w:t>incremental=  #增量备份，后跟增量备份路径</w:t>
            </w:r>
          </w:p>
          <w:p w:rsidR="00735E51" w:rsidRDefault="00735E51" w:rsidP="00735E51">
            <w:pPr>
              <w:pStyle w:val="ListParagraph"/>
              <w:numPr>
                <w:ilvl w:val="0"/>
                <w:numId w:val="23"/>
              </w:numPr>
            </w:pPr>
            <w:r>
              <w:rPr>
                <w:rFonts w:hint="eastAsia"/>
              </w:rPr>
              <w:t>--</w:t>
            </w:r>
            <w:r w:rsidRPr="00735E51">
              <w:t>incremental-</w:t>
            </w:r>
            <w:proofErr w:type="spellStart"/>
            <w:r w:rsidRPr="00735E51">
              <w:t>basedir</w:t>
            </w:r>
            <w:proofErr w:type="spellEnd"/>
            <w:r w:rsidRPr="00735E51">
              <w:t>= #增量备份，指上次增量备份路径</w:t>
            </w:r>
          </w:p>
          <w:p w:rsidR="00324740" w:rsidRDefault="00324740" w:rsidP="00735E51">
            <w:pPr>
              <w:pStyle w:val="ListParagraph"/>
              <w:numPr>
                <w:ilvl w:val="0"/>
                <w:numId w:val="23"/>
              </w:numPr>
            </w:pPr>
            <w:r>
              <w:rPr>
                <w:rFonts w:hint="eastAsia"/>
              </w:rPr>
              <w:t>--</w:t>
            </w:r>
            <w:r w:rsidRPr="00324740">
              <w:t>incremental-dir=DIRECTORY 增量备份存贮的目录路径</w:t>
            </w:r>
          </w:p>
          <w:p w:rsidR="00735E51" w:rsidRPr="00735E51" w:rsidRDefault="00735E51" w:rsidP="00735E51">
            <w:pPr>
              <w:pStyle w:val="ListParagraph"/>
              <w:numPr>
                <w:ilvl w:val="0"/>
                <w:numId w:val="23"/>
              </w:numPr>
            </w:pPr>
            <w:r>
              <w:rPr>
                <w:rFonts w:hint="eastAsia"/>
              </w:rPr>
              <w:t>--</w:t>
            </w:r>
            <w:r w:rsidRPr="00735E51">
              <w:t>redo-only         #合并全备和增量备份数据文件</w:t>
            </w:r>
            <w:r w:rsidR="00324740">
              <w:rPr>
                <w:rFonts w:hint="eastAsia"/>
              </w:rPr>
              <w:t>, 配合--</w:t>
            </w:r>
            <w:r w:rsidR="00324740" w:rsidRPr="00324740">
              <w:t>incremental-dir 增量备份目录使用。</w:t>
            </w:r>
          </w:p>
          <w:p w:rsidR="00735E51" w:rsidRPr="00735E51" w:rsidRDefault="00735E51" w:rsidP="00735E51">
            <w:pPr>
              <w:pStyle w:val="ListParagraph"/>
              <w:numPr>
                <w:ilvl w:val="0"/>
                <w:numId w:val="23"/>
              </w:numPr>
            </w:pPr>
            <w:r>
              <w:rPr>
                <w:rFonts w:hint="eastAsia"/>
              </w:rPr>
              <w:t>--</w:t>
            </w:r>
            <w:r w:rsidRPr="00735E51">
              <w:t>copy-back         #将备份数据复制到数据库，</w:t>
            </w:r>
            <w:r w:rsidRPr="00735E51">
              <w:rPr>
                <w:color w:val="FF0000"/>
              </w:rPr>
              <w:t>数据库目录要为空</w:t>
            </w:r>
          </w:p>
          <w:p w:rsidR="00735E51" w:rsidRPr="00735E51" w:rsidRDefault="00735E51" w:rsidP="00735E51">
            <w:pPr>
              <w:pStyle w:val="ListParagraph"/>
              <w:numPr>
                <w:ilvl w:val="0"/>
                <w:numId w:val="23"/>
              </w:numPr>
            </w:pPr>
            <w:r>
              <w:rPr>
                <w:rFonts w:hint="eastAsia"/>
              </w:rPr>
              <w:t>--</w:t>
            </w:r>
            <w:r w:rsidRPr="00735E51">
              <w:t>no-timestamp  #生成备份文件不以时间戳为目录名</w:t>
            </w:r>
          </w:p>
          <w:p w:rsidR="00735E51" w:rsidRPr="00735E51" w:rsidRDefault="00C17D85" w:rsidP="00735E51">
            <w:pPr>
              <w:pStyle w:val="ListParagraph"/>
              <w:numPr>
                <w:ilvl w:val="0"/>
                <w:numId w:val="23"/>
              </w:numPr>
            </w:pPr>
            <w:r>
              <w:rPr>
                <w:rFonts w:hint="eastAsia"/>
              </w:rPr>
              <w:t>--</w:t>
            </w:r>
            <w:r w:rsidR="00735E51" w:rsidRPr="00735E51">
              <w:t>stream= #指定流的格式做备份</w:t>
            </w:r>
            <w:r>
              <w:t>,</w:t>
            </w:r>
            <w:r>
              <w:rPr>
                <w:rFonts w:hint="eastAsia"/>
              </w:rPr>
              <w:t>--</w:t>
            </w:r>
            <w:r w:rsidR="00735E51" w:rsidRPr="00735E51">
              <w:t>stream=tar,将备份文件归档</w:t>
            </w:r>
          </w:p>
          <w:p w:rsidR="00735E51" w:rsidRDefault="00C17D85" w:rsidP="00735E51">
            <w:pPr>
              <w:pStyle w:val="ListParagraph"/>
              <w:numPr>
                <w:ilvl w:val="0"/>
                <w:numId w:val="23"/>
              </w:numPr>
            </w:pPr>
            <w:r>
              <w:rPr>
                <w:rFonts w:hint="eastAsia"/>
              </w:rPr>
              <w:t>--</w:t>
            </w:r>
            <w:r w:rsidR="00735E51" w:rsidRPr="00735E51">
              <w:t>remote-host=</w:t>
            </w:r>
            <w:proofErr w:type="spellStart"/>
            <w:r w:rsidR="00735E51" w:rsidRPr="00735E51">
              <w:t>user@ip</w:t>
            </w:r>
            <w:proofErr w:type="spellEnd"/>
            <w:r w:rsidR="00735E51" w:rsidRPr="00735E51">
              <w:t xml:space="preserve"> DST_DIR #备份到远程主机</w:t>
            </w:r>
          </w:p>
          <w:p w:rsidR="00C17D85" w:rsidRPr="00735E51" w:rsidRDefault="00C17D85" w:rsidP="00735E51">
            <w:pPr>
              <w:pStyle w:val="ListParagraph"/>
              <w:numPr>
                <w:ilvl w:val="0"/>
                <w:numId w:val="23"/>
              </w:numPr>
            </w:pPr>
            <w:r>
              <w:rPr>
                <w:rFonts w:hint="eastAsia"/>
              </w:rPr>
              <w:t>--</w:t>
            </w:r>
            <w:r w:rsidRPr="00C17D85">
              <w:t>force-non-empty-directories 如果是特定库备份还原，不需要删掉整个</w:t>
            </w:r>
            <w:proofErr w:type="spellStart"/>
            <w:r w:rsidRPr="00C17D85">
              <w:t>mysql</w:t>
            </w:r>
            <w:proofErr w:type="spellEnd"/>
            <w:r w:rsidRPr="00C17D85">
              <w:t>目录，只是特定库的及相关文件就可以，还原时加上此参数就不会报</w:t>
            </w:r>
            <w:r w:rsidRPr="00C17D85">
              <w:lastRenderedPageBreak/>
              <w:t>错。</w:t>
            </w:r>
          </w:p>
        </w:tc>
      </w:tr>
    </w:tbl>
    <w:p w:rsidR="00476C45" w:rsidRPr="00476C45" w:rsidRDefault="00476C45" w:rsidP="00476C45"/>
    <w:p w:rsidR="00847035" w:rsidRDefault="00943CF6" w:rsidP="00943CF6">
      <w:pPr>
        <w:pStyle w:val="Heading2"/>
      </w:pPr>
      <w:r w:rsidRPr="00943CF6">
        <w:rPr>
          <w:rFonts w:hint="eastAsia"/>
        </w:rPr>
        <w:t>完整备份与恢复</w:t>
      </w:r>
    </w:p>
    <w:tbl>
      <w:tblPr>
        <w:tblStyle w:val="TableGrid"/>
        <w:tblW w:w="9450" w:type="dxa"/>
        <w:tblInd w:w="468" w:type="dxa"/>
        <w:tblLook w:val="04A0"/>
      </w:tblPr>
      <w:tblGrid>
        <w:gridCol w:w="9450"/>
      </w:tblGrid>
      <w:tr w:rsidR="007D17C2" w:rsidTr="007D17C2">
        <w:tc>
          <w:tcPr>
            <w:tcW w:w="9450" w:type="dxa"/>
          </w:tcPr>
          <w:p w:rsidR="007D17C2" w:rsidRDefault="007D17C2" w:rsidP="007D17C2">
            <w:pPr>
              <w:ind w:left="0"/>
            </w:pPr>
            <w:r>
              <w:rPr>
                <w:rFonts w:hint="eastAsia"/>
              </w:rPr>
              <w:t>#</w:t>
            </w:r>
            <w:r w:rsidRPr="007D17C2">
              <w:rPr>
                <w:rFonts w:hint="eastAsia"/>
              </w:rPr>
              <w:t>完整备份</w:t>
            </w:r>
            <w:r>
              <w:rPr>
                <w:rFonts w:hint="eastAsia"/>
              </w:rPr>
              <w:t>,</w:t>
            </w:r>
            <w:proofErr w:type="spellStart"/>
            <w:r>
              <w:rPr>
                <w:rFonts w:hint="eastAsia"/>
              </w:rPr>
              <w:t>ulimit</w:t>
            </w:r>
            <w:proofErr w:type="spellEnd"/>
            <w:r>
              <w:rPr>
                <w:rFonts w:hint="eastAsia"/>
              </w:rPr>
              <w:t xml:space="preserve"> -n 65535 </w:t>
            </w:r>
          </w:p>
          <w:p w:rsidR="007D17C2" w:rsidRDefault="007D17C2" w:rsidP="007D17C2">
            <w:pPr>
              <w:ind w:left="0"/>
            </w:pPr>
            <w:proofErr w:type="spellStart"/>
            <w:r w:rsidRPr="007D17C2">
              <w:t>innobackupex</w:t>
            </w:r>
            <w:proofErr w:type="spellEnd"/>
            <w:r w:rsidRPr="007D17C2">
              <w:t xml:space="preserve"> --user=root --password=123  --socket=/data/</w:t>
            </w:r>
            <w:proofErr w:type="spellStart"/>
            <w:r w:rsidRPr="007D17C2">
              <w:t>mysql</w:t>
            </w:r>
            <w:proofErr w:type="spellEnd"/>
            <w:r w:rsidRPr="007D17C2">
              <w:t>/data/</w:t>
            </w:r>
            <w:proofErr w:type="spellStart"/>
            <w:r w:rsidRPr="007D17C2">
              <w:t>mysql.sock</w:t>
            </w:r>
            <w:proofErr w:type="spellEnd"/>
            <w:r w:rsidRPr="007D17C2">
              <w:t xml:space="preserve">  </w:t>
            </w:r>
            <w:r>
              <w:rPr>
                <w:rFonts w:hint="eastAsia"/>
              </w:rPr>
              <w:t xml:space="preserve">  ---host=127.0.0.1    </w:t>
            </w:r>
            <w:r w:rsidRPr="007D17C2">
              <w:t>/</w:t>
            </w:r>
            <w:proofErr w:type="spellStart"/>
            <w:r w:rsidRPr="007D17C2">
              <w:t>mnt</w:t>
            </w:r>
            <w:proofErr w:type="spellEnd"/>
          </w:p>
          <w:p w:rsidR="007D17C2" w:rsidRDefault="007D17C2" w:rsidP="007D17C2">
            <w:pPr>
              <w:ind w:left="0"/>
            </w:pPr>
            <w:r>
              <w:rPr>
                <w:rFonts w:hint="eastAsia"/>
              </w:rPr>
              <w:t>#</w:t>
            </w:r>
            <w:r w:rsidRPr="007D17C2">
              <w:rPr>
                <w:rFonts w:hint="eastAsia"/>
              </w:rPr>
              <w:t>备份恢复</w:t>
            </w:r>
          </w:p>
          <w:p w:rsidR="007D17C2" w:rsidRDefault="00084C60" w:rsidP="007D17C2">
            <w:pPr>
              <w:ind w:left="0"/>
            </w:pPr>
            <w:proofErr w:type="spellStart"/>
            <w:r w:rsidRPr="00084C60">
              <w:t>innobackupex</w:t>
            </w:r>
            <w:proofErr w:type="spellEnd"/>
            <w:r w:rsidRPr="00084C60">
              <w:t xml:space="preserve"> --defaults-file=/etc/</w:t>
            </w:r>
            <w:proofErr w:type="spellStart"/>
            <w:r w:rsidRPr="00084C60">
              <w:t>mysql</w:t>
            </w:r>
            <w:proofErr w:type="spellEnd"/>
            <w:r w:rsidRPr="00084C60">
              <w:t>/my.cnf --copy-back /home/</w:t>
            </w:r>
            <w:proofErr w:type="spellStart"/>
            <w:r w:rsidRPr="00084C60">
              <w:t>loongtao</w:t>
            </w:r>
            <w:proofErr w:type="spellEnd"/>
            <w:r w:rsidRPr="00084C60">
              <w:t>/</w:t>
            </w:r>
            <w:proofErr w:type="spellStart"/>
            <w:r w:rsidRPr="00084C60">
              <w:t>mysql_backup</w:t>
            </w:r>
            <w:proofErr w:type="spellEnd"/>
            <w:r w:rsidRPr="00084C60">
              <w:t>/2015-02-08_11-56-48/</w:t>
            </w:r>
          </w:p>
        </w:tc>
      </w:tr>
      <w:tr w:rsidR="004E1E8C" w:rsidTr="007D17C2">
        <w:tc>
          <w:tcPr>
            <w:tcW w:w="9450" w:type="dxa"/>
          </w:tcPr>
          <w:p w:rsidR="004E1E8C" w:rsidRDefault="004E1E8C" w:rsidP="004E1E8C">
            <w:pPr>
              <w:ind w:left="0"/>
            </w:pPr>
            <w:r>
              <w:rPr>
                <w:rFonts w:hint="eastAsia"/>
              </w:rPr>
              <w:t>#</w:t>
            </w:r>
            <w:r>
              <w:t>备份文件说明</w:t>
            </w:r>
          </w:p>
          <w:p w:rsidR="004E1E8C" w:rsidRDefault="004E1E8C" w:rsidP="004E1E8C">
            <w:pPr>
              <w:ind w:left="0"/>
            </w:pPr>
            <w:r>
              <w:t xml:space="preserve"># </w:t>
            </w:r>
            <w:proofErr w:type="spellStart"/>
            <w:r>
              <w:t>ls</w:t>
            </w:r>
            <w:proofErr w:type="spellEnd"/>
            <w:r>
              <w:t xml:space="preserve"> 2015-02-08_11-56-48</w:t>
            </w:r>
          </w:p>
          <w:p w:rsidR="004E1E8C" w:rsidRDefault="004E1E8C" w:rsidP="004E1E8C">
            <w:pPr>
              <w:ind w:left="0"/>
            </w:pPr>
            <w:r>
              <w:t>backup-my.cnf：记录</w:t>
            </w:r>
            <w:proofErr w:type="spellStart"/>
            <w:r>
              <w:t>innobackup</w:t>
            </w:r>
            <w:proofErr w:type="spellEnd"/>
            <w:r>
              <w:t>使用到</w:t>
            </w:r>
            <w:proofErr w:type="spellStart"/>
            <w:r>
              <w:t>mysql</w:t>
            </w:r>
            <w:proofErr w:type="spellEnd"/>
            <w:r>
              <w:t>参数</w:t>
            </w:r>
          </w:p>
          <w:p w:rsidR="004E1E8C" w:rsidRDefault="004E1E8C" w:rsidP="004E1E8C">
            <w:pPr>
              <w:ind w:left="0"/>
            </w:pPr>
            <w:proofErr w:type="spellStart"/>
            <w:r>
              <w:t>xtrabackup_binary</w:t>
            </w:r>
            <w:proofErr w:type="spellEnd"/>
            <w:r>
              <w:t>：备份中用到的可执行文件</w:t>
            </w:r>
          </w:p>
          <w:p w:rsidR="004E1E8C" w:rsidRDefault="004E1E8C" w:rsidP="004E1E8C">
            <w:pPr>
              <w:ind w:left="0"/>
            </w:pPr>
            <w:proofErr w:type="spellStart"/>
            <w:r>
              <w:t>xtrabackup_checkpoints</w:t>
            </w:r>
            <w:proofErr w:type="spellEnd"/>
            <w:r>
              <w:t>：记录备份的类型、开始和结束的日志序列号</w:t>
            </w:r>
          </w:p>
          <w:p w:rsidR="004E1E8C" w:rsidRDefault="004E1E8C" w:rsidP="004E1E8C">
            <w:pPr>
              <w:ind w:left="0"/>
            </w:pPr>
            <w:proofErr w:type="spellStart"/>
            <w:r>
              <w:t>xtrabackup_logfile</w:t>
            </w:r>
            <w:proofErr w:type="spellEnd"/>
            <w:r>
              <w:t>：备份中会开启一个log copy线程，用来监控</w:t>
            </w:r>
            <w:proofErr w:type="spellStart"/>
            <w:r>
              <w:t>innodb</w:t>
            </w:r>
            <w:proofErr w:type="spellEnd"/>
            <w:r>
              <w:t>日志文件（</w:t>
            </w:r>
            <w:proofErr w:type="spellStart"/>
            <w:r>
              <w:t>ib_logfile</w:t>
            </w:r>
            <w:proofErr w:type="spellEnd"/>
            <w:r>
              <w:t>），如果修改就会复制到这个文件</w:t>
            </w:r>
          </w:p>
        </w:tc>
      </w:tr>
    </w:tbl>
    <w:p w:rsidR="007D17C2" w:rsidRPr="007D17C2" w:rsidRDefault="007D17C2" w:rsidP="007D17C2"/>
    <w:p w:rsidR="00943CF6" w:rsidRDefault="00943CF6" w:rsidP="00943CF6">
      <w:pPr>
        <w:pStyle w:val="Heading2"/>
      </w:pPr>
      <w:r w:rsidRPr="00943CF6">
        <w:rPr>
          <w:rFonts w:hint="eastAsia"/>
        </w:rPr>
        <w:t>完整备份</w:t>
      </w:r>
      <w:r w:rsidRPr="00943CF6">
        <w:t>+</w:t>
      </w:r>
      <w:r w:rsidRPr="00943CF6">
        <w:t>增量备份与恢复</w:t>
      </w:r>
    </w:p>
    <w:tbl>
      <w:tblPr>
        <w:tblStyle w:val="TableGrid"/>
        <w:tblW w:w="0" w:type="auto"/>
        <w:tblInd w:w="468" w:type="dxa"/>
        <w:tblLook w:val="04A0"/>
      </w:tblPr>
      <w:tblGrid>
        <w:gridCol w:w="8388"/>
      </w:tblGrid>
      <w:tr w:rsidR="004E1E8C" w:rsidTr="004E1E8C">
        <w:tc>
          <w:tcPr>
            <w:tcW w:w="8388" w:type="dxa"/>
          </w:tcPr>
          <w:p w:rsidR="004E1E8C" w:rsidRPr="004E1E8C" w:rsidRDefault="004E1E8C" w:rsidP="004E1E8C">
            <w:pPr>
              <w:ind w:left="0"/>
              <w:rPr>
                <w:rFonts w:ascii="Courier New" w:hAnsi="Courier New"/>
                <w:szCs w:val="20"/>
              </w:rPr>
            </w:pPr>
            <w:r w:rsidRPr="004E1E8C">
              <w:t>#</w:t>
            </w:r>
            <w:r>
              <w:rPr>
                <w:rFonts w:hint="eastAsia"/>
              </w:rPr>
              <w:t>完全</w:t>
            </w:r>
            <w:r w:rsidRPr="004E1E8C">
              <w:rPr>
                <w:rFonts w:eastAsia="宋体" w:hint="eastAsia"/>
              </w:rPr>
              <w:t>备份后位置是：</w:t>
            </w:r>
            <w:r w:rsidRPr="004E1E8C">
              <w:rPr>
                <w:rFonts w:ascii="Times New Roman" w:hAnsi="Times New Roman" w:cs="Times New Roman"/>
              </w:rPr>
              <w:t>/</w:t>
            </w:r>
            <w:proofErr w:type="spellStart"/>
            <w:r w:rsidRPr="004E1E8C">
              <w:rPr>
                <w:rFonts w:ascii="Times New Roman" w:hAnsi="Times New Roman" w:cs="Times New Roman"/>
              </w:rPr>
              <w:t>mysql_backup</w:t>
            </w:r>
            <w:proofErr w:type="spellEnd"/>
            <w:r w:rsidRPr="004E1E8C">
              <w:rPr>
                <w:rFonts w:ascii="Times New Roman" w:hAnsi="Times New Roman" w:cs="Times New Roman"/>
              </w:rPr>
              <w:t>/2015-02-08_11-56-48</w:t>
            </w:r>
          </w:p>
          <w:p w:rsidR="004E1E8C" w:rsidRDefault="004E1E8C" w:rsidP="004E1E8C">
            <w:pPr>
              <w:ind w:left="0"/>
            </w:pPr>
            <w:proofErr w:type="spellStart"/>
            <w:r w:rsidRPr="004E1E8C">
              <w:t>innobackupex</w:t>
            </w:r>
            <w:proofErr w:type="spellEnd"/>
            <w:r w:rsidRPr="004E1E8C">
              <w:t xml:space="preserve"> --user=</w:t>
            </w:r>
            <w:proofErr w:type="spellStart"/>
            <w:r w:rsidRPr="004E1E8C">
              <w:t>bak</w:t>
            </w:r>
            <w:proofErr w:type="spellEnd"/>
            <w:r w:rsidRPr="004E1E8C">
              <w:t xml:space="preserve"> --password='bak2015' /</w:t>
            </w:r>
            <w:proofErr w:type="spellStart"/>
            <w:r w:rsidRPr="004E1E8C">
              <w:t>mysql_backup</w:t>
            </w:r>
            <w:proofErr w:type="spellEnd"/>
          </w:p>
          <w:p w:rsidR="004E1E8C" w:rsidRDefault="004E1E8C" w:rsidP="004E1E8C">
            <w:pPr>
              <w:ind w:left="0"/>
            </w:pPr>
          </w:p>
          <w:p w:rsidR="004E1E8C" w:rsidRPr="004E1E8C" w:rsidRDefault="004E1E8C" w:rsidP="004E1E8C">
            <w:pPr>
              <w:ind w:left="0"/>
              <w:rPr>
                <w:rFonts w:ascii="Courier New" w:hAnsi="Courier New"/>
                <w:szCs w:val="20"/>
              </w:rPr>
            </w:pPr>
            <w:r>
              <w:rPr>
                <w:rFonts w:hint="eastAsia"/>
              </w:rPr>
              <w:t>#增量备份</w:t>
            </w:r>
            <w:r w:rsidR="00700C8E">
              <w:rPr>
                <w:rFonts w:hint="eastAsia"/>
              </w:rPr>
              <w:t>，指定前一次备份的目录</w:t>
            </w:r>
          </w:p>
          <w:p w:rsidR="004E1E8C" w:rsidRDefault="004E1E8C" w:rsidP="004E1E8C">
            <w:pPr>
              <w:ind w:left="0"/>
            </w:pPr>
            <w:r w:rsidRPr="004E1E8C">
              <w:t> </w:t>
            </w:r>
            <w:proofErr w:type="spellStart"/>
            <w:r>
              <w:t>innobackupex</w:t>
            </w:r>
            <w:proofErr w:type="spellEnd"/>
            <w:r>
              <w:t xml:space="preserve"> --user=</w:t>
            </w:r>
            <w:proofErr w:type="spellStart"/>
            <w:r>
              <w:t>bak</w:t>
            </w:r>
            <w:proofErr w:type="spellEnd"/>
            <w:r>
              <w:t xml:space="preserve"> --password='bak2015' --incremental /data1/</w:t>
            </w:r>
            <w:proofErr w:type="spellStart"/>
            <w:r>
              <w:t>mysql_backup</w:t>
            </w:r>
            <w:proofErr w:type="spellEnd"/>
            <w:r>
              <w:t xml:space="preserve"> --incremental-</w:t>
            </w:r>
            <w:proofErr w:type="spellStart"/>
            <w:r>
              <w:t>basedir</w:t>
            </w:r>
            <w:proofErr w:type="spellEnd"/>
            <w:r>
              <w:t>=/</w:t>
            </w:r>
            <w:proofErr w:type="spellStart"/>
            <w:r>
              <w:t>mysql_backup</w:t>
            </w:r>
            <w:proofErr w:type="spellEnd"/>
            <w:r>
              <w:t xml:space="preserve">/2015-02-08_11-56-48  </w:t>
            </w:r>
          </w:p>
          <w:p w:rsidR="00700C8E" w:rsidRPr="004E1E8C" w:rsidRDefault="004E1E8C" w:rsidP="004E1E8C">
            <w:pPr>
              <w:ind w:left="0"/>
            </w:pPr>
            <w:proofErr w:type="spellStart"/>
            <w:r>
              <w:t>innobackupex</w:t>
            </w:r>
            <w:proofErr w:type="spellEnd"/>
            <w:r>
              <w:t xml:space="preserve"> --user=</w:t>
            </w:r>
            <w:proofErr w:type="spellStart"/>
            <w:r>
              <w:t>bak</w:t>
            </w:r>
            <w:proofErr w:type="spellEnd"/>
            <w:r>
              <w:t xml:space="preserve"> --password='bak2015' --incremental /data1/</w:t>
            </w:r>
            <w:proofErr w:type="spellStart"/>
            <w:r>
              <w:t>mysql_backup</w:t>
            </w:r>
            <w:proofErr w:type="spellEnd"/>
            <w:r>
              <w:t xml:space="preserve"> --incremental-</w:t>
            </w:r>
            <w:proofErr w:type="spellStart"/>
            <w:r>
              <w:t>basedir</w:t>
            </w:r>
            <w:proofErr w:type="spellEnd"/>
            <w:r>
              <w:t>=/</w:t>
            </w:r>
            <w:proofErr w:type="spellStart"/>
            <w:r>
              <w:t>mysql_backup</w:t>
            </w:r>
            <w:proofErr w:type="spellEnd"/>
            <w:r>
              <w:t xml:space="preserve">/2015-02-08_12-16-06  </w:t>
            </w:r>
          </w:p>
          <w:p w:rsidR="004E1E8C" w:rsidRDefault="004E1E8C" w:rsidP="004E1E8C"/>
        </w:tc>
      </w:tr>
      <w:tr w:rsidR="00700C8E" w:rsidTr="004E1E8C">
        <w:tc>
          <w:tcPr>
            <w:tcW w:w="8388" w:type="dxa"/>
          </w:tcPr>
          <w:p w:rsidR="00700C8E" w:rsidRPr="004E1E8C" w:rsidRDefault="00700C8E" w:rsidP="004E1E8C">
            <w:pPr>
              <w:ind w:left="0"/>
            </w:pPr>
            <w:r>
              <w:rPr>
                <w:noProof/>
              </w:rPr>
              <w:lastRenderedPageBreak/>
              <w:drawing>
                <wp:inline distT="0" distB="0" distL="0" distR="0">
                  <wp:extent cx="5486400" cy="2371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2371725"/>
                          </a:xfrm>
                          <a:prstGeom prst="rect">
                            <a:avLst/>
                          </a:prstGeom>
                          <a:noFill/>
                          <a:ln w="9525">
                            <a:noFill/>
                            <a:miter lim="800000"/>
                            <a:headEnd/>
                            <a:tailEnd/>
                          </a:ln>
                        </pic:spPr>
                      </pic:pic>
                    </a:graphicData>
                  </a:graphic>
                </wp:inline>
              </w:drawing>
            </w:r>
          </w:p>
        </w:tc>
      </w:tr>
      <w:tr w:rsidR="00700C8E" w:rsidTr="004E1E8C">
        <w:tc>
          <w:tcPr>
            <w:tcW w:w="8388" w:type="dxa"/>
          </w:tcPr>
          <w:p w:rsidR="00700C8E" w:rsidRPr="00700C8E" w:rsidRDefault="00700C8E" w:rsidP="00700C8E">
            <w:pPr>
              <w:ind w:left="0"/>
              <w:rPr>
                <w:noProof/>
              </w:rPr>
            </w:pPr>
            <w:r>
              <w:rPr>
                <w:rFonts w:hint="eastAsia"/>
                <w:noProof/>
              </w:rPr>
              <w:t>#</w:t>
            </w:r>
            <w:r w:rsidRPr="00700C8E">
              <w:rPr>
                <w:rFonts w:hint="eastAsia"/>
                <w:noProof/>
              </w:rPr>
              <w:t>备份恢复</w:t>
            </w:r>
            <w:r>
              <w:rPr>
                <w:rFonts w:hint="eastAsia"/>
                <w:color w:val="2E2E2E"/>
                <w:sz w:val="23"/>
                <w:szCs w:val="23"/>
                <w:shd w:val="clear" w:color="auto" w:fill="FFFFFF"/>
              </w:rPr>
              <w:t>步骤：将增量备份1、增量备份2…合并到完整备份，拼接成完整备份，将新的完整备份以拷贝的形式到数据库空目录（</w:t>
            </w:r>
            <w:proofErr w:type="spellStart"/>
            <w:r>
              <w:rPr>
                <w:rFonts w:hint="eastAsia"/>
                <w:color w:val="2E2E2E"/>
                <w:sz w:val="23"/>
                <w:szCs w:val="23"/>
                <w:shd w:val="clear" w:color="auto" w:fill="FFFFFF"/>
              </w:rPr>
              <w:t>rm</w:t>
            </w:r>
            <w:proofErr w:type="spellEnd"/>
            <w:r>
              <w:rPr>
                <w:rFonts w:hint="eastAsia"/>
                <w:color w:val="2E2E2E"/>
                <w:sz w:val="23"/>
                <w:szCs w:val="23"/>
                <w:shd w:val="clear" w:color="auto" w:fill="FFFFFF"/>
              </w:rPr>
              <w:t xml:space="preserve"> /</w:t>
            </w:r>
            <w:proofErr w:type="spellStart"/>
            <w:r>
              <w:rPr>
                <w:rFonts w:hint="eastAsia"/>
                <w:color w:val="2E2E2E"/>
                <w:sz w:val="23"/>
                <w:szCs w:val="23"/>
                <w:shd w:val="clear" w:color="auto" w:fill="FFFFFF"/>
              </w:rPr>
              <w:t>var</w:t>
            </w:r>
            <w:proofErr w:type="spellEnd"/>
            <w:r>
              <w:rPr>
                <w:rFonts w:hint="eastAsia"/>
                <w:color w:val="2E2E2E"/>
                <w:sz w:val="23"/>
                <w:szCs w:val="23"/>
                <w:shd w:val="clear" w:color="auto" w:fill="FFFFFF"/>
              </w:rPr>
              <w:t>/lib/</w:t>
            </w:r>
            <w:proofErr w:type="spellStart"/>
            <w:r>
              <w:rPr>
                <w:rFonts w:hint="eastAsia"/>
                <w:color w:val="2E2E2E"/>
                <w:sz w:val="23"/>
                <w:szCs w:val="23"/>
                <w:shd w:val="clear" w:color="auto" w:fill="FFFFFF"/>
              </w:rPr>
              <w:t>mysql</w:t>
            </w:r>
            <w:proofErr w:type="spellEnd"/>
            <w:r>
              <w:rPr>
                <w:rFonts w:hint="eastAsia"/>
                <w:color w:val="2E2E2E"/>
                <w:sz w:val="23"/>
                <w:szCs w:val="23"/>
                <w:shd w:val="clear" w:color="auto" w:fill="FFFFFF"/>
              </w:rPr>
              <w:t>/* -</w:t>
            </w:r>
            <w:proofErr w:type="spellStart"/>
            <w:r>
              <w:rPr>
                <w:rFonts w:hint="eastAsia"/>
                <w:color w:val="2E2E2E"/>
                <w:sz w:val="23"/>
                <w:szCs w:val="23"/>
                <w:shd w:val="clear" w:color="auto" w:fill="FFFFFF"/>
              </w:rPr>
              <w:t>rf</w:t>
            </w:r>
            <w:proofErr w:type="spellEnd"/>
            <w:r>
              <w:rPr>
                <w:rFonts w:hint="eastAsia"/>
                <w:color w:val="2E2E2E"/>
                <w:sz w:val="23"/>
                <w:szCs w:val="23"/>
                <w:shd w:val="clear" w:color="auto" w:fill="FFFFFF"/>
              </w:rPr>
              <w:t>）</w:t>
            </w:r>
          </w:p>
          <w:p w:rsidR="00700C8E" w:rsidRDefault="00700C8E" w:rsidP="00700C8E">
            <w:pPr>
              <w:ind w:left="0"/>
              <w:rPr>
                <w:color w:val="2E2E2E"/>
                <w:sz w:val="23"/>
                <w:szCs w:val="23"/>
                <w:shd w:val="clear" w:color="auto" w:fill="FFFFFF"/>
              </w:rPr>
            </w:pPr>
          </w:p>
          <w:p w:rsidR="00700C8E" w:rsidRDefault="00700C8E" w:rsidP="00700C8E">
            <w:pPr>
              <w:ind w:left="0"/>
              <w:rPr>
                <w:color w:val="2E2E2E"/>
                <w:sz w:val="23"/>
                <w:szCs w:val="23"/>
                <w:shd w:val="clear" w:color="auto" w:fill="FFFFFF"/>
              </w:rPr>
            </w:pPr>
            <w:r>
              <w:rPr>
                <w:rFonts w:hint="eastAsia"/>
                <w:color w:val="2E2E2E"/>
                <w:sz w:val="23"/>
                <w:szCs w:val="23"/>
                <w:shd w:val="clear" w:color="auto" w:fill="FFFFFF"/>
              </w:rPr>
              <w:t>#</w:t>
            </w:r>
            <w:proofErr w:type="spellStart"/>
            <w:r>
              <w:rPr>
                <w:rFonts w:hint="eastAsia"/>
                <w:color w:val="2E2E2E"/>
                <w:sz w:val="23"/>
                <w:szCs w:val="23"/>
                <w:shd w:val="clear" w:color="auto" w:fill="FFFFFF"/>
              </w:rPr>
              <w:t>xtrabackup</w:t>
            </w:r>
            <w:proofErr w:type="spellEnd"/>
            <w:r>
              <w:rPr>
                <w:rFonts w:hint="eastAsia"/>
                <w:color w:val="2E2E2E"/>
                <w:sz w:val="23"/>
                <w:szCs w:val="23"/>
                <w:shd w:val="clear" w:color="auto" w:fill="FFFFFF"/>
              </w:rPr>
              <w:t>把备份过程中可能有尚未提交的事务或已经提交但未同步数据文件的事务，写到</w:t>
            </w:r>
            <w:proofErr w:type="spellStart"/>
            <w:r>
              <w:rPr>
                <w:rFonts w:hint="eastAsia"/>
                <w:color w:val="2E2E2E"/>
                <w:sz w:val="23"/>
                <w:szCs w:val="23"/>
                <w:shd w:val="clear" w:color="auto" w:fill="FFFFFF"/>
              </w:rPr>
              <w:t>xtrabackup_logfile</w:t>
            </w:r>
            <w:proofErr w:type="spellEnd"/>
            <w:r>
              <w:rPr>
                <w:rFonts w:hint="eastAsia"/>
                <w:color w:val="2E2E2E"/>
                <w:sz w:val="23"/>
                <w:szCs w:val="23"/>
                <w:shd w:val="clear" w:color="auto" w:fill="FFFFFF"/>
              </w:rPr>
              <w:t>文件，所以要先通过这个日志文件回滚，把未完成的事务同步到备份文件，保证数据文件处于一致性。</w:t>
            </w:r>
          </w:p>
          <w:p w:rsidR="00700C8E" w:rsidRDefault="00700C8E" w:rsidP="00700C8E">
            <w:pPr>
              <w:ind w:left="0"/>
              <w:rPr>
                <w:noProof/>
              </w:rPr>
            </w:pPr>
            <w:r w:rsidRPr="00700C8E">
              <w:rPr>
                <w:noProof/>
              </w:rPr>
              <w:t>innobackup --apply-log --redo-only 2015-02-08_11-56-48</w:t>
            </w:r>
          </w:p>
          <w:p w:rsidR="00700C8E" w:rsidRDefault="00700C8E" w:rsidP="00700C8E">
            <w:pPr>
              <w:ind w:left="0"/>
              <w:rPr>
                <w:noProof/>
              </w:rPr>
            </w:pPr>
          </w:p>
          <w:p w:rsidR="00700C8E" w:rsidRDefault="00700C8E" w:rsidP="00700C8E">
            <w:pPr>
              <w:ind w:left="0"/>
              <w:rPr>
                <w:noProof/>
              </w:rPr>
            </w:pPr>
            <w:r>
              <w:rPr>
                <w:rFonts w:hint="eastAsia"/>
                <w:noProof/>
              </w:rPr>
              <w:t>#</w:t>
            </w:r>
            <w:r w:rsidRPr="00700C8E">
              <w:rPr>
                <w:rFonts w:hint="eastAsia"/>
                <w:noProof/>
              </w:rPr>
              <w:t>合并第一个增量备份</w:t>
            </w:r>
          </w:p>
          <w:p w:rsidR="00700C8E" w:rsidRDefault="00700C8E" w:rsidP="00700C8E">
            <w:pPr>
              <w:ind w:left="0"/>
              <w:rPr>
                <w:noProof/>
              </w:rPr>
            </w:pPr>
            <w:r w:rsidRPr="00700C8E">
              <w:rPr>
                <w:noProof/>
              </w:rPr>
              <w:t>innobackupex --apply-log --redo-only /mysql_backup/2015-02-08_11-56-48/ --incremental-dir=mysql_backup/2015-02-08_12-16-06</w:t>
            </w:r>
          </w:p>
          <w:p w:rsidR="00700C8E" w:rsidRDefault="00700C8E" w:rsidP="00700C8E">
            <w:pPr>
              <w:ind w:left="0"/>
              <w:rPr>
                <w:noProof/>
              </w:rPr>
            </w:pPr>
            <w:r>
              <w:rPr>
                <w:rFonts w:hint="eastAsia"/>
                <w:noProof/>
              </w:rPr>
              <w:t>#</w:t>
            </w:r>
            <w:r w:rsidRPr="00700C8E">
              <w:rPr>
                <w:rFonts w:hint="eastAsia"/>
                <w:noProof/>
              </w:rPr>
              <w:t>合并第二个增量备份</w:t>
            </w:r>
          </w:p>
          <w:p w:rsidR="00700C8E" w:rsidRDefault="00700C8E" w:rsidP="00700C8E">
            <w:pPr>
              <w:ind w:left="0"/>
              <w:rPr>
                <w:noProof/>
              </w:rPr>
            </w:pPr>
            <w:r w:rsidRPr="00700C8E">
              <w:rPr>
                <w:noProof/>
              </w:rPr>
              <w:t>innobackupex --apply-log --redo-only /mysql_backup/2015-02-08_11-56-48/ --incremental-dir=mysql_backup/2015-02-08_16-06-53</w:t>
            </w:r>
          </w:p>
          <w:p w:rsidR="00700C8E" w:rsidRDefault="00700C8E" w:rsidP="00700C8E">
            <w:pPr>
              <w:ind w:left="0"/>
              <w:rPr>
                <w:noProof/>
              </w:rPr>
            </w:pPr>
          </w:p>
          <w:p w:rsidR="00700C8E" w:rsidRDefault="00700C8E" w:rsidP="00700C8E">
            <w:pPr>
              <w:ind w:left="0"/>
              <w:rPr>
                <w:noProof/>
              </w:rPr>
            </w:pPr>
            <w:r>
              <w:rPr>
                <w:rFonts w:hint="eastAsia"/>
                <w:noProof/>
              </w:rPr>
              <w:t>#</w:t>
            </w:r>
            <w:r w:rsidRPr="00700C8E">
              <w:rPr>
                <w:noProof/>
              </w:rPr>
              <w:t>恢复完整备份（这时2015-02-08_11-56-48完整备份已经包含所有增量备份，可以通过查看checkpoints来核实）</w:t>
            </w:r>
          </w:p>
          <w:p w:rsidR="00700C8E" w:rsidRDefault="00700C8E" w:rsidP="00700C8E">
            <w:pPr>
              <w:ind w:left="0"/>
              <w:rPr>
                <w:noProof/>
              </w:rPr>
            </w:pPr>
            <w:r w:rsidRPr="00700C8E">
              <w:rPr>
                <w:noProof/>
              </w:rPr>
              <w:t>innobackupex --defaults-file=/etc/mysql/my.cnf --copy-back /mysql_backup/2015-02-08_11-56-48/</w:t>
            </w:r>
          </w:p>
          <w:p w:rsidR="00700C8E" w:rsidRDefault="00700C8E" w:rsidP="00700C8E">
            <w:pPr>
              <w:ind w:left="0"/>
              <w:rPr>
                <w:noProof/>
              </w:rPr>
            </w:pPr>
          </w:p>
          <w:p w:rsidR="00700C8E" w:rsidRDefault="00700C8E" w:rsidP="00700C8E">
            <w:pPr>
              <w:ind w:left="0"/>
              <w:rPr>
                <w:noProof/>
              </w:rPr>
            </w:pPr>
            <w:r>
              <w:rPr>
                <w:rFonts w:hint="eastAsia"/>
                <w:noProof/>
              </w:rPr>
              <w:t>#</w:t>
            </w:r>
            <w:r w:rsidRPr="00700C8E">
              <w:rPr>
                <w:rFonts w:hint="eastAsia"/>
                <w:noProof/>
              </w:rPr>
              <w:t>修改恢复数据文件权限</w:t>
            </w:r>
            <w:r>
              <w:rPr>
                <w:rFonts w:hint="eastAsia"/>
                <w:noProof/>
              </w:rPr>
              <w:t>，并</w:t>
            </w:r>
            <w:r w:rsidRPr="00700C8E">
              <w:rPr>
                <w:noProof/>
              </w:rPr>
              <w:t>启动MySQL,查看数据库恢复情况</w:t>
            </w:r>
          </w:p>
          <w:p w:rsidR="00700C8E" w:rsidRDefault="00700C8E" w:rsidP="00700C8E">
            <w:pPr>
              <w:ind w:left="0"/>
              <w:rPr>
                <w:noProof/>
              </w:rPr>
            </w:pPr>
            <w:r w:rsidRPr="00700C8E">
              <w:rPr>
                <w:noProof/>
              </w:rPr>
              <w:t>chown -R mysql.mysql /var/lib/mysql</w:t>
            </w:r>
          </w:p>
          <w:p w:rsidR="00700C8E" w:rsidRPr="00700C8E" w:rsidRDefault="00700C8E" w:rsidP="00700C8E">
            <w:pPr>
              <w:ind w:left="0"/>
              <w:rPr>
                <w:noProof/>
              </w:rPr>
            </w:pPr>
          </w:p>
        </w:tc>
      </w:tr>
    </w:tbl>
    <w:p w:rsidR="00943CF6" w:rsidRDefault="00943CF6" w:rsidP="00700C8E">
      <w:pPr>
        <w:pStyle w:val="Heading2"/>
      </w:pPr>
      <w:r w:rsidRPr="00943CF6">
        <w:rPr>
          <w:rFonts w:hint="eastAsia"/>
        </w:rPr>
        <w:lastRenderedPageBreak/>
        <w:t>备份文件归档压缩</w:t>
      </w:r>
    </w:p>
    <w:tbl>
      <w:tblPr>
        <w:tblStyle w:val="TableGrid"/>
        <w:tblW w:w="0" w:type="auto"/>
        <w:tblInd w:w="468" w:type="dxa"/>
        <w:tblLook w:val="04A0"/>
      </w:tblPr>
      <w:tblGrid>
        <w:gridCol w:w="8388"/>
      </w:tblGrid>
      <w:tr w:rsidR="00700C8E" w:rsidTr="00700C8E">
        <w:tc>
          <w:tcPr>
            <w:tcW w:w="8388" w:type="dxa"/>
          </w:tcPr>
          <w:p w:rsidR="00700C8E" w:rsidRPr="006629FD" w:rsidRDefault="00700C8E" w:rsidP="00700C8E">
            <w:pPr>
              <w:ind w:left="0"/>
            </w:pPr>
            <w:r>
              <w:rPr>
                <w:rFonts w:hint="eastAsia"/>
              </w:rPr>
              <w:t>#</w:t>
            </w:r>
            <w:r w:rsidRPr="00700C8E">
              <w:rPr>
                <w:rFonts w:hint="eastAsia"/>
              </w:rPr>
              <w:t>归档并发送到备份服务器</w:t>
            </w:r>
          </w:p>
          <w:p w:rsidR="00700C8E" w:rsidRDefault="00700C8E" w:rsidP="00700C8E">
            <w:pPr>
              <w:ind w:left="0"/>
            </w:pPr>
            <w:proofErr w:type="spellStart"/>
            <w:r w:rsidRPr="00700C8E">
              <w:t>innobackupex</w:t>
            </w:r>
            <w:proofErr w:type="spellEnd"/>
            <w:r w:rsidRPr="00700C8E">
              <w:t xml:space="preserve"> --databases=test --user=</w:t>
            </w:r>
            <w:proofErr w:type="spellStart"/>
            <w:r w:rsidRPr="00700C8E">
              <w:t>bak</w:t>
            </w:r>
            <w:proofErr w:type="spellEnd"/>
            <w:r w:rsidRPr="00700C8E">
              <w:t xml:space="preserve"> --password='bak2015' --stream=tar /</w:t>
            </w:r>
            <w:proofErr w:type="spellStart"/>
            <w:r w:rsidRPr="00700C8E">
              <w:t>mysql_backup</w:t>
            </w:r>
            <w:proofErr w:type="spellEnd"/>
            <w:r w:rsidRPr="00700C8E">
              <w:t xml:space="preserve"> 2&gt;/</w:t>
            </w:r>
            <w:proofErr w:type="spellStart"/>
            <w:r w:rsidRPr="00700C8E">
              <w:t>mysql_backup</w:t>
            </w:r>
            <w:proofErr w:type="spellEnd"/>
            <w:r w:rsidRPr="00700C8E">
              <w:t>/bak.log |</w:t>
            </w:r>
            <w:proofErr w:type="spellStart"/>
            <w:r w:rsidRPr="00700C8E">
              <w:t>ssh</w:t>
            </w:r>
            <w:proofErr w:type="spellEnd"/>
            <w:r w:rsidRPr="00700C8E">
              <w:t xml:space="preserve"> root@192.168.18.251 "cat - &gt; /</w:t>
            </w:r>
            <w:proofErr w:type="spellStart"/>
            <w:r w:rsidRPr="00700C8E">
              <w:t>mysql_backup</w:t>
            </w:r>
            <w:proofErr w:type="spellEnd"/>
            <w:r w:rsidRPr="00700C8E">
              <w:t>/`date +%</w:t>
            </w:r>
            <w:proofErr w:type="spellStart"/>
            <w:r w:rsidRPr="00700C8E">
              <w:t>F`.tar</w:t>
            </w:r>
            <w:proofErr w:type="spellEnd"/>
            <w:r w:rsidRPr="00700C8E">
              <w:t>"</w:t>
            </w:r>
          </w:p>
          <w:p w:rsidR="00700C8E" w:rsidRDefault="00700C8E" w:rsidP="00700C8E">
            <w:pPr>
              <w:ind w:left="0"/>
              <w:rPr>
                <w:shd w:val="clear" w:color="auto" w:fill="FFFFFF"/>
              </w:rPr>
            </w:pPr>
            <w:r>
              <w:rPr>
                <w:rFonts w:hint="eastAsia"/>
                <w:shd w:val="clear" w:color="auto" w:fill="FFFFFF"/>
              </w:rPr>
              <w:t>解压：tar -</w:t>
            </w:r>
            <w:proofErr w:type="spellStart"/>
            <w:r>
              <w:rPr>
                <w:rFonts w:hint="eastAsia"/>
                <w:shd w:val="clear" w:color="auto" w:fill="FFFFFF"/>
              </w:rPr>
              <w:t>ixvf</w:t>
            </w:r>
            <w:proofErr w:type="spellEnd"/>
            <w:r>
              <w:rPr>
                <w:rFonts w:hint="eastAsia"/>
                <w:shd w:val="clear" w:color="auto" w:fill="FFFFFF"/>
              </w:rPr>
              <w:t> </w:t>
            </w:r>
            <w:r>
              <w:rPr>
                <w:rStyle w:val="HTMLCode"/>
                <w:rFonts w:ascii="Consolas" w:eastAsiaTheme="majorEastAsia" w:hAnsi="Consolas" w:cs="Consolas"/>
                <w:color w:val="2E2E2E"/>
                <w:sz w:val="23"/>
                <w:szCs w:val="23"/>
                <w:bdr w:val="none" w:sz="0" w:space="0" w:color="auto" w:frame="1"/>
                <w:shd w:val="clear" w:color="auto" w:fill="FFFFFF"/>
              </w:rPr>
              <w:t>date +%F</w:t>
            </w:r>
            <w:r>
              <w:rPr>
                <w:rFonts w:hint="eastAsia"/>
                <w:shd w:val="clear" w:color="auto" w:fill="FFFFFF"/>
              </w:rPr>
              <w:t>.tar</w:t>
            </w:r>
          </w:p>
          <w:p w:rsidR="00700C8E" w:rsidRDefault="00700C8E" w:rsidP="00700C8E">
            <w:pPr>
              <w:ind w:left="0"/>
            </w:pPr>
          </w:p>
          <w:p w:rsidR="00700C8E" w:rsidRDefault="00700C8E" w:rsidP="00700C8E">
            <w:pPr>
              <w:ind w:left="0"/>
            </w:pPr>
            <w:r>
              <w:rPr>
                <w:rFonts w:hint="eastAsia"/>
              </w:rPr>
              <w:t>#</w:t>
            </w:r>
            <w:r w:rsidRPr="00700C8E">
              <w:rPr>
                <w:rFonts w:hint="eastAsia"/>
              </w:rPr>
              <w:t>归档备份</w:t>
            </w:r>
          </w:p>
          <w:p w:rsidR="00700C8E" w:rsidRDefault="00700C8E" w:rsidP="00700C8E">
            <w:pPr>
              <w:ind w:left="0"/>
            </w:pPr>
            <w:proofErr w:type="spellStart"/>
            <w:r w:rsidRPr="00700C8E">
              <w:t>innobackupex</w:t>
            </w:r>
            <w:proofErr w:type="spellEnd"/>
            <w:r w:rsidRPr="00700C8E">
              <w:t xml:space="preserve"> --databases=test --user=</w:t>
            </w:r>
            <w:proofErr w:type="spellStart"/>
            <w:r w:rsidRPr="00700C8E">
              <w:t>bak</w:t>
            </w:r>
            <w:proofErr w:type="spellEnd"/>
            <w:r w:rsidRPr="00700C8E">
              <w:t xml:space="preserve"> --password='bak2015' --stream=tar /</w:t>
            </w:r>
            <w:proofErr w:type="spellStart"/>
            <w:r w:rsidRPr="00700C8E">
              <w:t>mysql_backup</w:t>
            </w:r>
            <w:proofErr w:type="spellEnd"/>
            <w:r w:rsidRPr="00700C8E">
              <w:t xml:space="preserve"> &gt; /</w:t>
            </w:r>
            <w:proofErr w:type="spellStart"/>
            <w:r w:rsidRPr="00700C8E">
              <w:t>mysql_backup</w:t>
            </w:r>
            <w:proofErr w:type="spellEnd"/>
            <w:r w:rsidRPr="00700C8E">
              <w:t>/`date +%</w:t>
            </w:r>
            <w:proofErr w:type="spellStart"/>
            <w:r w:rsidRPr="00700C8E">
              <w:t>F`.tar</w:t>
            </w:r>
            <w:proofErr w:type="spellEnd"/>
          </w:p>
          <w:p w:rsidR="00700C8E" w:rsidRDefault="00700C8E" w:rsidP="00700C8E">
            <w:pPr>
              <w:ind w:left="0"/>
            </w:pPr>
            <w:r w:rsidRPr="00700C8E">
              <w:rPr>
                <w:rFonts w:hint="eastAsia"/>
              </w:rPr>
              <w:t>解压：</w:t>
            </w:r>
            <w:r w:rsidRPr="00700C8E">
              <w:t>tar -</w:t>
            </w:r>
            <w:proofErr w:type="spellStart"/>
            <w:r w:rsidRPr="00700C8E">
              <w:t>ixvf</w:t>
            </w:r>
            <w:proofErr w:type="spellEnd"/>
            <w:r w:rsidRPr="00700C8E">
              <w:t xml:space="preserve"> date +%F.tar</w:t>
            </w:r>
          </w:p>
          <w:p w:rsidR="00700C8E" w:rsidRDefault="00700C8E" w:rsidP="00700C8E">
            <w:pPr>
              <w:ind w:left="0"/>
            </w:pPr>
          </w:p>
          <w:p w:rsidR="00700C8E" w:rsidRDefault="00700C8E" w:rsidP="00700C8E">
            <w:pPr>
              <w:ind w:left="0"/>
            </w:pPr>
            <w:r>
              <w:rPr>
                <w:rFonts w:hint="eastAsia"/>
              </w:rPr>
              <w:t>#</w:t>
            </w:r>
            <w:r w:rsidRPr="00700C8E">
              <w:rPr>
                <w:rFonts w:hint="eastAsia"/>
              </w:rPr>
              <w:t>压缩归档备份</w:t>
            </w:r>
          </w:p>
          <w:p w:rsidR="00700C8E" w:rsidRDefault="00700C8E" w:rsidP="00700C8E">
            <w:pPr>
              <w:ind w:left="0"/>
            </w:pPr>
            <w:proofErr w:type="spellStart"/>
            <w:r w:rsidRPr="00700C8E">
              <w:t>innobackupex</w:t>
            </w:r>
            <w:proofErr w:type="spellEnd"/>
            <w:r w:rsidRPr="00700C8E">
              <w:t xml:space="preserve"> --databases=test --user=</w:t>
            </w:r>
            <w:proofErr w:type="spellStart"/>
            <w:r w:rsidRPr="00700C8E">
              <w:t>bak</w:t>
            </w:r>
            <w:proofErr w:type="spellEnd"/>
            <w:r w:rsidRPr="00700C8E">
              <w:t xml:space="preserve"> --password='bak2015' --stream=tar /</w:t>
            </w:r>
            <w:proofErr w:type="spellStart"/>
            <w:r w:rsidRPr="00700C8E">
              <w:t>mysql_backup</w:t>
            </w:r>
            <w:proofErr w:type="spellEnd"/>
            <w:r w:rsidRPr="00700C8E">
              <w:t xml:space="preserve"> |</w:t>
            </w:r>
            <w:proofErr w:type="spellStart"/>
            <w:r w:rsidRPr="00700C8E">
              <w:t>gzip</w:t>
            </w:r>
            <w:proofErr w:type="spellEnd"/>
            <w:r w:rsidRPr="00700C8E">
              <w:t xml:space="preserve"> &gt;/</w:t>
            </w:r>
            <w:proofErr w:type="spellStart"/>
            <w:r w:rsidRPr="00700C8E">
              <w:t>mysql_backup</w:t>
            </w:r>
            <w:proofErr w:type="spellEnd"/>
            <w:r w:rsidRPr="00700C8E">
              <w:t>/`date +%</w:t>
            </w:r>
            <w:proofErr w:type="spellStart"/>
            <w:r w:rsidRPr="00700C8E">
              <w:t>F`.tar.gz</w:t>
            </w:r>
            <w:proofErr w:type="spellEnd"/>
          </w:p>
          <w:p w:rsidR="00700C8E" w:rsidRDefault="00700C8E" w:rsidP="00700C8E">
            <w:pPr>
              <w:ind w:left="0"/>
            </w:pPr>
            <w:r w:rsidRPr="00700C8E">
              <w:rPr>
                <w:rFonts w:hint="eastAsia"/>
              </w:rPr>
              <w:t>解压：</w:t>
            </w:r>
            <w:r w:rsidRPr="00700C8E">
              <w:t>tar -</w:t>
            </w:r>
            <w:proofErr w:type="spellStart"/>
            <w:r w:rsidRPr="00700C8E">
              <w:t>izxvf</w:t>
            </w:r>
            <w:proofErr w:type="spellEnd"/>
            <w:r w:rsidRPr="00700C8E">
              <w:t xml:space="preserve"> date +%</w:t>
            </w:r>
            <w:proofErr w:type="spellStart"/>
            <w:r w:rsidRPr="00700C8E">
              <w:t>F.tar.gz</w:t>
            </w:r>
            <w:proofErr w:type="spellEnd"/>
          </w:p>
        </w:tc>
      </w:tr>
    </w:tbl>
    <w:p w:rsidR="00700C8E" w:rsidRDefault="00700C8E" w:rsidP="00700C8E"/>
    <w:p w:rsidR="00F83234" w:rsidRDefault="00F83234" w:rsidP="00F83234">
      <w:pPr>
        <w:pStyle w:val="Heading2"/>
      </w:pPr>
      <w:r>
        <w:rPr>
          <w:rFonts w:hint="eastAsia"/>
        </w:rPr>
        <w:t>自动备份</w:t>
      </w:r>
      <w:r w:rsidR="00311A10">
        <w:rPr>
          <w:rFonts w:hint="eastAsia"/>
        </w:rPr>
        <w:t>还原</w:t>
      </w:r>
      <w:r>
        <w:rPr>
          <w:rFonts w:hint="eastAsia"/>
        </w:rPr>
        <w:t>脚本</w:t>
      </w:r>
    </w:p>
    <w:tbl>
      <w:tblPr>
        <w:tblStyle w:val="TableGrid"/>
        <w:tblW w:w="0" w:type="auto"/>
        <w:tblInd w:w="468" w:type="dxa"/>
        <w:tblLook w:val="04A0"/>
      </w:tblPr>
      <w:tblGrid>
        <w:gridCol w:w="8388"/>
      </w:tblGrid>
      <w:tr w:rsidR="00F83234" w:rsidTr="00F83234">
        <w:tc>
          <w:tcPr>
            <w:tcW w:w="8388" w:type="dxa"/>
          </w:tcPr>
          <w:p w:rsidR="00F83234" w:rsidRDefault="00F83234" w:rsidP="00F83234">
            <w:pPr>
              <w:ind w:left="0"/>
            </w:pPr>
            <w:r>
              <w:t>#backup.sh</w:t>
            </w:r>
          </w:p>
          <w:p w:rsidR="00F83234" w:rsidRDefault="00F83234" w:rsidP="00F83234">
            <w:pPr>
              <w:ind w:left="0"/>
            </w:pPr>
            <w:r>
              <w:t>#!/bin/</w:t>
            </w:r>
            <w:proofErr w:type="spellStart"/>
            <w:r>
              <w:t>sh</w:t>
            </w:r>
            <w:proofErr w:type="spellEnd"/>
          </w:p>
          <w:p w:rsidR="00F83234" w:rsidRDefault="00F83234" w:rsidP="00F83234">
            <w:pPr>
              <w:ind w:left="0"/>
            </w:pPr>
            <w:r>
              <w:t>#</w:t>
            </w:r>
          </w:p>
          <w:p w:rsidR="00F83234" w:rsidRDefault="00F83234" w:rsidP="00F83234">
            <w:pPr>
              <w:ind w:left="0"/>
            </w:pPr>
            <w:r>
              <w:t># 第一次执行它的时候它会检查是否有完全备份,否则先创建一个全库备份</w:t>
            </w:r>
          </w:p>
          <w:p w:rsidR="00F83234" w:rsidRDefault="00F83234" w:rsidP="00F83234">
            <w:pPr>
              <w:ind w:left="0"/>
            </w:pPr>
            <w:r>
              <w:t># 当你再次运行它的时候，它会根据脚本中的设定来基于之前的全库备份进行增量备份</w:t>
            </w:r>
          </w:p>
          <w:p w:rsidR="00F83234" w:rsidRDefault="00F83234" w:rsidP="00F83234">
            <w:pPr>
              <w:ind w:left="0"/>
            </w:pPr>
            <w:r>
              <w:t>#ocpyang@126.com</w:t>
            </w:r>
          </w:p>
          <w:p w:rsidR="00F83234" w:rsidRDefault="00F83234" w:rsidP="00F83234">
            <w:pPr>
              <w:ind w:left="0"/>
            </w:pPr>
            <w:r>
              <w:t>INNOBACKUPEX_PATH=</w:t>
            </w:r>
            <w:proofErr w:type="spellStart"/>
            <w:r>
              <w:t>innobackupex</w:t>
            </w:r>
            <w:proofErr w:type="spellEnd"/>
            <w:r>
              <w:t xml:space="preserve">  #INNOBACKUPEX的命令</w:t>
            </w:r>
          </w:p>
          <w:p w:rsidR="00F83234" w:rsidRDefault="00F83234" w:rsidP="00F83234">
            <w:pPr>
              <w:ind w:left="0"/>
            </w:pPr>
            <w:r>
              <w:t>INNOBACKUPEXFULL=/</w:t>
            </w:r>
            <w:proofErr w:type="spellStart"/>
            <w:r>
              <w:t>usr</w:t>
            </w:r>
            <w:proofErr w:type="spellEnd"/>
            <w:r>
              <w:t>/bin/$INNOBACKUPEX_PATH  #INNOBACKUPEX的命令路径</w:t>
            </w:r>
          </w:p>
          <w:p w:rsidR="00F83234" w:rsidRDefault="00F83234" w:rsidP="00F83234">
            <w:pPr>
              <w:ind w:left="0"/>
            </w:pPr>
            <w:r>
              <w:t>#</w:t>
            </w:r>
            <w:proofErr w:type="spellStart"/>
            <w:r>
              <w:t>MySQL</w:t>
            </w:r>
            <w:proofErr w:type="spellEnd"/>
            <w:r>
              <w:t>目标服务器以及用户名和密码</w:t>
            </w:r>
          </w:p>
          <w:p w:rsidR="00F83234" w:rsidRDefault="00F83234" w:rsidP="00F83234">
            <w:pPr>
              <w:ind w:left="0"/>
            </w:pPr>
            <w:r>
              <w:t xml:space="preserve">MYSQL_CMD="--host=192.168.2.188 --user=system --password=password --port=3306" </w:t>
            </w:r>
          </w:p>
          <w:p w:rsidR="00F83234" w:rsidRDefault="00F83234" w:rsidP="00F83234">
            <w:pPr>
              <w:ind w:left="0"/>
            </w:pPr>
            <w:r>
              <w:t>MYSQL_UP="--user=system --password=password -</w:t>
            </w:r>
            <w:proofErr w:type="spellStart"/>
            <w:r>
              <w:t>ppassword</w:t>
            </w:r>
            <w:proofErr w:type="spellEnd"/>
            <w:r>
              <w:t>"  #</w:t>
            </w:r>
            <w:proofErr w:type="spellStart"/>
            <w:r>
              <w:t>mysql</w:t>
            </w:r>
            <w:proofErr w:type="spellEnd"/>
            <w:r>
              <w:t>的用户名和密码</w:t>
            </w:r>
          </w:p>
          <w:p w:rsidR="00F83234" w:rsidRDefault="00F83234" w:rsidP="00F83234">
            <w:pPr>
              <w:ind w:left="0"/>
            </w:pPr>
            <w:r>
              <w:lastRenderedPageBreak/>
              <w:t>TMPLOG="/</w:t>
            </w:r>
            <w:proofErr w:type="spellStart"/>
            <w:r>
              <w:t>tmp</w:t>
            </w:r>
            <w:proofErr w:type="spellEnd"/>
            <w:r>
              <w:t>/</w:t>
            </w:r>
            <w:proofErr w:type="spellStart"/>
            <w:r>
              <w:t>innobackupex</w:t>
            </w:r>
            <w:proofErr w:type="spellEnd"/>
            <w:r>
              <w:t>.$$.log"</w:t>
            </w:r>
          </w:p>
          <w:p w:rsidR="00F83234" w:rsidRDefault="00F83234" w:rsidP="00F83234">
            <w:pPr>
              <w:ind w:left="0"/>
            </w:pPr>
            <w:r>
              <w:t>MY_CNF=/</w:t>
            </w:r>
            <w:proofErr w:type="spellStart"/>
            <w:r>
              <w:t>usr</w:t>
            </w:r>
            <w:proofErr w:type="spellEnd"/>
            <w:r>
              <w:t>/local/</w:t>
            </w:r>
            <w:proofErr w:type="spellStart"/>
            <w:r>
              <w:t>mysql</w:t>
            </w:r>
            <w:proofErr w:type="spellEnd"/>
            <w:r>
              <w:t>/my.cnf #</w:t>
            </w:r>
            <w:proofErr w:type="spellStart"/>
            <w:r>
              <w:t>mysql</w:t>
            </w:r>
            <w:proofErr w:type="spellEnd"/>
            <w:r>
              <w:t>的配置文件</w:t>
            </w:r>
          </w:p>
          <w:p w:rsidR="00F83234" w:rsidRDefault="00F83234" w:rsidP="00F83234">
            <w:pPr>
              <w:ind w:left="0"/>
            </w:pPr>
            <w:r>
              <w:t>MYSQL=/</w:t>
            </w:r>
            <w:proofErr w:type="spellStart"/>
            <w:r>
              <w:t>usr</w:t>
            </w:r>
            <w:proofErr w:type="spellEnd"/>
            <w:r>
              <w:t>/bin/</w:t>
            </w:r>
            <w:proofErr w:type="spellStart"/>
            <w:r>
              <w:t>mysql</w:t>
            </w:r>
            <w:proofErr w:type="spellEnd"/>
          </w:p>
          <w:p w:rsidR="00F83234" w:rsidRDefault="00F83234" w:rsidP="00F83234">
            <w:pPr>
              <w:ind w:left="0"/>
            </w:pPr>
            <w:r>
              <w:t>MYSQL_ADMIN=/</w:t>
            </w:r>
            <w:proofErr w:type="spellStart"/>
            <w:r>
              <w:t>usr</w:t>
            </w:r>
            <w:proofErr w:type="spellEnd"/>
            <w:r>
              <w:t>/bin/</w:t>
            </w:r>
            <w:proofErr w:type="spellStart"/>
            <w:r>
              <w:t>mysqladmin</w:t>
            </w:r>
            <w:proofErr w:type="spellEnd"/>
          </w:p>
          <w:p w:rsidR="00F83234" w:rsidRDefault="00F83234" w:rsidP="00F83234">
            <w:pPr>
              <w:ind w:left="0"/>
            </w:pPr>
            <w:r>
              <w:t>BACKUP_DIR=/backup # 备份的主目录</w:t>
            </w:r>
          </w:p>
          <w:p w:rsidR="00F83234" w:rsidRDefault="00F83234" w:rsidP="00F83234">
            <w:pPr>
              <w:ind w:left="0"/>
            </w:pPr>
            <w:r>
              <w:t>FULLBACKUP_DIR=$BACKUP_DIR/full # 全库备份的目录</w:t>
            </w:r>
          </w:p>
          <w:p w:rsidR="00F83234" w:rsidRDefault="00F83234" w:rsidP="00F83234">
            <w:pPr>
              <w:ind w:left="0"/>
            </w:pPr>
            <w:r>
              <w:t>INCRBACKUP_DIR=$BACKUP_DIR/</w:t>
            </w:r>
            <w:proofErr w:type="spellStart"/>
            <w:r>
              <w:t>incre</w:t>
            </w:r>
            <w:proofErr w:type="spellEnd"/>
            <w:r>
              <w:t xml:space="preserve"> # 增量备份的目录</w:t>
            </w:r>
          </w:p>
          <w:p w:rsidR="00F83234" w:rsidRDefault="00F83234" w:rsidP="00F83234">
            <w:pPr>
              <w:ind w:left="0"/>
            </w:pPr>
            <w:r>
              <w:t>FULLBACKUP_INTERVAL=86400 # 全库备份的间隔周期，时间：秒</w:t>
            </w:r>
          </w:p>
          <w:p w:rsidR="00F83234" w:rsidRDefault="00F83234" w:rsidP="00F83234">
            <w:pPr>
              <w:ind w:left="0"/>
            </w:pPr>
            <w:r>
              <w:t>KEEP_FULLBACKUP=1 # 至少保留几个全库备份</w:t>
            </w:r>
          </w:p>
          <w:p w:rsidR="00F83234" w:rsidRDefault="00F83234" w:rsidP="00F83234">
            <w:pPr>
              <w:ind w:left="0"/>
            </w:pPr>
            <w:proofErr w:type="spellStart"/>
            <w:r>
              <w:t>logfiledate</w:t>
            </w:r>
            <w:proofErr w:type="spellEnd"/>
            <w:r>
              <w:t>=</w:t>
            </w:r>
            <w:proofErr w:type="spellStart"/>
            <w:r>
              <w:t>backup.`date</w:t>
            </w:r>
            <w:proofErr w:type="spellEnd"/>
            <w:r>
              <w:t xml:space="preserve"> +%Y%m%d%H%M`.txt</w:t>
            </w:r>
          </w:p>
          <w:p w:rsidR="00F83234" w:rsidRDefault="00F83234" w:rsidP="00F83234">
            <w:pPr>
              <w:ind w:left="0"/>
            </w:pPr>
            <w:r>
              <w:t>#开始时间</w:t>
            </w:r>
          </w:p>
          <w:p w:rsidR="00F83234" w:rsidRDefault="00F83234" w:rsidP="00F83234">
            <w:pPr>
              <w:ind w:left="0"/>
            </w:pPr>
            <w:r>
              <w:t>STARTED_TIME=`date +%s`</w:t>
            </w:r>
          </w:p>
          <w:p w:rsidR="00F83234" w:rsidRDefault="00F83234" w:rsidP="00F83234">
            <w:pPr>
              <w:ind w:left="0"/>
            </w:pPr>
            <w:r>
              <w:t xml:space="preserve"> </w:t>
            </w:r>
          </w:p>
          <w:p w:rsidR="00F83234" w:rsidRDefault="00F83234" w:rsidP="00F83234">
            <w:pPr>
              <w:ind w:left="0"/>
            </w:pPr>
            <w:r>
              <w:t>#############################################################################</w:t>
            </w:r>
          </w:p>
          <w:p w:rsidR="00F83234" w:rsidRDefault="00F83234" w:rsidP="00F83234">
            <w:pPr>
              <w:ind w:left="0"/>
            </w:pPr>
            <w:r>
              <w:t># 显示错误并退出</w:t>
            </w:r>
          </w:p>
          <w:p w:rsidR="00F83234" w:rsidRDefault="00F83234" w:rsidP="00F83234">
            <w:pPr>
              <w:ind w:left="0"/>
            </w:pPr>
            <w:r>
              <w:t>#############################################################################</w:t>
            </w:r>
          </w:p>
          <w:p w:rsidR="00F83234" w:rsidRDefault="00F83234" w:rsidP="00F83234">
            <w:pPr>
              <w:ind w:left="0"/>
            </w:pPr>
            <w:r>
              <w:t>error()</w:t>
            </w:r>
          </w:p>
          <w:p w:rsidR="00F83234" w:rsidRDefault="00F83234" w:rsidP="00F83234">
            <w:pPr>
              <w:ind w:left="0"/>
            </w:pPr>
            <w:r>
              <w:t>{</w:t>
            </w:r>
          </w:p>
          <w:p w:rsidR="00F83234" w:rsidRDefault="00F83234" w:rsidP="00F83234">
            <w:pPr>
              <w:ind w:left="0"/>
            </w:pPr>
            <w:r>
              <w:t xml:space="preserve">    echo "$1" 1&gt;&amp;2</w:t>
            </w:r>
          </w:p>
          <w:p w:rsidR="00F83234" w:rsidRDefault="00F83234" w:rsidP="00F83234">
            <w:pPr>
              <w:ind w:left="0"/>
            </w:pPr>
            <w:r>
              <w:t xml:space="preserve">    exit 1</w:t>
            </w:r>
          </w:p>
          <w:p w:rsidR="00F83234" w:rsidRDefault="00F83234" w:rsidP="00F83234">
            <w:pPr>
              <w:ind w:left="0"/>
            </w:pPr>
            <w:r>
              <w:t>}</w:t>
            </w:r>
          </w:p>
          <w:p w:rsidR="00F83234" w:rsidRDefault="00F83234" w:rsidP="00F83234">
            <w:pPr>
              <w:ind w:left="0"/>
            </w:pPr>
            <w:r>
              <w:t xml:space="preserve"> </w:t>
            </w:r>
          </w:p>
          <w:p w:rsidR="00F83234" w:rsidRDefault="00F83234" w:rsidP="00F83234">
            <w:pPr>
              <w:ind w:left="0"/>
            </w:pPr>
            <w:r>
              <w:t># 检查执行环境</w:t>
            </w:r>
          </w:p>
          <w:p w:rsidR="00F83234" w:rsidRDefault="00F83234" w:rsidP="00F83234">
            <w:pPr>
              <w:ind w:left="0"/>
            </w:pPr>
            <w:r>
              <w:t>if [ ! -x $INNOBACKUPEXFULL ]; then</w:t>
            </w:r>
          </w:p>
          <w:p w:rsidR="00F83234" w:rsidRDefault="00F83234" w:rsidP="00F83234">
            <w:pPr>
              <w:ind w:left="0"/>
            </w:pPr>
            <w:r>
              <w:t xml:space="preserve">  error "$INNOBACKUPEXFULL未安装或未链接到/</w:t>
            </w:r>
            <w:proofErr w:type="spellStart"/>
            <w:r>
              <w:t>usr</w:t>
            </w:r>
            <w:proofErr w:type="spellEnd"/>
            <w:r>
              <w:t>/bin."</w:t>
            </w:r>
          </w:p>
          <w:p w:rsidR="00F83234" w:rsidRDefault="00F83234" w:rsidP="00F83234">
            <w:pPr>
              <w:ind w:left="0"/>
            </w:pPr>
            <w:proofErr w:type="spellStart"/>
            <w:r>
              <w:t>fi</w:t>
            </w:r>
            <w:proofErr w:type="spellEnd"/>
          </w:p>
          <w:p w:rsidR="00F83234" w:rsidRDefault="00F83234" w:rsidP="00F83234">
            <w:pPr>
              <w:ind w:left="0"/>
            </w:pPr>
            <w:r>
              <w:t xml:space="preserve"> </w:t>
            </w:r>
          </w:p>
          <w:p w:rsidR="00F83234" w:rsidRDefault="00F83234" w:rsidP="00F83234">
            <w:pPr>
              <w:ind w:left="0"/>
            </w:pPr>
            <w:r>
              <w:t>if [ ! -d $BACKUP_DIR ]; then</w:t>
            </w:r>
          </w:p>
          <w:p w:rsidR="00F83234" w:rsidRDefault="00F83234" w:rsidP="00F83234">
            <w:pPr>
              <w:ind w:left="0"/>
            </w:pPr>
            <w:r>
              <w:t xml:space="preserve">  error "备份目标文件夹:$BACKUP_DIR不存在."</w:t>
            </w:r>
          </w:p>
          <w:p w:rsidR="00F83234" w:rsidRDefault="00F83234" w:rsidP="00F83234">
            <w:pPr>
              <w:ind w:left="0"/>
            </w:pPr>
            <w:proofErr w:type="spellStart"/>
            <w:r>
              <w:t>fi</w:t>
            </w:r>
            <w:proofErr w:type="spellEnd"/>
          </w:p>
          <w:p w:rsidR="00F83234" w:rsidRDefault="00F83234" w:rsidP="00F83234">
            <w:pPr>
              <w:ind w:left="0"/>
            </w:pPr>
            <w:r>
              <w:t xml:space="preserve"> </w:t>
            </w:r>
          </w:p>
          <w:p w:rsidR="00F83234" w:rsidRDefault="00F83234" w:rsidP="00F83234">
            <w:pPr>
              <w:ind w:left="0"/>
            </w:pPr>
            <w:r>
              <w:t xml:space="preserve">if [ -z "`$MYSQL_ADMIN $MYSQL_UP status | </w:t>
            </w:r>
            <w:proofErr w:type="spellStart"/>
            <w:r>
              <w:t>grep</w:t>
            </w:r>
            <w:proofErr w:type="spellEnd"/>
            <w:r>
              <w:t xml:space="preserve"> 'Uptime'`" ] ; then</w:t>
            </w:r>
          </w:p>
          <w:p w:rsidR="00F83234" w:rsidRDefault="00F83234" w:rsidP="00F83234">
            <w:pPr>
              <w:ind w:left="0"/>
            </w:pPr>
            <w:r>
              <w:lastRenderedPageBreak/>
              <w:t xml:space="preserve"> error "</w:t>
            </w:r>
            <w:proofErr w:type="spellStart"/>
            <w:r>
              <w:t>MySQL</w:t>
            </w:r>
            <w:proofErr w:type="spellEnd"/>
            <w:r>
              <w:t xml:space="preserve"> 没有启动运行."</w:t>
            </w:r>
          </w:p>
          <w:p w:rsidR="00F83234" w:rsidRDefault="00F83234" w:rsidP="00F83234">
            <w:pPr>
              <w:ind w:left="0"/>
            </w:pPr>
            <w:proofErr w:type="spellStart"/>
            <w:r>
              <w:t>fi</w:t>
            </w:r>
            <w:proofErr w:type="spellEnd"/>
          </w:p>
          <w:p w:rsidR="00F83234" w:rsidRDefault="00F83234" w:rsidP="00F83234">
            <w:pPr>
              <w:ind w:left="0"/>
            </w:pPr>
            <w:r>
              <w:t xml:space="preserve"> </w:t>
            </w:r>
          </w:p>
          <w:p w:rsidR="00F83234" w:rsidRDefault="00F83234" w:rsidP="00F83234">
            <w:pPr>
              <w:ind w:left="0"/>
            </w:pPr>
            <w:r>
              <w:t xml:space="preserve"> </w:t>
            </w:r>
          </w:p>
          <w:p w:rsidR="00F83234" w:rsidRDefault="00F83234" w:rsidP="00F83234">
            <w:pPr>
              <w:ind w:left="0"/>
            </w:pPr>
            <w:r>
              <w:t>if ! `echo 'exit' | $MYSQL -s $MYSQL_CMD` ; then</w:t>
            </w:r>
          </w:p>
          <w:p w:rsidR="00F83234" w:rsidRDefault="00F83234" w:rsidP="00F83234">
            <w:pPr>
              <w:ind w:left="0"/>
            </w:pPr>
            <w:r>
              <w:t xml:space="preserve"> error "提供的数据库用户名或密码不正确!"</w:t>
            </w:r>
          </w:p>
          <w:p w:rsidR="00F83234" w:rsidRDefault="00F83234" w:rsidP="00F83234">
            <w:pPr>
              <w:ind w:left="0"/>
            </w:pPr>
            <w:proofErr w:type="spellStart"/>
            <w:r>
              <w:t>fi</w:t>
            </w:r>
            <w:proofErr w:type="spellEnd"/>
          </w:p>
          <w:p w:rsidR="00F83234" w:rsidRDefault="00F83234" w:rsidP="00F83234">
            <w:pPr>
              <w:ind w:left="0"/>
            </w:pPr>
            <w:r>
              <w:t xml:space="preserve"> </w:t>
            </w:r>
          </w:p>
          <w:p w:rsidR="00F83234" w:rsidRDefault="00F83234" w:rsidP="00F83234">
            <w:pPr>
              <w:ind w:left="0"/>
            </w:pPr>
            <w:r>
              <w:t># 备份的头部信息</w:t>
            </w:r>
          </w:p>
          <w:p w:rsidR="00F83234" w:rsidRDefault="00F83234" w:rsidP="00F83234">
            <w:pPr>
              <w:ind w:left="0"/>
            </w:pPr>
            <w:r>
              <w:t>echo "----------------------------"</w:t>
            </w:r>
          </w:p>
          <w:p w:rsidR="00F83234" w:rsidRDefault="00F83234" w:rsidP="00F83234">
            <w:pPr>
              <w:ind w:left="0"/>
            </w:pPr>
            <w:r>
              <w:t>echo</w:t>
            </w:r>
          </w:p>
          <w:p w:rsidR="00F83234" w:rsidRDefault="00F83234" w:rsidP="00F83234">
            <w:pPr>
              <w:ind w:left="0"/>
            </w:pPr>
            <w:r>
              <w:t xml:space="preserve">echo "$0: </w:t>
            </w:r>
            <w:proofErr w:type="spellStart"/>
            <w:r>
              <w:t>MySQL</w:t>
            </w:r>
            <w:proofErr w:type="spellEnd"/>
            <w:r>
              <w:t>备份脚本"</w:t>
            </w:r>
          </w:p>
          <w:p w:rsidR="00F83234" w:rsidRDefault="00F83234" w:rsidP="00F83234">
            <w:pPr>
              <w:ind w:left="0"/>
            </w:pPr>
            <w:r>
              <w:t>echo "开始于: `date +%F' '%T' '%w`"</w:t>
            </w:r>
          </w:p>
          <w:p w:rsidR="00F83234" w:rsidRDefault="00F83234" w:rsidP="00F83234">
            <w:pPr>
              <w:ind w:left="0"/>
            </w:pPr>
            <w:r>
              <w:t>echo</w:t>
            </w:r>
          </w:p>
          <w:p w:rsidR="00F83234" w:rsidRDefault="00F83234" w:rsidP="00F83234">
            <w:pPr>
              <w:ind w:left="0"/>
            </w:pPr>
            <w:r>
              <w:t xml:space="preserve"> </w:t>
            </w:r>
          </w:p>
          <w:p w:rsidR="00F83234" w:rsidRDefault="00F83234" w:rsidP="00F83234">
            <w:pPr>
              <w:ind w:left="0"/>
            </w:pPr>
            <w:r>
              <w:t>#新建全备和差异备份的目录</w:t>
            </w:r>
          </w:p>
          <w:p w:rsidR="00F83234" w:rsidRDefault="00F83234" w:rsidP="00F83234">
            <w:pPr>
              <w:ind w:left="0"/>
            </w:pPr>
            <w:proofErr w:type="spellStart"/>
            <w:r>
              <w:t>mkdir</w:t>
            </w:r>
            <w:proofErr w:type="spellEnd"/>
            <w:r>
              <w:t xml:space="preserve"> -p $FULLBACKUP_DIR</w:t>
            </w:r>
          </w:p>
          <w:p w:rsidR="00F83234" w:rsidRDefault="00F83234" w:rsidP="00F83234">
            <w:pPr>
              <w:ind w:left="0"/>
            </w:pPr>
            <w:proofErr w:type="spellStart"/>
            <w:r>
              <w:t>mkdir</w:t>
            </w:r>
            <w:proofErr w:type="spellEnd"/>
            <w:r>
              <w:t xml:space="preserve"> -p $INCRBACKUP_DIR</w:t>
            </w:r>
          </w:p>
          <w:p w:rsidR="00F83234" w:rsidRDefault="00F83234" w:rsidP="00F83234">
            <w:pPr>
              <w:ind w:left="0"/>
            </w:pPr>
            <w:r>
              <w:t xml:space="preserve"> </w:t>
            </w:r>
          </w:p>
          <w:p w:rsidR="00F83234" w:rsidRDefault="00F83234" w:rsidP="00F83234">
            <w:pPr>
              <w:ind w:left="0"/>
            </w:pPr>
            <w:r>
              <w:t>#查找最新的完全备份</w:t>
            </w:r>
          </w:p>
          <w:p w:rsidR="00F83234" w:rsidRDefault="00F83234" w:rsidP="00F83234">
            <w:pPr>
              <w:ind w:left="0"/>
            </w:pPr>
            <w:r>
              <w:t>LATEST_FULL_BACKUP=`find $FULLBACKUP_DIR -</w:t>
            </w:r>
            <w:proofErr w:type="spellStart"/>
            <w:r>
              <w:t>mindepth</w:t>
            </w:r>
            <w:proofErr w:type="spellEnd"/>
            <w:r>
              <w:t xml:space="preserve"> 1 -</w:t>
            </w:r>
            <w:proofErr w:type="spellStart"/>
            <w:r>
              <w:t>maxdepth</w:t>
            </w:r>
            <w:proofErr w:type="spellEnd"/>
            <w:r>
              <w:t xml:space="preserve"> 1 -type d -</w:t>
            </w:r>
            <w:proofErr w:type="spellStart"/>
            <w:r>
              <w:t>printf</w:t>
            </w:r>
            <w:proofErr w:type="spellEnd"/>
            <w:r>
              <w:t xml:space="preserve"> "%P\n" | sort -nr | head -1`</w:t>
            </w:r>
          </w:p>
          <w:p w:rsidR="00F83234" w:rsidRDefault="00F83234" w:rsidP="00F83234">
            <w:pPr>
              <w:ind w:left="0"/>
            </w:pPr>
            <w:r>
              <w:t xml:space="preserve"> </w:t>
            </w:r>
          </w:p>
          <w:p w:rsidR="00F83234" w:rsidRDefault="00F83234" w:rsidP="00F83234">
            <w:pPr>
              <w:ind w:left="0"/>
            </w:pPr>
            <w:r>
              <w:t># 查找最近修改的最新备份</w:t>
            </w:r>
          </w:p>
          <w:p w:rsidR="00F83234" w:rsidRDefault="00F83234" w:rsidP="00F83234">
            <w:pPr>
              <w:ind w:left="0"/>
            </w:pPr>
            <w:r>
              <w:t>LATEST_FULL_BACKUP_CREATED_TIME=`stat -c %Y $FULLBACKUP_DIR/$LATEST_FULL_BACKUP`</w:t>
            </w:r>
          </w:p>
          <w:p w:rsidR="00F83234" w:rsidRDefault="00F83234" w:rsidP="00F83234">
            <w:pPr>
              <w:ind w:left="0"/>
            </w:pPr>
            <w:r>
              <w:t xml:space="preserve"> </w:t>
            </w:r>
          </w:p>
          <w:p w:rsidR="00F83234" w:rsidRDefault="00F83234" w:rsidP="00F83234">
            <w:pPr>
              <w:ind w:left="0"/>
            </w:pPr>
            <w:r>
              <w:t>#如果全备有效进行增量备份否则执行完全备份</w:t>
            </w:r>
          </w:p>
          <w:p w:rsidR="00F83234" w:rsidRDefault="00F83234" w:rsidP="00F83234">
            <w:pPr>
              <w:ind w:left="0"/>
            </w:pPr>
            <w:r>
              <w:t>if [ "$LATEST_FULL_BACKUP" -a `</w:t>
            </w:r>
            <w:proofErr w:type="spellStart"/>
            <w:r>
              <w:t>expr</w:t>
            </w:r>
            <w:proofErr w:type="spellEnd"/>
            <w:r>
              <w:t xml:space="preserve"> $LATEST_FULL_BACKUP_CREATED_TIME + $FULLBACKUP_INTERVAL + 5` -</w:t>
            </w:r>
            <w:proofErr w:type="spellStart"/>
            <w:r>
              <w:t>ge</w:t>
            </w:r>
            <w:proofErr w:type="spellEnd"/>
            <w:r>
              <w:t xml:space="preserve"> $STARTED_TIME ] ; then</w:t>
            </w:r>
          </w:p>
          <w:p w:rsidR="00F83234" w:rsidRDefault="00F83234" w:rsidP="00F83234">
            <w:pPr>
              <w:ind w:left="0"/>
            </w:pPr>
            <w:r>
              <w:t># 如果最新的全备未过期则以最新的全备文件名命名在增量备份目录下新建目录</w:t>
            </w:r>
          </w:p>
          <w:p w:rsidR="00F83234" w:rsidRDefault="00F83234" w:rsidP="00F83234">
            <w:pPr>
              <w:ind w:left="0"/>
            </w:pPr>
            <w:r>
              <w:t>echo -e "完全备份$LATEST_FULL_BACKUP未过期,将根据$LATEST_FULL_BACKUP名字作为增量备份目录命名"</w:t>
            </w:r>
          </w:p>
          <w:p w:rsidR="00F83234" w:rsidRDefault="00F83234" w:rsidP="00F83234">
            <w:pPr>
              <w:ind w:left="0"/>
            </w:pPr>
            <w:r>
              <w:t>echo "        "</w:t>
            </w:r>
          </w:p>
          <w:p w:rsidR="00F83234" w:rsidRDefault="00F83234" w:rsidP="00F83234">
            <w:pPr>
              <w:ind w:left="0"/>
            </w:pPr>
            <w:r>
              <w:lastRenderedPageBreak/>
              <w:t>NEW_INCRDIR=$INCRBACKUP_DIR/$LATEST_FULL_BACKUP</w:t>
            </w:r>
          </w:p>
          <w:p w:rsidR="00F83234" w:rsidRDefault="00F83234" w:rsidP="00F83234">
            <w:pPr>
              <w:ind w:left="0"/>
            </w:pPr>
            <w:proofErr w:type="spellStart"/>
            <w:r>
              <w:t>mkdir</w:t>
            </w:r>
            <w:proofErr w:type="spellEnd"/>
            <w:r>
              <w:t xml:space="preserve"> -p $NEW_INCRDIR</w:t>
            </w:r>
          </w:p>
          <w:p w:rsidR="00F83234" w:rsidRDefault="00F83234" w:rsidP="00F83234">
            <w:pPr>
              <w:ind w:left="0"/>
            </w:pPr>
            <w:r>
              <w:t xml:space="preserve"> </w:t>
            </w:r>
          </w:p>
          <w:p w:rsidR="00F83234" w:rsidRDefault="00F83234" w:rsidP="00F83234">
            <w:pPr>
              <w:ind w:left="0"/>
            </w:pPr>
            <w:r>
              <w:t># 查找最新的增量备份是否存在.指定一个备份的路径作为增量备份的基础</w:t>
            </w:r>
          </w:p>
          <w:p w:rsidR="00F83234" w:rsidRDefault="00F83234" w:rsidP="00F83234">
            <w:pPr>
              <w:ind w:left="0"/>
            </w:pPr>
            <w:r>
              <w:t>LATEST_INCR_BACKUP=`find $NEW_INCRDIR -</w:t>
            </w:r>
            <w:proofErr w:type="spellStart"/>
            <w:r>
              <w:t>mindepth</w:t>
            </w:r>
            <w:proofErr w:type="spellEnd"/>
            <w:r>
              <w:t xml:space="preserve"> 1 -</w:t>
            </w:r>
            <w:proofErr w:type="spellStart"/>
            <w:r>
              <w:t>maxdepth</w:t>
            </w:r>
            <w:proofErr w:type="spellEnd"/>
            <w:r>
              <w:t xml:space="preserve"> 1 -type d | sort -nr | head -1`</w:t>
            </w:r>
          </w:p>
          <w:p w:rsidR="00F83234" w:rsidRDefault="00F83234" w:rsidP="00F83234">
            <w:pPr>
              <w:ind w:left="0"/>
            </w:pPr>
            <w:r>
              <w:t>if [ ! $LATEST_INCR_BACKUP ] ; then</w:t>
            </w:r>
          </w:p>
          <w:p w:rsidR="00F83234" w:rsidRDefault="00F83234" w:rsidP="00F83234">
            <w:pPr>
              <w:ind w:left="0"/>
            </w:pPr>
            <w:r>
              <w:t>INCRBASEDIR=$FULLBACKUP_DIR/$LATEST_FULL_BACKUP</w:t>
            </w:r>
          </w:p>
          <w:p w:rsidR="00F83234" w:rsidRDefault="00F83234" w:rsidP="00F83234">
            <w:pPr>
              <w:ind w:left="0"/>
            </w:pPr>
            <w:r>
              <w:t>echo -e "增量备份将以$INCRBASEDIR作为备份基础"</w:t>
            </w:r>
          </w:p>
          <w:p w:rsidR="00F83234" w:rsidRDefault="00F83234" w:rsidP="00F83234">
            <w:pPr>
              <w:ind w:left="0"/>
            </w:pPr>
            <w:r>
              <w:t>echo "        "</w:t>
            </w:r>
          </w:p>
          <w:p w:rsidR="00F83234" w:rsidRDefault="00F83234" w:rsidP="00F83234">
            <w:pPr>
              <w:ind w:left="0"/>
            </w:pPr>
            <w:r>
              <w:t>else</w:t>
            </w:r>
          </w:p>
          <w:p w:rsidR="00F83234" w:rsidRDefault="00F83234" w:rsidP="00F83234">
            <w:pPr>
              <w:ind w:left="0"/>
            </w:pPr>
            <w:r>
              <w:t>INCRBASEDIR=$LATEST_INCR_BACKUP</w:t>
            </w:r>
          </w:p>
          <w:p w:rsidR="00F83234" w:rsidRDefault="00F83234" w:rsidP="00F83234">
            <w:pPr>
              <w:ind w:left="0"/>
            </w:pPr>
            <w:r>
              <w:t>echo -e "增量备份将以$INCRBASEDIR作为备份基础"</w:t>
            </w:r>
          </w:p>
          <w:p w:rsidR="00F83234" w:rsidRDefault="00F83234" w:rsidP="00F83234">
            <w:pPr>
              <w:ind w:left="0"/>
            </w:pPr>
            <w:r>
              <w:t>echo "        "</w:t>
            </w:r>
          </w:p>
          <w:p w:rsidR="00F83234" w:rsidRDefault="00F83234" w:rsidP="00F83234">
            <w:pPr>
              <w:ind w:left="0"/>
            </w:pPr>
            <w:proofErr w:type="spellStart"/>
            <w:r>
              <w:t>fi</w:t>
            </w:r>
            <w:proofErr w:type="spellEnd"/>
          </w:p>
          <w:p w:rsidR="00F83234" w:rsidRDefault="00F83234" w:rsidP="00F83234">
            <w:pPr>
              <w:ind w:left="0"/>
            </w:pPr>
            <w:r>
              <w:t xml:space="preserve"> </w:t>
            </w:r>
          </w:p>
          <w:p w:rsidR="00F83234" w:rsidRDefault="00F83234" w:rsidP="00F83234">
            <w:pPr>
              <w:ind w:left="0"/>
            </w:pPr>
            <w:r>
              <w:t>echo "使用$INCRBASEDIR作为基础做新的增量备份."</w:t>
            </w:r>
          </w:p>
          <w:p w:rsidR="00F83234" w:rsidRDefault="00F83234" w:rsidP="00F83234">
            <w:pPr>
              <w:ind w:left="0"/>
            </w:pPr>
            <w:r>
              <w:t>$INNOBACKUPEXFULL --defaults-file=$MY_CNF --use-memory=4G $MYSQL_CMD --incremental $NEW_INCRDIR --incremental-</w:t>
            </w:r>
            <w:proofErr w:type="spellStart"/>
            <w:r>
              <w:t>basedir</w:t>
            </w:r>
            <w:proofErr w:type="spellEnd"/>
            <w:r>
              <w:t xml:space="preserve"> $INCRBASEDIR &gt; $TMPLOG 2&gt;&amp;1</w:t>
            </w:r>
          </w:p>
          <w:p w:rsidR="00F83234" w:rsidRDefault="00F83234" w:rsidP="00F83234">
            <w:pPr>
              <w:ind w:left="0"/>
            </w:pPr>
            <w:r>
              <w:t>else</w:t>
            </w:r>
          </w:p>
          <w:p w:rsidR="00F83234" w:rsidRDefault="00F83234" w:rsidP="00F83234">
            <w:pPr>
              <w:ind w:left="0"/>
            </w:pPr>
            <w:r>
              <w:t>echo  "*********************************"</w:t>
            </w:r>
          </w:p>
          <w:p w:rsidR="00F83234" w:rsidRDefault="00F83234" w:rsidP="00F83234">
            <w:pPr>
              <w:ind w:left="0"/>
            </w:pPr>
            <w:r>
              <w:t>echo -e "正在执行全新的完全备份...请稍等..."</w:t>
            </w:r>
          </w:p>
          <w:p w:rsidR="00F83234" w:rsidRDefault="00F83234" w:rsidP="00F83234">
            <w:pPr>
              <w:ind w:left="0"/>
            </w:pPr>
            <w:r>
              <w:t>echo  "*********************************"</w:t>
            </w:r>
          </w:p>
          <w:p w:rsidR="00F83234" w:rsidRDefault="00F83234" w:rsidP="00F83234">
            <w:pPr>
              <w:ind w:left="0"/>
            </w:pPr>
            <w:r>
              <w:t xml:space="preserve">$INNOBACKUPEXFULL --defaults-file=$MY_CNF --use-memory=4G  $MYSQL_CMD $FULLBACKUP_DIR &gt; $TMPLOG 2&gt;&amp;1 </w:t>
            </w:r>
          </w:p>
          <w:p w:rsidR="00F83234" w:rsidRDefault="00F83234" w:rsidP="00F83234">
            <w:pPr>
              <w:ind w:left="0"/>
            </w:pPr>
            <w:proofErr w:type="spellStart"/>
            <w:r>
              <w:t>fi</w:t>
            </w:r>
            <w:proofErr w:type="spellEnd"/>
          </w:p>
          <w:p w:rsidR="00F83234" w:rsidRDefault="00F83234" w:rsidP="00F83234">
            <w:pPr>
              <w:ind w:left="0"/>
            </w:pPr>
          </w:p>
          <w:p w:rsidR="00F83234" w:rsidRDefault="00F83234" w:rsidP="00F83234">
            <w:pPr>
              <w:ind w:left="0"/>
            </w:pPr>
            <w:r>
              <w:t>#保留一份备份的详细日志</w:t>
            </w:r>
          </w:p>
          <w:p w:rsidR="00F83234" w:rsidRDefault="00F83234" w:rsidP="00F83234">
            <w:pPr>
              <w:ind w:left="0"/>
            </w:pPr>
            <w:r>
              <w:t>cat $TMPLOG&gt;/backup/$</w:t>
            </w:r>
            <w:proofErr w:type="spellStart"/>
            <w:r>
              <w:t>logfiledate</w:t>
            </w:r>
            <w:proofErr w:type="spellEnd"/>
          </w:p>
          <w:p w:rsidR="00F83234" w:rsidRDefault="00F83234" w:rsidP="00F83234">
            <w:pPr>
              <w:ind w:left="0"/>
            </w:pPr>
            <w:r>
              <w:t xml:space="preserve"> </w:t>
            </w:r>
          </w:p>
          <w:p w:rsidR="00F83234" w:rsidRDefault="00F83234" w:rsidP="00F83234">
            <w:pPr>
              <w:ind w:left="0"/>
            </w:pPr>
            <w:r>
              <w:t xml:space="preserve">if [ -z "`tail -1 $TMPLOG | </w:t>
            </w:r>
            <w:proofErr w:type="spellStart"/>
            <w:r>
              <w:t>grep</w:t>
            </w:r>
            <w:proofErr w:type="spellEnd"/>
            <w:r>
              <w:t xml:space="preserve"> '</w:t>
            </w:r>
            <w:proofErr w:type="spellStart"/>
            <w:r>
              <w:t>innobackupex</w:t>
            </w:r>
            <w:proofErr w:type="spellEnd"/>
            <w:r>
              <w:t>: completed OK!'`" ] ; then</w:t>
            </w:r>
          </w:p>
          <w:p w:rsidR="00F83234" w:rsidRDefault="00F83234" w:rsidP="00F83234">
            <w:pPr>
              <w:ind w:left="0"/>
            </w:pPr>
            <w:r>
              <w:t xml:space="preserve"> echo "$INNOBACKUPEX命令执行失败:"; echo</w:t>
            </w:r>
          </w:p>
          <w:p w:rsidR="00F83234" w:rsidRDefault="00F83234" w:rsidP="00F83234">
            <w:pPr>
              <w:ind w:left="0"/>
            </w:pPr>
            <w:r>
              <w:t xml:space="preserve"> echo -e "---------- $INNOBACKUPEX_PATH错误 ----------"</w:t>
            </w:r>
          </w:p>
          <w:p w:rsidR="00F83234" w:rsidRDefault="00F83234" w:rsidP="00F83234">
            <w:pPr>
              <w:ind w:left="0"/>
            </w:pPr>
            <w:r>
              <w:lastRenderedPageBreak/>
              <w:t xml:space="preserve"> cat $TMPLOG</w:t>
            </w:r>
          </w:p>
          <w:p w:rsidR="00F83234" w:rsidRDefault="00F83234" w:rsidP="00F83234">
            <w:pPr>
              <w:ind w:left="0"/>
            </w:pPr>
            <w:r>
              <w:t xml:space="preserve"> </w:t>
            </w:r>
            <w:proofErr w:type="spellStart"/>
            <w:r>
              <w:t>rm</w:t>
            </w:r>
            <w:proofErr w:type="spellEnd"/>
            <w:r>
              <w:t xml:space="preserve"> -f $TMPLOG</w:t>
            </w:r>
          </w:p>
          <w:p w:rsidR="00F83234" w:rsidRDefault="00F83234" w:rsidP="00F83234">
            <w:pPr>
              <w:ind w:left="0"/>
            </w:pPr>
            <w:r>
              <w:t xml:space="preserve"> exit 1</w:t>
            </w:r>
          </w:p>
          <w:p w:rsidR="00F83234" w:rsidRDefault="00F83234" w:rsidP="00F83234">
            <w:pPr>
              <w:ind w:left="0"/>
            </w:pPr>
            <w:proofErr w:type="spellStart"/>
            <w:r>
              <w:t>fi</w:t>
            </w:r>
            <w:proofErr w:type="spellEnd"/>
          </w:p>
          <w:p w:rsidR="00F83234" w:rsidRDefault="00F83234" w:rsidP="00F83234">
            <w:pPr>
              <w:ind w:left="0"/>
            </w:pPr>
            <w:r>
              <w:t xml:space="preserve"> </w:t>
            </w:r>
          </w:p>
          <w:p w:rsidR="00F83234" w:rsidRDefault="00F83234" w:rsidP="00F83234">
            <w:pPr>
              <w:ind w:left="0"/>
            </w:pPr>
            <w:r>
              <w:t>THISBACKUP=`</w:t>
            </w:r>
            <w:proofErr w:type="spellStart"/>
            <w:r>
              <w:t>awk</w:t>
            </w:r>
            <w:proofErr w:type="spellEnd"/>
            <w:r>
              <w:t xml:space="preserve"> -- "/Backup created in directory/ { split( \\\$0, p, \"'\" ) ; print p[2] }" $TMPLOG`</w:t>
            </w:r>
          </w:p>
          <w:p w:rsidR="00F83234" w:rsidRDefault="00F83234" w:rsidP="00F83234">
            <w:pPr>
              <w:ind w:left="0"/>
            </w:pPr>
            <w:proofErr w:type="spellStart"/>
            <w:r>
              <w:t>rm</w:t>
            </w:r>
            <w:proofErr w:type="spellEnd"/>
            <w:r>
              <w:t xml:space="preserve"> -f $TMPLOG</w:t>
            </w:r>
          </w:p>
          <w:p w:rsidR="00F83234" w:rsidRDefault="00F83234" w:rsidP="00F83234">
            <w:pPr>
              <w:ind w:left="0"/>
            </w:pPr>
            <w:r>
              <w:t xml:space="preserve"> </w:t>
            </w:r>
          </w:p>
          <w:p w:rsidR="00F83234" w:rsidRDefault="00F83234" w:rsidP="00F83234">
            <w:pPr>
              <w:ind w:left="0"/>
            </w:pPr>
            <w:r>
              <w:t>echo -n "数据库成功备份到:$THISBACKUP"</w:t>
            </w:r>
          </w:p>
          <w:p w:rsidR="00F83234" w:rsidRDefault="00F83234" w:rsidP="00F83234">
            <w:pPr>
              <w:ind w:left="0"/>
            </w:pPr>
            <w:r>
              <w:t>echo</w:t>
            </w:r>
          </w:p>
          <w:p w:rsidR="00F83234" w:rsidRDefault="00F83234" w:rsidP="00F83234">
            <w:pPr>
              <w:ind w:left="0"/>
            </w:pPr>
            <w:r>
              <w:t xml:space="preserve"> </w:t>
            </w:r>
          </w:p>
          <w:p w:rsidR="00F83234" w:rsidRDefault="00F83234" w:rsidP="00F83234">
            <w:pPr>
              <w:ind w:left="0"/>
            </w:pPr>
            <w:r>
              <w:t># 提示应该保留的备份文件起点</w:t>
            </w:r>
          </w:p>
          <w:p w:rsidR="00F83234" w:rsidRDefault="00F83234" w:rsidP="00F83234">
            <w:pPr>
              <w:ind w:left="0"/>
            </w:pPr>
            <w:r>
              <w:t>LATEST_FULL_BACKUP=`find $FULLBACKUP_DIR -</w:t>
            </w:r>
            <w:proofErr w:type="spellStart"/>
            <w:r>
              <w:t>mindepth</w:t>
            </w:r>
            <w:proofErr w:type="spellEnd"/>
            <w:r>
              <w:t xml:space="preserve"> 1 -</w:t>
            </w:r>
            <w:proofErr w:type="spellStart"/>
            <w:r>
              <w:t>maxdepth</w:t>
            </w:r>
            <w:proofErr w:type="spellEnd"/>
            <w:r>
              <w:t xml:space="preserve"> 1 -type d -</w:t>
            </w:r>
            <w:proofErr w:type="spellStart"/>
            <w:r>
              <w:t>printf</w:t>
            </w:r>
            <w:proofErr w:type="spellEnd"/>
            <w:r>
              <w:t xml:space="preserve"> "%P\n" | sort -nr | head -1`</w:t>
            </w:r>
          </w:p>
          <w:p w:rsidR="00F83234" w:rsidRDefault="00F83234" w:rsidP="00F83234">
            <w:pPr>
              <w:ind w:left="0"/>
            </w:pPr>
            <w:r>
              <w:t>echo -e "必须保留$KEEP_FULLBACKUP份全备和全备$LATEST_FULL_BACKUP以后的所有增量备份."</w:t>
            </w:r>
          </w:p>
          <w:p w:rsidR="00F83234" w:rsidRDefault="00F83234" w:rsidP="00F83234">
            <w:pPr>
              <w:ind w:left="0"/>
            </w:pPr>
          </w:p>
          <w:p w:rsidR="00F83234" w:rsidRDefault="00F83234" w:rsidP="00F83234">
            <w:pPr>
              <w:ind w:left="0"/>
            </w:pPr>
            <w:r>
              <w:t>#删除过期的全备</w:t>
            </w:r>
          </w:p>
          <w:p w:rsidR="00F83234" w:rsidRDefault="00F83234" w:rsidP="00F83234">
            <w:pPr>
              <w:ind w:left="0"/>
            </w:pPr>
            <w:r>
              <w:t>echo -e "寻找过期的全备文件并删除"&gt;&gt;/backup/$</w:t>
            </w:r>
            <w:proofErr w:type="spellStart"/>
            <w:r>
              <w:t>logfiledate</w:t>
            </w:r>
            <w:proofErr w:type="spellEnd"/>
          </w:p>
          <w:p w:rsidR="00F83234" w:rsidRDefault="00F83234" w:rsidP="00F83234">
            <w:pPr>
              <w:ind w:left="0"/>
            </w:pPr>
            <w:r>
              <w:t xml:space="preserve">for </w:t>
            </w:r>
            <w:proofErr w:type="spellStart"/>
            <w:r>
              <w:t>efile</w:t>
            </w:r>
            <w:proofErr w:type="spellEnd"/>
            <w:r>
              <w:t xml:space="preserve"> in $(/</w:t>
            </w:r>
            <w:proofErr w:type="spellStart"/>
            <w:r>
              <w:t>usr</w:t>
            </w:r>
            <w:proofErr w:type="spellEnd"/>
            <w:r>
              <w:t>/bin/find $FULLBACKUP_DIR/ -</w:t>
            </w:r>
            <w:proofErr w:type="spellStart"/>
            <w:r>
              <w:t>mtime</w:t>
            </w:r>
            <w:proofErr w:type="spellEnd"/>
            <w:r>
              <w:t xml:space="preserve"> +6)</w:t>
            </w:r>
          </w:p>
          <w:p w:rsidR="00F83234" w:rsidRDefault="00F83234" w:rsidP="00F83234">
            <w:pPr>
              <w:ind w:left="0"/>
            </w:pPr>
            <w:r>
              <w:t>do</w:t>
            </w:r>
          </w:p>
          <w:p w:rsidR="00F83234" w:rsidRDefault="00F83234" w:rsidP="00F83234">
            <w:pPr>
              <w:ind w:left="0"/>
            </w:pPr>
            <w:r>
              <w:t xml:space="preserve"> if [ -d $</w:t>
            </w:r>
            <w:proofErr w:type="spellStart"/>
            <w:r>
              <w:t>efile</w:t>
            </w:r>
            <w:proofErr w:type="spellEnd"/>
            <w:r>
              <w:t xml:space="preserve"> ]; then</w:t>
            </w:r>
          </w:p>
          <w:p w:rsidR="00F83234" w:rsidRDefault="00F83234" w:rsidP="00F83234">
            <w:pPr>
              <w:ind w:left="0"/>
            </w:pPr>
            <w:r>
              <w:t xml:space="preserve"> </w:t>
            </w:r>
            <w:proofErr w:type="spellStart"/>
            <w:r>
              <w:t>rm</w:t>
            </w:r>
            <w:proofErr w:type="spellEnd"/>
            <w:r>
              <w:t xml:space="preserve"> -</w:t>
            </w:r>
            <w:proofErr w:type="spellStart"/>
            <w:r>
              <w:t>rf</w:t>
            </w:r>
            <w:proofErr w:type="spellEnd"/>
            <w:r>
              <w:t xml:space="preserve"> $</w:t>
            </w:r>
            <w:proofErr w:type="spellStart"/>
            <w:r>
              <w:t>efile</w:t>
            </w:r>
            <w:proofErr w:type="spellEnd"/>
          </w:p>
          <w:p w:rsidR="00F83234" w:rsidRDefault="00F83234" w:rsidP="00F83234">
            <w:pPr>
              <w:ind w:left="0"/>
            </w:pPr>
            <w:r>
              <w:t xml:space="preserve"> echo -e "删除过期全备文件:$</w:t>
            </w:r>
            <w:proofErr w:type="spellStart"/>
            <w:r>
              <w:t>efile</w:t>
            </w:r>
            <w:proofErr w:type="spellEnd"/>
            <w:r>
              <w:t>" &gt;&gt;/backup/$</w:t>
            </w:r>
            <w:proofErr w:type="spellStart"/>
            <w:r>
              <w:t>logfiledate</w:t>
            </w:r>
            <w:proofErr w:type="spellEnd"/>
          </w:p>
          <w:p w:rsidR="00F83234" w:rsidRDefault="00F83234" w:rsidP="00F83234">
            <w:pPr>
              <w:ind w:left="0"/>
            </w:pPr>
            <w:r>
              <w:t xml:space="preserve"> </w:t>
            </w:r>
            <w:proofErr w:type="spellStart"/>
            <w:r>
              <w:t>elif</w:t>
            </w:r>
            <w:proofErr w:type="spellEnd"/>
            <w:r>
              <w:t xml:space="preserve"> [ -f $</w:t>
            </w:r>
            <w:proofErr w:type="spellStart"/>
            <w:r>
              <w:t>efile</w:t>
            </w:r>
            <w:proofErr w:type="spellEnd"/>
            <w:r>
              <w:t xml:space="preserve"> ]; then</w:t>
            </w:r>
          </w:p>
          <w:p w:rsidR="00F83234" w:rsidRDefault="00F83234" w:rsidP="00F83234">
            <w:pPr>
              <w:ind w:left="0"/>
            </w:pPr>
            <w:r>
              <w:t xml:space="preserve"> </w:t>
            </w:r>
            <w:proofErr w:type="spellStart"/>
            <w:r>
              <w:t>rm</w:t>
            </w:r>
            <w:proofErr w:type="spellEnd"/>
            <w:r>
              <w:t xml:space="preserve"> -</w:t>
            </w:r>
            <w:proofErr w:type="spellStart"/>
            <w:r>
              <w:t>rf</w:t>
            </w:r>
            <w:proofErr w:type="spellEnd"/>
            <w:r>
              <w:t xml:space="preserve"> $file</w:t>
            </w:r>
          </w:p>
          <w:p w:rsidR="00F83234" w:rsidRDefault="00F83234" w:rsidP="00F83234">
            <w:pPr>
              <w:ind w:left="0"/>
            </w:pPr>
            <w:r>
              <w:t xml:space="preserve"> echo -e "删除过期全备文件:$</w:t>
            </w:r>
            <w:proofErr w:type="spellStart"/>
            <w:r>
              <w:t>efile</w:t>
            </w:r>
            <w:proofErr w:type="spellEnd"/>
            <w:r>
              <w:t>" &gt;&gt;/backup/$</w:t>
            </w:r>
            <w:proofErr w:type="spellStart"/>
            <w:r>
              <w:t>logfiledate</w:t>
            </w:r>
            <w:proofErr w:type="spellEnd"/>
          </w:p>
          <w:p w:rsidR="00F83234" w:rsidRDefault="00F83234" w:rsidP="00F83234">
            <w:pPr>
              <w:ind w:left="0"/>
            </w:pPr>
            <w:r>
              <w:t xml:space="preserve"> </w:t>
            </w:r>
            <w:proofErr w:type="spellStart"/>
            <w:r>
              <w:t>fi</w:t>
            </w:r>
            <w:proofErr w:type="spellEnd"/>
            <w:r>
              <w:t>;</w:t>
            </w:r>
          </w:p>
          <w:p w:rsidR="00F83234" w:rsidRDefault="00F83234" w:rsidP="00F83234">
            <w:pPr>
              <w:ind w:left="0"/>
            </w:pPr>
            <w:r>
              <w:t xml:space="preserve"> </w:t>
            </w:r>
          </w:p>
          <w:p w:rsidR="00F83234" w:rsidRDefault="00F83234" w:rsidP="00F83234">
            <w:pPr>
              <w:ind w:left="0"/>
            </w:pPr>
            <w:r>
              <w:t>done</w:t>
            </w:r>
          </w:p>
          <w:p w:rsidR="00F83234" w:rsidRDefault="00F83234" w:rsidP="00F83234">
            <w:pPr>
              <w:ind w:left="0"/>
            </w:pPr>
            <w:r>
              <w:t>if [ $? -</w:t>
            </w:r>
            <w:proofErr w:type="spellStart"/>
            <w:r>
              <w:t>eq</w:t>
            </w:r>
            <w:proofErr w:type="spellEnd"/>
            <w:r>
              <w:t xml:space="preserve"> "0" ];then</w:t>
            </w:r>
          </w:p>
          <w:p w:rsidR="00F83234" w:rsidRDefault="00F83234" w:rsidP="00F83234">
            <w:pPr>
              <w:ind w:left="0"/>
            </w:pPr>
            <w:r>
              <w:t xml:space="preserve">   echo</w:t>
            </w:r>
          </w:p>
          <w:p w:rsidR="00F83234" w:rsidRDefault="00F83234" w:rsidP="00F83234">
            <w:pPr>
              <w:ind w:left="0"/>
            </w:pPr>
            <w:r>
              <w:t xml:space="preserve">   echo -e "未找到可以删除的过期全备文件"</w:t>
            </w:r>
          </w:p>
          <w:p w:rsidR="00F83234" w:rsidRDefault="00F83234" w:rsidP="00F83234">
            <w:pPr>
              <w:ind w:left="0"/>
            </w:pPr>
            <w:proofErr w:type="spellStart"/>
            <w:r>
              <w:lastRenderedPageBreak/>
              <w:t>fi</w:t>
            </w:r>
            <w:proofErr w:type="spellEnd"/>
          </w:p>
          <w:p w:rsidR="00F83234" w:rsidRDefault="00F83234" w:rsidP="00F83234">
            <w:pPr>
              <w:ind w:left="0"/>
            </w:pPr>
            <w:r>
              <w:t xml:space="preserve"> </w:t>
            </w:r>
          </w:p>
          <w:p w:rsidR="00F83234" w:rsidRDefault="00F83234" w:rsidP="00F83234">
            <w:pPr>
              <w:ind w:left="0"/>
            </w:pPr>
            <w:r>
              <w:t>echo</w:t>
            </w:r>
          </w:p>
          <w:p w:rsidR="00F83234" w:rsidRDefault="00F83234" w:rsidP="00F83234">
            <w:pPr>
              <w:ind w:left="0"/>
            </w:pPr>
            <w:r>
              <w:t>echo "完成于: `date +%F' '%T' '%w`"</w:t>
            </w:r>
          </w:p>
          <w:p w:rsidR="00F83234" w:rsidRDefault="00F83234" w:rsidP="00F83234">
            <w:pPr>
              <w:ind w:left="0"/>
            </w:pPr>
            <w:r>
              <w:t>exit 0</w:t>
            </w:r>
          </w:p>
        </w:tc>
      </w:tr>
      <w:tr w:rsidR="00311A10" w:rsidTr="00F83234">
        <w:tc>
          <w:tcPr>
            <w:tcW w:w="8388" w:type="dxa"/>
          </w:tcPr>
          <w:p w:rsidR="00311A10" w:rsidRDefault="00311A10" w:rsidP="00311A10">
            <w:pPr>
              <w:ind w:left="0"/>
            </w:pPr>
            <w:r>
              <w:lastRenderedPageBreak/>
              <w:t>#!/bin/</w:t>
            </w:r>
            <w:proofErr w:type="spellStart"/>
            <w:r>
              <w:t>sh</w:t>
            </w:r>
            <w:proofErr w:type="spellEnd"/>
          </w:p>
          <w:p w:rsidR="00311A10" w:rsidRDefault="00311A10" w:rsidP="00311A10">
            <w:pPr>
              <w:ind w:left="0"/>
            </w:pPr>
            <w:r>
              <w:t>#</w:t>
            </w:r>
          </w:p>
          <w:p w:rsidR="00311A10" w:rsidRDefault="00311A10" w:rsidP="00311A10">
            <w:pPr>
              <w:ind w:left="0"/>
            </w:pPr>
            <w:r>
              <w:t># 使用方法：</w:t>
            </w:r>
          </w:p>
          <w:p w:rsidR="00311A10" w:rsidRDefault="00311A10" w:rsidP="00311A10">
            <w:pPr>
              <w:ind w:left="0"/>
            </w:pPr>
            <w:r>
              <w:t># ./restore.sh /你备份文件的全路径</w:t>
            </w:r>
          </w:p>
          <w:p w:rsidR="00311A10" w:rsidRDefault="00311A10" w:rsidP="00311A10">
            <w:pPr>
              <w:ind w:left="0"/>
            </w:pPr>
            <w:r>
              <w:t>#ocpyang@126.com</w:t>
            </w:r>
          </w:p>
          <w:p w:rsidR="00311A10" w:rsidRDefault="00311A10" w:rsidP="00311A10">
            <w:pPr>
              <w:ind w:left="0"/>
            </w:pPr>
            <w:r>
              <w:t>INNOBACKUPEX=</w:t>
            </w:r>
            <w:proofErr w:type="spellStart"/>
            <w:r>
              <w:t>innobackupex</w:t>
            </w:r>
            <w:proofErr w:type="spellEnd"/>
          </w:p>
          <w:p w:rsidR="00311A10" w:rsidRDefault="00311A10" w:rsidP="00311A10">
            <w:pPr>
              <w:ind w:left="0"/>
            </w:pPr>
            <w:r>
              <w:t>INNOBACKUPEX_PATH=/</w:t>
            </w:r>
            <w:proofErr w:type="spellStart"/>
            <w:r>
              <w:t>usr</w:t>
            </w:r>
            <w:proofErr w:type="spellEnd"/>
            <w:r>
              <w:t>/bin/$INNOBACKUPEX</w:t>
            </w:r>
          </w:p>
          <w:p w:rsidR="00311A10" w:rsidRDefault="00311A10" w:rsidP="00311A10">
            <w:pPr>
              <w:ind w:left="0"/>
            </w:pPr>
            <w:r>
              <w:t>TMP_LOG="/</w:t>
            </w:r>
            <w:proofErr w:type="spellStart"/>
            <w:r>
              <w:t>var</w:t>
            </w:r>
            <w:proofErr w:type="spellEnd"/>
            <w:r>
              <w:t>/log/restore.$$.log"</w:t>
            </w:r>
          </w:p>
          <w:p w:rsidR="00311A10" w:rsidRDefault="00311A10" w:rsidP="00311A10">
            <w:pPr>
              <w:ind w:left="0"/>
            </w:pPr>
            <w:r>
              <w:t>MY_CNF=/</w:t>
            </w:r>
            <w:proofErr w:type="spellStart"/>
            <w:r>
              <w:t>usr</w:t>
            </w:r>
            <w:proofErr w:type="spellEnd"/>
            <w:r>
              <w:t>/local/</w:t>
            </w:r>
            <w:proofErr w:type="spellStart"/>
            <w:r>
              <w:t>MySQL</w:t>
            </w:r>
            <w:proofErr w:type="spellEnd"/>
            <w:r>
              <w:t>/my.cnf</w:t>
            </w:r>
          </w:p>
          <w:p w:rsidR="00311A10" w:rsidRDefault="00311A10" w:rsidP="00311A10">
            <w:pPr>
              <w:ind w:left="0"/>
            </w:pPr>
            <w:r>
              <w:t>BACKUP_DIR=/backup # 你的备份主目录</w:t>
            </w:r>
          </w:p>
          <w:p w:rsidR="00311A10" w:rsidRDefault="00311A10" w:rsidP="00311A10">
            <w:pPr>
              <w:ind w:left="0"/>
            </w:pPr>
            <w:r>
              <w:t>FULLBACKUP_DIR=$BACKUP_DIR/full # 全库备份的目录</w:t>
            </w:r>
          </w:p>
          <w:p w:rsidR="00311A10" w:rsidRDefault="00311A10" w:rsidP="00311A10">
            <w:pPr>
              <w:ind w:left="0"/>
            </w:pPr>
            <w:r>
              <w:t>INCRBACKUP_DIR=$BACKUP_DIR/</w:t>
            </w:r>
            <w:proofErr w:type="spellStart"/>
            <w:r>
              <w:t>incre</w:t>
            </w:r>
            <w:proofErr w:type="spellEnd"/>
            <w:r>
              <w:t xml:space="preserve"> # 增量备份的目录</w:t>
            </w:r>
          </w:p>
          <w:p w:rsidR="00311A10" w:rsidRDefault="00311A10" w:rsidP="00311A10">
            <w:pPr>
              <w:ind w:left="0"/>
            </w:pPr>
            <w:r>
              <w:t>MEMORY=4096M # 还原的时候使用的内存限制数</w:t>
            </w:r>
          </w:p>
          <w:p w:rsidR="00311A10" w:rsidRDefault="00311A10" w:rsidP="00311A10">
            <w:pPr>
              <w:ind w:left="0"/>
            </w:pPr>
            <w:r>
              <w:t>ERRORLOG=`</w:t>
            </w:r>
            <w:proofErr w:type="spellStart"/>
            <w:r>
              <w:t>grep</w:t>
            </w:r>
            <w:proofErr w:type="spellEnd"/>
            <w:r>
              <w:t xml:space="preserve"> -</w:t>
            </w:r>
            <w:proofErr w:type="spellStart"/>
            <w:r>
              <w:t>i</w:t>
            </w:r>
            <w:proofErr w:type="spellEnd"/>
            <w:r>
              <w:t xml:space="preserve"> "^log-error" $MY_CNF |cut -d = -f 2`</w:t>
            </w:r>
          </w:p>
          <w:p w:rsidR="00311A10" w:rsidRDefault="00311A10" w:rsidP="00311A10">
            <w:pPr>
              <w:ind w:left="0"/>
            </w:pPr>
            <w:r>
              <w:t>MYSQLD_SAFE=/</w:t>
            </w:r>
            <w:proofErr w:type="spellStart"/>
            <w:r>
              <w:t>usr</w:t>
            </w:r>
            <w:proofErr w:type="spellEnd"/>
            <w:r>
              <w:t>/local/</w:t>
            </w:r>
            <w:proofErr w:type="spellStart"/>
            <w:r>
              <w:t>mysql</w:t>
            </w:r>
            <w:proofErr w:type="spellEnd"/>
            <w:r>
              <w:t>/bin/</w:t>
            </w:r>
            <w:proofErr w:type="spellStart"/>
            <w:r>
              <w:t>mysqld_safe</w:t>
            </w:r>
            <w:proofErr w:type="spellEnd"/>
          </w:p>
          <w:p w:rsidR="00311A10" w:rsidRDefault="00311A10" w:rsidP="00311A10">
            <w:pPr>
              <w:ind w:left="0"/>
            </w:pPr>
            <w:r>
              <w:t>MYSQL_PORT=3306</w:t>
            </w:r>
          </w:p>
          <w:p w:rsidR="00311A10" w:rsidRDefault="00311A10" w:rsidP="00311A10">
            <w:pPr>
              <w:ind w:left="0"/>
            </w:pPr>
          </w:p>
          <w:p w:rsidR="00311A10" w:rsidRDefault="00311A10" w:rsidP="00311A10">
            <w:pPr>
              <w:ind w:left="0"/>
            </w:pPr>
            <w:r>
              <w:t>#############################################################################</w:t>
            </w:r>
          </w:p>
          <w:p w:rsidR="00311A10" w:rsidRDefault="00311A10" w:rsidP="00311A10">
            <w:pPr>
              <w:ind w:left="0"/>
            </w:pPr>
            <w:r>
              <w:t>#显示错误</w:t>
            </w:r>
          </w:p>
          <w:p w:rsidR="00311A10" w:rsidRDefault="00311A10" w:rsidP="00311A10">
            <w:pPr>
              <w:ind w:left="0"/>
            </w:pPr>
            <w:r>
              <w:t>#############################################################################</w:t>
            </w:r>
          </w:p>
          <w:p w:rsidR="00311A10" w:rsidRDefault="00311A10" w:rsidP="00311A10">
            <w:pPr>
              <w:ind w:left="0"/>
            </w:pPr>
            <w:r>
              <w:t>error()</w:t>
            </w:r>
          </w:p>
          <w:p w:rsidR="00311A10" w:rsidRDefault="00311A10" w:rsidP="00311A10">
            <w:pPr>
              <w:ind w:left="0"/>
            </w:pPr>
            <w:r>
              <w:t>{</w:t>
            </w:r>
          </w:p>
          <w:p w:rsidR="00311A10" w:rsidRDefault="00311A10" w:rsidP="00311A10">
            <w:pPr>
              <w:ind w:left="0"/>
            </w:pPr>
            <w:r>
              <w:t xml:space="preserve">    echo "$1" 1&gt;&amp;2</w:t>
            </w:r>
          </w:p>
          <w:p w:rsidR="00311A10" w:rsidRDefault="00311A10" w:rsidP="00311A10">
            <w:pPr>
              <w:ind w:left="0"/>
            </w:pPr>
            <w:r>
              <w:t xml:space="preserve">    exit 1</w:t>
            </w:r>
          </w:p>
          <w:p w:rsidR="00311A10" w:rsidRDefault="00311A10" w:rsidP="00311A10">
            <w:pPr>
              <w:ind w:left="0"/>
            </w:pPr>
            <w:r>
              <w:t>}</w:t>
            </w:r>
          </w:p>
          <w:p w:rsidR="00311A10" w:rsidRDefault="00311A10" w:rsidP="00311A10">
            <w:pPr>
              <w:ind w:left="0"/>
            </w:pPr>
            <w:r>
              <w:t xml:space="preserve"> </w:t>
            </w:r>
          </w:p>
          <w:p w:rsidR="00311A10" w:rsidRDefault="00311A10" w:rsidP="00311A10">
            <w:pPr>
              <w:ind w:left="0"/>
            </w:pPr>
            <w:r>
              <w:lastRenderedPageBreak/>
              <w:t>#############################################################################</w:t>
            </w:r>
          </w:p>
          <w:p w:rsidR="00311A10" w:rsidRDefault="00311A10" w:rsidP="00311A10">
            <w:pPr>
              <w:ind w:left="0"/>
            </w:pPr>
            <w:r>
              <w:t># 检查</w:t>
            </w:r>
            <w:proofErr w:type="spellStart"/>
            <w:r>
              <w:t>innobackupex</w:t>
            </w:r>
            <w:proofErr w:type="spellEnd"/>
            <w:r>
              <w:t>错误输出</w:t>
            </w:r>
          </w:p>
          <w:p w:rsidR="00311A10" w:rsidRDefault="00311A10" w:rsidP="00311A10">
            <w:pPr>
              <w:ind w:left="0"/>
            </w:pPr>
            <w:r>
              <w:t>#############################################################################</w:t>
            </w:r>
          </w:p>
          <w:p w:rsidR="00311A10" w:rsidRDefault="00311A10" w:rsidP="00311A10">
            <w:pPr>
              <w:ind w:left="0"/>
            </w:pPr>
            <w:proofErr w:type="spellStart"/>
            <w:r>
              <w:t>check_innobackupex_fail</w:t>
            </w:r>
            <w:proofErr w:type="spellEnd"/>
            <w:r>
              <w:t>()</w:t>
            </w:r>
          </w:p>
          <w:p w:rsidR="00311A10" w:rsidRDefault="00311A10" w:rsidP="00311A10">
            <w:pPr>
              <w:ind w:left="0"/>
            </w:pPr>
            <w:r>
              <w:t>{</w:t>
            </w:r>
          </w:p>
          <w:p w:rsidR="00311A10" w:rsidRDefault="00311A10" w:rsidP="00311A10">
            <w:pPr>
              <w:ind w:left="0"/>
            </w:pPr>
            <w:r>
              <w:t xml:space="preserve">    if [ -z "`tail -2 $TMP_LOG | </w:t>
            </w:r>
            <w:proofErr w:type="spellStart"/>
            <w:r>
              <w:t>grep</w:t>
            </w:r>
            <w:proofErr w:type="spellEnd"/>
            <w:r>
              <w:t xml:space="preserve"> 'completed OK!'`" ] ; then</w:t>
            </w:r>
          </w:p>
          <w:p w:rsidR="00311A10" w:rsidRDefault="00311A10" w:rsidP="00311A10">
            <w:pPr>
              <w:ind w:left="0"/>
            </w:pPr>
            <w:r>
              <w:t xml:space="preserve">    echo "$INNOBACKUPEX命令执行失败:"; echo</w:t>
            </w:r>
          </w:p>
          <w:p w:rsidR="00311A10" w:rsidRDefault="00311A10" w:rsidP="00311A10">
            <w:pPr>
              <w:ind w:left="0"/>
            </w:pPr>
            <w:r>
              <w:t xml:space="preserve">    echo "---------- $INNOBACKUPEX的错误输出 ----------"</w:t>
            </w:r>
          </w:p>
          <w:p w:rsidR="00311A10" w:rsidRDefault="00311A10" w:rsidP="00311A10">
            <w:pPr>
              <w:ind w:left="0"/>
            </w:pPr>
            <w:r>
              <w:t xml:space="preserve">    cat $TMP_LOG</w:t>
            </w:r>
          </w:p>
          <w:p w:rsidR="00311A10" w:rsidRDefault="00311A10" w:rsidP="00311A10">
            <w:pPr>
              <w:ind w:left="0"/>
            </w:pPr>
            <w:r>
              <w:t xml:space="preserve">    #保留一份备份的详细日志</w:t>
            </w:r>
          </w:p>
          <w:p w:rsidR="00311A10" w:rsidRDefault="00311A10" w:rsidP="00311A10">
            <w:pPr>
              <w:ind w:left="0"/>
            </w:pPr>
            <w:r>
              <w:t xml:space="preserve">    </w:t>
            </w:r>
            <w:proofErr w:type="spellStart"/>
            <w:r>
              <w:t>logfiledate</w:t>
            </w:r>
            <w:proofErr w:type="spellEnd"/>
            <w:r>
              <w:t>=</w:t>
            </w:r>
            <w:proofErr w:type="spellStart"/>
            <w:r>
              <w:t>restore.`date</w:t>
            </w:r>
            <w:proofErr w:type="spellEnd"/>
            <w:r>
              <w:t xml:space="preserve"> +%Y%m%d%H%M`.txt</w:t>
            </w:r>
          </w:p>
          <w:p w:rsidR="00311A10" w:rsidRDefault="00311A10" w:rsidP="00311A10">
            <w:pPr>
              <w:ind w:left="0"/>
            </w:pPr>
            <w:r>
              <w:t xml:space="preserve">    cat $TMP_LOG&gt;/backup/$</w:t>
            </w:r>
            <w:proofErr w:type="spellStart"/>
            <w:r>
              <w:t>logfiledate</w:t>
            </w:r>
            <w:proofErr w:type="spellEnd"/>
            <w:r>
              <w:t xml:space="preserve">  </w:t>
            </w:r>
          </w:p>
          <w:p w:rsidR="00311A10" w:rsidRDefault="00311A10" w:rsidP="00311A10">
            <w:pPr>
              <w:ind w:left="0"/>
            </w:pPr>
            <w:r>
              <w:t xml:space="preserve">    </w:t>
            </w:r>
            <w:proofErr w:type="spellStart"/>
            <w:r>
              <w:t>rm</w:t>
            </w:r>
            <w:proofErr w:type="spellEnd"/>
            <w:r>
              <w:t xml:space="preserve"> -f $TMP_LOG</w:t>
            </w:r>
          </w:p>
          <w:p w:rsidR="00311A10" w:rsidRDefault="00311A10" w:rsidP="00311A10">
            <w:pPr>
              <w:ind w:left="0"/>
            </w:pPr>
            <w:r>
              <w:t xml:space="preserve">    exit 1</w:t>
            </w:r>
          </w:p>
          <w:p w:rsidR="00311A10" w:rsidRDefault="00311A10" w:rsidP="00311A10">
            <w:pPr>
              <w:ind w:left="0"/>
            </w:pPr>
            <w:r>
              <w:t xml:space="preserve">  </w:t>
            </w:r>
            <w:proofErr w:type="spellStart"/>
            <w:r>
              <w:t>fi</w:t>
            </w:r>
            <w:proofErr w:type="spellEnd"/>
          </w:p>
          <w:p w:rsidR="00311A10" w:rsidRDefault="00311A10" w:rsidP="00311A10">
            <w:pPr>
              <w:ind w:left="0"/>
            </w:pPr>
            <w:r>
              <w:t>}</w:t>
            </w:r>
          </w:p>
          <w:p w:rsidR="00311A10" w:rsidRDefault="00311A10" w:rsidP="00311A10">
            <w:pPr>
              <w:ind w:left="0"/>
            </w:pPr>
            <w:r>
              <w:t xml:space="preserve"> </w:t>
            </w:r>
          </w:p>
          <w:p w:rsidR="00311A10" w:rsidRDefault="00311A10" w:rsidP="00311A10">
            <w:pPr>
              <w:ind w:left="0"/>
            </w:pPr>
            <w:r>
              <w:t xml:space="preserve"> </w:t>
            </w:r>
          </w:p>
          <w:p w:rsidR="00311A10" w:rsidRDefault="00311A10" w:rsidP="00311A10">
            <w:pPr>
              <w:ind w:left="0"/>
            </w:pPr>
            <w:r>
              <w:t># 选项检测</w:t>
            </w:r>
          </w:p>
          <w:p w:rsidR="00311A10" w:rsidRDefault="00311A10" w:rsidP="00311A10">
            <w:pPr>
              <w:ind w:left="0"/>
            </w:pPr>
            <w:r>
              <w:t>if [ ! -x $INNOBACKUPEX_PATH ]; then</w:t>
            </w:r>
          </w:p>
          <w:p w:rsidR="00311A10" w:rsidRDefault="00311A10" w:rsidP="00311A10">
            <w:pPr>
              <w:ind w:left="0"/>
            </w:pPr>
            <w:r>
              <w:t xml:space="preserve">  error "$INNOBACKUPEX_PATH在指定路径不存在,请确认是否安装或核实链接是否正确."</w:t>
            </w:r>
          </w:p>
          <w:p w:rsidR="00311A10" w:rsidRDefault="00311A10" w:rsidP="00311A10">
            <w:pPr>
              <w:ind w:left="0"/>
            </w:pPr>
            <w:proofErr w:type="spellStart"/>
            <w:r>
              <w:t>fi</w:t>
            </w:r>
            <w:proofErr w:type="spellEnd"/>
          </w:p>
          <w:p w:rsidR="00311A10" w:rsidRDefault="00311A10" w:rsidP="00311A10">
            <w:pPr>
              <w:ind w:left="0"/>
            </w:pPr>
            <w:r>
              <w:t xml:space="preserve"> </w:t>
            </w:r>
          </w:p>
          <w:p w:rsidR="00311A10" w:rsidRDefault="00311A10" w:rsidP="00311A10">
            <w:pPr>
              <w:ind w:left="0"/>
            </w:pPr>
            <w:r>
              <w:t>if [ ! -d $BACKUP_DIR ]; then</w:t>
            </w:r>
          </w:p>
          <w:p w:rsidR="00311A10" w:rsidRDefault="00311A10" w:rsidP="00311A10">
            <w:pPr>
              <w:ind w:left="0"/>
            </w:pPr>
            <w:r>
              <w:t xml:space="preserve">  error "备份目录$BACKUP_DIR不存在."</w:t>
            </w:r>
          </w:p>
          <w:p w:rsidR="00311A10" w:rsidRDefault="00311A10" w:rsidP="00311A10">
            <w:pPr>
              <w:ind w:left="0"/>
            </w:pPr>
            <w:proofErr w:type="spellStart"/>
            <w:r>
              <w:t>fi</w:t>
            </w:r>
            <w:proofErr w:type="spellEnd"/>
          </w:p>
          <w:p w:rsidR="00311A10" w:rsidRDefault="00311A10" w:rsidP="00311A10">
            <w:pPr>
              <w:ind w:left="0"/>
            </w:pPr>
            <w:r>
              <w:t xml:space="preserve"> </w:t>
            </w:r>
          </w:p>
          <w:p w:rsidR="00311A10" w:rsidRDefault="00311A10" w:rsidP="00311A10">
            <w:pPr>
              <w:ind w:left="0"/>
            </w:pPr>
            <w:r>
              <w:t>if [ $# != 1 ] ; then</w:t>
            </w:r>
          </w:p>
          <w:p w:rsidR="00311A10" w:rsidRDefault="00311A10" w:rsidP="00311A10">
            <w:pPr>
              <w:ind w:left="0"/>
            </w:pPr>
            <w:r>
              <w:t xml:space="preserve">  error "使用方法: $0 使用还原目录的绝对路径"</w:t>
            </w:r>
          </w:p>
          <w:p w:rsidR="00311A10" w:rsidRDefault="00311A10" w:rsidP="00311A10">
            <w:pPr>
              <w:ind w:left="0"/>
            </w:pPr>
            <w:proofErr w:type="spellStart"/>
            <w:r>
              <w:t>fi</w:t>
            </w:r>
            <w:proofErr w:type="spellEnd"/>
          </w:p>
          <w:p w:rsidR="00311A10" w:rsidRDefault="00311A10" w:rsidP="00311A10">
            <w:pPr>
              <w:ind w:left="0"/>
            </w:pPr>
            <w:r>
              <w:t xml:space="preserve"> </w:t>
            </w:r>
          </w:p>
          <w:p w:rsidR="00311A10" w:rsidRDefault="00311A10" w:rsidP="00311A10">
            <w:pPr>
              <w:ind w:left="0"/>
            </w:pPr>
            <w:r>
              <w:lastRenderedPageBreak/>
              <w:t>if [ ! -d $1 ]; then</w:t>
            </w:r>
          </w:p>
          <w:p w:rsidR="00311A10" w:rsidRDefault="00311A10" w:rsidP="00311A10">
            <w:pPr>
              <w:ind w:left="0"/>
            </w:pPr>
            <w:r>
              <w:t xml:space="preserve">  error "还原到:$1不存在."</w:t>
            </w:r>
          </w:p>
          <w:p w:rsidR="00311A10" w:rsidRDefault="00311A10" w:rsidP="00311A10">
            <w:pPr>
              <w:ind w:left="0"/>
            </w:pPr>
            <w:proofErr w:type="spellStart"/>
            <w:r>
              <w:t>fi</w:t>
            </w:r>
            <w:proofErr w:type="spellEnd"/>
          </w:p>
          <w:p w:rsidR="00311A10" w:rsidRDefault="00311A10" w:rsidP="00311A10">
            <w:pPr>
              <w:ind w:left="0"/>
            </w:pPr>
            <w:r>
              <w:t xml:space="preserve"> </w:t>
            </w:r>
          </w:p>
          <w:p w:rsidR="00311A10" w:rsidRDefault="00311A10" w:rsidP="00311A10">
            <w:pPr>
              <w:ind w:left="0"/>
            </w:pPr>
            <w:r>
              <w:t># Some info output</w:t>
            </w:r>
          </w:p>
          <w:p w:rsidR="00311A10" w:rsidRDefault="00311A10" w:rsidP="00311A10">
            <w:pPr>
              <w:ind w:left="0"/>
            </w:pPr>
            <w:r>
              <w:t>echo "----------------------------"</w:t>
            </w:r>
          </w:p>
          <w:p w:rsidR="00311A10" w:rsidRDefault="00311A10" w:rsidP="00311A10">
            <w:pPr>
              <w:ind w:left="0"/>
            </w:pPr>
            <w:r>
              <w:t>echo</w:t>
            </w:r>
          </w:p>
          <w:p w:rsidR="00311A10" w:rsidRDefault="00311A10" w:rsidP="00311A10">
            <w:pPr>
              <w:ind w:left="0"/>
            </w:pPr>
            <w:r>
              <w:t xml:space="preserve">echo "$0: </w:t>
            </w:r>
            <w:proofErr w:type="spellStart"/>
            <w:r>
              <w:t>MySQL</w:t>
            </w:r>
            <w:proofErr w:type="spellEnd"/>
            <w:r>
              <w:t>还原脚本"</w:t>
            </w:r>
          </w:p>
          <w:p w:rsidR="00311A10" w:rsidRDefault="00311A10" w:rsidP="00311A10">
            <w:pPr>
              <w:ind w:left="0"/>
            </w:pPr>
            <w:r>
              <w:t>START_RESTORE_TIME=`date +%F' '%T' '%w`</w:t>
            </w:r>
          </w:p>
          <w:p w:rsidR="00311A10" w:rsidRDefault="00311A10" w:rsidP="00311A10">
            <w:pPr>
              <w:ind w:left="0"/>
            </w:pPr>
            <w:r>
              <w:t>echo "数据库还原开始于: $START_RESTORE_TIME"</w:t>
            </w:r>
          </w:p>
          <w:p w:rsidR="00311A10" w:rsidRDefault="00311A10" w:rsidP="00311A10">
            <w:pPr>
              <w:ind w:left="0"/>
            </w:pPr>
            <w:r>
              <w:t>echo</w:t>
            </w:r>
          </w:p>
          <w:p w:rsidR="00311A10" w:rsidRDefault="00311A10" w:rsidP="00311A10">
            <w:pPr>
              <w:ind w:left="0"/>
            </w:pPr>
            <w:r>
              <w:t xml:space="preserve"> </w:t>
            </w:r>
          </w:p>
          <w:p w:rsidR="00311A10" w:rsidRDefault="00311A10" w:rsidP="00311A10">
            <w:pPr>
              <w:ind w:left="0"/>
            </w:pPr>
            <w:r>
              <w:t>PARENT_DIR=`</w:t>
            </w:r>
            <w:proofErr w:type="spellStart"/>
            <w:r>
              <w:t>dirname</w:t>
            </w:r>
            <w:proofErr w:type="spellEnd"/>
            <w:r>
              <w:t xml:space="preserve"> $1`</w:t>
            </w:r>
          </w:p>
          <w:p w:rsidR="00311A10" w:rsidRDefault="00311A10" w:rsidP="00311A10">
            <w:pPr>
              <w:ind w:left="0"/>
            </w:pPr>
            <w:r>
              <w:t xml:space="preserve">  </w:t>
            </w:r>
          </w:p>
          <w:p w:rsidR="00311A10" w:rsidRDefault="00311A10" w:rsidP="00311A10">
            <w:pPr>
              <w:ind w:left="0"/>
            </w:pPr>
            <w:r>
              <w:t>if [ $PARENT_DIR = $FULLBACKUP_DIR ]; then</w:t>
            </w:r>
          </w:p>
          <w:p w:rsidR="00311A10" w:rsidRDefault="00311A10" w:rsidP="00311A10">
            <w:pPr>
              <w:ind w:left="0"/>
            </w:pPr>
            <w:r>
              <w:t xml:space="preserve"> FULLBACKUP=$1</w:t>
            </w:r>
          </w:p>
          <w:p w:rsidR="00311A10" w:rsidRDefault="00311A10" w:rsidP="00311A10">
            <w:pPr>
              <w:ind w:left="0"/>
            </w:pPr>
            <w:r>
              <w:t xml:space="preserve"> echo "还原`</w:t>
            </w:r>
            <w:proofErr w:type="spellStart"/>
            <w:r>
              <w:t>basename</w:t>
            </w:r>
            <w:proofErr w:type="spellEnd"/>
            <w:r>
              <w:t xml:space="preserve"> $FULLBACKUP`"</w:t>
            </w:r>
          </w:p>
          <w:p w:rsidR="00311A10" w:rsidRDefault="00311A10" w:rsidP="00311A10">
            <w:pPr>
              <w:ind w:left="0"/>
            </w:pPr>
            <w:r>
              <w:t xml:space="preserve"> echo</w:t>
            </w:r>
          </w:p>
          <w:p w:rsidR="00311A10" w:rsidRDefault="00311A10" w:rsidP="00311A10">
            <w:pPr>
              <w:ind w:left="0"/>
            </w:pPr>
            <w:r>
              <w:t>else</w:t>
            </w:r>
          </w:p>
          <w:p w:rsidR="00311A10" w:rsidRDefault="00311A10" w:rsidP="00311A10">
            <w:pPr>
              <w:ind w:left="0"/>
            </w:pPr>
            <w:r>
              <w:t xml:space="preserve"> if [ `</w:t>
            </w:r>
            <w:proofErr w:type="spellStart"/>
            <w:r>
              <w:t>dirname</w:t>
            </w:r>
            <w:proofErr w:type="spellEnd"/>
            <w:r>
              <w:t xml:space="preserve"> $PARENT_DIR` = $INCRBACKUP_DIR ]; then</w:t>
            </w:r>
          </w:p>
          <w:p w:rsidR="00311A10" w:rsidRDefault="00311A10" w:rsidP="00311A10">
            <w:pPr>
              <w:ind w:left="0"/>
            </w:pPr>
            <w:r>
              <w:t xml:space="preserve"> INCR=`</w:t>
            </w:r>
            <w:proofErr w:type="spellStart"/>
            <w:r>
              <w:t>basename</w:t>
            </w:r>
            <w:proofErr w:type="spellEnd"/>
            <w:r>
              <w:t xml:space="preserve"> $1`</w:t>
            </w:r>
          </w:p>
          <w:p w:rsidR="00311A10" w:rsidRDefault="00311A10" w:rsidP="00311A10">
            <w:pPr>
              <w:ind w:left="0"/>
            </w:pPr>
            <w:r>
              <w:t xml:space="preserve"> FULL=`</w:t>
            </w:r>
            <w:proofErr w:type="spellStart"/>
            <w:r>
              <w:t>basename</w:t>
            </w:r>
            <w:proofErr w:type="spellEnd"/>
            <w:r>
              <w:t xml:space="preserve"> $PARENT_DIR`</w:t>
            </w:r>
          </w:p>
          <w:p w:rsidR="00311A10" w:rsidRDefault="00311A10" w:rsidP="00311A10">
            <w:pPr>
              <w:ind w:left="0"/>
            </w:pPr>
            <w:r>
              <w:t xml:space="preserve"> FULLBACKUP=$FULLBACKUP_DIR/$FULL</w:t>
            </w:r>
          </w:p>
          <w:p w:rsidR="00311A10" w:rsidRDefault="00311A10" w:rsidP="00311A10">
            <w:pPr>
              <w:ind w:left="0"/>
            </w:pPr>
            <w:r>
              <w:t xml:space="preserve">  if [ ! -d $FULLBACKUP ]; then</w:t>
            </w:r>
          </w:p>
          <w:p w:rsidR="00311A10" w:rsidRDefault="00311A10" w:rsidP="00311A10">
            <w:pPr>
              <w:ind w:left="0"/>
            </w:pPr>
            <w:r>
              <w:t xml:space="preserve">  error "全备:$FULLBACKUP不存在."</w:t>
            </w:r>
          </w:p>
          <w:p w:rsidR="00311A10" w:rsidRDefault="00311A10" w:rsidP="00311A10">
            <w:pPr>
              <w:ind w:left="0"/>
            </w:pPr>
            <w:r>
              <w:t xml:space="preserve">  </w:t>
            </w:r>
            <w:proofErr w:type="spellStart"/>
            <w:r>
              <w:t>fi</w:t>
            </w:r>
            <w:proofErr w:type="spellEnd"/>
          </w:p>
          <w:p w:rsidR="00311A10" w:rsidRDefault="00311A10" w:rsidP="00311A10">
            <w:pPr>
              <w:ind w:left="0"/>
            </w:pPr>
            <w:r>
              <w:t xml:space="preserve"> echo "还原$FULL到增量$INCR"</w:t>
            </w:r>
          </w:p>
          <w:p w:rsidR="00311A10" w:rsidRDefault="00311A10" w:rsidP="00311A10">
            <w:pPr>
              <w:ind w:left="0"/>
            </w:pPr>
            <w:r>
              <w:t xml:space="preserve"> echo</w:t>
            </w:r>
          </w:p>
          <w:p w:rsidR="00311A10" w:rsidRDefault="00311A10" w:rsidP="00311A10">
            <w:pPr>
              <w:ind w:left="0"/>
            </w:pPr>
            <w:r>
              <w:t xml:space="preserve"> echo "Prepare完整备份集..........."</w:t>
            </w:r>
          </w:p>
          <w:p w:rsidR="00311A10" w:rsidRDefault="00311A10" w:rsidP="00311A10">
            <w:pPr>
              <w:ind w:left="0"/>
            </w:pPr>
            <w:r>
              <w:t xml:space="preserve"> echo "*****************************"</w:t>
            </w:r>
          </w:p>
          <w:p w:rsidR="00311A10" w:rsidRDefault="00311A10" w:rsidP="00311A10">
            <w:pPr>
              <w:ind w:left="0"/>
            </w:pPr>
            <w:r>
              <w:t xml:space="preserve"> $INNOBACKUPEX_PATH --defaults-file=$MY_CNF --apply-log --redo-only --use-memory=$MEMORY $FULLBACKUP &gt; $TMP_LOG 2&gt;&amp;1</w:t>
            </w:r>
          </w:p>
          <w:p w:rsidR="00311A10" w:rsidRDefault="00311A10" w:rsidP="00311A10">
            <w:pPr>
              <w:ind w:left="0"/>
            </w:pPr>
            <w:r>
              <w:t xml:space="preserve"> </w:t>
            </w:r>
            <w:proofErr w:type="spellStart"/>
            <w:r>
              <w:t>check_innobackupex_fail</w:t>
            </w:r>
            <w:proofErr w:type="spellEnd"/>
          </w:p>
          <w:p w:rsidR="00311A10" w:rsidRDefault="00311A10" w:rsidP="00311A10">
            <w:pPr>
              <w:ind w:left="0"/>
            </w:pPr>
            <w:r>
              <w:t xml:space="preserve"> #判断</w:t>
            </w:r>
            <w:proofErr w:type="spellStart"/>
            <w:r>
              <w:t>lsn</w:t>
            </w:r>
            <w:proofErr w:type="spellEnd"/>
          </w:p>
          <w:p w:rsidR="00311A10" w:rsidRDefault="00311A10" w:rsidP="00311A10">
            <w:pPr>
              <w:ind w:left="0"/>
            </w:pPr>
            <w:r>
              <w:lastRenderedPageBreak/>
              <w:t xml:space="preserve"> </w:t>
            </w:r>
            <w:proofErr w:type="spellStart"/>
            <w:r>
              <w:t>check_incre_file</w:t>
            </w:r>
            <w:proofErr w:type="spellEnd"/>
            <w:r>
              <w:t>=`find $PARENT_DIR -</w:t>
            </w:r>
            <w:proofErr w:type="spellStart"/>
            <w:r>
              <w:t>mindepth</w:t>
            </w:r>
            <w:proofErr w:type="spellEnd"/>
            <w:r>
              <w:t xml:space="preserve"> 1 -</w:t>
            </w:r>
            <w:proofErr w:type="spellStart"/>
            <w:r>
              <w:t>maxdepth</w:t>
            </w:r>
            <w:proofErr w:type="spellEnd"/>
            <w:r>
              <w:t xml:space="preserve"> 1 -type d -</w:t>
            </w:r>
            <w:proofErr w:type="spellStart"/>
            <w:r>
              <w:t>printf</w:t>
            </w:r>
            <w:proofErr w:type="spellEnd"/>
            <w:r>
              <w:t xml:space="preserve"> "%P\n " | sort -nr  |</w:t>
            </w:r>
            <w:proofErr w:type="spellStart"/>
            <w:r>
              <w:t>grep</w:t>
            </w:r>
            <w:proofErr w:type="spellEnd"/>
            <w:r>
              <w:t xml:space="preserve"> -v '^$' | head -n 1`</w:t>
            </w:r>
          </w:p>
          <w:p w:rsidR="00311A10" w:rsidRDefault="00311A10" w:rsidP="00311A10">
            <w:pPr>
              <w:ind w:left="0"/>
            </w:pPr>
            <w:r>
              <w:t xml:space="preserve"> check_incre_lastlsn=${PARENT_DIR}/${check_incre_file}/xtrabackup_checkpoints</w:t>
            </w:r>
          </w:p>
          <w:p w:rsidR="00311A10" w:rsidRDefault="00311A10" w:rsidP="00311A10">
            <w:pPr>
              <w:ind w:left="0"/>
            </w:pPr>
            <w:r>
              <w:t xml:space="preserve"> </w:t>
            </w:r>
            <w:proofErr w:type="spellStart"/>
            <w:r>
              <w:t>fetch_incre_lastlsn</w:t>
            </w:r>
            <w:proofErr w:type="spellEnd"/>
            <w:r>
              <w:t>=`</w:t>
            </w:r>
            <w:proofErr w:type="spellStart"/>
            <w:r>
              <w:t>grep</w:t>
            </w:r>
            <w:proofErr w:type="spellEnd"/>
            <w:r>
              <w:t xml:space="preserve"> -</w:t>
            </w:r>
            <w:proofErr w:type="spellStart"/>
            <w:r>
              <w:t>i</w:t>
            </w:r>
            <w:proofErr w:type="spellEnd"/>
            <w:r>
              <w:t xml:space="preserve"> "^</w:t>
            </w:r>
            <w:proofErr w:type="spellStart"/>
            <w:r>
              <w:t>last_lsn</w:t>
            </w:r>
            <w:proofErr w:type="spellEnd"/>
            <w:r>
              <w:t>" ${</w:t>
            </w:r>
            <w:proofErr w:type="spellStart"/>
            <w:r>
              <w:t>check_incre_lastlsn</w:t>
            </w:r>
            <w:proofErr w:type="spellEnd"/>
            <w:r>
              <w:t>} |cut -d = -f 2`</w:t>
            </w:r>
          </w:p>
          <w:p w:rsidR="00311A10" w:rsidRDefault="00311A10" w:rsidP="00311A10">
            <w:pPr>
              <w:ind w:left="0"/>
            </w:pPr>
            <w:r>
              <w:t xml:space="preserve"> </w:t>
            </w:r>
            <w:proofErr w:type="spellStart"/>
            <w:r>
              <w:t>check_full_file</w:t>
            </w:r>
            <w:proofErr w:type="spellEnd"/>
            <w:r>
              <w:t>=`find $FULLBACKUP/ -</w:t>
            </w:r>
            <w:proofErr w:type="spellStart"/>
            <w:r>
              <w:t>mindepth</w:t>
            </w:r>
            <w:proofErr w:type="spellEnd"/>
            <w:r>
              <w:t xml:space="preserve"> 1 -</w:t>
            </w:r>
            <w:proofErr w:type="spellStart"/>
            <w:r>
              <w:t>maxdepth</w:t>
            </w:r>
            <w:proofErr w:type="spellEnd"/>
            <w:r>
              <w:t xml:space="preserve"> 1 -type d -</w:t>
            </w:r>
            <w:proofErr w:type="spellStart"/>
            <w:r>
              <w:t>printf</w:t>
            </w:r>
            <w:proofErr w:type="spellEnd"/>
            <w:r>
              <w:t xml:space="preserve"> "%P\n " | sort -nr  |</w:t>
            </w:r>
            <w:proofErr w:type="spellStart"/>
            <w:r>
              <w:t>grep</w:t>
            </w:r>
            <w:proofErr w:type="spellEnd"/>
            <w:r>
              <w:t xml:space="preserve"> -v '^$' | head -n 1`</w:t>
            </w:r>
          </w:p>
          <w:p w:rsidR="00311A10" w:rsidRDefault="00311A10" w:rsidP="00311A10">
            <w:pPr>
              <w:ind w:left="0"/>
            </w:pPr>
            <w:r>
              <w:t xml:space="preserve"> check_full_lastlsn=$FULLBACKUP/${check_full_file}/xtrabackup_checkpoints</w:t>
            </w:r>
          </w:p>
          <w:p w:rsidR="00311A10" w:rsidRDefault="00311A10" w:rsidP="00311A10">
            <w:pPr>
              <w:ind w:left="0"/>
            </w:pPr>
            <w:r>
              <w:t xml:space="preserve"> </w:t>
            </w:r>
            <w:proofErr w:type="spellStart"/>
            <w:r>
              <w:t>fetch_full_lastlsn</w:t>
            </w:r>
            <w:proofErr w:type="spellEnd"/>
            <w:r>
              <w:t>=`</w:t>
            </w:r>
            <w:proofErr w:type="spellStart"/>
            <w:r>
              <w:t>grep</w:t>
            </w:r>
            <w:proofErr w:type="spellEnd"/>
            <w:r>
              <w:t xml:space="preserve"> -</w:t>
            </w:r>
            <w:proofErr w:type="spellStart"/>
            <w:r>
              <w:t>i</w:t>
            </w:r>
            <w:proofErr w:type="spellEnd"/>
            <w:r>
              <w:t xml:space="preserve"> "^</w:t>
            </w:r>
            <w:proofErr w:type="spellStart"/>
            <w:r>
              <w:t>last_lsn</w:t>
            </w:r>
            <w:proofErr w:type="spellEnd"/>
            <w:r>
              <w:t>" ${</w:t>
            </w:r>
            <w:proofErr w:type="spellStart"/>
            <w:r>
              <w:t>check_incre_lastlsn</w:t>
            </w:r>
            <w:proofErr w:type="spellEnd"/>
            <w:r>
              <w:t>} |cut -d = -f 2`</w:t>
            </w:r>
          </w:p>
          <w:p w:rsidR="00311A10" w:rsidRDefault="00311A10" w:rsidP="00311A10">
            <w:pPr>
              <w:ind w:left="0"/>
            </w:pPr>
            <w:r>
              <w:t xml:space="preserve"> </w:t>
            </w:r>
          </w:p>
          <w:p w:rsidR="00311A10" w:rsidRDefault="00311A10" w:rsidP="00311A10">
            <w:pPr>
              <w:ind w:left="0"/>
            </w:pPr>
          </w:p>
          <w:p w:rsidR="00311A10" w:rsidRDefault="00311A10" w:rsidP="00311A10">
            <w:pPr>
              <w:ind w:left="0"/>
            </w:pPr>
            <w:r>
              <w:t xml:space="preserve"> # Prepare增量备份集,即将增量备份应用到全备目录中</w:t>
            </w:r>
          </w:p>
          <w:p w:rsidR="00311A10" w:rsidRDefault="00311A10" w:rsidP="00311A10">
            <w:pPr>
              <w:ind w:left="0"/>
            </w:pPr>
            <w:r>
              <w:t xml:space="preserve"> for </w:t>
            </w:r>
            <w:proofErr w:type="spellStart"/>
            <w:r>
              <w:t>i</w:t>
            </w:r>
            <w:proofErr w:type="spellEnd"/>
            <w:r>
              <w:t xml:space="preserve"> in `</w:t>
            </w:r>
            <w:proofErr w:type="spellStart"/>
            <w:r>
              <w:t>find</w:t>
            </w:r>
            <w:proofErr w:type="spellEnd"/>
            <w:r>
              <w:t xml:space="preserve"> $PARENT_DIR -</w:t>
            </w:r>
            <w:proofErr w:type="spellStart"/>
            <w:r>
              <w:t>mindepth</w:t>
            </w:r>
            <w:proofErr w:type="spellEnd"/>
            <w:r>
              <w:t xml:space="preserve"> 1 -</w:t>
            </w:r>
            <w:proofErr w:type="spellStart"/>
            <w:r>
              <w:t>maxdepth</w:t>
            </w:r>
            <w:proofErr w:type="spellEnd"/>
            <w:r>
              <w:t xml:space="preserve"> 1 -type d -</w:t>
            </w:r>
            <w:proofErr w:type="spellStart"/>
            <w:r>
              <w:t>printf</w:t>
            </w:r>
            <w:proofErr w:type="spellEnd"/>
            <w:r>
              <w:t xml:space="preserve"> "%P\n" | sort -n`;</w:t>
            </w:r>
          </w:p>
          <w:p w:rsidR="00311A10" w:rsidRDefault="00311A10" w:rsidP="00311A10">
            <w:pPr>
              <w:ind w:left="0"/>
            </w:pPr>
            <w:r>
              <w:t xml:space="preserve"> do</w:t>
            </w:r>
          </w:p>
          <w:p w:rsidR="00311A10" w:rsidRDefault="00311A10" w:rsidP="00311A10">
            <w:pPr>
              <w:ind w:left="0"/>
            </w:pPr>
            <w:r>
              <w:t xml:space="preserve"> ######判断LSN</w:t>
            </w:r>
          </w:p>
          <w:p w:rsidR="00311A10" w:rsidRDefault="00311A10" w:rsidP="00311A10">
            <w:pPr>
              <w:ind w:left="0"/>
            </w:pPr>
            <w:r>
              <w:t xml:space="preserve">  if [ "${</w:t>
            </w:r>
            <w:proofErr w:type="spellStart"/>
            <w:r>
              <w:t>fetch_incre_lastlsn</w:t>
            </w:r>
            <w:proofErr w:type="spellEnd"/>
            <w:r>
              <w:t>}"="${</w:t>
            </w:r>
            <w:proofErr w:type="spellStart"/>
            <w:r>
              <w:t>fetch_full_lastlsn</w:t>
            </w:r>
            <w:proofErr w:type="spellEnd"/>
            <w:r>
              <w:t>}" ];then</w:t>
            </w:r>
          </w:p>
          <w:p w:rsidR="00311A10" w:rsidRDefault="00311A10" w:rsidP="00311A10">
            <w:pPr>
              <w:ind w:left="0"/>
            </w:pPr>
            <w:r>
              <w:t xml:space="preserve">  echo "*****************************************"</w:t>
            </w:r>
          </w:p>
          <w:p w:rsidR="00311A10" w:rsidRDefault="00311A10" w:rsidP="00311A10">
            <w:pPr>
              <w:ind w:left="0"/>
            </w:pPr>
            <w:r>
              <w:t xml:space="preserve">  echo "LSN不需要prepare!"</w:t>
            </w:r>
          </w:p>
          <w:p w:rsidR="00311A10" w:rsidRDefault="00311A10" w:rsidP="00311A10">
            <w:pPr>
              <w:ind w:left="0"/>
            </w:pPr>
            <w:r>
              <w:t xml:space="preserve">  echo "*****************************************"</w:t>
            </w:r>
          </w:p>
          <w:p w:rsidR="00311A10" w:rsidRDefault="00311A10" w:rsidP="00311A10">
            <w:pPr>
              <w:ind w:left="0"/>
            </w:pPr>
            <w:r>
              <w:t xml:space="preserve">  echo</w:t>
            </w:r>
          </w:p>
          <w:p w:rsidR="00311A10" w:rsidRDefault="00311A10" w:rsidP="00311A10">
            <w:pPr>
              <w:ind w:left="0"/>
            </w:pPr>
            <w:r>
              <w:t xml:space="preserve">  break</w:t>
            </w:r>
          </w:p>
          <w:p w:rsidR="00311A10" w:rsidRDefault="00311A10" w:rsidP="00311A10">
            <w:pPr>
              <w:ind w:left="0"/>
            </w:pPr>
            <w:r>
              <w:t xml:space="preserve">  else</w:t>
            </w:r>
          </w:p>
          <w:p w:rsidR="00311A10" w:rsidRDefault="00311A10" w:rsidP="00311A10">
            <w:pPr>
              <w:ind w:left="0"/>
            </w:pPr>
            <w:r>
              <w:t xml:space="preserve"> ######判断LSN</w:t>
            </w:r>
          </w:p>
          <w:p w:rsidR="00311A10" w:rsidRDefault="00311A10" w:rsidP="00311A10">
            <w:pPr>
              <w:ind w:left="0"/>
            </w:pPr>
            <w:r>
              <w:t xml:space="preserve">  echo "Prepare增量备份集$</w:t>
            </w:r>
            <w:proofErr w:type="spellStart"/>
            <w:r>
              <w:t>i</w:t>
            </w:r>
            <w:proofErr w:type="spellEnd"/>
            <w:r>
              <w:t>........"</w:t>
            </w:r>
          </w:p>
          <w:p w:rsidR="00311A10" w:rsidRDefault="00311A10" w:rsidP="00311A10">
            <w:pPr>
              <w:ind w:left="0"/>
            </w:pPr>
            <w:r>
              <w:t xml:space="preserve">  echo "*****************************"</w:t>
            </w:r>
          </w:p>
          <w:p w:rsidR="00311A10" w:rsidRDefault="00311A10" w:rsidP="00311A10">
            <w:pPr>
              <w:ind w:left="0"/>
            </w:pPr>
            <w:r>
              <w:t xml:space="preserve">  $INNOBACKUPEX_PATH --defaults-file=$MY_CNF --apply-log --redo-only --use-memory=$MEMORY $FULLBACKUP --incremental-dir=$PARENT_DIR/$</w:t>
            </w:r>
            <w:proofErr w:type="spellStart"/>
            <w:r>
              <w:t>i</w:t>
            </w:r>
            <w:proofErr w:type="spellEnd"/>
            <w:r>
              <w:t xml:space="preserve"> &gt; $TMP_LOG 2&gt;&amp;1</w:t>
            </w:r>
          </w:p>
          <w:p w:rsidR="00311A10" w:rsidRDefault="00311A10" w:rsidP="00311A10">
            <w:pPr>
              <w:ind w:left="0"/>
            </w:pPr>
            <w:r>
              <w:t xml:space="preserve">  </w:t>
            </w:r>
            <w:proofErr w:type="spellStart"/>
            <w:r>
              <w:t>check_innobackupex_fail</w:t>
            </w:r>
            <w:proofErr w:type="spellEnd"/>
          </w:p>
          <w:p w:rsidR="00311A10" w:rsidRDefault="00311A10" w:rsidP="00311A10">
            <w:pPr>
              <w:ind w:left="0"/>
            </w:pPr>
            <w:r>
              <w:t xml:space="preserve">  if [ $INCR = $</w:t>
            </w:r>
            <w:proofErr w:type="spellStart"/>
            <w:r>
              <w:t>i</w:t>
            </w:r>
            <w:proofErr w:type="spellEnd"/>
            <w:r>
              <w:t xml:space="preserve"> ]; then</w:t>
            </w:r>
          </w:p>
          <w:p w:rsidR="00311A10" w:rsidRDefault="00311A10" w:rsidP="00311A10">
            <w:pPr>
              <w:ind w:left="0"/>
            </w:pPr>
            <w:r>
              <w:t xml:space="preserve">  break</w:t>
            </w:r>
          </w:p>
          <w:p w:rsidR="00311A10" w:rsidRDefault="00311A10" w:rsidP="00311A10">
            <w:pPr>
              <w:ind w:left="0"/>
            </w:pPr>
            <w:r>
              <w:t xml:space="preserve">  </w:t>
            </w:r>
            <w:proofErr w:type="spellStart"/>
            <w:r>
              <w:t>fi</w:t>
            </w:r>
            <w:proofErr w:type="spellEnd"/>
          </w:p>
          <w:p w:rsidR="00311A10" w:rsidRDefault="00311A10" w:rsidP="00311A10">
            <w:pPr>
              <w:ind w:left="0"/>
            </w:pPr>
            <w:r>
              <w:lastRenderedPageBreak/>
              <w:t xml:space="preserve">  </w:t>
            </w:r>
            <w:proofErr w:type="spellStart"/>
            <w:r>
              <w:t>fi</w:t>
            </w:r>
            <w:proofErr w:type="spellEnd"/>
            <w:r>
              <w:t xml:space="preserve"> </w:t>
            </w:r>
          </w:p>
          <w:p w:rsidR="00311A10" w:rsidRDefault="00311A10" w:rsidP="00311A10">
            <w:pPr>
              <w:ind w:left="0"/>
            </w:pPr>
            <w:r>
              <w:t xml:space="preserve"> ######判断LSN</w:t>
            </w:r>
          </w:p>
          <w:p w:rsidR="00311A10" w:rsidRDefault="00311A10" w:rsidP="00311A10">
            <w:pPr>
              <w:ind w:left="0"/>
            </w:pPr>
            <w:r>
              <w:t xml:space="preserve"> done</w:t>
            </w:r>
          </w:p>
          <w:p w:rsidR="00311A10" w:rsidRDefault="00311A10" w:rsidP="00311A10">
            <w:pPr>
              <w:ind w:left="0"/>
            </w:pPr>
            <w:r>
              <w:t xml:space="preserve"> </w:t>
            </w:r>
          </w:p>
          <w:p w:rsidR="00311A10" w:rsidRDefault="00311A10" w:rsidP="00311A10">
            <w:pPr>
              <w:ind w:left="0"/>
            </w:pPr>
            <w:r>
              <w:t xml:space="preserve"> else</w:t>
            </w:r>
          </w:p>
          <w:p w:rsidR="00311A10" w:rsidRDefault="00311A10" w:rsidP="00311A10">
            <w:pPr>
              <w:ind w:left="0"/>
            </w:pPr>
            <w:r>
              <w:t xml:space="preserve"> error "未知的备份类型"</w:t>
            </w:r>
          </w:p>
          <w:p w:rsidR="00311A10" w:rsidRDefault="00311A10" w:rsidP="00311A10">
            <w:pPr>
              <w:ind w:left="0"/>
            </w:pPr>
            <w:r>
              <w:t xml:space="preserve"> </w:t>
            </w:r>
            <w:proofErr w:type="spellStart"/>
            <w:r>
              <w:t>fi</w:t>
            </w:r>
            <w:proofErr w:type="spellEnd"/>
          </w:p>
          <w:p w:rsidR="00311A10" w:rsidRDefault="00311A10" w:rsidP="00311A10">
            <w:pPr>
              <w:ind w:left="0"/>
            </w:pPr>
            <w:proofErr w:type="spellStart"/>
            <w:r>
              <w:t>fi</w:t>
            </w:r>
            <w:proofErr w:type="spellEnd"/>
          </w:p>
          <w:p w:rsidR="00311A10" w:rsidRDefault="00311A10" w:rsidP="00311A10">
            <w:pPr>
              <w:ind w:left="0"/>
            </w:pPr>
          </w:p>
          <w:p w:rsidR="00311A10" w:rsidRDefault="00311A10" w:rsidP="00311A10">
            <w:pPr>
              <w:ind w:left="0"/>
            </w:pPr>
            <w:r>
              <w:t>echo "prepare全备集，回滚那些未提交的事务..........."</w:t>
            </w:r>
          </w:p>
          <w:p w:rsidR="00311A10" w:rsidRDefault="00311A10" w:rsidP="00311A10">
            <w:pPr>
              <w:ind w:left="0"/>
            </w:pPr>
            <w:r>
              <w:t>$INNOBACKUPEX_PATH --defaults-file=$MY_CNF --apply-log --use-memory=$MEMORY $FULLBACKUP &gt; $TMP_LOG 2&gt;&amp;1</w:t>
            </w:r>
          </w:p>
          <w:p w:rsidR="00311A10" w:rsidRDefault="00311A10" w:rsidP="00311A10">
            <w:pPr>
              <w:ind w:left="0"/>
            </w:pPr>
            <w:proofErr w:type="spellStart"/>
            <w:r>
              <w:t>check_innobackupex_fail</w:t>
            </w:r>
            <w:proofErr w:type="spellEnd"/>
          </w:p>
          <w:p w:rsidR="00311A10" w:rsidRDefault="00311A10" w:rsidP="00311A10">
            <w:pPr>
              <w:ind w:left="0"/>
            </w:pPr>
            <w:r>
              <w:t>echo "*****************************"</w:t>
            </w:r>
          </w:p>
          <w:p w:rsidR="00311A10" w:rsidRDefault="00311A10" w:rsidP="00311A10">
            <w:pPr>
              <w:ind w:left="0"/>
            </w:pPr>
            <w:r>
              <w:t>echo "1.数据库还原中 ...请稍等"</w:t>
            </w:r>
          </w:p>
          <w:p w:rsidR="00311A10" w:rsidRDefault="00311A10" w:rsidP="00311A10">
            <w:pPr>
              <w:ind w:left="0"/>
            </w:pPr>
            <w:r>
              <w:t>echo "*****************************"</w:t>
            </w:r>
          </w:p>
          <w:p w:rsidR="00311A10" w:rsidRDefault="00311A10" w:rsidP="00311A10">
            <w:pPr>
              <w:ind w:left="0"/>
            </w:pPr>
            <w:r>
              <w:t>$INNOBACKUPEX_PATH --defaults-file=$MY_CNF --copy-back $FULLBACKUP &gt; $TMP_LOG 2&gt;&amp;1</w:t>
            </w:r>
          </w:p>
          <w:p w:rsidR="00311A10" w:rsidRDefault="00311A10" w:rsidP="00311A10">
            <w:pPr>
              <w:ind w:left="0"/>
            </w:pPr>
            <w:proofErr w:type="spellStart"/>
            <w:r>
              <w:t>check_innobackupex_fail</w:t>
            </w:r>
            <w:proofErr w:type="spellEnd"/>
          </w:p>
          <w:p w:rsidR="00311A10" w:rsidRDefault="00311A10" w:rsidP="00311A10">
            <w:pPr>
              <w:ind w:left="0"/>
            </w:pPr>
            <w:r>
              <w:t xml:space="preserve">  </w:t>
            </w:r>
          </w:p>
          <w:p w:rsidR="00311A10" w:rsidRDefault="00311A10" w:rsidP="00311A10">
            <w:pPr>
              <w:ind w:left="0"/>
            </w:pPr>
            <w:proofErr w:type="spellStart"/>
            <w:r>
              <w:t>rm</w:t>
            </w:r>
            <w:proofErr w:type="spellEnd"/>
            <w:r>
              <w:t xml:space="preserve"> -f $TMP_LOG</w:t>
            </w:r>
          </w:p>
          <w:p w:rsidR="00311A10" w:rsidRDefault="00311A10" w:rsidP="00311A10">
            <w:pPr>
              <w:ind w:left="0"/>
            </w:pPr>
            <w:r>
              <w:t>echo "2.恭喜,还原成功!."</w:t>
            </w:r>
          </w:p>
          <w:p w:rsidR="00311A10" w:rsidRDefault="00311A10" w:rsidP="00311A10">
            <w:pPr>
              <w:ind w:left="0"/>
            </w:pPr>
            <w:r>
              <w:t>echo "*****************************"</w:t>
            </w:r>
          </w:p>
          <w:p w:rsidR="00311A10" w:rsidRDefault="00311A10" w:rsidP="00311A10">
            <w:pPr>
              <w:ind w:left="0"/>
            </w:pPr>
          </w:p>
          <w:p w:rsidR="00311A10" w:rsidRDefault="00311A10" w:rsidP="00311A10">
            <w:pPr>
              <w:ind w:left="0"/>
            </w:pPr>
            <w:r>
              <w:t>#修改目录权限</w:t>
            </w:r>
          </w:p>
          <w:p w:rsidR="00311A10" w:rsidRDefault="00311A10" w:rsidP="00311A10">
            <w:pPr>
              <w:ind w:left="0"/>
            </w:pPr>
            <w:r>
              <w:t>echo "修改</w:t>
            </w:r>
            <w:proofErr w:type="spellStart"/>
            <w:r>
              <w:t>mysql</w:t>
            </w:r>
            <w:proofErr w:type="spellEnd"/>
            <w:r>
              <w:t>目录的权限."</w:t>
            </w:r>
          </w:p>
          <w:p w:rsidR="00311A10" w:rsidRDefault="00311A10" w:rsidP="00311A10">
            <w:pPr>
              <w:ind w:left="0"/>
            </w:pPr>
            <w:proofErr w:type="spellStart"/>
            <w:r>
              <w:t>mysqlcnf</w:t>
            </w:r>
            <w:proofErr w:type="spellEnd"/>
            <w:r>
              <w:t>="/</w:t>
            </w:r>
            <w:proofErr w:type="spellStart"/>
            <w:r>
              <w:t>usr</w:t>
            </w:r>
            <w:proofErr w:type="spellEnd"/>
            <w:r>
              <w:t>/local/</w:t>
            </w:r>
            <w:proofErr w:type="spellStart"/>
            <w:r>
              <w:t>mysql</w:t>
            </w:r>
            <w:proofErr w:type="spellEnd"/>
            <w:r>
              <w:t>/my.cnf"</w:t>
            </w:r>
          </w:p>
          <w:p w:rsidR="00311A10" w:rsidRDefault="00311A10" w:rsidP="00311A10">
            <w:pPr>
              <w:ind w:left="0"/>
            </w:pPr>
            <w:proofErr w:type="spellStart"/>
            <w:r>
              <w:t>mysqldatadir</w:t>
            </w:r>
            <w:proofErr w:type="spellEnd"/>
            <w:r>
              <w:t>=`</w:t>
            </w:r>
            <w:proofErr w:type="spellStart"/>
            <w:r>
              <w:t>grep</w:t>
            </w:r>
            <w:proofErr w:type="spellEnd"/>
            <w:r>
              <w:t xml:space="preserve"> -</w:t>
            </w:r>
            <w:proofErr w:type="spellStart"/>
            <w:r>
              <w:t>i</w:t>
            </w:r>
            <w:proofErr w:type="spellEnd"/>
            <w:r>
              <w:t xml:space="preserve"> "^</w:t>
            </w:r>
            <w:proofErr w:type="spellStart"/>
            <w:r>
              <w:t>basedir</w:t>
            </w:r>
            <w:proofErr w:type="spellEnd"/>
            <w:r>
              <w:t>" $</w:t>
            </w:r>
            <w:proofErr w:type="spellStart"/>
            <w:r>
              <w:t>mysqlcnf</w:t>
            </w:r>
            <w:proofErr w:type="spellEnd"/>
            <w:r>
              <w:t xml:space="preserve"> |cut -d = -f 2`</w:t>
            </w:r>
          </w:p>
          <w:p w:rsidR="00311A10" w:rsidRDefault="00311A10" w:rsidP="00311A10">
            <w:pPr>
              <w:ind w:left="0"/>
            </w:pPr>
            <w:r>
              <w:t>`echo '</w:t>
            </w:r>
            <w:proofErr w:type="spellStart"/>
            <w:r>
              <w:t>chown</w:t>
            </w:r>
            <w:proofErr w:type="spellEnd"/>
            <w:r>
              <w:t xml:space="preserve"> -R </w:t>
            </w:r>
            <w:proofErr w:type="spellStart"/>
            <w:r>
              <w:t>mysql:mysql</w:t>
            </w:r>
            <w:proofErr w:type="spellEnd"/>
            <w:r>
              <w:t>' ${</w:t>
            </w:r>
            <w:proofErr w:type="spellStart"/>
            <w:r>
              <w:t>mysqldatadir</w:t>
            </w:r>
            <w:proofErr w:type="spellEnd"/>
            <w:r>
              <w:t>}`</w:t>
            </w:r>
          </w:p>
          <w:p w:rsidR="00311A10" w:rsidRDefault="00311A10" w:rsidP="00311A10">
            <w:pPr>
              <w:ind w:left="0"/>
            </w:pPr>
            <w:r>
              <w:t>echo "3.权限修改成功!"</w:t>
            </w:r>
          </w:p>
          <w:p w:rsidR="00311A10" w:rsidRDefault="00311A10" w:rsidP="00311A10">
            <w:pPr>
              <w:ind w:left="0"/>
            </w:pPr>
            <w:r>
              <w:t>echo "*****************************"</w:t>
            </w:r>
          </w:p>
          <w:p w:rsidR="00311A10" w:rsidRDefault="00311A10" w:rsidP="00311A10">
            <w:pPr>
              <w:ind w:left="0"/>
            </w:pPr>
          </w:p>
          <w:p w:rsidR="00311A10" w:rsidRDefault="00311A10" w:rsidP="00311A10">
            <w:pPr>
              <w:ind w:left="0"/>
            </w:pPr>
            <w:r>
              <w:t>#自动启动</w:t>
            </w:r>
            <w:proofErr w:type="spellStart"/>
            <w:r>
              <w:t>mysql</w:t>
            </w:r>
            <w:proofErr w:type="spellEnd"/>
          </w:p>
          <w:p w:rsidR="00311A10" w:rsidRDefault="00311A10" w:rsidP="00311A10">
            <w:pPr>
              <w:ind w:left="0"/>
            </w:pPr>
            <w:r>
              <w:t>INIT_NUM=1</w:t>
            </w:r>
          </w:p>
          <w:p w:rsidR="00311A10" w:rsidRDefault="00311A10" w:rsidP="00311A10">
            <w:pPr>
              <w:ind w:left="0"/>
            </w:pPr>
            <w:r>
              <w:lastRenderedPageBreak/>
              <w:t>if [ ! -x $MYSQLD_SAFE ]; then</w:t>
            </w:r>
          </w:p>
          <w:p w:rsidR="00311A10" w:rsidRDefault="00311A10" w:rsidP="00311A10">
            <w:pPr>
              <w:ind w:left="0"/>
            </w:pPr>
            <w:r>
              <w:t xml:space="preserve">  echo "</w:t>
            </w:r>
            <w:proofErr w:type="spellStart"/>
            <w:r>
              <w:t>mysql</w:t>
            </w:r>
            <w:proofErr w:type="spellEnd"/>
            <w:r>
              <w:t>安装时启动文件未安装到$MYSQLD_SAFE或无执行权限"</w:t>
            </w:r>
          </w:p>
          <w:p w:rsidR="00311A10" w:rsidRDefault="00311A10" w:rsidP="00311A10">
            <w:pPr>
              <w:ind w:left="0"/>
            </w:pPr>
            <w:r>
              <w:t xml:space="preserve">  exit 1  #0是执行成功,1是执行不成功</w:t>
            </w:r>
          </w:p>
          <w:p w:rsidR="00311A10" w:rsidRDefault="00311A10" w:rsidP="00311A10">
            <w:pPr>
              <w:ind w:left="0"/>
            </w:pPr>
            <w:r>
              <w:t>else</w:t>
            </w:r>
          </w:p>
          <w:p w:rsidR="00311A10" w:rsidRDefault="00311A10" w:rsidP="00311A10">
            <w:pPr>
              <w:ind w:left="0"/>
            </w:pPr>
            <w:r>
              <w:t xml:space="preserve"> echo "启动本机</w:t>
            </w:r>
            <w:proofErr w:type="spellStart"/>
            <w:r>
              <w:t>mysql</w:t>
            </w:r>
            <w:proofErr w:type="spellEnd"/>
            <w:r>
              <w:t>端口为:$MYSQL_PORT的服务"</w:t>
            </w:r>
          </w:p>
          <w:p w:rsidR="00311A10" w:rsidRDefault="00311A10" w:rsidP="00311A10">
            <w:pPr>
              <w:ind w:left="0"/>
            </w:pPr>
            <w:r>
              <w:t xml:space="preserve"> $MYSQLD_SAFE --defaults-file=$MY_CNF  &gt; /dev/null &amp;</w:t>
            </w:r>
          </w:p>
          <w:p w:rsidR="00311A10" w:rsidRDefault="00311A10" w:rsidP="00311A10">
            <w:pPr>
              <w:ind w:left="0"/>
            </w:pPr>
            <w:r>
              <w:t xml:space="preserve"> while  [ $INIT_NUM  -le 6 ]</w:t>
            </w:r>
          </w:p>
          <w:p w:rsidR="00311A10" w:rsidRDefault="00311A10" w:rsidP="00311A10">
            <w:pPr>
              <w:ind w:left="0"/>
            </w:pPr>
            <w:r>
              <w:t xml:space="preserve"> do</w:t>
            </w:r>
          </w:p>
          <w:p w:rsidR="00311A10" w:rsidRDefault="00311A10" w:rsidP="00311A10">
            <w:pPr>
              <w:ind w:left="0"/>
            </w:pPr>
            <w:r>
              <w:t xml:space="preserve"> PORTNUM=`</w:t>
            </w:r>
            <w:proofErr w:type="spellStart"/>
            <w:r>
              <w:t>netstat</w:t>
            </w:r>
            <w:proofErr w:type="spellEnd"/>
            <w:r>
              <w:t xml:space="preserve"> -</w:t>
            </w:r>
            <w:proofErr w:type="spellStart"/>
            <w:r>
              <w:t>lnt|grep</w:t>
            </w:r>
            <w:proofErr w:type="spellEnd"/>
            <w:r>
              <w:t xml:space="preserve"> ${MYSQL_PORT}|</w:t>
            </w:r>
            <w:proofErr w:type="spellStart"/>
            <w:r>
              <w:t>wc</w:t>
            </w:r>
            <w:proofErr w:type="spellEnd"/>
            <w:r>
              <w:t xml:space="preserve"> -l`</w:t>
            </w:r>
          </w:p>
          <w:p w:rsidR="00311A10" w:rsidRDefault="00311A10" w:rsidP="00311A10">
            <w:pPr>
              <w:ind w:left="0"/>
            </w:pPr>
            <w:r>
              <w:t xml:space="preserve"> echo "</w:t>
            </w:r>
            <w:proofErr w:type="spellStart"/>
            <w:r>
              <w:t>mysql</w:t>
            </w:r>
            <w:proofErr w:type="spellEnd"/>
            <w:r>
              <w:t>启动中....请稍等..."</w:t>
            </w:r>
          </w:p>
          <w:p w:rsidR="00311A10" w:rsidRDefault="00311A10" w:rsidP="00311A10">
            <w:pPr>
              <w:ind w:left="0"/>
            </w:pPr>
            <w:r>
              <w:t xml:space="preserve"> sleep 5</w:t>
            </w:r>
          </w:p>
          <w:p w:rsidR="00311A10" w:rsidRDefault="00311A10" w:rsidP="00311A10">
            <w:pPr>
              <w:ind w:left="0"/>
            </w:pPr>
            <w:r>
              <w:t xml:space="preserve">  if [ $PORTNUM = 1  ];</w:t>
            </w:r>
          </w:p>
          <w:p w:rsidR="00311A10" w:rsidRDefault="00311A10" w:rsidP="00311A10">
            <w:pPr>
              <w:ind w:left="0"/>
            </w:pPr>
            <w:r>
              <w:t xml:space="preserve">  then</w:t>
            </w:r>
          </w:p>
          <w:p w:rsidR="00311A10" w:rsidRDefault="00311A10" w:rsidP="00311A10">
            <w:pPr>
              <w:ind w:left="0"/>
            </w:pPr>
            <w:r>
              <w:t xml:space="preserve">   echo "</w:t>
            </w:r>
            <w:proofErr w:type="spellStart"/>
            <w:r>
              <w:t>mysql</w:t>
            </w:r>
            <w:proofErr w:type="spellEnd"/>
            <w:r>
              <w:t xml:space="preserve">                                      ****启动成功****"</w:t>
            </w:r>
          </w:p>
          <w:p w:rsidR="00311A10" w:rsidRDefault="00311A10" w:rsidP="00311A10">
            <w:pPr>
              <w:ind w:left="0"/>
            </w:pPr>
            <w:r>
              <w:t xml:space="preserve">  exit 0</w:t>
            </w:r>
          </w:p>
          <w:p w:rsidR="00311A10" w:rsidRDefault="00311A10" w:rsidP="00311A10">
            <w:pPr>
              <w:ind w:left="0"/>
            </w:pPr>
            <w:r>
              <w:t xml:space="preserve">  </w:t>
            </w:r>
            <w:proofErr w:type="spellStart"/>
            <w:r>
              <w:t>fi</w:t>
            </w:r>
            <w:proofErr w:type="spellEnd"/>
            <w:r>
              <w:t xml:space="preserve"> </w:t>
            </w:r>
          </w:p>
          <w:p w:rsidR="00311A10" w:rsidRDefault="00311A10" w:rsidP="00311A10">
            <w:pPr>
              <w:ind w:left="0"/>
            </w:pPr>
            <w:r>
              <w:t xml:space="preserve"> INIT_NUM=$(($INIT_NUM +1))</w:t>
            </w:r>
          </w:p>
          <w:p w:rsidR="00311A10" w:rsidRDefault="00311A10" w:rsidP="00311A10">
            <w:pPr>
              <w:ind w:left="0"/>
            </w:pPr>
            <w:r>
              <w:t xml:space="preserve"> done</w:t>
            </w:r>
          </w:p>
          <w:p w:rsidR="00311A10" w:rsidRDefault="00311A10" w:rsidP="00311A10">
            <w:pPr>
              <w:ind w:left="0"/>
            </w:pPr>
            <w:r>
              <w:t xml:space="preserve">   echo -e "</w:t>
            </w:r>
            <w:proofErr w:type="spellStart"/>
            <w:r>
              <w:t>mysql</w:t>
            </w:r>
            <w:proofErr w:type="spellEnd"/>
            <w:r>
              <w:t>启动失败或启动时间过长,请检查错误日志`echo 'cat ' ${ERRORLOG}`"</w:t>
            </w:r>
          </w:p>
          <w:p w:rsidR="00311A10" w:rsidRDefault="00311A10" w:rsidP="00311A10">
            <w:pPr>
              <w:ind w:left="0"/>
            </w:pPr>
            <w:r>
              <w:t xml:space="preserve"> echo "*****************************************"</w:t>
            </w:r>
          </w:p>
          <w:p w:rsidR="00311A10" w:rsidRDefault="00311A10" w:rsidP="00311A10">
            <w:pPr>
              <w:ind w:left="0"/>
            </w:pPr>
            <w:r>
              <w:t xml:space="preserve"> exit 0</w:t>
            </w:r>
          </w:p>
          <w:p w:rsidR="00311A10" w:rsidRDefault="00311A10" w:rsidP="00311A10">
            <w:pPr>
              <w:ind w:left="0"/>
            </w:pPr>
            <w:proofErr w:type="spellStart"/>
            <w:r>
              <w:t>fi</w:t>
            </w:r>
            <w:proofErr w:type="spellEnd"/>
          </w:p>
          <w:p w:rsidR="00311A10" w:rsidRDefault="00311A10" w:rsidP="00311A10">
            <w:pPr>
              <w:ind w:left="0"/>
            </w:pPr>
            <w:r>
              <w:t xml:space="preserve"> </w:t>
            </w:r>
          </w:p>
          <w:p w:rsidR="00311A10" w:rsidRDefault="00311A10" w:rsidP="00311A10">
            <w:pPr>
              <w:ind w:left="0"/>
            </w:pPr>
          </w:p>
          <w:p w:rsidR="00311A10" w:rsidRDefault="00311A10" w:rsidP="00311A10">
            <w:pPr>
              <w:ind w:left="0"/>
            </w:pPr>
            <w:r>
              <w:t>END_RESTORE_TIME=`date +%F' '%T' '%w`</w:t>
            </w:r>
          </w:p>
          <w:p w:rsidR="00311A10" w:rsidRDefault="00311A10" w:rsidP="00311A10">
            <w:pPr>
              <w:ind w:left="0"/>
            </w:pPr>
            <w:r>
              <w:t>echo "数据库还原完成于: $END_RESTORE_TIME"</w:t>
            </w:r>
          </w:p>
          <w:p w:rsidR="00311A10" w:rsidRDefault="00311A10" w:rsidP="00311A10">
            <w:pPr>
              <w:ind w:left="0"/>
            </w:pPr>
            <w:r>
              <w:t>exit 0</w:t>
            </w:r>
          </w:p>
        </w:tc>
      </w:tr>
    </w:tbl>
    <w:p w:rsidR="00F83234" w:rsidRPr="00F83234" w:rsidRDefault="00F83234" w:rsidP="00F83234"/>
    <w:p w:rsidR="001C2C3B" w:rsidRDefault="001C2C3B" w:rsidP="001C2C3B">
      <w:pPr>
        <w:pStyle w:val="Heading1"/>
      </w:pPr>
      <w:r>
        <w:rPr>
          <w:rFonts w:hint="eastAsia"/>
        </w:rPr>
        <w:lastRenderedPageBreak/>
        <w:t>检查和修复数据库中的表</w:t>
      </w:r>
    </w:p>
    <w:p w:rsidR="00D144FD" w:rsidRDefault="00DC2048" w:rsidP="006D7C06">
      <w:pPr>
        <w:pStyle w:val="Heading2"/>
        <w:numPr>
          <w:ilvl w:val="0"/>
          <w:numId w:val="19"/>
        </w:numPr>
      </w:pPr>
      <w:r>
        <w:rPr>
          <w:rFonts w:hint="eastAsia"/>
        </w:rPr>
        <w:t>使用</w:t>
      </w:r>
      <w:r>
        <w:rPr>
          <w:rFonts w:hint="eastAsia"/>
        </w:rPr>
        <w:t>check table</w:t>
      </w:r>
      <w:r>
        <w:rPr>
          <w:rFonts w:hint="eastAsia"/>
        </w:rPr>
        <w:t>检查表</w:t>
      </w:r>
    </w:p>
    <w:p w:rsidR="00DC2048" w:rsidRDefault="00D7678D" w:rsidP="00DC2048">
      <w:r>
        <w:rPr>
          <w:rFonts w:hint="eastAsia"/>
        </w:rPr>
        <w:t>CHECK TABLE tb1,tb2   [选项]</w:t>
      </w:r>
    </w:p>
    <w:p w:rsidR="00C175C9" w:rsidRDefault="00C175C9" w:rsidP="00DC2048">
      <w:r>
        <w:rPr>
          <w:rFonts w:hint="eastAsia"/>
        </w:rPr>
        <w:t>注意：检查的存储引擎有</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，ARCHIVE，CSV表</w:t>
      </w:r>
    </w:p>
    <w:p w:rsidR="00D7678D" w:rsidRDefault="00D7678D" w:rsidP="00DC2048">
      <w:r>
        <w:rPr>
          <w:rFonts w:hint="eastAsia"/>
        </w:rPr>
        <w:t>以下选项适合</w:t>
      </w:r>
      <w:proofErr w:type="spellStart"/>
      <w:r>
        <w:rPr>
          <w:rFonts w:hint="eastAsia"/>
        </w:rPr>
        <w:t>MyISAM</w:t>
      </w:r>
      <w:proofErr w:type="spellEnd"/>
      <w:r>
        <w:rPr>
          <w:rFonts w:hint="eastAsia"/>
        </w:rPr>
        <w:t>存储引擎，其他存储引擎忽略</w:t>
      </w:r>
    </w:p>
    <w:p w:rsidR="00D7678D" w:rsidRDefault="00D7678D" w:rsidP="00C175C9">
      <w:pPr>
        <w:pStyle w:val="ListParagraph"/>
        <w:numPr>
          <w:ilvl w:val="0"/>
          <w:numId w:val="17"/>
        </w:numPr>
      </w:pPr>
      <w:r>
        <w:rPr>
          <w:rFonts w:hint="eastAsia"/>
        </w:rPr>
        <w:t>CHANGED：表正常关闭且上次未被更改，跳过表检查</w:t>
      </w:r>
    </w:p>
    <w:p w:rsidR="00D7678D" w:rsidRDefault="00D7678D" w:rsidP="00C175C9">
      <w:pPr>
        <w:pStyle w:val="ListParagraph"/>
        <w:numPr>
          <w:ilvl w:val="0"/>
          <w:numId w:val="17"/>
        </w:numPr>
      </w:pPr>
      <w:r>
        <w:rPr>
          <w:rFonts w:hint="eastAsia"/>
        </w:rPr>
        <w:t>EXTENDED：执行扩展检查，以确保表完全一致</w:t>
      </w:r>
    </w:p>
    <w:p w:rsidR="00D7678D" w:rsidRDefault="00D7678D" w:rsidP="00C175C9">
      <w:pPr>
        <w:pStyle w:val="ListParagraph"/>
        <w:numPr>
          <w:ilvl w:val="0"/>
          <w:numId w:val="17"/>
        </w:numPr>
      </w:pPr>
      <w:r>
        <w:rPr>
          <w:rFonts w:hint="eastAsia"/>
        </w:rPr>
        <w:t>FAST：</w:t>
      </w:r>
      <w:r w:rsidR="00C175C9">
        <w:rPr>
          <w:rFonts w:hint="eastAsia"/>
        </w:rPr>
        <w:t>表为正常关闭才检查</w:t>
      </w:r>
    </w:p>
    <w:p w:rsidR="00C175C9" w:rsidRDefault="00D7678D" w:rsidP="00C175C9">
      <w:pPr>
        <w:pStyle w:val="ListParagraph"/>
        <w:numPr>
          <w:ilvl w:val="0"/>
          <w:numId w:val="17"/>
        </w:numPr>
      </w:pPr>
      <w:r>
        <w:rPr>
          <w:rFonts w:hint="eastAsia"/>
        </w:rPr>
        <w:t>MEDIUM</w:t>
      </w:r>
      <w:r w:rsidR="00C175C9">
        <w:rPr>
          <w:rFonts w:hint="eastAsia"/>
        </w:rPr>
        <w:t>：通过检查索引，扫描数据行的问题，并进行校验。默认值</w:t>
      </w:r>
    </w:p>
    <w:p w:rsidR="00D7678D" w:rsidRDefault="00D7678D" w:rsidP="00C175C9">
      <w:pPr>
        <w:pStyle w:val="ListParagraph"/>
        <w:numPr>
          <w:ilvl w:val="0"/>
          <w:numId w:val="17"/>
        </w:numPr>
      </w:pPr>
      <w:r>
        <w:rPr>
          <w:rFonts w:hint="eastAsia"/>
        </w:rPr>
        <w:t>QUICK</w:t>
      </w:r>
      <w:r w:rsidR="00C175C9">
        <w:rPr>
          <w:rFonts w:hint="eastAsia"/>
        </w:rPr>
        <w:t>：只扫描索引，不扫描数据行。</w:t>
      </w:r>
    </w:p>
    <w:p w:rsidR="00D7678D" w:rsidRDefault="00D7678D" w:rsidP="00C175C9">
      <w:pPr>
        <w:pStyle w:val="ListParagraph"/>
        <w:numPr>
          <w:ilvl w:val="0"/>
          <w:numId w:val="17"/>
        </w:numPr>
      </w:pPr>
      <w:r>
        <w:rPr>
          <w:rFonts w:hint="eastAsia"/>
        </w:rPr>
        <w:t>FOR UPGRADE</w:t>
      </w:r>
      <w:r w:rsidR="00C175C9">
        <w:rPr>
          <w:rFonts w:hint="eastAsia"/>
        </w:rPr>
        <w:t>：确定被检查的表是否与当前的</w:t>
      </w:r>
      <w:proofErr w:type="spellStart"/>
      <w:r w:rsidR="00C175C9">
        <w:rPr>
          <w:rFonts w:hint="eastAsia"/>
        </w:rPr>
        <w:t>MySQL</w:t>
      </w:r>
      <w:proofErr w:type="spellEnd"/>
      <w:r w:rsidR="00C175C9">
        <w:rPr>
          <w:rFonts w:hint="eastAsia"/>
        </w:rPr>
        <w:t>版本兼容。</w:t>
      </w:r>
    </w:p>
    <w:p w:rsidR="00C175C9" w:rsidRPr="00DC2048" w:rsidRDefault="00C175C9" w:rsidP="00C175C9"/>
    <w:p w:rsidR="00DC2048" w:rsidRDefault="00DC2048" w:rsidP="00DC2048">
      <w:pPr>
        <w:pStyle w:val="Heading2"/>
      </w:pPr>
      <w:r>
        <w:rPr>
          <w:rFonts w:hint="eastAsia"/>
        </w:rPr>
        <w:t>使用</w:t>
      </w:r>
      <w:r>
        <w:rPr>
          <w:rFonts w:hint="eastAsia"/>
        </w:rPr>
        <w:t>repair table</w:t>
      </w:r>
      <w:r>
        <w:rPr>
          <w:rFonts w:hint="eastAsia"/>
        </w:rPr>
        <w:t>修复表</w:t>
      </w:r>
    </w:p>
    <w:p w:rsidR="00D7678D" w:rsidRDefault="00C175C9" w:rsidP="00D7678D">
      <w:r>
        <w:t>R</w:t>
      </w:r>
      <w:r>
        <w:rPr>
          <w:rFonts w:hint="eastAsia"/>
        </w:rPr>
        <w:t xml:space="preserve">EPAIR TABLE tb1,tb2  [选项] </w:t>
      </w:r>
    </w:p>
    <w:p w:rsidR="00DC2048" w:rsidRDefault="00C175C9" w:rsidP="00C175C9">
      <w:r>
        <w:rPr>
          <w:rFonts w:hint="eastAsia"/>
        </w:rPr>
        <w:t>注意：支持的存储引擎有</w:t>
      </w:r>
      <w:proofErr w:type="spellStart"/>
      <w:r>
        <w:rPr>
          <w:rFonts w:hint="eastAsia"/>
        </w:rPr>
        <w:t>MyISAM</w:t>
      </w:r>
      <w:proofErr w:type="spellEnd"/>
      <w:r>
        <w:rPr>
          <w:rFonts w:hint="eastAsia"/>
        </w:rPr>
        <w:t>，ARCHIVE，CSV表</w:t>
      </w:r>
    </w:p>
    <w:p w:rsidR="00C175C9" w:rsidRDefault="00C175C9" w:rsidP="00C175C9">
      <w:r>
        <w:rPr>
          <w:rFonts w:hint="eastAsia"/>
        </w:rPr>
        <w:t>以下选项适合</w:t>
      </w:r>
      <w:proofErr w:type="spellStart"/>
      <w:r>
        <w:rPr>
          <w:rFonts w:hint="eastAsia"/>
        </w:rPr>
        <w:t>MyISAM</w:t>
      </w:r>
      <w:proofErr w:type="spellEnd"/>
      <w:r>
        <w:rPr>
          <w:rFonts w:hint="eastAsia"/>
        </w:rPr>
        <w:t>存储引擎，其他存储引擎忽略</w:t>
      </w:r>
    </w:p>
    <w:p w:rsidR="00C175C9" w:rsidRDefault="00C175C9" w:rsidP="00C175C9">
      <w:pPr>
        <w:pStyle w:val="ListParagraph"/>
        <w:numPr>
          <w:ilvl w:val="0"/>
          <w:numId w:val="18"/>
        </w:numPr>
      </w:pPr>
      <w:r>
        <w:rPr>
          <w:rFonts w:hint="eastAsia"/>
        </w:rPr>
        <w:t>EXTENDED：执行扩展修复，重建索引</w:t>
      </w:r>
    </w:p>
    <w:p w:rsidR="00C175C9" w:rsidRDefault="00C175C9" w:rsidP="00C175C9">
      <w:pPr>
        <w:pStyle w:val="ListParagraph"/>
        <w:numPr>
          <w:ilvl w:val="0"/>
          <w:numId w:val="18"/>
        </w:numPr>
      </w:pPr>
      <w:r>
        <w:rPr>
          <w:rFonts w:hint="eastAsia"/>
        </w:rPr>
        <w:t>QUICK：尝试修复索引数据，不修复数据文件</w:t>
      </w:r>
    </w:p>
    <w:p w:rsidR="00C175C9" w:rsidRDefault="00C175C9" w:rsidP="00C175C9"/>
    <w:p w:rsidR="00DC2048" w:rsidRDefault="00DC2048" w:rsidP="00DC2048">
      <w:pPr>
        <w:pStyle w:val="Heading2"/>
      </w:pPr>
      <w:r>
        <w:rPr>
          <w:rFonts w:hint="eastAsia"/>
        </w:rPr>
        <w:t>使用</w:t>
      </w:r>
      <w:proofErr w:type="spellStart"/>
      <w:r>
        <w:rPr>
          <w:rFonts w:hint="eastAsia"/>
        </w:rPr>
        <w:t>mysqlcheck</w:t>
      </w:r>
      <w:proofErr w:type="spellEnd"/>
      <w:r>
        <w:rPr>
          <w:rFonts w:hint="eastAsia"/>
        </w:rPr>
        <w:t>检查修复表</w:t>
      </w:r>
    </w:p>
    <w:p w:rsidR="00DC2048" w:rsidRDefault="00C175C9" w:rsidP="00BF078D">
      <w:r>
        <w:rPr>
          <w:rFonts w:hint="eastAsia"/>
        </w:rPr>
        <w:t>等效于check table，repair table两个命令</w:t>
      </w:r>
    </w:p>
    <w:tbl>
      <w:tblPr>
        <w:tblStyle w:val="TableGrid"/>
        <w:tblW w:w="0" w:type="auto"/>
        <w:tblInd w:w="468" w:type="dxa"/>
        <w:tblLook w:val="04A0"/>
      </w:tblPr>
      <w:tblGrid>
        <w:gridCol w:w="8388"/>
      </w:tblGrid>
      <w:tr w:rsidR="00C175C9" w:rsidTr="00C175C9">
        <w:tc>
          <w:tcPr>
            <w:tcW w:w="8388" w:type="dxa"/>
          </w:tcPr>
          <w:p w:rsidR="00C175C9" w:rsidRPr="00E23D0F" w:rsidRDefault="00C175C9" w:rsidP="00C175C9">
            <w:pPr>
              <w:ind w:left="0"/>
              <w:rPr>
                <w:color w:val="FF0000"/>
              </w:rPr>
            </w:pPr>
            <w:r w:rsidRPr="00E23D0F">
              <w:rPr>
                <w:rFonts w:hint="eastAsia"/>
                <w:color w:val="FF0000"/>
              </w:rPr>
              <w:t>#检查数据库中的所有数据库的所有表</w:t>
            </w:r>
          </w:p>
          <w:p w:rsidR="00C175C9" w:rsidRDefault="00C175C9" w:rsidP="00BF078D">
            <w:pPr>
              <w:ind w:left="0"/>
            </w:pPr>
            <w:proofErr w:type="spellStart"/>
            <w:r>
              <w:rPr>
                <w:rFonts w:hint="eastAsia"/>
              </w:rPr>
              <w:t>mysqlcheck</w:t>
            </w:r>
            <w:proofErr w:type="spellEnd"/>
            <w:r>
              <w:rPr>
                <w:rFonts w:hint="eastAsia"/>
              </w:rPr>
              <w:t xml:space="preserve">  --all-databases</w:t>
            </w:r>
          </w:p>
          <w:p w:rsidR="00C175C9" w:rsidRPr="00E23D0F" w:rsidRDefault="00C175C9" w:rsidP="00C175C9">
            <w:pPr>
              <w:ind w:left="0"/>
              <w:rPr>
                <w:color w:val="FF0000"/>
              </w:rPr>
            </w:pPr>
            <w:r w:rsidRPr="00E23D0F">
              <w:rPr>
                <w:rFonts w:hint="eastAsia"/>
                <w:color w:val="FF0000"/>
              </w:rPr>
              <w:t>##检查数据库中的多个数据库</w:t>
            </w:r>
          </w:p>
          <w:p w:rsidR="00C175C9" w:rsidRDefault="00C175C9" w:rsidP="00BF078D">
            <w:pPr>
              <w:ind w:left="0"/>
            </w:pPr>
            <w:proofErr w:type="spellStart"/>
            <w:r>
              <w:rPr>
                <w:rFonts w:hint="eastAsia"/>
              </w:rPr>
              <w:t>mysqlcheck</w:t>
            </w:r>
            <w:proofErr w:type="spellEnd"/>
            <w:r>
              <w:rPr>
                <w:rFonts w:hint="eastAsia"/>
              </w:rPr>
              <w:t xml:space="preserve">  --databases </w:t>
            </w:r>
            <w:r w:rsidR="00F63C8F">
              <w:rPr>
                <w:rFonts w:hint="eastAsia"/>
              </w:rPr>
              <w:t>库名1 库名2</w:t>
            </w:r>
          </w:p>
          <w:p w:rsidR="00C175C9" w:rsidRPr="00E23D0F" w:rsidRDefault="00C175C9" w:rsidP="00BF078D">
            <w:pPr>
              <w:ind w:left="0"/>
              <w:rPr>
                <w:color w:val="FF0000"/>
              </w:rPr>
            </w:pPr>
            <w:r w:rsidRPr="00E23D0F">
              <w:rPr>
                <w:rFonts w:hint="eastAsia"/>
                <w:color w:val="FF0000"/>
              </w:rPr>
              <w:t>#检查数据库中的所有表</w:t>
            </w:r>
          </w:p>
          <w:p w:rsidR="00C175C9" w:rsidRDefault="00C175C9" w:rsidP="00BF078D">
            <w:pPr>
              <w:ind w:left="0"/>
            </w:pPr>
            <w:proofErr w:type="spellStart"/>
            <w:r>
              <w:rPr>
                <w:rFonts w:hint="eastAsia"/>
              </w:rPr>
              <w:t>mysqlcheck</w:t>
            </w:r>
            <w:proofErr w:type="spellEnd"/>
            <w:r>
              <w:rPr>
                <w:rFonts w:hint="eastAsia"/>
              </w:rPr>
              <w:t xml:space="preserve">  数据库名</w:t>
            </w:r>
          </w:p>
          <w:p w:rsidR="00C175C9" w:rsidRPr="00E23D0F" w:rsidRDefault="00C175C9" w:rsidP="00C175C9">
            <w:pPr>
              <w:ind w:left="0"/>
              <w:rPr>
                <w:color w:val="FF0000"/>
              </w:rPr>
            </w:pPr>
            <w:r w:rsidRPr="00E23D0F">
              <w:rPr>
                <w:rFonts w:hint="eastAsia"/>
                <w:color w:val="FF0000"/>
              </w:rPr>
              <w:t>#检查数据库中的指定表</w:t>
            </w:r>
          </w:p>
          <w:p w:rsidR="00F63C8F" w:rsidRDefault="00C175C9" w:rsidP="00C175C9">
            <w:pPr>
              <w:ind w:left="0"/>
            </w:pPr>
            <w:proofErr w:type="spellStart"/>
            <w:r>
              <w:rPr>
                <w:rFonts w:hint="eastAsia"/>
              </w:rPr>
              <w:lastRenderedPageBreak/>
              <w:t>mysqlcheck</w:t>
            </w:r>
            <w:proofErr w:type="spellEnd"/>
            <w:r>
              <w:rPr>
                <w:rFonts w:hint="eastAsia"/>
              </w:rPr>
              <w:t xml:space="preserve">  数据库名 表名1 表名2</w:t>
            </w:r>
          </w:p>
          <w:p w:rsidR="00F63C8F" w:rsidRDefault="00F63C8F" w:rsidP="00C175C9">
            <w:pPr>
              <w:ind w:left="0"/>
            </w:pPr>
            <w:r>
              <w:rPr>
                <w:rFonts w:hint="eastAsia"/>
              </w:rPr>
              <w:t>常用选项：</w:t>
            </w:r>
          </w:p>
          <w:p w:rsidR="00F63C8F" w:rsidRDefault="00F63C8F" w:rsidP="00C175C9">
            <w:pPr>
              <w:ind w:left="0"/>
            </w:pPr>
            <w:r>
              <w:rPr>
                <w:rFonts w:hint="eastAsia"/>
              </w:rPr>
              <w:t>#check相关</w:t>
            </w:r>
          </w:p>
          <w:p w:rsidR="00F63C8F" w:rsidRDefault="00F63C8F" w:rsidP="00C175C9">
            <w:pPr>
              <w:ind w:left="0"/>
            </w:pPr>
            <w:r>
              <w:rPr>
                <w:rFonts w:hint="eastAsia"/>
              </w:rPr>
              <w:t>--check-only-changed</w:t>
            </w:r>
          </w:p>
          <w:p w:rsidR="00F63C8F" w:rsidRDefault="00F63C8F" w:rsidP="00C175C9">
            <w:pPr>
              <w:ind w:left="0"/>
            </w:pPr>
            <w:r>
              <w:rPr>
                <w:rFonts w:hint="eastAsia"/>
              </w:rPr>
              <w:t>--extended</w:t>
            </w:r>
          </w:p>
          <w:p w:rsidR="00F63C8F" w:rsidRDefault="00F63C8F" w:rsidP="00C175C9">
            <w:pPr>
              <w:ind w:left="0"/>
            </w:pPr>
            <w:r>
              <w:rPr>
                <w:rFonts w:hint="eastAsia"/>
              </w:rPr>
              <w:t xml:space="preserve">--fast </w:t>
            </w:r>
          </w:p>
          <w:p w:rsidR="00F63C8F" w:rsidRDefault="00F63C8F" w:rsidP="00C175C9">
            <w:pPr>
              <w:ind w:left="0"/>
            </w:pPr>
            <w:r>
              <w:rPr>
                <w:rFonts w:hint="eastAsia"/>
              </w:rPr>
              <w:t>--medium-check</w:t>
            </w:r>
          </w:p>
          <w:p w:rsidR="00F63C8F" w:rsidRDefault="00F63C8F" w:rsidP="00C175C9">
            <w:pPr>
              <w:ind w:left="0"/>
            </w:pPr>
            <w:r>
              <w:rPr>
                <w:rFonts w:hint="eastAsia"/>
              </w:rPr>
              <w:t>--quick</w:t>
            </w:r>
          </w:p>
          <w:p w:rsidR="00F63C8F" w:rsidRDefault="00F63C8F" w:rsidP="00C175C9">
            <w:pPr>
              <w:ind w:left="0"/>
            </w:pPr>
            <w:r>
              <w:rPr>
                <w:rFonts w:hint="eastAsia"/>
              </w:rPr>
              <w:t>#repair相关</w:t>
            </w:r>
          </w:p>
          <w:p w:rsidR="00F63C8F" w:rsidRDefault="00F63C8F" w:rsidP="00C175C9">
            <w:pPr>
              <w:ind w:left="0"/>
            </w:pPr>
            <w:r>
              <w:rPr>
                <w:rFonts w:hint="eastAsia"/>
              </w:rPr>
              <w:t>--repair</w:t>
            </w:r>
          </w:p>
          <w:p w:rsidR="00F63C8F" w:rsidRDefault="00F63C8F" w:rsidP="00C175C9">
            <w:pPr>
              <w:ind w:left="0"/>
            </w:pPr>
            <w:r>
              <w:rPr>
                <w:rFonts w:hint="eastAsia"/>
              </w:rPr>
              <w:t>--repair -extended</w:t>
            </w:r>
          </w:p>
          <w:p w:rsidR="00C175C9" w:rsidRDefault="00F63C8F" w:rsidP="00BF078D">
            <w:pPr>
              <w:ind w:left="0"/>
            </w:pPr>
            <w:r>
              <w:rPr>
                <w:rFonts w:hint="eastAsia"/>
              </w:rPr>
              <w:t>--repair -quick</w:t>
            </w:r>
          </w:p>
        </w:tc>
      </w:tr>
    </w:tbl>
    <w:p w:rsidR="00F63C8F" w:rsidRDefault="00F63C8F" w:rsidP="008246F0"/>
    <w:p w:rsidR="00D144FD" w:rsidRDefault="00C175C9" w:rsidP="00C175C9">
      <w:pPr>
        <w:pStyle w:val="Heading2"/>
      </w:pPr>
      <w:proofErr w:type="spellStart"/>
      <w:r>
        <w:rPr>
          <w:rFonts w:hint="eastAsia"/>
        </w:rPr>
        <w:t>InnoDB</w:t>
      </w:r>
      <w:proofErr w:type="spellEnd"/>
      <w:r>
        <w:rPr>
          <w:rFonts w:hint="eastAsia"/>
        </w:rPr>
        <w:t>的自动修复</w:t>
      </w:r>
    </w:p>
    <w:p w:rsidR="008246F0" w:rsidRDefault="008246F0" w:rsidP="008246F0">
      <w:proofErr w:type="spellStart"/>
      <w:r>
        <w:t>I</w:t>
      </w:r>
      <w:r>
        <w:rPr>
          <w:rFonts w:hint="eastAsia"/>
        </w:rPr>
        <w:t>nnodb</w:t>
      </w:r>
      <w:proofErr w:type="spellEnd"/>
      <w:r>
        <w:rPr>
          <w:rFonts w:hint="eastAsia"/>
        </w:rPr>
        <w:t>存储引擎启动失败，解决方法：</w:t>
      </w:r>
    </w:p>
    <w:p w:rsidR="008246F0" w:rsidRDefault="008246F0" w:rsidP="008246F0">
      <w:r>
        <w:rPr>
          <w:rFonts w:hint="eastAsia"/>
        </w:rPr>
        <w:t>第一步：设置变量</w:t>
      </w:r>
    </w:p>
    <w:p w:rsidR="008246F0" w:rsidRDefault="008246F0" w:rsidP="008246F0">
      <w:proofErr w:type="spellStart"/>
      <w:r w:rsidRPr="008246F0">
        <w:t>innodb_force_recovery</w:t>
      </w:r>
      <w:proofErr w:type="spellEnd"/>
      <w:r>
        <w:rPr>
          <w:rFonts w:hint="eastAsia"/>
        </w:rPr>
        <w:t>=4(自动恢复策略)</w:t>
      </w:r>
    </w:p>
    <w:p w:rsidR="008246F0" w:rsidRPr="008246F0" w:rsidRDefault="008246F0" w:rsidP="008246F0">
      <w:proofErr w:type="spellStart"/>
      <w:r w:rsidRPr="008246F0">
        <w:t>innodb_force_load_corrupted</w:t>
      </w:r>
      <w:proofErr w:type="spellEnd"/>
      <w:r>
        <w:rPr>
          <w:rFonts w:hint="eastAsia"/>
        </w:rPr>
        <w:t>=on(表示表受损也要加载他们)</w:t>
      </w:r>
    </w:p>
    <w:p w:rsidR="00BF078D" w:rsidRDefault="008246F0" w:rsidP="00BF078D">
      <w:r>
        <w:rPr>
          <w:rFonts w:hint="eastAsia"/>
        </w:rPr>
        <w:t>第二步：使用</w:t>
      </w:r>
      <w:proofErr w:type="spellStart"/>
      <w:r>
        <w:rPr>
          <w:rFonts w:hint="eastAsia"/>
        </w:rPr>
        <w:t>mysqldump</w:t>
      </w:r>
      <w:proofErr w:type="spellEnd"/>
      <w:r>
        <w:rPr>
          <w:rFonts w:hint="eastAsia"/>
        </w:rPr>
        <w:t>转储文件的方式备份</w:t>
      </w:r>
      <w:proofErr w:type="spellStart"/>
      <w:r>
        <w:rPr>
          <w:rFonts w:hint="eastAsia"/>
        </w:rPr>
        <w:t>InnoDB</w:t>
      </w:r>
      <w:proofErr w:type="spellEnd"/>
      <w:r>
        <w:rPr>
          <w:rFonts w:hint="eastAsia"/>
        </w:rPr>
        <w:t>表，然后修改配置，重新生成表空间和数据文件。</w:t>
      </w:r>
    </w:p>
    <w:p w:rsidR="00F83234" w:rsidRPr="00BF078D" w:rsidRDefault="00F83234" w:rsidP="00E23D0F">
      <w:pPr>
        <w:ind w:left="0"/>
      </w:pPr>
    </w:p>
    <w:sectPr w:rsidR="00F83234" w:rsidRPr="00BF078D"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796" w:rsidRDefault="00B37796" w:rsidP="00912EE0">
      <w:pPr>
        <w:spacing w:after="0"/>
      </w:pPr>
      <w:r>
        <w:separator/>
      </w:r>
    </w:p>
  </w:endnote>
  <w:endnote w:type="continuationSeparator" w:id="0">
    <w:p w:rsidR="00B37796" w:rsidRDefault="00B37796" w:rsidP="00912EE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1831509"/>
      <w:docPartObj>
        <w:docPartGallery w:val="Page Numbers (Bottom of Page)"/>
        <w:docPartUnique/>
      </w:docPartObj>
    </w:sdtPr>
    <w:sdtContent>
      <w:p w:rsidR="00A042CC" w:rsidRDefault="004329BA">
        <w:pPr>
          <w:pStyle w:val="Footer"/>
          <w:jc w:val="right"/>
        </w:pPr>
        <w:fldSimple w:instr=" PAGE   \* MERGEFORMAT ">
          <w:r w:rsidR="00D45C4E">
            <w:rPr>
              <w:noProof/>
            </w:rPr>
            <w:t>5</w:t>
          </w:r>
        </w:fldSimple>
      </w:p>
    </w:sdtContent>
  </w:sdt>
  <w:p w:rsidR="00A042CC" w:rsidRDefault="00A042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796" w:rsidRDefault="00B37796" w:rsidP="00912EE0">
      <w:pPr>
        <w:spacing w:after="0"/>
      </w:pPr>
      <w:r>
        <w:separator/>
      </w:r>
    </w:p>
  </w:footnote>
  <w:footnote w:type="continuationSeparator" w:id="0">
    <w:p w:rsidR="00B37796" w:rsidRDefault="00B37796" w:rsidP="00912EE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4A284246"/>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94F0E"/>
    <w:multiLevelType w:val="hybridMultilevel"/>
    <w:tmpl w:val="1BE8F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03002"/>
    <w:multiLevelType w:val="hybridMultilevel"/>
    <w:tmpl w:val="DCF2E5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815"/>
    <w:multiLevelType w:val="hybridMultilevel"/>
    <w:tmpl w:val="6F5464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A52F5D"/>
    <w:multiLevelType w:val="hybridMultilevel"/>
    <w:tmpl w:val="77D6C9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3E381D"/>
    <w:multiLevelType w:val="hybridMultilevel"/>
    <w:tmpl w:val="22683F12"/>
    <w:lvl w:ilvl="0" w:tplc="CA48AE7A">
      <w:start w:val="1"/>
      <w:numFmt w:val="decimal"/>
      <w:pStyle w:val="Heading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C5251"/>
    <w:multiLevelType w:val="hybridMultilevel"/>
    <w:tmpl w:val="67189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46317E"/>
    <w:multiLevelType w:val="hybridMultilevel"/>
    <w:tmpl w:val="E48EB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0"/>
  </w:num>
  <w:num w:numId="5">
    <w:abstractNumId w:val="6"/>
  </w:num>
  <w:num w:numId="6">
    <w:abstractNumId w:val="3"/>
  </w:num>
  <w:num w:numId="7">
    <w:abstractNumId w:val="0"/>
  </w:num>
  <w:num w:numId="8">
    <w:abstractNumId w:val="6"/>
  </w:num>
  <w:num w:numId="9">
    <w:abstractNumId w:val="3"/>
  </w:num>
  <w:num w:numId="10">
    <w:abstractNumId w:val="0"/>
  </w:num>
  <w:num w:numId="11">
    <w:abstractNumId w:val="6"/>
  </w:num>
  <w:num w:numId="12">
    <w:abstractNumId w:val="3"/>
  </w:num>
  <w:num w:numId="13">
    <w:abstractNumId w:val="0"/>
  </w:num>
  <w:num w:numId="14">
    <w:abstractNumId w:val="6"/>
  </w:num>
  <w:num w:numId="15">
    <w:abstractNumId w:val="3"/>
  </w:num>
  <w:num w:numId="16">
    <w:abstractNumId w:val="8"/>
  </w:num>
  <w:num w:numId="17">
    <w:abstractNumId w:val="4"/>
  </w:num>
  <w:num w:numId="18">
    <w:abstractNumId w:val="5"/>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2"/>
  </w:num>
  <w:num w:numId="23">
    <w:abstractNumId w:val="1"/>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912EE0"/>
    <w:rsid w:val="00043573"/>
    <w:rsid w:val="00084C60"/>
    <w:rsid w:val="000E4B5C"/>
    <w:rsid w:val="000E728D"/>
    <w:rsid w:val="00126751"/>
    <w:rsid w:val="00140BA5"/>
    <w:rsid w:val="00181DF3"/>
    <w:rsid w:val="001C2C3B"/>
    <w:rsid w:val="00212F09"/>
    <w:rsid w:val="0021307C"/>
    <w:rsid w:val="00244BB0"/>
    <w:rsid w:val="00311A10"/>
    <w:rsid w:val="00324740"/>
    <w:rsid w:val="00330970"/>
    <w:rsid w:val="003319BD"/>
    <w:rsid w:val="003B3E84"/>
    <w:rsid w:val="00413C29"/>
    <w:rsid w:val="00421271"/>
    <w:rsid w:val="0043080B"/>
    <w:rsid w:val="004329BA"/>
    <w:rsid w:val="00443242"/>
    <w:rsid w:val="00446AF8"/>
    <w:rsid w:val="00463DBC"/>
    <w:rsid w:val="00475A28"/>
    <w:rsid w:val="00475DC8"/>
    <w:rsid w:val="00476C45"/>
    <w:rsid w:val="00476E0A"/>
    <w:rsid w:val="004B1189"/>
    <w:rsid w:val="004D1B6C"/>
    <w:rsid w:val="004D51AA"/>
    <w:rsid w:val="004E1E8C"/>
    <w:rsid w:val="00562410"/>
    <w:rsid w:val="00613109"/>
    <w:rsid w:val="00642BE3"/>
    <w:rsid w:val="006629FD"/>
    <w:rsid w:val="00676FF4"/>
    <w:rsid w:val="006919EC"/>
    <w:rsid w:val="00695A4C"/>
    <w:rsid w:val="006A6D84"/>
    <w:rsid w:val="006D7C06"/>
    <w:rsid w:val="00700C8E"/>
    <w:rsid w:val="007218E7"/>
    <w:rsid w:val="007243BF"/>
    <w:rsid w:val="00725D4B"/>
    <w:rsid w:val="00735E51"/>
    <w:rsid w:val="00743A38"/>
    <w:rsid w:val="00794528"/>
    <w:rsid w:val="007D17C2"/>
    <w:rsid w:val="007F3060"/>
    <w:rsid w:val="00814352"/>
    <w:rsid w:val="00822514"/>
    <w:rsid w:val="008246F0"/>
    <w:rsid w:val="008261CD"/>
    <w:rsid w:val="00842D81"/>
    <w:rsid w:val="00847035"/>
    <w:rsid w:val="00851D54"/>
    <w:rsid w:val="008731F0"/>
    <w:rsid w:val="008B5ACA"/>
    <w:rsid w:val="008C5117"/>
    <w:rsid w:val="00904415"/>
    <w:rsid w:val="00905F64"/>
    <w:rsid w:val="00912EE0"/>
    <w:rsid w:val="00941E94"/>
    <w:rsid w:val="00943CF6"/>
    <w:rsid w:val="0099619D"/>
    <w:rsid w:val="009B4B91"/>
    <w:rsid w:val="009C1F68"/>
    <w:rsid w:val="009D5000"/>
    <w:rsid w:val="009F3384"/>
    <w:rsid w:val="00A042CC"/>
    <w:rsid w:val="00A04D72"/>
    <w:rsid w:val="00A063FF"/>
    <w:rsid w:val="00A1185D"/>
    <w:rsid w:val="00A309F1"/>
    <w:rsid w:val="00A56EB1"/>
    <w:rsid w:val="00AA62BE"/>
    <w:rsid w:val="00B07024"/>
    <w:rsid w:val="00B37796"/>
    <w:rsid w:val="00B51927"/>
    <w:rsid w:val="00B81A1E"/>
    <w:rsid w:val="00BA392B"/>
    <w:rsid w:val="00BF078D"/>
    <w:rsid w:val="00C03A83"/>
    <w:rsid w:val="00C13B0F"/>
    <w:rsid w:val="00C175C9"/>
    <w:rsid w:val="00C17D85"/>
    <w:rsid w:val="00C215FA"/>
    <w:rsid w:val="00C67D32"/>
    <w:rsid w:val="00C96B49"/>
    <w:rsid w:val="00CD65D3"/>
    <w:rsid w:val="00CE69EB"/>
    <w:rsid w:val="00CF11E8"/>
    <w:rsid w:val="00D144FD"/>
    <w:rsid w:val="00D209BD"/>
    <w:rsid w:val="00D20CB0"/>
    <w:rsid w:val="00D24EDE"/>
    <w:rsid w:val="00D45C4E"/>
    <w:rsid w:val="00D522AD"/>
    <w:rsid w:val="00D60940"/>
    <w:rsid w:val="00D7678D"/>
    <w:rsid w:val="00D80E2B"/>
    <w:rsid w:val="00D92E06"/>
    <w:rsid w:val="00DA7948"/>
    <w:rsid w:val="00DB6FA6"/>
    <w:rsid w:val="00DC2048"/>
    <w:rsid w:val="00DC34DD"/>
    <w:rsid w:val="00DC3EBE"/>
    <w:rsid w:val="00DE6E85"/>
    <w:rsid w:val="00E00E85"/>
    <w:rsid w:val="00E1003F"/>
    <w:rsid w:val="00E23D0F"/>
    <w:rsid w:val="00EC1050"/>
    <w:rsid w:val="00EC3167"/>
    <w:rsid w:val="00EF3DCE"/>
    <w:rsid w:val="00EF3DD9"/>
    <w:rsid w:val="00F122F9"/>
    <w:rsid w:val="00F213C2"/>
    <w:rsid w:val="00F34292"/>
    <w:rsid w:val="00F37F94"/>
    <w:rsid w:val="00F54F1C"/>
    <w:rsid w:val="00F63C8F"/>
    <w:rsid w:val="00F83234"/>
    <w:rsid w:val="00F906AD"/>
    <w:rsid w:val="00FB15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912EE0"/>
    <w:pPr>
      <w:tabs>
        <w:tab w:val="center" w:pos="4320"/>
        <w:tab w:val="right" w:pos="8640"/>
      </w:tabs>
      <w:spacing w:after="0"/>
    </w:pPr>
  </w:style>
  <w:style w:type="character" w:customStyle="1" w:styleId="HeaderChar">
    <w:name w:val="Header Char"/>
    <w:basedOn w:val="DefaultParagraphFont"/>
    <w:link w:val="Header"/>
    <w:uiPriority w:val="99"/>
    <w:semiHidden/>
    <w:rsid w:val="00912EE0"/>
    <w:rPr>
      <w:rFonts w:ascii="微软雅黑" w:hAnsi="微软雅黑"/>
      <w:sz w:val="24"/>
    </w:rPr>
  </w:style>
  <w:style w:type="paragraph" w:styleId="Footer">
    <w:name w:val="footer"/>
    <w:basedOn w:val="Normal"/>
    <w:link w:val="FooterChar"/>
    <w:uiPriority w:val="99"/>
    <w:unhideWhenUsed/>
    <w:rsid w:val="00912EE0"/>
    <w:pPr>
      <w:tabs>
        <w:tab w:val="center" w:pos="4320"/>
        <w:tab w:val="right" w:pos="8640"/>
      </w:tabs>
      <w:spacing w:after="0"/>
    </w:pPr>
  </w:style>
  <w:style w:type="character" w:customStyle="1" w:styleId="FooterChar">
    <w:name w:val="Footer Char"/>
    <w:basedOn w:val="DefaultParagraphFont"/>
    <w:link w:val="Footer"/>
    <w:uiPriority w:val="99"/>
    <w:rsid w:val="00912EE0"/>
    <w:rPr>
      <w:rFonts w:ascii="微软雅黑" w:hAnsi="微软雅黑"/>
      <w:sz w:val="24"/>
    </w:rPr>
  </w:style>
  <w:style w:type="table" w:styleId="TableGrid">
    <w:name w:val="Table Grid"/>
    <w:basedOn w:val="TableNormal"/>
    <w:uiPriority w:val="59"/>
    <w:rsid w:val="00C175C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rayon-p">
    <w:name w:val="crayon-p"/>
    <w:basedOn w:val="DefaultParagraphFont"/>
    <w:rsid w:val="004E1E8C"/>
  </w:style>
  <w:style w:type="paragraph" w:styleId="BalloonText">
    <w:name w:val="Balloon Text"/>
    <w:basedOn w:val="Normal"/>
    <w:link w:val="BalloonTextChar"/>
    <w:uiPriority w:val="99"/>
    <w:semiHidden/>
    <w:unhideWhenUsed/>
    <w:rsid w:val="00700C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C8E"/>
    <w:rPr>
      <w:rFonts w:ascii="Tahoma" w:hAnsi="Tahoma" w:cs="Tahoma"/>
      <w:sz w:val="16"/>
      <w:szCs w:val="16"/>
    </w:rPr>
  </w:style>
  <w:style w:type="character" w:styleId="HTMLCode">
    <w:name w:val="HTML Code"/>
    <w:basedOn w:val="DefaultParagraphFont"/>
    <w:uiPriority w:val="99"/>
    <w:semiHidden/>
    <w:unhideWhenUsed/>
    <w:rsid w:val="00700C8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963113">
      <w:bodyDiv w:val="1"/>
      <w:marLeft w:val="0"/>
      <w:marRight w:val="0"/>
      <w:marTop w:val="0"/>
      <w:marBottom w:val="0"/>
      <w:divBdr>
        <w:top w:val="none" w:sz="0" w:space="0" w:color="auto"/>
        <w:left w:val="none" w:sz="0" w:space="0" w:color="auto"/>
        <w:bottom w:val="none" w:sz="0" w:space="0" w:color="auto"/>
        <w:right w:val="none" w:sz="0" w:space="0" w:color="auto"/>
      </w:divBdr>
      <w:divsChild>
        <w:div w:id="1088699613">
          <w:marLeft w:val="0"/>
          <w:marRight w:val="0"/>
          <w:marTop w:val="0"/>
          <w:marBottom w:val="0"/>
          <w:divBdr>
            <w:top w:val="none" w:sz="0" w:space="0" w:color="auto"/>
            <w:left w:val="none" w:sz="0" w:space="0" w:color="auto"/>
            <w:bottom w:val="none" w:sz="0" w:space="0" w:color="auto"/>
            <w:right w:val="none" w:sz="0" w:space="0" w:color="auto"/>
          </w:divBdr>
        </w:div>
        <w:div w:id="1960188039">
          <w:marLeft w:val="0"/>
          <w:marRight w:val="0"/>
          <w:marTop w:val="0"/>
          <w:marBottom w:val="0"/>
          <w:divBdr>
            <w:top w:val="none" w:sz="0" w:space="0" w:color="auto"/>
            <w:left w:val="none" w:sz="0" w:space="0" w:color="auto"/>
            <w:bottom w:val="none" w:sz="0" w:space="0" w:color="auto"/>
            <w:right w:val="none" w:sz="0" w:space="0" w:color="auto"/>
          </w:divBdr>
        </w:div>
      </w:divsChild>
    </w:div>
    <w:div w:id="385951018">
      <w:bodyDiv w:val="1"/>
      <w:marLeft w:val="0"/>
      <w:marRight w:val="0"/>
      <w:marTop w:val="0"/>
      <w:marBottom w:val="0"/>
      <w:divBdr>
        <w:top w:val="none" w:sz="0" w:space="0" w:color="auto"/>
        <w:left w:val="none" w:sz="0" w:space="0" w:color="auto"/>
        <w:bottom w:val="none" w:sz="0" w:space="0" w:color="auto"/>
        <w:right w:val="none" w:sz="0" w:space="0" w:color="auto"/>
      </w:divBdr>
    </w:div>
    <w:div w:id="419642137">
      <w:bodyDiv w:val="1"/>
      <w:marLeft w:val="0"/>
      <w:marRight w:val="0"/>
      <w:marTop w:val="0"/>
      <w:marBottom w:val="0"/>
      <w:divBdr>
        <w:top w:val="none" w:sz="0" w:space="0" w:color="auto"/>
        <w:left w:val="none" w:sz="0" w:space="0" w:color="auto"/>
        <w:bottom w:val="none" w:sz="0" w:space="0" w:color="auto"/>
        <w:right w:val="none" w:sz="0" w:space="0" w:color="auto"/>
      </w:divBdr>
    </w:div>
    <w:div w:id="441723849">
      <w:bodyDiv w:val="1"/>
      <w:marLeft w:val="0"/>
      <w:marRight w:val="0"/>
      <w:marTop w:val="0"/>
      <w:marBottom w:val="0"/>
      <w:divBdr>
        <w:top w:val="none" w:sz="0" w:space="0" w:color="auto"/>
        <w:left w:val="none" w:sz="0" w:space="0" w:color="auto"/>
        <w:bottom w:val="none" w:sz="0" w:space="0" w:color="auto"/>
        <w:right w:val="none" w:sz="0" w:space="0" w:color="auto"/>
      </w:divBdr>
    </w:div>
    <w:div w:id="529221954">
      <w:bodyDiv w:val="1"/>
      <w:marLeft w:val="0"/>
      <w:marRight w:val="0"/>
      <w:marTop w:val="0"/>
      <w:marBottom w:val="0"/>
      <w:divBdr>
        <w:top w:val="none" w:sz="0" w:space="0" w:color="auto"/>
        <w:left w:val="none" w:sz="0" w:space="0" w:color="auto"/>
        <w:bottom w:val="none" w:sz="0" w:space="0" w:color="auto"/>
        <w:right w:val="none" w:sz="0" w:space="0" w:color="auto"/>
      </w:divBdr>
    </w:div>
    <w:div w:id="690299891">
      <w:bodyDiv w:val="1"/>
      <w:marLeft w:val="0"/>
      <w:marRight w:val="0"/>
      <w:marTop w:val="0"/>
      <w:marBottom w:val="0"/>
      <w:divBdr>
        <w:top w:val="none" w:sz="0" w:space="0" w:color="auto"/>
        <w:left w:val="none" w:sz="0" w:space="0" w:color="auto"/>
        <w:bottom w:val="none" w:sz="0" w:space="0" w:color="auto"/>
        <w:right w:val="none" w:sz="0" w:space="0" w:color="auto"/>
      </w:divBdr>
    </w:div>
    <w:div w:id="726420450">
      <w:bodyDiv w:val="1"/>
      <w:marLeft w:val="0"/>
      <w:marRight w:val="0"/>
      <w:marTop w:val="0"/>
      <w:marBottom w:val="0"/>
      <w:divBdr>
        <w:top w:val="none" w:sz="0" w:space="0" w:color="auto"/>
        <w:left w:val="none" w:sz="0" w:space="0" w:color="auto"/>
        <w:bottom w:val="none" w:sz="0" w:space="0" w:color="auto"/>
        <w:right w:val="none" w:sz="0" w:space="0" w:color="auto"/>
      </w:divBdr>
    </w:div>
    <w:div w:id="790781040">
      <w:bodyDiv w:val="1"/>
      <w:marLeft w:val="0"/>
      <w:marRight w:val="0"/>
      <w:marTop w:val="0"/>
      <w:marBottom w:val="0"/>
      <w:divBdr>
        <w:top w:val="none" w:sz="0" w:space="0" w:color="auto"/>
        <w:left w:val="none" w:sz="0" w:space="0" w:color="auto"/>
        <w:bottom w:val="none" w:sz="0" w:space="0" w:color="auto"/>
        <w:right w:val="none" w:sz="0" w:space="0" w:color="auto"/>
      </w:divBdr>
    </w:div>
    <w:div w:id="923875436">
      <w:bodyDiv w:val="1"/>
      <w:marLeft w:val="0"/>
      <w:marRight w:val="0"/>
      <w:marTop w:val="0"/>
      <w:marBottom w:val="0"/>
      <w:divBdr>
        <w:top w:val="none" w:sz="0" w:space="0" w:color="auto"/>
        <w:left w:val="none" w:sz="0" w:space="0" w:color="auto"/>
        <w:bottom w:val="none" w:sz="0" w:space="0" w:color="auto"/>
        <w:right w:val="none" w:sz="0" w:space="0" w:color="auto"/>
      </w:divBdr>
    </w:div>
    <w:div w:id="1269967127">
      <w:bodyDiv w:val="1"/>
      <w:marLeft w:val="0"/>
      <w:marRight w:val="0"/>
      <w:marTop w:val="0"/>
      <w:marBottom w:val="0"/>
      <w:divBdr>
        <w:top w:val="none" w:sz="0" w:space="0" w:color="auto"/>
        <w:left w:val="none" w:sz="0" w:space="0" w:color="auto"/>
        <w:bottom w:val="none" w:sz="0" w:space="0" w:color="auto"/>
        <w:right w:val="none" w:sz="0" w:space="0" w:color="auto"/>
      </w:divBdr>
      <w:divsChild>
        <w:div w:id="676232607">
          <w:marLeft w:val="0"/>
          <w:marRight w:val="0"/>
          <w:marTop w:val="0"/>
          <w:marBottom w:val="0"/>
          <w:divBdr>
            <w:top w:val="none" w:sz="0" w:space="0" w:color="auto"/>
            <w:left w:val="none" w:sz="0" w:space="0" w:color="auto"/>
            <w:bottom w:val="none" w:sz="0" w:space="0" w:color="auto"/>
            <w:right w:val="none" w:sz="0" w:space="0" w:color="auto"/>
          </w:divBdr>
          <w:divsChild>
            <w:div w:id="334840601">
              <w:marLeft w:val="0"/>
              <w:marRight w:val="0"/>
              <w:marTop w:val="180"/>
              <w:marBottom w:val="180"/>
              <w:divBdr>
                <w:top w:val="none" w:sz="0" w:space="0" w:color="auto"/>
                <w:left w:val="none" w:sz="0" w:space="0" w:color="auto"/>
                <w:bottom w:val="none" w:sz="0" w:space="0" w:color="auto"/>
                <w:right w:val="none" w:sz="0" w:space="0" w:color="auto"/>
              </w:divBdr>
              <w:divsChild>
                <w:div w:id="8467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31">
          <w:marLeft w:val="0"/>
          <w:marRight w:val="0"/>
          <w:marTop w:val="0"/>
          <w:marBottom w:val="0"/>
          <w:divBdr>
            <w:top w:val="none" w:sz="0" w:space="0" w:color="auto"/>
            <w:left w:val="none" w:sz="0" w:space="0" w:color="auto"/>
            <w:bottom w:val="none" w:sz="0" w:space="0" w:color="auto"/>
            <w:right w:val="none" w:sz="0" w:space="0" w:color="auto"/>
          </w:divBdr>
          <w:divsChild>
            <w:div w:id="910851137">
              <w:marLeft w:val="0"/>
              <w:marRight w:val="0"/>
              <w:marTop w:val="180"/>
              <w:marBottom w:val="180"/>
              <w:divBdr>
                <w:top w:val="none" w:sz="0" w:space="0" w:color="auto"/>
                <w:left w:val="none" w:sz="0" w:space="0" w:color="auto"/>
                <w:bottom w:val="none" w:sz="0" w:space="0" w:color="auto"/>
                <w:right w:val="none" w:sz="0" w:space="0" w:color="auto"/>
              </w:divBdr>
              <w:divsChild>
                <w:div w:id="16096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4046">
          <w:marLeft w:val="0"/>
          <w:marRight w:val="0"/>
          <w:marTop w:val="0"/>
          <w:marBottom w:val="0"/>
          <w:divBdr>
            <w:top w:val="none" w:sz="0" w:space="0" w:color="auto"/>
            <w:left w:val="none" w:sz="0" w:space="0" w:color="auto"/>
            <w:bottom w:val="none" w:sz="0" w:space="0" w:color="auto"/>
            <w:right w:val="none" w:sz="0" w:space="0" w:color="auto"/>
          </w:divBdr>
          <w:divsChild>
            <w:div w:id="942805594">
              <w:marLeft w:val="0"/>
              <w:marRight w:val="0"/>
              <w:marTop w:val="180"/>
              <w:marBottom w:val="180"/>
              <w:divBdr>
                <w:top w:val="none" w:sz="0" w:space="0" w:color="auto"/>
                <w:left w:val="none" w:sz="0" w:space="0" w:color="auto"/>
                <w:bottom w:val="none" w:sz="0" w:space="0" w:color="auto"/>
                <w:right w:val="none" w:sz="0" w:space="0" w:color="auto"/>
              </w:divBdr>
              <w:divsChild>
                <w:div w:id="1677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977">
          <w:marLeft w:val="0"/>
          <w:marRight w:val="0"/>
          <w:marTop w:val="0"/>
          <w:marBottom w:val="0"/>
          <w:divBdr>
            <w:top w:val="none" w:sz="0" w:space="0" w:color="auto"/>
            <w:left w:val="none" w:sz="0" w:space="0" w:color="auto"/>
            <w:bottom w:val="none" w:sz="0" w:space="0" w:color="auto"/>
            <w:right w:val="none" w:sz="0" w:space="0" w:color="auto"/>
          </w:divBdr>
          <w:divsChild>
            <w:div w:id="1497959744">
              <w:marLeft w:val="0"/>
              <w:marRight w:val="0"/>
              <w:marTop w:val="180"/>
              <w:marBottom w:val="180"/>
              <w:divBdr>
                <w:top w:val="none" w:sz="0" w:space="0" w:color="auto"/>
                <w:left w:val="none" w:sz="0" w:space="0" w:color="auto"/>
                <w:bottom w:val="none" w:sz="0" w:space="0" w:color="auto"/>
                <w:right w:val="none" w:sz="0" w:space="0" w:color="auto"/>
              </w:divBdr>
              <w:divsChild>
                <w:div w:id="18364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6881">
          <w:marLeft w:val="0"/>
          <w:marRight w:val="0"/>
          <w:marTop w:val="0"/>
          <w:marBottom w:val="0"/>
          <w:divBdr>
            <w:top w:val="none" w:sz="0" w:space="0" w:color="auto"/>
            <w:left w:val="none" w:sz="0" w:space="0" w:color="auto"/>
            <w:bottom w:val="none" w:sz="0" w:space="0" w:color="auto"/>
            <w:right w:val="none" w:sz="0" w:space="0" w:color="auto"/>
          </w:divBdr>
          <w:divsChild>
            <w:div w:id="906262860">
              <w:marLeft w:val="0"/>
              <w:marRight w:val="0"/>
              <w:marTop w:val="180"/>
              <w:marBottom w:val="180"/>
              <w:divBdr>
                <w:top w:val="none" w:sz="0" w:space="0" w:color="auto"/>
                <w:left w:val="none" w:sz="0" w:space="0" w:color="auto"/>
                <w:bottom w:val="none" w:sz="0" w:space="0" w:color="auto"/>
                <w:right w:val="none" w:sz="0" w:space="0" w:color="auto"/>
              </w:divBdr>
              <w:divsChild>
                <w:div w:id="4523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0949">
          <w:marLeft w:val="0"/>
          <w:marRight w:val="0"/>
          <w:marTop w:val="0"/>
          <w:marBottom w:val="0"/>
          <w:divBdr>
            <w:top w:val="none" w:sz="0" w:space="0" w:color="auto"/>
            <w:left w:val="none" w:sz="0" w:space="0" w:color="auto"/>
            <w:bottom w:val="none" w:sz="0" w:space="0" w:color="auto"/>
            <w:right w:val="none" w:sz="0" w:space="0" w:color="auto"/>
          </w:divBdr>
          <w:divsChild>
            <w:div w:id="1936472639">
              <w:marLeft w:val="0"/>
              <w:marRight w:val="0"/>
              <w:marTop w:val="180"/>
              <w:marBottom w:val="180"/>
              <w:divBdr>
                <w:top w:val="none" w:sz="0" w:space="0" w:color="auto"/>
                <w:left w:val="none" w:sz="0" w:space="0" w:color="auto"/>
                <w:bottom w:val="none" w:sz="0" w:space="0" w:color="auto"/>
                <w:right w:val="none" w:sz="0" w:space="0" w:color="auto"/>
              </w:divBdr>
              <w:divsChild>
                <w:div w:id="8732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372">
          <w:marLeft w:val="0"/>
          <w:marRight w:val="0"/>
          <w:marTop w:val="0"/>
          <w:marBottom w:val="0"/>
          <w:divBdr>
            <w:top w:val="none" w:sz="0" w:space="0" w:color="auto"/>
            <w:left w:val="none" w:sz="0" w:space="0" w:color="auto"/>
            <w:bottom w:val="none" w:sz="0" w:space="0" w:color="auto"/>
            <w:right w:val="none" w:sz="0" w:space="0" w:color="auto"/>
          </w:divBdr>
          <w:divsChild>
            <w:div w:id="1468887553">
              <w:marLeft w:val="0"/>
              <w:marRight w:val="0"/>
              <w:marTop w:val="180"/>
              <w:marBottom w:val="180"/>
              <w:divBdr>
                <w:top w:val="none" w:sz="0" w:space="0" w:color="auto"/>
                <w:left w:val="none" w:sz="0" w:space="0" w:color="auto"/>
                <w:bottom w:val="none" w:sz="0" w:space="0" w:color="auto"/>
                <w:right w:val="none" w:sz="0" w:space="0" w:color="auto"/>
              </w:divBdr>
              <w:divsChild>
                <w:div w:id="10465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666">
          <w:marLeft w:val="0"/>
          <w:marRight w:val="0"/>
          <w:marTop w:val="0"/>
          <w:marBottom w:val="0"/>
          <w:divBdr>
            <w:top w:val="none" w:sz="0" w:space="0" w:color="auto"/>
            <w:left w:val="none" w:sz="0" w:space="0" w:color="auto"/>
            <w:bottom w:val="none" w:sz="0" w:space="0" w:color="auto"/>
            <w:right w:val="none" w:sz="0" w:space="0" w:color="auto"/>
          </w:divBdr>
          <w:divsChild>
            <w:div w:id="1921982214">
              <w:marLeft w:val="0"/>
              <w:marRight w:val="0"/>
              <w:marTop w:val="180"/>
              <w:marBottom w:val="180"/>
              <w:divBdr>
                <w:top w:val="none" w:sz="0" w:space="0" w:color="auto"/>
                <w:left w:val="none" w:sz="0" w:space="0" w:color="auto"/>
                <w:bottom w:val="none" w:sz="0" w:space="0" w:color="auto"/>
                <w:right w:val="none" w:sz="0" w:space="0" w:color="auto"/>
              </w:divBdr>
              <w:divsChild>
                <w:div w:id="19002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20141">
          <w:marLeft w:val="0"/>
          <w:marRight w:val="0"/>
          <w:marTop w:val="0"/>
          <w:marBottom w:val="0"/>
          <w:divBdr>
            <w:top w:val="none" w:sz="0" w:space="0" w:color="auto"/>
            <w:left w:val="none" w:sz="0" w:space="0" w:color="auto"/>
            <w:bottom w:val="none" w:sz="0" w:space="0" w:color="auto"/>
            <w:right w:val="none" w:sz="0" w:space="0" w:color="auto"/>
          </w:divBdr>
          <w:divsChild>
            <w:div w:id="1129470019">
              <w:marLeft w:val="0"/>
              <w:marRight w:val="0"/>
              <w:marTop w:val="180"/>
              <w:marBottom w:val="180"/>
              <w:divBdr>
                <w:top w:val="none" w:sz="0" w:space="0" w:color="auto"/>
                <w:left w:val="none" w:sz="0" w:space="0" w:color="auto"/>
                <w:bottom w:val="none" w:sz="0" w:space="0" w:color="auto"/>
                <w:right w:val="none" w:sz="0" w:space="0" w:color="auto"/>
              </w:divBdr>
              <w:divsChild>
                <w:div w:id="21363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2218">
          <w:marLeft w:val="0"/>
          <w:marRight w:val="0"/>
          <w:marTop w:val="0"/>
          <w:marBottom w:val="0"/>
          <w:divBdr>
            <w:top w:val="none" w:sz="0" w:space="0" w:color="auto"/>
            <w:left w:val="none" w:sz="0" w:space="0" w:color="auto"/>
            <w:bottom w:val="none" w:sz="0" w:space="0" w:color="auto"/>
            <w:right w:val="none" w:sz="0" w:space="0" w:color="auto"/>
          </w:divBdr>
          <w:divsChild>
            <w:div w:id="426389358">
              <w:marLeft w:val="0"/>
              <w:marRight w:val="0"/>
              <w:marTop w:val="180"/>
              <w:marBottom w:val="180"/>
              <w:divBdr>
                <w:top w:val="none" w:sz="0" w:space="0" w:color="auto"/>
                <w:left w:val="none" w:sz="0" w:space="0" w:color="auto"/>
                <w:bottom w:val="none" w:sz="0" w:space="0" w:color="auto"/>
                <w:right w:val="none" w:sz="0" w:space="0" w:color="auto"/>
              </w:divBdr>
              <w:divsChild>
                <w:div w:id="40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0469">
          <w:marLeft w:val="0"/>
          <w:marRight w:val="0"/>
          <w:marTop w:val="0"/>
          <w:marBottom w:val="0"/>
          <w:divBdr>
            <w:top w:val="none" w:sz="0" w:space="0" w:color="auto"/>
            <w:left w:val="none" w:sz="0" w:space="0" w:color="auto"/>
            <w:bottom w:val="none" w:sz="0" w:space="0" w:color="auto"/>
            <w:right w:val="none" w:sz="0" w:space="0" w:color="auto"/>
          </w:divBdr>
          <w:divsChild>
            <w:div w:id="179204196">
              <w:marLeft w:val="0"/>
              <w:marRight w:val="0"/>
              <w:marTop w:val="180"/>
              <w:marBottom w:val="180"/>
              <w:divBdr>
                <w:top w:val="none" w:sz="0" w:space="0" w:color="auto"/>
                <w:left w:val="none" w:sz="0" w:space="0" w:color="auto"/>
                <w:bottom w:val="none" w:sz="0" w:space="0" w:color="auto"/>
                <w:right w:val="none" w:sz="0" w:space="0" w:color="auto"/>
              </w:divBdr>
              <w:divsChild>
                <w:div w:id="7982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4145">
          <w:marLeft w:val="0"/>
          <w:marRight w:val="0"/>
          <w:marTop w:val="0"/>
          <w:marBottom w:val="0"/>
          <w:divBdr>
            <w:top w:val="none" w:sz="0" w:space="0" w:color="auto"/>
            <w:left w:val="none" w:sz="0" w:space="0" w:color="auto"/>
            <w:bottom w:val="none" w:sz="0" w:space="0" w:color="auto"/>
            <w:right w:val="none" w:sz="0" w:space="0" w:color="auto"/>
          </w:divBdr>
          <w:divsChild>
            <w:div w:id="460538532">
              <w:marLeft w:val="0"/>
              <w:marRight w:val="0"/>
              <w:marTop w:val="180"/>
              <w:marBottom w:val="180"/>
              <w:divBdr>
                <w:top w:val="none" w:sz="0" w:space="0" w:color="auto"/>
                <w:left w:val="none" w:sz="0" w:space="0" w:color="auto"/>
                <w:bottom w:val="none" w:sz="0" w:space="0" w:color="auto"/>
                <w:right w:val="none" w:sz="0" w:space="0" w:color="auto"/>
              </w:divBdr>
              <w:divsChild>
                <w:div w:id="258877270">
                  <w:marLeft w:val="0"/>
                  <w:marRight w:val="0"/>
                  <w:marTop w:val="0"/>
                  <w:marBottom w:val="0"/>
                  <w:divBdr>
                    <w:top w:val="none" w:sz="0" w:space="0" w:color="auto"/>
                    <w:left w:val="none" w:sz="0" w:space="0" w:color="auto"/>
                    <w:bottom w:val="none" w:sz="0" w:space="0" w:color="auto"/>
                    <w:right w:val="none" w:sz="0" w:space="0" w:color="auto"/>
                  </w:divBdr>
                </w:div>
                <w:div w:id="7876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726">
          <w:marLeft w:val="0"/>
          <w:marRight w:val="0"/>
          <w:marTop w:val="0"/>
          <w:marBottom w:val="0"/>
          <w:divBdr>
            <w:top w:val="none" w:sz="0" w:space="0" w:color="auto"/>
            <w:left w:val="none" w:sz="0" w:space="0" w:color="auto"/>
            <w:bottom w:val="none" w:sz="0" w:space="0" w:color="auto"/>
            <w:right w:val="none" w:sz="0" w:space="0" w:color="auto"/>
          </w:divBdr>
          <w:divsChild>
            <w:div w:id="1380862001">
              <w:marLeft w:val="0"/>
              <w:marRight w:val="0"/>
              <w:marTop w:val="180"/>
              <w:marBottom w:val="180"/>
              <w:divBdr>
                <w:top w:val="none" w:sz="0" w:space="0" w:color="auto"/>
                <w:left w:val="none" w:sz="0" w:space="0" w:color="auto"/>
                <w:bottom w:val="none" w:sz="0" w:space="0" w:color="auto"/>
                <w:right w:val="none" w:sz="0" w:space="0" w:color="auto"/>
              </w:divBdr>
              <w:divsChild>
                <w:div w:id="21276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7250">
      <w:bodyDiv w:val="1"/>
      <w:marLeft w:val="0"/>
      <w:marRight w:val="0"/>
      <w:marTop w:val="0"/>
      <w:marBottom w:val="0"/>
      <w:divBdr>
        <w:top w:val="none" w:sz="0" w:space="0" w:color="auto"/>
        <w:left w:val="none" w:sz="0" w:space="0" w:color="auto"/>
        <w:bottom w:val="none" w:sz="0" w:space="0" w:color="auto"/>
        <w:right w:val="none" w:sz="0" w:space="0" w:color="auto"/>
      </w:divBdr>
    </w:div>
    <w:div w:id="1672098124">
      <w:bodyDiv w:val="1"/>
      <w:marLeft w:val="0"/>
      <w:marRight w:val="0"/>
      <w:marTop w:val="0"/>
      <w:marBottom w:val="0"/>
      <w:divBdr>
        <w:top w:val="none" w:sz="0" w:space="0" w:color="auto"/>
        <w:left w:val="none" w:sz="0" w:space="0" w:color="auto"/>
        <w:bottom w:val="none" w:sz="0" w:space="0" w:color="auto"/>
        <w:right w:val="none" w:sz="0" w:space="0" w:color="auto"/>
      </w:divBdr>
    </w:div>
    <w:div w:id="1813595467">
      <w:bodyDiv w:val="1"/>
      <w:marLeft w:val="0"/>
      <w:marRight w:val="0"/>
      <w:marTop w:val="0"/>
      <w:marBottom w:val="0"/>
      <w:divBdr>
        <w:top w:val="none" w:sz="0" w:space="0" w:color="auto"/>
        <w:left w:val="none" w:sz="0" w:space="0" w:color="auto"/>
        <w:bottom w:val="none" w:sz="0" w:space="0" w:color="auto"/>
        <w:right w:val="none" w:sz="0" w:space="0" w:color="auto"/>
      </w:divBdr>
      <w:divsChild>
        <w:div w:id="45640153">
          <w:marLeft w:val="0"/>
          <w:marRight w:val="0"/>
          <w:marTop w:val="0"/>
          <w:marBottom w:val="0"/>
          <w:divBdr>
            <w:top w:val="none" w:sz="0" w:space="0" w:color="auto"/>
            <w:left w:val="none" w:sz="0" w:space="0" w:color="auto"/>
            <w:bottom w:val="none" w:sz="0" w:space="0" w:color="auto"/>
            <w:right w:val="none" w:sz="0" w:space="0" w:color="auto"/>
          </w:divBdr>
        </w:div>
        <w:div w:id="1531335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4289</TotalTime>
  <Pages>24</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90</cp:revision>
  <dcterms:created xsi:type="dcterms:W3CDTF">2016-02-16T07:42:00Z</dcterms:created>
  <dcterms:modified xsi:type="dcterms:W3CDTF">2017-01-06T06:47:00Z</dcterms:modified>
</cp:coreProperties>
</file>