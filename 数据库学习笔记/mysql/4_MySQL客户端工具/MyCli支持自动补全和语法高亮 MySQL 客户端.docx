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F17" w:rsidRDefault="00E86F17" w:rsidP="00EF6383">
      <w:pPr>
        <w:pStyle w:val="Title"/>
      </w:pPr>
      <w:r>
        <w:t>MyCli</w:t>
      </w:r>
      <w:r>
        <w:t>支持自动补全和语法高亮</w:t>
      </w:r>
      <w:r>
        <w:t xml:space="preserve"> MySQL </w:t>
      </w:r>
      <w:r>
        <w:t>客户端</w:t>
      </w:r>
    </w:p>
    <w:p w:rsidR="00E86F17" w:rsidRDefault="00E86F17" w:rsidP="00EF6383">
      <w:pPr>
        <w:pStyle w:val="Heading1"/>
      </w:pPr>
      <w:r>
        <w:rPr>
          <w:rFonts w:hint="eastAsia"/>
        </w:rPr>
        <w:t>简介</w:t>
      </w:r>
    </w:p>
    <w:p w:rsidR="00E86F17" w:rsidRDefault="00E86F17" w:rsidP="00EF6383">
      <w:r>
        <w:t>MyCli 是一个 MySQL 命令行工具，支持自动补全和语法高亮。也可用于 MariaDB 和 Percona。</w:t>
      </w:r>
    </w:p>
    <w:p w:rsidR="00E86F17" w:rsidRDefault="00E86F17" w:rsidP="00E86F17">
      <w:r>
        <w:rPr>
          <w:rFonts w:hint="eastAsia"/>
        </w:rPr>
        <w:t>截图展示</w:t>
      </w:r>
    </w:p>
    <w:p w:rsidR="00E86F17" w:rsidRDefault="00EF6383" w:rsidP="00EF6383">
      <w:r>
        <w:rPr>
          <w:noProof/>
        </w:rPr>
        <w:drawing>
          <wp:inline distT="0" distB="0" distL="0" distR="0">
            <wp:extent cx="5486400" cy="1816380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383" w:rsidRDefault="00EF6383" w:rsidP="00EF6383">
      <w:r>
        <w:rPr>
          <w:rFonts w:hint="eastAsia"/>
          <w:noProof/>
        </w:rPr>
        <w:drawing>
          <wp:inline distT="0" distB="0" distL="0" distR="0">
            <wp:extent cx="5486400" cy="1797592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383" w:rsidRDefault="00EF6383" w:rsidP="00EF6383">
      <w:r>
        <w:rPr>
          <w:rFonts w:hint="eastAsia"/>
          <w:noProof/>
        </w:rPr>
        <w:drawing>
          <wp:inline distT="0" distB="0" distL="0" distR="0">
            <wp:extent cx="5486400" cy="1778610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383" w:rsidRDefault="00EF6383" w:rsidP="00EF6383"/>
    <w:p w:rsidR="00E86F17" w:rsidRDefault="00E86F17" w:rsidP="00E86F17">
      <w:r>
        <w:rPr>
          <w:rFonts w:hint="eastAsia"/>
        </w:rPr>
        <w:t>动图展示</w:t>
      </w:r>
    </w:p>
    <w:p w:rsidR="00E86F17" w:rsidRDefault="00A90EF7" w:rsidP="00E86F17">
      <w:r>
        <w:rPr>
          <w:noProof/>
        </w:rPr>
        <w:lastRenderedPageBreak/>
        <w:drawing>
          <wp:inline distT="0" distB="0" distL="0" distR="0">
            <wp:extent cx="5486400" cy="3972910"/>
            <wp:effectExtent l="19050" t="0" r="0" b="0"/>
            <wp:docPr id="68" name="Picture 68" descr="C:\Users\xiaoxiazhang1\AppData\Local\Microsoft\Windows\Temporary Internet Files\Content.Word\c569b8f51e9613b81b2d5648f3a28dcb_7cc829d3gw1eulqbmutmrg20k50el0w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xiaoxiazhang1\AppData\Local\Microsoft\Windows\Temporary Internet Files\Content.Word\c569b8f51e9613b81b2d5648f3a28dcb_7cc829d3gw1eulqbmutmrg20k50el0w0.gif"/>
                    <pic:cNvPicPr>
                      <a:picLocks noChangeAspect="1" noChangeArrowheads="1" noCrop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F17" w:rsidRDefault="00E86F17" w:rsidP="00E86F17"/>
    <w:p w:rsidR="00E86F17" w:rsidRDefault="00E86F17" w:rsidP="00E86F17"/>
    <w:p w:rsidR="00E86F17" w:rsidRDefault="00E86F17" w:rsidP="00E325FD">
      <w:pPr>
        <w:pStyle w:val="Heading1"/>
      </w:pPr>
      <w:r>
        <w:t>Quick Start</w:t>
      </w:r>
    </w:p>
    <w:p w:rsidR="00E86F17" w:rsidRDefault="00E86F17" w:rsidP="00D76EBC">
      <w:pPr>
        <w:rPr>
          <w:rFonts w:hint="eastAsia"/>
        </w:rPr>
      </w:pPr>
      <w:r>
        <w:rPr>
          <w:rFonts w:hint="eastAsia"/>
        </w:rPr>
        <w:t>如果你已会安装</w:t>
      </w:r>
      <w:r>
        <w:t xml:space="preserve"> Python 包，那就简单了：</w:t>
      </w:r>
    </w:p>
    <w:p w:rsidR="00E325FD" w:rsidRPr="00E325FD" w:rsidRDefault="00E325FD" w:rsidP="00D76EBC"/>
    <w:p w:rsidR="00E86F17" w:rsidRDefault="00E86F17" w:rsidP="00E86F17">
      <w:r>
        <w:t>$ pip install mycli</w:t>
      </w:r>
    </w:p>
    <w:p w:rsidR="00D7445A" w:rsidRDefault="00D7445A" w:rsidP="00E86F17"/>
    <w:p w:rsidR="00E86F17" w:rsidRDefault="00E86F17" w:rsidP="00D76EBC">
      <w:r>
        <w:rPr>
          <w:rFonts w:hint="eastAsia"/>
        </w:rPr>
        <w:t>如果你是在</w:t>
      </w:r>
      <w:r>
        <w:t xml:space="preserve"> OS X 平台，那就用 homebrew：</w:t>
      </w:r>
    </w:p>
    <w:p w:rsidR="00E86F17" w:rsidRDefault="00E86F17" w:rsidP="00D76EBC">
      <w:r>
        <w:t>$ brew install mycli</w:t>
      </w:r>
    </w:p>
    <w:p w:rsidR="00D7445A" w:rsidRDefault="00D7445A" w:rsidP="00D76EBC"/>
    <w:p w:rsidR="00E86F17" w:rsidRDefault="00E86F17" w:rsidP="00D76EBC">
      <w:pPr>
        <w:pStyle w:val="Heading2"/>
      </w:pPr>
      <w:r>
        <w:rPr>
          <w:rFonts w:hint="eastAsia"/>
        </w:rPr>
        <w:t>用例</w:t>
      </w:r>
      <w:r w:rsidR="00D76EBC">
        <w:rPr>
          <w:rFonts w:hint="eastAsia"/>
        </w:rPr>
        <w:t>: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7445A" w:rsidTr="00D7445A">
        <w:tc>
          <w:tcPr>
            <w:tcW w:w="8388" w:type="dxa"/>
          </w:tcPr>
          <w:p w:rsidR="00D7445A" w:rsidRDefault="00D7445A" w:rsidP="00D7445A">
            <w:r>
              <w:t>$ mycli --help</w:t>
            </w:r>
          </w:p>
          <w:p w:rsidR="00D7445A" w:rsidRDefault="00D7445A" w:rsidP="00D7445A">
            <w:r>
              <w:lastRenderedPageBreak/>
              <w:t>Usage: mycli [OPTIONS] [DATABASE]</w:t>
            </w:r>
          </w:p>
          <w:p w:rsidR="00D7445A" w:rsidRDefault="00D7445A" w:rsidP="00D7445A">
            <w:r>
              <w:t xml:space="preserve"> </w:t>
            </w:r>
          </w:p>
          <w:p w:rsidR="00D7445A" w:rsidRDefault="00D7445A" w:rsidP="00D7445A">
            <w:r>
              <w:t>Options:</w:t>
            </w:r>
          </w:p>
          <w:p w:rsidR="00D7445A" w:rsidRDefault="00D7445A" w:rsidP="00D7445A">
            <w:r>
              <w:t xml:space="preserve">  -h, --host TEXT         Host address of the database.</w:t>
            </w:r>
          </w:p>
          <w:p w:rsidR="00D7445A" w:rsidRDefault="00D7445A" w:rsidP="00D7445A">
            <w:r>
              <w:t xml:space="preserve">  -P, --port TEXT         Port number to use for connection. Honors</w:t>
            </w:r>
          </w:p>
          <w:p w:rsidR="00D7445A" w:rsidRDefault="00D7445A" w:rsidP="00D7445A">
            <w:r>
              <w:t xml:space="preserve">                          $MYSQL_TCP_PORT</w:t>
            </w:r>
          </w:p>
          <w:p w:rsidR="00D7445A" w:rsidRDefault="00D7445A" w:rsidP="00D7445A">
            <w:r>
              <w:t xml:space="preserve">  -u, --user TEXT         User name to connect to the database.</w:t>
            </w:r>
          </w:p>
          <w:p w:rsidR="00D7445A" w:rsidRDefault="00D7445A" w:rsidP="00D7445A">
            <w:r>
              <w:t xml:space="preserve">  -S, --socket TEXT       The socket file to use for connection.</w:t>
            </w:r>
          </w:p>
          <w:p w:rsidR="00D7445A" w:rsidRDefault="00D7445A" w:rsidP="00D7445A">
            <w:r>
              <w:t xml:space="preserve">  -p, --password          Force password prompt.</w:t>
            </w:r>
          </w:p>
          <w:p w:rsidR="00D7445A" w:rsidRDefault="00D7445A" w:rsidP="00D7445A">
            <w:r>
              <w:t xml:space="preserve">  --pass TEXT             Password to connect to the database</w:t>
            </w:r>
          </w:p>
          <w:p w:rsidR="00D7445A" w:rsidRDefault="00D7445A" w:rsidP="00D7445A">
            <w:r>
              <w:t xml:space="preserve">  -v, --version           Version of mycli.</w:t>
            </w:r>
          </w:p>
          <w:p w:rsidR="00D7445A" w:rsidRDefault="00D7445A" w:rsidP="00D7445A">
            <w:r>
              <w:t xml:space="preserve">  -D, --database TEXT     Database to use.</w:t>
            </w:r>
          </w:p>
          <w:p w:rsidR="00D7445A" w:rsidRDefault="00D7445A" w:rsidP="00D7445A">
            <w:r>
              <w:t xml:space="preserve">  -R, --prompt TEXT       Prompt format (Default: "\t \u@\h:\d&amp;gt; ")</w:t>
            </w:r>
          </w:p>
          <w:p w:rsidR="00D7445A" w:rsidRDefault="00D7445A" w:rsidP="00D7445A">
            <w:r>
              <w:t xml:space="preserve">  -l, --logfile FILENAME  Log every query and its results to a file.</w:t>
            </w:r>
          </w:p>
          <w:p w:rsidR="00D7445A" w:rsidRDefault="00D7445A" w:rsidP="00D7445A">
            <w:r>
              <w:t xml:space="preserve">  --help                  Show this message and exit.</w:t>
            </w:r>
          </w:p>
          <w:p w:rsidR="00D7445A" w:rsidRDefault="00D7445A" w:rsidP="00D7445A">
            <w:pPr>
              <w:ind w:left="0"/>
            </w:pPr>
          </w:p>
        </w:tc>
      </w:tr>
    </w:tbl>
    <w:p w:rsidR="00D76EBC" w:rsidRDefault="00D76EBC" w:rsidP="00D7445A">
      <w:pPr>
        <w:ind w:left="0"/>
      </w:pPr>
    </w:p>
    <w:p w:rsidR="00D76EBC" w:rsidRDefault="00D76EBC" w:rsidP="00E86F17"/>
    <w:p w:rsidR="00E86F17" w:rsidRDefault="00E86F17" w:rsidP="00D76EBC">
      <w:pPr>
        <w:pStyle w:val="Heading2"/>
      </w:pPr>
      <w:r>
        <w:rPr>
          <w:rFonts w:hint="eastAsia"/>
        </w:rPr>
        <w:t>示例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7445A" w:rsidTr="00D7445A">
        <w:tc>
          <w:tcPr>
            <w:tcW w:w="8388" w:type="dxa"/>
          </w:tcPr>
          <w:p w:rsidR="00D7445A" w:rsidRDefault="00D7445A" w:rsidP="00D7445A">
            <w:r>
              <w:t>$ mycli local_database</w:t>
            </w:r>
          </w:p>
          <w:p w:rsidR="00D7445A" w:rsidRDefault="00D7445A" w:rsidP="00D7445A">
            <w:r>
              <w:t>$ mycli -h localhost -u root app_db</w:t>
            </w:r>
          </w:p>
          <w:p w:rsidR="00D7445A" w:rsidRDefault="00D7445A" w:rsidP="00D7445A">
            <w:r>
              <w:t>$ mycli mysql://amjith@localhost:3306/django_poll</w:t>
            </w:r>
          </w:p>
          <w:p w:rsidR="00D7445A" w:rsidRDefault="00D7445A" w:rsidP="00D7445A">
            <w:pPr>
              <w:ind w:left="0"/>
            </w:pPr>
          </w:p>
        </w:tc>
      </w:tr>
    </w:tbl>
    <w:p w:rsidR="00D7445A" w:rsidRPr="00D7445A" w:rsidRDefault="00D7445A" w:rsidP="00D7445A"/>
    <w:p w:rsidR="00C03A83" w:rsidRDefault="00C03A83" w:rsidP="00E86F17"/>
    <w:sectPr w:rsidR="00C03A83" w:rsidSect="00C03A83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C93" w:rsidRDefault="00C53C93" w:rsidP="00EF6383">
      <w:pPr>
        <w:spacing w:after="0"/>
      </w:pPr>
      <w:r>
        <w:separator/>
      </w:r>
    </w:p>
  </w:endnote>
  <w:endnote w:type="continuationSeparator" w:id="1">
    <w:p w:rsidR="00C53C93" w:rsidRDefault="00C53C93" w:rsidP="00EF638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19308"/>
      <w:docPartObj>
        <w:docPartGallery w:val="Page Numbers (Bottom of Page)"/>
        <w:docPartUnique/>
      </w:docPartObj>
    </w:sdtPr>
    <w:sdtContent>
      <w:p w:rsidR="00EF6383" w:rsidRDefault="00F434DF">
        <w:pPr>
          <w:pStyle w:val="Footer"/>
          <w:jc w:val="right"/>
        </w:pPr>
        <w:fldSimple w:instr=" PAGE   \* MERGEFORMAT ">
          <w:r w:rsidR="00E325FD">
            <w:rPr>
              <w:noProof/>
            </w:rPr>
            <w:t>3</w:t>
          </w:r>
        </w:fldSimple>
      </w:p>
    </w:sdtContent>
  </w:sdt>
  <w:p w:rsidR="00EF6383" w:rsidRDefault="00EF63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C93" w:rsidRDefault="00C53C93" w:rsidP="00EF6383">
      <w:pPr>
        <w:spacing w:after="0"/>
      </w:pPr>
      <w:r>
        <w:separator/>
      </w:r>
    </w:p>
  </w:footnote>
  <w:footnote w:type="continuationSeparator" w:id="1">
    <w:p w:rsidR="00C53C93" w:rsidRDefault="00C53C93" w:rsidP="00EF638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6F17"/>
    <w:rsid w:val="00562410"/>
    <w:rsid w:val="008261CD"/>
    <w:rsid w:val="008B5ACA"/>
    <w:rsid w:val="008C5117"/>
    <w:rsid w:val="00904415"/>
    <w:rsid w:val="0099619D"/>
    <w:rsid w:val="009D5000"/>
    <w:rsid w:val="009D6E57"/>
    <w:rsid w:val="00A90EF7"/>
    <w:rsid w:val="00C03A83"/>
    <w:rsid w:val="00C53C93"/>
    <w:rsid w:val="00D24EDE"/>
    <w:rsid w:val="00D7445A"/>
    <w:rsid w:val="00D76EBC"/>
    <w:rsid w:val="00D80E2B"/>
    <w:rsid w:val="00DB6FA6"/>
    <w:rsid w:val="00DE6E85"/>
    <w:rsid w:val="00E325FD"/>
    <w:rsid w:val="00E86F17"/>
    <w:rsid w:val="00EF3DCE"/>
    <w:rsid w:val="00EF6383"/>
    <w:rsid w:val="00F37F94"/>
    <w:rsid w:val="00F434DF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3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3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638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383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EF638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6383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D7445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8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4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875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9544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334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10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7</cp:revision>
  <dcterms:created xsi:type="dcterms:W3CDTF">2016-05-15T13:04:00Z</dcterms:created>
  <dcterms:modified xsi:type="dcterms:W3CDTF">2016-05-16T04:46:00Z</dcterms:modified>
</cp:coreProperties>
</file>