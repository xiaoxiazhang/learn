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14C73" w:rsidP="00514C73">
      <w:pPr>
        <w:pStyle w:val="Title"/>
      </w:pPr>
      <w:proofErr w:type="spellStart"/>
      <w:r>
        <w:t>memc</w:t>
      </w:r>
      <w:r w:rsidRPr="00514C73">
        <w:t>ache</w:t>
      </w:r>
      <w:proofErr w:type="spellEnd"/>
      <w:r w:rsidRPr="00514C73">
        <w:t xml:space="preserve"> </w:t>
      </w:r>
      <w:r>
        <w:rPr>
          <w:rFonts w:hint="eastAsia"/>
        </w:rPr>
        <w:t>知识详解</w:t>
      </w:r>
    </w:p>
    <w:p w:rsidR="00BA43EF" w:rsidRDefault="00BA43EF" w:rsidP="00BA43EF">
      <w:r>
        <w:rPr>
          <w:rFonts w:hint="eastAsia"/>
        </w:rPr>
        <w:tab/>
      </w:r>
      <w:proofErr w:type="spellStart"/>
      <w:r w:rsidRPr="00BA43EF">
        <w:t>MemCache</w:t>
      </w:r>
      <w:proofErr w:type="spellEnd"/>
      <w:r w:rsidRPr="00BA43EF">
        <w:t>是一个自由、源码开放、高性能、分布式的分布式内存对象缓存系统，用于动态Web应用以减轻数据库的负载。它通过在内存中缓存数据和对象来减少读取数据库的次数，从而提高了网站访问的速度。</w:t>
      </w:r>
      <w:proofErr w:type="spellStart"/>
      <w:r w:rsidRPr="00BA43EF">
        <w:t>MemCaChe</w:t>
      </w:r>
      <w:proofErr w:type="spellEnd"/>
      <w:r w:rsidRPr="00BA43EF">
        <w:t>是一个存储键值对的</w:t>
      </w:r>
      <w:proofErr w:type="spellStart"/>
      <w:r w:rsidRPr="00BA43EF">
        <w:t>HashMap</w:t>
      </w:r>
      <w:proofErr w:type="spellEnd"/>
      <w:r w:rsidRPr="00BA43EF">
        <w:t>，在内存中对任意的数据（比如字符串、对象等）所使用的key-value存储，数据可以来自数据库调用、API调用，或者页面渲染的结果。</w:t>
      </w:r>
      <w:proofErr w:type="spellStart"/>
      <w:r w:rsidRPr="00BA43EF">
        <w:t>MemCache</w:t>
      </w:r>
      <w:proofErr w:type="spellEnd"/>
      <w:r w:rsidRPr="00BA43EF">
        <w:t>设计理念就是小而强大，它简单的设计促进了快速部署、易于开发并解决面对大规模的数据缓存的许多难题，而所开放的API使得</w:t>
      </w:r>
      <w:proofErr w:type="spellStart"/>
      <w:r w:rsidRPr="00BA43EF">
        <w:t>MemCache</w:t>
      </w:r>
      <w:proofErr w:type="spellEnd"/>
      <w:r w:rsidRPr="00BA43EF">
        <w:t>能用于Java、C/C++/C#、Perl、Python、PHP、Ruby等大部分流行的程序语言。</w:t>
      </w:r>
      <w:proofErr w:type="spellStart"/>
      <w:r w:rsidRPr="00BA43EF">
        <w:t>MemCache</w:t>
      </w:r>
      <w:proofErr w:type="spellEnd"/>
      <w:r w:rsidRPr="00BA43EF">
        <w:t>访问模型</w:t>
      </w:r>
      <w:r>
        <w:rPr>
          <w:rFonts w:hint="eastAsia"/>
        </w:rPr>
        <w:t>：</w:t>
      </w:r>
    </w:p>
    <w:p w:rsidR="00BA43EF" w:rsidRDefault="00BA43EF" w:rsidP="00BA43EF">
      <w:r>
        <w:rPr>
          <w:noProof/>
        </w:rPr>
        <w:drawing>
          <wp:inline distT="0" distB="0" distL="0" distR="0">
            <wp:extent cx="5486400" cy="3470817"/>
            <wp:effectExtent l="19050" t="0" r="0" b="0"/>
            <wp:docPr id="1" name="Picture 1" descr="http://attach.dataguru.cn/attachments/portal/201603/20/220745faws9as4tyanah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.dataguru.cn/attachments/portal/201603/20/220745faws9as4tyanahd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EF" w:rsidRDefault="00BA43EF" w:rsidP="00BA43EF">
      <w:r>
        <w:rPr>
          <w:rFonts w:hint="eastAsia"/>
        </w:rPr>
        <w:t>特别澄清一个问题，</w:t>
      </w:r>
      <w:proofErr w:type="spellStart"/>
      <w:r>
        <w:t>MemCache</w:t>
      </w:r>
      <w:proofErr w:type="spellEnd"/>
      <w:r>
        <w:t>虽然被称为"分布式缓存"，但是</w:t>
      </w:r>
      <w:proofErr w:type="spellStart"/>
      <w:r>
        <w:t>MemCache</w:t>
      </w:r>
      <w:proofErr w:type="spellEnd"/>
      <w:r>
        <w:t>本身完全不具备分布式的功能，</w:t>
      </w:r>
      <w:proofErr w:type="spellStart"/>
      <w:r>
        <w:t>MemCache</w:t>
      </w:r>
      <w:proofErr w:type="spellEnd"/>
      <w:r>
        <w:t>集群之间不会相互通信（与之形成对比的，比如</w:t>
      </w:r>
      <w:proofErr w:type="spellStart"/>
      <w:r>
        <w:t>JBoss</w:t>
      </w:r>
      <w:proofErr w:type="spellEnd"/>
      <w:r>
        <w:t xml:space="preserve"> Cache，某台服务器有缓存数据更新时，会通知集群中其他机器更新缓存或清除缓存数据），所谓的"分布式"，完全依赖于客户端程序的实现，就像上面这张图的流程一样。</w:t>
      </w:r>
      <w:r w:rsidR="001E590C">
        <w:rPr>
          <w:rFonts w:hint="eastAsia"/>
        </w:rPr>
        <w:t>同时基于这张图，</w:t>
      </w:r>
      <w:proofErr w:type="spellStart"/>
      <w:r>
        <w:t>MemCache</w:t>
      </w:r>
      <w:proofErr w:type="spellEnd"/>
      <w:r>
        <w:t>一次写缓存的流程</w:t>
      </w:r>
      <w:r w:rsidR="001E590C">
        <w:rPr>
          <w:rFonts w:hint="eastAsia"/>
        </w:rPr>
        <w:t>如下</w:t>
      </w:r>
      <w:r>
        <w:t>：</w:t>
      </w:r>
    </w:p>
    <w:p w:rsidR="009316BB" w:rsidRDefault="009316BB" w:rsidP="009316BB">
      <w:r>
        <w:rPr>
          <w:rFonts w:hint="eastAsia"/>
        </w:rPr>
        <w:lastRenderedPageBreak/>
        <w:t>第一步：</w:t>
      </w:r>
      <w:r>
        <w:t>应用程序输入需要写缓存的数据</w:t>
      </w:r>
      <w:r>
        <w:rPr>
          <w:rFonts w:hint="eastAsia"/>
        </w:rPr>
        <w:t>。</w:t>
      </w:r>
    </w:p>
    <w:p w:rsidR="009316BB" w:rsidRDefault="009316BB" w:rsidP="009316BB">
      <w:r>
        <w:rPr>
          <w:rFonts w:hint="eastAsia"/>
        </w:rPr>
        <w:t>第二步：</w:t>
      </w:r>
      <w:r>
        <w:t>API将Key输入路由算法模块，路由算法根据Key和</w:t>
      </w:r>
      <w:proofErr w:type="spellStart"/>
      <w:r>
        <w:t>MemCache</w:t>
      </w:r>
      <w:proofErr w:type="spellEnd"/>
      <w:r>
        <w:t>集群服务器列表得到一台服务器编号</w:t>
      </w:r>
      <w:r>
        <w:rPr>
          <w:rFonts w:hint="eastAsia"/>
        </w:rPr>
        <w:t>。</w:t>
      </w:r>
    </w:p>
    <w:p w:rsidR="009316BB" w:rsidRDefault="009316BB" w:rsidP="009316BB">
      <w:r>
        <w:rPr>
          <w:rFonts w:hint="eastAsia"/>
        </w:rPr>
        <w:t>第三步：</w:t>
      </w:r>
      <w:r>
        <w:t>由服务器编号得到</w:t>
      </w:r>
      <w:proofErr w:type="spellStart"/>
      <w:r>
        <w:t>MemCache</w:t>
      </w:r>
      <w:proofErr w:type="spellEnd"/>
      <w:r>
        <w:t>及其的</w:t>
      </w:r>
      <w:proofErr w:type="spellStart"/>
      <w:r>
        <w:t>ip</w:t>
      </w:r>
      <w:proofErr w:type="spellEnd"/>
      <w:r>
        <w:t>地址和端口号</w:t>
      </w:r>
      <w:r>
        <w:rPr>
          <w:rFonts w:hint="eastAsia"/>
        </w:rPr>
        <w:t>。</w:t>
      </w:r>
    </w:p>
    <w:p w:rsidR="00BA43EF" w:rsidRDefault="009316BB" w:rsidP="009316BB">
      <w:pPr>
        <w:rPr>
          <w:rFonts w:hint="eastAsia"/>
        </w:rPr>
      </w:pPr>
      <w:r>
        <w:rPr>
          <w:rFonts w:hint="eastAsia"/>
        </w:rPr>
        <w:t>第四步：</w:t>
      </w:r>
      <w:r>
        <w:t>API调用通信模块和指定编号的服务器通信，将数据写入该服务器，完成一次分布式缓存的写操作</w:t>
      </w:r>
      <w:r>
        <w:rPr>
          <w:rFonts w:hint="eastAsia"/>
        </w:rPr>
        <w:t>。</w:t>
      </w:r>
    </w:p>
    <w:p w:rsidR="00996040" w:rsidRDefault="00996040" w:rsidP="00996040">
      <w:r>
        <w:rPr>
          <w:rFonts w:hint="eastAsia"/>
        </w:rPr>
        <w:tab/>
      </w:r>
      <w:r>
        <w:rPr>
          <w:rFonts w:hint="eastAsia"/>
        </w:rPr>
        <w:t>读缓存和写缓存一样，只要使用相同的路由算法和服务器列表，只要应用程序查询的是相同的</w:t>
      </w:r>
      <w:r>
        <w:t>Key，</w:t>
      </w:r>
      <w:proofErr w:type="spellStart"/>
      <w:r>
        <w:t>MemCache</w:t>
      </w:r>
      <w:proofErr w:type="spellEnd"/>
      <w:r>
        <w:t>客户端总是访问相同的客户端去读取数据，只要服务器中还缓存着该数据，就能保证缓存命中。</w:t>
      </w:r>
    </w:p>
    <w:p w:rsidR="00996040" w:rsidRDefault="00996040" w:rsidP="00996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</w:t>
      </w:r>
      <w:proofErr w:type="spellStart"/>
      <w:r>
        <w:t>MemCache</w:t>
      </w:r>
      <w:proofErr w:type="spellEnd"/>
      <w:r>
        <w:t>集群的方式也是从分区容错性的方面考虑的，假如Node2宕机了，那么Node2上面存储的数据都不可用了，此时由于集群中Node0和Node1还存在，下一次请求Node2中存储的Key值的时候，肯定是没有命中的，这时先从数据库中拿到要缓存的数据，然后路由算法模块根据Key值在Node0和Node1中选取一个节点，把对应的数据放进去，这样下一次就又可以走缓存了，这种集群的做法很好，但是缺点是成本比较大。</w:t>
      </w:r>
    </w:p>
    <w:p w:rsidR="00744101" w:rsidRDefault="00744101" w:rsidP="00996040">
      <w:pPr>
        <w:rPr>
          <w:rFonts w:hint="eastAsia"/>
        </w:rPr>
      </w:pPr>
    </w:p>
    <w:p w:rsidR="00996040" w:rsidRDefault="00996040" w:rsidP="00996040">
      <w:pPr>
        <w:pStyle w:val="Heading1"/>
        <w:rPr>
          <w:rFonts w:hint="eastAsia"/>
        </w:rPr>
      </w:pPr>
      <w:r>
        <w:t>hash</w:t>
      </w:r>
      <w:r>
        <w:rPr>
          <w:rFonts w:hint="eastAsia"/>
        </w:rPr>
        <w:t>算法</w:t>
      </w:r>
    </w:p>
    <w:p w:rsidR="00996040" w:rsidRDefault="00081D43" w:rsidP="00081D43">
      <w:pPr>
        <w:pStyle w:val="Heading2"/>
        <w:rPr>
          <w:rFonts w:hint="eastAsia"/>
        </w:rPr>
      </w:pPr>
      <w:r w:rsidRPr="00081D43">
        <w:t>余数</w:t>
      </w:r>
      <w:r w:rsidRPr="00081D43">
        <w:t>Hash</w:t>
      </w:r>
    </w:p>
    <w:p w:rsidR="00081D43" w:rsidRPr="00081D43" w:rsidRDefault="00081D43" w:rsidP="00081D43">
      <w:pPr>
        <w:rPr>
          <w:rFonts w:hint="eastAsia"/>
        </w:rPr>
      </w:pPr>
      <w:r>
        <w:rPr>
          <w:rFonts w:hint="eastAsia"/>
        </w:rPr>
        <w:tab/>
      </w:r>
      <w:r w:rsidRPr="00081D43">
        <w:rPr>
          <w:rFonts w:hint="eastAsia"/>
        </w:rPr>
        <w:t>比方说，字符串</w:t>
      </w:r>
      <w:proofErr w:type="spellStart"/>
      <w:r w:rsidRPr="00081D43">
        <w:rPr>
          <w:rFonts w:hint="eastAsia"/>
        </w:rPr>
        <w:t>str</w:t>
      </w:r>
      <w:proofErr w:type="spellEnd"/>
      <w:r w:rsidRPr="00081D43">
        <w:rPr>
          <w:rFonts w:hint="eastAsia"/>
        </w:rPr>
        <w:t>对应的</w:t>
      </w:r>
      <w:proofErr w:type="spellStart"/>
      <w:r w:rsidRPr="00081D43">
        <w:rPr>
          <w:rFonts w:hint="eastAsia"/>
        </w:rPr>
        <w:t>HashCode</w:t>
      </w:r>
      <w:proofErr w:type="spellEnd"/>
      <w:r w:rsidRPr="00081D43">
        <w:rPr>
          <w:rFonts w:hint="eastAsia"/>
        </w:rPr>
        <w:t>是50、服务器的数目是3，取余数得到1，</w:t>
      </w:r>
      <w:proofErr w:type="spellStart"/>
      <w:r w:rsidRPr="00081D43">
        <w:rPr>
          <w:rFonts w:hint="eastAsia"/>
        </w:rPr>
        <w:t>str</w:t>
      </w:r>
      <w:proofErr w:type="spellEnd"/>
      <w:r w:rsidRPr="00081D43">
        <w:rPr>
          <w:rFonts w:hint="eastAsia"/>
        </w:rPr>
        <w:t>对应节点Node1，所以路由算法把</w:t>
      </w:r>
      <w:proofErr w:type="spellStart"/>
      <w:r w:rsidRPr="00081D43">
        <w:rPr>
          <w:rFonts w:hint="eastAsia"/>
        </w:rPr>
        <w:t>str</w:t>
      </w:r>
      <w:proofErr w:type="spellEnd"/>
      <w:r w:rsidRPr="00081D43">
        <w:rPr>
          <w:rFonts w:hint="eastAsia"/>
        </w:rPr>
        <w:t>路由到Node1服务器上。由于</w:t>
      </w:r>
      <w:proofErr w:type="spellStart"/>
      <w:r w:rsidRPr="00081D43">
        <w:rPr>
          <w:rFonts w:hint="eastAsia"/>
        </w:rPr>
        <w:t>HashCode</w:t>
      </w:r>
      <w:proofErr w:type="spellEnd"/>
      <w:r w:rsidRPr="00081D43">
        <w:rPr>
          <w:rFonts w:hint="eastAsia"/>
        </w:rPr>
        <w:t>随机性比较强，所以使用余数Hash路由算法就可以保证缓存数据在整个</w:t>
      </w:r>
      <w:proofErr w:type="spellStart"/>
      <w:r w:rsidRPr="00081D43">
        <w:rPr>
          <w:rFonts w:hint="eastAsia"/>
        </w:rPr>
        <w:t>MemCache</w:t>
      </w:r>
      <w:proofErr w:type="spellEnd"/>
      <w:r w:rsidRPr="00081D43">
        <w:rPr>
          <w:rFonts w:hint="eastAsia"/>
        </w:rPr>
        <w:t>服务器集群中有比较均衡的分布。如果不考虑服务器集群的伸缩性，那么余数Hash算法几乎可以满足绝大多数的缓存路由需求，但是当分布式缓存集群需要扩容的时候，就难办了</w:t>
      </w:r>
      <w:r>
        <w:rPr>
          <w:rFonts w:hint="eastAsia"/>
        </w:rPr>
        <w:t>。</w:t>
      </w:r>
    </w:p>
    <w:p w:rsidR="00081D43" w:rsidRDefault="00081D43" w:rsidP="00081D4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  <w:t>就假设</w:t>
      </w:r>
      <w:proofErr w:type="spellStart"/>
      <w:r>
        <w:rPr>
          <w:rFonts w:hint="eastAsia"/>
          <w:shd w:val="clear" w:color="auto" w:fill="FFFFFF"/>
        </w:rPr>
        <w:t>MemCache</w:t>
      </w:r>
      <w:proofErr w:type="spellEnd"/>
      <w:r>
        <w:rPr>
          <w:rFonts w:hint="eastAsia"/>
          <w:shd w:val="clear" w:color="auto" w:fill="FFFFFF"/>
        </w:rPr>
        <w:t>服务器集群由3台变为4台吧，更改服务器列表，仍然使用余数Hash，50对4的余数是2，对应Node2，但是</w:t>
      </w:r>
      <w:proofErr w:type="spellStart"/>
      <w:r>
        <w:rPr>
          <w:rFonts w:hint="eastAsia"/>
          <w:shd w:val="clear" w:color="auto" w:fill="FFFFFF"/>
        </w:rPr>
        <w:t>str</w:t>
      </w:r>
      <w:proofErr w:type="spellEnd"/>
      <w:r>
        <w:rPr>
          <w:rFonts w:hint="eastAsia"/>
          <w:shd w:val="clear" w:color="auto" w:fill="FFFFFF"/>
        </w:rPr>
        <w:t>原来是存在Node1上的，这就导致了缓存没有命中。如果这么说不够明白，那么不妨举个例子，原来有</w:t>
      </w:r>
      <w:proofErr w:type="spellStart"/>
      <w:r>
        <w:rPr>
          <w:rFonts w:hint="eastAsia"/>
          <w:shd w:val="clear" w:color="auto" w:fill="FFFFFF"/>
        </w:rPr>
        <w:t>HashCode</w:t>
      </w:r>
      <w:proofErr w:type="spellEnd"/>
      <w:r>
        <w:rPr>
          <w:rFonts w:hint="eastAsia"/>
          <w:shd w:val="clear" w:color="auto" w:fill="FFFFFF"/>
        </w:rPr>
        <w:t>为0~19的20个数据，那么：</w:t>
      </w:r>
    </w:p>
    <w:p w:rsidR="00081D43" w:rsidRDefault="00081D43" w:rsidP="00081D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410784"/>
            <wp:effectExtent l="19050" t="0" r="0" b="0"/>
            <wp:docPr id="2" name="Picture 1" descr="http://attach.dataguru.cn/attachments/portal/201603/20/220745a9ythidzipds98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.dataguru.cn/attachments/portal/201603/20/220745a9ythidzipds98i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43" w:rsidRDefault="00081D43" w:rsidP="00081D43">
      <w:pPr>
        <w:rPr>
          <w:rFonts w:hint="eastAsia"/>
        </w:rPr>
      </w:pPr>
      <w:r w:rsidRPr="00081D43">
        <w:rPr>
          <w:rFonts w:hint="eastAsia"/>
        </w:rPr>
        <w:t>现在我扩容到</w:t>
      </w:r>
      <w:r w:rsidRPr="00081D43">
        <w:t>4台，加粗标红的表示命中：</w:t>
      </w:r>
    </w:p>
    <w:p w:rsidR="00081D43" w:rsidRDefault="00081D43" w:rsidP="00081D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26876"/>
            <wp:effectExtent l="19050" t="0" r="0" b="0"/>
            <wp:docPr id="4" name="Picture 4" descr="http://attach.dataguru.cn/attachments/portal/201603/20/220745cq5geta9d5tya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ach.dataguru.cn/attachments/portal/201603/20/220745cq5geta9d5tyae1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D43" w:rsidRDefault="00F16018" w:rsidP="00081D43">
      <w:pPr>
        <w:rPr>
          <w:rFonts w:hint="eastAsia"/>
        </w:rPr>
      </w:pPr>
      <w:r w:rsidRPr="00F16018">
        <w:rPr>
          <w:rFonts w:hint="eastAsia"/>
        </w:rPr>
        <w:t>如果我扩容到</w:t>
      </w:r>
      <w:r w:rsidRPr="00F16018">
        <w:t>20+的台数，只有前三个</w:t>
      </w:r>
      <w:proofErr w:type="spellStart"/>
      <w:r w:rsidRPr="00F16018">
        <w:t>HashCode</w:t>
      </w:r>
      <w:proofErr w:type="spellEnd"/>
      <w:r w:rsidRPr="00F16018">
        <w:t>对应的Key是命中的，也就是15%。当然这只是个简单例子，现实情况肯定比这个复杂得多，不过足以说明，使用余数Hash的路由算法，在扩容的时候会造成大量的数据无法正确命中（其实不仅仅是无法命中，那些大量的无法命中的数据还在原缓存中在被移除前占据着内存）。这个结果显然是无法接受的，在网站业务中，大部分的业务数据度操作请求上事实上是通过缓存获取的，只有少量读操作会访问数据库，因此数据库的负载能力是以有缓存为前提而设计的。当大部分被缓存了的数据因为服务器扩容而不能</w:t>
      </w:r>
      <w:r w:rsidRPr="00F16018">
        <w:rPr>
          <w:rFonts w:hint="eastAsia"/>
        </w:rPr>
        <w:t>正确读取时，这些数据访问的压力就落在了数据库的身上，这将大大超过数据库的负载能力，严重的可能会导致数据库宕机。这个问题有解决方案，解决步骤为：</w:t>
      </w:r>
    </w:p>
    <w:p w:rsidR="00F16018" w:rsidRDefault="00F16018" w:rsidP="00F16018">
      <w:r>
        <w:rPr>
          <w:rFonts w:hint="eastAsia"/>
        </w:rPr>
        <w:t>（</w:t>
      </w:r>
      <w:r>
        <w:t>1）在网站访问量低谷，通常是深夜，技术团队加班，扩容、重启服务器</w:t>
      </w:r>
    </w:p>
    <w:p w:rsidR="00F16018" w:rsidRDefault="00F16018" w:rsidP="00F16018">
      <w:pPr>
        <w:rPr>
          <w:rFonts w:hint="eastAsia"/>
        </w:rPr>
      </w:pPr>
      <w:r>
        <w:rPr>
          <w:rFonts w:hint="eastAsia"/>
        </w:rPr>
        <w:t>（</w:t>
      </w:r>
      <w:r>
        <w:t>2）通过模拟请求的方式逐渐预热缓存，使缓存服务器中的数据重新分布</w:t>
      </w:r>
    </w:p>
    <w:p w:rsidR="00F16018" w:rsidRPr="00081D43" w:rsidRDefault="00F16018" w:rsidP="00081D43">
      <w:pPr>
        <w:rPr>
          <w:rFonts w:hint="eastAsia"/>
        </w:rPr>
      </w:pPr>
    </w:p>
    <w:p w:rsidR="00081D43" w:rsidRDefault="00081D43" w:rsidP="00081D43">
      <w:pPr>
        <w:pStyle w:val="Heading2"/>
        <w:rPr>
          <w:rFonts w:hint="eastAsia"/>
        </w:rPr>
      </w:pPr>
      <w:r w:rsidRPr="00081D43">
        <w:rPr>
          <w:rFonts w:hint="eastAsia"/>
        </w:rPr>
        <w:t>一致性</w:t>
      </w:r>
      <w:r w:rsidRPr="00081D43">
        <w:t>Hash</w:t>
      </w:r>
      <w:r w:rsidRPr="00081D43">
        <w:t>算法</w:t>
      </w:r>
    </w:p>
    <w:p w:rsidR="008F22D8" w:rsidRDefault="00744101" w:rsidP="008F22D8">
      <w:pPr>
        <w:rPr>
          <w:rFonts w:hint="eastAsia"/>
        </w:rPr>
      </w:pPr>
      <w:r>
        <w:rPr>
          <w:rFonts w:hint="eastAsia"/>
        </w:rPr>
        <w:tab/>
      </w:r>
      <w:r w:rsidRPr="00744101">
        <w:rPr>
          <w:rFonts w:hint="eastAsia"/>
        </w:rPr>
        <w:t>一致性</w:t>
      </w:r>
      <w:r w:rsidRPr="00744101">
        <w:t>Hash算法通过一个叫做一致性Hash环的数据结构实现Key到缓存服务器的Hash映射，看一下我自己画的一张图：</w:t>
      </w:r>
    </w:p>
    <w:p w:rsidR="00744101" w:rsidRDefault="00744101" w:rsidP="008F22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38625" cy="2552700"/>
            <wp:effectExtent l="19050" t="0" r="9525" b="0"/>
            <wp:docPr id="7" name="Picture 7" descr="http://attach.dataguru.cn/attachments/portal/201603/20/220745yj7ge73igr23ih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ach.dataguru.cn/attachments/portal/201603/20/220745yj7ge73igr23ih4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8" cy="255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01" w:rsidRDefault="00744101" w:rsidP="008F22D8">
      <w:pPr>
        <w:rPr>
          <w:rFonts w:hint="eastAsia"/>
        </w:rPr>
      </w:pPr>
      <w:r w:rsidRPr="00744101">
        <w:rPr>
          <w:rFonts w:hint="eastAsia"/>
        </w:rPr>
        <w:t>具体算法过程为：先构造一个长度为</w:t>
      </w:r>
      <w:r w:rsidRPr="00744101">
        <w:t>232的整数环（这个环被称为一致性Hash环），根据节点名称的Hash值（其分布为[0, 232-1]）将缓存服务器节点放置在这个Hash环上，然后根据需要缓存的数据的Key值计算得到其Hash值（其分布也为[0, 232-1]），然后在Hash环上顺时针查找距离这个Key值的Hash值最近的服务器节点，完成Key到服务器的映射查找。</w:t>
      </w:r>
    </w:p>
    <w:p w:rsidR="00193EA3" w:rsidRDefault="00193EA3" w:rsidP="008F22D8">
      <w:pPr>
        <w:rPr>
          <w:rFonts w:hint="eastAsia"/>
        </w:rPr>
      </w:pPr>
      <w:r w:rsidRPr="00193EA3">
        <w:rPr>
          <w:rFonts w:hint="eastAsia"/>
        </w:rPr>
        <w:t>就如同图上所示，三个</w:t>
      </w:r>
      <w:r w:rsidRPr="00193EA3">
        <w:t>Node点分别位于Hash环上的三个位置，然后Key值根据其</w:t>
      </w:r>
      <w:proofErr w:type="spellStart"/>
      <w:r w:rsidRPr="00193EA3">
        <w:t>HashCode</w:t>
      </w:r>
      <w:proofErr w:type="spellEnd"/>
      <w:r w:rsidRPr="00193EA3">
        <w:t>，在Hash环上有一个固定位置，位置固定下之后，Key就会顺时针去寻找离它最近的一个Node，把数据存储在这个Node的</w:t>
      </w:r>
      <w:proofErr w:type="spellStart"/>
      <w:r w:rsidRPr="00193EA3">
        <w:t>MemCache</w:t>
      </w:r>
      <w:proofErr w:type="spellEnd"/>
      <w:r w:rsidRPr="00193EA3">
        <w:t>服务器中。使用Hash环如果加了一个节点会怎么样，看一下：</w:t>
      </w:r>
    </w:p>
    <w:p w:rsidR="00193EA3" w:rsidRDefault="00193EA3" w:rsidP="008F22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7225" cy="2733675"/>
            <wp:effectExtent l="19050" t="0" r="9525" b="0"/>
            <wp:docPr id="10" name="Picture 10" descr="http://attach.dataguru.cn/attachments/portal/201603/20/220746kz5jdpdsejqmob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ttach.dataguru.cn/attachments/portal/201603/20/220746kz5jdpdsejqmob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81" cy="273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A3" w:rsidRDefault="00193EA3" w:rsidP="008F22D8">
      <w:pPr>
        <w:rPr>
          <w:rFonts w:hint="eastAsia"/>
        </w:rPr>
      </w:pPr>
      <w:r w:rsidRPr="00193EA3">
        <w:rPr>
          <w:rFonts w:hint="eastAsia"/>
        </w:rPr>
        <w:lastRenderedPageBreak/>
        <w:t>看到我加了一个</w:t>
      </w:r>
      <w:r w:rsidRPr="00193EA3">
        <w:t>Node4节点，只影响到了一个Key值的数据，本来这个Key值应该是在Node1服务器上的，现在要去Node4了。采用一致性Hash算法，的确也会影响到整个集群，但是影响的只是加粗的那一段而已，相比余数Hash算法影响了远超一半的影响率，这种影响要小得多。更重要的是，集群中缓存服务器节点越多，增加节点带来的影响越小，很好理解。换句话说，随着集群规模的增大，继续命中原有缓存数据的概率会越来越大，虽然仍然有小部分数据缓存在服务器中不能被读到，但是这个比例足够小，即使访问数据库，也不会对数据库造成致</w:t>
      </w:r>
      <w:r w:rsidRPr="00193EA3">
        <w:rPr>
          <w:rFonts w:hint="eastAsia"/>
        </w:rPr>
        <w:t>命的负载压力。</w:t>
      </w:r>
    </w:p>
    <w:p w:rsidR="00193EA3" w:rsidRDefault="00193EA3" w:rsidP="008F22D8">
      <w:pPr>
        <w:rPr>
          <w:rFonts w:hint="eastAsia"/>
        </w:rPr>
      </w:pPr>
      <w:r>
        <w:rPr>
          <w:rFonts w:hint="eastAsia"/>
          <w:color w:val="000000"/>
          <w:shd w:val="clear" w:color="auto" w:fill="FFFFFF"/>
        </w:rPr>
        <w:tab/>
        <w:t>至于具体应用，这个长度为232的一致性Hash</w:t>
      </w:r>
      <w:r w:rsidRPr="00193EA3">
        <w:rPr>
          <w:rFonts w:hint="eastAsia"/>
          <w:color w:val="FF0000"/>
          <w:shd w:val="clear" w:color="auto" w:fill="FFFFFF"/>
        </w:rPr>
        <w:t>环通常使用二叉查找树实现，</w:t>
      </w:r>
      <w:r>
        <w:rPr>
          <w:rFonts w:hint="eastAsia"/>
          <w:color w:val="000000"/>
          <w:shd w:val="clear" w:color="auto" w:fill="FFFFFF"/>
        </w:rPr>
        <w:t>至于二叉查找树，就是算法的问题了，可以自己去查询相关资料。</w:t>
      </w:r>
    </w:p>
    <w:p w:rsidR="00744101" w:rsidRDefault="00744101" w:rsidP="008F22D8">
      <w:pPr>
        <w:rPr>
          <w:rFonts w:hint="eastAsia"/>
        </w:rPr>
      </w:pPr>
    </w:p>
    <w:p w:rsidR="00193EA3" w:rsidRDefault="00193EA3" w:rsidP="00193EA3">
      <w:pPr>
        <w:pStyle w:val="Heading1"/>
        <w:rPr>
          <w:rFonts w:hint="eastAsia"/>
        </w:rPr>
      </w:pPr>
      <w:proofErr w:type="spellStart"/>
      <w:r w:rsidRPr="00193EA3">
        <w:t>MemCache</w:t>
      </w:r>
      <w:proofErr w:type="spellEnd"/>
      <w:r w:rsidRPr="00193EA3">
        <w:t>实现原理</w:t>
      </w:r>
    </w:p>
    <w:p w:rsidR="008B5711" w:rsidRPr="008B5711" w:rsidRDefault="008B5711" w:rsidP="00AD62AB">
      <w:pPr>
        <w:rPr>
          <w:rFonts w:hint="eastAsia"/>
        </w:rPr>
      </w:pPr>
      <w:r w:rsidRPr="008B5711">
        <w:rPr>
          <w:rFonts w:hint="eastAsia"/>
        </w:rPr>
        <w:t>首先要说明一点，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的数据存放在内存中，存放在内存中个人认为意味着几点：</w:t>
      </w:r>
    </w:p>
    <w:p w:rsidR="008B5711" w:rsidRPr="008B5711" w:rsidRDefault="008B5711" w:rsidP="00AD62AB">
      <w:pPr>
        <w:pStyle w:val="ListParagraph"/>
        <w:numPr>
          <w:ilvl w:val="0"/>
          <w:numId w:val="17"/>
        </w:numPr>
        <w:rPr>
          <w:rFonts w:hint="eastAsia"/>
        </w:rPr>
      </w:pPr>
      <w:r w:rsidRPr="008B5711">
        <w:rPr>
          <w:rFonts w:hint="eastAsia"/>
        </w:rPr>
        <w:t>访问数据的速度比传统的关系型数据库要快，因为Oracle、</w:t>
      </w:r>
      <w:proofErr w:type="spellStart"/>
      <w:r w:rsidRPr="008B5711">
        <w:rPr>
          <w:rFonts w:hint="eastAsia"/>
        </w:rPr>
        <w:t>MySQL</w:t>
      </w:r>
      <w:proofErr w:type="spellEnd"/>
      <w:r w:rsidRPr="008B5711">
        <w:rPr>
          <w:rFonts w:hint="eastAsia"/>
        </w:rPr>
        <w:t>这些传统的关系型数据库为了保持数据的持久性，数据存放在硬盘中，IO操作速度慢</w:t>
      </w:r>
    </w:p>
    <w:p w:rsidR="008B5711" w:rsidRPr="008B5711" w:rsidRDefault="008B5711" w:rsidP="00AD62AB">
      <w:pPr>
        <w:pStyle w:val="ListParagraph"/>
        <w:numPr>
          <w:ilvl w:val="0"/>
          <w:numId w:val="17"/>
        </w:numPr>
        <w:rPr>
          <w:rFonts w:hint="eastAsia"/>
        </w:rPr>
      </w:pP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的数据存放在内存中同时意味着只要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重启了，数据就会消失</w:t>
      </w:r>
    </w:p>
    <w:p w:rsidR="008B5711" w:rsidRPr="008B5711" w:rsidRDefault="008B5711" w:rsidP="00AD62AB">
      <w:pPr>
        <w:pStyle w:val="ListParagraph"/>
        <w:numPr>
          <w:ilvl w:val="0"/>
          <w:numId w:val="17"/>
        </w:numPr>
        <w:rPr>
          <w:rFonts w:hint="eastAsia"/>
        </w:rPr>
      </w:pPr>
      <w:r w:rsidRPr="008B5711">
        <w:rPr>
          <w:rFonts w:hint="eastAsia"/>
        </w:rPr>
        <w:t>既然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的数据存放在内存中，那么势必受到机器位数的限制，这个之前的文章写过很多次了，32位机器最多只能使用2GB的内存空间，64位机器可以认为没有上限</w:t>
      </w:r>
    </w:p>
    <w:p w:rsidR="008B5711" w:rsidRDefault="008B5711" w:rsidP="008B5711">
      <w:pPr>
        <w:shd w:val="clear" w:color="auto" w:fill="FFFFFF"/>
        <w:spacing w:after="0" w:line="432" w:lineRule="atLeast"/>
        <w:ind w:left="0"/>
        <w:rPr>
          <w:rFonts w:cs="Times New Roman" w:hint="eastAsia"/>
          <w:color w:val="000000"/>
          <w:szCs w:val="24"/>
        </w:rPr>
      </w:pPr>
    </w:p>
    <w:p w:rsidR="00AD62AB" w:rsidRPr="008B5711" w:rsidRDefault="00AD62AB" w:rsidP="00AD62AB">
      <w:pPr>
        <w:pStyle w:val="Heading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内存分配</w:t>
      </w:r>
    </w:p>
    <w:p w:rsidR="008B5711" w:rsidRDefault="008B5711" w:rsidP="00AD62AB">
      <w:pPr>
        <w:rPr>
          <w:rFonts w:hint="eastAsia"/>
        </w:rPr>
      </w:pPr>
      <w:r w:rsidRPr="008B5711">
        <w:rPr>
          <w:rFonts w:hint="eastAsia"/>
        </w:rPr>
        <w:t>然后我们来看一下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的原理，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最重要的莫不是内存分配的内容了，</w:t>
      </w:r>
      <w:proofErr w:type="spellStart"/>
      <w:r w:rsidRPr="008B5711">
        <w:rPr>
          <w:rFonts w:hint="eastAsia"/>
        </w:rPr>
        <w:t>MemCache</w:t>
      </w:r>
      <w:proofErr w:type="spellEnd"/>
      <w:r w:rsidRPr="008B5711">
        <w:rPr>
          <w:rFonts w:hint="eastAsia"/>
        </w:rPr>
        <w:t>采用的内存分配方式是固定空间分配，还是自己画一张图说明：</w:t>
      </w:r>
    </w:p>
    <w:p w:rsidR="008B5711" w:rsidRDefault="00345CC4" w:rsidP="00345CC4">
      <w:pPr>
        <w:rPr>
          <w:rFonts w:hint="eastAsia"/>
        </w:rPr>
      </w:pPr>
      <w:r w:rsidRPr="00345CC4">
        <w:lastRenderedPageBreak/>
        <w:drawing>
          <wp:inline distT="0" distB="0" distL="0" distR="0">
            <wp:extent cx="5133975" cy="2720018"/>
            <wp:effectExtent l="19050" t="0" r="9525" b="0"/>
            <wp:docPr id="3" name="Picture 13" descr="http://attach.dataguru.cn/attachments/portal/201603/20/220746v1ep2eef5lkk22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ttach.dataguru.cn/attachments/portal/201603/20/220746v1ep2eef5lkk22o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2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11" w:rsidRDefault="00B840DC" w:rsidP="00345CC4">
      <w:pPr>
        <w:rPr>
          <w:rFonts w:hint="eastAsia"/>
          <w:shd w:val="clear" w:color="auto" w:fill="FFFFFF"/>
        </w:rPr>
      </w:pPr>
      <w:r w:rsidRPr="00B840DC">
        <w:rPr>
          <w:rFonts w:cs="Times New Roman" w:hint="eastAsia"/>
          <w:szCs w:val="24"/>
        </w:rPr>
        <w:t>这张图片里面涉及了</w:t>
      </w:r>
      <w:proofErr w:type="spellStart"/>
      <w:r w:rsidRPr="00B840DC">
        <w:rPr>
          <w:rFonts w:cs="Times New Roman"/>
          <w:szCs w:val="24"/>
        </w:rPr>
        <w:t>slab_class</w:t>
      </w:r>
      <w:proofErr w:type="spellEnd"/>
      <w:r w:rsidRPr="00B840DC">
        <w:rPr>
          <w:rFonts w:cs="Times New Roman"/>
          <w:szCs w:val="24"/>
        </w:rPr>
        <w:t>、slab、page、chunk四个概念，它们之间的关系是</w:t>
      </w:r>
      <w:r>
        <w:rPr>
          <w:rFonts w:cs="Times New Roman" w:hint="eastAsia"/>
          <w:szCs w:val="24"/>
        </w:rPr>
        <w:t>：</w:t>
      </w:r>
      <w:proofErr w:type="spellStart"/>
      <w:r>
        <w:rPr>
          <w:rFonts w:hint="eastAsia"/>
          <w:shd w:val="clear" w:color="auto" w:fill="FFFFFF"/>
        </w:rPr>
        <w:t>MemCache</w:t>
      </w:r>
      <w:proofErr w:type="spellEnd"/>
      <w:r>
        <w:rPr>
          <w:rFonts w:hint="eastAsia"/>
          <w:shd w:val="clear" w:color="auto" w:fill="FFFFFF"/>
        </w:rPr>
        <w:t>将内存空间分为一组slab；</w:t>
      </w:r>
      <w:r w:rsidR="00AD62AB" w:rsidRPr="00AD62AB">
        <w:rPr>
          <w:rFonts w:hint="eastAsia"/>
          <w:shd w:val="clear" w:color="auto" w:fill="FFFFFF"/>
        </w:rPr>
        <w:t>每个</w:t>
      </w:r>
      <w:r w:rsidR="00AD62AB" w:rsidRPr="00AD62AB">
        <w:rPr>
          <w:color w:val="FF0000"/>
          <w:shd w:val="clear" w:color="auto" w:fill="FFFFFF"/>
        </w:rPr>
        <w:t>slab下又有若干个page</w:t>
      </w:r>
      <w:r w:rsidR="00AD62AB" w:rsidRPr="00AD62AB">
        <w:rPr>
          <w:shd w:val="clear" w:color="auto" w:fill="FFFFFF"/>
        </w:rPr>
        <w:t>，</w:t>
      </w:r>
      <w:r w:rsidR="00AD62AB" w:rsidRPr="006E7BE0">
        <w:rPr>
          <w:color w:val="FF0000"/>
          <w:shd w:val="clear" w:color="auto" w:fill="FFFFFF"/>
        </w:rPr>
        <w:t>每个page默认是1M</w:t>
      </w:r>
      <w:r w:rsidR="00AD62AB" w:rsidRPr="00AD62AB">
        <w:rPr>
          <w:shd w:val="clear" w:color="auto" w:fill="FFFFFF"/>
        </w:rPr>
        <w:t>，如果一个slab占用100M内存的话，那么这个slab下应该有100个page</w:t>
      </w:r>
      <w:r w:rsidR="00AD62AB">
        <w:rPr>
          <w:rFonts w:hint="eastAsia"/>
          <w:shd w:val="clear" w:color="auto" w:fill="FFFFFF"/>
        </w:rPr>
        <w:t>；</w:t>
      </w:r>
      <w:r w:rsidR="00AD62AB" w:rsidRPr="00AD62AB">
        <w:rPr>
          <w:rFonts w:hint="eastAsia"/>
          <w:shd w:val="clear" w:color="auto" w:fill="FFFFFF"/>
        </w:rPr>
        <w:t>每个</w:t>
      </w:r>
      <w:r w:rsidR="00AD62AB" w:rsidRPr="00AD62AB">
        <w:rPr>
          <w:shd w:val="clear" w:color="auto" w:fill="FFFFFF"/>
        </w:rPr>
        <w:t>page里面包含一组chunk，chunk是真正存放数据的地方，</w:t>
      </w:r>
      <w:r w:rsidR="00AD62AB" w:rsidRPr="00AD62AB">
        <w:rPr>
          <w:color w:val="FF0000"/>
          <w:shd w:val="clear" w:color="auto" w:fill="FFFFFF"/>
        </w:rPr>
        <w:t>同一个slab里面的chunk的大小是固定的</w:t>
      </w:r>
      <w:r w:rsidR="00AD62AB">
        <w:rPr>
          <w:rFonts w:hint="eastAsia"/>
          <w:shd w:val="clear" w:color="auto" w:fill="FFFFFF"/>
        </w:rPr>
        <w:t>；</w:t>
      </w:r>
      <w:r w:rsidR="00AD62AB" w:rsidRPr="00AD62AB">
        <w:rPr>
          <w:rFonts w:hint="eastAsia"/>
          <w:shd w:val="clear" w:color="auto" w:fill="FFFFFF"/>
        </w:rPr>
        <w:t>有相同大小</w:t>
      </w:r>
      <w:r w:rsidR="00AD62AB" w:rsidRPr="00AD62AB">
        <w:rPr>
          <w:shd w:val="clear" w:color="auto" w:fill="FFFFFF"/>
        </w:rPr>
        <w:t>chunk的slab被组织在一起，称为</w:t>
      </w:r>
      <w:proofErr w:type="spellStart"/>
      <w:r w:rsidR="00AD62AB" w:rsidRPr="00AD62AB">
        <w:rPr>
          <w:shd w:val="clear" w:color="auto" w:fill="FFFFFF"/>
        </w:rPr>
        <w:t>slab_class</w:t>
      </w:r>
      <w:proofErr w:type="spellEnd"/>
      <w:r w:rsidR="00AD62AB">
        <w:rPr>
          <w:rFonts w:hint="eastAsia"/>
          <w:shd w:val="clear" w:color="auto" w:fill="FFFFFF"/>
        </w:rPr>
        <w:t>。</w:t>
      </w:r>
    </w:p>
    <w:p w:rsidR="00AD62AB" w:rsidRDefault="00AD62AB" w:rsidP="008B5711">
      <w:pPr>
        <w:shd w:val="clear" w:color="auto" w:fill="FFFFFF"/>
        <w:spacing w:after="0" w:line="432" w:lineRule="atLeast"/>
        <w:ind w:left="0"/>
        <w:rPr>
          <w:rFonts w:hint="eastAsia"/>
          <w:color w:val="000000"/>
          <w:shd w:val="clear" w:color="auto" w:fill="FFFFFF"/>
        </w:rPr>
      </w:pPr>
    </w:p>
    <w:p w:rsidR="00AD62AB" w:rsidRDefault="00AD62AB" w:rsidP="00345CC4">
      <w:pPr>
        <w:rPr>
          <w:rFonts w:hint="eastAsia"/>
        </w:rPr>
      </w:pPr>
      <w:proofErr w:type="spellStart"/>
      <w:r w:rsidRPr="00AD62AB">
        <w:t>MemCache</w:t>
      </w:r>
      <w:proofErr w:type="spellEnd"/>
      <w:r w:rsidRPr="00AD62AB">
        <w:t>内存分配的方式称为allocator，slab的数量是有限的，几个、十几个或者几十个，这个和启动参数的配置相关。</w:t>
      </w:r>
      <w:proofErr w:type="spellStart"/>
      <w:r w:rsidRPr="00AD62AB">
        <w:t>MemCache</w:t>
      </w:r>
      <w:proofErr w:type="spellEnd"/>
      <w:r w:rsidRPr="00AD62AB">
        <w:t>中的value过来存放的地方是由value的大小决定的，</w:t>
      </w:r>
      <w:r w:rsidRPr="00AD62AB">
        <w:rPr>
          <w:color w:val="FF0000"/>
        </w:rPr>
        <w:t>value总是会被存放到与chunk大小最接近的一个slab中</w:t>
      </w:r>
      <w:r w:rsidRPr="00AD62AB">
        <w:t>，比如slab[1]的chunk大小为80字节、slab[2]的chunk大小为100字节、slab[3]的chunk大小为128字节（相邻slab内的chunk基本以1.25为比例进行增长，</w:t>
      </w:r>
      <w:proofErr w:type="spellStart"/>
      <w:r w:rsidRPr="00AD62AB">
        <w:t>MemCache</w:t>
      </w:r>
      <w:proofErr w:type="spellEnd"/>
      <w:r w:rsidRPr="00AD62AB">
        <w:t>启动时可以用-f指定这个比例），那么过来一个88字节的value，这个value将被放到2号slab中。放slab的时候，首先slab要申请内存，申请内存是以page为单</w:t>
      </w:r>
      <w:r w:rsidRPr="00AD62AB">
        <w:rPr>
          <w:rFonts w:hint="eastAsia"/>
        </w:rPr>
        <w:t>位的，所以在放入第一个数据的时候，无论大小为多少，都会有</w:t>
      </w:r>
      <w:r w:rsidRPr="00AD62AB">
        <w:t>1M大小的page被分配给该slab。申请到page后，slab会将这个page的内存按chunk的大小进行切分，这样就变成了一个chunk数组，最后从这个chunk数组中选择一个用于存储数据。</w:t>
      </w:r>
    </w:p>
    <w:p w:rsidR="00345CC4" w:rsidRDefault="00345CC4" w:rsidP="00345CC4">
      <w:pPr>
        <w:rPr>
          <w:rFonts w:hint="eastAsia"/>
        </w:rPr>
      </w:pPr>
      <w:r>
        <w:rPr>
          <w:rFonts w:hint="eastAsia"/>
        </w:rPr>
        <w:tab/>
      </w:r>
      <w:r w:rsidRPr="00345CC4">
        <w:rPr>
          <w:rFonts w:hint="eastAsia"/>
        </w:rPr>
        <w:t>如果这个</w:t>
      </w:r>
      <w:r w:rsidRPr="00345CC4">
        <w:t>slab中没有chunk可以分配了怎么办，如果</w:t>
      </w:r>
      <w:proofErr w:type="spellStart"/>
      <w:r w:rsidRPr="00345CC4">
        <w:t>MemCache</w:t>
      </w:r>
      <w:proofErr w:type="spellEnd"/>
      <w:r w:rsidRPr="00345CC4">
        <w:t>启动没有追加-M（禁止LRU，这种情况下内存不够</w:t>
      </w:r>
      <w:r>
        <w:rPr>
          <w:rFonts w:hint="eastAsia"/>
        </w:rPr>
        <w:t xml:space="preserve"> </w:t>
      </w:r>
      <w:r w:rsidRPr="00345CC4">
        <w:t>会报Out Of Memory错误），</w:t>
      </w:r>
      <w:r w:rsidRPr="00345CC4">
        <w:lastRenderedPageBreak/>
        <w:t>那么</w:t>
      </w:r>
      <w:proofErr w:type="spellStart"/>
      <w:r w:rsidRPr="00345CC4">
        <w:t>MemCache</w:t>
      </w:r>
      <w:proofErr w:type="spellEnd"/>
      <w:r w:rsidRPr="00345CC4">
        <w:t>会把这个slab中最近最少使用的chunk中的数据清理掉，然后放上最新的数据。针对</w:t>
      </w:r>
      <w:proofErr w:type="spellStart"/>
      <w:r w:rsidRPr="00345CC4">
        <w:t>MemCache</w:t>
      </w:r>
      <w:proofErr w:type="spellEnd"/>
      <w:r w:rsidRPr="00345CC4">
        <w:t>的内存分配及回收算法，总结三点：</w:t>
      </w:r>
    </w:p>
    <w:p w:rsidR="00345CC4" w:rsidRPr="00345CC4" w:rsidRDefault="00345CC4" w:rsidP="00345CC4">
      <w:pPr>
        <w:pStyle w:val="ListParagraph"/>
        <w:numPr>
          <w:ilvl w:val="0"/>
          <w:numId w:val="20"/>
        </w:numPr>
      </w:pPr>
      <w:proofErr w:type="spellStart"/>
      <w:r w:rsidRPr="00345CC4">
        <w:t>MemCache</w:t>
      </w:r>
      <w:proofErr w:type="spellEnd"/>
      <w:r w:rsidRPr="00345CC4">
        <w:t>的内存分配chunk里面会有内存浪费，88字节的value分配在128字节（紧接着大的用）的chunk中，就损失了30字节，但是这也避免了管理内存碎片的问题</w:t>
      </w:r>
    </w:p>
    <w:p w:rsidR="00345CC4" w:rsidRPr="00345CC4" w:rsidRDefault="00345CC4" w:rsidP="00345CC4">
      <w:pPr>
        <w:pStyle w:val="ListParagraph"/>
        <w:numPr>
          <w:ilvl w:val="0"/>
          <w:numId w:val="20"/>
        </w:numPr>
      </w:pPr>
      <w:proofErr w:type="spellStart"/>
      <w:r w:rsidRPr="00345CC4">
        <w:t>MemCache</w:t>
      </w:r>
      <w:proofErr w:type="spellEnd"/>
      <w:r w:rsidRPr="00345CC4">
        <w:t>的LRU算法不是针对全局的，是针对slab的</w:t>
      </w:r>
    </w:p>
    <w:p w:rsidR="00193EA3" w:rsidRDefault="00345CC4" w:rsidP="00345CC4">
      <w:pPr>
        <w:pStyle w:val="ListParagraph"/>
        <w:numPr>
          <w:ilvl w:val="0"/>
          <w:numId w:val="20"/>
        </w:numPr>
        <w:rPr>
          <w:rFonts w:hint="eastAsia"/>
        </w:rPr>
      </w:pPr>
      <w:r w:rsidRPr="00345CC4">
        <w:t>应该可以理解为什么</w:t>
      </w:r>
      <w:proofErr w:type="spellStart"/>
      <w:r w:rsidRPr="00345CC4">
        <w:t>MemCache</w:t>
      </w:r>
      <w:proofErr w:type="spellEnd"/>
      <w:r w:rsidRPr="00345CC4">
        <w:t>存放的value大小是限制的，因为一个新数据过来，slab会先以page为单位申请一块内存，申请的内存最多就只有1M，所以value大小自然不能大于1M了</w:t>
      </w:r>
    </w:p>
    <w:p w:rsidR="00345CC4" w:rsidRDefault="00345CC4" w:rsidP="00345CC4">
      <w:pPr>
        <w:shd w:val="clear" w:color="auto" w:fill="FFFFFF"/>
        <w:spacing w:after="0" w:line="432" w:lineRule="atLeast"/>
        <w:rPr>
          <w:rFonts w:cs="Times New Roman" w:hint="eastAsia"/>
          <w:color w:val="000000"/>
          <w:szCs w:val="24"/>
        </w:rPr>
      </w:pPr>
    </w:p>
    <w:p w:rsidR="00345CC4" w:rsidRDefault="00345CC4" w:rsidP="00345CC4">
      <w:pPr>
        <w:shd w:val="clear" w:color="auto" w:fill="FFFFFF"/>
        <w:spacing w:after="0" w:line="432" w:lineRule="atLeast"/>
        <w:rPr>
          <w:rFonts w:cs="Times New Roman" w:hint="eastAsia"/>
          <w:color w:val="000000"/>
          <w:szCs w:val="24"/>
        </w:rPr>
      </w:pPr>
      <w:proofErr w:type="spellStart"/>
      <w:r w:rsidRPr="00345CC4">
        <w:rPr>
          <w:rFonts w:cs="Times New Roman"/>
          <w:color w:val="FF0000"/>
          <w:szCs w:val="24"/>
        </w:rPr>
        <w:t>MemCache</w:t>
      </w:r>
      <w:proofErr w:type="spellEnd"/>
      <w:r w:rsidRPr="00345CC4">
        <w:rPr>
          <w:rFonts w:cs="Times New Roman"/>
          <w:color w:val="FF0000"/>
          <w:szCs w:val="24"/>
        </w:rPr>
        <w:t>的特性和限制</w:t>
      </w:r>
      <w:r>
        <w:rPr>
          <w:rFonts w:cs="Times New Roman" w:hint="eastAsia"/>
          <w:color w:val="000000"/>
          <w:szCs w:val="24"/>
        </w:rPr>
        <w:t>：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中可以保存的item数据量是没有限制的，只要内存足够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单进程在32位机中最大使用内存为2G，这个之前的文章提了多次了，64位机则没有限制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 w:rsidRPr="00345CC4">
        <w:rPr>
          <w:rFonts w:cs="Times New Roman"/>
          <w:color w:val="000000"/>
          <w:szCs w:val="24"/>
        </w:rPr>
        <w:t>Key最大为250个字节，超过该长度无法存储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 w:rsidRPr="00345CC4">
        <w:rPr>
          <w:rFonts w:cs="Times New Roman"/>
          <w:color w:val="000000"/>
          <w:szCs w:val="24"/>
        </w:rPr>
        <w:t>单个item最大数据是1MB，超过1MB的数据不予存储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服务端是不安全的，比如已知某个</w:t>
      </w: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节点，可以直接telnet过去，并通过</w:t>
      </w:r>
      <w:proofErr w:type="spellStart"/>
      <w:r w:rsidRPr="00345CC4">
        <w:rPr>
          <w:rFonts w:cs="Times New Roman"/>
          <w:color w:val="000000"/>
          <w:szCs w:val="24"/>
        </w:rPr>
        <w:t>flush_all</w:t>
      </w:r>
      <w:proofErr w:type="spellEnd"/>
      <w:r w:rsidRPr="00345CC4">
        <w:rPr>
          <w:rFonts w:cs="Times New Roman"/>
          <w:color w:val="000000"/>
          <w:szCs w:val="24"/>
        </w:rPr>
        <w:t>让已经存在的键值对立即失效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 w:rsidRPr="00345CC4">
        <w:rPr>
          <w:rFonts w:cs="Times New Roman"/>
          <w:color w:val="000000"/>
          <w:szCs w:val="24"/>
        </w:rPr>
        <w:t>不能够遍历</w:t>
      </w: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中所有的item，因为这个操作的速度相对缓慢且会阻塞其他的操作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的高性能源自于两阶段哈希结构：第一阶段在客户端，通过Hash算法根据Key值算出一个节点；第二阶段在服务端，通过一个内部的Hash算法，查找真正的item并返回给客户端。从实现的角度看，</w:t>
      </w: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是一个非阻塞的、基于事件的服务器程序</w:t>
      </w:r>
    </w:p>
    <w:p w:rsidR="00345CC4" w:rsidRPr="00345CC4" w:rsidRDefault="00345CC4" w:rsidP="00345CC4">
      <w:pPr>
        <w:pStyle w:val="ListParagraph"/>
        <w:numPr>
          <w:ilvl w:val="0"/>
          <w:numId w:val="21"/>
        </w:num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proofErr w:type="spellStart"/>
      <w:r w:rsidRPr="00345CC4">
        <w:rPr>
          <w:rFonts w:cs="Times New Roman"/>
          <w:color w:val="000000"/>
          <w:szCs w:val="24"/>
        </w:rPr>
        <w:t>MemCache</w:t>
      </w:r>
      <w:proofErr w:type="spellEnd"/>
      <w:r w:rsidRPr="00345CC4">
        <w:rPr>
          <w:rFonts w:cs="Times New Roman"/>
          <w:color w:val="000000"/>
          <w:szCs w:val="24"/>
        </w:rPr>
        <w:t>设置添加某一个Key值的时候，传入expiry为0表示这个Key值永久有效，这个Key值也会在30天之后失效，见</w:t>
      </w:r>
      <w:proofErr w:type="spellStart"/>
      <w:r w:rsidRPr="00345CC4">
        <w:rPr>
          <w:rFonts w:cs="Times New Roman"/>
          <w:color w:val="000000"/>
          <w:szCs w:val="24"/>
        </w:rPr>
        <w:t>memcache.c</w:t>
      </w:r>
      <w:proofErr w:type="spellEnd"/>
      <w:r w:rsidRPr="00345CC4">
        <w:rPr>
          <w:rFonts w:cs="Times New Roman"/>
          <w:color w:val="000000"/>
          <w:szCs w:val="24"/>
        </w:rPr>
        <w:t>的源代码：</w:t>
      </w:r>
    </w:p>
    <w:tbl>
      <w:tblPr>
        <w:tblStyle w:val="TableGrid"/>
        <w:tblW w:w="0" w:type="auto"/>
        <w:tblInd w:w="1188" w:type="dxa"/>
        <w:tblLook w:val="04A0"/>
      </w:tblPr>
      <w:tblGrid>
        <w:gridCol w:w="7668"/>
      </w:tblGrid>
      <w:tr w:rsidR="00345CC4" w:rsidTr="00345CC4">
        <w:tc>
          <w:tcPr>
            <w:tcW w:w="7668" w:type="dxa"/>
          </w:tcPr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>#</w:t>
            </w:r>
            <w:r w:rsidRPr="00345CC4">
              <w:rPr>
                <w:rFonts w:cs="Times New Roman"/>
                <w:color w:val="FF0000"/>
                <w:szCs w:val="24"/>
              </w:rPr>
              <w:t xml:space="preserve">define REALTIME_MAXDELTA 60*60*24*30static </w:t>
            </w:r>
            <w:proofErr w:type="spellStart"/>
            <w:r w:rsidRPr="00345CC4">
              <w:rPr>
                <w:rFonts w:cs="Times New Roman"/>
                <w:color w:val="FF0000"/>
                <w:szCs w:val="24"/>
              </w:rPr>
              <w:t>rel_time_t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realtime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(const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time_t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>) {       if 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== 0) return 0;       if </w:t>
            </w:r>
            <w:r w:rsidRPr="00345CC4">
              <w:rPr>
                <w:rFonts w:cs="Times New Roman"/>
                <w:color w:val="000000"/>
                <w:szCs w:val="24"/>
              </w:rPr>
              <w:lastRenderedPageBreak/>
              <w:t>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&gt; REALTIME_MAXDELTA) {                       </w:t>
            </w:r>
          </w:p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ab/>
              <w:t>if 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&lt;=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process_started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)                         </w:t>
            </w:r>
          </w:p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ab/>
              <w:t>return 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rel_time_t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)1;                                 </w:t>
            </w:r>
          </w:p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ab/>
              <w:t>return 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rel_time_t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>)(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-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process_started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);  </w:t>
            </w:r>
          </w:p>
          <w:p w:rsidR="00345CC4" w:rsidRDefault="00345CC4" w:rsidP="00345CC4">
            <w:pPr>
              <w:spacing w:line="432" w:lineRule="atLeast"/>
              <w:ind w:left="0"/>
              <w:rPr>
                <w:rFonts w:cs="Times New Roman" w:hint="eastAsia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 xml:space="preserve">} else {                                               </w:t>
            </w:r>
            <w:r>
              <w:rPr>
                <w:rFonts w:cs="Times New Roman"/>
                <w:color w:val="000000"/>
                <w:szCs w:val="24"/>
              </w:rPr>
              <w:t xml:space="preserve">                   </w:t>
            </w:r>
          </w:p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ab/>
              <w:t>return 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rel_time_t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>)(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exptime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 + 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current_time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 xml:space="preserve">);     </w:t>
            </w:r>
          </w:p>
          <w:p w:rsidR="00345CC4" w:rsidRPr="00345CC4" w:rsidRDefault="00345CC4" w:rsidP="00345CC4">
            <w:pPr>
              <w:spacing w:line="432" w:lineRule="atLeast"/>
              <w:ind w:left="0"/>
              <w:rPr>
                <w:rFonts w:cs="Times New Roman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>}</w:t>
            </w:r>
          </w:p>
          <w:p w:rsidR="00345CC4" w:rsidRDefault="00345CC4" w:rsidP="00345CC4">
            <w:pPr>
              <w:spacing w:line="432" w:lineRule="atLeast"/>
              <w:ind w:left="0"/>
              <w:rPr>
                <w:rFonts w:cs="Times New Roman" w:hint="eastAsia"/>
                <w:color w:val="000000"/>
                <w:szCs w:val="24"/>
              </w:rPr>
            </w:pPr>
            <w:r w:rsidRPr="00345CC4">
              <w:rPr>
                <w:rFonts w:cs="Times New Roman"/>
                <w:color w:val="000000"/>
                <w:szCs w:val="24"/>
              </w:rPr>
              <w:t>}</w:t>
            </w:r>
          </w:p>
          <w:p w:rsidR="00345CC4" w:rsidRDefault="00345CC4" w:rsidP="00345CC4">
            <w:pPr>
              <w:spacing w:line="432" w:lineRule="atLeast"/>
              <w:ind w:left="0"/>
              <w:rPr>
                <w:rFonts w:cs="Times New Roman" w:hint="eastAsia"/>
                <w:color w:val="000000"/>
                <w:szCs w:val="24"/>
              </w:rPr>
            </w:pPr>
            <w:r w:rsidRPr="00345CC4">
              <w:rPr>
                <w:rFonts w:cs="Times New Roman" w:hint="eastAsia"/>
                <w:color w:val="000000"/>
                <w:szCs w:val="24"/>
              </w:rPr>
              <w:t>这个失效的时间是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memcache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>源码里面写的，开发者没有办法改变</w:t>
            </w:r>
            <w:proofErr w:type="spellStart"/>
            <w:r w:rsidRPr="00345CC4">
              <w:rPr>
                <w:rFonts w:cs="Times New Roman"/>
                <w:color w:val="000000"/>
                <w:szCs w:val="24"/>
              </w:rPr>
              <w:t>MemCache</w:t>
            </w:r>
            <w:proofErr w:type="spellEnd"/>
            <w:r w:rsidRPr="00345CC4">
              <w:rPr>
                <w:rFonts w:cs="Times New Roman"/>
                <w:color w:val="000000"/>
                <w:szCs w:val="24"/>
              </w:rPr>
              <w:t>的Key值失效时间为30天这个限制</w:t>
            </w:r>
          </w:p>
          <w:p w:rsidR="00345CC4" w:rsidRDefault="00345CC4" w:rsidP="00345CC4">
            <w:pPr>
              <w:spacing w:line="432" w:lineRule="atLeast"/>
              <w:ind w:left="0"/>
              <w:rPr>
                <w:rFonts w:cs="Times New Roman" w:hint="eastAsia"/>
                <w:color w:val="000000"/>
                <w:szCs w:val="24"/>
              </w:rPr>
            </w:pPr>
          </w:p>
        </w:tc>
      </w:tr>
    </w:tbl>
    <w:p w:rsidR="00345CC4" w:rsidRDefault="00345CC4" w:rsidP="004F2B28">
      <w:pPr>
        <w:rPr>
          <w:rFonts w:hint="eastAsia"/>
        </w:rPr>
      </w:pPr>
    </w:p>
    <w:p w:rsidR="004F2B28" w:rsidRDefault="004F2B28" w:rsidP="004F2B28">
      <w:pPr>
        <w:rPr>
          <w:rFonts w:hint="eastAsia"/>
        </w:rPr>
      </w:pPr>
    </w:p>
    <w:p w:rsidR="004F2B28" w:rsidRDefault="004F2B28" w:rsidP="004F2B28">
      <w:pPr>
        <w:pStyle w:val="Heading1"/>
        <w:rPr>
          <w:rFonts w:hint="eastAsia"/>
        </w:rPr>
      </w:pPr>
      <w:proofErr w:type="spellStart"/>
      <w:r w:rsidRPr="004F2B28">
        <w:t>MemCache</w:t>
      </w:r>
      <w:proofErr w:type="spellEnd"/>
      <w:r w:rsidRPr="004F2B28">
        <w:t>指令汇总</w:t>
      </w:r>
    </w:p>
    <w:p w:rsidR="004F2B28" w:rsidRDefault="00817728" w:rsidP="004F2B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615184"/>
            <wp:effectExtent l="19050" t="0" r="0" b="0"/>
            <wp:docPr id="16" name="Picture 16" descr="http://attach.dataguru.cn/attachments/portal/201603/20/220746lnirirrckfolc5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ttach.dataguru.cn/attachments/portal/201603/20/220746lnirirrckfolc5n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1E" w:rsidRDefault="008C7F0C" w:rsidP="008C7F0C">
      <w:pPr>
        <w:pStyle w:val="Heading2"/>
        <w:numPr>
          <w:ilvl w:val="0"/>
          <w:numId w:val="22"/>
        </w:numPr>
        <w:rPr>
          <w:rFonts w:hint="eastAsia"/>
        </w:rPr>
      </w:pPr>
      <w:r w:rsidRPr="008C7F0C">
        <w:t>stats</w:t>
      </w:r>
      <w:r w:rsidRPr="008C7F0C">
        <w:t>指令解读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A3B9A" w:rsidTr="009A3B9A">
        <w:tc>
          <w:tcPr>
            <w:tcW w:w="8388" w:type="dxa"/>
          </w:tcPr>
          <w:p w:rsidR="009A3B9A" w:rsidRDefault="009A3B9A" w:rsidP="009A3B9A">
            <w:pPr>
              <w:ind w:left="0"/>
            </w:pPr>
            <w:proofErr w:type="spellStart"/>
            <w:r>
              <w:t>pid</w:t>
            </w:r>
            <w:proofErr w:type="spell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>服务器进程id(</w:t>
            </w:r>
            <w:r>
              <w:t xml:space="preserve"> 1538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r>
              <w:t>uptime</w:t>
            </w:r>
            <w:r>
              <w:rPr>
                <w:rFonts w:hint="eastAsia"/>
              </w:rPr>
              <w:t>:  服务器运行的秒数(</w:t>
            </w:r>
            <w:r>
              <w:t xml:space="preserve"> 3668464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r>
              <w:t>time</w:t>
            </w:r>
            <w:r>
              <w:rPr>
                <w:rFonts w:hint="eastAsia"/>
              </w:rPr>
              <w:t>:  服务器当前的UNIX时间戳(</w:t>
            </w:r>
            <w:r>
              <w:t xml:space="preserve"> 1478148978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r>
              <w:lastRenderedPageBreak/>
              <w:t>version</w:t>
            </w:r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版本(</w:t>
            </w:r>
            <w:r>
              <w:t xml:space="preserve"> 1.4.4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pointer_size</w:t>
            </w:r>
            <w:proofErr w:type="spellEnd"/>
            <w:r>
              <w:rPr>
                <w:rFonts w:hint="eastAsia"/>
              </w:rPr>
              <w:t>:  操作系统的位数(</w:t>
            </w:r>
            <w:r>
              <w:t xml:space="preserve"> 64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rusage_user</w:t>
            </w:r>
            <w:proofErr w:type="spellEnd"/>
            <w:r>
              <w:rPr>
                <w:rFonts w:hint="eastAsia"/>
              </w:rPr>
              <w:t>:  进程累计用户时间(</w:t>
            </w:r>
            <w:r>
              <w:t xml:space="preserve"> 1416.680631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rusage_system</w:t>
            </w:r>
            <w:proofErr w:type="spellEnd"/>
            <w:r w:rsidR="00A456F9">
              <w:rPr>
                <w:rFonts w:hint="eastAsia"/>
              </w:rPr>
              <w:t>:  进程累计系统时间(</w:t>
            </w:r>
            <w:r>
              <w:t xml:space="preserve"> 4916.841526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curr_connections</w:t>
            </w:r>
            <w:proofErr w:type="spellEnd"/>
            <w:r w:rsidR="00A456F9">
              <w:rPr>
                <w:rFonts w:hint="eastAsia"/>
              </w:rPr>
              <w:t>:  当前打开的连接(</w:t>
            </w:r>
            <w:r>
              <w:t xml:space="preserve"> 68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total_connections</w:t>
            </w:r>
            <w:proofErr w:type="spellEnd"/>
            <w:r w:rsidR="00A456F9">
              <w:rPr>
                <w:rFonts w:hint="eastAsia"/>
              </w:rPr>
              <w:t>:  服务器运行打开的总连接(</w:t>
            </w:r>
            <w:r>
              <w:t xml:space="preserve"> 47551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connection_structures</w:t>
            </w:r>
            <w:proofErr w:type="spellEnd"/>
            <w:r w:rsidR="00A456F9">
              <w:rPr>
                <w:rFonts w:hint="eastAsia"/>
              </w:rPr>
              <w:t>:</w:t>
            </w:r>
            <w:r>
              <w:t xml:space="preserve"> </w:t>
            </w:r>
            <w:r w:rsidR="00A456F9">
              <w:rPr>
                <w:rFonts w:hint="eastAsia"/>
              </w:rPr>
              <w:t xml:space="preserve"> 服务器分配的连接构造数（</w:t>
            </w:r>
            <w:r>
              <w:t>180</w:t>
            </w:r>
            <w:r w:rsidR="00A456F9">
              <w:rPr>
                <w:rFonts w:hint="eastAsia"/>
              </w:rPr>
              <w:t>）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cmd_get</w:t>
            </w:r>
            <w:proofErr w:type="spellEnd"/>
            <w:r w:rsidR="00A456F9">
              <w:rPr>
                <w:rFonts w:hint="eastAsia"/>
              </w:rPr>
              <w:t>:  get命令总请求次数(</w:t>
            </w:r>
            <w:r>
              <w:t xml:space="preserve"> 680714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cmd_set</w:t>
            </w:r>
            <w:proofErr w:type="spellEnd"/>
            <w:r w:rsidR="00A456F9">
              <w:rPr>
                <w:rFonts w:hint="eastAsia"/>
              </w:rPr>
              <w:t>:  set命令总请求次数(</w:t>
            </w:r>
            <w:r>
              <w:t>6159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cmd_flush</w:t>
            </w:r>
            <w:proofErr w:type="spellEnd"/>
            <w:r w:rsidR="00A456F9">
              <w:rPr>
                <w:rFonts w:hint="eastAsia"/>
              </w:rPr>
              <w:t xml:space="preserve">:  </w:t>
            </w:r>
            <w:proofErr w:type="spellStart"/>
            <w:r w:rsidR="00A456F9">
              <w:rPr>
                <w:rFonts w:hint="eastAsia"/>
              </w:rPr>
              <w:t>flush_all</w:t>
            </w:r>
            <w:proofErr w:type="spellEnd"/>
            <w:r w:rsidR="00A456F9">
              <w:rPr>
                <w:rFonts w:hint="eastAsia"/>
              </w:rPr>
              <w:t>命令总请求次数(</w:t>
            </w:r>
            <w:r>
              <w:t xml:space="preserve"> 0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get_hits</w:t>
            </w:r>
            <w:proofErr w:type="spellEnd"/>
            <w:r w:rsidR="00A456F9">
              <w:rPr>
                <w:rFonts w:hint="eastAsia"/>
              </w:rPr>
              <w:t>:  总命中次数(</w:t>
            </w:r>
            <w:r>
              <w:t xml:space="preserve"> 526432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get_misses</w:t>
            </w:r>
            <w:proofErr w:type="spellEnd"/>
            <w:r w:rsidR="00A456F9">
              <w:rPr>
                <w:rFonts w:hint="eastAsia"/>
              </w:rPr>
              <w:t>:  总未命中次数(</w:t>
            </w:r>
            <w:r>
              <w:t xml:space="preserve"> 154282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delete_misses</w:t>
            </w:r>
            <w:proofErr w:type="spellEnd"/>
            <w:r w:rsidR="00A456F9">
              <w:rPr>
                <w:rFonts w:hint="eastAsia"/>
              </w:rPr>
              <w:t xml:space="preserve">:  </w:t>
            </w:r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delete_hits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incr_misses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incr_hits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decr_misses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decr_hits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cas_misses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cas_hits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cas_badval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auth_cmds</w:t>
            </w:r>
            <w:proofErr w:type="spellEnd"/>
            <w:r w:rsidR="00A456F9">
              <w:rPr>
                <w:rFonts w:hint="eastAsia"/>
              </w:rPr>
              <w:t>:  认证命令处理次数(</w:t>
            </w:r>
            <w:r>
              <w:t xml:space="preserve"> 0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auth_errors</w:t>
            </w:r>
            <w:proofErr w:type="spellEnd"/>
            <w:r w:rsidR="00A456F9">
              <w:rPr>
                <w:rFonts w:hint="eastAsia"/>
              </w:rPr>
              <w:t>:  认证失败处理次数  (</w:t>
            </w:r>
            <w:r>
              <w:t>0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bytes_read</w:t>
            </w:r>
            <w:proofErr w:type="spellEnd"/>
            <w:r w:rsidR="00A456F9">
              <w:rPr>
                <w:rFonts w:hint="eastAsia"/>
              </w:rPr>
              <w:t>:  总读取字节数 (</w:t>
            </w:r>
            <w:r>
              <w:t>1642650990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bytes_written</w:t>
            </w:r>
            <w:proofErr w:type="spellEnd"/>
            <w:r w:rsidR="00A456F9">
              <w:rPr>
                <w:rFonts w:hint="eastAsia"/>
              </w:rPr>
              <w:t>:  总发送字节数(</w:t>
            </w:r>
            <w:r>
              <w:t xml:space="preserve"> 2762212664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limit_maxbytes</w:t>
            </w:r>
            <w:proofErr w:type="spellEnd"/>
            <w:r w:rsidR="00A456F9">
              <w:rPr>
                <w:rFonts w:hint="eastAsia"/>
              </w:rPr>
              <w:t xml:space="preserve">:  </w:t>
            </w:r>
            <w:r>
              <w:t xml:space="preserve"> </w:t>
            </w:r>
            <w:r w:rsidR="00A456F9">
              <w:rPr>
                <w:rFonts w:hint="eastAsia"/>
              </w:rPr>
              <w:t>分配给</w:t>
            </w:r>
            <w:proofErr w:type="spellStart"/>
            <w:r w:rsidR="00A456F9">
              <w:rPr>
                <w:rFonts w:hint="eastAsia"/>
              </w:rPr>
              <w:t>MemCached</w:t>
            </w:r>
            <w:proofErr w:type="spellEnd"/>
            <w:r w:rsidR="00A456F9">
              <w:rPr>
                <w:rFonts w:hint="eastAsia"/>
              </w:rPr>
              <w:t>的内存大小(</w:t>
            </w:r>
            <w:r>
              <w:t>536870912</w:t>
            </w:r>
            <w:r w:rsidR="00A456F9">
              <w:rPr>
                <w:rFonts w:hint="eastAsia"/>
              </w:rPr>
              <w:t>)</w:t>
            </w:r>
          </w:p>
          <w:p w:rsidR="009A3B9A" w:rsidRDefault="00A456F9" w:rsidP="009A3B9A">
            <w:pPr>
              <w:ind w:left="0"/>
            </w:pPr>
            <w:proofErr w:type="spellStart"/>
            <w:r>
              <w:t>accepting_conns</w:t>
            </w:r>
            <w:proofErr w:type="spellEnd"/>
            <w:r>
              <w:rPr>
                <w:rFonts w:hint="eastAsia"/>
              </w:rPr>
              <w:t>:  是否达到连接最大数1达到，0未达到(</w:t>
            </w:r>
            <w:r w:rsidR="009A3B9A">
              <w:t>1</w:t>
            </w:r>
            <w:r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listen_disabled_num</w:t>
            </w:r>
            <w:proofErr w:type="spellEnd"/>
            <w:r w:rsidR="00A456F9">
              <w:rPr>
                <w:rFonts w:hint="eastAsia"/>
              </w:rPr>
              <w:t xml:space="preserve">:  </w:t>
            </w:r>
            <w:r>
              <w:t xml:space="preserve"> 0</w:t>
            </w:r>
          </w:p>
          <w:p w:rsidR="009A3B9A" w:rsidRDefault="009A3B9A" w:rsidP="009A3B9A">
            <w:pPr>
              <w:ind w:left="0"/>
            </w:pPr>
            <w:r>
              <w:t>threads</w:t>
            </w:r>
            <w:r w:rsidR="00A456F9">
              <w:rPr>
                <w:rFonts w:hint="eastAsia"/>
              </w:rPr>
              <w:t>:  当前</w:t>
            </w:r>
            <w:proofErr w:type="spellStart"/>
            <w:r w:rsidR="00A456F9">
              <w:rPr>
                <w:rFonts w:hint="eastAsia"/>
              </w:rPr>
              <w:t>Memcached</w:t>
            </w:r>
            <w:proofErr w:type="spellEnd"/>
            <w:r w:rsidR="00A456F9">
              <w:rPr>
                <w:rFonts w:hint="eastAsia"/>
              </w:rPr>
              <w:t>总线程数(</w:t>
            </w:r>
            <w:r>
              <w:t xml:space="preserve"> 4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conn_yields</w:t>
            </w:r>
            <w:proofErr w:type="spellEnd"/>
            <w:r>
              <w:t xml:space="preserve"> 0</w:t>
            </w:r>
          </w:p>
          <w:p w:rsidR="009A3B9A" w:rsidRDefault="009A3B9A" w:rsidP="009A3B9A">
            <w:pPr>
              <w:ind w:left="0"/>
            </w:pPr>
            <w:r>
              <w:t>bytes</w:t>
            </w:r>
            <w:r w:rsidR="00A456F9">
              <w:rPr>
                <w:rFonts w:hint="eastAsia"/>
              </w:rPr>
              <w:t>:  当前item存储的总字节数(</w:t>
            </w:r>
            <w:r>
              <w:t xml:space="preserve"> 126145</w:t>
            </w:r>
            <w:r w:rsidR="00A456F9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curr_items</w:t>
            </w:r>
            <w:proofErr w:type="spellEnd"/>
            <w:r w:rsidR="00A456F9">
              <w:rPr>
                <w:rFonts w:hint="eastAsia"/>
              </w:rPr>
              <w:t>:  当前服务器存储的item总数（</w:t>
            </w:r>
            <w:r>
              <w:t xml:space="preserve"> 77</w:t>
            </w:r>
            <w:r w:rsidR="00A456F9">
              <w:rPr>
                <w:rFonts w:hint="eastAsia"/>
              </w:rPr>
              <w:t>）</w:t>
            </w:r>
          </w:p>
          <w:p w:rsidR="009A3B9A" w:rsidRDefault="009A3B9A" w:rsidP="009A3B9A">
            <w:pPr>
              <w:ind w:left="0"/>
            </w:pPr>
            <w:proofErr w:type="spellStart"/>
            <w:r>
              <w:t>total_items</w:t>
            </w:r>
            <w:proofErr w:type="spellEnd"/>
            <w:r w:rsidR="00A456F9">
              <w:rPr>
                <w:rFonts w:hint="eastAsia"/>
              </w:rPr>
              <w:t xml:space="preserve">:  </w:t>
            </w:r>
            <w:r w:rsidR="00911B1B">
              <w:rPr>
                <w:rFonts w:hint="eastAsia"/>
              </w:rPr>
              <w:t>自服务器启动以后存储的item总数(</w:t>
            </w:r>
            <w:r>
              <w:t xml:space="preserve"> 6159</w:t>
            </w:r>
            <w:r w:rsidR="00911B1B">
              <w:rPr>
                <w:rFonts w:hint="eastAsia"/>
              </w:rPr>
              <w:t>)</w:t>
            </w:r>
          </w:p>
          <w:p w:rsidR="009A3B9A" w:rsidRDefault="009A3B9A" w:rsidP="009A3B9A">
            <w:pPr>
              <w:ind w:left="0"/>
              <w:rPr>
                <w:rFonts w:hint="eastAsia"/>
              </w:rPr>
            </w:pPr>
            <w:r>
              <w:t>evictions 0</w:t>
            </w:r>
          </w:p>
        </w:tc>
      </w:tr>
    </w:tbl>
    <w:p w:rsidR="008C7F0C" w:rsidRDefault="008C7F0C" w:rsidP="008C7F0C">
      <w:pPr>
        <w:rPr>
          <w:rFonts w:hint="eastAsia"/>
        </w:rPr>
      </w:pPr>
    </w:p>
    <w:p w:rsidR="008C7F0C" w:rsidRDefault="009A3B9A" w:rsidP="009A3B9A">
      <w:pPr>
        <w:pStyle w:val="Heading2"/>
        <w:rPr>
          <w:rFonts w:hint="eastAsia"/>
        </w:rPr>
      </w:pPr>
      <w:r w:rsidRPr="009A3B9A">
        <w:t>stats slab</w:t>
      </w:r>
      <w:r w:rsidRPr="009A3B9A">
        <w:t>指令解读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A83122" w:rsidTr="00A83122">
        <w:tc>
          <w:tcPr>
            <w:tcW w:w="8478" w:type="dxa"/>
          </w:tcPr>
          <w:p w:rsidR="00A83122" w:rsidRDefault="00A83122" w:rsidP="00A83122">
            <w:pPr>
              <w:ind w:left="0"/>
            </w:pPr>
            <w:r>
              <w:t>STAT 1:chunk_size 96</w:t>
            </w:r>
            <w:r w:rsidR="00AF3F8F">
              <w:rPr>
                <w:rFonts w:hint="eastAsia"/>
              </w:rPr>
              <w:t>（当前slab每个chunk的大小）</w:t>
            </w:r>
          </w:p>
          <w:p w:rsidR="00A83122" w:rsidRDefault="00A83122" w:rsidP="00A83122">
            <w:pPr>
              <w:ind w:left="0"/>
            </w:pPr>
            <w:r>
              <w:t>STAT 1:chunks_per_page 10922</w:t>
            </w:r>
            <w:r w:rsidR="00AF3F8F">
              <w:rPr>
                <w:rFonts w:hint="eastAsia"/>
              </w:rPr>
              <w:t>（每个page存放chunk的数量）</w:t>
            </w:r>
          </w:p>
          <w:p w:rsidR="00A83122" w:rsidRDefault="00A83122" w:rsidP="00A83122">
            <w:pPr>
              <w:ind w:left="0"/>
            </w:pPr>
            <w:r>
              <w:t>STAT 1:total_pages 1</w:t>
            </w:r>
            <w:r w:rsidR="00AF3F8F">
              <w:rPr>
                <w:rFonts w:hint="eastAsia"/>
              </w:rPr>
              <w:t>（</w:t>
            </w:r>
            <w:r w:rsidR="002F61FB">
              <w:rPr>
                <w:rFonts w:hint="eastAsia"/>
              </w:rPr>
              <w:t>分配给当前slab的页数</w:t>
            </w:r>
            <w:r w:rsidR="00AF3F8F">
              <w:rPr>
                <w:rFonts w:hint="eastAsia"/>
              </w:rPr>
              <w:t>）</w:t>
            </w:r>
          </w:p>
          <w:p w:rsidR="00A83122" w:rsidRDefault="00A83122" w:rsidP="00A83122">
            <w:pPr>
              <w:ind w:left="0"/>
            </w:pPr>
            <w:r>
              <w:t>STAT 1:total_chunks 10922</w:t>
            </w:r>
            <w:r w:rsidR="008A6D98">
              <w:rPr>
                <w:rFonts w:hint="eastAsia"/>
              </w:rPr>
              <w:t>（当前slab能存放）</w:t>
            </w:r>
          </w:p>
          <w:p w:rsidR="00A83122" w:rsidRDefault="00A83122" w:rsidP="00A83122">
            <w:pPr>
              <w:ind w:left="0"/>
            </w:pPr>
            <w:r>
              <w:t>STAT 1:used_chunks 6</w:t>
            </w:r>
            <w:r w:rsidR="0003642B">
              <w:rPr>
                <w:rFonts w:hint="eastAsia"/>
              </w:rPr>
              <w:t>（已经被分配给存储对象的chunk）</w:t>
            </w:r>
          </w:p>
          <w:p w:rsidR="00A83122" w:rsidRDefault="00A83122" w:rsidP="00A83122">
            <w:pPr>
              <w:ind w:left="0"/>
            </w:pPr>
            <w:r>
              <w:t>STAT 1:free_chunks 10916</w:t>
            </w:r>
            <w:r w:rsidR="0003642B">
              <w:rPr>
                <w:rFonts w:hint="eastAsia"/>
              </w:rPr>
              <w:t>（）</w:t>
            </w:r>
          </w:p>
          <w:p w:rsidR="00A83122" w:rsidRDefault="00A83122" w:rsidP="00A83122">
            <w:pPr>
              <w:ind w:left="0"/>
            </w:pPr>
            <w:r>
              <w:t>STAT 1:free_chunks_end 0</w:t>
            </w:r>
          </w:p>
          <w:p w:rsidR="00A83122" w:rsidRDefault="00A83122" w:rsidP="00A83122">
            <w:pPr>
              <w:ind w:left="0"/>
            </w:pPr>
            <w:r>
              <w:t>STAT 1:mem_requested 540</w:t>
            </w:r>
          </w:p>
          <w:p w:rsidR="00A83122" w:rsidRDefault="00A83122" w:rsidP="00A83122">
            <w:pPr>
              <w:ind w:left="0"/>
            </w:pPr>
            <w:r>
              <w:t>STAT 1:get_hits 435</w:t>
            </w:r>
          </w:p>
          <w:p w:rsidR="00A83122" w:rsidRDefault="00A83122" w:rsidP="00A83122">
            <w:pPr>
              <w:ind w:left="0"/>
            </w:pPr>
            <w:r>
              <w:t>STAT 1:cmd_set 743</w:t>
            </w:r>
          </w:p>
          <w:p w:rsidR="00A83122" w:rsidRDefault="00A83122" w:rsidP="00A83122">
            <w:pPr>
              <w:ind w:left="0"/>
            </w:pPr>
            <w:r>
              <w:t>STAT 1:delete_hits 0</w:t>
            </w:r>
          </w:p>
          <w:p w:rsidR="00A83122" w:rsidRDefault="00A83122" w:rsidP="00A83122">
            <w:pPr>
              <w:ind w:left="0"/>
            </w:pPr>
            <w:r>
              <w:t>STAT 1:incr_hits 0</w:t>
            </w:r>
          </w:p>
          <w:p w:rsidR="00A83122" w:rsidRDefault="00A83122" w:rsidP="00A83122">
            <w:pPr>
              <w:ind w:left="0"/>
            </w:pPr>
            <w:r>
              <w:t>STAT 1:decr_hits 0</w:t>
            </w:r>
          </w:p>
          <w:p w:rsidR="00A83122" w:rsidRDefault="00A83122" w:rsidP="00A83122">
            <w:pPr>
              <w:ind w:left="0"/>
            </w:pPr>
            <w:r>
              <w:t>STAT 1:cas_hits 0</w:t>
            </w:r>
          </w:p>
          <w:p w:rsidR="00A83122" w:rsidRDefault="00A83122" w:rsidP="00A83122">
            <w:pPr>
              <w:ind w:left="0"/>
            </w:pPr>
            <w:r>
              <w:t>STAT 1:cas_badval 0</w:t>
            </w:r>
          </w:p>
          <w:p w:rsidR="00A83122" w:rsidRDefault="00A83122" w:rsidP="00A83122">
            <w:pPr>
              <w:ind w:left="0"/>
            </w:pPr>
            <w:r>
              <w:t>STAT 1:touch_hits 0</w:t>
            </w:r>
          </w:p>
          <w:p w:rsidR="00A83122" w:rsidRDefault="00A83122" w:rsidP="00A83122">
            <w:pPr>
              <w:ind w:left="0"/>
              <w:rPr>
                <w:rFonts w:hint="eastAsia"/>
              </w:rPr>
            </w:pPr>
            <w:r>
              <w:t>STAT 2:chunk_size 120</w:t>
            </w:r>
          </w:p>
          <w:p w:rsidR="00A83122" w:rsidRDefault="00A83122" w:rsidP="00CD28BA">
            <w:pPr>
              <w:ind w:left="0"/>
              <w:rPr>
                <w:rFonts w:hint="eastAsia"/>
              </w:rPr>
            </w:pPr>
            <w:r w:rsidRPr="00A83122">
              <w:rPr>
                <w:rFonts w:hint="eastAsia"/>
              </w:rPr>
              <w:t>先看到，第二个</w:t>
            </w:r>
            <w:r w:rsidRPr="00A83122">
              <w:t>slab的</w:t>
            </w:r>
            <w:proofErr w:type="spellStart"/>
            <w:r w:rsidRPr="00A83122">
              <w:t>chunk_size</w:t>
            </w:r>
            <w:proofErr w:type="spellEnd"/>
            <w:r w:rsidRPr="00A83122">
              <w:t>（1</w:t>
            </w:r>
            <w:r>
              <w:rPr>
                <w:rFonts w:hint="eastAsia"/>
              </w:rPr>
              <w:t>20</w:t>
            </w:r>
            <w:r w:rsidRPr="00A83122">
              <w:t>）/第一个slab的</w:t>
            </w:r>
            <w:proofErr w:type="spellStart"/>
            <w:r w:rsidRPr="00A83122">
              <w:t>chunk_size</w:t>
            </w:r>
            <w:proofErr w:type="spellEnd"/>
            <w:r w:rsidRPr="00A83122">
              <w:t>（96）=1.5，可以确定这个</w:t>
            </w:r>
            <w:proofErr w:type="spellStart"/>
            <w:r w:rsidRPr="00A83122">
              <w:t>MemCache</w:t>
            </w:r>
            <w:proofErr w:type="spellEnd"/>
            <w:r w:rsidRPr="00A83122">
              <w:t>的增长因子是1.</w:t>
            </w:r>
            <w:r w:rsidR="00CD28BA">
              <w:rPr>
                <w:rFonts w:hint="eastAsia"/>
              </w:rPr>
              <w:t>2</w:t>
            </w:r>
            <w:r w:rsidRPr="00A83122">
              <w:t>5，</w:t>
            </w:r>
            <w:proofErr w:type="spellStart"/>
            <w:r w:rsidRPr="00A83122">
              <w:t>chunk_size</w:t>
            </w:r>
            <w:proofErr w:type="spellEnd"/>
            <w:r w:rsidRPr="00A83122">
              <w:t>以1.</w:t>
            </w:r>
            <w:r w:rsidR="00CD28BA">
              <w:rPr>
                <w:rFonts w:hint="eastAsia"/>
              </w:rPr>
              <w:t>2</w:t>
            </w:r>
            <w:r w:rsidRPr="00A83122">
              <w:t>5倍增长。</w:t>
            </w:r>
          </w:p>
        </w:tc>
      </w:tr>
    </w:tbl>
    <w:p w:rsidR="00F3240F" w:rsidRPr="00F3240F" w:rsidRDefault="00F3240F" w:rsidP="00F3240F">
      <w:pPr>
        <w:rPr>
          <w:rFonts w:hint="eastAsia"/>
        </w:rPr>
      </w:pPr>
    </w:p>
    <w:p w:rsidR="005D7F1E" w:rsidRDefault="005D7F1E" w:rsidP="004F2B28">
      <w:pPr>
        <w:rPr>
          <w:rFonts w:hint="eastAsia"/>
        </w:rPr>
      </w:pPr>
    </w:p>
    <w:p w:rsidR="005D7F1E" w:rsidRDefault="005D7F1E" w:rsidP="005D7F1E">
      <w:pPr>
        <w:pStyle w:val="Heading1"/>
        <w:rPr>
          <w:rFonts w:hint="eastAsia"/>
        </w:rPr>
      </w:pPr>
      <w:proofErr w:type="spellStart"/>
      <w:r w:rsidRPr="005D7F1E">
        <w:t>MemCache</w:t>
      </w:r>
      <w:proofErr w:type="spellEnd"/>
      <w:r w:rsidRPr="005D7F1E">
        <w:t>的</w:t>
      </w:r>
      <w:r w:rsidRPr="005D7F1E">
        <w:t>Java</w:t>
      </w:r>
      <w:r w:rsidRPr="005D7F1E">
        <w:t>实现实例</w:t>
      </w:r>
    </w:p>
    <w:p w:rsidR="005D7F1E" w:rsidRDefault="005D7F1E" w:rsidP="005D7F1E">
      <w:pPr>
        <w:rPr>
          <w:rFonts w:hint="eastAsia"/>
        </w:rPr>
      </w:pPr>
      <w:r>
        <w:rPr>
          <w:rFonts w:hint="eastAsia"/>
        </w:rPr>
        <w:tab/>
      </w:r>
      <w:r w:rsidRPr="005D7F1E">
        <w:rPr>
          <w:rFonts w:hint="eastAsia"/>
        </w:rPr>
        <w:t>为一个</w:t>
      </w:r>
      <w:r w:rsidRPr="005D7F1E">
        <w:t>Java程序员，怎么能不写写</w:t>
      </w:r>
      <w:proofErr w:type="spellStart"/>
      <w:r w:rsidRPr="005D7F1E">
        <w:t>MemCache</w:t>
      </w:r>
      <w:proofErr w:type="spellEnd"/>
      <w:r w:rsidRPr="005D7F1E">
        <w:t>的客户端的实现呢？</w:t>
      </w:r>
      <w:proofErr w:type="spellStart"/>
      <w:r w:rsidRPr="005D7F1E">
        <w:t>MemCache</w:t>
      </w:r>
      <w:proofErr w:type="spellEnd"/>
      <w:r w:rsidRPr="005D7F1E">
        <w:t>的客户端有很多第三方jar包提供了实现，其中比较好的当属</w:t>
      </w:r>
      <w:proofErr w:type="spellStart"/>
      <w:r w:rsidRPr="005D7F1E">
        <w:t>XMemCached</w:t>
      </w:r>
      <w:proofErr w:type="spellEnd"/>
      <w:r w:rsidRPr="005D7F1E">
        <w:t>了，</w:t>
      </w:r>
      <w:proofErr w:type="spellStart"/>
      <w:r w:rsidRPr="005D7F1E">
        <w:t>XMemCached</w:t>
      </w:r>
      <w:proofErr w:type="spellEnd"/>
      <w:r w:rsidRPr="005D7F1E">
        <w:t>具有效率高、IO非阻塞、资源耗费少、支持完整的协议、允许设置节点权重、允许动态增删节点、支持JMX、支持与Spring框架集成、使用连接池、可扩展性好等诸多优点，因而被广泛使用。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4F4FEA" w:rsidTr="004F4FEA">
        <w:tc>
          <w:tcPr>
            <w:tcW w:w="8496" w:type="dxa"/>
          </w:tcPr>
          <w:p w:rsidR="004F4FEA" w:rsidRDefault="004F4FEA" w:rsidP="004F4FEA">
            <w:pPr>
              <w:ind w:left="0"/>
            </w:pPr>
            <w:r>
              <w:t>&lt;dependency&gt;</w:t>
            </w:r>
          </w:p>
          <w:p w:rsidR="004F4FEA" w:rsidRDefault="004F4FEA" w:rsidP="004F4FEA">
            <w:pPr>
              <w:ind w:left="0"/>
            </w:pPr>
            <w:r>
              <w:lastRenderedPageBreak/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com.googlecode.xmemcached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4F4FEA" w:rsidRDefault="004F4FEA" w:rsidP="004F4FEA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xmemcached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4F4FEA" w:rsidRDefault="004F4FEA" w:rsidP="004F4FEA">
            <w:pPr>
              <w:ind w:left="0"/>
            </w:pPr>
            <w:r>
              <w:tab/>
              <w:t>&lt;version&gt;2.2.0&lt;/version&gt;</w:t>
            </w:r>
          </w:p>
          <w:p w:rsidR="004F4FEA" w:rsidRDefault="004F4FEA" w:rsidP="004F4FEA">
            <w:pPr>
              <w:ind w:left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0A1B68" w:rsidRDefault="000A1B68" w:rsidP="005D7F1E">
      <w:pPr>
        <w:rPr>
          <w:rFonts w:hint="eastAsia"/>
        </w:rPr>
      </w:pPr>
    </w:p>
    <w:p w:rsidR="005D7F1E" w:rsidRPr="005D7F1E" w:rsidRDefault="00E87F13" w:rsidP="00E87F13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使用场景</w:t>
      </w:r>
    </w:p>
    <w:p w:rsidR="00E87F13" w:rsidRPr="00E87F13" w:rsidRDefault="00132405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第一类：</w:t>
      </w:r>
      <w:r w:rsidR="00E87F13" w:rsidRPr="00D90DAB">
        <w:rPr>
          <w:rFonts w:cs="Times New Roman" w:hint="eastAsia"/>
          <w:color w:val="FF0000"/>
          <w:szCs w:val="24"/>
        </w:rPr>
        <w:t>经常被读取并且实时性要求不强可以等到自动过期的数据</w:t>
      </w:r>
      <w:r w:rsidR="00E87F13" w:rsidRPr="00E87F13">
        <w:rPr>
          <w:rFonts w:cs="Times New Roman" w:hint="eastAsia"/>
          <w:color w:val="000000"/>
          <w:szCs w:val="24"/>
        </w:rPr>
        <w:t>。例如网站首页最新文章列表、某某排行等数据。也就是虽然新数据产生了，但对用户体验不会产生任何影响的场景。这类数据就使用典型的缓存策略，设置一过合理的过期时间，当数据过期以后再从数据库中读取。当然你得制定一个缓存清除策略，便于编辑或者其它人员能马上看到效果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E87F13" w:rsidRPr="00E87F13" w:rsidRDefault="00D90DAB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第二类：</w:t>
      </w:r>
      <w:r w:rsidR="00E87F13" w:rsidRPr="00D90DAB">
        <w:rPr>
          <w:rFonts w:cs="Times New Roman" w:hint="eastAsia"/>
          <w:color w:val="FF0000"/>
          <w:szCs w:val="24"/>
        </w:rPr>
        <w:t>经常被读取并且实时性要求强的数据</w:t>
      </w:r>
      <w:r w:rsidR="00E87F13" w:rsidRPr="00E87F13">
        <w:rPr>
          <w:rFonts w:cs="Times New Roman" w:hint="eastAsia"/>
          <w:color w:val="000000"/>
          <w:szCs w:val="24"/>
        </w:rPr>
        <w:t>。比如用户的好友列表，用户文章列表，用户阅读记录等。这类数据首先被载入到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中，当发生更改（添加、修改、删除）时就清除缓存。在缓存的时候，我将查询的SQL语句md5（）得到它的 hash值作为key,结果数组作为值写入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，并且将该SQL涉及的</w:t>
      </w:r>
      <w:proofErr w:type="spellStart"/>
      <w:r w:rsidR="00E87F13" w:rsidRPr="00E87F13">
        <w:rPr>
          <w:rFonts w:cs="Times New Roman"/>
          <w:color w:val="000000"/>
          <w:szCs w:val="24"/>
        </w:rPr>
        <w:t>table_name</w:t>
      </w:r>
      <w:proofErr w:type="spellEnd"/>
      <w:r w:rsidR="00E87F13" w:rsidRPr="00E87F13">
        <w:rPr>
          <w:rFonts w:cs="Times New Roman"/>
          <w:color w:val="000000"/>
          <w:szCs w:val="24"/>
        </w:rPr>
        <w:t>以及hash值配对存入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中。 当更改了这个表时，我就将与此表相配对的key的缓存全部删除。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E87F13" w:rsidRPr="00E87F13" w:rsidRDefault="00D90DAB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第三类：</w:t>
      </w:r>
      <w:r w:rsidR="00E87F13" w:rsidRPr="00D90DAB">
        <w:rPr>
          <w:rFonts w:cs="Times New Roman" w:hint="eastAsia"/>
          <w:color w:val="FF0000"/>
          <w:szCs w:val="24"/>
        </w:rPr>
        <w:t>统计类缓存，比如文章浏览数、网站</w:t>
      </w:r>
      <w:r w:rsidR="00E87F13" w:rsidRPr="00D90DAB">
        <w:rPr>
          <w:rFonts w:cs="Times New Roman"/>
          <w:color w:val="FF0000"/>
          <w:szCs w:val="24"/>
        </w:rPr>
        <w:t>PV等</w:t>
      </w:r>
      <w:r>
        <w:rPr>
          <w:rFonts w:cs="Times New Roman" w:hint="eastAsia"/>
          <w:color w:val="000000"/>
          <w:szCs w:val="24"/>
        </w:rPr>
        <w:t>。</w:t>
      </w:r>
      <w:r w:rsidR="00E87F13" w:rsidRPr="00E87F13">
        <w:rPr>
          <w:rFonts w:cs="Times New Roman" w:hint="eastAsia"/>
          <w:color w:val="000000"/>
          <w:szCs w:val="24"/>
        </w:rPr>
        <w:t>此类缓存是将在数据库的中来累加的数据放在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来累加。获取也通过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来获取。但这样就产生了一个问题，如果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服务器down 掉的话这些数据就有可能丢失，所以一般使用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的永固性存储，这方面新浪使用</w:t>
      </w:r>
      <w:proofErr w:type="spellStart"/>
      <w:r w:rsidR="00E87F13" w:rsidRPr="00E87F13">
        <w:rPr>
          <w:rFonts w:cs="Times New Roman"/>
          <w:color w:val="000000"/>
          <w:szCs w:val="24"/>
        </w:rPr>
        <w:t>memcachedb</w:t>
      </w:r>
      <w:proofErr w:type="spellEnd"/>
      <w:r w:rsidR="00E87F13" w:rsidRPr="00E87F13">
        <w:rPr>
          <w:rFonts w:cs="Times New Roman"/>
          <w:color w:val="000000"/>
          <w:szCs w:val="24"/>
        </w:rPr>
        <w:t>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E87F13" w:rsidRPr="00E87F13" w:rsidRDefault="00D90DAB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第四类：</w:t>
      </w:r>
      <w:r w:rsidR="00E87F13" w:rsidRPr="00D90DAB">
        <w:rPr>
          <w:rFonts w:cs="Times New Roman" w:hint="eastAsia"/>
          <w:color w:val="FF0000"/>
          <w:szCs w:val="24"/>
        </w:rPr>
        <w:t>活跃用户的基本信息或者某篇热门文章</w:t>
      </w:r>
      <w:r w:rsidR="00E87F13" w:rsidRPr="00E87F13">
        <w:rPr>
          <w:rFonts w:cs="Times New Roman" w:hint="eastAsia"/>
          <w:color w:val="000000"/>
          <w:szCs w:val="24"/>
        </w:rPr>
        <w:t>。此类数据的一个特点就是数据都是一行，也就是一个一维数组，当数据被</w:t>
      </w:r>
      <w:r w:rsidR="00E87F13" w:rsidRPr="00E87F13">
        <w:rPr>
          <w:rFonts w:cs="Times New Roman"/>
          <w:color w:val="000000"/>
          <w:szCs w:val="24"/>
        </w:rPr>
        <w:t>update时（比如修改昵称、文章的评论数），在更改数据库数据的同时，使用</w:t>
      </w:r>
      <w:proofErr w:type="spellStart"/>
      <w:r w:rsidR="00E87F13" w:rsidRPr="00E87F13">
        <w:rPr>
          <w:rFonts w:cs="Times New Roman"/>
          <w:color w:val="000000"/>
          <w:szCs w:val="24"/>
        </w:rPr>
        <w:t>Memcache</w:t>
      </w:r>
      <w:proofErr w:type="spellEnd"/>
      <w:r w:rsidR="00E87F13" w:rsidRPr="00E87F13">
        <w:rPr>
          <w:rFonts w:cs="Times New Roman"/>
          <w:color w:val="000000"/>
          <w:szCs w:val="24"/>
        </w:rPr>
        <w:t>::replace替换掉缓存里的数据。这样就有效了避免了再次查询数据库。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E87F13" w:rsidRPr="00E87F13" w:rsidRDefault="00D90DAB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第五类：</w:t>
      </w:r>
      <w:r w:rsidR="00E87F13" w:rsidRPr="00042149">
        <w:rPr>
          <w:rFonts w:cs="Times New Roman"/>
          <w:color w:val="FF0000"/>
          <w:szCs w:val="24"/>
        </w:rPr>
        <w:t>session数据</w:t>
      </w:r>
      <w:r>
        <w:rPr>
          <w:rFonts w:cs="Times New Roman" w:hint="eastAsia"/>
          <w:color w:val="000000"/>
          <w:szCs w:val="24"/>
        </w:rPr>
        <w:t>。</w:t>
      </w:r>
      <w:r w:rsidR="00E87F13" w:rsidRPr="00E87F13">
        <w:rPr>
          <w:rFonts w:cs="Times New Roman" w:hint="eastAsia"/>
          <w:color w:val="000000"/>
          <w:szCs w:val="24"/>
        </w:rPr>
        <w:t>使用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来存储session的效率是最高的。</w:t>
      </w:r>
      <w:proofErr w:type="spellStart"/>
      <w:r w:rsidR="00E87F13" w:rsidRPr="00E87F13">
        <w:rPr>
          <w:rFonts w:cs="Times New Roman"/>
          <w:color w:val="000000"/>
          <w:szCs w:val="24"/>
        </w:rPr>
        <w:t>memcached</w:t>
      </w:r>
      <w:proofErr w:type="spellEnd"/>
      <w:r w:rsidR="00E87F13" w:rsidRPr="00E87F13">
        <w:rPr>
          <w:rFonts w:cs="Times New Roman"/>
          <w:color w:val="000000"/>
          <w:szCs w:val="24"/>
        </w:rPr>
        <w:t>本身也是非常稳定的，不太用担心它会突然down掉引起session数据的丢失，即使丢失就重新登录了，也没啥。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E87F13" w:rsidRPr="00E87F13" w:rsidRDefault="00FE6640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第六类：</w:t>
      </w:r>
      <w:r w:rsidR="00E87F13" w:rsidRPr="001F22C7">
        <w:rPr>
          <w:rFonts w:cs="Times New Roman" w:hint="eastAsia"/>
          <w:color w:val="FF0000"/>
          <w:szCs w:val="24"/>
        </w:rPr>
        <w:t>冷热数据交互</w:t>
      </w:r>
      <w:r>
        <w:rPr>
          <w:rFonts w:cs="Times New Roman" w:hint="eastAsia"/>
          <w:color w:val="000000"/>
          <w:szCs w:val="24"/>
        </w:rPr>
        <w:t>。</w:t>
      </w:r>
      <w:r w:rsidR="00E87F13" w:rsidRPr="00E87F13">
        <w:rPr>
          <w:rFonts w:cs="Times New Roman" w:hint="eastAsia"/>
          <w:color w:val="000000"/>
          <w:szCs w:val="24"/>
        </w:rPr>
        <w:t>在做高访问量的</w:t>
      </w:r>
      <w:proofErr w:type="spellStart"/>
      <w:r w:rsidR="00E87F13" w:rsidRPr="00E87F13">
        <w:rPr>
          <w:rFonts w:cs="Times New Roman"/>
          <w:color w:val="000000"/>
          <w:szCs w:val="24"/>
        </w:rPr>
        <w:t>sns</w:t>
      </w:r>
      <w:proofErr w:type="spellEnd"/>
      <w:r w:rsidR="00E87F13" w:rsidRPr="00E87F13">
        <w:rPr>
          <w:rFonts w:cs="Times New Roman"/>
          <w:color w:val="000000"/>
          <w:szCs w:val="24"/>
        </w:rPr>
        <w:t>应用，比如贴吧和论坛，由于其数据量大，往往采用了分表分库的策略，但真正的热数据仅仅是前两三页的100条数据，这时，我们就可以把这100条数据，在写进数据库之后，同时作为</w:t>
      </w:r>
      <w:proofErr w:type="spellStart"/>
      <w:r w:rsidR="00E87F13" w:rsidRPr="00E87F13">
        <w:rPr>
          <w:rFonts w:cs="Times New Roman"/>
          <w:color w:val="000000"/>
          <w:szCs w:val="24"/>
        </w:rPr>
        <w:t>memcache</w:t>
      </w:r>
      <w:proofErr w:type="spellEnd"/>
      <w:r w:rsidR="00E87F13" w:rsidRPr="00E87F13">
        <w:rPr>
          <w:rFonts w:cs="Times New Roman"/>
          <w:color w:val="000000"/>
          <w:szCs w:val="24"/>
        </w:rPr>
        <w:t>的缓存热数据来使用。</w:t>
      </w:r>
    </w:p>
    <w:p w:rsidR="00E87F13" w:rsidRPr="00E87F13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p w:rsidR="00345CC4" w:rsidRPr="00345CC4" w:rsidRDefault="00E87F13" w:rsidP="00E87F13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  <w:r w:rsidRPr="00E87F13">
        <w:rPr>
          <w:rFonts w:cs="Times New Roman" w:hint="eastAsia"/>
          <w:color w:val="000000"/>
          <w:szCs w:val="24"/>
        </w:rPr>
        <w:t>通过以上的策略数据库的压力将会被大大减轻。检验你使用</w:t>
      </w:r>
      <w:proofErr w:type="spellStart"/>
      <w:r w:rsidRPr="00E87F13">
        <w:rPr>
          <w:rFonts w:cs="Times New Roman"/>
          <w:color w:val="000000"/>
          <w:szCs w:val="24"/>
        </w:rPr>
        <w:t>memcached</w:t>
      </w:r>
      <w:proofErr w:type="spellEnd"/>
      <w:r w:rsidRPr="00E87F13">
        <w:rPr>
          <w:rFonts w:cs="Times New Roman"/>
          <w:color w:val="000000"/>
          <w:szCs w:val="24"/>
        </w:rPr>
        <w:t>是否得当的方法是查看</w:t>
      </w:r>
      <w:proofErr w:type="spellStart"/>
      <w:r w:rsidRPr="00E87F13">
        <w:rPr>
          <w:rFonts w:cs="Times New Roman"/>
          <w:color w:val="000000"/>
          <w:szCs w:val="24"/>
        </w:rPr>
        <w:t>memcached</w:t>
      </w:r>
      <w:proofErr w:type="spellEnd"/>
      <w:r w:rsidRPr="00E87F13">
        <w:rPr>
          <w:rFonts w:cs="Times New Roman"/>
          <w:color w:val="000000"/>
          <w:szCs w:val="24"/>
        </w:rPr>
        <w:t>的命中率。有些策略好的网站的命中率可以到达到90%以上。后续本专题也会讨论一下</w:t>
      </w:r>
      <w:proofErr w:type="spellStart"/>
      <w:r w:rsidRPr="00E87F13">
        <w:rPr>
          <w:rFonts w:cs="Times New Roman"/>
          <w:color w:val="000000"/>
          <w:szCs w:val="24"/>
        </w:rPr>
        <w:t>memcache</w:t>
      </w:r>
      <w:proofErr w:type="spellEnd"/>
      <w:r w:rsidRPr="00E87F13">
        <w:rPr>
          <w:rFonts w:cs="Times New Roman"/>
          <w:color w:val="000000"/>
          <w:szCs w:val="24"/>
        </w:rPr>
        <w:t>的分布式算法,提高其命中率;</w:t>
      </w:r>
    </w:p>
    <w:p w:rsidR="00345CC4" w:rsidRPr="00345CC4" w:rsidRDefault="00345CC4" w:rsidP="00345CC4">
      <w:pPr>
        <w:shd w:val="clear" w:color="auto" w:fill="FFFFFF"/>
        <w:spacing w:after="0" w:line="432" w:lineRule="atLeast"/>
        <w:rPr>
          <w:rFonts w:cs="Times New Roman"/>
          <w:color w:val="000000"/>
          <w:szCs w:val="24"/>
        </w:rPr>
      </w:pPr>
    </w:p>
    <w:sectPr w:rsidR="00345CC4" w:rsidRPr="00345CC4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FC3" w:rsidRDefault="00C10FC3" w:rsidP="00514C73">
      <w:pPr>
        <w:spacing w:after="0"/>
      </w:pPr>
      <w:r>
        <w:separator/>
      </w:r>
    </w:p>
  </w:endnote>
  <w:endnote w:type="continuationSeparator" w:id="0">
    <w:p w:rsidR="00C10FC3" w:rsidRDefault="00C10FC3" w:rsidP="00514C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601441"/>
      <w:docPartObj>
        <w:docPartGallery w:val="Page Numbers (Bottom of Page)"/>
        <w:docPartUnique/>
      </w:docPartObj>
    </w:sdtPr>
    <w:sdtContent>
      <w:p w:rsidR="00514C73" w:rsidRDefault="0034079E">
        <w:pPr>
          <w:pStyle w:val="Footer"/>
          <w:jc w:val="right"/>
        </w:pPr>
        <w:fldSimple w:instr=" PAGE   \* MERGEFORMAT ">
          <w:r w:rsidR="0003642B">
            <w:rPr>
              <w:noProof/>
            </w:rPr>
            <w:t>10</w:t>
          </w:r>
        </w:fldSimple>
      </w:p>
    </w:sdtContent>
  </w:sdt>
  <w:p w:rsidR="00514C73" w:rsidRDefault="00514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FC3" w:rsidRDefault="00C10FC3" w:rsidP="00514C73">
      <w:pPr>
        <w:spacing w:after="0"/>
      </w:pPr>
      <w:r>
        <w:separator/>
      </w:r>
    </w:p>
  </w:footnote>
  <w:footnote w:type="continuationSeparator" w:id="0">
    <w:p w:rsidR="00C10FC3" w:rsidRDefault="00C10FC3" w:rsidP="00514C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1AB0"/>
    <w:multiLevelType w:val="hybridMultilevel"/>
    <w:tmpl w:val="F1B0A8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C1BAB"/>
    <w:multiLevelType w:val="hybridMultilevel"/>
    <w:tmpl w:val="61D803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B1594"/>
    <w:multiLevelType w:val="hybridMultilevel"/>
    <w:tmpl w:val="2056F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E5758"/>
    <w:multiLevelType w:val="hybridMultilevel"/>
    <w:tmpl w:val="073834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A74645"/>
    <w:multiLevelType w:val="hybridMultilevel"/>
    <w:tmpl w:val="EEAE4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7"/>
  </w:num>
  <w:num w:numId="17">
    <w:abstractNumId w:val="6"/>
  </w:num>
  <w:num w:numId="18">
    <w:abstractNumId w:val="3"/>
    <w:lvlOverride w:ilvl="0">
      <w:startOverride w:val="1"/>
    </w:lvlOverride>
  </w:num>
  <w:num w:numId="19">
    <w:abstractNumId w:val="5"/>
  </w:num>
  <w:num w:numId="20">
    <w:abstractNumId w:val="0"/>
  </w:num>
  <w:num w:numId="21">
    <w:abstractNumId w:val="4"/>
  </w:num>
  <w:num w:numId="22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4C73"/>
    <w:rsid w:val="0003642B"/>
    <w:rsid w:val="00042149"/>
    <w:rsid w:val="00081D43"/>
    <w:rsid w:val="000A1B68"/>
    <w:rsid w:val="00132405"/>
    <w:rsid w:val="00193EA3"/>
    <w:rsid w:val="001E590C"/>
    <w:rsid w:val="001F22C7"/>
    <w:rsid w:val="002F61FB"/>
    <w:rsid w:val="0034079E"/>
    <w:rsid w:val="00345CC4"/>
    <w:rsid w:val="004F2B28"/>
    <w:rsid w:val="004F4FEA"/>
    <w:rsid w:val="00514C73"/>
    <w:rsid w:val="00562410"/>
    <w:rsid w:val="00581396"/>
    <w:rsid w:val="005D7F1E"/>
    <w:rsid w:val="006E7BE0"/>
    <w:rsid w:val="00725828"/>
    <w:rsid w:val="00744101"/>
    <w:rsid w:val="007F0C2B"/>
    <w:rsid w:val="00817728"/>
    <w:rsid w:val="008261CD"/>
    <w:rsid w:val="008A6D98"/>
    <w:rsid w:val="008B5711"/>
    <w:rsid w:val="008B5ACA"/>
    <w:rsid w:val="008C5117"/>
    <w:rsid w:val="008C7F0C"/>
    <w:rsid w:val="008F22D8"/>
    <w:rsid w:val="00904415"/>
    <w:rsid w:val="00911B1B"/>
    <w:rsid w:val="009316BB"/>
    <w:rsid w:val="00996040"/>
    <w:rsid w:val="0099619D"/>
    <w:rsid w:val="009A3B9A"/>
    <w:rsid w:val="009D5000"/>
    <w:rsid w:val="00A456F9"/>
    <w:rsid w:val="00A83122"/>
    <w:rsid w:val="00AD62AB"/>
    <w:rsid w:val="00AF3F8F"/>
    <w:rsid w:val="00B117E4"/>
    <w:rsid w:val="00B840DC"/>
    <w:rsid w:val="00B93033"/>
    <w:rsid w:val="00BA43EF"/>
    <w:rsid w:val="00C03A83"/>
    <w:rsid w:val="00C10FC3"/>
    <w:rsid w:val="00CD28BA"/>
    <w:rsid w:val="00CF3496"/>
    <w:rsid w:val="00CF3733"/>
    <w:rsid w:val="00D24EDE"/>
    <w:rsid w:val="00D80E2B"/>
    <w:rsid w:val="00D90DAB"/>
    <w:rsid w:val="00DB6FA6"/>
    <w:rsid w:val="00DE6E85"/>
    <w:rsid w:val="00DF2353"/>
    <w:rsid w:val="00E87F13"/>
    <w:rsid w:val="00EF3DCE"/>
    <w:rsid w:val="00F16018"/>
    <w:rsid w:val="00F3240F"/>
    <w:rsid w:val="00F37F94"/>
    <w:rsid w:val="00F906AD"/>
    <w:rsid w:val="00FE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4C7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C7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14C7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C73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5CC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1208</TotalTime>
  <Pages>12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75</cp:revision>
  <dcterms:created xsi:type="dcterms:W3CDTF">2016-10-28T11:42:00Z</dcterms:created>
  <dcterms:modified xsi:type="dcterms:W3CDTF">2016-11-03T09:27:00Z</dcterms:modified>
</cp:coreProperties>
</file>