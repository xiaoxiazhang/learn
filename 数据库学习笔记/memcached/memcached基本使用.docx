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3F1EA8" w:rsidP="00DE0E34">
      <w:pPr>
        <w:pStyle w:val="Title"/>
      </w:pPr>
      <w:proofErr w:type="spellStart"/>
      <w:r>
        <w:t>m</w:t>
      </w:r>
      <w:r w:rsidR="00DE0E34">
        <w:t>emcached</w:t>
      </w:r>
      <w:proofErr w:type="spellEnd"/>
      <w:r w:rsidR="00DE0E34">
        <w:rPr>
          <w:rFonts w:hint="eastAsia"/>
        </w:rPr>
        <w:t>的</w:t>
      </w:r>
      <w:r w:rsidR="00B37B01">
        <w:rPr>
          <w:rFonts w:hint="eastAsia"/>
        </w:rPr>
        <w:t>基本</w:t>
      </w:r>
      <w:r w:rsidR="00DE0E34">
        <w:rPr>
          <w:rFonts w:hint="eastAsia"/>
        </w:rPr>
        <w:t>使用</w:t>
      </w:r>
    </w:p>
    <w:p w:rsidR="00DE0E34" w:rsidRDefault="007A7517" w:rsidP="007A7517">
      <w:pPr>
        <w:pStyle w:val="Heading1"/>
      </w:pPr>
      <w:proofErr w:type="spellStart"/>
      <w:r>
        <w:t>M</w:t>
      </w:r>
      <w:r>
        <w:rPr>
          <w:rFonts w:hint="eastAsia"/>
        </w:rPr>
        <w:t>emcached</w:t>
      </w:r>
      <w:proofErr w:type="spellEnd"/>
      <w:r>
        <w:rPr>
          <w:rFonts w:hint="eastAsia"/>
        </w:rPr>
        <w:t>的简介</w:t>
      </w:r>
    </w:p>
    <w:p w:rsidR="00313743" w:rsidRDefault="00313743" w:rsidP="00BB1A9C">
      <w:pPr>
        <w:ind w:firstLine="36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Memcached</w:t>
      </w:r>
      <w:proofErr w:type="spellEnd"/>
      <w:r>
        <w:rPr>
          <w:rFonts w:hint="eastAsia"/>
        </w:rPr>
        <w:t>是一个自由开源的，高性能，分布式内存对象缓存系。</w:t>
      </w:r>
      <w:proofErr w:type="spellStart"/>
      <w:r>
        <w:rPr>
          <w:rFonts w:ascii="Helvetica" w:hAnsi="Helvetica" w:cs="Helvetica"/>
        </w:rPr>
        <w:t>Memcached</w:t>
      </w:r>
      <w:proofErr w:type="spellEnd"/>
      <w:r>
        <w:rPr>
          <w:rFonts w:hint="eastAsia"/>
        </w:rPr>
        <w:t>是以</w:t>
      </w:r>
      <w:proofErr w:type="spellStart"/>
      <w:r>
        <w:rPr>
          <w:rFonts w:ascii="Helvetica" w:hAnsi="Helvetica" w:cs="Helvetica"/>
        </w:rPr>
        <w:t>LiveJournal</w:t>
      </w:r>
      <w:proofErr w:type="spellEnd"/>
      <w:r>
        <w:rPr>
          <w:rFonts w:hint="eastAsia"/>
        </w:rPr>
        <w:t>旗下</w:t>
      </w:r>
      <w:proofErr w:type="spellStart"/>
      <w:r>
        <w:rPr>
          <w:rFonts w:ascii="Helvetica" w:hAnsi="Helvetica" w:cs="Helvetica"/>
        </w:rPr>
        <w:t>Danga</w:t>
      </w:r>
      <w:proofErr w:type="spellEnd"/>
      <w:r>
        <w:rPr>
          <w:rFonts w:ascii="Helvetica" w:hAnsi="Helvetica" w:cs="Helvetica"/>
        </w:rPr>
        <w:t xml:space="preserve"> Interactive</w:t>
      </w:r>
      <w:r>
        <w:rPr>
          <w:rFonts w:hint="eastAsia"/>
        </w:rPr>
        <w:t>公司的</w:t>
      </w:r>
      <w:r>
        <w:rPr>
          <w:rFonts w:ascii="Helvetica" w:hAnsi="Helvetica" w:cs="Helvetica"/>
        </w:rPr>
        <w:t xml:space="preserve">Brad </w:t>
      </w:r>
      <w:proofErr w:type="spellStart"/>
      <w:r>
        <w:rPr>
          <w:rFonts w:ascii="Helvetica" w:hAnsi="Helvetica" w:cs="Helvetica"/>
        </w:rPr>
        <w:t>Fitzpatric</w:t>
      </w:r>
      <w:proofErr w:type="spellEnd"/>
      <w:r>
        <w:rPr>
          <w:rFonts w:hint="eastAsia"/>
        </w:rPr>
        <w:t>为首开发的一款软件。现在已成为</w:t>
      </w:r>
      <w:proofErr w:type="spellStart"/>
      <w:r>
        <w:rPr>
          <w:rFonts w:ascii="Helvetica" w:hAnsi="Helvetica" w:cs="Helvetica"/>
        </w:rPr>
        <w:t>mixi</w:t>
      </w:r>
      <w:proofErr w:type="spellEnd"/>
      <w:r>
        <w:rPr>
          <w:rFonts w:hint="eastAsia"/>
        </w:rPr>
        <w:t>、</w:t>
      </w:r>
      <w:proofErr w:type="spellStart"/>
      <w:r>
        <w:rPr>
          <w:rFonts w:ascii="Helvetica" w:hAnsi="Helvetica" w:cs="Helvetica"/>
        </w:rPr>
        <w:t>hatena</w:t>
      </w:r>
      <w:proofErr w:type="spellEnd"/>
      <w:r>
        <w:rPr>
          <w:rFonts w:hint="eastAsia"/>
        </w:rPr>
        <w:t>、</w:t>
      </w:r>
      <w:proofErr w:type="spellStart"/>
      <w:r>
        <w:rPr>
          <w:rFonts w:ascii="Helvetica" w:hAnsi="Helvetica" w:cs="Helvetica"/>
        </w:rPr>
        <w:t>Facebook</w:t>
      </w:r>
      <w:proofErr w:type="spellEnd"/>
      <w:r>
        <w:rPr>
          <w:rFonts w:hint="eastAsia"/>
        </w:rPr>
        <w:t>、</w:t>
      </w:r>
      <w:proofErr w:type="spellStart"/>
      <w:r>
        <w:rPr>
          <w:rFonts w:ascii="Helvetica" w:hAnsi="Helvetica" w:cs="Helvetica"/>
        </w:rPr>
        <w:t>Vox</w:t>
      </w:r>
      <w:proofErr w:type="spellEnd"/>
      <w:r>
        <w:rPr>
          <w:rFonts w:hint="eastAsia"/>
        </w:rPr>
        <w:t>、</w:t>
      </w:r>
      <w:proofErr w:type="spellStart"/>
      <w:r>
        <w:rPr>
          <w:rFonts w:ascii="Helvetica" w:hAnsi="Helvetica" w:cs="Helvetica"/>
        </w:rPr>
        <w:t>LiveJournal</w:t>
      </w:r>
      <w:proofErr w:type="spellEnd"/>
      <w:r>
        <w:rPr>
          <w:rFonts w:hint="eastAsia"/>
        </w:rPr>
        <w:t>等众多服务中提高</w:t>
      </w:r>
      <w:r>
        <w:rPr>
          <w:rFonts w:ascii="Helvetica" w:hAnsi="Helvetica" w:cs="Helvetica"/>
        </w:rPr>
        <w:t>Web</w:t>
      </w:r>
      <w:r>
        <w:rPr>
          <w:rFonts w:hint="eastAsia"/>
        </w:rPr>
        <w:t>应用扩展性的重要因素。</w:t>
      </w:r>
    </w:p>
    <w:p w:rsidR="00313743" w:rsidRDefault="00313743" w:rsidP="00313743">
      <w:pPr>
        <w:ind w:firstLine="36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Memcached</w:t>
      </w:r>
      <w:proofErr w:type="spellEnd"/>
      <w:r>
        <w:rPr>
          <w:rFonts w:hint="eastAsia"/>
        </w:rPr>
        <w:t>是一种基于内存的</w:t>
      </w:r>
      <w:r>
        <w:rPr>
          <w:rFonts w:ascii="Helvetica" w:hAnsi="Helvetica" w:cs="Helvetica"/>
        </w:rPr>
        <w:t>key-value</w:t>
      </w:r>
      <w:r>
        <w:rPr>
          <w:rFonts w:hint="eastAsia"/>
        </w:rPr>
        <w:t>存储，用来存储小块的任意数据（字符串、对象）。这些数据可以是数据库调用、</w:t>
      </w:r>
      <w:r>
        <w:rPr>
          <w:rFonts w:ascii="Helvetica" w:hAnsi="Helvetica" w:cs="Helvetica"/>
        </w:rPr>
        <w:t>API</w:t>
      </w:r>
      <w:r>
        <w:rPr>
          <w:rFonts w:hint="eastAsia"/>
        </w:rPr>
        <w:t>调用或者是页面渲染的结果。</w:t>
      </w:r>
      <w:proofErr w:type="spellStart"/>
      <w:r>
        <w:rPr>
          <w:rFonts w:ascii="Helvetica" w:hAnsi="Helvetica" w:cs="Helvetica"/>
        </w:rPr>
        <w:t>Memcached</w:t>
      </w:r>
      <w:proofErr w:type="spellEnd"/>
      <w:r>
        <w:rPr>
          <w:rFonts w:hint="eastAsia"/>
        </w:rPr>
        <w:t>简洁而强大。它的简洁设计便于快速开发，减轻开发难度，解决了大数据量缓存的很多问题。它的</w:t>
      </w:r>
      <w:r>
        <w:rPr>
          <w:rFonts w:ascii="Helvetica" w:hAnsi="Helvetica" w:cs="Helvetica"/>
        </w:rPr>
        <w:t>API</w:t>
      </w:r>
      <w:r>
        <w:rPr>
          <w:rFonts w:hint="eastAsia"/>
        </w:rPr>
        <w:t>兼容大部分流行的开发语言。</w:t>
      </w:r>
      <w:r w:rsidRPr="00313743">
        <w:rPr>
          <w:rFonts w:hint="eastAsia"/>
          <w:color w:val="FF0000"/>
        </w:rPr>
        <w:t>本质</w:t>
      </w:r>
      <w:r>
        <w:rPr>
          <w:rFonts w:hint="eastAsia"/>
        </w:rPr>
        <w:t>上，它是一个</w:t>
      </w:r>
      <w:r w:rsidRPr="00313743">
        <w:rPr>
          <w:rFonts w:hint="eastAsia"/>
          <w:b/>
        </w:rPr>
        <w:t>简洁的</w:t>
      </w:r>
      <w:r w:rsidRPr="00313743">
        <w:rPr>
          <w:rFonts w:ascii="Helvetica" w:hAnsi="Helvetica" w:cs="Helvetica"/>
          <w:b/>
        </w:rPr>
        <w:t>key-value</w:t>
      </w:r>
      <w:r w:rsidRPr="00313743">
        <w:rPr>
          <w:rFonts w:hint="eastAsia"/>
          <w:b/>
        </w:rPr>
        <w:t>存储系统</w:t>
      </w:r>
      <w:r>
        <w:rPr>
          <w:rFonts w:hint="eastAsia"/>
        </w:rPr>
        <w:t>。使用</w:t>
      </w:r>
      <w:r w:rsidRPr="00313743">
        <w:rPr>
          <w:rFonts w:hint="eastAsia"/>
          <w:color w:val="FF0000"/>
        </w:rPr>
        <w:t>目的是</w:t>
      </w:r>
      <w:r>
        <w:rPr>
          <w:rFonts w:hint="eastAsia"/>
        </w:rPr>
        <w:t>：通过缓存数据库查询结果，减少数据库访问次数，以提高动态</w:t>
      </w:r>
      <w:r>
        <w:rPr>
          <w:rFonts w:ascii="Helvetica" w:hAnsi="Helvetica" w:cs="Helvetica"/>
        </w:rPr>
        <w:t>Web</w:t>
      </w:r>
      <w:r>
        <w:rPr>
          <w:rFonts w:hint="eastAsia"/>
        </w:rPr>
        <w:t>应用的速度、提高可扩展性。</w:t>
      </w:r>
    </w:p>
    <w:p w:rsidR="007A7517" w:rsidRDefault="00313743" w:rsidP="007A7517">
      <w:r>
        <w:rPr>
          <w:noProof/>
        </w:rPr>
        <w:drawing>
          <wp:inline distT="0" distB="0" distL="0" distR="0">
            <wp:extent cx="4210050" cy="3629025"/>
            <wp:effectExtent l="19050" t="0" r="0" b="0"/>
            <wp:docPr id="1" name="Picture 1" descr="web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_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2E7" w:rsidRDefault="001B72E7" w:rsidP="007A7517"/>
    <w:p w:rsidR="001B72E7" w:rsidRPr="001B72E7" w:rsidRDefault="001B72E7" w:rsidP="001B72E7">
      <w:pPr>
        <w:pStyle w:val="Heading2"/>
      </w:pPr>
      <w:proofErr w:type="spellStart"/>
      <w:r>
        <w:lastRenderedPageBreak/>
        <w:t>M</w:t>
      </w:r>
      <w:r>
        <w:rPr>
          <w:rFonts w:hint="eastAsia"/>
        </w:rPr>
        <w:t>emcached</w:t>
      </w:r>
      <w:proofErr w:type="spellEnd"/>
      <w:r>
        <w:rPr>
          <w:rFonts w:hint="eastAsia"/>
        </w:rPr>
        <w:t>的特征</w:t>
      </w:r>
    </w:p>
    <w:p w:rsidR="001B72E7" w:rsidRPr="001B72E7" w:rsidRDefault="001B72E7" w:rsidP="001B72E7">
      <w:pPr>
        <w:pStyle w:val="ListParagraph"/>
        <w:numPr>
          <w:ilvl w:val="0"/>
          <w:numId w:val="17"/>
        </w:numPr>
        <w:rPr>
          <w:rFonts w:ascii="Helvetica" w:eastAsia="Times New Roman" w:hAnsi="Helvetica" w:cs="Helvetica"/>
        </w:rPr>
      </w:pPr>
      <w:r w:rsidRPr="001B72E7">
        <w:rPr>
          <w:rFonts w:hint="eastAsia"/>
        </w:rPr>
        <w:t>协议简</w:t>
      </w:r>
      <w:r w:rsidRPr="001B72E7">
        <w:t>单</w:t>
      </w:r>
    </w:p>
    <w:p w:rsidR="001B72E7" w:rsidRPr="001B72E7" w:rsidRDefault="001B72E7" w:rsidP="001B72E7">
      <w:pPr>
        <w:pStyle w:val="ListParagraph"/>
        <w:numPr>
          <w:ilvl w:val="0"/>
          <w:numId w:val="17"/>
        </w:numPr>
        <w:rPr>
          <w:rFonts w:ascii="Helvetica" w:eastAsia="Times New Roman" w:hAnsi="Helvetica" w:cs="Helvetica"/>
        </w:rPr>
      </w:pPr>
      <w:r w:rsidRPr="001B72E7">
        <w:rPr>
          <w:rFonts w:hint="eastAsia"/>
        </w:rPr>
        <w:t>基于</w:t>
      </w:r>
      <w:proofErr w:type="spellStart"/>
      <w:r w:rsidRPr="001B72E7">
        <w:rPr>
          <w:rFonts w:ascii="Helvetica" w:eastAsia="Times New Roman" w:hAnsi="Helvetica" w:cs="Helvetica"/>
        </w:rPr>
        <w:t>libevent</w:t>
      </w:r>
      <w:proofErr w:type="spellEnd"/>
      <w:r w:rsidRPr="001B72E7">
        <w:rPr>
          <w:rFonts w:hint="eastAsia"/>
        </w:rPr>
        <w:t>的事件处</w:t>
      </w:r>
      <w:r w:rsidRPr="001B72E7">
        <w:t>理</w:t>
      </w:r>
    </w:p>
    <w:p w:rsidR="001B72E7" w:rsidRPr="001B72E7" w:rsidRDefault="001B72E7" w:rsidP="001B72E7">
      <w:pPr>
        <w:pStyle w:val="ListParagraph"/>
        <w:numPr>
          <w:ilvl w:val="0"/>
          <w:numId w:val="17"/>
        </w:numPr>
        <w:rPr>
          <w:rFonts w:ascii="Helvetica" w:eastAsia="Times New Roman" w:hAnsi="Helvetica" w:cs="Helvetica"/>
        </w:rPr>
      </w:pPr>
      <w:r w:rsidRPr="001B72E7">
        <w:rPr>
          <w:rFonts w:hint="eastAsia"/>
        </w:rPr>
        <w:t>内置内存存储方</w:t>
      </w:r>
      <w:r w:rsidRPr="001B72E7">
        <w:t>式</w:t>
      </w:r>
    </w:p>
    <w:p w:rsidR="001B72E7" w:rsidRPr="001B72E7" w:rsidRDefault="001B72E7" w:rsidP="001B72E7">
      <w:pPr>
        <w:pStyle w:val="ListParagraph"/>
        <w:numPr>
          <w:ilvl w:val="0"/>
          <w:numId w:val="17"/>
        </w:numPr>
        <w:rPr>
          <w:rFonts w:ascii="Helvetica" w:eastAsia="Times New Roman" w:hAnsi="Helvetica" w:cs="Helvetica"/>
        </w:rPr>
      </w:pPr>
      <w:proofErr w:type="spellStart"/>
      <w:r w:rsidRPr="001B72E7">
        <w:rPr>
          <w:rFonts w:ascii="Helvetica" w:eastAsia="Times New Roman" w:hAnsi="Helvetica" w:cs="Helvetica"/>
        </w:rPr>
        <w:t>memcached</w:t>
      </w:r>
      <w:proofErr w:type="spellEnd"/>
      <w:r w:rsidRPr="001B72E7">
        <w:rPr>
          <w:rFonts w:hint="eastAsia"/>
        </w:rPr>
        <w:t>不互相通信的分布</w:t>
      </w:r>
      <w:r w:rsidRPr="001B72E7">
        <w:t>式</w:t>
      </w:r>
    </w:p>
    <w:p w:rsidR="001B72E7" w:rsidRDefault="001B72E7" w:rsidP="001B72E7">
      <w:pPr>
        <w:ind w:left="0"/>
        <w:rPr>
          <w:rFonts w:ascii="Helvetica" w:eastAsiaTheme="minorEastAsia" w:hAnsi="Helvetica" w:cs="Helvetica"/>
        </w:rPr>
      </w:pPr>
    </w:p>
    <w:p w:rsidR="001B72E7" w:rsidRPr="001B72E7" w:rsidRDefault="004F012B" w:rsidP="001B72E7">
      <w:pPr>
        <w:pStyle w:val="Heading2"/>
      </w:pP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的</w:t>
      </w:r>
      <w:r w:rsidR="001B72E7">
        <w:rPr>
          <w:rFonts w:hint="eastAsia"/>
        </w:rPr>
        <w:t>安装</w:t>
      </w:r>
    </w:p>
    <w:p w:rsidR="001B72E7" w:rsidRDefault="001B72E7" w:rsidP="001B72E7">
      <w:r>
        <w:rPr>
          <w:rFonts w:hint="eastAsia"/>
        </w:rPr>
        <w:t xml:space="preserve">yum install 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 xml:space="preserve"> </w:t>
      </w:r>
      <w:r w:rsidR="003372C8">
        <w:rPr>
          <w:rFonts w:hint="eastAsia"/>
        </w:rPr>
        <w:t>-</w:t>
      </w:r>
      <w:r>
        <w:rPr>
          <w:rFonts w:hint="eastAsia"/>
        </w:rPr>
        <w:t>y</w:t>
      </w:r>
    </w:p>
    <w:p w:rsidR="00F35AAB" w:rsidRDefault="00F35AAB" w:rsidP="00F35AAB">
      <w:r>
        <w:rPr>
          <w:rFonts w:hint="eastAsia"/>
        </w:rPr>
        <w:t>启动选项：</w:t>
      </w:r>
    </w:p>
    <w:p w:rsidR="00F35AAB" w:rsidRDefault="00F35AAB" w:rsidP="00F35AAB">
      <w:r>
        <w:t>-d是启动一个守护进程；</w:t>
      </w:r>
    </w:p>
    <w:p w:rsidR="00F35AAB" w:rsidRDefault="00F35AAB" w:rsidP="00F35AAB">
      <w:r>
        <w:t>-m是分配给</w:t>
      </w:r>
      <w:proofErr w:type="spellStart"/>
      <w:r>
        <w:t>Memcache</w:t>
      </w:r>
      <w:proofErr w:type="spellEnd"/>
      <w:r>
        <w:t>使用的内存数量，单位是MB；</w:t>
      </w:r>
    </w:p>
    <w:p w:rsidR="00F35AAB" w:rsidRDefault="00F35AAB" w:rsidP="00F35AAB">
      <w:r>
        <w:t>-u是运行</w:t>
      </w:r>
      <w:proofErr w:type="spellStart"/>
      <w:r>
        <w:t>Memcache</w:t>
      </w:r>
      <w:proofErr w:type="spellEnd"/>
      <w:r>
        <w:t>的用户；</w:t>
      </w:r>
    </w:p>
    <w:p w:rsidR="00F35AAB" w:rsidRDefault="00F35AAB" w:rsidP="00F35AAB">
      <w:r>
        <w:t>-l是监听的服务器IP地址，可以有多个地址；</w:t>
      </w:r>
    </w:p>
    <w:p w:rsidR="00F35AAB" w:rsidRDefault="00F35AAB" w:rsidP="00F35AAB">
      <w:r>
        <w:t>-p是设置</w:t>
      </w:r>
      <w:proofErr w:type="spellStart"/>
      <w:r>
        <w:t>Memcache</w:t>
      </w:r>
      <w:proofErr w:type="spellEnd"/>
      <w:r>
        <w:t>监听的端口，，最好是1024以上的端口；</w:t>
      </w:r>
    </w:p>
    <w:p w:rsidR="00F35AAB" w:rsidRDefault="00F35AAB" w:rsidP="00F35AAB">
      <w:r>
        <w:t>-c是最大运行的并发连接数，默认是1024；</w:t>
      </w:r>
    </w:p>
    <w:p w:rsidR="00F35AAB" w:rsidRDefault="00F35AAB" w:rsidP="00F35AAB">
      <w:r>
        <w:t>-P是设置保存</w:t>
      </w:r>
      <w:proofErr w:type="spellStart"/>
      <w:r>
        <w:t>Memcache</w:t>
      </w:r>
      <w:proofErr w:type="spellEnd"/>
      <w:r>
        <w:t>的</w:t>
      </w:r>
      <w:proofErr w:type="spellStart"/>
      <w:r>
        <w:t>pid</w:t>
      </w:r>
      <w:proofErr w:type="spellEnd"/>
      <w:r>
        <w:t>文件。</w:t>
      </w:r>
    </w:p>
    <w:p w:rsidR="00F35AAB" w:rsidRDefault="00F35AAB" w:rsidP="00F35AAB">
      <w:r>
        <w:rPr>
          <w:rFonts w:hint="eastAsia"/>
        </w:rPr>
        <w:t>例如：</w:t>
      </w:r>
      <w:proofErr w:type="spellStart"/>
      <w:r>
        <w:t>memcached</w:t>
      </w:r>
      <w:proofErr w:type="spellEnd"/>
      <w:r>
        <w:t xml:space="preserve"> –</w:t>
      </w:r>
      <w:r>
        <w:rPr>
          <w:rFonts w:hint="eastAsia"/>
        </w:rPr>
        <w:t xml:space="preserve">d </w:t>
      </w:r>
      <w:r>
        <w:t>–</w:t>
      </w:r>
      <w:r>
        <w:rPr>
          <w:rFonts w:hint="eastAsia"/>
        </w:rPr>
        <w:t xml:space="preserve">u root </w:t>
      </w:r>
      <w:r>
        <w:t>–</w:t>
      </w:r>
      <w:r>
        <w:rPr>
          <w:rFonts w:hint="eastAsia"/>
        </w:rPr>
        <w:t xml:space="preserve">m 512 </w:t>
      </w:r>
      <w:r>
        <w:t>–</w:t>
      </w:r>
      <w:r>
        <w:rPr>
          <w:rFonts w:hint="eastAsia"/>
        </w:rPr>
        <w:t xml:space="preserve">c 1024 </w:t>
      </w:r>
      <w:r>
        <w:t xml:space="preserve">-p 11211  </w:t>
      </w:r>
    </w:p>
    <w:p w:rsidR="004F012B" w:rsidRDefault="004F012B" w:rsidP="00F35AAB"/>
    <w:p w:rsidR="004F012B" w:rsidRDefault="004F012B" w:rsidP="004F012B">
      <w:pPr>
        <w:pStyle w:val="Heading2"/>
      </w:pP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的连接</w:t>
      </w:r>
    </w:p>
    <w:p w:rsidR="004F012B" w:rsidRDefault="004F012B" w:rsidP="00F35AAB">
      <w:r w:rsidRPr="004F012B">
        <w:rPr>
          <w:rFonts w:hint="eastAsia"/>
        </w:rPr>
        <w:t>我们可以通过</w:t>
      </w:r>
      <w:r w:rsidRPr="004F012B">
        <w:t xml:space="preserve"> telnet 命令并指定主机</w:t>
      </w:r>
      <w:proofErr w:type="spellStart"/>
      <w:r w:rsidRPr="004F012B">
        <w:t>ip</w:t>
      </w:r>
      <w:proofErr w:type="spellEnd"/>
      <w:r w:rsidRPr="004F012B">
        <w:t xml:space="preserve">和端口来连接 </w:t>
      </w:r>
      <w:proofErr w:type="spellStart"/>
      <w:r w:rsidRPr="004F012B">
        <w:t>Memcached</w:t>
      </w:r>
      <w:proofErr w:type="spellEnd"/>
      <w:r w:rsidRPr="004F012B">
        <w:t xml:space="preserve"> 服务。</w:t>
      </w:r>
    </w:p>
    <w:p w:rsidR="004F012B" w:rsidRDefault="004F012B" w:rsidP="00F35AAB">
      <w:r>
        <w:rPr>
          <w:rFonts w:hint="eastAsia"/>
        </w:rPr>
        <w:t>格式：</w:t>
      </w:r>
      <w:r w:rsidRPr="004F012B">
        <w:t>telnet HOST PORT</w:t>
      </w:r>
    </w:p>
    <w:p w:rsidR="00B93E7E" w:rsidRPr="001B72E7" w:rsidRDefault="00B93E7E" w:rsidP="00F35AAB">
      <w:r>
        <w:rPr>
          <w:rFonts w:hint="eastAsia"/>
        </w:rPr>
        <w:t>quit</w:t>
      </w:r>
      <w:r>
        <w:rPr>
          <w:rFonts w:hint="eastAsia"/>
        </w:rPr>
        <w:tab/>
        <w:t>//退出</w:t>
      </w:r>
    </w:p>
    <w:p w:rsidR="007A7517" w:rsidRDefault="007A7517" w:rsidP="007A7517">
      <w:pPr>
        <w:pStyle w:val="Heading1"/>
      </w:pP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存储命令</w:t>
      </w:r>
    </w:p>
    <w:p w:rsidR="00893EC7" w:rsidRPr="00893EC7" w:rsidRDefault="00893EC7" w:rsidP="00893EC7"/>
    <w:p w:rsidR="00893EC7" w:rsidRPr="00893EC7" w:rsidRDefault="00893EC7" w:rsidP="00893EC7">
      <w:pPr>
        <w:pStyle w:val="Heading2"/>
        <w:numPr>
          <w:ilvl w:val="0"/>
          <w:numId w:val="18"/>
        </w:numPr>
      </w:pPr>
      <w:r>
        <w:lastRenderedPageBreak/>
        <w:t>S</w:t>
      </w:r>
      <w:r>
        <w:rPr>
          <w:rFonts w:hint="eastAsia"/>
        </w:rPr>
        <w:t>et</w:t>
      </w:r>
      <w:r>
        <w:rPr>
          <w:rFonts w:hint="eastAsia"/>
        </w:rPr>
        <w:t>命令</w:t>
      </w:r>
    </w:p>
    <w:p w:rsidR="0045092F" w:rsidRDefault="0045092F" w:rsidP="0045092F">
      <w:proofErr w:type="spellStart"/>
      <w:r>
        <w:t>Memcached</w:t>
      </w:r>
      <w:proofErr w:type="spellEnd"/>
      <w:r>
        <w:t xml:space="preserve"> set </w:t>
      </w:r>
      <w:r>
        <w:rPr>
          <w:rFonts w:ascii="宋体" w:eastAsia="宋体" w:hAnsi="宋体" w:cs="宋体" w:hint="eastAsia"/>
        </w:rPr>
        <w:t>命令</w:t>
      </w:r>
      <w:r w:rsidR="00893EC7"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 w:hint="eastAsia"/>
        </w:rPr>
        <w:t>用于将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b/>
          <w:bCs/>
        </w:rPr>
        <w:t>value(</w:t>
      </w:r>
      <w:r>
        <w:rPr>
          <w:rFonts w:ascii="宋体" w:eastAsia="宋体" w:hAnsi="宋体" w:cs="宋体" w:hint="eastAsia"/>
          <w:b/>
          <w:bCs/>
        </w:rPr>
        <w:t>数据值</w:t>
      </w:r>
      <w:r>
        <w:rPr>
          <w:b/>
          <w:bCs/>
        </w:rPr>
        <w:t>)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宋体" w:eastAsia="宋体" w:hAnsi="宋体" w:cs="宋体" w:hint="eastAsia"/>
        </w:rPr>
        <w:t>存储在指定的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b/>
          <w:bCs/>
        </w:rPr>
        <w:t>key(</w:t>
      </w:r>
      <w:r>
        <w:rPr>
          <w:rFonts w:ascii="宋体" w:eastAsia="宋体" w:hAnsi="宋体" w:cs="宋体" w:hint="eastAsia"/>
          <w:b/>
          <w:bCs/>
        </w:rPr>
        <w:t>键</w:t>
      </w:r>
      <w:r>
        <w:rPr>
          <w:b/>
          <w:bCs/>
        </w:rPr>
        <w:t>)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宋体" w:eastAsia="宋体" w:hAnsi="宋体" w:cs="宋体" w:hint="eastAsia"/>
        </w:rPr>
        <w:t>中。</w:t>
      </w:r>
    </w:p>
    <w:p w:rsidR="0045092F" w:rsidRDefault="0045092F" w:rsidP="0045092F">
      <w:r>
        <w:rPr>
          <w:rFonts w:ascii="宋体" w:eastAsia="宋体" w:hAnsi="宋体" w:cs="宋体" w:hint="eastAsia"/>
        </w:rPr>
        <w:t>如果</w:t>
      </w:r>
      <w:r>
        <w:t>set</w:t>
      </w:r>
      <w:r>
        <w:rPr>
          <w:rFonts w:ascii="宋体" w:eastAsia="宋体" w:hAnsi="宋体" w:cs="宋体" w:hint="eastAsia"/>
        </w:rPr>
        <w:t>的</w:t>
      </w:r>
      <w:r>
        <w:t>key</w:t>
      </w:r>
      <w:r>
        <w:rPr>
          <w:rFonts w:ascii="宋体" w:eastAsia="宋体" w:hAnsi="宋体" w:cs="宋体" w:hint="eastAsia"/>
        </w:rPr>
        <w:t>已经存在，该命令可以更新该</w:t>
      </w:r>
      <w:r>
        <w:t>key</w:t>
      </w:r>
      <w:r>
        <w:rPr>
          <w:rFonts w:ascii="宋体" w:eastAsia="宋体" w:hAnsi="宋体" w:cs="宋体" w:hint="eastAsia"/>
        </w:rPr>
        <w:t>所对应的原来的数据，也就是实现更新的作用。</w:t>
      </w:r>
    </w:p>
    <w:p w:rsidR="00FB1E78" w:rsidRDefault="00893EC7" w:rsidP="00FB1E78">
      <w:r>
        <w:rPr>
          <w:rFonts w:hint="eastAsia"/>
        </w:rPr>
        <w:t>语法：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F164D0" w:rsidTr="00F164D0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4D0" w:rsidRDefault="00F164D0" w:rsidP="00F164D0">
            <w:pPr>
              <w:ind w:left="0"/>
            </w:pPr>
            <w:r>
              <w:t xml:space="preserve">set key flags </w:t>
            </w:r>
            <w:proofErr w:type="spellStart"/>
            <w:r>
              <w:t>exptime</w:t>
            </w:r>
            <w:proofErr w:type="spellEnd"/>
            <w:r>
              <w:t xml:space="preserve"> bytes [</w:t>
            </w:r>
            <w:proofErr w:type="spellStart"/>
            <w:r>
              <w:t>noreply</w:t>
            </w:r>
            <w:proofErr w:type="spellEnd"/>
            <w:r>
              <w:t xml:space="preserve">] </w:t>
            </w:r>
          </w:p>
          <w:p w:rsidR="00F164D0" w:rsidRDefault="00F164D0" w:rsidP="00F164D0">
            <w:pPr>
              <w:ind w:left="0"/>
            </w:pPr>
            <w:r>
              <w:t>value</w:t>
            </w:r>
          </w:p>
          <w:p w:rsidR="00F164D0" w:rsidRDefault="00F164D0" w:rsidP="00F164D0">
            <w:pPr>
              <w:ind w:left="0"/>
            </w:pPr>
            <w:r>
              <w:rPr>
                <w:rFonts w:hint="eastAsia"/>
              </w:rPr>
              <w:t>参数：</w:t>
            </w:r>
          </w:p>
          <w:p w:rsidR="00F164D0" w:rsidRPr="00F164D0" w:rsidRDefault="00F164D0" w:rsidP="00F164D0">
            <w:pPr>
              <w:pStyle w:val="ListParagraph"/>
              <w:numPr>
                <w:ilvl w:val="0"/>
                <w:numId w:val="19"/>
              </w:numPr>
            </w:pPr>
            <w:r w:rsidRPr="00F164D0">
              <w:t>key：键值 key-value 结构中的 key，用于查找缓存值。</w:t>
            </w:r>
          </w:p>
          <w:p w:rsidR="009A6FE2" w:rsidRDefault="00F164D0" w:rsidP="00F164D0">
            <w:pPr>
              <w:pStyle w:val="ListParagraph"/>
              <w:numPr>
                <w:ilvl w:val="0"/>
                <w:numId w:val="19"/>
              </w:numPr>
            </w:pPr>
            <w:r w:rsidRPr="00F164D0">
              <w:t>flags：</w:t>
            </w:r>
            <w:proofErr w:type="spellStart"/>
            <w:r w:rsidR="009A6FE2" w:rsidRPr="009A6FE2">
              <w:t>memcached</w:t>
            </w:r>
            <w:proofErr w:type="spellEnd"/>
            <w:r w:rsidR="009A6FE2" w:rsidRPr="009A6FE2">
              <w:t xml:space="preserve"> 基本文本协议,传输的东西是理解成字符串来存储.也就是说不管你往里面存入什么数据,最终都是字符串来存储;所以我们一般把数组等数据,序列化以后存入</w:t>
            </w:r>
            <w:proofErr w:type="spellStart"/>
            <w:r w:rsidR="009A6FE2" w:rsidRPr="009A6FE2">
              <w:t>memcache</w:t>
            </w:r>
            <w:proofErr w:type="spellEnd"/>
            <w:r w:rsidR="009A6FE2" w:rsidRPr="009A6FE2">
              <w:t xml:space="preserve">,到取出来的时候,这个flag就决定是否要序列化; </w:t>
            </w:r>
          </w:p>
          <w:p w:rsidR="00F164D0" w:rsidRPr="00F164D0" w:rsidRDefault="00F164D0" w:rsidP="00F164D0">
            <w:pPr>
              <w:pStyle w:val="ListParagraph"/>
              <w:numPr>
                <w:ilvl w:val="0"/>
                <w:numId w:val="19"/>
              </w:numPr>
            </w:pPr>
            <w:proofErr w:type="spellStart"/>
            <w:r w:rsidRPr="00F164D0">
              <w:t>exptime</w:t>
            </w:r>
            <w:proofErr w:type="spellEnd"/>
            <w:r w:rsidRPr="00F164D0">
              <w:t>：在缓存中保存键值对的时间长度</w:t>
            </w:r>
            <w:r w:rsidR="009A6FE2" w:rsidRPr="00F164D0">
              <w:t>（以秒为单位，0 表示永远）</w:t>
            </w:r>
            <w:r w:rsidR="009A6FE2">
              <w:rPr>
                <w:rFonts w:hint="eastAsia"/>
              </w:rPr>
              <w:t>或者时间戳</w:t>
            </w:r>
          </w:p>
          <w:p w:rsidR="00F164D0" w:rsidRPr="00F164D0" w:rsidRDefault="00F164D0" w:rsidP="00F164D0">
            <w:pPr>
              <w:pStyle w:val="ListParagraph"/>
              <w:numPr>
                <w:ilvl w:val="0"/>
                <w:numId w:val="19"/>
              </w:numPr>
            </w:pPr>
            <w:r w:rsidRPr="00F164D0">
              <w:t>bytes：在缓存中存储的字节数</w:t>
            </w:r>
          </w:p>
          <w:p w:rsidR="00F164D0" w:rsidRPr="00F164D0" w:rsidRDefault="00F164D0" w:rsidP="00F164D0">
            <w:pPr>
              <w:pStyle w:val="ListParagraph"/>
              <w:numPr>
                <w:ilvl w:val="0"/>
                <w:numId w:val="19"/>
              </w:numPr>
            </w:pPr>
            <w:proofErr w:type="spellStart"/>
            <w:r w:rsidRPr="00F164D0">
              <w:t>noreply</w:t>
            </w:r>
            <w:proofErr w:type="spellEnd"/>
            <w:r w:rsidRPr="00F164D0">
              <w:t>（可选）： 该参数告知服务器不需要返回数据</w:t>
            </w:r>
          </w:p>
          <w:p w:rsidR="00F164D0" w:rsidRDefault="00F164D0" w:rsidP="00F164D0">
            <w:pPr>
              <w:pStyle w:val="ListParagraph"/>
              <w:numPr>
                <w:ilvl w:val="0"/>
                <w:numId w:val="19"/>
              </w:numPr>
            </w:pPr>
            <w:r w:rsidRPr="00F164D0">
              <w:t>value：存储的值（始终位于第二行）（可直接理解为key-value结构中的value）</w:t>
            </w:r>
          </w:p>
          <w:p w:rsidR="00F164D0" w:rsidRPr="00F164D0" w:rsidRDefault="00F164D0" w:rsidP="00F164D0"/>
          <w:p w:rsidR="00F164D0" w:rsidRDefault="00F164D0" w:rsidP="00F164D0">
            <w:pPr>
              <w:ind w:left="0"/>
            </w:pPr>
            <w:r>
              <w:rPr>
                <w:rFonts w:hint="eastAsia"/>
              </w:rPr>
              <w:t>输出信息说明：</w:t>
            </w:r>
          </w:p>
          <w:p w:rsidR="00F164D0" w:rsidRPr="00F164D0" w:rsidRDefault="00F164D0" w:rsidP="00F164D0">
            <w:pPr>
              <w:pStyle w:val="ListParagraph"/>
              <w:numPr>
                <w:ilvl w:val="0"/>
                <w:numId w:val="21"/>
              </w:numPr>
            </w:pPr>
            <w:r w:rsidRPr="00F164D0">
              <w:t>STORED：保存成功后输出。</w:t>
            </w:r>
          </w:p>
          <w:p w:rsidR="00577E9F" w:rsidRDefault="00F164D0" w:rsidP="00577E9F">
            <w:pPr>
              <w:pStyle w:val="ListParagraph"/>
              <w:numPr>
                <w:ilvl w:val="0"/>
                <w:numId w:val="21"/>
              </w:numPr>
            </w:pPr>
            <w:r w:rsidRPr="00F164D0">
              <w:t>ERROR：在保持失败后输出。</w:t>
            </w:r>
          </w:p>
          <w:p w:rsidR="00577E9F" w:rsidRDefault="00577E9F" w:rsidP="00577E9F"/>
          <w:p w:rsidR="00577E9F" w:rsidRDefault="00577E9F" w:rsidP="00577E9F">
            <w:pPr>
              <w:ind w:left="0"/>
            </w:pPr>
            <w:r>
              <w:rPr>
                <w:rFonts w:hint="eastAsia"/>
              </w:rPr>
              <w:t>例如：</w:t>
            </w:r>
          </w:p>
          <w:p w:rsidR="00577E9F" w:rsidRDefault="00577E9F" w:rsidP="00577E9F">
            <w:pPr>
              <w:ind w:left="0"/>
            </w:pPr>
            <w:r>
              <w:rPr>
                <w:rFonts w:hint="eastAsia"/>
              </w:rPr>
              <w:t xml:space="preserve">         </w:t>
            </w:r>
            <w:r>
              <w:t xml:space="preserve">set </w:t>
            </w:r>
            <w:proofErr w:type="spellStart"/>
            <w:r>
              <w:t>runoob</w:t>
            </w:r>
            <w:proofErr w:type="spellEnd"/>
            <w:r>
              <w:t xml:space="preserve"> 0 900 9</w:t>
            </w:r>
          </w:p>
          <w:p w:rsidR="00577E9F" w:rsidRDefault="00577E9F" w:rsidP="00577E9F">
            <w:pPr>
              <w:ind w:left="0"/>
            </w:pPr>
            <w:r>
              <w:rPr>
                <w:rFonts w:hint="eastAsia"/>
              </w:rPr>
              <w:t xml:space="preserve">         </w:t>
            </w:r>
            <w:proofErr w:type="spellStart"/>
            <w:r>
              <w:t>memcached</w:t>
            </w:r>
            <w:proofErr w:type="spellEnd"/>
          </w:p>
          <w:p w:rsidR="00577E9F" w:rsidRDefault="00577E9F" w:rsidP="00577E9F">
            <w:pPr>
              <w:ind w:left="0"/>
            </w:pPr>
            <w:r>
              <w:rPr>
                <w:rFonts w:hint="eastAsia"/>
              </w:rPr>
              <w:t xml:space="preserve">         </w:t>
            </w:r>
            <w:r>
              <w:t>STORED</w:t>
            </w:r>
          </w:p>
          <w:p w:rsidR="00577E9F" w:rsidRDefault="00577E9F" w:rsidP="00577E9F">
            <w:pPr>
              <w:ind w:left="0"/>
            </w:pPr>
            <w:r>
              <w:rPr>
                <w:rFonts w:hint="eastAsia"/>
              </w:rPr>
              <w:t xml:space="preserve">         </w:t>
            </w:r>
            <w:r>
              <w:t xml:space="preserve">get </w:t>
            </w:r>
            <w:proofErr w:type="spellStart"/>
            <w:r>
              <w:t>runoob</w:t>
            </w:r>
            <w:proofErr w:type="spellEnd"/>
          </w:p>
          <w:p w:rsidR="00577E9F" w:rsidRDefault="00577E9F" w:rsidP="00577E9F">
            <w:pPr>
              <w:ind w:left="0"/>
            </w:pPr>
            <w:r>
              <w:rPr>
                <w:rFonts w:hint="eastAsia"/>
              </w:rPr>
              <w:t xml:space="preserve">         </w:t>
            </w:r>
            <w:r>
              <w:t xml:space="preserve">VALUE </w:t>
            </w:r>
            <w:proofErr w:type="spellStart"/>
            <w:r>
              <w:t>runoob</w:t>
            </w:r>
            <w:proofErr w:type="spellEnd"/>
            <w:r>
              <w:t xml:space="preserve"> 0 9</w:t>
            </w:r>
          </w:p>
          <w:p w:rsidR="00577E9F" w:rsidRDefault="00577E9F" w:rsidP="00577E9F">
            <w:pPr>
              <w:ind w:left="0"/>
            </w:pPr>
            <w:r>
              <w:rPr>
                <w:rFonts w:hint="eastAsia"/>
              </w:rPr>
              <w:t xml:space="preserve">         </w:t>
            </w:r>
            <w:proofErr w:type="spellStart"/>
            <w:r>
              <w:t>memcached</w:t>
            </w:r>
            <w:proofErr w:type="spellEnd"/>
          </w:p>
          <w:p w:rsidR="00577E9F" w:rsidRPr="00577E9F" w:rsidRDefault="00577E9F" w:rsidP="00577E9F">
            <w:pPr>
              <w:ind w:left="0"/>
            </w:pPr>
            <w:r>
              <w:rPr>
                <w:rFonts w:hint="eastAsia"/>
              </w:rPr>
              <w:t xml:space="preserve">         </w:t>
            </w:r>
            <w:r>
              <w:t>END</w:t>
            </w:r>
          </w:p>
          <w:p w:rsidR="00F164D0" w:rsidRDefault="00F164D0" w:rsidP="00F164D0">
            <w:pPr>
              <w:ind w:left="0"/>
            </w:pPr>
          </w:p>
        </w:tc>
      </w:tr>
    </w:tbl>
    <w:p w:rsidR="00893EC7" w:rsidRDefault="00893EC7" w:rsidP="00FB1E78"/>
    <w:p w:rsidR="004C451D" w:rsidRDefault="004C451D" w:rsidP="004C451D">
      <w:pPr>
        <w:pStyle w:val="Heading2"/>
        <w:rPr>
          <w:rFonts w:ascii="宋体" w:eastAsia="宋体" w:hAnsi="宋体" w:cs="宋体"/>
        </w:rPr>
      </w:pPr>
      <w:r>
        <w:t xml:space="preserve">add </w:t>
      </w:r>
      <w:r>
        <w:t>命</w:t>
      </w:r>
      <w:r>
        <w:rPr>
          <w:rFonts w:ascii="宋体" w:eastAsia="宋体" w:hAnsi="宋体" w:cs="宋体" w:hint="eastAsia"/>
        </w:rPr>
        <w:t>令</w:t>
      </w:r>
    </w:p>
    <w:p w:rsidR="00E504DF" w:rsidRDefault="00E504DF" w:rsidP="00E504DF">
      <w:pPr>
        <w:ind w:firstLine="360"/>
      </w:pPr>
      <w:proofErr w:type="spellStart"/>
      <w:r>
        <w:t>Memcached</w:t>
      </w:r>
      <w:proofErr w:type="spellEnd"/>
      <w:r>
        <w:t xml:space="preserve"> add </w:t>
      </w:r>
      <w:r>
        <w:rPr>
          <w:rFonts w:ascii="宋体" w:eastAsia="宋体" w:hAnsi="宋体" w:cs="宋体" w:hint="eastAsia"/>
        </w:rPr>
        <w:t>命令用于将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b/>
          <w:bCs/>
        </w:rPr>
        <w:t>value(</w:t>
      </w:r>
      <w:r>
        <w:rPr>
          <w:rFonts w:ascii="宋体" w:eastAsia="宋体" w:hAnsi="宋体" w:cs="宋体" w:hint="eastAsia"/>
          <w:b/>
          <w:bCs/>
        </w:rPr>
        <w:t>数据值</w:t>
      </w:r>
      <w:r>
        <w:rPr>
          <w:b/>
          <w:bCs/>
        </w:rPr>
        <w:t>)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宋体" w:eastAsia="宋体" w:hAnsi="宋体" w:cs="宋体" w:hint="eastAsia"/>
        </w:rPr>
        <w:t>存储在指定的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b/>
          <w:bCs/>
        </w:rPr>
        <w:t>key(</w:t>
      </w:r>
      <w:r>
        <w:rPr>
          <w:rFonts w:ascii="宋体" w:eastAsia="宋体" w:hAnsi="宋体" w:cs="宋体" w:hint="eastAsia"/>
          <w:b/>
          <w:bCs/>
        </w:rPr>
        <w:t>键</w:t>
      </w:r>
      <w:r>
        <w:rPr>
          <w:b/>
          <w:bCs/>
        </w:rPr>
        <w:t>)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宋体" w:eastAsia="宋体" w:hAnsi="宋体" w:cs="宋体" w:hint="eastAsia"/>
        </w:rPr>
        <w:t>中。</w:t>
      </w:r>
    </w:p>
    <w:p w:rsidR="00E504DF" w:rsidRDefault="00E504DF" w:rsidP="00E504DF">
      <w:r>
        <w:rPr>
          <w:rFonts w:ascii="宋体" w:eastAsia="宋体" w:hAnsi="宋体" w:cs="宋体" w:hint="eastAsia"/>
        </w:rPr>
        <w:t>如果</w:t>
      </w:r>
      <w:r>
        <w:t xml:space="preserve"> add </w:t>
      </w:r>
      <w:r>
        <w:rPr>
          <w:rFonts w:ascii="宋体" w:eastAsia="宋体" w:hAnsi="宋体" w:cs="宋体" w:hint="eastAsia"/>
        </w:rPr>
        <w:t>的</w:t>
      </w:r>
      <w:r>
        <w:t xml:space="preserve"> key </w:t>
      </w:r>
      <w:r>
        <w:rPr>
          <w:rFonts w:ascii="宋体" w:eastAsia="宋体" w:hAnsi="宋体" w:cs="宋体" w:hint="eastAsia"/>
        </w:rPr>
        <w:t>已经存在，则不会更新数据，之前的值将仍然保持相同，并且您将获得响应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b/>
          <w:bCs/>
        </w:rPr>
        <w:t>NOT_STORED</w:t>
      </w:r>
      <w:r>
        <w:rPr>
          <w:rFonts w:ascii="宋体" w:eastAsia="宋体" w:hAnsi="宋体" w:cs="宋体" w:hint="eastAsia"/>
        </w:rPr>
        <w:t>。</w:t>
      </w:r>
    </w:p>
    <w:p w:rsidR="004C451D" w:rsidRDefault="00E504DF" w:rsidP="004C451D">
      <w:r>
        <w:rPr>
          <w:rFonts w:hint="eastAsia"/>
        </w:rPr>
        <w:t>语法：</w:t>
      </w:r>
    </w:p>
    <w:tbl>
      <w:tblPr>
        <w:tblStyle w:val="TableGrid"/>
        <w:tblW w:w="0" w:type="auto"/>
        <w:tblInd w:w="360" w:type="dxa"/>
        <w:tblLook w:val="04A0"/>
      </w:tblPr>
      <w:tblGrid>
        <w:gridCol w:w="8496"/>
      </w:tblGrid>
      <w:tr w:rsidR="00E504DF" w:rsidTr="00E504DF">
        <w:tc>
          <w:tcPr>
            <w:tcW w:w="8856" w:type="dxa"/>
          </w:tcPr>
          <w:p w:rsidR="00E504DF" w:rsidRDefault="00E504DF" w:rsidP="00E504DF">
            <w:pPr>
              <w:ind w:left="0"/>
            </w:pPr>
            <w:r>
              <w:t xml:space="preserve">add key flags </w:t>
            </w:r>
            <w:proofErr w:type="spellStart"/>
            <w:r>
              <w:t>exptime</w:t>
            </w:r>
            <w:proofErr w:type="spellEnd"/>
            <w:r>
              <w:t xml:space="preserve"> bytes [</w:t>
            </w:r>
            <w:proofErr w:type="spellStart"/>
            <w:r>
              <w:t>noreply</w:t>
            </w:r>
            <w:proofErr w:type="spellEnd"/>
            <w:r>
              <w:t>]</w:t>
            </w:r>
          </w:p>
          <w:p w:rsidR="00E504DF" w:rsidRDefault="00E504DF" w:rsidP="00E504DF">
            <w:pPr>
              <w:ind w:left="0"/>
            </w:pPr>
            <w:r>
              <w:t>value</w:t>
            </w:r>
          </w:p>
          <w:p w:rsidR="00E504DF" w:rsidRDefault="00E504DF" w:rsidP="00E504DF">
            <w:pPr>
              <w:ind w:left="0"/>
            </w:pPr>
            <w:r>
              <w:rPr>
                <w:rFonts w:hint="eastAsia"/>
              </w:rPr>
              <w:t>参数：</w:t>
            </w:r>
          </w:p>
          <w:p w:rsidR="00E504DF" w:rsidRDefault="00E504DF" w:rsidP="00E504DF">
            <w:pPr>
              <w:ind w:left="0"/>
            </w:pPr>
          </w:p>
          <w:p w:rsidR="00E504DF" w:rsidRPr="00FE3251" w:rsidRDefault="00E504DF" w:rsidP="00FE3251">
            <w:pPr>
              <w:pStyle w:val="ListParagraph"/>
              <w:numPr>
                <w:ilvl w:val="0"/>
                <w:numId w:val="22"/>
              </w:numPr>
            </w:pPr>
            <w:r w:rsidRPr="00FE3251">
              <w:t>key：键值 key-value 结构中的 key，用于查找缓存值。</w:t>
            </w:r>
          </w:p>
          <w:p w:rsidR="00E504DF" w:rsidRPr="00FE3251" w:rsidRDefault="00E504DF" w:rsidP="00FE3251">
            <w:pPr>
              <w:pStyle w:val="ListParagraph"/>
              <w:numPr>
                <w:ilvl w:val="0"/>
                <w:numId w:val="22"/>
              </w:numPr>
            </w:pPr>
            <w:r w:rsidRPr="00FE3251">
              <w:t>flags：可以包括键值对的整型参数，客户机使用它存储关于键值对的额外信息 。</w:t>
            </w:r>
          </w:p>
          <w:p w:rsidR="00E504DF" w:rsidRPr="00FE3251" w:rsidRDefault="00E504DF" w:rsidP="00FE3251">
            <w:pPr>
              <w:pStyle w:val="ListParagraph"/>
              <w:numPr>
                <w:ilvl w:val="0"/>
                <w:numId w:val="22"/>
              </w:numPr>
            </w:pPr>
            <w:proofErr w:type="spellStart"/>
            <w:r w:rsidRPr="00FE3251">
              <w:t>exptime</w:t>
            </w:r>
            <w:proofErr w:type="spellEnd"/>
            <w:r w:rsidRPr="00FE3251">
              <w:t>：在缓存中保存键值对的时间长度（以秒为单位，0 表示永远）</w:t>
            </w:r>
          </w:p>
          <w:p w:rsidR="00E504DF" w:rsidRPr="00FE3251" w:rsidRDefault="00E504DF" w:rsidP="00FE3251">
            <w:pPr>
              <w:pStyle w:val="ListParagraph"/>
              <w:numPr>
                <w:ilvl w:val="0"/>
                <w:numId w:val="22"/>
              </w:numPr>
            </w:pPr>
            <w:r w:rsidRPr="00FE3251">
              <w:t>bytes：在缓存中存储的字节数</w:t>
            </w:r>
          </w:p>
          <w:p w:rsidR="00E504DF" w:rsidRPr="00FE3251" w:rsidRDefault="00E504DF" w:rsidP="00FE3251">
            <w:pPr>
              <w:pStyle w:val="ListParagraph"/>
              <w:numPr>
                <w:ilvl w:val="0"/>
                <w:numId w:val="22"/>
              </w:numPr>
            </w:pPr>
            <w:proofErr w:type="spellStart"/>
            <w:r w:rsidRPr="00FE3251">
              <w:t>noreply</w:t>
            </w:r>
            <w:proofErr w:type="spellEnd"/>
            <w:r w:rsidRPr="00FE3251">
              <w:t>（可选）： 该参数告知服务器不需要返回数据</w:t>
            </w:r>
          </w:p>
          <w:p w:rsidR="00721CC6" w:rsidRDefault="00E504DF" w:rsidP="00721CC6">
            <w:pPr>
              <w:pStyle w:val="ListParagraph"/>
              <w:numPr>
                <w:ilvl w:val="0"/>
                <w:numId w:val="22"/>
              </w:numPr>
            </w:pPr>
            <w:r w:rsidRPr="00FE3251">
              <w:t>value：存储的值（始终位于第二行）（可直接理解为key-value结构中的value）</w:t>
            </w:r>
          </w:p>
          <w:p w:rsidR="00721CC6" w:rsidRPr="00721CC6" w:rsidRDefault="00721CC6" w:rsidP="00721CC6">
            <w:pPr>
              <w:ind w:left="0"/>
            </w:pPr>
          </w:p>
          <w:p w:rsidR="00721CC6" w:rsidRDefault="00721CC6" w:rsidP="00721CC6">
            <w:pPr>
              <w:ind w:left="0"/>
            </w:pPr>
            <w:r w:rsidRPr="00721CC6">
              <w:rPr>
                <w:rFonts w:hint="eastAsia"/>
              </w:rPr>
              <w:t>输出信息说明：</w:t>
            </w:r>
          </w:p>
          <w:p w:rsidR="00721CC6" w:rsidRPr="00721CC6" w:rsidRDefault="00721CC6" w:rsidP="00721CC6">
            <w:pPr>
              <w:pStyle w:val="ListParagraph"/>
              <w:numPr>
                <w:ilvl w:val="0"/>
                <w:numId w:val="23"/>
              </w:numPr>
            </w:pPr>
            <w:r w:rsidRPr="00721CC6">
              <w:t>STORED：保存成功后输出。</w:t>
            </w:r>
          </w:p>
          <w:p w:rsidR="00721CC6" w:rsidRDefault="00721CC6" w:rsidP="00721CC6">
            <w:pPr>
              <w:pStyle w:val="ListParagraph"/>
              <w:numPr>
                <w:ilvl w:val="0"/>
                <w:numId w:val="23"/>
              </w:numPr>
            </w:pPr>
            <w:r w:rsidRPr="00721CC6">
              <w:t>NOT_STORED ：在保持失败后输出。</w:t>
            </w:r>
          </w:p>
          <w:p w:rsidR="00577E9F" w:rsidRDefault="00577E9F" w:rsidP="00577E9F">
            <w:pPr>
              <w:ind w:left="0"/>
            </w:pPr>
          </w:p>
          <w:p w:rsidR="00577E9F" w:rsidRDefault="00577E9F" w:rsidP="00577E9F">
            <w:pPr>
              <w:ind w:left="0"/>
            </w:pPr>
            <w:r>
              <w:rPr>
                <w:rFonts w:hint="eastAsia"/>
              </w:rPr>
              <w:t>例如：</w:t>
            </w:r>
          </w:p>
          <w:p w:rsidR="00577E9F" w:rsidRDefault="00577E9F" w:rsidP="00577E9F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 xml:space="preserve">add </w:t>
            </w:r>
            <w:proofErr w:type="spellStart"/>
            <w:r>
              <w:t>new_key</w:t>
            </w:r>
            <w:proofErr w:type="spellEnd"/>
            <w:r>
              <w:t xml:space="preserve"> 0 900 10</w:t>
            </w:r>
          </w:p>
          <w:p w:rsidR="00577E9F" w:rsidRDefault="00577E9F" w:rsidP="00577E9F">
            <w:pPr>
              <w:ind w:left="0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t>new___date</w:t>
            </w:r>
            <w:proofErr w:type="spellEnd"/>
          </w:p>
          <w:p w:rsidR="00577E9F" w:rsidRPr="00577E9F" w:rsidRDefault="00577E9F" w:rsidP="00577E9F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>NOT_STORED</w:t>
            </w:r>
          </w:p>
        </w:tc>
      </w:tr>
    </w:tbl>
    <w:p w:rsidR="00E504DF" w:rsidRPr="004C451D" w:rsidRDefault="00E504DF" w:rsidP="004C451D"/>
    <w:p w:rsidR="0082721E" w:rsidRPr="0082721E" w:rsidRDefault="0082721E" w:rsidP="0082721E">
      <w:pPr>
        <w:pStyle w:val="Heading2"/>
      </w:pPr>
      <w:r w:rsidRPr="0082721E">
        <w:t xml:space="preserve">replace </w:t>
      </w:r>
      <w:r w:rsidRPr="0082721E">
        <w:t>命</w:t>
      </w:r>
      <w:r w:rsidRPr="0082721E">
        <w:rPr>
          <w:rFonts w:ascii="宋体" w:eastAsia="宋体" w:hAnsi="宋体" w:cs="宋体" w:hint="eastAsia"/>
        </w:rPr>
        <w:t>令</w:t>
      </w:r>
    </w:p>
    <w:p w:rsidR="0082721E" w:rsidRDefault="00D51E61" w:rsidP="0082721E">
      <w:pPr>
        <w:ind w:firstLine="360"/>
      </w:pPr>
      <w:proofErr w:type="spellStart"/>
      <w:r>
        <w:t>m</w:t>
      </w:r>
      <w:r w:rsidR="0082721E">
        <w:t>emcached</w:t>
      </w:r>
      <w:proofErr w:type="spellEnd"/>
      <w:r w:rsidR="0082721E">
        <w:t xml:space="preserve"> replace </w:t>
      </w:r>
      <w:r w:rsidR="0082721E">
        <w:rPr>
          <w:rFonts w:ascii="宋体" w:eastAsia="宋体" w:hAnsi="宋体" w:cs="宋体" w:hint="eastAsia"/>
        </w:rPr>
        <w:t>命令用于替换已存在的</w:t>
      </w:r>
      <w:r w:rsidR="0082721E"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 w:rsidR="0082721E">
        <w:rPr>
          <w:b/>
          <w:bCs/>
        </w:rPr>
        <w:t>key(</w:t>
      </w:r>
      <w:r w:rsidR="0082721E">
        <w:rPr>
          <w:rFonts w:ascii="宋体" w:eastAsia="宋体" w:hAnsi="宋体" w:cs="宋体" w:hint="eastAsia"/>
          <w:b/>
          <w:bCs/>
        </w:rPr>
        <w:t>键</w:t>
      </w:r>
      <w:r w:rsidR="0082721E">
        <w:rPr>
          <w:b/>
          <w:bCs/>
        </w:rPr>
        <w:t>)</w:t>
      </w:r>
      <w:r w:rsidR="0082721E"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 w:rsidR="0082721E">
        <w:rPr>
          <w:rFonts w:ascii="宋体" w:eastAsia="宋体" w:hAnsi="宋体" w:cs="宋体" w:hint="eastAsia"/>
        </w:rPr>
        <w:t>的</w:t>
      </w:r>
      <w:r w:rsidR="0082721E"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 w:rsidR="0082721E">
        <w:rPr>
          <w:b/>
          <w:bCs/>
        </w:rPr>
        <w:t>value(</w:t>
      </w:r>
      <w:r w:rsidR="0082721E">
        <w:rPr>
          <w:rFonts w:ascii="宋体" w:eastAsia="宋体" w:hAnsi="宋体" w:cs="宋体" w:hint="eastAsia"/>
          <w:b/>
          <w:bCs/>
        </w:rPr>
        <w:t>数据值</w:t>
      </w:r>
      <w:r w:rsidR="0082721E">
        <w:rPr>
          <w:b/>
          <w:bCs/>
        </w:rPr>
        <w:t>)</w:t>
      </w:r>
      <w:r w:rsidR="0082721E">
        <w:rPr>
          <w:rFonts w:ascii="宋体" w:eastAsia="宋体" w:hAnsi="宋体" w:cs="宋体" w:hint="eastAsia"/>
        </w:rPr>
        <w:t>。</w:t>
      </w:r>
    </w:p>
    <w:p w:rsidR="0082721E" w:rsidRDefault="0082721E" w:rsidP="0082721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如果</w:t>
      </w:r>
      <w:r>
        <w:t xml:space="preserve"> key </w:t>
      </w:r>
      <w:r>
        <w:rPr>
          <w:rFonts w:ascii="宋体" w:eastAsia="宋体" w:hAnsi="宋体" w:cs="宋体" w:hint="eastAsia"/>
        </w:rPr>
        <w:t>不存在，则替换失败，并且您将获得响应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b/>
          <w:bCs/>
        </w:rPr>
        <w:t>NOT_STORED</w:t>
      </w:r>
      <w:r>
        <w:rPr>
          <w:rFonts w:ascii="宋体" w:eastAsia="宋体" w:hAnsi="宋体" w:cs="宋体" w:hint="eastAsia"/>
        </w:rPr>
        <w:t>。</w:t>
      </w:r>
    </w:p>
    <w:p w:rsidR="0082721E" w:rsidRDefault="0082721E" w:rsidP="0082721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语法：</w:t>
      </w:r>
    </w:p>
    <w:tbl>
      <w:tblPr>
        <w:tblStyle w:val="TableGrid"/>
        <w:tblW w:w="0" w:type="auto"/>
        <w:tblInd w:w="360" w:type="dxa"/>
        <w:tblLook w:val="04A0"/>
      </w:tblPr>
      <w:tblGrid>
        <w:gridCol w:w="8496"/>
      </w:tblGrid>
      <w:tr w:rsidR="0082721E" w:rsidTr="0082721E">
        <w:tc>
          <w:tcPr>
            <w:tcW w:w="8856" w:type="dxa"/>
          </w:tcPr>
          <w:p w:rsidR="0082721E" w:rsidRDefault="0082721E" w:rsidP="0082721E">
            <w:pPr>
              <w:ind w:left="0"/>
            </w:pPr>
            <w:r>
              <w:t xml:space="preserve">replace key flags </w:t>
            </w:r>
            <w:proofErr w:type="spellStart"/>
            <w:r>
              <w:t>exptime</w:t>
            </w:r>
            <w:proofErr w:type="spellEnd"/>
            <w:r>
              <w:t xml:space="preserve"> bytes [</w:t>
            </w:r>
            <w:proofErr w:type="spellStart"/>
            <w:r>
              <w:t>noreply</w:t>
            </w:r>
            <w:proofErr w:type="spellEnd"/>
            <w:r>
              <w:t>]</w:t>
            </w:r>
          </w:p>
          <w:p w:rsidR="0082721E" w:rsidRDefault="0082721E" w:rsidP="0082721E">
            <w:pPr>
              <w:ind w:left="0"/>
            </w:pPr>
            <w:r>
              <w:t>value</w:t>
            </w:r>
          </w:p>
          <w:p w:rsidR="0082721E" w:rsidRDefault="0082721E" w:rsidP="0082721E">
            <w:pPr>
              <w:ind w:left="0"/>
            </w:pPr>
          </w:p>
          <w:p w:rsidR="0082721E" w:rsidRDefault="0082721E" w:rsidP="0082721E">
            <w:pPr>
              <w:ind w:left="0"/>
            </w:pPr>
            <w:r>
              <w:rPr>
                <w:rFonts w:hint="eastAsia"/>
              </w:rPr>
              <w:t>参数说明：</w:t>
            </w:r>
          </w:p>
          <w:p w:rsidR="0082721E" w:rsidRPr="0082721E" w:rsidRDefault="0082721E" w:rsidP="0082721E">
            <w:pPr>
              <w:pStyle w:val="ListParagraph"/>
              <w:numPr>
                <w:ilvl w:val="0"/>
                <w:numId w:val="25"/>
              </w:numPr>
            </w:pPr>
            <w:r w:rsidRPr="0082721E">
              <w:t>key：键值 key-value 结构中的 key，用于查找缓存值。</w:t>
            </w:r>
          </w:p>
          <w:p w:rsidR="0082721E" w:rsidRPr="0082721E" w:rsidRDefault="0082721E" w:rsidP="0082721E">
            <w:pPr>
              <w:pStyle w:val="ListParagraph"/>
              <w:numPr>
                <w:ilvl w:val="0"/>
                <w:numId w:val="25"/>
              </w:numPr>
            </w:pPr>
            <w:r w:rsidRPr="0082721E">
              <w:t>flags：可以包括键值对的整型参数，客户机使用它存储关于键值对的额外信息 。</w:t>
            </w:r>
          </w:p>
          <w:p w:rsidR="0082721E" w:rsidRPr="0082721E" w:rsidRDefault="0082721E" w:rsidP="0082721E">
            <w:pPr>
              <w:pStyle w:val="ListParagraph"/>
              <w:numPr>
                <w:ilvl w:val="0"/>
                <w:numId w:val="25"/>
              </w:numPr>
            </w:pPr>
            <w:proofErr w:type="spellStart"/>
            <w:r w:rsidRPr="0082721E">
              <w:t>exptime</w:t>
            </w:r>
            <w:proofErr w:type="spellEnd"/>
            <w:r w:rsidRPr="0082721E">
              <w:t>：在缓存中保存键值对的时间长度（以秒为单位，0 表示永远）</w:t>
            </w:r>
          </w:p>
          <w:p w:rsidR="0082721E" w:rsidRPr="0082721E" w:rsidRDefault="0082721E" w:rsidP="0082721E">
            <w:pPr>
              <w:pStyle w:val="ListParagraph"/>
              <w:numPr>
                <w:ilvl w:val="0"/>
                <w:numId w:val="25"/>
              </w:numPr>
            </w:pPr>
            <w:r w:rsidRPr="0082721E">
              <w:t>bytes：在缓存中存储的字节数</w:t>
            </w:r>
          </w:p>
          <w:p w:rsidR="0082721E" w:rsidRPr="0082721E" w:rsidRDefault="0082721E" w:rsidP="0082721E">
            <w:pPr>
              <w:pStyle w:val="ListParagraph"/>
              <w:numPr>
                <w:ilvl w:val="0"/>
                <w:numId w:val="25"/>
              </w:numPr>
            </w:pPr>
            <w:proofErr w:type="spellStart"/>
            <w:r w:rsidRPr="0082721E">
              <w:t>noreply</w:t>
            </w:r>
            <w:proofErr w:type="spellEnd"/>
            <w:r w:rsidRPr="0082721E">
              <w:t>（可选）： 该参数告知服务器不需要返回数据</w:t>
            </w:r>
          </w:p>
          <w:p w:rsidR="0082721E" w:rsidRDefault="0082721E" w:rsidP="0082721E">
            <w:pPr>
              <w:pStyle w:val="ListParagraph"/>
              <w:numPr>
                <w:ilvl w:val="0"/>
                <w:numId w:val="25"/>
              </w:numPr>
            </w:pPr>
            <w:r w:rsidRPr="0082721E">
              <w:t>value：存储的值（始终位于第二行）（可直接理解为key-value结构中的value）</w:t>
            </w:r>
          </w:p>
          <w:p w:rsidR="0067126D" w:rsidRDefault="0067126D" w:rsidP="0067126D">
            <w:pPr>
              <w:ind w:left="0"/>
            </w:pPr>
            <w:r>
              <w:rPr>
                <w:rFonts w:hint="eastAsia"/>
              </w:rPr>
              <w:t>输出信息：</w:t>
            </w:r>
          </w:p>
          <w:p w:rsidR="0067126D" w:rsidRPr="0067126D" w:rsidRDefault="0067126D" w:rsidP="0067126D">
            <w:pPr>
              <w:pStyle w:val="ListParagraph"/>
              <w:numPr>
                <w:ilvl w:val="0"/>
                <w:numId w:val="31"/>
              </w:numPr>
            </w:pPr>
            <w:r w:rsidRPr="0067126D">
              <w:t>STORED：保存成功后输出。</w:t>
            </w:r>
          </w:p>
          <w:p w:rsidR="0067126D" w:rsidRPr="0067126D" w:rsidRDefault="0067126D" w:rsidP="0067126D">
            <w:pPr>
              <w:pStyle w:val="ListParagraph"/>
              <w:numPr>
                <w:ilvl w:val="0"/>
                <w:numId w:val="31"/>
              </w:numPr>
            </w:pPr>
            <w:r w:rsidRPr="0067126D">
              <w:t>NOT_STORED：执行替换失败后输出。</w:t>
            </w:r>
          </w:p>
          <w:p w:rsidR="0082721E" w:rsidRDefault="0082721E" w:rsidP="0082721E">
            <w:pPr>
              <w:ind w:left="0"/>
            </w:pPr>
            <w:r>
              <w:rPr>
                <w:rFonts w:hint="eastAsia"/>
              </w:rPr>
              <w:t>例如：</w:t>
            </w:r>
          </w:p>
          <w:p w:rsidR="007978BF" w:rsidRDefault="007978BF" w:rsidP="007978BF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 xml:space="preserve">add </w:t>
            </w:r>
            <w:proofErr w:type="spellStart"/>
            <w:r>
              <w:t>mykey</w:t>
            </w:r>
            <w:proofErr w:type="spellEnd"/>
            <w:r>
              <w:t xml:space="preserve"> 0 900 5</w:t>
            </w:r>
          </w:p>
          <w:p w:rsidR="007978BF" w:rsidRDefault="007978BF" w:rsidP="007978BF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>hello</w:t>
            </w:r>
          </w:p>
          <w:p w:rsidR="007978BF" w:rsidRDefault="007978BF" w:rsidP="007978BF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>STORED</w:t>
            </w:r>
          </w:p>
          <w:p w:rsidR="007978BF" w:rsidRDefault="007978BF" w:rsidP="007978BF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 xml:space="preserve">get </w:t>
            </w:r>
            <w:proofErr w:type="spellStart"/>
            <w:r>
              <w:t>mykey</w:t>
            </w:r>
            <w:proofErr w:type="spellEnd"/>
          </w:p>
          <w:p w:rsidR="007978BF" w:rsidRDefault="007978BF" w:rsidP="007978BF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 xml:space="preserve">VALUE </w:t>
            </w:r>
            <w:proofErr w:type="spellStart"/>
            <w:r>
              <w:t>mykey</w:t>
            </w:r>
            <w:proofErr w:type="spellEnd"/>
            <w:r>
              <w:t xml:space="preserve"> 0 5</w:t>
            </w:r>
          </w:p>
          <w:p w:rsidR="007978BF" w:rsidRDefault="007978BF" w:rsidP="007978BF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>hello</w:t>
            </w:r>
          </w:p>
          <w:p w:rsidR="007978BF" w:rsidRDefault="007978BF" w:rsidP="007978BF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>END</w:t>
            </w:r>
          </w:p>
          <w:p w:rsidR="007978BF" w:rsidRDefault="007978BF" w:rsidP="007978BF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 xml:space="preserve">replace </w:t>
            </w:r>
            <w:proofErr w:type="spellStart"/>
            <w:r>
              <w:t>mykey</w:t>
            </w:r>
            <w:proofErr w:type="spellEnd"/>
            <w:r>
              <w:t xml:space="preserve"> 0 900 4</w:t>
            </w:r>
          </w:p>
          <w:p w:rsidR="007978BF" w:rsidRDefault="007978BF" w:rsidP="007978BF">
            <w:pPr>
              <w:ind w:left="0"/>
            </w:pPr>
            <w:r>
              <w:rPr>
                <w:rFonts w:hint="eastAsia"/>
              </w:rPr>
              <w:t xml:space="preserve">    </w:t>
            </w:r>
            <w:r w:rsidR="00BA5C92">
              <w:rPr>
                <w:rFonts w:hint="eastAsia"/>
              </w:rPr>
              <w:t>join</w:t>
            </w:r>
          </w:p>
          <w:p w:rsidR="007978BF" w:rsidRDefault="007978BF" w:rsidP="007978BF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>STORED</w:t>
            </w:r>
          </w:p>
          <w:p w:rsidR="007978BF" w:rsidRDefault="007978BF" w:rsidP="007978BF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 xml:space="preserve">get </w:t>
            </w:r>
            <w:proofErr w:type="spellStart"/>
            <w:r>
              <w:t>mykey</w:t>
            </w:r>
            <w:proofErr w:type="spellEnd"/>
          </w:p>
          <w:p w:rsidR="007978BF" w:rsidRDefault="007978BF" w:rsidP="007978BF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 xml:space="preserve">VALUE </w:t>
            </w:r>
            <w:proofErr w:type="spellStart"/>
            <w:r>
              <w:t>mykey</w:t>
            </w:r>
            <w:proofErr w:type="spellEnd"/>
            <w:r>
              <w:t xml:space="preserve"> 0 4</w:t>
            </w:r>
          </w:p>
          <w:p w:rsidR="007978BF" w:rsidRDefault="007978BF" w:rsidP="007978BF">
            <w:pPr>
              <w:ind w:left="0"/>
            </w:pPr>
            <w:r>
              <w:rPr>
                <w:rFonts w:hint="eastAsia"/>
              </w:rPr>
              <w:t xml:space="preserve">    </w:t>
            </w:r>
            <w:r w:rsidR="00E71297">
              <w:rPr>
                <w:rFonts w:hint="eastAsia"/>
              </w:rPr>
              <w:t>join</w:t>
            </w:r>
          </w:p>
          <w:p w:rsidR="0082721E" w:rsidRDefault="007978BF" w:rsidP="007978BF">
            <w:pPr>
              <w:ind w:left="0"/>
            </w:pPr>
            <w:r>
              <w:rPr>
                <w:rFonts w:hint="eastAsia"/>
              </w:rPr>
              <w:t xml:space="preserve">   </w:t>
            </w:r>
            <w:r>
              <w:t>END</w:t>
            </w:r>
          </w:p>
        </w:tc>
      </w:tr>
    </w:tbl>
    <w:p w:rsidR="0082721E" w:rsidRDefault="0082721E" w:rsidP="0082721E"/>
    <w:p w:rsidR="00AC6AE6" w:rsidRDefault="00AC6AE6" w:rsidP="00AC6AE6">
      <w:pPr>
        <w:pStyle w:val="Heading2"/>
        <w:rPr>
          <w:rFonts w:ascii="宋体" w:eastAsia="宋体" w:hAnsi="宋体" w:cs="宋体"/>
        </w:rPr>
      </w:pPr>
      <w:r w:rsidRPr="00AC6AE6">
        <w:lastRenderedPageBreak/>
        <w:t xml:space="preserve">append </w:t>
      </w:r>
      <w:r w:rsidRPr="00AC6AE6">
        <w:t>命</w:t>
      </w:r>
      <w:r w:rsidRPr="00AC6AE6">
        <w:rPr>
          <w:rFonts w:ascii="宋体" w:eastAsia="宋体" w:hAnsi="宋体" w:cs="宋体" w:hint="eastAsia"/>
        </w:rPr>
        <w:t>令</w:t>
      </w:r>
    </w:p>
    <w:p w:rsidR="00AC6AE6" w:rsidRDefault="00AC6AE6" w:rsidP="00AC6AE6">
      <w:pPr>
        <w:ind w:firstLine="360"/>
      </w:pPr>
      <w:proofErr w:type="spellStart"/>
      <w:r w:rsidRPr="00AC6AE6">
        <w:t>Memcached</w:t>
      </w:r>
      <w:proofErr w:type="spellEnd"/>
      <w:r w:rsidRPr="00AC6AE6">
        <w:t xml:space="preserve"> append 命令用于向已存在 key(键) 的 value(数据值) 后面追加数据 。</w:t>
      </w:r>
    </w:p>
    <w:p w:rsidR="00AC6AE6" w:rsidRDefault="00AC6AE6" w:rsidP="00AC6AE6">
      <w:r>
        <w:rPr>
          <w:rFonts w:hint="eastAsia"/>
        </w:rPr>
        <w:t>语法：</w:t>
      </w:r>
    </w:p>
    <w:tbl>
      <w:tblPr>
        <w:tblStyle w:val="TableGrid"/>
        <w:tblW w:w="0" w:type="auto"/>
        <w:tblInd w:w="360" w:type="dxa"/>
        <w:tblLook w:val="04A0"/>
      </w:tblPr>
      <w:tblGrid>
        <w:gridCol w:w="8496"/>
      </w:tblGrid>
      <w:tr w:rsidR="00AC6AE6" w:rsidTr="00AC6AE6">
        <w:tc>
          <w:tcPr>
            <w:tcW w:w="8856" w:type="dxa"/>
          </w:tcPr>
          <w:p w:rsidR="00AC6AE6" w:rsidRDefault="00AC6AE6" w:rsidP="00AC6AE6">
            <w:pPr>
              <w:ind w:left="0"/>
            </w:pPr>
            <w:r>
              <w:t xml:space="preserve">append key flags </w:t>
            </w:r>
            <w:proofErr w:type="spellStart"/>
            <w:r>
              <w:t>exptime</w:t>
            </w:r>
            <w:proofErr w:type="spellEnd"/>
            <w:r>
              <w:t xml:space="preserve"> bytes [</w:t>
            </w:r>
            <w:proofErr w:type="spellStart"/>
            <w:r>
              <w:t>noreply</w:t>
            </w:r>
            <w:proofErr w:type="spellEnd"/>
            <w:r>
              <w:t>]</w:t>
            </w:r>
          </w:p>
          <w:p w:rsidR="00AC6AE6" w:rsidRDefault="00AC6AE6" w:rsidP="00AC6AE6">
            <w:pPr>
              <w:ind w:left="0"/>
            </w:pPr>
            <w:r>
              <w:t>value</w:t>
            </w:r>
          </w:p>
          <w:p w:rsidR="00AC6AE6" w:rsidRDefault="00AC6AE6" w:rsidP="00AC6AE6">
            <w:pPr>
              <w:ind w:left="0"/>
            </w:pPr>
          </w:p>
          <w:p w:rsidR="00AC6AE6" w:rsidRDefault="00AC6AE6" w:rsidP="00AC6AE6">
            <w:pPr>
              <w:ind w:left="0"/>
            </w:pPr>
            <w:r>
              <w:rPr>
                <w:rFonts w:hint="eastAsia"/>
              </w:rPr>
              <w:t>参数说明：</w:t>
            </w:r>
          </w:p>
          <w:p w:rsidR="00AC6AE6" w:rsidRPr="00AC6AE6" w:rsidRDefault="00AC6AE6" w:rsidP="00AC6AE6">
            <w:pPr>
              <w:pStyle w:val="ListParagraph"/>
              <w:numPr>
                <w:ilvl w:val="0"/>
                <w:numId w:val="27"/>
              </w:numPr>
            </w:pPr>
            <w:r w:rsidRPr="00AC6AE6">
              <w:t>key：键值 key-value 结构中的 key，用于查找缓存值。</w:t>
            </w:r>
          </w:p>
          <w:p w:rsidR="00AC6AE6" w:rsidRPr="00AC6AE6" w:rsidRDefault="00AC6AE6" w:rsidP="00AC6AE6">
            <w:pPr>
              <w:pStyle w:val="ListParagraph"/>
              <w:numPr>
                <w:ilvl w:val="0"/>
                <w:numId w:val="27"/>
              </w:numPr>
            </w:pPr>
            <w:r w:rsidRPr="00AC6AE6">
              <w:t>flags：可以包括键值对的整型参数，客户机使用它存储关于键值对的额外信息 。</w:t>
            </w:r>
          </w:p>
          <w:p w:rsidR="00AC6AE6" w:rsidRPr="00AC6AE6" w:rsidRDefault="00AC6AE6" w:rsidP="00AC6AE6">
            <w:pPr>
              <w:pStyle w:val="ListParagraph"/>
              <w:numPr>
                <w:ilvl w:val="0"/>
                <w:numId w:val="27"/>
              </w:numPr>
            </w:pPr>
            <w:proofErr w:type="spellStart"/>
            <w:r w:rsidRPr="00AC6AE6">
              <w:t>exptime</w:t>
            </w:r>
            <w:proofErr w:type="spellEnd"/>
            <w:r w:rsidRPr="00AC6AE6">
              <w:t>：在缓存中保存键值对的时间长度（以秒为单位，0 表示永远）</w:t>
            </w:r>
          </w:p>
          <w:p w:rsidR="00AC6AE6" w:rsidRPr="00AC6AE6" w:rsidRDefault="00AC6AE6" w:rsidP="00AC6AE6">
            <w:pPr>
              <w:pStyle w:val="ListParagraph"/>
              <w:numPr>
                <w:ilvl w:val="0"/>
                <w:numId w:val="27"/>
              </w:numPr>
            </w:pPr>
            <w:r w:rsidRPr="00AC6AE6">
              <w:t>bytes：在缓存中存储的字节数</w:t>
            </w:r>
          </w:p>
          <w:p w:rsidR="00AC6AE6" w:rsidRPr="00AC6AE6" w:rsidRDefault="00AC6AE6" w:rsidP="00AC6AE6">
            <w:pPr>
              <w:pStyle w:val="ListParagraph"/>
              <w:numPr>
                <w:ilvl w:val="0"/>
                <w:numId w:val="27"/>
              </w:numPr>
            </w:pPr>
            <w:proofErr w:type="spellStart"/>
            <w:r w:rsidRPr="00AC6AE6">
              <w:t>noreply</w:t>
            </w:r>
            <w:proofErr w:type="spellEnd"/>
            <w:r w:rsidRPr="00AC6AE6">
              <w:t>（可选）： 该参数告知服务器不需要返回数据</w:t>
            </w:r>
          </w:p>
          <w:p w:rsidR="00AC6AE6" w:rsidRDefault="00AC6AE6" w:rsidP="00AC6AE6">
            <w:pPr>
              <w:pStyle w:val="ListParagraph"/>
              <w:numPr>
                <w:ilvl w:val="0"/>
                <w:numId w:val="27"/>
              </w:numPr>
            </w:pPr>
            <w:r w:rsidRPr="00AC6AE6">
              <w:t>value：存储的值（始终位于第二行）（可直接理解为key-value结构中的value）</w:t>
            </w:r>
          </w:p>
          <w:p w:rsidR="00DF38C9" w:rsidRDefault="00DF38C9" w:rsidP="00DF38C9">
            <w:pPr>
              <w:pStyle w:val="ListParagraph"/>
            </w:pPr>
          </w:p>
          <w:p w:rsidR="00DF38C9" w:rsidRPr="00DF38C9" w:rsidRDefault="00DF38C9" w:rsidP="00DF38C9">
            <w:pPr>
              <w:ind w:left="0"/>
            </w:pPr>
            <w:r>
              <w:rPr>
                <w:rFonts w:hint="eastAsia"/>
              </w:rPr>
              <w:t>输出信息：</w:t>
            </w:r>
          </w:p>
          <w:p w:rsidR="00DF38C9" w:rsidRPr="00DF38C9" w:rsidRDefault="00DF38C9" w:rsidP="00DF38C9">
            <w:pPr>
              <w:pStyle w:val="ListParagraph"/>
              <w:numPr>
                <w:ilvl w:val="0"/>
                <w:numId w:val="33"/>
              </w:numPr>
              <w:rPr>
                <w:rFonts w:ascii="Helvetica" w:eastAsia="Times New Roman" w:hAnsi="Helvetica" w:cs="Helvetica"/>
              </w:rPr>
            </w:pPr>
            <w:r w:rsidRPr="00DF38C9">
              <w:rPr>
                <w:rFonts w:ascii="Helvetica" w:eastAsia="Times New Roman" w:hAnsi="Helvetica" w:cs="Helvetica"/>
                <w:b/>
                <w:bCs/>
              </w:rPr>
              <w:t>STORED</w:t>
            </w:r>
            <w:r w:rsidRPr="00DF38C9">
              <w:rPr>
                <w:rFonts w:hint="eastAsia"/>
              </w:rPr>
              <w:t>：保存成功后输出</w:t>
            </w:r>
            <w:r w:rsidRPr="00DF38C9">
              <w:t>。</w:t>
            </w:r>
          </w:p>
          <w:p w:rsidR="00DF38C9" w:rsidRPr="00DF38C9" w:rsidRDefault="00DF38C9" w:rsidP="00DF38C9">
            <w:pPr>
              <w:pStyle w:val="ListParagraph"/>
              <w:numPr>
                <w:ilvl w:val="0"/>
                <w:numId w:val="33"/>
              </w:numPr>
              <w:rPr>
                <w:rFonts w:ascii="Helvetica" w:eastAsia="Times New Roman" w:hAnsi="Helvetica" w:cs="Helvetica"/>
              </w:rPr>
            </w:pPr>
            <w:r w:rsidRPr="00DF38C9">
              <w:rPr>
                <w:rFonts w:ascii="Helvetica" w:eastAsia="Times New Roman" w:hAnsi="Helvetica" w:cs="Helvetica"/>
                <w:b/>
                <w:bCs/>
              </w:rPr>
              <w:t>NOT_STORED</w:t>
            </w:r>
            <w:r w:rsidRPr="00DF38C9">
              <w:rPr>
                <w:rFonts w:hint="eastAsia"/>
              </w:rPr>
              <w:t>：该键在</w:t>
            </w:r>
            <w:r w:rsidRPr="00DF38C9">
              <w:rPr>
                <w:rFonts w:ascii="Helvetica" w:eastAsia="Times New Roman" w:hAnsi="Helvetica" w:cs="Helvetica"/>
              </w:rPr>
              <w:t xml:space="preserve"> </w:t>
            </w:r>
            <w:proofErr w:type="spellStart"/>
            <w:r w:rsidRPr="00DF38C9">
              <w:rPr>
                <w:rFonts w:ascii="Helvetica" w:eastAsia="Times New Roman" w:hAnsi="Helvetica" w:cs="Helvetica"/>
              </w:rPr>
              <w:t>Memcached</w:t>
            </w:r>
            <w:proofErr w:type="spellEnd"/>
            <w:r w:rsidRPr="00DF38C9">
              <w:rPr>
                <w:rFonts w:ascii="Helvetica" w:eastAsia="Times New Roman" w:hAnsi="Helvetica" w:cs="Helvetica"/>
              </w:rPr>
              <w:t xml:space="preserve"> </w:t>
            </w:r>
            <w:r w:rsidRPr="00DF38C9">
              <w:rPr>
                <w:rFonts w:hint="eastAsia"/>
              </w:rPr>
              <w:t>上不存在</w:t>
            </w:r>
            <w:r w:rsidRPr="00DF38C9">
              <w:t>。</w:t>
            </w:r>
          </w:p>
          <w:p w:rsidR="00DF38C9" w:rsidRPr="00DF38C9" w:rsidRDefault="00DF38C9" w:rsidP="00DF38C9">
            <w:pPr>
              <w:pStyle w:val="ListParagraph"/>
              <w:numPr>
                <w:ilvl w:val="0"/>
                <w:numId w:val="33"/>
              </w:numPr>
              <w:rPr>
                <w:rFonts w:ascii="Helvetica" w:eastAsia="Times New Roman" w:hAnsi="Helvetica" w:cs="Helvetica"/>
              </w:rPr>
            </w:pPr>
            <w:r w:rsidRPr="00DF38C9">
              <w:rPr>
                <w:rFonts w:ascii="Helvetica" w:eastAsia="Times New Roman" w:hAnsi="Helvetica" w:cs="Helvetica"/>
                <w:b/>
                <w:bCs/>
              </w:rPr>
              <w:t>CLIENT_ERROR</w:t>
            </w:r>
            <w:r w:rsidRPr="00DF38C9">
              <w:rPr>
                <w:rFonts w:hint="eastAsia"/>
              </w:rPr>
              <w:t>：执行错误</w:t>
            </w:r>
            <w:r w:rsidRPr="00DF38C9">
              <w:t>。</w:t>
            </w:r>
          </w:p>
          <w:p w:rsidR="00F42CD8" w:rsidRDefault="00F42CD8" w:rsidP="00F42CD8">
            <w:pPr>
              <w:ind w:left="0"/>
            </w:pPr>
          </w:p>
          <w:p w:rsidR="00F42CD8" w:rsidRDefault="00F42CD8" w:rsidP="00F42CD8">
            <w:pPr>
              <w:ind w:left="0"/>
            </w:pPr>
            <w:r>
              <w:rPr>
                <w:rFonts w:hint="eastAsia"/>
              </w:rPr>
              <w:t>例如：</w:t>
            </w:r>
          </w:p>
          <w:p w:rsidR="00F42CD8" w:rsidRDefault="00F42CD8" w:rsidP="00F42CD8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 xml:space="preserve">set </w:t>
            </w:r>
            <w:proofErr w:type="spellStart"/>
            <w:r>
              <w:t>runoob</w:t>
            </w:r>
            <w:proofErr w:type="spellEnd"/>
            <w:r>
              <w:t xml:space="preserve"> 0 900 9</w:t>
            </w:r>
          </w:p>
          <w:p w:rsidR="00F42CD8" w:rsidRDefault="00F42CD8" w:rsidP="00F42CD8">
            <w:pPr>
              <w:ind w:left="0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t>memcached</w:t>
            </w:r>
            <w:proofErr w:type="spellEnd"/>
          </w:p>
          <w:p w:rsidR="00F42CD8" w:rsidRDefault="00F42CD8" w:rsidP="00F42CD8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>STORED</w:t>
            </w:r>
          </w:p>
          <w:p w:rsidR="00F42CD8" w:rsidRDefault="00F42CD8" w:rsidP="00F42CD8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 xml:space="preserve">get </w:t>
            </w:r>
            <w:proofErr w:type="spellStart"/>
            <w:r>
              <w:t>runoob</w:t>
            </w:r>
            <w:proofErr w:type="spellEnd"/>
          </w:p>
          <w:p w:rsidR="00F42CD8" w:rsidRDefault="00F42CD8" w:rsidP="00F42CD8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 xml:space="preserve">VALUE </w:t>
            </w:r>
            <w:proofErr w:type="spellStart"/>
            <w:r>
              <w:t>runoob</w:t>
            </w:r>
            <w:proofErr w:type="spellEnd"/>
            <w:r>
              <w:t xml:space="preserve"> 0 9</w:t>
            </w:r>
          </w:p>
          <w:p w:rsidR="00F42CD8" w:rsidRDefault="00F42CD8" w:rsidP="00F42CD8">
            <w:pPr>
              <w:ind w:left="0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t>memcached</w:t>
            </w:r>
            <w:proofErr w:type="spellEnd"/>
          </w:p>
          <w:p w:rsidR="00F42CD8" w:rsidRDefault="00F42CD8" w:rsidP="00F42CD8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>END</w:t>
            </w:r>
          </w:p>
          <w:p w:rsidR="00F42CD8" w:rsidRDefault="00F42CD8" w:rsidP="00F42CD8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 xml:space="preserve">append </w:t>
            </w:r>
            <w:proofErr w:type="spellStart"/>
            <w:r>
              <w:t>runoob</w:t>
            </w:r>
            <w:proofErr w:type="spellEnd"/>
            <w:r>
              <w:t xml:space="preserve"> 0 900 5</w:t>
            </w:r>
          </w:p>
          <w:p w:rsidR="00F42CD8" w:rsidRDefault="00F42CD8" w:rsidP="00F42CD8">
            <w:pPr>
              <w:ind w:left="0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t>redis</w:t>
            </w:r>
            <w:proofErr w:type="spellEnd"/>
          </w:p>
          <w:p w:rsidR="00F42CD8" w:rsidRDefault="00F42CD8" w:rsidP="00F42CD8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>STORED</w:t>
            </w:r>
          </w:p>
          <w:p w:rsidR="00F42CD8" w:rsidRDefault="00F42CD8" w:rsidP="00F42CD8">
            <w:pPr>
              <w:ind w:left="0"/>
            </w:pPr>
            <w:r>
              <w:rPr>
                <w:rFonts w:hint="eastAsia"/>
              </w:rPr>
              <w:lastRenderedPageBreak/>
              <w:t xml:space="preserve">    </w:t>
            </w:r>
            <w:r>
              <w:t xml:space="preserve">get </w:t>
            </w:r>
            <w:proofErr w:type="spellStart"/>
            <w:r>
              <w:t>runoob</w:t>
            </w:r>
            <w:proofErr w:type="spellEnd"/>
          </w:p>
          <w:p w:rsidR="00F42CD8" w:rsidRDefault="00F42CD8" w:rsidP="00F42CD8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 xml:space="preserve">VALUE </w:t>
            </w:r>
            <w:proofErr w:type="spellStart"/>
            <w:r>
              <w:t>runoob</w:t>
            </w:r>
            <w:proofErr w:type="spellEnd"/>
            <w:r>
              <w:t xml:space="preserve"> 0 14</w:t>
            </w:r>
          </w:p>
          <w:p w:rsidR="00F42CD8" w:rsidRDefault="00F42CD8" w:rsidP="00F42CD8">
            <w:pPr>
              <w:ind w:left="0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t>memcachedredis</w:t>
            </w:r>
            <w:proofErr w:type="spellEnd"/>
          </w:p>
          <w:p w:rsidR="00F42CD8" w:rsidRPr="00F42CD8" w:rsidRDefault="00F42CD8" w:rsidP="00F42CD8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>END</w:t>
            </w:r>
          </w:p>
        </w:tc>
      </w:tr>
    </w:tbl>
    <w:p w:rsidR="00AC6AE6" w:rsidRDefault="00AC6AE6" w:rsidP="00AC6AE6"/>
    <w:p w:rsidR="009215CE" w:rsidRPr="009215CE" w:rsidRDefault="009215CE" w:rsidP="009215CE">
      <w:pPr>
        <w:pStyle w:val="Heading2"/>
      </w:pPr>
      <w:proofErr w:type="spellStart"/>
      <w:r w:rsidRPr="009215CE">
        <w:t>prepend</w:t>
      </w:r>
      <w:proofErr w:type="spellEnd"/>
      <w:r w:rsidRPr="009215CE">
        <w:t xml:space="preserve"> </w:t>
      </w:r>
      <w:r w:rsidRPr="009215CE">
        <w:t>命</w:t>
      </w:r>
      <w:r w:rsidRPr="009215CE">
        <w:rPr>
          <w:rFonts w:ascii="宋体" w:eastAsia="宋体" w:hAnsi="宋体" w:cs="宋体" w:hint="eastAsia"/>
        </w:rPr>
        <w:t>令</w:t>
      </w:r>
    </w:p>
    <w:p w:rsidR="009215CE" w:rsidRDefault="009215CE" w:rsidP="009215CE">
      <w:pPr>
        <w:ind w:firstLine="360"/>
      </w:pPr>
      <w:proofErr w:type="spellStart"/>
      <w:r w:rsidRPr="009215CE">
        <w:t>Memcached</w:t>
      </w:r>
      <w:proofErr w:type="spellEnd"/>
      <w:r w:rsidRPr="009215CE">
        <w:t xml:space="preserve"> </w:t>
      </w:r>
      <w:proofErr w:type="spellStart"/>
      <w:r w:rsidRPr="009215CE">
        <w:t>prepend</w:t>
      </w:r>
      <w:proofErr w:type="spellEnd"/>
      <w:r w:rsidRPr="009215CE">
        <w:t xml:space="preserve"> 命令用于向已存在 key(键) 的 value(数据值) 前面追加数据 。</w:t>
      </w:r>
    </w:p>
    <w:p w:rsidR="009215CE" w:rsidRDefault="009215CE" w:rsidP="009215CE">
      <w:r>
        <w:rPr>
          <w:rFonts w:hint="eastAsia"/>
        </w:rPr>
        <w:t>语法：</w:t>
      </w:r>
    </w:p>
    <w:tbl>
      <w:tblPr>
        <w:tblStyle w:val="TableGrid"/>
        <w:tblW w:w="0" w:type="auto"/>
        <w:tblInd w:w="360" w:type="dxa"/>
        <w:tblLook w:val="04A0"/>
      </w:tblPr>
      <w:tblGrid>
        <w:gridCol w:w="8496"/>
      </w:tblGrid>
      <w:tr w:rsidR="009215CE" w:rsidTr="00393203">
        <w:tc>
          <w:tcPr>
            <w:tcW w:w="8496" w:type="dxa"/>
          </w:tcPr>
          <w:p w:rsidR="009215CE" w:rsidRDefault="009215CE" w:rsidP="009215CE">
            <w:pPr>
              <w:ind w:left="0"/>
            </w:pPr>
            <w:proofErr w:type="spellStart"/>
            <w:r>
              <w:t>prepend</w:t>
            </w:r>
            <w:proofErr w:type="spellEnd"/>
            <w:r>
              <w:t xml:space="preserve"> key flags </w:t>
            </w:r>
            <w:proofErr w:type="spellStart"/>
            <w:r>
              <w:t>exptime</w:t>
            </w:r>
            <w:proofErr w:type="spellEnd"/>
            <w:r>
              <w:t xml:space="preserve"> bytes [</w:t>
            </w:r>
            <w:proofErr w:type="spellStart"/>
            <w:r>
              <w:t>noreply</w:t>
            </w:r>
            <w:proofErr w:type="spellEnd"/>
            <w:r>
              <w:t>]</w:t>
            </w:r>
          </w:p>
          <w:p w:rsidR="009215CE" w:rsidRDefault="009215CE" w:rsidP="009215CE">
            <w:pPr>
              <w:ind w:left="0"/>
            </w:pPr>
            <w:r>
              <w:t>value</w:t>
            </w:r>
          </w:p>
          <w:p w:rsidR="009215CE" w:rsidRDefault="009215CE" w:rsidP="009215CE">
            <w:pPr>
              <w:ind w:left="0"/>
            </w:pPr>
          </w:p>
          <w:p w:rsidR="009215CE" w:rsidRDefault="009215CE" w:rsidP="009215CE">
            <w:pPr>
              <w:ind w:left="0"/>
            </w:pPr>
            <w:r>
              <w:rPr>
                <w:rFonts w:hint="eastAsia"/>
              </w:rPr>
              <w:t>参数说明：</w:t>
            </w:r>
          </w:p>
          <w:p w:rsidR="009215CE" w:rsidRPr="009215CE" w:rsidRDefault="009215CE" w:rsidP="009215CE">
            <w:pPr>
              <w:pStyle w:val="ListParagraph"/>
              <w:numPr>
                <w:ilvl w:val="0"/>
                <w:numId w:val="29"/>
              </w:numPr>
            </w:pPr>
            <w:r w:rsidRPr="009215CE">
              <w:t>key：键值 key-value 结构中的 key，用于查找缓存值。</w:t>
            </w:r>
          </w:p>
          <w:p w:rsidR="009215CE" w:rsidRPr="009215CE" w:rsidRDefault="009215CE" w:rsidP="009215CE">
            <w:pPr>
              <w:pStyle w:val="ListParagraph"/>
              <w:numPr>
                <w:ilvl w:val="0"/>
                <w:numId w:val="29"/>
              </w:numPr>
            </w:pPr>
            <w:r w:rsidRPr="009215CE">
              <w:t>flags：可以包括键值对的整型参数，客户机使用它存储关于键值对的额外信息 。</w:t>
            </w:r>
          </w:p>
          <w:p w:rsidR="009215CE" w:rsidRPr="009215CE" w:rsidRDefault="009215CE" w:rsidP="009215CE">
            <w:pPr>
              <w:pStyle w:val="ListParagraph"/>
              <w:numPr>
                <w:ilvl w:val="0"/>
                <w:numId w:val="29"/>
              </w:numPr>
            </w:pPr>
            <w:proofErr w:type="spellStart"/>
            <w:r w:rsidRPr="009215CE">
              <w:t>exptime</w:t>
            </w:r>
            <w:proofErr w:type="spellEnd"/>
            <w:r w:rsidRPr="009215CE">
              <w:t>：在缓存中保存键值对的时间长度（以秒为单位，0 表示永远）</w:t>
            </w:r>
          </w:p>
          <w:p w:rsidR="009215CE" w:rsidRPr="009215CE" w:rsidRDefault="009215CE" w:rsidP="009215CE">
            <w:pPr>
              <w:pStyle w:val="ListParagraph"/>
              <w:numPr>
                <w:ilvl w:val="0"/>
                <w:numId w:val="29"/>
              </w:numPr>
            </w:pPr>
            <w:r w:rsidRPr="009215CE">
              <w:t>bytes：在缓存中存储的字节数</w:t>
            </w:r>
          </w:p>
          <w:p w:rsidR="009215CE" w:rsidRPr="009215CE" w:rsidRDefault="009215CE" w:rsidP="009215CE">
            <w:pPr>
              <w:pStyle w:val="ListParagraph"/>
              <w:numPr>
                <w:ilvl w:val="0"/>
                <w:numId w:val="29"/>
              </w:numPr>
            </w:pPr>
            <w:proofErr w:type="spellStart"/>
            <w:r w:rsidRPr="009215CE">
              <w:t>noreply</w:t>
            </w:r>
            <w:proofErr w:type="spellEnd"/>
            <w:r w:rsidRPr="009215CE">
              <w:t>（可选）： 该参数告知服务器不需要返回数据</w:t>
            </w:r>
          </w:p>
          <w:p w:rsidR="009215CE" w:rsidRDefault="009215CE" w:rsidP="009215CE">
            <w:pPr>
              <w:pStyle w:val="ListParagraph"/>
              <w:numPr>
                <w:ilvl w:val="0"/>
                <w:numId w:val="29"/>
              </w:numPr>
            </w:pPr>
            <w:r w:rsidRPr="009215CE">
              <w:t>value：存储的值（始终位于第二行）（可直接理解为key-value结构中的value）</w:t>
            </w:r>
          </w:p>
          <w:p w:rsidR="00332318" w:rsidRDefault="00332318" w:rsidP="00332318"/>
          <w:p w:rsidR="00332318" w:rsidRDefault="00332318" w:rsidP="00332318">
            <w:pPr>
              <w:ind w:left="0"/>
            </w:pPr>
            <w:r>
              <w:rPr>
                <w:rFonts w:hint="eastAsia"/>
              </w:rPr>
              <w:t>输出信息：</w:t>
            </w:r>
          </w:p>
          <w:p w:rsidR="00332318" w:rsidRPr="00332318" w:rsidRDefault="00332318" w:rsidP="00332318">
            <w:pPr>
              <w:pStyle w:val="ListParagraph"/>
              <w:numPr>
                <w:ilvl w:val="0"/>
                <w:numId w:val="30"/>
              </w:numPr>
            </w:pPr>
            <w:r w:rsidRPr="00332318">
              <w:t>STORED：保存成功后输出。</w:t>
            </w:r>
          </w:p>
          <w:p w:rsidR="00332318" w:rsidRPr="00332318" w:rsidRDefault="00332318" w:rsidP="00332318">
            <w:pPr>
              <w:pStyle w:val="ListParagraph"/>
              <w:numPr>
                <w:ilvl w:val="0"/>
                <w:numId w:val="30"/>
              </w:numPr>
            </w:pPr>
            <w:r w:rsidRPr="00332318">
              <w:t xml:space="preserve">NOT_STORED：该键在 </w:t>
            </w:r>
            <w:proofErr w:type="spellStart"/>
            <w:r w:rsidRPr="00332318">
              <w:t>Memcached</w:t>
            </w:r>
            <w:proofErr w:type="spellEnd"/>
            <w:r w:rsidRPr="00332318">
              <w:t xml:space="preserve"> 上不存在。</w:t>
            </w:r>
          </w:p>
          <w:p w:rsidR="00332318" w:rsidRPr="0067126D" w:rsidRDefault="00332318" w:rsidP="0067126D">
            <w:pPr>
              <w:pStyle w:val="ListParagraph"/>
              <w:numPr>
                <w:ilvl w:val="0"/>
                <w:numId w:val="30"/>
              </w:numPr>
            </w:pPr>
            <w:r w:rsidRPr="00332318">
              <w:t>CLIENT_ERROR：执行错误</w:t>
            </w:r>
          </w:p>
          <w:p w:rsidR="009215CE" w:rsidRDefault="009215CE" w:rsidP="009215CE">
            <w:pPr>
              <w:ind w:left="0"/>
            </w:pPr>
            <w:r>
              <w:rPr>
                <w:rFonts w:hint="eastAsia"/>
              </w:rPr>
              <w:t>例如：</w:t>
            </w:r>
          </w:p>
          <w:p w:rsidR="009215CE" w:rsidRDefault="009215CE" w:rsidP="009215CE">
            <w:pPr>
              <w:ind w:left="0"/>
            </w:pPr>
            <w:r>
              <w:rPr>
                <w:rFonts w:hint="eastAsia"/>
              </w:rPr>
              <w:t xml:space="preserve">           </w:t>
            </w:r>
            <w:r>
              <w:t xml:space="preserve">set </w:t>
            </w:r>
            <w:proofErr w:type="spellStart"/>
            <w:r>
              <w:t>runoob</w:t>
            </w:r>
            <w:proofErr w:type="spellEnd"/>
            <w:r>
              <w:t xml:space="preserve"> 0 900 9</w:t>
            </w:r>
          </w:p>
          <w:p w:rsidR="009215CE" w:rsidRDefault="009215CE" w:rsidP="009215CE">
            <w:pPr>
              <w:ind w:left="0"/>
            </w:pPr>
            <w:r>
              <w:rPr>
                <w:rFonts w:hint="eastAsia"/>
              </w:rPr>
              <w:t xml:space="preserve">           </w:t>
            </w:r>
            <w:proofErr w:type="spellStart"/>
            <w:r>
              <w:t>memcached</w:t>
            </w:r>
            <w:proofErr w:type="spellEnd"/>
          </w:p>
          <w:p w:rsidR="009215CE" w:rsidRDefault="009215CE" w:rsidP="009215CE">
            <w:pPr>
              <w:ind w:left="0"/>
            </w:pPr>
            <w:r>
              <w:rPr>
                <w:rFonts w:hint="eastAsia"/>
              </w:rPr>
              <w:t xml:space="preserve">           </w:t>
            </w:r>
            <w:r>
              <w:t>STORED</w:t>
            </w:r>
          </w:p>
          <w:p w:rsidR="009215CE" w:rsidRDefault="009215CE" w:rsidP="009215CE">
            <w:pPr>
              <w:ind w:left="0"/>
            </w:pPr>
            <w:r>
              <w:rPr>
                <w:rFonts w:hint="eastAsia"/>
              </w:rPr>
              <w:t xml:space="preserve">           </w:t>
            </w:r>
            <w:r>
              <w:t xml:space="preserve">get </w:t>
            </w:r>
            <w:proofErr w:type="spellStart"/>
            <w:r>
              <w:t>runoob</w:t>
            </w:r>
            <w:proofErr w:type="spellEnd"/>
          </w:p>
          <w:p w:rsidR="009215CE" w:rsidRDefault="009215CE" w:rsidP="009215CE">
            <w:pPr>
              <w:ind w:left="720"/>
            </w:pPr>
            <w:r>
              <w:t xml:space="preserve">VALUE </w:t>
            </w:r>
            <w:proofErr w:type="spellStart"/>
            <w:r>
              <w:t>runoob</w:t>
            </w:r>
            <w:proofErr w:type="spellEnd"/>
            <w:r>
              <w:t xml:space="preserve"> 0 9</w:t>
            </w:r>
          </w:p>
          <w:p w:rsidR="009215CE" w:rsidRDefault="009215CE" w:rsidP="009215CE">
            <w:pPr>
              <w:ind w:left="720"/>
            </w:pPr>
            <w:proofErr w:type="spellStart"/>
            <w:r>
              <w:lastRenderedPageBreak/>
              <w:t>memcached</w:t>
            </w:r>
            <w:proofErr w:type="spellEnd"/>
          </w:p>
          <w:p w:rsidR="009215CE" w:rsidRDefault="009215CE" w:rsidP="009215CE">
            <w:pPr>
              <w:ind w:left="720"/>
            </w:pPr>
            <w:r>
              <w:t>END</w:t>
            </w:r>
          </w:p>
          <w:p w:rsidR="009215CE" w:rsidRDefault="009215CE" w:rsidP="009215CE">
            <w:pPr>
              <w:ind w:left="720"/>
            </w:pPr>
            <w:proofErr w:type="spellStart"/>
            <w:r>
              <w:t>prepend</w:t>
            </w:r>
            <w:proofErr w:type="spellEnd"/>
            <w:r>
              <w:t xml:space="preserve"> </w:t>
            </w:r>
            <w:proofErr w:type="spellStart"/>
            <w:r>
              <w:t>runoob</w:t>
            </w:r>
            <w:proofErr w:type="spellEnd"/>
            <w:r>
              <w:t xml:space="preserve"> 0 900 5</w:t>
            </w:r>
          </w:p>
          <w:p w:rsidR="009215CE" w:rsidRDefault="009215CE" w:rsidP="009215CE">
            <w:pPr>
              <w:ind w:left="720"/>
            </w:pPr>
            <w:proofErr w:type="spellStart"/>
            <w:r>
              <w:t>redis</w:t>
            </w:r>
            <w:proofErr w:type="spellEnd"/>
          </w:p>
          <w:p w:rsidR="009215CE" w:rsidRDefault="009215CE" w:rsidP="009215CE">
            <w:pPr>
              <w:ind w:left="720"/>
            </w:pPr>
            <w:r>
              <w:t>STORED</w:t>
            </w:r>
          </w:p>
          <w:p w:rsidR="009215CE" w:rsidRDefault="009215CE" w:rsidP="009215CE">
            <w:pPr>
              <w:ind w:left="720"/>
            </w:pPr>
            <w:r>
              <w:t xml:space="preserve">get </w:t>
            </w:r>
            <w:proofErr w:type="spellStart"/>
            <w:r>
              <w:t>runoob</w:t>
            </w:r>
            <w:proofErr w:type="spellEnd"/>
          </w:p>
          <w:p w:rsidR="009215CE" w:rsidRDefault="009215CE" w:rsidP="009215CE">
            <w:pPr>
              <w:ind w:left="720"/>
            </w:pPr>
            <w:r>
              <w:t xml:space="preserve">VALUE </w:t>
            </w:r>
            <w:proofErr w:type="spellStart"/>
            <w:r>
              <w:t>runoob</w:t>
            </w:r>
            <w:proofErr w:type="spellEnd"/>
            <w:r>
              <w:t xml:space="preserve"> 0 14</w:t>
            </w:r>
          </w:p>
          <w:p w:rsidR="009215CE" w:rsidRDefault="009215CE" w:rsidP="009215CE">
            <w:pPr>
              <w:ind w:left="720"/>
            </w:pPr>
            <w:proofErr w:type="spellStart"/>
            <w:r>
              <w:t>redismemcached</w:t>
            </w:r>
            <w:proofErr w:type="spellEnd"/>
          </w:p>
          <w:p w:rsidR="009215CE" w:rsidRPr="009215CE" w:rsidRDefault="009215CE" w:rsidP="009215CE">
            <w:pPr>
              <w:ind w:left="720"/>
            </w:pPr>
            <w:r>
              <w:t>END</w:t>
            </w:r>
          </w:p>
        </w:tc>
      </w:tr>
    </w:tbl>
    <w:p w:rsidR="00393203" w:rsidRDefault="00393203" w:rsidP="00393203">
      <w:pPr>
        <w:pStyle w:val="Heading2"/>
      </w:pPr>
      <w:r>
        <w:rPr>
          <w:rFonts w:hint="eastAsia"/>
        </w:rPr>
        <w:lastRenderedPageBreak/>
        <w:t>CAS</w:t>
      </w:r>
      <w:r>
        <w:rPr>
          <w:rFonts w:hint="eastAsia"/>
        </w:rPr>
        <w:t>命令</w:t>
      </w:r>
    </w:p>
    <w:p w:rsidR="009215CE" w:rsidRDefault="0072070A" w:rsidP="00393203">
      <w:r>
        <w:tab/>
      </w:r>
      <w:proofErr w:type="spellStart"/>
      <w:r w:rsidR="00393203">
        <w:t>Memcached</w:t>
      </w:r>
      <w:proofErr w:type="spellEnd"/>
      <w:r w:rsidR="00393203">
        <w:t xml:space="preserve"> CAS（Check-And-Set 或 Compare-And-Swap） 命令用于执行一个"检查并设置"的操作</w:t>
      </w:r>
      <w:r w:rsidR="00393203">
        <w:rPr>
          <w:rFonts w:hint="eastAsia"/>
        </w:rPr>
        <w:t>。它仅在当前客户端最后一次取值后，该</w:t>
      </w:r>
      <w:r w:rsidR="00393203">
        <w:t>key 对应的值没有被其他客户端修改的情况下， 才能够将值写入。</w:t>
      </w:r>
      <w:r w:rsidR="00393203">
        <w:rPr>
          <w:rFonts w:hint="eastAsia"/>
        </w:rPr>
        <w:t>检查是通过</w:t>
      </w:r>
      <w:proofErr w:type="spellStart"/>
      <w:r w:rsidR="00393203">
        <w:t>cas_token</w:t>
      </w:r>
      <w:proofErr w:type="spellEnd"/>
      <w:r w:rsidR="00393203">
        <w:t>参数进行的， 这个参数是</w:t>
      </w:r>
      <w:proofErr w:type="spellStart"/>
      <w:r w:rsidR="00393203">
        <w:t>Memcach</w:t>
      </w:r>
      <w:proofErr w:type="spellEnd"/>
      <w:r w:rsidR="00393203">
        <w:t>指定给已经存在的元素的一个唯一的64位值。</w:t>
      </w:r>
    </w:p>
    <w:p w:rsidR="00A70A66" w:rsidRDefault="00A70A66" w:rsidP="00393203">
      <w:r>
        <w:rPr>
          <w:rFonts w:hint="eastAsia"/>
        </w:rPr>
        <w:t>语法：</w:t>
      </w:r>
    </w:p>
    <w:tbl>
      <w:tblPr>
        <w:tblStyle w:val="TableGrid"/>
        <w:tblW w:w="0" w:type="auto"/>
        <w:tblInd w:w="360" w:type="dxa"/>
        <w:tblLook w:val="04A0"/>
      </w:tblPr>
      <w:tblGrid>
        <w:gridCol w:w="8496"/>
      </w:tblGrid>
      <w:tr w:rsidR="00A70A66" w:rsidTr="00A70A66">
        <w:tc>
          <w:tcPr>
            <w:tcW w:w="8856" w:type="dxa"/>
          </w:tcPr>
          <w:p w:rsidR="00A70A66" w:rsidRDefault="00477916" w:rsidP="00A70A66">
            <w:pPr>
              <w:ind w:left="0"/>
            </w:pPr>
            <w:proofErr w:type="spellStart"/>
            <w:r>
              <w:rPr>
                <w:rFonts w:hint="eastAsia"/>
              </w:rPr>
              <w:t>c</w:t>
            </w:r>
            <w:r w:rsidR="00A70A66">
              <w:t>as</w:t>
            </w:r>
            <w:proofErr w:type="spellEnd"/>
            <w:r w:rsidR="00A70A66">
              <w:t xml:space="preserve"> key flags </w:t>
            </w:r>
            <w:proofErr w:type="spellStart"/>
            <w:r w:rsidR="00A70A66">
              <w:t>exptime</w:t>
            </w:r>
            <w:proofErr w:type="spellEnd"/>
            <w:r w:rsidR="00A70A66">
              <w:t xml:space="preserve"> bytes </w:t>
            </w:r>
            <w:proofErr w:type="spellStart"/>
            <w:r w:rsidR="00A70A66">
              <w:t>unique_cas_token</w:t>
            </w:r>
            <w:proofErr w:type="spellEnd"/>
            <w:r w:rsidR="00A70A66">
              <w:t xml:space="preserve"> [</w:t>
            </w:r>
            <w:proofErr w:type="spellStart"/>
            <w:r w:rsidR="00A70A66">
              <w:t>noreply</w:t>
            </w:r>
            <w:proofErr w:type="spellEnd"/>
            <w:r w:rsidR="00A70A66">
              <w:t>]</w:t>
            </w:r>
          </w:p>
          <w:p w:rsidR="00A70A66" w:rsidRDefault="00A70A66" w:rsidP="00A70A66">
            <w:pPr>
              <w:ind w:left="0"/>
            </w:pPr>
            <w:r>
              <w:t>value</w:t>
            </w:r>
          </w:p>
          <w:p w:rsidR="00A70A66" w:rsidRDefault="00A70A66" w:rsidP="00A70A66">
            <w:pPr>
              <w:ind w:left="0"/>
            </w:pPr>
          </w:p>
          <w:p w:rsidR="00A70A66" w:rsidRDefault="00A70A66" w:rsidP="00A70A66">
            <w:pPr>
              <w:ind w:left="0"/>
            </w:pPr>
            <w:r>
              <w:rPr>
                <w:rFonts w:hint="eastAsia"/>
              </w:rPr>
              <w:t>参数说明：</w:t>
            </w:r>
          </w:p>
          <w:p w:rsidR="00A70A66" w:rsidRPr="00A70A66" w:rsidRDefault="00A70A66" w:rsidP="00A70A66">
            <w:pPr>
              <w:pStyle w:val="ListParagraph"/>
              <w:numPr>
                <w:ilvl w:val="0"/>
                <w:numId w:val="34"/>
              </w:numPr>
            </w:pPr>
            <w:r w:rsidRPr="00A70A66">
              <w:t>key：键值 key-value 结构中的 key，用于查找缓存值。</w:t>
            </w:r>
          </w:p>
          <w:p w:rsidR="00A70A66" w:rsidRPr="00A70A66" w:rsidRDefault="00A70A66" w:rsidP="00A70A66">
            <w:pPr>
              <w:pStyle w:val="ListParagraph"/>
              <w:numPr>
                <w:ilvl w:val="0"/>
                <w:numId w:val="34"/>
              </w:numPr>
            </w:pPr>
            <w:r w:rsidRPr="00A70A66">
              <w:t>flags：可以包括键值对的整型参数，客户机使用它存储关于键值对的额外信息 。</w:t>
            </w:r>
          </w:p>
          <w:p w:rsidR="00A70A66" w:rsidRPr="00A70A66" w:rsidRDefault="00A70A66" w:rsidP="00A70A66">
            <w:pPr>
              <w:pStyle w:val="ListParagraph"/>
              <w:numPr>
                <w:ilvl w:val="0"/>
                <w:numId w:val="34"/>
              </w:numPr>
            </w:pPr>
            <w:proofErr w:type="spellStart"/>
            <w:r w:rsidRPr="00A70A66">
              <w:t>exptime</w:t>
            </w:r>
            <w:proofErr w:type="spellEnd"/>
            <w:r w:rsidRPr="00A70A66">
              <w:t>：在缓存中保存键值对的时间长度（以秒为单位，0 表示永远）</w:t>
            </w:r>
          </w:p>
          <w:p w:rsidR="00A70A66" w:rsidRPr="00A70A66" w:rsidRDefault="00A70A66" w:rsidP="00A70A66">
            <w:pPr>
              <w:pStyle w:val="ListParagraph"/>
              <w:numPr>
                <w:ilvl w:val="0"/>
                <w:numId w:val="34"/>
              </w:numPr>
            </w:pPr>
            <w:r w:rsidRPr="00A70A66">
              <w:t>bytes：在缓存中存储的字节数</w:t>
            </w:r>
          </w:p>
          <w:p w:rsidR="00A70A66" w:rsidRPr="00A70A66" w:rsidRDefault="00A70A66" w:rsidP="00A70A66">
            <w:pPr>
              <w:pStyle w:val="ListParagraph"/>
              <w:numPr>
                <w:ilvl w:val="0"/>
                <w:numId w:val="34"/>
              </w:numPr>
            </w:pPr>
            <w:proofErr w:type="spellStart"/>
            <w:r w:rsidRPr="00A70A66">
              <w:t>unique_cas_token</w:t>
            </w:r>
            <w:proofErr w:type="spellEnd"/>
            <w:r w:rsidRPr="00A70A66">
              <w:t>通过 gets 命令获取的一个唯一的64位值。</w:t>
            </w:r>
          </w:p>
          <w:p w:rsidR="00A70A66" w:rsidRPr="00A70A66" w:rsidRDefault="00A70A66" w:rsidP="00A70A66">
            <w:pPr>
              <w:pStyle w:val="ListParagraph"/>
              <w:numPr>
                <w:ilvl w:val="0"/>
                <w:numId w:val="34"/>
              </w:numPr>
            </w:pPr>
            <w:proofErr w:type="spellStart"/>
            <w:r w:rsidRPr="00A70A66">
              <w:t>noreply</w:t>
            </w:r>
            <w:proofErr w:type="spellEnd"/>
            <w:r w:rsidRPr="00A70A66">
              <w:t>（可选）： 该参数告知服务器不需要返回数据</w:t>
            </w:r>
          </w:p>
          <w:p w:rsidR="00A70A66" w:rsidRDefault="00A70A66" w:rsidP="00A70A66">
            <w:pPr>
              <w:pStyle w:val="ListParagraph"/>
              <w:numPr>
                <w:ilvl w:val="0"/>
                <w:numId w:val="34"/>
              </w:numPr>
            </w:pPr>
            <w:r w:rsidRPr="00A70A66">
              <w:t>value：存储的值（始终位于第二行）（可直接理解为key-value结构中的value）</w:t>
            </w:r>
          </w:p>
          <w:p w:rsidR="00A70A66" w:rsidRDefault="00A70A66" w:rsidP="00A70A66">
            <w:pPr>
              <w:ind w:left="0"/>
            </w:pPr>
            <w:r>
              <w:rPr>
                <w:rFonts w:hint="eastAsia"/>
              </w:rPr>
              <w:t>输出信息：</w:t>
            </w:r>
          </w:p>
          <w:p w:rsidR="00A70A66" w:rsidRPr="00A70A66" w:rsidRDefault="00A70A66" w:rsidP="00A70A66">
            <w:pPr>
              <w:pStyle w:val="ListParagraph"/>
              <w:numPr>
                <w:ilvl w:val="0"/>
                <w:numId w:val="35"/>
              </w:numPr>
            </w:pPr>
            <w:r w:rsidRPr="00A70A66">
              <w:t>STORED：保存成功后输出。</w:t>
            </w:r>
          </w:p>
          <w:p w:rsidR="00A70A66" w:rsidRPr="00A70A66" w:rsidRDefault="00A70A66" w:rsidP="00A70A66">
            <w:pPr>
              <w:pStyle w:val="ListParagraph"/>
              <w:numPr>
                <w:ilvl w:val="0"/>
                <w:numId w:val="35"/>
              </w:numPr>
            </w:pPr>
            <w:r w:rsidRPr="00A70A66">
              <w:t>ERROR：保存出错或语法错误。</w:t>
            </w:r>
          </w:p>
          <w:p w:rsidR="00A70A66" w:rsidRPr="00A70A66" w:rsidRDefault="00A70A66" w:rsidP="00A70A66">
            <w:pPr>
              <w:pStyle w:val="ListParagraph"/>
              <w:numPr>
                <w:ilvl w:val="0"/>
                <w:numId w:val="35"/>
              </w:numPr>
            </w:pPr>
            <w:r w:rsidRPr="00A70A66">
              <w:lastRenderedPageBreak/>
              <w:t>EXISTS：在最后一次取值后另外一个用户也在更新该数据。</w:t>
            </w:r>
          </w:p>
          <w:p w:rsidR="00A70A66" w:rsidRDefault="00A70A66" w:rsidP="00A70A66">
            <w:pPr>
              <w:pStyle w:val="ListParagraph"/>
              <w:numPr>
                <w:ilvl w:val="0"/>
                <w:numId w:val="35"/>
              </w:numPr>
            </w:pPr>
            <w:r w:rsidRPr="00A70A66">
              <w:t>NOT_FOUND：</w:t>
            </w:r>
            <w:proofErr w:type="spellStart"/>
            <w:r w:rsidRPr="00A70A66">
              <w:t>Memcached</w:t>
            </w:r>
            <w:proofErr w:type="spellEnd"/>
            <w:r w:rsidRPr="00A70A66">
              <w:t xml:space="preserve"> 服务上不存在该键值。</w:t>
            </w:r>
          </w:p>
          <w:p w:rsidR="00A70A66" w:rsidRDefault="00A70A66" w:rsidP="00A70A66">
            <w:pPr>
              <w:ind w:left="0"/>
            </w:pPr>
            <w:r>
              <w:rPr>
                <w:rFonts w:hint="eastAsia"/>
              </w:rPr>
              <w:t>例如：</w:t>
            </w:r>
          </w:p>
          <w:p w:rsidR="005276F4" w:rsidRDefault="005276F4" w:rsidP="005276F4">
            <w:pPr>
              <w:ind w:left="720"/>
            </w:pPr>
            <w:proofErr w:type="spellStart"/>
            <w:r>
              <w:t>cas</w:t>
            </w:r>
            <w:proofErr w:type="spellEnd"/>
            <w:r>
              <w:t xml:space="preserve"> </w:t>
            </w:r>
            <w:proofErr w:type="spellStart"/>
            <w:r>
              <w:t>tp</w:t>
            </w:r>
            <w:proofErr w:type="spellEnd"/>
            <w:r>
              <w:t xml:space="preserve"> 0 900 9</w:t>
            </w:r>
          </w:p>
          <w:p w:rsidR="005276F4" w:rsidRDefault="005276F4" w:rsidP="005276F4">
            <w:pPr>
              <w:ind w:left="720"/>
            </w:pPr>
            <w:r>
              <w:t>ERROR             &lt;− 缺少 token</w:t>
            </w:r>
          </w:p>
          <w:p w:rsidR="005276F4" w:rsidRDefault="005276F4" w:rsidP="005276F4">
            <w:pPr>
              <w:ind w:left="720"/>
            </w:pPr>
          </w:p>
          <w:p w:rsidR="005276F4" w:rsidRDefault="005276F4" w:rsidP="005276F4">
            <w:pPr>
              <w:ind w:left="720"/>
            </w:pPr>
            <w:proofErr w:type="spellStart"/>
            <w:r>
              <w:t>cas</w:t>
            </w:r>
            <w:proofErr w:type="spellEnd"/>
            <w:r>
              <w:t xml:space="preserve"> </w:t>
            </w:r>
            <w:proofErr w:type="spellStart"/>
            <w:r>
              <w:t>tp</w:t>
            </w:r>
            <w:proofErr w:type="spellEnd"/>
            <w:r>
              <w:t xml:space="preserve"> 0 900 9 2</w:t>
            </w:r>
          </w:p>
          <w:p w:rsidR="005276F4" w:rsidRDefault="005276F4" w:rsidP="005276F4">
            <w:pPr>
              <w:ind w:left="720"/>
            </w:pPr>
            <w:proofErr w:type="spellStart"/>
            <w:r>
              <w:t>memcached</w:t>
            </w:r>
            <w:proofErr w:type="spellEnd"/>
          </w:p>
          <w:p w:rsidR="005276F4" w:rsidRDefault="005276F4" w:rsidP="005276F4">
            <w:pPr>
              <w:ind w:left="720"/>
            </w:pPr>
            <w:r>
              <w:t xml:space="preserve">NOT_FOUND         &lt;− 键 </w:t>
            </w:r>
            <w:proofErr w:type="spellStart"/>
            <w:r>
              <w:t>tp</w:t>
            </w:r>
            <w:proofErr w:type="spellEnd"/>
            <w:r>
              <w:t xml:space="preserve"> 不存在</w:t>
            </w:r>
          </w:p>
          <w:p w:rsidR="005276F4" w:rsidRDefault="005276F4" w:rsidP="005276F4">
            <w:pPr>
              <w:ind w:left="720"/>
            </w:pPr>
          </w:p>
          <w:p w:rsidR="005276F4" w:rsidRDefault="005276F4" w:rsidP="005276F4">
            <w:pPr>
              <w:ind w:left="720"/>
            </w:pPr>
            <w:r>
              <w:t xml:space="preserve">set </w:t>
            </w:r>
            <w:proofErr w:type="spellStart"/>
            <w:r>
              <w:t>tp</w:t>
            </w:r>
            <w:proofErr w:type="spellEnd"/>
            <w:r>
              <w:t xml:space="preserve"> 0 900 9</w:t>
            </w:r>
          </w:p>
          <w:p w:rsidR="005276F4" w:rsidRDefault="005276F4" w:rsidP="005276F4">
            <w:pPr>
              <w:ind w:left="720"/>
            </w:pPr>
            <w:proofErr w:type="spellStart"/>
            <w:r>
              <w:t>memcached</w:t>
            </w:r>
            <w:proofErr w:type="spellEnd"/>
          </w:p>
          <w:p w:rsidR="005276F4" w:rsidRDefault="005276F4" w:rsidP="005276F4">
            <w:pPr>
              <w:ind w:left="720"/>
            </w:pPr>
            <w:r>
              <w:t>STORED</w:t>
            </w:r>
          </w:p>
          <w:p w:rsidR="005276F4" w:rsidRDefault="005276F4" w:rsidP="005276F4">
            <w:pPr>
              <w:ind w:left="720"/>
            </w:pPr>
          </w:p>
          <w:p w:rsidR="005276F4" w:rsidRDefault="005276F4" w:rsidP="005276F4">
            <w:pPr>
              <w:ind w:left="720"/>
            </w:pPr>
            <w:r>
              <w:t xml:space="preserve">gets </w:t>
            </w:r>
            <w:proofErr w:type="spellStart"/>
            <w:r>
              <w:t>tp</w:t>
            </w:r>
            <w:proofErr w:type="spellEnd"/>
          </w:p>
          <w:p w:rsidR="005276F4" w:rsidRDefault="005276F4" w:rsidP="005276F4">
            <w:pPr>
              <w:ind w:left="720"/>
            </w:pPr>
            <w:r>
              <w:t xml:space="preserve">VALUE </w:t>
            </w:r>
            <w:proofErr w:type="spellStart"/>
            <w:r>
              <w:t>tp</w:t>
            </w:r>
            <w:proofErr w:type="spellEnd"/>
            <w:r>
              <w:t xml:space="preserve"> 0 9 1</w:t>
            </w:r>
          </w:p>
          <w:p w:rsidR="005276F4" w:rsidRDefault="005276F4" w:rsidP="005276F4">
            <w:pPr>
              <w:ind w:left="720"/>
            </w:pPr>
            <w:proofErr w:type="spellStart"/>
            <w:r>
              <w:t>memcached</w:t>
            </w:r>
            <w:proofErr w:type="spellEnd"/>
          </w:p>
          <w:p w:rsidR="005276F4" w:rsidRDefault="005276F4" w:rsidP="005276F4">
            <w:pPr>
              <w:ind w:left="720"/>
            </w:pPr>
            <w:r>
              <w:t>END</w:t>
            </w:r>
          </w:p>
          <w:p w:rsidR="005276F4" w:rsidRDefault="005276F4" w:rsidP="005276F4">
            <w:pPr>
              <w:ind w:left="720"/>
            </w:pPr>
          </w:p>
          <w:p w:rsidR="005276F4" w:rsidRDefault="005276F4" w:rsidP="005276F4">
            <w:pPr>
              <w:ind w:left="720"/>
            </w:pPr>
            <w:proofErr w:type="spellStart"/>
            <w:r>
              <w:t>cas</w:t>
            </w:r>
            <w:proofErr w:type="spellEnd"/>
            <w:r>
              <w:t xml:space="preserve"> </w:t>
            </w:r>
            <w:proofErr w:type="spellStart"/>
            <w:r>
              <w:t>tp</w:t>
            </w:r>
            <w:proofErr w:type="spellEnd"/>
            <w:r>
              <w:t xml:space="preserve"> 0 900 5 1</w:t>
            </w:r>
          </w:p>
          <w:p w:rsidR="005276F4" w:rsidRDefault="005276F4" w:rsidP="005276F4">
            <w:pPr>
              <w:ind w:left="720"/>
            </w:pPr>
            <w:proofErr w:type="spellStart"/>
            <w:r>
              <w:t>redis</w:t>
            </w:r>
            <w:proofErr w:type="spellEnd"/>
          </w:p>
          <w:p w:rsidR="005276F4" w:rsidRDefault="005276F4" w:rsidP="005276F4">
            <w:pPr>
              <w:ind w:left="720"/>
            </w:pPr>
            <w:r>
              <w:t>STORED</w:t>
            </w:r>
          </w:p>
          <w:p w:rsidR="005276F4" w:rsidRDefault="005276F4" w:rsidP="005276F4">
            <w:pPr>
              <w:ind w:left="720"/>
            </w:pPr>
          </w:p>
          <w:p w:rsidR="005276F4" w:rsidRDefault="005276F4" w:rsidP="005276F4">
            <w:pPr>
              <w:ind w:left="720"/>
            </w:pPr>
            <w:r>
              <w:t xml:space="preserve">get </w:t>
            </w:r>
            <w:proofErr w:type="spellStart"/>
            <w:r>
              <w:t>tp</w:t>
            </w:r>
            <w:proofErr w:type="spellEnd"/>
          </w:p>
          <w:p w:rsidR="005276F4" w:rsidRDefault="005276F4" w:rsidP="005276F4">
            <w:pPr>
              <w:ind w:left="720"/>
            </w:pPr>
            <w:r>
              <w:t xml:space="preserve">VALUE </w:t>
            </w:r>
            <w:proofErr w:type="spellStart"/>
            <w:r>
              <w:t>tp</w:t>
            </w:r>
            <w:proofErr w:type="spellEnd"/>
            <w:r>
              <w:t xml:space="preserve"> 0 5</w:t>
            </w:r>
          </w:p>
          <w:p w:rsidR="005276F4" w:rsidRDefault="005276F4" w:rsidP="005276F4">
            <w:pPr>
              <w:ind w:left="720"/>
            </w:pPr>
            <w:proofErr w:type="spellStart"/>
            <w:r>
              <w:t>redis</w:t>
            </w:r>
            <w:proofErr w:type="spellEnd"/>
          </w:p>
          <w:p w:rsidR="005276F4" w:rsidRDefault="005276F4" w:rsidP="005276F4">
            <w:pPr>
              <w:ind w:left="720"/>
            </w:pPr>
            <w:r>
              <w:t>END</w:t>
            </w:r>
          </w:p>
          <w:p w:rsidR="00A70A66" w:rsidRPr="00A70A66" w:rsidRDefault="00A70A66" w:rsidP="00A70A66">
            <w:pPr>
              <w:ind w:left="0"/>
            </w:pPr>
          </w:p>
        </w:tc>
      </w:tr>
    </w:tbl>
    <w:p w:rsidR="00A70A66" w:rsidRPr="00AC6AE6" w:rsidRDefault="00A70A66" w:rsidP="00393203"/>
    <w:p w:rsidR="004C451D" w:rsidRPr="00FB1E78" w:rsidRDefault="004C451D" w:rsidP="00FB1E78"/>
    <w:p w:rsidR="007A7517" w:rsidRDefault="007A7517" w:rsidP="007A7517">
      <w:pPr>
        <w:pStyle w:val="Heading1"/>
      </w:pPr>
      <w:proofErr w:type="spellStart"/>
      <w:r>
        <w:rPr>
          <w:rFonts w:hint="eastAsia"/>
        </w:rPr>
        <w:lastRenderedPageBreak/>
        <w:t>Memcached</w:t>
      </w:r>
      <w:proofErr w:type="spellEnd"/>
      <w:r>
        <w:rPr>
          <w:rFonts w:hint="eastAsia"/>
        </w:rPr>
        <w:t>查找命令</w:t>
      </w:r>
    </w:p>
    <w:p w:rsidR="005276F4" w:rsidRDefault="005276F4" w:rsidP="005276F4">
      <w:pPr>
        <w:pStyle w:val="Heading2"/>
        <w:numPr>
          <w:ilvl w:val="0"/>
          <w:numId w:val="36"/>
        </w:numPr>
      </w:pPr>
      <w:r>
        <w:rPr>
          <w:rFonts w:hint="eastAsia"/>
        </w:rPr>
        <w:t>get</w:t>
      </w:r>
      <w:r>
        <w:rPr>
          <w:rFonts w:hint="eastAsia"/>
        </w:rPr>
        <w:t>命令</w:t>
      </w:r>
    </w:p>
    <w:p w:rsidR="005276F4" w:rsidRDefault="005276F4" w:rsidP="005276F4">
      <w:proofErr w:type="spellStart"/>
      <w:r w:rsidRPr="005276F4">
        <w:t>Memcached</w:t>
      </w:r>
      <w:proofErr w:type="spellEnd"/>
      <w:r w:rsidRPr="005276F4">
        <w:t xml:space="preserve"> get 命令获取存储在 key(键) 中的 value(数据值) ，如果 key 不存在，则返回空。</w:t>
      </w:r>
    </w:p>
    <w:p w:rsidR="005276F4" w:rsidRDefault="005276F4" w:rsidP="005276F4">
      <w:r>
        <w:rPr>
          <w:rFonts w:hint="eastAsia"/>
        </w:rPr>
        <w:t>语法：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5276F4" w:rsidTr="00477916">
        <w:tc>
          <w:tcPr>
            <w:tcW w:w="8388" w:type="dxa"/>
          </w:tcPr>
          <w:p w:rsidR="005276F4" w:rsidRDefault="005276F4" w:rsidP="005276F4">
            <w:pPr>
              <w:ind w:left="0"/>
            </w:pPr>
            <w:r>
              <w:t>get key</w:t>
            </w:r>
          </w:p>
          <w:p w:rsidR="005276F4" w:rsidRDefault="005276F4" w:rsidP="005276F4">
            <w:pPr>
              <w:ind w:left="0"/>
            </w:pPr>
            <w:r>
              <w:t>get key1 key2 key3</w:t>
            </w:r>
          </w:p>
          <w:p w:rsidR="005276F4" w:rsidRDefault="005276F4" w:rsidP="005276F4">
            <w:pPr>
              <w:ind w:left="0"/>
            </w:pPr>
          </w:p>
          <w:p w:rsidR="005276F4" w:rsidRDefault="005276F4" w:rsidP="005276F4">
            <w:pPr>
              <w:ind w:left="0"/>
            </w:pPr>
            <w:r>
              <w:rPr>
                <w:rFonts w:hint="eastAsia"/>
              </w:rPr>
              <w:t>参数说明：</w:t>
            </w:r>
          </w:p>
          <w:p w:rsidR="005276F4" w:rsidRDefault="005276F4" w:rsidP="005276F4">
            <w:r>
              <w:t>key：键值 key-value 结构中的 key，用于查找缓存值。</w:t>
            </w:r>
          </w:p>
          <w:p w:rsidR="005276F4" w:rsidRDefault="005276F4" w:rsidP="005276F4"/>
          <w:p w:rsidR="005276F4" w:rsidRDefault="005276F4" w:rsidP="005276F4">
            <w:pPr>
              <w:ind w:left="0"/>
            </w:pPr>
            <w:r>
              <w:rPr>
                <w:rFonts w:hint="eastAsia"/>
              </w:rPr>
              <w:t>例如：</w:t>
            </w:r>
          </w:p>
          <w:p w:rsidR="005276F4" w:rsidRDefault="005276F4" w:rsidP="005276F4">
            <w:pPr>
              <w:ind w:left="720"/>
            </w:pPr>
            <w:r>
              <w:t xml:space="preserve">set </w:t>
            </w:r>
            <w:proofErr w:type="spellStart"/>
            <w:r>
              <w:t>runoob</w:t>
            </w:r>
            <w:proofErr w:type="spellEnd"/>
            <w:r>
              <w:t xml:space="preserve"> 0 900 9</w:t>
            </w:r>
          </w:p>
          <w:p w:rsidR="005276F4" w:rsidRDefault="005276F4" w:rsidP="005276F4">
            <w:pPr>
              <w:ind w:left="720"/>
            </w:pPr>
            <w:proofErr w:type="spellStart"/>
            <w:r>
              <w:t>memcached</w:t>
            </w:r>
            <w:proofErr w:type="spellEnd"/>
          </w:p>
          <w:p w:rsidR="005276F4" w:rsidRDefault="005276F4" w:rsidP="005276F4">
            <w:pPr>
              <w:ind w:left="720"/>
            </w:pPr>
            <w:r>
              <w:t>STORED</w:t>
            </w:r>
          </w:p>
          <w:p w:rsidR="005276F4" w:rsidRDefault="005276F4" w:rsidP="005276F4">
            <w:pPr>
              <w:ind w:left="720"/>
            </w:pPr>
            <w:r>
              <w:t xml:space="preserve">get </w:t>
            </w:r>
            <w:proofErr w:type="spellStart"/>
            <w:r>
              <w:t>runoob</w:t>
            </w:r>
            <w:proofErr w:type="spellEnd"/>
          </w:p>
          <w:p w:rsidR="005276F4" w:rsidRDefault="005276F4" w:rsidP="005276F4">
            <w:pPr>
              <w:ind w:left="720"/>
            </w:pPr>
            <w:r>
              <w:t xml:space="preserve">VALUE </w:t>
            </w:r>
            <w:proofErr w:type="spellStart"/>
            <w:r>
              <w:t>runoob</w:t>
            </w:r>
            <w:proofErr w:type="spellEnd"/>
            <w:r>
              <w:t xml:space="preserve"> 0 9</w:t>
            </w:r>
          </w:p>
          <w:p w:rsidR="005276F4" w:rsidRDefault="005276F4" w:rsidP="005276F4">
            <w:pPr>
              <w:ind w:left="720"/>
            </w:pPr>
            <w:proofErr w:type="spellStart"/>
            <w:r>
              <w:t>memcached</w:t>
            </w:r>
            <w:proofErr w:type="spellEnd"/>
          </w:p>
          <w:p w:rsidR="005276F4" w:rsidRDefault="005276F4" w:rsidP="005276F4">
            <w:pPr>
              <w:ind w:left="720"/>
            </w:pPr>
            <w:r>
              <w:t>END</w:t>
            </w:r>
          </w:p>
        </w:tc>
      </w:tr>
    </w:tbl>
    <w:p w:rsidR="005276F4" w:rsidRDefault="005276F4" w:rsidP="005276F4"/>
    <w:p w:rsidR="00477916" w:rsidRDefault="00477916" w:rsidP="00477916">
      <w:pPr>
        <w:pStyle w:val="Heading2"/>
      </w:pPr>
      <w:r>
        <w:t xml:space="preserve">gets </w:t>
      </w:r>
      <w:r>
        <w:t>命</w:t>
      </w:r>
      <w:r>
        <w:rPr>
          <w:rFonts w:ascii="宋体" w:eastAsia="宋体" w:hAnsi="宋体" w:cs="宋体" w:hint="eastAsia"/>
        </w:rPr>
        <w:t>令</w:t>
      </w:r>
    </w:p>
    <w:p w:rsidR="00477916" w:rsidRDefault="00477916" w:rsidP="00477916">
      <w:pPr>
        <w:rPr>
          <w:rFonts w:ascii="宋体" w:eastAsia="宋体" w:hAnsi="宋体" w:cs="宋体"/>
        </w:rPr>
      </w:pPr>
      <w:proofErr w:type="spellStart"/>
      <w:r>
        <w:t>Memcached</w:t>
      </w:r>
      <w:proofErr w:type="spellEnd"/>
      <w:r>
        <w:t xml:space="preserve"> gets </w:t>
      </w:r>
      <w:r>
        <w:rPr>
          <w:rFonts w:ascii="宋体" w:eastAsia="宋体" w:hAnsi="宋体" w:cs="宋体" w:hint="eastAsia"/>
        </w:rPr>
        <w:t>命令获取带有</w:t>
      </w:r>
      <w:r>
        <w:t xml:space="preserve"> CAS </w:t>
      </w:r>
      <w:r>
        <w:rPr>
          <w:rFonts w:ascii="宋体" w:eastAsia="宋体" w:hAnsi="宋体" w:cs="宋体" w:hint="eastAsia"/>
        </w:rPr>
        <w:t>令牌存</w:t>
      </w:r>
      <w:r>
        <w:t xml:space="preserve"> </w:t>
      </w:r>
      <w:r>
        <w:rPr>
          <w:rFonts w:ascii="宋体" w:eastAsia="宋体" w:hAnsi="宋体" w:cs="宋体" w:hint="eastAsia"/>
        </w:rPr>
        <w:t>的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b/>
          <w:bCs/>
        </w:rPr>
        <w:t>value(</w:t>
      </w:r>
      <w:r>
        <w:rPr>
          <w:rFonts w:ascii="宋体" w:eastAsia="宋体" w:hAnsi="宋体" w:cs="宋体" w:hint="eastAsia"/>
          <w:b/>
          <w:bCs/>
        </w:rPr>
        <w:t>数据值</w:t>
      </w:r>
      <w:r>
        <w:rPr>
          <w:b/>
          <w:bCs/>
        </w:rPr>
        <w:t>)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宋体" w:eastAsia="宋体" w:hAnsi="宋体" w:cs="宋体" w:hint="eastAsia"/>
        </w:rPr>
        <w:t>，如果</w:t>
      </w:r>
      <w:r>
        <w:t xml:space="preserve"> key </w:t>
      </w:r>
      <w:r>
        <w:rPr>
          <w:rFonts w:ascii="宋体" w:eastAsia="宋体" w:hAnsi="宋体" w:cs="宋体" w:hint="eastAsia"/>
        </w:rPr>
        <w:t>不存在，则返回空。</w:t>
      </w:r>
    </w:p>
    <w:p w:rsidR="00477916" w:rsidRDefault="00477916" w:rsidP="00477916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语法：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477916" w:rsidTr="00477916">
        <w:tc>
          <w:tcPr>
            <w:tcW w:w="8388" w:type="dxa"/>
          </w:tcPr>
          <w:p w:rsidR="00477916" w:rsidRPr="00477916" w:rsidRDefault="00477916" w:rsidP="00477916">
            <w:pPr>
              <w:ind w:left="0"/>
              <w:rPr>
                <w:szCs w:val="18"/>
              </w:rPr>
            </w:pPr>
            <w:r w:rsidRPr="00477916">
              <w:t>gets key</w:t>
            </w:r>
          </w:p>
          <w:p w:rsidR="00477916" w:rsidRDefault="00477916" w:rsidP="00477916">
            <w:pPr>
              <w:ind w:left="0"/>
            </w:pPr>
            <w:r w:rsidRPr="00477916">
              <w:t>gets key1 key2 key3</w:t>
            </w:r>
          </w:p>
          <w:p w:rsidR="00477916" w:rsidRDefault="00477916" w:rsidP="00477916">
            <w:pPr>
              <w:ind w:left="0"/>
            </w:pPr>
          </w:p>
          <w:p w:rsidR="00477916" w:rsidRPr="00477916" w:rsidRDefault="00477916" w:rsidP="00477916">
            <w:pPr>
              <w:ind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>参数说明</w:t>
            </w:r>
            <w:r w:rsidRPr="00477916">
              <w:rPr>
                <w:rFonts w:hint="eastAsia"/>
                <w:szCs w:val="18"/>
              </w:rPr>
              <w:t>：</w:t>
            </w:r>
          </w:p>
          <w:p w:rsidR="00477916" w:rsidRDefault="00477916" w:rsidP="00477916">
            <w:pPr>
              <w:ind w:left="0" w:firstLine="240"/>
              <w:rPr>
                <w:szCs w:val="18"/>
              </w:rPr>
            </w:pPr>
            <w:r w:rsidRPr="00477916">
              <w:rPr>
                <w:szCs w:val="18"/>
              </w:rPr>
              <w:t>key：键值 key-value 结构中的 key，用于查找缓存值。</w:t>
            </w:r>
          </w:p>
          <w:p w:rsidR="00477916" w:rsidRDefault="00477916" w:rsidP="00477916">
            <w:pPr>
              <w:rPr>
                <w:szCs w:val="18"/>
              </w:rPr>
            </w:pPr>
          </w:p>
          <w:p w:rsidR="00477916" w:rsidRDefault="00477916" w:rsidP="00477916">
            <w:pPr>
              <w:ind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>例如：</w:t>
            </w:r>
          </w:p>
          <w:p w:rsidR="00477916" w:rsidRPr="00477916" w:rsidRDefault="00477916" w:rsidP="00477916">
            <w:pPr>
              <w:ind w:left="720"/>
              <w:rPr>
                <w:szCs w:val="18"/>
              </w:rPr>
            </w:pPr>
            <w:r w:rsidRPr="00477916">
              <w:rPr>
                <w:szCs w:val="18"/>
              </w:rPr>
              <w:lastRenderedPageBreak/>
              <w:t xml:space="preserve">set </w:t>
            </w:r>
            <w:proofErr w:type="spellStart"/>
            <w:r w:rsidRPr="00477916">
              <w:rPr>
                <w:szCs w:val="18"/>
              </w:rPr>
              <w:t>runoob</w:t>
            </w:r>
            <w:proofErr w:type="spellEnd"/>
            <w:r w:rsidRPr="00477916">
              <w:rPr>
                <w:szCs w:val="18"/>
              </w:rPr>
              <w:t xml:space="preserve"> 0 900 9</w:t>
            </w:r>
          </w:p>
          <w:p w:rsidR="00477916" w:rsidRPr="00477916" w:rsidRDefault="00477916" w:rsidP="00477916">
            <w:pPr>
              <w:ind w:left="720"/>
              <w:rPr>
                <w:szCs w:val="18"/>
              </w:rPr>
            </w:pPr>
            <w:proofErr w:type="spellStart"/>
            <w:r w:rsidRPr="00477916">
              <w:rPr>
                <w:szCs w:val="18"/>
              </w:rPr>
              <w:t>memcached</w:t>
            </w:r>
            <w:proofErr w:type="spellEnd"/>
          </w:p>
          <w:p w:rsidR="00477916" w:rsidRPr="00477916" w:rsidRDefault="00477916" w:rsidP="00477916">
            <w:pPr>
              <w:ind w:left="720"/>
              <w:rPr>
                <w:szCs w:val="18"/>
              </w:rPr>
            </w:pPr>
            <w:r w:rsidRPr="00477916">
              <w:rPr>
                <w:szCs w:val="18"/>
              </w:rPr>
              <w:t>STORED</w:t>
            </w:r>
          </w:p>
          <w:p w:rsidR="00477916" w:rsidRPr="00477916" w:rsidRDefault="00477916" w:rsidP="00477916">
            <w:pPr>
              <w:ind w:left="720"/>
              <w:rPr>
                <w:szCs w:val="18"/>
              </w:rPr>
            </w:pPr>
            <w:r w:rsidRPr="00477916">
              <w:rPr>
                <w:szCs w:val="18"/>
              </w:rPr>
              <w:t xml:space="preserve">gets </w:t>
            </w:r>
            <w:proofErr w:type="spellStart"/>
            <w:r w:rsidRPr="00477916">
              <w:rPr>
                <w:szCs w:val="18"/>
              </w:rPr>
              <w:t>runoob</w:t>
            </w:r>
            <w:proofErr w:type="spellEnd"/>
          </w:p>
          <w:p w:rsidR="00477916" w:rsidRPr="00477916" w:rsidRDefault="00477916" w:rsidP="00477916">
            <w:pPr>
              <w:ind w:left="720"/>
              <w:rPr>
                <w:szCs w:val="18"/>
              </w:rPr>
            </w:pPr>
            <w:r w:rsidRPr="00477916">
              <w:rPr>
                <w:szCs w:val="18"/>
              </w:rPr>
              <w:t xml:space="preserve">VALUE </w:t>
            </w:r>
            <w:proofErr w:type="spellStart"/>
            <w:r w:rsidRPr="00477916">
              <w:rPr>
                <w:szCs w:val="18"/>
              </w:rPr>
              <w:t>runoob</w:t>
            </w:r>
            <w:proofErr w:type="spellEnd"/>
            <w:r w:rsidRPr="00477916">
              <w:rPr>
                <w:szCs w:val="18"/>
              </w:rPr>
              <w:t xml:space="preserve"> 0 9 1</w:t>
            </w:r>
          </w:p>
          <w:p w:rsidR="00477916" w:rsidRPr="00477916" w:rsidRDefault="00477916" w:rsidP="00477916">
            <w:pPr>
              <w:ind w:left="720"/>
              <w:rPr>
                <w:szCs w:val="18"/>
              </w:rPr>
            </w:pPr>
            <w:proofErr w:type="spellStart"/>
            <w:r w:rsidRPr="00477916">
              <w:rPr>
                <w:szCs w:val="18"/>
              </w:rPr>
              <w:t>memcached</w:t>
            </w:r>
            <w:proofErr w:type="spellEnd"/>
          </w:p>
          <w:p w:rsidR="00477916" w:rsidRPr="00477916" w:rsidRDefault="00477916" w:rsidP="00477916">
            <w:pPr>
              <w:ind w:left="720"/>
              <w:rPr>
                <w:szCs w:val="18"/>
              </w:rPr>
            </w:pPr>
            <w:r w:rsidRPr="00477916">
              <w:rPr>
                <w:szCs w:val="18"/>
              </w:rPr>
              <w:t>END</w:t>
            </w:r>
          </w:p>
          <w:p w:rsidR="00477916" w:rsidRDefault="00477916" w:rsidP="00477916">
            <w:pPr>
              <w:ind w:left="0"/>
            </w:pPr>
          </w:p>
        </w:tc>
      </w:tr>
    </w:tbl>
    <w:p w:rsidR="00477916" w:rsidRDefault="00477916" w:rsidP="00477916"/>
    <w:p w:rsidR="00DD0251" w:rsidRDefault="00DD0251" w:rsidP="00DD0251">
      <w:pPr>
        <w:pStyle w:val="Heading2"/>
      </w:pPr>
      <w:r>
        <w:t xml:space="preserve">delete </w:t>
      </w:r>
      <w:r>
        <w:t>命</w:t>
      </w:r>
      <w:r>
        <w:rPr>
          <w:rFonts w:ascii="宋体" w:eastAsia="宋体" w:hAnsi="宋体" w:cs="宋体" w:hint="eastAsia"/>
        </w:rPr>
        <w:t>令</w:t>
      </w:r>
    </w:p>
    <w:p w:rsidR="00DD0251" w:rsidRDefault="00DD0251" w:rsidP="00DD0251">
      <w:proofErr w:type="spellStart"/>
      <w:r>
        <w:t>Memcached</w:t>
      </w:r>
      <w:proofErr w:type="spellEnd"/>
      <w:r>
        <w:t xml:space="preserve"> delete </w:t>
      </w:r>
      <w:r>
        <w:rPr>
          <w:rFonts w:ascii="宋体" w:eastAsia="宋体" w:hAnsi="宋体" w:cs="宋体" w:hint="eastAsia"/>
        </w:rPr>
        <w:t>命令用于删除已存在的</w:t>
      </w:r>
      <w:r>
        <w:t xml:space="preserve"> key(</w:t>
      </w:r>
      <w:r>
        <w:rPr>
          <w:rFonts w:ascii="宋体" w:eastAsia="宋体" w:hAnsi="宋体" w:cs="宋体" w:hint="eastAsia"/>
        </w:rPr>
        <w:t>键</w:t>
      </w:r>
      <w:r>
        <w:t>)</w:t>
      </w:r>
      <w:r>
        <w:rPr>
          <w:rFonts w:ascii="宋体" w:eastAsia="宋体" w:hAnsi="宋体" w:cs="宋体" w:hint="eastAsia"/>
        </w:rPr>
        <w:t>。</w:t>
      </w:r>
    </w:p>
    <w:p w:rsidR="00DD0251" w:rsidRDefault="00DD0251" w:rsidP="00DD0251">
      <w:pPr>
        <w:rPr>
          <w:rFonts w:ascii="宋体" w:eastAsia="宋体" w:hAnsi="宋体" w:cs="宋体"/>
        </w:rPr>
      </w:pPr>
      <w:r>
        <w:t>语法</w:t>
      </w:r>
      <w:r>
        <w:rPr>
          <w:rFonts w:ascii="宋体" w:eastAsia="宋体" w:hAnsi="宋体" w:cs="宋体" w:hint="eastAsia"/>
        </w:rPr>
        <w:t>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DD0251" w:rsidTr="00DD0251">
        <w:tc>
          <w:tcPr>
            <w:tcW w:w="8388" w:type="dxa"/>
          </w:tcPr>
          <w:p w:rsidR="00DD0251" w:rsidRDefault="00DD0251" w:rsidP="00DD0251">
            <w:pPr>
              <w:ind w:left="0"/>
            </w:pPr>
            <w:r>
              <w:t>delete key [</w:t>
            </w:r>
            <w:proofErr w:type="spellStart"/>
            <w:r>
              <w:t>noreply</w:t>
            </w:r>
            <w:proofErr w:type="spellEnd"/>
            <w:r>
              <w:t>]</w:t>
            </w:r>
          </w:p>
          <w:p w:rsidR="00DD0251" w:rsidRDefault="00DD0251" w:rsidP="00DD0251">
            <w:pPr>
              <w:ind w:left="0"/>
            </w:pPr>
            <w:r>
              <w:t>gets key1 key2 key3</w:t>
            </w:r>
          </w:p>
          <w:p w:rsidR="00DD0251" w:rsidRDefault="00DD0251" w:rsidP="00DD0251">
            <w:pPr>
              <w:ind w:left="0"/>
            </w:pPr>
          </w:p>
          <w:p w:rsidR="00DD0251" w:rsidRDefault="00DD0251" w:rsidP="00DD0251">
            <w:pPr>
              <w:ind w:left="0"/>
            </w:pPr>
            <w:r>
              <w:rPr>
                <w:rFonts w:hint="eastAsia"/>
              </w:rPr>
              <w:t>参数说明：</w:t>
            </w:r>
          </w:p>
          <w:p w:rsidR="00DD0251" w:rsidRPr="00DD0251" w:rsidRDefault="00DD0251" w:rsidP="00DD0251">
            <w:pPr>
              <w:pStyle w:val="ListParagraph"/>
              <w:numPr>
                <w:ilvl w:val="0"/>
                <w:numId w:val="37"/>
              </w:numPr>
            </w:pPr>
            <w:r w:rsidRPr="00DD0251">
              <w:t>key：键值 key-value 结构中的 key，用于查找缓存值。</w:t>
            </w:r>
          </w:p>
          <w:p w:rsidR="00DD0251" w:rsidRDefault="00DD0251" w:rsidP="00DD0251">
            <w:pPr>
              <w:pStyle w:val="ListParagraph"/>
              <w:numPr>
                <w:ilvl w:val="0"/>
                <w:numId w:val="37"/>
              </w:numPr>
            </w:pPr>
            <w:proofErr w:type="spellStart"/>
            <w:r w:rsidRPr="00DD0251">
              <w:t>noreply</w:t>
            </w:r>
            <w:proofErr w:type="spellEnd"/>
            <w:r w:rsidRPr="00DD0251">
              <w:t>（可选）： 该参数告知服务器不需要返回数据</w:t>
            </w:r>
          </w:p>
          <w:p w:rsidR="00DD0251" w:rsidRDefault="00DD0251" w:rsidP="00DD0251"/>
          <w:p w:rsidR="00DD0251" w:rsidRDefault="00DD0251" w:rsidP="00DD0251">
            <w:pPr>
              <w:ind w:left="0"/>
            </w:pPr>
            <w:r>
              <w:rPr>
                <w:rFonts w:hint="eastAsia"/>
              </w:rPr>
              <w:t>输出信息：</w:t>
            </w:r>
          </w:p>
          <w:p w:rsidR="00DD0251" w:rsidRPr="00DD0251" w:rsidRDefault="00DD0251" w:rsidP="00DD0251">
            <w:pPr>
              <w:pStyle w:val="ListParagraph"/>
              <w:numPr>
                <w:ilvl w:val="0"/>
                <w:numId w:val="38"/>
              </w:numPr>
            </w:pPr>
            <w:r w:rsidRPr="00DD0251">
              <w:t>DELETED：删除成功。</w:t>
            </w:r>
          </w:p>
          <w:p w:rsidR="00DD0251" w:rsidRPr="00DD0251" w:rsidRDefault="00DD0251" w:rsidP="00DD0251">
            <w:pPr>
              <w:pStyle w:val="ListParagraph"/>
              <w:numPr>
                <w:ilvl w:val="0"/>
                <w:numId w:val="38"/>
              </w:numPr>
            </w:pPr>
            <w:r w:rsidRPr="00DD0251">
              <w:t>ERROR：语法错误或删除失败。</w:t>
            </w:r>
          </w:p>
          <w:p w:rsidR="00DD0251" w:rsidRPr="00DD0251" w:rsidRDefault="00DD0251" w:rsidP="00DD0251">
            <w:pPr>
              <w:pStyle w:val="ListParagraph"/>
              <w:numPr>
                <w:ilvl w:val="0"/>
                <w:numId w:val="38"/>
              </w:numPr>
            </w:pPr>
            <w:r w:rsidRPr="00DD0251">
              <w:t>NOT_FOUND：key 不存在。</w:t>
            </w:r>
          </w:p>
          <w:p w:rsidR="00DD0251" w:rsidRDefault="00DD0251" w:rsidP="00DD0251">
            <w:pPr>
              <w:ind w:left="0"/>
            </w:pPr>
            <w:r>
              <w:rPr>
                <w:rFonts w:hint="eastAsia"/>
              </w:rPr>
              <w:t>例如：</w:t>
            </w:r>
          </w:p>
          <w:p w:rsidR="00DD0251" w:rsidRDefault="00DD0251" w:rsidP="00DD0251">
            <w:pPr>
              <w:ind w:left="720"/>
            </w:pPr>
            <w:r>
              <w:t xml:space="preserve">set </w:t>
            </w:r>
            <w:proofErr w:type="spellStart"/>
            <w:r>
              <w:t>runoob</w:t>
            </w:r>
            <w:proofErr w:type="spellEnd"/>
            <w:r>
              <w:t xml:space="preserve"> 0 900 9</w:t>
            </w:r>
          </w:p>
          <w:p w:rsidR="00DD0251" w:rsidRDefault="00DD0251" w:rsidP="00DD0251">
            <w:pPr>
              <w:ind w:left="720"/>
            </w:pPr>
            <w:proofErr w:type="spellStart"/>
            <w:r>
              <w:t>memcached</w:t>
            </w:r>
            <w:proofErr w:type="spellEnd"/>
          </w:p>
          <w:p w:rsidR="00DD0251" w:rsidRDefault="00DD0251" w:rsidP="00DD0251">
            <w:pPr>
              <w:ind w:left="720"/>
            </w:pPr>
            <w:r>
              <w:t>STORED</w:t>
            </w:r>
          </w:p>
          <w:p w:rsidR="00DD0251" w:rsidRDefault="00DD0251" w:rsidP="00DD0251">
            <w:pPr>
              <w:ind w:left="720"/>
            </w:pPr>
            <w:r>
              <w:t xml:space="preserve">get </w:t>
            </w:r>
            <w:proofErr w:type="spellStart"/>
            <w:r>
              <w:t>runoob</w:t>
            </w:r>
            <w:proofErr w:type="spellEnd"/>
          </w:p>
          <w:p w:rsidR="00DD0251" w:rsidRDefault="00DD0251" w:rsidP="00DD0251">
            <w:pPr>
              <w:ind w:left="720"/>
            </w:pPr>
            <w:r>
              <w:t xml:space="preserve">VALUE </w:t>
            </w:r>
            <w:proofErr w:type="spellStart"/>
            <w:r>
              <w:t>runoob</w:t>
            </w:r>
            <w:proofErr w:type="spellEnd"/>
            <w:r>
              <w:t xml:space="preserve"> 0 9</w:t>
            </w:r>
          </w:p>
          <w:p w:rsidR="00DD0251" w:rsidRDefault="00DD0251" w:rsidP="00DD0251">
            <w:pPr>
              <w:ind w:left="720"/>
            </w:pPr>
            <w:proofErr w:type="spellStart"/>
            <w:r>
              <w:t>memcached</w:t>
            </w:r>
            <w:proofErr w:type="spellEnd"/>
          </w:p>
          <w:p w:rsidR="00DD0251" w:rsidRDefault="00DD0251" w:rsidP="00DD0251">
            <w:pPr>
              <w:ind w:left="720"/>
            </w:pPr>
            <w:r>
              <w:t>END</w:t>
            </w:r>
          </w:p>
          <w:p w:rsidR="00DD0251" w:rsidRDefault="00DD0251" w:rsidP="00DD0251">
            <w:pPr>
              <w:ind w:left="720"/>
            </w:pPr>
            <w:r>
              <w:t xml:space="preserve">delete </w:t>
            </w:r>
            <w:proofErr w:type="spellStart"/>
            <w:r>
              <w:t>runoob</w:t>
            </w:r>
            <w:proofErr w:type="spellEnd"/>
          </w:p>
          <w:p w:rsidR="00DD0251" w:rsidRDefault="00DD0251" w:rsidP="00DD0251">
            <w:pPr>
              <w:ind w:left="720"/>
            </w:pPr>
            <w:r>
              <w:lastRenderedPageBreak/>
              <w:t>DELETED</w:t>
            </w:r>
          </w:p>
          <w:p w:rsidR="00DD0251" w:rsidRDefault="00DD0251" w:rsidP="00DD0251">
            <w:pPr>
              <w:ind w:left="720"/>
            </w:pPr>
            <w:r>
              <w:t xml:space="preserve">get </w:t>
            </w:r>
            <w:proofErr w:type="spellStart"/>
            <w:r>
              <w:t>runoob</w:t>
            </w:r>
            <w:proofErr w:type="spellEnd"/>
          </w:p>
          <w:p w:rsidR="00DD0251" w:rsidRDefault="00DD0251" w:rsidP="00DD0251">
            <w:pPr>
              <w:ind w:left="720"/>
            </w:pPr>
            <w:r>
              <w:t>END</w:t>
            </w:r>
          </w:p>
          <w:p w:rsidR="00DD0251" w:rsidRPr="00DD0251" w:rsidRDefault="00DD0251" w:rsidP="00DD0251">
            <w:pPr>
              <w:ind w:left="0"/>
            </w:pPr>
          </w:p>
        </w:tc>
      </w:tr>
    </w:tbl>
    <w:p w:rsidR="00DD0251" w:rsidRDefault="00DD0251" w:rsidP="00DD0251"/>
    <w:p w:rsidR="00DD0251" w:rsidRDefault="00DD0251" w:rsidP="00DD0251">
      <w:pPr>
        <w:pStyle w:val="Heading2"/>
      </w:pPr>
      <w:proofErr w:type="spellStart"/>
      <w:r>
        <w:t>incr</w:t>
      </w:r>
      <w:proofErr w:type="spellEnd"/>
      <w:r>
        <w:t xml:space="preserve"> </w:t>
      </w:r>
      <w:r>
        <w:t>与</w:t>
      </w:r>
      <w:r>
        <w:t xml:space="preserve"> </w:t>
      </w:r>
      <w:proofErr w:type="spellStart"/>
      <w:r>
        <w:t>decr</w:t>
      </w:r>
      <w:proofErr w:type="spellEnd"/>
      <w:r>
        <w:t xml:space="preserve"> </w:t>
      </w:r>
      <w:r>
        <w:t>命</w:t>
      </w:r>
      <w:r>
        <w:rPr>
          <w:rFonts w:ascii="宋体" w:eastAsia="宋体" w:hAnsi="宋体" w:cs="宋体" w:hint="eastAsia"/>
        </w:rPr>
        <w:t>令</w:t>
      </w:r>
    </w:p>
    <w:p w:rsidR="00DD0251" w:rsidRDefault="00DD0251" w:rsidP="00DD0251">
      <w:proofErr w:type="spellStart"/>
      <w:r>
        <w:t>Memcached</w:t>
      </w:r>
      <w:proofErr w:type="spellEnd"/>
      <w:r>
        <w:t xml:space="preserve"> </w:t>
      </w:r>
      <w:proofErr w:type="spellStart"/>
      <w:r>
        <w:t>incr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与</w:t>
      </w:r>
      <w:r>
        <w:t xml:space="preserve"> </w:t>
      </w:r>
      <w:proofErr w:type="spellStart"/>
      <w:r>
        <w:t>decr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命令用于对已存在的</w:t>
      </w:r>
      <w:r>
        <w:t xml:space="preserve"> key(</w:t>
      </w:r>
      <w:r>
        <w:rPr>
          <w:rFonts w:ascii="宋体" w:eastAsia="宋体" w:hAnsi="宋体" w:cs="宋体" w:hint="eastAsia"/>
        </w:rPr>
        <w:t>键</w:t>
      </w:r>
      <w:r>
        <w:t xml:space="preserve">) </w:t>
      </w:r>
      <w:r>
        <w:rPr>
          <w:rFonts w:ascii="宋体" w:eastAsia="宋体" w:hAnsi="宋体" w:cs="宋体" w:hint="eastAsia"/>
        </w:rPr>
        <w:t>的数字值进行自增或自减操作。</w:t>
      </w:r>
      <w:proofErr w:type="spellStart"/>
      <w:r>
        <w:t>incr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与</w:t>
      </w:r>
      <w:r>
        <w:t xml:space="preserve"> </w:t>
      </w:r>
      <w:proofErr w:type="spellStart"/>
      <w:r>
        <w:t>decr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命令操作的数据必须是十进制的</w:t>
      </w:r>
      <w:r>
        <w:t>32</w:t>
      </w:r>
      <w:r>
        <w:rPr>
          <w:rFonts w:ascii="宋体" w:eastAsia="宋体" w:hAnsi="宋体" w:cs="宋体" w:hint="eastAsia"/>
        </w:rPr>
        <w:t>位无符号整数。</w:t>
      </w:r>
    </w:p>
    <w:p w:rsidR="00DD0251" w:rsidRDefault="00DD0251" w:rsidP="00DD025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如果</w:t>
      </w:r>
      <w:r>
        <w:t xml:space="preserve"> key </w:t>
      </w:r>
      <w:r>
        <w:rPr>
          <w:rFonts w:ascii="宋体" w:eastAsia="宋体" w:hAnsi="宋体" w:cs="宋体" w:hint="eastAsia"/>
        </w:rPr>
        <w:t>不存在返回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b/>
          <w:bCs/>
        </w:rPr>
        <w:t>NOT_FOUND</w:t>
      </w:r>
      <w:r>
        <w:rPr>
          <w:rFonts w:ascii="宋体" w:eastAsia="宋体" w:hAnsi="宋体" w:cs="宋体" w:hint="eastAsia"/>
        </w:rPr>
        <w:t>，如果键的值不为数字，则返回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b/>
          <w:bCs/>
        </w:rPr>
        <w:t>CLIENT_ERROR</w:t>
      </w:r>
      <w:r>
        <w:rPr>
          <w:rFonts w:ascii="宋体" w:eastAsia="宋体" w:hAnsi="宋体" w:cs="宋体" w:hint="eastAsia"/>
        </w:rPr>
        <w:t>，其他错误返回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b/>
          <w:bCs/>
        </w:rPr>
        <w:t>ERROR</w:t>
      </w:r>
      <w:r>
        <w:rPr>
          <w:rFonts w:ascii="宋体" w:eastAsia="宋体" w:hAnsi="宋体" w:cs="宋体" w:hint="eastAsia"/>
        </w:rPr>
        <w:t>。</w:t>
      </w:r>
    </w:p>
    <w:p w:rsidR="00DD0251" w:rsidRDefault="00DD0251" w:rsidP="00DD025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语法：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DD0251" w:rsidTr="00DD0251">
        <w:tc>
          <w:tcPr>
            <w:tcW w:w="8388" w:type="dxa"/>
          </w:tcPr>
          <w:p w:rsidR="00DD0251" w:rsidRDefault="00DD0251" w:rsidP="00DD0251">
            <w:pPr>
              <w:ind w:left="0"/>
            </w:pPr>
            <w:proofErr w:type="spellStart"/>
            <w:r>
              <w:t>incr</w:t>
            </w:r>
            <w:proofErr w:type="spellEnd"/>
            <w:r>
              <w:t xml:space="preserve"> key </w:t>
            </w:r>
            <w:proofErr w:type="spellStart"/>
            <w:r>
              <w:t>increment_value</w:t>
            </w:r>
            <w:proofErr w:type="spellEnd"/>
          </w:p>
          <w:p w:rsidR="00DD0251" w:rsidRDefault="00DD0251" w:rsidP="00DD0251">
            <w:pPr>
              <w:ind w:left="0"/>
            </w:pPr>
            <w:proofErr w:type="spellStart"/>
            <w:r w:rsidRPr="00DD0251">
              <w:t>decr</w:t>
            </w:r>
            <w:proofErr w:type="spellEnd"/>
            <w:r w:rsidRPr="00DD0251">
              <w:t xml:space="preserve"> key </w:t>
            </w:r>
            <w:proofErr w:type="spellStart"/>
            <w:r w:rsidRPr="00DD0251">
              <w:t>decrement_value</w:t>
            </w:r>
            <w:proofErr w:type="spellEnd"/>
          </w:p>
          <w:p w:rsidR="00DD0251" w:rsidRDefault="00DD0251" w:rsidP="00DD0251">
            <w:pPr>
              <w:ind w:left="0"/>
            </w:pPr>
            <w:r>
              <w:rPr>
                <w:rFonts w:hint="eastAsia"/>
              </w:rPr>
              <w:t>参数说明：</w:t>
            </w:r>
          </w:p>
          <w:p w:rsidR="00DD0251" w:rsidRPr="00DD0251" w:rsidRDefault="00DD0251" w:rsidP="00DD0251">
            <w:pPr>
              <w:pStyle w:val="ListParagraph"/>
              <w:numPr>
                <w:ilvl w:val="0"/>
                <w:numId w:val="39"/>
              </w:numPr>
            </w:pPr>
            <w:r w:rsidRPr="00DD0251">
              <w:t>key：键值 key-value 结构中的 key，用于查找缓存值。</w:t>
            </w:r>
          </w:p>
          <w:p w:rsidR="00DD0251" w:rsidRDefault="00DD0251" w:rsidP="00DD0251">
            <w:pPr>
              <w:pStyle w:val="ListParagraph"/>
              <w:numPr>
                <w:ilvl w:val="0"/>
                <w:numId w:val="39"/>
              </w:numPr>
            </w:pPr>
            <w:proofErr w:type="spellStart"/>
            <w:r w:rsidRPr="00DD0251">
              <w:t>increment_value</w:t>
            </w:r>
            <w:proofErr w:type="spellEnd"/>
            <w:r w:rsidRPr="00DD0251">
              <w:t>： 增加的数值。</w:t>
            </w:r>
          </w:p>
          <w:p w:rsidR="00DD0251" w:rsidRDefault="00DD0251" w:rsidP="00DD0251">
            <w:pPr>
              <w:pStyle w:val="ListParagraph"/>
              <w:numPr>
                <w:ilvl w:val="0"/>
                <w:numId w:val="39"/>
              </w:numPr>
            </w:pPr>
            <w:proofErr w:type="spellStart"/>
            <w:r w:rsidRPr="00DD0251">
              <w:t>decrement_value</w:t>
            </w:r>
            <w:proofErr w:type="spellEnd"/>
            <w:r w:rsidRPr="00DD0251">
              <w:t>： 减少的数值。</w:t>
            </w:r>
          </w:p>
          <w:p w:rsidR="00DD0251" w:rsidRDefault="00DD0251" w:rsidP="00DD0251">
            <w:pPr>
              <w:ind w:left="0"/>
            </w:pPr>
          </w:p>
          <w:p w:rsidR="00DD0251" w:rsidRDefault="00DD0251" w:rsidP="00DD0251">
            <w:pPr>
              <w:ind w:left="0"/>
            </w:pPr>
            <w:r>
              <w:rPr>
                <w:rFonts w:hint="eastAsia"/>
              </w:rPr>
              <w:t>输出信息：</w:t>
            </w:r>
          </w:p>
          <w:p w:rsidR="00DD0251" w:rsidRPr="00DD0251" w:rsidRDefault="00DD0251" w:rsidP="00DD0251">
            <w:pPr>
              <w:pStyle w:val="ListParagraph"/>
              <w:numPr>
                <w:ilvl w:val="0"/>
                <w:numId w:val="40"/>
              </w:numPr>
            </w:pPr>
            <w:r w:rsidRPr="00DD0251">
              <w:t>NOT_FOUND：key 不存在。</w:t>
            </w:r>
          </w:p>
          <w:p w:rsidR="00DD0251" w:rsidRPr="00DD0251" w:rsidRDefault="00DD0251" w:rsidP="00DD0251">
            <w:pPr>
              <w:pStyle w:val="ListParagraph"/>
              <w:numPr>
                <w:ilvl w:val="0"/>
                <w:numId w:val="40"/>
              </w:numPr>
            </w:pPr>
            <w:r w:rsidRPr="00DD0251">
              <w:t>CLIENT_ERROR：自增值不是对象。</w:t>
            </w:r>
          </w:p>
          <w:p w:rsidR="00DD0251" w:rsidRPr="00DD0251" w:rsidRDefault="00DD0251" w:rsidP="00DD0251">
            <w:pPr>
              <w:pStyle w:val="ListParagraph"/>
              <w:numPr>
                <w:ilvl w:val="0"/>
                <w:numId w:val="40"/>
              </w:numPr>
            </w:pPr>
            <w:r w:rsidRPr="00DD0251">
              <w:t>ERROR其他错误，如语法错误等</w:t>
            </w:r>
          </w:p>
          <w:p w:rsidR="00DD0251" w:rsidRDefault="00DD0251" w:rsidP="00DD0251">
            <w:pPr>
              <w:ind w:left="0"/>
            </w:pPr>
            <w:r>
              <w:rPr>
                <w:rFonts w:hint="eastAsia"/>
              </w:rPr>
              <w:t>例如：</w:t>
            </w:r>
          </w:p>
          <w:p w:rsidR="00DD0251" w:rsidRDefault="00DD0251" w:rsidP="00DD0251">
            <w:pPr>
              <w:ind w:left="720"/>
            </w:pPr>
            <w:r>
              <w:t>set visitors 0 900 2</w:t>
            </w:r>
          </w:p>
          <w:p w:rsidR="00DD0251" w:rsidRDefault="00DD0251" w:rsidP="00DD0251">
            <w:pPr>
              <w:ind w:left="720"/>
            </w:pPr>
            <w:r>
              <w:t>10</w:t>
            </w:r>
          </w:p>
          <w:p w:rsidR="00DD0251" w:rsidRDefault="00DD0251" w:rsidP="00DD0251">
            <w:pPr>
              <w:ind w:left="720"/>
            </w:pPr>
            <w:r>
              <w:t>STORED</w:t>
            </w:r>
          </w:p>
          <w:p w:rsidR="00DD0251" w:rsidRDefault="00DD0251" w:rsidP="00DD0251">
            <w:pPr>
              <w:ind w:left="720"/>
            </w:pPr>
            <w:r>
              <w:t>get visitors</w:t>
            </w:r>
          </w:p>
          <w:p w:rsidR="00DD0251" w:rsidRDefault="00DD0251" w:rsidP="00DD0251">
            <w:pPr>
              <w:ind w:left="720"/>
            </w:pPr>
            <w:r>
              <w:t>VALUE visitors 0 2</w:t>
            </w:r>
          </w:p>
          <w:p w:rsidR="00DD0251" w:rsidRDefault="00DD0251" w:rsidP="00DD0251">
            <w:pPr>
              <w:ind w:left="720"/>
            </w:pPr>
            <w:r>
              <w:t>10</w:t>
            </w:r>
          </w:p>
          <w:p w:rsidR="00DD0251" w:rsidRDefault="00DD0251" w:rsidP="00DD0251">
            <w:pPr>
              <w:ind w:left="720"/>
            </w:pPr>
            <w:r>
              <w:t>END</w:t>
            </w:r>
          </w:p>
          <w:p w:rsidR="00DD0251" w:rsidRDefault="00DD0251" w:rsidP="00DD0251">
            <w:pPr>
              <w:ind w:left="720"/>
            </w:pPr>
            <w:proofErr w:type="spellStart"/>
            <w:r>
              <w:t>incr</w:t>
            </w:r>
            <w:proofErr w:type="spellEnd"/>
            <w:r>
              <w:t xml:space="preserve"> visitors 5</w:t>
            </w:r>
          </w:p>
          <w:p w:rsidR="00DD0251" w:rsidRDefault="00DD0251" w:rsidP="00DD0251">
            <w:pPr>
              <w:ind w:left="720"/>
            </w:pPr>
            <w:r>
              <w:t>15</w:t>
            </w:r>
          </w:p>
          <w:p w:rsidR="00DD0251" w:rsidRDefault="00DD0251" w:rsidP="00DD0251">
            <w:pPr>
              <w:ind w:left="720"/>
            </w:pPr>
            <w:r>
              <w:lastRenderedPageBreak/>
              <w:t>get visitors</w:t>
            </w:r>
          </w:p>
          <w:p w:rsidR="00DD0251" w:rsidRDefault="00DD0251" w:rsidP="00DD0251">
            <w:pPr>
              <w:ind w:left="720"/>
            </w:pPr>
            <w:r>
              <w:t>VALUE visitors 0 2</w:t>
            </w:r>
          </w:p>
          <w:p w:rsidR="00DD0251" w:rsidRDefault="00DD0251" w:rsidP="00DD0251">
            <w:pPr>
              <w:ind w:left="720"/>
            </w:pPr>
            <w:r>
              <w:t>15</w:t>
            </w:r>
          </w:p>
          <w:p w:rsidR="00DD0251" w:rsidRPr="00DD0251" w:rsidRDefault="00DD0251" w:rsidP="00DD0251">
            <w:pPr>
              <w:ind w:left="720"/>
            </w:pPr>
            <w:r>
              <w:t>END</w:t>
            </w:r>
          </w:p>
        </w:tc>
      </w:tr>
    </w:tbl>
    <w:p w:rsidR="00477916" w:rsidRPr="005276F4" w:rsidRDefault="00477916" w:rsidP="009B0DA4">
      <w:pPr>
        <w:ind w:left="0"/>
      </w:pPr>
    </w:p>
    <w:p w:rsidR="007A7517" w:rsidRDefault="007A7517" w:rsidP="007A7517">
      <w:pPr>
        <w:pStyle w:val="Heading1"/>
      </w:pP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统计命令</w:t>
      </w:r>
    </w:p>
    <w:p w:rsidR="009B0DA4" w:rsidRDefault="009B0DA4" w:rsidP="009B0DA4">
      <w:pPr>
        <w:pStyle w:val="Heading2"/>
        <w:numPr>
          <w:ilvl w:val="0"/>
          <w:numId w:val="42"/>
        </w:numPr>
        <w:rPr>
          <w:rFonts w:ascii="宋体" w:eastAsia="宋体" w:hAnsi="宋体" w:cs="宋体"/>
        </w:rPr>
      </w:pPr>
      <w:r>
        <w:t xml:space="preserve">stats </w:t>
      </w:r>
      <w:r>
        <w:t>命</w:t>
      </w:r>
      <w:r w:rsidRPr="009B0DA4">
        <w:rPr>
          <w:rFonts w:ascii="宋体" w:eastAsia="宋体" w:hAnsi="宋体" w:cs="宋体" w:hint="eastAsia"/>
        </w:rPr>
        <w:t>令</w:t>
      </w:r>
    </w:p>
    <w:p w:rsidR="009B0DA4" w:rsidRDefault="009B0DA4" w:rsidP="009B0DA4">
      <w:proofErr w:type="spellStart"/>
      <w:r w:rsidRPr="009B0DA4">
        <w:t>Memcached</w:t>
      </w:r>
      <w:proofErr w:type="spellEnd"/>
      <w:r w:rsidRPr="009B0DA4">
        <w:t xml:space="preserve"> stats 命令用于返回统计信息例如 PID(进程号)、版本号、连接数等。</w:t>
      </w:r>
    </w:p>
    <w:p w:rsidR="009B0DA4" w:rsidRPr="009B0DA4" w:rsidRDefault="009B0DA4" w:rsidP="009B0DA4">
      <w:r>
        <w:rPr>
          <w:rFonts w:hint="eastAsia"/>
        </w:rPr>
        <w:t>语法：</w:t>
      </w:r>
      <w:r w:rsidRPr="009B0DA4">
        <w:t>stats</w:t>
      </w:r>
    </w:p>
    <w:p w:rsidR="009B0DA4" w:rsidRDefault="009B0DA4" w:rsidP="009B0DA4">
      <w:r>
        <w:rPr>
          <w:rFonts w:hint="eastAsia"/>
        </w:rPr>
        <w:t>状态信息：</w:t>
      </w:r>
    </w:p>
    <w:tbl>
      <w:tblPr>
        <w:tblStyle w:val="TableGrid"/>
        <w:tblW w:w="0" w:type="auto"/>
        <w:tblInd w:w="558" w:type="dxa"/>
        <w:tblLook w:val="04A0"/>
      </w:tblPr>
      <w:tblGrid>
        <w:gridCol w:w="8298"/>
      </w:tblGrid>
      <w:tr w:rsidR="009B0DA4" w:rsidTr="009B0DA4">
        <w:tc>
          <w:tcPr>
            <w:tcW w:w="8298" w:type="dxa"/>
          </w:tcPr>
          <w:p w:rsidR="009B0DA4" w:rsidRDefault="009B0DA4" w:rsidP="009B0DA4">
            <w:pPr>
              <w:ind w:left="0"/>
            </w:pPr>
            <w:proofErr w:type="spellStart"/>
            <w:r>
              <w:t>pid</w:t>
            </w:r>
            <w:proofErr w:type="spellEnd"/>
            <w:r>
              <w:t xml:space="preserve">： </w:t>
            </w:r>
            <w:proofErr w:type="spellStart"/>
            <w:r>
              <w:t>memcache</w:t>
            </w:r>
            <w:proofErr w:type="spellEnd"/>
            <w:r>
              <w:t>服务器进程ID</w:t>
            </w:r>
          </w:p>
          <w:p w:rsidR="009B0DA4" w:rsidRDefault="009B0DA4" w:rsidP="009B0DA4">
            <w:pPr>
              <w:ind w:left="0"/>
            </w:pPr>
            <w:r>
              <w:t>uptime：服务器已运行秒数</w:t>
            </w:r>
          </w:p>
          <w:p w:rsidR="009B0DA4" w:rsidRDefault="009B0DA4" w:rsidP="009B0DA4">
            <w:pPr>
              <w:ind w:left="0"/>
            </w:pPr>
            <w:r>
              <w:t>time：服务器当前Unix时间戳</w:t>
            </w:r>
          </w:p>
          <w:p w:rsidR="009B0DA4" w:rsidRDefault="009B0DA4" w:rsidP="009B0DA4">
            <w:pPr>
              <w:ind w:left="0"/>
            </w:pPr>
            <w:r>
              <w:t>version：</w:t>
            </w:r>
            <w:proofErr w:type="spellStart"/>
            <w:r>
              <w:t>memcache</w:t>
            </w:r>
            <w:proofErr w:type="spellEnd"/>
            <w:r>
              <w:t>版本</w:t>
            </w:r>
          </w:p>
          <w:p w:rsidR="009B0DA4" w:rsidRDefault="009B0DA4" w:rsidP="009B0DA4">
            <w:pPr>
              <w:ind w:left="0"/>
            </w:pPr>
            <w:proofErr w:type="spellStart"/>
            <w:r>
              <w:t>pointer_size</w:t>
            </w:r>
            <w:proofErr w:type="spellEnd"/>
            <w:r>
              <w:t>：操作系统指针大小</w:t>
            </w:r>
          </w:p>
          <w:p w:rsidR="009B0DA4" w:rsidRDefault="009B0DA4" w:rsidP="009B0DA4">
            <w:pPr>
              <w:ind w:left="0"/>
            </w:pPr>
            <w:proofErr w:type="spellStart"/>
            <w:r>
              <w:t>rusage_user</w:t>
            </w:r>
            <w:proofErr w:type="spellEnd"/>
            <w:r>
              <w:t>：进程累计用户时间</w:t>
            </w:r>
          </w:p>
          <w:p w:rsidR="009B0DA4" w:rsidRDefault="009B0DA4" w:rsidP="009B0DA4">
            <w:pPr>
              <w:ind w:left="0"/>
            </w:pPr>
            <w:proofErr w:type="spellStart"/>
            <w:r>
              <w:t>rusage_system</w:t>
            </w:r>
            <w:proofErr w:type="spellEnd"/>
            <w:r>
              <w:t>：进程累计系统时间</w:t>
            </w:r>
          </w:p>
          <w:p w:rsidR="009B0DA4" w:rsidRDefault="009B0DA4" w:rsidP="009B0DA4">
            <w:pPr>
              <w:ind w:left="0"/>
            </w:pPr>
            <w:proofErr w:type="spellStart"/>
            <w:r>
              <w:t>curr_connections</w:t>
            </w:r>
            <w:proofErr w:type="spellEnd"/>
            <w:r>
              <w:t>：当前连接数量</w:t>
            </w:r>
          </w:p>
          <w:p w:rsidR="009B0DA4" w:rsidRDefault="009B0DA4" w:rsidP="009B0DA4">
            <w:pPr>
              <w:ind w:left="0"/>
            </w:pPr>
            <w:proofErr w:type="spellStart"/>
            <w:r>
              <w:t>total_connections</w:t>
            </w:r>
            <w:proofErr w:type="spellEnd"/>
            <w:r>
              <w:t>：</w:t>
            </w:r>
            <w:proofErr w:type="spellStart"/>
            <w:r>
              <w:t>Memcached</w:t>
            </w:r>
            <w:proofErr w:type="spellEnd"/>
            <w:r>
              <w:t>运行以来连接总数</w:t>
            </w:r>
          </w:p>
          <w:p w:rsidR="009B0DA4" w:rsidRDefault="009B0DA4" w:rsidP="009B0DA4">
            <w:pPr>
              <w:ind w:left="0"/>
            </w:pPr>
            <w:proofErr w:type="spellStart"/>
            <w:r>
              <w:t>connection_structures</w:t>
            </w:r>
            <w:proofErr w:type="spellEnd"/>
            <w:r>
              <w:t>：</w:t>
            </w:r>
            <w:proofErr w:type="spellStart"/>
            <w:r>
              <w:t>Memcached</w:t>
            </w:r>
            <w:proofErr w:type="spellEnd"/>
            <w:r>
              <w:t>分配的连接结构数量</w:t>
            </w:r>
          </w:p>
          <w:p w:rsidR="009B0DA4" w:rsidRDefault="009B0DA4" w:rsidP="009B0DA4">
            <w:pPr>
              <w:ind w:left="0"/>
            </w:pPr>
            <w:proofErr w:type="spellStart"/>
            <w:r>
              <w:t>cmd_get</w:t>
            </w:r>
            <w:proofErr w:type="spellEnd"/>
            <w:r>
              <w:t>：get命令请求次数</w:t>
            </w:r>
          </w:p>
          <w:p w:rsidR="009B0DA4" w:rsidRDefault="009B0DA4" w:rsidP="009B0DA4">
            <w:pPr>
              <w:ind w:left="0"/>
            </w:pPr>
            <w:proofErr w:type="spellStart"/>
            <w:r>
              <w:t>cmd_set</w:t>
            </w:r>
            <w:proofErr w:type="spellEnd"/>
            <w:r>
              <w:t>：set命令请求次数</w:t>
            </w:r>
          </w:p>
          <w:p w:rsidR="009B0DA4" w:rsidRDefault="009B0DA4" w:rsidP="009B0DA4">
            <w:pPr>
              <w:ind w:left="0"/>
            </w:pPr>
            <w:proofErr w:type="spellStart"/>
            <w:r>
              <w:t>cmd_flush</w:t>
            </w:r>
            <w:proofErr w:type="spellEnd"/>
            <w:r>
              <w:t>：flush命令请求次数</w:t>
            </w:r>
          </w:p>
          <w:p w:rsidR="009B0DA4" w:rsidRDefault="009B0DA4" w:rsidP="009B0DA4">
            <w:pPr>
              <w:ind w:left="0"/>
            </w:pPr>
            <w:proofErr w:type="spellStart"/>
            <w:r>
              <w:t>get_hits</w:t>
            </w:r>
            <w:proofErr w:type="spellEnd"/>
            <w:r>
              <w:t>：get命令命中次数</w:t>
            </w:r>
          </w:p>
          <w:p w:rsidR="009B0DA4" w:rsidRDefault="009B0DA4" w:rsidP="009B0DA4">
            <w:pPr>
              <w:ind w:left="0"/>
            </w:pPr>
            <w:proofErr w:type="spellStart"/>
            <w:r>
              <w:t>get_misses</w:t>
            </w:r>
            <w:proofErr w:type="spellEnd"/>
            <w:r>
              <w:t>：get命令未命中次数</w:t>
            </w:r>
          </w:p>
          <w:p w:rsidR="009B0DA4" w:rsidRDefault="009B0DA4" w:rsidP="009B0DA4">
            <w:pPr>
              <w:ind w:left="0"/>
            </w:pPr>
            <w:proofErr w:type="spellStart"/>
            <w:r>
              <w:t>delete_misses</w:t>
            </w:r>
            <w:proofErr w:type="spellEnd"/>
            <w:r>
              <w:t>：delete命令未命中次数</w:t>
            </w:r>
          </w:p>
          <w:p w:rsidR="009B0DA4" w:rsidRDefault="009B0DA4" w:rsidP="009B0DA4">
            <w:pPr>
              <w:ind w:left="0"/>
            </w:pPr>
            <w:proofErr w:type="spellStart"/>
            <w:r>
              <w:t>delete_hits</w:t>
            </w:r>
            <w:proofErr w:type="spellEnd"/>
            <w:r>
              <w:t>：delete命令命中次数</w:t>
            </w:r>
          </w:p>
          <w:p w:rsidR="009B0DA4" w:rsidRDefault="009B0DA4" w:rsidP="009B0DA4">
            <w:pPr>
              <w:ind w:left="0"/>
            </w:pPr>
            <w:proofErr w:type="spellStart"/>
            <w:r>
              <w:t>incr_misses</w:t>
            </w:r>
            <w:proofErr w:type="spellEnd"/>
            <w:r>
              <w:t>：</w:t>
            </w:r>
            <w:proofErr w:type="spellStart"/>
            <w:r>
              <w:t>incr</w:t>
            </w:r>
            <w:proofErr w:type="spellEnd"/>
            <w:r>
              <w:t>命令未命中次数</w:t>
            </w:r>
          </w:p>
          <w:p w:rsidR="009B0DA4" w:rsidRDefault="009B0DA4" w:rsidP="009B0DA4">
            <w:pPr>
              <w:ind w:left="0"/>
            </w:pPr>
            <w:proofErr w:type="spellStart"/>
            <w:r>
              <w:t>incr_hits</w:t>
            </w:r>
            <w:proofErr w:type="spellEnd"/>
            <w:r>
              <w:t>：</w:t>
            </w:r>
            <w:proofErr w:type="spellStart"/>
            <w:r>
              <w:t>incr</w:t>
            </w:r>
            <w:proofErr w:type="spellEnd"/>
            <w:r>
              <w:t>命令命中次数</w:t>
            </w:r>
          </w:p>
          <w:p w:rsidR="009B0DA4" w:rsidRDefault="009B0DA4" w:rsidP="009B0DA4">
            <w:pPr>
              <w:ind w:left="0"/>
            </w:pPr>
            <w:proofErr w:type="spellStart"/>
            <w:r>
              <w:lastRenderedPageBreak/>
              <w:t>decr_misses</w:t>
            </w:r>
            <w:proofErr w:type="spellEnd"/>
            <w:r>
              <w:t>：</w:t>
            </w:r>
            <w:proofErr w:type="spellStart"/>
            <w:r>
              <w:t>decr</w:t>
            </w:r>
            <w:proofErr w:type="spellEnd"/>
            <w:r>
              <w:t>命令未命中次数</w:t>
            </w:r>
          </w:p>
          <w:p w:rsidR="009B0DA4" w:rsidRDefault="009B0DA4" w:rsidP="009B0DA4">
            <w:pPr>
              <w:ind w:left="0"/>
            </w:pPr>
            <w:proofErr w:type="spellStart"/>
            <w:r>
              <w:t>decr_hits</w:t>
            </w:r>
            <w:proofErr w:type="spellEnd"/>
            <w:r>
              <w:t>：</w:t>
            </w:r>
            <w:proofErr w:type="spellStart"/>
            <w:r>
              <w:t>decr</w:t>
            </w:r>
            <w:proofErr w:type="spellEnd"/>
            <w:r>
              <w:t>命令命中次数</w:t>
            </w:r>
          </w:p>
          <w:p w:rsidR="009B0DA4" w:rsidRDefault="009B0DA4" w:rsidP="009B0DA4">
            <w:pPr>
              <w:ind w:left="0"/>
            </w:pPr>
            <w:proofErr w:type="spellStart"/>
            <w:r>
              <w:t>cas_misses</w:t>
            </w:r>
            <w:proofErr w:type="spellEnd"/>
            <w:r>
              <w:t>：</w:t>
            </w:r>
            <w:proofErr w:type="spellStart"/>
            <w:r>
              <w:t>cas</w:t>
            </w:r>
            <w:proofErr w:type="spellEnd"/>
            <w:r>
              <w:t>命令未命中次数</w:t>
            </w:r>
          </w:p>
          <w:p w:rsidR="009B0DA4" w:rsidRDefault="009B0DA4" w:rsidP="009B0DA4">
            <w:pPr>
              <w:ind w:left="0"/>
            </w:pPr>
            <w:proofErr w:type="spellStart"/>
            <w:r>
              <w:t>cas_hits</w:t>
            </w:r>
            <w:proofErr w:type="spellEnd"/>
            <w:r>
              <w:t>：</w:t>
            </w:r>
            <w:proofErr w:type="spellStart"/>
            <w:r>
              <w:t>cas</w:t>
            </w:r>
            <w:proofErr w:type="spellEnd"/>
            <w:r>
              <w:t>命令命中次数</w:t>
            </w:r>
          </w:p>
          <w:p w:rsidR="009B0DA4" w:rsidRDefault="009B0DA4" w:rsidP="009B0DA4">
            <w:pPr>
              <w:ind w:left="0"/>
            </w:pPr>
            <w:proofErr w:type="spellStart"/>
            <w:r>
              <w:t>cas_badval</w:t>
            </w:r>
            <w:proofErr w:type="spellEnd"/>
            <w:r>
              <w:t>：使用擦拭次数</w:t>
            </w:r>
          </w:p>
          <w:p w:rsidR="009B0DA4" w:rsidRDefault="009B0DA4" w:rsidP="009B0DA4">
            <w:pPr>
              <w:ind w:left="0"/>
            </w:pPr>
            <w:proofErr w:type="spellStart"/>
            <w:r>
              <w:t>auth_cmds</w:t>
            </w:r>
            <w:proofErr w:type="spellEnd"/>
            <w:r>
              <w:t>：认证命令处理的次数</w:t>
            </w:r>
          </w:p>
          <w:p w:rsidR="009B0DA4" w:rsidRDefault="009B0DA4" w:rsidP="009B0DA4">
            <w:pPr>
              <w:ind w:left="0"/>
            </w:pPr>
            <w:proofErr w:type="spellStart"/>
            <w:r>
              <w:t>auth_errors</w:t>
            </w:r>
            <w:proofErr w:type="spellEnd"/>
            <w:r>
              <w:t>：认证失败数目</w:t>
            </w:r>
          </w:p>
          <w:p w:rsidR="009B0DA4" w:rsidRDefault="009B0DA4" w:rsidP="009B0DA4">
            <w:pPr>
              <w:ind w:left="0"/>
            </w:pPr>
            <w:proofErr w:type="spellStart"/>
            <w:r>
              <w:t>bytes_read</w:t>
            </w:r>
            <w:proofErr w:type="spellEnd"/>
            <w:r>
              <w:t>：读取总字节数</w:t>
            </w:r>
          </w:p>
          <w:p w:rsidR="009B0DA4" w:rsidRDefault="009B0DA4" w:rsidP="009B0DA4">
            <w:pPr>
              <w:ind w:left="0"/>
            </w:pPr>
            <w:proofErr w:type="spellStart"/>
            <w:r>
              <w:t>bytes_written</w:t>
            </w:r>
            <w:proofErr w:type="spellEnd"/>
            <w:r>
              <w:t>：发送总字节数</w:t>
            </w:r>
          </w:p>
          <w:p w:rsidR="009B0DA4" w:rsidRDefault="009B0DA4" w:rsidP="009B0DA4">
            <w:pPr>
              <w:ind w:left="0"/>
            </w:pPr>
            <w:proofErr w:type="spellStart"/>
            <w:r>
              <w:t>limit_maxbytes</w:t>
            </w:r>
            <w:proofErr w:type="spellEnd"/>
            <w:r>
              <w:t>：分配的内存总大小（字节）</w:t>
            </w:r>
          </w:p>
          <w:p w:rsidR="009B0DA4" w:rsidRDefault="009B0DA4" w:rsidP="009B0DA4">
            <w:pPr>
              <w:ind w:left="0"/>
            </w:pPr>
            <w:proofErr w:type="spellStart"/>
            <w:r>
              <w:t>accepting_conns</w:t>
            </w:r>
            <w:proofErr w:type="spellEnd"/>
            <w:r>
              <w:t>：服务器是否达到过最大连接（0/1）</w:t>
            </w:r>
          </w:p>
          <w:p w:rsidR="009B0DA4" w:rsidRDefault="009B0DA4" w:rsidP="009B0DA4">
            <w:pPr>
              <w:ind w:left="0"/>
            </w:pPr>
            <w:proofErr w:type="spellStart"/>
            <w:r>
              <w:t>listen_disabled_num</w:t>
            </w:r>
            <w:proofErr w:type="spellEnd"/>
            <w:r>
              <w:t>：失效的监听数</w:t>
            </w:r>
          </w:p>
          <w:p w:rsidR="009B0DA4" w:rsidRDefault="009B0DA4" w:rsidP="009B0DA4">
            <w:pPr>
              <w:ind w:left="0"/>
            </w:pPr>
            <w:r>
              <w:t>threads：当前线程数</w:t>
            </w:r>
          </w:p>
          <w:p w:rsidR="009B0DA4" w:rsidRDefault="009B0DA4" w:rsidP="009B0DA4">
            <w:pPr>
              <w:ind w:left="0"/>
            </w:pPr>
            <w:proofErr w:type="spellStart"/>
            <w:r>
              <w:t>conn_yields</w:t>
            </w:r>
            <w:proofErr w:type="spellEnd"/>
            <w:r>
              <w:t>：连接操作主动放弃数目</w:t>
            </w:r>
          </w:p>
          <w:p w:rsidR="009B0DA4" w:rsidRDefault="009B0DA4" w:rsidP="009B0DA4">
            <w:pPr>
              <w:ind w:left="0"/>
            </w:pPr>
            <w:r>
              <w:t>bytes：当前存储占用的字节数</w:t>
            </w:r>
          </w:p>
          <w:p w:rsidR="009B0DA4" w:rsidRDefault="009B0DA4" w:rsidP="009B0DA4">
            <w:pPr>
              <w:ind w:left="0"/>
            </w:pPr>
            <w:proofErr w:type="spellStart"/>
            <w:r>
              <w:t>curr_items</w:t>
            </w:r>
            <w:proofErr w:type="spellEnd"/>
            <w:r>
              <w:t>：当前存储的数据总数</w:t>
            </w:r>
          </w:p>
          <w:p w:rsidR="009B0DA4" w:rsidRDefault="009B0DA4" w:rsidP="009B0DA4">
            <w:pPr>
              <w:ind w:left="0"/>
            </w:pPr>
            <w:proofErr w:type="spellStart"/>
            <w:r>
              <w:t>total_items</w:t>
            </w:r>
            <w:proofErr w:type="spellEnd"/>
            <w:r>
              <w:t>：启动以来存储的数据总数</w:t>
            </w:r>
          </w:p>
          <w:p w:rsidR="009B0DA4" w:rsidRDefault="009B0DA4" w:rsidP="009B0DA4">
            <w:pPr>
              <w:ind w:left="0"/>
            </w:pPr>
            <w:r>
              <w:t>evictions：LRU释放的对象数目</w:t>
            </w:r>
          </w:p>
          <w:p w:rsidR="009B0DA4" w:rsidRDefault="009B0DA4" w:rsidP="009B0DA4">
            <w:pPr>
              <w:ind w:left="0"/>
            </w:pPr>
            <w:r>
              <w:t>reclaimed：已过期的数据条目来存储新数据的数目</w:t>
            </w:r>
          </w:p>
        </w:tc>
      </w:tr>
    </w:tbl>
    <w:p w:rsidR="00434909" w:rsidRPr="00434909" w:rsidRDefault="00434909" w:rsidP="00434909">
      <w:pPr>
        <w:pStyle w:val="Heading2"/>
      </w:pPr>
      <w:r w:rsidRPr="00434909">
        <w:lastRenderedPageBreak/>
        <w:t xml:space="preserve">stats items </w:t>
      </w:r>
      <w:r w:rsidRPr="00434909">
        <w:t>命</w:t>
      </w:r>
      <w:r w:rsidRPr="00434909">
        <w:rPr>
          <w:rFonts w:ascii="宋体" w:eastAsia="宋体" w:hAnsi="宋体" w:cs="宋体" w:hint="eastAsia"/>
        </w:rPr>
        <w:t>令</w:t>
      </w:r>
    </w:p>
    <w:p w:rsidR="009B0DA4" w:rsidRDefault="00545533" w:rsidP="009B0DA4">
      <w:proofErr w:type="spellStart"/>
      <w:r>
        <w:t>m</w:t>
      </w:r>
      <w:r w:rsidR="00434909" w:rsidRPr="00434909">
        <w:t>emcached</w:t>
      </w:r>
      <w:proofErr w:type="spellEnd"/>
      <w:r w:rsidR="00434909" w:rsidRPr="00434909">
        <w:t xml:space="preserve"> stats items 命令用于显示各个 slab 中 item 的数目和存储时长(最后一次访问距离现在的秒数)。</w:t>
      </w:r>
    </w:p>
    <w:p w:rsidR="00434909" w:rsidRDefault="00A03A8C" w:rsidP="009B0DA4">
      <w:r>
        <w:rPr>
          <w:rFonts w:hint="eastAsia"/>
        </w:rPr>
        <w:t>语法：stat</w:t>
      </w:r>
      <w:r w:rsidR="00A153E1">
        <w:rPr>
          <w:rFonts w:hint="eastAsia"/>
        </w:rPr>
        <w:t>s</w:t>
      </w:r>
      <w:r>
        <w:rPr>
          <w:rFonts w:hint="eastAsia"/>
        </w:rPr>
        <w:t xml:space="preserve"> items</w:t>
      </w:r>
    </w:p>
    <w:p w:rsidR="00A03A8C" w:rsidRDefault="00A03A8C" w:rsidP="009B0DA4"/>
    <w:p w:rsidR="00A03A8C" w:rsidRDefault="00A03A8C" w:rsidP="00A03A8C">
      <w:pPr>
        <w:pStyle w:val="Heading2"/>
        <w:rPr>
          <w:rFonts w:ascii="宋体" w:eastAsia="宋体" w:hAnsi="宋体" w:cs="宋体"/>
        </w:rPr>
      </w:pPr>
      <w:r>
        <w:t xml:space="preserve">stats slabs </w:t>
      </w:r>
      <w:r>
        <w:t>命</w:t>
      </w:r>
      <w:r>
        <w:rPr>
          <w:rFonts w:ascii="宋体" w:eastAsia="宋体" w:hAnsi="宋体" w:cs="宋体" w:hint="eastAsia"/>
        </w:rPr>
        <w:t>令</w:t>
      </w:r>
    </w:p>
    <w:p w:rsidR="00A03A8C" w:rsidRPr="00A03A8C" w:rsidRDefault="00A03A8C" w:rsidP="00A03A8C">
      <w:proofErr w:type="spellStart"/>
      <w:r w:rsidRPr="00A03A8C">
        <w:t>Memcached</w:t>
      </w:r>
      <w:proofErr w:type="spellEnd"/>
      <w:r w:rsidRPr="00A03A8C">
        <w:t xml:space="preserve"> stats slabs 命令用于显示各个slab的信息，包括chunk的大小、数目、使用情况等。</w:t>
      </w:r>
    </w:p>
    <w:p w:rsidR="00A03A8C" w:rsidRDefault="00A03A8C" w:rsidP="009B0DA4">
      <w:r>
        <w:rPr>
          <w:rFonts w:hint="eastAsia"/>
        </w:rPr>
        <w:t>语法：</w:t>
      </w:r>
      <w:r w:rsidRPr="00A03A8C">
        <w:t>stats slabs</w:t>
      </w:r>
    </w:p>
    <w:p w:rsidR="00A03A8C" w:rsidRDefault="00A03A8C" w:rsidP="009B0DA4"/>
    <w:p w:rsidR="00A03A8C" w:rsidRDefault="00A03A8C" w:rsidP="00A03A8C">
      <w:pPr>
        <w:pStyle w:val="Heading2"/>
      </w:pPr>
      <w:r>
        <w:lastRenderedPageBreak/>
        <w:t xml:space="preserve">stats sizes </w:t>
      </w:r>
      <w:r>
        <w:t>命</w:t>
      </w:r>
      <w:r>
        <w:rPr>
          <w:rFonts w:ascii="宋体" w:eastAsia="宋体" w:hAnsi="宋体" w:cs="宋体" w:hint="eastAsia"/>
        </w:rPr>
        <w:t>令</w:t>
      </w:r>
    </w:p>
    <w:p w:rsidR="00A03A8C" w:rsidRDefault="00545533" w:rsidP="00A03A8C">
      <w:proofErr w:type="spellStart"/>
      <w:r>
        <w:t>m</w:t>
      </w:r>
      <w:r w:rsidR="00A03A8C">
        <w:t>emcached</w:t>
      </w:r>
      <w:proofErr w:type="spellEnd"/>
      <w:r w:rsidR="00A03A8C">
        <w:t xml:space="preserve"> stats sizes </w:t>
      </w:r>
      <w:r w:rsidR="00A03A8C">
        <w:rPr>
          <w:rFonts w:ascii="宋体" w:eastAsia="宋体" w:hAnsi="宋体" w:cs="宋体" w:hint="eastAsia"/>
        </w:rPr>
        <w:t>命令用于显示所有</w:t>
      </w:r>
      <w:r w:rsidR="00A03A8C">
        <w:t>item</w:t>
      </w:r>
      <w:r w:rsidR="00A03A8C">
        <w:rPr>
          <w:rFonts w:ascii="宋体" w:eastAsia="宋体" w:hAnsi="宋体" w:cs="宋体" w:hint="eastAsia"/>
        </w:rPr>
        <w:t>的大小和个数。</w:t>
      </w:r>
    </w:p>
    <w:p w:rsidR="00A03A8C" w:rsidRDefault="00A03A8C" w:rsidP="00A03A8C">
      <w:r>
        <w:rPr>
          <w:rFonts w:ascii="宋体" w:eastAsia="宋体" w:hAnsi="宋体" w:cs="宋体" w:hint="eastAsia"/>
        </w:rPr>
        <w:t>该信息返回两列，第一列是</w:t>
      </w:r>
      <w:r>
        <w:t xml:space="preserve"> item </w:t>
      </w:r>
      <w:r>
        <w:rPr>
          <w:rFonts w:ascii="宋体" w:eastAsia="宋体" w:hAnsi="宋体" w:cs="宋体" w:hint="eastAsia"/>
        </w:rPr>
        <w:t>的大小，第二列是</w:t>
      </w:r>
      <w:r>
        <w:t xml:space="preserve"> item </w:t>
      </w:r>
      <w:r>
        <w:rPr>
          <w:rFonts w:ascii="宋体" w:eastAsia="宋体" w:hAnsi="宋体" w:cs="宋体" w:hint="eastAsia"/>
        </w:rPr>
        <w:t>的个数。</w:t>
      </w:r>
    </w:p>
    <w:p w:rsidR="00A03A8C" w:rsidRDefault="00A03A8C" w:rsidP="009B0DA4">
      <w:r>
        <w:rPr>
          <w:rFonts w:hint="eastAsia"/>
        </w:rPr>
        <w:t>语法：stats sizes</w:t>
      </w:r>
    </w:p>
    <w:p w:rsidR="00A03A8C" w:rsidRDefault="00A03A8C" w:rsidP="009B0DA4"/>
    <w:p w:rsidR="00A03A8C" w:rsidRDefault="00A03A8C" w:rsidP="00A03A8C">
      <w:pPr>
        <w:pStyle w:val="Heading2"/>
      </w:pPr>
      <w:proofErr w:type="spellStart"/>
      <w:r>
        <w:t>flush_all</w:t>
      </w:r>
      <w:proofErr w:type="spellEnd"/>
      <w:r>
        <w:t xml:space="preserve"> </w:t>
      </w:r>
      <w:r>
        <w:t>命</w:t>
      </w:r>
      <w:r>
        <w:rPr>
          <w:rFonts w:ascii="宋体" w:eastAsia="宋体" w:hAnsi="宋体" w:cs="宋体" w:hint="eastAsia"/>
        </w:rPr>
        <w:t>令</w:t>
      </w:r>
    </w:p>
    <w:p w:rsidR="00A03A8C" w:rsidRDefault="00A03A8C" w:rsidP="00A03A8C">
      <w:pPr>
        <w:rPr>
          <w:rFonts w:ascii="宋体" w:eastAsia="宋体" w:hAnsi="宋体" w:cs="宋体"/>
        </w:rPr>
      </w:pPr>
      <w:proofErr w:type="spellStart"/>
      <w:r>
        <w:t>Memcached</w:t>
      </w:r>
      <w:proofErr w:type="spellEnd"/>
      <w:r>
        <w:t xml:space="preserve"> </w:t>
      </w:r>
      <w:proofErr w:type="spellStart"/>
      <w:r>
        <w:t>flush_all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命令用于用于清理缓存中的所有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b/>
          <w:bCs/>
        </w:rPr>
        <w:t>key=&gt;value(</w:t>
      </w:r>
      <w:r>
        <w:rPr>
          <w:rFonts w:ascii="宋体" w:eastAsia="宋体" w:hAnsi="宋体" w:cs="宋体" w:hint="eastAsia"/>
          <w:b/>
          <w:bCs/>
        </w:rPr>
        <w:t>键</w:t>
      </w:r>
      <w:r>
        <w:rPr>
          <w:b/>
          <w:bCs/>
        </w:rPr>
        <w:t>=&gt;</w:t>
      </w:r>
      <w:r>
        <w:rPr>
          <w:rFonts w:ascii="宋体" w:eastAsia="宋体" w:hAnsi="宋体" w:cs="宋体" w:hint="eastAsia"/>
          <w:b/>
          <w:bCs/>
        </w:rPr>
        <w:t>值</w:t>
      </w:r>
      <w:r>
        <w:rPr>
          <w:b/>
          <w:bCs/>
        </w:rPr>
        <w:t>)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宋体" w:eastAsia="宋体" w:hAnsi="宋体" w:cs="宋体" w:hint="eastAsia"/>
        </w:rPr>
        <w:t>对。该命令提供了一个可选参数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b/>
          <w:bCs/>
        </w:rPr>
        <w:t>time</w:t>
      </w:r>
      <w:r>
        <w:rPr>
          <w:rFonts w:ascii="宋体" w:eastAsia="宋体" w:hAnsi="宋体" w:cs="宋体" w:hint="eastAsia"/>
        </w:rPr>
        <w:t>，用于在制定的时间后执行清理缓存操作。</w:t>
      </w:r>
    </w:p>
    <w:p w:rsidR="00A03A8C" w:rsidRDefault="00A03A8C" w:rsidP="00A03A8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语法：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A03A8C" w:rsidTr="00A03A8C">
        <w:tc>
          <w:tcPr>
            <w:tcW w:w="8388" w:type="dxa"/>
          </w:tcPr>
          <w:p w:rsidR="00A03A8C" w:rsidRDefault="00A03A8C" w:rsidP="00A03A8C">
            <w:pPr>
              <w:ind w:left="0"/>
            </w:pPr>
            <w:proofErr w:type="spellStart"/>
            <w:r w:rsidRPr="00A03A8C">
              <w:t>flush_all</w:t>
            </w:r>
            <w:proofErr w:type="spellEnd"/>
            <w:r w:rsidRPr="00A03A8C">
              <w:t xml:space="preserve"> [time] [</w:t>
            </w:r>
            <w:proofErr w:type="spellStart"/>
            <w:r w:rsidRPr="00A03A8C">
              <w:t>noreply</w:t>
            </w:r>
            <w:proofErr w:type="spellEnd"/>
            <w:r w:rsidRPr="00A03A8C">
              <w:t>]</w:t>
            </w:r>
          </w:p>
          <w:p w:rsidR="00A03A8C" w:rsidRDefault="00A03A8C" w:rsidP="00A03A8C">
            <w:pPr>
              <w:ind w:left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例如：</w:t>
            </w:r>
          </w:p>
          <w:p w:rsidR="00A03A8C" w:rsidRPr="00A03A8C" w:rsidRDefault="00A03A8C" w:rsidP="00A03A8C">
            <w:r w:rsidRPr="00A03A8C">
              <w:t xml:space="preserve">set </w:t>
            </w:r>
            <w:proofErr w:type="spellStart"/>
            <w:r w:rsidRPr="00A03A8C">
              <w:t>runoob</w:t>
            </w:r>
            <w:proofErr w:type="spellEnd"/>
            <w:r w:rsidRPr="00A03A8C">
              <w:t xml:space="preserve"> 0 900 9</w:t>
            </w:r>
          </w:p>
          <w:p w:rsidR="00A03A8C" w:rsidRPr="00A03A8C" w:rsidRDefault="00A03A8C" w:rsidP="00A03A8C">
            <w:proofErr w:type="spellStart"/>
            <w:r w:rsidRPr="00A03A8C">
              <w:t>memcached</w:t>
            </w:r>
            <w:proofErr w:type="spellEnd"/>
          </w:p>
          <w:p w:rsidR="00A03A8C" w:rsidRPr="00A03A8C" w:rsidRDefault="00A03A8C" w:rsidP="00A03A8C">
            <w:r w:rsidRPr="00A03A8C">
              <w:t>STORED</w:t>
            </w:r>
          </w:p>
          <w:p w:rsidR="00A03A8C" w:rsidRPr="00A03A8C" w:rsidRDefault="00A03A8C" w:rsidP="00A03A8C">
            <w:r w:rsidRPr="00A03A8C">
              <w:t xml:space="preserve">get </w:t>
            </w:r>
            <w:proofErr w:type="spellStart"/>
            <w:r w:rsidRPr="00A03A8C">
              <w:t>runoob</w:t>
            </w:r>
            <w:proofErr w:type="spellEnd"/>
          </w:p>
          <w:p w:rsidR="00A03A8C" w:rsidRPr="00A03A8C" w:rsidRDefault="00A03A8C" w:rsidP="00A03A8C">
            <w:r w:rsidRPr="00A03A8C">
              <w:t xml:space="preserve">VALUE </w:t>
            </w:r>
            <w:proofErr w:type="spellStart"/>
            <w:r w:rsidRPr="00A03A8C">
              <w:t>runoob</w:t>
            </w:r>
            <w:proofErr w:type="spellEnd"/>
            <w:r w:rsidRPr="00A03A8C">
              <w:t xml:space="preserve"> 0 9</w:t>
            </w:r>
          </w:p>
          <w:p w:rsidR="00A03A8C" w:rsidRPr="00A03A8C" w:rsidRDefault="00A03A8C" w:rsidP="00A03A8C">
            <w:proofErr w:type="spellStart"/>
            <w:r w:rsidRPr="00A03A8C">
              <w:t>memcached</w:t>
            </w:r>
            <w:proofErr w:type="spellEnd"/>
          </w:p>
          <w:p w:rsidR="00A03A8C" w:rsidRPr="00A03A8C" w:rsidRDefault="00A03A8C" w:rsidP="00A03A8C">
            <w:r w:rsidRPr="00A03A8C">
              <w:t>END</w:t>
            </w:r>
          </w:p>
          <w:p w:rsidR="00A03A8C" w:rsidRPr="00A03A8C" w:rsidRDefault="00A03A8C" w:rsidP="00A03A8C">
            <w:proofErr w:type="spellStart"/>
            <w:r w:rsidRPr="00A03A8C">
              <w:t>flush_all</w:t>
            </w:r>
            <w:proofErr w:type="spellEnd"/>
          </w:p>
          <w:p w:rsidR="00A03A8C" w:rsidRPr="00A03A8C" w:rsidRDefault="00A03A8C" w:rsidP="00A03A8C">
            <w:r w:rsidRPr="00A03A8C">
              <w:t>OK</w:t>
            </w:r>
          </w:p>
          <w:p w:rsidR="00A03A8C" w:rsidRPr="00A03A8C" w:rsidRDefault="00A03A8C" w:rsidP="00A03A8C">
            <w:r w:rsidRPr="00A03A8C">
              <w:t xml:space="preserve">get </w:t>
            </w:r>
            <w:proofErr w:type="spellStart"/>
            <w:r w:rsidRPr="00A03A8C">
              <w:t>runoob</w:t>
            </w:r>
            <w:proofErr w:type="spellEnd"/>
          </w:p>
          <w:p w:rsidR="00A03A8C" w:rsidRDefault="00A03A8C" w:rsidP="00A03A8C">
            <w:r w:rsidRPr="00A03A8C">
              <w:t>END</w:t>
            </w:r>
          </w:p>
        </w:tc>
      </w:tr>
    </w:tbl>
    <w:p w:rsidR="00A03A8C" w:rsidRPr="009B0DA4" w:rsidRDefault="00A03A8C" w:rsidP="00D60039">
      <w:pPr>
        <w:ind w:left="0"/>
      </w:pPr>
    </w:p>
    <w:p w:rsidR="007A7517" w:rsidRDefault="007A7517" w:rsidP="007A7517">
      <w:pPr>
        <w:pStyle w:val="Heading1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中使用</w:t>
      </w:r>
      <w:proofErr w:type="spellStart"/>
      <w:r>
        <w:rPr>
          <w:rFonts w:hint="eastAsia"/>
        </w:rPr>
        <w:t>Memcached</w:t>
      </w:r>
      <w:proofErr w:type="spellEnd"/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>package test;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import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java.net.InetSocketAddress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import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java.util.concurrent.Future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import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net.spy.memcached.CASResponse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import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net.spy.memcached.CASValue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import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net.spy.memcached.MemcachedClient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public class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MemcachedJava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public static void main(String[]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args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) {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try {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// </w:t>
      </w:r>
      <w:r w:rsidRPr="00D60039">
        <w:rPr>
          <w:rFonts w:ascii="宋体" w:eastAsia="宋体" w:hAnsi="宋体" w:cs="宋体" w:hint="eastAsia"/>
          <w:color w:val="000000"/>
          <w:sz w:val="20"/>
        </w:rPr>
        <w:t>连接服务器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MemcachedClient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mcc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= new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MemcachedClient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(new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InetSocketAddress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(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        "172.16.128.218", 11211));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System.out.println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("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Memcached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connection successful!");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// </w:t>
      </w:r>
      <w:r w:rsidRPr="00D60039">
        <w:rPr>
          <w:rFonts w:ascii="宋体" w:eastAsia="宋体" w:hAnsi="宋体" w:cs="宋体" w:hint="eastAsia"/>
          <w:color w:val="000000"/>
          <w:sz w:val="20"/>
        </w:rPr>
        <w:t>清空所有缓存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mcc.flush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();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// set</w:t>
      </w:r>
      <w:r w:rsidRPr="00D60039">
        <w:rPr>
          <w:rFonts w:ascii="宋体" w:eastAsia="宋体" w:hAnsi="宋体" w:cs="宋体" w:hint="eastAsia"/>
          <w:color w:val="000000"/>
          <w:sz w:val="20"/>
        </w:rPr>
        <w:t>存储数据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Future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fo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=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mcc.set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("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runoob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", 900, "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runoob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");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// </w:t>
      </w:r>
      <w:r w:rsidRPr="00D60039">
        <w:rPr>
          <w:rFonts w:ascii="宋体" w:eastAsia="宋体" w:hAnsi="宋体" w:cs="宋体" w:hint="eastAsia"/>
          <w:color w:val="000000"/>
          <w:sz w:val="20"/>
        </w:rPr>
        <w:t>存储状态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System.out.println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fo.get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());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// get</w:t>
      </w:r>
      <w:r w:rsidRPr="00D60039">
        <w:rPr>
          <w:rFonts w:ascii="宋体" w:eastAsia="宋体" w:hAnsi="宋体" w:cs="宋体" w:hint="eastAsia"/>
          <w:color w:val="000000"/>
          <w:sz w:val="20"/>
        </w:rPr>
        <w:t>输出数据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System.out.println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("set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runoob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:" +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mcc.get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("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runoob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"));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// </w:t>
      </w:r>
      <w:r w:rsidRPr="00D60039">
        <w:rPr>
          <w:rFonts w:ascii="宋体" w:eastAsia="宋体" w:hAnsi="宋体" w:cs="宋体" w:hint="eastAsia"/>
          <w:color w:val="000000"/>
          <w:sz w:val="20"/>
        </w:rPr>
        <w:t>使用</w:t>
      </w:r>
      <w:r w:rsidRPr="00D60039">
        <w:rPr>
          <w:rFonts w:ascii="Courier New" w:eastAsia="Times New Roman" w:hAnsi="Courier New" w:cs="Courier New"/>
          <w:color w:val="000000"/>
          <w:sz w:val="20"/>
        </w:rPr>
        <w:t>add</w:t>
      </w:r>
      <w:r w:rsidRPr="00D60039">
        <w:rPr>
          <w:rFonts w:ascii="宋体" w:eastAsia="宋体" w:hAnsi="宋体" w:cs="宋体" w:hint="eastAsia"/>
          <w:color w:val="000000"/>
          <w:sz w:val="20"/>
        </w:rPr>
        <w:t>添加数据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fo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=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mcc.add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("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runoob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", 900, "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memcached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");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System.out.println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("add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runoob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:" +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mcc.get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("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runoob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"));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fo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=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mcc.add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("runoob1", 900, "runoob1");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System.out.println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("add new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runoob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:" +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mcc.get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("runoob1"));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// </w:t>
      </w:r>
      <w:r w:rsidRPr="00D60039">
        <w:rPr>
          <w:rFonts w:ascii="宋体" w:eastAsia="宋体" w:hAnsi="宋体" w:cs="宋体" w:hint="eastAsia"/>
          <w:color w:val="000000"/>
          <w:sz w:val="20"/>
        </w:rPr>
        <w:t>使用</w:t>
      </w:r>
      <w:r w:rsidRPr="00D60039">
        <w:rPr>
          <w:rFonts w:ascii="Courier New" w:eastAsia="Times New Roman" w:hAnsi="Courier New" w:cs="Courier New"/>
          <w:color w:val="000000"/>
          <w:sz w:val="20"/>
        </w:rPr>
        <w:t>replace</w:t>
      </w:r>
      <w:r w:rsidRPr="00D60039">
        <w:rPr>
          <w:rFonts w:ascii="宋体" w:eastAsia="宋体" w:hAnsi="宋体" w:cs="宋体" w:hint="eastAsia"/>
          <w:color w:val="000000"/>
          <w:sz w:val="20"/>
        </w:rPr>
        <w:t>替换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fo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=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mcc.replace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("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runoob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", 900, "reset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runoob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");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System.out.println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("replace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runoob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:" +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mcc.get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("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runoob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"));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// append</w:t>
      </w:r>
      <w:r w:rsidRPr="00D60039">
        <w:rPr>
          <w:rFonts w:ascii="宋体" w:eastAsia="宋体" w:hAnsi="宋体" w:cs="宋体" w:hint="eastAsia"/>
          <w:color w:val="000000"/>
          <w:sz w:val="20"/>
        </w:rPr>
        <w:t>追加内容到值后面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fo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=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mcc.append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("runoob1", " appended");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System.out.println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("append runoob1:" +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mcc.get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("runoob1"));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//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prepend</w:t>
      </w:r>
      <w:proofErr w:type="spellEnd"/>
      <w:r w:rsidRPr="00D60039">
        <w:rPr>
          <w:rFonts w:ascii="宋体" w:eastAsia="宋体" w:hAnsi="宋体" w:cs="宋体" w:hint="eastAsia"/>
          <w:color w:val="000000"/>
          <w:sz w:val="20"/>
        </w:rPr>
        <w:t>追加内容在值前面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fo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=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mcc.set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("runoob1", 900, "runoob1");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fo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=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mcc.prepend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("runoob1", "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prepending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something in front of ");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System.out.println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("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prepend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runoob1:" +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mcc.get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("runoob1"));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System.out.println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();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//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cas:check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and set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fo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=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mcc.set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("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runoob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", 900, "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runoob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");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// </w:t>
      </w:r>
      <w:r w:rsidRPr="00D60039">
        <w:rPr>
          <w:rFonts w:ascii="宋体" w:eastAsia="宋体" w:hAnsi="宋体" w:cs="宋体" w:hint="eastAsia"/>
          <w:color w:val="000000"/>
          <w:sz w:val="20"/>
        </w:rPr>
        <w:t>通过</w:t>
      </w: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gets </w:t>
      </w:r>
      <w:r w:rsidRPr="00D60039">
        <w:rPr>
          <w:rFonts w:ascii="宋体" w:eastAsia="宋体" w:hAnsi="宋体" w:cs="宋体" w:hint="eastAsia"/>
          <w:color w:val="000000"/>
          <w:sz w:val="20"/>
        </w:rPr>
        <w:t>方法获取</w:t>
      </w: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CAS token</w:t>
      </w:r>
      <w:r w:rsidRPr="00D60039">
        <w:rPr>
          <w:rFonts w:ascii="宋体" w:eastAsia="宋体" w:hAnsi="宋体" w:cs="宋体" w:hint="eastAsia"/>
          <w:color w:val="000000"/>
          <w:sz w:val="20"/>
        </w:rPr>
        <w:t>（令牌）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CASValue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casValue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=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mcc.gets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("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runoob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");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// </w:t>
      </w:r>
      <w:r w:rsidRPr="00D60039">
        <w:rPr>
          <w:rFonts w:ascii="宋体" w:eastAsia="宋体" w:hAnsi="宋体" w:cs="宋体" w:hint="eastAsia"/>
          <w:color w:val="000000"/>
          <w:sz w:val="20"/>
        </w:rPr>
        <w:t>输出</w:t>
      </w: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CAS token</w:t>
      </w:r>
      <w:r w:rsidRPr="00D60039">
        <w:rPr>
          <w:rFonts w:ascii="宋体" w:eastAsia="宋体" w:hAnsi="宋体" w:cs="宋体" w:hint="eastAsia"/>
          <w:color w:val="000000"/>
          <w:sz w:val="20"/>
        </w:rPr>
        <w:t>（令牌）</w:t>
      </w: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D60039">
        <w:rPr>
          <w:rFonts w:ascii="宋体" w:eastAsia="宋体" w:hAnsi="宋体" w:cs="宋体" w:hint="eastAsia"/>
          <w:color w:val="000000"/>
          <w:sz w:val="20"/>
        </w:rPr>
        <w:t>值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System.out.println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("CAS token:" +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casValue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// </w:t>
      </w:r>
      <w:r w:rsidRPr="00D60039">
        <w:rPr>
          <w:rFonts w:ascii="宋体" w:eastAsia="宋体" w:hAnsi="宋体" w:cs="宋体" w:hint="eastAsia"/>
          <w:color w:val="000000"/>
          <w:sz w:val="20"/>
        </w:rPr>
        <w:t>尝试使用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cas</w:t>
      </w:r>
      <w:proofErr w:type="spellEnd"/>
      <w:r w:rsidRPr="00D60039">
        <w:rPr>
          <w:rFonts w:ascii="宋体" w:eastAsia="宋体" w:hAnsi="宋体" w:cs="宋体" w:hint="eastAsia"/>
          <w:color w:val="000000"/>
          <w:sz w:val="20"/>
        </w:rPr>
        <w:t>方法来更新数据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       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CASResponse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casresp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= mcc.cas("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runoob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",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casValue.getCas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(), 900,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        "Largest Tutorials-Library");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// </w:t>
      </w:r>
      <w:r w:rsidRPr="00D60039">
        <w:rPr>
          <w:rFonts w:ascii="宋体" w:eastAsia="宋体" w:hAnsi="宋体" w:cs="宋体" w:hint="eastAsia"/>
          <w:color w:val="000000"/>
          <w:sz w:val="20"/>
        </w:rPr>
        <w:t>输出</w:t>
      </w: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CAS </w:t>
      </w:r>
      <w:r w:rsidRPr="00D60039">
        <w:rPr>
          <w:rFonts w:ascii="宋体" w:eastAsia="宋体" w:hAnsi="宋体" w:cs="宋体" w:hint="eastAsia"/>
          <w:color w:val="000000"/>
          <w:sz w:val="20"/>
        </w:rPr>
        <w:t>响应信息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System.out.println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("CAS Response:" +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casresp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// </w:t>
      </w:r>
      <w:r w:rsidRPr="00D60039">
        <w:rPr>
          <w:rFonts w:ascii="宋体" w:eastAsia="宋体" w:hAnsi="宋体" w:cs="宋体" w:hint="eastAsia"/>
          <w:color w:val="000000"/>
          <w:sz w:val="20"/>
        </w:rPr>
        <w:t>输出值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System.out.println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("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runoob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value in cache - " +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mcc.get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("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runoob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"));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System.out.println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();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//</w:t>
      </w:r>
      <w:r w:rsidRPr="00D60039">
        <w:rPr>
          <w:rFonts w:ascii="宋体" w:eastAsia="宋体" w:hAnsi="宋体" w:cs="宋体" w:hint="eastAsia"/>
          <w:color w:val="000000"/>
          <w:sz w:val="20"/>
        </w:rPr>
        <w:t>删除操作</w:t>
      </w:r>
      <w:r w:rsidRPr="00D60039">
        <w:rPr>
          <w:rFonts w:ascii="Courier New" w:eastAsia="Times New Roman" w:hAnsi="Courier New" w:cs="Courier New"/>
          <w:color w:val="000000"/>
          <w:sz w:val="20"/>
        </w:rPr>
        <w:t>delete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fo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=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mcc.set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("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runoob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", 900, "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runoob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");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System.out.println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("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runoob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:"+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mcc.get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("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runoob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"));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System.out.print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("</w:t>
      </w:r>
      <w:r w:rsidRPr="00D60039">
        <w:rPr>
          <w:rFonts w:ascii="宋体" w:eastAsia="宋体" w:hAnsi="宋体" w:cs="宋体" w:hint="eastAsia"/>
          <w:color w:val="000000"/>
          <w:sz w:val="20"/>
        </w:rPr>
        <w:t>执行删除</w:t>
      </w:r>
      <w:r w:rsidRPr="00D60039">
        <w:rPr>
          <w:rFonts w:ascii="Courier New" w:eastAsia="Times New Roman" w:hAnsi="Courier New" w:cs="Courier New"/>
          <w:color w:val="000000"/>
          <w:sz w:val="20"/>
        </w:rPr>
        <w:t>,");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mcc.delete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("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runoob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");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System.out.println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("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runoob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:"+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mcc.get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("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runoob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"));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//</w:t>
      </w:r>
      <w:r w:rsidRPr="00D60039">
        <w:rPr>
          <w:rFonts w:ascii="宋体" w:eastAsia="宋体" w:hAnsi="宋体" w:cs="宋体" w:hint="eastAsia"/>
          <w:color w:val="000000"/>
          <w:sz w:val="20"/>
        </w:rPr>
        <w:t>自增自减运算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Incr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/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Decr</w:t>
      </w:r>
      <w:proofErr w:type="spellEnd"/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fo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=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mcc.set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("num", 900, "1000");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System.out.println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("num="+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mcc.get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("num"));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System.out.println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("after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incr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111,num="+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mcc.incr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("num", 111));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System.out.println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("after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decr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112,num="+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mcc.decr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("num", 112));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D60039">
        <w:rPr>
          <w:rFonts w:ascii="Courier New" w:eastAsia="Times New Roman" w:hAnsi="Courier New" w:cs="Courier New"/>
          <w:color w:val="000000"/>
          <w:sz w:val="20"/>
        </w:rPr>
        <w:t>mcc.shutdown</w:t>
      </w:r>
      <w:proofErr w:type="spellEnd"/>
      <w:r w:rsidRPr="00D60039">
        <w:rPr>
          <w:rFonts w:ascii="Courier New" w:eastAsia="Times New Roman" w:hAnsi="Courier New" w:cs="Courier New"/>
          <w:color w:val="000000"/>
          <w:sz w:val="20"/>
        </w:rPr>
        <w:t>();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} catch (Exception e) {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    }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 xml:space="preserve">    }</w:t>
      </w: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</w:p>
    <w:p w:rsidR="00D60039" w:rsidRPr="00D60039" w:rsidRDefault="00D60039" w:rsidP="00D60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</w:rPr>
      </w:pPr>
      <w:r w:rsidRPr="00D60039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C561B" w:rsidRPr="008C561B" w:rsidRDefault="008C561B" w:rsidP="008C561B"/>
    <w:sectPr w:rsidR="008C561B" w:rsidRPr="008C561B" w:rsidSect="00C03A83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5924" w:rsidRDefault="00125924" w:rsidP="00FB1E78">
      <w:pPr>
        <w:spacing w:after="0"/>
      </w:pPr>
      <w:r>
        <w:separator/>
      </w:r>
    </w:p>
  </w:endnote>
  <w:endnote w:type="continuationSeparator" w:id="0">
    <w:p w:rsidR="00125924" w:rsidRDefault="00125924" w:rsidP="00FB1E7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468753"/>
      <w:docPartObj>
        <w:docPartGallery w:val="Page Numbers (Bottom of Page)"/>
        <w:docPartUnique/>
      </w:docPartObj>
    </w:sdtPr>
    <w:sdtContent>
      <w:p w:rsidR="008C561B" w:rsidRDefault="00FE5522">
        <w:pPr>
          <w:pStyle w:val="Footer"/>
          <w:jc w:val="right"/>
        </w:pPr>
        <w:fldSimple w:instr=" PAGE   \* MERGEFORMAT ">
          <w:r w:rsidR="0072070A">
            <w:rPr>
              <w:noProof/>
            </w:rPr>
            <w:t>8</w:t>
          </w:r>
        </w:fldSimple>
      </w:p>
    </w:sdtContent>
  </w:sdt>
  <w:p w:rsidR="008C561B" w:rsidRDefault="008C56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5924" w:rsidRDefault="00125924" w:rsidP="00FB1E78">
      <w:pPr>
        <w:spacing w:after="0"/>
      </w:pPr>
      <w:r>
        <w:separator/>
      </w:r>
    </w:p>
  </w:footnote>
  <w:footnote w:type="continuationSeparator" w:id="0">
    <w:p w:rsidR="00125924" w:rsidRDefault="00125924" w:rsidP="00FB1E7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F0427"/>
    <w:multiLevelType w:val="hybridMultilevel"/>
    <w:tmpl w:val="D2CA38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33F3D"/>
    <w:multiLevelType w:val="hybridMultilevel"/>
    <w:tmpl w:val="7FF0BC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43C22"/>
    <w:multiLevelType w:val="hybridMultilevel"/>
    <w:tmpl w:val="3A7295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A0341"/>
    <w:multiLevelType w:val="hybridMultilevel"/>
    <w:tmpl w:val="2DDEEE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347308"/>
    <w:multiLevelType w:val="hybridMultilevel"/>
    <w:tmpl w:val="957639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C94612"/>
    <w:multiLevelType w:val="hybridMultilevel"/>
    <w:tmpl w:val="AB00C7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CF39D6"/>
    <w:multiLevelType w:val="multilevel"/>
    <w:tmpl w:val="E9BE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9D12F2"/>
    <w:multiLevelType w:val="hybridMultilevel"/>
    <w:tmpl w:val="0CA43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913005"/>
    <w:multiLevelType w:val="hybridMultilevel"/>
    <w:tmpl w:val="BAF28C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AA0FEF"/>
    <w:multiLevelType w:val="hybridMultilevel"/>
    <w:tmpl w:val="102E38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927122"/>
    <w:multiLevelType w:val="hybridMultilevel"/>
    <w:tmpl w:val="D1E4A6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B91992"/>
    <w:multiLevelType w:val="hybridMultilevel"/>
    <w:tmpl w:val="70780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8C5E96"/>
    <w:multiLevelType w:val="hybridMultilevel"/>
    <w:tmpl w:val="F50A384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9C34761"/>
    <w:multiLevelType w:val="hybridMultilevel"/>
    <w:tmpl w:val="2C066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B274D0"/>
    <w:multiLevelType w:val="hybridMultilevel"/>
    <w:tmpl w:val="22905A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DD4A41"/>
    <w:multiLevelType w:val="hybridMultilevel"/>
    <w:tmpl w:val="E7C06F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3452F0"/>
    <w:multiLevelType w:val="hybridMultilevel"/>
    <w:tmpl w:val="2E62B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2447FE"/>
    <w:multiLevelType w:val="multilevel"/>
    <w:tmpl w:val="63A8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124F4C"/>
    <w:multiLevelType w:val="multilevel"/>
    <w:tmpl w:val="C90E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EA0294"/>
    <w:multiLevelType w:val="hybridMultilevel"/>
    <w:tmpl w:val="10E69D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455790"/>
    <w:multiLevelType w:val="hybridMultilevel"/>
    <w:tmpl w:val="EB8606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4"/>
  </w:num>
  <w:num w:numId="5">
    <w:abstractNumId w:val="11"/>
  </w:num>
  <w:num w:numId="6">
    <w:abstractNumId w:val="7"/>
  </w:num>
  <w:num w:numId="7">
    <w:abstractNumId w:val="4"/>
  </w:num>
  <w:num w:numId="8">
    <w:abstractNumId w:val="11"/>
  </w:num>
  <w:num w:numId="9">
    <w:abstractNumId w:val="7"/>
  </w:num>
  <w:num w:numId="10">
    <w:abstractNumId w:val="4"/>
  </w:num>
  <w:num w:numId="11">
    <w:abstractNumId w:val="11"/>
  </w:num>
  <w:num w:numId="12">
    <w:abstractNumId w:val="7"/>
  </w:num>
  <w:num w:numId="13">
    <w:abstractNumId w:val="4"/>
  </w:num>
  <w:num w:numId="14">
    <w:abstractNumId w:val="11"/>
  </w:num>
  <w:num w:numId="15">
    <w:abstractNumId w:val="7"/>
  </w:num>
  <w:num w:numId="16">
    <w:abstractNumId w:val="8"/>
  </w:num>
  <w:num w:numId="17">
    <w:abstractNumId w:val="6"/>
  </w:num>
  <w:num w:numId="18">
    <w:abstractNumId w:val="11"/>
    <w:lvlOverride w:ilvl="0">
      <w:startOverride w:val="1"/>
    </w:lvlOverride>
  </w:num>
  <w:num w:numId="19">
    <w:abstractNumId w:val="18"/>
  </w:num>
  <w:num w:numId="20">
    <w:abstractNumId w:val="15"/>
  </w:num>
  <w:num w:numId="21">
    <w:abstractNumId w:val="17"/>
  </w:num>
  <w:num w:numId="22">
    <w:abstractNumId w:val="1"/>
  </w:num>
  <w:num w:numId="23">
    <w:abstractNumId w:val="13"/>
  </w:num>
  <w:num w:numId="24">
    <w:abstractNumId w:val="4"/>
    <w:lvlOverride w:ilvl="0">
      <w:startOverride w:val="1"/>
    </w:lvlOverride>
  </w:num>
  <w:num w:numId="25">
    <w:abstractNumId w:val="14"/>
  </w:num>
  <w:num w:numId="26">
    <w:abstractNumId w:val="4"/>
    <w:lvlOverride w:ilvl="0">
      <w:startOverride w:val="1"/>
    </w:lvlOverride>
  </w:num>
  <w:num w:numId="27">
    <w:abstractNumId w:val="10"/>
  </w:num>
  <w:num w:numId="28">
    <w:abstractNumId w:val="4"/>
    <w:lvlOverride w:ilvl="0">
      <w:startOverride w:val="1"/>
    </w:lvlOverride>
  </w:num>
  <w:num w:numId="29">
    <w:abstractNumId w:val="5"/>
  </w:num>
  <w:num w:numId="30">
    <w:abstractNumId w:val="23"/>
  </w:num>
  <w:num w:numId="31">
    <w:abstractNumId w:val="16"/>
  </w:num>
  <w:num w:numId="32">
    <w:abstractNumId w:val="20"/>
  </w:num>
  <w:num w:numId="33">
    <w:abstractNumId w:val="0"/>
  </w:num>
  <w:num w:numId="34">
    <w:abstractNumId w:val="19"/>
  </w:num>
  <w:num w:numId="35">
    <w:abstractNumId w:val="22"/>
  </w:num>
  <w:num w:numId="36">
    <w:abstractNumId w:val="11"/>
    <w:lvlOverride w:ilvl="0">
      <w:startOverride w:val="1"/>
    </w:lvlOverride>
  </w:num>
  <w:num w:numId="37">
    <w:abstractNumId w:val="2"/>
  </w:num>
  <w:num w:numId="38">
    <w:abstractNumId w:val="3"/>
  </w:num>
  <w:num w:numId="39">
    <w:abstractNumId w:val="9"/>
  </w:num>
  <w:num w:numId="40">
    <w:abstractNumId w:val="12"/>
  </w:num>
  <w:num w:numId="41">
    <w:abstractNumId w:val="21"/>
  </w:num>
  <w:num w:numId="42">
    <w:abstractNumId w:val="11"/>
    <w:lvlOverride w:ilvl="0">
      <w:startOverride w:val="1"/>
    </w:lvlOverride>
  </w:num>
  <w:num w:numId="43">
    <w:abstractNumId w:val="4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E0E34"/>
    <w:rsid w:val="000F0396"/>
    <w:rsid w:val="000F0721"/>
    <w:rsid w:val="00125924"/>
    <w:rsid w:val="001B72E7"/>
    <w:rsid w:val="00313743"/>
    <w:rsid w:val="00332318"/>
    <w:rsid w:val="003372C8"/>
    <w:rsid w:val="00393203"/>
    <w:rsid w:val="003B235D"/>
    <w:rsid w:val="003F1EA8"/>
    <w:rsid w:val="00434909"/>
    <w:rsid w:val="0045092F"/>
    <w:rsid w:val="00477916"/>
    <w:rsid w:val="004C451D"/>
    <w:rsid w:val="004F012B"/>
    <w:rsid w:val="005276F4"/>
    <w:rsid w:val="00545533"/>
    <w:rsid w:val="00562410"/>
    <w:rsid w:val="00577E9F"/>
    <w:rsid w:val="0058527C"/>
    <w:rsid w:val="006334C0"/>
    <w:rsid w:val="0067126D"/>
    <w:rsid w:val="0072070A"/>
    <w:rsid w:val="00721CC6"/>
    <w:rsid w:val="0078266F"/>
    <w:rsid w:val="007978BF"/>
    <w:rsid w:val="007A7517"/>
    <w:rsid w:val="008261CD"/>
    <w:rsid w:val="0082721E"/>
    <w:rsid w:val="00893EC7"/>
    <w:rsid w:val="008B09C1"/>
    <w:rsid w:val="008B5ACA"/>
    <w:rsid w:val="008B68AF"/>
    <w:rsid w:val="008C5117"/>
    <w:rsid w:val="008C561B"/>
    <w:rsid w:val="00904415"/>
    <w:rsid w:val="009215CE"/>
    <w:rsid w:val="0099619D"/>
    <w:rsid w:val="009A6FE2"/>
    <w:rsid w:val="009B0DA4"/>
    <w:rsid w:val="009D5000"/>
    <w:rsid w:val="00A03A8C"/>
    <w:rsid w:val="00A0688C"/>
    <w:rsid w:val="00A153E1"/>
    <w:rsid w:val="00A409B1"/>
    <w:rsid w:val="00A70A66"/>
    <w:rsid w:val="00A75207"/>
    <w:rsid w:val="00AC6AE6"/>
    <w:rsid w:val="00AF7895"/>
    <w:rsid w:val="00B37B01"/>
    <w:rsid w:val="00B93E7E"/>
    <w:rsid w:val="00BA5C92"/>
    <w:rsid w:val="00BB1A9C"/>
    <w:rsid w:val="00C03A83"/>
    <w:rsid w:val="00C92579"/>
    <w:rsid w:val="00CD4A00"/>
    <w:rsid w:val="00D24EDE"/>
    <w:rsid w:val="00D51E61"/>
    <w:rsid w:val="00D60039"/>
    <w:rsid w:val="00D80E2B"/>
    <w:rsid w:val="00DB6FA6"/>
    <w:rsid w:val="00DD0251"/>
    <w:rsid w:val="00DD0C58"/>
    <w:rsid w:val="00DE0E34"/>
    <w:rsid w:val="00DE5508"/>
    <w:rsid w:val="00DE6E85"/>
    <w:rsid w:val="00DF38C9"/>
    <w:rsid w:val="00E2057D"/>
    <w:rsid w:val="00E504DF"/>
    <w:rsid w:val="00E71297"/>
    <w:rsid w:val="00EF0DED"/>
    <w:rsid w:val="00EF3DCE"/>
    <w:rsid w:val="00F164D0"/>
    <w:rsid w:val="00F35AAB"/>
    <w:rsid w:val="00F37F94"/>
    <w:rsid w:val="00F42CD8"/>
    <w:rsid w:val="00F777E2"/>
    <w:rsid w:val="00F906AD"/>
    <w:rsid w:val="00FB1E78"/>
    <w:rsid w:val="00FE3251"/>
    <w:rsid w:val="00FE5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3743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74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7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B1E78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1E78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FB1E7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B1E78"/>
    <w:rPr>
      <w:rFonts w:ascii="微软雅黑" w:hAnsi="微软雅黑"/>
      <w:sz w:val="24"/>
    </w:rPr>
  </w:style>
  <w:style w:type="character" w:customStyle="1" w:styleId="apple-converted-space">
    <w:name w:val="apple-converted-space"/>
    <w:basedOn w:val="DefaultParagraphFont"/>
    <w:rsid w:val="0045092F"/>
  </w:style>
  <w:style w:type="table" w:styleId="TableGrid">
    <w:name w:val="Table Grid"/>
    <w:basedOn w:val="TableNormal"/>
    <w:uiPriority w:val="59"/>
    <w:rsid w:val="00F164D0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91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77916"/>
  </w:style>
  <w:style w:type="character" w:customStyle="1" w:styleId="kwd">
    <w:name w:val="kwd"/>
    <w:basedOn w:val="DefaultParagraphFont"/>
    <w:rsid w:val="00DD0251"/>
  </w:style>
  <w:style w:type="character" w:customStyle="1" w:styleId="pun">
    <w:name w:val="pun"/>
    <w:basedOn w:val="DefaultParagraphFont"/>
    <w:rsid w:val="00DD0251"/>
  </w:style>
  <w:style w:type="character" w:customStyle="1" w:styleId="sc0">
    <w:name w:val="sc0"/>
    <w:basedOn w:val="DefaultParagraphFont"/>
    <w:rsid w:val="00D60039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143AB-E2A1-40A9-97DE-B5C089B34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334</TotalTime>
  <Pages>17</Pages>
  <Words>1560</Words>
  <Characters>8896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290</cp:revision>
  <dcterms:created xsi:type="dcterms:W3CDTF">2015-08-27T09:13:00Z</dcterms:created>
  <dcterms:modified xsi:type="dcterms:W3CDTF">2016-11-03T09:30:00Z</dcterms:modified>
</cp:coreProperties>
</file>