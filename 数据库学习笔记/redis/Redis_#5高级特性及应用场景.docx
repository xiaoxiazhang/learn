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134409" w:rsidP="00134409">
      <w:pPr>
        <w:pStyle w:val="Title"/>
        <w:rPr>
          <w:rFonts w:hint="eastAsia"/>
        </w:rPr>
      </w:pPr>
      <w:proofErr w:type="spellStart"/>
      <w:r w:rsidRPr="00134409">
        <w:t>Redis</w:t>
      </w:r>
      <w:proofErr w:type="spellEnd"/>
      <w:r w:rsidRPr="00134409">
        <w:t>高级特性及应用场景</w:t>
      </w:r>
    </w:p>
    <w:p w:rsidR="00FE2279" w:rsidRDefault="00FE2279" w:rsidP="00FE2279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高级特性</w:t>
      </w:r>
    </w:p>
    <w:p w:rsidR="0020703B" w:rsidRDefault="00FE2279" w:rsidP="00FE2279">
      <w:pPr>
        <w:pStyle w:val="Heading2"/>
        <w:rPr>
          <w:rFonts w:hint="eastAsia"/>
        </w:rPr>
      </w:pPr>
      <w:proofErr w:type="spellStart"/>
      <w:r w:rsidRPr="00FE2279">
        <w:t>redis</w:t>
      </w:r>
      <w:proofErr w:type="spellEnd"/>
      <w:r w:rsidRPr="00FE2279">
        <w:t>中键的生存时间（</w:t>
      </w:r>
      <w:r w:rsidRPr="00FE2279">
        <w:t>expire</w:t>
      </w:r>
      <w:r w:rsidRPr="00FE2279">
        <w:t>）</w:t>
      </w:r>
    </w:p>
    <w:p w:rsidR="00CD1439" w:rsidRDefault="00CD1439" w:rsidP="00CD1439">
      <w:proofErr w:type="spellStart"/>
      <w:r>
        <w:t>Redis</w:t>
      </w:r>
      <w:proofErr w:type="spellEnd"/>
      <w:r>
        <w:t>中可以使用expire命令设置一个键的生存时间，到时间后</w:t>
      </w:r>
      <w:proofErr w:type="spellStart"/>
      <w:r>
        <w:t>redis</w:t>
      </w:r>
      <w:proofErr w:type="spellEnd"/>
      <w:r>
        <w:t>会自动删除它。</w:t>
      </w:r>
    </w:p>
    <w:p w:rsidR="00CD1439" w:rsidRDefault="00CD1439" w:rsidP="00CD1439">
      <w:pPr>
        <w:pStyle w:val="ListParagraph"/>
        <w:numPr>
          <w:ilvl w:val="0"/>
          <w:numId w:val="18"/>
        </w:numPr>
      </w:pPr>
      <w:r>
        <w:rPr>
          <w:rFonts w:hint="eastAsia"/>
        </w:rPr>
        <w:t>过期时间可以设置为秒或者毫秒精度。</w:t>
      </w:r>
    </w:p>
    <w:p w:rsidR="00CD1439" w:rsidRDefault="00CD1439" w:rsidP="00CD1439">
      <w:pPr>
        <w:pStyle w:val="ListParagraph"/>
        <w:numPr>
          <w:ilvl w:val="0"/>
          <w:numId w:val="18"/>
        </w:numPr>
      </w:pPr>
      <w:r>
        <w:rPr>
          <w:rFonts w:hint="eastAsia"/>
        </w:rPr>
        <w:t>过期时间分辨率总是</w:t>
      </w:r>
      <w:r>
        <w:t xml:space="preserve"> 1 毫秒。</w:t>
      </w:r>
    </w:p>
    <w:p w:rsidR="00EF63F9" w:rsidRDefault="00CD1439" w:rsidP="00CD1439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过期信息被复制和持久化到磁盘，当</w:t>
      </w:r>
      <w:r>
        <w:t xml:space="preserve"> </w:t>
      </w:r>
      <w:proofErr w:type="spellStart"/>
      <w:r>
        <w:t>Redis</w:t>
      </w:r>
      <w:proofErr w:type="spellEnd"/>
      <w:r>
        <w:t xml:space="preserve"> 停止时时间仍然在计算 (也就是说 </w:t>
      </w:r>
      <w:proofErr w:type="spellStart"/>
      <w:r>
        <w:t>Redis</w:t>
      </w:r>
      <w:proofErr w:type="spellEnd"/>
      <w:r>
        <w:t xml:space="preserve"> 保存了过期时间)。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D1439" w:rsidTr="00CD1439">
        <w:tc>
          <w:tcPr>
            <w:tcW w:w="8388" w:type="dxa"/>
          </w:tcPr>
          <w:p w:rsidR="00CD1439" w:rsidRDefault="00CD1439" w:rsidP="00EF63F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CD1439">
              <w:t>expire  设置生存时间（单位/秒）</w:t>
            </w:r>
          </w:p>
          <w:p w:rsidR="00CD1439" w:rsidRDefault="00CD1439" w:rsidP="00EF63F9">
            <w:pPr>
              <w:ind w:left="0"/>
              <w:rPr>
                <w:rFonts w:hint="eastAsia"/>
              </w:rPr>
            </w:pPr>
            <w:r w:rsidRPr="00CD1439">
              <w:t>expire key seconds(秒)</w:t>
            </w:r>
          </w:p>
          <w:p w:rsidR="00CD1439" w:rsidRDefault="00CD1439" w:rsidP="00EF63F9">
            <w:pPr>
              <w:ind w:left="0"/>
              <w:rPr>
                <w:rFonts w:hint="eastAsia"/>
              </w:rPr>
            </w:pPr>
          </w:p>
          <w:p w:rsidR="00CD1439" w:rsidRDefault="00CD1439" w:rsidP="00EF63F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 w:rsidRPr="00CD1439">
              <w:t>ttl</w:t>
            </w:r>
            <w:proofErr w:type="spellEnd"/>
            <w:r w:rsidRPr="00CD1439">
              <w:t xml:space="preserve"> 查看键的剩余生存时间</w:t>
            </w:r>
          </w:p>
          <w:p w:rsidR="00CD1439" w:rsidRDefault="00CD1439" w:rsidP="00EF63F9">
            <w:pPr>
              <w:ind w:left="0"/>
              <w:rPr>
                <w:rFonts w:hint="eastAsia"/>
              </w:rPr>
            </w:pPr>
            <w:proofErr w:type="spellStart"/>
            <w:r w:rsidRPr="00CD1439">
              <w:t>ttl</w:t>
            </w:r>
            <w:proofErr w:type="spellEnd"/>
            <w:r w:rsidRPr="00CD1439">
              <w:t xml:space="preserve"> key  </w:t>
            </w:r>
          </w:p>
          <w:p w:rsidR="00CD1439" w:rsidRDefault="00CD1439" w:rsidP="00EF63F9">
            <w:pPr>
              <w:ind w:left="0"/>
              <w:rPr>
                <w:rFonts w:hint="eastAsia"/>
              </w:rPr>
            </w:pPr>
          </w:p>
          <w:p w:rsidR="00CD1439" w:rsidRDefault="00CD1439" w:rsidP="00EF63F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CD1439">
              <w:t>persist 取消生存时间</w:t>
            </w:r>
          </w:p>
          <w:p w:rsidR="00CD1439" w:rsidRDefault="00CD1439" w:rsidP="00EF63F9">
            <w:pPr>
              <w:ind w:left="0"/>
              <w:rPr>
                <w:rFonts w:hint="eastAsia"/>
              </w:rPr>
            </w:pPr>
            <w:r w:rsidRPr="00CD1439">
              <w:t xml:space="preserve">persist key  </w:t>
            </w:r>
          </w:p>
          <w:p w:rsidR="00CD1439" w:rsidRDefault="00CD1439" w:rsidP="00EF63F9">
            <w:pPr>
              <w:ind w:left="0"/>
              <w:rPr>
                <w:rFonts w:hint="eastAsia"/>
              </w:rPr>
            </w:pPr>
            <w:proofErr w:type="spellStart"/>
            <w:r w:rsidRPr="00CD1439">
              <w:t>expireat</w:t>
            </w:r>
            <w:proofErr w:type="spellEnd"/>
            <w:r w:rsidRPr="00CD1439">
              <w:t xml:space="preserve"> [key] </w:t>
            </w:r>
            <w:proofErr w:type="spellStart"/>
            <w:r w:rsidRPr="00CD1439">
              <w:t>unix</w:t>
            </w:r>
            <w:proofErr w:type="spellEnd"/>
            <w:r w:rsidRPr="00CD1439">
              <w:t>时间戳1351858600</w:t>
            </w:r>
          </w:p>
          <w:p w:rsidR="00CD1439" w:rsidRDefault="00CD1439" w:rsidP="00EF63F9">
            <w:pPr>
              <w:ind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5876925" cy="1990725"/>
                  <wp:effectExtent l="19050" t="0" r="9525" b="0"/>
                  <wp:docPr id="23" name="Picture 23" descr="http://img.blog.csdn.net/20160503095547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img.blog.csdn.net/20160503095547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6925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FB8" w:rsidRPr="00EF63F9" w:rsidRDefault="00CD1439" w:rsidP="00EF63F9">
      <w:pPr>
        <w:rPr>
          <w:rFonts w:hint="eastAsia"/>
        </w:rPr>
      </w:pPr>
      <w:r w:rsidRPr="00CD1439">
        <w:rPr>
          <w:rFonts w:hint="eastAsia"/>
        </w:rPr>
        <w:t>应用场景：</w:t>
      </w:r>
      <w:r>
        <w:rPr>
          <w:rFonts w:hint="eastAsia"/>
        </w:rPr>
        <w:t>网站实时性不强的数据缓存，</w:t>
      </w:r>
      <w:r w:rsidRPr="00CD1439">
        <w:rPr>
          <w:rFonts w:hint="eastAsia"/>
        </w:rPr>
        <w:t>手机验证码</w:t>
      </w:r>
    </w:p>
    <w:p w:rsidR="00EF63F9" w:rsidRDefault="00EF63F9" w:rsidP="00EF63F9">
      <w:pPr>
        <w:pStyle w:val="Heading2"/>
        <w:rPr>
          <w:rFonts w:hint="eastAsia"/>
        </w:rPr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事务</w:t>
      </w:r>
    </w:p>
    <w:p w:rsidR="00520120" w:rsidRDefault="00520120" w:rsidP="00520120">
      <w:proofErr w:type="spellStart"/>
      <w:r>
        <w:t>redis</w:t>
      </w:r>
      <w:proofErr w:type="spellEnd"/>
      <w:r>
        <w:t>中的事务是一组命令的集合。事务同命令一样都是</w:t>
      </w:r>
      <w:proofErr w:type="spellStart"/>
      <w:r>
        <w:t>redis</w:t>
      </w:r>
      <w:proofErr w:type="spellEnd"/>
      <w:r>
        <w:t>的最小执行单元。一组事务中的命令要么都执行，要么都不执行。(例如：转账)</w:t>
      </w:r>
    </w:p>
    <w:p w:rsidR="009D302F" w:rsidRDefault="00520120" w:rsidP="00520120">
      <w:pPr>
        <w:rPr>
          <w:rFonts w:hint="eastAsia"/>
        </w:rPr>
      </w:pPr>
      <w:r>
        <w:rPr>
          <w:rFonts w:hint="eastAsia"/>
        </w:rPr>
        <w:t>原理：先将属于一个事务的命令发送给</w:t>
      </w:r>
      <w:proofErr w:type="spellStart"/>
      <w:r>
        <w:t>redis</w:t>
      </w:r>
      <w:proofErr w:type="spellEnd"/>
      <w:r>
        <w:t>进行缓存，最后再让</w:t>
      </w:r>
      <w:proofErr w:type="spellStart"/>
      <w:r>
        <w:t>redis</w:t>
      </w:r>
      <w:proofErr w:type="spellEnd"/>
      <w:r>
        <w:t>依次执行这些命令。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4100F" w:rsidTr="0044100F">
        <w:tc>
          <w:tcPr>
            <w:tcW w:w="8388" w:type="dxa"/>
          </w:tcPr>
          <w:p w:rsidR="0044100F" w:rsidRDefault="0044100F" w:rsidP="0052012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44100F">
              <w:rPr>
                <w:rFonts w:hint="eastAsia"/>
              </w:rPr>
              <w:t>命令</w:t>
            </w:r>
          </w:p>
          <w:p w:rsidR="0044100F" w:rsidRDefault="0044100F" w:rsidP="0044100F">
            <w:pPr>
              <w:ind w:left="0"/>
            </w:pPr>
            <w:r>
              <w:t xml:space="preserve">multi    //事务开始  </w:t>
            </w:r>
          </w:p>
          <w:p w:rsidR="0044100F" w:rsidRDefault="0044100F" w:rsidP="0044100F">
            <w:pPr>
              <w:ind w:left="0"/>
            </w:pPr>
            <w:r>
              <w:t xml:space="preserve">.....  </w:t>
            </w:r>
          </w:p>
          <w:p w:rsidR="0044100F" w:rsidRDefault="0044100F" w:rsidP="0044100F">
            <w:pPr>
              <w:ind w:left="0"/>
            </w:pPr>
            <w:r>
              <w:t xml:space="preserve">exec     //事务结束，开始执行事务中的命令  </w:t>
            </w:r>
          </w:p>
          <w:p w:rsidR="0044100F" w:rsidRDefault="0044100F" w:rsidP="0044100F">
            <w:pPr>
              <w:ind w:left="0"/>
              <w:rPr>
                <w:rFonts w:hint="eastAsia"/>
              </w:rPr>
            </w:pPr>
            <w:r>
              <w:t>discard     //放弃事务</w:t>
            </w:r>
          </w:p>
          <w:p w:rsidR="00191E3F" w:rsidRDefault="00191E3F" w:rsidP="0044100F">
            <w:pPr>
              <w:ind w:left="0"/>
              <w:rPr>
                <w:rFonts w:hint="eastAsia"/>
              </w:rPr>
            </w:pPr>
          </w:p>
          <w:p w:rsidR="00191E3F" w:rsidRDefault="00191E3F" w:rsidP="00191E3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错误处理</w:t>
            </w:r>
          </w:p>
          <w:p w:rsidR="00191E3F" w:rsidRDefault="00191E3F" w:rsidP="00191E3F">
            <w:r>
              <w:t>语法错误：致命的错误，事务中的所有命令都不会执行</w:t>
            </w:r>
          </w:p>
          <w:p w:rsidR="00191E3F" w:rsidRDefault="00191E3F" w:rsidP="00191E3F">
            <w:pPr>
              <w:rPr>
                <w:rFonts w:hint="eastAsia"/>
              </w:rPr>
            </w:pPr>
            <w:r>
              <w:t>运行错误：不会影响事务中其他命令的执行</w:t>
            </w:r>
          </w:p>
          <w:p w:rsidR="00191E3F" w:rsidRDefault="008B1495" w:rsidP="008B1495">
            <w:pPr>
              <w:ind w:left="0"/>
              <w:rPr>
                <w:rFonts w:hint="eastAsia"/>
              </w:rPr>
            </w:pPr>
            <w:proofErr w:type="spellStart"/>
            <w:r>
              <w:t>Redis</w:t>
            </w:r>
            <w:proofErr w:type="spellEnd"/>
            <w:r>
              <w:t xml:space="preserve"> 不支持回滚（roll back）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正因为</w:t>
            </w:r>
            <w:proofErr w:type="spellStart"/>
            <w:r>
              <w:t>redis</w:t>
            </w:r>
            <w:proofErr w:type="spellEnd"/>
            <w:r>
              <w:t>不支持回滚功能，才使得</w:t>
            </w:r>
            <w:proofErr w:type="spellStart"/>
            <w:r>
              <w:t>redis</w:t>
            </w:r>
            <w:proofErr w:type="spellEnd"/>
            <w:r>
              <w:t>在事务上可以保持简洁和快速。</w:t>
            </w:r>
          </w:p>
          <w:p w:rsidR="008B1495" w:rsidRDefault="008B1495" w:rsidP="008B1495">
            <w:pPr>
              <w:ind w:left="0"/>
              <w:rPr>
                <w:rFonts w:hint="eastAsia"/>
              </w:rPr>
            </w:pPr>
          </w:p>
          <w:p w:rsidR="00191E3F" w:rsidRDefault="00191E3F" w:rsidP="00191E3F">
            <w:pPr>
              <w:ind w:left="0"/>
              <w:rPr>
                <w:rFonts w:hint="eastAsia"/>
              </w:rPr>
            </w:pPr>
          </w:p>
        </w:tc>
      </w:tr>
      <w:tr w:rsidR="008B1495" w:rsidTr="0044100F">
        <w:tc>
          <w:tcPr>
            <w:tcW w:w="8388" w:type="dxa"/>
          </w:tcPr>
          <w:p w:rsidR="008B1495" w:rsidRDefault="008B1495" w:rsidP="008B1495">
            <w:pPr>
              <w:ind w:left="0"/>
            </w:pPr>
            <w:r>
              <w:t>watch命令</w:t>
            </w:r>
          </w:p>
          <w:p w:rsidR="008B1495" w:rsidRDefault="008B1495" w:rsidP="008B1495">
            <w:pPr>
              <w:ind w:left="0"/>
            </w:pPr>
            <w:r w:rsidRPr="008B1495">
              <w:rPr>
                <w:rFonts w:hint="eastAsia"/>
                <w:color w:val="FF0000"/>
              </w:rPr>
              <w:t>作用</w:t>
            </w:r>
            <w:r>
              <w:rPr>
                <w:rFonts w:hint="eastAsia"/>
              </w:rPr>
              <w:t>：监控一个或者多个键，当被监控的键值被修改后阻止之后的一个事务的执行。</w:t>
            </w:r>
          </w:p>
          <w:p w:rsidR="008B1495" w:rsidRDefault="008B1495" w:rsidP="008B1495">
            <w:pPr>
              <w:ind w:left="0"/>
            </w:pPr>
            <w:r>
              <w:rPr>
                <w:rFonts w:hint="eastAsia"/>
              </w:rPr>
              <w:t>但是不能保证其它客户端不修改这一键值，所以我们需要在事务执行失败后重新执行事务中的命令。</w:t>
            </w:r>
          </w:p>
          <w:p w:rsidR="008B1495" w:rsidRDefault="008B1495" w:rsidP="008B1495">
            <w:pPr>
              <w:ind w:left="0"/>
            </w:pPr>
            <w:r>
              <w:rPr>
                <w:rFonts w:hint="eastAsia"/>
              </w:rPr>
              <w:t>注意：执行完事务的</w:t>
            </w:r>
            <w:r>
              <w:t>exec命令之后，watch就会取消对所有键值的监控</w:t>
            </w:r>
          </w:p>
          <w:p w:rsidR="008B1495" w:rsidRDefault="008B1495" w:rsidP="008B1495">
            <w:pPr>
              <w:ind w:left="0"/>
              <w:rPr>
                <w:rFonts w:hint="eastAsia"/>
              </w:rPr>
            </w:pPr>
            <w:proofErr w:type="spellStart"/>
            <w:r>
              <w:t>unwatch</w:t>
            </w:r>
            <w:proofErr w:type="spellEnd"/>
            <w:r>
              <w:t>：取消监控</w:t>
            </w:r>
          </w:p>
        </w:tc>
      </w:tr>
    </w:tbl>
    <w:p w:rsidR="00EF63F9" w:rsidRDefault="00EF63F9" w:rsidP="00EF63F9">
      <w:pPr>
        <w:rPr>
          <w:rFonts w:hint="eastAsia"/>
        </w:rPr>
      </w:pPr>
    </w:p>
    <w:p w:rsidR="00EF63F9" w:rsidRDefault="00EF63F9" w:rsidP="00EF63F9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数据排序</w:t>
      </w:r>
    </w:p>
    <w:p w:rsidR="00F14839" w:rsidRDefault="008A2793" w:rsidP="00F14839">
      <w:pPr>
        <w:rPr>
          <w:rFonts w:hint="eastAsia"/>
        </w:rPr>
      </w:pPr>
      <w:r w:rsidRPr="008A2793">
        <w:t>sort命令可以对列表类型，集合类型和有序集合类型进行排序。</w:t>
      </w:r>
    </w:p>
    <w:p w:rsidR="008A2793" w:rsidRDefault="008A2793" w:rsidP="00F14839">
      <w:pPr>
        <w:rPr>
          <w:rFonts w:hint="eastAsia"/>
        </w:rPr>
      </w:pPr>
      <w:r w:rsidRPr="008A2793">
        <w:t>sort key [</w:t>
      </w:r>
      <w:proofErr w:type="spellStart"/>
      <w:r w:rsidRPr="008A2793">
        <w:t>desc</w:t>
      </w:r>
      <w:proofErr w:type="spellEnd"/>
      <w:r w:rsidRPr="008A2793">
        <w:t>] [limit offset count]</w:t>
      </w:r>
    </w:p>
    <w:p w:rsidR="00337CBD" w:rsidRDefault="00337CBD" w:rsidP="00337CBD">
      <w:r>
        <w:t>by 参考键(参考键可以是字符串类型或者是hash类型的某个字段，hash类型的格式为：键名-&gt;字段名)</w:t>
      </w:r>
    </w:p>
    <w:p w:rsidR="00337CBD" w:rsidRDefault="00337CBD" w:rsidP="00337CBD">
      <w:pPr>
        <w:pStyle w:val="ListParagraph"/>
        <w:numPr>
          <w:ilvl w:val="0"/>
          <w:numId w:val="19"/>
        </w:numPr>
      </w:pPr>
      <w:r>
        <w:rPr>
          <w:rFonts w:hint="eastAsia"/>
        </w:rPr>
        <w:lastRenderedPageBreak/>
        <w:t>如果参考键中不带</w:t>
      </w:r>
      <w:r>
        <w:t>*号则不排序</w:t>
      </w:r>
    </w:p>
    <w:p w:rsidR="00337CBD" w:rsidRDefault="00337CBD" w:rsidP="00337CBD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如果某个元素的参考键不存在，则默认参考键的值为</w:t>
      </w:r>
      <w:r>
        <w:t>0</w:t>
      </w:r>
    </w:p>
    <w:p w:rsidR="00337CBD" w:rsidRDefault="00337CBD" w:rsidP="00337CBD">
      <w:pPr>
        <w:rPr>
          <w:rFonts w:hint="eastAsia"/>
        </w:rPr>
      </w:pPr>
      <w:r w:rsidRPr="00337CBD">
        <w:rPr>
          <w:rFonts w:hint="eastAsia"/>
        </w:rPr>
        <w:t>扩展</w:t>
      </w:r>
      <w:r w:rsidRPr="00337CBD">
        <w:t xml:space="preserve"> get参数</w:t>
      </w:r>
    </w:p>
    <w:p w:rsidR="00337CBD" w:rsidRDefault="00337CBD" w:rsidP="00337CBD">
      <w:pPr>
        <w:pStyle w:val="ListParagraph"/>
        <w:numPr>
          <w:ilvl w:val="0"/>
          <w:numId w:val="20"/>
        </w:numPr>
      </w:pPr>
      <w:r>
        <w:t>get参数的规则和by参数的规则一样</w:t>
      </w:r>
    </w:p>
    <w:p w:rsidR="00337CBD" w:rsidRDefault="00337CBD" w:rsidP="00337CBD">
      <w:pPr>
        <w:pStyle w:val="ListParagraph"/>
        <w:numPr>
          <w:ilvl w:val="0"/>
          <w:numId w:val="20"/>
        </w:numPr>
        <w:rPr>
          <w:rFonts w:hint="eastAsia"/>
        </w:rPr>
      </w:pPr>
      <w:r>
        <w:t>get # (返回元素本身的值)</w:t>
      </w:r>
    </w:p>
    <w:p w:rsidR="008A2793" w:rsidRDefault="008A2793" w:rsidP="00F14839">
      <w:pPr>
        <w:rPr>
          <w:rFonts w:hint="eastAsia"/>
        </w:rPr>
      </w:pPr>
    </w:p>
    <w:p w:rsidR="00337CBD" w:rsidRDefault="00337CBD" w:rsidP="00337CBD">
      <w:r>
        <w:rPr>
          <w:rFonts w:hint="eastAsia"/>
        </w:rPr>
        <w:t>扩展</w:t>
      </w:r>
      <w:r>
        <w:t xml:space="preserve"> store参数</w:t>
      </w:r>
    </w:p>
    <w:p w:rsidR="00337CBD" w:rsidRDefault="00337CBD" w:rsidP="00337CBD">
      <w:pPr>
        <w:rPr>
          <w:rFonts w:hint="eastAsia"/>
        </w:rPr>
      </w:pPr>
      <w:r>
        <w:rPr>
          <w:rFonts w:hint="eastAsia"/>
        </w:rPr>
        <w:t>使用</w:t>
      </w:r>
      <w:r>
        <w:t>store 参数可以把sort的排序结果保存到指定的列表中</w:t>
      </w:r>
    </w:p>
    <w:p w:rsidR="00337CBD" w:rsidRDefault="00337CBD" w:rsidP="00337CBD">
      <w:pPr>
        <w:rPr>
          <w:rFonts w:hint="eastAsia"/>
        </w:rPr>
      </w:pPr>
    </w:p>
    <w:p w:rsidR="00337CBD" w:rsidRDefault="00337CBD" w:rsidP="00337CBD">
      <w:r>
        <w:rPr>
          <w:rFonts w:hint="eastAsia"/>
        </w:rPr>
        <w:t>性能优化</w:t>
      </w:r>
    </w:p>
    <w:p w:rsidR="00337CBD" w:rsidRDefault="00337CBD" w:rsidP="00337CBD">
      <w:r>
        <w:t>1：尽可能减少待排序键中元素的数量</w:t>
      </w:r>
    </w:p>
    <w:p w:rsidR="00337CBD" w:rsidRDefault="00337CBD" w:rsidP="00337CBD">
      <w:r>
        <w:t>2：使用limit参数只获取需要的数据</w:t>
      </w:r>
    </w:p>
    <w:p w:rsidR="00337CBD" w:rsidRDefault="00337CBD" w:rsidP="00337CBD">
      <w:pPr>
        <w:rPr>
          <w:rFonts w:hint="eastAsia"/>
        </w:rPr>
      </w:pPr>
      <w:r>
        <w:t>3：如果要排序的数据数量很大，尽可能使用store参数将结果缓存。</w:t>
      </w:r>
    </w:p>
    <w:p w:rsidR="00337CBD" w:rsidRDefault="00337CBD" w:rsidP="00337C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67300" cy="1362075"/>
            <wp:effectExtent l="19050" t="0" r="0" b="0"/>
            <wp:docPr id="40" name="Picture 40" descr="http://img.blog.csdn.net/20160503095800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g.blog.csdn.net/2016050309580008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BD" w:rsidRPr="00F14839" w:rsidRDefault="00337CBD" w:rsidP="00337C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00650" cy="638175"/>
            <wp:effectExtent l="19050" t="0" r="0" b="0"/>
            <wp:docPr id="43" name="Picture 43" descr="http://img.blog.csdn.net/20160503095825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g.blog.csdn.net/2016050309582580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3F9" w:rsidRDefault="00EF63F9" w:rsidP="00EF63F9">
      <w:pPr>
        <w:rPr>
          <w:rFonts w:hint="eastAsia"/>
        </w:rPr>
      </w:pPr>
    </w:p>
    <w:p w:rsidR="00EF63F9" w:rsidRDefault="00EF63F9" w:rsidP="00EF63F9">
      <w:pPr>
        <w:pStyle w:val="Heading2"/>
        <w:rPr>
          <w:rFonts w:hint="eastAsia"/>
        </w:rPr>
      </w:pPr>
      <w:r>
        <w:rPr>
          <w:rFonts w:hint="eastAsia"/>
        </w:rPr>
        <w:t>发布和订阅模式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D7CD7" w:rsidTr="003D7CD7">
        <w:tc>
          <w:tcPr>
            <w:tcW w:w="8388" w:type="dxa"/>
          </w:tcPr>
          <w:p w:rsidR="003D7CD7" w:rsidRDefault="003D7CD7" w:rsidP="00F1483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3D7CD7">
              <w:rPr>
                <w:rFonts w:hint="eastAsia"/>
              </w:rPr>
              <w:t>发布：</w:t>
            </w:r>
            <w:r w:rsidRPr="003D7CD7">
              <w:t>publish</w:t>
            </w:r>
          </w:p>
          <w:p w:rsidR="003D7CD7" w:rsidRDefault="003D7CD7" w:rsidP="00F14839">
            <w:pPr>
              <w:ind w:left="0"/>
              <w:rPr>
                <w:rFonts w:hint="eastAsia"/>
              </w:rPr>
            </w:pPr>
            <w:r w:rsidRPr="003D7CD7">
              <w:t>publish channel message</w:t>
            </w:r>
          </w:p>
          <w:p w:rsidR="003D7CD7" w:rsidRDefault="003D7CD7" w:rsidP="00F14839">
            <w:pPr>
              <w:ind w:left="0"/>
              <w:rPr>
                <w:rFonts w:hint="eastAsia"/>
              </w:rPr>
            </w:pPr>
          </w:p>
          <w:p w:rsidR="003D7CD7" w:rsidRDefault="003D7CD7" w:rsidP="00F1483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3D7CD7">
              <w:rPr>
                <w:rFonts w:hint="eastAsia"/>
              </w:rPr>
              <w:t>订阅：</w:t>
            </w:r>
            <w:r w:rsidRPr="003D7CD7">
              <w:t>subscribe</w:t>
            </w:r>
          </w:p>
          <w:p w:rsidR="003D7CD7" w:rsidRDefault="003D7CD7" w:rsidP="00F14839">
            <w:pPr>
              <w:ind w:left="0"/>
              <w:rPr>
                <w:rFonts w:hint="eastAsia"/>
              </w:rPr>
            </w:pPr>
            <w:r w:rsidRPr="003D7CD7">
              <w:t xml:space="preserve">subscribe channel [.....]  </w:t>
            </w:r>
          </w:p>
          <w:p w:rsidR="003D7CD7" w:rsidRDefault="003D7CD7" w:rsidP="00F1483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</w:t>
            </w:r>
            <w:r w:rsidRPr="003D7CD7">
              <w:rPr>
                <w:rFonts w:hint="eastAsia"/>
              </w:rPr>
              <w:t>取消订阅：</w:t>
            </w:r>
            <w:r w:rsidRPr="003D7CD7">
              <w:t xml:space="preserve">unsubscribe </w:t>
            </w:r>
          </w:p>
          <w:p w:rsidR="003D7CD7" w:rsidRDefault="003D7CD7" w:rsidP="00F14839">
            <w:pPr>
              <w:ind w:left="0"/>
              <w:rPr>
                <w:rFonts w:hint="eastAsia"/>
              </w:rPr>
            </w:pPr>
            <w:r w:rsidRPr="003D7CD7">
              <w:t xml:space="preserve">unsubscribe [channel]  </w:t>
            </w:r>
          </w:p>
          <w:p w:rsidR="003D7CD7" w:rsidRDefault="003D7CD7" w:rsidP="00F14839">
            <w:pPr>
              <w:ind w:left="0"/>
              <w:rPr>
                <w:rFonts w:hint="eastAsia"/>
              </w:rPr>
            </w:pPr>
            <w:r>
              <w:br/>
            </w:r>
            <w:r>
              <w:rPr>
                <w:rFonts w:hint="eastAsia"/>
              </w:rPr>
              <w:t>#</w:t>
            </w:r>
            <w:r w:rsidRPr="003D7CD7">
              <w:rPr>
                <w:rFonts w:hint="eastAsia"/>
              </w:rPr>
              <w:t>按照规则订阅：</w:t>
            </w:r>
            <w:proofErr w:type="spellStart"/>
            <w:r w:rsidRPr="003D7CD7">
              <w:t>psubscribe</w:t>
            </w:r>
            <w:proofErr w:type="spellEnd"/>
          </w:p>
          <w:p w:rsidR="003D7CD7" w:rsidRDefault="003D7CD7" w:rsidP="00F14839">
            <w:pPr>
              <w:ind w:left="0"/>
              <w:rPr>
                <w:rFonts w:hint="eastAsia"/>
              </w:rPr>
            </w:pPr>
            <w:proofErr w:type="spellStart"/>
            <w:r w:rsidRPr="003D7CD7">
              <w:t>psubscribe</w:t>
            </w:r>
            <w:proofErr w:type="spellEnd"/>
            <w:r w:rsidRPr="003D7CD7">
              <w:t xml:space="preserve"> channel ?</w:t>
            </w:r>
          </w:p>
          <w:p w:rsidR="003D7CD7" w:rsidRDefault="003D7CD7" w:rsidP="00F14839">
            <w:pPr>
              <w:ind w:left="0"/>
              <w:rPr>
                <w:rFonts w:hint="eastAsia"/>
              </w:rPr>
            </w:pPr>
          </w:p>
          <w:p w:rsidR="005B1490" w:rsidRDefault="005B1490" w:rsidP="005B1490">
            <w:pPr>
              <w:ind w:left="0"/>
            </w:pPr>
            <w:r>
              <w:rPr>
                <w:rFonts w:hint="eastAsia"/>
              </w:rPr>
              <w:t>按照规则取消订阅：</w:t>
            </w:r>
            <w:proofErr w:type="spellStart"/>
            <w:r>
              <w:t>punsubscribe</w:t>
            </w:r>
            <w:proofErr w:type="spellEnd"/>
          </w:p>
          <w:p w:rsidR="003D7CD7" w:rsidRDefault="005B1490" w:rsidP="005B149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注意：使用</w:t>
            </w:r>
            <w:proofErr w:type="spellStart"/>
            <w:r>
              <w:t>punsubscribe</w:t>
            </w:r>
            <w:proofErr w:type="spellEnd"/>
            <w:r>
              <w:t>命令只能退订通过</w:t>
            </w:r>
            <w:proofErr w:type="spellStart"/>
            <w:r>
              <w:t>psubscribe</w:t>
            </w:r>
            <w:proofErr w:type="spellEnd"/>
            <w:r>
              <w:t xml:space="preserve"> 订阅的频道。</w:t>
            </w:r>
          </w:p>
          <w:p w:rsidR="005B1490" w:rsidRDefault="00A9099E" w:rsidP="005B1490">
            <w:pPr>
              <w:ind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5362575" cy="1876425"/>
                  <wp:effectExtent l="19050" t="0" r="9525" b="0"/>
                  <wp:docPr id="46" name="Picture 46" descr="http://img.blog.csdn.net/20160503100018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img.blog.csdn.net/20160503100018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099E" w:rsidRDefault="00A9099E" w:rsidP="005B1490">
            <w:pPr>
              <w:ind w:left="0"/>
              <w:rPr>
                <w:rFonts w:hint="eastAsia"/>
              </w:rPr>
            </w:pPr>
          </w:p>
          <w:p w:rsidR="00A9099E" w:rsidRDefault="00A9099E" w:rsidP="005B1490">
            <w:pPr>
              <w:ind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5476875" cy="638175"/>
                  <wp:effectExtent l="19050" t="0" r="9525" b="0"/>
                  <wp:docPr id="49" name="Picture 49" descr="http://img.blog.csdn.net/20160503100007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img.blog.csdn.net/20160503100007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099E" w:rsidRDefault="00A9099E" w:rsidP="005B1490">
            <w:pPr>
              <w:ind w:left="0"/>
              <w:rPr>
                <w:rFonts w:hint="eastAsia"/>
              </w:rPr>
            </w:pPr>
          </w:p>
          <w:p w:rsidR="00A9099E" w:rsidRDefault="00A9099E" w:rsidP="005B1490">
            <w:pPr>
              <w:ind w:left="0"/>
              <w:rPr>
                <w:rFonts w:hint="eastAsia"/>
              </w:rPr>
            </w:pPr>
          </w:p>
        </w:tc>
      </w:tr>
    </w:tbl>
    <w:p w:rsidR="00F14839" w:rsidRPr="00F14839" w:rsidRDefault="00F14839" w:rsidP="00F14839">
      <w:pPr>
        <w:rPr>
          <w:rFonts w:hint="eastAsia"/>
        </w:rPr>
      </w:pPr>
    </w:p>
    <w:p w:rsidR="00EF63F9" w:rsidRDefault="00EF63F9" w:rsidP="00EF63F9">
      <w:pPr>
        <w:rPr>
          <w:rFonts w:hint="eastAsia"/>
        </w:rPr>
      </w:pPr>
    </w:p>
    <w:p w:rsidR="00B704B6" w:rsidRDefault="00B704B6" w:rsidP="00B704B6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任务队列</w:t>
      </w:r>
    </w:p>
    <w:p w:rsidR="008A2793" w:rsidRDefault="008A2793" w:rsidP="008A2793">
      <w:r>
        <w:rPr>
          <w:rFonts w:hint="eastAsia"/>
        </w:rPr>
        <w:t>任务队列：使用</w:t>
      </w:r>
      <w:proofErr w:type="spellStart"/>
      <w:r>
        <w:t>lpush</w:t>
      </w:r>
      <w:proofErr w:type="spellEnd"/>
      <w:r>
        <w:t>和</w:t>
      </w:r>
      <w:proofErr w:type="spellStart"/>
      <w:r>
        <w:t>rpop</w:t>
      </w:r>
      <w:proofErr w:type="spellEnd"/>
      <w:r>
        <w:t>(</w:t>
      </w:r>
      <w:proofErr w:type="spellStart"/>
      <w:r>
        <w:t>brpop</w:t>
      </w:r>
      <w:proofErr w:type="spellEnd"/>
      <w:r>
        <w:t>)可以实现普通的任务队列。</w:t>
      </w:r>
    </w:p>
    <w:p w:rsidR="00F14839" w:rsidRDefault="008A2793" w:rsidP="008A2793">
      <w:pPr>
        <w:rPr>
          <w:rFonts w:hint="eastAsia"/>
        </w:rPr>
      </w:pPr>
      <w:r>
        <w:t xml:space="preserve"> </w:t>
      </w:r>
      <w:proofErr w:type="spellStart"/>
      <w:r>
        <w:t>brpop</w:t>
      </w:r>
      <w:proofErr w:type="spellEnd"/>
      <w:r>
        <w:t>是列表的阻塞式(blocking)弹出原语。</w:t>
      </w:r>
      <w:r>
        <w:rPr>
          <w:rFonts w:hint="eastAsia"/>
        </w:rPr>
        <w:t>它是</w:t>
      </w:r>
      <w:r>
        <w:t xml:space="preserve"> RPOP命令的阻塞版本，当给定列表内没有任何元素可供弹出的时候，连接将被 BRPOP命令阻塞，直到等待超时或发现可弹出元素为止。</w:t>
      </w:r>
      <w:r>
        <w:rPr>
          <w:rFonts w:hint="eastAsia"/>
        </w:rPr>
        <w:t>当给定多个</w:t>
      </w:r>
      <w:r>
        <w:t xml:space="preserve"> key 参数时，按参数 key 的先后顺序依次检查各个列表，弹出第一个非空列表的尾部元素。</w:t>
      </w:r>
    </w:p>
    <w:p w:rsidR="008A2793" w:rsidRDefault="008A2793" w:rsidP="008A2793">
      <w:pPr>
        <w:rPr>
          <w:rFonts w:hint="eastAsia"/>
        </w:rPr>
      </w:pPr>
      <w:proofErr w:type="spellStart"/>
      <w:r w:rsidRPr="008A2793">
        <w:t>brpop</w:t>
      </w:r>
      <w:proofErr w:type="spellEnd"/>
      <w:r w:rsidRPr="008A2793">
        <w:t xml:space="preserve"> key1 key2 key3 timeout</w:t>
      </w:r>
    </w:p>
    <w:p w:rsidR="008A2793" w:rsidRPr="008A2793" w:rsidRDefault="008A2793" w:rsidP="008A27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1960054"/>
            <wp:effectExtent l="19050" t="0" r="0" b="0"/>
            <wp:docPr id="37" name="Picture 37" descr="http://img.blog.csdn.net/20160503100246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g.blog.csdn.net/2016050310024644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1C8" w:rsidRDefault="00C121C8" w:rsidP="00C121C8">
      <w:pPr>
        <w:rPr>
          <w:rFonts w:hint="eastAsia"/>
        </w:rPr>
      </w:pPr>
    </w:p>
    <w:p w:rsidR="00C121C8" w:rsidRDefault="00C121C8" w:rsidP="00C121C8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管道</w:t>
      </w:r>
    </w:p>
    <w:p w:rsidR="00CD4832" w:rsidRDefault="002D4193" w:rsidP="00CD4832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2D4193">
        <w:t>redis</w:t>
      </w:r>
      <w:proofErr w:type="spellEnd"/>
      <w:r w:rsidRPr="002D4193">
        <w:t>的pipeline(管道)功能在命令行中没有，但是</w:t>
      </w:r>
      <w:proofErr w:type="spellStart"/>
      <w:r w:rsidRPr="002D4193">
        <w:t>redis</w:t>
      </w:r>
      <w:proofErr w:type="spellEnd"/>
      <w:r w:rsidRPr="002D4193">
        <w:t>是支持管道的，在Java的客户端(</w:t>
      </w:r>
      <w:proofErr w:type="spellStart"/>
      <w:r w:rsidRPr="002D4193">
        <w:t>jedis</w:t>
      </w:r>
      <w:proofErr w:type="spellEnd"/>
      <w:r w:rsidRPr="002D4193">
        <w:t>)中是可以使用的。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D4193" w:rsidTr="002D4193">
        <w:tc>
          <w:tcPr>
            <w:tcW w:w="8388" w:type="dxa"/>
          </w:tcPr>
          <w:p w:rsidR="002D4193" w:rsidRDefault="002D4193" w:rsidP="00CD483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2D4193">
              <w:rPr>
                <w:rFonts w:hint="eastAsia"/>
              </w:rPr>
              <w:t>不使用管道方式，插入</w:t>
            </w:r>
            <w:r w:rsidRPr="002D4193">
              <w:t>1000条数据耗时328毫秒</w:t>
            </w:r>
          </w:p>
          <w:p w:rsidR="002D4193" w:rsidRDefault="002D4193" w:rsidP="002D4193">
            <w:pPr>
              <w:ind w:left="0"/>
            </w:pPr>
            <w:r>
              <w:t xml:space="preserve">// 测试不使用管道  </w:t>
            </w:r>
          </w:p>
          <w:p w:rsidR="002D4193" w:rsidRDefault="002D4193" w:rsidP="002D4193">
            <w:pPr>
              <w:ind w:left="0"/>
            </w:pPr>
            <w:r>
              <w:t xml:space="preserve">public static void </w:t>
            </w:r>
            <w:proofErr w:type="spellStart"/>
            <w:r>
              <w:t>testInsert</w:t>
            </w:r>
            <w:proofErr w:type="spellEnd"/>
            <w:r>
              <w:t xml:space="preserve">() {  </w:t>
            </w:r>
          </w:p>
          <w:p w:rsidR="002D4193" w:rsidRDefault="002D4193" w:rsidP="002D4193">
            <w:pPr>
              <w:ind w:left="0"/>
            </w:pPr>
            <w:r>
              <w:t xml:space="preserve">    long </w:t>
            </w:r>
            <w:proofErr w:type="spellStart"/>
            <w:r>
              <w:t>currentTimeMillis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 xml:space="preserve">();  </w:t>
            </w:r>
          </w:p>
          <w:p w:rsidR="002D4193" w:rsidRDefault="002D4193" w:rsidP="002D4193">
            <w:pPr>
              <w:ind w:left="0"/>
            </w:pPr>
            <w:r>
              <w:t xml:space="preserve">    </w:t>
            </w:r>
            <w:proofErr w:type="spellStart"/>
            <w:r>
              <w:t>Jedis</w:t>
            </w:r>
            <w:proofErr w:type="spellEnd"/>
            <w:r>
              <w:t xml:space="preserve"> </w:t>
            </w:r>
            <w:proofErr w:type="spellStart"/>
            <w:r>
              <w:t>jedis</w:t>
            </w:r>
            <w:proofErr w:type="spellEnd"/>
            <w:r>
              <w:t xml:space="preserve"> = new </w:t>
            </w:r>
            <w:proofErr w:type="spellStart"/>
            <w:r>
              <w:t>Jedis</w:t>
            </w:r>
            <w:proofErr w:type="spellEnd"/>
            <w:r>
              <w:t xml:space="preserve">("192.168.33.130", 6379);  </w:t>
            </w:r>
          </w:p>
          <w:p w:rsidR="002D4193" w:rsidRDefault="002D4193" w:rsidP="002D4193">
            <w:pPr>
              <w:ind w:left="0"/>
            </w:pPr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1000; </w:t>
            </w:r>
            <w:proofErr w:type="spellStart"/>
            <w:r>
              <w:t>i</w:t>
            </w:r>
            <w:proofErr w:type="spellEnd"/>
            <w:r>
              <w:t xml:space="preserve">++) {  </w:t>
            </w:r>
          </w:p>
          <w:p w:rsidR="002D4193" w:rsidRDefault="002D4193" w:rsidP="002D4193">
            <w:pPr>
              <w:ind w:left="0"/>
            </w:pPr>
            <w:r>
              <w:t xml:space="preserve">        </w:t>
            </w:r>
            <w:proofErr w:type="spellStart"/>
            <w:r>
              <w:t>jedis.set</w:t>
            </w:r>
            <w:proofErr w:type="spellEnd"/>
            <w:r>
              <w:t xml:space="preserve">("test" + </w:t>
            </w:r>
            <w:proofErr w:type="spellStart"/>
            <w:r>
              <w:t>i</w:t>
            </w:r>
            <w:proofErr w:type="spellEnd"/>
            <w:r>
              <w:t xml:space="preserve">, "test" + </w:t>
            </w:r>
            <w:proofErr w:type="spellStart"/>
            <w:r>
              <w:t>i</w:t>
            </w:r>
            <w:proofErr w:type="spellEnd"/>
            <w:r>
              <w:t xml:space="preserve">);  </w:t>
            </w:r>
          </w:p>
          <w:p w:rsidR="002D4193" w:rsidRDefault="002D4193" w:rsidP="002D4193">
            <w:pPr>
              <w:ind w:left="0"/>
            </w:pPr>
            <w:r>
              <w:t xml:space="preserve">    }  </w:t>
            </w:r>
          </w:p>
          <w:p w:rsidR="002D4193" w:rsidRDefault="002D4193" w:rsidP="002D4193">
            <w:pPr>
              <w:ind w:left="0"/>
            </w:pPr>
            <w:r>
              <w:t xml:space="preserve">    long </w:t>
            </w:r>
            <w:proofErr w:type="spellStart"/>
            <w:r>
              <w:t>endTimeMillis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 xml:space="preserve">();  </w:t>
            </w:r>
          </w:p>
          <w:p w:rsidR="002D4193" w:rsidRDefault="002D4193" w:rsidP="002D4193">
            <w:pPr>
              <w:ind w:left="0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endTimeMillis</w:t>
            </w:r>
            <w:proofErr w:type="spellEnd"/>
            <w:r>
              <w:t xml:space="preserve"> - </w:t>
            </w:r>
            <w:proofErr w:type="spellStart"/>
            <w:r>
              <w:t>currentTimeMillis</w:t>
            </w:r>
            <w:proofErr w:type="spellEnd"/>
            <w:r>
              <w:t xml:space="preserve">);  </w:t>
            </w:r>
          </w:p>
          <w:p w:rsidR="002D4193" w:rsidRDefault="002D4193" w:rsidP="002D4193">
            <w:pPr>
              <w:ind w:left="0"/>
              <w:rPr>
                <w:rFonts w:hint="eastAsia"/>
              </w:rPr>
            </w:pPr>
            <w:r>
              <w:t>}</w:t>
            </w:r>
          </w:p>
          <w:p w:rsidR="002D4193" w:rsidRDefault="002D4193" w:rsidP="002D4193">
            <w:pPr>
              <w:ind w:left="0"/>
              <w:rPr>
                <w:rFonts w:hint="eastAsia"/>
              </w:rPr>
            </w:pPr>
          </w:p>
        </w:tc>
      </w:tr>
      <w:tr w:rsidR="002D4193" w:rsidTr="002D4193">
        <w:tc>
          <w:tcPr>
            <w:tcW w:w="8388" w:type="dxa"/>
          </w:tcPr>
          <w:p w:rsidR="002D4193" w:rsidRDefault="002D4193" w:rsidP="00CD483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2D4193">
              <w:rPr>
                <w:rFonts w:hint="eastAsia"/>
              </w:rPr>
              <w:t>使用管道方式，插入</w:t>
            </w:r>
            <w:r w:rsidRPr="002D4193">
              <w:t>1000条数据耗时37毫秒</w:t>
            </w:r>
          </w:p>
          <w:p w:rsidR="002D4193" w:rsidRDefault="002D4193" w:rsidP="002D4193">
            <w:pPr>
              <w:ind w:left="0"/>
            </w:pPr>
            <w:r>
              <w:t xml:space="preserve">// 测试管道  </w:t>
            </w:r>
          </w:p>
          <w:p w:rsidR="002D4193" w:rsidRDefault="002D4193" w:rsidP="002D4193">
            <w:pPr>
              <w:ind w:left="0"/>
            </w:pPr>
            <w:r>
              <w:t xml:space="preserve">public static void </w:t>
            </w:r>
            <w:proofErr w:type="spellStart"/>
            <w:r>
              <w:t>testPip</w:t>
            </w:r>
            <w:proofErr w:type="spellEnd"/>
            <w:r>
              <w:t xml:space="preserve">() {  </w:t>
            </w:r>
          </w:p>
          <w:p w:rsidR="002D4193" w:rsidRDefault="002D4193" w:rsidP="002D4193">
            <w:pPr>
              <w:ind w:left="0"/>
            </w:pPr>
            <w:r>
              <w:t xml:space="preserve">    long </w:t>
            </w:r>
            <w:proofErr w:type="spellStart"/>
            <w:r>
              <w:t>currentTimeMillis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 xml:space="preserve">();  </w:t>
            </w:r>
          </w:p>
          <w:p w:rsidR="002D4193" w:rsidRDefault="002D4193" w:rsidP="002D4193">
            <w:pPr>
              <w:ind w:left="0"/>
            </w:pPr>
            <w:r>
              <w:t xml:space="preserve">    </w:t>
            </w:r>
            <w:proofErr w:type="spellStart"/>
            <w:r>
              <w:t>Jedis</w:t>
            </w:r>
            <w:proofErr w:type="spellEnd"/>
            <w:r>
              <w:t xml:space="preserve"> </w:t>
            </w:r>
            <w:proofErr w:type="spellStart"/>
            <w:r>
              <w:t>jedis</w:t>
            </w:r>
            <w:proofErr w:type="spellEnd"/>
            <w:r>
              <w:t xml:space="preserve"> = new </w:t>
            </w:r>
            <w:proofErr w:type="spellStart"/>
            <w:r>
              <w:t>Jedis</w:t>
            </w:r>
            <w:proofErr w:type="spellEnd"/>
            <w:r>
              <w:t xml:space="preserve">("192.168.33.130", 6379);  </w:t>
            </w:r>
          </w:p>
          <w:p w:rsidR="002D4193" w:rsidRDefault="002D4193" w:rsidP="002D4193">
            <w:pPr>
              <w:ind w:left="0"/>
            </w:pPr>
            <w:r>
              <w:t xml:space="preserve">    Pipeline pipelined = </w:t>
            </w:r>
            <w:proofErr w:type="spellStart"/>
            <w:r>
              <w:t>jedis.pipelined</w:t>
            </w:r>
            <w:proofErr w:type="spellEnd"/>
            <w:r>
              <w:t xml:space="preserve">();  </w:t>
            </w:r>
          </w:p>
          <w:p w:rsidR="002D4193" w:rsidRDefault="002D4193" w:rsidP="002D4193">
            <w:pPr>
              <w:ind w:left="0"/>
            </w:pPr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1000; </w:t>
            </w:r>
            <w:proofErr w:type="spellStart"/>
            <w:r>
              <w:t>i</w:t>
            </w:r>
            <w:proofErr w:type="spellEnd"/>
            <w:r>
              <w:t xml:space="preserve">++) {  </w:t>
            </w:r>
          </w:p>
          <w:p w:rsidR="002D4193" w:rsidRDefault="002D4193" w:rsidP="002D4193">
            <w:pPr>
              <w:ind w:left="0"/>
            </w:pPr>
            <w:r>
              <w:t xml:space="preserve">        </w:t>
            </w:r>
            <w:proofErr w:type="spellStart"/>
            <w:r>
              <w:t>pipelined.set</w:t>
            </w:r>
            <w:proofErr w:type="spellEnd"/>
            <w:r>
              <w:t xml:space="preserve">("bb" +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 + "bb");  </w:t>
            </w:r>
          </w:p>
          <w:p w:rsidR="002D4193" w:rsidRDefault="002D4193" w:rsidP="002D4193">
            <w:pPr>
              <w:ind w:left="0"/>
            </w:pPr>
            <w:r>
              <w:lastRenderedPageBreak/>
              <w:t xml:space="preserve">    }  </w:t>
            </w:r>
          </w:p>
          <w:p w:rsidR="002D4193" w:rsidRDefault="002D4193" w:rsidP="002D4193">
            <w:pPr>
              <w:ind w:left="0"/>
            </w:pPr>
            <w:r>
              <w:t xml:space="preserve">    </w:t>
            </w:r>
            <w:proofErr w:type="spellStart"/>
            <w:r>
              <w:t>pipelined.sync</w:t>
            </w:r>
            <w:proofErr w:type="spellEnd"/>
            <w:r>
              <w:t xml:space="preserve">();  </w:t>
            </w:r>
          </w:p>
          <w:p w:rsidR="002D4193" w:rsidRDefault="002D4193" w:rsidP="002D4193">
            <w:pPr>
              <w:ind w:left="0"/>
            </w:pPr>
            <w:r>
              <w:t xml:space="preserve">    long </w:t>
            </w:r>
            <w:proofErr w:type="spellStart"/>
            <w:r>
              <w:t>endTimeMillis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 xml:space="preserve">();  </w:t>
            </w:r>
          </w:p>
          <w:p w:rsidR="002D4193" w:rsidRDefault="002D4193" w:rsidP="002D4193">
            <w:pPr>
              <w:ind w:left="0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endTimeMillis</w:t>
            </w:r>
            <w:proofErr w:type="spellEnd"/>
            <w:r>
              <w:t xml:space="preserve"> - </w:t>
            </w:r>
            <w:proofErr w:type="spellStart"/>
            <w:r>
              <w:t>currentTimeMillis</w:t>
            </w:r>
            <w:proofErr w:type="spellEnd"/>
            <w:r>
              <w:t xml:space="preserve">);  </w:t>
            </w:r>
          </w:p>
          <w:p w:rsidR="002D4193" w:rsidRDefault="002D4193" w:rsidP="002D4193">
            <w:pPr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:rsidR="00CD4832" w:rsidRDefault="00CD4832" w:rsidP="00CD4832">
      <w:pPr>
        <w:rPr>
          <w:rFonts w:hint="eastAsia"/>
        </w:rPr>
      </w:pPr>
    </w:p>
    <w:p w:rsidR="00CD4832" w:rsidRDefault="00CD4832" w:rsidP="00CD4832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配置优化</w:t>
      </w:r>
    </w:p>
    <w:p w:rsidR="00F50A7D" w:rsidRDefault="005E1FF9" w:rsidP="005E1FF9">
      <w:pPr>
        <w:pStyle w:val="Heading2"/>
        <w:numPr>
          <w:ilvl w:val="0"/>
          <w:numId w:val="16"/>
        </w:numPr>
        <w:rPr>
          <w:rFonts w:hint="eastAsia"/>
        </w:rPr>
      </w:pPr>
      <w:r w:rsidRPr="005E1FF9">
        <w:rPr>
          <w:rFonts w:hint="eastAsia"/>
        </w:rPr>
        <w:t>精简键名和键值</w:t>
      </w:r>
    </w:p>
    <w:p w:rsidR="005E1FF9" w:rsidRDefault="005E1FF9" w:rsidP="005E1FF9">
      <w:r>
        <w:rPr>
          <w:rFonts w:hint="eastAsia"/>
        </w:rPr>
        <w:t>键名：尽量精简，但是也不能单纯为了节约空间而使用不易理解的键名。</w:t>
      </w:r>
    </w:p>
    <w:p w:rsidR="005E1FF9" w:rsidRDefault="005E1FF9" w:rsidP="005E1FF9">
      <w:r>
        <w:rPr>
          <w:rFonts w:hint="eastAsia"/>
        </w:rPr>
        <w:t>键值：对于键值的数量固定的话可以使用</w:t>
      </w:r>
      <w:r>
        <w:t>0和1这样的数字来表示，（例如：male/female、right/wrong）</w:t>
      </w:r>
    </w:p>
    <w:p w:rsidR="005E1FF9" w:rsidRDefault="005E1FF9" w:rsidP="005E1FF9">
      <w:pPr>
        <w:rPr>
          <w:rFonts w:hint="eastAsia"/>
        </w:rPr>
      </w:pPr>
      <w:r>
        <w:rPr>
          <w:rFonts w:hint="eastAsia"/>
        </w:rPr>
        <w:t>当业务场景不需要数据持久化时，关闭所有的持久化方式可以获得最佳的性能</w:t>
      </w:r>
    </w:p>
    <w:p w:rsidR="005E1FF9" w:rsidRDefault="005E1FF9" w:rsidP="005E1FF9">
      <w:pPr>
        <w:rPr>
          <w:rFonts w:hint="eastAsia"/>
        </w:rPr>
      </w:pPr>
      <w:r>
        <w:rPr>
          <w:rFonts w:hint="eastAsia"/>
        </w:rPr>
        <w:t>内部编码优化：</w:t>
      </w:r>
      <w:r w:rsidRPr="005E1FF9">
        <w:t xml:space="preserve"> </w:t>
      </w:r>
      <w:proofErr w:type="spellStart"/>
      <w:r w:rsidRPr="005E1FF9">
        <w:t>redis</w:t>
      </w:r>
      <w:proofErr w:type="spellEnd"/>
      <w:r w:rsidRPr="005E1FF9">
        <w:t>为每种数据类型都提供了两种内部编码方式，在不同的情况下</w:t>
      </w:r>
      <w:proofErr w:type="spellStart"/>
      <w:r w:rsidRPr="005E1FF9">
        <w:t>redis</w:t>
      </w:r>
      <w:proofErr w:type="spellEnd"/>
      <w:r w:rsidRPr="005E1FF9">
        <w:t>会自动调整合适的编码方式。（如图所示</w:t>
      </w:r>
      <w:r>
        <w:rPr>
          <w:rFonts w:hint="eastAsia"/>
        </w:rPr>
        <w:t>)</w:t>
      </w:r>
    </w:p>
    <w:p w:rsidR="005E1FF9" w:rsidRDefault="005E1FF9" w:rsidP="005E1F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393878"/>
            <wp:effectExtent l="19050" t="0" r="0" b="0"/>
            <wp:docPr id="1" name="Picture 1" descr="http://img.blog.csdn.net/20160503101230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50310123065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FF9" w:rsidRDefault="005E1FF9" w:rsidP="005E1FF9">
      <w:pPr>
        <w:rPr>
          <w:rFonts w:hint="eastAsia"/>
        </w:rPr>
      </w:pPr>
    </w:p>
    <w:p w:rsidR="005E1FF9" w:rsidRDefault="00BD0E8E" w:rsidP="00BD0E8E">
      <w:pPr>
        <w:pStyle w:val="Heading2"/>
        <w:rPr>
          <w:rFonts w:hint="eastAsia"/>
        </w:rPr>
      </w:pPr>
      <w:r w:rsidRPr="00BD0E8E">
        <w:rPr>
          <w:rFonts w:hint="eastAsia"/>
        </w:rPr>
        <w:lastRenderedPageBreak/>
        <w:t>修改</w:t>
      </w:r>
      <w:r w:rsidRPr="00BD0E8E">
        <w:t>Linux</w:t>
      </w:r>
      <w:r w:rsidRPr="00BD0E8E">
        <w:t>内核内存分配策略</w:t>
      </w:r>
    </w:p>
    <w:p w:rsidR="00BD0E8E" w:rsidRDefault="00BD0E8E" w:rsidP="00BD0E8E">
      <w:pPr>
        <w:rPr>
          <w:rFonts w:hint="eastAsia"/>
        </w:rPr>
      </w:pPr>
      <w:proofErr w:type="spellStart"/>
      <w:r>
        <w:t>redis</w:t>
      </w:r>
      <w:proofErr w:type="spellEnd"/>
      <w:r>
        <w:t>在运行过程中可能会出现下面问题</w:t>
      </w:r>
      <w:r>
        <w:rPr>
          <w:rFonts w:hint="eastAsia"/>
        </w:rPr>
        <w:t>，</w:t>
      </w:r>
      <w:r>
        <w:rPr>
          <w:rFonts w:hint="eastAsia"/>
        </w:rPr>
        <w:t>错误日志：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D0E8E" w:rsidTr="00963F48">
        <w:tc>
          <w:tcPr>
            <w:tcW w:w="8388" w:type="dxa"/>
          </w:tcPr>
          <w:p w:rsidR="00BD0E8E" w:rsidRDefault="00BD0E8E" w:rsidP="00BD0E8E">
            <w:pPr>
              <w:ind w:left="0"/>
              <w:rPr>
                <w:rFonts w:hint="eastAsia"/>
              </w:rPr>
            </w:pPr>
            <w:r w:rsidRPr="00BD0E8E">
              <w:t xml:space="preserve">WARNING </w:t>
            </w:r>
            <w:proofErr w:type="spellStart"/>
            <w:r w:rsidRPr="00BD0E8E">
              <w:t>overcommit_memory</w:t>
            </w:r>
            <w:proofErr w:type="spellEnd"/>
            <w:r w:rsidRPr="00BD0E8E">
              <w:t xml:space="preserve"> is set to 0! Background save may fail under low memory condition. To fix this issue add '</w:t>
            </w:r>
            <w:proofErr w:type="spellStart"/>
            <w:r w:rsidRPr="00BD0E8E">
              <w:t>vm.overcommit_memory</w:t>
            </w:r>
            <w:proofErr w:type="spellEnd"/>
            <w:r w:rsidRPr="00BD0E8E">
              <w:t xml:space="preserve"> = 1' to /etc/</w:t>
            </w:r>
            <w:proofErr w:type="spellStart"/>
            <w:r w:rsidRPr="00BD0E8E">
              <w:t>sysctl.conf</w:t>
            </w:r>
            <w:proofErr w:type="spellEnd"/>
            <w:r w:rsidRPr="00BD0E8E">
              <w:t xml:space="preserve"> and then reboot or run the command '</w:t>
            </w:r>
            <w:proofErr w:type="spellStart"/>
            <w:r w:rsidRPr="00BD0E8E">
              <w:t>sysctl</w:t>
            </w:r>
            <w:proofErr w:type="spellEnd"/>
            <w:r w:rsidRPr="00BD0E8E">
              <w:t xml:space="preserve"> </w:t>
            </w:r>
            <w:proofErr w:type="spellStart"/>
            <w:r w:rsidRPr="00BD0E8E">
              <w:t>vm.overcommit_memory</w:t>
            </w:r>
            <w:proofErr w:type="spellEnd"/>
            <w:r w:rsidRPr="00BD0E8E">
              <w:t xml:space="preserve">=1'  </w:t>
            </w:r>
          </w:p>
          <w:p w:rsidR="00BD0E8E" w:rsidRDefault="00963F48" w:rsidP="00BD0E8E">
            <w:pPr>
              <w:ind w:left="0"/>
              <w:rPr>
                <w:rFonts w:hint="eastAsia"/>
              </w:rPr>
            </w:pPr>
            <w:proofErr w:type="spellStart"/>
            <w:r w:rsidRPr="00963F48">
              <w:t>redis</w:t>
            </w:r>
            <w:proofErr w:type="spellEnd"/>
            <w:r w:rsidRPr="00963F48">
              <w:t>在备份数据的时候，会fork出一个子进程，理论上child进程所占用的内存和parent是一样的，比如parent占用的内存为8G，这个时候也要同样分配8G的内存给child,如果内存无法负担，往往会造成</w:t>
            </w:r>
            <w:proofErr w:type="spellStart"/>
            <w:r w:rsidRPr="00963F48">
              <w:t>redis</w:t>
            </w:r>
            <w:proofErr w:type="spellEnd"/>
            <w:r w:rsidRPr="00963F48">
              <w:t>服务器的down机或者IO负载过高，效率下降。所以内存分配策略应该设置为 1（表示内核允许分配所有的物理内存，而不管当前的内存状态如何）。</w:t>
            </w:r>
          </w:p>
          <w:p w:rsidR="00963F48" w:rsidRDefault="00963F48" w:rsidP="00963F48">
            <w:pPr>
              <w:ind w:left="0"/>
            </w:pPr>
            <w:r>
              <w:rPr>
                <w:rFonts w:hint="eastAsia"/>
              </w:rPr>
              <w:t>内存分配策略有三种可选值：</w:t>
            </w:r>
            <w:r>
              <w:t>0、1、2。</w:t>
            </w:r>
          </w:p>
          <w:p w:rsidR="00963F48" w:rsidRDefault="00963F48" w:rsidP="00963F48">
            <w:r>
              <w:t>0， 表示内核将检查是否有足够的可用内存供应用进程使用；如果有足够的可用内存，内存申请允许；否则，内存申请失败，并把错误返回给应用进程。</w:t>
            </w:r>
          </w:p>
          <w:p w:rsidR="00963F48" w:rsidRDefault="00963F48" w:rsidP="00963F48">
            <w:r>
              <w:t>1， 不管需要多少内存，都允许申请。</w:t>
            </w:r>
          </w:p>
          <w:p w:rsidR="00963F48" w:rsidRDefault="00963F48" w:rsidP="00963F48">
            <w:pPr>
              <w:rPr>
                <w:rFonts w:hint="eastAsia"/>
              </w:rPr>
            </w:pPr>
            <w:r>
              <w:t>2， 只允许分配物理内存和交换内存的大小。(交换内存一般是物理内存的一半)</w:t>
            </w:r>
          </w:p>
          <w:p w:rsidR="00963F48" w:rsidRDefault="00963F48" w:rsidP="00963F48">
            <w:pPr>
              <w:ind w:left="0"/>
              <w:rPr>
                <w:rFonts w:hint="eastAsia"/>
              </w:rPr>
            </w:pPr>
            <w:r w:rsidRPr="00963F48">
              <w:rPr>
                <w:rFonts w:hint="eastAsia"/>
              </w:rPr>
              <w:t>向</w:t>
            </w:r>
            <w:r w:rsidRPr="00963F48">
              <w:t>/etc/</w:t>
            </w:r>
            <w:proofErr w:type="spellStart"/>
            <w:r w:rsidRPr="00963F48">
              <w:t>sysctl.conf</w:t>
            </w:r>
            <w:proofErr w:type="spellEnd"/>
            <w:r w:rsidRPr="00963F48">
              <w:t>添加</w:t>
            </w:r>
            <w:r>
              <w:rPr>
                <w:rFonts w:hint="eastAsia"/>
              </w:rPr>
              <w:t>：</w:t>
            </w:r>
            <w:proofErr w:type="spellStart"/>
            <w:r w:rsidRPr="00963F48">
              <w:t>vm.overcommit_memory</w:t>
            </w:r>
            <w:proofErr w:type="spellEnd"/>
            <w:r w:rsidRPr="00963F48">
              <w:t xml:space="preserve"> = 1    //然后重启服务器  </w:t>
            </w:r>
          </w:p>
          <w:p w:rsidR="00963F48" w:rsidRDefault="00963F48" w:rsidP="00963F48">
            <w:pPr>
              <w:ind w:left="0"/>
              <w:rPr>
                <w:rFonts w:hint="eastAsia"/>
              </w:rPr>
            </w:pPr>
            <w:proofErr w:type="spellStart"/>
            <w:r w:rsidRPr="00963F48">
              <w:t>sysctl</w:t>
            </w:r>
            <w:proofErr w:type="spellEnd"/>
            <w:r w:rsidRPr="00963F48">
              <w:t xml:space="preserve"> </w:t>
            </w:r>
            <w:proofErr w:type="spellStart"/>
            <w:r w:rsidRPr="00963F48">
              <w:t>vm.overcommit_memory</w:t>
            </w:r>
            <w:proofErr w:type="spellEnd"/>
            <w:r w:rsidRPr="00963F48">
              <w:t xml:space="preserve">=1   //立即生效  </w:t>
            </w:r>
          </w:p>
          <w:p w:rsidR="00963F48" w:rsidRDefault="00963F48" w:rsidP="00963F48">
            <w:pPr>
              <w:ind w:left="0"/>
              <w:rPr>
                <w:rFonts w:hint="eastAsia"/>
              </w:rPr>
            </w:pPr>
          </w:p>
        </w:tc>
      </w:tr>
    </w:tbl>
    <w:p w:rsidR="00BD0E8E" w:rsidRPr="00BD0E8E" w:rsidRDefault="00BD0E8E" w:rsidP="00BD0E8E">
      <w:pPr>
        <w:rPr>
          <w:rFonts w:hint="eastAsia"/>
        </w:rPr>
      </w:pPr>
    </w:p>
    <w:p w:rsidR="00CD4832" w:rsidRDefault="00963F48" w:rsidP="00963F48">
      <w:pPr>
        <w:pStyle w:val="Heading2"/>
        <w:rPr>
          <w:rFonts w:hint="eastAsia"/>
        </w:rPr>
      </w:pPr>
      <w:r w:rsidRPr="00963F48">
        <w:rPr>
          <w:rFonts w:hint="eastAsia"/>
        </w:rPr>
        <w:t>关闭</w:t>
      </w:r>
      <w:r w:rsidRPr="00963F48">
        <w:t>Transparent Huge Pages(THP)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63F48" w:rsidTr="00963F48">
        <w:tc>
          <w:tcPr>
            <w:tcW w:w="8388" w:type="dxa"/>
          </w:tcPr>
          <w:p w:rsidR="00963F48" w:rsidRDefault="00963F48" w:rsidP="00963F48">
            <w:pPr>
              <w:ind w:left="0"/>
            </w:pPr>
            <w:r>
              <w:t>THP会造成内存锁影响</w:t>
            </w:r>
            <w:proofErr w:type="spellStart"/>
            <w:r>
              <w:t>redis</w:t>
            </w:r>
            <w:proofErr w:type="spellEnd"/>
            <w:r>
              <w:t>性能，建议关闭</w:t>
            </w:r>
          </w:p>
          <w:p w:rsidR="00963F48" w:rsidRDefault="00963F48" w:rsidP="00963F48">
            <w:pPr>
              <w:ind w:left="0"/>
            </w:pPr>
            <w:r>
              <w:t xml:space="preserve">Transparent </w:t>
            </w:r>
            <w:proofErr w:type="spellStart"/>
            <w:r>
              <w:t>HugePages</w:t>
            </w:r>
            <w:proofErr w:type="spellEnd"/>
            <w:r>
              <w:t xml:space="preserve"> ：用来提高内存管理的性能  </w:t>
            </w:r>
          </w:p>
          <w:p w:rsidR="00963F48" w:rsidRDefault="00963F48" w:rsidP="00963F48">
            <w:pPr>
              <w:ind w:left="0"/>
              <w:rPr>
                <w:rFonts w:hint="eastAsia"/>
              </w:rPr>
            </w:pPr>
            <w:r>
              <w:t xml:space="preserve">Transparent Huge Pages在32位的RHEL 6中是不支持的  </w:t>
            </w:r>
          </w:p>
          <w:p w:rsidR="00963F48" w:rsidRDefault="00963F48" w:rsidP="00963F4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963F48">
              <w:rPr>
                <w:rFonts w:hint="eastAsia"/>
              </w:rPr>
              <w:t>使用</w:t>
            </w:r>
            <w:r w:rsidRPr="00963F48">
              <w:t>root用户执行下面命令</w:t>
            </w:r>
            <w:r>
              <w:rPr>
                <w:rFonts w:hint="eastAsia"/>
              </w:rPr>
              <w:t>，</w:t>
            </w:r>
            <w:r w:rsidRPr="00963F48">
              <w:rPr>
                <w:rFonts w:hint="eastAsia"/>
              </w:rPr>
              <w:t>把这条命令添加到这个文件中</w:t>
            </w:r>
            <w:r w:rsidRPr="00963F48">
              <w:t>/etc/</w:t>
            </w:r>
            <w:proofErr w:type="spellStart"/>
            <w:r w:rsidRPr="00963F48">
              <w:t>rc.local</w:t>
            </w:r>
            <w:proofErr w:type="spellEnd"/>
          </w:p>
          <w:p w:rsidR="00963F48" w:rsidRDefault="00963F48" w:rsidP="00963F48">
            <w:pPr>
              <w:ind w:left="0"/>
              <w:rPr>
                <w:rFonts w:hint="eastAsia"/>
              </w:rPr>
            </w:pPr>
            <w:r w:rsidRPr="00963F48">
              <w:t>echo never &gt; /sys/kernel/mm/</w:t>
            </w:r>
            <w:proofErr w:type="spellStart"/>
            <w:r w:rsidRPr="00963F48">
              <w:t>transparent_hugepage</w:t>
            </w:r>
            <w:proofErr w:type="spellEnd"/>
            <w:r w:rsidRPr="00963F48">
              <w:t>/enabled</w:t>
            </w:r>
          </w:p>
          <w:p w:rsidR="00963F48" w:rsidRDefault="00963F48" w:rsidP="00963F48">
            <w:pPr>
              <w:ind w:left="0"/>
              <w:rPr>
                <w:rFonts w:hint="eastAsia"/>
              </w:rPr>
            </w:pPr>
          </w:p>
        </w:tc>
      </w:tr>
    </w:tbl>
    <w:p w:rsidR="00963F48" w:rsidRPr="00963F48" w:rsidRDefault="00963F48" w:rsidP="00963F48">
      <w:pPr>
        <w:rPr>
          <w:rFonts w:hint="eastAsia"/>
        </w:rPr>
      </w:pPr>
    </w:p>
    <w:p w:rsidR="00963F48" w:rsidRDefault="00963F48" w:rsidP="00963F48">
      <w:pPr>
        <w:pStyle w:val="Heading2"/>
        <w:rPr>
          <w:rFonts w:hint="eastAsia"/>
        </w:rPr>
      </w:pPr>
      <w:r w:rsidRPr="00963F48">
        <w:rPr>
          <w:rFonts w:hint="eastAsia"/>
        </w:rPr>
        <w:t>修改</w:t>
      </w:r>
      <w:proofErr w:type="spellStart"/>
      <w:r w:rsidRPr="00963F48">
        <w:t>linux</w:t>
      </w:r>
      <w:proofErr w:type="spellEnd"/>
      <w:r w:rsidRPr="00963F48">
        <w:t>中</w:t>
      </w:r>
      <w:r w:rsidRPr="00963F48">
        <w:t xml:space="preserve">TCP </w:t>
      </w:r>
      <w:r w:rsidRPr="00963F48">
        <w:t>监听的最大容纳数量</w:t>
      </w:r>
    </w:p>
    <w:p w:rsidR="00963F48" w:rsidRDefault="00000776" w:rsidP="00963F48">
      <w:pPr>
        <w:rPr>
          <w:rFonts w:hint="eastAsia"/>
        </w:rPr>
      </w:pPr>
      <w:r>
        <w:rPr>
          <w:rFonts w:hint="eastAsia"/>
        </w:rPr>
        <w:tab/>
      </w:r>
      <w:r w:rsidRPr="00000776">
        <w:rPr>
          <w:rFonts w:hint="eastAsia"/>
        </w:rPr>
        <w:t>在高并发环境下你需要一个高</w:t>
      </w:r>
      <w:r w:rsidRPr="00000776">
        <w:t>backlog值来避免慢客户端连接问题。注意Linux内核默默地将这个值减小到/proc/sys/net/core/</w:t>
      </w:r>
      <w:proofErr w:type="spellStart"/>
      <w:r w:rsidRPr="00000776">
        <w:t>somaxconn</w:t>
      </w:r>
      <w:proofErr w:type="spellEnd"/>
      <w:r w:rsidRPr="00000776">
        <w:t>的值，所</w:t>
      </w:r>
      <w:r w:rsidRPr="00000776">
        <w:lastRenderedPageBreak/>
        <w:t>以需要确认增大</w:t>
      </w:r>
      <w:proofErr w:type="spellStart"/>
      <w:r w:rsidRPr="00000776">
        <w:t>somaxconn</w:t>
      </w:r>
      <w:proofErr w:type="spellEnd"/>
      <w:r w:rsidRPr="00000776">
        <w:t>和</w:t>
      </w:r>
      <w:proofErr w:type="spellStart"/>
      <w:r w:rsidRPr="00000776">
        <w:t>tcp_max_syn_backlog</w:t>
      </w:r>
      <w:proofErr w:type="spellEnd"/>
      <w:r w:rsidRPr="00000776">
        <w:t>两个值来达到想要的效果。</w:t>
      </w:r>
      <w:r w:rsidR="00A164BA" w:rsidRPr="00A164BA">
        <w:t>echo 511 &gt; /proc/sys/net/core/</w:t>
      </w:r>
      <w:proofErr w:type="spellStart"/>
      <w:r w:rsidR="00A164BA" w:rsidRPr="00A164BA">
        <w:t>somaxconn</w:t>
      </w:r>
      <w:proofErr w:type="spellEnd"/>
      <w:r w:rsidR="00A164BA" w:rsidRPr="00A164BA">
        <w:t xml:space="preserve">  </w:t>
      </w:r>
    </w:p>
    <w:p w:rsidR="00A164BA" w:rsidRDefault="00A164BA" w:rsidP="00963F48">
      <w:pPr>
        <w:rPr>
          <w:rFonts w:hint="eastAsia"/>
        </w:rPr>
      </w:pPr>
    </w:p>
    <w:p w:rsidR="00A164BA" w:rsidRDefault="00A164BA" w:rsidP="00963F48">
      <w:pPr>
        <w:rPr>
          <w:rFonts w:hint="eastAsia"/>
        </w:rPr>
      </w:pPr>
      <w:r w:rsidRPr="00A164BA">
        <w:rPr>
          <w:rFonts w:hint="eastAsia"/>
          <w:color w:val="FF0000"/>
        </w:rPr>
        <w:t>注意</w:t>
      </w:r>
      <w:r w:rsidRPr="00A164BA">
        <w:rPr>
          <w:rFonts w:hint="eastAsia"/>
        </w:rPr>
        <w:t>：这个参数并不是限制</w:t>
      </w:r>
      <w:proofErr w:type="spellStart"/>
      <w:r w:rsidRPr="00A164BA">
        <w:t>redis</w:t>
      </w:r>
      <w:proofErr w:type="spellEnd"/>
      <w:r w:rsidRPr="00A164BA">
        <w:t>的最大链接数。如果想限制</w:t>
      </w:r>
      <w:proofErr w:type="spellStart"/>
      <w:r w:rsidRPr="00A164BA">
        <w:t>redis</w:t>
      </w:r>
      <w:proofErr w:type="spellEnd"/>
      <w:r w:rsidRPr="00A164BA">
        <w:t>的最大连接数需要修改</w:t>
      </w:r>
      <w:proofErr w:type="spellStart"/>
      <w:r w:rsidRPr="00A164BA">
        <w:t>maxclients</w:t>
      </w:r>
      <w:proofErr w:type="spellEnd"/>
      <w:r w:rsidRPr="00A164BA">
        <w:t>，默认最大连接数为10000。</w:t>
      </w:r>
    </w:p>
    <w:p w:rsidR="00A164BA" w:rsidRPr="00963F48" w:rsidRDefault="00A164BA" w:rsidP="00963F48">
      <w:pPr>
        <w:rPr>
          <w:rFonts w:hint="eastAsia"/>
        </w:rPr>
      </w:pPr>
    </w:p>
    <w:p w:rsidR="00963F48" w:rsidRDefault="00A164BA" w:rsidP="00A164BA">
      <w:pPr>
        <w:pStyle w:val="Heading2"/>
        <w:rPr>
          <w:rFonts w:hint="eastAsia"/>
        </w:rPr>
      </w:pPr>
      <w:r w:rsidRPr="00A164BA">
        <w:rPr>
          <w:rFonts w:hint="eastAsia"/>
        </w:rPr>
        <w:t>限制</w:t>
      </w:r>
      <w:proofErr w:type="spellStart"/>
      <w:r w:rsidRPr="00A164BA">
        <w:t>redis</w:t>
      </w:r>
      <w:proofErr w:type="spellEnd"/>
      <w:r w:rsidRPr="00A164BA">
        <w:t>的内存大小</w:t>
      </w:r>
    </w:p>
    <w:p w:rsidR="00A164BA" w:rsidRDefault="00A164BA" w:rsidP="00A164BA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t>redis</w:t>
      </w:r>
      <w:proofErr w:type="spellEnd"/>
      <w:r>
        <w:t>的info命令查看内存使用情况</w:t>
      </w:r>
      <w:r>
        <w:rPr>
          <w:rFonts w:hint="eastAsia"/>
        </w:rPr>
        <w:t>。</w:t>
      </w:r>
      <w:r>
        <w:rPr>
          <w:rFonts w:hint="eastAsia"/>
        </w:rPr>
        <w:t>如果不设置</w:t>
      </w:r>
      <w:proofErr w:type="spellStart"/>
      <w:r>
        <w:t>maxmemory</w:t>
      </w:r>
      <w:proofErr w:type="spellEnd"/>
      <w:r>
        <w:t>或者设置为0，64位系统不限制内存，32位系统最多使用3GB内存。</w:t>
      </w:r>
      <w:r>
        <w:rPr>
          <w:rFonts w:hint="eastAsia"/>
        </w:rPr>
        <w:t>修改配置文件中的</w:t>
      </w:r>
      <w:proofErr w:type="spellStart"/>
      <w:r>
        <w:t>maxmemory</w:t>
      </w:r>
      <w:proofErr w:type="spellEnd"/>
      <w:r>
        <w:t>和</w:t>
      </w:r>
      <w:proofErr w:type="spellStart"/>
      <w:r>
        <w:t>maxmemory</w:t>
      </w:r>
      <w:proofErr w:type="spellEnd"/>
      <w:r>
        <w:t>-policy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164BA" w:rsidTr="00A164BA">
        <w:tc>
          <w:tcPr>
            <w:tcW w:w="8388" w:type="dxa"/>
          </w:tcPr>
          <w:p w:rsidR="00A164BA" w:rsidRDefault="00A164BA" w:rsidP="00A164BA">
            <w:pPr>
              <w:ind w:left="0"/>
            </w:pPr>
            <w:proofErr w:type="spellStart"/>
            <w:r>
              <w:t>maxmemory</w:t>
            </w:r>
            <w:proofErr w:type="spellEnd"/>
            <w:r>
              <w:t xml:space="preserve">：最大内存  </w:t>
            </w:r>
          </w:p>
          <w:p w:rsidR="00A164BA" w:rsidRDefault="00A164BA" w:rsidP="00A164BA">
            <w:pPr>
              <w:ind w:left="0"/>
              <w:rPr>
                <w:rFonts w:hint="eastAsia"/>
              </w:rPr>
            </w:pPr>
            <w:proofErr w:type="spellStart"/>
            <w:r>
              <w:t>maxmemory</w:t>
            </w:r>
            <w:proofErr w:type="spellEnd"/>
            <w:r>
              <w:t xml:space="preserve">-policy：内存不足时,数据清除策略  </w:t>
            </w:r>
          </w:p>
          <w:p w:rsidR="00A164BA" w:rsidRDefault="00A164BA" w:rsidP="00A164BA">
            <w:pPr>
              <w:ind w:left="0"/>
            </w:pPr>
            <w:r>
              <w:rPr>
                <w:rFonts w:hint="eastAsia"/>
              </w:rPr>
              <w:t>如果可以确定数据总量不大，并且内存足够的情况下不需要限制</w:t>
            </w:r>
            <w:proofErr w:type="spellStart"/>
            <w:r>
              <w:t>redis</w:t>
            </w:r>
            <w:proofErr w:type="spellEnd"/>
            <w:r>
              <w:t>使用的内存大小。如果数据量不可预估，并且内存也有限的话，尽量限制下</w:t>
            </w:r>
            <w:proofErr w:type="spellStart"/>
            <w:r>
              <w:t>redis</w:t>
            </w:r>
            <w:proofErr w:type="spellEnd"/>
            <w:r>
              <w:t>使用的内存大小，这样可以避免</w:t>
            </w:r>
            <w:proofErr w:type="spellStart"/>
            <w:r>
              <w:t>redis</w:t>
            </w:r>
            <w:proofErr w:type="spellEnd"/>
            <w:r>
              <w:t>使用swap分区或者出现OOM错误。</w:t>
            </w:r>
          </w:p>
          <w:p w:rsidR="00A164BA" w:rsidRDefault="00A164BA" w:rsidP="00A164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注意：如果不限制内存，当物理内存使用完之后，会使用</w:t>
            </w:r>
            <w:r>
              <w:t>swap分区，这样性能较低，如果限制了内存，当到达指定内存之后就不能添加数据了，否则会报OOM错误。可以设置</w:t>
            </w:r>
            <w:proofErr w:type="spellStart"/>
            <w:r>
              <w:t>maxmemory</w:t>
            </w:r>
            <w:proofErr w:type="spellEnd"/>
            <w:r>
              <w:t>-policy，内存不足时删除数据。</w:t>
            </w:r>
          </w:p>
          <w:p w:rsidR="00ED0DAB" w:rsidRDefault="00ED0DAB" w:rsidP="00A164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 w:rsidRPr="00ED0DAB">
              <w:t>used_memory</w:t>
            </w:r>
            <w:proofErr w:type="spellEnd"/>
            <w:r w:rsidRPr="00ED0DAB">
              <w:t>是</w:t>
            </w:r>
            <w:proofErr w:type="spellStart"/>
            <w:r w:rsidRPr="00ED0DAB">
              <w:t>Redis</w:t>
            </w:r>
            <w:proofErr w:type="spellEnd"/>
            <w:r w:rsidRPr="00ED0DAB">
              <w:t>使用的内存总量，它包含了实际缓存占用的内存和</w:t>
            </w:r>
            <w:proofErr w:type="spellStart"/>
            <w:r w:rsidRPr="00ED0DAB">
              <w:t>Redis</w:t>
            </w:r>
            <w:proofErr w:type="spellEnd"/>
            <w:r w:rsidRPr="00ED0DAB">
              <w:t>自身运行所占用的内存（以字节（byte）为单位，其中</w:t>
            </w:r>
            <w:proofErr w:type="spellStart"/>
            <w:r w:rsidRPr="00ED0DAB">
              <w:t>used_memory_human</w:t>
            </w:r>
            <w:proofErr w:type="spellEnd"/>
            <w:r w:rsidRPr="00ED0DAB">
              <w:t>上的数据和</w:t>
            </w:r>
            <w:proofErr w:type="spellStart"/>
            <w:r w:rsidRPr="00ED0DAB">
              <w:t>used_memory</w:t>
            </w:r>
            <w:proofErr w:type="spellEnd"/>
            <w:r w:rsidRPr="00ED0DAB">
              <w:t>是一样的值，它以M为单位显示，仅为了方便阅读）。</w:t>
            </w:r>
          </w:p>
          <w:p w:rsidR="00ED0DAB" w:rsidRDefault="00ED0DAB" w:rsidP="00A164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 w:rsidRPr="00ED0DAB">
              <w:rPr>
                <w:rFonts w:hint="eastAsia"/>
              </w:rPr>
              <w:t>如果一个</w:t>
            </w:r>
            <w:proofErr w:type="spellStart"/>
            <w:r w:rsidRPr="00ED0DAB">
              <w:t>Redis</w:t>
            </w:r>
            <w:proofErr w:type="spellEnd"/>
            <w:r w:rsidRPr="00ED0DAB">
              <w:t>实例的内存使用率超过可用最大内存(</w:t>
            </w:r>
            <w:proofErr w:type="spellStart"/>
            <w:r w:rsidRPr="00ED0DAB">
              <w:t>used_memory</w:t>
            </w:r>
            <w:proofErr w:type="spellEnd"/>
            <w:r w:rsidRPr="00ED0DAB">
              <w:t xml:space="preserve"> &gt;可用最大内存)，那么操作系统开始进行内存与swap空间交换，把内存中旧的或不再使用的内容写入硬盘上（硬盘上的这块空间叫Swap分区），以便腾出新的物理内存给新页或活动页(page)使用。</w:t>
            </w:r>
          </w:p>
          <w:p w:rsidR="00ED0DAB" w:rsidRDefault="00ED0DAB" w:rsidP="00A164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 w:rsidRPr="00ED0DAB">
              <w:rPr>
                <w:rFonts w:hint="eastAsia"/>
              </w:rPr>
              <w:t>在硬盘上进行读写操作要比在内存上进行读写操作，时间上慢了近</w:t>
            </w:r>
            <w:r w:rsidRPr="00ED0DAB">
              <w:t>5个数量级，内存是0.1us(微秒)、而硬盘是10ms(毫秒)。如果</w:t>
            </w:r>
            <w:proofErr w:type="spellStart"/>
            <w:r w:rsidRPr="00ED0DAB">
              <w:t>Redis</w:t>
            </w:r>
            <w:proofErr w:type="spellEnd"/>
            <w:r w:rsidRPr="00ED0DAB">
              <w:t>进程上发生内存交换，那么</w:t>
            </w:r>
            <w:proofErr w:type="spellStart"/>
            <w:r w:rsidRPr="00ED0DAB">
              <w:t>Redis</w:t>
            </w:r>
            <w:proofErr w:type="spellEnd"/>
            <w:r w:rsidRPr="00ED0DAB">
              <w:t>和依赖</w:t>
            </w:r>
            <w:proofErr w:type="spellStart"/>
            <w:r w:rsidRPr="00ED0DAB">
              <w:t>Redis</w:t>
            </w:r>
            <w:proofErr w:type="spellEnd"/>
            <w:r w:rsidRPr="00ED0DAB">
              <w:t>上数据的应用会受到严重的性能影响。 通过查看</w:t>
            </w:r>
            <w:proofErr w:type="spellStart"/>
            <w:r w:rsidRPr="00ED0DAB">
              <w:t>used_memory</w:t>
            </w:r>
            <w:proofErr w:type="spellEnd"/>
            <w:r w:rsidRPr="00ED0DAB">
              <w:t>指标可知道</w:t>
            </w:r>
            <w:proofErr w:type="spellStart"/>
            <w:r w:rsidRPr="00ED0DAB">
              <w:t>Redis</w:t>
            </w:r>
            <w:proofErr w:type="spellEnd"/>
            <w:r w:rsidRPr="00ED0DAB">
              <w:t>正在使用的内存情况，如果</w:t>
            </w:r>
            <w:proofErr w:type="spellStart"/>
            <w:r w:rsidRPr="00ED0DAB">
              <w:t>used_memory</w:t>
            </w:r>
            <w:proofErr w:type="spellEnd"/>
            <w:r w:rsidRPr="00ED0DAB">
              <w:t>&gt;可用最大内存，那就说明</w:t>
            </w:r>
            <w:proofErr w:type="spellStart"/>
            <w:r w:rsidRPr="00ED0DAB">
              <w:t>Redis</w:t>
            </w:r>
            <w:proofErr w:type="spellEnd"/>
            <w:r w:rsidRPr="00ED0DAB">
              <w:t>实例正在进行内存交换或者已经内存交换完毕。管理员根</w:t>
            </w:r>
            <w:r w:rsidRPr="00ED0DAB">
              <w:lastRenderedPageBreak/>
              <w:t>据这个情况，执行相对应的应急措施。</w:t>
            </w:r>
          </w:p>
          <w:p w:rsidR="00ED0DAB" w:rsidRDefault="00ED0DAB" w:rsidP="00A164BA">
            <w:pPr>
              <w:ind w:left="0"/>
              <w:rPr>
                <w:rFonts w:hint="eastAsia"/>
              </w:rPr>
            </w:pPr>
          </w:p>
          <w:p w:rsidR="00ED0DAB" w:rsidRDefault="00ED0DAB" w:rsidP="00A164BA">
            <w:pPr>
              <w:ind w:left="0"/>
              <w:rPr>
                <w:rFonts w:hint="eastAsia"/>
              </w:rPr>
            </w:pPr>
          </w:p>
          <w:p w:rsidR="00ED0DAB" w:rsidRDefault="00ED0DAB" w:rsidP="00ED0DAB">
            <w:pPr>
              <w:ind w:left="0"/>
            </w:pPr>
            <w:r>
              <w:rPr>
                <w:rFonts w:hint="eastAsia"/>
              </w:rPr>
              <w:t>通过减少</w:t>
            </w:r>
            <w:proofErr w:type="spellStart"/>
            <w:r>
              <w:t>Redis</w:t>
            </w:r>
            <w:proofErr w:type="spellEnd"/>
            <w:r>
              <w:t>的内存占用率，来避免这样的问题，或者使用下面的技巧来避免内存交换发生：</w:t>
            </w:r>
          </w:p>
          <w:p w:rsidR="00ED0DAB" w:rsidRDefault="008E52AD" w:rsidP="00ED0DAB">
            <w:pPr>
              <w:ind w:left="0"/>
            </w:pPr>
            <w:r>
              <w:rPr>
                <w:rFonts w:hint="eastAsia"/>
              </w:rPr>
              <w:t>#</w:t>
            </w:r>
            <w:r w:rsidR="00ED0DAB">
              <w:t>1</w:t>
            </w:r>
            <w:r>
              <w:rPr>
                <w:rFonts w:hint="eastAsia"/>
              </w:rPr>
              <w:t xml:space="preserve">。  </w:t>
            </w:r>
            <w:r w:rsidR="00ED0DAB">
              <w:t>尽可能的使用Hash数据结构。因为</w:t>
            </w:r>
            <w:proofErr w:type="spellStart"/>
            <w:r w:rsidR="00ED0DAB">
              <w:t>Redis</w:t>
            </w:r>
            <w:proofErr w:type="spellEnd"/>
            <w:r w:rsidR="00ED0DAB">
              <w:t>在储存小于100个字段的Hash结构上，其存储效率是非常高的。所以在不需要集合(set)操作或list的push/pop操作的时候，尽可能的使用Hash结构。比如，在一个web应用程序中，需要存储一个对象表示用户信息，使用单个key表示一个用户，其每个属性存储在Hash的字段里，这样要比给每个属性单独设置一个key-value要高效的多。 通常情况下倘若有数据使用string结构，用多个key存储时，那么应该转换成单key多字段的Hash结构。 如上述例子中介</w:t>
            </w:r>
            <w:r w:rsidR="00ED0DAB">
              <w:rPr>
                <w:rFonts w:hint="eastAsia"/>
              </w:rPr>
              <w:t>绍的</w:t>
            </w:r>
            <w:r w:rsidR="00ED0DAB">
              <w:t>Hash结构应包含，单个对象的属性或者单个用户各种各样的资料。Hash结构的操作命令是HSET(key, fields, value)和HGET(key, field)，使用它可以存储或从Hash中取出指定的字段。</w:t>
            </w:r>
          </w:p>
          <w:p w:rsidR="00ED0DAB" w:rsidRDefault="00ED0DAB" w:rsidP="00ED0DAB">
            <w:pPr>
              <w:ind w:left="0"/>
            </w:pPr>
            <w:r>
              <w:t xml:space="preserve"> </w:t>
            </w:r>
          </w:p>
          <w:p w:rsidR="00ED0DAB" w:rsidRDefault="00CC7F07" w:rsidP="00ED0DAB">
            <w:pPr>
              <w:ind w:left="0"/>
            </w:pPr>
            <w:r>
              <w:rPr>
                <w:rFonts w:hint="eastAsia"/>
              </w:rPr>
              <w:t>#</w:t>
            </w:r>
            <w:r w:rsidR="00ED0DAB">
              <w:t>2</w:t>
            </w:r>
            <w:r>
              <w:rPr>
                <w:rFonts w:hint="eastAsia"/>
              </w:rPr>
              <w:t xml:space="preserve">.  </w:t>
            </w:r>
            <w:r w:rsidR="00ED0DAB">
              <w:t>设置key的过期时间。一个减少内存使用率的简单方法就是，每当存储对象时确保设置key的过期时间。倘若key在明确的时间周期内使用或者旧key不大可能被使用时，就可以用</w:t>
            </w:r>
            <w:proofErr w:type="spellStart"/>
            <w:r w:rsidR="00ED0DAB">
              <w:t>Redis</w:t>
            </w:r>
            <w:proofErr w:type="spellEnd"/>
            <w:r w:rsidR="00ED0DAB">
              <w:t>过期时间命令(</w:t>
            </w:r>
            <w:proofErr w:type="spellStart"/>
            <w:r w:rsidR="00ED0DAB">
              <w:t>expire,expireat</w:t>
            </w:r>
            <w:proofErr w:type="spellEnd"/>
            <w:r w:rsidR="00ED0DAB">
              <w:t xml:space="preserve">, </w:t>
            </w:r>
            <w:proofErr w:type="spellStart"/>
            <w:r w:rsidR="00ED0DAB">
              <w:t>pexpire</w:t>
            </w:r>
            <w:proofErr w:type="spellEnd"/>
            <w:r w:rsidR="00ED0DAB">
              <w:t xml:space="preserve">, </w:t>
            </w:r>
            <w:proofErr w:type="spellStart"/>
            <w:r w:rsidR="00ED0DAB">
              <w:t>pexpireat</w:t>
            </w:r>
            <w:proofErr w:type="spellEnd"/>
            <w:r w:rsidR="00ED0DAB">
              <w:t>)去设置过期时间，这样</w:t>
            </w:r>
            <w:proofErr w:type="spellStart"/>
            <w:r w:rsidR="00ED0DAB">
              <w:t>Redis</w:t>
            </w:r>
            <w:proofErr w:type="spellEnd"/>
            <w:r w:rsidR="00ED0DAB">
              <w:t>会在key过期时自动删除key。 假如你知道每秒钟有多少个新key-value被创建，那可以调整key的存活时间，并指定阀值去限制</w:t>
            </w:r>
            <w:proofErr w:type="spellStart"/>
            <w:r w:rsidR="00ED0DAB">
              <w:t>Redis</w:t>
            </w:r>
            <w:proofErr w:type="spellEnd"/>
            <w:r w:rsidR="00ED0DAB">
              <w:t>使用的最大内存。</w:t>
            </w:r>
          </w:p>
          <w:p w:rsidR="00ED0DAB" w:rsidRDefault="00ED0DAB" w:rsidP="00ED0DAB">
            <w:pPr>
              <w:ind w:left="0"/>
            </w:pPr>
            <w:r>
              <w:t xml:space="preserve"> </w:t>
            </w:r>
          </w:p>
          <w:p w:rsidR="00ED0DAB" w:rsidRDefault="00CC7F07" w:rsidP="00ED0DAB">
            <w:pPr>
              <w:ind w:left="0"/>
            </w:pPr>
            <w:r>
              <w:rPr>
                <w:rFonts w:hint="eastAsia"/>
              </w:rPr>
              <w:t xml:space="preserve">#3.  </w:t>
            </w:r>
            <w:r w:rsidR="00ED0DAB">
              <w:t>回收key。在</w:t>
            </w:r>
            <w:proofErr w:type="spellStart"/>
            <w:r w:rsidR="00ED0DAB">
              <w:t>Redis</w:t>
            </w:r>
            <w:proofErr w:type="spellEnd"/>
            <w:r w:rsidR="00ED0DAB">
              <w:t>配置文件中(一般叫</w:t>
            </w:r>
            <w:proofErr w:type="spellStart"/>
            <w:r w:rsidR="00ED0DAB">
              <w:t>Redis.conf</w:t>
            </w:r>
            <w:proofErr w:type="spellEnd"/>
            <w:r w:rsidR="00ED0DAB">
              <w:t>)，通过设置“</w:t>
            </w:r>
            <w:proofErr w:type="spellStart"/>
            <w:r w:rsidR="00ED0DAB">
              <w:t>maxmemory</w:t>
            </w:r>
            <w:proofErr w:type="spellEnd"/>
            <w:r w:rsidR="00ED0DAB">
              <w:t>”属性的值可以限制</w:t>
            </w:r>
            <w:proofErr w:type="spellStart"/>
            <w:r w:rsidR="00ED0DAB">
              <w:t>Redis</w:t>
            </w:r>
            <w:proofErr w:type="spellEnd"/>
            <w:r w:rsidR="00ED0DAB">
              <w:t>最大使用的内存，修改后重启实例生效。也可以使用客户端命令</w:t>
            </w:r>
            <w:proofErr w:type="spellStart"/>
            <w:r w:rsidR="00ED0DAB">
              <w:t>config</w:t>
            </w:r>
            <w:proofErr w:type="spellEnd"/>
            <w:r w:rsidR="00ED0DAB">
              <w:t xml:space="preserve"> set </w:t>
            </w:r>
            <w:proofErr w:type="spellStart"/>
            <w:r w:rsidR="00ED0DAB">
              <w:t>maxmemory</w:t>
            </w:r>
            <w:proofErr w:type="spellEnd"/>
            <w:r w:rsidR="00ED0DAB">
              <w:t xml:space="preserve"> 去修改值，这个命令是立即生效的，但会在重启后会失效，需要使用</w:t>
            </w:r>
            <w:proofErr w:type="spellStart"/>
            <w:r w:rsidR="00ED0DAB">
              <w:t>config</w:t>
            </w:r>
            <w:proofErr w:type="spellEnd"/>
            <w:r w:rsidR="00ED0DAB">
              <w:t xml:space="preserve"> rewrite命令去刷新配置文件。 若是启用了</w:t>
            </w:r>
            <w:proofErr w:type="spellStart"/>
            <w:r w:rsidR="00ED0DAB">
              <w:t>Redis</w:t>
            </w:r>
            <w:proofErr w:type="spellEnd"/>
            <w:r w:rsidR="00ED0DAB">
              <w:t>快照功能，应该设置“</w:t>
            </w:r>
            <w:proofErr w:type="spellStart"/>
            <w:r w:rsidR="00ED0DAB">
              <w:t>maxmemory</w:t>
            </w:r>
            <w:proofErr w:type="spellEnd"/>
            <w:r w:rsidR="00ED0DAB">
              <w:t>”值为系统可使用内存的45%，因为快照时需要一倍的内存来复制整个数据集，也就是说如果当前已使用45%，在快照期间会变成95%(45%+45%+5%)，其中5%是预留给其他的开销。 如果没开启快照功能，</w:t>
            </w:r>
            <w:proofErr w:type="spellStart"/>
            <w:r w:rsidR="00ED0DAB">
              <w:t>maxmemory</w:t>
            </w:r>
            <w:proofErr w:type="spellEnd"/>
            <w:r w:rsidR="00ED0DAB">
              <w:t>最高能设置为系统可用内存的95%。</w:t>
            </w:r>
          </w:p>
          <w:p w:rsidR="00ED0DAB" w:rsidRDefault="00ED130C" w:rsidP="00ED0DAB">
            <w:pPr>
              <w:ind w:left="0"/>
            </w:pPr>
            <w:r>
              <w:t xml:space="preserve"> </w:t>
            </w:r>
          </w:p>
          <w:p w:rsidR="00ED0DAB" w:rsidRDefault="00ED0DAB" w:rsidP="00ED0DAB">
            <w:pPr>
              <w:ind w:left="0"/>
            </w:pPr>
            <w:r>
              <w:rPr>
                <w:rFonts w:hint="eastAsia"/>
              </w:rPr>
              <w:t>当内存使用达到设置的最大阀值时，需要选择一种</w:t>
            </w:r>
            <w:r>
              <w:t>key的回收策略，可在</w:t>
            </w:r>
            <w:proofErr w:type="spellStart"/>
            <w:r>
              <w:t>Redis.conf</w:t>
            </w:r>
            <w:proofErr w:type="spellEnd"/>
            <w:r>
              <w:t>配置文件中修改“</w:t>
            </w:r>
            <w:proofErr w:type="spellStart"/>
            <w:r>
              <w:t>maxmemory</w:t>
            </w:r>
            <w:proofErr w:type="spellEnd"/>
            <w:r>
              <w:t>-policy”属性值。 若是</w:t>
            </w:r>
            <w:proofErr w:type="spellStart"/>
            <w:r>
              <w:t>Redis</w:t>
            </w:r>
            <w:proofErr w:type="spellEnd"/>
            <w:r>
              <w:t>数据集中的key都设置了过期时间，那么“volatile-</w:t>
            </w:r>
            <w:proofErr w:type="spellStart"/>
            <w:r>
              <w:t>ttl</w:t>
            </w:r>
            <w:proofErr w:type="spellEnd"/>
            <w:r>
              <w:t>”策略是比较好的选择。但如果key</w:t>
            </w:r>
            <w:r>
              <w:lastRenderedPageBreak/>
              <w:t>在达到最大内存限制时没能够迅速过期，或者根本没有设置过期时间。那么设置为“</w:t>
            </w:r>
            <w:proofErr w:type="spellStart"/>
            <w:r>
              <w:t>allkeys-lru</w:t>
            </w:r>
            <w:proofErr w:type="spellEnd"/>
            <w:r>
              <w:t>”值比较合适，它允许</w:t>
            </w:r>
            <w:proofErr w:type="spellStart"/>
            <w:r>
              <w:t>Redis</w:t>
            </w:r>
            <w:proofErr w:type="spellEnd"/>
            <w:r>
              <w:t>从整个数据集中挑选最近最少使用的key进行删除(LRU淘汰算法)。</w:t>
            </w:r>
            <w:proofErr w:type="spellStart"/>
            <w:r>
              <w:t>Redis</w:t>
            </w:r>
            <w:proofErr w:type="spellEnd"/>
            <w:r>
              <w:t>还提供了一些其他淘汰策略，如下：</w:t>
            </w:r>
          </w:p>
          <w:p w:rsidR="00ED0DAB" w:rsidRDefault="00ED0DAB" w:rsidP="000063A0">
            <w:r w:rsidRPr="000063A0">
              <w:rPr>
                <w:color w:val="FF0000"/>
              </w:rPr>
              <w:t>volatile-</w:t>
            </w:r>
            <w:proofErr w:type="spellStart"/>
            <w:r w:rsidRPr="000063A0">
              <w:rPr>
                <w:color w:val="FF0000"/>
              </w:rPr>
              <w:t>lru</w:t>
            </w:r>
            <w:proofErr w:type="spellEnd"/>
            <w:r>
              <w:t xml:space="preserve">： 使用LRU算法从已设置过期时间的数据集合中淘汰数据。  </w:t>
            </w:r>
          </w:p>
          <w:p w:rsidR="00ED0DAB" w:rsidRDefault="00ED0DAB" w:rsidP="000063A0">
            <w:r w:rsidRPr="000063A0">
              <w:rPr>
                <w:color w:val="FF0000"/>
              </w:rPr>
              <w:t>volatile-</w:t>
            </w:r>
            <w:proofErr w:type="spellStart"/>
            <w:r w:rsidRPr="000063A0">
              <w:rPr>
                <w:color w:val="FF0000"/>
              </w:rPr>
              <w:t>ttl</w:t>
            </w:r>
            <w:proofErr w:type="spellEnd"/>
            <w:r>
              <w:t xml:space="preserve">：从已设置过期时间的数据集合中挑选即将过期的数据淘汰。  </w:t>
            </w:r>
          </w:p>
          <w:p w:rsidR="00ED0DAB" w:rsidRDefault="00ED0DAB" w:rsidP="000063A0">
            <w:r w:rsidRPr="000063A0">
              <w:rPr>
                <w:color w:val="FF0000"/>
              </w:rPr>
              <w:t>volatile-random：</w:t>
            </w:r>
            <w:r>
              <w:t xml:space="preserve">从已设置过期时间的数据集合中随机挑选数据淘汰。  </w:t>
            </w:r>
          </w:p>
          <w:p w:rsidR="00ED0DAB" w:rsidRDefault="00ED0DAB" w:rsidP="000063A0">
            <w:proofErr w:type="spellStart"/>
            <w:r w:rsidRPr="000063A0">
              <w:rPr>
                <w:color w:val="FF0000"/>
              </w:rPr>
              <w:t>allkeys-lru</w:t>
            </w:r>
            <w:proofErr w:type="spellEnd"/>
            <w:r>
              <w:t xml:space="preserve">：使用LRU算法从所有数据集合中淘汰数据。  </w:t>
            </w:r>
          </w:p>
          <w:p w:rsidR="00ED0DAB" w:rsidRDefault="00ED0DAB" w:rsidP="000063A0">
            <w:proofErr w:type="spellStart"/>
            <w:r w:rsidRPr="000063A0">
              <w:rPr>
                <w:color w:val="FF0000"/>
              </w:rPr>
              <w:t>allkeys</w:t>
            </w:r>
            <w:proofErr w:type="spellEnd"/>
            <w:r w:rsidRPr="000063A0">
              <w:rPr>
                <w:color w:val="FF0000"/>
              </w:rPr>
              <w:t>-random</w:t>
            </w:r>
            <w:r>
              <w:t xml:space="preserve">：从数据集合中任意选择数据淘汰  </w:t>
            </w:r>
          </w:p>
          <w:p w:rsidR="00ED0DAB" w:rsidRDefault="00ED0DAB" w:rsidP="000063A0">
            <w:r w:rsidRPr="000063A0">
              <w:rPr>
                <w:color w:val="FF0000"/>
              </w:rPr>
              <w:t>no-</w:t>
            </w:r>
            <w:proofErr w:type="spellStart"/>
            <w:r w:rsidRPr="000063A0">
              <w:rPr>
                <w:color w:val="FF0000"/>
              </w:rPr>
              <w:t>enviction</w:t>
            </w:r>
            <w:proofErr w:type="spellEnd"/>
            <w:r>
              <w:t xml:space="preserve">：禁止淘汰数据。  </w:t>
            </w:r>
          </w:p>
          <w:p w:rsidR="00ED0DAB" w:rsidRDefault="00ED0DAB" w:rsidP="00ED0DAB">
            <w:pPr>
              <w:ind w:left="0"/>
            </w:pPr>
          </w:p>
          <w:p w:rsidR="00ED0DAB" w:rsidRDefault="00ED0DAB" w:rsidP="00ED0DA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通过设置</w:t>
            </w:r>
            <w:proofErr w:type="spellStart"/>
            <w:r>
              <w:t>maxmemory</w:t>
            </w:r>
            <w:proofErr w:type="spellEnd"/>
            <w:r>
              <w:t>为系统可用内存的45%或95%(取决于持久化策略)和设置“</w:t>
            </w:r>
            <w:proofErr w:type="spellStart"/>
            <w:r>
              <w:t>maxmemory</w:t>
            </w:r>
            <w:proofErr w:type="spellEnd"/>
            <w:r>
              <w:t>-policy”为“volatile-</w:t>
            </w:r>
            <w:proofErr w:type="spellStart"/>
            <w:r>
              <w:t>ttl</w:t>
            </w:r>
            <w:proofErr w:type="spellEnd"/>
            <w:r>
              <w:t>”或“</w:t>
            </w:r>
            <w:proofErr w:type="spellStart"/>
            <w:r>
              <w:t>allkeys-lru</w:t>
            </w:r>
            <w:proofErr w:type="spellEnd"/>
            <w:r>
              <w:t>”(取决于过期设置)，可以比较准确的限制</w:t>
            </w:r>
            <w:proofErr w:type="spellStart"/>
            <w:r>
              <w:t>Redis</w:t>
            </w:r>
            <w:proofErr w:type="spellEnd"/>
            <w:r>
              <w:t>最大内存使用率，在绝大多数场景下使用这2种方式可确保</w:t>
            </w:r>
            <w:proofErr w:type="spellStart"/>
            <w:r>
              <w:t>Redis</w:t>
            </w:r>
            <w:proofErr w:type="spellEnd"/>
            <w:r>
              <w:t>不会进行内存交换。倘若你担心由于限制了内存使用率导致丢失数据的话，可以设置</w:t>
            </w:r>
            <w:proofErr w:type="spellStart"/>
            <w:r>
              <w:t>noneviction</w:t>
            </w:r>
            <w:proofErr w:type="spellEnd"/>
            <w:r>
              <w:t>值禁止淘汰数据。</w:t>
            </w:r>
          </w:p>
        </w:tc>
      </w:tr>
    </w:tbl>
    <w:p w:rsidR="00FE2279" w:rsidRDefault="00FE2279" w:rsidP="0020703B">
      <w:pPr>
        <w:rPr>
          <w:rFonts w:hint="eastAsia"/>
        </w:rPr>
      </w:pPr>
    </w:p>
    <w:p w:rsidR="00FE2279" w:rsidRDefault="00FE2279" w:rsidP="00FE2279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使用场景</w:t>
      </w:r>
    </w:p>
    <w:p w:rsidR="00104D97" w:rsidRDefault="00104D97" w:rsidP="00104D97">
      <w:pPr>
        <w:pStyle w:val="Heading2"/>
        <w:numPr>
          <w:ilvl w:val="0"/>
          <w:numId w:val="17"/>
        </w:numPr>
      </w:pPr>
      <w:r>
        <w:rPr>
          <w:rFonts w:hint="eastAsia"/>
        </w:rPr>
        <w:t>发布与订阅</w:t>
      </w:r>
    </w:p>
    <w:p w:rsidR="00FE2279" w:rsidRDefault="00104D97" w:rsidP="00104D97">
      <w:pPr>
        <w:rPr>
          <w:rFonts w:hint="eastAsia"/>
        </w:rPr>
      </w:pPr>
      <w:r>
        <w:rPr>
          <w:rFonts w:hint="eastAsia"/>
        </w:rPr>
        <w:t>在更新中保持用户对数据的映射是系统中的一个普遍任务。</w:t>
      </w:r>
      <w:proofErr w:type="spellStart"/>
      <w:r>
        <w:t>Redis</w:t>
      </w:r>
      <w:proofErr w:type="spellEnd"/>
      <w:r>
        <w:t>的pub/sub功能使用了SUBSCRIBE、UNSUBSCRIBE和PUBLISH命令，让这个变得更加容易。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413ED" w:rsidTr="004413ED">
        <w:tc>
          <w:tcPr>
            <w:tcW w:w="8388" w:type="dxa"/>
          </w:tcPr>
          <w:p w:rsidR="004413ED" w:rsidRDefault="004413ED" w:rsidP="004413ED">
            <w:pPr>
              <w:ind w:left="0"/>
            </w:pPr>
            <w:r>
              <w:t xml:space="preserve">// 订阅频道数据  </w:t>
            </w:r>
          </w:p>
          <w:p w:rsidR="004413ED" w:rsidRDefault="004413ED" w:rsidP="004413ED">
            <w:pPr>
              <w:ind w:left="0"/>
            </w:pPr>
            <w:r>
              <w:t xml:space="preserve">public static void </w:t>
            </w:r>
            <w:proofErr w:type="spellStart"/>
            <w:r>
              <w:t>testSubscribe</w:t>
            </w:r>
            <w:proofErr w:type="spellEnd"/>
            <w:r>
              <w:t xml:space="preserve">() {  </w:t>
            </w:r>
          </w:p>
          <w:p w:rsidR="004413ED" w:rsidRDefault="004413ED" w:rsidP="004413ED">
            <w:pPr>
              <w:ind w:left="0"/>
            </w:pPr>
            <w:r>
              <w:t xml:space="preserve">    //连接</w:t>
            </w:r>
            <w:proofErr w:type="spellStart"/>
            <w:r>
              <w:t>Redis</w:t>
            </w:r>
            <w:proofErr w:type="spellEnd"/>
            <w:r>
              <w:t xml:space="preserve">数据库  </w:t>
            </w:r>
          </w:p>
          <w:p w:rsidR="004413ED" w:rsidRDefault="004413ED" w:rsidP="004413ED">
            <w:pPr>
              <w:ind w:left="0"/>
            </w:pPr>
            <w:r>
              <w:t xml:space="preserve">    </w:t>
            </w:r>
            <w:proofErr w:type="spellStart"/>
            <w:r>
              <w:t>Jedis</w:t>
            </w:r>
            <w:proofErr w:type="spellEnd"/>
            <w:r>
              <w:t xml:space="preserve"> </w:t>
            </w:r>
            <w:proofErr w:type="spellStart"/>
            <w:r>
              <w:t>jedis</w:t>
            </w:r>
            <w:proofErr w:type="spellEnd"/>
            <w:r>
              <w:t xml:space="preserve"> = new </w:t>
            </w:r>
            <w:proofErr w:type="spellStart"/>
            <w:r>
              <w:t>Jedis</w:t>
            </w:r>
            <w:proofErr w:type="spellEnd"/>
            <w:r>
              <w:t xml:space="preserve">("192.168.33.130", 6379);  </w:t>
            </w:r>
          </w:p>
          <w:p w:rsidR="004413ED" w:rsidRDefault="004413ED" w:rsidP="004413ED">
            <w:pPr>
              <w:ind w:left="0"/>
            </w:pPr>
            <w:r>
              <w:t xml:space="preserve">    </w:t>
            </w:r>
            <w:proofErr w:type="spellStart"/>
            <w:r>
              <w:t>JedisPubSub</w:t>
            </w:r>
            <w:proofErr w:type="spellEnd"/>
            <w:r>
              <w:t xml:space="preserve"> </w:t>
            </w:r>
            <w:proofErr w:type="spellStart"/>
            <w:r>
              <w:t>jedisPubSub</w:t>
            </w:r>
            <w:proofErr w:type="spellEnd"/>
            <w:r>
              <w:t xml:space="preserve"> = new </w:t>
            </w:r>
            <w:proofErr w:type="spellStart"/>
            <w:r>
              <w:t>JedisPubSub</w:t>
            </w:r>
            <w:proofErr w:type="spellEnd"/>
            <w:r>
              <w:t xml:space="preserve">() {  </w:t>
            </w:r>
          </w:p>
          <w:p w:rsidR="004413ED" w:rsidRDefault="004413ED" w:rsidP="004413ED">
            <w:pPr>
              <w:ind w:left="0"/>
            </w:pPr>
            <w:r>
              <w:t xml:space="preserve">  </w:t>
            </w:r>
          </w:p>
          <w:p w:rsidR="004413ED" w:rsidRDefault="004413ED" w:rsidP="004413ED">
            <w:pPr>
              <w:ind w:left="0"/>
            </w:pPr>
            <w:r>
              <w:t xml:space="preserve">        // 当向监听的频道发送数据时，这个方法会被触发  </w:t>
            </w:r>
          </w:p>
          <w:p w:rsidR="004413ED" w:rsidRDefault="004413ED" w:rsidP="004413ED">
            <w:pPr>
              <w:ind w:left="0"/>
            </w:pPr>
            <w:r>
              <w:t xml:space="preserve">        @Override  </w:t>
            </w:r>
          </w:p>
          <w:p w:rsidR="004413ED" w:rsidRDefault="004413ED" w:rsidP="004413ED">
            <w:pPr>
              <w:ind w:left="0"/>
            </w:pPr>
            <w:r>
              <w:t xml:space="preserve">        public void </w:t>
            </w:r>
            <w:proofErr w:type="spellStart"/>
            <w:r>
              <w:t>onMessage</w:t>
            </w:r>
            <w:proofErr w:type="spellEnd"/>
            <w:r>
              <w:t xml:space="preserve">(String channel, String message) {  </w:t>
            </w:r>
          </w:p>
          <w:p w:rsidR="004413ED" w:rsidRDefault="004413ED" w:rsidP="004413ED">
            <w:pPr>
              <w:ind w:left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("收到消息" + message);  </w:t>
            </w:r>
          </w:p>
          <w:p w:rsidR="004413ED" w:rsidRDefault="004413ED" w:rsidP="004413ED">
            <w:pPr>
              <w:ind w:left="0"/>
            </w:pPr>
            <w:r>
              <w:lastRenderedPageBreak/>
              <w:t xml:space="preserve">            //当收到 "unsubscribe" 消息时，调用取消订阅方法  </w:t>
            </w:r>
          </w:p>
          <w:p w:rsidR="004413ED" w:rsidRDefault="004413ED" w:rsidP="004413ED">
            <w:pPr>
              <w:ind w:left="0"/>
            </w:pPr>
            <w:r>
              <w:t xml:space="preserve">            if ("</w:t>
            </w:r>
            <w:proofErr w:type="spellStart"/>
            <w:r>
              <w:t>unsubscribe".equals</w:t>
            </w:r>
            <w:proofErr w:type="spellEnd"/>
            <w:r>
              <w:t xml:space="preserve">(message)) {  </w:t>
            </w:r>
          </w:p>
          <w:p w:rsidR="004413ED" w:rsidRDefault="004413ED" w:rsidP="004413ED">
            <w:pPr>
              <w:ind w:left="0"/>
            </w:pPr>
            <w:r>
              <w:t xml:space="preserve">                </w:t>
            </w:r>
            <w:proofErr w:type="spellStart"/>
            <w:r>
              <w:t>this.unsubscribe</w:t>
            </w:r>
            <w:proofErr w:type="spellEnd"/>
            <w:r>
              <w:t xml:space="preserve">();  </w:t>
            </w:r>
          </w:p>
          <w:p w:rsidR="004413ED" w:rsidRDefault="004413ED" w:rsidP="004413ED">
            <w:pPr>
              <w:ind w:left="0"/>
            </w:pPr>
            <w:r>
              <w:t xml:space="preserve">            }  </w:t>
            </w:r>
          </w:p>
          <w:p w:rsidR="004413ED" w:rsidRDefault="004413ED" w:rsidP="004413ED">
            <w:pPr>
              <w:ind w:left="0"/>
            </w:pPr>
            <w:r>
              <w:t xml:space="preserve">        }  </w:t>
            </w:r>
          </w:p>
          <w:p w:rsidR="004413ED" w:rsidRDefault="004413ED" w:rsidP="004413ED">
            <w:pPr>
              <w:ind w:left="0"/>
            </w:pPr>
            <w:r>
              <w:t xml:space="preserve">  </w:t>
            </w:r>
          </w:p>
          <w:p w:rsidR="004413ED" w:rsidRDefault="004413ED" w:rsidP="004413ED">
            <w:pPr>
              <w:ind w:left="0"/>
            </w:pPr>
            <w:r>
              <w:t xml:space="preserve">        // 当取消订阅指定频道的时候，这个方法会被触发  </w:t>
            </w:r>
          </w:p>
          <w:p w:rsidR="004413ED" w:rsidRDefault="004413ED" w:rsidP="004413ED">
            <w:pPr>
              <w:ind w:left="0"/>
            </w:pPr>
            <w:r>
              <w:t xml:space="preserve">        @Override  </w:t>
            </w:r>
          </w:p>
          <w:p w:rsidR="004413ED" w:rsidRDefault="004413ED" w:rsidP="004413ED">
            <w:pPr>
              <w:ind w:left="0"/>
            </w:pPr>
            <w:r>
              <w:t xml:space="preserve">        public void </w:t>
            </w:r>
            <w:proofErr w:type="spellStart"/>
            <w:r>
              <w:t>onUnsubscribe</w:t>
            </w:r>
            <w:proofErr w:type="spellEnd"/>
            <w:r>
              <w:t xml:space="preserve">(String channel,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subscribedChannels</w:t>
            </w:r>
            <w:proofErr w:type="spellEnd"/>
            <w:r>
              <w:t xml:space="preserve">) {  </w:t>
            </w:r>
          </w:p>
          <w:p w:rsidR="004413ED" w:rsidRDefault="004413ED" w:rsidP="004413ED">
            <w:pPr>
              <w:ind w:left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("取消订阅频道" + channel);  </w:t>
            </w:r>
          </w:p>
          <w:p w:rsidR="004413ED" w:rsidRDefault="004413ED" w:rsidP="004413ED">
            <w:pPr>
              <w:ind w:left="0"/>
            </w:pPr>
            <w:r>
              <w:t xml:space="preserve">        }  </w:t>
            </w:r>
          </w:p>
          <w:p w:rsidR="004413ED" w:rsidRDefault="004413ED" w:rsidP="004413ED">
            <w:pPr>
              <w:ind w:left="0"/>
            </w:pPr>
            <w:r>
              <w:t xml:space="preserve">  </w:t>
            </w:r>
          </w:p>
          <w:p w:rsidR="004413ED" w:rsidRDefault="004413ED" w:rsidP="004413ED">
            <w:pPr>
              <w:ind w:left="0"/>
            </w:pPr>
            <w:r>
              <w:t xml:space="preserve">    };  </w:t>
            </w:r>
          </w:p>
          <w:p w:rsidR="004413ED" w:rsidRDefault="004413ED" w:rsidP="004413ED">
            <w:pPr>
              <w:ind w:left="0"/>
            </w:pPr>
            <w:r>
              <w:t xml:space="preserve">    // 订阅之后，当前进程一致处于监听状态，当被取消订阅之后，当前进程会结束  </w:t>
            </w:r>
          </w:p>
          <w:p w:rsidR="004413ED" w:rsidRDefault="004413ED" w:rsidP="004413ED">
            <w:pPr>
              <w:ind w:left="0"/>
            </w:pPr>
            <w:r>
              <w:t xml:space="preserve">    </w:t>
            </w:r>
            <w:proofErr w:type="spellStart"/>
            <w:r>
              <w:t>jedis.subscribe</w:t>
            </w:r>
            <w:proofErr w:type="spellEnd"/>
            <w:r>
              <w:t>(</w:t>
            </w:r>
            <w:proofErr w:type="spellStart"/>
            <w:r>
              <w:t>jedisPubSub</w:t>
            </w:r>
            <w:proofErr w:type="spellEnd"/>
            <w:r>
              <w:t xml:space="preserve">, "ch1");  </w:t>
            </w:r>
          </w:p>
          <w:p w:rsidR="004413ED" w:rsidRDefault="004413ED" w:rsidP="004413ED">
            <w:pPr>
              <w:ind w:left="0"/>
            </w:pPr>
            <w:r>
              <w:t xml:space="preserve">}  </w:t>
            </w:r>
          </w:p>
          <w:p w:rsidR="004413ED" w:rsidRDefault="004413ED" w:rsidP="004413ED">
            <w:pPr>
              <w:ind w:left="0"/>
            </w:pPr>
            <w:r>
              <w:t xml:space="preserve">  </w:t>
            </w:r>
          </w:p>
          <w:p w:rsidR="004413ED" w:rsidRDefault="004413ED" w:rsidP="004413ED">
            <w:pPr>
              <w:ind w:left="0"/>
            </w:pPr>
            <w:r>
              <w:t xml:space="preserve">  </w:t>
            </w:r>
          </w:p>
          <w:p w:rsidR="004413ED" w:rsidRDefault="004413ED" w:rsidP="004413ED">
            <w:pPr>
              <w:ind w:left="0"/>
            </w:pPr>
            <w:r>
              <w:t xml:space="preserve">// 发布频道数据  </w:t>
            </w:r>
          </w:p>
          <w:p w:rsidR="004413ED" w:rsidRDefault="004413ED" w:rsidP="004413ED">
            <w:pPr>
              <w:ind w:left="0"/>
            </w:pPr>
            <w:r>
              <w:t xml:space="preserve">public static void </w:t>
            </w:r>
            <w:proofErr w:type="spellStart"/>
            <w:r>
              <w:t>testPubSub</w:t>
            </w:r>
            <w:proofErr w:type="spellEnd"/>
            <w:r>
              <w:t xml:space="preserve">() throws Exception {  </w:t>
            </w:r>
          </w:p>
          <w:p w:rsidR="004413ED" w:rsidRDefault="004413ED" w:rsidP="004413ED">
            <w:pPr>
              <w:ind w:left="0"/>
            </w:pPr>
            <w:r>
              <w:t xml:space="preserve">    //链接</w:t>
            </w:r>
            <w:proofErr w:type="spellStart"/>
            <w:r>
              <w:t>Redis</w:t>
            </w:r>
            <w:proofErr w:type="spellEnd"/>
            <w:r>
              <w:t xml:space="preserve">数据库  </w:t>
            </w:r>
          </w:p>
          <w:p w:rsidR="004413ED" w:rsidRDefault="004413ED" w:rsidP="004413ED">
            <w:pPr>
              <w:ind w:left="0"/>
            </w:pPr>
            <w:r>
              <w:t xml:space="preserve">    </w:t>
            </w:r>
            <w:proofErr w:type="spellStart"/>
            <w:r>
              <w:t>Jedis</w:t>
            </w:r>
            <w:proofErr w:type="spellEnd"/>
            <w:r>
              <w:t xml:space="preserve"> </w:t>
            </w:r>
            <w:proofErr w:type="spellStart"/>
            <w:r>
              <w:t>jedis</w:t>
            </w:r>
            <w:proofErr w:type="spellEnd"/>
            <w:r>
              <w:t xml:space="preserve"> = new </w:t>
            </w:r>
            <w:proofErr w:type="spellStart"/>
            <w:r>
              <w:t>Jedis</w:t>
            </w:r>
            <w:proofErr w:type="spellEnd"/>
            <w:r>
              <w:t xml:space="preserve">("192.168.33.130", 6379);  </w:t>
            </w:r>
          </w:p>
          <w:p w:rsidR="004413ED" w:rsidRDefault="004413ED" w:rsidP="004413ED">
            <w:pPr>
              <w:ind w:left="0"/>
            </w:pPr>
            <w:r>
              <w:t xml:space="preserve">    //发布频道 "ch1" 和消息 "hello </w:t>
            </w:r>
            <w:proofErr w:type="spellStart"/>
            <w:r>
              <w:t>redis</w:t>
            </w:r>
            <w:proofErr w:type="spellEnd"/>
            <w:r>
              <w:t xml:space="preserve">"  </w:t>
            </w:r>
          </w:p>
          <w:p w:rsidR="004413ED" w:rsidRDefault="004413ED" w:rsidP="004413ED">
            <w:pPr>
              <w:ind w:left="0"/>
            </w:pPr>
            <w:r>
              <w:t xml:space="preserve">    </w:t>
            </w:r>
            <w:proofErr w:type="spellStart"/>
            <w:r>
              <w:t>jedis.publish</w:t>
            </w:r>
            <w:proofErr w:type="spellEnd"/>
            <w:r>
              <w:t xml:space="preserve">("ch1", "hello </w:t>
            </w:r>
            <w:proofErr w:type="spellStart"/>
            <w:r>
              <w:t>redis</w:t>
            </w:r>
            <w:proofErr w:type="spellEnd"/>
            <w:r>
              <w:t xml:space="preserve">");  </w:t>
            </w:r>
          </w:p>
          <w:p w:rsidR="004413ED" w:rsidRDefault="004413ED" w:rsidP="004413ED">
            <w:pPr>
              <w:ind w:left="0"/>
            </w:pPr>
            <w:r>
              <w:t xml:space="preserve">    //关闭连接  </w:t>
            </w:r>
          </w:p>
          <w:p w:rsidR="004413ED" w:rsidRDefault="004413ED" w:rsidP="004413ED">
            <w:pPr>
              <w:ind w:left="0"/>
            </w:pPr>
            <w:r>
              <w:t xml:space="preserve">    </w:t>
            </w:r>
            <w:proofErr w:type="spellStart"/>
            <w:r>
              <w:t>jedis.close</w:t>
            </w:r>
            <w:proofErr w:type="spellEnd"/>
            <w:r>
              <w:t xml:space="preserve">();  </w:t>
            </w:r>
          </w:p>
          <w:p w:rsidR="004413ED" w:rsidRDefault="004413ED" w:rsidP="004413ED">
            <w:pPr>
              <w:ind w:left="0"/>
              <w:rPr>
                <w:rFonts w:hint="eastAsia"/>
              </w:rPr>
            </w:pPr>
            <w:r>
              <w:t xml:space="preserve">}  </w:t>
            </w:r>
          </w:p>
        </w:tc>
      </w:tr>
    </w:tbl>
    <w:p w:rsidR="004413ED" w:rsidRDefault="004413ED" w:rsidP="00104D97">
      <w:pPr>
        <w:rPr>
          <w:rFonts w:hint="eastAsia"/>
        </w:rPr>
      </w:pPr>
    </w:p>
    <w:p w:rsidR="00104D97" w:rsidRDefault="00104D97" w:rsidP="00104D97">
      <w:pPr>
        <w:rPr>
          <w:rFonts w:hint="eastAsia"/>
        </w:rPr>
      </w:pPr>
    </w:p>
    <w:p w:rsidR="00104D97" w:rsidRDefault="00104D97" w:rsidP="00104D97">
      <w:pPr>
        <w:pStyle w:val="Heading2"/>
        <w:rPr>
          <w:rFonts w:hint="eastAsia"/>
        </w:rPr>
      </w:pPr>
      <w:r w:rsidRPr="00104D97">
        <w:rPr>
          <w:rFonts w:hint="eastAsia"/>
        </w:rPr>
        <w:lastRenderedPageBreak/>
        <w:t>各种计数</w:t>
      </w:r>
    </w:p>
    <w:p w:rsidR="00104D97" w:rsidRDefault="003F5DFE" w:rsidP="003F5DFE">
      <w:pPr>
        <w:rPr>
          <w:rFonts w:hint="eastAsia"/>
        </w:rPr>
      </w:pPr>
      <w:r>
        <w:rPr>
          <w:rFonts w:hint="eastAsia"/>
        </w:rPr>
        <w:t>商品维度计数（喜欢数，评论数，鉴定数，浏览数</w:t>
      </w:r>
      <w:r>
        <w:t>,etc）</w:t>
      </w:r>
      <w:r>
        <w:rPr>
          <w:rFonts w:hint="eastAsia"/>
        </w:rPr>
        <w:t>，</w:t>
      </w:r>
      <w:r>
        <w:rPr>
          <w:rFonts w:hint="eastAsia"/>
        </w:rPr>
        <w:t>采用</w:t>
      </w:r>
      <w:proofErr w:type="spellStart"/>
      <w:r>
        <w:t>Redis</w:t>
      </w:r>
      <w:proofErr w:type="spellEnd"/>
      <w:r>
        <w:t xml:space="preserve"> 的类型: Hash.</w:t>
      </w:r>
      <w:r>
        <w:rPr>
          <w:rFonts w:hint="eastAsia"/>
        </w:rPr>
        <w:t>为</w:t>
      </w:r>
      <w:r>
        <w:t>product定义个key product:，为每种数值定义</w:t>
      </w:r>
      <w:proofErr w:type="spellStart"/>
      <w:r>
        <w:t>hashkey</w:t>
      </w:r>
      <w:proofErr w:type="spellEnd"/>
      <w:r>
        <w:t>, 譬如喜欢数</w:t>
      </w:r>
      <w:proofErr w:type="spellStart"/>
      <w:r>
        <w:t>xihuan</w:t>
      </w:r>
      <w:proofErr w:type="spellEnd"/>
      <w:r>
        <w:rPr>
          <w:rFonts w:hint="eastAsia"/>
        </w:rPr>
        <w:t>。</w:t>
      </w:r>
    </w:p>
    <w:p w:rsidR="003F5DFE" w:rsidRDefault="003F5DFE" w:rsidP="003F5D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191184"/>
            <wp:effectExtent l="19050" t="0" r="0" b="0"/>
            <wp:docPr id="20" name="Picture 20" descr="http://img.blog.csdn.net/20160503103551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6050310355176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DFE" w:rsidRDefault="003F5DFE" w:rsidP="003F5DFE">
      <w:pPr>
        <w:rPr>
          <w:rFonts w:hint="eastAsia"/>
        </w:rPr>
      </w:pPr>
    </w:p>
    <w:p w:rsidR="00104D97" w:rsidRDefault="00104D97" w:rsidP="00104D97">
      <w:pPr>
        <w:pStyle w:val="Heading2"/>
      </w:pPr>
      <w:r>
        <w:rPr>
          <w:rFonts w:hint="eastAsia"/>
        </w:rPr>
        <w:t>排行榜及相关问题</w:t>
      </w:r>
    </w:p>
    <w:p w:rsidR="00104D97" w:rsidRDefault="00104D97" w:rsidP="00104D97">
      <w:pPr>
        <w:rPr>
          <w:rFonts w:hint="eastAsia"/>
        </w:rPr>
      </w:pPr>
      <w:r>
        <w:rPr>
          <w:rFonts w:hint="eastAsia"/>
        </w:rPr>
        <w:t>排行榜（</w:t>
      </w:r>
      <w:r>
        <w:t>leader board）按照得分进行排序。ZADD命令可以直接实现这个功能，而ZREVRANGE命令可以用来按照得分来获取前100名的用户，ZRANK可以用来获取用户排名，非常直接而且操作容易。</w:t>
      </w:r>
    </w:p>
    <w:p w:rsidR="00104D97" w:rsidRDefault="00104D97" w:rsidP="00104D97">
      <w:pPr>
        <w:rPr>
          <w:rFonts w:hint="eastAsia"/>
        </w:rPr>
      </w:pPr>
    </w:p>
    <w:p w:rsidR="00104D97" w:rsidRDefault="00104D97" w:rsidP="00104D97">
      <w:pPr>
        <w:pStyle w:val="Heading2"/>
      </w:pPr>
      <w:r>
        <w:rPr>
          <w:rFonts w:hint="eastAsia"/>
        </w:rPr>
        <w:t>队列</w:t>
      </w:r>
    </w:p>
    <w:p w:rsidR="00104D97" w:rsidRDefault="00974EFD" w:rsidP="00104D97">
      <w:pPr>
        <w:rPr>
          <w:rFonts w:hint="eastAsia"/>
        </w:rPr>
      </w:pPr>
      <w:r>
        <w:rPr>
          <w:rFonts w:hint="eastAsia"/>
        </w:rPr>
        <w:tab/>
      </w:r>
      <w:r w:rsidR="00104D97">
        <w:rPr>
          <w:rFonts w:hint="eastAsia"/>
        </w:rPr>
        <w:t>在当前的编程中队列随处可见。除了</w:t>
      </w:r>
      <w:r w:rsidR="00104D97">
        <w:t>push和pop类型的命令之外，</w:t>
      </w:r>
      <w:proofErr w:type="spellStart"/>
      <w:r w:rsidR="00104D97">
        <w:t>Redis</w:t>
      </w:r>
      <w:proofErr w:type="spellEnd"/>
      <w:r w:rsidR="00104D97">
        <w:t>还有阻塞队列的命令，能够让一个程序在执行时被另一个程序添加到队列。你也可以做些更有趣的事情，比如一个旋转更新的RSS feed队列。</w:t>
      </w:r>
    </w:p>
    <w:p w:rsidR="00104D97" w:rsidRDefault="00104D97" w:rsidP="00104D97">
      <w:pPr>
        <w:rPr>
          <w:rFonts w:hint="eastAsia"/>
        </w:rPr>
      </w:pPr>
    </w:p>
    <w:p w:rsidR="00104D97" w:rsidRDefault="00104D97" w:rsidP="00104D97">
      <w:pPr>
        <w:pStyle w:val="Heading2"/>
      </w:pPr>
      <w:r>
        <w:rPr>
          <w:rFonts w:hint="eastAsia"/>
        </w:rPr>
        <w:t>缓存</w:t>
      </w:r>
    </w:p>
    <w:p w:rsidR="00104D97" w:rsidRDefault="00104D97" w:rsidP="00104D97">
      <w:proofErr w:type="spellStart"/>
      <w:r>
        <w:t>Redis</w:t>
      </w:r>
      <w:proofErr w:type="spellEnd"/>
      <w:r>
        <w:t>缓存使用的方式与</w:t>
      </w:r>
      <w:proofErr w:type="spellStart"/>
      <w:r>
        <w:t>memcache</w:t>
      </w:r>
      <w:proofErr w:type="spellEnd"/>
      <w:r>
        <w:t>相同。</w:t>
      </w:r>
    </w:p>
    <w:p w:rsidR="00104D97" w:rsidRPr="0020703B" w:rsidRDefault="00104D97" w:rsidP="00104D97">
      <w:r>
        <w:rPr>
          <w:rFonts w:hint="eastAsia"/>
        </w:rPr>
        <w:t>网络应用不能无休止地进行模型的战争，看看这些</w:t>
      </w:r>
      <w:proofErr w:type="spellStart"/>
      <w:r>
        <w:t>Redis</w:t>
      </w:r>
      <w:proofErr w:type="spellEnd"/>
      <w:r>
        <w:t>的原语命令，尽管简单但功能强大，把它们加以组合，所能完成的就更无法想象。当然，你可以专门编写代码来完成所有这些操作，但</w:t>
      </w:r>
      <w:proofErr w:type="spellStart"/>
      <w:r>
        <w:t>Redis</w:t>
      </w:r>
      <w:proofErr w:type="spellEnd"/>
      <w:r>
        <w:t>实现起来显然更为轻松。</w:t>
      </w:r>
    </w:p>
    <w:sectPr w:rsidR="00104D97" w:rsidRPr="0020703B" w:rsidSect="00C03A83">
      <w:footerReference w:type="defaul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4FA" w:rsidRDefault="00C754FA" w:rsidP="00E152DE">
      <w:pPr>
        <w:spacing w:after="0"/>
      </w:pPr>
      <w:r>
        <w:separator/>
      </w:r>
    </w:p>
  </w:endnote>
  <w:endnote w:type="continuationSeparator" w:id="0">
    <w:p w:rsidR="00C754FA" w:rsidRDefault="00C754FA" w:rsidP="00E152D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5862348"/>
      <w:docPartObj>
        <w:docPartGallery w:val="Page Numbers (Bottom of Page)"/>
        <w:docPartUnique/>
      </w:docPartObj>
    </w:sdtPr>
    <w:sdtContent>
      <w:p w:rsidR="00E152DE" w:rsidRDefault="00E152DE">
        <w:pPr>
          <w:pStyle w:val="Footer"/>
          <w:jc w:val="right"/>
        </w:pPr>
        <w:fldSimple w:instr=" PAGE   \* MERGEFORMAT ">
          <w:r w:rsidR="00A9099E">
            <w:rPr>
              <w:noProof/>
            </w:rPr>
            <w:t>4</w:t>
          </w:r>
        </w:fldSimple>
      </w:p>
    </w:sdtContent>
  </w:sdt>
  <w:p w:rsidR="00E152DE" w:rsidRDefault="00E152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4FA" w:rsidRDefault="00C754FA" w:rsidP="00E152DE">
      <w:pPr>
        <w:spacing w:after="0"/>
      </w:pPr>
      <w:r>
        <w:separator/>
      </w:r>
    </w:p>
  </w:footnote>
  <w:footnote w:type="continuationSeparator" w:id="0">
    <w:p w:rsidR="00C754FA" w:rsidRDefault="00C754FA" w:rsidP="00E152D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84525"/>
    <w:multiLevelType w:val="hybridMultilevel"/>
    <w:tmpl w:val="999C67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7D6B68"/>
    <w:multiLevelType w:val="hybridMultilevel"/>
    <w:tmpl w:val="9DAC70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49471D"/>
    <w:multiLevelType w:val="hybridMultilevel"/>
    <w:tmpl w:val="D690F0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4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34409"/>
    <w:rsid w:val="00000776"/>
    <w:rsid w:val="000063A0"/>
    <w:rsid w:val="00104D97"/>
    <w:rsid w:val="00134409"/>
    <w:rsid w:val="00191E3F"/>
    <w:rsid w:val="0020703B"/>
    <w:rsid w:val="00290D9F"/>
    <w:rsid w:val="002D4193"/>
    <w:rsid w:val="00337CBD"/>
    <w:rsid w:val="00396FB8"/>
    <w:rsid w:val="003D7CD7"/>
    <w:rsid w:val="003F5DFE"/>
    <w:rsid w:val="0044100F"/>
    <w:rsid w:val="004413ED"/>
    <w:rsid w:val="00473A47"/>
    <w:rsid w:val="00520120"/>
    <w:rsid w:val="00562410"/>
    <w:rsid w:val="005B1490"/>
    <w:rsid w:val="005E1FF9"/>
    <w:rsid w:val="007333E0"/>
    <w:rsid w:val="00743C4F"/>
    <w:rsid w:val="007A749E"/>
    <w:rsid w:val="008261CD"/>
    <w:rsid w:val="008A2793"/>
    <w:rsid w:val="008B1495"/>
    <w:rsid w:val="008B5ACA"/>
    <w:rsid w:val="008C5117"/>
    <w:rsid w:val="008E52AD"/>
    <w:rsid w:val="00904415"/>
    <w:rsid w:val="00963F48"/>
    <w:rsid w:val="00974EFD"/>
    <w:rsid w:val="0099619D"/>
    <w:rsid w:val="009D302F"/>
    <w:rsid w:val="009D5000"/>
    <w:rsid w:val="009F17B9"/>
    <w:rsid w:val="009F3009"/>
    <w:rsid w:val="00A164BA"/>
    <w:rsid w:val="00A16853"/>
    <w:rsid w:val="00A9099E"/>
    <w:rsid w:val="00B704B6"/>
    <w:rsid w:val="00BD0E8E"/>
    <w:rsid w:val="00C03A83"/>
    <w:rsid w:val="00C121C8"/>
    <w:rsid w:val="00C754FA"/>
    <w:rsid w:val="00CC7F07"/>
    <w:rsid w:val="00CD1439"/>
    <w:rsid w:val="00CD4832"/>
    <w:rsid w:val="00D24EDE"/>
    <w:rsid w:val="00D80E2B"/>
    <w:rsid w:val="00DB6FA6"/>
    <w:rsid w:val="00DE5D80"/>
    <w:rsid w:val="00DE6E85"/>
    <w:rsid w:val="00DF1BBB"/>
    <w:rsid w:val="00E152DE"/>
    <w:rsid w:val="00E43F2E"/>
    <w:rsid w:val="00E5368C"/>
    <w:rsid w:val="00E96FDB"/>
    <w:rsid w:val="00ED0DAB"/>
    <w:rsid w:val="00ED130C"/>
    <w:rsid w:val="00EF3DCE"/>
    <w:rsid w:val="00EF63F9"/>
    <w:rsid w:val="00F14839"/>
    <w:rsid w:val="00F37F94"/>
    <w:rsid w:val="00F50A7D"/>
    <w:rsid w:val="00F906AD"/>
    <w:rsid w:val="00FE2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152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2DE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E152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52DE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F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E8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020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5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93</TotalTime>
  <Pages>12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194</cp:revision>
  <dcterms:created xsi:type="dcterms:W3CDTF">2016-11-16T02:47:00Z</dcterms:created>
  <dcterms:modified xsi:type="dcterms:W3CDTF">2016-11-16T04:20:00Z</dcterms:modified>
</cp:coreProperties>
</file>