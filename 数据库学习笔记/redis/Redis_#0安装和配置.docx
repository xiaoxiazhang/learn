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7B5DA6" w:rsidP="007B5DA6">
      <w:pPr>
        <w:pStyle w:val="Title"/>
      </w:pPr>
      <w:r>
        <w:rPr>
          <w:rFonts w:hint="eastAsia"/>
        </w:rPr>
        <w:t>Linux</w:t>
      </w:r>
      <w:r>
        <w:rPr>
          <w:rFonts w:hint="eastAsia"/>
        </w:rPr>
        <w:t>中</w:t>
      </w:r>
      <w:proofErr w:type="spellStart"/>
      <w:r>
        <w:rPr>
          <w:rFonts w:hint="eastAsia"/>
        </w:rPr>
        <w:t>redis</w:t>
      </w:r>
      <w:proofErr w:type="spellEnd"/>
      <w:r>
        <w:rPr>
          <w:rFonts w:hint="eastAsia"/>
        </w:rPr>
        <w:t>的安装</w:t>
      </w:r>
      <w:r w:rsidR="004843B6">
        <w:rPr>
          <w:rFonts w:hint="eastAsia"/>
        </w:rPr>
        <w:t>和配置</w:t>
      </w:r>
    </w:p>
    <w:p w:rsidR="006F5AF9" w:rsidRPr="006F5AF9" w:rsidRDefault="006F5AF9" w:rsidP="006F5AF9">
      <w:pPr>
        <w:pStyle w:val="Heading1"/>
      </w:pPr>
      <w:proofErr w:type="spellStart"/>
      <w:r>
        <w:rPr>
          <w:rFonts w:hint="eastAsia"/>
        </w:rPr>
        <w:t>redis</w:t>
      </w:r>
      <w:proofErr w:type="spellEnd"/>
      <w:r>
        <w:rPr>
          <w:rFonts w:hint="eastAsia"/>
        </w:rPr>
        <w:t>的安装</w:t>
      </w:r>
    </w:p>
    <w:tbl>
      <w:tblPr>
        <w:tblStyle w:val="TableGrid"/>
        <w:tblW w:w="0" w:type="auto"/>
        <w:tblInd w:w="468" w:type="dxa"/>
        <w:tblLook w:val="04A0"/>
      </w:tblPr>
      <w:tblGrid>
        <w:gridCol w:w="8388"/>
      </w:tblGrid>
      <w:tr w:rsidR="006F5AF9" w:rsidTr="006F5AF9">
        <w:tc>
          <w:tcPr>
            <w:tcW w:w="8388" w:type="dxa"/>
          </w:tcPr>
          <w:p w:rsidR="00E878FC" w:rsidRDefault="00E878FC" w:rsidP="007B5DA6">
            <w:pPr>
              <w:ind w:left="0"/>
            </w:pPr>
            <w:r>
              <w:rPr>
                <w:rFonts w:hint="eastAsia"/>
              </w:rPr>
              <w:t>#依赖包</w:t>
            </w:r>
          </w:p>
          <w:p w:rsidR="00E878FC" w:rsidRDefault="00E878FC" w:rsidP="007B5DA6">
            <w:pPr>
              <w:ind w:left="0"/>
            </w:pPr>
            <w:r w:rsidRPr="00E878FC">
              <w:t xml:space="preserve">yum -y install </w:t>
            </w:r>
            <w:proofErr w:type="spellStart"/>
            <w:r w:rsidRPr="00E878FC">
              <w:t>gcc</w:t>
            </w:r>
            <w:proofErr w:type="spellEnd"/>
            <w:r w:rsidRPr="00E878FC">
              <w:t xml:space="preserve"> </w:t>
            </w:r>
            <w:proofErr w:type="spellStart"/>
            <w:r w:rsidRPr="00E878FC">
              <w:t>gcc</w:t>
            </w:r>
            <w:proofErr w:type="spellEnd"/>
            <w:r w:rsidRPr="00E878FC">
              <w:t>-</w:t>
            </w:r>
            <w:proofErr w:type="spellStart"/>
            <w:r w:rsidRPr="00E878FC">
              <w:t>c++</w:t>
            </w:r>
            <w:proofErr w:type="spellEnd"/>
            <w:r w:rsidRPr="00E878FC">
              <w:t xml:space="preserve"> </w:t>
            </w:r>
            <w:proofErr w:type="spellStart"/>
            <w:r w:rsidRPr="00E878FC">
              <w:t>libstdc</w:t>
            </w:r>
            <w:proofErr w:type="spellEnd"/>
            <w:r w:rsidRPr="00E878FC">
              <w:t>++-</w:t>
            </w:r>
            <w:proofErr w:type="spellStart"/>
            <w:r w:rsidRPr="00E878FC">
              <w:t>devel</w:t>
            </w:r>
            <w:proofErr w:type="spellEnd"/>
          </w:p>
          <w:p w:rsidR="006F5AF9" w:rsidRDefault="006F5AF9" w:rsidP="007B5DA6">
            <w:pPr>
              <w:ind w:left="0"/>
            </w:pPr>
            <w:r>
              <w:rPr>
                <w:rFonts w:hint="eastAsia"/>
              </w:rPr>
              <w:t>#下载包</w:t>
            </w:r>
          </w:p>
          <w:p w:rsidR="006F5AF9" w:rsidRDefault="006F5AF9" w:rsidP="007B5DA6">
            <w:pPr>
              <w:ind w:left="0"/>
            </w:pPr>
            <w:proofErr w:type="spellStart"/>
            <w:r w:rsidRPr="006F5AF9">
              <w:t>wget</w:t>
            </w:r>
            <w:proofErr w:type="spellEnd"/>
            <w:r w:rsidRPr="006F5AF9">
              <w:t xml:space="preserve"> http://download.redis.io/releases/redis-3.2.5.tar.gz</w:t>
            </w:r>
          </w:p>
          <w:p w:rsidR="006F5AF9" w:rsidRDefault="006F5AF9" w:rsidP="007B5DA6">
            <w:pPr>
              <w:ind w:left="0"/>
            </w:pPr>
          </w:p>
          <w:p w:rsidR="006F5AF9" w:rsidRDefault="006F5AF9" w:rsidP="007B5DA6">
            <w:pPr>
              <w:ind w:left="0"/>
            </w:pPr>
            <w:r>
              <w:rPr>
                <w:rFonts w:hint="eastAsia"/>
              </w:rPr>
              <w:t>#解压安装</w:t>
            </w:r>
          </w:p>
          <w:p w:rsidR="006F5AF9" w:rsidRDefault="006F5AF9" w:rsidP="007B5DA6">
            <w:pPr>
              <w:ind w:left="0"/>
            </w:pPr>
            <w:r w:rsidRPr="006F5AF9">
              <w:t>tar -</w:t>
            </w:r>
            <w:proofErr w:type="spellStart"/>
            <w:r w:rsidRPr="006F5AF9">
              <w:t>zxvf</w:t>
            </w:r>
            <w:proofErr w:type="spellEnd"/>
            <w:r w:rsidRPr="006F5AF9">
              <w:t xml:space="preserve"> redis-3.2.5.tar.gz  -C /</w:t>
            </w:r>
            <w:proofErr w:type="spellStart"/>
            <w:r w:rsidRPr="006F5AF9">
              <w:t>usr</w:t>
            </w:r>
            <w:proofErr w:type="spellEnd"/>
            <w:r w:rsidRPr="006F5AF9">
              <w:t>/local</w:t>
            </w:r>
          </w:p>
          <w:p w:rsidR="006F5AF9" w:rsidRDefault="006F5AF9" w:rsidP="007B5DA6">
            <w:pPr>
              <w:ind w:left="0"/>
            </w:pPr>
            <w:proofErr w:type="spellStart"/>
            <w:r>
              <w:rPr>
                <w:rFonts w:hint="eastAsia"/>
              </w:rPr>
              <w:t>cd</w:t>
            </w:r>
            <w:proofErr w:type="spellEnd"/>
            <w:r>
              <w:rPr>
                <w:rFonts w:hint="eastAsia"/>
              </w:rPr>
              <w:t xml:space="preserve"> </w:t>
            </w:r>
            <w:r w:rsidRPr="006F5AF9">
              <w:t>/</w:t>
            </w:r>
            <w:proofErr w:type="spellStart"/>
            <w:r w:rsidRPr="006F5AF9">
              <w:t>usr</w:t>
            </w:r>
            <w:proofErr w:type="spellEnd"/>
            <w:r w:rsidRPr="006F5AF9">
              <w:t>/local</w:t>
            </w:r>
            <w:r w:rsidR="003603B7">
              <w:rPr>
                <w:rFonts w:hint="eastAsia"/>
              </w:rPr>
              <w:t>/</w:t>
            </w:r>
            <w:r w:rsidR="003603B7" w:rsidRPr="006F5AF9">
              <w:t>redis-3.2.5</w:t>
            </w:r>
          </w:p>
          <w:p w:rsidR="001B4A33" w:rsidRDefault="0063642F" w:rsidP="007B5DA6">
            <w:pPr>
              <w:ind w:left="0"/>
            </w:pPr>
            <w:r w:rsidRPr="0063642F">
              <w:t>make MALLOC=</w:t>
            </w:r>
            <w:proofErr w:type="spellStart"/>
            <w:r w:rsidRPr="0063642F">
              <w:t>libc</w:t>
            </w:r>
            <w:proofErr w:type="spellEnd"/>
          </w:p>
          <w:p w:rsidR="0063642F" w:rsidRDefault="0063642F" w:rsidP="007B5DA6">
            <w:pPr>
              <w:ind w:left="0"/>
            </w:pPr>
          </w:p>
          <w:p w:rsidR="001B4A33" w:rsidRDefault="001B4A33" w:rsidP="007B5DA6">
            <w:pPr>
              <w:ind w:left="0"/>
            </w:pPr>
            <w:r>
              <w:rPr>
                <w:rFonts w:hint="eastAsia"/>
              </w:rPr>
              <w:t>#启动</w:t>
            </w:r>
            <w:proofErr w:type="spellStart"/>
            <w:r>
              <w:rPr>
                <w:rFonts w:hint="eastAsia"/>
              </w:rPr>
              <w:t>redis</w:t>
            </w:r>
            <w:proofErr w:type="spellEnd"/>
            <w:r>
              <w:rPr>
                <w:rFonts w:hint="eastAsia"/>
              </w:rPr>
              <w:t>-server</w:t>
            </w:r>
          </w:p>
          <w:p w:rsidR="0063642F" w:rsidRDefault="0063642F" w:rsidP="007B5DA6">
            <w:pPr>
              <w:ind w:left="0"/>
            </w:pPr>
            <w:proofErr w:type="spellStart"/>
            <w:r w:rsidRPr="0063642F">
              <w:t>src</w:t>
            </w:r>
            <w:proofErr w:type="spellEnd"/>
            <w:r w:rsidRPr="0063642F">
              <w:t>/</w:t>
            </w:r>
            <w:proofErr w:type="spellStart"/>
            <w:r w:rsidRPr="0063642F">
              <w:t>redis</w:t>
            </w:r>
            <w:proofErr w:type="spellEnd"/>
            <w:r w:rsidRPr="0063642F">
              <w:t xml:space="preserve">-server </w:t>
            </w:r>
            <w:proofErr w:type="spellStart"/>
            <w:r w:rsidRPr="0063642F">
              <w:t>redis.conf</w:t>
            </w:r>
            <w:proofErr w:type="spellEnd"/>
          </w:p>
          <w:p w:rsidR="0063642F" w:rsidRDefault="0063642F" w:rsidP="007B5DA6">
            <w:pPr>
              <w:ind w:left="0"/>
            </w:pPr>
          </w:p>
          <w:p w:rsidR="0063642F" w:rsidRDefault="0063642F" w:rsidP="007B5DA6">
            <w:pPr>
              <w:ind w:left="0"/>
            </w:pPr>
            <w:r>
              <w:rPr>
                <w:rFonts w:hint="eastAsia"/>
              </w:rPr>
              <w:t>#测试</w:t>
            </w:r>
          </w:p>
          <w:p w:rsidR="0063642F" w:rsidRDefault="0063642F" w:rsidP="007B5DA6">
            <w:pPr>
              <w:ind w:left="0"/>
            </w:pPr>
            <w:proofErr w:type="spellStart"/>
            <w:r w:rsidRPr="0063642F">
              <w:t>src</w:t>
            </w:r>
            <w:proofErr w:type="spellEnd"/>
            <w:r w:rsidRPr="0063642F">
              <w:t>/</w:t>
            </w:r>
            <w:proofErr w:type="spellStart"/>
            <w:r w:rsidRPr="0063642F">
              <w:t>redis-cli</w:t>
            </w:r>
            <w:proofErr w:type="spellEnd"/>
          </w:p>
          <w:p w:rsidR="0063642F" w:rsidRDefault="0063642F" w:rsidP="0063642F">
            <w:pPr>
              <w:ind w:left="0"/>
            </w:pPr>
            <w:r>
              <w:t xml:space="preserve">[root@vdl3t01 redis-3.2.5]# </w:t>
            </w:r>
            <w:proofErr w:type="spellStart"/>
            <w:r>
              <w:t>src</w:t>
            </w:r>
            <w:proofErr w:type="spellEnd"/>
            <w:r>
              <w:t>/</w:t>
            </w:r>
            <w:proofErr w:type="spellStart"/>
            <w:r>
              <w:t>redis-cli</w:t>
            </w:r>
            <w:proofErr w:type="spellEnd"/>
            <w:r>
              <w:t xml:space="preserve"> </w:t>
            </w:r>
          </w:p>
          <w:p w:rsidR="0063642F" w:rsidRDefault="0063642F" w:rsidP="0063642F">
            <w:pPr>
              <w:ind w:left="0"/>
            </w:pPr>
            <w:r>
              <w:t xml:space="preserve">127.0.0.1:6379&gt; set </w:t>
            </w:r>
            <w:proofErr w:type="spellStart"/>
            <w:r>
              <w:t>foo</w:t>
            </w:r>
            <w:proofErr w:type="spellEnd"/>
            <w:r>
              <w:t xml:space="preserve"> bar</w:t>
            </w:r>
          </w:p>
          <w:p w:rsidR="0063642F" w:rsidRDefault="0063642F" w:rsidP="0063642F">
            <w:pPr>
              <w:ind w:left="0"/>
            </w:pPr>
            <w:r>
              <w:t>OK</w:t>
            </w:r>
          </w:p>
          <w:p w:rsidR="0063642F" w:rsidRDefault="0063642F" w:rsidP="0063642F">
            <w:pPr>
              <w:ind w:left="0"/>
            </w:pPr>
            <w:r>
              <w:t xml:space="preserve">127.0.0.1:6379&gt; get </w:t>
            </w:r>
            <w:proofErr w:type="spellStart"/>
            <w:r>
              <w:t>foo</w:t>
            </w:r>
            <w:proofErr w:type="spellEnd"/>
          </w:p>
          <w:p w:rsidR="001B4A33" w:rsidRDefault="0063642F" w:rsidP="002C380C">
            <w:pPr>
              <w:ind w:left="0"/>
            </w:pPr>
            <w:r>
              <w:t>"bar"</w:t>
            </w:r>
          </w:p>
        </w:tc>
      </w:tr>
    </w:tbl>
    <w:p w:rsidR="007B5DA6" w:rsidRDefault="007B5DA6" w:rsidP="007B5DA6"/>
    <w:p w:rsidR="00D824F5" w:rsidRDefault="00D824F5" w:rsidP="00D824F5">
      <w:pPr>
        <w:pStyle w:val="Heading1"/>
      </w:pPr>
      <w:proofErr w:type="spellStart"/>
      <w:r>
        <w:rPr>
          <w:rFonts w:hint="eastAsia"/>
        </w:rPr>
        <w:t>redis</w:t>
      </w:r>
      <w:proofErr w:type="spellEnd"/>
      <w:r>
        <w:rPr>
          <w:rFonts w:hint="eastAsia"/>
        </w:rPr>
        <w:t>配置详解</w:t>
      </w:r>
    </w:p>
    <w:tbl>
      <w:tblPr>
        <w:tblStyle w:val="TableGrid"/>
        <w:tblW w:w="0" w:type="auto"/>
        <w:tblInd w:w="468" w:type="dxa"/>
        <w:tblLook w:val="04A0"/>
      </w:tblPr>
      <w:tblGrid>
        <w:gridCol w:w="8388"/>
      </w:tblGrid>
      <w:tr w:rsidR="00D824F5" w:rsidTr="00D824F5">
        <w:tc>
          <w:tcPr>
            <w:tcW w:w="8388" w:type="dxa"/>
          </w:tcPr>
          <w:p w:rsidR="00037987" w:rsidRDefault="00037987" w:rsidP="00037987">
            <w:pPr>
              <w:ind w:left="0"/>
            </w:pPr>
            <w:r>
              <w:rPr>
                <w:rFonts w:hint="eastAsia"/>
              </w:rPr>
              <w:t>================</w:t>
            </w:r>
            <w:r>
              <w:t xml:space="preserve"> </w:t>
            </w:r>
            <w:r>
              <w:rPr>
                <w:rFonts w:hint="eastAsia"/>
              </w:rPr>
              <w:t>=====</w:t>
            </w:r>
            <w:r w:rsidRPr="00037987">
              <w:t>NETWORK</w:t>
            </w:r>
            <w:r>
              <w:rPr>
                <w:rFonts w:hint="eastAsia"/>
              </w:rPr>
              <w:t>=====================</w:t>
            </w:r>
          </w:p>
          <w:p w:rsidR="00037987" w:rsidRDefault="00037987" w:rsidP="00037987">
            <w:pPr>
              <w:ind w:left="0"/>
            </w:pPr>
            <w:r>
              <w:rPr>
                <w:rFonts w:hint="eastAsia"/>
              </w:rPr>
              <w:t>#</w:t>
            </w:r>
            <w:r>
              <w:t>#</w:t>
            </w:r>
            <w:r w:rsidRPr="00037987">
              <w:t>配置</w:t>
            </w:r>
            <w:proofErr w:type="spellStart"/>
            <w:r w:rsidRPr="00037987">
              <w:t>redis</w:t>
            </w:r>
            <w:proofErr w:type="spellEnd"/>
            <w:r w:rsidRPr="00037987">
              <w:t>监听到的</w:t>
            </w:r>
            <w:proofErr w:type="spellStart"/>
            <w:r w:rsidRPr="00037987">
              <w:t>ip</w:t>
            </w:r>
            <w:proofErr w:type="spellEnd"/>
            <w:r w:rsidRPr="00037987">
              <w:t>地址，可以是一个也可以多个</w:t>
            </w:r>
          </w:p>
          <w:p w:rsidR="00037987" w:rsidRDefault="00037987" w:rsidP="00037987">
            <w:pPr>
              <w:ind w:left="0"/>
            </w:pPr>
            <w:r w:rsidRPr="00037987">
              <w:t>bind 127.0.0.1</w:t>
            </w:r>
          </w:p>
          <w:p w:rsidR="00037987" w:rsidRDefault="00037987" w:rsidP="00037987">
            <w:pPr>
              <w:ind w:left="0"/>
            </w:pPr>
            <w:r w:rsidRPr="00037987">
              <w:t>protected-mode yes</w:t>
            </w:r>
          </w:p>
          <w:p w:rsidR="00037987" w:rsidRDefault="00037987" w:rsidP="00037987">
            <w:pPr>
              <w:ind w:left="0"/>
            </w:pPr>
            <w:r w:rsidRPr="00037987">
              <w:t># 启动进程端口号，这里最好不要使用默认的6379，容易被攻击</w:t>
            </w:r>
          </w:p>
          <w:p w:rsidR="00037987" w:rsidRDefault="00037987" w:rsidP="00037987">
            <w:pPr>
              <w:ind w:left="0"/>
            </w:pPr>
            <w:r w:rsidRPr="00037987">
              <w:t>port 6379</w:t>
            </w:r>
          </w:p>
          <w:p w:rsidR="00037987" w:rsidRDefault="00037987" w:rsidP="00037987">
            <w:pPr>
              <w:ind w:left="0"/>
            </w:pPr>
            <w:r>
              <w:lastRenderedPageBreak/>
              <w:t xml:space="preserve"># </w:t>
            </w:r>
            <w:proofErr w:type="spellStart"/>
            <w:r>
              <w:t>redis</w:t>
            </w:r>
            <w:proofErr w:type="spellEnd"/>
            <w:r>
              <w:t xml:space="preserve">的sock路径  </w:t>
            </w:r>
          </w:p>
          <w:p w:rsidR="00037987" w:rsidRDefault="00037987" w:rsidP="00037987">
            <w:pPr>
              <w:ind w:left="0"/>
            </w:pPr>
            <w:proofErr w:type="spellStart"/>
            <w:r>
              <w:t>unixsocket</w:t>
            </w:r>
            <w:proofErr w:type="spellEnd"/>
            <w:r>
              <w:t>/</w:t>
            </w:r>
            <w:proofErr w:type="spellStart"/>
            <w:r>
              <w:t>tmp</w:t>
            </w:r>
            <w:proofErr w:type="spellEnd"/>
            <w:r>
              <w:t>/</w:t>
            </w:r>
            <w:proofErr w:type="spellStart"/>
            <w:r>
              <w:t>redis.sock</w:t>
            </w:r>
            <w:proofErr w:type="spellEnd"/>
            <w:r>
              <w:t xml:space="preserve">  </w:t>
            </w:r>
          </w:p>
          <w:p w:rsidR="00037987" w:rsidRDefault="00037987" w:rsidP="00037987">
            <w:pPr>
              <w:ind w:left="0"/>
            </w:pPr>
            <w:proofErr w:type="spellStart"/>
            <w:r>
              <w:t>unixsocketperm</w:t>
            </w:r>
            <w:proofErr w:type="spellEnd"/>
            <w:r>
              <w:t xml:space="preserve"> 755</w:t>
            </w:r>
          </w:p>
          <w:p w:rsidR="00037987" w:rsidRDefault="00037987" w:rsidP="00037987">
            <w:pPr>
              <w:ind w:left="0"/>
            </w:pPr>
          </w:p>
          <w:p w:rsidR="00037987" w:rsidRDefault="00037987" w:rsidP="00037987">
            <w:pPr>
              <w:ind w:left="0"/>
            </w:pPr>
            <w:proofErr w:type="spellStart"/>
            <w:r w:rsidRPr="00037987">
              <w:t>tcp</w:t>
            </w:r>
            <w:proofErr w:type="spellEnd"/>
            <w:r w:rsidRPr="00037987">
              <w:t>-backlog 511</w:t>
            </w:r>
          </w:p>
          <w:p w:rsidR="00037987" w:rsidRDefault="00037987" w:rsidP="00037987">
            <w:pPr>
              <w:ind w:left="0"/>
            </w:pPr>
          </w:p>
          <w:p w:rsidR="00037987" w:rsidRDefault="00037987" w:rsidP="00037987">
            <w:pPr>
              <w:ind w:left="0"/>
            </w:pPr>
            <w:r w:rsidRPr="00037987">
              <w:t># 超时时间</w:t>
            </w:r>
          </w:p>
          <w:p w:rsidR="00037987" w:rsidRDefault="00037987" w:rsidP="00037987">
            <w:pPr>
              <w:ind w:left="0"/>
            </w:pPr>
            <w:r w:rsidRPr="00037987">
              <w:t>timeout 0</w:t>
            </w:r>
          </w:p>
          <w:p w:rsidR="00037987" w:rsidRDefault="00037987" w:rsidP="00037987">
            <w:pPr>
              <w:ind w:left="0"/>
            </w:pPr>
          </w:p>
          <w:p w:rsidR="00037987" w:rsidRDefault="00037987" w:rsidP="00037987">
            <w:pPr>
              <w:ind w:left="0"/>
            </w:pPr>
            <w:r w:rsidRPr="00037987">
              <w:t>#指定TCP连接是否为长连接,"侦探"信号有server端维护。默认为0.表示禁用</w:t>
            </w:r>
          </w:p>
          <w:p w:rsidR="00037987" w:rsidRDefault="00037987" w:rsidP="00037987">
            <w:pPr>
              <w:ind w:left="0"/>
            </w:pPr>
            <w:proofErr w:type="spellStart"/>
            <w:r w:rsidRPr="00037987">
              <w:t>tcp-keepalive</w:t>
            </w:r>
            <w:proofErr w:type="spellEnd"/>
            <w:r w:rsidRPr="00037987">
              <w:t xml:space="preserve"> 300</w:t>
            </w:r>
          </w:p>
          <w:p w:rsidR="00037987" w:rsidRDefault="00037987" w:rsidP="00037987">
            <w:pPr>
              <w:ind w:left="0"/>
            </w:pPr>
            <w:r>
              <w:rPr>
                <w:rFonts w:hint="eastAsia"/>
              </w:rPr>
              <w:t>================</w:t>
            </w:r>
            <w:r>
              <w:t xml:space="preserve"> </w:t>
            </w:r>
            <w:r>
              <w:rPr>
                <w:rFonts w:hint="eastAsia"/>
              </w:rPr>
              <w:t>=====</w:t>
            </w:r>
            <w:r w:rsidRPr="00037987">
              <w:t>NETWORK</w:t>
            </w:r>
            <w:r>
              <w:rPr>
                <w:rFonts w:hint="eastAsia"/>
              </w:rPr>
              <w:t>=====================</w:t>
            </w:r>
          </w:p>
          <w:p w:rsidR="00AE3B45" w:rsidRDefault="00AE3B45" w:rsidP="00AE3B45">
            <w:pPr>
              <w:ind w:left="0"/>
            </w:pPr>
          </w:p>
          <w:p w:rsidR="00037987" w:rsidRDefault="00037987" w:rsidP="00AE3B45">
            <w:pPr>
              <w:ind w:left="0"/>
            </w:pPr>
          </w:p>
          <w:p w:rsidR="00037987" w:rsidRDefault="00037987" w:rsidP="00AE3B45">
            <w:pPr>
              <w:ind w:left="0"/>
            </w:pPr>
          </w:p>
          <w:p w:rsidR="00037987" w:rsidRDefault="00037987" w:rsidP="00037987">
            <w:pPr>
              <w:ind w:left="0"/>
            </w:pPr>
            <w:r>
              <w:rPr>
                <w:rFonts w:hint="eastAsia"/>
              </w:rPr>
              <w:t>================</w:t>
            </w:r>
            <w:r>
              <w:t xml:space="preserve"> </w:t>
            </w:r>
            <w:r>
              <w:rPr>
                <w:rFonts w:hint="eastAsia"/>
              </w:rPr>
              <w:t>=====</w:t>
            </w:r>
            <w:r w:rsidRPr="00037987">
              <w:t>GENERAL</w:t>
            </w:r>
            <w:r>
              <w:rPr>
                <w:rFonts w:hint="eastAsia"/>
              </w:rPr>
              <w:t>=====================</w:t>
            </w:r>
          </w:p>
          <w:p w:rsidR="00037987" w:rsidRDefault="00037987" w:rsidP="00037987">
            <w:pPr>
              <w:ind w:left="0"/>
            </w:pPr>
            <w:r>
              <w:t># 默认</w:t>
            </w:r>
            <w:proofErr w:type="spellStart"/>
            <w:r>
              <w:t>redis</w:t>
            </w:r>
            <w:proofErr w:type="spellEnd"/>
            <w:r>
              <w:t xml:space="preserve">不是以后台进程的方式启动，如果需要在后台运行，需要将这个值设置成yes  </w:t>
            </w:r>
          </w:p>
          <w:p w:rsidR="00037987" w:rsidRDefault="00037987" w:rsidP="00037987">
            <w:pPr>
              <w:ind w:left="0"/>
            </w:pPr>
            <w:r>
              <w:t># 以后台方式启动的时候，</w:t>
            </w:r>
            <w:proofErr w:type="spellStart"/>
            <w:r>
              <w:t>redis</w:t>
            </w:r>
            <w:proofErr w:type="spellEnd"/>
            <w:r>
              <w:t>会写入默认的进程文件/</w:t>
            </w:r>
            <w:proofErr w:type="spellStart"/>
            <w:r>
              <w:t>var</w:t>
            </w:r>
            <w:proofErr w:type="spellEnd"/>
            <w:r>
              <w:t xml:space="preserve">/run/redis.pid  </w:t>
            </w:r>
          </w:p>
          <w:p w:rsidR="00037987" w:rsidRDefault="00037987" w:rsidP="00037987">
            <w:pPr>
              <w:ind w:left="0"/>
            </w:pPr>
            <w:proofErr w:type="spellStart"/>
            <w:r w:rsidRPr="00037987">
              <w:t>daemonize</w:t>
            </w:r>
            <w:proofErr w:type="spellEnd"/>
            <w:r w:rsidRPr="00037987">
              <w:t xml:space="preserve"> yes</w:t>
            </w:r>
          </w:p>
          <w:p w:rsidR="00037987" w:rsidRDefault="00037987" w:rsidP="00037987">
            <w:pPr>
              <w:ind w:left="0"/>
            </w:pPr>
          </w:p>
          <w:p w:rsidR="00037987" w:rsidRDefault="00037987" w:rsidP="00037987">
            <w:pPr>
              <w:ind w:left="0"/>
            </w:pPr>
            <w:r w:rsidRPr="00037987">
              <w:t>supervised no</w:t>
            </w:r>
          </w:p>
          <w:p w:rsidR="00037987" w:rsidRDefault="00037987" w:rsidP="00037987">
            <w:pPr>
              <w:ind w:left="0"/>
            </w:pPr>
          </w:p>
          <w:p w:rsidR="00037987" w:rsidRDefault="00037987" w:rsidP="00037987">
            <w:pPr>
              <w:ind w:left="0"/>
            </w:pPr>
            <w:r w:rsidRPr="00037987">
              <w:t xml:space="preserve"># </w:t>
            </w:r>
            <w:proofErr w:type="spellStart"/>
            <w:r w:rsidRPr="00037987">
              <w:t>redis</w:t>
            </w:r>
            <w:proofErr w:type="spellEnd"/>
            <w:r w:rsidRPr="00037987">
              <w:t>启动的进程路径</w:t>
            </w:r>
          </w:p>
          <w:p w:rsidR="00037987" w:rsidRDefault="00037987" w:rsidP="00037987">
            <w:pPr>
              <w:ind w:left="0"/>
            </w:pPr>
            <w:proofErr w:type="spellStart"/>
            <w:r w:rsidRPr="00037987">
              <w:t>pidfile</w:t>
            </w:r>
            <w:proofErr w:type="spellEnd"/>
            <w:r w:rsidRPr="00037987">
              <w:t xml:space="preserve"> /</w:t>
            </w:r>
            <w:proofErr w:type="spellStart"/>
            <w:r w:rsidRPr="00037987">
              <w:t>var</w:t>
            </w:r>
            <w:proofErr w:type="spellEnd"/>
            <w:r w:rsidRPr="00037987">
              <w:t>/run/redis_6379.pid</w:t>
            </w:r>
          </w:p>
          <w:p w:rsidR="00037987" w:rsidRDefault="00037987" w:rsidP="00037987">
            <w:pPr>
              <w:ind w:left="0"/>
            </w:pPr>
          </w:p>
          <w:p w:rsidR="00037987" w:rsidRDefault="00037987" w:rsidP="00037987">
            <w:pPr>
              <w:ind w:left="0"/>
            </w:pPr>
            <w:r w:rsidRPr="00037987">
              <w:t># 日志级别，log 等级分为4 级，</w:t>
            </w:r>
            <w:proofErr w:type="spellStart"/>
            <w:r w:rsidRPr="00037987">
              <w:t>debug,verbose,notice</w:t>
            </w:r>
            <w:proofErr w:type="spellEnd"/>
            <w:r w:rsidRPr="00037987">
              <w:t xml:space="preserve">, 和warning。生产环境下一般开启notice  </w:t>
            </w:r>
          </w:p>
          <w:p w:rsidR="00037987" w:rsidRDefault="00037987" w:rsidP="00037987">
            <w:pPr>
              <w:ind w:left="0"/>
            </w:pPr>
            <w:proofErr w:type="spellStart"/>
            <w:r w:rsidRPr="00037987">
              <w:t>loglevel</w:t>
            </w:r>
            <w:proofErr w:type="spellEnd"/>
            <w:r w:rsidRPr="00037987">
              <w:t xml:space="preserve"> notice</w:t>
            </w:r>
          </w:p>
          <w:p w:rsidR="00037987" w:rsidRDefault="00037987" w:rsidP="00037987">
            <w:pPr>
              <w:ind w:left="0"/>
            </w:pPr>
          </w:p>
          <w:p w:rsidR="00037987" w:rsidRDefault="00037987" w:rsidP="00037987">
            <w:pPr>
              <w:ind w:left="0"/>
            </w:pPr>
            <w:r w:rsidRPr="00037987">
              <w:t># 日志文件地址</w:t>
            </w:r>
          </w:p>
          <w:p w:rsidR="00037987" w:rsidRDefault="00037987" w:rsidP="00037987">
            <w:pPr>
              <w:ind w:left="0"/>
            </w:pPr>
            <w:proofErr w:type="spellStart"/>
            <w:r w:rsidRPr="00037987">
              <w:t>logfile</w:t>
            </w:r>
            <w:proofErr w:type="spellEnd"/>
            <w:r w:rsidRPr="00037987">
              <w:t xml:space="preserve"> ""</w:t>
            </w:r>
          </w:p>
          <w:p w:rsidR="00037987" w:rsidRDefault="00037987" w:rsidP="00037987">
            <w:pPr>
              <w:ind w:left="0"/>
            </w:pPr>
          </w:p>
          <w:p w:rsidR="00560AAF" w:rsidRDefault="00560AAF" w:rsidP="00037987">
            <w:pPr>
              <w:ind w:left="0"/>
            </w:pPr>
            <w:r w:rsidRPr="00560AAF">
              <w:t># 设置数据库的个数，可以使用SELECT 命令来切换数据库。默认使用的数据库是0</w:t>
            </w:r>
            <w:r w:rsidRPr="00560AAF">
              <w:lastRenderedPageBreak/>
              <w:t xml:space="preserve">号库。默认16个库  </w:t>
            </w:r>
          </w:p>
          <w:p w:rsidR="00037987" w:rsidRDefault="00037987" w:rsidP="00037987">
            <w:pPr>
              <w:ind w:left="0"/>
            </w:pPr>
            <w:r w:rsidRPr="00037987">
              <w:t>databases 16</w:t>
            </w:r>
          </w:p>
          <w:p w:rsidR="00037987" w:rsidRDefault="00037987" w:rsidP="00037987">
            <w:pPr>
              <w:ind w:left="0"/>
            </w:pPr>
            <w:r>
              <w:rPr>
                <w:rFonts w:hint="eastAsia"/>
              </w:rPr>
              <w:t>================</w:t>
            </w:r>
            <w:r>
              <w:t xml:space="preserve"> </w:t>
            </w:r>
            <w:r>
              <w:rPr>
                <w:rFonts w:hint="eastAsia"/>
              </w:rPr>
              <w:t>=====</w:t>
            </w:r>
            <w:r w:rsidRPr="00037987">
              <w:t>GENERAL</w:t>
            </w:r>
            <w:r>
              <w:rPr>
                <w:rFonts w:hint="eastAsia"/>
              </w:rPr>
              <w:t>=====================</w:t>
            </w:r>
          </w:p>
          <w:p w:rsidR="00AE3B45" w:rsidRDefault="00AE3B45" w:rsidP="00AE3B45">
            <w:pPr>
              <w:ind w:left="0"/>
            </w:pPr>
          </w:p>
          <w:p w:rsidR="00AE3B45" w:rsidRDefault="00AE3B45" w:rsidP="005E3081">
            <w:pPr>
              <w:ind w:left="0"/>
            </w:pPr>
          </w:p>
          <w:p w:rsidR="005E3081" w:rsidRDefault="004C78F9" w:rsidP="004C78F9">
            <w:pPr>
              <w:ind w:left="0"/>
            </w:pPr>
            <w:r>
              <w:rPr>
                <w:rFonts w:hint="eastAsia"/>
              </w:rPr>
              <w:t>================</w:t>
            </w:r>
            <w:r>
              <w:t xml:space="preserve"> </w:t>
            </w:r>
            <w:r>
              <w:rPr>
                <w:rFonts w:hint="eastAsia"/>
              </w:rPr>
              <w:t>===</w:t>
            </w:r>
            <w:r w:rsidRPr="004C78F9">
              <w:t>SNAPSHOTTING</w:t>
            </w:r>
            <w:r>
              <w:rPr>
                <w:rFonts w:hint="eastAsia"/>
              </w:rPr>
              <w:t>====================</w:t>
            </w:r>
          </w:p>
          <w:p w:rsidR="005E3081" w:rsidRDefault="005E3081" w:rsidP="004C78F9">
            <w:pPr>
              <w:ind w:left="0"/>
            </w:pPr>
            <w:r w:rsidRPr="005E3081">
              <w:t>#RDB方式的持久化是通过快照（</w:t>
            </w:r>
            <w:proofErr w:type="spellStart"/>
            <w:r w:rsidRPr="005E3081">
              <w:t>snapshotting</w:t>
            </w:r>
            <w:proofErr w:type="spellEnd"/>
            <w:r w:rsidRPr="005E3081">
              <w:t>）完成的，当符合一定条件时</w:t>
            </w:r>
            <w:proofErr w:type="spellStart"/>
            <w:r w:rsidRPr="005E3081">
              <w:t>Redis</w:t>
            </w:r>
            <w:proofErr w:type="spellEnd"/>
            <w:r w:rsidRPr="005E3081">
              <w:t>会自动将内存中的所有数据进行快照并存储在硬盘上。进行快照的条件可以由用户在配置文件中自定义，由两个参数构成：时间和改动的键的个数。当在指定的时间内被更改的键的个数大于指定的数值时就会进行快照。RDB是</w:t>
            </w:r>
            <w:proofErr w:type="spellStart"/>
            <w:r w:rsidRPr="005E3081">
              <w:t>Redis</w:t>
            </w:r>
            <w:proofErr w:type="spellEnd"/>
            <w:r w:rsidRPr="005E3081">
              <w:t>默认采用的持久化方式，在配置文件中已经预置了3个条件：</w:t>
            </w:r>
          </w:p>
          <w:p w:rsidR="005E3081" w:rsidRDefault="005E3081" w:rsidP="005E3081">
            <w:pPr>
              <w:ind w:left="0"/>
            </w:pPr>
            <w:r>
              <w:t xml:space="preserve">save 900 1    # 900秒内有至少1个键被更改则进行快照  </w:t>
            </w:r>
          </w:p>
          <w:p w:rsidR="005E3081" w:rsidRDefault="005E3081" w:rsidP="005E3081">
            <w:pPr>
              <w:ind w:left="0"/>
            </w:pPr>
            <w:r>
              <w:t xml:space="preserve">save 300 10   # 300秒内有至少10个键被更改则进行快照  </w:t>
            </w:r>
          </w:p>
          <w:p w:rsidR="005E3081" w:rsidRDefault="005E3081" w:rsidP="005E3081">
            <w:pPr>
              <w:ind w:left="0"/>
            </w:pPr>
            <w:r>
              <w:t xml:space="preserve">save 60 10000  # 60秒内有至少10000个键被更改则进行快照  </w:t>
            </w:r>
          </w:p>
          <w:p w:rsidR="005E3081" w:rsidRDefault="005E3081" w:rsidP="005E3081">
            <w:pPr>
              <w:ind w:left="0"/>
            </w:pPr>
          </w:p>
          <w:p w:rsidR="005E3081" w:rsidRDefault="005E3081" w:rsidP="005E3081">
            <w:pPr>
              <w:ind w:left="0"/>
            </w:pPr>
            <w:r w:rsidRPr="005E3081">
              <w:t>#当持久化出现错误时，是否依然继续进行工作，是否终止所有的客户端write请求。默认设置"yes"表示终止，一旦snapshot数据保存故障，那么此server为只读服务。如果为"no"，那么此次snapshot将失败，但下一次snapshot不会受到影响，不过如果出现故障,数据只能恢复到"最近一个成功点"</w:t>
            </w:r>
          </w:p>
          <w:p w:rsidR="004C78F9" w:rsidRDefault="004C78F9" w:rsidP="005E3081">
            <w:pPr>
              <w:ind w:left="0"/>
            </w:pPr>
            <w:r w:rsidRPr="004C78F9">
              <w:t>stop-writes-on-</w:t>
            </w:r>
            <w:proofErr w:type="spellStart"/>
            <w:r w:rsidRPr="004C78F9">
              <w:t>bgsave</w:t>
            </w:r>
            <w:proofErr w:type="spellEnd"/>
            <w:r w:rsidRPr="004C78F9">
              <w:t>-error yes</w:t>
            </w:r>
          </w:p>
          <w:p w:rsidR="005E3081" w:rsidRDefault="005E3081" w:rsidP="005E3081">
            <w:pPr>
              <w:ind w:left="0"/>
            </w:pPr>
          </w:p>
          <w:p w:rsidR="005E3081" w:rsidRDefault="005E3081" w:rsidP="004C78F9">
            <w:pPr>
              <w:ind w:left="0"/>
            </w:pPr>
            <w:r w:rsidRPr="005E3081">
              <w:t>#在进行数据镜像备份时，是否启用</w:t>
            </w:r>
            <w:proofErr w:type="spellStart"/>
            <w:r w:rsidRPr="005E3081">
              <w:t>rdb</w:t>
            </w:r>
            <w:proofErr w:type="spellEnd"/>
            <w:r w:rsidRPr="005E3081">
              <w:t>文件压缩手段，默认为yes。压缩可能需要额外的</w:t>
            </w:r>
            <w:proofErr w:type="spellStart"/>
            <w:r w:rsidRPr="005E3081">
              <w:t>cpu</w:t>
            </w:r>
            <w:proofErr w:type="spellEnd"/>
            <w:r w:rsidRPr="005E3081">
              <w:t>开支，不过这能够有效的减小</w:t>
            </w:r>
            <w:proofErr w:type="spellStart"/>
            <w:r w:rsidRPr="005E3081">
              <w:t>rdb</w:t>
            </w:r>
            <w:proofErr w:type="spellEnd"/>
            <w:r w:rsidRPr="005E3081">
              <w:t xml:space="preserve">文件的大，有利于存储/备份/传输/数据恢复  </w:t>
            </w:r>
          </w:p>
          <w:p w:rsidR="004C78F9" w:rsidRDefault="004C78F9" w:rsidP="004C78F9">
            <w:pPr>
              <w:ind w:left="0"/>
            </w:pPr>
            <w:proofErr w:type="spellStart"/>
            <w:r w:rsidRPr="004C78F9">
              <w:t>rdbcompression</w:t>
            </w:r>
            <w:proofErr w:type="spellEnd"/>
            <w:r w:rsidRPr="004C78F9">
              <w:t xml:space="preserve"> yes</w:t>
            </w:r>
          </w:p>
          <w:p w:rsidR="005E3081" w:rsidRDefault="005E3081" w:rsidP="004C78F9">
            <w:pPr>
              <w:ind w:left="0"/>
            </w:pPr>
          </w:p>
          <w:p w:rsidR="005E3081" w:rsidRDefault="005E3081" w:rsidP="004C78F9">
            <w:pPr>
              <w:ind w:left="0"/>
            </w:pPr>
            <w:r w:rsidRPr="005E3081">
              <w:t>#checksum文件检测，读取写入的时候</w:t>
            </w:r>
            <w:proofErr w:type="spellStart"/>
            <w:r w:rsidRPr="005E3081">
              <w:t>rdb</w:t>
            </w:r>
            <w:proofErr w:type="spellEnd"/>
            <w:r w:rsidRPr="005E3081">
              <w:t>文件checksum，会损失一些性能</w:t>
            </w:r>
          </w:p>
          <w:p w:rsidR="004C78F9" w:rsidRDefault="004C78F9" w:rsidP="004C78F9">
            <w:pPr>
              <w:ind w:left="0"/>
            </w:pPr>
            <w:proofErr w:type="spellStart"/>
            <w:r w:rsidRPr="004C78F9">
              <w:t>rdbchecksum</w:t>
            </w:r>
            <w:proofErr w:type="spellEnd"/>
            <w:r w:rsidRPr="004C78F9">
              <w:t xml:space="preserve"> yes</w:t>
            </w:r>
          </w:p>
          <w:p w:rsidR="005E3081" w:rsidRDefault="005E3081" w:rsidP="004C78F9">
            <w:pPr>
              <w:ind w:left="0"/>
            </w:pPr>
          </w:p>
          <w:p w:rsidR="005E3081" w:rsidRDefault="005E3081" w:rsidP="004C78F9">
            <w:pPr>
              <w:ind w:left="0"/>
            </w:pPr>
            <w:r w:rsidRPr="005E3081">
              <w:t>#镜像备份文件的文件名，默认为dump.rdb</w:t>
            </w:r>
          </w:p>
          <w:p w:rsidR="005E3081" w:rsidRDefault="004C78F9" w:rsidP="004C78F9">
            <w:pPr>
              <w:ind w:left="0"/>
            </w:pPr>
            <w:proofErr w:type="spellStart"/>
            <w:r w:rsidRPr="004C78F9">
              <w:t>dbfilename</w:t>
            </w:r>
            <w:proofErr w:type="spellEnd"/>
            <w:r w:rsidRPr="004C78F9">
              <w:t xml:space="preserve"> dump.rdb</w:t>
            </w:r>
          </w:p>
          <w:p w:rsidR="005E3081" w:rsidRDefault="005E3081" w:rsidP="004C78F9">
            <w:pPr>
              <w:ind w:left="0"/>
            </w:pPr>
            <w:r w:rsidRPr="005E3081">
              <w:t># 持久化数据存储目录</w:t>
            </w:r>
          </w:p>
          <w:p w:rsidR="004C78F9" w:rsidRDefault="004C78F9" w:rsidP="004C78F9">
            <w:pPr>
              <w:ind w:left="0"/>
            </w:pPr>
            <w:r w:rsidRPr="004C78F9">
              <w:t>dir ./</w:t>
            </w:r>
          </w:p>
          <w:p w:rsidR="004C78F9" w:rsidRDefault="004C78F9" w:rsidP="004C78F9">
            <w:pPr>
              <w:ind w:left="0"/>
            </w:pPr>
            <w:r>
              <w:rPr>
                <w:rFonts w:hint="eastAsia"/>
              </w:rPr>
              <w:t>================</w:t>
            </w:r>
            <w:r>
              <w:t xml:space="preserve"> </w:t>
            </w:r>
            <w:r>
              <w:rPr>
                <w:rFonts w:hint="eastAsia"/>
              </w:rPr>
              <w:t>===</w:t>
            </w:r>
            <w:r w:rsidRPr="004C78F9">
              <w:t>SNAPSHOTTING</w:t>
            </w:r>
            <w:r>
              <w:rPr>
                <w:rFonts w:hint="eastAsia"/>
              </w:rPr>
              <w:t>====================</w:t>
            </w:r>
          </w:p>
          <w:p w:rsidR="0097777A" w:rsidRDefault="00E847A4" w:rsidP="0097777A">
            <w:pPr>
              <w:ind w:left="0"/>
            </w:pPr>
            <w:r>
              <w:rPr>
                <w:rFonts w:hint="eastAsia"/>
              </w:rPr>
              <w:lastRenderedPageBreak/>
              <w:t>================</w:t>
            </w:r>
            <w:r>
              <w:t xml:space="preserve"> </w:t>
            </w:r>
            <w:r>
              <w:rPr>
                <w:rFonts w:hint="eastAsia"/>
              </w:rPr>
              <w:t>===</w:t>
            </w:r>
            <w:r w:rsidRPr="00E847A4">
              <w:t>REPLICATION</w:t>
            </w:r>
            <w:r>
              <w:rPr>
                <w:rFonts w:hint="eastAsia"/>
              </w:rPr>
              <w:t>=====================</w:t>
            </w:r>
          </w:p>
          <w:p w:rsidR="005E3081" w:rsidRDefault="005E3081" w:rsidP="0097777A">
            <w:pPr>
              <w:ind w:left="0"/>
            </w:pPr>
            <w:r>
              <w:t>#设置当本机为slave服务时，设置master服务的IP地址及端口，在</w:t>
            </w:r>
            <w:proofErr w:type="spellStart"/>
            <w:r>
              <w:t>Redis</w:t>
            </w:r>
            <w:proofErr w:type="spellEnd"/>
            <w:r>
              <w:t>启动时，它会自动从master进行数据同步</w:t>
            </w:r>
          </w:p>
          <w:p w:rsidR="00E847A4" w:rsidRDefault="0097777A" w:rsidP="0097777A">
            <w:pPr>
              <w:ind w:left="0"/>
            </w:pPr>
            <w:proofErr w:type="spellStart"/>
            <w:r w:rsidRPr="0097777A">
              <w:t>slaveof</w:t>
            </w:r>
            <w:proofErr w:type="spellEnd"/>
            <w:r w:rsidRPr="0097777A">
              <w:t xml:space="preserve"> &lt;</w:t>
            </w:r>
            <w:proofErr w:type="spellStart"/>
            <w:r w:rsidRPr="0097777A">
              <w:t>masterip</w:t>
            </w:r>
            <w:proofErr w:type="spellEnd"/>
            <w:r w:rsidRPr="0097777A">
              <w:t>&gt; &lt;</w:t>
            </w:r>
            <w:proofErr w:type="spellStart"/>
            <w:r w:rsidRPr="0097777A">
              <w:t>masterport</w:t>
            </w:r>
            <w:proofErr w:type="spellEnd"/>
            <w:r w:rsidRPr="0097777A">
              <w:t>&gt;</w:t>
            </w:r>
          </w:p>
          <w:p w:rsidR="005E3081" w:rsidRDefault="005E3081" w:rsidP="0097777A">
            <w:pPr>
              <w:ind w:left="0"/>
            </w:pPr>
          </w:p>
          <w:p w:rsidR="0097777A" w:rsidRDefault="0097777A" w:rsidP="0097777A">
            <w:pPr>
              <w:ind w:left="0"/>
            </w:pPr>
            <w:proofErr w:type="spellStart"/>
            <w:r w:rsidRPr="0097777A">
              <w:t>masterauth</w:t>
            </w:r>
            <w:proofErr w:type="spellEnd"/>
            <w:r w:rsidRPr="0097777A">
              <w:t xml:space="preserve"> &lt;master-password&gt;</w:t>
            </w:r>
          </w:p>
          <w:p w:rsidR="006E63AF" w:rsidRDefault="006E63AF" w:rsidP="0097777A">
            <w:pPr>
              <w:ind w:left="0"/>
            </w:pPr>
          </w:p>
          <w:p w:rsidR="006E63AF" w:rsidRDefault="006E63AF" w:rsidP="0097777A">
            <w:pPr>
              <w:ind w:left="0"/>
            </w:pPr>
            <w:r w:rsidRPr="006E63AF">
              <w:t>#当主master服务器挂机或主从复制在进行时，是否依然可以允许客户访问可能过期的数据。在"yes"情况下,slave继续向客户端提供只读服务,有可能此时的数据已经过期；在"no"情况下，任何向此server发送的数据请求服务(包括客户端和此server的slave)都将被告知"error"</w:t>
            </w:r>
          </w:p>
          <w:p w:rsidR="0097777A" w:rsidRDefault="0097777A" w:rsidP="0097777A">
            <w:pPr>
              <w:ind w:left="0"/>
            </w:pPr>
            <w:r w:rsidRPr="0097777A">
              <w:t>slave-serve-stale-data yes</w:t>
            </w:r>
          </w:p>
          <w:p w:rsidR="006E63AF" w:rsidRDefault="006E63AF" w:rsidP="0097777A">
            <w:pPr>
              <w:ind w:left="0"/>
            </w:pPr>
          </w:p>
          <w:p w:rsidR="006E63AF" w:rsidRDefault="006E63AF" w:rsidP="0097777A">
            <w:pPr>
              <w:ind w:left="0"/>
            </w:pPr>
            <w:r w:rsidRPr="006E63AF">
              <w:t># 如果是slave库，只允许只读，不允许修改</w:t>
            </w:r>
          </w:p>
          <w:p w:rsidR="0097777A" w:rsidRDefault="0097777A" w:rsidP="0097777A">
            <w:pPr>
              <w:ind w:left="0"/>
            </w:pPr>
            <w:r w:rsidRPr="0097777A">
              <w:t>slave-read-only yes</w:t>
            </w:r>
          </w:p>
          <w:p w:rsidR="0097777A" w:rsidRDefault="0097777A" w:rsidP="0097777A">
            <w:pPr>
              <w:ind w:left="0"/>
            </w:pPr>
            <w:proofErr w:type="spellStart"/>
            <w:r w:rsidRPr="0097777A">
              <w:t>repl</w:t>
            </w:r>
            <w:proofErr w:type="spellEnd"/>
            <w:r w:rsidRPr="0097777A">
              <w:t>-diskless-sync no</w:t>
            </w:r>
          </w:p>
          <w:p w:rsidR="0097777A" w:rsidRDefault="0097777A" w:rsidP="0097777A">
            <w:pPr>
              <w:ind w:left="0"/>
            </w:pPr>
            <w:proofErr w:type="spellStart"/>
            <w:r w:rsidRPr="0097777A">
              <w:t>repl</w:t>
            </w:r>
            <w:proofErr w:type="spellEnd"/>
            <w:r w:rsidRPr="0097777A">
              <w:t>-diskless-sync-delay 5</w:t>
            </w:r>
          </w:p>
          <w:p w:rsidR="0097777A" w:rsidRDefault="0097777A" w:rsidP="0097777A">
            <w:pPr>
              <w:ind w:left="0"/>
            </w:pPr>
            <w:proofErr w:type="spellStart"/>
            <w:r w:rsidRPr="0097777A">
              <w:t>epl</w:t>
            </w:r>
            <w:proofErr w:type="spellEnd"/>
            <w:r w:rsidRPr="0097777A">
              <w:t>-ping-slave-period 10</w:t>
            </w:r>
          </w:p>
          <w:p w:rsidR="0097777A" w:rsidRDefault="0097777A" w:rsidP="0097777A">
            <w:pPr>
              <w:ind w:left="0"/>
            </w:pPr>
            <w:proofErr w:type="spellStart"/>
            <w:r w:rsidRPr="0097777A">
              <w:t>repl</w:t>
            </w:r>
            <w:proofErr w:type="spellEnd"/>
            <w:r w:rsidRPr="0097777A">
              <w:t>-timeout 60</w:t>
            </w:r>
          </w:p>
          <w:p w:rsidR="00C61D5F" w:rsidRDefault="00C61D5F" w:rsidP="0097777A">
            <w:pPr>
              <w:ind w:left="0"/>
            </w:pPr>
          </w:p>
          <w:p w:rsidR="00C61D5F" w:rsidRDefault="00C61D5F" w:rsidP="0097777A">
            <w:pPr>
              <w:ind w:left="0"/>
            </w:pPr>
            <w:r w:rsidRPr="00C61D5F">
              <w:t>#slave与master的连接,是否禁用</w:t>
            </w:r>
            <w:proofErr w:type="spellStart"/>
            <w:r w:rsidRPr="00C61D5F">
              <w:t>TCPnodelay</w:t>
            </w:r>
            <w:proofErr w:type="spellEnd"/>
            <w:r w:rsidRPr="00C61D5F">
              <w:t>选项。"yes"表示禁用,那么socket通讯中数据将会以packet方式发送(packet大小受到socket buffer限制)。可以提高socket通讯的效率(</w:t>
            </w:r>
            <w:proofErr w:type="spellStart"/>
            <w:r w:rsidRPr="00C61D5F">
              <w:t>tcp</w:t>
            </w:r>
            <w:proofErr w:type="spellEnd"/>
            <w:r w:rsidRPr="00C61D5F">
              <w:t>交互次数),但是小数据将会被buffer,不会被立即发送,对于接受者可能存在延迟。"no"表示开启</w:t>
            </w:r>
            <w:proofErr w:type="spellStart"/>
            <w:r w:rsidRPr="00C61D5F">
              <w:t>tcp</w:t>
            </w:r>
            <w:proofErr w:type="spellEnd"/>
            <w:r w:rsidRPr="00C61D5F">
              <w:t xml:space="preserve"> </w:t>
            </w:r>
            <w:proofErr w:type="spellStart"/>
            <w:r w:rsidRPr="00C61D5F">
              <w:t>nodelay</w:t>
            </w:r>
            <w:proofErr w:type="spellEnd"/>
            <w:r w:rsidRPr="00C61D5F">
              <w:t>选项,任何数据都会被立即发送,及时性较好,但是效率较低，建议设为no，在高并发或者主从有大量操作的情况下，设置为yes</w:t>
            </w:r>
          </w:p>
          <w:p w:rsidR="0097777A" w:rsidRDefault="0097777A" w:rsidP="0097777A">
            <w:pPr>
              <w:ind w:left="0"/>
            </w:pPr>
            <w:proofErr w:type="spellStart"/>
            <w:r w:rsidRPr="0097777A">
              <w:t>repl</w:t>
            </w:r>
            <w:proofErr w:type="spellEnd"/>
            <w:r w:rsidRPr="0097777A">
              <w:t>-disable-</w:t>
            </w:r>
            <w:proofErr w:type="spellStart"/>
            <w:r w:rsidRPr="0097777A">
              <w:t>tcp</w:t>
            </w:r>
            <w:proofErr w:type="spellEnd"/>
            <w:r w:rsidRPr="0097777A">
              <w:t>-</w:t>
            </w:r>
            <w:proofErr w:type="spellStart"/>
            <w:r w:rsidRPr="0097777A">
              <w:t>nodelay</w:t>
            </w:r>
            <w:proofErr w:type="spellEnd"/>
            <w:r w:rsidRPr="0097777A">
              <w:t xml:space="preserve"> no</w:t>
            </w:r>
          </w:p>
          <w:p w:rsidR="00C61D5F" w:rsidRDefault="00C61D5F" w:rsidP="0097777A">
            <w:pPr>
              <w:ind w:left="0"/>
            </w:pPr>
          </w:p>
          <w:p w:rsidR="0097777A" w:rsidRDefault="0097777A" w:rsidP="0097777A">
            <w:pPr>
              <w:ind w:left="0"/>
            </w:pPr>
            <w:proofErr w:type="spellStart"/>
            <w:r w:rsidRPr="0097777A">
              <w:t>repl</w:t>
            </w:r>
            <w:proofErr w:type="spellEnd"/>
            <w:r w:rsidRPr="0097777A">
              <w:t>-backlog-size 1mb</w:t>
            </w:r>
          </w:p>
          <w:p w:rsidR="0097777A" w:rsidRDefault="0097777A" w:rsidP="0097777A">
            <w:pPr>
              <w:ind w:left="0"/>
            </w:pPr>
            <w:proofErr w:type="spellStart"/>
            <w:r w:rsidRPr="0097777A">
              <w:t>repl</w:t>
            </w:r>
            <w:proofErr w:type="spellEnd"/>
            <w:r w:rsidRPr="0097777A">
              <w:t>-backlog-</w:t>
            </w:r>
            <w:proofErr w:type="spellStart"/>
            <w:r w:rsidRPr="0097777A">
              <w:t>ttl</w:t>
            </w:r>
            <w:proofErr w:type="spellEnd"/>
            <w:r w:rsidRPr="0097777A">
              <w:t xml:space="preserve"> 3600</w:t>
            </w:r>
          </w:p>
          <w:p w:rsidR="006E63AF" w:rsidRDefault="006E63AF" w:rsidP="0097777A">
            <w:pPr>
              <w:ind w:left="0"/>
            </w:pPr>
          </w:p>
          <w:p w:rsidR="006E63AF" w:rsidRDefault="006E63AF" w:rsidP="0097777A">
            <w:pPr>
              <w:ind w:left="0"/>
            </w:pPr>
            <w:r w:rsidRPr="006E63AF">
              <w:t>#适用Sentinel模块(</w:t>
            </w:r>
            <w:proofErr w:type="spellStart"/>
            <w:r w:rsidRPr="006E63AF">
              <w:t>unstable,M</w:t>
            </w:r>
            <w:proofErr w:type="spellEnd"/>
            <w:r w:rsidRPr="006E63AF">
              <w:t>-S集群管理和监控),需要额外的配置文件支持。slave的权重值,默认100.当master失效后,Sentinel将会从slave列表中找到权重值最低(&gt;0)的slave,并提升为master。如果权重值为0,表示此slave为"观察者",不参</w:t>
            </w:r>
            <w:r w:rsidRPr="006E63AF">
              <w:lastRenderedPageBreak/>
              <w:t xml:space="preserve">与master选举  </w:t>
            </w:r>
          </w:p>
          <w:p w:rsidR="0097777A" w:rsidRDefault="0097777A" w:rsidP="0097777A">
            <w:pPr>
              <w:ind w:left="0"/>
            </w:pPr>
            <w:r w:rsidRPr="0097777A">
              <w:t>slave-priority 100</w:t>
            </w:r>
          </w:p>
          <w:p w:rsidR="006E63AF" w:rsidRDefault="006E63AF" w:rsidP="0097777A">
            <w:pPr>
              <w:ind w:left="0"/>
            </w:pPr>
          </w:p>
          <w:p w:rsidR="0097777A" w:rsidRDefault="0097777A" w:rsidP="0097777A">
            <w:pPr>
              <w:ind w:left="0"/>
            </w:pPr>
            <w:r>
              <w:t xml:space="preserve"> min-slaves-to-write 3</w:t>
            </w:r>
          </w:p>
          <w:p w:rsidR="0097777A" w:rsidRDefault="0097777A" w:rsidP="0097777A">
            <w:pPr>
              <w:ind w:left="0"/>
            </w:pPr>
            <w:r>
              <w:t xml:space="preserve"> min-slaves-max-lag 10</w:t>
            </w:r>
          </w:p>
          <w:p w:rsidR="0097777A" w:rsidRDefault="0097777A" w:rsidP="0097777A">
            <w:pPr>
              <w:ind w:left="0"/>
            </w:pPr>
            <w:r>
              <w:t>slave-announce-</w:t>
            </w:r>
            <w:proofErr w:type="spellStart"/>
            <w:r>
              <w:t>ip</w:t>
            </w:r>
            <w:proofErr w:type="spellEnd"/>
            <w:r>
              <w:t xml:space="preserve"> 5.5.5.5</w:t>
            </w:r>
          </w:p>
          <w:p w:rsidR="0097777A" w:rsidRDefault="0097777A" w:rsidP="0097777A">
            <w:pPr>
              <w:ind w:left="0"/>
            </w:pPr>
            <w:r>
              <w:t>slave-announce-port 1234</w:t>
            </w:r>
          </w:p>
          <w:p w:rsidR="00E847A4" w:rsidRDefault="00E847A4" w:rsidP="00E847A4">
            <w:pPr>
              <w:ind w:left="0"/>
            </w:pPr>
            <w:r>
              <w:rPr>
                <w:rFonts w:hint="eastAsia"/>
              </w:rPr>
              <w:t>================</w:t>
            </w:r>
            <w:r>
              <w:t xml:space="preserve"> </w:t>
            </w:r>
            <w:r>
              <w:rPr>
                <w:rFonts w:hint="eastAsia"/>
              </w:rPr>
              <w:t>===</w:t>
            </w:r>
            <w:r w:rsidRPr="00E847A4">
              <w:t>REPLICATION</w:t>
            </w:r>
            <w:r>
              <w:rPr>
                <w:rFonts w:hint="eastAsia"/>
              </w:rPr>
              <w:t>=====================</w:t>
            </w:r>
          </w:p>
          <w:p w:rsidR="00E847A4" w:rsidRDefault="00E847A4" w:rsidP="00AE3B45">
            <w:pPr>
              <w:ind w:left="0"/>
            </w:pPr>
          </w:p>
          <w:p w:rsidR="00AE3B45" w:rsidRDefault="00AE3B45" w:rsidP="00AE3B45">
            <w:pPr>
              <w:ind w:left="0"/>
            </w:pPr>
          </w:p>
          <w:p w:rsidR="008737CB" w:rsidRDefault="008737CB" w:rsidP="008737CB">
            <w:pPr>
              <w:ind w:left="0"/>
            </w:pPr>
            <w:r>
              <w:rPr>
                <w:rFonts w:hint="eastAsia"/>
              </w:rPr>
              <w:t>=================</w:t>
            </w:r>
            <w:r>
              <w:t xml:space="preserve"> </w:t>
            </w:r>
            <w:r>
              <w:rPr>
                <w:rFonts w:hint="eastAsia"/>
              </w:rPr>
              <w:t>===</w:t>
            </w:r>
            <w:r w:rsidR="0030459A" w:rsidRPr="0030459A">
              <w:t>SECURITY</w:t>
            </w:r>
            <w:r>
              <w:rPr>
                <w:rFonts w:hint="eastAsia"/>
              </w:rPr>
              <w:t>======================</w:t>
            </w:r>
          </w:p>
          <w:p w:rsidR="0030459A" w:rsidRDefault="0030459A" w:rsidP="008737CB">
            <w:pPr>
              <w:ind w:left="0"/>
            </w:pPr>
            <w:r>
              <w:rPr>
                <w:rFonts w:hint="eastAsia"/>
              </w:rPr>
              <w:t>#设置密码，</w:t>
            </w:r>
            <w:r w:rsidRPr="0030459A">
              <w:rPr>
                <w:rFonts w:hint="eastAsia"/>
              </w:rPr>
              <w:t>要求客户端在处理其他指令之前先发起</w:t>
            </w:r>
            <w:r w:rsidRPr="0030459A">
              <w:t>AUTH &lt;PASSWORD&gt;</w:t>
            </w:r>
          </w:p>
          <w:p w:rsidR="0030459A" w:rsidRDefault="0030459A" w:rsidP="008737CB">
            <w:pPr>
              <w:ind w:left="0"/>
            </w:pPr>
            <w:proofErr w:type="spellStart"/>
            <w:r w:rsidRPr="0030459A">
              <w:t>requirepass</w:t>
            </w:r>
            <w:proofErr w:type="spellEnd"/>
            <w:r w:rsidRPr="0030459A">
              <w:t xml:space="preserve"> </w:t>
            </w:r>
            <w:proofErr w:type="spellStart"/>
            <w:r w:rsidRPr="0030459A">
              <w:t>foobared</w:t>
            </w:r>
            <w:proofErr w:type="spellEnd"/>
          </w:p>
          <w:p w:rsidR="008737CB" w:rsidRDefault="008737CB" w:rsidP="008737CB">
            <w:pPr>
              <w:ind w:left="0"/>
            </w:pPr>
            <w:r>
              <w:rPr>
                <w:rFonts w:hint="eastAsia"/>
              </w:rPr>
              <w:t>=================</w:t>
            </w:r>
            <w:r>
              <w:t xml:space="preserve"> </w:t>
            </w:r>
            <w:r>
              <w:rPr>
                <w:rFonts w:hint="eastAsia"/>
              </w:rPr>
              <w:t>===</w:t>
            </w:r>
            <w:r w:rsidR="0030459A" w:rsidRPr="0030459A">
              <w:t>SECURITY</w:t>
            </w:r>
            <w:r>
              <w:rPr>
                <w:rFonts w:hint="eastAsia"/>
              </w:rPr>
              <w:t>======================</w:t>
            </w:r>
          </w:p>
          <w:p w:rsidR="008737CB" w:rsidRDefault="008737CB" w:rsidP="008737CB">
            <w:pPr>
              <w:ind w:left="0"/>
            </w:pPr>
          </w:p>
          <w:p w:rsidR="007D6E47" w:rsidRDefault="007D6E47" w:rsidP="008737CB">
            <w:pPr>
              <w:ind w:left="0"/>
            </w:pPr>
          </w:p>
          <w:p w:rsidR="00376BDF" w:rsidRDefault="00376BDF" w:rsidP="00376BDF">
            <w:pPr>
              <w:ind w:left="0"/>
            </w:pPr>
            <w:r>
              <w:rPr>
                <w:rFonts w:hint="eastAsia"/>
              </w:rPr>
              <w:t>=================</w:t>
            </w:r>
            <w:r>
              <w:t xml:space="preserve"> </w:t>
            </w:r>
            <w:r>
              <w:rPr>
                <w:rFonts w:hint="eastAsia"/>
              </w:rPr>
              <w:t>===</w:t>
            </w:r>
            <w:r w:rsidR="008737CB">
              <w:rPr>
                <w:rFonts w:hint="eastAsia"/>
              </w:rPr>
              <w:t>==</w:t>
            </w:r>
            <w:r w:rsidR="008737CB" w:rsidRPr="008737CB">
              <w:t>LIMITS</w:t>
            </w:r>
            <w:r w:rsidR="008737CB">
              <w:rPr>
                <w:rFonts w:hint="eastAsia"/>
              </w:rPr>
              <w:t>=</w:t>
            </w:r>
            <w:r>
              <w:rPr>
                <w:rFonts w:hint="eastAsia"/>
              </w:rPr>
              <w:t>======================</w:t>
            </w:r>
          </w:p>
          <w:p w:rsidR="008737CB" w:rsidRDefault="008737CB" w:rsidP="00376BDF">
            <w:pPr>
              <w:ind w:left="0"/>
            </w:pPr>
            <w:r w:rsidRPr="008737CB">
              <w:t>#限制同时连接的客户数量。当连接数超过这个值时，</w:t>
            </w:r>
            <w:proofErr w:type="spellStart"/>
            <w:r w:rsidRPr="008737CB">
              <w:t>redis</w:t>
            </w:r>
            <w:proofErr w:type="spellEnd"/>
            <w:r w:rsidRPr="008737CB">
              <w:t xml:space="preserve"> 将不再接收其他连接请求，客户端尝试连接时将收到error 信息。默认为10000，要考虑系统文件描述符限制，不宜过大，浪费文件描述符，具体多少根据具体情况而定  </w:t>
            </w:r>
          </w:p>
          <w:p w:rsidR="008737CB" w:rsidRDefault="008737CB" w:rsidP="00376BDF">
            <w:pPr>
              <w:ind w:left="0"/>
            </w:pPr>
            <w:proofErr w:type="spellStart"/>
            <w:r w:rsidRPr="008737CB">
              <w:t>maxclients</w:t>
            </w:r>
            <w:proofErr w:type="spellEnd"/>
            <w:r w:rsidRPr="008737CB">
              <w:t xml:space="preserve"> 10000</w:t>
            </w:r>
          </w:p>
          <w:p w:rsidR="008737CB" w:rsidRDefault="008737CB" w:rsidP="00376BDF">
            <w:pPr>
              <w:ind w:left="0"/>
            </w:pPr>
          </w:p>
          <w:p w:rsidR="008737CB" w:rsidRDefault="008737CB" w:rsidP="00376BDF">
            <w:pPr>
              <w:ind w:left="0"/>
            </w:pPr>
            <w:r w:rsidRPr="008737CB">
              <w:t>#</w:t>
            </w:r>
            <w:proofErr w:type="spellStart"/>
            <w:r w:rsidRPr="008737CB">
              <w:t>redis</w:t>
            </w:r>
            <w:proofErr w:type="spellEnd"/>
            <w:r w:rsidRPr="008737CB">
              <w:t>-cache所能使用的最大内存(bytes),默认为0,表示"无限制",最终由OS物理内存大小决定(如果物理内存不足,有可能会使用swap)。此值尽量不要超过机器的物理内存尺寸,从性能和实施的角度考虑,可以为物理内存3/4。此配置需要和"</w:t>
            </w:r>
            <w:proofErr w:type="spellStart"/>
            <w:r w:rsidRPr="008737CB">
              <w:t>maxmemory</w:t>
            </w:r>
            <w:proofErr w:type="spellEnd"/>
            <w:r w:rsidRPr="008737CB">
              <w:t>-policy"配合使用,当</w:t>
            </w:r>
            <w:proofErr w:type="spellStart"/>
            <w:r w:rsidRPr="008737CB">
              <w:t>redis</w:t>
            </w:r>
            <w:proofErr w:type="spellEnd"/>
            <w:r w:rsidRPr="008737CB">
              <w:t>中内存数据达到</w:t>
            </w:r>
            <w:proofErr w:type="spellStart"/>
            <w:r w:rsidRPr="008737CB">
              <w:t>maxmemory</w:t>
            </w:r>
            <w:proofErr w:type="spellEnd"/>
            <w:r w:rsidRPr="008737CB">
              <w:t>时,触发"清除策略"。在"内存不足"时,任何write操作(比如</w:t>
            </w:r>
            <w:proofErr w:type="spellStart"/>
            <w:r w:rsidRPr="008737CB">
              <w:t>set,lpush</w:t>
            </w:r>
            <w:proofErr w:type="spellEnd"/>
            <w:r w:rsidRPr="008737CB">
              <w:t>等)都会触发"清除策略"的执行。在实际环境中,建议</w:t>
            </w:r>
            <w:proofErr w:type="spellStart"/>
            <w:r w:rsidRPr="008737CB">
              <w:t>redis</w:t>
            </w:r>
            <w:proofErr w:type="spellEnd"/>
            <w:r w:rsidRPr="008737CB">
              <w:t>的所有物理机器的硬件配置保持一致(内存一致),同时确保master/slave中"</w:t>
            </w:r>
            <w:proofErr w:type="spellStart"/>
            <w:r w:rsidRPr="008737CB">
              <w:t>maxmemory</w:t>
            </w:r>
            <w:proofErr w:type="spellEnd"/>
            <w:r w:rsidRPr="008737CB">
              <w:t>""policy"配置一致。</w:t>
            </w:r>
          </w:p>
          <w:p w:rsidR="008737CB" w:rsidRDefault="008737CB" w:rsidP="00376BDF">
            <w:pPr>
              <w:ind w:left="0"/>
            </w:pPr>
            <w:proofErr w:type="spellStart"/>
            <w:r w:rsidRPr="008737CB">
              <w:t>maxmemory</w:t>
            </w:r>
            <w:proofErr w:type="spellEnd"/>
            <w:r w:rsidRPr="008737CB">
              <w:t xml:space="preserve"> &lt;bytes&gt;</w:t>
            </w:r>
          </w:p>
          <w:p w:rsidR="008737CB" w:rsidRDefault="008737CB" w:rsidP="00376BDF">
            <w:pPr>
              <w:ind w:left="0"/>
            </w:pPr>
          </w:p>
          <w:p w:rsidR="008737CB" w:rsidRDefault="008737CB" w:rsidP="008737CB">
            <w:pPr>
              <w:ind w:left="0"/>
            </w:pPr>
            <w:r>
              <w:t>#内存过期策略，内存不足"时,数据清除策略,默认为"volatile-</w:t>
            </w:r>
            <w:proofErr w:type="spellStart"/>
            <w:r>
              <w:t>lru</w:t>
            </w:r>
            <w:proofErr w:type="spellEnd"/>
            <w:r>
              <w:t xml:space="preserve">"。  </w:t>
            </w:r>
          </w:p>
          <w:p w:rsidR="008737CB" w:rsidRPr="008737CB" w:rsidRDefault="008737CB" w:rsidP="008737CB">
            <w:pPr>
              <w:pStyle w:val="ListParagraph"/>
              <w:numPr>
                <w:ilvl w:val="0"/>
                <w:numId w:val="16"/>
              </w:numPr>
            </w:pPr>
            <w:r w:rsidRPr="008737CB">
              <w:t>volatile-</w:t>
            </w:r>
            <w:proofErr w:type="spellStart"/>
            <w:r w:rsidRPr="008737CB">
              <w:t>lru</w:t>
            </w:r>
            <w:proofErr w:type="spellEnd"/>
            <w:r w:rsidRPr="008737CB">
              <w:t xml:space="preserve">  -&gt;对"过期集合"中的数据采取LRU(近期最少使用)算法.如果对key使用"expire"指令指定了过期时间,那么此key将会被添加到"过期集合"</w:t>
            </w:r>
            <w:r w:rsidRPr="008737CB">
              <w:lastRenderedPageBreak/>
              <w:t xml:space="preserve">中。将已经过期/LRU的数据优先移除.如果"过期集合"中全部移除仍不能满足内存需求,将OOM.  </w:t>
            </w:r>
          </w:p>
          <w:p w:rsidR="008737CB" w:rsidRPr="008737CB" w:rsidRDefault="008737CB" w:rsidP="008737CB">
            <w:pPr>
              <w:pStyle w:val="ListParagraph"/>
              <w:numPr>
                <w:ilvl w:val="0"/>
                <w:numId w:val="16"/>
              </w:numPr>
            </w:pPr>
            <w:proofErr w:type="spellStart"/>
            <w:r w:rsidRPr="008737CB">
              <w:t>allkeys-lru</w:t>
            </w:r>
            <w:proofErr w:type="spellEnd"/>
            <w:r w:rsidRPr="008737CB">
              <w:t xml:space="preserve"> -&gt;对所有的数据,采用LRU算法  </w:t>
            </w:r>
          </w:p>
          <w:p w:rsidR="008737CB" w:rsidRPr="008737CB" w:rsidRDefault="008737CB" w:rsidP="008737CB">
            <w:pPr>
              <w:pStyle w:val="ListParagraph"/>
              <w:numPr>
                <w:ilvl w:val="0"/>
                <w:numId w:val="16"/>
              </w:numPr>
            </w:pPr>
            <w:r w:rsidRPr="008737CB">
              <w:t xml:space="preserve">volatile-random -&gt;对"过期集合"中的数据采取"随即选取"算法,并移除选中的K-V,直到"内存足够"为止. 如果如果"过期集合"中全部移除全部移除仍不能满足,将OOM  </w:t>
            </w:r>
          </w:p>
          <w:p w:rsidR="008737CB" w:rsidRPr="008737CB" w:rsidRDefault="008737CB" w:rsidP="008737CB">
            <w:pPr>
              <w:pStyle w:val="ListParagraph"/>
              <w:numPr>
                <w:ilvl w:val="0"/>
                <w:numId w:val="16"/>
              </w:numPr>
            </w:pPr>
            <w:proofErr w:type="spellStart"/>
            <w:r w:rsidRPr="008737CB">
              <w:t>allkeys</w:t>
            </w:r>
            <w:proofErr w:type="spellEnd"/>
            <w:r w:rsidRPr="008737CB">
              <w:t xml:space="preserve">-random -&gt;对所有的数据,采取"随机选取"算法,并移除选中的K-V,直到"内存足够"为止  </w:t>
            </w:r>
          </w:p>
          <w:p w:rsidR="008737CB" w:rsidRPr="008737CB" w:rsidRDefault="008737CB" w:rsidP="008737CB">
            <w:pPr>
              <w:pStyle w:val="ListParagraph"/>
              <w:numPr>
                <w:ilvl w:val="0"/>
                <w:numId w:val="16"/>
              </w:numPr>
            </w:pPr>
            <w:r w:rsidRPr="008737CB">
              <w:t>volatile-</w:t>
            </w:r>
            <w:proofErr w:type="spellStart"/>
            <w:r w:rsidRPr="008737CB">
              <w:t>ttl</w:t>
            </w:r>
            <w:proofErr w:type="spellEnd"/>
            <w:r w:rsidRPr="008737CB">
              <w:t xml:space="preserve"> -&gt;对"过期集合"中的数据采取TTL算法(最小存活时间),移除即将过期的数据.  </w:t>
            </w:r>
          </w:p>
          <w:p w:rsidR="008737CB" w:rsidRPr="008737CB" w:rsidRDefault="008737CB" w:rsidP="008737CB">
            <w:pPr>
              <w:pStyle w:val="ListParagraph"/>
              <w:numPr>
                <w:ilvl w:val="0"/>
                <w:numId w:val="16"/>
              </w:numPr>
            </w:pPr>
            <w:proofErr w:type="spellStart"/>
            <w:r w:rsidRPr="008737CB">
              <w:t>noeviction</w:t>
            </w:r>
            <w:proofErr w:type="spellEnd"/>
            <w:r w:rsidRPr="008737CB">
              <w:t xml:space="preserve"> -&gt;不做任何干扰操作,直接返回OOM异常  </w:t>
            </w:r>
          </w:p>
          <w:p w:rsidR="008737CB" w:rsidRDefault="008737CB" w:rsidP="008737CB">
            <w:pPr>
              <w:ind w:left="0"/>
            </w:pPr>
            <w:r>
              <w:t>另外，如果数据的过期不会对"应用系统"带来异常,且系统中write操作比较密集,建议采取"</w:t>
            </w:r>
            <w:proofErr w:type="spellStart"/>
            <w:r>
              <w:t>allkeys-lru</w:t>
            </w:r>
            <w:proofErr w:type="spellEnd"/>
            <w:r>
              <w:t>"</w:t>
            </w:r>
          </w:p>
          <w:p w:rsidR="008737CB" w:rsidRDefault="008737CB" w:rsidP="00376BDF">
            <w:pPr>
              <w:ind w:left="0"/>
            </w:pPr>
            <w:proofErr w:type="spellStart"/>
            <w:r w:rsidRPr="008737CB">
              <w:t>maxmemory</w:t>
            </w:r>
            <w:proofErr w:type="spellEnd"/>
            <w:r w:rsidRPr="008737CB">
              <w:t xml:space="preserve">-policy </w:t>
            </w:r>
            <w:proofErr w:type="spellStart"/>
            <w:r w:rsidRPr="008737CB">
              <w:t>noeviction</w:t>
            </w:r>
            <w:proofErr w:type="spellEnd"/>
          </w:p>
          <w:p w:rsidR="00196948" w:rsidRDefault="00196948" w:rsidP="00376BDF">
            <w:pPr>
              <w:ind w:left="0"/>
            </w:pPr>
          </w:p>
          <w:p w:rsidR="008737CB" w:rsidRDefault="00196948" w:rsidP="00376BDF">
            <w:pPr>
              <w:ind w:left="0"/>
            </w:pPr>
            <w:r w:rsidRPr="00196948">
              <w:t># 默认值5，上面LRU和最小TTL策略并非严谨的策略，而是大约估算的方式，因此可以选择取样值以便检查</w:t>
            </w:r>
          </w:p>
          <w:p w:rsidR="008737CB" w:rsidRDefault="008737CB" w:rsidP="00376BDF">
            <w:pPr>
              <w:ind w:left="0"/>
            </w:pPr>
            <w:proofErr w:type="spellStart"/>
            <w:r w:rsidRPr="008737CB">
              <w:t>maxmemory</w:t>
            </w:r>
            <w:proofErr w:type="spellEnd"/>
            <w:r w:rsidRPr="008737CB">
              <w:t>-samples 5</w:t>
            </w:r>
          </w:p>
          <w:p w:rsidR="008737CB" w:rsidRDefault="008737CB" w:rsidP="00376BDF">
            <w:pPr>
              <w:ind w:left="0"/>
            </w:pPr>
          </w:p>
          <w:p w:rsidR="00376BDF" w:rsidRDefault="00376BDF" w:rsidP="00376BDF">
            <w:pPr>
              <w:ind w:left="0"/>
            </w:pPr>
            <w:r>
              <w:rPr>
                <w:rFonts w:hint="eastAsia"/>
              </w:rPr>
              <w:t>=================</w:t>
            </w:r>
            <w:r>
              <w:t xml:space="preserve"> </w:t>
            </w:r>
            <w:r>
              <w:rPr>
                <w:rFonts w:hint="eastAsia"/>
              </w:rPr>
              <w:t>===</w:t>
            </w:r>
            <w:r w:rsidR="008737CB">
              <w:rPr>
                <w:rFonts w:hint="eastAsia"/>
              </w:rPr>
              <w:t>==</w:t>
            </w:r>
            <w:r w:rsidR="008737CB" w:rsidRPr="008737CB">
              <w:t>LIMITS</w:t>
            </w:r>
            <w:r w:rsidR="008737CB">
              <w:rPr>
                <w:rFonts w:hint="eastAsia"/>
              </w:rPr>
              <w:t>=</w:t>
            </w:r>
            <w:r>
              <w:rPr>
                <w:rFonts w:hint="eastAsia"/>
              </w:rPr>
              <w:t>======================</w:t>
            </w:r>
          </w:p>
          <w:p w:rsidR="00376BDF" w:rsidRDefault="00376BDF" w:rsidP="00AE3B45">
            <w:pPr>
              <w:ind w:left="0"/>
            </w:pPr>
          </w:p>
          <w:p w:rsidR="00376BDF" w:rsidRDefault="00376BDF" w:rsidP="00AE3B45">
            <w:pPr>
              <w:ind w:left="0"/>
            </w:pPr>
          </w:p>
          <w:p w:rsidR="00376BDF" w:rsidRDefault="00376BDF" w:rsidP="00376BDF">
            <w:pPr>
              <w:ind w:left="0"/>
            </w:pPr>
            <w:r>
              <w:rPr>
                <w:rFonts w:hint="eastAsia"/>
              </w:rPr>
              <w:t>=============</w:t>
            </w:r>
            <w:r>
              <w:t xml:space="preserve"> </w:t>
            </w:r>
            <w:r>
              <w:rPr>
                <w:rFonts w:hint="eastAsia"/>
              </w:rPr>
              <w:t>===</w:t>
            </w:r>
            <w:r w:rsidRPr="00376BDF">
              <w:t>APPEND ONLY MODE</w:t>
            </w:r>
            <w:r>
              <w:rPr>
                <w:rFonts w:hint="eastAsia"/>
              </w:rPr>
              <w:t>===================</w:t>
            </w:r>
          </w:p>
          <w:p w:rsidR="000465B2" w:rsidRDefault="000465B2" w:rsidP="000465B2">
            <w:pPr>
              <w:ind w:left="0"/>
            </w:pPr>
            <w:r>
              <w:t>#默认情况下，</w:t>
            </w:r>
            <w:proofErr w:type="spellStart"/>
            <w:r>
              <w:t>redis</w:t>
            </w:r>
            <w:proofErr w:type="spellEnd"/>
            <w:r>
              <w:t xml:space="preserve"> 会在后台异步的把数据库镜像备份到磁盘，但是该备份是非常耗时的，而且备份也不能很频繁。所以</w:t>
            </w:r>
            <w:proofErr w:type="spellStart"/>
            <w:r>
              <w:t>redis</w:t>
            </w:r>
            <w:proofErr w:type="spellEnd"/>
            <w:r>
              <w:t xml:space="preserve"> 提供了另外一种更加高效的数据库备份及灾难恢复方式。开启append only 模式之后，</w:t>
            </w:r>
            <w:proofErr w:type="spellStart"/>
            <w:r>
              <w:t>redis</w:t>
            </w:r>
            <w:proofErr w:type="spellEnd"/>
            <w:r>
              <w:t xml:space="preserve"> 会把所接收到的每一次写操作请求都追加到appendonly.aof 文件中，当</w:t>
            </w:r>
            <w:proofErr w:type="spellStart"/>
            <w:r>
              <w:t>redis</w:t>
            </w:r>
            <w:proofErr w:type="spellEnd"/>
            <w:r>
              <w:t xml:space="preserve"> 重新启动时，会从该文件恢复出之前的状态。但是这样会造成appendonly.aof 文件过大，所以</w:t>
            </w:r>
            <w:proofErr w:type="spellStart"/>
            <w:r>
              <w:t>redis</w:t>
            </w:r>
            <w:proofErr w:type="spellEnd"/>
            <w:r>
              <w:t xml:space="preserve"> 还支持了BGREWRITEAOF 指令，对appendonly.aof 进行重新整理。</w:t>
            </w:r>
            <w:r>
              <w:rPr>
                <w:rFonts w:hint="eastAsia"/>
              </w:rPr>
              <w:t>如果不经常进行数据迁移操作，推荐生产环境下的做法为关闭镜像，开启</w:t>
            </w:r>
            <w:r>
              <w:t xml:space="preserve">appendonly.aof，同时可以选择在访问较少的时间每天对appendonly.aof 进行重写一次。  </w:t>
            </w:r>
          </w:p>
          <w:p w:rsidR="000465B2" w:rsidRDefault="000465B2" w:rsidP="000465B2">
            <w:pPr>
              <w:ind w:left="0"/>
            </w:pPr>
            <w:r>
              <w:t xml:space="preserve">#另外，对master机器,主要负责写，建议使用AOF,对于slave,主要负责读，挑选出1-2台开启AOF，其余的建议关闭  </w:t>
            </w:r>
          </w:p>
          <w:p w:rsidR="00DA7D78" w:rsidRDefault="00DA7D78" w:rsidP="00DA7D78">
            <w:pPr>
              <w:ind w:left="0"/>
            </w:pPr>
            <w:proofErr w:type="spellStart"/>
            <w:r w:rsidRPr="00DA7D78">
              <w:t>appendonly</w:t>
            </w:r>
            <w:proofErr w:type="spellEnd"/>
            <w:r w:rsidRPr="00DA7D78">
              <w:t xml:space="preserve"> no</w:t>
            </w:r>
          </w:p>
          <w:p w:rsidR="000465B2" w:rsidRDefault="000465B2" w:rsidP="00DA7D78">
            <w:pPr>
              <w:ind w:left="0"/>
            </w:pPr>
          </w:p>
          <w:p w:rsidR="000465B2" w:rsidRDefault="000465B2" w:rsidP="00DA7D78">
            <w:pPr>
              <w:ind w:left="0"/>
            </w:pPr>
            <w:r w:rsidRPr="000465B2">
              <w:t>#</w:t>
            </w:r>
            <w:proofErr w:type="spellStart"/>
            <w:r w:rsidRPr="000465B2">
              <w:t>aof</w:t>
            </w:r>
            <w:proofErr w:type="spellEnd"/>
            <w:r w:rsidRPr="000465B2">
              <w:t xml:space="preserve">文件名字，默认为appendonly.aof  </w:t>
            </w:r>
          </w:p>
          <w:p w:rsidR="00DA7D78" w:rsidRDefault="00DA7D78" w:rsidP="00DA7D78">
            <w:pPr>
              <w:ind w:left="0"/>
            </w:pPr>
            <w:proofErr w:type="spellStart"/>
            <w:r w:rsidRPr="00DA7D78">
              <w:t>appendfilename</w:t>
            </w:r>
            <w:proofErr w:type="spellEnd"/>
            <w:r w:rsidRPr="00DA7D78">
              <w:t xml:space="preserve"> "appendonly.aof"</w:t>
            </w:r>
          </w:p>
          <w:p w:rsidR="000465B2" w:rsidRDefault="000465B2" w:rsidP="00DA7D78">
            <w:pPr>
              <w:ind w:left="0"/>
            </w:pPr>
          </w:p>
          <w:p w:rsidR="000465B2" w:rsidRDefault="000465B2" w:rsidP="00DA7D78">
            <w:pPr>
              <w:ind w:left="0"/>
            </w:pPr>
            <w:r w:rsidRPr="000465B2">
              <w:t># 设置对appendonly.aof 文件进行同步的频率。always表示每次有写操作都进行同步，</w:t>
            </w:r>
            <w:proofErr w:type="spellStart"/>
            <w:r w:rsidRPr="000465B2">
              <w:t>everysec</w:t>
            </w:r>
            <w:proofErr w:type="spellEnd"/>
            <w:r w:rsidRPr="000465B2">
              <w:t xml:space="preserve"> 表示对写操作进行累积，每秒同步一次。no不主动</w:t>
            </w:r>
            <w:proofErr w:type="spellStart"/>
            <w:r w:rsidRPr="000465B2">
              <w:t>fsync</w:t>
            </w:r>
            <w:proofErr w:type="spellEnd"/>
            <w:r w:rsidRPr="000465B2">
              <w:t xml:space="preserve">，由OS自己来完成。这个需要根据实际业务场景进行配置  </w:t>
            </w:r>
          </w:p>
          <w:p w:rsidR="00DA7D78" w:rsidRDefault="00DA7D78" w:rsidP="00DA7D78">
            <w:pPr>
              <w:ind w:left="0"/>
            </w:pPr>
            <w:proofErr w:type="spellStart"/>
            <w:r w:rsidRPr="00DA7D78">
              <w:t>appendfsync</w:t>
            </w:r>
            <w:proofErr w:type="spellEnd"/>
            <w:r w:rsidRPr="00DA7D78">
              <w:t xml:space="preserve"> </w:t>
            </w:r>
            <w:proofErr w:type="spellStart"/>
            <w:r w:rsidRPr="00DA7D78">
              <w:t>everysec</w:t>
            </w:r>
            <w:proofErr w:type="spellEnd"/>
          </w:p>
          <w:p w:rsidR="000465B2" w:rsidRDefault="000465B2" w:rsidP="00DA7D78">
            <w:pPr>
              <w:ind w:left="0"/>
            </w:pPr>
            <w:r w:rsidRPr="000465B2">
              <w:t># 在</w:t>
            </w:r>
            <w:proofErr w:type="spellStart"/>
            <w:r w:rsidRPr="000465B2">
              <w:t>aof</w:t>
            </w:r>
            <w:proofErr w:type="spellEnd"/>
            <w:r w:rsidRPr="000465B2">
              <w:t xml:space="preserve"> rewrite期间,是否对</w:t>
            </w:r>
            <w:proofErr w:type="spellStart"/>
            <w:r w:rsidRPr="000465B2">
              <w:t>aof</w:t>
            </w:r>
            <w:proofErr w:type="spellEnd"/>
            <w:r w:rsidRPr="000465B2">
              <w:t>新记录的append暂缓使用文件同步策略,主要考虑磁盘IO开支和请求阻塞时间。默认为no,表示"不暂缓",新的</w:t>
            </w:r>
            <w:proofErr w:type="spellStart"/>
            <w:r w:rsidRPr="000465B2">
              <w:t>aof</w:t>
            </w:r>
            <w:proofErr w:type="spellEnd"/>
            <w:r w:rsidRPr="000465B2">
              <w:t xml:space="preserve">记录仍然会被立即同步  </w:t>
            </w:r>
          </w:p>
          <w:p w:rsidR="00DA7D78" w:rsidRDefault="00DA7D78" w:rsidP="00DA7D78">
            <w:pPr>
              <w:ind w:left="0"/>
            </w:pPr>
            <w:r w:rsidRPr="00DA7D78">
              <w:t>no-</w:t>
            </w:r>
            <w:proofErr w:type="spellStart"/>
            <w:r w:rsidRPr="00DA7D78">
              <w:t>appendfsync</w:t>
            </w:r>
            <w:proofErr w:type="spellEnd"/>
            <w:r w:rsidRPr="00DA7D78">
              <w:t>-on-rewrite no</w:t>
            </w:r>
          </w:p>
          <w:p w:rsidR="000465B2" w:rsidRDefault="000465B2" w:rsidP="00DA7D78">
            <w:pPr>
              <w:ind w:left="0"/>
            </w:pPr>
          </w:p>
          <w:p w:rsidR="000465B2" w:rsidRDefault="000465B2" w:rsidP="00DA7D78">
            <w:pPr>
              <w:ind w:left="0"/>
            </w:pPr>
            <w:r w:rsidRPr="000465B2">
              <w:t>#当</w:t>
            </w:r>
            <w:proofErr w:type="spellStart"/>
            <w:r w:rsidRPr="000465B2">
              <w:t>Aof</w:t>
            </w:r>
            <w:proofErr w:type="spellEnd"/>
            <w:r w:rsidRPr="000465B2">
              <w:t xml:space="preserve"> log增长超过指定比例时，重写</w:t>
            </w:r>
            <w:proofErr w:type="spellStart"/>
            <w:r w:rsidRPr="000465B2">
              <w:t>logfile</w:t>
            </w:r>
            <w:proofErr w:type="spellEnd"/>
            <w:r w:rsidRPr="000465B2">
              <w:t>，设置为0表示不自动重写</w:t>
            </w:r>
            <w:proofErr w:type="spellStart"/>
            <w:r w:rsidRPr="000465B2">
              <w:t>Aof</w:t>
            </w:r>
            <w:proofErr w:type="spellEnd"/>
            <w:r w:rsidRPr="000465B2">
              <w:t xml:space="preserve"> 日志，重写是为了使</w:t>
            </w:r>
            <w:proofErr w:type="spellStart"/>
            <w:r w:rsidRPr="000465B2">
              <w:t>aof</w:t>
            </w:r>
            <w:proofErr w:type="spellEnd"/>
            <w:r w:rsidRPr="000465B2">
              <w:t>体积保持最小，而确保保存最完整的数据。</w:t>
            </w:r>
          </w:p>
          <w:p w:rsidR="00DA7D78" w:rsidRDefault="00DA7D78" w:rsidP="00DA7D78">
            <w:pPr>
              <w:ind w:left="0"/>
            </w:pPr>
            <w:r>
              <w:t>auto-</w:t>
            </w:r>
            <w:proofErr w:type="spellStart"/>
            <w:r>
              <w:t>aof</w:t>
            </w:r>
            <w:proofErr w:type="spellEnd"/>
            <w:r>
              <w:t>-rewrite-percentage 100</w:t>
            </w:r>
          </w:p>
          <w:p w:rsidR="000465B2" w:rsidRDefault="000465B2" w:rsidP="00DA7D78">
            <w:pPr>
              <w:ind w:left="0"/>
            </w:pPr>
          </w:p>
          <w:p w:rsidR="000465B2" w:rsidRDefault="000465B2" w:rsidP="00DA7D78">
            <w:pPr>
              <w:ind w:left="0"/>
            </w:pPr>
            <w:r w:rsidRPr="000465B2">
              <w:t>#触发</w:t>
            </w:r>
            <w:proofErr w:type="spellStart"/>
            <w:r w:rsidRPr="000465B2">
              <w:t>aof</w:t>
            </w:r>
            <w:proofErr w:type="spellEnd"/>
            <w:r w:rsidRPr="000465B2">
              <w:t xml:space="preserve"> rewrite的最小文件尺寸  </w:t>
            </w:r>
          </w:p>
          <w:p w:rsidR="00DA7D78" w:rsidRDefault="00DA7D78" w:rsidP="00DA7D78">
            <w:pPr>
              <w:ind w:left="0"/>
            </w:pPr>
            <w:r>
              <w:t>auto-</w:t>
            </w:r>
            <w:proofErr w:type="spellStart"/>
            <w:r>
              <w:t>aof</w:t>
            </w:r>
            <w:proofErr w:type="spellEnd"/>
            <w:r>
              <w:t>-rewrite-min-size 64mb</w:t>
            </w:r>
          </w:p>
          <w:p w:rsidR="000465B2" w:rsidRDefault="000465B2" w:rsidP="00DA7D78">
            <w:pPr>
              <w:ind w:left="0"/>
            </w:pPr>
          </w:p>
          <w:p w:rsidR="00DA7D78" w:rsidRDefault="00DA7D78" w:rsidP="00DA7D78">
            <w:pPr>
              <w:ind w:left="0"/>
            </w:pPr>
            <w:proofErr w:type="spellStart"/>
            <w:r w:rsidRPr="00DA7D78">
              <w:t>aof</w:t>
            </w:r>
            <w:proofErr w:type="spellEnd"/>
            <w:r w:rsidRPr="00DA7D78">
              <w:t>-load-truncated yes</w:t>
            </w:r>
          </w:p>
          <w:p w:rsidR="00DA7D78" w:rsidRDefault="00DA7D78" w:rsidP="00DA7D78">
            <w:pPr>
              <w:ind w:left="0"/>
            </w:pPr>
            <w:r>
              <w:rPr>
                <w:rFonts w:hint="eastAsia"/>
              </w:rPr>
              <w:t>=============</w:t>
            </w:r>
            <w:r>
              <w:t xml:space="preserve"> </w:t>
            </w:r>
            <w:r>
              <w:rPr>
                <w:rFonts w:hint="eastAsia"/>
              </w:rPr>
              <w:t>===</w:t>
            </w:r>
            <w:r w:rsidRPr="00376BDF">
              <w:t>APPEND ONLY MODE</w:t>
            </w:r>
            <w:r>
              <w:rPr>
                <w:rFonts w:hint="eastAsia"/>
              </w:rPr>
              <w:t>===================</w:t>
            </w:r>
          </w:p>
          <w:p w:rsidR="00376BDF" w:rsidRDefault="00376BDF" w:rsidP="00376BDF">
            <w:pPr>
              <w:ind w:left="0"/>
            </w:pPr>
          </w:p>
          <w:p w:rsidR="00376BDF" w:rsidRDefault="00376BDF" w:rsidP="00AE3B45">
            <w:pPr>
              <w:ind w:left="0"/>
            </w:pPr>
          </w:p>
          <w:p w:rsidR="00376BDF" w:rsidRDefault="00376BDF" w:rsidP="00376BDF">
            <w:pPr>
              <w:ind w:left="0"/>
            </w:pPr>
            <w:r>
              <w:rPr>
                <w:rFonts w:hint="eastAsia"/>
              </w:rPr>
              <w:t>=================</w:t>
            </w:r>
            <w:r>
              <w:t xml:space="preserve"> </w:t>
            </w:r>
            <w:r>
              <w:rPr>
                <w:rFonts w:hint="eastAsia"/>
              </w:rPr>
              <w:t>===</w:t>
            </w:r>
            <w:r w:rsidRPr="00376BDF">
              <w:t>LUA SCRIPTING</w:t>
            </w:r>
            <w:r>
              <w:rPr>
                <w:rFonts w:hint="eastAsia"/>
              </w:rPr>
              <w:t xml:space="preserve"> ===================</w:t>
            </w:r>
          </w:p>
          <w:p w:rsidR="00376BDF" w:rsidRDefault="00376BDF" w:rsidP="00376BDF">
            <w:pPr>
              <w:ind w:left="0"/>
            </w:pPr>
            <w:r w:rsidRPr="00376BDF">
              <w:t>#</w:t>
            </w:r>
            <w:proofErr w:type="spellStart"/>
            <w:r w:rsidRPr="00376BDF">
              <w:t>lua</w:t>
            </w:r>
            <w:proofErr w:type="spellEnd"/>
            <w:r w:rsidRPr="00376BDF">
              <w:t>脚本执行的最大时间，单位毫秒</w:t>
            </w:r>
          </w:p>
          <w:p w:rsidR="00376BDF" w:rsidRDefault="00376BDF" w:rsidP="00376BDF">
            <w:pPr>
              <w:ind w:left="0"/>
            </w:pPr>
            <w:proofErr w:type="spellStart"/>
            <w:r w:rsidRPr="00376BDF">
              <w:t>lua</w:t>
            </w:r>
            <w:proofErr w:type="spellEnd"/>
            <w:r w:rsidRPr="00376BDF">
              <w:t>-time-limit 5000</w:t>
            </w:r>
          </w:p>
          <w:p w:rsidR="00376BDF" w:rsidRDefault="00376BDF" w:rsidP="00376BDF">
            <w:pPr>
              <w:ind w:left="0"/>
            </w:pPr>
            <w:r>
              <w:rPr>
                <w:rFonts w:hint="eastAsia"/>
              </w:rPr>
              <w:t>=================</w:t>
            </w:r>
            <w:r>
              <w:t xml:space="preserve"> </w:t>
            </w:r>
            <w:r>
              <w:rPr>
                <w:rFonts w:hint="eastAsia"/>
              </w:rPr>
              <w:t>===</w:t>
            </w:r>
            <w:r w:rsidRPr="00376BDF">
              <w:t>LUA SCRIPTING</w:t>
            </w:r>
            <w:r>
              <w:rPr>
                <w:rFonts w:hint="eastAsia"/>
              </w:rPr>
              <w:t xml:space="preserve"> ===================</w:t>
            </w:r>
          </w:p>
          <w:p w:rsidR="00376BDF" w:rsidRDefault="00376BDF" w:rsidP="00376BDF">
            <w:pPr>
              <w:ind w:left="0"/>
            </w:pPr>
          </w:p>
          <w:p w:rsidR="00473131" w:rsidRDefault="00473131" w:rsidP="00AE3B45">
            <w:pPr>
              <w:ind w:left="0"/>
            </w:pPr>
          </w:p>
          <w:p w:rsidR="00473131" w:rsidRDefault="00473131" w:rsidP="00473131">
            <w:pPr>
              <w:ind w:left="0"/>
            </w:pPr>
            <w:r>
              <w:rPr>
                <w:rFonts w:hint="eastAsia"/>
              </w:rPr>
              <w:t>=================</w:t>
            </w:r>
            <w:r>
              <w:t xml:space="preserve"> </w:t>
            </w:r>
            <w:r>
              <w:rPr>
                <w:rFonts w:hint="eastAsia"/>
              </w:rPr>
              <w:t>===</w:t>
            </w:r>
            <w:r w:rsidRPr="00473131">
              <w:t>SLOW LOG</w:t>
            </w:r>
            <w:r>
              <w:rPr>
                <w:rFonts w:hint="eastAsia"/>
              </w:rPr>
              <w:t>======================</w:t>
            </w:r>
          </w:p>
          <w:p w:rsidR="00473131" w:rsidRDefault="00473131" w:rsidP="00473131">
            <w:pPr>
              <w:ind w:left="0"/>
            </w:pPr>
            <w:r>
              <w:t>#慢日志记录，单位微妙，10000就是10毫秒值，如果操作时间超过此值,将会把command信息"记录"起来.(内存,非文件)。其中"操作时间"不包括网络IO开支,只包括请求达到server后进行"内存实施"的时间."0"表示记录全部操作</w:t>
            </w:r>
          </w:p>
          <w:p w:rsidR="00473131" w:rsidRDefault="00473131" w:rsidP="00473131">
            <w:pPr>
              <w:ind w:left="0"/>
            </w:pPr>
            <w:proofErr w:type="spellStart"/>
            <w:r w:rsidRPr="00473131">
              <w:lastRenderedPageBreak/>
              <w:t>slowlog</w:t>
            </w:r>
            <w:proofErr w:type="spellEnd"/>
            <w:r w:rsidRPr="00473131">
              <w:t>-log-slower-than 10000</w:t>
            </w:r>
          </w:p>
          <w:p w:rsidR="00473131" w:rsidRDefault="00473131" w:rsidP="00473131">
            <w:pPr>
              <w:ind w:left="0"/>
            </w:pPr>
          </w:p>
          <w:p w:rsidR="00473131" w:rsidRDefault="00473131" w:rsidP="00473131">
            <w:pPr>
              <w:ind w:left="0"/>
            </w:pPr>
            <w:r w:rsidRPr="00473131">
              <w:t xml:space="preserve">#"慢操作日志"保留的最大条数,"记录"将会被队列化,如果超过了此长度,旧记录将会被移除。可以通过"SLOWLOG&lt;subcommand&gt; </w:t>
            </w:r>
            <w:proofErr w:type="spellStart"/>
            <w:r w:rsidRPr="00473131">
              <w:t>args</w:t>
            </w:r>
            <w:proofErr w:type="spellEnd"/>
            <w:r w:rsidRPr="00473131">
              <w:t xml:space="preserve">"查看慢记录的信息(SLOWLOG get 10,SLOWLOG reset)  </w:t>
            </w:r>
          </w:p>
          <w:p w:rsidR="00473131" w:rsidRDefault="00473131" w:rsidP="00473131">
            <w:pPr>
              <w:ind w:left="0"/>
            </w:pPr>
            <w:proofErr w:type="spellStart"/>
            <w:r w:rsidRPr="00473131">
              <w:t>slowlog</w:t>
            </w:r>
            <w:proofErr w:type="spellEnd"/>
            <w:r w:rsidRPr="00473131">
              <w:t>-max-</w:t>
            </w:r>
            <w:proofErr w:type="spellStart"/>
            <w:r w:rsidRPr="00473131">
              <w:t>len</w:t>
            </w:r>
            <w:proofErr w:type="spellEnd"/>
            <w:r w:rsidRPr="00473131">
              <w:t xml:space="preserve"> 128</w:t>
            </w:r>
          </w:p>
          <w:p w:rsidR="00473131" w:rsidRDefault="00473131" w:rsidP="00473131">
            <w:pPr>
              <w:ind w:left="0"/>
            </w:pPr>
            <w:r>
              <w:rPr>
                <w:rFonts w:hint="eastAsia"/>
              </w:rPr>
              <w:t>=================</w:t>
            </w:r>
            <w:r>
              <w:t xml:space="preserve"> </w:t>
            </w:r>
            <w:r>
              <w:rPr>
                <w:rFonts w:hint="eastAsia"/>
              </w:rPr>
              <w:t>===</w:t>
            </w:r>
            <w:r w:rsidRPr="00473131">
              <w:t>SLOW LOG</w:t>
            </w:r>
            <w:r>
              <w:rPr>
                <w:rFonts w:hint="eastAsia"/>
              </w:rPr>
              <w:t>======================</w:t>
            </w:r>
          </w:p>
          <w:p w:rsidR="00473131" w:rsidRDefault="00473131" w:rsidP="00AE3B45">
            <w:pPr>
              <w:ind w:left="0"/>
            </w:pPr>
          </w:p>
          <w:p w:rsidR="00473131" w:rsidRDefault="00473131" w:rsidP="00AE3B45">
            <w:pPr>
              <w:ind w:left="0"/>
            </w:pPr>
          </w:p>
          <w:p w:rsidR="00067102" w:rsidRDefault="00067102" w:rsidP="00067102">
            <w:pPr>
              <w:ind w:left="0"/>
            </w:pPr>
            <w:r>
              <w:rPr>
                <w:rFonts w:hint="eastAsia"/>
              </w:rPr>
              <w:t>=================</w:t>
            </w:r>
            <w:r>
              <w:t xml:space="preserve"> </w:t>
            </w:r>
            <w:r w:rsidRPr="00067102">
              <w:t>LATENCY MONITOR</w:t>
            </w:r>
            <w:r>
              <w:rPr>
                <w:rFonts w:hint="eastAsia"/>
              </w:rPr>
              <w:t>===================</w:t>
            </w:r>
          </w:p>
          <w:p w:rsidR="00473131" w:rsidRDefault="00473131" w:rsidP="00473131">
            <w:pPr>
              <w:ind w:left="0"/>
            </w:pPr>
            <w:r>
              <w:rPr>
                <w:rFonts w:hint="eastAsia"/>
              </w:rPr>
              <w:t>#默认的情况下，延迟监控是关闭，因为如果你没有延迟的问题大部分情况下不需要</w:t>
            </w:r>
          </w:p>
          <w:p w:rsidR="00473131" w:rsidRDefault="00473131" w:rsidP="00473131">
            <w:pPr>
              <w:ind w:left="0"/>
            </w:pPr>
            <w:r>
              <w:t>，并且收集数据的行为会对性能造成影响，虽然这个影响很小可以在大负荷下工作</w:t>
            </w:r>
            <w:r>
              <w:rPr>
                <w:rFonts w:hint="eastAsia"/>
              </w:rPr>
              <w:t>。</w:t>
            </w:r>
          </w:p>
          <w:p w:rsidR="00473131" w:rsidRDefault="00473131" w:rsidP="00473131">
            <w:pPr>
              <w:ind w:left="0"/>
            </w:pPr>
            <w:r w:rsidRPr="00473131">
              <w:rPr>
                <w:rFonts w:hint="eastAsia"/>
              </w:rPr>
              <w:t>如果设置为</w:t>
            </w:r>
            <w:r w:rsidRPr="00473131">
              <w:t>0，这个监控将会被关闭</w:t>
            </w:r>
          </w:p>
          <w:p w:rsidR="00067102" w:rsidRDefault="00067102" w:rsidP="00067102">
            <w:pPr>
              <w:ind w:left="0"/>
            </w:pPr>
            <w:r w:rsidRPr="00067102">
              <w:t>latency-monitor-threshold 0</w:t>
            </w:r>
          </w:p>
          <w:p w:rsidR="00067102" w:rsidRDefault="00067102" w:rsidP="00067102">
            <w:pPr>
              <w:ind w:left="0"/>
            </w:pPr>
            <w:r>
              <w:rPr>
                <w:rFonts w:hint="eastAsia"/>
              </w:rPr>
              <w:t>=================</w:t>
            </w:r>
            <w:r>
              <w:t xml:space="preserve"> </w:t>
            </w:r>
            <w:r w:rsidRPr="00067102">
              <w:t>LATENCY MONITOR</w:t>
            </w:r>
            <w:r>
              <w:rPr>
                <w:rFonts w:hint="eastAsia"/>
              </w:rPr>
              <w:t>===================</w:t>
            </w:r>
          </w:p>
          <w:p w:rsidR="00AE3B45" w:rsidRDefault="00AE3B45" w:rsidP="00AE3B45">
            <w:pPr>
              <w:ind w:left="0"/>
            </w:pPr>
          </w:p>
          <w:p w:rsidR="00067102" w:rsidRDefault="00067102" w:rsidP="00AE3B45">
            <w:pPr>
              <w:ind w:left="0"/>
            </w:pPr>
          </w:p>
          <w:p w:rsidR="00067102" w:rsidRDefault="00067102" w:rsidP="00067102">
            <w:pPr>
              <w:ind w:left="0"/>
            </w:pPr>
            <w:r>
              <w:rPr>
                <w:rFonts w:hint="eastAsia"/>
              </w:rPr>
              <w:t>=================</w:t>
            </w:r>
            <w:r>
              <w:t xml:space="preserve"> </w:t>
            </w:r>
            <w:r w:rsidRPr="00067102">
              <w:t>EVENT NOTIFICATION</w:t>
            </w:r>
            <w:r>
              <w:rPr>
                <w:rFonts w:hint="eastAsia"/>
              </w:rPr>
              <w:t>==================</w:t>
            </w:r>
          </w:p>
          <w:p w:rsidR="00473131" w:rsidRDefault="00473131" w:rsidP="00473131">
            <w:pPr>
              <w:ind w:left="0"/>
            </w:pPr>
            <w:r>
              <w:rPr>
                <w:rFonts w:hint="eastAsia"/>
              </w:rPr>
              <w:t>#默认不启用所有的通知，因为大部分的用户不需要这些功能，而且这些功能会带来一些开销，</w:t>
            </w:r>
            <w:r>
              <w:t>如果你没有指定 K 或者 E，没有事件会被传递</w:t>
            </w:r>
          </w:p>
          <w:p w:rsidR="00067102" w:rsidRDefault="00067102" w:rsidP="00067102">
            <w:pPr>
              <w:ind w:left="0"/>
            </w:pPr>
            <w:r w:rsidRPr="00067102">
              <w:t>notify-</w:t>
            </w:r>
            <w:proofErr w:type="spellStart"/>
            <w:r w:rsidRPr="00067102">
              <w:t>keyspace</w:t>
            </w:r>
            <w:proofErr w:type="spellEnd"/>
            <w:r w:rsidRPr="00067102">
              <w:t>-events ""</w:t>
            </w:r>
          </w:p>
          <w:p w:rsidR="00067102" w:rsidRDefault="00067102" w:rsidP="00067102">
            <w:pPr>
              <w:ind w:left="0"/>
            </w:pPr>
            <w:r>
              <w:rPr>
                <w:rFonts w:hint="eastAsia"/>
              </w:rPr>
              <w:t>=================</w:t>
            </w:r>
            <w:r>
              <w:t xml:space="preserve"> </w:t>
            </w:r>
            <w:r w:rsidRPr="00067102">
              <w:t>EVENT NOTIFICATION</w:t>
            </w:r>
            <w:r>
              <w:rPr>
                <w:rFonts w:hint="eastAsia"/>
              </w:rPr>
              <w:t>==================</w:t>
            </w:r>
          </w:p>
          <w:p w:rsidR="00067102" w:rsidRDefault="00067102" w:rsidP="00AE3B45">
            <w:pPr>
              <w:ind w:left="0"/>
            </w:pPr>
          </w:p>
          <w:p w:rsidR="00067102" w:rsidRDefault="00067102" w:rsidP="00AE3B45">
            <w:pPr>
              <w:ind w:left="0"/>
            </w:pPr>
          </w:p>
          <w:p w:rsidR="001B377C" w:rsidRDefault="001B377C" w:rsidP="001B377C">
            <w:pPr>
              <w:ind w:left="0"/>
            </w:pPr>
            <w:r>
              <w:rPr>
                <w:rFonts w:hint="eastAsia"/>
              </w:rPr>
              <w:t>=================</w:t>
            </w:r>
            <w:r>
              <w:t xml:space="preserve"> </w:t>
            </w:r>
            <w:r w:rsidRPr="001B377C">
              <w:t>ADVANCED CONFIG</w:t>
            </w:r>
            <w:r>
              <w:rPr>
                <w:rFonts w:hint="eastAsia"/>
              </w:rPr>
              <w:t>===================</w:t>
            </w:r>
          </w:p>
          <w:p w:rsidR="00104C89" w:rsidRDefault="00104C89" w:rsidP="001B377C">
            <w:pPr>
              <w:ind w:left="0"/>
            </w:pPr>
            <w:r w:rsidRPr="00104C89">
              <w:t>#hash类型的数据结构在编码上可以使用</w:t>
            </w:r>
            <w:proofErr w:type="spellStart"/>
            <w:r w:rsidRPr="00104C89">
              <w:t>ziplist</w:t>
            </w:r>
            <w:proofErr w:type="spellEnd"/>
            <w:r w:rsidRPr="00104C89">
              <w:t>和</w:t>
            </w:r>
            <w:proofErr w:type="spellStart"/>
            <w:r w:rsidRPr="00104C89">
              <w:t>hashtable</w:t>
            </w:r>
            <w:proofErr w:type="spellEnd"/>
            <w:r w:rsidRPr="00104C89">
              <w:t>。</w:t>
            </w:r>
            <w:proofErr w:type="spellStart"/>
            <w:r w:rsidRPr="00104C89">
              <w:t>ziplist</w:t>
            </w:r>
            <w:proofErr w:type="spellEnd"/>
            <w:r w:rsidRPr="00104C89">
              <w:t>的特点就是文件存储(以及内存存储)所需的空间较小,在内容较小时,性能和</w:t>
            </w:r>
            <w:proofErr w:type="spellStart"/>
            <w:r w:rsidRPr="00104C89">
              <w:t>hashtable</w:t>
            </w:r>
            <w:proofErr w:type="spellEnd"/>
            <w:r w:rsidRPr="00104C89">
              <w:t>几乎一样.因此</w:t>
            </w:r>
            <w:proofErr w:type="spellStart"/>
            <w:r w:rsidRPr="00104C89">
              <w:t>redis</w:t>
            </w:r>
            <w:proofErr w:type="spellEnd"/>
            <w:r w:rsidRPr="00104C89">
              <w:t>对hash类型默认采取</w:t>
            </w:r>
            <w:proofErr w:type="spellStart"/>
            <w:r w:rsidRPr="00104C89">
              <w:t>ziplist</w:t>
            </w:r>
            <w:proofErr w:type="spellEnd"/>
            <w:r w:rsidRPr="00104C89">
              <w:t>。如果hash中条目的条目个数或者value长度达到阀值,将会被重构为</w:t>
            </w:r>
            <w:proofErr w:type="spellStart"/>
            <w:r w:rsidRPr="00104C89">
              <w:t>hashtable</w:t>
            </w:r>
            <w:proofErr w:type="spellEnd"/>
            <w:r w:rsidRPr="00104C89">
              <w:t>。</w:t>
            </w:r>
          </w:p>
          <w:p w:rsidR="00104C89" w:rsidRDefault="00104C89" w:rsidP="001B377C">
            <w:pPr>
              <w:ind w:left="0"/>
            </w:pPr>
            <w:r w:rsidRPr="00104C89">
              <w:t>#这个参数指的是</w:t>
            </w:r>
            <w:proofErr w:type="spellStart"/>
            <w:r w:rsidRPr="00104C89">
              <w:t>ziplist</w:t>
            </w:r>
            <w:proofErr w:type="spellEnd"/>
            <w:r w:rsidRPr="00104C89">
              <w:t xml:space="preserve">中允许存储的最大条目个数，，默认为512，建议为128    </w:t>
            </w:r>
          </w:p>
          <w:p w:rsidR="001B377C" w:rsidRDefault="001B377C" w:rsidP="001B377C">
            <w:pPr>
              <w:ind w:left="0"/>
            </w:pPr>
            <w:r>
              <w:t>hash-max-</w:t>
            </w:r>
            <w:proofErr w:type="spellStart"/>
            <w:r>
              <w:t>ziplist</w:t>
            </w:r>
            <w:proofErr w:type="spellEnd"/>
            <w:r>
              <w:t>-entries 512</w:t>
            </w:r>
          </w:p>
          <w:p w:rsidR="00104C89" w:rsidRDefault="00104C89" w:rsidP="001B377C">
            <w:pPr>
              <w:ind w:left="0"/>
            </w:pPr>
            <w:r w:rsidRPr="00104C89">
              <w:t>#</w:t>
            </w:r>
            <w:proofErr w:type="spellStart"/>
            <w:r w:rsidRPr="00104C89">
              <w:t>ziplist</w:t>
            </w:r>
            <w:proofErr w:type="spellEnd"/>
            <w:r w:rsidRPr="00104C89">
              <w:t>中允许条目value值最大字节数，默认为64，建议为1024</w:t>
            </w:r>
          </w:p>
          <w:p w:rsidR="00AE3B45" w:rsidRDefault="001B377C" w:rsidP="001B377C">
            <w:pPr>
              <w:ind w:left="0"/>
            </w:pPr>
            <w:r>
              <w:t>hash-max-</w:t>
            </w:r>
            <w:proofErr w:type="spellStart"/>
            <w:r>
              <w:t>ziplist</w:t>
            </w:r>
            <w:proofErr w:type="spellEnd"/>
            <w:r>
              <w:t>-value 64</w:t>
            </w:r>
          </w:p>
          <w:p w:rsidR="001B377C" w:rsidRDefault="001B377C" w:rsidP="00AE3B45">
            <w:pPr>
              <w:ind w:left="0"/>
            </w:pPr>
          </w:p>
          <w:p w:rsidR="001B377C" w:rsidRDefault="001B377C" w:rsidP="00AE3B45">
            <w:pPr>
              <w:ind w:left="0"/>
            </w:pPr>
          </w:p>
          <w:p w:rsidR="001B377C" w:rsidRDefault="001B377C" w:rsidP="00AE3B45">
            <w:pPr>
              <w:ind w:left="0"/>
            </w:pPr>
            <w:r w:rsidRPr="001B377C">
              <w:t>list-max-</w:t>
            </w:r>
            <w:proofErr w:type="spellStart"/>
            <w:r w:rsidRPr="001B377C">
              <w:t>ziplist</w:t>
            </w:r>
            <w:proofErr w:type="spellEnd"/>
            <w:r w:rsidRPr="001B377C">
              <w:t>-size -2</w:t>
            </w:r>
          </w:p>
          <w:p w:rsidR="001B377C" w:rsidRDefault="001B377C" w:rsidP="00AE3B45">
            <w:pPr>
              <w:ind w:left="0"/>
            </w:pPr>
            <w:r w:rsidRPr="001B377C">
              <w:t>list-compress-depth 0</w:t>
            </w:r>
          </w:p>
          <w:p w:rsidR="00104C89" w:rsidRDefault="00104C89" w:rsidP="00AE3B45">
            <w:pPr>
              <w:ind w:left="0"/>
            </w:pPr>
          </w:p>
          <w:p w:rsidR="001B377C" w:rsidRDefault="00104C89" w:rsidP="00AE3B45">
            <w:pPr>
              <w:ind w:left="0"/>
            </w:pPr>
            <w:r w:rsidRPr="00104C89">
              <w:t>#</w:t>
            </w:r>
            <w:proofErr w:type="spellStart"/>
            <w:r w:rsidRPr="00104C89">
              <w:t>intset</w:t>
            </w:r>
            <w:proofErr w:type="spellEnd"/>
            <w:r w:rsidRPr="00104C89">
              <w:t>中允许保存的最大条目个数,如果达到阀值,</w:t>
            </w:r>
            <w:proofErr w:type="spellStart"/>
            <w:r w:rsidRPr="00104C89">
              <w:t>intset</w:t>
            </w:r>
            <w:proofErr w:type="spellEnd"/>
            <w:r w:rsidRPr="00104C89">
              <w:t>将会被重构为</w:t>
            </w:r>
            <w:proofErr w:type="spellStart"/>
            <w:r w:rsidRPr="00104C89">
              <w:t>hashtable</w:t>
            </w:r>
            <w:proofErr w:type="spellEnd"/>
          </w:p>
          <w:p w:rsidR="00AE3B45" w:rsidRDefault="00AE3B45" w:rsidP="00AE3B45">
            <w:pPr>
              <w:ind w:left="0"/>
            </w:pPr>
            <w:r>
              <w:t>set-max-</w:t>
            </w:r>
            <w:proofErr w:type="spellStart"/>
            <w:r>
              <w:t>intset</w:t>
            </w:r>
            <w:proofErr w:type="spellEnd"/>
            <w:r>
              <w:t>-entries 512</w:t>
            </w:r>
          </w:p>
          <w:p w:rsidR="001B377C" w:rsidRDefault="001B377C" w:rsidP="001B377C">
            <w:pPr>
              <w:ind w:left="0"/>
            </w:pPr>
          </w:p>
          <w:p w:rsidR="00104C89" w:rsidRDefault="00104C89" w:rsidP="001B377C">
            <w:pPr>
              <w:ind w:left="0"/>
            </w:pPr>
            <w:r>
              <w:rPr>
                <w:rFonts w:hint="eastAsia"/>
              </w:rPr>
              <w:t>#</w:t>
            </w:r>
            <w:proofErr w:type="spellStart"/>
            <w:r w:rsidRPr="00104C89">
              <w:t>zset</w:t>
            </w:r>
            <w:proofErr w:type="spellEnd"/>
            <w:r w:rsidRPr="00104C89">
              <w:t>为有序集合,有2中编码类型:</w:t>
            </w:r>
            <w:proofErr w:type="spellStart"/>
            <w:r w:rsidRPr="00104C89">
              <w:t>ziplist,skiplist</w:t>
            </w:r>
            <w:proofErr w:type="spellEnd"/>
            <w:r w:rsidRPr="00104C89">
              <w:t>。因为"排序"将会消耗额外的性能,当</w:t>
            </w:r>
            <w:proofErr w:type="spellStart"/>
            <w:r w:rsidRPr="00104C89">
              <w:t>zset</w:t>
            </w:r>
            <w:proofErr w:type="spellEnd"/>
            <w:r w:rsidRPr="00104C89">
              <w:t>中数据较多时,将会被重构为</w:t>
            </w:r>
            <w:proofErr w:type="spellStart"/>
            <w:r w:rsidRPr="00104C89">
              <w:t>skiplist</w:t>
            </w:r>
            <w:proofErr w:type="spellEnd"/>
            <w:r w:rsidRPr="00104C89">
              <w:t>。</w:t>
            </w:r>
          </w:p>
          <w:p w:rsidR="001B377C" w:rsidRDefault="001B377C" w:rsidP="001B377C">
            <w:pPr>
              <w:ind w:left="0"/>
            </w:pPr>
            <w:proofErr w:type="spellStart"/>
            <w:r>
              <w:t>zset</w:t>
            </w:r>
            <w:proofErr w:type="spellEnd"/>
            <w:r>
              <w:t>-max-</w:t>
            </w:r>
            <w:proofErr w:type="spellStart"/>
            <w:r>
              <w:t>ziplist</w:t>
            </w:r>
            <w:proofErr w:type="spellEnd"/>
            <w:r>
              <w:t>-entries 128</w:t>
            </w:r>
          </w:p>
          <w:p w:rsidR="00104C89" w:rsidRDefault="00104C89" w:rsidP="001B377C">
            <w:pPr>
              <w:ind w:left="0"/>
            </w:pPr>
            <w:r w:rsidRPr="00104C89">
              <w:t>#</w:t>
            </w:r>
            <w:proofErr w:type="spellStart"/>
            <w:r w:rsidRPr="00104C89">
              <w:t>zset</w:t>
            </w:r>
            <w:proofErr w:type="spellEnd"/>
            <w:r w:rsidRPr="00104C89">
              <w:t>中允许条目value值最大字节数，默认为64，建议为1024</w:t>
            </w:r>
          </w:p>
          <w:p w:rsidR="001B377C" w:rsidRDefault="001B377C" w:rsidP="001B377C">
            <w:pPr>
              <w:ind w:left="0"/>
            </w:pPr>
            <w:proofErr w:type="spellStart"/>
            <w:r>
              <w:t>zset</w:t>
            </w:r>
            <w:proofErr w:type="spellEnd"/>
            <w:r>
              <w:t>-max-</w:t>
            </w:r>
            <w:proofErr w:type="spellStart"/>
            <w:r>
              <w:t>ziplist</w:t>
            </w:r>
            <w:proofErr w:type="spellEnd"/>
            <w:r>
              <w:t>-value 64</w:t>
            </w:r>
          </w:p>
          <w:p w:rsidR="00AE3B45" w:rsidRDefault="00AE3B45" w:rsidP="00AE3B45">
            <w:pPr>
              <w:ind w:left="0"/>
            </w:pPr>
          </w:p>
          <w:p w:rsidR="001B377C" w:rsidRDefault="001B377C" w:rsidP="00AE3B45">
            <w:pPr>
              <w:ind w:left="0"/>
            </w:pPr>
            <w:proofErr w:type="spellStart"/>
            <w:r w:rsidRPr="001B377C">
              <w:t>hll</w:t>
            </w:r>
            <w:proofErr w:type="spellEnd"/>
            <w:r w:rsidRPr="001B377C">
              <w:t>-sparse-max-bytes 3000</w:t>
            </w:r>
          </w:p>
          <w:p w:rsidR="00104C89" w:rsidRDefault="00104C89" w:rsidP="00AE3B45">
            <w:pPr>
              <w:ind w:left="0"/>
            </w:pPr>
          </w:p>
          <w:p w:rsidR="00104C89" w:rsidRDefault="00104C89" w:rsidP="00AE3B45">
            <w:pPr>
              <w:ind w:left="0"/>
            </w:pPr>
            <w:r w:rsidRPr="00104C89">
              <w:t>#是否开启顶层数据结构的rehash功能,如果内存允许,请开启。rehash能够很大程度上提高K-V存取的效率</w:t>
            </w:r>
          </w:p>
          <w:p w:rsidR="00AE3B45" w:rsidRDefault="001B377C" w:rsidP="00AE3B45">
            <w:pPr>
              <w:ind w:left="0"/>
            </w:pPr>
            <w:proofErr w:type="spellStart"/>
            <w:r w:rsidRPr="001B377C">
              <w:t>activerehashing</w:t>
            </w:r>
            <w:proofErr w:type="spellEnd"/>
            <w:r w:rsidRPr="001B377C">
              <w:t xml:space="preserve"> yes</w:t>
            </w:r>
          </w:p>
          <w:p w:rsidR="00D22FC0" w:rsidRDefault="00D22FC0" w:rsidP="00AE3B45">
            <w:pPr>
              <w:ind w:left="0"/>
            </w:pPr>
          </w:p>
          <w:p w:rsidR="00D22FC0" w:rsidRDefault="00D22FC0" w:rsidP="00D22FC0">
            <w:pPr>
              <w:ind w:left="0"/>
            </w:pPr>
            <w:r>
              <w:t>#客户端buffer控制。在客户端与server进行的交互中,每个连接都会与一个buffer关联,此buffer用来队列化等待被client接受的响应信息。如果client不能及时的消费响应信息,那么buffer将会被不断积压而给server带来内存压力.如果buffer中积压的数据达到阀值,将会导致连接被关闭,buffer被移除。</w:t>
            </w:r>
            <w:r w:rsidR="00104C89">
              <w:t xml:space="preserve">  </w:t>
            </w:r>
          </w:p>
          <w:p w:rsidR="00D22FC0" w:rsidRDefault="00D22FC0" w:rsidP="00D22FC0">
            <w:pPr>
              <w:ind w:left="0"/>
            </w:pPr>
            <w:r>
              <w:t>#buffer控制类型包括:normal -&gt; 普通连接；slave-&gt;与slave之间的连接；</w:t>
            </w:r>
            <w:proofErr w:type="spellStart"/>
            <w:r>
              <w:t>pubsub</w:t>
            </w:r>
            <w:proofErr w:type="spellEnd"/>
            <w:r>
              <w:t xml:space="preserve"> -&gt;pub/sub类型连接，此类型的连接，往往会产生此种问题;因为pub端会密集的发布消息,但是sub端可能消费不足.</w:t>
            </w:r>
          </w:p>
          <w:p w:rsidR="00D22FC0" w:rsidRDefault="00D22FC0" w:rsidP="00D22FC0">
            <w:pPr>
              <w:ind w:left="0"/>
            </w:pPr>
            <w:r>
              <w:t>指令格式:client-output-buffer-limit &lt;class&gt; &lt;hard&gt;&lt;soft&gt;&lt;seconds&gt;",</w:t>
            </w:r>
          </w:p>
          <w:p w:rsidR="001B377C" w:rsidRDefault="00D22FC0" w:rsidP="00D22FC0">
            <w:pPr>
              <w:ind w:left="0"/>
            </w:pPr>
            <w:r>
              <w:t>其中hard表示buffer最大值,一旦达到阀值将立即关闭连接;soft表示"容忍值",它和seconds配合,如果buffer值超过soft且持续时间达到了seconds,也将立即关闭连接,如果超过了soft但是在seconds之后，buffer数据小于了soft,连接将会被保留.其中hard和soft都设置为0,则表示禁用buffer控制.通常hard值大于soft.</w:t>
            </w:r>
          </w:p>
          <w:p w:rsidR="001B377C" w:rsidRDefault="001B377C" w:rsidP="001B377C">
            <w:pPr>
              <w:ind w:left="0"/>
            </w:pPr>
            <w:r>
              <w:t xml:space="preserve">client-output-buffer-limit normal 0 </w:t>
            </w:r>
            <w:proofErr w:type="spellStart"/>
            <w:r>
              <w:t>0</w:t>
            </w:r>
            <w:proofErr w:type="spellEnd"/>
            <w:r>
              <w:t xml:space="preserve"> </w:t>
            </w:r>
            <w:proofErr w:type="spellStart"/>
            <w:r>
              <w:t>0</w:t>
            </w:r>
            <w:proofErr w:type="spellEnd"/>
          </w:p>
          <w:p w:rsidR="001B377C" w:rsidRDefault="001B377C" w:rsidP="001B377C">
            <w:pPr>
              <w:ind w:left="0"/>
            </w:pPr>
            <w:r>
              <w:t>client-output-buffer-limit slave 256mb 64mb 60</w:t>
            </w:r>
          </w:p>
          <w:p w:rsidR="00D22FC0" w:rsidRDefault="001B377C" w:rsidP="001B377C">
            <w:pPr>
              <w:ind w:left="0"/>
            </w:pPr>
            <w:r>
              <w:t xml:space="preserve">client-output-buffer-limit </w:t>
            </w:r>
            <w:proofErr w:type="spellStart"/>
            <w:r>
              <w:t>pubsub</w:t>
            </w:r>
            <w:proofErr w:type="spellEnd"/>
            <w:r>
              <w:t xml:space="preserve"> 32mb 8mb 60</w:t>
            </w:r>
          </w:p>
          <w:p w:rsidR="00D22FC0" w:rsidRDefault="00D22FC0" w:rsidP="001B377C">
            <w:pPr>
              <w:ind w:left="0"/>
            </w:pPr>
            <w:r w:rsidRPr="00D22FC0">
              <w:lastRenderedPageBreak/>
              <w:t>#</w:t>
            </w:r>
            <w:proofErr w:type="spellStart"/>
            <w:r w:rsidRPr="00D22FC0">
              <w:t>Redis</w:t>
            </w:r>
            <w:proofErr w:type="spellEnd"/>
            <w:r w:rsidRPr="00D22FC0">
              <w:t xml:space="preserve"> server执行后台任务的频率,默认为10,此值越大表示</w:t>
            </w:r>
            <w:proofErr w:type="spellStart"/>
            <w:r w:rsidRPr="00D22FC0">
              <w:t>redis</w:t>
            </w:r>
            <w:proofErr w:type="spellEnd"/>
            <w:r w:rsidRPr="00D22FC0">
              <w:t>对"间歇性task"的执行次数越频繁(次数/秒)。"间歇性task"包括"过期集合"检测、关闭"空闲超时"的连接等,此值必须大于0且小于500。此值过小就意味着更多的</w:t>
            </w:r>
            <w:proofErr w:type="spellStart"/>
            <w:r w:rsidRPr="00D22FC0">
              <w:t>cpu</w:t>
            </w:r>
            <w:proofErr w:type="spellEnd"/>
            <w:r w:rsidRPr="00D22FC0">
              <w:t xml:space="preserve">周期消耗,后台task被轮询的次数更频繁。此值过大意味着"内存敏感"性较差。建议采用默认值。  </w:t>
            </w:r>
          </w:p>
          <w:p w:rsidR="00D824F5" w:rsidRDefault="00AE3B45" w:rsidP="001B377C">
            <w:pPr>
              <w:ind w:left="0"/>
            </w:pPr>
            <w:proofErr w:type="spellStart"/>
            <w:r>
              <w:t>hz</w:t>
            </w:r>
            <w:proofErr w:type="spellEnd"/>
            <w:r>
              <w:t xml:space="preserve"> 10</w:t>
            </w:r>
          </w:p>
          <w:p w:rsidR="001B377C" w:rsidRDefault="001B377C" w:rsidP="001B377C">
            <w:pPr>
              <w:ind w:left="0"/>
            </w:pPr>
          </w:p>
          <w:p w:rsidR="001B377C" w:rsidRDefault="001B377C" w:rsidP="001B377C">
            <w:pPr>
              <w:ind w:left="0"/>
            </w:pPr>
            <w:r w:rsidRPr="001B377C">
              <w:t>#当一个child在重写AOF文件的时候，如果</w:t>
            </w:r>
            <w:proofErr w:type="spellStart"/>
            <w:r w:rsidRPr="001B377C">
              <w:t>aof</w:t>
            </w:r>
            <w:proofErr w:type="spellEnd"/>
            <w:r w:rsidRPr="001B377C">
              <w:t>-rewrite-incremental-</w:t>
            </w:r>
            <w:proofErr w:type="spellStart"/>
            <w:r w:rsidRPr="001B377C">
              <w:t>fsync</w:t>
            </w:r>
            <w:proofErr w:type="spellEnd"/>
            <w:r w:rsidRPr="001B377C">
              <w:t>值为yes生效，那么这个文件会以每次32M数据的来被同步，这大量新增提交到磁盘是有用的，并且能避免高峰延迟。</w:t>
            </w:r>
          </w:p>
          <w:p w:rsidR="001B377C" w:rsidRDefault="001B377C" w:rsidP="00AE3B45">
            <w:pPr>
              <w:ind w:left="0"/>
            </w:pPr>
            <w:proofErr w:type="spellStart"/>
            <w:r w:rsidRPr="001B377C">
              <w:t>aof</w:t>
            </w:r>
            <w:proofErr w:type="spellEnd"/>
            <w:r w:rsidRPr="001B377C">
              <w:t>-rewrite-incremental-</w:t>
            </w:r>
            <w:proofErr w:type="spellStart"/>
            <w:r w:rsidRPr="001B377C">
              <w:t>fsync</w:t>
            </w:r>
            <w:proofErr w:type="spellEnd"/>
            <w:r w:rsidRPr="001B377C">
              <w:t xml:space="preserve"> yes</w:t>
            </w:r>
          </w:p>
          <w:p w:rsidR="001B377C" w:rsidRDefault="001B377C" w:rsidP="001B377C">
            <w:pPr>
              <w:ind w:left="0"/>
            </w:pPr>
            <w:r>
              <w:rPr>
                <w:rFonts w:hint="eastAsia"/>
              </w:rPr>
              <w:t>=================</w:t>
            </w:r>
            <w:r>
              <w:t xml:space="preserve"> </w:t>
            </w:r>
            <w:r w:rsidRPr="001B377C">
              <w:t>ADVANCED CONFIG</w:t>
            </w:r>
            <w:r>
              <w:rPr>
                <w:rFonts w:hint="eastAsia"/>
              </w:rPr>
              <w:t>===================</w:t>
            </w:r>
          </w:p>
          <w:p w:rsidR="001B377C" w:rsidRDefault="001B377C" w:rsidP="00AE3B45">
            <w:pPr>
              <w:ind w:left="0"/>
            </w:pPr>
          </w:p>
        </w:tc>
      </w:tr>
    </w:tbl>
    <w:p w:rsidR="00D824F5" w:rsidRPr="00D824F5" w:rsidRDefault="00D824F5" w:rsidP="00D824F5"/>
    <w:sectPr w:rsidR="00D824F5" w:rsidRPr="00D824F5"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4E1" w:rsidRDefault="001C14E1" w:rsidP="0063642F">
      <w:pPr>
        <w:spacing w:after="0"/>
      </w:pPr>
      <w:r>
        <w:separator/>
      </w:r>
    </w:p>
  </w:endnote>
  <w:endnote w:type="continuationSeparator" w:id="0">
    <w:p w:rsidR="001C14E1" w:rsidRDefault="001C14E1" w:rsidP="006364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677610"/>
      <w:docPartObj>
        <w:docPartGallery w:val="Page Numbers (Bottom of Page)"/>
        <w:docPartUnique/>
      </w:docPartObj>
    </w:sdtPr>
    <w:sdtContent>
      <w:p w:rsidR="00490EDD" w:rsidRDefault="00293D9A">
        <w:pPr>
          <w:pStyle w:val="Footer"/>
          <w:jc w:val="right"/>
        </w:pPr>
        <w:fldSimple w:instr=" PAGE   \* MERGEFORMAT ">
          <w:r w:rsidR="00C046E0">
            <w:rPr>
              <w:noProof/>
            </w:rPr>
            <w:t>10</w:t>
          </w:r>
        </w:fldSimple>
      </w:p>
    </w:sdtContent>
  </w:sdt>
  <w:p w:rsidR="00490EDD" w:rsidRDefault="00490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4E1" w:rsidRDefault="001C14E1" w:rsidP="0063642F">
      <w:pPr>
        <w:spacing w:after="0"/>
      </w:pPr>
      <w:r>
        <w:separator/>
      </w:r>
    </w:p>
  </w:footnote>
  <w:footnote w:type="continuationSeparator" w:id="0">
    <w:p w:rsidR="001C14E1" w:rsidRDefault="001C14E1" w:rsidP="0063642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C32F4"/>
    <w:multiLevelType w:val="hybridMultilevel"/>
    <w:tmpl w:val="E0C45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7B5DA6"/>
    <w:rsid w:val="00037987"/>
    <w:rsid w:val="000465B2"/>
    <w:rsid w:val="00067102"/>
    <w:rsid w:val="00104C89"/>
    <w:rsid w:val="00196948"/>
    <w:rsid w:val="001B377C"/>
    <w:rsid w:val="001B4A33"/>
    <w:rsid w:val="001C14E1"/>
    <w:rsid w:val="001D3CBC"/>
    <w:rsid w:val="00293D9A"/>
    <w:rsid w:val="002C380C"/>
    <w:rsid w:val="0030459A"/>
    <w:rsid w:val="003603B7"/>
    <w:rsid w:val="00376BDF"/>
    <w:rsid w:val="00473131"/>
    <w:rsid w:val="004843B6"/>
    <w:rsid w:val="00490EDD"/>
    <w:rsid w:val="004C78F9"/>
    <w:rsid w:val="00560AAF"/>
    <w:rsid w:val="00562410"/>
    <w:rsid w:val="005E3081"/>
    <w:rsid w:val="005E38FA"/>
    <w:rsid w:val="0063642F"/>
    <w:rsid w:val="006E63AF"/>
    <w:rsid w:val="006F5AF9"/>
    <w:rsid w:val="007960FA"/>
    <w:rsid w:val="007B5DA6"/>
    <w:rsid w:val="007D6E47"/>
    <w:rsid w:val="008261CD"/>
    <w:rsid w:val="008737CB"/>
    <w:rsid w:val="008B5ACA"/>
    <w:rsid w:val="008C5117"/>
    <w:rsid w:val="00904415"/>
    <w:rsid w:val="0097777A"/>
    <w:rsid w:val="0099619D"/>
    <w:rsid w:val="009D5000"/>
    <w:rsid w:val="00A005B7"/>
    <w:rsid w:val="00A6592F"/>
    <w:rsid w:val="00AE3B45"/>
    <w:rsid w:val="00AE6CF0"/>
    <w:rsid w:val="00C03A83"/>
    <w:rsid w:val="00C046E0"/>
    <w:rsid w:val="00C61D5F"/>
    <w:rsid w:val="00D22FC0"/>
    <w:rsid w:val="00D24EDE"/>
    <w:rsid w:val="00D80E2B"/>
    <w:rsid w:val="00D824F5"/>
    <w:rsid w:val="00DA7D78"/>
    <w:rsid w:val="00DB6FA6"/>
    <w:rsid w:val="00DE6E85"/>
    <w:rsid w:val="00E847A4"/>
    <w:rsid w:val="00E878FC"/>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6F5AF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642F"/>
    <w:pPr>
      <w:tabs>
        <w:tab w:val="center" w:pos="4320"/>
        <w:tab w:val="right" w:pos="8640"/>
      </w:tabs>
      <w:spacing w:after="0"/>
    </w:pPr>
  </w:style>
  <w:style w:type="character" w:customStyle="1" w:styleId="HeaderChar">
    <w:name w:val="Header Char"/>
    <w:basedOn w:val="DefaultParagraphFont"/>
    <w:link w:val="Header"/>
    <w:uiPriority w:val="99"/>
    <w:semiHidden/>
    <w:rsid w:val="0063642F"/>
    <w:rPr>
      <w:rFonts w:ascii="微软雅黑" w:hAnsi="微软雅黑"/>
      <w:sz w:val="24"/>
    </w:rPr>
  </w:style>
  <w:style w:type="paragraph" w:styleId="Footer">
    <w:name w:val="footer"/>
    <w:basedOn w:val="Normal"/>
    <w:link w:val="FooterChar"/>
    <w:uiPriority w:val="99"/>
    <w:unhideWhenUsed/>
    <w:rsid w:val="0063642F"/>
    <w:pPr>
      <w:tabs>
        <w:tab w:val="center" w:pos="4320"/>
        <w:tab w:val="right" w:pos="8640"/>
      </w:tabs>
      <w:spacing w:after="0"/>
    </w:pPr>
  </w:style>
  <w:style w:type="character" w:customStyle="1" w:styleId="FooterChar">
    <w:name w:val="Footer Char"/>
    <w:basedOn w:val="DefaultParagraphFont"/>
    <w:link w:val="Footer"/>
    <w:uiPriority w:val="99"/>
    <w:rsid w:val="0063642F"/>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92409208">
      <w:bodyDiv w:val="1"/>
      <w:marLeft w:val="0"/>
      <w:marRight w:val="0"/>
      <w:marTop w:val="0"/>
      <w:marBottom w:val="0"/>
      <w:divBdr>
        <w:top w:val="none" w:sz="0" w:space="0" w:color="auto"/>
        <w:left w:val="none" w:sz="0" w:space="0" w:color="auto"/>
        <w:bottom w:val="none" w:sz="0" w:space="0" w:color="auto"/>
        <w:right w:val="none" w:sz="0" w:space="0" w:color="auto"/>
      </w:divBdr>
    </w:div>
    <w:div w:id="207231536">
      <w:bodyDiv w:val="1"/>
      <w:marLeft w:val="0"/>
      <w:marRight w:val="0"/>
      <w:marTop w:val="0"/>
      <w:marBottom w:val="0"/>
      <w:divBdr>
        <w:top w:val="none" w:sz="0" w:space="0" w:color="auto"/>
        <w:left w:val="none" w:sz="0" w:space="0" w:color="auto"/>
        <w:bottom w:val="none" w:sz="0" w:space="0" w:color="auto"/>
        <w:right w:val="none" w:sz="0" w:space="0" w:color="auto"/>
      </w:divBdr>
    </w:div>
    <w:div w:id="275991031">
      <w:bodyDiv w:val="1"/>
      <w:marLeft w:val="0"/>
      <w:marRight w:val="0"/>
      <w:marTop w:val="0"/>
      <w:marBottom w:val="0"/>
      <w:divBdr>
        <w:top w:val="none" w:sz="0" w:space="0" w:color="auto"/>
        <w:left w:val="none" w:sz="0" w:space="0" w:color="auto"/>
        <w:bottom w:val="none" w:sz="0" w:space="0" w:color="auto"/>
        <w:right w:val="none" w:sz="0" w:space="0" w:color="auto"/>
      </w:divBdr>
    </w:div>
    <w:div w:id="290137830">
      <w:bodyDiv w:val="1"/>
      <w:marLeft w:val="0"/>
      <w:marRight w:val="0"/>
      <w:marTop w:val="0"/>
      <w:marBottom w:val="0"/>
      <w:divBdr>
        <w:top w:val="none" w:sz="0" w:space="0" w:color="auto"/>
        <w:left w:val="none" w:sz="0" w:space="0" w:color="auto"/>
        <w:bottom w:val="none" w:sz="0" w:space="0" w:color="auto"/>
        <w:right w:val="none" w:sz="0" w:space="0" w:color="auto"/>
      </w:divBdr>
    </w:div>
    <w:div w:id="354229289">
      <w:bodyDiv w:val="1"/>
      <w:marLeft w:val="0"/>
      <w:marRight w:val="0"/>
      <w:marTop w:val="0"/>
      <w:marBottom w:val="0"/>
      <w:divBdr>
        <w:top w:val="none" w:sz="0" w:space="0" w:color="auto"/>
        <w:left w:val="none" w:sz="0" w:space="0" w:color="auto"/>
        <w:bottom w:val="none" w:sz="0" w:space="0" w:color="auto"/>
        <w:right w:val="none" w:sz="0" w:space="0" w:color="auto"/>
      </w:divBdr>
    </w:div>
    <w:div w:id="364984947">
      <w:bodyDiv w:val="1"/>
      <w:marLeft w:val="0"/>
      <w:marRight w:val="0"/>
      <w:marTop w:val="0"/>
      <w:marBottom w:val="0"/>
      <w:divBdr>
        <w:top w:val="none" w:sz="0" w:space="0" w:color="auto"/>
        <w:left w:val="none" w:sz="0" w:space="0" w:color="auto"/>
        <w:bottom w:val="none" w:sz="0" w:space="0" w:color="auto"/>
        <w:right w:val="none" w:sz="0" w:space="0" w:color="auto"/>
      </w:divBdr>
    </w:div>
    <w:div w:id="368260123">
      <w:bodyDiv w:val="1"/>
      <w:marLeft w:val="0"/>
      <w:marRight w:val="0"/>
      <w:marTop w:val="0"/>
      <w:marBottom w:val="0"/>
      <w:divBdr>
        <w:top w:val="none" w:sz="0" w:space="0" w:color="auto"/>
        <w:left w:val="none" w:sz="0" w:space="0" w:color="auto"/>
        <w:bottom w:val="none" w:sz="0" w:space="0" w:color="auto"/>
        <w:right w:val="none" w:sz="0" w:space="0" w:color="auto"/>
      </w:divBdr>
    </w:div>
    <w:div w:id="453837020">
      <w:bodyDiv w:val="1"/>
      <w:marLeft w:val="0"/>
      <w:marRight w:val="0"/>
      <w:marTop w:val="0"/>
      <w:marBottom w:val="0"/>
      <w:divBdr>
        <w:top w:val="none" w:sz="0" w:space="0" w:color="auto"/>
        <w:left w:val="none" w:sz="0" w:space="0" w:color="auto"/>
        <w:bottom w:val="none" w:sz="0" w:space="0" w:color="auto"/>
        <w:right w:val="none" w:sz="0" w:space="0" w:color="auto"/>
      </w:divBdr>
    </w:div>
    <w:div w:id="555549537">
      <w:bodyDiv w:val="1"/>
      <w:marLeft w:val="0"/>
      <w:marRight w:val="0"/>
      <w:marTop w:val="0"/>
      <w:marBottom w:val="0"/>
      <w:divBdr>
        <w:top w:val="none" w:sz="0" w:space="0" w:color="auto"/>
        <w:left w:val="none" w:sz="0" w:space="0" w:color="auto"/>
        <w:bottom w:val="none" w:sz="0" w:space="0" w:color="auto"/>
        <w:right w:val="none" w:sz="0" w:space="0" w:color="auto"/>
      </w:divBdr>
    </w:div>
    <w:div w:id="637420819">
      <w:bodyDiv w:val="1"/>
      <w:marLeft w:val="0"/>
      <w:marRight w:val="0"/>
      <w:marTop w:val="0"/>
      <w:marBottom w:val="0"/>
      <w:divBdr>
        <w:top w:val="none" w:sz="0" w:space="0" w:color="auto"/>
        <w:left w:val="none" w:sz="0" w:space="0" w:color="auto"/>
        <w:bottom w:val="none" w:sz="0" w:space="0" w:color="auto"/>
        <w:right w:val="none" w:sz="0" w:space="0" w:color="auto"/>
      </w:divBdr>
    </w:div>
    <w:div w:id="644700029">
      <w:bodyDiv w:val="1"/>
      <w:marLeft w:val="0"/>
      <w:marRight w:val="0"/>
      <w:marTop w:val="0"/>
      <w:marBottom w:val="0"/>
      <w:divBdr>
        <w:top w:val="none" w:sz="0" w:space="0" w:color="auto"/>
        <w:left w:val="none" w:sz="0" w:space="0" w:color="auto"/>
        <w:bottom w:val="none" w:sz="0" w:space="0" w:color="auto"/>
        <w:right w:val="none" w:sz="0" w:space="0" w:color="auto"/>
      </w:divBdr>
    </w:div>
    <w:div w:id="768082204">
      <w:bodyDiv w:val="1"/>
      <w:marLeft w:val="0"/>
      <w:marRight w:val="0"/>
      <w:marTop w:val="0"/>
      <w:marBottom w:val="0"/>
      <w:divBdr>
        <w:top w:val="none" w:sz="0" w:space="0" w:color="auto"/>
        <w:left w:val="none" w:sz="0" w:space="0" w:color="auto"/>
        <w:bottom w:val="none" w:sz="0" w:space="0" w:color="auto"/>
        <w:right w:val="none" w:sz="0" w:space="0" w:color="auto"/>
      </w:divBdr>
    </w:div>
    <w:div w:id="788931813">
      <w:bodyDiv w:val="1"/>
      <w:marLeft w:val="0"/>
      <w:marRight w:val="0"/>
      <w:marTop w:val="0"/>
      <w:marBottom w:val="0"/>
      <w:divBdr>
        <w:top w:val="none" w:sz="0" w:space="0" w:color="auto"/>
        <w:left w:val="none" w:sz="0" w:space="0" w:color="auto"/>
        <w:bottom w:val="none" w:sz="0" w:space="0" w:color="auto"/>
        <w:right w:val="none" w:sz="0" w:space="0" w:color="auto"/>
      </w:divBdr>
    </w:div>
    <w:div w:id="791363452">
      <w:bodyDiv w:val="1"/>
      <w:marLeft w:val="0"/>
      <w:marRight w:val="0"/>
      <w:marTop w:val="0"/>
      <w:marBottom w:val="0"/>
      <w:divBdr>
        <w:top w:val="none" w:sz="0" w:space="0" w:color="auto"/>
        <w:left w:val="none" w:sz="0" w:space="0" w:color="auto"/>
        <w:bottom w:val="none" w:sz="0" w:space="0" w:color="auto"/>
        <w:right w:val="none" w:sz="0" w:space="0" w:color="auto"/>
      </w:divBdr>
    </w:div>
    <w:div w:id="795374048">
      <w:bodyDiv w:val="1"/>
      <w:marLeft w:val="0"/>
      <w:marRight w:val="0"/>
      <w:marTop w:val="0"/>
      <w:marBottom w:val="0"/>
      <w:divBdr>
        <w:top w:val="none" w:sz="0" w:space="0" w:color="auto"/>
        <w:left w:val="none" w:sz="0" w:space="0" w:color="auto"/>
        <w:bottom w:val="none" w:sz="0" w:space="0" w:color="auto"/>
        <w:right w:val="none" w:sz="0" w:space="0" w:color="auto"/>
      </w:divBdr>
    </w:div>
    <w:div w:id="831145608">
      <w:bodyDiv w:val="1"/>
      <w:marLeft w:val="0"/>
      <w:marRight w:val="0"/>
      <w:marTop w:val="0"/>
      <w:marBottom w:val="0"/>
      <w:divBdr>
        <w:top w:val="none" w:sz="0" w:space="0" w:color="auto"/>
        <w:left w:val="none" w:sz="0" w:space="0" w:color="auto"/>
        <w:bottom w:val="none" w:sz="0" w:space="0" w:color="auto"/>
        <w:right w:val="none" w:sz="0" w:space="0" w:color="auto"/>
      </w:divBdr>
    </w:div>
    <w:div w:id="836965459">
      <w:bodyDiv w:val="1"/>
      <w:marLeft w:val="0"/>
      <w:marRight w:val="0"/>
      <w:marTop w:val="0"/>
      <w:marBottom w:val="0"/>
      <w:divBdr>
        <w:top w:val="none" w:sz="0" w:space="0" w:color="auto"/>
        <w:left w:val="none" w:sz="0" w:space="0" w:color="auto"/>
        <w:bottom w:val="none" w:sz="0" w:space="0" w:color="auto"/>
        <w:right w:val="none" w:sz="0" w:space="0" w:color="auto"/>
      </w:divBdr>
    </w:div>
    <w:div w:id="876309502">
      <w:bodyDiv w:val="1"/>
      <w:marLeft w:val="0"/>
      <w:marRight w:val="0"/>
      <w:marTop w:val="0"/>
      <w:marBottom w:val="0"/>
      <w:divBdr>
        <w:top w:val="none" w:sz="0" w:space="0" w:color="auto"/>
        <w:left w:val="none" w:sz="0" w:space="0" w:color="auto"/>
        <w:bottom w:val="none" w:sz="0" w:space="0" w:color="auto"/>
        <w:right w:val="none" w:sz="0" w:space="0" w:color="auto"/>
      </w:divBdr>
    </w:div>
    <w:div w:id="895819235">
      <w:bodyDiv w:val="1"/>
      <w:marLeft w:val="0"/>
      <w:marRight w:val="0"/>
      <w:marTop w:val="0"/>
      <w:marBottom w:val="0"/>
      <w:divBdr>
        <w:top w:val="none" w:sz="0" w:space="0" w:color="auto"/>
        <w:left w:val="none" w:sz="0" w:space="0" w:color="auto"/>
        <w:bottom w:val="none" w:sz="0" w:space="0" w:color="auto"/>
        <w:right w:val="none" w:sz="0" w:space="0" w:color="auto"/>
      </w:divBdr>
    </w:div>
    <w:div w:id="1050498841">
      <w:bodyDiv w:val="1"/>
      <w:marLeft w:val="0"/>
      <w:marRight w:val="0"/>
      <w:marTop w:val="0"/>
      <w:marBottom w:val="0"/>
      <w:divBdr>
        <w:top w:val="none" w:sz="0" w:space="0" w:color="auto"/>
        <w:left w:val="none" w:sz="0" w:space="0" w:color="auto"/>
        <w:bottom w:val="none" w:sz="0" w:space="0" w:color="auto"/>
        <w:right w:val="none" w:sz="0" w:space="0" w:color="auto"/>
      </w:divBdr>
    </w:div>
    <w:div w:id="1096511310">
      <w:bodyDiv w:val="1"/>
      <w:marLeft w:val="0"/>
      <w:marRight w:val="0"/>
      <w:marTop w:val="0"/>
      <w:marBottom w:val="0"/>
      <w:divBdr>
        <w:top w:val="none" w:sz="0" w:space="0" w:color="auto"/>
        <w:left w:val="none" w:sz="0" w:space="0" w:color="auto"/>
        <w:bottom w:val="none" w:sz="0" w:space="0" w:color="auto"/>
        <w:right w:val="none" w:sz="0" w:space="0" w:color="auto"/>
      </w:divBdr>
    </w:div>
    <w:div w:id="1228766965">
      <w:bodyDiv w:val="1"/>
      <w:marLeft w:val="0"/>
      <w:marRight w:val="0"/>
      <w:marTop w:val="0"/>
      <w:marBottom w:val="0"/>
      <w:divBdr>
        <w:top w:val="none" w:sz="0" w:space="0" w:color="auto"/>
        <w:left w:val="none" w:sz="0" w:space="0" w:color="auto"/>
        <w:bottom w:val="none" w:sz="0" w:space="0" w:color="auto"/>
        <w:right w:val="none" w:sz="0" w:space="0" w:color="auto"/>
      </w:divBdr>
    </w:div>
    <w:div w:id="1245602976">
      <w:bodyDiv w:val="1"/>
      <w:marLeft w:val="0"/>
      <w:marRight w:val="0"/>
      <w:marTop w:val="0"/>
      <w:marBottom w:val="0"/>
      <w:divBdr>
        <w:top w:val="none" w:sz="0" w:space="0" w:color="auto"/>
        <w:left w:val="none" w:sz="0" w:space="0" w:color="auto"/>
        <w:bottom w:val="none" w:sz="0" w:space="0" w:color="auto"/>
        <w:right w:val="none" w:sz="0" w:space="0" w:color="auto"/>
      </w:divBdr>
    </w:div>
    <w:div w:id="1310788692">
      <w:bodyDiv w:val="1"/>
      <w:marLeft w:val="0"/>
      <w:marRight w:val="0"/>
      <w:marTop w:val="0"/>
      <w:marBottom w:val="0"/>
      <w:divBdr>
        <w:top w:val="none" w:sz="0" w:space="0" w:color="auto"/>
        <w:left w:val="none" w:sz="0" w:space="0" w:color="auto"/>
        <w:bottom w:val="none" w:sz="0" w:space="0" w:color="auto"/>
        <w:right w:val="none" w:sz="0" w:space="0" w:color="auto"/>
      </w:divBdr>
    </w:div>
    <w:div w:id="1312759569">
      <w:bodyDiv w:val="1"/>
      <w:marLeft w:val="0"/>
      <w:marRight w:val="0"/>
      <w:marTop w:val="0"/>
      <w:marBottom w:val="0"/>
      <w:divBdr>
        <w:top w:val="none" w:sz="0" w:space="0" w:color="auto"/>
        <w:left w:val="none" w:sz="0" w:space="0" w:color="auto"/>
        <w:bottom w:val="none" w:sz="0" w:space="0" w:color="auto"/>
        <w:right w:val="none" w:sz="0" w:space="0" w:color="auto"/>
      </w:divBdr>
    </w:div>
    <w:div w:id="1592817196">
      <w:bodyDiv w:val="1"/>
      <w:marLeft w:val="0"/>
      <w:marRight w:val="0"/>
      <w:marTop w:val="0"/>
      <w:marBottom w:val="0"/>
      <w:divBdr>
        <w:top w:val="none" w:sz="0" w:space="0" w:color="auto"/>
        <w:left w:val="none" w:sz="0" w:space="0" w:color="auto"/>
        <w:bottom w:val="none" w:sz="0" w:space="0" w:color="auto"/>
        <w:right w:val="none" w:sz="0" w:space="0" w:color="auto"/>
      </w:divBdr>
    </w:div>
    <w:div w:id="1617834298">
      <w:bodyDiv w:val="1"/>
      <w:marLeft w:val="0"/>
      <w:marRight w:val="0"/>
      <w:marTop w:val="0"/>
      <w:marBottom w:val="0"/>
      <w:divBdr>
        <w:top w:val="none" w:sz="0" w:space="0" w:color="auto"/>
        <w:left w:val="none" w:sz="0" w:space="0" w:color="auto"/>
        <w:bottom w:val="none" w:sz="0" w:space="0" w:color="auto"/>
        <w:right w:val="none" w:sz="0" w:space="0" w:color="auto"/>
      </w:divBdr>
    </w:div>
    <w:div w:id="1781294412">
      <w:bodyDiv w:val="1"/>
      <w:marLeft w:val="0"/>
      <w:marRight w:val="0"/>
      <w:marTop w:val="0"/>
      <w:marBottom w:val="0"/>
      <w:divBdr>
        <w:top w:val="none" w:sz="0" w:space="0" w:color="auto"/>
        <w:left w:val="none" w:sz="0" w:space="0" w:color="auto"/>
        <w:bottom w:val="none" w:sz="0" w:space="0" w:color="auto"/>
        <w:right w:val="none" w:sz="0" w:space="0" w:color="auto"/>
      </w:divBdr>
    </w:div>
    <w:div w:id="20823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110</TotalTime>
  <Pages>10</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46</cp:revision>
  <dcterms:created xsi:type="dcterms:W3CDTF">2016-11-11T05:04:00Z</dcterms:created>
  <dcterms:modified xsi:type="dcterms:W3CDTF">2016-11-11T08:08:00Z</dcterms:modified>
</cp:coreProperties>
</file>