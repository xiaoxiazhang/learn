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5F7ADF" w:rsidP="005F7ADF">
      <w:pPr>
        <w:pStyle w:val="Title"/>
      </w:pPr>
      <w:r>
        <w:t>LVS</w:t>
      </w:r>
      <w:r>
        <w:rPr>
          <w:rFonts w:hint="eastAsia"/>
        </w:rPr>
        <w:t>服务器集群</w:t>
      </w:r>
    </w:p>
    <w:p w:rsidR="005F7ADF" w:rsidRDefault="009E4493" w:rsidP="009E4493">
      <w:pPr>
        <w:pStyle w:val="Heading1"/>
      </w:pPr>
      <w:r>
        <w:rPr>
          <w:rFonts w:hint="eastAsia"/>
        </w:rPr>
        <w:t>LVS</w:t>
      </w:r>
      <w:r>
        <w:rPr>
          <w:rFonts w:hint="eastAsia"/>
        </w:rPr>
        <w:t>负载均衡简介</w:t>
      </w:r>
    </w:p>
    <w:p w:rsidR="005C65F9" w:rsidRDefault="004031E7" w:rsidP="004031E7">
      <w:pPr>
        <w:ind w:firstLine="360"/>
      </w:pPr>
      <w:r w:rsidRPr="004031E7">
        <w:t>LVS是Linux Virtual Server的简写，意即Linux虚拟服务器，是一个虚拟的服务器集群系统。本项目在1998年5月由章文嵩博士成立，是中国国内最早出现的自由软件项目之一。</w:t>
      </w:r>
      <w:r w:rsidR="00822FE4">
        <w:rPr>
          <w:rFonts w:hint="eastAsia"/>
        </w:rPr>
        <w:t>目前LVS已经集成到linux内核中。</w:t>
      </w:r>
    </w:p>
    <w:p w:rsidR="00822FE4" w:rsidRDefault="00C34701" w:rsidP="000B2926">
      <w:pPr>
        <w:ind w:firstLine="360"/>
      </w:pPr>
      <w:r w:rsidRPr="00C34701">
        <w:rPr>
          <w:rFonts w:hint="eastAsia"/>
        </w:rPr>
        <w:t>我们先分析实现虚拟网络服务的主要技术，指出</w:t>
      </w:r>
      <w:r w:rsidRPr="00C34701">
        <w:t>IP负载均衡技术是在负载调度器的实现技术中效率最高的。在已有的IP负载均衡技术中，主要有通过网络地址转换（Network Address Translation）将一组服务器构成一个高性能的、高可用的虚拟服务器，我们称之为VS/NAT技术（Virtual Server via Network Address Translation）。在分析VS/NAT的缺点和网络服务的非对称性的基础上</w:t>
      </w:r>
      <w:r w:rsidRPr="00C34701">
        <w:rPr>
          <w:rFonts w:hint="eastAsia"/>
        </w:rPr>
        <w:t>，我们提出了通过</w:t>
      </w:r>
      <w:r w:rsidRPr="00C34701">
        <w:t>IP隧道实现虚拟服务器的方法VS/TUN （Virtual Server via IP Tunneling），和通过直接路由实现虚拟服务器的方法VS/DR（Virtual Server via Direct Routing），它们可以极大地提高系统的伸缩性。VS/NAT、VS/TUN和VS/DR技术是LVS集群中实现的三种IP负载均衡技术</w:t>
      </w:r>
      <w:r w:rsidR="00822FE4">
        <w:rPr>
          <w:rFonts w:hint="eastAsia"/>
        </w:rPr>
        <w:t>。</w:t>
      </w:r>
      <w:r w:rsidR="00822FE4">
        <w:t>LVS主要组成部分为：</w:t>
      </w:r>
    </w:p>
    <w:p w:rsidR="00822FE4" w:rsidRDefault="00822FE4" w:rsidP="00822FE4">
      <w:pPr>
        <w:pStyle w:val="ListParagraph"/>
        <w:numPr>
          <w:ilvl w:val="0"/>
          <w:numId w:val="16"/>
        </w:numPr>
      </w:pPr>
      <w:r>
        <w:rPr>
          <w:rFonts w:hint="eastAsia"/>
        </w:rPr>
        <w:t>负载调度器</w:t>
      </w:r>
      <w:r>
        <w:t>(load balancer/ Director)，它是整个集群对外面的前端机，负责将客户的请求发送到一组服务器上执行，而客户认为服务是来自一个IP地址(我们可称之为虚拟IP地址)上的。</w:t>
      </w:r>
    </w:p>
    <w:p w:rsidR="00822FE4" w:rsidRDefault="00822FE4" w:rsidP="00822FE4">
      <w:pPr>
        <w:pStyle w:val="ListParagraph"/>
        <w:numPr>
          <w:ilvl w:val="0"/>
          <w:numId w:val="16"/>
        </w:numPr>
      </w:pPr>
      <w:r>
        <w:rPr>
          <w:rFonts w:hint="eastAsia"/>
        </w:rPr>
        <w:t>服务器池</w:t>
      </w:r>
      <w:r>
        <w:t>(server pool/ Realserver)，是一组真正执行客户请求的服务器，执行的服务一般有WEB、MAIL、FTP和DNS等。</w:t>
      </w:r>
    </w:p>
    <w:p w:rsidR="00822FE4" w:rsidRDefault="00822FE4" w:rsidP="00822FE4">
      <w:pPr>
        <w:pStyle w:val="ListParagraph"/>
        <w:numPr>
          <w:ilvl w:val="0"/>
          <w:numId w:val="16"/>
        </w:numPr>
      </w:pPr>
      <w:r>
        <w:rPr>
          <w:rFonts w:hint="eastAsia"/>
        </w:rPr>
        <w:t>共享存储</w:t>
      </w:r>
      <w:r>
        <w:t>(shared storage)，它为服务器池提供一个共享的存储区，这样很容易使得服务器池拥有相同的内容，提供相同的服务。</w:t>
      </w:r>
    </w:p>
    <w:p w:rsidR="00822FE4" w:rsidRPr="005C65F9" w:rsidRDefault="00822FE4" w:rsidP="00822FE4">
      <w:r>
        <w:rPr>
          <w:rFonts w:hint="eastAsia"/>
          <w:noProof/>
        </w:rPr>
        <w:drawing>
          <wp:inline distT="0" distB="0" distL="0" distR="0">
            <wp:extent cx="5476875" cy="1533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93" w:rsidRDefault="009E4493" w:rsidP="009E4493">
      <w:pPr>
        <w:pStyle w:val="Heading1"/>
      </w:pPr>
      <w:r>
        <w:rPr>
          <w:rFonts w:hint="eastAsia"/>
        </w:rPr>
        <w:lastRenderedPageBreak/>
        <w:t>基于</w:t>
      </w:r>
      <w:r>
        <w:rPr>
          <w:rFonts w:hint="eastAsia"/>
        </w:rPr>
        <w:t>NAT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负载均衡</w:t>
      </w:r>
    </w:p>
    <w:p w:rsidR="005C65F9" w:rsidRDefault="000B2926" w:rsidP="005C65F9">
      <w:r>
        <w:rPr>
          <w:rFonts w:hint="eastAsia"/>
          <w:noProof/>
        </w:rPr>
        <w:drawing>
          <wp:inline distT="0" distB="0" distL="0" distR="0">
            <wp:extent cx="5486400" cy="2505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26" w:rsidRDefault="000B2926" w:rsidP="000B2926">
      <w:r>
        <w:rPr>
          <w:rFonts w:hint="eastAsia"/>
        </w:rPr>
        <w:t>原理：就是把客户端发来的数据包的</w:t>
      </w:r>
      <w:r>
        <w:t>IP头的目的地址，在负载均衡器上换成其中一台RS的IP地址，并发至此RS来处理,RS处理完成后把数据交给经过负载均衡器,负载均衡器再把数据包的原IP地址改为自己的IP，将目的地址改为客户端IP地址即可</w:t>
      </w:r>
      <w:r>
        <w:rPr>
          <w:rFonts w:hint="eastAsia"/>
        </w:rPr>
        <w:t>｡期间</w:t>
      </w:r>
      <w:r>
        <w:t>,无论是进来的流量,还是出去的流量,都必须经过负载均衡器</w:t>
      </w:r>
      <w:r>
        <w:rPr>
          <w:rFonts w:hint="eastAsia"/>
        </w:rPr>
        <w:t>｡</w:t>
      </w:r>
    </w:p>
    <w:p w:rsidR="005638B3" w:rsidRDefault="005638B3" w:rsidP="000B2926"/>
    <w:p w:rsidR="000B2926" w:rsidRDefault="000B2926" w:rsidP="000B2926">
      <w:r>
        <w:rPr>
          <w:rFonts w:hint="eastAsia"/>
        </w:rPr>
        <w:t>优点：集群中的物理服务器可以使用任何支持</w:t>
      </w:r>
      <w:r>
        <w:t>TCP/IP操作系统，只有负载均衡器需要一个合法的IP地址。</w:t>
      </w:r>
    </w:p>
    <w:p w:rsidR="005638B3" w:rsidRDefault="005638B3" w:rsidP="000B2926"/>
    <w:p w:rsidR="000B2926" w:rsidRPr="005C65F9" w:rsidRDefault="000B2926" w:rsidP="000B2926">
      <w:r>
        <w:rPr>
          <w:rFonts w:hint="eastAsia"/>
        </w:rPr>
        <w:t>缺点：扩展性有限。当服务器节点（普通</w:t>
      </w:r>
      <w:r>
        <w:t>PC服务器）增长过多时,</w:t>
      </w:r>
      <w:r w:rsidRPr="00EC3212">
        <w:rPr>
          <w:color w:val="FF0000"/>
        </w:rPr>
        <w:t>负载均衡器将成为整个系统的瓶颈</w:t>
      </w:r>
      <w:r>
        <w:t>，因为所有的请求包和应答包的流向都经过负载均衡器。当服务器节点过多时，大量的数据包都交汇在负载均衡器那，速度就会变慢！</w:t>
      </w:r>
    </w:p>
    <w:p w:rsidR="009E4493" w:rsidRDefault="009E4493" w:rsidP="009E4493">
      <w:pPr>
        <w:pStyle w:val="Heading1"/>
      </w:pPr>
      <w:r>
        <w:rPr>
          <w:rFonts w:hint="eastAsia"/>
        </w:rPr>
        <w:lastRenderedPageBreak/>
        <w:t>基于</w:t>
      </w:r>
      <w:r>
        <w:rPr>
          <w:rFonts w:hint="eastAsia"/>
        </w:rPr>
        <w:t>TUN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负载均衡</w:t>
      </w:r>
    </w:p>
    <w:p w:rsidR="005C65F9" w:rsidRDefault="00EC3212" w:rsidP="005C65F9">
      <w:r>
        <w:rPr>
          <w:rFonts w:hint="eastAsia"/>
          <w:noProof/>
        </w:rPr>
        <w:drawing>
          <wp:inline distT="0" distB="0" distL="0" distR="0">
            <wp:extent cx="5476875" cy="27336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212" w:rsidRDefault="00EC3212" w:rsidP="00EC3212">
      <w:r>
        <w:rPr>
          <w:rFonts w:hint="eastAsia"/>
        </w:rPr>
        <w:t>原理：互联网上的大多</w:t>
      </w:r>
      <w:r>
        <w:t>Internet服务的请求包很短小，而应答包通常很大。</w:t>
      </w:r>
      <w:r w:rsidR="005638B3">
        <w:t>隧道模式</w:t>
      </w:r>
      <w:r w:rsidR="005638B3">
        <w:rPr>
          <w:rFonts w:hint="eastAsia"/>
        </w:rPr>
        <w:t>的思路就是讲将请求和相应数据分离，让调度器处理数据请求，让后面的真实服务器将相应包直接发送给客户端。</w:t>
      </w:r>
      <w:r>
        <w:t>客户端发来的数据包，封装一个新的IP头标记(仅目的IP)发给RS,RS收到后,先把数据包的头解开,还原数据包,处理后,直接返回给客户端,不需要再经过负载均衡器</w:t>
      </w:r>
      <w:r>
        <w:rPr>
          <w:rFonts w:hint="eastAsia"/>
        </w:rPr>
        <w:t>｡注意</w:t>
      </w:r>
      <w:r>
        <w:t>,由于RS需要对负载均衡器发过来的数据包进行还原,所以说必须支持IPTUNNEL协议</w:t>
      </w:r>
      <w:r>
        <w:rPr>
          <w:rFonts w:hint="eastAsia"/>
        </w:rPr>
        <w:t>｡所以</w:t>
      </w:r>
      <w:r>
        <w:t>,在RS的内核中,必须编译支持IPTUNNEL这个选项</w:t>
      </w:r>
    </w:p>
    <w:p w:rsidR="00EC3212" w:rsidRDefault="00EC3212" w:rsidP="00EC3212"/>
    <w:p w:rsidR="00EC3212" w:rsidRDefault="00EC3212" w:rsidP="00EC3212">
      <w:r>
        <w:rPr>
          <w:rFonts w:hint="eastAsia"/>
        </w:rPr>
        <w:t>优点：负载均衡器只负责将请求包分发给后端节点服务器，而</w:t>
      </w:r>
      <w:r>
        <w:t>RS</w:t>
      </w:r>
      <w:r w:rsidR="00A82C82">
        <w:t>将应答包直接发给用户。所以</w:t>
      </w:r>
      <w:r>
        <w:t>减少了负载均衡器的大量数据流动，负载均衡器不再是系统的瓶颈，就能处理很巨大的请求量，这种方式，一台负载均衡器能够为很多RS进行分发。而且跑在公网上就能进行不同地域的分发。</w:t>
      </w:r>
    </w:p>
    <w:p w:rsidR="00EC3212" w:rsidRDefault="00EC3212" w:rsidP="00EC3212"/>
    <w:p w:rsidR="00EC3212" w:rsidRPr="005C65F9" w:rsidRDefault="00EC3212" w:rsidP="00EC3212">
      <w:r>
        <w:rPr>
          <w:rFonts w:hint="eastAsia"/>
        </w:rPr>
        <w:t>缺点：</w:t>
      </w:r>
      <w:r w:rsidRPr="00D152FB">
        <w:rPr>
          <w:rFonts w:hint="eastAsia"/>
          <w:color w:val="FF0000"/>
        </w:rPr>
        <w:t>隧道模式的</w:t>
      </w:r>
      <w:r w:rsidRPr="00D152FB">
        <w:rPr>
          <w:color w:val="FF0000"/>
        </w:rPr>
        <w:t>RS节点需要合法IP</w:t>
      </w:r>
      <w:r>
        <w:t>，这种方式需要所有的服务器支持”IP Tunneling”(IP Encapsulation)协议，服务器可能只局限在部分Linux系统上。</w:t>
      </w:r>
    </w:p>
    <w:p w:rsidR="009E4493" w:rsidRDefault="009E4493" w:rsidP="009E4493">
      <w:pPr>
        <w:pStyle w:val="Heading1"/>
      </w:pPr>
      <w:r>
        <w:rPr>
          <w:rFonts w:hint="eastAsia"/>
        </w:rPr>
        <w:lastRenderedPageBreak/>
        <w:t>基于</w:t>
      </w:r>
      <w:r>
        <w:rPr>
          <w:rFonts w:hint="eastAsia"/>
        </w:rPr>
        <w:t>DR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负载均衡</w:t>
      </w:r>
    </w:p>
    <w:p w:rsidR="00A82C82" w:rsidRDefault="00A82C82" w:rsidP="00A82C82">
      <w:r>
        <w:rPr>
          <w:rFonts w:hint="eastAsia"/>
          <w:noProof/>
        </w:rPr>
        <w:drawing>
          <wp:inline distT="0" distB="0" distL="0" distR="0">
            <wp:extent cx="5476875" cy="2981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55" w:rsidRDefault="00A82C82" w:rsidP="00A82C82">
      <w:r>
        <w:rPr>
          <w:rFonts w:hint="eastAsia"/>
        </w:rPr>
        <w:t>原理：</w:t>
      </w:r>
      <w:r w:rsidR="00761B55">
        <w:rPr>
          <w:rFonts w:hint="eastAsia"/>
        </w:rPr>
        <w:t>LVS仅承担数据的入站请求以及根据算法选择合理的真实服务器，最终由后端的真实服务器来相应数据包返回给客户端。和隧道模式不同的是，直接路由模式DR要求调度器和后端服务器必须在同一个局域网内。VIP地址需要在调度器和后端所有服务器之间共享。</w:t>
      </w:r>
    </w:p>
    <w:p w:rsidR="00A82C82" w:rsidRDefault="00A82C82" w:rsidP="00FB148F">
      <w:pPr>
        <w:ind w:firstLine="360"/>
      </w:pPr>
      <w:r>
        <w:rPr>
          <w:rFonts w:hint="eastAsia"/>
        </w:rPr>
        <w:t>负载均衡器和</w:t>
      </w:r>
      <w:r>
        <w:t>RS都使用同一个IP对外服务</w:t>
      </w:r>
      <w:r>
        <w:rPr>
          <w:rFonts w:hint="eastAsia"/>
        </w:rPr>
        <w:t>｡但只有</w:t>
      </w:r>
      <w:r>
        <w:t>DR对ARP请求进行响应,所有RS对本身这个IP的ARP请求保持静默</w:t>
      </w:r>
      <w:r>
        <w:rPr>
          <w:rFonts w:hint="eastAsia"/>
        </w:rPr>
        <w:t>｡也就是说</w:t>
      </w:r>
      <w:r>
        <w:t>,网关会把对这个服务IP的请求全部定向给DR,而DR收到数据包后根据调度算法,找出对应的RS,把目的MAC地址改为RS的MAC（因为IP一致）并将请求分发给这台RS</w:t>
      </w:r>
      <w:r>
        <w:rPr>
          <w:rFonts w:hint="eastAsia"/>
        </w:rPr>
        <w:t>｡这时</w:t>
      </w:r>
      <w:r>
        <w:t>RS收到这个数据包,处理完成之后，由于IP一致，可以直接将数据返给客户，则等于直接从客户端收到这个数据包无异,处理后直接返回给客户端</w:t>
      </w:r>
      <w:r>
        <w:rPr>
          <w:rFonts w:hint="eastAsia"/>
        </w:rPr>
        <w:t>｡由于负载均衡器要对二层包头进行改换</w:t>
      </w:r>
      <w:r>
        <w:t>,所以负载均衡器和RS之间必须在一个广播域,</w:t>
      </w:r>
      <w:r w:rsidR="00FB148F">
        <w:t>也</w:t>
      </w:r>
      <w:r w:rsidR="00FB148F">
        <w:rPr>
          <w:rFonts w:hint="eastAsia"/>
        </w:rPr>
        <w:t>就是同一局域网</w:t>
      </w:r>
      <w:r>
        <w:rPr>
          <w:rFonts w:hint="eastAsia"/>
        </w:rPr>
        <w:t>｡</w:t>
      </w:r>
    </w:p>
    <w:p w:rsidR="00A82C82" w:rsidRDefault="00A82C82" w:rsidP="00A82C82"/>
    <w:p w:rsidR="00A82C82" w:rsidRDefault="00A82C82" w:rsidP="00A82C82">
      <w:r>
        <w:rPr>
          <w:rFonts w:hint="eastAsia"/>
        </w:rPr>
        <w:t>优点：和</w:t>
      </w:r>
      <w:r>
        <w:t>TUN（隧道模式）一样，负载均衡器也只是分发请求，应答包通过单独的路由方法返回给客户端。与VS-TUN相比，VS-DR这种实现方式不需要隧道结构，因此可以使用大多数操作系统做为物理服务器。</w:t>
      </w:r>
    </w:p>
    <w:p w:rsidR="005C65F9" w:rsidRPr="005C65F9" w:rsidRDefault="005C65F9" w:rsidP="00FB148F">
      <w:pPr>
        <w:ind w:left="0"/>
      </w:pPr>
    </w:p>
    <w:p w:rsidR="009E4493" w:rsidRDefault="009E4493" w:rsidP="009E4493">
      <w:pPr>
        <w:pStyle w:val="Heading1"/>
      </w:pPr>
      <w:r>
        <w:rPr>
          <w:rFonts w:hint="eastAsia"/>
        </w:rPr>
        <w:lastRenderedPageBreak/>
        <w:t>LVS</w:t>
      </w:r>
      <w:r>
        <w:rPr>
          <w:rFonts w:hint="eastAsia"/>
        </w:rPr>
        <w:t>负载均衡调度算法</w:t>
      </w:r>
    </w:p>
    <w:p w:rsidR="0078398A" w:rsidRPr="0078398A" w:rsidRDefault="0078398A" w:rsidP="0078398A">
      <w:pPr>
        <w:pStyle w:val="Heading2"/>
      </w:pPr>
      <w:r>
        <w:rPr>
          <w:rFonts w:ascii="宋体" w:eastAsia="宋体" w:hAnsi="宋体" w:cs="宋体" w:hint="eastAsia"/>
        </w:rPr>
        <w:t>轮叫调度</w:t>
      </w:r>
      <w:r>
        <w:t>(Round-RobinScheduling)</w:t>
      </w:r>
    </w:p>
    <w:p w:rsidR="0078398A" w:rsidRPr="008323D1" w:rsidRDefault="0078398A" w:rsidP="008323D1">
      <w:r>
        <w:rPr>
          <w:rFonts w:hint="eastAsia"/>
        </w:rPr>
        <w:t>调度器通过</w:t>
      </w:r>
      <w:r>
        <w:t>"</w:t>
      </w:r>
      <w:r>
        <w:rPr>
          <w:rFonts w:hint="eastAsia"/>
        </w:rPr>
        <w:t>轮叫</w:t>
      </w:r>
      <w:r>
        <w:t>"</w:t>
      </w:r>
      <w:r>
        <w:rPr>
          <w:rFonts w:hint="eastAsia"/>
        </w:rPr>
        <w:t>调度算法将外部请求按顺序轮流分配到集群中的真实服务器上</w:t>
      </w:r>
      <w:r>
        <w:t>,</w:t>
      </w:r>
      <w:r w:rsidR="00C23480">
        <w:rPr>
          <w:rFonts w:hint="eastAsia"/>
        </w:rPr>
        <w:t>它均等</w:t>
      </w:r>
      <w:r>
        <w:rPr>
          <w:rFonts w:hint="eastAsia"/>
        </w:rPr>
        <w:t>对待每一台服务器</w:t>
      </w:r>
      <w:r>
        <w:t>,</w:t>
      </w:r>
      <w:r>
        <w:rPr>
          <w:rFonts w:hint="eastAsia"/>
        </w:rPr>
        <w:t>而不管服务器上实际的连接数和系统负载</w:t>
      </w:r>
      <w:r>
        <w:rPr>
          <w:rFonts w:ascii="MS UI Gothic" w:eastAsia="MS UI Gothic" w:hAnsi="MS UI Gothic" w:cs="MS UI Gothic" w:hint="eastAsia"/>
        </w:rPr>
        <w:t>｡</w:t>
      </w:r>
      <w:r w:rsidR="008323D1">
        <w:rPr>
          <w:rFonts w:cs="MS UI Gothic" w:hint="eastAsia"/>
        </w:rPr>
        <w:t>RR</w:t>
      </w:r>
    </w:p>
    <w:p w:rsidR="0078398A" w:rsidRDefault="0078398A" w:rsidP="0078398A">
      <w:pPr>
        <w:pStyle w:val="Heading2"/>
      </w:pPr>
      <w:r>
        <w:rPr>
          <w:rFonts w:ascii="宋体" w:eastAsia="宋体" w:hAnsi="宋体" w:cs="宋体" w:hint="eastAsia"/>
        </w:rPr>
        <w:t>加权轮叫调度</w:t>
      </w:r>
      <w:r>
        <w:t>(WeightedRound-RobinScheduling)</w:t>
      </w:r>
    </w:p>
    <w:p w:rsidR="0078398A" w:rsidRPr="008323D1" w:rsidRDefault="0078398A" w:rsidP="00C23480">
      <w:pPr>
        <w:ind w:firstLine="360"/>
        <w:rPr>
          <w:rFonts w:cs="MS UI Gothic"/>
        </w:rPr>
      </w:pPr>
      <w:r>
        <w:rPr>
          <w:rFonts w:hint="eastAsia"/>
        </w:rPr>
        <w:t>调度器通过</w:t>
      </w:r>
      <w:r>
        <w:t>"</w:t>
      </w:r>
      <w:r>
        <w:rPr>
          <w:rFonts w:hint="eastAsia"/>
        </w:rPr>
        <w:t>加权轮叫</w:t>
      </w:r>
      <w:r>
        <w:t>"</w:t>
      </w:r>
      <w:r>
        <w:rPr>
          <w:rFonts w:hint="eastAsia"/>
        </w:rPr>
        <w:t>调度算法根据真实服务器的不同处理能力来调度访问请求</w:t>
      </w:r>
      <w:r>
        <w:rPr>
          <w:rFonts w:ascii="MS UI Gothic" w:eastAsia="MS UI Gothic" w:hAnsi="MS UI Gothic" w:cs="MS UI Gothic" w:hint="eastAsia"/>
        </w:rPr>
        <w:t>｡</w:t>
      </w:r>
      <w:r>
        <w:rPr>
          <w:rFonts w:hint="eastAsia"/>
        </w:rPr>
        <w:t>这样可以保证处理能力强的服务器处理更多的访问流量</w:t>
      </w:r>
      <w:r>
        <w:rPr>
          <w:rFonts w:ascii="MS UI Gothic" w:eastAsia="MS UI Gothic" w:hAnsi="MS UI Gothic" w:cs="MS UI Gothic" w:hint="eastAsia"/>
        </w:rPr>
        <w:t>｡</w:t>
      </w:r>
      <w:r>
        <w:rPr>
          <w:rFonts w:hint="eastAsia"/>
        </w:rPr>
        <w:t>调度器可以自动问询真实服务器的负载情况</w:t>
      </w:r>
      <w:r>
        <w:t>,</w:t>
      </w:r>
      <w:r>
        <w:rPr>
          <w:rFonts w:hint="eastAsia"/>
        </w:rPr>
        <w:t>并动态地调整其权值</w:t>
      </w:r>
      <w:r>
        <w:rPr>
          <w:rFonts w:ascii="MS UI Gothic" w:eastAsia="MS UI Gothic" w:hAnsi="MS UI Gothic" w:cs="MS UI Gothic" w:hint="eastAsia"/>
        </w:rPr>
        <w:t>｡</w:t>
      </w:r>
      <w:r w:rsidR="008323D1">
        <w:rPr>
          <w:rFonts w:cs="MS UI Gothic" w:hint="eastAsia"/>
        </w:rPr>
        <w:t>WRR</w:t>
      </w:r>
    </w:p>
    <w:p w:rsidR="0078398A" w:rsidRPr="0078398A" w:rsidRDefault="0078398A" w:rsidP="0078398A">
      <w:pPr>
        <w:rPr>
          <w:rFonts w:eastAsiaTheme="minorEastAsia"/>
        </w:rPr>
      </w:pPr>
    </w:p>
    <w:p w:rsidR="0078398A" w:rsidRDefault="0078398A" w:rsidP="0078398A">
      <w:pPr>
        <w:pStyle w:val="Heading2"/>
      </w:pPr>
      <w:r>
        <w:rPr>
          <w:rFonts w:ascii="宋体" w:eastAsia="宋体" w:hAnsi="宋体" w:cs="宋体" w:hint="eastAsia"/>
        </w:rPr>
        <w:t>最小连接调度</w:t>
      </w:r>
      <w:r>
        <w:t>(Least-ConnectionScheduling)</w:t>
      </w:r>
    </w:p>
    <w:p w:rsidR="0078398A" w:rsidRDefault="0078398A" w:rsidP="00A56697">
      <w:pPr>
        <w:ind w:firstLine="360"/>
        <w:rPr>
          <w:rFonts w:ascii="MS UI Gothic" w:eastAsiaTheme="minorEastAsia" w:hAnsi="MS UI Gothic" w:cs="MS UI Gothic"/>
        </w:rPr>
      </w:pPr>
      <w:r>
        <w:rPr>
          <w:rFonts w:hint="eastAsia"/>
        </w:rPr>
        <w:t>调度器通过</w:t>
      </w:r>
      <w:r>
        <w:t>"</w:t>
      </w:r>
      <w:r>
        <w:rPr>
          <w:rFonts w:hint="eastAsia"/>
        </w:rPr>
        <w:t>最少连接</w:t>
      </w:r>
      <w:r>
        <w:t>"</w:t>
      </w:r>
      <w:r>
        <w:rPr>
          <w:rFonts w:hint="eastAsia"/>
        </w:rPr>
        <w:t>调度算法动态地将网络请求调度到已建立的链接数最少的服务器上</w:t>
      </w:r>
      <w:r>
        <w:rPr>
          <w:rFonts w:ascii="MS UI Gothic" w:eastAsia="MS UI Gothic" w:hAnsi="MS UI Gothic" w:cs="MS UI Gothic" w:hint="eastAsia"/>
        </w:rPr>
        <w:t>｡如果集群系</w:t>
      </w:r>
      <w:r>
        <w:rPr>
          <w:rFonts w:hint="eastAsia"/>
        </w:rPr>
        <w:t>统的真实服务器具有相近的系统性能</w:t>
      </w:r>
      <w:r>
        <w:t>,</w:t>
      </w:r>
      <w:r>
        <w:rPr>
          <w:rFonts w:hint="eastAsia"/>
        </w:rPr>
        <w:t>采用</w:t>
      </w:r>
      <w:r>
        <w:t>"</w:t>
      </w:r>
      <w:r>
        <w:rPr>
          <w:rFonts w:hint="eastAsia"/>
        </w:rPr>
        <w:t>最小连接</w:t>
      </w:r>
      <w:r>
        <w:t>"</w:t>
      </w:r>
      <w:r>
        <w:rPr>
          <w:rFonts w:hint="eastAsia"/>
        </w:rPr>
        <w:t>调度算法可以较好地均衡负载</w:t>
      </w:r>
      <w:r>
        <w:rPr>
          <w:rFonts w:ascii="MS UI Gothic" w:eastAsia="MS UI Gothic" w:hAnsi="MS UI Gothic" w:cs="MS UI Gothic" w:hint="eastAsia"/>
        </w:rPr>
        <w:t>｡</w:t>
      </w:r>
    </w:p>
    <w:p w:rsidR="0078398A" w:rsidRPr="0078398A" w:rsidRDefault="0078398A" w:rsidP="0078398A">
      <w:pPr>
        <w:rPr>
          <w:rFonts w:eastAsiaTheme="minorEastAsia"/>
        </w:rPr>
      </w:pPr>
    </w:p>
    <w:p w:rsidR="0078398A" w:rsidRDefault="0078398A" w:rsidP="0078398A">
      <w:pPr>
        <w:pStyle w:val="Heading2"/>
      </w:pPr>
      <w:r>
        <w:rPr>
          <w:rFonts w:ascii="宋体" w:eastAsia="宋体" w:hAnsi="宋体" w:cs="宋体" w:hint="eastAsia"/>
        </w:rPr>
        <w:t>加权最小连接调度</w:t>
      </w:r>
      <w:r>
        <w:t>(WeightedLeast-ConnectionScheduling)</w:t>
      </w:r>
    </w:p>
    <w:p w:rsidR="0078398A" w:rsidRDefault="0078398A" w:rsidP="00A56697">
      <w:pPr>
        <w:ind w:firstLine="360"/>
      </w:pPr>
      <w:r>
        <w:rPr>
          <w:rFonts w:hint="eastAsia"/>
        </w:rPr>
        <w:t>在集群系统中的服务器性能差异较大的情况下</w:t>
      </w:r>
      <w:r>
        <w:t>,</w:t>
      </w:r>
      <w:r>
        <w:rPr>
          <w:rFonts w:hint="eastAsia"/>
        </w:rPr>
        <w:t>调度器采用</w:t>
      </w:r>
      <w:r>
        <w:t>"</w:t>
      </w:r>
      <w:r>
        <w:rPr>
          <w:rFonts w:hint="eastAsia"/>
        </w:rPr>
        <w:t>加权最少链接</w:t>
      </w:r>
      <w:r>
        <w:t>"</w:t>
      </w:r>
      <w:r>
        <w:rPr>
          <w:rFonts w:hint="eastAsia"/>
        </w:rPr>
        <w:t>调度算法优化负载均衡性能</w:t>
      </w:r>
      <w:r>
        <w:t>,</w:t>
      </w:r>
      <w:r>
        <w:rPr>
          <w:rFonts w:hint="eastAsia"/>
        </w:rPr>
        <w:t>具有较高权值的服务器将承受较大比例的活动连接负载</w:t>
      </w:r>
      <w:r>
        <w:rPr>
          <w:rFonts w:ascii="MS UI Gothic" w:eastAsia="MS UI Gothic" w:hAnsi="MS UI Gothic" w:cs="MS UI Gothic" w:hint="eastAsia"/>
        </w:rPr>
        <w:t>｡</w:t>
      </w:r>
      <w:r>
        <w:rPr>
          <w:rFonts w:hint="eastAsia"/>
        </w:rPr>
        <w:t>调度器可以自动问询真实服务器的负载情况</w:t>
      </w:r>
      <w:r>
        <w:t>,</w:t>
      </w:r>
      <w:r>
        <w:rPr>
          <w:rFonts w:hint="eastAsia"/>
        </w:rPr>
        <w:t>并动态地调整其权值</w:t>
      </w:r>
    </w:p>
    <w:p w:rsidR="0078398A" w:rsidRDefault="0078398A" w:rsidP="0078398A"/>
    <w:p w:rsidR="0078398A" w:rsidRDefault="0078398A" w:rsidP="0078398A">
      <w:pPr>
        <w:pStyle w:val="Heading2"/>
      </w:pPr>
      <w:r>
        <w:rPr>
          <w:rFonts w:ascii="宋体" w:eastAsia="宋体" w:hAnsi="宋体" w:cs="宋体" w:hint="eastAsia"/>
        </w:rPr>
        <w:t>基于局部性的最少链接</w:t>
      </w:r>
      <w:r>
        <w:t>(Locality-BasedLeastConnectionsScheduling)</w:t>
      </w:r>
    </w:p>
    <w:p w:rsidR="0078398A" w:rsidRDefault="0078398A" w:rsidP="0078398A">
      <w:pPr>
        <w:ind w:firstLine="360"/>
      </w:pPr>
      <w:r>
        <w:rPr>
          <w:rFonts w:hint="eastAsia"/>
        </w:rPr>
        <w:t>基于局部性的最少链接</w:t>
      </w:r>
      <w:r>
        <w:t>"</w:t>
      </w:r>
      <w:r>
        <w:rPr>
          <w:rFonts w:hint="eastAsia"/>
        </w:rPr>
        <w:t>调度算法是针对目标</w:t>
      </w:r>
      <w:r>
        <w:t>IP</w:t>
      </w:r>
      <w:r>
        <w:rPr>
          <w:rFonts w:hint="eastAsia"/>
        </w:rPr>
        <w:t>地址的负载均衡</w:t>
      </w:r>
      <w:r>
        <w:t>,</w:t>
      </w:r>
      <w:r>
        <w:rPr>
          <w:rFonts w:hint="eastAsia"/>
        </w:rPr>
        <w:t>目前主要用于</w:t>
      </w:r>
      <w:r>
        <w:t>Cache</w:t>
      </w:r>
      <w:r>
        <w:rPr>
          <w:rFonts w:hint="eastAsia"/>
        </w:rPr>
        <w:t>集群系统</w:t>
      </w:r>
      <w:r>
        <w:rPr>
          <w:rFonts w:ascii="MS UI Gothic" w:eastAsia="MS UI Gothic" w:hAnsi="MS UI Gothic" w:cs="MS UI Gothic" w:hint="eastAsia"/>
        </w:rPr>
        <w:t>｡</w:t>
      </w:r>
      <w:r>
        <w:rPr>
          <w:rFonts w:hint="eastAsia"/>
        </w:rPr>
        <w:t>该算法根据请求的目标</w:t>
      </w:r>
      <w:r>
        <w:t>IP</w:t>
      </w:r>
      <w:r>
        <w:rPr>
          <w:rFonts w:hint="eastAsia"/>
        </w:rPr>
        <w:t>地址找出该目标</w:t>
      </w:r>
      <w:r>
        <w:t>IP</w:t>
      </w:r>
      <w:r>
        <w:rPr>
          <w:rFonts w:hint="eastAsia"/>
        </w:rPr>
        <w:t>地址最近使用的服务器</w:t>
      </w:r>
      <w:r>
        <w:t>,</w:t>
      </w:r>
      <w:r>
        <w:rPr>
          <w:rFonts w:hint="eastAsia"/>
        </w:rPr>
        <w:t>若该服务器是可用的且没有超载</w:t>
      </w:r>
      <w:r>
        <w:t>,</w:t>
      </w:r>
      <w:r>
        <w:rPr>
          <w:rFonts w:hint="eastAsia"/>
        </w:rPr>
        <w:t>将请求发送到该服务器</w:t>
      </w:r>
      <w:r>
        <w:t>;</w:t>
      </w:r>
      <w:r>
        <w:rPr>
          <w:rFonts w:hint="eastAsia"/>
        </w:rPr>
        <w:t>若服务器不存在</w:t>
      </w:r>
      <w:r>
        <w:t>,</w:t>
      </w:r>
      <w:r>
        <w:rPr>
          <w:rFonts w:hint="eastAsia"/>
        </w:rPr>
        <w:t>或者该服务器超载且有服务器处于一半的工作负载</w:t>
      </w:r>
      <w:r>
        <w:t>,</w:t>
      </w:r>
      <w:r>
        <w:rPr>
          <w:rFonts w:hint="eastAsia"/>
        </w:rPr>
        <w:t>则用</w:t>
      </w:r>
      <w:r>
        <w:t>"</w:t>
      </w:r>
      <w:r>
        <w:rPr>
          <w:rFonts w:hint="eastAsia"/>
        </w:rPr>
        <w:t>最少链接</w:t>
      </w:r>
      <w:r>
        <w:t>"</w:t>
      </w:r>
      <w:r>
        <w:rPr>
          <w:rFonts w:hint="eastAsia"/>
        </w:rPr>
        <w:t>的原则选出一个可用的服务器</w:t>
      </w:r>
      <w:r>
        <w:t>,</w:t>
      </w:r>
      <w:r>
        <w:rPr>
          <w:rFonts w:hint="eastAsia"/>
        </w:rPr>
        <w:t>将请求发送到该服务器</w:t>
      </w:r>
      <w:r>
        <w:rPr>
          <w:rFonts w:ascii="MS UI Gothic" w:eastAsia="MS UI Gothic" w:hAnsi="MS UI Gothic" w:cs="MS UI Gothic" w:hint="eastAsia"/>
        </w:rPr>
        <w:t>｡</w:t>
      </w:r>
    </w:p>
    <w:p w:rsidR="0078398A" w:rsidRDefault="0078398A" w:rsidP="0078398A">
      <w:pPr>
        <w:pStyle w:val="Heading2"/>
      </w:pPr>
      <w:r>
        <w:rPr>
          <w:rFonts w:ascii="宋体" w:eastAsia="宋体" w:hAnsi="宋体" w:cs="宋体" w:hint="eastAsia"/>
        </w:rPr>
        <w:lastRenderedPageBreak/>
        <w:t>带复制的基于局部性最少链接</w:t>
      </w:r>
      <w:r>
        <w:t>(Locality-BasedLeastConnectionswithReplicationScheduling)</w:t>
      </w:r>
    </w:p>
    <w:p w:rsidR="0078398A" w:rsidRDefault="0078398A" w:rsidP="0078398A">
      <w:pPr>
        <w:ind w:firstLine="360"/>
      </w:pPr>
      <w:r>
        <w:rPr>
          <w:rFonts w:hint="eastAsia"/>
        </w:rPr>
        <w:t>带复制的基于局部性最少链接</w:t>
      </w:r>
      <w:r>
        <w:t>"</w:t>
      </w:r>
      <w:r>
        <w:rPr>
          <w:rFonts w:hint="eastAsia"/>
        </w:rPr>
        <w:t>调度算法也是针对目标</w:t>
      </w:r>
      <w:r>
        <w:t>IP</w:t>
      </w:r>
      <w:r>
        <w:rPr>
          <w:rFonts w:hint="eastAsia"/>
        </w:rPr>
        <w:t>地址的负载均衡</w:t>
      </w:r>
      <w:r>
        <w:t>,</w:t>
      </w:r>
      <w:r>
        <w:rPr>
          <w:rFonts w:hint="eastAsia"/>
        </w:rPr>
        <w:t>目前主要用于</w:t>
      </w:r>
      <w:r>
        <w:t>Cache</w:t>
      </w:r>
      <w:r>
        <w:rPr>
          <w:rFonts w:hint="eastAsia"/>
        </w:rPr>
        <w:t>集群系统</w:t>
      </w:r>
      <w:r>
        <w:rPr>
          <w:rFonts w:ascii="MS UI Gothic" w:eastAsia="MS UI Gothic" w:hAnsi="MS UI Gothic" w:cs="MS UI Gothic" w:hint="eastAsia"/>
        </w:rPr>
        <w:t>｡它与</w:t>
      </w:r>
      <w:r>
        <w:t>LBLC</w:t>
      </w:r>
      <w:r>
        <w:rPr>
          <w:rFonts w:hint="eastAsia"/>
        </w:rPr>
        <w:t>算法的不同之处是它要维护从一个目标</w:t>
      </w:r>
      <w:r>
        <w:t>IP</w:t>
      </w:r>
      <w:r>
        <w:rPr>
          <w:rFonts w:hint="eastAsia"/>
        </w:rPr>
        <w:t>地址到一组服务器的映射</w:t>
      </w:r>
      <w:r>
        <w:t>,</w:t>
      </w:r>
      <w:r>
        <w:rPr>
          <w:rFonts w:hint="eastAsia"/>
        </w:rPr>
        <w:t>而</w:t>
      </w:r>
      <w:r>
        <w:t>LBLC</w:t>
      </w:r>
      <w:r>
        <w:rPr>
          <w:rFonts w:hint="eastAsia"/>
        </w:rPr>
        <w:t>算法维护从一个目标</w:t>
      </w:r>
      <w:r>
        <w:t>IP</w:t>
      </w:r>
      <w:r>
        <w:rPr>
          <w:rFonts w:hint="eastAsia"/>
        </w:rPr>
        <w:t>地址到一台服务器的映射</w:t>
      </w:r>
      <w:r>
        <w:rPr>
          <w:rFonts w:ascii="MS UI Gothic" w:eastAsia="MS UI Gothic" w:hAnsi="MS UI Gothic" w:cs="MS UI Gothic" w:hint="eastAsia"/>
        </w:rPr>
        <w:t>｡</w:t>
      </w:r>
      <w:r>
        <w:rPr>
          <w:rFonts w:hint="eastAsia"/>
        </w:rPr>
        <w:t>该算法根据请求的目标</w:t>
      </w:r>
      <w:r>
        <w:t>IP</w:t>
      </w:r>
      <w:r>
        <w:rPr>
          <w:rFonts w:hint="eastAsia"/>
        </w:rPr>
        <w:t>地址找出该目标</w:t>
      </w:r>
      <w:r>
        <w:t>IP</w:t>
      </w:r>
      <w:r>
        <w:rPr>
          <w:rFonts w:hint="eastAsia"/>
        </w:rPr>
        <w:t>地址对应的服务器组</w:t>
      </w:r>
      <w:r>
        <w:t>,</w:t>
      </w:r>
      <w:r>
        <w:rPr>
          <w:rFonts w:hint="eastAsia"/>
        </w:rPr>
        <w:t>按</w:t>
      </w:r>
      <w:r>
        <w:t>"</w:t>
      </w:r>
      <w:r>
        <w:rPr>
          <w:rFonts w:hint="eastAsia"/>
        </w:rPr>
        <w:t>最小连接</w:t>
      </w:r>
      <w:r>
        <w:t>"</w:t>
      </w:r>
      <w:r>
        <w:rPr>
          <w:rFonts w:hint="eastAsia"/>
        </w:rPr>
        <w:t>原则从服务器组中选出一台服务器</w:t>
      </w:r>
      <w:r>
        <w:t>,</w:t>
      </w:r>
      <w:r>
        <w:rPr>
          <w:rFonts w:hint="eastAsia"/>
        </w:rPr>
        <w:t>若服务器没有超载</w:t>
      </w:r>
      <w:r>
        <w:t>,</w:t>
      </w:r>
      <w:r>
        <w:rPr>
          <w:rFonts w:hint="eastAsia"/>
        </w:rPr>
        <w:t>将请求发送到该服务器</w:t>
      </w:r>
      <w:r>
        <w:t>,</w:t>
      </w:r>
      <w:r>
        <w:rPr>
          <w:rFonts w:hint="eastAsia"/>
        </w:rPr>
        <w:t>若服务器超载</w:t>
      </w:r>
      <w:r>
        <w:t>;</w:t>
      </w:r>
      <w:r>
        <w:rPr>
          <w:rFonts w:hint="eastAsia"/>
        </w:rPr>
        <w:t>则按</w:t>
      </w:r>
      <w:r>
        <w:t>"</w:t>
      </w:r>
      <w:r>
        <w:rPr>
          <w:rFonts w:hint="eastAsia"/>
        </w:rPr>
        <w:t>最小连接</w:t>
      </w:r>
      <w:r>
        <w:t>"</w:t>
      </w:r>
      <w:r>
        <w:rPr>
          <w:rFonts w:hint="eastAsia"/>
        </w:rPr>
        <w:t>原则从这个集群中选出一台服务器</w:t>
      </w:r>
      <w:r>
        <w:t>,</w:t>
      </w:r>
      <w:r>
        <w:rPr>
          <w:rFonts w:hint="eastAsia"/>
        </w:rPr>
        <w:t>将该服务器加入到服务器组中</w:t>
      </w:r>
      <w:r>
        <w:t>,</w:t>
      </w:r>
      <w:r>
        <w:rPr>
          <w:rFonts w:hint="eastAsia"/>
        </w:rPr>
        <w:t>将请求发送到该服务器</w:t>
      </w:r>
      <w:r>
        <w:rPr>
          <w:rFonts w:ascii="MS UI Gothic" w:eastAsia="MS UI Gothic" w:hAnsi="MS UI Gothic" w:cs="MS UI Gothic" w:hint="eastAsia"/>
        </w:rPr>
        <w:t>｡同</w:t>
      </w:r>
      <w:r>
        <w:rPr>
          <w:rFonts w:hint="eastAsia"/>
        </w:rPr>
        <w:t>时</w:t>
      </w:r>
      <w:r>
        <w:t>,</w:t>
      </w:r>
      <w:r>
        <w:rPr>
          <w:rFonts w:hint="eastAsia"/>
        </w:rPr>
        <w:t>当该服务器组有一段时间没有被修改</w:t>
      </w:r>
      <w:r>
        <w:t>,</w:t>
      </w:r>
      <w:r>
        <w:rPr>
          <w:rFonts w:hint="eastAsia"/>
        </w:rPr>
        <w:t>将最忙的服务器从服务器组中删除</w:t>
      </w:r>
      <w:r>
        <w:t>,</w:t>
      </w:r>
      <w:r>
        <w:rPr>
          <w:rFonts w:hint="eastAsia"/>
        </w:rPr>
        <w:t>以降低复制的程度</w:t>
      </w:r>
    </w:p>
    <w:p w:rsidR="0078398A" w:rsidRDefault="0078398A" w:rsidP="0078398A"/>
    <w:p w:rsidR="0078398A" w:rsidRDefault="0078398A" w:rsidP="0078398A">
      <w:pPr>
        <w:pStyle w:val="Heading2"/>
      </w:pPr>
      <w:r>
        <w:rPr>
          <w:rFonts w:ascii="宋体" w:eastAsia="宋体" w:hAnsi="宋体" w:cs="宋体" w:hint="eastAsia"/>
        </w:rPr>
        <w:t>目标地址散列调度</w:t>
      </w:r>
      <w:r>
        <w:t>(Destination</w:t>
      </w:r>
      <w:r w:rsidR="008323D1">
        <w:rPr>
          <w:rFonts w:hint="eastAsia"/>
        </w:rPr>
        <w:t xml:space="preserve"> </w:t>
      </w:r>
      <w:r>
        <w:t>HashingScheduling)</w:t>
      </w:r>
    </w:p>
    <w:p w:rsidR="0078398A" w:rsidRDefault="0078398A" w:rsidP="0078398A">
      <w:pPr>
        <w:ind w:firstLine="360"/>
      </w:pPr>
      <w:r>
        <w:rPr>
          <w:rFonts w:hint="eastAsia"/>
        </w:rPr>
        <w:t>目标地址散列</w:t>
      </w:r>
      <w:r>
        <w:t>"</w:t>
      </w:r>
      <w:r>
        <w:rPr>
          <w:rFonts w:hint="eastAsia"/>
        </w:rPr>
        <w:t>调度算法根据请求的目标</w:t>
      </w:r>
      <w:r>
        <w:t>IP</w:t>
      </w:r>
      <w:r>
        <w:rPr>
          <w:rFonts w:hint="eastAsia"/>
        </w:rPr>
        <w:t>地址</w:t>
      </w:r>
      <w:r>
        <w:t>,</w:t>
      </w:r>
      <w:r>
        <w:rPr>
          <w:rFonts w:hint="eastAsia"/>
        </w:rPr>
        <w:t>作为散列键</w:t>
      </w:r>
      <w:r>
        <w:t>(HashKey)</w:t>
      </w:r>
      <w:r>
        <w:rPr>
          <w:rFonts w:hint="eastAsia"/>
        </w:rPr>
        <w:t>从静态分配的散列表找出对应的服务器</w:t>
      </w:r>
      <w:r>
        <w:t>,</w:t>
      </w:r>
      <w:r>
        <w:rPr>
          <w:rFonts w:hint="eastAsia"/>
        </w:rPr>
        <w:t>若该服务器是可用的且未超载</w:t>
      </w:r>
      <w:r>
        <w:t>,</w:t>
      </w:r>
      <w:r>
        <w:rPr>
          <w:rFonts w:hint="eastAsia"/>
        </w:rPr>
        <w:t>将请求发送到该服务器</w:t>
      </w:r>
      <w:r>
        <w:t>,</w:t>
      </w:r>
      <w:r>
        <w:rPr>
          <w:rFonts w:hint="eastAsia"/>
        </w:rPr>
        <w:t>否则返回空。</w:t>
      </w:r>
    </w:p>
    <w:p w:rsidR="0078398A" w:rsidRDefault="0078398A" w:rsidP="0078398A">
      <w:pPr>
        <w:ind w:firstLine="360"/>
      </w:pPr>
    </w:p>
    <w:p w:rsidR="0078398A" w:rsidRPr="0078398A" w:rsidRDefault="0078398A" w:rsidP="0078398A">
      <w:pPr>
        <w:pStyle w:val="Heading2"/>
      </w:pPr>
      <w:r>
        <w:rPr>
          <w:rFonts w:ascii="宋体" w:eastAsia="宋体" w:hAnsi="宋体" w:cs="宋体" w:hint="eastAsia"/>
        </w:rPr>
        <w:t>源地址散列调度</w:t>
      </w:r>
      <w:r>
        <w:t>(Source</w:t>
      </w:r>
      <w:r w:rsidR="008323D1">
        <w:rPr>
          <w:rFonts w:hint="eastAsia"/>
        </w:rPr>
        <w:t xml:space="preserve"> </w:t>
      </w:r>
      <w:r>
        <w:t>HashingScheduling)</w:t>
      </w:r>
    </w:p>
    <w:p w:rsidR="0078398A" w:rsidRDefault="0078398A" w:rsidP="0078398A">
      <w:pPr>
        <w:ind w:firstLine="360"/>
      </w:pPr>
      <w:r>
        <w:rPr>
          <w:rFonts w:hint="eastAsia"/>
        </w:rPr>
        <w:t>源地址散列</w:t>
      </w:r>
      <w:r>
        <w:t>"</w:t>
      </w:r>
      <w:r>
        <w:rPr>
          <w:rFonts w:hint="eastAsia"/>
        </w:rPr>
        <w:t>调度算法根据请求的源</w:t>
      </w:r>
      <w:r>
        <w:t>IP</w:t>
      </w:r>
      <w:r>
        <w:rPr>
          <w:rFonts w:hint="eastAsia"/>
        </w:rPr>
        <w:t>地址</w:t>
      </w:r>
      <w:r>
        <w:t>,</w:t>
      </w:r>
      <w:r>
        <w:rPr>
          <w:rFonts w:hint="eastAsia"/>
        </w:rPr>
        <w:t>作为散列键</w:t>
      </w:r>
      <w:r>
        <w:t>(HashKey)</w:t>
      </w:r>
      <w:r>
        <w:rPr>
          <w:rFonts w:hint="eastAsia"/>
        </w:rPr>
        <w:t>从静态分配的散列表找出对应的服务器</w:t>
      </w:r>
      <w:r>
        <w:t>,</w:t>
      </w:r>
      <w:r>
        <w:rPr>
          <w:rFonts w:hint="eastAsia"/>
        </w:rPr>
        <w:t>若该服务器是可用的且未超载</w:t>
      </w:r>
      <w:r>
        <w:t>,</w:t>
      </w:r>
      <w:r>
        <w:rPr>
          <w:rFonts w:hint="eastAsia"/>
        </w:rPr>
        <w:t>将请求发送到该服务器</w:t>
      </w:r>
      <w:r>
        <w:t>,</w:t>
      </w:r>
      <w:r>
        <w:rPr>
          <w:rFonts w:hint="eastAsia"/>
        </w:rPr>
        <w:t>否则返回空</w:t>
      </w:r>
      <w:r>
        <w:rPr>
          <w:rFonts w:ascii="MS UI Gothic" w:eastAsia="MS UI Gothic" w:hAnsi="MS UI Gothic" w:cs="MS UI Gothic" w:hint="eastAsia"/>
        </w:rPr>
        <w:t>｡</w:t>
      </w:r>
    </w:p>
    <w:p w:rsidR="005C65F9" w:rsidRPr="005C65F9" w:rsidRDefault="005C65F9" w:rsidP="005C65F9"/>
    <w:p w:rsidR="009E4493" w:rsidRDefault="009E4493" w:rsidP="009E4493">
      <w:pPr>
        <w:pStyle w:val="Heading1"/>
      </w:pPr>
      <w:r>
        <w:rPr>
          <w:rFonts w:hint="eastAsia"/>
        </w:rPr>
        <w:t>部署</w:t>
      </w:r>
      <w:r>
        <w:rPr>
          <w:rFonts w:hint="eastAsia"/>
        </w:rPr>
        <w:t>LVS</w:t>
      </w:r>
      <w:r>
        <w:rPr>
          <w:rFonts w:hint="eastAsia"/>
        </w:rPr>
        <w:t>服务</w:t>
      </w:r>
    </w:p>
    <w:p w:rsidR="00994560" w:rsidRDefault="00B8019F" w:rsidP="00B8019F">
      <w:pPr>
        <w:ind w:firstLine="360"/>
      </w:pPr>
      <w:r>
        <w:rPr>
          <w:rFonts w:hint="eastAsia"/>
        </w:rPr>
        <w:t>LVS已经集成在linux内核模块中，但整个LVS环境又分为内核层和用户层，内核层负责核心算法调度；用户层需要安装ipvsadm工具，通过</w:t>
      </w:r>
      <w:r w:rsidR="00435478">
        <w:rPr>
          <w:rFonts w:hint="eastAsia"/>
        </w:rPr>
        <w:t>命令将管理员需要的工作模式和实际的算法传递给内核来实现。LVS的内核模块名称为ip_vs。</w:t>
      </w:r>
    </w:p>
    <w:p w:rsidR="00435478" w:rsidRDefault="00C74F74" w:rsidP="00435478">
      <w:pPr>
        <w:pStyle w:val="Heading2"/>
        <w:numPr>
          <w:ilvl w:val="0"/>
          <w:numId w:val="17"/>
        </w:numPr>
      </w:pPr>
      <w:r w:rsidRPr="00C74F74">
        <w:lastRenderedPageBreak/>
        <w:t>ipvsadm</w:t>
      </w:r>
      <w:r w:rsidR="00435478">
        <w:rPr>
          <w:rFonts w:hint="eastAsia"/>
        </w:rPr>
        <w:t>安装</w:t>
      </w:r>
    </w:p>
    <w:tbl>
      <w:tblPr>
        <w:tblStyle w:val="TableGrid"/>
        <w:tblW w:w="8640" w:type="dxa"/>
        <w:tblInd w:w="468" w:type="dxa"/>
        <w:tblLook w:val="04A0"/>
      </w:tblPr>
      <w:tblGrid>
        <w:gridCol w:w="8640"/>
      </w:tblGrid>
      <w:tr w:rsidR="00C74F74" w:rsidTr="00767502">
        <w:tc>
          <w:tcPr>
            <w:tcW w:w="8640" w:type="dxa"/>
          </w:tcPr>
          <w:p w:rsidR="00C74F74" w:rsidRDefault="00C74F74" w:rsidP="00C74F74">
            <w:pPr>
              <w:ind w:left="0"/>
            </w:pPr>
            <w:r>
              <w:rPr>
                <w:rFonts w:hint="eastAsia"/>
              </w:rPr>
              <w:t>#yum安装</w:t>
            </w:r>
          </w:p>
          <w:p w:rsidR="00C74F74" w:rsidRDefault="00C74F74" w:rsidP="00C74F74">
            <w:pPr>
              <w:ind w:left="0"/>
            </w:pPr>
            <w:r w:rsidRPr="00C74F74">
              <w:t xml:space="preserve">yum install ipvsadm </w:t>
            </w:r>
            <w:r w:rsidR="006A58B6" w:rsidRPr="006A58B6">
              <w:t>-y</w:t>
            </w:r>
          </w:p>
          <w:p w:rsidR="00C74F74" w:rsidRDefault="00C74F74" w:rsidP="00C74F74">
            <w:pPr>
              <w:ind w:left="0"/>
            </w:pPr>
            <w:r>
              <w:rPr>
                <w:rFonts w:hint="eastAsia"/>
              </w:rPr>
              <w:t>#源码安装</w:t>
            </w:r>
          </w:p>
          <w:p w:rsidR="00C74F74" w:rsidRDefault="00BA27A2" w:rsidP="00C74F74">
            <w:pPr>
              <w:ind w:left="0"/>
            </w:pPr>
            <w:r w:rsidRPr="00BA27A2">
              <w:t>yum -y install gcc popt-devel popt-static libnl libnl-devel</w:t>
            </w:r>
          </w:p>
          <w:p w:rsidR="00BA27A2" w:rsidRDefault="00BA27A2" w:rsidP="00C74F74">
            <w:pPr>
              <w:ind w:left="0"/>
            </w:pPr>
            <w:r w:rsidRPr="00BA27A2">
              <w:t xml:space="preserve">wget </w:t>
            </w:r>
            <w:hyperlink r:id="rId11" w:history="1">
              <w:r w:rsidRPr="00767502">
                <w:t>http://www.linuxvirtualserver.org/software/kernel-2.6/ipvsadm-1.26.tar.gz</w:t>
              </w:r>
            </w:hyperlink>
          </w:p>
          <w:p w:rsidR="00BA27A2" w:rsidRDefault="00BA27A2" w:rsidP="00C74F74">
            <w:pPr>
              <w:ind w:left="0"/>
            </w:pPr>
            <w:r w:rsidRPr="00BA27A2">
              <w:t>tar -zxvf ipvsadm-1.26.tar.gz -C /usr/src</w:t>
            </w:r>
          </w:p>
          <w:p w:rsidR="00BA27A2" w:rsidRDefault="00BA27A2" w:rsidP="00C74F74">
            <w:pPr>
              <w:ind w:left="0"/>
            </w:pPr>
            <w:r w:rsidRPr="00BA27A2">
              <w:t>cd /usr/src/ipvsadm-1.26/</w:t>
            </w:r>
          </w:p>
          <w:p w:rsidR="00BA27A2" w:rsidRDefault="00BA27A2" w:rsidP="00C74F74">
            <w:pPr>
              <w:ind w:left="0"/>
            </w:pPr>
            <w:r w:rsidRPr="00BA27A2">
              <w:t>make &amp;&amp; make install</w:t>
            </w:r>
          </w:p>
          <w:p w:rsidR="00C74F74" w:rsidRDefault="00C74F74" w:rsidP="00C74F74">
            <w:pPr>
              <w:ind w:left="0"/>
            </w:pPr>
          </w:p>
        </w:tc>
      </w:tr>
    </w:tbl>
    <w:p w:rsidR="00C74F74" w:rsidRPr="00C74F74" w:rsidRDefault="00C74F74" w:rsidP="00C74F74"/>
    <w:p w:rsidR="00C74F74" w:rsidRPr="00C74F74" w:rsidRDefault="00C74F74" w:rsidP="00C74F74">
      <w:pPr>
        <w:pStyle w:val="Heading2"/>
      </w:pPr>
      <w:r w:rsidRPr="00C74F74">
        <w:t>ipvsadm</w:t>
      </w:r>
      <w:r>
        <w:rPr>
          <w:rFonts w:hint="eastAsia"/>
        </w:rPr>
        <w:t>命令的使用</w:t>
      </w:r>
    </w:p>
    <w:p w:rsidR="00435478" w:rsidRDefault="00BA27A2" w:rsidP="00435478">
      <w:r>
        <w:rPr>
          <w:rFonts w:hint="eastAsia"/>
        </w:rPr>
        <w:t>描述：linux虚拟服务器管理工具</w:t>
      </w:r>
    </w:p>
    <w:p w:rsidR="00BA27A2" w:rsidRDefault="00BA27A2" w:rsidP="00435478">
      <w:r>
        <w:rPr>
          <w:rFonts w:hint="eastAsia"/>
        </w:rPr>
        <w:t>用法：</w:t>
      </w:r>
      <w:r w:rsidRPr="00C74F74">
        <w:t>ipvsadm</w:t>
      </w:r>
      <w:r>
        <w:rPr>
          <w:rFonts w:hint="eastAsia"/>
        </w:rPr>
        <w:t xml:space="preserve"> 选项 服务器地址 -s 算法</w:t>
      </w:r>
    </w:p>
    <w:p w:rsidR="00BA27A2" w:rsidRPr="00BA27A2" w:rsidRDefault="00BA27A2" w:rsidP="00435478">
      <w:r>
        <w:rPr>
          <w:rFonts w:hint="eastAsia"/>
        </w:rPr>
        <w:t>或者</w:t>
      </w:r>
      <w:r w:rsidRPr="00C74F74">
        <w:t>ipvsadm</w:t>
      </w:r>
      <w:r>
        <w:rPr>
          <w:rFonts w:hint="eastAsia"/>
        </w:rPr>
        <w:t xml:space="preserve"> 选项 服务器地址 -r 真实服务器地址 [工作模式] [权重]</w:t>
      </w:r>
      <w:r>
        <w:t>…</w:t>
      </w:r>
    </w:p>
    <w:p w:rsidR="00435478" w:rsidRDefault="0033008E" w:rsidP="00435478">
      <w:r>
        <w:rPr>
          <w:rFonts w:hint="eastAsia"/>
        </w:rPr>
        <w:t>选项：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3008E" w:rsidTr="0033008E">
        <w:tc>
          <w:tcPr>
            <w:tcW w:w="8388" w:type="dxa"/>
          </w:tcPr>
          <w:p w:rsidR="0033008E" w:rsidRDefault="0033008E" w:rsidP="0033008E">
            <w:pPr>
              <w:ind w:left="0"/>
            </w:pPr>
            <w:r>
              <w:t>-A --add-service：添加虚拟服务，使用ip,端口,协议唯一定义一个虚拟服务。</w:t>
            </w:r>
          </w:p>
          <w:p w:rsidR="0033008E" w:rsidRDefault="0033008E" w:rsidP="0033008E">
            <w:pPr>
              <w:ind w:left="0"/>
            </w:pPr>
            <w:r>
              <w:t>-E --edit-service：编辑内核虚拟服务器表中的一条虚拟服务器记录。</w:t>
            </w:r>
          </w:p>
          <w:p w:rsidR="0033008E" w:rsidRDefault="0033008E" w:rsidP="0033008E">
            <w:pPr>
              <w:ind w:left="0"/>
            </w:pPr>
            <w:r>
              <w:t>-D --delete-service： 删除内核虚拟服务器表中的一条虚拟服务器记录。</w:t>
            </w:r>
          </w:p>
          <w:p w:rsidR="0033008E" w:rsidRDefault="0033008E" w:rsidP="0033008E">
            <w:pPr>
              <w:ind w:left="0"/>
            </w:pPr>
            <w:r>
              <w:t>-C --clear： 清除内核虚拟服务器表中的所有记录。</w:t>
            </w:r>
          </w:p>
          <w:p w:rsidR="0033008E" w:rsidRDefault="0033008E" w:rsidP="0033008E">
            <w:pPr>
              <w:ind w:left="0"/>
            </w:pPr>
            <w:r>
              <w:t>-R --restore： 恢复虚拟服务器规则</w:t>
            </w:r>
          </w:p>
          <w:p w:rsidR="0033008E" w:rsidRDefault="0033008E" w:rsidP="0033008E">
            <w:pPr>
              <w:ind w:left="0"/>
            </w:pPr>
            <w:r>
              <w:t>-S --save： 保存虚拟服务器规则，输出为-R 选项可读的格式</w:t>
            </w:r>
          </w:p>
          <w:p w:rsidR="0033008E" w:rsidRDefault="0033008E" w:rsidP="0033008E">
            <w:pPr>
              <w:ind w:left="0"/>
            </w:pPr>
            <w:r>
              <w:t>-a --add-server： 在一个虚拟服务器中增加一台新的真实服务器</w:t>
            </w:r>
          </w:p>
          <w:p w:rsidR="0033008E" w:rsidRDefault="0033008E" w:rsidP="0033008E">
            <w:pPr>
              <w:ind w:left="0"/>
            </w:pPr>
            <w:r>
              <w:t>-e --edit-server： 编辑一条虚拟服务器记录中的某条真实服务器记录</w:t>
            </w:r>
          </w:p>
          <w:p w:rsidR="0033008E" w:rsidRDefault="0033008E" w:rsidP="0033008E">
            <w:pPr>
              <w:ind w:left="0"/>
            </w:pPr>
            <w:r>
              <w:t>-d --delete-server： 删除一条虚拟服务器记录中的某条真实服务器记录</w:t>
            </w:r>
          </w:p>
          <w:p w:rsidR="0033008E" w:rsidRDefault="0033008E" w:rsidP="0033008E">
            <w:pPr>
              <w:ind w:left="0"/>
            </w:pPr>
            <w:r>
              <w:t>-L|-l --list： 显示内核虚拟服务器表</w:t>
            </w:r>
          </w:p>
          <w:p w:rsidR="0033008E" w:rsidRDefault="0033008E" w:rsidP="0033008E">
            <w:pPr>
              <w:ind w:left="0"/>
            </w:pPr>
            <w:r>
              <w:t>-t --tcp-service service-address： 说明虚拟服务器提供的是tcp的服务[ip:port]</w:t>
            </w:r>
          </w:p>
          <w:p w:rsidR="0033008E" w:rsidRDefault="0033008E" w:rsidP="0033008E">
            <w:pPr>
              <w:ind w:left="0"/>
            </w:pPr>
            <w:r>
              <w:t>-u --udp-service service-address 说明虚拟服务器提供的是udp 的服务</w:t>
            </w:r>
          </w:p>
          <w:p w:rsidR="0033008E" w:rsidRDefault="0033008E" w:rsidP="0033008E">
            <w:pPr>
              <w:ind w:left="0"/>
            </w:pPr>
            <w:r>
              <w:t>-s --scheduler scheduler 使用的调度算法，rr|wrr|lc|wlc|lblc|lblcr|dh|sh|sed|nq,默认的调度算法是：wlc</w:t>
            </w:r>
          </w:p>
          <w:p w:rsidR="0033008E" w:rsidRDefault="0033008E" w:rsidP="0033008E">
            <w:pPr>
              <w:ind w:left="0"/>
            </w:pPr>
            <w:r>
              <w:t>-r --real-server server-address ：真实的服务器[Real-Server:port]</w:t>
            </w:r>
          </w:p>
          <w:p w:rsidR="0033008E" w:rsidRDefault="0033008E" w:rsidP="0033008E">
            <w:pPr>
              <w:ind w:left="0"/>
            </w:pPr>
            <w:r>
              <w:lastRenderedPageBreak/>
              <w:t>-g --gatewaying ：指定LVS 的工作模式为直接路由模式（也是LVS 默认的模式）</w:t>
            </w:r>
          </w:p>
          <w:p w:rsidR="0033008E" w:rsidRDefault="0033008E" w:rsidP="0033008E">
            <w:pPr>
              <w:ind w:left="0"/>
            </w:pPr>
            <w:r>
              <w:t>-i --ipip ：指定LVS 的工作模式为TUN隧道模式</w:t>
            </w:r>
          </w:p>
          <w:p w:rsidR="0033008E" w:rsidRDefault="0033008E" w:rsidP="0033008E">
            <w:pPr>
              <w:ind w:left="0"/>
            </w:pPr>
            <w:r>
              <w:t>-m --masquerading ：指定LVS 的工作模式为NAT 模式</w:t>
            </w:r>
          </w:p>
          <w:p w:rsidR="0033008E" w:rsidRDefault="0033008E" w:rsidP="0033008E">
            <w:pPr>
              <w:ind w:left="0"/>
            </w:pPr>
            <w:r>
              <w:t>-w --weight weight ：真实服务器的权值</w:t>
            </w:r>
          </w:p>
          <w:p w:rsidR="0033008E" w:rsidRDefault="0033008E" w:rsidP="0033008E">
            <w:pPr>
              <w:ind w:left="0"/>
            </w:pPr>
            <w:r>
              <w:t>-c --connection ：显示LVS 目前的连接 如：ipvsadm -L -c</w:t>
            </w:r>
          </w:p>
          <w:p w:rsidR="0033008E" w:rsidRDefault="0033008E" w:rsidP="0033008E">
            <w:pPr>
              <w:ind w:left="0"/>
            </w:pPr>
            <w:r>
              <w:t>-n --numeric 输出IP 地址和端口的数字形式</w:t>
            </w:r>
          </w:p>
        </w:tc>
      </w:tr>
    </w:tbl>
    <w:p w:rsidR="0033008E" w:rsidRDefault="0033008E" w:rsidP="00435478"/>
    <w:p w:rsidR="004F26E4" w:rsidRDefault="00C41CDA" w:rsidP="004F26E4">
      <w:pPr>
        <w:pStyle w:val="Heading2"/>
      </w:pPr>
      <w:r w:rsidRPr="00C74F74">
        <w:t>ipvsadm</w:t>
      </w:r>
      <w:r w:rsidR="00074C11">
        <w:rPr>
          <w:rFonts w:hint="eastAsia"/>
        </w:rPr>
        <w:t>命令</w:t>
      </w:r>
      <w:r>
        <w:rPr>
          <w:rFonts w:hint="eastAsia"/>
        </w:rPr>
        <w:t>应用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F26E4" w:rsidTr="004F26E4">
        <w:tc>
          <w:tcPr>
            <w:tcW w:w="8388" w:type="dxa"/>
          </w:tcPr>
          <w:p w:rsidR="004F26E4" w:rsidRDefault="004F26E4" w:rsidP="004F26E4">
            <w:pPr>
              <w:ind w:left="0"/>
            </w:pPr>
            <w:r>
              <w:rPr>
                <w:rFonts w:hint="eastAsia"/>
              </w:rPr>
              <w:t>#添加虚拟服务，设置调度</w:t>
            </w:r>
          </w:p>
          <w:p w:rsidR="004F26E4" w:rsidRDefault="004F26E4" w:rsidP="004F26E4">
            <w:pPr>
              <w:ind w:left="0"/>
            </w:pPr>
            <w:r w:rsidRPr="004F26E4">
              <w:t>ipvsadm -A -t 172.17.128.83:80 -s rr</w:t>
            </w:r>
          </w:p>
          <w:p w:rsidR="000F4415" w:rsidRDefault="000F4415" w:rsidP="004F26E4">
            <w:pPr>
              <w:ind w:left="0"/>
            </w:pPr>
            <w:r w:rsidRPr="000F4415">
              <w:t xml:space="preserve">ipvsadm -a -t 172.17.128.83:80 -r 172.16.129.201:8080 </w:t>
            </w:r>
            <w:r>
              <w:t>–</w:t>
            </w:r>
            <w:r w:rsidRPr="000F4415">
              <w:t>m</w:t>
            </w:r>
          </w:p>
          <w:p w:rsidR="004F26E4" w:rsidRDefault="000F4415" w:rsidP="004F26E4">
            <w:pPr>
              <w:ind w:left="0"/>
            </w:pPr>
            <w:r w:rsidRPr="000F4415">
              <w:t>ipvsadm -a -t 172.17.128.83:80 -r 172.16.129.62:8080 -m</w:t>
            </w:r>
          </w:p>
          <w:p w:rsidR="00C200C8" w:rsidRDefault="00C200C8" w:rsidP="004F26E4">
            <w:pPr>
              <w:ind w:left="0"/>
            </w:pPr>
          </w:p>
          <w:p w:rsidR="00C200C8" w:rsidRDefault="00C200C8" w:rsidP="004F26E4">
            <w:pPr>
              <w:ind w:left="0"/>
            </w:pPr>
            <w:r w:rsidRPr="00C200C8">
              <w:t>ipvsadm -A -t 172.17.128.83:80 -s wrr</w:t>
            </w:r>
          </w:p>
          <w:p w:rsidR="00C200C8" w:rsidRDefault="00C200C8" w:rsidP="004F26E4">
            <w:pPr>
              <w:ind w:left="0"/>
            </w:pPr>
            <w:r w:rsidRPr="00C200C8">
              <w:t>ipvsadm -a -t 172.17.128.83:80 -r 172.16.129.201:8080 -i -w 1</w:t>
            </w:r>
          </w:p>
          <w:p w:rsidR="004F26E4" w:rsidRDefault="00C200C8" w:rsidP="004F26E4">
            <w:pPr>
              <w:ind w:left="0"/>
            </w:pPr>
            <w:r w:rsidRPr="00C200C8">
              <w:t>ipvsadm -a -t 172.17.128.83:80 -r 172.16.129.62:8080 -i -w 2</w:t>
            </w:r>
          </w:p>
          <w:p w:rsidR="004F26E4" w:rsidRDefault="00432C15" w:rsidP="004F26E4">
            <w:pPr>
              <w:ind w:left="0"/>
            </w:pPr>
            <w:r w:rsidRPr="004F26E4">
              <w:t xml:space="preserve">ipvsadm </w:t>
            </w:r>
            <w:r>
              <w:t>–</w:t>
            </w:r>
            <w:r w:rsidRPr="004F26E4">
              <w:t>Ln</w:t>
            </w:r>
            <w:r>
              <w:rPr>
                <w:rFonts w:hint="eastAsia"/>
              </w:rPr>
              <w:t xml:space="preserve">   </w:t>
            </w:r>
            <w:r w:rsidR="004F26E4">
              <w:rPr>
                <w:rFonts w:hint="eastAsia"/>
              </w:rPr>
              <w:t>#查看LVS规则表</w:t>
            </w:r>
          </w:p>
          <w:p w:rsidR="00432C15" w:rsidRDefault="00432C15" w:rsidP="004F26E4">
            <w:pPr>
              <w:ind w:left="0"/>
            </w:pPr>
            <w:r w:rsidRPr="00432C15">
              <w:t xml:space="preserve">ipvsadm </w:t>
            </w:r>
            <w:r>
              <w:t>–</w:t>
            </w:r>
            <w:r w:rsidRPr="00432C15">
              <w:t>Lnc</w:t>
            </w:r>
            <w:r>
              <w:rPr>
                <w:rFonts w:hint="eastAsia"/>
              </w:rPr>
              <w:t>#产看当前LVS调度情况</w:t>
            </w:r>
          </w:p>
          <w:p w:rsidR="004F26E4" w:rsidRDefault="004F26E4" w:rsidP="004F26E4">
            <w:pPr>
              <w:ind w:left="0"/>
            </w:pPr>
            <w:r>
              <w:rPr>
                <w:rFonts w:hint="eastAsia"/>
              </w:rPr>
              <w:t>#删除虚拟服务的某个真实服务器</w:t>
            </w:r>
          </w:p>
          <w:p w:rsidR="004F26E4" w:rsidRDefault="004F26E4" w:rsidP="004F26E4">
            <w:pPr>
              <w:ind w:left="0"/>
            </w:pPr>
            <w:r w:rsidRPr="004F26E4">
              <w:t>ipvsadm -d -t 172.17.128.83:80 -r 172.16.129.62:8080</w:t>
            </w:r>
          </w:p>
          <w:p w:rsidR="004F26E4" w:rsidRDefault="004F26E4" w:rsidP="004F26E4">
            <w:pPr>
              <w:ind w:left="0"/>
            </w:pPr>
          </w:p>
          <w:p w:rsidR="004F26E4" w:rsidRDefault="004F26E4" w:rsidP="004F26E4">
            <w:pPr>
              <w:ind w:left="0"/>
            </w:pPr>
            <w:r>
              <w:rPr>
                <w:rFonts w:hint="eastAsia"/>
              </w:rPr>
              <w:t>#虚拟服务规则的备份和还原</w:t>
            </w:r>
          </w:p>
          <w:p w:rsidR="004F26E4" w:rsidRDefault="00DB4AB3" w:rsidP="004F26E4">
            <w:pPr>
              <w:ind w:left="0"/>
            </w:pPr>
            <w:r w:rsidRPr="00DB4AB3">
              <w:t>ipvsadm  -S &gt; /tmp/ip_vs.bak</w:t>
            </w:r>
            <w:r>
              <w:rPr>
                <w:rFonts w:hint="eastAsia"/>
              </w:rPr>
              <w:t xml:space="preserve">  #备份</w:t>
            </w:r>
          </w:p>
          <w:p w:rsidR="00DB4AB3" w:rsidRDefault="00DB4AB3" w:rsidP="004F26E4">
            <w:pPr>
              <w:ind w:left="0"/>
            </w:pPr>
            <w:r w:rsidRPr="00DB4AB3">
              <w:t xml:space="preserve">ipvsadm </w:t>
            </w:r>
            <w:r>
              <w:t>–</w:t>
            </w:r>
            <w:r w:rsidRPr="00DB4AB3">
              <w:t>C</w:t>
            </w:r>
            <w:r>
              <w:rPr>
                <w:rFonts w:hint="eastAsia"/>
              </w:rPr>
              <w:t xml:space="preserve"> #清空规则</w:t>
            </w:r>
          </w:p>
          <w:p w:rsidR="00DB4AB3" w:rsidRDefault="00DB4AB3" w:rsidP="004F26E4">
            <w:pPr>
              <w:ind w:left="0"/>
            </w:pPr>
            <w:r w:rsidRPr="00DB4AB3">
              <w:t>ipvsadm -R &lt; /tmp/ip_vs.bak</w:t>
            </w:r>
            <w:r>
              <w:rPr>
                <w:rFonts w:hint="eastAsia"/>
              </w:rPr>
              <w:t xml:space="preserve">  #恢复</w:t>
            </w:r>
          </w:p>
          <w:p w:rsidR="00DB4AB3" w:rsidRDefault="00DB4AB3" w:rsidP="004F26E4">
            <w:pPr>
              <w:ind w:left="0"/>
            </w:pPr>
          </w:p>
          <w:p w:rsidR="00DB4AB3" w:rsidRDefault="00DB4AB3" w:rsidP="004F26E4">
            <w:pPr>
              <w:ind w:left="0"/>
            </w:pPr>
            <w:r>
              <w:rPr>
                <w:rFonts w:hint="eastAsia"/>
              </w:rPr>
              <w:t>#</w:t>
            </w:r>
            <w:r w:rsidR="00C200C8">
              <w:rPr>
                <w:rFonts w:hint="eastAsia"/>
              </w:rPr>
              <w:t>修改虚拟服务</w:t>
            </w:r>
          </w:p>
          <w:p w:rsidR="00C200C8" w:rsidRPr="004F26E4" w:rsidRDefault="00C200C8" w:rsidP="004F26E4">
            <w:pPr>
              <w:ind w:left="0"/>
            </w:pPr>
            <w:r w:rsidRPr="00C200C8">
              <w:t>ipvsadm -E -t 172.17.128.83:80 -s wrr</w:t>
            </w:r>
          </w:p>
        </w:tc>
      </w:tr>
    </w:tbl>
    <w:p w:rsidR="005C65F9" w:rsidRPr="005C65F9" w:rsidRDefault="005C65F9" w:rsidP="00121152">
      <w:pPr>
        <w:ind w:left="0"/>
      </w:pPr>
    </w:p>
    <w:p w:rsidR="009E4493" w:rsidRDefault="009E4493" w:rsidP="009E4493">
      <w:pPr>
        <w:pStyle w:val="Heading1"/>
      </w:pPr>
      <w:r>
        <w:rPr>
          <w:rFonts w:hint="eastAsia"/>
        </w:rPr>
        <w:lastRenderedPageBreak/>
        <w:t>LVS</w:t>
      </w:r>
      <w:r>
        <w:rPr>
          <w:rFonts w:hint="eastAsia"/>
        </w:rPr>
        <w:t>负载均衡应用案例</w:t>
      </w:r>
    </w:p>
    <w:p w:rsidR="00160D23" w:rsidRDefault="00160D23" w:rsidP="00160D23">
      <w:pPr>
        <w:pStyle w:val="Heading2"/>
        <w:numPr>
          <w:ilvl w:val="0"/>
          <w:numId w:val="18"/>
        </w:numPr>
      </w:pPr>
      <w:r>
        <w:rPr>
          <w:rFonts w:hint="eastAsia"/>
        </w:rPr>
        <w:t xml:space="preserve">VS/NET </w:t>
      </w:r>
      <w:r>
        <w:rPr>
          <w:rFonts w:hint="eastAsia"/>
        </w:rPr>
        <w:t>模式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60D23" w:rsidTr="00160D23">
        <w:tc>
          <w:tcPr>
            <w:tcW w:w="8388" w:type="dxa"/>
          </w:tcPr>
          <w:p w:rsidR="00A209FE" w:rsidRDefault="00A209FE" w:rsidP="00160D23">
            <w:pPr>
              <w:ind w:left="0"/>
            </w:pPr>
            <w:r>
              <w:rPr>
                <w:rFonts w:hint="eastAsia"/>
              </w:rPr>
              <w:t>#</w:t>
            </w:r>
            <w:r w:rsidR="00F92C5B">
              <w:rPr>
                <w:rFonts w:hint="eastAsia"/>
              </w:rPr>
              <w:t>拓扑图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5486400" cy="2505075"/>
                  <wp:effectExtent l="1905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50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3A3D" w:rsidRDefault="00993A3D" w:rsidP="00160D23">
            <w:pPr>
              <w:ind w:left="0"/>
            </w:pPr>
            <w:r>
              <w:rPr>
                <w:rFonts w:hint="eastAsia"/>
              </w:rPr>
              <w:t>#</w:t>
            </w:r>
            <w:r w:rsidRPr="00993A3D">
              <w:rPr>
                <w:rFonts w:hint="eastAsia"/>
              </w:rPr>
              <w:t>配置</w:t>
            </w:r>
            <w:r w:rsidRPr="00993A3D">
              <w:t>Linux Director（前端负载调度器）IP</w:t>
            </w:r>
          </w:p>
          <w:p w:rsidR="00993A3D" w:rsidRDefault="00993A3D" w:rsidP="00993A3D">
            <w:pPr>
              <w:ind w:left="0"/>
            </w:pPr>
            <w:r w:rsidRPr="00296627">
              <w:t>vim /etc/sysconfig/network-scripts/ifcfg-eth0</w:t>
            </w:r>
          </w:p>
          <w:p w:rsidR="00993A3D" w:rsidRDefault="00993A3D" w:rsidP="00993A3D">
            <w:pPr>
              <w:ind w:left="0"/>
            </w:pPr>
            <w:r w:rsidRPr="00296627">
              <w:t>vim /etc/sysc</w:t>
            </w:r>
            <w:r>
              <w:t>onfig/network-scripts/ifcfg-eth</w:t>
            </w:r>
            <w:r>
              <w:rPr>
                <w:rFonts w:hint="eastAsia"/>
              </w:rPr>
              <w:t>1</w:t>
            </w:r>
          </w:p>
          <w:p w:rsidR="00FF1EAB" w:rsidRDefault="00FF1EAB" w:rsidP="00993A3D">
            <w:pPr>
              <w:ind w:left="0"/>
            </w:pPr>
          </w:p>
          <w:p w:rsidR="00993A3D" w:rsidRDefault="00993A3D" w:rsidP="00160D23">
            <w:pPr>
              <w:ind w:left="0"/>
            </w:pPr>
            <w:r>
              <w:rPr>
                <w:rFonts w:hint="eastAsia"/>
              </w:rPr>
              <w:t>#创建虚拟服务</w:t>
            </w:r>
          </w:p>
          <w:p w:rsidR="00993A3D" w:rsidRDefault="00993A3D" w:rsidP="00993A3D">
            <w:pPr>
              <w:ind w:left="0"/>
            </w:pPr>
            <w:r>
              <w:t>ipvsadm -C</w:t>
            </w:r>
          </w:p>
          <w:p w:rsidR="00993A3D" w:rsidRDefault="00993A3D" w:rsidP="00993A3D">
            <w:pPr>
              <w:ind w:left="0"/>
            </w:pPr>
            <w:r>
              <w:t>ipvsadm -A -t</w:t>
            </w:r>
            <w:r w:rsidR="00FF1EAB">
              <w:t xml:space="preserve"> </w:t>
            </w:r>
            <w:r w:rsidR="00FF1EAB" w:rsidRPr="00FF1EAB">
              <w:t>115.29.210.85</w:t>
            </w:r>
            <w:r>
              <w:t>:80 -s rr</w:t>
            </w:r>
          </w:p>
          <w:p w:rsidR="00FF1EAB" w:rsidRDefault="00FF1EAB" w:rsidP="00993A3D">
            <w:pPr>
              <w:ind w:left="0"/>
            </w:pPr>
            <w:r w:rsidRPr="00FF1EAB">
              <w:t>ipvsadm -a -t 115.29.210.85:80 -r 10.161.212.254:80 -m</w:t>
            </w:r>
          </w:p>
          <w:p w:rsidR="00CD547A" w:rsidRDefault="00FF1EAB" w:rsidP="00FF1EAB">
            <w:pPr>
              <w:ind w:left="0"/>
            </w:pPr>
            <w:r w:rsidRPr="00FF1EAB">
              <w:t xml:space="preserve">ipvsadm -a -t 115.29.210.85:80 -r 10.161.164.55:80 </w:t>
            </w:r>
            <w:r w:rsidR="00CD547A" w:rsidRPr="00FF1EAB">
              <w:t>-m</w:t>
            </w:r>
          </w:p>
          <w:p w:rsidR="00FF1EAB" w:rsidRDefault="00FF1EAB" w:rsidP="00FF1EAB">
            <w:pPr>
              <w:ind w:left="0"/>
            </w:pPr>
            <w:r>
              <w:rPr>
                <w:rFonts w:hint="eastAsia"/>
              </w:rPr>
              <w:t>#保持调度规则</w:t>
            </w:r>
          </w:p>
          <w:p w:rsidR="00FF1EAB" w:rsidRDefault="007149ED" w:rsidP="00FF1EAB">
            <w:pPr>
              <w:ind w:left="0"/>
            </w:pPr>
            <w:r w:rsidRPr="007149ED">
              <w:t>ipvsadm-save</w:t>
            </w:r>
            <w:r w:rsidRPr="007149ED">
              <w:rPr>
                <w:rFonts w:hint="eastAsia"/>
              </w:rPr>
              <w:t xml:space="preserve"> </w:t>
            </w:r>
          </w:p>
          <w:p w:rsidR="007149ED" w:rsidRDefault="007149ED" w:rsidP="00FF1EAB">
            <w:pPr>
              <w:ind w:left="0"/>
            </w:pPr>
          </w:p>
          <w:p w:rsidR="00FF1EAB" w:rsidRDefault="00FF1EAB" w:rsidP="00FF1EAB">
            <w:pPr>
              <w:ind w:left="0"/>
            </w:pPr>
            <w:r>
              <w:rPr>
                <w:rFonts w:hint="eastAsia"/>
              </w:rPr>
              <w:t>#开启路由转发功能</w:t>
            </w:r>
          </w:p>
          <w:p w:rsidR="00FF1EAB" w:rsidRDefault="00FF1EAB" w:rsidP="00FF1EAB">
            <w:pPr>
              <w:ind w:left="0"/>
            </w:pPr>
            <w:r w:rsidRPr="00160D23">
              <w:t>echo 1 &gt; /proc/sys/net/ipv4/ip_forward</w:t>
            </w:r>
            <w:r>
              <w:rPr>
                <w:rFonts w:hint="eastAsia"/>
              </w:rPr>
              <w:t xml:space="preserve">  </w:t>
            </w:r>
          </w:p>
          <w:p w:rsidR="00FF1EAB" w:rsidRDefault="00FF1EAB" w:rsidP="00FF1EAB">
            <w:pPr>
              <w:ind w:left="0"/>
            </w:pPr>
            <w:r>
              <w:rPr>
                <w:rFonts w:hint="eastAsia"/>
              </w:rPr>
              <w:t>#</w:t>
            </w:r>
            <w:r w:rsidRPr="009F50CF">
              <w:t>sed -i /ip_forward/s/0/1/ /etc/sysctl.conf</w:t>
            </w:r>
          </w:p>
          <w:p w:rsidR="00FF1EAB" w:rsidRDefault="00FF1EAB" w:rsidP="00FF1EAB">
            <w:pPr>
              <w:ind w:left="0"/>
            </w:pPr>
            <w:r w:rsidRPr="00A209FE">
              <w:t>sysctl -p</w:t>
            </w:r>
          </w:p>
          <w:p w:rsidR="00FF1EAB" w:rsidRDefault="00FF1EAB" w:rsidP="00993A3D">
            <w:pPr>
              <w:ind w:left="0"/>
            </w:pPr>
          </w:p>
          <w:p w:rsidR="00993A3D" w:rsidRDefault="00993A3D" w:rsidP="00160D23">
            <w:pPr>
              <w:ind w:left="0"/>
            </w:pPr>
            <w:r>
              <w:rPr>
                <w:rFonts w:hint="eastAsia"/>
              </w:rPr>
              <w:t>#关闭防火墙</w:t>
            </w:r>
          </w:p>
          <w:p w:rsidR="009F50CF" w:rsidRDefault="009218BE" w:rsidP="00160D23">
            <w:pPr>
              <w:ind w:left="0"/>
            </w:pPr>
            <w:r w:rsidRPr="009218BE">
              <w:t>iptables -F</w:t>
            </w:r>
          </w:p>
          <w:p w:rsidR="009F50CF" w:rsidRDefault="00112455" w:rsidP="00160D23">
            <w:pPr>
              <w:ind w:left="0"/>
            </w:pPr>
            <w:r w:rsidRPr="00112455">
              <w:lastRenderedPageBreak/>
              <w:t>iptables -X</w:t>
            </w:r>
          </w:p>
          <w:p w:rsidR="009F50CF" w:rsidRDefault="009F50CF" w:rsidP="00160D23">
            <w:pPr>
              <w:ind w:left="0"/>
            </w:pPr>
            <w:r w:rsidRPr="009F50CF">
              <w:t>service iptables save</w:t>
            </w:r>
          </w:p>
          <w:p w:rsidR="00EC0AFB" w:rsidRDefault="00EC0AFB" w:rsidP="00160D23">
            <w:pPr>
              <w:ind w:left="0"/>
            </w:pPr>
          </w:p>
          <w:p w:rsidR="00993A3D" w:rsidRDefault="00993A3D" w:rsidP="00160D23">
            <w:pPr>
              <w:ind w:left="0"/>
            </w:pPr>
            <w:r>
              <w:rPr>
                <w:rFonts w:hint="eastAsia"/>
              </w:rPr>
              <w:t>#</w:t>
            </w:r>
            <w:r w:rsidRPr="00993A3D">
              <w:rPr>
                <w:rFonts w:hint="eastAsia"/>
              </w:rPr>
              <w:t>配置</w:t>
            </w:r>
            <w:r w:rsidRPr="00993A3D">
              <w:t xml:space="preserve"> Real Server 真实服务器</w:t>
            </w:r>
            <w:r>
              <w:rPr>
                <w:rFonts w:hint="eastAsia"/>
              </w:rPr>
              <w:t>,设置ip</w:t>
            </w:r>
          </w:p>
          <w:p w:rsidR="00160D23" w:rsidRDefault="00993A3D" w:rsidP="00EC0AFB">
            <w:pPr>
              <w:ind w:left="0"/>
            </w:pPr>
            <w:r w:rsidRPr="00296627">
              <w:t>vim /etc/sysconfig/network-scripts/ifcfg-eth0</w:t>
            </w:r>
            <w:r>
              <w:rPr>
                <w:rFonts w:hint="eastAsia"/>
              </w:rPr>
              <w:t xml:space="preserve"> </w:t>
            </w:r>
          </w:p>
          <w:p w:rsidR="00EC0AFB" w:rsidRDefault="00EC0AFB" w:rsidP="00EC0AFB">
            <w:pPr>
              <w:ind w:left="0"/>
            </w:pPr>
            <w:r>
              <w:rPr>
                <w:rFonts w:hint="eastAsia"/>
              </w:rPr>
              <w:t>#分别执行</w:t>
            </w:r>
          </w:p>
          <w:p w:rsidR="00F92C5B" w:rsidRDefault="00F92C5B" w:rsidP="00993A3D">
            <w:pPr>
              <w:ind w:left="0"/>
            </w:pPr>
            <w:r w:rsidRPr="00F92C5B">
              <w:t>yum -y install httpd</w:t>
            </w:r>
          </w:p>
          <w:p w:rsidR="00EC0AFB" w:rsidRDefault="00EC0AFB" w:rsidP="00993A3D">
            <w:pPr>
              <w:ind w:left="0"/>
            </w:pPr>
            <w:r w:rsidRPr="00EC0AFB">
              <w:t>echo "115.29.211.14" &gt; /var/www/html/index.html</w:t>
            </w:r>
          </w:p>
          <w:p w:rsidR="00A209FE" w:rsidRDefault="00EC0AFB" w:rsidP="00993A3D">
            <w:pPr>
              <w:ind w:left="0"/>
            </w:pPr>
            <w:r w:rsidRPr="00EC0AFB">
              <w:t>echo "115.29.241.37" &gt; /var/www/html/index.html</w:t>
            </w:r>
          </w:p>
          <w:p w:rsidR="00EC0AFB" w:rsidRDefault="00EC0AFB" w:rsidP="00993A3D">
            <w:pPr>
              <w:ind w:left="0"/>
            </w:pPr>
            <w:r w:rsidRPr="00EC0AFB">
              <w:t>service httpd start</w:t>
            </w:r>
          </w:p>
          <w:p w:rsidR="002B4D07" w:rsidRDefault="002B4D07" w:rsidP="00993A3D">
            <w:pPr>
              <w:ind w:left="0"/>
            </w:pPr>
          </w:p>
          <w:p w:rsidR="00F92C5B" w:rsidRDefault="002B4D07" w:rsidP="00993A3D">
            <w:pPr>
              <w:ind w:left="0"/>
            </w:pPr>
            <w:r>
              <w:rPr>
                <w:rFonts w:hint="eastAsia"/>
              </w:rPr>
              <w:t>#查看调度情况</w:t>
            </w:r>
          </w:p>
          <w:p w:rsidR="002B4D07" w:rsidRDefault="002B4D07" w:rsidP="00993A3D">
            <w:pPr>
              <w:ind w:left="0"/>
            </w:pPr>
            <w:r w:rsidRPr="002B4D07">
              <w:t>ipvsadm -Lnc</w:t>
            </w:r>
          </w:p>
        </w:tc>
      </w:tr>
    </w:tbl>
    <w:p w:rsidR="00160D23" w:rsidRPr="00160D23" w:rsidRDefault="00160D23" w:rsidP="00E61E6A">
      <w:pPr>
        <w:ind w:left="0"/>
      </w:pPr>
    </w:p>
    <w:p w:rsidR="00BB3194" w:rsidRPr="00BB3194" w:rsidRDefault="00BB3194" w:rsidP="00BB3194">
      <w:pPr>
        <w:pStyle w:val="Heading2"/>
        <w:rPr>
          <w:sz w:val="30"/>
          <w:szCs w:val="30"/>
        </w:rPr>
      </w:pPr>
      <w:r w:rsidRPr="00BB3194">
        <w:rPr>
          <w:rFonts w:hint="eastAsia"/>
        </w:rPr>
        <w:t>VS/DR</w:t>
      </w:r>
      <w:r w:rsidRPr="00BB3194">
        <w:rPr>
          <w:rFonts w:hint="eastAsia"/>
        </w:rPr>
        <w:t>直接路由模式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96627" w:rsidTr="00296627">
        <w:tc>
          <w:tcPr>
            <w:tcW w:w="8388" w:type="dxa"/>
          </w:tcPr>
          <w:p w:rsidR="004A68F6" w:rsidRDefault="004A68F6" w:rsidP="00BB3194">
            <w:pPr>
              <w:ind w:left="0"/>
            </w:pPr>
            <w:r>
              <w:rPr>
                <w:rFonts w:hint="eastAsia"/>
              </w:rPr>
              <w:t>#拓扑图</w:t>
            </w:r>
          </w:p>
          <w:p w:rsidR="004A68F6" w:rsidRDefault="004A68F6" w:rsidP="00BB3194">
            <w:pPr>
              <w:ind w:left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486400" cy="301942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01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627" w:rsidRDefault="00296627" w:rsidP="00BB3194">
            <w:pPr>
              <w:ind w:left="0"/>
            </w:pPr>
            <w:r>
              <w:rPr>
                <w:rFonts w:hint="eastAsia"/>
              </w:rPr>
              <w:t>#</w:t>
            </w:r>
            <w:r w:rsidRPr="00296627">
              <w:t>Linux Director 负载调度器</w:t>
            </w:r>
            <w:r>
              <w:rPr>
                <w:rFonts w:hint="eastAsia"/>
              </w:rPr>
              <w:t>，配置网络环境</w:t>
            </w:r>
          </w:p>
          <w:p w:rsidR="00296627" w:rsidRDefault="00296627" w:rsidP="00BB3194">
            <w:pPr>
              <w:ind w:left="0"/>
            </w:pPr>
            <w:r w:rsidRPr="00296627">
              <w:t>vim /etc/sysconfig/network-scripts/ifcfg-eth0</w:t>
            </w:r>
          </w:p>
          <w:p w:rsidR="00296627" w:rsidRDefault="00296627" w:rsidP="00BB3194">
            <w:pPr>
              <w:ind w:left="0"/>
            </w:pPr>
            <w:r w:rsidRPr="00296627">
              <w:t>vim /etc/sysc</w:t>
            </w:r>
            <w:r>
              <w:t>onfig/network-scripts/ifcfg-eth</w:t>
            </w:r>
            <w:r>
              <w:rPr>
                <w:rFonts w:hint="eastAsia"/>
              </w:rPr>
              <w:t>1</w:t>
            </w:r>
          </w:p>
          <w:p w:rsidR="00F979A5" w:rsidRDefault="00F979A5" w:rsidP="00BB3194">
            <w:pPr>
              <w:ind w:left="0"/>
            </w:pPr>
          </w:p>
          <w:p w:rsidR="00296627" w:rsidRDefault="00296627" w:rsidP="00BB3194">
            <w:pPr>
              <w:ind w:left="0"/>
            </w:pPr>
            <w:r>
              <w:rPr>
                <w:rFonts w:hint="eastAsia"/>
              </w:rPr>
              <w:lastRenderedPageBreak/>
              <w:t>#创建虚拟服务</w:t>
            </w:r>
          </w:p>
          <w:p w:rsidR="00296627" w:rsidRDefault="00296627" w:rsidP="00296627">
            <w:pPr>
              <w:ind w:left="0"/>
            </w:pPr>
            <w:r>
              <w:t>ipvsadm -C</w:t>
            </w:r>
          </w:p>
          <w:p w:rsidR="00296627" w:rsidRDefault="00296627" w:rsidP="00296627">
            <w:pPr>
              <w:ind w:left="0"/>
            </w:pPr>
            <w:r>
              <w:t xml:space="preserve">ipvsadm -A -t </w:t>
            </w:r>
            <w:r w:rsidR="00AF5035" w:rsidRPr="00AF5035">
              <w:t>115.29.210.85</w:t>
            </w:r>
            <w:r>
              <w:t xml:space="preserve">:80 -s </w:t>
            </w:r>
            <w:r w:rsidR="00AF5035">
              <w:rPr>
                <w:rFonts w:hint="eastAsia"/>
              </w:rPr>
              <w:t>w</w:t>
            </w:r>
            <w:r>
              <w:t>rr</w:t>
            </w:r>
          </w:p>
          <w:p w:rsidR="00296627" w:rsidRDefault="00AF5035" w:rsidP="00296627">
            <w:pPr>
              <w:ind w:left="0"/>
            </w:pPr>
            <w:r w:rsidRPr="00AF5035">
              <w:t>ipvsadm -a -t 115.29.210.85:80 -r 10.161.212.254:80 -g -w 1</w:t>
            </w:r>
          </w:p>
          <w:p w:rsidR="00AF5035" w:rsidRDefault="00AF5035" w:rsidP="00296627">
            <w:pPr>
              <w:ind w:left="0"/>
            </w:pPr>
            <w:r w:rsidRPr="00AF5035">
              <w:t>ipvsadm -a -t 115.29.210.85:80 -r 10.161.164.55:80 -g -w 1</w:t>
            </w:r>
          </w:p>
          <w:p w:rsidR="00AF5035" w:rsidRDefault="00AF5035" w:rsidP="00296627">
            <w:pPr>
              <w:ind w:left="0"/>
            </w:pPr>
          </w:p>
          <w:p w:rsidR="00296627" w:rsidRDefault="00296627" w:rsidP="00296627">
            <w:pPr>
              <w:ind w:left="0"/>
            </w:pPr>
            <w:r>
              <w:rPr>
                <w:rFonts w:hint="eastAsia"/>
              </w:rPr>
              <w:t>#配置真实服务器</w:t>
            </w:r>
            <w:r w:rsidR="00C309E5">
              <w:rPr>
                <w:rFonts w:hint="eastAsia"/>
              </w:rPr>
              <w:t>（多台）</w:t>
            </w:r>
          </w:p>
          <w:p w:rsidR="00296627" w:rsidRDefault="00296627" w:rsidP="00296627">
            <w:pPr>
              <w:ind w:left="0"/>
            </w:pPr>
            <w:r w:rsidRPr="00296627">
              <w:t>vim /etc/sysconfig/network-scripts/ifcfg-eth0</w:t>
            </w:r>
          </w:p>
          <w:p w:rsidR="00296627" w:rsidRDefault="00296627" w:rsidP="00296627">
            <w:pPr>
              <w:ind w:left="0"/>
            </w:pPr>
            <w:r w:rsidRPr="00296627">
              <w:t>vim /etc/sysc</w:t>
            </w:r>
            <w:r>
              <w:t>onfig/network-scripts/ifcfg-</w:t>
            </w:r>
            <w:r>
              <w:rPr>
                <w:rFonts w:hint="eastAsia"/>
              </w:rPr>
              <w:t>lo:0(VIP)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089"/>
            </w:tblGrid>
            <w:tr w:rsidR="00AF5035" w:rsidTr="00AF5035">
              <w:trPr>
                <w:trHeight w:val="360"/>
              </w:trPr>
              <w:tc>
                <w:tcPr>
                  <w:tcW w:w="7089" w:type="dxa"/>
                </w:tcPr>
                <w:p w:rsidR="00AF5035" w:rsidRDefault="00AF5035" w:rsidP="00AF5035">
                  <w:pPr>
                    <w:ind w:left="0"/>
                  </w:pPr>
                  <w:r>
                    <w:t>DEVICE=lo:0</w:t>
                  </w:r>
                </w:p>
                <w:p w:rsidR="00AF5035" w:rsidRDefault="00AF5035" w:rsidP="00AF5035">
                  <w:pPr>
                    <w:ind w:left="0"/>
                  </w:pPr>
                  <w:r>
                    <w:t>ONBOOT=yes</w:t>
                  </w:r>
                </w:p>
                <w:p w:rsidR="00AF5035" w:rsidRDefault="00AF5035" w:rsidP="00AF5035">
                  <w:pPr>
                    <w:ind w:left="0"/>
                  </w:pPr>
                  <w:r>
                    <w:t>BOOTPROTO=static</w:t>
                  </w:r>
                </w:p>
                <w:p w:rsidR="00AF5035" w:rsidRDefault="00AF5035" w:rsidP="00AF5035">
                  <w:pPr>
                    <w:ind w:left="0"/>
                  </w:pPr>
                  <w:r>
                    <w:t>IPADDR=115.29.210.85</w:t>
                  </w:r>
                </w:p>
                <w:p w:rsidR="00AF5035" w:rsidRDefault="00AF5035" w:rsidP="00AF5035">
                  <w:pPr>
                    <w:ind w:left="0"/>
                  </w:pPr>
                  <w:r>
                    <w:t>NETMASK=255.255.255.255</w:t>
                  </w:r>
                </w:p>
              </w:tc>
            </w:tr>
          </w:tbl>
          <w:p w:rsidR="00AF5035" w:rsidRDefault="00AF5035" w:rsidP="00296627">
            <w:pPr>
              <w:ind w:left="0"/>
            </w:pPr>
            <w:r w:rsidRPr="00AF5035">
              <w:t>service network restart</w:t>
            </w:r>
          </w:p>
          <w:p w:rsidR="00296627" w:rsidRDefault="00296627" w:rsidP="00296627">
            <w:pPr>
              <w:ind w:left="0"/>
            </w:pPr>
          </w:p>
          <w:p w:rsidR="00296627" w:rsidRDefault="00296627" w:rsidP="00296627">
            <w:pPr>
              <w:ind w:left="0"/>
            </w:pPr>
            <w:r>
              <w:t>echo 1 &gt; /proc/sys/net/ipv4/conf/lo/arp_ignore</w:t>
            </w:r>
          </w:p>
          <w:p w:rsidR="00296627" w:rsidRDefault="00296627" w:rsidP="00296627">
            <w:pPr>
              <w:ind w:left="0"/>
            </w:pPr>
            <w:r>
              <w:t>echo 2 &gt; /proc/sys/net/ipv4/conf/lo/arp_announce</w:t>
            </w:r>
          </w:p>
          <w:p w:rsidR="00296627" w:rsidRDefault="00296627" w:rsidP="00296627">
            <w:pPr>
              <w:ind w:left="0"/>
            </w:pPr>
            <w:r>
              <w:t>echo 1 &gt; /proc/sys/net/ipv4/conf/all/arp_ignore</w:t>
            </w:r>
          </w:p>
          <w:p w:rsidR="00296627" w:rsidRDefault="00296627" w:rsidP="00BB3194">
            <w:pPr>
              <w:ind w:left="0"/>
            </w:pPr>
            <w:r>
              <w:t>echo 2 &gt; /proc/sys/net/ipv4/conf/all/arp_announce</w:t>
            </w:r>
          </w:p>
          <w:p w:rsidR="00AF5035" w:rsidRDefault="008F5EEE" w:rsidP="00BB3194">
            <w:pPr>
              <w:ind w:left="0"/>
            </w:pPr>
            <w:r w:rsidRPr="008F5EEE">
              <w:t>sysctl -p</w:t>
            </w:r>
          </w:p>
          <w:p w:rsidR="008F5EEE" w:rsidRDefault="008F5EEE" w:rsidP="00BB3194">
            <w:pPr>
              <w:ind w:left="0"/>
            </w:pPr>
          </w:p>
          <w:p w:rsidR="00811B3C" w:rsidRDefault="00811B3C" w:rsidP="00811B3C">
            <w:pPr>
              <w:ind w:left="0"/>
            </w:pPr>
            <w:r w:rsidRPr="00F92C5B">
              <w:t>yum -y install httpd</w:t>
            </w:r>
          </w:p>
          <w:p w:rsidR="00811B3C" w:rsidRDefault="00811B3C" w:rsidP="00811B3C">
            <w:pPr>
              <w:ind w:left="0"/>
            </w:pPr>
            <w:r w:rsidRPr="00EC0AFB">
              <w:t>echo "115.29.211.14" &gt; /var/www/html/index.html</w:t>
            </w:r>
          </w:p>
          <w:p w:rsidR="00811B3C" w:rsidRDefault="00811B3C" w:rsidP="00811B3C">
            <w:pPr>
              <w:ind w:left="0"/>
            </w:pPr>
            <w:r w:rsidRPr="00EC0AFB">
              <w:t>echo "115.29.241.37" &gt; /var/www/html/index.html</w:t>
            </w:r>
          </w:p>
          <w:p w:rsidR="00811B3C" w:rsidRDefault="00811B3C" w:rsidP="00BB3194">
            <w:pPr>
              <w:ind w:left="0"/>
            </w:pPr>
            <w:r w:rsidRPr="00EC0AFB">
              <w:t>service httpd start</w:t>
            </w:r>
          </w:p>
        </w:tc>
      </w:tr>
    </w:tbl>
    <w:p w:rsidR="00B8019F" w:rsidRDefault="00CC1F00" w:rsidP="00105C05">
      <w:pPr>
        <w:ind w:left="0"/>
      </w:pPr>
      <w:r>
        <w:lastRenderedPageBreak/>
        <w:tab/>
      </w:r>
    </w:p>
    <w:p w:rsidR="00CC1F00" w:rsidRDefault="00CC1F00" w:rsidP="00CC1F00">
      <w:pPr>
        <w:ind w:left="345"/>
      </w:pPr>
      <w:r>
        <w:rPr>
          <w:rFonts w:hint="eastAsia"/>
        </w:rPr>
        <w:t>编写并运行</w:t>
      </w:r>
      <w:r>
        <w:t>lvs.sh脚本，绑定VIP地址到LVS-MASTER上，并设定LVS工作模式等。lvs.sh脚本的代码内容如下所示：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12A91" w:rsidTr="00112A91">
        <w:tc>
          <w:tcPr>
            <w:tcW w:w="8388" w:type="dxa"/>
          </w:tcPr>
          <w:p w:rsidR="004A088D" w:rsidRDefault="004A088D" w:rsidP="004A088D">
            <w:pPr>
              <w:ind w:left="0"/>
            </w:pPr>
            <w:r>
              <w:t>#!/bin/bash</w:t>
            </w:r>
          </w:p>
          <w:p w:rsidR="004A088D" w:rsidRDefault="004A088D" w:rsidP="004A088D">
            <w:pPr>
              <w:ind w:left="0"/>
            </w:pPr>
            <w:r>
              <w:t>SNS_VIP=172.16.129.212</w:t>
            </w:r>
          </w:p>
          <w:p w:rsidR="004A088D" w:rsidRDefault="004A088D" w:rsidP="004A088D">
            <w:pPr>
              <w:ind w:left="0"/>
            </w:pPr>
            <w:r>
              <w:t>SNS_RIP1=172.16.130.64</w:t>
            </w:r>
          </w:p>
          <w:p w:rsidR="004A088D" w:rsidRDefault="004A088D" w:rsidP="004A088D">
            <w:pPr>
              <w:ind w:left="0"/>
            </w:pPr>
            <w:r>
              <w:t>SNS_RIP2=172.16.130.66</w:t>
            </w:r>
          </w:p>
          <w:p w:rsidR="004A088D" w:rsidRDefault="004A088D" w:rsidP="004A088D">
            <w:pPr>
              <w:ind w:left="0"/>
            </w:pPr>
            <w:r>
              <w:lastRenderedPageBreak/>
              <w:t>. /etc/rc.d/init.d/functions</w:t>
            </w:r>
          </w:p>
          <w:p w:rsidR="004A088D" w:rsidRDefault="004A088D" w:rsidP="004A088D">
            <w:pPr>
              <w:ind w:left="0"/>
            </w:pPr>
            <w:r>
              <w:t>logger $0 called with $1</w:t>
            </w:r>
          </w:p>
          <w:p w:rsidR="004A088D" w:rsidRDefault="004A088D" w:rsidP="004A088D">
            <w:pPr>
              <w:ind w:left="0"/>
            </w:pPr>
            <w:r>
              <w:t>case "$1" in</w:t>
            </w:r>
          </w:p>
          <w:p w:rsidR="004A088D" w:rsidRDefault="004A088D" w:rsidP="004A088D">
            <w:pPr>
              <w:ind w:left="0"/>
            </w:pPr>
            <w:r>
              <w:t xml:space="preserve">    start)</w:t>
            </w:r>
          </w:p>
          <w:p w:rsidR="004A088D" w:rsidRDefault="004A088D" w:rsidP="004A088D">
            <w:pPr>
              <w:ind w:left="0"/>
            </w:pPr>
            <w:r>
              <w:t xml:space="preserve">    # set squid vip</w:t>
            </w:r>
          </w:p>
          <w:p w:rsidR="004A088D" w:rsidRDefault="004A088D" w:rsidP="004A088D">
            <w:pPr>
              <w:ind w:left="0"/>
            </w:pPr>
            <w:r>
              <w:t xml:space="preserve">    #/sbin/ipvsadm-set 30 5 60</w:t>
            </w:r>
          </w:p>
          <w:p w:rsidR="004A088D" w:rsidRDefault="004A088D" w:rsidP="004A088D">
            <w:pPr>
              <w:ind w:left="0"/>
            </w:pPr>
            <w:r>
              <w:t xml:space="preserve">    /sbin/ifconfig eth0:0 $SNS_VIP broadcast $SNS_VIP netmask 255.255.255.255 broadcast $SNS_VIP up    </w:t>
            </w:r>
          </w:p>
          <w:p w:rsidR="004A088D" w:rsidRDefault="004A088D" w:rsidP="004A088D">
            <w:pPr>
              <w:ind w:left="0"/>
            </w:pPr>
            <w:r>
              <w:t xml:space="preserve">    /sbin/route add -host $SNS_VIP dev eth0:0</w:t>
            </w:r>
          </w:p>
          <w:p w:rsidR="004A088D" w:rsidRDefault="004A088D" w:rsidP="004A088D">
            <w:pPr>
              <w:ind w:left="0"/>
            </w:pPr>
            <w:r>
              <w:t xml:space="preserve">    /sbin/ipvsadm -A -t $SNS_VIP:80 -s wlc -p 120</w:t>
            </w:r>
          </w:p>
          <w:p w:rsidR="004A088D" w:rsidRDefault="004A088D" w:rsidP="004A088D">
            <w:pPr>
              <w:ind w:left="0"/>
            </w:pPr>
            <w:r>
              <w:t xml:space="preserve">    /sbin/ipvsadm -a -t $SNS_VIP:80 -r $SNS_RIP1:80 -g -w 1</w:t>
            </w:r>
          </w:p>
          <w:p w:rsidR="004A088D" w:rsidRDefault="004A088D" w:rsidP="004A088D">
            <w:pPr>
              <w:ind w:left="0"/>
            </w:pPr>
            <w:r>
              <w:t xml:space="preserve">    /sbin/ipvsadm -a -t $SNS_VIP:80 -r $SNS_RIP2:80 -g -w 1</w:t>
            </w:r>
          </w:p>
          <w:p w:rsidR="004A088D" w:rsidRDefault="004A088D" w:rsidP="004A088D">
            <w:pPr>
              <w:ind w:left="0"/>
            </w:pPr>
            <w:r>
              <w:t xml:space="preserve">    touch /var/lock/subsys/ipvsadm &gt;/dev/null 2&gt;&amp;1</w:t>
            </w:r>
          </w:p>
          <w:p w:rsidR="004A088D" w:rsidRDefault="004A088D" w:rsidP="004A088D">
            <w:pPr>
              <w:ind w:left="0"/>
            </w:pPr>
            <w:r>
              <w:t xml:space="preserve">    ;;</w:t>
            </w:r>
          </w:p>
          <w:p w:rsidR="004A088D" w:rsidRDefault="004A088D" w:rsidP="004A088D">
            <w:pPr>
              <w:ind w:left="0"/>
            </w:pPr>
            <w:r>
              <w:t>stop)</w:t>
            </w:r>
          </w:p>
          <w:p w:rsidR="004A088D" w:rsidRDefault="004A088D" w:rsidP="004A088D">
            <w:pPr>
              <w:ind w:left="0"/>
            </w:pPr>
            <w:r>
              <w:t xml:space="preserve">    /sbin/ipvsadm -C</w:t>
            </w:r>
          </w:p>
          <w:p w:rsidR="004A088D" w:rsidRDefault="004A088D" w:rsidP="004A088D">
            <w:pPr>
              <w:ind w:left="0"/>
            </w:pPr>
            <w:r>
              <w:t xml:space="preserve">    /sbin/ipvsadm -Z</w:t>
            </w:r>
          </w:p>
          <w:p w:rsidR="004A088D" w:rsidRDefault="004A088D" w:rsidP="004A088D">
            <w:pPr>
              <w:ind w:left="0"/>
            </w:pPr>
            <w:r>
              <w:t xml:space="preserve">    ifconfig eth0:0 down</w:t>
            </w:r>
          </w:p>
          <w:p w:rsidR="004A088D" w:rsidRDefault="004A088D" w:rsidP="004A088D">
            <w:pPr>
              <w:ind w:left="0"/>
            </w:pPr>
            <w:r>
              <w:t xml:space="preserve">    route del $SNS_VIP</w:t>
            </w:r>
          </w:p>
          <w:p w:rsidR="004A088D" w:rsidRDefault="004A088D" w:rsidP="004A088D">
            <w:pPr>
              <w:ind w:left="0"/>
            </w:pPr>
            <w:r>
              <w:t xml:space="preserve">    rm -rf /var/lock/subsys/ipvsadm &gt;/dev/null 2&gt;&amp;1</w:t>
            </w:r>
          </w:p>
          <w:p w:rsidR="004A088D" w:rsidRDefault="004A088D" w:rsidP="004A088D">
            <w:pPr>
              <w:ind w:left="0"/>
            </w:pPr>
            <w:r>
              <w:t xml:space="preserve">    echo "ipvsadm stoped"</w:t>
            </w:r>
          </w:p>
          <w:p w:rsidR="004A088D" w:rsidRDefault="004A088D" w:rsidP="004A088D">
            <w:pPr>
              <w:ind w:left="0"/>
            </w:pPr>
            <w:r>
              <w:t xml:space="preserve">    ;;</w:t>
            </w:r>
          </w:p>
          <w:p w:rsidR="004A088D" w:rsidRDefault="004A088D" w:rsidP="004A088D">
            <w:pPr>
              <w:ind w:left="0"/>
            </w:pPr>
            <w:r>
              <w:t>status)</w:t>
            </w:r>
          </w:p>
          <w:p w:rsidR="004A088D" w:rsidRDefault="004A088D" w:rsidP="004A088D">
            <w:pPr>
              <w:ind w:left="0"/>
            </w:pPr>
            <w:r>
              <w:t xml:space="preserve">    if [ ! -e  /var/lock/subsys/ipvsadm ];then</w:t>
            </w:r>
          </w:p>
          <w:p w:rsidR="004A088D" w:rsidRDefault="004A088D" w:rsidP="004A088D">
            <w:pPr>
              <w:ind w:left="0"/>
            </w:pPr>
            <w:r>
              <w:t xml:space="preserve">        echo "ipvsadm stoped"</w:t>
            </w:r>
          </w:p>
          <w:p w:rsidR="004A088D" w:rsidRDefault="004A088D" w:rsidP="004A088D">
            <w:pPr>
              <w:ind w:left="0"/>
            </w:pPr>
            <w:r>
              <w:t xml:space="preserve">        exit 1</w:t>
            </w:r>
          </w:p>
          <w:p w:rsidR="004A088D" w:rsidRDefault="004A088D" w:rsidP="004A088D">
            <w:pPr>
              <w:ind w:left="0"/>
            </w:pPr>
            <w:r>
              <w:t xml:space="preserve">    else</w:t>
            </w:r>
          </w:p>
          <w:p w:rsidR="004A088D" w:rsidRDefault="004A088D" w:rsidP="004A088D">
            <w:pPr>
              <w:ind w:left="0"/>
            </w:pPr>
            <w:r>
              <w:t xml:space="preserve">        echo "ipvsadm OK"</w:t>
            </w:r>
          </w:p>
          <w:p w:rsidR="004A088D" w:rsidRDefault="004A088D" w:rsidP="004A088D">
            <w:pPr>
              <w:ind w:left="0"/>
            </w:pPr>
            <w:r>
              <w:t xml:space="preserve">    fi</w:t>
            </w:r>
          </w:p>
          <w:p w:rsidR="004A088D" w:rsidRDefault="004A088D" w:rsidP="004A088D">
            <w:pPr>
              <w:ind w:left="0"/>
            </w:pPr>
            <w:r>
              <w:t xml:space="preserve">    ;;</w:t>
            </w:r>
          </w:p>
          <w:p w:rsidR="004A088D" w:rsidRDefault="004A088D" w:rsidP="004A088D">
            <w:pPr>
              <w:ind w:left="0"/>
            </w:pPr>
            <w:r>
              <w:t>*)</w:t>
            </w:r>
          </w:p>
          <w:p w:rsidR="004A088D" w:rsidRDefault="004A088D" w:rsidP="004A088D">
            <w:pPr>
              <w:ind w:left="0"/>
            </w:pPr>
            <w:r>
              <w:t xml:space="preserve">    echo "Usage: $0 {start|stop|status}"</w:t>
            </w:r>
          </w:p>
          <w:p w:rsidR="004A088D" w:rsidRDefault="004A088D" w:rsidP="004A088D">
            <w:pPr>
              <w:ind w:left="0"/>
            </w:pPr>
            <w:r>
              <w:t xml:space="preserve">    exit 1</w:t>
            </w:r>
          </w:p>
          <w:p w:rsidR="004A088D" w:rsidRDefault="004A088D" w:rsidP="004A088D">
            <w:pPr>
              <w:ind w:left="0"/>
            </w:pPr>
            <w:r>
              <w:t>esac</w:t>
            </w:r>
          </w:p>
          <w:p w:rsidR="00112A91" w:rsidRDefault="004A088D" w:rsidP="004A088D">
            <w:pPr>
              <w:ind w:left="0"/>
            </w:pPr>
            <w:r>
              <w:lastRenderedPageBreak/>
              <w:t>exit 0</w:t>
            </w:r>
          </w:p>
        </w:tc>
      </w:tr>
    </w:tbl>
    <w:p w:rsidR="00CC1F00" w:rsidRDefault="00CC1F00" w:rsidP="00CC1F00">
      <w:pPr>
        <w:ind w:left="345"/>
      </w:pPr>
    </w:p>
    <w:p w:rsidR="00112A91" w:rsidRDefault="00112A91" w:rsidP="00112A91">
      <w:pPr>
        <w:ind w:left="345"/>
      </w:pPr>
      <w:r>
        <w:rPr>
          <w:rFonts w:hint="eastAsia"/>
        </w:rPr>
        <w:t>在后端的两台</w:t>
      </w:r>
      <w:r>
        <w:t>Web服务器上执行realserver.sh脚本，此脚本的主要作用为：绑定VIP</w:t>
      </w:r>
      <w:r>
        <w:rPr>
          <w:rFonts w:hint="eastAsia"/>
        </w:rPr>
        <w:t>地址，并设定</w:t>
      </w:r>
      <w:r>
        <w:t>arp抑制: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12A91" w:rsidTr="00112A91">
        <w:tc>
          <w:tcPr>
            <w:tcW w:w="8388" w:type="dxa"/>
          </w:tcPr>
          <w:p w:rsidR="00F31527" w:rsidRDefault="00F31527" w:rsidP="00F31527">
            <w:pPr>
              <w:ind w:left="0"/>
            </w:pPr>
            <w:r>
              <w:t>#!/bin/bash</w:t>
            </w:r>
          </w:p>
          <w:p w:rsidR="00F31527" w:rsidRDefault="00F31527" w:rsidP="00F31527">
            <w:pPr>
              <w:ind w:left="0"/>
            </w:pPr>
            <w:r>
              <w:t>SNS_VIP=172.16.130.63</w:t>
            </w:r>
          </w:p>
          <w:p w:rsidR="00F31527" w:rsidRDefault="00F31527" w:rsidP="00F31527">
            <w:pPr>
              <w:ind w:left="0"/>
            </w:pPr>
            <w:r>
              <w:t>. /etc/rc.d/init.d/functions</w:t>
            </w:r>
          </w:p>
          <w:p w:rsidR="00F31527" w:rsidRDefault="00F31527" w:rsidP="00F31527">
            <w:pPr>
              <w:ind w:left="0"/>
            </w:pPr>
            <w:r>
              <w:t>case "$1" in</w:t>
            </w:r>
          </w:p>
          <w:p w:rsidR="00F31527" w:rsidRDefault="00F31527" w:rsidP="00F31527">
            <w:pPr>
              <w:ind w:left="0"/>
            </w:pPr>
            <w:r>
              <w:t>start)</w:t>
            </w:r>
          </w:p>
          <w:p w:rsidR="00F31527" w:rsidRDefault="00F31527" w:rsidP="00F31527">
            <w:pPr>
              <w:ind w:left="0"/>
            </w:pPr>
            <w:r>
              <w:t>ifconfig lo:0 $SNS_VIP netmask 255.255.255.255 broadcast $SNS_VIP</w:t>
            </w:r>
          </w:p>
          <w:p w:rsidR="00F31527" w:rsidRDefault="00F31527" w:rsidP="00F31527">
            <w:pPr>
              <w:ind w:left="0"/>
            </w:pPr>
            <w:r>
              <w:t>/sbin/route add -host $SNS_VIP dev lo:0</w:t>
            </w:r>
          </w:p>
          <w:p w:rsidR="00F31527" w:rsidRDefault="00F31527" w:rsidP="00F31527">
            <w:pPr>
              <w:ind w:left="0"/>
            </w:pPr>
            <w:r>
              <w:t>echo "1" &gt;/proc/sys/net/ipv4/conf/lo/arp_ignore</w:t>
            </w:r>
          </w:p>
          <w:p w:rsidR="00F31527" w:rsidRDefault="00F31527" w:rsidP="00F31527">
            <w:pPr>
              <w:ind w:left="0"/>
            </w:pPr>
            <w:r>
              <w:t>echo "2" &gt;/proc/sys/net/ipv4/conf/lo/arp_announce</w:t>
            </w:r>
          </w:p>
          <w:p w:rsidR="00F31527" w:rsidRDefault="00F31527" w:rsidP="00F31527">
            <w:pPr>
              <w:ind w:left="0"/>
            </w:pPr>
            <w:r>
              <w:t>echo "1" &gt;/proc/sys/net/ipv4/conf/all/arp_ignore</w:t>
            </w:r>
          </w:p>
          <w:p w:rsidR="00F31527" w:rsidRDefault="00F31527" w:rsidP="00F31527">
            <w:pPr>
              <w:ind w:left="0"/>
            </w:pPr>
            <w:r>
              <w:t>echo "2" &gt;/proc/sys/net/ipv4/conf/all/arp_announce</w:t>
            </w:r>
          </w:p>
          <w:p w:rsidR="00F31527" w:rsidRDefault="00F31527" w:rsidP="00F31527">
            <w:pPr>
              <w:ind w:left="0"/>
            </w:pPr>
            <w:r>
              <w:t>sysctl -p &gt;/dev/null 2&gt;&amp;1</w:t>
            </w:r>
          </w:p>
          <w:p w:rsidR="00F31527" w:rsidRDefault="00F31527" w:rsidP="00F31527">
            <w:pPr>
              <w:ind w:left="0"/>
            </w:pPr>
            <w:r>
              <w:t>echo "RealServer Start OK"</w:t>
            </w:r>
          </w:p>
          <w:p w:rsidR="00F31527" w:rsidRDefault="00F31527" w:rsidP="00F31527">
            <w:pPr>
              <w:ind w:left="0"/>
            </w:pPr>
            <w:r>
              <w:t>;;</w:t>
            </w:r>
          </w:p>
          <w:p w:rsidR="00F31527" w:rsidRDefault="00F31527" w:rsidP="00F31527">
            <w:pPr>
              <w:ind w:left="0"/>
            </w:pPr>
            <w:r>
              <w:t>stop)</w:t>
            </w:r>
          </w:p>
          <w:p w:rsidR="00F31527" w:rsidRDefault="00F31527" w:rsidP="00F31527">
            <w:pPr>
              <w:ind w:left="0"/>
            </w:pPr>
            <w:r>
              <w:t>ifconfig lo:0 down</w:t>
            </w:r>
          </w:p>
          <w:p w:rsidR="00F31527" w:rsidRDefault="00F31527" w:rsidP="00F31527">
            <w:pPr>
              <w:ind w:left="0"/>
            </w:pPr>
            <w:r>
              <w:t>route del $SNS_VIP &gt;/dev/null 2&gt;&amp;1</w:t>
            </w:r>
          </w:p>
          <w:p w:rsidR="00F31527" w:rsidRDefault="00F31527" w:rsidP="00F31527">
            <w:pPr>
              <w:ind w:left="0"/>
            </w:pPr>
            <w:r>
              <w:t>echo "0" &gt;/proc/sys/net/ipv4/conf/lo/arp_ignore</w:t>
            </w:r>
          </w:p>
          <w:p w:rsidR="00F31527" w:rsidRDefault="00F31527" w:rsidP="00F31527">
            <w:pPr>
              <w:ind w:left="0"/>
            </w:pPr>
            <w:r>
              <w:t>echo "0" &gt;/proc/sys/net/ipv4/conf/lo/arp_announce</w:t>
            </w:r>
          </w:p>
          <w:p w:rsidR="00F31527" w:rsidRDefault="00F31527" w:rsidP="00F31527">
            <w:pPr>
              <w:ind w:left="0"/>
            </w:pPr>
            <w:r>
              <w:t>echo "0" &gt;/proc/sys/net/ipv4/conf/all/arp_ignore</w:t>
            </w:r>
          </w:p>
          <w:p w:rsidR="00F31527" w:rsidRDefault="00F31527" w:rsidP="00F31527">
            <w:pPr>
              <w:ind w:left="0"/>
            </w:pPr>
            <w:r>
              <w:t>echo "0" &gt;/proc/sys/net/ipv4/conf/all/arp_announce</w:t>
            </w:r>
          </w:p>
          <w:p w:rsidR="00F31527" w:rsidRDefault="00F31527" w:rsidP="00F31527">
            <w:pPr>
              <w:ind w:left="0"/>
            </w:pPr>
            <w:r>
              <w:t>echo "RealServer Stoped"</w:t>
            </w:r>
          </w:p>
          <w:p w:rsidR="00F31527" w:rsidRDefault="00F31527" w:rsidP="00F31527">
            <w:pPr>
              <w:ind w:left="0"/>
            </w:pPr>
            <w:r>
              <w:t>;;</w:t>
            </w:r>
          </w:p>
          <w:p w:rsidR="00F31527" w:rsidRDefault="00F31527" w:rsidP="00F31527">
            <w:pPr>
              <w:ind w:left="0"/>
            </w:pPr>
            <w:r>
              <w:t>*)</w:t>
            </w:r>
          </w:p>
          <w:p w:rsidR="00F31527" w:rsidRDefault="00F31527" w:rsidP="00F31527">
            <w:pPr>
              <w:ind w:left="0"/>
            </w:pPr>
            <w:r>
              <w:t>echo "Usage: $0 {start|stop}"</w:t>
            </w:r>
          </w:p>
          <w:p w:rsidR="00F31527" w:rsidRDefault="00F31527" w:rsidP="00F31527">
            <w:pPr>
              <w:ind w:left="0"/>
            </w:pPr>
            <w:r>
              <w:t>exit 1</w:t>
            </w:r>
          </w:p>
          <w:p w:rsidR="00F31527" w:rsidRDefault="00F31527" w:rsidP="00F31527">
            <w:pPr>
              <w:ind w:left="0"/>
            </w:pPr>
            <w:r>
              <w:t>esac</w:t>
            </w:r>
          </w:p>
          <w:p w:rsidR="00112A91" w:rsidRDefault="00F31527" w:rsidP="00F31527">
            <w:pPr>
              <w:ind w:left="0"/>
            </w:pPr>
            <w:r>
              <w:t>exit 0</w:t>
            </w:r>
          </w:p>
        </w:tc>
      </w:tr>
    </w:tbl>
    <w:p w:rsidR="00112A91" w:rsidRPr="00CC1F00" w:rsidRDefault="00112A91" w:rsidP="00112A91">
      <w:pPr>
        <w:ind w:left="345"/>
      </w:pPr>
    </w:p>
    <w:sectPr w:rsidR="00112A91" w:rsidRPr="00CC1F00" w:rsidSect="00C03A83"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FB2" w:rsidRDefault="00601FB2" w:rsidP="00705594">
      <w:pPr>
        <w:spacing w:after="0"/>
      </w:pPr>
      <w:r>
        <w:separator/>
      </w:r>
    </w:p>
  </w:endnote>
  <w:endnote w:type="continuationSeparator" w:id="1">
    <w:p w:rsidR="00601FB2" w:rsidRDefault="00601FB2" w:rsidP="0070559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07425"/>
      <w:docPartObj>
        <w:docPartGallery w:val="Page Numbers (Bottom of Page)"/>
        <w:docPartUnique/>
      </w:docPartObj>
    </w:sdtPr>
    <w:sdtContent>
      <w:p w:rsidR="00705594" w:rsidRDefault="002F1BAD">
        <w:pPr>
          <w:pStyle w:val="Footer"/>
          <w:jc w:val="right"/>
        </w:pPr>
        <w:fldSimple w:instr=" PAGE   \* MERGEFORMAT ">
          <w:r w:rsidR="004A088D">
            <w:rPr>
              <w:noProof/>
            </w:rPr>
            <w:t>13</w:t>
          </w:r>
        </w:fldSimple>
      </w:p>
    </w:sdtContent>
  </w:sdt>
  <w:p w:rsidR="00705594" w:rsidRDefault="007055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FB2" w:rsidRDefault="00601FB2" w:rsidP="00705594">
      <w:pPr>
        <w:spacing w:after="0"/>
      </w:pPr>
      <w:r>
        <w:separator/>
      </w:r>
    </w:p>
  </w:footnote>
  <w:footnote w:type="continuationSeparator" w:id="1">
    <w:p w:rsidR="00601FB2" w:rsidRDefault="00601FB2" w:rsidP="0070559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B6790"/>
    <w:multiLevelType w:val="hybridMultilevel"/>
    <w:tmpl w:val="77DC9E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7ADF"/>
    <w:rsid w:val="00061DF4"/>
    <w:rsid w:val="00074C11"/>
    <w:rsid w:val="000937FF"/>
    <w:rsid w:val="000B2926"/>
    <w:rsid w:val="000F4415"/>
    <w:rsid w:val="00105C05"/>
    <w:rsid w:val="00112455"/>
    <w:rsid w:val="00112A91"/>
    <w:rsid w:val="00121152"/>
    <w:rsid w:val="00160D23"/>
    <w:rsid w:val="00296627"/>
    <w:rsid w:val="002B4D07"/>
    <w:rsid w:val="002E4746"/>
    <w:rsid w:val="002F1BAD"/>
    <w:rsid w:val="0033008E"/>
    <w:rsid w:val="004031E7"/>
    <w:rsid w:val="00432C15"/>
    <w:rsid w:val="00435478"/>
    <w:rsid w:val="00490F86"/>
    <w:rsid w:val="004A088D"/>
    <w:rsid w:val="004A68F6"/>
    <w:rsid w:val="004E2028"/>
    <w:rsid w:val="004F26E4"/>
    <w:rsid w:val="004F2705"/>
    <w:rsid w:val="00562410"/>
    <w:rsid w:val="005638B3"/>
    <w:rsid w:val="00564885"/>
    <w:rsid w:val="005C65F9"/>
    <w:rsid w:val="005F7ADF"/>
    <w:rsid w:val="00601FB2"/>
    <w:rsid w:val="00634710"/>
    <w:rsid w:val="006A58B6"/>
    <w:rsid w:val="00705594"/>
    <w:rsid w:val="007149ED"/>
    <w:rsid w:val="00761B55"/>
    <w:rsid w:val="00767502"/>
    <w:rsid w:val="0078398A"/>
    <w:rsid w:val="007D430A"/>
    <w:rsid w:val="00811B3C"/>
    <w:rsid w:val="00822FE4"/>
    <w:rsid w:val="008261CD"/>
    <w:rsid w:val="008323D1"/>
    <w:rsid w:val="008B5ACA"/>
    <w:rsid w:val="008C5117"/>
    <w:rsid w:val="008F03E0"/>
    <w:rsid w:val="008F5EEE"/>
    <w:rsid w:val="00904415"/>
    <w:rsid w:val="009218BE"/>
    <w:rsid w:val="00924CB1"/>
    <w:rsid w:val="00981DFC"/>
    <w:rsid w:val="00993A3D"/>
    <w:rsid w:val="00994560"/>
    <w:rsid w:val="0099619D"/>
    <w:rsid w:val="009D5000"/>
    <w:rsid w:val="009E4493"/>
    <w:rsid w:val="009F50CF"/>
    <w:rsid w:val="00A209FE"/>
    <w:rsid w:val="00A56697"/>
    <w:rsid w:val="00A82C82"/>
    <w:rsid w:val="00AF5035"/>
    <w:rsid w:val="00B8019F"/>
    <w:rsid w:val="00B904EB"/>
    <w:rsid w:val="00BA27A2"/>
    <w:rsid w:val="00BB3194"/>
    <w:rsid w:val="00C03A83"/>
    <w:rsid w:val="00C200C8"/>
    <w:rsid w:val="00C23480"/>
    <w:rsid w:val="00C309E5"/>
    <w:rsid w:val="00C32FCD"/>
    <w:rsid w:val="00C34701"/>
    <w:rsid w:val="00C41CDA"/>
    <w:rsid w:val="00C74F74"/>
    <w:rsid w:val="00CA7153"/>
    <w:rsid w:val="00CC1F00"/>
    <w:rsid w:val="00CD547A"/>
    <w:rsid w:val="00D152FB"/>
    <w:rsid w:val="00D21488"/>
    <w:rsid w:val="00D24EDE"/>
    <w:rsid w:val="00D512F2"/>
    <w:rsid w:val="00D53A6D"/>
    <w:rsid w:val="00D80E2B"/>
    <w:rsid w:val="00DA7E42"/>
    <w:rsid w:val="00DB4AB3"/>
    <w:rsid w:val="00DB6FA6"/>
    <w:rsid w:val="00DC3283"/>
    <w:rsid w:val="00DE6E85"/>
    <w:rsid w:val="00E61E6A"/>
    <w:rsid w:val="00EC0AFB"/>
    <w:rsid w:val="00EC3212"/>
    <w:rsid w:val="00EF3DCE"/>
    <w:rsid w:val="00F31527"/>
    <w:rsid w:val="00F37F94"/>
    <w:rsid w:val="00F52EE6"/>
    <w:rsid w:val="00F906AD"/>
    <w:rsid w:val="00F92C5B"/>
    <w:rsid w:val="00F979A5"/>
    <w:rsid w:val="00FB148F"/>
    <w:rsid w:val="00FB7634"/>
    <w:rsid w:val="00FF1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559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5594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0559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5594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F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8398A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C74F7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27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uxvirtualserver.org/software/kernel-2.6/ipvsadm-1.26.tar.g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1465</TotalTime>
  <Pages>13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69</cp:revision>
  <dcterms:created xsi:type="dcterms:W3CDTF">2015-12-09T08:01:00Z</dcterms:created>
  <dcterms:modified xsi:type="dcterms:W3CDTF">2016-03-04T06:59:00Z</dcterms:modified>
</cp:coreProperties>
</file>