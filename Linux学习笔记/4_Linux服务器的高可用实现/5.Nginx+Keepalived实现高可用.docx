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F0AD7" w:rsidP="00BF0AD7">
      <w:pPr>
        <w:pStyle w:val="Title"/>
      </w:pPr>
      <w:r>
        <w:rPr>
          <w:rFonts w:hint="eastAsia"/>
        </w:rPr>
        <w:t>Nginx+Keepalived</w:t>
      </w:r>
      <w:r>
        <w:rPr>
          <w:rFonts w:hint="eastAsia"/>
        </w:rPr>
        <w:t>实现高可用</w:t>
      </w:r>
    </w:p>
    <w:p w:rsidR="00357B8A" w:rsidRDefault="00357B8A" w:rsidP="00357B8A">
      <w:pPr>
        <w:pStyle w:val="Heading1"/>
      </w:pPr>
      <w:r>
        <w:rPr>
          <w:rFonts w:hint="eastAsia"/>
        </w:rPr>
        <w:t>软件的安装</w:t>
      </w:r>
    </w:p>
    <w:p w:rsidR="00357B8A" w:rsidRDefault="002D0066" w:rsidP="002D0066">
      <w:pPr>
        <w:pStyle w:val="Heading2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的安装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D0066" w:rsidTr="002D0066">
        <w:tc>
          <w:tcPr>
            <w:tcW w:w="8388" w:type="dxa"/>
          </w:tcPr>
          <w:p w:rsidR="002D0066" w:rsidRDefault="002D0066" w:rsidP="002D0066">
            <w:pPr>
              <w:ind w:left="0"/>
            </w:pPr>
            <w:r>
              <w:t>#安装依赖库</w:t>
            </w:r>
          </w:p>
          <w:p w:rsidR="002D0066" w:rsidRDefault="002D0066" w:rsidP="002D0066">
            <w:pPr>
              <w:ind w:left="0"/>
            </w:pPr>
            <w:r>
              <w:t>yum -y install gcc pcre-devel zlib-devel</w:t>
            </w:r>
            <w:r>
              <w:tab/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>#编译安装nginx</w:t>
            </w:r>
          </w:p>
          <w:p w:rsidR="002D0066" w:rsidRDefault="002D0066" w:rsidP="002D0066">
            <w:pPr>
              <w:ind w:left="0"/>
            </w:pPr>
            <w:r>
              <w:t>cd /usr/local/src</w:t>
            </w:r>
          </w:p>
          <w:p w:rsidR="002D0066" w:rsidRDefault="002D0066" w:rsidP="002D0066">
            <w:pPr>
              <w:ind w:left="0"/>
            </w:pPr>
            <w:r>
              <w:t xml:space="preserve">tar -zxvf nginx-1.8.0.tar.gz </w:t>
            </w:r>
            <w:r>
              <w:tab/>
            </w:r>
          </w:p>
          <w:p w:rsidR="002D0066" w:rsidRDefault="002D0066" w:rsidP="002D0066">
            <w:pPr>
              <w:ind w:left="0"/>
            </w:pPr>
            <w:r>
              <w:t>cd /usr/local/src/nginx-1.8.0</w:t>
            </w:r>
          </w:p>
          <w:p w:rsidR="002D0066" w:rsidRDefault="002D0066" w:rsidP="002D0066">
            <w:pPr>
              <w:ind w:left="0"/>
            </w:pPr>
            <w:r>
              <w:t>./configure --user=www --group=www  --prefix=/usr/local/nginx --with-http_stub_status_module --with-http_gzip_static_module</w:t>
            </w:r>
          </w:p>
          <w:p w:rsidR="002D0066" w:rsidRDefault="002D0066" w:rsidP="002D0066">
            <w:pPr>
              <w:ind w:left="0"/>
            </w:pPr>
            <w:r>
              <w:t>make &amp;&amp; make install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>#配置环境变量</w:t>
            </w:r>
          </w:p>
          <w:p w:rsidR="002D0066" w:rsidRDefault="002D0066" w:rsidP="002D0066">
            <w:pPr>
              <w:ind w:left="0"/>
            </w:pPr>
            <w:r>
              <w:t>cat &gt;&gt; /etc/profile&lt;&lt;EOF</w:t>
            </w:r>
          </w:p>
          <w:p w:rsidR="002D0066" w:rsidRDefault="002D0066" w:rsidP="002D0066">
            <w:pPr>
              <w:ind w:left="0"/>
            </w:pPr>
            <w:r>
              <w:t>export NGINX_HOME=/usr/local/nginx</w:t>
            </w:r>
          </w:p>
          <w:p w:rsidR="002D0066" w:rsidRDefault="002D0066" w:rsidP="002D0066">
            <w:pPr>
              <w:ind w:left="0"/>
            </w:pPr>
            <w:r>
              <w:t xml:space="preserve">export PATH=\$PATH:\$NGINX_HOME/sbin </w:t>
            </w:r>
          </w:p>
          <w:p w:rsidR="002D0066" w:rsidRDefault="002D0066" w:rsidP="002D0066">
            <w:pPr>
              <w:ind w:left="0"/>
            </w:pPr>
            <w:r>
              <w:t>EOF</w:t>
            </w:r>
          </w:p>
          <w:p w:rsidR="002D0066" w:rsidRDefault="002D0066" w:rsidP="002D0066">
            <w:pPr>
              <w:ind w:left="0"/>
            </w:pPr>
            <w:r>
              <w:t>source /etc/profile</w:t>
            </w:r>
            <w:r>
              <w:tab/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>#备份和修改配置</w:t>
            </w:r>
          </w:p>
          <w:p w:rsidR="002D0066" w:rsidRDefault="002D0066" w:rsidP="002D0066">
            <w:pPr>
              <w:ind w:left="0"/>
            </w:pPr>
            <w:r>
              <w:t>useradd -s /sbin/nologin www</w:t>
            </w:r>
          </w:p>
          <w:p w:rsidR="002D0066" w:rsidRDefault="002D0066" w:rsidP="002D0066">
            <w:pPr>
              <w:ind w:left="0"/>
            </w:pPr>
            <w:r>
              <w:t>mkdir /data</w:t>
            </w:r>
          </w:p>
          <w:p w:rsidR="002D0066" w:rsidRDefault="002D0066" w:rsidP="002D0066">
            <w:pPr>
              <w:ind w:left="0"/>
            </w:pPr>
            <w:r>
              <w:t>cp -f /usr/local/nginx/conf/nginx.conf  /usr/local/nginx/conf/nginx.bak</w:t>
            </w:r>
          </w:p>
          <w:p w:rsidR="002D0066" w:rsidRDefault="002D0066" w:rsidP="002D0066">
            <w:pPr>
              <w:ind w:left="0"/>
            </w:pPr>
            <w:r>
              <w:t>cat &gt; /usr/local/nginx/conf/nginx.conf &lt;&lt;EOF</w:t>
            </w:r>
          </w:p>
          <w:p w:rsidR="002D0066" w:rsidRDefault="002D0066" w:rsidP="002D0066">
            <w:pPr>
              <w:ind w:left="0"/>
            </w:pPr>
            <w:r>
              <w:t>user www;</w:t>
            </w:r>
          </w:p>
          <w:p w:rsidR="002D0066" w:rsidRDefault="002D0066" w:rsidP="002D0066">
            <w:pPr>
              <w:ind w:left="0"/>
            </w:pPr>
            <w:r>
              <w:t>worker_processes 4;</w:t>
            </w:r>
          </w:p>
          <w:p w:rsidR="002D0066" w:rsidRDefault="002D0066" w:rsidP="002D0066">
            <w:pPr>
              <w:ind w:left="0"/>
            </w:pPr>
            <w:r>
              <w:t>error_log  logs/error.log notice;</w:t>
            </w:r>
          </w:p>
          <w:p w:rsidR="002D0066" w:rsidRDefault="002D0066" w:rsidP="002D0066">
            <w:pPr>
              <w:ind w:left="0"/>
            </w:pPr>
            <w:r>
              <w:t>pid /var/run/nginx.pid;</w:t>
            </w:r>
          </w:p>
          <w:p w:rsidR="002D0066" w:rsidRDefault="002D0066" w:rsidP="002D0066">
            <w:pPr>
              <w:ind w:left="0"/>
            </w:pPr>
            <w:r>
              <w:t>worker_rlimit_nofile 65536;</w:t>
            </w:r>
          </w:p>
          <w:p w:rsidR="002D0066" w:rsidRDefault="002D0066" w:rsidP="002D0066">
            <w:pPr>
              <w:ind w:left="0"/>
            </w:pPr>
            <w:r>
              <w:lastRenderedPageBreak/>
              <w:t>events {</w:t>
            </w:r>
          </w:p>
          <w:p w:rsidR="002D0066" w:rsidRDefault="002D0066" w:rsidP="002D0066">
            <w:pPr>
              <w:ind w:left="0"/>
            </w:pPr>
            <w:r>
              <w:t xml:space="preserve">    use epoll;</w:t>
            </w:r>
          </w:p>
          <w:p w:rsidR="002D0066" w:rsidRDefault="002D0066" w:rsidP="002D0066">
            <w:pPr>
              <w:ind w:left="0"/>
            </w:pPr>
            <w:r>
              <w:t xml:space="preserve">    worker_connections 65536;</w:t>
            </w:r>
          </w:p>
          <w:p w:rsidR="002D0066" w:rsidRDefault="002D0066" w:rsidP="002D0066">
            <w:pPr>
              <w:ind w:left="0"/>
            </w:pPr>
            <w:r>
              <w:t>}</w:t>
            </w:r>
          </w:p>
          <w:p w:rsidR="002D0066" w:rsidRDefault="002D0066" w:rsidP="002D0066">
            <w:pPr>
              <w:ind w:left="0"/>
            </w:pPr>
            <w:r>
              <w:t>http {</w:t>
            </w:r>
          </w:p>
          <w:p w:rsidR="002D0066" w:rsidRDefault="002D0066" w:rsidP="002D0066">
            <w:pPr>
              <w:ind w:left="0"/>
            </w:pPr>
            <w:r>
              <w:t xml:space="preserve">    include       mime.types;</w:t>
            </w:r>
          </w:p>
          <w:p w:rsidR="002D0066" w:rsidRDefault="002D0066" w:rsidP="002D0066">
            <w:pPr>
              <w:ind w:left="0"/>
            </w:pPr>
            <w:r>
              <w:t xml:space="preserve">    default_type  application/octet-stream;</w:t>
            </w:r>
          </w:p>
          <w:p w:rsidR="002D0066" w:rsidRDefault="002D0066" w:rsidP="002D0066">
            <w:pPr>
              <w:ind w:left="0"/>
            </w:pPr>
            <w:r>
              <w:t xml:space="preserve">    charset UTF-8;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limit_conn_zone \$binary_remote_addr zone=one:10m;</w:t>
            </w:r>
          </w:p>
          <w:p w:rsidR="002D0066" w:rsidRDefault="002D0066" w:rsidP="002D0066">
            <w:pPr>
              <w:ind w:left="0"/>
            </w:pPr>
            <w:r>
              <w:t xml:space="preserve">    log_format main      '\$remote_addr - \$remote_user [\$time_local]  '</w:t>
            </w:r>
          </w:p>
          <w:p w:rsidR="002D0066" w:rsidRDefault="002D0066" w:rsidP="002D0066">
            <w:pPr>
              <w:ind w:left="0"/>
            </w:pPr>
            <w:r>
              <w:t xml:space="preserve">    '"\$request" \$status \$bytes_sent '</w:t>
            </w:r>
          </w:p>
          <w:p w:rsidR="002D0066" w:rsidRDefault="002D0066" w:rsidP="002D0066">
            <w:pPr>
              <w:ind w:left="0"/>
            </w:pPr>
            <w:r>
              <w:t xml:space="preserve">    '"\$http_referer" "\$http_user_agent" '</w:t>
            </w:r>
          </w:p>
          <w:p w:rsidR="002D0066" w:rsidRDefault="002D0066" w:rsidP="002D0066">
            <w:pPr>
              <w:ind w:left="0"/>
            </w:pPr>
            <w:r>
              <w:t xml:space="preserve">    '"\$gzip_ratio"';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log_format download  '\$remote_addr - \$remote_user [\$time_local]  '</w:t>
            </w:r>
          </w:p>
          <w:p w:rsidR="002D0066" w:rsidRDefault="002D0066" w:rsidP="002D0066">
            <w:pPr>
              <w:ind w:left="0"/>
            </w:pPr>
            <w:r>
              <w:t xml:space="preserve">    '"\$request" \$status \$bytes_sent '</w:t>
            </w:r>
          </w:p>
          <w:p w:rsidR="002D0066" w:rsidRDefault="002D0066" w:rsidP="002D0066">
            <w:pPr>
              <w:ind w:left="0"/>
            </w:pPr>
            <w:r>
              <w:t xml:space="preserve">    '"\$http_referer" "\$http_user_agent" '</w:t>
            </w:r>
          </w:p>
          <w:p w:rsidR="002D0066" w:rsidRDefault="002D0066" w:rsidP="002D0066">
            <w:pPr>
              <w:ind w:left="0"/>
            </w:pPr>
            <w:r>
              <w:t xml:space="preserve">    '"\$http_range" "\$sent_http_content_range"';</w:t>
            </w:r>
          </w:p>
          <w:p w:rsidR="002D0066" w:rsidRDefault="002D0066" w:rsidP="002D0066">
            <w:pPr>
              <w:ind w:left="0"/>
            </w:pPr>
            <w:r>
              <w:t xml:space="preserve">    access_log logs/access.log main;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client_max_body_size 20m;</w:t>
            </w:r>
          </w:p>
          <w:p w:rsidR="002D0066" w:rsidRDefault="002D0066" w:rsidP="002D0066">
            <w:pPr>
              <w:ind w:left="0"/>
            </w:pPr>
            <w:r>
              <w:t xml:space="preserve">    client_header_buffer_size 32k;</w:t>
            </w:r>
          </w:p>
          <w:p w:rsidR="002D0066" w:rsidRDefault="002D0066" w:rsidP="002D0066">
            <w:pPr>
              <w:ind w:left="0"/>
            </w:pPr>
            <w:r>
              <w:t xml:space="preserve">    large_client_header_buffers  4 128k;</w:t>
            </w:r>
          </w:p>
          <w:p w:rsidR="002D0066" w:rsidRDefault="002D0066" w:rsidP="002D0066">
            <w:pPr>
              <w:ind w:left="0"/>
            </w:pPr>
            <w:r>
              <w:t xml:space="preserve">    sendfile on;</w:t>
            </w:r>
          </w:p>
          <w:p w:rsidR="002D0066" w:rsidRDefault="002D0066" w:rsidP="002D0066">
            <w:pPr>
              <w:ind w:left="0"/>
            </w:pPr>
            <w:r>
              <w:t xml:space="preserve">    tcp_nopush       on;</w:t>
            </w:r>
          </w:p>
          <w:p w:rsidR="002D0066" w:rsidRDefault="002D0066" w:rsidP="002D0066">
            <w:pPr>
              <w:ind w:left="0"/>
            </w:pPr>
            <w:r>
              <w:t xml:space="preserve">    tcp_nodelay      on;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keepalive_timeout  60;</w:t>
            </w:r>
          </w:p>
          <w:p w:rsidR="002D0066" w:rsidRDefault="002D0066" w:rsidP="002D0066">
            <w:pPr>
              <w:ind w:left="0"/>
            </w:pPr>
            <w:r>
              <w:t xml:space="preserve">    client_header_timeout  10;</w:t>
            </w:r>
          </w:p>
          <w:p w:rsidR="002D0066" w:rsidRDefault="002D0066" w:rsidP="002D0066">
            <w:pPr>
              <w:ind w:left="0"/>
            </w:pPr>
            <w:r>
              <w:t xml:space="preserve">    client_body_timeout    10;</w:t>
            </w:r>
          </w:p>
          <w:p w:rsidR="002D0066" w:rsidRDefault="002D0066" w:rsidP="002D0066">
            <w:pPr>
              <w:ind w:left="0"/>
            </w:pPr>
            <w:r>
              <w:t xml:space="preserve">    send_timeout           10;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client_body_buffer_size 512k;</w:t>
            </w:r>
          </w:p>
          <w:p w:rsidR="002D0066" w:rsidRDefault="002D0066" w:rsidP="002D0066">
            <w:pPr>
              <w:ind w:left="0"/>
            </w:pPr>
            <w:r>
              <w:lastRenderedPageBreak/>
              <w:t xml:space="preserve">    proxy_connect_timeout   5;</w:t>
            </w:r>
          </w:p>
          <w:p w:rsidR="002D0066" w:rsidRDefault="002D0066" w:rsidP="002D0066">
            <w:pPr>
              <w:ind w:left="0"/>
            </w:pPr>
            <w:r>
              <w:t xml:space="preserve">    proxy_read_timeout      60;</w:t>
            </w:r>
          </w:p>
          <w:p w:rsidR="002D0066" w:rsidRDefault="002D0066" w:rsidP="002D0066">
            <w:pPr>
              <w:ind w:left="0"/>
            </w:pPr>
            <w:r>
              <w:t xml:space="preserve">    proxy_send_timeout      5;</w:t>
            </w:r>
          </w:p>
          <w:p w:rsidR="002D0066" w:rsidRDefault="002D0066" w:rsidP="002D0066">
            <w:pPr>
              <w:ind w:left="0"/>
            </w:pPr>
            <w:r>
              <w:t xml:space="preserve">    proxy_buffer_size       16k;</w:t>
            </w:r>
          </w:p>
          <w:p w:rsidR="002D0066" w:rsidRDefault="002D0066" w:rsidP="002D0066">
            <w:pPr>
              <w:ind w:left="0"/>
            </w:pPr>
            <w:r>
              <w:t xml:space="preserve">    proxy_buffers           4 64k;</w:t>
            </w:r>
          </w:p>
          <w:p w:rsidR="002D0066" w:rsidRDefault="002D0066" w:rsidP="002D0066">
            <w:pPr>
              <w:ind w:left="0"/>
            </w:pPr>
            <w:r>
              <w:t xml:space="preserve">    proxy_busy_buffers_size 128k;</w:t>
            </w:r>
          </w:p>
          <w:p w:rsidR="002D0066" w:rsidRDefault="002D0066" w:rsidP="002D0066">
            <w:pPr>
              <w:ind w:left="0"/>
            </w:pPr>
            <w:r>
              <w:t xml:space="preserve">    proxy_temp_file_write_size 64k;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gzip on;</w:t>
            </w:r>
          </w:p>
          <w:p w:rsidR="002D0066" w:rsidRDefault="002D0066" w:rsidP="002D0066">
            <w:pPr>
              <w:ind w:left="0"/>
            </w:pPr>
            <w:r>
              <w:t xml:space="preserve">    gzip_min_length  1k;</w:t>
            </w:r>
          </w:p>
          <w:p w:rsidR="002D0066" w:rsidRDefault="002D0066" w:rsidP="002D0066">
            <w:pPr>
              <w:ind w:left="0"/>
            </w:pPr>
            <w:r>
              <w:t xml:space="preserve">    gzip_buffers     4 16k;</w:t>
            </w:r>
          </w:p>
          <w:p w:rsidR="002D0066" w:rsidRDefault="002D0066" w:rsidP="002D0066">
            <w:pPr>
              <w:ind w:left="0"/>
            </w:pPr>
            <w:r>
              <w:t xml:space="preserve">    gzip_http_version 1.1;</w:t>
            </w:r>
          </w:p>
          <w:p w:rsidR="002D0066" w:rsidRDefault="002D0066" w:rsidP="002D0066">
            <w:pPr>
              <w:ind w:left="0"/>
            </w:pPr>
            <w:r>
              <w:t xml:space="preserve">    gzip_comp_level  2;</w:t>
            </w:r>
          </w:p>
          <w:p w:rsidR="002D0066" w:rsidRDefault="002D0066" w:rsidP="002D0066">
            <w:pPr>
              <w:ind w:left="0"/>
            </w:pPr>
            <w:r>
              <w:t xml:space="preserve">    gzip_types text/plain text/css application/json application/x-javascript text/xml application/xml application/xml+rss text/javascript;</w:t>
            </w:r>
          </w:p>
          <w:p w:rsidR="002D0066" w:rsidRDefault="002D0066" w:rsidP="002D0066">
            <w:pPr>
              <w:ind w:left="0"/>
            </w:pPr>
            <w:r>
              <w:t xml:space="preserve">    gzip_vary  on;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proxy_cache_path /data/cache levels=1:2 keys_zone=cache_one:4096m max_size=3g inactive=600m;</w:t>
            </w:r>
          </w:p>
          <w:p w:rsidR="002D0066" w:rsidRDefault="002D0066" w:rsidP="002D0066">
            <w:pPr>
              <w:ind w:left="0"/>
            </w:pPr>
            <w:r>
              <w:t xml:space="preserve">    proxy_temp_path /data/temp;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open_file_cache max=65536 inactive=20s;</w:t>
            </w:r>
          </w:p>
          <w:p w:rsidR="002D0066" w:rsidRDefault="002D0066" w:rsidP="002D0066">
            <w:pPr>
              <w:ind w:left="0"/>
            </w:pPr>
            <w:r>
              <w:t xml:space="preserve">    open_file_cache_valid 30s;</w:t>
            </w:r>
          </w:p>
          <w:p w:rsidR="002D0066" w:rsidRDefault="002D0066" w:rsidP="002D0066">
            <w:pPr>
              <w:ind w:left="0"/>
            </w:pPr>
            <w:r>
              <w:t xml:space="preserve">    open_file_cache_min_uses 2;</w:t>
            </w:r>
          </w:p>
          <w:p w:rsidR="002D0066" w:rsidRDefault="002D0066" w:rsidP="002D0066">
            <w:pPr>
              <w:ind w:left="0"/>
            </w:pPr>
            <w:r>
              <w:t xml:space="preserve">    open_file_cache_errors on;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upstream webServer{</w:t>
            </w:r>
          </w:p>
          <w:p w:rsidR="002D0066" w:rsidRDefault="002D0066" w:rsidP="002D0066">
            <w:pPr>
              <w:ind w:left="0"/>
            </w:pPr>
            <w:r>
              <w:t xml:space="preserve">        server 172.16.19.242:80 weight=3 max_fails=3 fail_timeout=20s;</w:t>
            </w:r>
          </w:p>
          <w:p w:rsidR="002D0066" w:rsidRDefault="002D0066" w:rsidP="002D0066">
            <w:pPr>
              <w:ind w:left="0"/>
            </w:pPr>
            <w:r>
              <w:t xml:space="preserve">        server 172.16.19.243:80 weight=3 max_fails=3 fail_timeout=20s;</w:t>
            </w:r>
          </w:p>
          <w:p w:rsidR="002D0066" w:rsidRDefault="002D0066" w:rsidP="002D0066">
            <w:pPr>
              <w:ind w:left="0"/>
            </w:pPr>
            <w:r>
              <w:t xml:space="preserve">        </w:t>
            </w:r>
          </w:p>
          <w:p w:rsidR="002D0066" w:rsidRDefault="002D0066" w:rsidP="002D0066">
            <w:pPr>
              <w:ind w:left="0"/>
            </w:pPr>
            <w:r>
              <w:t xml:space="preserve">    }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server{</w:t>
            </w:r>
          </w:p>
          <w:p w:rsidR="002D0066" w:rsidRDefault="002D0066" w:rsidP="002D0066">
            <w:pPr>
              <w:ind w:left="0"/>
            </w:pPr>
            <w:r>
              <w:t xml:space="preserve">        listen       80;</w:t>
            </w:r>
          </w:p>
          <w:p w:rsidR="002D0066" w:rsidRDefault="002D0066" w:rsidP="002D0066">
            <w:pPr>
              <w:ind w:left="0"/>
            </w:pPr>
            <w:r>
              <w:lastRenderedPageBreak/>
              <w:t xml:space="preserve">        server_name  helpedu.com 218.244.141.167;</w:t>
            </w:r>
          </w:p>
          <w:p w:rsidR="002D0066" w:rsidRDefault="002D0066" w:rsidP="002D0066">
            <w:pPr>
              <w:ind w:left="0"/>
            </w:pPr>
            <w:r>
              <w:t xml:space="preserve">        index index.html index.htm index.jsp</w:t>
            </w:r>
          </w:p>
          <w:p w:rsidR="002D0066" w:rsidRDefault="002D0066" w:rsidP="002D0066">
            <w:pPr>
              <w:ind w:left="0"/>
            </w:pPr>
            <w:r>
              <w:t xml:space="preserve">        #root /home/k12;</w:t>
            </w:r>
          </w:p>
          <w:p w:rsidR="002D0066" w:rsidRDefault="002D0066" w:rsidP="002D0066">
            <w:pPr>
              <w:ind w:left="0"/>
            </w:pPr>
            <w:r>
              <w:t xml:space="preserve">        charset UTF-8;</w:t>
            </w:r>
          </w:p>
          <w:p w:rsidR="002D0066" w:rsidRDefault="002D0066" w:rsidP="002D0066">
            <w:pPr>
              <w:ind w:left="0"/>
            </w:pPr>
            <w:r>
              <w:t xml:space="preserve">        access_log logs/access.log main;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    #错误页面处理</w:t>
            </w:r>
          </w:p>
          <w:p w:rsidR="002D0066" w:rsidRDefault="002D0066" w:rsidP="002D0066">
            <w:pPr>
              <w:ind w:left="0"/>
            </w:pPr>
            <w:r>
              <w:t xml:space="preserve">        error_page  404 500 502 503 504  /404.html;</w:t>
            </w:r>
          </w:p>
          <w:p w:rsidR="002D0066" w:rsidRDefault="002D0066" w:rsidP="002D0066">
            <w:pPr>
              <w:ind w:left="0"/>
            </w:pPr>
            <w:r>
              <w:t xml:space="preserve">       </w:t>
            </w:r>
          </w:p>
          <w:p w:rsidR="002D0066" w:rsidRDefault="002D0066" w:rsidP="002D0066">
            <w:pPr>
              <w:ind w:left="0"/>
            </w:pPr>
            <w:r>
              <w:t xml:space="preserve">        location /NginxStatus {</w:t>
            </w:r>
          </w:p>
          <w:p w:rsidR="002D0066" w:rsidRDefault="002D0066" w:rsidP="002D0066">
            <w:pPr>
              <w:ind w:left="0"/>
            </w:pPr>
            <w:r>
              <w:t xml:space="preserve">            stub_status on;</w:t>
            </w:r>
          </w:p>
          <w:p w:rsidR="002D0066" w:rsidRDefault="002D0066" w:rsidP="002D0066">
            <w:pPr>
              <w:ind w:left="0"/>
            </w:pPr>
            <w:r>
              <w:t xml:space="preserve">            access_log   off;</w:t>
            </w:r>
          </w:p>
          <w:p w:rsidR="002D0066" w:rsidRDefault="002D0066" w:rsidP="002D0066">
            <w:pPr>
              <w:ind w:left="0"/>
            </w:pPr>
            <w:r>
              <w:t xml:space="preserve">            #allow可以有多个</w:t>
            </w:r>
          </w:p>
          <w:p w:rsidR="002D0066" w:rsidRDefault="002D0066" w:rsidP="002D0066">
            <w:pPr>
              <w:ind w:left="0"/>
            </w:pPr>
            <w:r>
              <w:t xml:space="preserve">            allow 122.225.227.163;</w:t>
            </w:r>
          </w:p>
          <w:p w:rsidR="002D0066" w:rsidRDefault="002D0066" w:rsidP="002D0066">
            <w:pPr>
              <w:ind w:left="0"/>
            </w:pPr>
            <w:r>
              <w:t xml:space="preserve">            deny all;</w:t>
            </w:r>
          </w:p>
          <w:p w:rsidR="002D0066" w:rsidRDefault="002D0066" w:rsidP="002D0066">
            <w:pPr>
              <w:ind w:left="0"/>
            </w:pPr>
            <w:r>
              <w:t xml:space="preserve">        }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    location /{</w:t>
            </w:r>
          </w:p>
          <w:p w:rsidR="002D0066" w:rsidRDefault="002D0066" w:rsidP="002D0066">
            <w:pPr>
              <w:ind w:left="0"/>
            </w:pPr>
            <w:r>
              <w:t xml:space="preserve">            proxy_cache cache_one;</w:t>
            </w:r>
          </w:p>
          <w:p w:rsidR="002D0066" w:rsidRDefault="002D0066" w:rsidP="002D0066">
            <w:pPr>
              <w:ind w:left="0"/>
            </w:pPr>
            <w:r>
              <w:t xml:space="preserve">            proxy_cache_key \$host\$uri\$is_args\$args;</w:t>
            </w:r>
          </w:p>
          <w:p w:rsidR="002D0066" w:rsidRDefault="002D0066" w:rsidP="002D0066">
            <w:pPr>
              <w:ind w:left="0"/>
            </w:pPr>
            <w:r>
              <w:t xml:space="preserve">            proxy_redirect off;</w:t>
            </w:r>
          </w:p>
          <w:p w:rsidR="002D0066" w:rsidRDefault="002D0066" w:rsidP="002D0066">
            <w:pPr>
              <w:ind w:left="0"/>
            </w:pPr>
            <w:r>
              <w:t xml:space="preserve">            proxy_set_header HOST \$host;</w:t>
            </w:r>
          </w:p>
          <w:p w:rsidR="002D0066" w:rsidRDefault="002D0066" w:rsidP="002D0066">
            <w:pPr>
              <w:ind w:left="0"/>
            </w:pPr>
            <w:r>
              <w:t xml:space="preserve">            proxy_set_header X-Real-IP \$remote_addr;</w:t>
            </w:r>
          </w:p>
          <w:p w:rsidR="002D0066" w:rsidRDefault="002D0066" w:rsidP="002D0066">
            <w:pPr>
              <w:ind w:left="0"/>
            </w:pPr>
            <w:r>
              <w:t xml:space="preserve">            proxy_set_header X-Forwarded-For \$proxy_add_x_forwarded_for;</w:t>
            </w:r>
          </w:p>
          <w:p w:rsidR="002D0066" w:rsidRDefault="002D0066" w:rsidP="002D0066">
            <w:pPr>
              <w:ind w:left="0"/>
            </w:pPr>
            <w:r>
              <w:t xml:space="preserve">            proxy_pass http://webServer;</w:t>
            </w:r>
          </w:p>
          <w:p w:rsidR="002D0066" w:rsidRDefault="002D0066" w:rsidP="002D0066">
            <w:pPr>
              <w:ind w:left="0"/>
            </w:pPr>
            <w:r>
              <w:t xml:space="preserve">            proxy_next_upstream http_500 http_502 http_503 error timeout invalid_header;</w:t>
            </w:r>
          </w:p>
          <w:p w:rsidR="002D0066" w:rsidRDefault="002D0066" w:rsidP="002D0066">
            <w:pPr>
              <w:ind w:left="0"/>
            </w:pPr>
          </w:p>
          <w:p w:rsidR="002D0066" w:rsidRDefault="002D0066" w:rsidP="002D0066">
            <w:pPr>
              <w:ind w:left="0"/>
            </w:pPr>
            <w:r>
              <w:t xml:space="preserve">        }        </w:t>
            </w:r>
          </w:p>
          <w:p w:rsidR="002D0066" w:rsidRDefault="002D0066" w:rsidP="002D0066">
            <w:pPr>
              <w:ind w:left="0"/>
            </w:pPr>
            <w:r>
              <w:t xml:space="preserve">    }</w:t>
            </w:r>
          </w:p>
          <w:p w:rsidR="002D0066" w:rsidRDefault="002D0066" w:rsidP="002D0066">
            <w:pPr>
              <w:ind w:left="0"/>
            </w:pPr>
            <w:r>
              <w:t>}</w:t>
            </w:r>
          </w:p>
          <w:p w:rsidR="002D0066" w:rsidRDefault="002D0066" w:rsidP="002D0066">
            <w:pPr>
              <w:ind w:left="0"/>
            </w:pPr>
            <w:r>
              <w:t>EOF</w:t>
            </w:r>
          </w:p>
          <w:p w:rsidR="002D0066" w:rsidRDefault="002D0066" w:rsidP="002D0066">
            <w:pPr>
              <w:ind w:left="0"/>
            </w:pPr>
            <w:r>
              <w:t>#启动nginx</w:t>
            </w:r>
          </w:p>
          <w:p w:rsidR="002D0066" w:rsidRDefault="002D0066" w:rsidP="002D0066">
            <w:pPr>
              <w:ind w:left="0"/>
            </w:pPr>
            <w:r>
              <w:t>nginx -c /usr/local/nginx/conf/nginx.conf</w:t>
            </w:r>
          </w:p>
        </w:tc>
      </w:tr>
    </w:tbl>
    <w:p w:rsidR="002D0066" w:rsidRDefault="003A21BF" w:rsidP="003A21BF">
      <w:pPr>
        <w:pStyle w:val="Heading2"/>
      </w:pPr>
      <w:r>
        <w:rPr>
          <w:rFonts w:hint="eastAsia"/>
        </w:rPr>
        <w:lastRenderedPageBreak/>
        <w:t>Keepalived</w:t>
      </w:r>
      <w:r>
        <w:rPr>
          <w:rFonts w:hint="eastAsia"/>
        </w:rPr>
        <w:t>的安装</w:t>
      </w:r>
    </w:p>
    <w:tbl>
      <w:tblPr>
        <w:tblStyle w:val="TableGrid"/>
        <w:tblW w:w="8550" w:type="dxa"/>
        <w:tblInd w:w="468" w:type="dxa"/>
        <w:tblLook w:val="04A0"/>
      </w:tblPr>
      <w:tblGrid>
        <w:gridCol w:w="8550"/>
      </w:tblGrid>
      <w:tr w:rsidR="003A21BF" w:rsidTr="00C45C83">
        <w:tc>
          <w:tcPr>
            <w:tcW w:w="8550" w:type="dxa"/>
          </w:tcPr>
          <w:p w:rsidR="00C45C83" w:rsidRDefault="00C45C83" w:rsidP="00C45C83">
            <w:pPr>
              <w:ind w:left="0"/>
            </w:pPr>
            <w:r>
              <w:t xml:space="preserve">yum -y install gcc gcc+ gcc-c++  </w:t>
            </w:r>
          </w:p>
          <w:p w:rsidR="00C45C83" w:rsidRDefault="00C45C83" w:rsidP="00C45C83">
            <w:pPr>
              <w:ind w:left="0"/>
            </w:pPr>
            <w:r>
              <w:t>yum</w:t>
            </w:r>
            <w:r>
              <w:rPr>
                <w:rFonts w:hint="eastAsia"/>
              </w:rPr>
              <w:t xml:space="preserve">  </w:t>
            </w:r>
            <w:r>
              <w:t>-y</w:t>
            </w:r>
            <w:r>
              <w:rPr>
                <w:rFonts w:hint="eastAsia"/>
              </w:rPr>
              <w:t xml:space="preserve"> </w:t>
            </w:r>
            <w:r>
              <w:t xml:space="preserve"> install popt-devel openssl openssl-devel libssl-dev libnl-devel popt-devel  </w:t>
            </w:r>
          </w:p>
          <w:p w:rsidR="003A21BF" w:rsidRDefault="003A21BF" w:rsidP="00C45C83">
            <w:pPr>
              <w:ind w:left="0"/>
            </w:pPr>
            <w:r>
              <w:rPr>
                <w:rFonts w:hint="eastAsia"/>
              </w:rPr>
              <w:t>cd /usr/local/src</w:t>
            </w:r>
          </w:p>
          <w:p w:rsidR="003A21BF" w:rsidRDefault="003A21BF" w:rsidP="003A21BF">
            <w:pPr>
              <w:ind w:left="0"/>
            </w:pPr>
            <w:r w:rsidRPr="00D002F0">
              <w:t>tar zxvf keepalived-1.2.19.tar.gz</w:t>
            </w:r>
          </w:p>
          <w:p w:rsidR="003A21BF" w:rsidRDefault="003A21BF" w:rsidP="003A21BF">
            <w:pPr>
              <w:ind w:left="0"/>
            </w:pPr>
            <w:r w:rsidRPr="00D002F0">
              <w:t>cd keepalived-1.2.19</w:t>
            </w:r>
          </w:p>
          <w:p w:rsidR="003A21BF" w:rsidRDefault="001A4EF5" w:rsidP="003A21BF">
            <w:pPr>
              <w:ind w:left="0"/>
            </w:pPr>
            <w:r w:rsidRPr="00D002F0">
              <w:t>./configure   --sysconf=/etc</w:t>
            </w:r>
          </w:p>
          <w:p w:rsidR="001A4EF5" w:rsidRDefault="001A4EF5" w:rsidP="001A4EF5">
            <w:pPr>
              <w:ind w:left="0"/>
            </w:pPr>
            <w:r>
              <w:rPr>
                <w:rFonts w:hint="eastAsia"/>
              </w:rPr>
              <w:t>make &amp;&amp; make install</w:t>
            </w:r>
          </w:p>
          <w:p w:rsidR="001A4EF5" w:rsidRDefault="001A4EF5" w:rsidP="001A4EF5">
            <w:pPr>
              <w:ind w:left="0"/>
            </w:pPr>
            <w:r w:rsidRPr="00D95F60">
              <w:t>ln -s /usr/local/sbin/keepalived</w:t>
            </w:r>
            <w:r>
              <w:rPr>
                <w:rFonts w:hint="eastAsia"/>
              </w:rPr>
              <w:t xml:space="preserve"> /sbin/</w:t>
            </w:r>
          </w:p>
          <w:p w:rsidR="001A4EF5" w:rsidRDefault="001A4EF5" w:rsidP="001A4EF5">
            <w:pPr>
              <w:ind w:left="0"/>
            </w:pPr>
            <w:r w:rsidRPr="00D95F60">
              <w:t>chkconfig --add keepalived</w:t>
            </w:r>
          </w:p>
          <w:p w:rsidR="001A4EF5" w:rsidRDefault="001A4EF5" w:rsidP="001A4EF5">
            <w:pPr>
              <w:ind w:left="0"/>
            </w:pPr>
            <w:r w:rsidRPr="00D95F60">
              <w:t>chkconfig --level 35 keepalived on</w:t>
            </w:r>
          </w:p>
        </w:tc>
      </w:tr>
    </w:tbl>
    <w:p w:rsidR="003A21BF" w:rsidRPr="003A21BF" w:rsidRDefault="003A21BF" w:rsidP="003A21BF"/>
    <w:p w:rsidR="009F3B28" w:rsidRDefault="001A4EF5" w:rsidP="001A4EF5">
      <w:pPr>
        <w:pStyle w:val="Heading1"/>
      </w:pPr>
      <w:r>
        <w:rPr>
          <w:rFonts w:hint="eastAsia"/>
        </w:rPr>
        <w:t>Nginx+Keepalived</w:t>
      </w:r>
      <w:r>
        <w:rPr>
          <w:rFonts w:hint="eastAsia"/>
        </w:rPr>
        <w:t>实现高可用负载均衡</w:t>
      </w:r>
    </w:p>
    <w:p w:rsidR="00FC1E34" w:rsidRDefault="00FC1E34" w:rsidP="00FC1E34">
      <w:pPr>
        <w:rPr>
          <w:rFonts w:ascii="Arial" w:hAnsi="Arial" w:cs="Arial"/>
        </w:rPr>
      </w:pPr>
      <w:r>
        <w:rPr>
          <w:rFonts w:hint="eastAsia"/>
        </w:rPr>
        <w:t>热备：（</w:t>
      </w:r>
      <w:r>
        <w:rPr>
          <w:rFonts w:ascii="Arial" w:hAnsi="Arial" w:cs="Arial"/>
        </w:rPr>
        <w:t>MASTER</w:t>
      </w:r>
      <w:r>
        <w:rPr>
          <w:rFonts w:hint="eastAsia"/>
        </w:rPr>
        <w:t>）</w:t>
      </w:r>
      <w:r>
        <w:rPr>
          <w:rFonts w:ascii="Arial" w:hAnsi="Arial" w:cs="Arial"/>
        </w:rPr>
        <w:t>-</w:t>
      </w:r>
      <w:r>
        <w:rPr>
          <w:rFonts w:hint="eastAsia"/>
        </w:rPr>
        <w:t>（</w:t>
      </w:r>
      <w:r>
        <w:rPr>
          <w:rFonts w:ascii="Arial" w:hAnsi="Arial" w:cs="Arial"/>
        </w:rPr>
        <w:t xml:space="preserve">BACKUP </w:t>
      </w:r>
      <w:r>
        <w:rPr>
          <w:rFonts w:hint="eastAsia"/>
        </w:rPr>
        <w:t>）模式，备份机平常就是个摆设，浪费资源</w:t>
      </w:r>
    </w:p>
    <w:p w:rsidR="00FC1E34" w:rsidRDefault="00FC1E34" w:rsidP="00FC1E34">
      <w:r>
        <w:rPr>
          <w:rFonts w:hint="eastAsia"/>
        </w:rPr>
        <w:t>互备：（</w:t>
      </w:r>
      <w:r>
        <w:rPr>
          <w:rFonts w:ascii="Arial" w:hAnsi="Arial" w:cs="Arial"/>
        </w:rPr>
        <w:t>MASTER</w:t>
      </w:r>
      <w:r>
        <w:rPr>
          <w:rFonts w:hint="eastAsia"/>
        </w:rPr>
        <w:t>、</w:t>
      </w:r>
      <w:r>
        <w:rPr>
          <w:rFonts w:ascii="Arial" w:hAnsi="Arial" w:cs="Arial"/>
        </w:rPr>
        <w:t>BACKUP</w:t>
      </w:r>
      <w:r>
        <w:rPr>
          <w:rFonts w:hint="eastAsia"/>
        </w:rPr>
        <w:t>）</w:t>
      </w:r>
      <w:r>
        <w:rPr>
          <w:rFonts w:ascii="Arial" w:hAnsi="Arial" w:cs="Arial"/>
        </w:rPr>
        <w:t>-</w:t>
      </w:r>
      <w:r>
        <w:rPr>
          <w:rFonts w:hint="eastAsia"/>
        </w:rPr>
        <w:t>（</w:t>
      </w:r>
      <w:r>
        <w:rPr>
          <w:rFonts w:ascii="Arial" w:hAnsi="Arial" w:cs="Arial"/>
        </w:rPr>
        <w:t>BACKUP</w:t>
      </w:r>
      <w:r>
        <w:rPr>
          <w:rFonts w:hint="eastAsia"/>
        </w:rPr>
        <w:t>、</w:t>
      </w:r>
      <w:r>
        <w:rPr>
          <w:rFonts w:ascii="Arial" w:hAnsi="Arial" w:cs="Arial"/>
        </w:rPr>
        <w:t>MASTER</w:t>
      </w:r>
      <w:r>
        <w:rPr>
          <w:rFonts w:hint="eastAsia"/>
        </w:rPr>
        <w:t>）模式，备份机也是主机，主机也是备份机，资源利用率高</w:t>
      </w:r>
    </w:p>
    <w:p w:rsidR="007604E1" w:rsidRDefault="007604E1" w:rsidP="007604E1">
      <w:pPr>
        <w:pStyle w:val="Heading2"/>
        <w:numPr>
          <w:ilvl w:val="0"/>
          <w:numId w:val="16"/>
        </w:numPr>
      </w:pPr>
      <w:r>
        <w:t>N</w:t>
      </w:r>
      <w:r>
        <w:rPr>
          <w:rFonts w:hint="eastAsia"/>
        </w:rPr>
        <w:t>ginx</w:t>
      </w:r>
      <w:r w:rsidR="00412CD6">
        <w:rPr>
          <w:rFonts w:hint="eastAsia"/>
        </w:rPr>
        <w:t>主从</w:t>
      </w:r>
      <w:r>
        <w:rPr>
          <w:rFonts w:hint="eastAsia"/>
        </w:rPr>
        <w:t>的配置</w:t>
      </w:r>
    </w:p>
    <w:p w:rsidR="009E0715" w:rsidRDefault="009E0715" w:rsidP="009E0715">
      <w:r w:rsidRPr="009E0715">
        <w:t>vi /etc/keepalived/keepalived.conf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E0715" w:rsidTr="009E0715">
        <w:tc>
          <w:tcPr>
            <w:tcW w:w="8388" w:type="dxa"/>
          </w:tcPr>
          <w:p w:rsidR="009E0715" w:rsidRDefault="009E0715" w:rsidP="009E0715">
            <w:pPr>
              <w:ind w:left="0"/>
            </w:pPr>
            <w:r>
              <w:rPr>
                <w:rFonts w:hint="eastAsia"/>
              </w:rPr>
              <w:t>#master</w:t>
            </w:r>
          </w:p>
          <w:p w:rsidR="00E6477C" w:rsidRDefault="00E6477C" w:rsidP="00E6477C">
            <w:pPr>
              <w:ind w:left="0"/>
            </w:pPr>
            <w:r>
              <w:t>! Configuration File for keepalived</w:t>
            </w:r>
          </w:p>
          <w:p w:rsidR="00E6477C" w:rsidRDefault="00E6477C" w:rsidP="00E6477C">
            <w:pPr>
              <w:ind w:left="0"/>
            </w:pPr>
            <w:r>
              <w:t xml:space="preserve">global_defs {    </w:t>
            </w:r>
          </w:p>
          <w:p w:rsidR="00E6477C" w:rsidRDefault="00E6477C" w:rsidP="00E6477C">
            <w:pPr>
              <w:ind w:left="0"/>
            </w:pPr>
            <w:r>
              <w:t xml:space="preserve">       notification_email {    </w:t>
            </w:r>
          </w:p>
          <w:p w:rsidR="00E6477C" w:rsidRDefault="00E6477C" w:rsidP="00E6477C">
            <w:pPr>
              <w:ind w:left="0"/>
            </w:pPr>
            <w:r>
              <w:t xml:space="preserve">          xiaoxiazhang1@hengtiansoft.com   </w:t>
            </w:r>
          </w:p>
          <w:p w:rsidR="00E6477C" w:rsidRDefault="00E6477C" w:rsidP="00E6477C">
            <w:pPr>
              <w:ind w:left="0"/>
            </w:pPr>
            <w:r>
              <w:t xml:space="preserve">       }    </w:t>
            </w:r>
          </w:p>
          <w:p w:rsidR="00E6477C" w:rsidRDefault="00E6477C" w:rsidP="00E6477C">
            <w:pPr>
              <w:ind w:left="0"/>
            </w:pPr>
            <w:r>
              <w:t xml:space="preserve">        </w:t>
            </w:r>
          </w:p>
          <w:p w:rsidR="00E6477C" w:rsidRDefault="00E6477C" w:rsidP="00E6477C">
            <w:pPr>
              <w:ind w:left="0"/>
            </w:pPr>
            <w:r>
              <w:t xml:space="preserve">       notification_email_from mail@example.org  </w:t>
            </w:r>
          </w:p>
          <w:p w:rsidR="00E6477C" w:rsidRDefault="00E6477C" w:rsidP="00E6477C">
            <w:pPr>
              <w:ind w:left="0"/>
            </w:pPr>
            <w:r>
              <w:t xml:space="preserve">       smtp_server 127.0.0.1     </w:t>
            </w:r>
          </w:p>
          <w:p w:rsidR="00E6477C" w:rsidRDefault="00E6477C" w:rsidP="00E6477C">
            <w:pPr>
              <w:ind w:left="0"/>
            </w:pPr>
            <w:r>
              <w:t xml:space="preserve">       smtp_connect_timeout 30    </w:t>
            </w:r>
          </w:p>
          <w:p w:rsidR="00E6477C" w:rsidRDefault="00E6477C" w:rsidP="00E6477C">
            <w:pPr>
              <w:ind w:left="0"/>
            </w:pPr>
            <w:r>
              <w:t xml:space="preserve">       router_id LVS_DEVEL  </w:t>
            </w:r>
          </w:p>
          <w:p w:rsidR="00E6477C" w:rsidRDefault="00E6477C" w:rsidP="00E6477C">
            <w:pPr>
              <w:ind w:left="0"/>
            </w:pPr>
            <w:r>
              <w:lastRenderedPageBreak/>
              <w:t xml:space="preserve">}    </w:t>
            </w:r>
          </w:p>
          <w:p w:rsidR="00E6477C" w:rsidRDefault="00E6477C" w:rsidP="00E6477C">
            <w:pPr>
              <w:ind w:left="0"/>
            </w:pPr>
          </w:p>
          <w:p w:rsidR="00E6477C" w:rsidRDefault="00E6477C" w:rsidP="00E6477C">
            <w:pPr>
              <w:ind w:left="0"/>
            </w:pPr>
          </w:p>
          <w:p w:rsidR="00E6477C" w:rsidRDefault="00E6477C" w:rsidP="00E6477C">
            <w:pPr>
              <w:ind w:left="0"/>
            </w:pPr>
            <w:r>
              <w:t xml:space="preserve">vrrp_script chk_nginx {  </w:t>
            </w:r>
          </w:p>
          <w:p w:rsidR="00E6477C" w:rsidRDefault="00E6477C" w:rsidP="00E6477C">
            <w:pPr>
              <w:ind w:left="0"/>
            </w:pPr>
            <w:r>
              <w:t xml:space="preserve">        script "&lt;/dev/tcp/127.0.0.1/80"  </w:t>
            </w:r>
          </w:p>
          <w:p w:rsidR="00E6477C" w:rsidRDefault="00E6477C" w:rsidP="00E6477C">
            <w:pPr>
              <w:ind w:left="0"/>
            </w:pPr>
            <w:r>
              <w:t xml:space="preserve">        interval 1 #检测脚本执行的间隔  </w:t>
            </w:r>
          </w:p>
          <w:p w:rsidR="00E6477C" w:rsidRDefault="00E6477C" w:rsidP="00E6477C">
            <w:pPr>
              <w:ind w:left="0"/>
            </w:pPr>
            <w:r>
              <w:t xml:space="preserve">        weight -2 #权重</w:t>
            </w:r>
          </w:p>
          <w:p w:rsidR="00E6477C" w:rsidRDefault="00E6477C" w:rsidP="00E6477C">
            <w:pPr>
              <w:ind w:left="0"/>
            </w:pPr>
            <w:r>
              <w:t xml:space="preserve">} </w:t>
            </w:r>
          </w:p>
          <w:p w:rsidR="00E6477C" w:rsidRDefault="00E6477C" w:rsidP="00E6477C">
            <w:pPr>
              <w:ind w:left="0"/>
            </w:pPr>
            <w:r>
              <w:t xml:space="preserve">         </w:t>
            </w:r>
          </w:p>
          <w:p w:rsidR="00E6477C" w:rsidRDefault="00E6477C" w:rsidP="00E6477C">
            <w:pPr>
              <w:ind w:left="0"/>
            </w:pPr>
            <w:r>
              <w:t xml:space="preserve">vrrp_instance VI_1 {  </w:t>
            </w:r>
          </w:p>
          <w:p w:rsidR="00E6477C" w:rsidRDefault="00E6477C" w:rsidP="00E6477C">
            <w:pPr>
              <w:ind w:left="0"/>
            </w:pPr>
            <w:r>
              <w:t xml:space="preserve">        state MASTER    </w:t>
            </w:r>
          </w:p>
          <w:p w:rsidR="00E6477C" w:rsidRDefault="00E6477C" w:rsidP="00E6477C">
            <w:pPr>
              <w:ind w:left="0"/>
            </w:pPr>
            <w:r>
              <w:t xml:space="preserve">        interface eth0  </w:t>
            </w:r>
          </w:p>
          <w:p w:rsidR="00E6477C" w:rsidRDefault="00E6477C" w:rsidP="00E6477C">
            <w:pPr>
              <w:ind w:left="0"/>
            </w:pPr>
            <w:r>
              <w:t xml:space="preserve">        virtual_router_id 51   </w:t>
            </w:r>
          </w:p>
          <w:p w:rsidR="00E6477C" w:rsidRDefault="00E6477C" w:rsidP="00E6477C">
            <w:pPr>
              <w:ind w:left="0"/>
            </w:pPr>
            <w:r>
              <w:t xml:space="preserve">        priority 101   </w:t>
            </w:r>
          </w:p>
          <w:p w:rsidR="00E6477C" w:rsidRDefault="00E6477C" w:rsidP="00E6477C">
            <w:pPr>
              <w:ind w:left="0"/>
            </w:pPr>
            <w:r>
              <w:t xml:space="preserve">        advert_int 1   </w:t>
            </w:r>
          </w:p>
          <w:p w:rsidR="00E6477C" w:rsidRDefault="00E6477C" w:rsidP="00E6477C">
            <w:pPr>
              <w:ind w:left="0"/>
            </w:pPr>
            <w:r>
              <w:t xml:space="preserve">        mcast_src_ip 172.16.19.241    </w:t>
            </w:r>
          </w:p>
          <w:p w:rsidR="00E6477C" w:rsidRDefault="00E6477C" w:rsidP="00E6477C">
            <w:pPr>
              <w:ind w:left="0"/>
            </w:pPr>
            <w:r>
              <w:t xml:space="preserve">     </w:t>
            </w:r>
          </w:p>
          <w:p w:rsidR="00E6477C" w:rsidRDefault="00E6477C" w:rsidP="00E6477C">
            <w:pPr>
              <w:ind w:left="0"/>
            </w:pPr>
            <w:r>
              <w:t xml:space="preserve">        authentication {    </w:t>
            </w:r>
          </w:p>
          <w:p w:rsidR="00E6477C" w:rsidRDefault="00E6477C" w:rsidP="00E6477C">
            <w:pPr>
              <w:ind w:left="0"/>
            </w:pPr>
            <w:r>
              <w:t xml:space="preserve">            auth_type PASS   </w:t>
            </w:r>
          </w:p>
          <w:p w:rsidR="00E6477C" w:rsidRDefault="00E6477C" w:rsidP="00E6477C">
            <w:pPr>
              <w:ind w:left="0"/>
            </w:pPr>
            <w:r>
              <w:t xml:space="preserve">            auth_pass p@$$w0rd    </w:t>
            </w:r>
          </w:p>
          <w:p w:rsidR="00E6477C" w:rsidRDefault="00E6477C" w:rsidP="00E6477C">
            <w:pPr>
              <w:ind w:left="0"/>
            </w:pPr>
            <w:r>
              <w:t xml:space="preserve">        }    </w:t>
            </w:r>
          </w:p>
          <w:p w:rsidR="00E6477C" w:rsidRDefault="00E6477C" w:rsidP="00E6477C">
            <w:pPr>
              <w:ind w:left="0"/>
            </w:pPr>
            <w:r>
              <w:t xml:space="preserve">        </w:t>
            </w:r>
          </w:p>
          <w:p w:rsidR="00E6477C" w:rsidRDefault="00E6477C" w:rsidP="00E6477C">
            <w:pPr>
              <w:ind w:left="0"/>
            </w:pPr>
            <w:r>
              <w:t xml:space="preserve">        virtual_ipaddress {    </w:t>
            </w:r>
          </w:p>
          <w:p w:rsidR="00E6477C" w:rsidRDefault="00E6477C" w:rsidP="00E6477C">
            <w:pPr>
              <w:ind w:left="0"/>
            </w:pPr>
            <w:r>
              <w:t xml:space="preserve">            172.16.19.244 </w:t>
            </w:r>
          </w:p>
          <w:p w:rsidR="00E6477C" w:rsidRDefault="00E6477C" w:rsidP="00E6477C">
            <w:pPr>
              <w:ind w:left="0"/>
            </w:pPr>
            <w:r>
              <w:t xml:space="preserve">        }  </w:t>
            </w:r>
          </w:p>
          <w:p w:rsidR="00E6477C" w:rsidRDefault="00E6477C" w:rsidP="00E6477C">
            <w:pPr>
              <w:ind w:left="0"/>
            </w:pPr>
            <w:r>
              <w:t xml:space="preserve">          </w:t>
            </w:r>
          </w:p>
          <w:p w:rsidR="00E6477C" w:rsidRDefault="00E6477C" w:rsidP="00E6477C">
            <w:pPr>
              <w:ind w:left="0"/>
            </w:pPr>
            <w:r>
              <w:t xml:space="preserve">        track_script {  </w:t>
            </w:r>
          </w:p>
          <w:p w:rsidR="00E6477C" w:rsidRDefault="00E6477C" w:rsidP="00E6477C">
            <w:pPr>
              <w:ind w:left="0"/>
            </w:pPr>
            <w:r>
              <w:t xml:space="preserve">            chk_nginx #调用检测脚本  </w:t>
            </w:r>
          </w:p>
          <w:p w:rsidR="00E6477C" w:rsidRDefault="00E6477C" w:rsidP="00E6477C">
            <w:pPr>
              <w:ind w:left="0"/>
            </w:pPr>
            <w:r>
              <w:t xml:space="preserve">        }    </w:t>
            </w:r>
          </w:p>
          <w:p w:rsidR="009E0715" w:rsidRDefault="00E6477C" w:rsidP="00E6477C">
            <w:pPr>
              <w:ind w:left="0"/>
            </w:pPr>
            <w:r>
              <w:t>}</w:t>
            </w:r>
          </w:p>
          <w:p w:rsidR="0049060C" w:rsidRPr="009E0715" w:rsidRDefault="0049060C" w:rsidP="0049060C">
            <w:pPr>
              <w:ind w:left="0"/>
            </w:pPr>
          </w:p>
        </w:tc>
      </w:tr>
      <w:tr w:rsidR="0049060C" w:rsidTr="009E0715">
        <w:tc>
          <w:tcPr>
            <w:tcW w:w="8388" w:type="dxa"/>
          </w:tcPr>
          <w:p w:rsidR="0049060C" w:rsidRDefault="0049060C" w:rsidP="0049060C">
            <w:pPr>
              <w:ind w:left="0"/>
            </w:pPr>
            <w:r>
              <w:rPr>
                <w:rFonts w:hint="eastAsia"/>
              </w:rPr>
              <w:lastRenderedPageBreak/>
              <w:t>#backup</w:t>
            </w:r>
          </w:p>
          <w:p w:rsidR="00047E53" w:rsidRDefault="00047E53" w:rsidP="00047E53">
            <w:pPr>
              <w:ind w:left="0"/>
            </w:pPr>
            <w:r>
              <w:t>! Configuration File for keepalived</w:t>
            </w:r>
          </w:p>
          <w:p w:rsidR="00047E53" w:rsidRDefault="00047E53" w:rsidP="00047E53">
            <w:pPr>
              <w:ind w:left="0"/>
            </w:pPr>
            <w:r>
              <w:lastRenderedPageBreak/>
              <w:t xml:space="preserve">global_defs {    </w:t>
            </w:r>
          </w:p>
          <w:p w:rsidR="00047E53" w:rsidRDefault="00047E53" w:rsidP="00047E53">
            <w:pPr>
              <w:ind w:left="0"/>
            </w:pPr>
            <w:r>
              <w:t xml:space="preserve">       notification_email {    </w:t>
            </w:r>
          </w:p>
          <w:p w:rsidR="00047E53" w:rsidRDefault="00047E53" w:rsidP="00047E53">
            <w:pPr>
              <w:ind w:left="0"/>
            </w:pPr>
            <w:r>
              <w:t xml:space="preserve">          xiaoxiazhang1@hengtiansoft.com   </w:t>
            </w:r>
          </w:p>
          <w:p w:rsidR="00047E53" w:rsidRDefault="00047E53" w:rsidP="00047E53">
            <w:pPr>
              <w:ind w:left="0"/>
            </w:pPr>
            <w:r>
              <w:t xml:space="preserve">       }    </w:t>
            </w:r>
          </w:p>
          <w:p w:rsidR="00047E53" w:rsidRDefault="00047E53" w:rsidP="00047E53">
            <w:pPr>
              <w:ind w:left="0"/>
            </w:pPr>
            <w:r>
              <w:t xml:space="preserve">        </w:t>
            </w:r>
          </w:p>
          <w:p w:rsidR="00047E53" w:rsidRDefault="00047E53" w:rsidP="00047E53">
            <w:pPr>
              <w:ind w:left="0"/>
            </w:pPr>
            <w:r>
              <w:t xml:space="preserve">       notification_email_from mail@example.org  </w:t>
            </w:r>
          </w:p>
          <w:p w:rsidR="00047E53" w:rsidRDefault="00047E53" w:rsidP="00047E53">
            <w:pPr>
              <w:ind w:left="0"/>
            </w:pPr>
            <w:r>
              <w:t xml:space="preserve">       smtp_server 127.0.0.1     </w:t>
            </w:r>
          </w:p>
          <w:p w:rsidR="00047E53" w:rsidRDefault="00047E53" w:rsidP="00047E53">
            <w:pPr>
              <w:ind w:left="0"/>
            </w:pPr>
            <w:r>
              <w:t xml:space="preserve">       smtp_connect_timeout 30    </w:t>
            </w:r>
          </w:p>
          <w:p w:rsidR="00047E53" w:rsidRDefault="00047E53" w:rsidP="00047E53">
            <w:pPr>
              <w:ind w:left="0"/>
            </w:pPr>
            <w:r>
              <w:t xml:space="preserve">       router_id LVS_DEVEL  </w:t>
            </w:r>
          </w:p>
          <w:p w:rsidR="00047E53" w:rsidRDefault="00047E53" w:rsidP="00047E53">
            <w:pPr>
              <w:ind w:left="0"/>
            </w:pPr>
            <w:r>
              <w:t xml:space="preserve">}    </w:t>
            </w:r>
          </w:p>
          <w:p w:rsidR="00047E53" w:rsidRDefault="00047E53" w:rsidP="00047E53">
            <w:pPr>
              <w:ind w:left="0"/>
            </w:pPr>
          </w:p>
          <w:p w:rsidR="00047E53" w:rsidRDefault="00047E53" w:rsidP="00047E53">
            <w:pPr>
              <w:ind w:left="0"/>
            </w:pPr>
          </w:p>
          <w:p w:rsidR="00047E53" w:rsidRDefault="00047E53" w:rsidP="00047E53">
            <w:pPr>
              <w:ind w:left="0"/>
            </w:pPr>
            <w:r>
              <w:t xml:space="preserve">vrrp_script chk_nginx {  </w:t>
            </w:r>
          </w:p>
          <w:p w:rsidR="00047E53" w:rsidRDefault="00047E53" w:rsidP="00047E53">
            <w:pPr>
              <w:ind w:left="0"/>
            </w:pPr>
            <w:r>
              <w:t xml:space="preserve">        script "&lt;/dev/tcp/127.0.0.1/80"  </w:t>
            </w:r>
          </w:p>
          <w:p w:rsidR="00047E53" w:rsidRDefault="00047E53" w:rsidP="00047E53">
            <w:pPr>
              <w:ind w:left="0"/>
            </w:pPr>
            <w:r>
              <w:t xml:space="preserve">        interval 1 #检测脚本执行的间隔  </w:t>
            </w:r>
          </w:p>
          <w:p w:rsidR="00047E53" w:rsidRDefault="00047E53" w:rsidP="00047E53">
            <w:pPr>
              <w:ind w:left="0"/>
            </w:pPr>
            <w:r>
              <w:t xml:space="preserve">        weight -2 #权重</w:t>
            </w:r>
          </w:p>
          <w:p w:rsidR="00047E53" w:rsidRDefault="00047E53" w:rsidP="00047E53">
            <w:pPr>
              <w:ind w:left="0"/>
            </w:pPr>
            <w:r>
              <w:t xml:space="preserve">} </w:t>
            </w:r>
          </w:p>
          <w:p w:rsidR="00047E53" w:rsidRDefault="00047E53" w:rsidP="00047E53">
            <w:pPr>
              <w:ind w:left="0"/>
            </w:pPr>
            <w:r>
              <w:t xml:space="preserve">  </w:t>
            </w:r>
          </w:p>
          <w:p w:rsidR="00047E53" w:rsidRDefault="00047E53" w:rsidP="00047E53">
            <w:pPr>
              <w:ind w:left="0"/>
            </w:pPr>
            <w:r>
              <w:t xml:space="preserve">         </w:t>
            </w:r>
          </w:p>
          <w:p w:rsidR="00047E53" w:rsidRDefault="00047E53" w:rsidP="00047E53">
            <w:pPr>
              <w:ind w:left="0"/>
            </w:pPr>
            <w:r>
              <w:t xml:space="preserve">vrrp_instance VI_1 {  </w:t>
            </w:r>
          </w:p>
          <w:p w:rsidR="00047E53" w:rsidRDefault="00047E53" w:rsidP="00047E53">
            <w:pPr>
              <w:ind w:left="0"/>
            </w:pPr>
            <w:r>
              <w:t xml:space="preserve">        state BAKEUP    </w:t>
            </w:r>
          </w:p>
          <w:p w:rsidR="00047E53" w:rsidRDefault="00047E53" w:rsidP="00047E53">
            <w:pPr>
              <w:ind w:left="0"/>
            </w:pPr>
            <w:r>
              <w:t xml:space="preserve">        interface eth0  </w:t>
            </w:r>
          </w:p>
          <w:p w:rsidR="00047E53" w:rsidRDefault="00047E53" w:rsidP="00047E53">
            <w:pPr>
              <w:ind w:left="0"/>
            </w:pPr>
            <w:r>
              <w:t xml:space="preserve">        virtual_router_id 51   </w:t>
            </w:r>
          </w:p>
          <w:p w:rsidR="00047E53" w:rsidRDefault="00047E53" w:rsidP="00047E53">
            <w:pPr>
              <w:ind w:left="0"/>
            </w:pPr>
            <w:r>
              <w:t xml:space="preserve">        priority 100  </w:t>
            </w:r>
          </w:p>
          <w:p w:rsidR="00047E53" w:rsidRDefault="00047E53" w:rsidP="00047E53">
            <w:pPr>
              <w:ind w:left="0"/>
            </w:pPr>
            <w:r>
              <w:t xml:space="preserve">        advert_int 1   </w:t>
            </w:r>
          </w:p>
          <w:p w:rsidR="00047E53" w:rsidRDefault="00047E53" w:rsidP="00047E53">
            <w:pPr>
              <w:ind w:left="0"/>
            </w:pPr>
            <w:r>
              <w:t xml:space="preserve">        mcast_src_ip 172.16.19.242    </w:t>
            </w:r>
          </w:p>
          <w:p w:rsidR="00047E53" w:rsidRDefault="00047E53" w:rsidP="00047E53">
            <w:pPr>
              <w:ind w:left="0"/>
            </w:pPr>
            <w:r>
              <w:t xml:space="preserve">        </w:t>
            </w:r>
          </w:p>
          <w:p w:rsidR="00047E53" w:rsidRDefault="00047E53" w:rsidP="00047E53">
            <w:pPr>
              <w:ind w:left="0"/>
            </w:pPr>
            <w:r>
              <w:t xml:space="preserve">        </w:t>
            </w:r>
          </w:p>
          <w:p w:rsidR="00047E53" w:rsidRDefault="00047E53" w:rsidP="00047E53">
            <w:pPr>
              <w:ind w:left="0"/>
            </w:pPr>
            <w:r>
              <w:t xml:space="preserve">        authentication {    </w:t>
            </w:r>
          </w:p>
          <w:p w:rsidR="00047E53" w:rsidRDefault="00047E53" w:rsidP="00047E53">
            <w:pPr>
              <w:ind w:left="0"/>
            </w:pPr>
            <w:r>
              <w:t xml:space="preserve">            auth_type PASS   </w:t>
            </w:r>
          </w:p>
          <w:p w:rsidR="00047E53" w:rsidRDefault="00047E53" w:rsidP="00047E53">
            <w:pPr>
              <w:ind w:left="0"/>
            </w:pPr>
            <w:r>
              <w:t xml:space="preserve">            auth_pass p@$$w0rd    </w:t>
            </w:r>
          </w:p>
          <w:p w:rsidR="00047E53" w:rsidRDefault="00047E53" w:rsidP="00047E53">
            <w:pPr>
              <w:ind w:left="0"/>
            </w:pPr>
            <w:r>
              <w:t xml:space="preserve">        }    </w:t>
            </w:r>
          </w:p>
          <w:p w:rsidR="00047E53" w:rsidRDefault="00047E53" w:rsidP="00047E53">
            <w:pPr>
              <w:ind w:left="0"/>
            </w:pPr>
            <w:r>
              <w:t xml:space="preserve">        </w:t>
            </w:r>
          </w:p>
          <w:p w:rsidR="00047E53" w:rsidRDefault="00047E53" w:rsidP="00047E53">
            <w:pPr>
              <w:ind w:left="0"/>
            </w:pPr>
            <w:r>
              <w:t xml:space="preserve">        virtual_ipaddress {    </w:t>
            </w:r>
          </w:p>
          <w:p w:rsidR="00047E53" w:rsidRDefault="00047E53" w:rsidP="00047E53">
            <w:pPr>
              <w:ind w:left="0"/>
            </w:pPr>
            <w:r>
              <w:lastRenderedPageBreak/>
              <w:t xml:space="preserve">            172.16.19.244   </w:t>
            </w:r>
          </w:p>
          <w:p w:rsidR="00047E53" w:rsidRDefault="00047E53" w:rsidP="00047E53">
            <w:pPr>
              <w:ind w:left="0"/>
            </w:pPr>
            <w:r>
              <w:t xml:space="preserve">        }  </w:t>
            </w:r>
          </w:p>
          <w:p w:rsidR="00047E53" w:rsidRDefault="00047E53" w:rsidP="00047E53">
            <w:pPr>
              <w:ind w:left="0"/>
            </w:pPr>
            <w:r>
              <w:t xml:space="preserve">          </w:t>
            </w:r>
          </w:p>
          <w:p w:rsidR="00047E53" w:rsidRDefault="00047E53" w:rsidP="00047E53">
            <w:pPr>
              <w:ind w:left="0"/>
            </w:pPr>
            <w:r>
              <w:t xml:space="preserve">        track_script {  </w:t>
            </w:r>
          </w:p>
          <w:p w:rsidR="00047E53" w:rsidRDefault="00047E53" w:rsidP="00047E53">
            <w:pPr>
              <w:ind w:left="0"/>
            </w:pPr>
            <w:r>
              <w:t xml:space="preserve">            chk_nginx #调用检测脚本  </w:t>
            </w:r>
          </w:p>
          <w:p w:rsidR="00047E53" w:rsidRDefault="00047E53" w:rsidP="00047E53">
            <w:pPr>
              <w:ind w:left="0"/>
            </w:pPr>
            <w:r>
              <w:t xml:space="preserve">        }    </w:t>
            </w:r>
          </w:p>
          <w:p w:rsidR="0049060C" w:rsidRDefault="00047E53" w:rsidP="00047E53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9E0715" w:rsidRPr="009E0715" w:rsidRDefault="00902F05" w:rsidP="009E0715">
      <w:r>
        <w:rPr>
          <w:noProof/>
        </w:rPr>
        <w:lastRenderedPageBreak/>
        <w:drawing>
          <wp:inline distT="0" distB="0" distL="0" distR="0">
            <wp:extent cx="5067300" cy="17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E1" w:rsidRDefault="007604E1" w:rsidP="007604E1"/>
    <w:p w:rsidR="007604E1" w:rsidRDefault="007604E1" w:rsidP="007604E1">
      <w:pPr>
        <w:pStyle w:val="Heading2"/>
        <w:rPr>
          <w:rFonts w:hint="eastAsia"/>
        </w:rPr>
      </w:pPr>
      <w:r>
        <w:rPr>
          <w:rFonts w:hint="eastAsia"/>
        </w:rPr>
        <w:t>Nginx</w:t>
      </w:r>
      <w:r w:rsidR="00412CD6">
        <w:rPr>
          <w:rFonts w:hint="eastAsia"/>
        </w:rPr>
        <w:t>双主</w:t>
      </w:r>
      <w:r>
        <w:rPr>
          <w:rFonts w:hint="eastAsia"/>
        </w:rPr>
        <w:t>的配置</w:t>
      </w:r>
    </w:p>
    <w:p w:rsidR="00DE2D32" w:rsidRPr="00DE2D32" w:rsidRDefault="00DE2D32" w:rsidP="00DE2D32">
      <w:r>
        <w:rPr>
          <w:rFonts w:hint="eastAsia"/>
        </w:rPr>
        <w:t>生产中两台主从架构会导致只有其中一台机器在运行，而另一台机器处于闲置状态。我们可以通过将第一台机器设置被第二台机器的备机，第二台机器设置成第一台机器的备机。然后申请一个域名分别绑定两个vip。</w:t>
      </w:r>
    </w:p>
    <w:p w:rsidR="00412CD6" w:rsidRDefault="00412CD6" w:rsidP="00412CD6">
      <w:r w:rsidRPr="009E0715">
        <w:t>vi /etc/keepalived/keepalived.conf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12CD6" w:rsidTr="00412CD6">
        <w:tc>
          <w:tcPr>
            <w:tcW w:w="8388" w:type="dxa"/>
          </w:tcPr>
          <w:p w:rsidR="00DE2D32" w:rsidRDefault="00DE2D32" w:rsidP="00DE2D32">
            <w:pPr>
              <w:ind w:left="0"/>
            </w:pPr>
            <w:r>
              <w:t>#master_1</w:t>
            </w:r>
          </w:p>
          <w:p w:rsidR="00DE2D32" w:rsidRDefault="00DE2D32" w:rsidP="00DE2D32">
            <w:pPr>
              <w:ind w:left="0"/>
            </w:pPr>
            <w:r>
              <w:t>! Configuration File for keepalived</w:t>
            </w:r>
          </w:p>
          <w:p w:rsidR="00DE2D32" w:rsidRDefault="00DE2D32" w:rsidP="00DE2D32">
            <w:pPr>
              <w:ind w:left="0"/>
            </w:pPr>
            <w:r>
              <w:t xml:space="preserve">global_defs {    </w:t>
            </w:r>
          </w:p>
          <w:p w:rsidR="00DE2D32" w:rsidRDefault="00DE2D32" w:rsidP="00DE2D32">
            <w:pPr>
              <w:ind w:left="0"/>
            </w:pPr>
            <w:r>
              <w:t xml:space="preserve">       notification_email {    </w:t>
            </w:r>
          </w:p>
          <w:p w:rsidR="00DE2D32" w:rsidRDefault="00DE2D32" w:rsidP="00DE2D32">
            <w:pPr>
              <w:ind w:left="0"/>
            </w:pPr>
            <w:r>
              <w:t xml:space="preserve">          xiaoxiazhang1@hengtiansoft.com   </w:t>
            </w:r>
          </w:p>
          <w:p w:rsidR="00DE2D32" w:rsidRDefault="00DE2D32" w:rsidP="00DE2D32">
            <w:pPr>
              <w:ind w:left="0"/>
            </w:pPr>
            <w:r>
              <w:t xml:space="preserve">       }    </w:t>
            </w:r>
          </w:p>
          <w:p w:rsidR="00DE2D32" w:rsidRDefault="00DE2D32" w:rsidP="00DE2D32">
            <w:pPr>
              <w:ind w:left="0"/>
            </w:pPr>
            <w:r>
              <w:t xml:space="preserve">        </w:t>
            </w:r>
          </w:p>
          <w:p w:rsidR="00DE2D32" w:rsidRDefault="00DE2D32" w:rsidP="00DE2D32">
            <w:pPr>
              <w:ind w:left="0"/>
            </w:pPr>
            <w:r>
              <w:t xml:space="preserve">       notification_email_from mail@example.org  </w:t>
            </w:r>
          </w:p>
          <w:p w:rsidR="00DE2D32" w:rsidRDefault="00DE2D32" w:rsidP="00DE2D32">
            <w:pPr>
              <w:ind w:left="0"/>
            </w:pPr>
            <w:r>
              <w:t xml:space="preserve">       smtp_server 127.0.0.1     </w:t>
            </w:r>
          </w:p>
          <w:p w:rsidR="00DE2D32" w:rsidRDefault="00DE2D32" w:rsidP="00DE2D32">
            <w:pPr>
              <w:ind w:left="0"/>
            </w:pPr>
            <w:r>
              <w:t xml:space="preserve">       smtp_connect_timeout 30    </w:t>
            </w:r>
          </w:p>
          <w:p w:rsidR="00DE2D32" w:rsidRDefault="00DE2D32" w:rsidP="00DE2D32">
            <w:pPr>
              <w:ind w:left="0"/>
            </w:pPr>
            <w:r>
              <w:t xml:space="preserve">       router_id LVS_DEVEL  </w:t>
            </w:r>
          </w:p>
          <w:p w:rsidR="00DE2D32" w:rsidRDefault="00DE2D32" w:rsidP="00DE2D32">
            <w:pPr>
              <w:ind w:left="0"/>
            </w:pPr>
            <w:r>
              <w:lastRenderedPageBreak/>
              <w:t xml:space="preserve">}    </w:t>
            </w:r>
          </w:p>
          <w:p w:rsidR="00DE2D32" w:rsidRDefault="00DE2D32" w:rsidP="00DE2D32">
            <w:pPr>
              <w:ind w:left="0"/>
            </w:pPr>
          </w:p>
          <w:p w:rsidR="00DE2D32" w:rsidRDefault="00DE2D32" w:rsidP="00DE2D32">
            <w:pPr>
              <w:ind w:left="0"/>
            </w:pPr>
          </w:p>
          <w:p w:rsidR="00DE2D32" w:rsidRDefault="00DE2D32" w:rsidP="00DE2D32">
            <w:pPr>
              <w:ind w:left="0"/>
            </w:pPr>
            <w:r>
              <w:t xml:space="preserve">vrrp_script chk_nginx {  </w:t>
            </w:r>
          </w:p>
          <w:p w:rsidR="00DE2D32" w:rsidRDefault="00DE2D32" w:rsidP="00DE2D32">
            <w:pPr>
              <w:ind w:left="0"/>
            </w:pPr>
            <w:r>
              <w:t xml:space="preserve">        script "&lt;/dev/tcp/127.0.0.1/80"  </w:t>
            </w:r>
          </w:p>
          <w:p w:rsidR="00DE2D32" w:rsidRDefault="00DE2D32" w:rsidP="00DE2D32">
            <w:pPr>
              <w:ind w:left="0"/>
            </w:pPr>
            <w:r>
              <w:t xml:space="preserve">        interval 1 #检测脚本执行的间隔  </w:t>
            </w:r>
          </w:p>
          <w:p w:rsidR="00DE2D32" w:rsidRDefault="00DE2D32" w:rsidP="00DE2D32">
            <w:pPr>
              <w:ind w:left="0"/>
            </w:pPr>
            <w:r>
              <w:t xml:space="preserve">        weight -2 #权重</w:t>
            </w:r>
          </w:p>
          <w:p w:rsidR="00DE2D32" w:rsidRDefault="00DE2D32" w:rsidP="00DE2D32">
            <w:pPr>
              <w:ind w:left="0"/>
            </w:pPr>
            <w:r>
              <w:t xml:space="preserve">} </w:t>
            </w:r>
          </w:p>
          <w:p w:rsidR="00DE2D32" w:rsidRDefault="00DE2D32" w:rsidP="00DE2D32">
            <w:pPr>
              <w:ind w:left="0"/>
            </w:pPr>
            <w:r>
              <w:t xml:space="preserve">         </w:t>
            </w:r>
          </w:p>
          <w:p w:rsidR="00DE2D32" w:rsidRDefault="00DE2D32" w:rsidP="00DE2D32">
            <w:pPr>
              <w:ind w:left="0"/>
            </w:pPr>
            <w:r>
              <w:t xml:space="preserve">vrrp_instance VI_1 {  </w:t>
            </w:r>
          </w:p>
          <w:p w:rsidR="00DE2D32" w:rsidRDefault="00DE2D32" w:rsidP="00DE2D32">
            <w:pPr>
              <w:ind w:left="0"/>
            </w:pPr>
            <w:r>
              <w:t xml:space="preserve">        state MASTER    </w:t>
            </w:r>
          </w:p>
          <w:p w:rsidR="00DE2D32" w:rsidRDefault="00DE2D32" w:rsidP="00DE2D32">
            <w:pPr>
              <w:ind w:left="0"/>
            </w:pPr>
            <w:r>
              <w:t xml:space="preserve">        interface eth0  </w:t>
            </w:r>
          </w:p>
          <w:p w:rsidR="00DE2D32" w:rsidRDefault="00DE2D32" w:rsidP="00DE2D32">
            <w:pPr>
              <w:ind w:left="0"/>
            </w:pPr>
            <w:r>
              <w:t xml:space="preserve">        virtual_router_id 51   </w:t>
            </w:r>
          </w:p>
          <w:p w:rsidR="00DE2D32" w:rsidRDefault="00DE2D32" w:rsidP="00DE2D32">
            <w:pPr>
              <w:ind w:left="0"/>
            </w:pPr>
            <w:r>
              <w:t xml:space="preserve">        priority 101   </w:t>
            </w:r>
          </w:p>
          <w:p w:rsidR="00DE2D32" w:rsidRDefault="00DE2D32" w:rsidP="00DE2D32">
            <w:pPr>
              <w:ind w:left="0"/>
            </w:pPr>
            <w:r>
              <w:t xml:space="preserve">        advert_int 1   </w:t>
            </w:r>
          </w:p>
          <w:p w:rsidR="00DE2D32" w:rsidRDefault="00DE2D32" w:rsidP="00DE2D32">
            <w:pPr>
              <w:ind w:left="0"/>
            </w:pPr>
            <w:r>
              <w:t xml:space="preserve">        mcast_src_ip 172.16.19.241    </w:t>
            </w:r>
          </w:p>
          <w:p w:rsidR="00DE2D32" w:rsidRDefault="00DE2D32" w:rsidP="00DE2D32">
            <w:pPr>
              <w:ind w:left="0"/>
            </w:pPr>
            <w:r>
              <w:t xml:space="preserve">     </w:t>
            </w:r>
          </w:p>
          <w:p w:rsidR="00DE2D32" w:rsidRDefault="00DE2D32" w:rsidP="00DE2D32">
            <w:pPr>
              <w:ind w:left="0"/>
            </w:pPr>
            <w:r>
              <w:t xml:space="preserve">        authentication {    </w:t>
            </w:r>
          </w:p>
          <w:p w:rsidR="00DE2D32" w:rsidRDefault="00DE2D32" w:rsidP="00DE2D32">
            <w:pPr>
              <w:ind w:left="0"/>
            </w:pPr>
            <w:r>
              <w:t xml:space="preserve">            auth_type PASS   </w:t>
            </w:r>
          </w:p>
          <w:p w:rsidR="00DE2D32" w:rsidRDefault="00DE2D32" w:rsidP="00DE2D32">
            <w:pPr>
              <w:ind w:left="0"/>
            </w:pPr>
            <w:r>
              <w:t xml:space="preserve">            auth_pass p@$$w0rd    </w:t>
            </w:r>
          </w:p>
          <w:p w:rsidR="00DE2D32" w:rsidRDefault="00DE2D32" w:rsidP="00DE2D32">
            <w:pPr>
              <w:ind w:left="0"/>
            </w:pPr>
            <w:r>
              <w:t xml:space="preserve">        }    </w:t>
            </w:r>
          </w:p>
          <w:p w:rsidR="00DE2D32" w:rsidRDefault="00DE2D32" w:rsidP="00DE2D32">
            <w:pPr>
              <w:ind w:left="0"/>
            </w:pPr>
            <w:r>
              <w:t xml:space="preserve">        </w:t>
            </w:r>
          </w:p>
          <w:p w:rsidR="00DE2D32" w:rsidRDefault="00DE2D32" w:rsidP="00DE2D32">
            <w:pPr>
              <w:ind w:left="0"/>
            </w:pPr>
            <w:r>
              <w:t xml:space="preserve">        virtual_ipaddress {    </w:t>
            </w:r>
          </w:p>
          <w:p w:rsidR="00DE2D32" w:rsidRDefault="00DE2D32" w:rsidP="00DE2D32">
            <w:pPr>
              <w:ind w:left="0"/>
            </w:pPr>
            <w:r>
              <w:t xml:space="preserve">            172.16.19.244 </w:t>
            </w:r>
          </w:p>
          <w:p w:rsidR="00DE2D32" w:rsidRDefault="00DE2D32" w:rsidP="00DE2D32">
            <w:pPr>
              <w:ind w:left="0"/>
            </w:pPr>
            <w:r>
              <w:t xml:space="preserve">        }  </w:t>
            </w:r>
          </w:p>
          <w:p w:rsidR="00DE2D32" w:rsidRDefault="00DE2D32" w:rsidP="00DE2D32">
            <w:pPr>
              <w:ind w:left="0"/>
            </w:pPr>
            <w:r>
              <w:t xml:space="preserve">          </w:t>
            </w:r>
          </w:p>
          <w:p w:rsidR="00DE2D32" w:rsidRDefault="00DE2D32" w:rsidP="00DE2D32">
            <w:pPr>
              <w:ind w:left="0"/>
            </w:pPr>
            <w:r>
              <w:t xml:space="preserve">        track_script {  </w:t>
            </w:r>
          </w:p>
          <w:p w:rsidR="00DE2D32" w:rsidRDefault="00DE2D32" w:rsidP="00DE2D32">
            <w:pPr>
              <w:ind w:left="0"/>
            </w:pPr>
            <w:r>
              <w:t xml:space="preserve">            chk_nginx #调用检测脚本  </w:t>
            </w:r>
          </w:p>
          <w:p w:rsidR="00DE2D32" w:rsidRDefault="00DE2D32" w:rsidP="00DE2D32">
            <w:pPr>
              <w:ind w:left="0"/>
            </w:pPr>
            <w:r>
              <w:t xml:space="preserve">        }    </w:t>
            </w:r>
          </w:p>
          <w:p w:rsidR="00DE2D32" w:rsidRDefault="00DE2D32" w:rsidP="00DE2D32">
            <w:pPr>
              <w:ind w:left="0"/>
            </w:pPr>
            <w:r>
              <w:t>}</w:t>
            </w:r>
          </w:p>
          <w:p w:rsidR="00DE2D32" w:rsidRDefault="00DE2D32" w:rsidP="00DE2D32">
            <w:pPr>
              <w:ind w:left="0"/>
            </w:pPr>
          </w:p>
          <w:p w:rsidR="00DE2D32" w:rsidRDefault="00DE2D32" w:rsidP="00DE2D32">
            <w:pPr>
              <w:ind w:left="0"/>
            </w:pPr>
            <w:r>
              <w:t xml:space="preserve">vrrp_instance VI_2 {  </w:t>
            </w:r>
          </w:p>
          <w:p w:rsidR="00DE2D32" w:rsidRDefault="00DE2D32" w:rsidP="00DE2D32">
            <w:pPr>
              <w:ind w:left="0"/>
            </w:pPr>
            <w:r>
              <w:t xml:space="preserve">        state BACKUP    </w:t>
            </w:r>
          </w:p>
          <w:p w:rsidR="00DE2D32" w:rsidRDefault="00DE2D32" w:rsidP="00DE2D32">
            <w:pPr>
              <w:ind w:left="0"/>
            </w:pPr>
            <w:r>
              <w:t xml:space="preserve">        interface eth0  </w:t>
            </w:r>
          </w:p>
          <w:p w:rsidR="00DE2D32" w:rsidRDefault="00DE2D32" w:rsidP="00DE2D32">
            <w:pPr>
              <w:ind w:left="0"/>
            </w:pPr>
            <w:r>
              <w:lastRenderedPageBreak/>
              <w:t xml:space="preserve">        virtual_router_id 52   </w:t>
            </w:r>
          </w:p>
          <w:p w:rsidR="00DE2D32" w:rsidRDefault="00DE2D32" w:rsidP="00DE2D32">
            <w:pPr>
              <w:ind w:left="0"/>
            </w:pPr>
            <w:r>
              <w:t xml:space="preserve">        priority 99   </w:t>
            </w:r>
          </w:p>
          <w:p w:rsidR="00DE2D32" w:rsidRDefault="00DE2D32" w:rsidP="00DE2D32">
            <w:pPr>
              <w:ind w:left="0"/>
            </w:pPr>
            <w:r>
              <w:t xml:space="preserve">        advert_int 1   </w:t>
            </w:r>
          </w:p>
          <w:p w:rsidR="00DE2D32" w:rsidRDefault="00DE2D32" w:rsidP="00DE2D32">
            <w:pPr>
              <w:ind w:left="0"/>
            </w:pPr>
            <w:r>
              <w:t xml:space="preserve">        mcast_src_ip 172.16.19.242    </w:t>
            </w:r>
          </w:p>
          <w:p w:rsidR="00DE2D32" w:rsidRDefault="00DE2D32" w:rsidP="00DE2D32">
            <w:pPr>
              <w:ind w:left="0"/>
            </w:pPr>
            <w:r>
              <w:t xml:space="preserve">     </w:t>
            </w:r>
          </w:p>
          <w:p w:rsidR="00DE2D32" w:rsidRDefault="00DE2D32" w:rsidP="00DE2D32">
            <w:pPr>
              <w:ind w:left="0"/>
            </w:pPr>
            <w:r>
              <w:t xml:space="preserve">        authentication {    </w:t>
            </w:r>
          </w:p>
          <w:p w:rsidR="00DE2D32" w:rsidRDefault="00DE2D32" w:rsidP="00DE2D32">
            <w:pPr>
              <w:ind w:left="0"/>
            </w:pPr>
            <w:r>
              <w:t xml:space="preserve">            auth_type PASS   </w:t>
            </w:r>
          </w:p>
          <w:p w:rsidR="00DE2D32" w:rsidRDefault="00DE2D32" w:rsidP="00DE2D32">
            <w:pPr>
              <w:ind w:left="0"/>
            </w:pPr>
            <w:r>
              <w:t xml:space="preserve">            auth_pass p@$$w0rd    </w:t>
            </w:r>
          </w:p>
          <w:p w:rsidR="00DE2D32" w:rsidRDefault="00DE2D32" w:rsidP="00DE2D32">
            <w:pPr>
              <w:ind w:left="0"/>
            </w:pPr>
            <w:r>
              <w:t xml:space="preserve">        }    </w:t>
            </w:r>
          </w:p>
          <w:p w:rsidR="00DE2D32" w:rsidRDefault="00DE2D32" w:rsidP="00DE2D32">
            <w:pPr>
              <w:ind w:left="0"/>
            </w:pPr>
            <w:r>
              <w:t xml:space="preserve">        </w:t>
            </w:r>
          </w:p>
          <w:p w:rsidR="00DE2D32" w:rsidRDefault="00DE2D32" w:rsidP="00DE2D32">
            <w:pPr>
              <w:ind w:left="0"/>
            </w:pPr>
            <w:r>
              <w:t xml:space="preserve">        virtual_ipaddress {    </w:t>
            </w:r>
          </w:p>
          <w:p w:rsidR="00DE2D32" w:rsidRDefault="00DE2D32" w:rsidP="00DE2D32">
            <w:pPr>
              <w:ind w:left="0"/>
            </w:pPr>
            <w:r>
              <w:t xml:space="preserve">            172.16.19.245</w:t>
            </w:r>
          </w:p>
          <w:p w:rsidR="00DE2D32" w:rsidRDefault="00DE2D32" w:rsidP="00DE2D32">
            <w:pPr>
              <w:ind w:left="0"/>
            </w:pPr>
            <w:r>
              <w:t xml:space="preserve">        }  </w:t>
            </w:r>
          </w:p>
          <w:p w:rsidR="00DE2D32" w:rsidRDefault="00DE2D32" w:rsidP="00DE2D32">
            <w:pPr>
              <w:ind w:left="0"/>
            </w:pPr>
            <w:r>
              <w:t xml:space="preserve">          </w:t>
            </w:r>
          </w:p>
          <w:p w:rsidR="00DE2D32" w:rsidRDefault="00DE2D32" w:rsidP="00DE2D32">
            <w:pPr>
              <w:ind w:left="0"/>
            </w:pPr>
            <w:r>
              <w:t xml:space="preserve">        track_script {  </w:t>
            </w:r>
          </w:p>
          <w:p w:rsidR="00DE2D32" w:rsidRDefault="00DE2D32" w:rsidP="00DE2D32">
            <w:pPr>
              <w:ind w:left="0"/>
            </w:pPr>
            <w:r>
              <w:t xml:space="preserve">            chk_nginx #调用检测脚本  </w:t>
            </w:r>
          </w:p>
          <w:p w:rsidR="00DE2D32" w:rsidRDefault="00DE2D32" w:rsidP="00DE2D32">
            <w:pPr>
              <w:ind w:left="0"/>
            </w:pPr>
            <w:r>
              <w:t xml:space="preserve">        }    </w:t>
            </w:r>
          </w:p>
          <w:p w:rsidR="00412CD6" w:rsidRDefault="00DE2D32" w:rsidP="00DE2D32">
            <w:pPr>
              <w:ind w:left="0"/>
            </w:pPr>
            <w:r>
              <w:t>}</w:t>
            </w:r>
          </w:p>
        </w:tc>
      </w:tr>
      <w:tr w:rsidR="00C8126C" w:rsidTr="00412CD6">
        <w:tc>
          <w:tcPr>
            <w:tcW w:w="8388" w:type="dxa"/>
          </w:tcPr>
          <w:p w:rsidR="00C8126C" w:rsidRDefault="00C8126C" w:rsidP="00C8126C">
            <w:pPr>
              <w:ind w:left="0"/>
            </w:pPr>
            <w:r>
              <w:lastRenderedPageBreak/>
              <w:t>#master_2</w:t>
            </w:r>
          </w:p>
          <w:p w:rsidR="00C8126C" w:rsidRDefault="00C8126C" w:rsidP="00C8126C">
            <w:pPr>
              <w:ind w:left="0"/>
            </w:pPr>
            <w:r>
              <w:t>! Configuration File for keepalived</w:t>
            </w:r>
          </w:p>
          <w:p w:rsidR="00C8126C" w:rsidRDefault="00C8126C" w:rsidP="00C8126C">
            <w:pPr>
              <w:ind w:left="0"/>
            </w:pPr>
            <w:r>
              <w:t xml:space="preserve">global_defs {    </w:t>
            </w:r>
          </w:p>
          <w:p w:rsidR="00C8126C" w:rsidRDefault="00C8126C" w:rsidP="00C8126C">
            <w:pPr>
              <w:ind w:left="0"/>
            </w:pPr>
            <w:r>
              <w:t xml:space="preserve">       notification_email {    </w:t>
            </w:r>
          </w:p>
          <w:p w:rsidR="00C8126C" w:rsidRDefault="00C8126C" w:rsidP="00C8126C">
            <w:pPr>
              <w:ind w:left="0"/>
            </w:pPr>
            <w:r>
              <w:t xml:space="preserve">          xiaoxiazhang1@hengtiansoft.com   </w:t>
            </w:r>
          </w:p>
          <w:p w:rsidR="00C8126C" w:rsidRDefault="00C8126C" w:rsidP="00C8126C">
            <w:pPr>
              <w:ind w:left="0"/>
            </w:pPr>
            <w:r>
              <w:t xml:space="preserve">       }    </w:t>
            </w:r>
          </w:p>
          <w:p w:rsidR="00C8126C" w:rsidRDefault="00C8126C" w:rsidP="00C8126C">
            <w:pPr>
              <w:ind w:left="0"/>
            </w:pPr>
            <w:r>
              <w:t xml:space="preserve">        </w:t>
            </w:r>
          </w:p>
          <w:p w:rsidR="00C8126C" w:rsidRDefault="00C8126C" w:rsidP="00C8126C">
            <w:pPr>
              <w:ind w:left="0"/>
            </w:pPr>
            <w:r>
              <w:t xml:space="preserve">       notification_email_from mail@example.org  </w:t>
            </w:r>
          </w:p>
          <w:p w:rsidR="00C8126C" w:rsidRDefault="00C8126C" w:rsidP="00C8126C">
            <w:pPr>
              <w:ind w:left="0"/>
            </w:pPr>
            <w:r>
              <w:t xml:space="preserve">       smtp_server 127.0.0.1     </w:t>
            </w:r>
          </w:p>
          <w:p w:rsidR="00C8126C" w:rsidRDefault="00C8126C" w:rsidP="00C8126C">
            <w:pPr>
              <w:ind w:left="0"/>
            </w:pPr>
            <w:r>
              <w:t xml:space="preserve">       smtp_connect_timeout 30    </w:t>
            </w:r>
          </w:p>
          <w:p w:rsidR="00C8126C" w:rsidRDefault="00C8126C" w:rsidP="00C8126C">
            <w:pPr>
              <w:ind w:left="0"/>
            </w:pPr>
            <w:r>
              <w:t xml:space="preserve">       router_id LVS_DEVEL  </w:t>
            </w:r>
          </w:p>
          <w:p w:rsidR="00C8126C" w:rsidRDefault="00C8126C" w:rsidP="00C8126C">
            <w:pPr>
              <w:ind w:left="0"/>
            </w:pPr>
            <w:r>
              <w:t xml:space="preserve">}    </w:t>
            </w:r>
          </w:p>
          <w:p w:rsidR="00C8126C" w:rsidRDefault="00C8126C" w:rsidP="00C8126C">
            <w:pPr>
              <w:ind w:left="0"/>
            </w:pPr>
          </w:p>
          <w:p w:rsidR="00C8126C" w:rsidRDefault="00C8126C" w:rsidP="00C8126C">
            <w:pPr>
              <w:ind w:left="0"/>
            </w:pPr>
          </w:p>
          <w:p w:rsidR="00C8126C" w:rsidRDefault="00C8126C" w:rsidP="00C8126C">
            <w:pPr>
              <w:ind w:left="0"/>
            </w:pPr>
            <w:r>
              <w:t xml:space="preserve">vrrp_script chk_nginx {  </w:t>
            </w:r>
          </w:p>
          <w:p w:rsidR="00C8126C" w:rsidRDefault="00C8126C" w:rsidP="00C8126C">
            <w:pPr>
              <w:ind w:left="0"/>
            </w:pPr>
            <w:r>
              <w:lastRenderedPageBreak/>
              <w:t xml:space="preserve">        script "&lt;/dev/tcp/127.0.0.1/80"  </w:t>
            </w:r>
          </w:p>
          <w:p w:rsidR="00C8126C" w:rsidRDefault="00C8126C" w:rsidP="00C8126C">
            <w:pPr>
              <w:ind w:left="0"/>
            </w:pPr>
            <w:r>
              <w:t xml:space="preserve">        interval 1 #检测脚本执行的间隔  </w:t>
            </w:r>
          </w:p>
          <w:p w:rsidR="00C8126C" w:rsidRDefault="00C8126C" w:rsidP="00C8126C">
            <w:pPr>
              <w:ind w:left="0"/>
            </w:pPr>
            <w:r>
              <w:t xml:space="preserve">        weight -2 #权重</w:t>
            </w:r>
          </w:p>
          <w:p w:rsidR="00C8126C" w:rsidRDefault="00C8126C" w:rsidP="00C8126C">
            <w:pPr>
              <w:ind w:left="0"/>
            </w:pPr>
            <w:r>
              <w:t xml:space="preserve">} </w:t>
            </w:r>
          </w:p>
          <w:p w:rsidR="00C8126C" w:rsidRDefault="00C8126C" w:rsidP="00C8126C">
            <w:pPr>
              <w:ind w:left="0"/>
            </w:pPr>
            <w:r>
              <w:t xml:space="preserve">         </w:t>
            </w:r>
          </w:p>
          <w:p w:rsidR="00C8126C" w:rsidRDefault="00C8126C" w:rsidP="00C8126C">
            <w:pPr>
              <w:ind w:left="0"/>
            </w:pPr>
            <w:r>
              <w:t xml:space="preserve">vrrp_instance VI_1 {  </w:t>
            </w:r>
          </w:p>
          <w:p w:rsidR="00C8126C" w:rsidRDefault="00C8126C" w:rsidP="00C8126C">
            <w:pPr>
              <w:ind w:left="0"/>
            </w:pPr>
            <w:r>
              <w:t xml:space="preserve">        state BACKUP    </w:t>
            </w:r>
          </w:p>
          <w:p w:rsidR="00C8126C" w:rsidRDefault="00C8126C" w:rsidP="00C8126C">
            <w:pPr>
              <w:ind w:left="0"/>
            </w:pPr>
            <w:r>
              <w:t xml:space="preserve">        interface eth0  </w:t>
            </w:r>
          </w:p>
          <w:p w:rsidR="00C8126C" w:rsidRDefault="00C8126C" w:rsidP="00C8126C">
            <w:pPr>
              <w:ind w:left="0"/>
            </w:pPr>
            <w:r>
              <w:t xml:space="preserve">        virtual_router_id 51   </w:t>
            </w:r>
          </w:p>
          <w:p w:rsidR="00C8126C" w:rsidRDefault="00C8126C" w:rsidP="00C8126C">
            <w:pPr>
              <w:ind w:left="0"/>
            </w:pPr>
            <w:r>
              <w:t xml:space="preserve">        priority 99   </w:t>
            </w:r>
          </w:p>
          <w:p w:rsidR="00C8126C" w:rsidRDefault="00C8126C" w:rsidP="00C8126C">
            <w:pPr>
              <w:ind w:left="0"/>
            </w:pPr>
            <w:r>
              <w:t xml:space="preserve">        advert_int 1   </w:t>
            </w:r>
          </w:p>
          <w:p w:rsidR="00C8126C" w:rsidRDefault="00C8126C" w:rsidP="00C8126C">
            <w:pPr>
              <w:ind w:left="0"/>
            </w:pPr>
            <w:r>
              <w:t xml:space="preserve">        mcast_src_ip 172.16.19.241    </w:t>
            </w:r>
          </w:p>
          <w:p w:rsidR="00C8126C" w:rsidRDefault="00C8126C" w:rsidP="00C8126C">
            <w:pPr>
              <w:ind w:left="0"/>
            </w:pPr>
            <w:r>
              <w:t xml:space="preserve">     </w:t>
            </w:r>
          </w:p>
          <w:p w:rsidR="00C8126C" w:rsidRDefault="00C8126C" w:rsidP="00C8126C">
            <w:pPr>
              <w:ind w:left="0"/>
            </w:pPr>
            <w:r>
              <w:t xml:space="preserve">        authentication {    </w:t>
            </w:r>
          </w:p>
          <w:p w:rsidR="00C8126C" w:rsidRDefault="00C8126C" w:rsidP="00C8126C">
            <w:pPr>
              <w:ind w:left="0"/>
            </w:pPr>
            <w:r>
              <w:t xml:space="preserve">            auth_type PASS   </w:t>
            </w:r>
          </w:p>
          <w:p w:rsidR="00C8126C" w:rsidRDefault="00C8126C" w:rsidP="00C8126C">
            <w:pPr>
              <w:ind w:left="0"/>
            </w:pPr>
            <w:r>
              <w:t xml:space="preserve">            auth_pass p@$$w0rd    </w:t>
            </w:r>
          </w:p>
          <w:p w:rsidR="00C8126C" w:rsidRDefault="00C8126C" w:rsidP="00C8126C">
            <w:pPr>
              <w:ind w:left="0"/>
            </w:pPr>
            <w:r>
              <w:t xml:space="preserve">        }    </w:t>
            </w:r>
          </w:p>
          <w:p w:rsidR="00C8126C" w:rsidRDefault="00C8126C" w:rsidP="00C8126C">
            <w:pPr>
              <w:ind w:left="0"/>
            </w:pPr>
            <w:r>
              <w:t xml:space="preserve">        </w:t>
            </w:r>
          </w:p>
          <w:p w:rsidR="00C8126C" w:rsidRDefault="00C8126C" w:rsidP="00C8126C">
            <w:pPr>
              <w:ind w:left="0"/>
            </w:pPr>
            <w:r>
              <w:t xml:space="preserve">        virtual_ipaddress {    </w:t>
            </w:r>
          </w:p>
          <w:p w:rsidR="00C8126C" w:rsidRDefault="00C8126C" w:rsidP="00C8126C">
            <w:pPr>
              <w:ind w:left="0"/>
            </w:pPr>
            <w:r>
              <w:t xml:space="preserve">            172.16.19.244 </w:t>
            </w:r>
          </w:p>
          <w:p w:rsidR="00C8126C" w:rsidRDefault="00C8126C" w:rsidP="00C8126C">
            <w:pPr>
              <w:ind w:left="0"/>
            </w:pPr>
            <w:r>
              <w:t xml:space="preserve">        }  </w:t>
            </w:r>
          </w:p>
          <w:p w:rsidR="00C8126C" w:rsidRDefault="00C8126C" w:rsidP="00C8126C">
            <w:pPr>
              <w:ind w:left="0"/>
            </w:pPr>
            <w:r>
              <w:t xml:space="preserve">          </w:t>
            </w:r>
          </w:p>
          <w:p w:rsidR="00C8126C" w:rsidRDefault="00C8126C" w:rsidP="00C8126C">
            <w:pPr>
              <w:ind w:left="0"/>
            </w:pPr>
            <w:r>
              <w:t xml:space="preserve">        track_script {  </w:t>
            </w:r>
          </w:p>
          <w:p w:rsidR="00C8126C" w:rsidRDefault="00C8126C" w:rsidP="00C8126C">
            <w:pPr>
              <w:ind w:left="0"/>
            </w:pPr>
            <w:r>
              <w:t xml:space="preserve">            chk_nginx #调用检测脚本  </w:t>
            </w:r>
          </w:p>
          <w:p w:rsidR="00C8126C" w:rsidRDefault="00C8126C" w:rsidP="00C8126C">
            <w:pPr>
              <w:ind w:left="0"/>
            </w:pPr>
            <w:r>
              <w:t xml:space="preserve">        }    </w:t>
            </w:r>
          </w:p>
          <w:p w:rsidR="00C8126C" w:rsidRDefault="00C8126C" w:rsidP="00C8126C">
            <w:pPr>
              <w:ind w:left="0"/>
            </w:pPr>
            <w:r>
              <w:t>}</w:t>
            </w:r>
          </w:p>
          <w:p w:rsidR="00C8126C" w:rsidRDefault="00C8126C" w:rsidP="00C8126C">
            <w:pPr>
              <w:ind w:left="0"/>
            </w:pPr>
          </w:p>
          <w:p w:rsidR="00C8126C" w:rsidRDefault="00C8126C" w:rsidP="00C8126C">
            <w:pPr>
              <w:ind w:left="0"/>
            </w:pPr>
            <w:r>
              <w:t xml:space="preserve">vrrp_instance VI_2 {  </w:t>
            </w:r>
          </w:p>
          <w:p w:rsidR="00C8126C" w:rsidRDefault="00C8126C" w:rsidP="00C8126C">
            <w:pPr>
              <w:ind w:left="0"/>
            </w:pPr>
            <w:r>
              <w:t xml:space="preserve">        state MASTER    </w:t>
            </w:r>
          </w:p>
          <w:p w:rsidR="00C8126C" w:rsidRDefault="00C8126C" w:rsidP="00C8126C">
            <w:pPr>
              <w:ind w:left="0"/>
            </w:pPr>
            <w:r>
              <w:t xml:space="preserve">        interface eth0  </w:t>
            </w:r>
          </w:p>
          <w:p w:rsidR="00C8126C" w:rsidRDefault="00C8126C" w:rsidP="00C8126C">
            <w:pPr>
              <w:ind w:left="0"/>
            </w:pPr>
            <w:r>
              <w:t xml:space="preserve">        virtual_router_id 52   </w:t>
            </w:r>
          </w:p>
          <w:p w:rsidR="00C8126C" w:rsidRDefault="00C8126C" w:rsidP="00C8126C">
            <w:pPr>
              <w:ind w:left="0"/>
            </w:pPr>
            <w:r>
              <w:t xml:space="preserve">        priority 100   </w:t>
            </w:r>
          </w:p>
          <w:p w:rsidR="00C8126C" w:rsidRDefault="00C8126C" w:rsidP="00C8126C">
            <w:pPr>
              <w:ind w:left="0"/>
            </w:pPr>
            <w:r>
              <w:t xml:space="preserve">        advert_int 1   </w:t>
            </w:r>
          </w:p>
          <w:p w:rsidR="00C8126C" w:rsidRDefault="00C8126C" w:rsidP="00C8126C">
            <w:pPr>
              <w:ind w:left="0"/>
            </w:pPr>
            <w:r>
              <w:t xml:space="preserve">        mcast_src_ip 172.16.19.242    </w:t>
            </w:r>
          </w:p>
          <w:p w:rsidR="00C8126C" w:rsidRDefault="00C8126C" w:rsidP="00C8126C">
            <w:pPr>
              <w:ind w:left="0"/>
            </w:pPr>
            <w:r>
              <w:lastRenderedPageBreak/>
              <w:t xml:space="preserve">     </w:t>
            </w:r>
          </w:p>
          <w:p w:rsidR="00C8126C" w:rsidRDefault="00C8126C" w:rsidP="00C8126C">
            <w:pPr>
              <w:ind w:left="0"/>
            </w:pPr>
            <w:r>
              <w:t xml:space="preserve">        authentication {    </w:t>
            </w:r>
          </w:p>
          <w:p w:rsidR="00C8126C" w:rsidRDefault="00C8126C" w:rsidP="00C8126C">
            <w:pPr>
              <w:ind w:left="0"/>
            </w:pPr>
            <w:r>
              <w:t xml:space="preserve">            auth_type PASS   </w:t>
            </w:r>
          </w:p>
          <w:p w:rsidR="00C8126C" w:rsidRDefault="00C8126C" w:rsidP="00C8126C">
            <w:pPr>
              <w:ind w:left="0"/>
            </w:pPr>
            <w:r>
              <w:t xml:space="preserve">            auth_pass p@$$w0rd    </w:t>
            </w:r>
          </w:p>
          <w:p w:rsidR="00C8126C" w:rsidRDefault="00C8126C" w:rsidP="00C8126C">
            <w:pPr>
              <w:ind w:left="0"/>
            </w:pPr>
            <w:r>
              <w:t xml:space="preserve">        }    </w:t>
            </w:r>
          </w:p>
          <w:p w:rsidR="00C8126C" w:rsidRDefault="00C8126C" w:rsidP="00C8126C">
            <w:pPr>
              <w:ind w:left="0"/>
            </w:pPr>
            <w:r>
              <w:t xml:space="preserve">        </w:t>
            </w:r>
          </w:p>
          <w:p w:rsidR="00C8126C" w:rsidRDefault="00C8126C" w:rsidP="00C8126C">
            <w:pPr>
              <w:ind w:left="0"/>
            </w:pPr>
            <w:r>
              <w:t xml:space="preserve">        virtual_ipaddress {    </w:t>
            </w:r>
          </w:p>
          <w:p w:rsidR="00C8126C" w:rsidRDefault="00C8126C" w:rsidP="00C8126C">
            <w:pPr>
              <w:ind w:left="0"/>
            </w:pPr>
            <w:r>
              <w:t xml:space="preserve">            172.16.19.245</w:t>
            </w:r>
          </w:p>
          <w:p w:rsidR="00C8126C" w:rsidRDefault="00C8126C" w:rsidP="00C8126C">
            <w:pPr>
              <w:ind w:left="0"/>
            </w:pPr>
            <w:r>
              <w:t xml:space="preserve">        }  </w:t>
            </w:r>
          </w:p>
          <w:p w:rsidR="00C8126C" w:rsidRDefault="00C8126C" w:rsidP="00C8126C">
            <w:pPr>
              <w:ind w:left="0"/>
            </w:pPr>
            <w:r>
              <w:t xml:space="preserve">          </w:t>
            </w:r>
          </w:p>
          <w:p w:rsidR="00C8126C" w:rsidRDefault="00C8126C" w:rsidP="00C8126C">
            <w:pPr>
              <w:ind w:left="0"/>
            </w:pPr>
            <w:r>
              <w:t xml:space="preserve">        track_script {  </w:t>
            </w:r>
          </w:p>
          <w:p w:rsidR="00C8126C" w:rsidRDefault="00C8126C" w:rsidP="00C8126C">
            <w:pPr>
              <w:ind w:left="0"/>
            </w:pPr>
            <w:r>
              <w:t xml:space="preserve">            chk_nginx #调用检测脚本  </w:t>
            </w:r>
          </w:p>
          <w:p w:rsidR="00C8126C" w:rsidRDefault="00C8126C" w:rsidP="00C8126C">
            <w:pPr>
              <w:ind w:left="0"/>
            </w:pPr>
            <w:r>
              <w:t xml:space="preserve">        }    </w:t>
            </w:r>
          </w:p>
          <w:p w:rsidR="00C8126C" w:rsidRDefault="00C8126C" w:rsidP="00C8126C">
            <w:pPr>
              <w:ind w:left="0"/>
            </w:pPr>
            <w:r>
              <w:t>}</w:t>
            </w:r>
          </w:p>
        </w:tc>
      </w:tr>
    </w:tbl>
    <w:p w:rsidR="00D826FB" w:rsidRPr="00D826FB" w:rsidRDefault="00D826FB" w:rsidP="00D826FB"/>
    <w:p w:rsidR="001A4EF5" w:rsidRPr="001A4EF5" w:rsidRDefault="001A4EF5" w:rsidP="001A4EF5"/>
    <w:sectPr w:rsidR="001A4EF5" w:rsidRPr="001A4EF5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814" w:rsidRDefault="00431814" w:rsidP="003F7C36">
      <w:pPr>
        <w:spacing w:after="0"/>
      </w:pPr>
      <w:r>
        <w:separator/>
      </w:r>
    </w:p>
  </w:endnote>
  <w:endnote w:type="continuationSeparator" w:id="1">
    <w:p w:rsidR="00431814" w:rsidRDefault="00431814" w:rsidP="003F7C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07970"/>
      <w:docPartObj>
        <w:docPartGallery w:val="Page Numbers (Bottom of Page)"/>
        <w:docPartUnique/>
      </w:docPartObj>
    </w:sdtPr>
    <w:sdtContent>
      <w:p w:rsidR="00736B72" w:rsidRDefault="00170841">
        <w:pPr>
          <w:pStyle w:val="Footer"/>
          <w:jc w:val="right"/>
        </w:pPr>
        <w:fldSimple w:instr=" PAGE   \* MERGEFORMAT ">
          <w:r w:rsidR="00C8126C">
            <w:rPr>
              <w:noProof/>
            </w:rPr>
            <w:t>12</w:t>
          </w:r>
        </w:fldSimple>
      </w:p>
    </w:sdtContent>
  </w:sdt>
  <w:p w:rsidR="003F7C36" w:rsidRDefault="003F7C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814" w:rsidRDefault="00431814" w:rsidP="003F7C36">
      <w:pPr>
        <w:spacing w:after="0"/>
      </w:pPr>
      <w:r>
        <w:separator/>
      </w:r>
    </w:p>
  </w:footnote>
  <w:footnote w:type="continuationSeparator" w:id="1">
    <w:p w:rsidR="00431814" w:rsidRDefault="00431814" w:rsidP="003F7C3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23A5"/>
    <w:multiLevelType w:val="hybridMultilevel"/>
    <w:tmpl w:val="3A2AEF66"/>
    <w:lvl w:ilvl="0" w:tplc="A134CAEC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565CD"/>
    <w:multiLevelType w:val="hybridMultilevel"/>
    <w:tmpl w:val="42C27A9C"/>
    <w:lvl w:ilvl="0" w:tplc="6F4C3C86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B2188"/>
    <w:multiLevelType w:val="hybridMultilevel"/>
    <w:tmpl w:val="7A44FF22"/>
    <w:lvl w:ilvl="0" w:tplc="0CB00322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</w:num>
  <w:num w:numId="5">
    <w:abstractNumId w:val="4"/>
  </w:num>
  <w:num w:numId="6">
    <w:abstractNumId w:val="3"/>
  </w:num>
  <w:num w:numId="7">
    <w:abstractNumId w:val="1"/>
  </w:num>
  <w:num w:numId="8">
    <w:abstractNumId w:val="4"/>
  </w:num>
  <w:num w:numId="9">
    <w:abstractNumId w:val="3"/>
  </w:num>
  <w:num w:numId="10">
    <w:abstractNumId w:val="1"/>
  </w:num>
  <w:num w:numId="11">
    <w:abstractNumId w:val="4"/>
  </w:num>
  <w:num w:numId="12">
    <w:abstractNumId w:val="3"/>
  </w:num>
  <w:num w:numId="13">
    <w:abstractNumId w:val="1"/>
  </w:num>
  <w:num w:numId="14">
    <w:abstractNumId w:val="4"/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5"/>
  </w:num>
  <w:num w:numId="18">
    <w:abstractNumId w:val="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0AD7"/>
    <w:rsid w:val="00047E53"/>
    <w:rsid w:val="0007373B"/>
    <w:rsid w:val="000A12C5"/>
    <w:rsid w:val="00170841"/>
    <w:rsid w:val="001A4EF5"/>
    <w:rsid w:val="001F4428"/>
    <w:rsid w:val="002D0066"/>
    <w:rsid w:val="00357B8A"/>
    <w:rsid w:val="003A21BF"/>
    <w:rsid w:val="003F7C36"/>
    <w:rsid w:val="00412CD6"/>
    <w:rsid w:val="00431814"/>
    <w:rsid w:val="0049060C"/>
    <w:rsid w:val="00562410"/>
    <w:rsid w:val="00626595"/>
    <w:rsid w:val="00673AFC"/>
    <w:rsid w:val="00736B72"/>
    <w:rsid w:val="0074211B"/>
    <w:rsid w:val="007604E1"/>
    <w:rsid w:val="008261CD"/>
    <w:rsid w:val="008B5ACA"/>
    <w:rsid w:val="008C5117"/>
    <w:rsid w:val="00902F05"/>
    <w:rsid w:val="00904415"/>
    <w:rsid w:val="0099619D"/>
    <w:rsid w:val="009D5000"/>
    <w:rsid w:val="009E0715"/>
    <w:rsid w:val="009F3B28"/>
    <w:rsid w:val="00A45DED"/>
    <w:rsid w:val="00A57521"/>
    <w:rsid w:val="00BF0AD7"/>
    <w:rsid w:val="00C03A83"/>
    <w:rsid w:val="00C45C83"/>
    <w:rsid w:val="00C8126C"/>
    <w:rsid w:val="00D24EDE"/>
    <w:rsid w:val="00D80E2B"/>
    <w:rsid w:val="00D826FB"/>
    <w:rsid w:val="00D838D3"/>
    <w:rsid w:val="00DB6FA6"/>
    <w:rsid w:val="00DE2D32"/>
    <w:rsid w:val="00DE6E85"/>
    <w:rsid w:val="00E6477C"/>
    <w:rsid w:val="00EF3DCE"/>
    <w:rsid w:val="00F37F94"/>
    <w:rsid w:val="00F906AD"/>
    <w:rsid w:val="00FC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7C3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C3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F7C3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7C36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2D006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C1E3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F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151</TotalTime>
  <Pages>12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22</cp:revision>
  <dcterms:created xsi:type="dcterms:W3CDTF">2016-02-24T05:56:00Z</dcterms:created>
  <dcterms:modified xsi:type="dcterms:W3CDTF">2016-03-09T08:12:00Z</dcterms:modified>
</cp:coreProperties>
</file>