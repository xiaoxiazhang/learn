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9A0867" w:rsidP="009A0867">
      <w:pPr>
        <w:pStyle w:val="Title"/>
      </w:pPr>
      <w:r>
        <w:t>Keepalived</w:t>
      </w:r>
      <w:r>
        <w:rPr>
          <w:rFonts w:hint="eastAsia"/>
        </w:rPr>
        <w:t>双机热备</w:t>
      </w:r>
    </w:p>
    <w:p w:rsidR="008A476F" w:rsidRDefault="002F5EC5" w:rsidP="002F5EC5">
      <w:pPr>
        <w:pStyle w:val="Heading1"/>
      </w:pPr>
      <w:r>
        <w:t>Keepalived</w:t>
      </w:r>
      <w:r>
        <w:rPr>
          <w:rFonts w:hint="eastAsia"/>
        </w:rPr>
        <w:t>介绍</w:t>
      </w:r>
    </w:p>
    <w:p w:rsidR="00C92DAD" w:rsidRDefault="00B70BD5" w:rsidP="00B70BD5">
      <w:pPr>
        <w:ind w:firstLine="360"/>
      </w:pPr>
      <w:r>
        <w:rPr>
          <w:rFonts w:hint="eastAsia"/>
        </w:rPr>
        <w:t>Keepalived是linux下一个轻量级高可用的解决方案，它和HeartBeat实现的功能一样，都可以实现服务或者网络的高可用性。区别在于HeartBeat是一个专业的，功能完善的高可用软件，提供了HA软件的基本功能，比如心跳检测盒资源接管，监控集群中的系统服务。与Heartbeat相比，Keepalived相对比较简单，容易配置。Keepalive主要是通过虚拟路由冗余来实现高可用。</w:t>
      </w:r>
    </w:p>
    <w:p w:rsidR="00B70BD5" w:rsidRDefault="00B70BD5" w:rsidP="00B70BD5">
      <w:pPr>
        <w:ind w:firstLine="360"/>
      </w:pPr>
      <w:r>
        <w:rPr>
          <w:rFonts w:hint="eastAsia"/>
        </w:rPr>
        <w:t>Keepalived起初是为LVS设计的。专门用来监控集群系统服各个服务节点的状态。根据TCP/IP参考模型的第三，第四，和第五层交换机制检测每个服务节点的状态。后来，Keepalived又加入了VRRP(虚拟路由冗余协议)功能。用于解决静态路由出现单点故障问题。</w:t>
      </w:r>
    </w:p>
    <w:p w:rsidR="00B70BD5" w:rsidRDefault="0076398B" w:rsidP="0076398B">
      <w:pPr>
        <w:pStyle w:val="Heading2"/>
      </w:pPr>
      <w:r>
        <w:rPr>
          <w:rFonts w:hint="eastAsia"/>
        </w:rPr>
        <w:t>VRRP</w:t>
      </w:r>
      <w:r>
        <w:rPr>
          <w:rFonts w:hint="eastAsia"/>
        </w:rPr>
        <w:t>协议和工作原理</w:t>
      </w:r>
    </w:p>
    <w:p w:rsidR="0076398B" w:rsidRDefault="00AC5A19" w:rsidP="00AC5A19">
      <w:pPr>
        <w:ind w:firstLine="360"/>
      </w:pPr>
      <w:r>
        <w:rPr>
          <w:rFonts w:hint="eastAsia"/>
        </w:rPr>
        <w:t>VRRP可以将两台或者多台物理路由器设备虚拟成一个虚拟路由器，这个虚拟路由器通过虚拟ip对外进行服务。在虚拟路由器的内部有多个物理路由器协同工作，同一时间只有一个物理路由器对外进行服务，这台物理服务器称为主路由器（master）。当主路由器失效后，BACKUP角色的备份路由器重新进行选举，产生新的主路由器对外进行服务。</w:t>
      </w:r>
    </w:p>
    <w:p w:rsidR="00AC5A19" w:rsidRPr="00AC5A19" w:rsidRDefault="00AC5A19" w:rsidP="0076398B">
      <w:r>
        <w:rPr>
          <w:rFonts w:hint="eastAsia"/>
        </w:rPr>
        <w:tab/>
        <w:t>每个虚拟路由器都有一个唯一标识，称为VRID。一个VRID与一组ip地址构成一个虚拟路由器。在VRRP协议中，所有的报文都是通过ip多播的形式发送的，而在虚拟路由器中，只有处于MASTER角色的路由器会一直发送VRRP数据包，处于BACKUP角色的路由器只接受MASTER发送过来的报文信息，用来监控MASTER</w:t>
      </w:r>
      <w:r w:rsidR="00F8611D">
        <w:rPr>
          <w:rFonts w:hint="eastAsia"/>
        </w:rPr>
        <w:t>运行</w:t>
      </w:r>
      <w:r>
        <w:rPr>
          <w:rFonts w:hint="eastAsia"/>
        </w:rPr>
        <w:t>状态。</w:t>
      </w:r>
    </w:p>
    <w:p w:rsidR="0076398B" w:rsidRDefault="0076398B" w:rsidP="0076398B">
      <w:pPr>
        <w:pStyle w:val="Heading2"/>
      </w:pPr>
      <w:r>
        <w:rPr>
          <w:rFonts w:hint="eastAsia"/>
        </w:rPr>
        <w:t>Keepalived</w:t>
      </w:r>
      <w:r>
        <w:rPr>
          <w:rFonts w:hint="eastAsia"/>
        </w:rPr>
        <w:t>工作原理</w:t>
      </w:r>
    </w:p>
    <w:p w:rsidR="00AD6BA0" w:rsidRDefault="00973161" w:rsidP="00AD6BA0">
      <w:r>
        <w:rPr>
          <w:rFonts w:hint="eastAsia"/>
        </w:rPr>
        <w:t>Keepalived工作在TCP/IP模型的第三，第四和第五层（网络层，传输层，应用层）。Keepalived运行机制如下：</w:t>
      </w:r>
    </w:p>
    <w:p w:rsidR="00973161" w:rsidRDefault="00973161" w:rsidP="00CD6EC4">
      <w:pPr>
        <w:pStyle w:val="ListParagraph"/>
        <w:numPr>
          <w:ilvl w:val="0"/>
          <w:numId w:val="16"/>
        </w:numPr>
      </w:pPr>
      <w:r>
        <w:rPr>
          <w:rFonts w:hint="eastAsia"/>
        </w:rPr>
        <w:t>网络层：通过发送icmp报文来判断节点是否失效。</w:t>
      </w:r>
    </w:p>
    <w:p w:rsidR="00973161" w:rsidRDefault="00973161" w:rsidP="00CD6EC4">
      <w:pPr>
        <w:pStyle w:val="ListParagraph"/>
        <w:numPr>
          <w:ilvl w:val="0"/>
          <w:numId w:val="16"/>
        </w:numPr>
      </w:pPr>
      <w:r>
        <w:rPr>
          <w:rFonts w:hint="eastAsia"/>
        </w:rPr>
        <w:t>传输层：利用TCP协议的端口连接和扫描技术来判断集群节点是否正常。</w:t>
      </w:r>
    </w:p>
    <w:p w:rsidR="00973161" w:rsidRPr="00973161" w:rsidRDefault="00973161" w:rsidP="00CD6EC4">
      <w:pPr>
        <w:pStyle w:val="ListParagraph"/>
        <w:numPr>
          <w:ilvl w:val="0"/>
          <w:numId w:val="16"/>
        </w:numPr>
      </w:pPr>
      <w:r>
        <w:rPr>
          <w:rFonts w:hint="eastAsia"/>
        </w:rPr>
        <w:lastRenderedPageBreak/>
        <w:t>应用层：用户自定义Keepalived来判断。</w:t>
      </w:r>
    </w:p>
    <w:p w:rsidR="0050110B" w:rsidRPr="0050110B" w:rsidRDefault="0050110B" w:rsidP="0050110B"/>
    <w:p w:rsidR="0076398B" w:rsidRDefault="0076398B" w:rsidP="0076398B">
      <w:pPr>
        <w:pStyle w:val="Heading2"/>
      </w:pPr>
      <w:r>
        <w:rPr>
          <w:rFonts w:hint="eastAsia"/>
        </w:rPr>
        <w:t>Keepalived</w:t>
      </w:r>
      <w:r>
        <w:rPr>
          <w:rFonts w:hint="eastAsia"/>
        </w:rPr>
        <w:t>的体系结构</w:t>
      </w:r>
    </w:p>
    <w:p w:rsidR="0050110B" w:rsidRDefault="00AE7EAB" w:rsidP="0050110B">
      <w:r>
        <w:rPr>
          <w:noProof/>
        </w:rPr>
        <w:drawing>
          <wp:inline distT="0" distB="0" distL="0" distR="0">
            <wp:extent cx="5486400" cy="34717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AB" w:rsidRDefault="00C5157A" w:rsidP="0050110B">
      <w:r w:rsidRPr="00C5157A">
        <w:rPr>
          <w:rFonts w:hint="eastAsia"/>
        </w:rPr>
        <w:t>从图中可以看出，</w:t>
      </w:r>
      <w:r w:rsidRPr="00C5157A">
        <w:t>Keepalived的体系结构从整体上分为两层，分别是用户空间层（User Space）和内核空间层（Kernel Space）.下面介绍Keepalived两层结构的详细组成及实现的功能。</w:t>
      </w:r>
    </w:p>
    <w:p w:rsidR="00DA6F01" w:rsidRPr="00DA6F01" w:rsidRDefault="00DA6F01" w:rsidP="00DA6F01">
      <w:pPr>
        <w:pStyle w:val="Heading3"/>
      </w:pPr>
      <w:r w:rsidRPr="00C5157A">
        <w:t>内核空间层</w:t>
      </w:r>
    </w:p>
    <w:p w:rsidR="00C5157A" w:rsidRDefault="00C5157A" w:rsidP="00C5157A">
      <w:pPr>
        <w:ind w:firstLine="360"/>
      </w:pPr>
      <w:r w:rsidRPr="00C5157A">
        <w:rPr>
          <w:rFonts w:hint="eastAsia"/>
        </w:rPr>
        <w:t>内核空间层处于最底层，它包括</w:t>
      </w:r>
      <w:r w:rsidRPr="00C5157A">
        <w:t>IPVS和NETLINK两个模块。IPVS模块是Keepalived引入的一个第三方模块，通过IPVS可以实现基于IP的负载均衡集群。IPVS默认包含在LVS集群软件中。而对于LVS集群软件，相信做运维的朋友并不陌生：在LVS集群中，IPVS安装在一个叫做Director Server的服务器上，同时在Director Server上虚拟出一个IP地址来对外提供服务，而用户必须通过这个虚拟IP地址才能访问服务。这个虚拟IP一般称为LVS的VIP，即Virtual IP。访问的请求</w:t>
      </w:r>
      <w:r w:rsidRPr="00C5157A">
        <w:rPr>
          <w:rFonts w:hint="eastAsia"/>
        </w:rPr>
        <w:t>首先经过</w:t>
      </w:r>
      <w:r w:rsidRPr="00C5157A">
        <w:t>VIP到达Director Server，然后由Director Server从服务器集群节点中选取一个服务节点响应用户的请求。</w:t>
      </w:r>
    </w:p>
    <w:p w:rsidR="00F56344" w:rsidRDefault="00F56344" w:rsidP="00C5157A">
      <w:pPr>
        <w:ind w:firstLine="360"/>
        <w:rPr>
          <w:color w:val="FF0000"/>
        </w:rPr>
      </w:pPr>
      <w:r w:rsidRPr="00F56344">
        <w:lastRenderedPageBreak/>
        <w:t>Keepalived最初就是为LVS提供服务的，由于</w:t>
      </w:r>
      <w:r w:rsidRPr="00F56344">
        <w:rPr>
          <w:color w:val="FF0000"/>
        </w:rPr>
        <w:t>Keepalived可以实现对集群节点的状态检测</w:t>
      </w:r>
      <w:r w:rsidRPr="00F56344">
        <w:t>，而IPVS可以实现负载均衡功能，因此，Keepalived借助于第三方模块IPVS就可以很方便地搭建一套负载均衡系统。在这里有个误区，由于Keepalived可以和IPVS一起很好地工作，</w:t>
      </w:r>
      <w:r w:rsidRPr="00F33A4B">
        <w:rPr>
          <w:color w:val="FF0000"/>
        </w:rPr>
        <w:t>因此很多初学者都以为Keepalived就是一个负载均衡软件，这种理解是错误的。</w:t>
      </w:r>
    </w:p>
    <w:p w:rsidR="00DA6F01" w:rsidRDefault="00DA6F01" w:rsidP="00DA6F01">
      <w:pPr>
        <w:ind w:firstLine="360"/>
      </w:pPr>
      <w:r w:rsidRPr="00DA6F01">
        <w:t>NETLINK模块主要用于实现一些高级路由框架和一些相关的网络功能，完成用户空间层Netlink Reflector模块发来的各种网络请求。</w:t>
      </w:r>
    </w:p>
    <w:p w:rsidR="00DA6F01" w:rsidRDefault="00DA6F01" w:rsidP="00114028"/>
    <w:p w:rsidR="00114028" w:rsidRDefault="00114028" w:rsidP="00114028">
      <w:pPr>
        <w:pStyle w:val="Heading3"/>
      </w:pPr>
      <w:r w:rsidRPr="00C5157A">
        <w:t>用户空间层</w:t>
      </w:r>
    </w:p>
    <w:p w:rsidR="006D48FB" w:rsidRDefault="006D48FB" w:rsidP="00C94254">
      <w:pPr>
        <w:ind w:firstLine="360"/>
      </w:pPr>
      <w:r w:rsidRPr="006D48FB">
        <w:t>用户空间层位于内核空间层之上，Keepalived的所有具体功能都在这里实现</w:t>
      </w:r>
      <w:r>
        <w:rPr>
          <w:rFonts w:hint="eastAsia"/>
        </w:rPr>
        <w:t>。</w:t>
      </w:r>
      <w:r w:rsidRPr="006D48FB">
        <w:rPr>
          <w:rFonts w:hint="eastAsia"/>
        </w:rPr>
        <w:t>用户空间层，</w:t>
      </w:r>
      <w:r w:rsidRPr="006D48FB">
        <w:t>Keepalived又分为四个部分，分别是Scheduler I/O Multiplexer、Memory Management、Control Plane和Core components。其中，</w:t>
      </w:r>
      <w:r w:rsidRPr="006D48FB">
        <w:rPr>
          <w:color w:val="FF0000"/>
        </w:rPr>
        <w:t>Scheduler I/O Multiplexer是一个I/O复用分发调度器</w:t>
      </w:r>
      <w:r w:rsidRPr="006D48FB">
        <w:t>，它负责安排Keepalived所有内部的任务请求。</w:t>
      </w:r>
      <w:r w:rsidRPr="006D48FB">
        <w:rPr>
          <w:color w:val="FF0000"/>
        </w:rPr>
        <w:t>Memory Management</w:t>
      </w:r>
      <w:r w:rsidRPr="006D48FB">
        <w:t>是一个内存管理机制，这个框架</w:t>
      </w:r>
      <w:r w:rsidRPr="006D48FB">
        <w:rPr>
          <w:color w:val="FF0000"/>
        </w:rPr>
        <w:t>提供了访问内存的一些通用方法</w:t>
      </w:r>
      <w:r w:rsidRPr="006D48FB">
        <w:t>。</w:t>
      </w:r>
      <w:r w:rsidRPr="006D48FB">
        <w:rPr>
          <w:color w:val="FF0000"/>
        </w:rPr>
        <w:t>Control Plane</w:t>
      </w:r>
      <w:r w:rsidRPr="006D48FB">
        <w:t>是Keepalived的控制面板，可以实现</w:t>
      </w:r>
      <w:r w:rsidRPr="006D48FB">
        <w:rPr>
          <w:color w:val="FF0000"/>
        </w:rPr>
        <w:t>对配置文件进行编</w:t>
      </w:r>
      <w:r w:rsidRPr="006D48FB">
        <w:rPr>
          <w:rFonts w:hint="eastAsia"/>
          <w:color w:val="FF0000"/>
        </w:rPr>
        <w:t>译和解析</w:t>
      </w:r>
      <w:r w:rsidRPr="006D48FB">
        <w:rPr>
          <w:rFonts w:hint="eastAsia"/>
        </w:rPr>
        <w:t>，</w:t>
      </w:r>
      <w:r w:rsidRPr="006D48FB">
        <w:t>Keepalived的配置文件解析比较特殊，它并不是一次解析所有模块的配置，而是只有在用到某模块时才解析相应的配置。最后详细说一下</w:t>
      </w:r>
      <w:r w:rsidRPr="006D48FB">
        <w:rPr>
          <w:color w:val="FF0000"/>
        </w:rPr>
        <w:t>Core components，这个部分是Keepalived的核心组件</w:t>
      </w:r>
      <w:r w:rsidRPr="006D48FB">
        <w:t>，包含了一些列功能模块，主要有WatchDog、Checkers、VRRP Stack、IPVS wrapper和Netlink Reflector</w:t>
      </w:r>
      <w:r w:rsidR="009F046E">
        <w:t>，下面介绍每个模块所实现的功能如下</w:t>
      </w:r>
      <w:r w:rsidR="009F046E">
        <w:rPr>
          <w:rFonts w:hint="eastAsia"/>
        </w:rPr>
        <w:t>：</w:t>
      </w:r>
    </w:p>
    <w:p w:rsidR="009F046E" w:rsidRDefault="009F046E" w:rsidP="009F046E">
      <w:r w:rsidRPr="009F046E">
        <w:rPr>
          <w:color w:val="FF0000"/>
        </w:rPr>
        <w:t>WatchDog</w:t>
      </w:r>
      <w:r>
        <w:t>是计算机可靠性领域中一个极为简单又非常有效的检测工具，它的工作原理是针对被监视的目标设置一个计数器和一个阈值，WatchDog会自己增加此计数值，然后等待被监视的目标周期性地重置该计数值。一旦被监控目标发生错误，就无法重置此计数值，WatchDog就会检测到，于是就采取对应的恢复措施，例如重启或关闭。</w:t>
      </w:r>
      <w:r>
        <w:rPr>
          <w:rFonts w:hint="eastAsia"/>
        </w:rPr>
        <w:t>在</w:t>
      </w:r>
      <w:r>
        <w:t>Linux中很早就引入了WatchDog功能，而Keepalived正是通过WatchDog的运行机制来监控Checkers和VRRP进程的。</w:t>
      </w:r>
    </w:p>
    <w:p w:rsidR="009F046E" w:rsidRDefault="009F046E" w:rsidP="009F046E">
      <w:r w:rsidRPr="009F046E">
        <w:rPr>
          <w:rFonts w:hint="eastAsia"/>
          <w:color w:val="FF0000"/>
        </w:rPr>
        <w:t>Checkers</w:t>
      </w:r>
      <w:r>
        <w:rPr>
          <w:rFonts w:hint="eastAsia"/>
        </w:rPr>
        <w:t>：这是</w:t>
      </w:r>
      <w:r>
        <w:t>Keepalived最基础的功能，也是最主要的功能，可实现对服务器运行状态检测和故障隔离。</w:t>
      </w:r>
    </w:p>
    <w:p w:rsidR="009F046E" w:rsidRDefault="009F046E" w:rsidP="009F046E">
      <w:r w:rsidRPr="00550B3C">
        <w:rPr>
          <w:color w:val="FF0000"/>
        </w:rPr>
        <w:lastRenderedPageBreak/>
        <w:t>VRRP Stack</w:t>
      </w:r>
      <w:r>
        <w:rPr>
          <w:rFonts w:hint="eastAsia"/>
        </w:rPr>
        <w:t>：这是</w:t>
      </w:r>
      <w:r>
        <w:t>Keepalived后来引入的VRRP功能，可以实现HA集群中失败切换（Failover）功能。Keepalived通过VRRP功能再结合LVS负载均衡软件即可部署一套高性能的负载均衡集群系统。</w:t>
      </w:r>
    </w:p>
    <w:p w:rsidR="009F046E" w:rsidRPr="00550B3C" w:rsidRDefault="009F046E" w:rsidP="00550B3C">
      <w:pPr>
        <w:rPr>
          <w:color w:val="FF0000"/>
        </w:rPr>
      </w:pPr>
      <w:r w:rsidRPr="00550B3C">
        <w:rPr>
          <w:color w:val="FF0000"/>
        </w:rPr>
        <w:t>IPVS wrapper</w:t>
      </w:r>
      <w:r w:rsidR="00550B3C">
        <w:rPr>
          <w:rFonts w:hint="eastAsia"/>
          <w:color w:val="FF0000"/>
        </w:rPr>
        <w:t>：</w:t>
      </w:r>
      <w:r>
        <w:rPr>
          <w:rFonts w:hint="eastAsia"/>
        </w:rPr>
        <w:t>这是</w:t>
      </w:r>
      <w:r>
        <w:t>IPVS功能的一个实现。IPVS wrapper模块可以将设置好的IPVS规则发送到内核空间并提交给IPVS模块，最终实现IPVS模块的负载均衡功能。</w:t>
      </w:r>
    </w:p>
    <w:p w:rsidR="006D48FB" w:rsidRPr="00114028" w:rsidRDefault="00550B3C" w:rsidP="00550B3C">
      <w:r w:rsidRPr="00550B3C">
        <w:rPr>
          <w:color w:val="FF0000"/>
        </w:rPr>
        <w:t>Netlink Reflector</w:t>
      </w:r>
      <w:r w:rsidRPr="00550B3C">
        <w:rPr>
          <w:rFonts w:hint="eastAsia"/>
          <w:color w:val="FF0000"/>
        </w:rPr>
        <w:t>：</w:t>
      </w:r>
      <w:r w:rsidR="009F046E">
        <w:rPr>
          <w:rFonts w:hint="eastAsia"/>
        </w:rPr>
        <w:t>用来实现高可用集群中</w:t>
      </w:r>
      <w:r w:rsidR="009F046E">
        <w:t>Failover时虚拟IP（VIP）的设置和切换。Netlink Reflector的所有请求最后都发送到内核空间的NETLINK模块来完成。</w:t>
      </w:r>
    </w:p>
    <w:p w:rsidR="00B70BD5" w:rsidRPr="00B70BD5" w:rsidRDefault="00B70BD5" w:rsidP="00C92DAD"/>
    <w:p w:rsidR="002F5EC5" w:rsidRDefault="002F5EC5" w:rsidP="002F5EC5">
      <w:pPr>
        <w:pStyle w:val="Heading1"/>
      </w:pPr>
      <w:r>
        <w:t>Keepalived</w:t>
      </w:r>
      <w:r>
        <w:rPr>
          <w:rFonts w:hint="eastAsia"/>
        </w:rPr>
        <w:t>安装和配置</w:t>
      </w:r>
    </w:p>
    <w:p w:rsidR="000028D5" w:rsidRPr="0038446A" w:rsidRDefault="0038446A" w:rsidP="000028D5">
      <w:r>
        <w:rPr>
          <w:rFonts w:hint="eastAsia"/>
        </w:rPr>
        <w:t>下载地址：</w:t>
      </w:r>
      <w:hyperlink r:id="rId8" w:history="1">
        <w:r w:rsidRPr="0038446A">
          <w:t>http://www.keepalived.org</w:t>
        </w:r>
      </w:hyperlink>
    </w:p>
    <w:p w:rsidR="0038446A" w:rsidRDefault="009215F5" w:rsidP="009215F5">
      <w:pPr>
        <w:pStyle w:val="Heading2"/>
        <w:numPr>
          <w:ilvl w:val="0"/>
          <w:numId w:val="17"/>
        </w:numPr>
      </w:pPr>
      <w:r w:rsidRPr="009215F5">
        <w:t>Keepalived</w:t>
      </w:r>
      <w:r>
        <w:rPr>
          <w:rFonts w:hint="eastAsia"/>
        </w:rPr>
        <w:t>安装过程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002F0" w:rsidTr="00D002F0">
        <w:tc>
          <w:tcPr>
            <w:tcW w:w="8388" w:type="dxa"/>
          </w:tcPr>
          <w:p w:rsidR="00D002F0" w:rsidRDefault="00D002F0" w:rsidP="009215F5">
            <w:pPr>
              <w:ind w:left="0"/>
            </w:pPr>
            <w:r w:rsidRPr="00D002F0">
              <w:t>tar zxvf keepalived-1.2.19.tar.gz</w:t>
            </w:r>
          </w:p>
          <w:p w:rsidR="00D002F0" w:rsidRDefault="00D002F0" w:rsidP="009215F5">
            <w:pPr>
              <w:ind w:left="0"/>
            </w:pPr>
            <w:r w:rsidRPr="00D002F0">
              <w:t>cd keepalived-1.2.19</w:t>
            </w:r>
          </w:p>
          <w:p w:rsidR="00D002F0" w:rsidRDefault="00D002F0" w:rsidP="009215F5">
            <w:pPr>
              <w:ind w:left="0"/>
            </w:pPr>
            <w:r w:rsidRPr="00D002F0">
              <w:t xml:space="preserve">uname </w:t>
            </w:r>
            <w:r w:rsidR="002C7683">
              <w:t>–</w:t>
            </w:r>
            <w:r w:rsidRPr="00D002F0">
              <w:t>r</w:t>
            </w:r>
            <w:r w:rsidR="002C7683">
              <w:rPr>
                <w:rFonts w:hint="eastAsia"/>
              </w:rPr>
              <w:t xml:space="preserve"> #</w:t>
            </w:r>
            <w:r w:rsidR="002C7683" w:rsidRPr="00D002F0">
              <w:t>--with-kernel-dir</w:t>
            </w:r>
            <w:r w:rsidR="002C7683">
              <w:rPr>
                <w:rFonts w:hint="eastAsia"/>
              </w:rPr>
              <w:t>只有在使用LVS的时候才需要</w:t>
            </w:r>
          </w:p>
          <w:p w:rsidR="00D002F0" w:rsidRDefault="00D002F0" w:rsidP="009215F5">
            <w:pPr>
              <w:ind w:left="0"/>
            </w:pPr>
            <w:r w:rsidRPr="00D002F0">
              <w:t>./configure   --sysconf=/etc --with-kernel-dir=/usr/src/kernels/2.6.32-358.el6.x86_64</w:t>
            </w:r>
          </w:p>
          <w:p w:rsidR="00D002F0" w:rsidRDefault="00D002F0" w:rsidP="009215F5">
            <w:pPr>
              <w:ind w:left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972050" cy="216217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02F0" w:rsidRDefault="002C7683" w:rsidP="009215F5">
            <w:pPr>
              <w:ind w:left="0"/>
            </w:pPr>
            <w:r>
              <w:rPr>
                <w:rFonts w:hint="eastAsia"/>
              </w:rPr>
              <w:t>make &amp;&amp; make install</w:t>
            </w:r>
          </w:p>
          <w:p w:rsidR="00D002F0" w:rsidRDefault="00D95F60" w:rsidP="009215F5">
            <w:pPr>
              <w:ind w:left="0"/>
            </w:pPr>
            <w:r w:rsidRPr="00D95F60">
              <w:t>ln -s /usr/local/sbin/keepalived</w:t>
            </w:r>
            <w:r>
              <w:rPr>
                <w:rFonts w:hint="eastAsia"/>
              </w:rPr>
              <w:t xml:space="preserve"> /sbin/</w:t>
            </w:r>
          </w:p>
          <w:p w:rsidR="00D95F60" w:rsidRDefault="00D95F60" w:rsidP="009215F5">
            <w:pPr>
              <w:ind w:left="0"/>
            </w:pPr>
            <w:r w:rsidRPr="00D95F60">
              <w:t>chkconfig --add keepalived</w:t>
            </w:r>
          </w:p>
          <w:p w:rsidR="00D002F0" w:rsidRDefault="00D95F60" w:rsidP="009215F5">
            <w:pPr>
              <w:ind w:left="0"/>
            </w:pPr>
            <w:r w:rsidRPr="00D95F60">
              <w:lastRenderedPageBreak/>
              <w:t>chkconfig --level 35 keepalived on</w:t>
            </w:r>
          </w:p>
        </w:tc>
      </w:tr>
    </w:tbl>
    <w:p w:rsidR="009215F5" w:rsidRPr="009215F5" w:rsidRDefault="009215F5" w:rsidP="009215F5"/>
    <w:p w:rsidR="009215F5" w:rsidRDefault="009215F5" w:rsidP="009215F5">
      <w:pPr>
        <w:pStyle w:val="Heading2"/>
      </w:pPr>
      <w:r>
        <w:rPr>
          <w:rFonts w:hint="eastAsia"/>
        </w:rPr>
        <w:t>Keepalived</w:t>
      </w:r>
      <w:r>
        <w:rPr>
          <w:rFonts w:hint="eastAsia"/>
        </w:rPr>
        <w:t>全局配置</w:t>
      </w:r>
    </w:p>
    <w:p w:rsidR="00D95F60" w:rsidRPr="00D95F60" w:rsidRDefault="00D95F60" w:rsidP="00D95F60">
      <w:pPr>
        <w:ind w:firstLine="360"/>
      </w:pPr>
      <w:r w:rsidRPr="00D95F60">
        <w:rPr>
          <w:rFonts w:hint="eastAsia"/>
        </w:rPr>
        <w:t>指定了</w:t>
      </w:r>
      <w:r w:rsidRPr="00D95F60">
        <w:t>Keepalived配置文件的路径为</w:t>
      </w:r>
      <w:r w:rsidR="00FF5C67">
        <w:t>/etc/</w:t>
      </w:r>
      <w:r w:rsidR="00FF5C67">
        <w:rPr>
          <w:rFonts w:hint="eastAsia"/>
        </w:rPr>
        <w:t>k</w:t>
      </w:r>
      <w:r w:rsidR="00FF5C67">
        <w:t>eepalived/</w:t>
      </w:r>
      <w:r w:rsidR="00FF5C67">
        <w:rPr>
          <w:rFonts w:hint="eastAsia"/>
        </w:rPr>
        <w:t>k</w:t>
      </w:r>
      <w:r w:rsidRPr="00D95F60">
        <w:t>eepalived.conf，Keepalived的所有配置均在这个配置文件中完成。由于Keepalived.conf文件中可配置的选项比较多，这里根据配置文件所实现的功能，将Keepalived配置分为三类，分别是：全局配置(Global Configuration)、VRRPD配置和LVS配置。</w:t>
      </w:r>
    </w:p>
    <w:p w:rsidR="00516EF5" w:rsidRDefault="00D95F60" w:rsidP="00D95F60">
      <w:pPr>
        <w:ind w:firstLine="360"/>
      </w:pPr>
      <w:r w:rsidRPr="00D95F60">
        <w:t>Keepalived的配置文件都是以块（block）的形式组织的，每个块的内容都包含在{}中，以“#”和“!”开头的行都是注释。</w:t>
      </w:r>
      <w:r w:rsidRPr="00D95F60">
        <w:rPr>
          <w:rFonts w:hint="eastAsia"/>
        </w:rPr>
        <w:t>全局配置就是对整个</w:t>
      </w:r>
      <w:r w:rsidRPr="00D95F60">
        <w:t>Keepalived都生效的配置，基本内容如下：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95F60" w:rsidTr="00D95F60">
        <w:tc>
          <w:tcPr>
            <w:tcW w:w="8388" w:type="dxa"/>
          </w:tcPr>
          <w:p w:rsidR="00D95F60" w:rsidRDefault="00D95F60" w:rsidP="00D95F60">
            <w:pPr>
              <w:ind w:left="0"/>
            </w:pPr>
            <w:r>
              <w:t>! Configuration File for keepalived</w:t>
            </w:r>
          </w:p>
          <w:p w:rsidR="00D95F60" w:rsidRDefault="00D95F60" w:rsidP="00D95F60">
            <w:pPr>
              <w:ind w:left="0"/>
            </w:pPr>
            <w:r>
              <w:t>global_defs {</w:t>
            </w:r>
          </w:p>
          <w:p w:rsidR="00D95F60" w:rsidRDefault="00D95F60" w:rsidP="00D95F60">
            <w:pPr>
              <w:ind w:left="0"/>
            </w:pPr>
            <w:r>
              <w:t xml:space="preserve">   notification_email {</w:t>
            </w:r>
          </w:p>
          <w:p w:rsidR="00D95F60" w:rsidRDefault="00D95F60" w:rsidP="00D95F60">
            <w:pPr>
              <w:ind w:left="0"/>
            </w:pPr>
            <w:r>
              <w:t xml:space="preserve">     dba.gao@gmail.com</w:t>
            </w:r>
          </w:p>
          <w:p w:rsidR="00D95F60" w:rsidRDefault="00D95F60" w:rsidP="00D95F60">
            <w:pPr>
              <w:ind w:left="0"/>
            </w:pPr>
            <w:r>
              <w:t xml:space="preserve">     ixdba@163.com</w:t>
            </w:r>
          </w:p>
          <w:p w:rsidR="00D95F60" w:rsidRDefault="00D95F60" w:rsidP="00D95F60">
            <w:pPr>
              <w:ind w:left="0"/>
            </w:pPr>
            <w:r>
              <w:t xml:space="preserve">   }</w:t>
            </w:r>
          </w:p>
          <w:p w:rsidR="00D95F60" w:rsidRDefault="00D95F60" w:rsidP="00D95F60">
            <w:pPr>
              <w:ind w:left="0"/>
            </w:pPr>
            <w:r>
              <w:t xml:space="preserve">   notification_email_from Keepalived@localhost</w:t>
            </w:r>
          </w:p>
          <w:p w:rsidR="00D95F60" w:rsidRDefault="00D95F60" w:rsidP="00D95F60">
            <w:pPr>
              <w:ind w:left="0"/>
            </w:pPr>
            <w:r>
              <w:t xml:space="preserve">   smtp_server 192.168.200.1</w:t>
            </w:r>
          </w:p>
          <w:p w:rsidR="00D95F60" w:rsidRDefault="00D95F60" w:rsidP="00D95F60">
            <w:pPr>
              <w:ind w:left="0"/>
            </w:pPr>
            <w:r>
              <w:t xml:space="preserve">   smtp_connect_timeout 30</w:t>
            </w:r>
          </w:p>
          <w:p w:rsidR="00D95F60" w:rsidRDefault="00D95F60" w:rsidP="00D95F60">
            <w:pPr>
              <w:ind w:left="0"/>
            </w:pPr>
            <w:r>
              <w:t xml:space="preserve">   router_id LVS_DEVEL </w:t>
            </w:r>
          </w:p>
          <w:p w:rsidR="00D95F60" w:rsidRDefault="00D95F60" w:rsidP="00D95F60">
            <w:pPr>
              <w:ind w:left="0"/>
            </w:pPr>
            <w:r>
              <w:t>}</w:t>
            </w:r>
          </w:p>
        </w:tc>
      </w:tr>
    </w:tbl>
    <w:p w:rsidR="00D95F60" w:rsidRDefault="00D95F60" w:rsidP="00D95F60">
      <w:r>
        <w:rPr>
          <w:rFonts w:hint="eastAsia"/>
        </w:rPr>
        <w:t>全局配置以“</w:t>
      </w:r>
      <w:r>
        <w:t>global_defs”作为标识，在“global_defs”区域内的都是全局配置选项，其中：</w:t>
      </w:r>
    </w:p>
    <w:p w:rsidR="00D95F60" w:rsidRDefault="00D95F60" w:rsidP="00D95F60">
      <w:r w:rsidRPr="00D95F60">
        <w:rPr>
          <w:color w:val="FF0000"/>
        </w:rPr>
        <w:t>notification_email</w:t>
      </w:r>
      <w:r w:rsidRPr="00D95F60">
        <w:rPr>
          <w:rFonts w:hint="eastAsia"/>
        </w:rPr>
        <w:t>：</w:t>
      </w:r>
      <w:r>
        <w:t>用于设置报警邮件地址，可以设置多个，每行一个。注意，如果要开启邮件报警，需要开启本机的Sendmail服务。</w:t>
      </w:r>
    </w:p>
    <w:p w:rsidR="00D95F60" w:rsidRDefault="00D95F60" w:rsidP="00D95F60">
      <w:r w:rsidRPr="00D95F60">
        <w:rPr>
          <w:color w:val="FF0000"/>
        </w:rPr>
        <w:t>notification_email_from</w:t>
      </w:r>
      <w:r>
        <w:rPr>
          <w:rFonts w:hint="eastAsia"/>
        </w:rPr>
        <w:t>：</w:t>
      </w:r>
      <w:r>
        <w:t>用于设置邮件的发送地址。</w:t>
      </w:r>
    </w:p>
    <w:p w:rsidR="00D95F60" w:rsidRDefault="00D95F60" w:rsidP="00D95F60">
      <w:r w:rsidRPr="00D95F60">
        <w:rPr>
          <w:color w:val="FF0000"/>
        </w:rPr>
        <w:t>smtp_server</w:t>
      </w:r>
      <w:r>
        <w:t>用于设置邮件的smtp server地址。</w:t>
      </w:r>
    </w:p>
    <w:p w:rsidR="00D95F60" w:rsidRDefault="00D95F60" w:rsidP="00D95F60">
      <w:r w:rsidRPr="00D95F60">
        <w:rPr>
          <w:color w:val="FF0000"/>
        </w:rPr>
        <w:t>smtp_connect_timeout</w:t>
      </w:r>
      <w:r w:rsidRPr="00D95F60">
        <w:rPr>
          <w:rFonts w:hint="eastAsia"/>
        </w:rPr>
        <w:t>：</w:t>
      </w:r>
      <w:r>
        <w:t>用于设置连接smtp server的超时时间。</w:t>
      </w:r>
    </w:p>
    <w:p w:rsidR="00D95F60" w:rsidRDefault="00D95F60" w:rsidP="00D95F60">
      <w:r w:rsidRPr="00D95F60">
        <w:rPr>
          <w:color w:val="FF0000"/>
        </w:rPr>
        <w:lastRenderedPageBreak/>
        <w:t>router_id</w:t>
      </w:r>
      <w:r>
        <w:rPr>
          <w:rFonts w:hint="eastAsia"/>
        </w:rPr>
        <w:t>：</w:t>
      </w:r>
      <w:r>
        <w:t>表示运行Keepalived服务器的一个标识，是发邮件时显示在邮件主题中的信息。</w:t>
      </w:r>
    </w:p>
    <w:p w:rsidR="00D95F60" w:rsidRPr="00516EF5" w:rsidRDefault="00D95F60" w:rsidP="00D95F60"/>
    <w:p w:rsidR="009215F5" w:rsidRDefault="009215F5" w:rsidP="009215F5">
      <w:pPr>
        <w:pStyle w:val="Heading2"/>
      </w:pPr>
      <w:r>
        <w:rPr>
          <w:rFonts w:hint="eastAsia"/>
        </w:rPr>
        <w:t>Keepalived</w:t>
      </w:r>
      <w:r>
        <w:rPr>
          <w:rFonts w:hint="eastAsia"/>
        </w:rPr>
        <w:t>的</w:t>
      </w:r>
      <w:r>
        <w:rPr>
          <w:rFonts w:hint="eastAsia"/>
        </w:rPr>
        <w:t>VRRPD</w:t>
      </w:r>
      <w:r>
        <w:rPr>
          <w:rFonts w:hint="eastAsia"/>
        </w:rPr>
        <w:t>配置</w:t>
      </w:r>
    </w:p>
    <w:p w:rsidR="006063B1" w:rsidRDefault="007D60FE" w:rsidP="0072181F">
      <w:pPr>
        <w:ind w:firstLine="360"/>
      </w:pPr>
      <w:r>
        <w:t>V</w:t>
      </w:r>
      <w:r w:rsidR="0072181F" w:rsidRPr="0072181F">
        <w:t>RRPD配置是Keepalived所有配置的核心，主要用来实现Keepalived的高可用功能。从结构上来看，VRRPD配置又可分为VRRP同步组配置和VRRP实例配置。</w:t>
      </w:r>
    </w:p>
    <w:p w:rsidR="00516EF5" w:rsidRDefault="006063B1" w:rsidP="006063B1">
      <w:r w:rsidRPr="006063B1">
        <w:rPr>
          <w:rFonts w:hint="eastAsia"/>
          <w:color w:val="FF0000"/>
        </w:rPr>
        <w:t>同步组</w:t>
      </w:r>
      <w:r>
        <w:rPr>
          <w:rFonts w:hint="eastAsia"/>
          <w:color w:val="FF0000"/>
        </w:rPr>
        <w:t>：</w:t>
      </w:r>
      <w:r>
        <w:rPr>
          <w:rFonts w:hint="eastAsia"/>
        </w:rPr>
        <w:t>就是</w:t>
      </w:r>
      <w:r w:rsidRPr="006063B1">
        <w:rPr>
          <w:rFonts w:hint="eastAsia"/>
        </w:rPr>
        <w:t>将所有</w:t>
      </w:r>
      <w:r w:rsidRPr="006063B1">
        <w:t>VRRP实例都加入到同步组中，这样任何一个实例出现问题，都会导致Keepalived进行主备切换。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063B1" w:rsidTr="006063B1">
        <w:tc>
          <w:tcPr>
            <w:tcW w:w="8388" w:type="dxa"/>
          </w:tcPr>
          <w:p w:rsidR="006063B1" w:rsidRDefault="006063B1" w:rsidP="006063B1">
            <w:pPr>
              <w:ind w:left="0"/>
            </w:pPr>
            <w:r>
              <w:t>vrrp_sync_group G1 {</w:t>
            </w:r>
          </w:p>
          <w:p w:rsidR="006063B1" w:rsidRDefault="006063B1" w:rsidP="006063B1">
            <w:pPr>
              <w:ind w:left="0"/>
            </w:pPr>
            <w:r>
              <w:t xml:space="preserve">  group {</w:t>
            </w:r>
          </w:p>
          <w:p w:rsidR="006063B1" w:rsidRDefault="006063B1" w:rsidP="006063B1">
            <w:pPr>
              <w:ind w:left="0"/>
            </w:pPr>
            <w:r>
              <w:t xml:space="preserve">    VI_1</w:t>
            </w:r>
          </w:p>
          <w:p w:rsidR="006063B1" w:rsidRDefault="006063B1" w:rsidP="006063B1">
            <w:pPr>
              <w:ind w:left="0"/>
            </w:pPr>
            <w:r>
              <w:t xml:space="preserve">    VI_2</w:t>
            </w:r>
          </w:p>
          <w:p w:rsidR="006063B1" w:rsidRDefault="006063B1" w:rsidP="006063B1">
            <w:pPr>
              <w:ind w:left="0"/>
            </w:pPr>
            <w:r>
              <w:t xml:space="preserve">    VI_5</w:t>
            </w:r>
          </w:p>
          <w:p w:rsidR="006063B1" w:rsidRDefault="006063B1" w:rsidP="006063B1">
            <w:pPr>
              <w:ind w:left="0"/>
            </w:pPr>
            <w:r>
              <w:t xml:space="preserve">  }</w:t>
            </w:r>
          </w:p>
          <w:p w:rsidR="006063B1" w:rsidRDefault="006063B1" w:rsidP="006063B1">
            <w:pPr>
              <w:ind w:left="0"/>
            </w:pPr>
            <w:r>
              <w:t xml:space="preserve">  notify_backup "/usr/local/bin/vrrp.back arg1 arg2"</w:t>
            </w:r>
          </w:p>
          <w:p w:rsidR="006063B1" w:rsidRDefault="006063B1" w:rsidP="006063B1">
            <w:pPr>
              <w:ind w:left="0"/>
            </w:pPr>
            <w:r>
              <w:t xml:space="preserve">  notify_master "/usr/local/bin/vrrp.mast arg1 arg2"</w:t>
            </w:r>
          </w:p>
          <w:p w:rsidR="006063B1" w:rsidRDefault="006063B1" w:rsidP="006063B1">
            <w:pPr>
              <w:ind w:left="0"/>
            </w:pPr>
            <w:r>
              <w:t xml:space="preserve">  notify_fault "/usr/local/bin/vrrp.fault arg1 arg2"</w:t>
            </w:r>
          </w:p>
          <w:p w:rsidR="006063B1" w:rsidRDefault="006063B1" w:rsidP="006063B1">
            <w:pPr>
              <w:ind w:left="0"/>
            </w:pPr>
            <w:r>
              <w:t>}</w:t>
            </w:r>
          </w:p>
          <w:p w:rsidR="006063B1" w:rsidRDefault="006063B1" w:rsidP="006063B1">
            <w:pPr>
              <w:ind w:left="0"/>
            </w:pPr>
            <w:r>
              <w:t>vrrp_sync_group G2 {</w:t>
            </w:r>
          </w:p>
          <w:p w:rsidR="006063B1" w:rsidRDefault="006063B1" w:rsidP="006063B1">
            <w:pPr>
              <w:ind w:left="0"/>
            </w:pPr>
            <w:r>
              <w:t xml:space="preserve">  group {</w:t>
            </w:r>
          </w:p>
          <w:p w:rsidR="006063B1" w:rsidRDefault="006063B1" w:rsidP="006063B1">
            <w:pPr>
              <w:ind w:left="0"/>
            </w:pPr>
            <w:r>
              <w:t xml:space="preserve">    VI_3</w:t>
            </w:r>
          </w:p>
          <w:p w:rsidR="006063B1" w:rsidRDefault="006063B1" w:rsidP="006063B1">
            <w:pPr>
              <w:ind w:left="0"/>
            </w:pPr>
            <w:r>
              <w:t xml:space="preserve">    VI_4</w:t>
            </w:r>
          </w:p>
          <w:p w:rsidR="006063B1" w:rsidRDefault="006063B1" w:rsidP="006063B1">
            <w:pPr>
              <w:ind w:left="0"/>
            </w:pPr>
            <w:r>
              <w:t xml:space="preserve">  }</w:t>
            </w:r>
          </w:p>
          <w:p w:rsidR="006063B1" w:rsidRDefault="006063B1" w:rsidP="006063B1">
            <w:pPr>
              <w:ind w:left="0"/>
            </w:pPr>
            <w:r>
              <w:t>}</w:t>
            </w:r>
          </w:p>
          <w:p w:rsidR="006063B1" w:rsidRDefault="006063B1" w:rsidP="006063B1">
            <w:pPr>
              <w:ind w:left="0"/>
            </w:pPr>
            <w:r w:rsidRPr="006063B1">
              <w:rPr>
                <w:rFonts w:hint="eastAsia"/>
              </w:rPr>
              <w:t>其中，</w:t>
            </w:r>
            <w:r w:rsidRPr="006063B1">
              <w:t>G1同步组包含VI_1、VI_2、VI_5三个VRRP实例，G2同步组包含VI_3、VI_4两个VRRP实例。这五个实例将在vrrp_instance段进行定义。另外，在vrrp_sync_group段中还出现了notify_master、notify_backup、notify_fault和notify_stop四个选项，这是Keepalived配置中的一个通知机制，也是Keepalived包含的四种状态。下面介绍每个选项的含义</w:t>
            </w:r>
            <w:r>
              <w:rPr>
                <w:rFonts w:hint="eastAsia"/>
              </w:rPr>
              <w:t>：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18"/>
              </w:numPr>
            </w:pPr>
            <w:r w:rsidRPr="006063B1">
              <w:t>notify_master：指定当Keepalived进入Master状态时要执行的脚本，这</w:t>
            </w:r>
            <w:r w:rsidRPr="006063B1">
              <w:lastRenderedPageBreak/>
              <w:t>个脚本可以是一个状态报警脚本，也可以是一个服务管理脚本。Keepalived允许脚本传入参数，因此灵活性很强。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18"/>
              </w:numPr>
            </w:pPr>
            <w:r w:rsidRPr="006063B1">
              <w:t>notify_backup：指定当Keepalived进入Backup状态时要执行的脚本，同理，这个脚本可以是一个状态报警脚本，也可以是一个服务管理脚本。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18"/>
              </w:numPr>
            </w:pPr>
            <w:r w:rsidRPr="006063B1">
              <w:t>notify_fault：指定当Keepalived进入Fault状态时要执行的脚本，脚本功能与前两个类似。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18"/>
              </w:numPr>
            </w:pPr>
            <w:r w:rsidRPr="006063B1">
              <w:t>notify_stop：指定当Keepalived程序终止时需要执行的脚本。</w:t>
            </w:r>
          </w:p>
        </w:tc>
      </w:tr>
    </w:tbl>
    <w:p w:rsidR="006063B1" w:rsidRDefault="006063B1" w:rsidP="006063B1"/>
    <w:p w:rsidR="006063B1" w:rsidRDefault="006063B1" w:rsidP="006063B1">
      <w:r w:rsidRPr="006063B1">
        <w:rPr>
          <w:color w:val="FF0000"/>
        </w:rPr>
        <w:t>VRRP实例的配置</w:t>
      </w:r>
      <w:r>
        <w:rPr>
          <w:rFonts w:hint="eastAsia"/>
        </w:rPr>
        <w:t>：</w:t>
      </w:r>
      <w:r w:rsidRPr="006063B1">
        <w:t>也就是配置Keepalived的高可用功能。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063B1" w:rsidTr="006063B1">
        <w:tc>
          <w:tcPr>
            <w:tcW w:w="8388" w:type="dxa"/>
          </w:tcPr>
          <w:p w:rsidR="006063B1" w:rsidRDefault="006063B1" w:rsidP="006063B1">
            <w:pPr>
              <w:ind w:left="0"/>
            </w:pPr>
            <w:r>
              <w:t>vrrp_instance VI_1 {</w:t>
            </w:r>
          </w:p>
          <w:p w:rsidR="006063B1" w:rsidRDefault="006063B1" w:rsidP="006063B1">
            <w:pPr>
              <w:ind w:left="0"/>
            </w:pPr>
            <w:r>
              <w:t xml:space="preserve">    state MASTER</w:t>
            </w:r>
          </w:p>
          <w:p w:rsidR="006063B1" w:rsidRDefault="006063B1" w:rsidP="006063B1">
            <w:pPr>
              <w:ind w:left="0"/>
            </w:pPr>
            <w:r>
              <w:t xml:space="preserve">    interface eth0</w:t>
            </w:r>
          </w:p>
          <w:p w:rsidR="006063B1" w:rsidRDefault="006063B1" w:rsidP="006063B1">
            <w:pPr>
              <w:ind w:left="0"/>
            </w:pPr>
            <w:r>
              <w:t xml:space="preserve">    virtual_router_id 51</w:t>
            </w:r>
          </w:p>
          <w:p w:rsidR="006063B1" w:rsidRDefault="006063B1" w:rsidP="006063B1">
            <w:pPr>
              <w:ind w:left="0"/>
            </w:pPr>
            <w:r>
              <w:t xml:space="preserve">    priority 100</w:t>
            </w:r>
          </w:p>
          <w:p w:rsidR="006063B1" w:rsidRDefault="006063B1" w:rsidP="006063B1">
            <w:pPr>
              <w:ind w:left="0"/>
            </w:pPr>
            <w:r>
              <w:t xml:space="preserve">    advert_int 1  </w:t>
            </w:r>
          </w:p>
          <w:p w:rsidR="006063B1" w:rsidRDefault="006063B1" w:rsidP="006063B1">
            <w:pPr>
              <w:ind w:left="0"/>
            </w:pPr>
            <w:r>
              <w:t xml:space="preserve">    mcast_src_ip &lt;IPADDR&gt;</w:t>
            </w:r>
          </w:p>
          <w:p w:rsidR="006063B1" w:rsidRDefault="006063B1" w:rsidP="006063B1">
            <w:pPr>
              <w:ind w:left="0"/>
            </w:pPr>
            <w:r>
              <w:t xml:space="preserve">    garp_master_delay  10 </w:t>
            </w:r>
          </w:p>
          <w:p w:rsidR="006063B1" w:rsidRDefault="006063B1" w:rsidP="006063B1">
            <w:pPr>
              <w:ind w:left="0"/>
            </w:pPr>
            <w:r>
              <w:t xml:space="preserve">  </w:t>
            </w:r>
          </w:p>
          <w:p w:rsidR="006063B1" w:rsidRDefault="006063B1" w:rsidP="006063B1">
            <w:pPr>
              <w:ind w:left="0"/>
            </w:pPr>
            <w:r>
              <w:t xml:space="preserve"> track_interface {</w:t>
            </w:r>
          </w:p>
          <w:p w:rsidR="006063B1" w:rsidRDefault="006063B1" w:rsidP="006063B1">
            <w:pPr>
              <w:ind w:left="0"/>
            </w:pPr>
            <w:r>
              <w:t xml:space="preserve">eth0 </w:t>
            </w:r>
          </w:p>
          <w:p w:rsidR="006063B1" w:rsidRDefault="006063B1" w:rsidP="006063B1">
            <w:pPr>
              <w:ind w:left="0"/>
            </w:pPr>
            <w:r>
              <w:t>eth1</w:t>
            </w:r>
          </w:p>
          <w:p w:rsidR="006063B1" w:rsidRDefault="006063B1" w:rsidP="006063B1">
            <w:pPr>
              <w:ind w:left="0"/>
            </w:pPr>
            <w:r>
              <w:t>}</w:t>
            </w:r>
          </w:p>
          <w:p w:rsidR="006063B1" w:rsidRDefault="006063B1" w:rsidP="006063B1">
            <w:pPr>
              <w:ind w:left="0"/>
            </w:pPr>
            <w:r>
              <w:t xml:space="preserve">    authentication {</w:t>
            </w:r>
          </w:p>
          <w:p w:rsidR="006063B1" w:rsidRDefault="006063B1" w:rsidP="006063B1">
            <w:pPr>
              <w:ind w:left="0"/>
            </w:pPr>
            <w:r>
              <w:t xml:space="preserve">        auth_type PASS</w:t>
            </w:r>
          </w:p>
          <w:p w:rsidR="006063B1" w:rsidRDefault="006063B1" w:rsidP="006063B1">
            <w:pPr>
              <w:ind w:left="0"/>
            </w:pPr>
            <w:r>
              <w:t xml:space="preserve">        auth_pass qwaszx</w:t>
            </w:r>
          </w:p>
          <w:p w:rsidR="006063B1" w:rsidRDefault="006063B1" w:rsidP="006063B1">
            <w:pPr>
              <w:ind w:left="0"/>
            </w:pPr>
            <w:r>
              <w:t xml:space="preserve">    }</w:t>
            </w:r>
          </w:p>
          <w:p w:rsidR="006063B1" w:rsidRDefault="006063B1" w:rsidP="006063B1">
            <w:pPr>
              <w:ind w:left="0"/>
            </w:pPr>
            <w:r>
              <w:t xml:space="preserve">    virtual_ipaddress {</w:t>
            </w:r>
          </w:p>
          <w:p w:rsidR="006063B1" w:rsidRDefault="006063B1" w:rsidP="006063B1">
            <w:pPr>
              <w:ind w:left="0"/>
            </w:pPr>
            <w:r>
              <w:t xml:space="preserve">     #&lt;IPADDR&gt;/&lt;MASK&gt;  brd  &lt;IPADDR&gt;  dev &lt;STRING&gt;  scope &lt;SCOPT&gt;  label &lt;LABEL&gt;</w:t>
            </w:r>
          </w:p>
          <w:p w:rsidR="006063B1" w:rsidRDefault="006063B1" w:rsidP="006063B1">
            <w:pPr>
              <w:ind w:left="0"/>
            </w:pPr>
            <w:r>
              <w:t xml:space="preserve">        192.168.200.16</w:t>
            </w:r>
          </w:p>
          <w:p w:rsidR="006063B1" w:rsidRDefault="006063B1" w:rsidP="006063B1">
            <w:pPr>
              <w:ind w:left="0"/>
            </w:pPr>
            <w:r>
              <w:t xml:space="preserve">        192.168.200.17 dev eth1</w:t>
            </w:r>
          </w:p>
          <w:p w:rsidR="006063B1" w:rsidRDefault="006063B1" w:rsidP="006063B1">
            <w:pPr>
              <w:ind w:left="0"/>
            </w:pPr>
            <w:r>
              <w:t xml:space="preserve">        192.168.200.18 dev eth2</w:t>
            </w:r>
          </w:p>
          <w:p w:rsidR="006063B1" w:rsidRDefault="006063B1" w:rsidP="006063B1">
            <w:pPr>
              <w:ind w:left="0"/>
            </w:pPr>
            <w:r>
              <w:t xml:space="preserve">    }</w:t>
            </w:r>
          </w:p>
          <w:p w:rsidR="006063B1" w:rsidRDefault="006063B1" w:rsidP="006063B1">
            <w:pPr>
              <w:ind w:left="0"/>
            </w:pPr>
            <w:r>
              <w:lastRenderedPageBreak/>
              <w:t xml:space="preserve">    virtual_routes {</w:t>
            </w:r>
          </w:p>
          <w:p w:rsidR="006063B1" w:rsidRDefault="006063B1" w:rsidP="006063B1">
            <w:pPr>
              <w:ind w:left="0"/>
            </w:pPr>
            <w:r>
              <w:t>#src  &lt;IPADDR&gt;  [to] &lt;IPADDR&gt;/&lt;MASK&gt;  via|gw  &lt;IPADDR&gt;  dev &lt;STRING&gt;  scope &lt;SCOPE&gt;</w:t>
            </w:r>
          </w:p>
          <w:p w:rsidR="006063B1" w:rsidRDefault="006063B1" w:rsidP="006063B1">
            <w:pPr>
              <w:ind w:left="0"/>
            </w:pPr>
            <w:r>
              <w:t xml:space="preserve">        src 192.168.100.1 to 192.168.109.0/24 via 192.168.200.254 dev eth1</w:t>
            </w:r>
          </w:p>
          <w:p w:rsidR="006063B1" w:rsidRDefault="006063B1" w:rsidP="006063B1">
            <w:pPr>
              <w:ind w:left="0"/>
            </w:pPr>
            <w:r>
              <w:t xml:space="preserve">        192.168.110.0/24 via 192.168.200.254 dev eth1</w:t>
            </w:r>
          </w:p>
          <w:p w:rsidR="006063B1" w:rsidRDefault="006063B1" w:rsidP="006063B1">
            <w:pPr>
              <w:ind w:left="0"/>
            </w:pPr>
            <w:r>
              <w:t xml:space="preserve">        192.168.111.0/24 dev eth2</w:t>
            </w:r>
          </w:p>
          <w:p w:rsidR="006063B1" w:rsidRDefault="006063B1" w:rsidP="006063B1">
            <w:pPr>
              <w:ind w:left="0"/>
            </w:pPr>
            <w:r>
              <w:t xml:space="preserve">        192.168.112.0/24 via 192.168.100.254</w:t>
            </w:r>
          </w:p>
          <w:p w:rsidR="006063B1" w:rsidRDefault="006063B1" w:rsidP="006063B1">
            <w:pPr>
              <w:ind w:left="0"/>
            </w:pPr>
            <w:r>
              <w:t xml:space="preserve">        192.168.113.0/24 via 192.168.100.252 or 192.168.100.253</w:t>
            </w:r>
          </w:p>
          <w:p w:rsidR="006063B1" w:rsidRDefault="006063B1" w:rsidP="006063B1">
            <w:pPr>
              <w:ind w:left="0"/>
            </w:pPr>
            <w:r>
              <w:t>}</w:t>
            </w:r>
          </w:p>
          <w:p w:rsidR="006063B1" w:rsidRDefault="006063B1" w:rsidP="006063B1">
            <w:pPr>
              <w:ind w:left="0"/>
            </w:pPr>
            <w:r>
              <w:t xml:space="preserve">nopreempt </w:t>
            </w:r>
          </w:p>
          <w:p w:rsidR="006063B1" w:rsidRDefault="006063B1" w:rsidP="006063B1">
            <w:pPr>
              <w:ind w:left="0"/>
            </w:pPr>
            <w:r>
              <w:t>preemtp_delay  300</w:t>
            </w:r>
          </w:p>
          <w:p w:rsidR="006063B1" w:rsidRDefault="006063B1" w:rsidP="006063B1">
            <w:pPr>
              <w:ind w:left="0"/>
            </w:pPr>
            <w:r>
              <w:t>}</w:t>
            </w:r>
          </w:p>
          <w:p w:rsidR="006063B1" w:rsidRDefault="006063B1" w:rsidP="006063B1">
            <w:pPr>
              <w:ind w:left="0"/>
            </w:pPr>
            <w:r>
              <w:rPr>
                <w:rFonts w:hint="eastAsia"/>
              </w:rPr>
              <w:t>配置详解：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6063B1">
              <w:rPr>
                <w:color w:val="FF0000"/>
              </w:rPr>
              <w:t>vrrp_instance</w:t>
            </w:r>
            <w:r>
              <w:rPr>
                <w:rFonts w:hint="eastAsia"/>
                <w:color w:val="FF0000"/>
              </w:rPr>
              <w:t>：</w:t>
            </w:r>
            <w:r w:rsidRPr="006063B1">
              <w:t>是VRRP实例开始的标识，后跟VRRP实例名称。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6063B1">
              <w:rPr>
                <w:color w:val="FF0000"/>
              </w:rPr>
              <w:t>state</w:t>
            </w:r>
            <w:r>
              <w:rPr>
                <w:rFonts w:hint="eastAsia"/>
              </w:rPr>
              <w:t>：</w:t>
            </w:r>
            <w:r w:rsidRPr="006063B1">
              <w:t>用于指定Keepalived的角色，MASTER表示此主机是主服务器，BACKUP表示此主机是备用服务器。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6063B1">
              <w:rPr>
                <w:color w:val="FF0000"/>
              </w:rPr>
              <w:t>interface</w:t>
            </w:r>
            <w:r>
              <w:rPr>
                <w:rFonts w:hint="eastAsia"/>
              </w:rPr>
              <w:t>：</w:t>
            </w:r>
            <w:r w:rsidRPr="006063B1">
              <w:t>用于指定HA监测网络的接口。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6063B1">
              <w:rPr>
                <w:color w:val="FF0000"/>
              </w:rPr>
              <w:t>virtual_router_id</w:t>
            </w:r>
            <w:r w:rsidRPr="006063B1">
              <w:t>是虚拟路由标识，这个标识是一个数字，同一个vrrp实例使用唯一的标识，</w:t>
            </w:r>
            <w:r w:rsidRPr="006063B1">
              <w:rPr>
                <w:color w:val="FF0000"/>
              </w:rPr>
              <w:t>即在同一个vrrp_instance下，MASTER和BACKUP必须是一致的</w:t>
            </w:r>
            <w:r w:rsidRPr="006063B1">
              <w:t>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6063B1">
              <w:rPr>
                <w:color w:val="FF0000"/>
              </w:rPr>
              <w:t>priority</w:t>
            </w:r>
            <w:r w:rsidRPr="006063B1">
              <w:t>用于定义节点优先级，数字越大表示节点的优先级就越高。在一个vrrp_instance下，MASTER的优先级必须大于BACKUP的优先级。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6063B1">
              <w:rPr>
                <w:color w:val="FF0000"/>
              </w:rPr>
              <w:t>advert_int</w:t>
            </w:r>
            <w:r w:rsidRPr="006063B1">
              <w:t>用于设定MASTER与BACKUP主机之间同步检查的时间间隔，单位是秒。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6063B1">
              <w:rPr>
                <w:color w:val="FF0000"/>
              </w:rPr>
              <w:t>mcast_src_ip</w:t>
            </w:r>
            <w:r w:rsidRPr="006063B1">
              <w:t>用于设置发送多播包的地址，</w:t>
            </w:r>
            <w:r w:rsidRPr="006063B1">
              <w:rPr>
                <w:color w:val="FF0000"/>
              </w:rPr>
              <w:t>如果不设置，将使用绑定的网卡所对应的IP地址</w:t>
            </w:r>
            <w:r w:rsidRPr="006063B1">
              <w:t>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6063B1">
              <w:rPr>
                <w:color w:val="FF0000"/>
              </w:rPr>
              <w:t>garp_master_delay</w:t>
            </w:r>
            <w:r w:rsidRPr="006063B1">
              <w:t>用于设定在切换到Master状态后延时进行Gratuitous arp请求的时间。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8C6E1C">
              <w:rPr>
                <w:color w:val="FF0000"/>
              </w:rPr>
              <w:t>track_interface</w:t>
            </w:r>
            <w:r w:rsidRPr="006063B1">
              <w:t>用于设置一些额外的网络监控接口，其中任何一个网络接口出现故障，Keepalived都会进入FAULT状态。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8C6E1C">
              <w:rPr>
                <w:color w:val="FF0000"/>
              </w:rPr>
              <w:t>authentication</w:t>
            </w:r>
            <w:r w:rsidRPr="006063B1">
              <w:t>用于设定节点间通信验证类型和密码，验证类型主要有PASS和AH两种，在一个vrrp_instance下，MASTER与BACKUP必须使用相同的密码才能正常通信。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D75AC1">
              <w:rPr>
                <w:color w:val="FF0000"/>
              </w:rPr>
              <w:t>virtual_ipaddress</w:t>
            </w:r>
            <w:r w:rsidRPr="006063B1">
              <w:t>用于设置虚拟IP地址（VIP），又叫做漂移IP地址。可以</w:t>
            </w:r>
            <w:r w:rsidRPr="006063B1">
              <w:lastRenderedPageBreak/>
              <w:t>设置多个虚拟IP地址，每行一个。之所以称为漂移IP地址，是因为Keepalived切换到Master状态时，这个IP地址会自动添加到系统中，而切换到BACKUP状态时，这些IP又会自动从系统中删除。Keepalived通过“ip address add”命令的形式将VIP添加进系统中。要查看系统中添加的VIP地址，可以通过“ip add”命令实现。“virtual_ipaddress”段中添加的IP形式可以多种多样，例</w:t>
            </w:r>
            <w:r w:rsidRPr="006063B1">
              <w:rPr>
                <w:rFonts w:hint="eastAsia"/>
              </w:rPr>
              <w:t>如可以写成</w:t>
            </w:r>
            <w:r w:rsidRPr="006063B1">
              <w:t xml:space="preserve"> “192.168.16.189/24 dev eth1” 这样的形式，而Keepalived会使用IP命令“ip addr add 192.168.16.189/24 dev eth1”将IP信息添加到系统中。因此，这里的配置规则和IP命令的使用规则是一致的。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D75AC1">
              <w:rPr>
                <w:color w:val="FF0000"/>
              </w:rPr>
              <w:t>virtual_routes和virtual_ipaddress段一样</w:t>
            </w:r>
            <w:r w:rsidRPr="006063B1">
              <w:t>，用来设置在切换时添加或删除相关路由信息。使用方法和例子可以参考上面的示例。通过“ip route”命令可以查看路由信息是否添加成功，此外，也可以通过上面介绍的notify_master选项来代替virtual_routes实现相同的功能。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D75AC1">
              <w:rPr>
                <w:color w:val="FF0000"/>
              </w:rPr>
              <w:t>nopreempt</w:t>
            </w:r>
            <w:r w:rsidRPr="006063B1">
              <w:t>设置的是高可用集群中的不抢占功能。在一个HA Cluster中，如果主节点死机了，备用节点会进行接管，主节点再次正常启动后一般会自动接管服务。这种来回切换的操作，对于实时性和稳定性要求不高的业务系统来说，还是可以接受的，而对于稳定性和实时性要求很高的业务系统来说，不建议来回切换，毕竟服务的切换存在一定的风险和不稳定性，在这种情况下，就需要设置nopreempt这个选项了。</w:t>
            </w:r>
            <w:r w:rsidRPr="00D75AC1">
              <w:rPr>
                <w:color w:val="FF0000"/>
              </w:rPr>
              <w:t>设置nopreempt可以实现主节点故障恢复后不再切回到主节点，让服务一直在备用节点工作，直到备用节点出现故障才会进行切</w:t>
            </w:r>
            <w:r w:rsidRPr="00D75AC1">
              <w:rPr>
                <w:rFonts w:hint="eastAsia"/>
                <w:color w:val="FF0000"/>
              </w:rPr>
              <w:t>换。</w:t>
            </w:r>
            <w:r w:rsidRPr="006063B1">
              <w:rPr>
                <w:rFonts w:hint="eastAsia"/>
              </w:rPr>
              <w:t>在使用不抢占时，只能在“</w:t>
            </w:r>
            <w:r w:rsidRPr="006063B1">
              <w:t>state”状态为“BACKUP”的节点上设置，而且这个节点的优先级必须高于其他节点。</w:t>
            </w:r>
          </w:p>
          <w:p w:rsidR="006063B1" w:rsidRPr="006063B1" w:rsidRDefault="006063B1" w:rsidP="006063B1">
            <w:pPr>
              <w:pStyle w:val="ListParagraph"/>
              <w:numPr>
                <w:ilvl w:val="0"/>
                <w:numId w:val="20"/>
              </w:numPr>
            </w:pPr>
            <w:r w:rsidRPr="00D75AC1">
              <w:rPr>
                <w:color w:val="FF0000"/>
              </w:rPr>
              <w:t>preemtp_delay</w:t>
            </w:r>
            <w:r w:rsidRPr="006063B1">
              <w:t>用于设置抢占的延时时间，单位是秒。有时候系统启动或重启之后网络需要经过一段时间才能正常工作，在这种情况下进行发生主备切换是没必要的，此选项就是用来设置这种情况发生的时间间隔。在此时间内发生的故障将不会进行切换，而如果超过“preemtp_delay”指定的时间，并且网络状态异常，那么才开始进行主备切换。</w:t>
            </w:r>
          </w:p>
          <w:p w:rsidR="006063B1" w:rsidRDefault="006063B1" w:rsidP="006063B1">
            <w:pPr>
              <w:ind w:left="0"/>
            </w:pPr>
          </w:p>
        </w:tc>
      </w:tr>
    </w:tbl>
    <w:p w:rsidR="006063B1" w:rsidRPr="006063B1" w:rsidRDefault="006063B1" w:rsidP="006063B1"/>
    <w:p w:rsidR="009215F5" w:rsidRDefault="009215F5" w:rsidP="009215F5">
      <w:pPr>
        <w:pStyle w:val="Heading2"/>
      </w:pPr>
      <w:r>
        <w:rPr>
          <w:rFonts w:hint="eastAsia"/>
        </w:rPr>
        <w:t>Keepalived</w:t>
      </w:r>
      <w:r>
        <w:rPr>
          <w:rFonts w:hint="eastAsia"/>
        </w:rPr>
        <w:t>的</w:t>
      </w:r>
      <w:r>
        <w:rPr>
          <w:rFonts w:hint="eastAsia"/>
        </w:rPr>
        <w:t>LVS</w:t>
      </w:r>
      <w:r>
        <w:rPr>
          <w:rFonts w:hint="eastAsia"/>
        </w:rPr>
        <w:t>配置</w:t>
      </w:r>
    </w:p>
    <w:p w:rsidR="00D75AC1" w:rsidRDefault="001D3367" w:rsidP="00D75AC1">
      <w:r w:rsidRPr="001D3367">
        <w:rPr>
          <w:rFonts w:hint="eastAsia"/>
        </w:rPr>
        <w:t>由于</w:t>
      </w:r>
      <w:r w:rsidRPr="001D3367">
        <w:t>Keepalived属于LVS的扩展项目，因此， Keepalived可以与LVS无缝整合，轻松搭建一套高性能的负载均衡集群系统。LVS段的配置以</w:t>
      </w:r>
      <w:r w:rsidRPr="001D3367">
        <w:lastRenderedPageBreak/>
        <w:t>“virtual_server”作为开始标识，此段内容有两部分组成，分别是real_server段和健康检测段。</w:t>
      </w:r>
    </w:p>
    <w:p w:rsidR="001D3367" w:rsidRDefault="001D3367" w:rsidP="00D75AC1">
      <w:pPr>
        <w:rPr>
          <w:color w:val="FF0000"/>
        </w:rPr>
      </w:pPr>
      <w:r w:rsidRPr="001D3367">
        <w:rPr>
          <w:color w:val="FF0000"/>
        </w:rPr>
        <w:t>real_server</w:t>
      </w:r>
      <w:r w:rsidRPr="001D3367"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D3367" w:rsidTr="001D3367">
        <w:tc>
          <w:tcPr>
            <w:tcW w:w="8388" w:type="dxa"/>
          </w:tcPr>
          <w:p w:rsidR="001D3367" w:rsidRPr="001D3367" w:rsidRDefault="001D3367" w:rsidP="001D3367">
            <w:pPr>
              <w:ind w:left="0"/>
            </w:pPr>
            <w:r w:rsidRPr="001D3367">
              <w:t xml:space="preserve">virtual_server 192.168.12.200 80 {        </w:t>
            </w:r>
          </w:p>
          <w:p w:rsidR="001D3367" w:rsidRPr="001D3367" w:rsidRDefault="001D3367" w:rsidP="001D3367">
            <w:pPr>
              <w:ind w:left="0"/>
            </w:pPr>
            <w:r w:rsidRPr="001D3367">
              <w:t>delay_loop 6</w:t>
            </w:r>
          </w:p>
          <w:p w:rsidR="001D3367" w:rsidRPr="001D3367" w:rsidRDefault="001D3367" w:rsidP="001D3367">
            <w:pPr>
              <w:ind w:left="0"/>
            </w:pPr>
            <w:r w:rsidRPr="001D3367">
              <w:t>lb_algo rr</w:t>
            </w:r>
          </w:p>
          <w:p w:rsidR="001D3367" w:rsidRPr="001D3367" w:rsidRDefault="001D3367" w:rsidP="001D3367">
            <w:pPr>
              <w:ind w:left="0"/>
            </w:pPr>
            <w:r w:rsidRPr="001D3367">
              <w:t xml:space="preserve">lb_kind DR </w:t>
            </w:r>
          </w:p>
          <w:p w:rsidR="001D3367" w:rsidRPr="001D3367" w:rsidRDefault="001D3367" w:rsidP="001D3367">
            <w:pPr>
              <w:ind w:left="0"/>
            </w:pPr>
            <w:r w:rsidRPr="001D3367">
              <w:t>persistence_timeout 50</w:t>
            </w:r>
          </w:p>
          <w:p w:rsidR="001D3367" w:rsidRDefault="001D3367" w:rsidP="001D3367">
            <w:pPr>
              <w:ind w:left="0"/>
            </w:pPr>
            <w:r w:rsidRPr="001D3367">
              <w:t>per</w:t>
            </w:r>
            <w:r>
              <w:t>sistence_granularity  &lt;NETMASK&gt;</w:t>
            </w:r>
          </w:p>
          <w:p w:rsidR="001D3367" w:rsidRPr="001D3367" w:rsidRDefault="001D3367" w:rsidP="001D3367">
            <w:pPr>
              <w:ind w:left="0"/>
            </w:pPr>
            <w:r w:rsidRPr="001D3367">
              <w:t>protocol TCP</w:t>
            </w:r>
          </w:p>
          <w:p w:rsidR="001D3367" w:rsidRPr="001D3367" w:rsidRDefault="001D3367" w:rsidP="001D3367">
            <w:pPr>
              <w:ind w:left="0"/>
            </w:pPr>
            <w:r w:rsidRPr="001D3367">
              <w:t>ha_suspend</w:t>
            </w:r>
          </w:p>
          <w:p w:rsidR="001D3367" w:rsidRPr="001D3367" w:rsidRDefault="001D3367" w:rsidP="001D3367">
            <w:pPr>
              <w:ind w:left="0"/>
            </w:pPr>
            <w:r w:rsidRPr="001D3367">
              <w:t>virtualhost  &lt;string&gt;</w:t>
            </w:r>
          </w:p>
          <w:p w:rsidR="001D3367" w:rsidRDefault="001D3367" w:rsidP="001D3367">
            <w:pPr>
              <w:ind w:left="0"/>
            </w:pPr>
            <w:r w:rsidRPr="001D3367">
              <w:t>sorry_server &lt;IPADDR&gt;  &lt;PORT&gt;</w:t>
            </w:r>
          </w:p>
          <w:p w:rsidR="001D3367" w:rsidRDefault="001D3367" w:rsidP="001D3367">
            <w:pPr>
              <w:ind w:left="0"/>
            </w:pPr>
            <w:r>
              <w:rPr>
                <w:rFonts w:hint="eastAsia"/>
              </w:rPr>
              <w:t>}</w:t>
            </w:r>
          </w:p>
          <w:p w:rsidR="001D3367" w:rsidRDefault="00F0012C" w:rsidP="001D3367">
            <w:pPr>
              <w:ind w:left="0"/>
            </w:pPr>
            <w:r>
              <w:rPr>
                <w:rFonts w:hint="eastAsia"/>
              </w:rPr>
              <w:t>配置解析：</w:t>
            </w:r>
          </w:p>
          <w:p w:rsidR="00F0012C" w:rsidRPr="00F0012C" w:rsidRDefault="00F0012C" w:rsidP="00F0012C">
            <w:pPr>
              <w:pStyle w:val="ListParagraph"/>
              <w:numPr>
                <w:ilvl w:val="0"/>
                <w:numId w:val="21"/>
              </w:numPr>
            </w:pPr>
            <w:r w:rsidRPr="00F0012C">
              <w:rPr>
                <w:color w:val="FF0000"/>
              </w:rPr>
              <w:t>virtual_server</w:t>
            </w:r>
            <w:r w:rsidRPr="00F0012C">
              <w:t>：设置虚拟服务器的开始，后面跟虚拟IP地址和服务端口，IP与端口之间用空格隔开。</w:t>
            </w:r>
          </w:p>
          <w:p w:rsidR="00F0012C" w:rsidRPr="00F0012C" w:rsidRDefault="00F0012C" w:rsidP="00F0012C">
            <w:pPr>
              <w:pStyle w:val="ListParagraph"/>
              <w:numPr>
                <w:ilvl w:val="0"/>
                <w:numId w:val="21"/>
              </w:numPr>
            </w:pPr>
            <w:r w:rsidRPr="00F0012C">
              <w:rPr>
                <w:color w:val="FF0000"/>
              </w:rPr>
              <w:t>delay_loop</w:t>
            </w:r>
            <w:r w:rsidRPr="00F0012C">
              <w:t>：设置健康检查的时间间隔，单位是秒。</w:t>
            </w:r>
          </w:p>
          <w:p w:rsidR="00F0012C" w:rsidRPr="00F0012C" w:rsidRDefault="00F0012C" w:rsidP="00F0012C">
            <w:pPr>
              <w:pStyle w:val="ListParagraph"/>
              <w:numPr>
                <w:ilvl w:val="0"/>
                <w:numId w:val="21"/>
              </w:numPr>
            </w:pPr>
            <w:r w:rsidRPr="00F0012C">
              <w:rPr>
                <w:color w:val="FF0000"/>
              </w:rPr>
              <w:t>lb_algo</w:t>
            </w:r>
            <w:r w:rsidRPr="00F0012C">
              <w:t>：设置负载调度算法，可用的调度算法有rr、wrr、lc、wlc、lblc、sh、dh等，常用的算法有rr和wlc。</w:t>
            </w:r>
          </w:p>
          <w:p w:rsidR="00F0012C" w:rsidRPr="00F0012C" w:rsidRDefault="00F0012C" w:rsidP="00F0012C">
            <w:pPr>
              <w:pStyle w:val="ListParagraph"/>
              <w:numPr>
                <w:ilvl w:val="0"/>
                <w:numId w:val="21"/>
              </w:numPr>
            </w:pPr>
            <w:r w:rsidRPr="009F4651">
              <w:rPr>
                <w:color w:val="FF0000"/>
              </w:rPr>
              <w:t>lb_kind</w:t>
            </w:r>
            <w:r w:rsidRPr="00F0012C">
              <w:t>：设置LVS实现负载均衡的机制，有NAT、TUN和DR三个模式可选。</w:t>
            </w:r>
          </w:p>
          <w:p w:rsidR="00F0012C" w:rsidRPr="00F0012C" w:rsidRDefault="00F0012C" w:rsidP="00F0012C">
            <w:pPr>
              <w:pStyle w:val="ListParagraph"/>
              <w:numPr>
                <w:ilvl w:val="0"/>
                <w:numId w:val="21"/>
              </w:numPr>
            </w:pPr>
            <w:r w:rsidRPr="009F4651">
              <w:rPr>
                <w:color w:val="FF0000"/>
              </w:rPr>
              <w:t>persistence_timeout</w:t>
            </w:r>
            <w:r w:rsidRPr="00F0012C">
              <w:t>：会话保持时间，单位是秒。这个选项对动态网页是非常有用的，为集群系统中的session共享提供了一个很好的解决方案。有了这个会话保持功能，用户的请求会一直分发到某个服务节点，直到超过这个会话的保持时间。需要注意的是，这个会话保持时间是最大无响应超时时间，也就是说，用户在操作动态页面时，如果在50秒内没有执行任何操作，那么接下来的操作会被分发到另外的节点，但是如果用户一直在操作动态页面，则不受50秒的时间限制。</w:t>
            </w:r>
          </w:p>
          <w:p w:rsidR="00F0012C" w:rsidRPr="00F0012C" w:rsidRDefault="00F0012C" w:rsidP="00F0012C">
            <w:pPr>
              <w:pStyle w:val="ListParagraph"/>
              <w:numPr>
                <w:ilvl w:val="0"/>
                <w:numId w:val="21"/>
              </w:numPr>
            </w:pPr>
            <w:r w:rsidRPr="009F4651">
              <w:rPr>
                <w:color w:val="FF0000"/>
              </w:rPr>
              <w:t>persistence_granularity</w:t>
            </w:r>
            <w:r w:rsidRPr="00F0012C">
              <w:t>：此选项是配合persistence_timeout的，后面跟的值是子网掩码，表示持久连接的粒度。默认是255.255.255.255，也就是一个单独的客户端IP。如果将掩码修改为255.255.255.0，那么客户端IP所在的整个网段的请求都会分配到同一个real server上。</w:t>
            </w:r>
          </w:p>
          <w:p w:rsidR="00F0012C" w:rsidRPr="00F0012C" w:rsidRDefault="00F0012C" w:rsidP="00F0012C">
            <w:pPr>
              <w:pStyle w:val="ListParagraph"/>
              <w:numPr>
                <w:ilvl w:val="0"/>
                <w:numId w:val="21"/>
              </w:numPr>
            </w:pPr>
            <w:r w:rsidRPr="009F4651">
              <w:rPr>
                <w:color w:val="FF0000"/>
              </w:rPr>
              <w:lastRenderedPageBreak/>
              <w:t>protocol</w:t>
            </w:r>
            <w:r w:rsidRPr="00F0012C">
              <w:t>：指定转发协议类型，有TCP和UDP两种可选。</w:t>
            </w:r>
          </w:p>
          <w:p w:rsidR="00F0012C" w:rsidRPr="00F0012C" w:rsidRDefault="00F0012C" w:rsidP="00F0012C">
            <w:pPr>
              <w:pStyle w:val="ListParagraph"/>
              <w:numPr>
                <w:ilvl w:val="0"/>
                <w:numId w:val="21"/>
              </w:numPr>
            </w:pPr>
            <w:r w:rsidRPr="009F4651">
              <w:rPr>
                <w:color w:val="FF0000"/>
              </w:rPr>
              <w:t>ha_suspend</w:t>
            </w:r>
            <w:r w:rsidRPr="00F0012C">
              <w:t>：节点状态从Master到Backup切换时，暂不启用real server节点的健康检查。</w:t>
            </w:r>
          </w:p>
          <w:p w:rsidR="00F0012C" w:rsidRPr="00F0012C" w:rsidRDefault="00F0012C" w:rsidP="00F0012C">
            <w:pPr>
              <w:pStyle w:val="ListParagraph"/>
              <w:numPr>
                <w:ilvl w:val="0"/>
                <w:numId w:val="21"/>
              </w:numPr>
            </w:pPr>
            <w:r w:rsidRPr="00C50247">
              <w:rPr>
                <w:color w:val="FF0000"/>
              </w:rPr>
              <w:t>virtualhost</w:t>
            </w:r>
            <w:r w:rsidRPr="00F0012C">
              <w:t>：在通过HTTP_GET/ SSL_GET做健康检测时，指定的Web服务器的虚拟主机地址。</w:t>
            </w:r>
          </w:p>
          <w:p w:rsidR="00F0012C" w:rsidRDefault="00F0012C" w:rsidP="00F0012C">
            <w:pPr>
              <w:pStyle w:val="ListParagraph"/>
              <w:numPr>
                <w:ilvl w:val="0"/>
                <w:numId w:val="21"/>
              </w:numPr>
            </w:pPr>
            <w:r w:rsidRPr="00C50247">
              <w:rPr>
                <w:color w:val="FF0000"/>
              </w:rPr>
              <w:t>sorry_server</w:t>
            </w:r>
            <w:r w:rsidRPr="00F0012C">
              <w:t>：相当于一个备用节点，在所有real server失效后，这个备用节点会启用。</w:t>
            </w:r>
          </w:p>
          <w:p w:rsidR="008867A5" w:rsidRDefault="008867A5" w:rsidP="00F0012C">
            <w:pPr>
              <w:pStyle w:val="ListParagraph"/>
              <w:numPr>
                <w:ilvl w:val="0"/>
                <w:numId w:val="21"/>
              </w:numPr>
            </w:pPr>
            <w:r w:rsidRPr="008867A5">
              <w:rPr>
                <w:color w:val="FF0000"/>
              </w:rPr>
              <w:t>real_server</w:t>
            </w:r>
            <w:r w:rsidRPr="008867A5">
              <w:t>段开始的标识，用来指定real server节点</w:t>
            </w:r>
          </w:p>
          <w:p w:rsidR="008867A5" w:rsidRDefault="008867A5" w:rsidP="008867A5">
            <w:pPr>
              <w:pStyle w:val="ListParagraph"/>
            </w:pPr>
            <w:r>
              <w:rPr>
                <w:rFonts w:hint="eastAsia"/>
              </w:rPr>
              <w:t>下面是</w:t>
            </w:r>
            <w:r>
              <w:t>real_server段的一个配置示例：</w:t>
            </w:r>
          </w:p>
          <w:p w:rsidR="008867A5" w:rsidRDefault="008867A5" w:rsidP="008867A5">
            <w:pPr>
              <w:pStyle w:val="ListParagraph"/>
            </w:pPr>
            <w:r>
              <w:t>real_server 192.168.12.132 80 {</w:t>
            </w:r>
          </w:p>
          <w:p w:rsidR="008867A5" w:rsidRDefault="008867A5" w:rsidP="008867A5">
            <w:pPr>
              <w:pStyle w:val="ListParagraph"/>
            </w:pPr>
            <w:r>
              <w:t>weight 3</w:t>
            </w:r>
          </w:p>
          <w:p w:rsidR="008867A5" w:rsidRDefault="008867A5" w:rsidP="008867A5">
            <w:pPr>
              <w:pStyle w:val="ListParagraph"/>
            </w:pPr>
            <w:r>
              <w:t>inhibit_on_failure</w:t>
            </w:r>
          </w:p>
          <w:p w:rsidR="008867A5" w:rsidRDefault="008867A5" w:rsidP="008867A5">
            <w:pPr>
              <w:pStyle w:val="ListParagraph"/>
            </w:pPr>
            <w:r>
              <w:t>notify_up  &lt;STRING&gt; | &lt;QUOTED-STRING&gt;</w:t>
            </w:r>
          </w:p>
          <w:p w:rsidR="008867A5" w:rsidRDefault="008867A5" w:rsidP="008867A5">
            <w:pPr>
              <w:pStyle w:val="ListParagraph"/>
            </w:pPr>
            <w:r>
              <w:t>notify_down &lt;STRING&gt; | &lt;QUOTED-STRING&gt;</w:t>
            </w:r>
          </w:p>
          <w:p w:rsidR="008867A5" w:rsidRDefault="008867A5" w:rsidP="008867A5">
            <w:pPr>
              <w:pStyle w:val="ListParagraph"/>
            </w:pPr>
            <w:r>
              <w:t>}</w:t>
            </w:r>
          </w:p>
          <w:p w:rsidR="008867A5" w:rsidRPr="008867A5" w:rsidRDefault="008867A5" w:rsidP="008867A5">
            <w:pPr>
              <w:ind w:left="0"/>
            </w:pPr>
          </w:p>
        </w:tc>
      </w:tr>
      <w:tr w:rsidR="008867A5" w:rsidTr="001D3367">
        <w:tc>
          <w:tcPr>
            <w:tcW w:w="8388" w:type="dxa"/>
          </w:tcPr>
          <w:p w:rsidR="008867A5" w:rsidRDefault="008867A5" w:rsidP="008867A5">
            <w:pPr>
              <w:ind w:left="0"/>
            </w:pPr>
            <w:r>
              <w:lastRenderedPageBreak/>
              <w:t>weight：用来配置real server节点的权值。权值大小用数字表示，数字越大，权值越高。设置权值的大小可以为不同性能的服务器分配不同的负载，为性能高的服务器设置较高的权值，而为性能较低的服务器设置相对较低的权值，这样才能合理地利用和分配了系统资源。</w:t>
            </w:r>
          </w:p>
          <w:p w:rsidR="008867A5" w:rsidRDefault="008867A5" w:rsidP="008867A5">
            <w:pPr>
              <w:ind w:left="0"/>
            </w:pPr>
            <w:r>
              <w:t>inhibit_on_failure：表示在检测到real server节点失效后，把它的“weight”值设置为0，而不是从IPVS中删除。</w:t>
            </w:r>
          </w:p>
          <w:p w:rsidR="008867A5" w:rsidRDefault="008867A5" w:rsidP="008867A5">
            <w:pPr>
              <w:ind w:left="0"/>
            </w:pPr>
            <w:r>
              <w:t>notify_up：此选项与上面介绍过的notify_maser有相同的功能，后跟一个脚本，表示在检测到real server节点服务处于UP状态后执行的脚本。</w:t>
            </w:r>
          </w:p>
          <w:p w:rsidR="008867A5" w:rsidRDefault="008867A5" w:rsidP="008867A5">
            <w:pPr>
              <w:ind w:left="0"/>
            </w:pPr>
            <w:r>
              <w:t>notify_down：表示在检测到real server节点服务处于DOWN状态后执行的脚本。</w:t>
            </w:r>
          </w:p>
          <w:p w:rsidR="008867A5" w:rsidRDefault="008867A5" w:rsidP="008867A5">
            <w:pPr>
              <w:ind w:left="0"/>
            </w:pPr>
            <w:r>
              <w:rPr>
                <w:rFonts w:hint="eastAsia"/>
              </w:rPr>
              <w:t>健康检测段允许多种检查方式，常见的有</w:t>
            </w:r>
            <w:r>
              <w:t>HTTP_GET、SSL_GET、TCP_CHECK、SMTP_CHECK、MISC_CHECK。首先看TCP_CHECK检测方式示例：</w:t>
            </w:r>
          </w:p>
          <w:p w:rsidR="008867A5" w:rsidRDefault="008867A5" w:rsidP="008867A5">
            <w:pPr>
              <w:ind w:left="0"/>
            </w:pPr>
            <w:r>
              <w:t>TCP_CHECK  {</w:t>
            </w:r>
          </w:p>
          <w:p w:rsidR="008867A5" w:rsidRDefault="008867A5" w:rsidP="008867A5">
            <w:pPr>
              <w:ind w:left="0"/>
            </w:pPr>
            <w:r>
              <w:t>connect_port 80</w:t>
            </w:r>
          </w:p>
          <w:p w:rsidR="008867A5" w:rsidRDefault="008867A5" w:rsidP="008867A5">
            <w:pPr>
              <w:ind w:left="0"/>
            </w:pPr>
            <w:r>
              <w:t xml:space="preserve">            connect_timeout  3 </w:t>
            </w:r>
          </w:p>
          <w:p w:rsidR="008867A5" w:rsidRDefault="008867A5" w:rsidP="008867A5">
            <w:pPr>
              <w:ind w:left="0"/>
            </w:pPr>
            <w:r>
              <w:t xml:space="preserve">            nb_get_retry  3 </w:t>
            </w:r>
          </w:p>
          <w:p w:rsidR="008867A5" w:rsidRDefault="008867A5" w:rsidP="008867A5">
            <w:pPr>
              <w:ind w:left="0"/>
            </w:pPr>
            <w:r>
              <w:t xml:space="preserve">            delay_before_retry  3 </w:t>
            </w:r>
          </w:p>
          <w:p w:rsidR="008867A5" w:rsidRDefault="008867A5" w:rsidP="008867A5">
            <w:pPr>
              <w:ind w:left="0"/>
            </w:pPr>
            <w:r>
              <w:lastRenderedPageBreak/>
              <w:t xml:space="preserve">        }</w:t>
            </w:r>
          </w:p>
          <w:p w:rsidR="008867A5" w:rsidRDefault="008867A5" w:rsidP="008867A5">
            <w:pPr>
              <w:ind w:left="0"/>
            </w:pPr>
            <w:r>
              <w:rPr>
                <w:rFonts w:hint="eastAsia"/>
              </w:rPr>
              <w:t>下面介绍每个选项的含义介。</w:t>
            </w:r>
          </w:p>
          <w:p w:rsidR="008867A5" w:rsidRDefault="008867A5" w:rsidP="008867A5">
            <w:pPr>
              <w:ind w:left="0"/>
            </w:pPr>
            <w:r>
              <w:t>connect_port：健康检查的端口，如果无指定，默认是real_server指定的端口。</w:t>
            </w:r>
          </w:p>
          <w:p w:rsidR="008867A5" w:rsidRDefault="008867A5" w:rsidP="008867A5">
            <w:pPr>
              <w:ind w:left="0"/>
            </w:pPr>
            <w:r>
              <w:t>connect_timeout：表示无响应超时时间，单位是秒，这里是3秒超时。</w:t>
            </w:r>
          </w:p>
          <w:p w:rsidR="008867A5" w:rsidRDefault="008867A5" w:rsidP="008867A5">
            <w:pPr>
              <w:ind w:left="0"/>
            </w:pPr>
            <w:r>
              <w:t>nb_get_retry：表示重试次数，这里是3次。</w:t>
            </w:r>
          </w:p>
          <w:p w:rsidR="008867A5" w:rsidRDefault="008867A5" w:rsidP="008867A5">
            <w:pPr>
              <w:ind w:left="0"/>
            </w:pPr>
            <w:r>
              <w:t>delay_before_retry：表示重试间隔，这里是间隔3秒。</w:t>
            </w:r>
          </w:p>
          <w:p w:rsidR="008867A5" w:rsidRDefault="008867A5" w:rsidP="008867A5">
            <w:pPr>
              <w:ind w:left="0"/>
            </w:pPr>
            <w:r>
              <w:rPr>
                <w:rFonts w:hint="eastAsia"/>
              </w:rPr>
              <w:t>下面是</w:t>
            </w:r>
            <w:r>
              <w:t>HTTP_GET和SSL_GET检测方式的示例：</w:t>
            </w:r>
          </w:p>
          <w:p w:rsidR="008867A5" w:rsidRDefault="008867A5" w:rsidP="008867A5">
            <w:pPr>
              <w:ind w:left="0"/>
            </w:pPr>
            <w:r>
              <w:t>HTTP_GET |SSL_GET</w:t>
            </w:r>
          </w:p>
          <w:p w:rsidR="008867A5" w:rsidRDefault="008867A5" w:rsidP="008867A5">
            <w:pPr>
              <w:ind w:left="0"/>
            </w:pPr>
            <w:r>
              <w:t>{</w:t>
            </w:r>
          </w:p>
          <w:p w:rsidR="008867A5" w:rsidRDefault="008867A5" w:rsidP="008867A5">
            <w:pPr>
              <w:ind w:left="0"/>
            </w:pPr>
            <w:r>
              <w:t xml:space="preserve">url  {         </w:t>
            </w:r>
          </w:p>
          <w:p w:rsidR="008867A5" w:rsidRDefault="008867A5" w:rsidP="008867A5">
            <w:pPr>
              <w:ind w:left="0"/>
            </w:pPr>
            <w:r>
              <w:t>path  /index.html</w:t>
            </w:r>
          </w:p>
          <w:p w:rsidR="008867A5" w:rsidRDefault="008867A5" w:rsidP="008867A5">
            <w:pPr>
              <w:ind w:left="0"/>
            </w:pPr>
            <w:r>
              <w:t>digest  e6c271eb5f017f280cf97ec2f51b02d3</w:t>
            </w:r>
          </w:p>
          <w:p w:rsidR="008867A5" w:rsidRDefault="008867A5" w:rsidP="008867A5">
            <w:pPr>
              <w:ind w:left="0"/>
            </w:pPr>
            <w:r>
              <w:t xml:space="preserve">status_code   200 </w:t>
            </w:r>
          </w:p>
          <w:p w:rsidR="008867A5" w:rsidRDefault="008867A5" w:rsidP="008867A5">
            <w:pPr>
              <w:ind w:left="0"/>
            </w:pPr>
            <w:r>
              <w:t>}</w:t>
            </w:r>
          </w:p>
          <w:p w:rsidR="008867A5" w:rsidRDefault="008867A5" w:rsidP="008867A5">
            <w:pPr>
              <w:ind w:left="0"/>
            </w:pPr>
            <w:r>
              <w:t>connect_port 80</w:t>
            </w:r>
          </w:p>
          <w:p w:rsidR="008867A5" w:rsidRDefault="008867A5" w:rsidP="008867A5">
            <w:pPr>
              <w:ind w:left="0"/>
            </w:pPr>
            <w:r>
              <w:t>bindto  192.168.12.80</w:t>
            </w:r>
          </w:p>
          <w:p w:rsidR="008867A5" w:rsidRDefault="008867A5" w:rsidP="008867A5">
            <w:pPr>
              <w:ind w:left="0"/>
            </w:pPr>
            <w:r>
              <w:t>connect_timeout  3</w:t>
            </w:r>
          </w:p>
          <w:p w:rsidR="008867A5" w:rsidRDefault="008867A5" w:rsidP="008867A5">
            <w:pPr>
              <w:ind w:left="0"/>
            </w:pPr>
            <w:r>
              <w:t xml:space="preserve">nb_get_retry  3 </w:t>
            </w:r>
          </w:p>
          <w:p w:rsidR="008867A5" w:rsidRDefault="008867A5" w:rsidP="008867A5">
            <w:pPr>
              <w:ind w:left="0"/>
            </w:pPr>
            <w:r>
              <w:t xml:space="preserve">delay_before_retry  2 </w:t>
            </w:r>
          </w:p>
          <w:p w:rsidR="008867A5" w:rsidRDefault="008867A5" w:rsidP="008867A5">
            <w:pPr>
              <w:ind w:left="0"/>
            </w:pPr>
            <w:r>
              <w:t>}</w:t>
            </w:r>
          </w:p>
          <w:p w:rsidR="008867A5" w:rsidRDefault="008867A5" w:rsidP="008867A5">
            <w:pPr>
              <w:ind w:left="0"/>
            </w:pPr>
            <w:r>
              <w:rPr>
                <w:rFonts w:hint="eastAsia"/>
              </w:rPr>
              <w:t>下面介绍每个选项的含义。</w:t>
            </w:r>
          </w:p>
          <w:p w:rsidR="008867A5" w:rsidRDefault="008867A5" w:rsidP="008867A5">
            <w:pPr>
              <w:ind w:left="0"/>
            </w:pPr>
            <w:r>
              <w:t>url：用来指定HTTP/SSL检查的URL信息，可以指定多个URL。</w:t>
            </w:r>
          </w:p>
          <w:p w:rsidR="008867A5" w:rsidRDefault="008867A5" w:rsidP="008867A5">
            <w:pPr>
              <w:ind w:left="0"/>
            </w:pPr>
            <w:r>
              <w:t>path：后跟详细的URL路径。</w:t>
            </w:r>
          </w:p>
          <w:p w:rsidR="008867A5" w:rsidRDefault="008867A5" w:rsidP="008867A5">
            <w:pPr>
              <w:ind w:left="0"/>
            </w:pPr>
            <w:r>
              <w:t>digest：SSL检查后的摘要信息，这些摘要信息可以通过genhash命令工具获取。例如：genhash -s 192.168.12.80 -p 80 -u /index.html。</w:t>
            </w:r>
          </w:p>
          <w:p w:rsidR="008867A5" w:rsidRDefault="008867A5" w:rsidP="008867A5">
            <w:pPr>
              <w:ind w:left="0"/>
            </w:pPr>
            <w:r>
              <w:t>status_code：指定HTTP检查返回正常状态码的类型，一般是200。</w:t>
            </w:r>
          </w:p>
          <w:p w:rsidR="008867A5" w:rsidRDefault="008867A5" w:rsidP="008867A5">
            <w:pPr>
              <w:ind w:left="0"/>
            </w:pPr>
            <w:r>
              <w:t>bindto：表示通过此地址来发送请求对服务器进行健康检查。</w:t>
            </w:r>
          </w:p>
          <w:p w:rsidR="008867A5" w:rsidRDefault="008867A5" w:rsidP="008867A5">
            <w:pPr>
              <w:ind w:left="0"/>
            </w:pPr>
            <w:r>
              <w:rPr>
                <w:rFonts w:hint="eastAsia"/>
              </w:rPr>
              <w:t>下面是</w:t>
            </w:r>
            <w:r>
              <w:t>MISC_CHECK检测方式的示例:</w:t>
            </w:r>
          </w:p>
          <w:p w:rsidR="008867A5" w:rsidRDefault="008867A5" w:rsidP="008867A5">
            <w:pPr>
              <w:ind w:left="0"/>
            </w:pPr>
            <w:r>
              <w:t>MISC_CHECK</w:t>
            </w:r>
          </w:p>
          <w:p w:rsidR="008867A5" w:rsidRDefault="008867A5" w:rsidP="008867A5">
            <w:pPr>
              <w:ind w:left="0"/>
            </w:pPr>
            <w:r>
              <w:t>{</w:t>
            </w:r>
          </w:p>
          <w:p w:rsidR="008867A5" w:rsidRDefault="008867A5" w:rsidP="008867A5">
            <w:pPr>
              <w:ind w:left="0"/>
            </w:pPr>
            <w:r>
              <w:t>misc_path  /usr/local/bin/script.sh</w:t>
            </w:r>
          </w:p>
          <w:p w:rsidR="008867A5" w:rsidRDefault="008867A5" w:rsidP="008867A5">
            <w:pPr>
              <w:ind w:left="0"/>
            </w:pPr>
            <w:r>
              <w:t>misc_timeout  5</w:t>
            </w:r>
          </w:p>
          <w:p w:rsidR="008867A5" w:rsidRDefault="008867A5" w:rsidP="008867A5">
            <w:pPr>
              <w:ind w:left="0"/>
            </w:pPr>
            <w:r>
              <w:t>! misc_dynamic</w:t>
            </w:r>
          </w:p>
          <w:p w:rsidR="008867A5" w:rsidRDefault="008867A5" w:rsidP="008867A5">
            <w:pPr>
              <w:ind w:left="0"/>
            </w:pPr>
            <w:r>
              <w:t>}</w:t>
            </w:r>
          </w:p>
          <w:p w:rsidR="008867A5" w:rsidRDefault="008867A5" w:rsidP="008867A5">
            <w:pPr>
              <w:ind w:left="0"/>
            </w:pPr>
            <w:r>
              <w:lastRenderedPageBreak/>
              <w:t>MISC健康检查方式可以通过执行一个外部程序来判断real server节点的服务状态，使用非常灵活。以下是常用的几个选项的含义。</w:t>
            </w:r>
          </w:p>
          <w:p w:rsidR="008867A5" w:rsidRDefault="008867A5" w:rsidP="008867A5">
            <w:pPr>
              <w:ind w:left="0"/>
            </w:pPr>
            <w:r>
              <w:t>misc_path：用来指定一个外部程序或者一个脚本路径。</w:t>
            </w:r>
          </w:p>
          <w:p w:rsidR="008867A5" w:rsidRDefault="008867A5" w:rsidP="008867A5">
            <w:pPr>
              <w:ind w:left="0"/>
            </w:pPr>
            <w:r>
              <w:t>misc_timeout：设定执行脚本的超时时间。</w:t>
            </w:r>
          </w:p>
          <w:p w:rsidR="008867A5" w:rsidRPr="001D3367" w:rsidRDefault="008867A5" w:rsidP="008867A5">
            <w:pPr>
              <w:ind w:left="0"/>
            </w:pPr>
            <w:r>
              <w:t>misc_dynamic：表示是否启用动态调整real server节点权重，“!misc_dynamic”表示不启用，相反则表示启用。在启用这功能后，Keepalived的healthchecker进程将通过退出状态码来动态调整real server节点的“weight”值，如果返回状态码为0，表示健康检查正常，real server节点权重保持不变；如果返回状态码为1，表示健康检查失败，那么就将real server节点权重设置为0；如果返回状态码为2~255之间任意数值，表示健康检查正常，但real server节点的权重将被设置为返回状态码减2，例如返回状态码为10，real server节点权重将被设置为8（10-2）。</w:t>
            </w:r>
          </w:p>
        </w:tc>
      </w:tr>
    </w:tbl>
    <w:p w:rsidR="009215F5" w:rsidRPr="000028D5" w:rsidRDefault="00BB0412" w:rsidP="00E42FF3">
      <w:r w:rsidRPr="00BB0412">
        <w:rPr>
          <w:rFonts w:hint="eastAsia"/>
          <w:color w:val="FF0000"/>
        </w:rPr>
        <w:lastRenderedPageBreak/>
        <w:t>注意</w:t>
      </w:r>
      <w:r>
        <w:rPr>
          <w:rFonts w:hint="eastAsia"/>
        </w:rPr>
        <w:t>：</w:t>
      </w:r>
      <w:r w:rsidRPr="00BB0412">
        <w:rPr>
          <w:rFonts w:hint="eastAsia"/>
        </w:rPr>
        <w:t>在配置</w:t>
      </w:r>
      <w:r w:rsidRPr="00BB0412">
        <w:t>Keepalived.conf时，需要特别注意配置文件的语法格式，因为Keepalived在启动时并不检测配置文件的正确性，即使没有配置文件，Keepalived也照样能够启动，所以一定要保证配置文件正确。</w:t>
      </w:r>
    </w:p>
    <w:p w:rsidR="00E42FF3" w:rsidRPr="00E42FF3" w:rsidRDefault="002F5EC5" w:rsidP="00E42FF3">
      <w:pPr>
        <w:pStyle w:val="Heading1"/>
      </w:pPr>
      <w:r>
        <w:t>Keepalived</w:t>
      </w:r>
      <w:r>
        <w:rPr>
          <w:rFonts w:hint="eastAsia"/>
        </w:rPr>
        <w:t>应用实例</w:t>
      </w:r>
    </w:p>
    <w:p w:rsidR="00FD62CA" w:rsidRDefault="00FD62CA" w:rsidP="00FD62CA">
      <w:pPr>
        <w:pStyle w:val="Heading2"/>
        <w:numPr>
          <w:ilvl w:val="0"/>
          <w:numId w:val="22"/>
        </w:numPr>
      </w:pPr>
      <w:r>
        <w:rPr>
          <w:rFonts w:hint="eastAsia"/>
        </w:rPr>
        <w:t>LVS+Keepalived</w:t>
      </w:r>
      <w:r>
        <w:rPr>
          <w:rFonts w:hint="eastAsia"/>
        </w:rPr>
        <w:t>实现负载均衡</w:t>
      </w:r>
    </w:p>
    <w:p w:rsidR="00FD62CA" w:rsidRDefault="0077560B" w:rsidP="00FD62CA">
      <w:r>
        <w:rPr>
          <w:noProof/>
        </w:rPr>
        <w:drawing>
          <wp:inline distT="0" distB="0" distL="0" distR="0">
            <wp:extent cx="5479649" cy="3305175"/>
            <wp:effectExtent l="19050" t="0" r="675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60B" w:rsidRDefault="0077560B" w:rsidP="00FD62CA">
      <w:r>
        <w:rPr>
          <w:rFonts w:hint="eastAsia"/>
        </w:rPr>
        <w:lastRenderedPageBreak/>
        <w:t>第一步：网卡设置</w:t>
      </w:r>
    </w:p>
    <w:p w:rsidR="0077560B" w:rsidRDefault="0077560B" w:rsidP="00FD62CA">
      <w:r>
        <w:rPr>
          <w:rFonts w:hint="eastAsia"/>
        </w:rPr>
        <w:t>第二步：</w:t>
      </w:r>
      <w:r>
        <w:t>LVS+Keepalived</w:t>
      </w:r>
      <w:r>
        <w:rPr>
          <w:rFonts w:hint="eastAsia"/>
        </w:rPr>
        <w:t>的安装</w:t>
      </w:r>
    </w:p>
    <w:p w:rsidR="0077560B" w:rsidRDefault="0077560B" w:rsidP="00FD62CA">
      <w:r>
        <w:rPr>
          <w:rFonts w:hint="eastAsia"/>
        </w:rPr>
        <w:t>第三步：配置/etc/keepalived/keepalived.conf,对于备LVS机器只需要将</w:t>
      </w:r>
      <w:r>
        <w:t>MASTER</w:t>
      </w:r>
      <w:r w:rsidR="00CD0224">
        <w:rPr>
          <w:rFonts w:hint="eastAsia"/>
        </w:rPr>
        <w:t>改成SLAVE，优先级低于100即可。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7560B" w:rsidTr="0077560B">
        <w:tc>
          <w:tcPr>
            <w:tcW w:w="8388" w:type="dxa"/>
          </w:tcPr>
          <w:p w:rsidR="0077560B" w:rsidRDefault="0077560B" w:rsidP="0077560B">
            <w:pPr>
              <w:ind w:left="0"/>
            </w:pPr>
            <w:r>
              <w:t>! Configuration File for keepalived</w:t>
            </w:r>
          </w:p>
          <w:p w:rsidR="0077560B" w:rsidRDefault="0077560B" w:rsidP="0077560B">
            <w:pPr>
              <w:ind w:left="0"/>
            </w:pPr>
            <w:r>
              <w:t>global_defs {</w:t>
            </w:r>
          </w:p>
          <w:p w:rsidR="0077560B" w:rsidRDefault="0077560B" w:rsidP="0077560B">
            <w:pPr>
              <w:ind w:left="0"/>
            </w:pPr>
            <w:r>
              <w:t xml:space="preserve">    notification_email {</w:t>
            </w:r>
          </w:p>
          <w:p w:rsidR="0077560B" w:rsidRDefault="0077560B" w:rsidP="0077560B">
            <w:pPr>
              <w:ind w:left="0"/>
            </w:pPr>
            <w:r>
              <w:t xml:space="preserve">        h861336327@163.com</w:t>
            </w:r>
          </w:p>
          <w:p w:rsidR="0077560B" w:rsidRDefault="0077560B" w:rsidP="0077560B">
            <w:pPr>
              <w:ind w:left="0"/>
            </w:pPr>
            <w:r>
              <w:t xml:space="preserve">    }</w:t>
            </w:r>
          </w:p>
          <w:p w:rsidR="0077560B" w:rsidRDefault="0077560B" w:rsidP="0077560B">
            <w:pPr>
              <w:ind w:left="0"/>
            </w:pPr>
            <w:r>
              <w:t xml:space="preserve">    notification_email_from sns-lvs@gmail.com</w:t>
            </w:r>
          </w:p>
          <w:p w:rsidR="0077560B" w:rsidRDefault="0077560B" w:rsidP="0077560B">
            <w:pPr>
              <w:ind w:left="0"/>
            </w:pPr>
            <w:r>
              <w:t xml:space="preserve">    smtp_server 127.0.0.1</w:t>
            </w:r>
          </w:p>
          <w:p w:rsidR="0077560B" w:rsidRDefault="0077560B" w:rsidP="0077560B">
            <w:pPr>
              <w:ind w:left="0"/>
            </w:pPr>
            <w:r>
              <w:t xml:space="preserve">    router_id LVS_DEVEL</w:t>
            </w:r>
          </w:p>
          <w:p w:rsidR="0077560B" w:rsidRDefault="0077560B" w:rsidP="0077560B">
            <w:pPr>
              <w:ind w:left="0"/>
            </w:pPr>
            <w:r>
              <w:t>}</w:t>
            </w:r>
          </w:p>
          <w:p w:rsidR="0077560B" w:rsidRDefault="0077560B" w:rsidP="0077560B">
            <w:pPr>
              <w:ind w:left="0"/>
            </w:pPr>
          </w:p>
          <w:p w:rsidR="0077560B" w:rsidRDefault="0077560B" w:rsidP="0077560B">
            <w:pPr>
              <w:ind w:left="0"/>
            </w:pPr>
            <w:r>
              <w:t>vrrp_instance VI_1 {</w:t>
            </w:r>
          </w:p>
          <w:p w:rsidR="0077560B" w:rsidRDefault="0077560B" w:rsidP="0077560B">
            <w:pPr>
              <w:ind w:left="0"/>
            </w:pPr>
            <w:r>
              <w:t xml:space="preserve">    state MASTER</w:t>
            </w:r>
          </w:p>
          <w:p w:rsidR="0077560B" w:rsidRDefault="0077560B" w:rsidP="0077560B">
            <w:pPr>
              <w:ind w:left="0"/>
            </w:pPr>
            <w:r>
              <w:t xml:space="preserve">    interface eth0</w:t>
            </w:r>
          </w:p>
          <w:p w:rsidR="0077560B" w:rsidRDefault="0077560B" w:rsidP="0077560B">
            <w:pPr>
              <w:ind w:left="0"/>
            </w:pPr>
            <w:r>
              <w:t xml:space="preserve">    virtual_router_id 51</w:t>
            </w:r>
          </w:p>
          <w:p w:rsidR="0077560B" w:rsidRDefault="0077560B" w:rsidP="0077560B">
            <w:pPr>
              <w:ind w:left="0"/>
            </w:pPr>
            <w:r>
              <w:t xml:space="preserve">    priority 100</w:t>
            </w:r>
          </w:p>
          <w:p w:rsidR="0077560B" w:rsidRDefault="0077560B" w:rsidP="0077560B">
            <w:pPr>
              <w:ind w:left="0"/>
            </w:pPr>
            <w:r>
              <w:t xml:space="preserve">    advert_int 1</w:t>
            </w:r>
          </w:p>
          <w:p w:rsidR="0077560B" w:rsidRDefault="0077560B" w:rsidP="0077560B">
            <w:pPr>
              <w:ind w:left="0"/>
            </w:pPr>
            <w:r>
              <w:t xml:space="preserve">    authentication {</w:t>
            </w:r>
          </w:p>
          <w:p w:rsidR="0077560B" w:rsidRDefault="0077560B" w:rsidP="0077560B">
            <w:pPr>
              <w:ind w:left="0"/>
            </w:pPr>
            <w:r>
              <w:t xml:space="preserve">        auth_type PASS</w:t>
            </w:r>
          </w:p>
          <w:p w:rsidR="0077560B" w:rsidRDefault="0077560B" w:rsidP="0077560B">
            <w:pPr>
              <w:ind w:left="0"/>
            </w:pPr>
            <w:r>
              <w:t xml:space="preserve">        auth_pass 1111</w:t>
            </w:r>
          </w:p>
          <w:p w:rsidR="0077560B" w:rsidRDefault="0077560B" w:rsidP="0077560B">
            <w:pPr>
              <w:ind w:left="0"/>
            </w:pPr>
            <w:r>
              <w:t xml:space="preserve">    }</w:t>
            </w:r>
          </w:p>
          <w:p w:rsidR="0077560B" w:rsidRDefault="0077560B" w:rsidP="0077560B">
            <w:pPr>
              <w:ind w:left="0"/>
            </w:pPr>
            <w:r>
              <w:t xml:space="preserve">    virtual_ipaddress {</w:t>
            </w:r>
          </w:p>
          <w:p w:rsidR="0077560B" w:rsidRDefault="0077560B" w:rsidP="0077560B">
            <w:pPr>
              <w:ind w:left="0"/>
            </w:pPr>
            <w:r>
              <w:t xml:space="preserve">        203.93.236.148</w:t>
            </w:r>
          </w:p>
          <w:p w:rsidR="0077560B" w:rsidRDefault="0077560B" w:rsidP="0077560B">
            <w:pPr>
              <w:ind w:left="0"/>
            </w:pPr>
            <w:r>
              <w:t xml:space="preserve">    }</w:t>
            </w:r>
          </w:p>
          <w:p w:rsidR="0077560B" w:rsidRDefault="0077560B" w:rsidP="0077560B">
            <w:pPr>
              <w:ind w:left="0"/>
            </w:pPr>
            <w:r>
              <w:t>}</w:t>
            </w:r>
          </w:p>
          <w:p w:rsidR="0077560B" w:rsidRDefault="0077560B" w:rsidP="0077560B">
            <w:pPr>
              <w:ind w:left="0"/>
            </w:pPr>
          </w:p>
          <w:p w:rsidR="0077560B" w:rsidRDefault="0077560B" w:rsidP="0077560B">
            <w:pPr>
              <w:ind w:left="0"/>
            </w:pPr>
            <w:r>
              <w:t>virtual_server 203.93.236.148 80 {</w:t>
            </w:r>
          </w:p>
          <w:p w:rsidR="0077560B" w:rsidRDefault="0077560B" w:rsidP="0077560B">
            <w:pPr>
              <w:ind w:left="0"/>
            </w:pPr>
            <w:r>
              <w:t xml:space="preserve">    delay_loop 6</w:t>
            </w:r>
          </w:p>
          <w:p w:rsidR="0077560B" w:rsidRDefault="0077560B" w:rsidP="0077560B">
            <w:pPr>
              <w:ind w:left="0"/>
            </w:pPr>
            <w:r>
              <w:t xml:space="preserve">    lb_algo wrr</w:t>
            </w:r>
          </w:p>
          <w:p w:rsidR="0077560B" w:rsidRDefault="0077560B" w:rsidP="0077560B">
            <w:pPr>
              <w:ind w:left="0"/>
            </w:pPr>
            <w:r>
              <w:t xml:space="preserve">    lb_kind DR</w:t>
            </w:r>
          </w:p>
          <w:p w:rsidR="0077560B" w:rsidRDefault="0077560B" w:rsidP="0077560B">
            <w:pPr>
              <w:ind w:left="0"/>
            </w:pPr>
            <w:r>
              <w:lastRenderedPageBreak/>
              <w:t xml:space="preserve">    persistence_timeout 60</w:t>
            </w:r>
          </w:p>
          <w:p w:rsidR="0077560B" w:rsidRDefault="0077560B" w:rsidP="0077560B">
            <w:pPr>
              <w:ind w:left="0"/>
            </w:pPr>
            <w:r>
              <w:t xml:space="preserve">    protocol TCP</w:t>
            </w:r>
          </w:p>
          <w:p w:rsidR="0077560B" w:rsidRDefault="0077560B" w:rsidP="0077560B">
            <w:pPr>
              <w:ind w:left="0"/>
            </w:pPr>
            <w:r>
              <w:t xml:space="preserve">    real_server 203.93.236.146 80 {</w:t>
            </w:r>
          </w:p>
          <w:p w:rsidR="0077560B" w:rsidRDefault="0077560B" w:rsidP="0077560B">
            <w:pPr>
              <w:ind w:left="0"/>
            </w:pPr>
            <w:r>
              <w:t xml:space="preserve">        weight 3</w:t>
            </w:r>
          </w:p>
          <w:p w:rsidR="0077560B" w:rsidRDefault="0077560B" w:rsidP="0077560B">
            <w:pPr>
              <w:ind w:left="0"/>
            </w:pPr>
            <w:r>
              <w:t xml:space="preserve">        TCP_CHECK {</w:t>
            </w:r>
          </w:p>
          <w:p w:rsidR="0077560B" w:rsidRDefault="0077560B" w:rsidP="0077560B">
            <w:pPr>
              <w:ind w:left="0"/>
            </w:pPr>
            <w:r>
              <w:t xml:space="preserve">            connect_timeout 10</w:t>
            </w:r>
          </w:p>
          <w:p w:rsidR="0077560B" w:rsidRDefault="0077560B" w:rsidP="0077560B">
            <w:pPr>
              <w:ind w:left="0"/>
            </w:pPr>
            <w:r>
              <w:t xml:space="preserve">            nb_get_retry 3</w:t>
            </w:r>
          </w:p>
          <w:p w:rsidR="0077560B" w:rsidRDefault="0077560B" w:rsidP="0077560B">
            <w:pPr>
              <w:ind w:left="0"/>
            </w:pPr>
            <w:r>
              <w:t xml:space="preserve">            delay_before_retry 3</w:t>
            </w:r>
          </w:p>
          <w:p w:rsidR="0077560B" w:rsidRDefault="0077560B" w:rsidP="0077560B">
            <w:pPr>
              <w:ind w:left="0"/>
            </w:pPr>
            <w:r>
              <w:t xml:space="preserve">            connect_port 80</w:t>
            </w:r>
          </w:p>
          <w:p w:rsidR="0077560B" w:rsidRDefault="0077560B" w:rsidP="0077560B">
            <w:pPr>
              <w:ind w:left="0"/>
            </w:pPr>
            <w:r>
              <w:t xml:space="preserve">        }</w:t>
            </w:r>
          </w:p>
          <w:p w:rsidR="0077560B" w:rsidRDefault="0077560B" w:rsidP="0077560B">
            <w:pPr>
              <w:ind w:left="0"/>
            </w:pPr>
            <w:r>
              <w:t xml:space="preserve">    } </w:t>
            </w:r>
          </w:p>
          <w:p w:rsidR="0077560B" w:rsidRDefault="0077560B" w:rsidP="0077560B">
            <w:pPr>
              <w:ind w:left="0"/>
            </w:pPr>
            <w:r>
              <w:t xml:space="preserve">    real_server 203.93.236.14780 {</w:t>
            </w:r>
          </w:p>
          <w:p w:rsidR="0077560B" w:rsidRDefault="0077560B" w:rsidP="0077560B">
            <w:pPr>
              <w:ind w:left="0"/>
            </w:pPr>
            <w:r>
              <w:t xml:space="preserve">        weight 3</w:t>
            </w:r>
          </w:p>
          <w:p w:rsidR="0077560B" w:rsidRDefault="0077560B" w:rsidP="0077560B">
            <w:pPr>
              <w:ind w:left="0"/>
            </w:pPr>
            <w:r>
              <w:t xml:space="preserve">        TCP_CHECK {</w:t>
            </w:r>
          </w:p>
          <w:p w:rsidR="0077560B" w:rsidRDefault="0077560B" w:rsidP="0077560B">
            <w:pPr>
              <w:ind w:left="0"/>
            </w:pPr>
            <w:r>
              <w:t xml:space="preserve">            connect_timeout 10</w:t>
            </w:r>
          </w:p>
          <w:p w:rsidR="0077560B" w:rsidRDefault="0077560B" w:rsidP="0077560B">
            <w:pPr>
              <w:ind w:left="0"/>
            </w:pPr>
            <w:r>
              <w:t xml:space="preserve">            nb_get_retry 3</w:t>
            </w:r>
          </w:p>
          <w:p w:rsidR="0077560B" w:rsidRDefault="0077560B" w:rsidP="0077560B">
            <w:pPr>
              <w:ind w:left="0"/>
            </w:pPr>
            <w:r>
              <w:t xml:space="preserve">            delay_before_retry 3</w:t>
            </w:r>
          </w:p>
          <w:p w:rsidR="0077560B" w:rsidRDefault="0077560B" w:rsidP="0077560B">
            <w:pPr>
              <w:ind w:left="0"/>
            </w:pPr>
            <w:r>
              <w:t xml:space="preserve">            connect_port 80</w:t>
            </w:r>
          </w:p>
          <w:p w:rsidR="0077560B" w:rsidRDefault="0077560B" w:rsidP="0077560B">
            <w:pPr>
              <w:ind w:left="0"/>
            </w:pPr>
            <w:r>
              <w:t xml:space="preserve">        }</w:t>
            </w:r>
          </w:p>
          <w:p w:rsidR="0077560B" w:rsidRDefault="0077560B" w:rsidP="0077560B">
            <w:pPr>
              <w:ind w:left="0"/>
            </w:pPr>
            <w:r>
              <w:t xml:space="preserve">    }</w:t>
            </w:r>
          </w:p>
          <w:p w:rsidR="0077560B" w:rsidRDefault="0077560B" w:rsidP="0077560B">
            <w:pPr>
              <w:ind w:left="0"/>
            </w:pPr>
            <w:r>
              <w:t>}</w:t>
            </w:r>
          </w:p>
        </w:tc>
      </w:tr>
    </w:tbl>
    <w:p w:rsidR="0077560B" w:rsidRDefault="0077560B" w:rsidP="00FD62CA"/>
    <w:p w:rsidR="00B71580" w:rsidRDefault="00B71580" w:rsidP="00FD62CA"/>
    <w:p w:rsidR="00B71580" w:rsidRPr="00FD62CA" w:rsidRDefault="00B71580" w:rsidP="00FD62CA"/>
    <w:p w:rsidR="00FD62CA" w:rsidRDefault="00FD62CA" w:rsidP="00FD62CA">
      <w:pPr>
        <w:pStyle w:val="Heading2"/>
      </w:pPr>
      <w:r>
        <w:rPr>
          <w:rFonts w:hint="eastAsia"/>
        </w:rPr>
        <w:t>通过</w:t>
      </w:r>
      <w:r>
        <w:rPr>
          <w:rFonts w:hint="eastAsia"/>
        </w:rPr>
        <w:t>vrrp_script</w:t>
      </w:r>
      <w:r>
        <w:rPr>
          <w:rFonts w:hint="eastAsia"/>
        </w:rPr>
        <w:t>实现对集群资源的监控</w:t>
      </w:r>
    </w:p>
    <w:p w:rsidR="00FD62CA" w:rsidRDefault="0017329E" w:rsidP="0017329E">
      <w:pPr>
        <w:ind w:firstLine="360"/>
      </w:pPr>
      <w:r>
        <w:t>vrrp_script</w:t>
      </w:r>
      <w:r>
        <w:rPr>
          <w:rFonts w:hint="eastAsia"/>
        </w:rPr>
        <w:t>模块专门用于对集群中服务资源进行监控。于此模块一起时的还有track_script模块。在此模块中可以引入监控脚本实现对服务，端口等多方面的监控。track_script模块主要用来调用</w:t>
      </w:r>
      <w:r>
        <w:t>vrrp_script</w:t>
      </w:r>
      <w:r>
        <w:rPr>
          <w:rFonts w:hint="eastAsia"/>
        </w:rPr>
        <w:t>模块是Keepalived执行对集群服务资源的检测。</w:t>
      </w:r>
    </w:p>
    <w:p w:rsidR="00B71580" w:rsidRPr="00FD62CA" w:rsidRDefault="00B71580" w:rsidP="00FD62CA"/>
    <w:p w:rsidR="00FD62CA" w:rsidRDefault="00FD62CA" w:rsidP="00FD62CA">
      <w:pPr>
        <w:pStyle w:val="Heading2"/>
      </w:pPr>
      <w:r>
        <w:rPr>
          <w:rFonts w:hint="eastAsia"/>
        </w:rPr>
        <w:lastRenderedPageBreak/>
        <w:t>Keepalived</w:t>
      </w:r>
      <w:r>
        <w:rPr>
          <w:rFonts w:hint="eastAsia"/>
        </w:rPr>
        <w:t>集群中</w:t>
      </w:r>
      <w:r>
        <w:rPr>
          <w:rFonts w:hint="eastAsia"/>
        </w:rPr>
        <w:t>MASTE</w:t>
      </w:r>
      <w:r>
        <w:rPr>
          <w:rFonts w:hint="eastAsia"/>
        </w:rPr>
        <w:t>和</w:t>
      </w:r>
      <w:r>
        <w:rPr>
          <w:rFonts w:hint="eastAsia"/>
        </w:rPr>
        <w:t>BACKUP</w:t>
      </w:r>
      <w:r>
        <w:rPr>
          <w:rFonts w:hint="eastAsia"/>
        </w:rPr>
        <w:t>角色的选取</w:t>
      </w:r>
    </w:p>
    <w:p w:rsidR="00A806C8" w:rsidRDefault="00A806C8" w:rsidP="00A806C8">
      <w:pPr>
        <w:ind w:firstLine="360"/>
      </w:pPr>
      <w:r>
        <w:rPr>
          <w:rFonts w:hint="eastAsia"/>
        </w:rPr>
        <w:t>在Keepalived集群中，其实并没有严格意义上的主、备节点，虽然可以在Keepalived配置文件中设置“state”选项为“MASTER”状态，但是这并不意味着此节点一直就是Master角色。控制节点角色的是Keepalived配置文件中的“priority”值，但并它并不控制所有节点的角色，另一个能改变节点角色的是在vrrp_script模块中设置的“weight”值，这两个选项对应的都是一个整数值，其中“weight”值可以是个负整数，一个节点在集群中的角色就是通过这两个值的大小决定的。</w:t>
      </w:r>
    </w:p>
    <w:p w:rsidR="00A806C8" w:rsidRDefault="00A806C8" w:rsidP="000A20F2">
      <w:r>
        <w:rPr>
          <w:rFonts w:hint="eastAsia"/>
        </w:rPr>
        <w:t>在一个一主多备的Keepalived集群中，“priority”值最大的将成为集群中的Master节点，而其他都是Backup节点。在Master节点发生故障后，Backup节点之间将进行“民主选举”，通过对节点优先级值“priority”和““weight”的计算，选出新的Master节点接管集群服务。</w:t>
      </w:r>
    </w:p>
    <w:p w:rsidR="00A806C8" w:rsidRDefault="00A806C8" w:rsidP="000106BF">
      <w:pPr>
        <w:ind w:firstLine="360"/>
      </w:pPr>
      <w:r>
        <w:rPr>
          <w:rFonts w:hint="eastAsia"/>
        </w:rPr>
        <w:t>在vrrp_script模块中，如果不设置“weight”选项值，那么集群优先级的选择将由Keepalived配置文件中的“priority”值决定，而在需要对集群中优先级进行灵活控制时，可以通过在vrrp_script模块中设置“weight”值来实现。下面列举一个实例来具体说明。</w:t>
      </w:r>
    </w:p>
    <w:p w:rsidR="00A806C8" w:rsidRDefault="00A806C8" w:rsidP="000106BF">
      <w:r>
        <w:rPr>
          <w:rFonts w:hint="eastAsia"/>
        </w:rPr>
        <w:t>假定有A和B两节点组成的Keepalived集群，在A节点keepalived.conf文件中，设置“priority”值为100，而在B节点keepalived.conf文件中，设置“priority”值为80，并且A、B两个节点都使用了“vrrp_script”模块来监控mysql服务，同时都设置“weight”值为10，那么将会发生如下情况。</w:t>
      </w:r>
    </w:p>
    <w:p w:rsidR="00A806C8" w:rsidRDefault="00A806C8" w:rsidP="000106BF">
      <w:r>
        <w:rPr>
          <w:rFonts w:hint="eastAsia"/>
        </w:rPr>
        <w:t>在两节点都启动Keepalived服务后，正常情况是A节点将成为集群中的Master节点，而B自动成为Backup节点，此时将A节点的mysql服务关闭，通过查看日志发现，并没有出现B节点接管A节点的日志，B节点仍然处于Backup状态，而A节点依旧是Master状态，在这种情况下整个HA集群将失去意义。</w:t>
      </w:r>
    </w:p>
    <w:p w:rsidR="00A806C8" w:rsidRDefault="00A806C8" w:rsidP="000106BF">
      <w:r>
        <w:rPr>
          <w:rFonts w:hint="eastAsia"/>
        </w:rPr>
        <w:t>下面就分析一下产生这种情况的原因，这也就是Keepalived集群中主、备角色选举策略的问题。下面总结了在Keepalived中使用vrrp_script模块时整个集群角色的选举算法，由于“weight”值可以是正数也可以是负数，因此，要分两种情况进行说明。</w:t>
      </w:r>
    </w:p>
    <w:p w:rsidR="00A806C8" w:rsidRDefault="00A806C8" w:rsidP="00A806C8">
      <w:r>
        <w:rPr>
          <w:rFonts w:hint="eastAsia"/>
        </w:rPr>
        <w:lastRenderedPageBreak/>
        <w:t>1.</w:t>
      </w:r>
      <w:r>
        <w:rPr>
          <w:rStyle w:val="apple-tab-span"/>
          <w:rFonts w:ascii="宋体" w:eastAsia="宋体" w:hAnsi="宋体" w:hint="eastAsia"/>
          <w:color w:val="555555"/>
          <w:sz w:val="21"/>
          <w:szCs w:val="21"/>
        </w:rPr>
        <w:tab/>
      </w:r>
      <w:r>
        <w:rPr>
          <w:rFonts w:hint="eastAsia"/>
        </w:rPr>
        <w:t>“weight”值为正数时</w:t>
      </w:r>
    </w:p>
    <w:p w:rsidR="00A806C8" w:rsidRDefault="00A806C8" w:rsidP="00A806C8">
      <w:r>
        <w:rPr>
          <w:rFonts w:hint="eastAsia"/>
        </w:rPr>
        <w:t>在vrrp_script中指定的脚本如果检测成功，那么Master节点的权值将是“weight值与”priority“值之和，如果脚本检测失败，那么Master节点的权值保持为“priority”值，因此切换策略为：</w:t>
      </w:r>
    </w:p>
    <w:p w:rsidR="00A806C8" w:rsidRDefault="00A806C8" w:rsidP="00A806C8">
      <w:r>
        <w:rPr>
          <w:rStyle w:val="apple-tab-span"/>
          <w:rFonts w:ascii="宋体" w:eastAsia="宋体" w:hAnsi="宋体" w:hint="eastAsia"/>
          <w:color w:val="555555"/>
          <w:sz w:val="21"/>
          <w:szCs w:val="21"/>
        </w:rPr>
        <w:tab/>
      </w:r>
      <w:r w:rsidRPr="00A85CAB">
        <w:rPr>
          <w:rFonts w:hint="eastAsia"/>
          <w:color w:val="FF0000"/>
        </w:rPr>
        <w:t>Master节点“vrrp_script”脚本检测失败时</w:t>
      </w:r>
      <w:r w:rsidR="00A85CAB">
        <w:rPr>
          <w:rFonts w:hint="eastAsia"/>
        </w:rPr>
        <w:t>：</w:t>
      </w:r>
      <w:r>
        <w:rPr>
          <w:rFonts w:hint="eastAsia"/>
        </w:rPr>
        <w:t>如果Master节点“priority”值小于Backup节点“weight值与”priority“值之和，将发生主、备切换。</w:t>
      </w:r>
    </w:p>
    <w:p w:rsidR="00A806C8" w:rsidRDefault="00A806C8" w:rsidP="00A806C8">
      <w:r w:rsidRPr="00A85CAB">
        <w:rPr>
          <w:rStyle w:val="apple-tab-span"/>
          <w:rFonts w:ascii="宋体" w:eastAsia="宋体" w:hAnsi="宋体" w:hint="eastAsia"/>
          <w:color w:val="FF0000"/>
          <w:sz w:val="21"/>
          <w:szCs w:val="21"/>
        </w:rPr>
        <w:tab/>
      </w:r>
      <w:r w:rsidRPr="00A85CAB">
        <w:rPr>
          <w:rFonts w:hint="eastAsia"/>
          <w:color w:val="FF0000"/>
        </w:rPr>
        <w:t>Master节点“vrrp_script”脚本检测成功时</w:t>
      </w:r>
      <w:r w:rsidR="00A85CAB">
        <w:rPr>
          <w:rFonts w:hint="eastAsia"/>
        </w:rPr>
        <w:t>：</w:t>
      </w:r>
      <w:r>
        <w:rPr>
          <w:rFonts w:hint="eastAsia"/>
        </w:rPr>
        <w:t>如果Master节点“weight”值与“priority”值之和大于Backup节点“weight”值与“priority”值之和，主节点依然为主节点，不发生切换。</w:t>
      </w:r>
    </w:p>
    <w:p w:rsidR="00A806C8" w:rsidRDefault="00A806C8" w:rsidP="00A806C8"/>
    <w:p w:rsidR="00A806C8" w:rsidRDefault="00A806C8" w:rsidP="00A806C8">
      <w:r>
        <w:rPr>
          <w:rFonts w:hint="eastAsia"/>
        </w:rPr>
        <w:t>2.</w:t>
      </w:r>
      <w:r>
        <w:rPr>
          <w:rStyle w:val="apple-tab-span"/>
          <w:rFonts w:ascii="宋体" w:eastAsia="宋体" w:hAnsi="宋体" w:hint="eastAsia"/>
          <w:color w:val="555555"/>
          <w:sz w:val="21"/>
          <w:szCs w:val="21"/>
        </w:rPr>
        <w:tab/>
      </w:r>
      <w:r>
        <w:rPr>
          <w:rFonts w:hint="eastAsia"/>
        </w:rPr>
        <w:t>“weight”值为负数时</w:t>
      </w:r>
    </w:p>
    <w:p w:rsidR="00A806C8" w:rsidRDefault="00A806C8" w:rsidP="00A806C8">
      <w:r>
        <w:rPr>
          <w:rFonts w:hint="eastAsia"/>
        </w:rPr>
        <w:t>在“vrrp_script”中指定的脚本如果检测成功，那么Master节点的权值仍为“priority”值，当脚本检测失败时，Master节点的权值将是“priority“值与“weight”值之差，因此切换策略为：</w:t>
      </w:r>
    </w:p>
    <w:p w:rsidR="00A806C8" w:rsidRDefault="00A806C8" w:rsidP="00A806C8">
      <w:r>
        <w:rPr>
          <w:rStyle w:val="apple-tab-span"/>
          <w:rFonts w:ascii="宋体" w:eastAsia="宋体" w:hAnsi="宋体" w:hint="eastAsia"/>
          <w:color w:val="555555"/>
          <w:sz w:val="21"/>
          <w:szCs w:val="21"/>
        </w:rPr>
        <w:tab/>
      </w:r>
      <w:r>
        <w:rPr>
          <w:rFonts w:hint="eastAsia"/>
        </w:rPr>
        <w:t>Master节点“vrrp_script”脚本检测失败时，如果Master节点“priority”值与“weight”值之差小于Backup节点“priority”值，将发生主、备切换。</w:t>
      </w:r>
    </w:p>
    <w:p w:rsidR="00A806C8" w:rsidRDefault="00A806C8" w:rsidP="00A806C8">
      <w:r>
        <w:rPr>
          <w:rStyle w:val="apple-tab-span"/>
          <w:rFonts w:ascii="宋体" w:eastAsia="宋体" w:hAnsi="宋体" w:hint="eastAsia"/>
          <w:color w:val="555555"/>
          <w:sz w:val="21"/>
          <w:szCs w:val="21"/>
        </w:rPr>
        <w:tab/>
      </w:r>
      <w:r>
        <w:rPr>
          <w:rFonts w:hint="eastAsia"/>
        </w:rPr>
        <w:t>Master节点“vrrp_script”脚本检测成功时，如果Master节点“priority”值大于Backup节点“priority”值时，主节点依然为主节点，不发生切换。</w:t>
      </w:r>
    </w:p>
    <w:p w:rsidR="00A806C8" w:rsidRDefault="00A806C8" w:rsidP="00A806C8"/>
    <w:p w:rsidR="00A806C8" w:rsidRDefault="00A806C8" w:rsidP="00A806C8">
      <w:r>
        <w:rPr>
          <w:rFonts w:hint="eastAsia"/>
        </w:rPr>
        <w:t>在熟悉了Keepalived主、备角色的选举策略后，再来分析一下刚才实例，由于A、B两个节点设置的“weight”值都为10，因此符合选举策略的第一种，在A节点停止Mysql服务后，A节点的脚本检测将失败，此时A节点的权值将保持为A节点上设置的“priority”值，即为100，而B节点的权值将变为“weight”值与“priority”值之和，也就是90（10+80），这样就出现了A节点权值仍然大于B节点权值的情况，因此不会发生主、备切换。</w:t>
      </w:r>
    </w:p>
    <w:p w:rsidR="00A806C8" w:rsidRDefault="00A806C8" w:rsidP="00A806C8"/>
    <w:p w:rsidR="00A806C8" w:rsidRDefault="00A806C8" w:rsidP="00A806C8">
      <w:r>
        <w:rPr>
          <w:rFonts w:hint="eastAsia"/>
        </w:rPr>
        <w:t>对于“weight”值的设置，有一个简单的标准，即“weight”值的绝对值要大于Master和Backup节点“priority”值之差。对于上面A、B两个节点的</w:t>
      </w:r>
      <w:r>
        <w:rPr>
          <w:rFonts w:hint="eastAsia"/>
        </w:rPr>
        <w:lastRenderedPageBreak/>
        <w:t>例子，只要设置“weight”值大于20即可保证集群正常运行和切换。由此可见，对于“weight值的设置，要非常谨慎，如果设置不好，将导致集群角色选举失败，使集群陷于瘫痪状态。</w:t>
      </w:r>
    </w:p>
    <w:p w:rsidR="004D12BA" w:rsidRDefault="004D12BA" w:rsidP="00A806C8"/>
    <w:p w:rsidR="004D12BA" w:rsidRDefault="004D12BA" w:rsidP="004D12BA">
      <w:pPr>
        <w:pStyle w:val="Heading2"/>
        <w:rPr>
          <w:rFonts w:hint="eastAsia"/>
        </w:rPr>
      </w:pPr>
      <w:r>
        <w:rPr>
          <w:rFonts w:hint="eastAsia"/>
        </w:rPr>
        <w:t>Keepalived</w:t>
      </w:r>
      <w:r>
        <w:rPr>
          <w:rFonts w:hint="eastAsia"/>
        </w:rPr>
        <w:t>高可用说明</w:t>
      </w:r>
    </w:p>
    <w:p w:rsidR="004D12BA" w:rsidRDefault="004D12BA" w:rsidP="004D12BA">
      <w:pPr>
        <w:rPr>
          <w:rFonts w:hint="eastAsia"/>
        </w:rPr>
      </w:pPr>
      <w:r>
        <w:rPr>
          <w:rFonts w:hint="eastAsia"/>
        </w:rPr>
        <w:t>对于lvs的负载 均衡：Keepalived中编译时候添加</w:t>
      </w:r>
      <w:r w:rsidR="00F62F0C">
        <w:rPr>
          <w:rFonts w:hint="eastAsia"/>
        </w:rPr>
        <w:t>lv_vs的功能（负载均衡），并且Keepalived最初就是为了LVS服务的，具有对集群节点状态检测</w:t>
      </w:r>
      <w:r w:rsidR="00E7780D">
        <w:rPr>
          <w:rFonts w:hint="eastAsia"/>
        </w:rPr>
        <w:t>(网卡)</w:t>
      </w:r>
      <w:r w:rsidR="00F62F0C">
        <w:rPr>
          <w:rFonts w:hint="eastAsia"/>
        </w:rPr>
        <w:t>。</w:t>
      </w:r>
    </w:p>
    <w:p w:rsidR="00430416" w:rsidRDefault="00F62F0C" w:rsidP="00430416">
      <w:pPr>
        <w:ind w:firstLine="360"/>
        <w:rPr>
          <w:rFonts w:hint="eastAsia"/>
        </w:rPr>
      </w:pPr>
      <w:r>
        <w:rPr>
          <w:rFonts w:hint="eastAsia"/>
        </w:rPr>
        <w:t>对于应用服务器：</w:t>
      </w:r>
      <w:r w:rsidR="00430416">
        <w:rPr>
          <w:rFonts w:hint="eastAsia"/>
        </w:rPr>
        <w:t>Keepalived实现不了程序级别的高可用，需要我们通过shell脚本来实现。(track_script模块主要用来调用</w:t>
      </w:r>
      <w:r w:rsidR="00430416">
        <w:t>vrrp_script</w:t>
      </w:r>
      <w:r w:rsidR="00430416">
        <w:rPr>
          <w:rFonts w:hint="eastAsia"/>
        </w:rPr>
        <w:t>模块是Keepalived执行对集群服务资源的检测)。</w:t>
      </w:r>
    </w:p>
    <w:p w:rsidR="00D424FB" w:rsidRPr="00D424FB" w:rsidRDefault="00D424FB" w:rsidP="00D424FB">
      <w:r w:rsidRPr="00D424FB">
        <w:rPr>
          <w:rFonts w:hint="eastAsia"/>
          <w:b/>
        </w:rPr>
        <w:t>启动过程分析</w:t>
      </w:r>
      <w:r>
        <w:rPr>
          <w:rFonts w:hint="eastAsia"/>
        </w:rPr>
        <w:t>：分别启动应用服务和Keepalived服务(会启动三个进程，父进程，vrrp子进程，healthcheckers子进程)。首先会运行track_script</w:t>
      </w:r>
      <w:r w:rsidR="00F62C76">
        <w:rPr>
          <w:rFonts w:hint="eastAsia"/>
        </w:rPr>
        <w:t>(脚本)</w:t>
      </w:r>
      <w:r>
        <w:rPr>
          <w:rFonts w:hint="eastAsia"/>
        </w:rPr>
        <w:t>检查，根据用户节点类型，</w:t>
      </w:r>
      <w:r w:rsidR="00F62C76">
        <w:rPr>
          <w:rFonts w:hint="eastAsia"/>
        </w:rPr>
        <w:t>选举出master和backup。主节点的网卡接口绑定虚拟ip，当主节点失效时候，vip会移除原主节点。并出从节点中选举出主节点绑定vip。</w:t>
      </w:r>
    </w:p>
    <w:p w:rsidR="00F62F0C" w:rsidRPr="004D12BA" w:rsidRDefault="00F62F0C" w:rsidP="004D12BA">
      <w:pPr>
        <w:rPr>
          <w:rFonts w:hint="eastAsia"/>
        </w:rPr>
      </w:pPr>
    </w:p>
    <w:p w:rsidR="00A806C8" w:rsidRPr="00A806C8" w:rsidRDefault="00A806C8" w:rsidP="00A806C8"/>
    <w:sectPr w:rsidR="00A806C8" w:rsidRPr="00A806C8" w:rsidSect="00C03A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567" w:rsidRDefault="00D96567" w:rsidP="00A05090">
      <w:pPr>
        <w:spacing w:after="0"/>
      </w:pPr>
      <w:r>
        <w:separator/>
      </w:r>
    </w:p>
  </w:endnote>
  <w:endnote w:type="continuationSeparator" w:id="1">
    <w:p w:rsidR="00D96567" w:rsidRDefault="00D96567" w:rsidP="00A050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90" w:rsidRDefault="00A050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29403"/>
      <w:docPartObj>
        <w:docPartGallery w:val="Page Numbers (Bottom of Page)"/>
        <w:docPartUnique/>
      </w:docPartObj>
    </w:sdtPr>
    <w:sdtContent>
      <w:p w:rsidR="00A05090" w:rsidRDefault="00965C9A">
        <w:pPr>
          <w:pStyle w:val="Footer"/>
          <w:jc w:val="right"/>
        </w:pPr>
        <w:fldSimple w:instr=" PAGE   \* MERGEFORMAT ">
          <w:r w:rsidR="00F62C76">
            <w:rPr>
              <w:noProof/>
            </w:rPr>
            <w:t>18</w:t>
          </w:r>
        </w:fldSimple>
      </w:p>
    </w:sdtContent>
  </w:sdt>
  <w:p w:rsidR="00A05090" w:rsidRDefault="00A050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90" w:rsidRDefault="00A050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567" w:rsidRDefault="00D96567" w:rsidP="00A05090">
      <w:pPr>
        <w:spacing w:after="0"/>
      </w:pPr>
      <w:r>
        <w:separator/>
      </w:r>
    </w:p>
  </w:footnote>
  <w:footnote w:type="continuationSeparator" w:id="1">
    <w:p w:rsidR="00D96567" w:rsidRDefault="00D96567" w:rsidP="00A0509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90" w:rsidRDefault="00A050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90" w:rsidRDefault="00A050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90" w:rsidRDefault="00A050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63AD"/>
    <w:multiLevelType w:val="hybridMultilevel"/>
    <w:tmpl w:val="836A0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A28C1"/>
    <w:multiLevelType w:val="hybridMultilevel"/>
    <w:tmpl w:val="5E925D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32234"/>
    <w:multiLevelType w:val="hybridMultilevel"/>
    <w:tmpl w:val="CC9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E381D"/>
    <w:multiLevelType w:val="hybridMultilevel"/>
    <w:tmpl w:val="A5EA9296"/>
    <w:lvl w:ilvl="0" w:tplc="1A488BD8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B5F51"/>
    <w:multiLevelType w:val="hybridMultilevel"/>
    <w:tmpl w:val="DF820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123DB"/>
    <w:multiLevelType w:val="hybridMultilevel"/>
    <w:tmpl w:val="67F45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"/>
  </w:num>
  <w:num w:numId="5">
    <w:abstractNumId w:val="5"/>
  </w:num>
  <w:num w:numId="6">
    <w:abstractNumId w:val="3"/>
  </w:num>
  <w:num w:numId="7">
    <w:abstractNumId w:val="1"/>
  </w:num>
  <w:num w:numId="8">
    <w:abstractNumId w:val="5"/>
  </w:num>
  <w:num w:numId="9">
    <w:abstractNumId w:val="3"/>
  </w:num>
  <w:num w:numId="10">
    <w:abstractNumId w:val="1"/>
  </w:num>
  <w:num w:numId="11">
    <w:abstractNumId w:val="5"/>
  </w:num>
  <w:num w:numId="12">
    <w:abstractNumId w:val="3"/>
  </w:num>
  <w:num w:numId="13">
    <w:abstractNumId w:val="1"/>
  </w:num>
  <w:num w:numId="14">
    <w:abstractNumId w:val="5"/>
  </w:num>
  <w:num w:numId="15">
    <w:abstractNumId w:val="3"/>
  </w:num>
  <w:num w:numId="16">
    <w:abstractNumId w:val="2"/>
  </w:num>
  <w:num w:numId="17">
    <w:abstractNumId w:val="5"/>
    <w:lvlOverride w:ilvl="0">
      <w:startOverride w:val="1"/>
    </w:lvlOverride>
  </w:num>
  <w:num w:numId="18">
    <w:abstractNumId w:val="4"/>
  </w:num>
  <w:num w:numId="19">
    <w:abstractNumId w:val="6"/>
  </w:num>
  <w:num w:numId="20">
    <w:abstractNumId w:val="7"/>
  </w:num>
  <w:num w:numId="21">
    <w:abstractNumId w:val="0"/>
  </w:num>
  <w:num w:numId="22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0867"/>
    <w:rsid w:val="000028D5"/>
    <w:rsid w:val="000106BF"/>
    <w:rsid w:val="00014246"/>
    <w:rsid w:val="00053ACE"/>
    <w:rsid w:val="000A20F2"/>
    <w:rsid w:val="00114028"/>
    <w:rsid w:val="0017329E"/>
    <w:rsid w:val="001D3367"/>
    <w:rsid w:val="002805EA"/>
    <w:rsid w:val="002A710A"/>
    <w:rsid w:val="002C7683"/>
    <w:rsid w:val="002F5EC5"/>
    <w:rsid w:val="00357AE4"/>
    <w:rsid w:val="0038446A"/>
    <w:rsid w:val="00430416"/>
    <w:rsid w:val="00480F58"/>
    <w:rsid w:val="004B0B0F"/>
    <w:rsid w:val="004D12BA"/>
    <w:rsid w:val="0050110B"/>
    <w:rsid w:val="00516EF5"/>
    <w:rsid w:val="00550B3C"/>
    <w:rsid w:val="00562410"/>
    <w:rsid w:val="005C14B7"/>
    <w:rsid w:val="006063B1"/>
    <w:rsid w:val="0068777B"/>
    <w:rsid w:val="006D48FB"/>
    <w:rsid w:val="007055FE"/>
    <w:rsid w:val="0072181F"/>
    <w:rsid w:val="0076398B"/>
    <w:rsid w:val="0077560B"/>
    <w:rsid w:val="007D60FE"/>
    <w:rsid w:val="007F3284"/>
    <w:rsid w:val="008261CD"/>
    <w:rsid w:val="0087551A"/>
    <w:rsid w:val="00882D8E"/>
    <w:rsid w:val="008867A5"/>
    <w:rsid w:val="008A476F"/>
    <w:rsid w:val="008B5ACA"/>
    <w:rsid w:val="008C5117"/>
    <w:rsid w:val="008C6E1C"/>
    <w:rsid w:val="00904415"/>
    <w:rsid w:val="009215F5"/>
    <w:rsid w:val="0095341E"/>
    <w:rsid w:val="00965C9A"/>
    <w:rsid w:val="00973161"/>
    <w:rsid w:val="0099619D"/>
    <w:rsid w:val="009A0867"/>
    <w:rsid w:val="009D5000"/>
    <w:rsid w:val="009F046E"/>
    <w:rsid w:val="009F4651"/>
    <w:rsid w:val="009F4DAA"/>
    <w:rsid w:val="00A02C1C"/>
    <w:rsid w:val="00A05090"/>
    <w:rsid w:val="00A806C8"/>
    <w:rsid w:val="00A85CAB"/>
    <w:rsid w:val="00AC5A19"/>
    <w:rsid w:val="00AD6BA0"/>
    <w:rsid w:val="00AE7EAB"/>
    <w:rsid w:val="00B70BD5"/>
    <w:rsid w:val="00B71580"/>
    <w:rsid w:val="00BB0412"/>
    <w:rsid w:val="00C03A83"/>
    <w:rsid w:val="00C41F25"/>
    <w:rsid w:val="00C50247"/>
    <w:rsid w:val="00C5157A"/>
    <w:rsid w:val="00C92DAD"/>
    <w:rsid w:val="00C94254"/>
    <w:rsid w:val="00CA1254"/>
    <w:rsid w:val="00CA3849"/>
    <w:rsid w:val="00CD0224"/>
    <w:rsid w:val="00CD6EC4"/>
    <w:rsid w:val="00D002F0"/>
    <w:rsid w:val="00D24EDE"/>
    <w:rsid w:val="00D37C35"/>
    <w:rsid w:val="00D424FB"/>
    <w:rsid w:val="00D75AC1"/>
    <w:rsid w:val="00D80E2B"/>
    <w:rsid w:val="00D820B0"/>
    <w:rsid w:val="00D95F60"/>
    <w:rsid w:val="00D96567"/>
    <w:rsid w:val="00DA6F01"/>
    <w:rsid w:val="00DB6FA6"/>
    <w:rsid w:val="00DD4772"/>
    <w:rsid w:val="00DE6E85"/>
    <w:rsid w:val="00E2170C"/>
    <w:rsid w:val="00E42FF3"/>
    <w:rsid w:val="00E7780D"/>
    <w:rsid w:val="00EF3DCE"/>
    <w:rsid w:val="00F0012C"/>
    <w:rsid w:val="00F1701B"/>
    <w:rsid w:val="00F33A4B"/>
    <w:rsid w:val="00F37F94"/>
    <w:rsid w:val="00F56344"/>
    <w:rsid w:val="00F62C76"/>
    <w:rsid w:val="00F62F0C"/>
    <w:rsid w:val="00F84C91"/>
    <w:rsid w:val="00F8611D"/>
    <w:rsid w:val="00F906AD"/>
    <w:rsid w:val="00FD62CA"/>
    <w:rsid w:val="00FF5C67"/>
    <w:rsid w:val="00FF7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50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090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A050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5090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EA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E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44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02F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06C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A80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4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8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9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8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epalived.or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875</TotalTime>
  <Pages>18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xiaoxiazhang1</cp:lastModifiedBy>
  <cp:revision>128</cp:revision>
  <dcterms:created xsi:type="dcterms:W3CDTF">2015-12-10T03:21:00Z</dcterms:created>
  <dcterms:modified xsi:type="dcterms:W3CDTF">2016-03-04T13:20:00Z</dcterms:modified>
</cp:coreProperties>
</file>