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9D4371" w:rsidP="009D4371">
      <w:pPr>
        <w:pStyle w:val="Title"/>
      </w:pPr>
      <w:r>
        <w:rPr>
          <w:rFonts w:hint="eastAsia"/>
        </w:rPr>
        <w:t>负载均衡软件</w:t>
      </w:r>
      <w:r>
        <w:rPr>
          <w:rFonts w:hint="eastAsia"/>
        </w:rPr>
        <w:t>HAProxy</w:t>
      </w:r>
    </w:p>
    <w:p w:rsidR="009D4371" w:rsidRDefault="00E14CF1" w:rsidP="00E14CF1">
      <w:pPr>
        <w:pStyle w:val="Heading1"/>
      </w:pPr>
      <w:r>
        <w:rPr>
          <w:rFonts w:hint="eastAsia"/>
        </w:rPr>
        <w:t>高性能负载均衡软件</w:t>
      </w:r>
      <w:r>
        <w:rPr>
          <w:rFonts w:hint="eastAsia"/>
        </w:rPr>
        <w:t>HAProxy</w:t>
      </w:r>
      <w:r>
        <w:rPr>
          <w:rFonts w:hint="eastAsia"/>
        </w:rPr>
        <w:t>介绍</w:t>
      </w:r>
    </w:p>
    <w:p w:rsidR="0044703C" w:rsidRDefault="0044703C" w:rsidP="0044703C">
      <w:r>
        <w:rPr>
          <w:rFonts w:hint="eastAsia"/>
        </w:rPr>
        <w:t>基于硬件的负载均衡设备：</w:t>
      </w:r>
      <w:r>
        <w:t>f5,big-ip等</w:t>
      </w:r>
    </w:p>
    <w:p w:rsidR="0044703C" w:rsidRDefault="0044703C" w:rsidP="0044703C">
      <w:r>
        <w:rPr>
          <w:rFonts w:hint="eastAsia"/>
        </w:rPr>
        <w:t>基于软件的负载均衡产品：</w:t>
      </w:r>
      <w:r w:rsidR="00715296">
        <w:rPr>
          <w:rFonts w:hint="eastAsia"/>
        </w:rPr>
        <w:t>HAProxy</w:t>
      </w:r>
      <w:r>
        <w:t>,lvs，nginx等</w:t>
      </w:r>
    </w:p>
    <w:p w:rsidR="0044703C" w:rsidRDefault="0044703C" w:rsidP="0044703C">
      <w:r>
        <w:rPr>
          <w:rFonts w:hint="eastAsia"/>
        </w:rPr>
        <w:t>在软件的负载均衡产品中，分为基于系统的软负载实现和基于第三方软件的软负载实现，</w:t>
      </w:r>
      <w:r>
        <w:t>LVS是基于系统实现的一种软负载。HA proxy是基于第三方应用实现的软负载均衡HAProxy是一个开源的，高性能的，基于tcp第四层和http第七层应用的负载均衡软件</w:t>
      </w:r>
      <w:r>
        <w:rPr>
          <w:rFonts w:hint="eastAsia"/>
        </w:rPr>
        <w:t>。优点如下：</w:t>
      </w:r>
    </w:p>
    <w:p w:rsidR="0044703C" w:rsidRDefault="0044703C" w:rsidP="0044703C">
      <w:pPr>
        <w:pStyle w:val="ListParagraph"/>
        <w:numPr>
          <w:ilvl w:val="0"/>
          <w:numId w:val="16"/>
        </w:numPr>
      </w:pPr>
      <w:r>
        <w:rPr>
          <w:rFonts w:hint="eastAsia"/>
        </w:rPr>
        <w:t>可靠性和稳定性非常好</w:t>
      </w:r>
    </w:p>
    <w:p w:rsidR="0044703C" w:rsidRDefault="0044703C" w:rsidP="0044703C">
      <w:pPr>
        <w:pStyle w:val="ListParagraph"/>
        <w:numPr>
          <w:ilvl w:val="0"/>
          <w:numId w:val="16"/>
        </w:numPr>
      </w:pPr>
      <w:r>
        <w:t>最高可以同时维护40000-50000个并发连接。单位时间内处理最大的请求数为20000.最大数据处理能力可达10GBPS</w:t>
      </w:r>
    </w:p>
    <w:p w:rsidR="0044703C" w:rsidRDefault="0044703C" w:rsidP="0044703C">
      <w:pPr>
        <w:pStyle w:val="ListParagraph"/>
        <w:numPr>
          <w:ilvl w:val="0"/>
          <w:numId w:val="16"/>
        </w:numPr>
      </w:pPr>
      <w:r>
        <w:t>支持多于8种负载均衡算法，同时也支持session保持</w:t>
      </w:r>
    </w:p>
    <w:p w:rsidR="0044703C" w:rsidRDefault="0044703C" w:rsidP="0044703C">
      <w:pPr>
        <w:pStyle w:val="ListParagraph"/>
        <w:numPr>
          <w:ilvl w:val="0"/>
          <w:numId w:val="16"/>
        </w:numPr>
      </w:pPr>
      <w:r>
        <w:t>支持虚拟主机功能。</w:t>
      </w:r>
    </w:p>
    <w:p w:rsidR="0044703C" w:rsidRDefault="0044703C" w:rsidP="0044703C">
      <w:pPr>
        <w:pStyle w:val="ListParagraph"/>
        <w:numPr>
          <w:ilvl w:val="0"/>
          <w:numId w:val="16"/>
        </w:numPr>
      </w:pPr>
      <w:r>
        <w:t>支持连接拒绝，全透明代理等功能</w:t>
      </w:r>
    </w:p>
    <w:p w:rsidR="0044703C" w:rsidRDefault="0044703C" w:rsidP="0044703C">
      <w:pPr>
        <w:pStyle w:val="ListParagraph"/>
        <w:numPr>
          <w:ilvl w:val="0"/>
          <w:numId w:val="16"/>
        </w:numPr>
      </w:pPr>
      <w:r>
        <w:rPr>
          <w:rFonts w:hint="eastAsia"/>
        </w:rPr>
        <w:t>HAP</w:t>
      </w:r>
      <w:r>
        <w:t>roxy拥有一个功能强大的服务器状态监控页面</w:t>
      </w:r>
    </w:p>
    <w:p w:rsidR="0044703C" w:rsidRDefault="0044703C" w:rsidP="0044703C">
      <w:pPr>
        <w:pStyle w:val="ListParagraph"/>
        <w:numPr>
          <w:ilvl w:val="0"/>
          <w:numId w:val="16"/>
        </w:numPr>
      </w:pPr>
      <w:r>
        <w:rPr>
          <w:rFonts w:hint="eastAsia"/>
        </w:rPr>
        <w:t>HAP</w:t>
      </w:r>
      <w:r>
        <w:t>roxy拥有强大的ACL支持</w:t>
      </w:r>
    </w:p>
    <w:p w:rsidR="0044703C" w:rsidRDefault="0044703C" w:rsidP="0044703C">
      <w:r>
        <w:rPr>
          <w:rFonts w:hint="eastAsia"/>
        </w:rPr>
        <w:t>在业务系统方面。</w:t>
      </w:r>
      <w:r>
        <w:t>haproxy非常实用于那些并发量特别大而且需要持久连接或四层和七层处理机制的web系统，例如电商，另外haproxy也可用于mysql数据库（读操作）的负载均衡</w:t>
      </w:r>
      <w:r>
        <w:rPr>
          <w:rFonts w:hint="eastAsia"/>
        </w:rPr>
        <w:t>。</w:t>
      </w:r>
    </w:p>
    <w:p w:rsidR="00CC1933" w:rsidRDefault="00D42627" w:rsidP="00D42627">
      <w:pPr>
        <w:pStyle w:val="Heading2"/>
      </w:pPr>
      <w:r w:rsidRPr="00D42627">
        <w:rPr>
          <w:rFonts w:hint="eastAsia"/>
        </w:rPr>
        <w:t>四层和七层负载均衡的区别</w:t>
      </w:r>
    </w:p>
    <w:p w:rsidR="00100CFD" w:rsidRDefault="00100CFD" w:rsidP="00100CFD">
      <w:r w:rsidRPr="00100CFD">
        <w:rPr>
          <w:rFonts w:hint="eastAsia"/>
          <w:color w:val="FF0000"/>
        </w:rPr>
        <w:t>四层负载均衡器</w:t>
      </w:r>
      <w:r>
        <w:rPr>
          <w:rFonts w:hint="eastAsia"/>
        </w:rPr>
        <w:t>也称为四层交换机，它主要是通过分析</w:t>
      </w:r>
      <w:r>
        <w:t>ip层及tcp/udp层的流量实现的基于ip+端口</w:t>
      </w:r>
      <w:r>
        <w:rPr>
          <w:rFonts w:hint="eastAsia"/>
        </w:rPr>
        <w:t>。</w:t>
      </w:r>
      <w:r>
        <w:t>tcp应用实例：负载均衡器在接收到第一个来自SYN请求时，会通过设定的负载均衡算法选择一台最佳的后端服务器，同时将报文中的目标ip修改为后端服务器ip，然后直接转发给该服务器。负载均衡器在这个过程中相当于一个路由器的作用</w:t>
      </w:r>
      <w:r>
        <w:rPr>
          <w:rFonts w:hint="eastAsia"/>
        </w:rPr>
        <w:t>。</w:t>
      </w:r>
      <w:r w:rsidR="00AD02E4">
        <w:rPr>
          <w:rFonts w:hint="eastAsia"/>
        </w:rPr>
        <w:t>例如：LVS，F5</w:t>
      </w:r>
    </w:p>
    <w:p w:rsidR="008C3B3B" w:rsidRDefault="00100CFD" w:rsidP="00100CFD">
      <w:r w:rsidRPr="00100CFD">
        <w:rPr>
          <w:rFonts w:hint="eastAsia"/>
          <w:color w:val="FF0000"/>
        </w:rPr>
        <w:t>七层负载均衡器</w:t>
      </w:r>
      <w:r>
        <w:rPr>
          <w:rFonts w:hint="eastAsia"/>
        </w:rPr>
        <w:t>也称为</w:t>
      </w:r>
      <w:r>
        <w:t>7层交换机，位于iso应用层，支持多种应用协议，常见的HTTP,FTP,SMTP等。七层负载均衡器可以根据报文内容，再配合负载均衡算法来选择后端服务器。因此也称为“内容交换机”。七层负载均衡器在这</w:t>
      </w:r>
      <w:r>
        <w:lastRenderedPageBreak/>
        <w:t>个情况下类似于一个代理服务器。</w:t>
      </w:r>
      <w:r w:rsidR="00AD02E4">
        <w:rPr>
          <w:rFonts w:hint="eastAsia"/>
        </w:rPr>
        <w:t>负载均衡器在接收到获取的报文，然后分析该报文中的特定字段，在根据负载均衡中的特定算法来决定最终选择的内部服务器。例如HAProxy，Nginx</w:t>
      </w:r>
    </w:p>
    <w:p w:rsidR="00AD02E4" w:rsidRPr="008C3B3B" w:rsidRDefault="00AD02E4" w:rsidP="00100CFD"/>
    <w:p w:rsidR="00D42627" w:rsidRDefault="00D42627" w:rsidP="00D42627">
      <w:pPr>
        <w:pStyle w:val="Heading2"/>
      </w:pPr>
      <w:r w:rsidRPr="00D42627">
        <w:t>haproxy</w:t>
      </w:r>
      <w:r w:rsidRPr="00D42627">
        <w:t>与</w:t>
      </w:r>
      <w:r w:rsidRPr="00D42627">
        <w:t>LVS</w:t>
      </w:r>
      <w:r w:rsidRPr="00D42627">
        <w:t>的异同</w:t>
      </w:r>
    </w:p>
    <w:tbl>
      <w:tblPr>
        <w:tblStyle w:val="TableGrid"/>
        <w:tblW w:w="0" w:type="auto"/>
        <w:tblInd w:w="468" w:type="dxa"/>
        <w:tblLook w:val="04A0"/>
      </w:tblPr>
      <w:tblGrid>
        <w:gridCol w:w="8388"/>
      </w:tblGrid>
      <w:tr w:rsidR="00AD02E4" w:rsidTr="00AD02E4">
        <w:tc>
          <w:tcPr>
            <w:tcW w:w="8388" w:type="dxa"/>
          </w:tcPr>
          <w:p w:rsidR="00AD02E4" w:rsidRPr="00AD02E4" w:rsidRDefault="00AD02E4" w:rsidP="00AD02E4">
            <w:pPr>
              <w:pStyle w:val="ListParagraph"/>
              <w:numPr>
                <w:ilvl w:val="0"/>
                <w:numId w:val="17"/>
              </w:numPr>
            </w:pPr>
            <w:r w:rsidRPr="00AD02E4">
              <w:rPr>
                <w:rFonts w:hint="eastAsia"/>
              </w:rPr>
              <w:t>两者都是软件负载均衡的产品。但是</w:t>
            </w:r>
            <w:r w:rsidRPr="00AD02E4">
              <w:t>lvs基于系统，haproxy基于第三方应用</w:t>
            </w:r>
          </w:p>
          <w:p w:rsidR="00AD02E4" w:rsidRPr="00AD02E4" w:rsidRDefault="00AD02E4" w:rsidP="00AD02E4">
            <w:pPr>
              <w:pStyle w:val="ListParagraph"/>
              <w:numPr>
                <w:ilvl w:val="0"/>
                <w:numId w:val="17"/>
              </w:numPr>
            </w:pPr>
            <w:r w:rsidRPr="00AD02E4">
              <w:t>lvs是基于第四层的ip负载技术。haproxy是基于第四层和第七层，可提供tcp和http应用的负载均衡综合解决方案</w:t>
            </w:r>
          </w:p>
          <w:p w:rsidR="00AD02E4" w:rsidRPr="00AD02E4" w:rsidRDefault="00AD02E4" w:rsidP="00AD02E4">
            <w:pPr>
              <w:pStyle w:val="ListParagraph"/>
              <w:numPr>
                <w:ilvl w:val="0"/>
                <w:numId w:val="17"/>
              </w:numPr>
            </w:pPr>
            <w:r w:rsidRPr="00AD02E4">
              <w:t>LVS工作在iso模型第四层，状态监测功能单一。haproxy监测功能强大，可支持端口，url，脚本等多种检测方式</w:t>
            </w:r>
          </w:p>
          <w:p w:rsidR="00AD02E4" w:rsidRPr="00AD02E4" w:rsidRDefault="00AD02E4" w:rsidP="00AD02E4">
            <w:pPr>
              <w:pStyle w:val="ListParagraph"/>
              <w:numPr>
                <w:ilvl w:val="0"/>
                <w:numId w:val="17"/>
              </w:numPr>
            </w:pPr>
            <w:r w:rsidRPr="00AD02E4">
              <w:t>haproxy处理性能低于四层负载均衡模式的LVS</w:t>
            </w:r>
          </w:p>
          <w:p w:rsidR="00AD02E4" w:rsidRDefault="00AD02E4" w:rsidP="00AC2A6F">
            <w:pPr>
              <w:ind w:left="0"/>
            </w:pPr>
            <w:r w:rsidRPr="00AD02E4">
              <w:rPr>
                <w:rFonts w:hint="eastAsia"/>
                <w:color w:val="FF0000"/>
              </w:rPr>
              <w:t>注意</w:t>
            </w:r>
            <w:r>
              <w:rPr>
                <w:rFonts w:hint="eastAsia"/>
              </w:rPr>
              <w:t>：选择那个作为负载均衡器，需要以实际环境来决定</w:t>
            </w:r>
          </w:p>
        </w:tc>
      </w:tr>
    </w:tbl>
    <w:p w:rsidR="00BD029E" w:rsidRPr="008C3B3B" w:rsidRDefault="00BD029E" w:rsidP="00AD02E4">
      <w:pPr>
        <w:ind w:left="0"/>
      </w:pPr>
    </w:p>
    <w:p w:rsidR="00E14CF1" w:rsidRDefault="00E14CF1" w:rsidP="00E14CF1">
      <w:pPr>
        <w:pStyle w:val="Heading1"/>
      </w:pPr>
      <w:r>
        <w:rPr>
          <w:rFonts w:hint="eastAsia"/>
        </w:rPr>
        <w:t>HAProxy</w:t>
      </w:r>
      <w:r>
        <w:rPr>
          <w:rFonts w:hint="eastAsia"/>
        </w:rPr>
        <w:t>基础配置与应用实例</w:t>
      </w:r>
    </w:p>
    <w:p w:rsidR="003605C0" w:rsidRPr="003605C0" w:rsidRDefault="003605C0" w:rsidP="003605C0">
      <w:r>
        <w:rPr>
          <w:rFonts w:hint="eastAsia"/>
        </w:rPr>
        <w:t>下载地址：</w:t>
      </w:r>
    </w:p>
    <w:p w:rsidR="00E14CF1" w:rsidRDefault="005143F8" w:rsidP="00EF4D77">
      <w:pPr>
        <w:pStyle w:val="Heading2"/>
        <w:numPr>
          <w:ilvl w:val="0"/>
          <w:numId w:val="18"/>
        </w:numPr>
        <w:rPr>
          <w:rFonts w:ascii="宋体" w:eastAsia="宋体" w:hAnsi="宋体" w:cs="宋体"/>
          <w:shd w:val="clear" w:color="auto" w:fill="FFFFFF"/>
        </w:rPr>
      </w:pPr>
      <w:r w:rsidRPr="00EF4D77">
        <w:rPr>
          <w:shd w:val="clear" w:color="auto" w:fill="FFFFFF"/>
        </w:rPr>
        <w:t>安</w:t>
      </w:r>
      <w:r w:rsidRPr="00EF4D77">
        <w:rPr>
          <w:rFonts w:hint="eastAsia"/>
          <w:shd w:val="clear" w:color="auto" w:fill="FFFFFF"/>
        </w:rPr>
        <w:t>装</w:t>
      </w:r>
      <w:r w:rsidRPr="00EF4D77">
        <w:rPr>
          <w:rFonts w:hint="eastAsia"/>
          <w:shd w:val="clear" w:color="auto" w:fill="FFFFFF"/>
        </w:rPr>
        <w:t>HAP</w:t>
      </w:r>
      <w:r w:rsidRPr="00EF4D77">
        <w:rPr>
          <w:shd w:val="clear" w:color="auto" w:fill="FFFFFF"/>
        </w:rPr>
        <w:t>roxy</w:t>
      </w:r>
      <w:r w:rsidRPr="00EF4D77">
        <w:rPr>
          <w:shd w:val="clear" w:color="auto" w:fill="FFFFFF"/>
        </w:rPr>
        <w:t>软</w:t>
      </w:r>
      <w:r w:rsidRPr="00EF4D77">
        <w:rPr>
          <w:rFonts w:ascii="宋体" w:eastAsia="宋体" w:hAnsi="宋体" w:cs="宋体" w:hint="eastAsia"/>
          <w:shd w:val="clear" w:color="auto" w:fill="FFFFFF"/>
        </w:rPr>
        <w:t>件</w:t>
      </w:r>
    </w:p>
    <w:tbl>
      <w:tblPr>
        <w:tblStyle w:val="TableGrid"/>
        <w:tblW w:w="9630" w:type="dxa"/>
        <w:tblInd w:w="468" w:type="dxa"/>
        <w:tblLook w:val="04A0"/>
      </w:tblPr>
      <w:tblGrid>
        <w:gridCol w:w="9630"/>
      </w:tblGrid>
      <w:tr w:rsidR="00A43FA0" w:rsidTr="00EA12D5">
        <w:tc>
          <w:tcPr>
            <w:tcW w:w="9630" w:type="dxa"/>
          </w:tcPr>
          <w:p w:rsidR="000F2DE8" w:rsidRDefault="000F2DE8" w:rsidP="00EF4D77">
            <w:pPr>
              <w:ind w:left="0"/>
              <w:rPr>
                <w:rFonts w:hint="eastAsia"/>
              </w:rPr>
            </w:pPr>
            <w:r>
              <w:t>#</w:t>
            </w:r>
            <w:r>
              <w:rPr>
                <w:rFonts w:hint="eastAsia"/>
              </w:rPr>
              <w:t>安装软件</w:t>
            </w:r>
          </w:p>
          <w:p w:rsidR="00A43FA0" w:rsidRDefault="00A43FA0" w:rsidP="00EF4D77">
            <w:pPr>
              <w:ind w:left="0"/>
            </w:pPr>
            <w:r w:rsidRPr="00A43FA0">
              <w:t>tar -zxvf haproxy-1.5-1.5.15.tar.gz</w:t>
            </w:r>
          </w:p>
          <w:p w:rsidR="00A43FA0" w:rsidRDefault="00A43FA0" w:rsidP="00EF4D77">
            <w:pPr>
              <w:ind w:left="0"/>
            </w:pPr>
            <w:r w:rsidRPr="00A43FA0">
              <w:t>cd haproxy-1.5-1.5.15</w:t>
            </w:r>
          </w:p>
          <w:p w:rsidR="00013B27" w:rsidRPr="00013B27" w:rsidRDefault="00013B27" w:rsidP="00EF4D77">
            <w:pPr>
              <w:ind w:left="0"/>
              <w:rPr>
                <w:b/>
              </w:rPr>
            </w:pPr>
            <w:r>
              <w:t>#</w:t>
            </w:r>
            <w:r w:rsidRPr="00013B27">
              <w:t>TARGET指定内核版本，ARCH指定CPU架构</w:t>
            </w:r>
          </w:p>
          <w:p w:rsidR="00B020F5" w:rsidRDefault="00B020F5" w:rsidP="00EF4D77">
            <w:pPr>
              <w:ind w:left="0"/>
              <w:rPr>
                <w:rFonts w:hint="eastAsia"/>
              </w:rPr>
            </w:pPr>
            <w:r w:rsidRPr="00B020F5">
              <w:t xml:space="preserve">make TARGET=linux2628 ARCH=x86_64  </w:t>
            </w:r>
          </w:p>
          <w:p w:rsidR="00A43FA0" w:rsidRDefault="000F2DE8" w:rsidP="00EF4D77">
            <w:pPr>
              <w:ind w:left="0"/>
            </w:pPr>
            <w:r w:rsidRPr="000F2DE8">
              <w:t xml:space="preserve">make install </w:t>
            </w:r>
          </w:p>
          <w:p w:rsidR="000F2DE8" w:rsidRDefault="000F2DE8" w:rsidP="00EF4D77">
            <w:pPr>
              <w:ind w:left="0"/>
            </w:pPr>
            <w:r>
              <w:rPr>
                <w:noProof/>
              </w:rPr>
              <w:drawing>
                <wp:inline distT="0" distB="0" distL="0" distR="0">
                  <wp:extent cx="5257800" cy="1400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7800" cy="1400175"/>
                          </a:xfrm>
                          <a:prstGeom prst="rect">
                            <a:avLst/>
                          </a:prstGeom>
                          <a:noFill/>
                          <a:ln w="9525">
                            <a:noFill/>
                            <a:miter lim="800000"/>
                            <a:headEnd/>
                            <a:tailEnd/>
                          </a:ln>
                        </pic:spPr>
                      </pic:pic>
                    </a:graphicData>
                  </a:graphic>
                </wp:inline>
              </w:drawing>
            </w:r>
          </w:p>
          <w:p w:rsidR="000F2DE8" w:rsidRDefault="000F2DE8" w:rsidP="00EF4D77">
            <w:pPr>
              <w:ind w:left="0"/>
            </w:pPr>
          </w:p>
          <w:p w:rsidR="000F2DE8" w:rsidRDefault="000F2DE8" w:rsidP="00EF4D77">
            <w:pPr>
              <w:ind w:left="0"/>
              <w:rPr>
                <w:rFonts w:hint="eastAsia"/>
              </w:rPr>
            </w:pPr>
            <w:r>
              <w:t>#</w:t>
            </w:r>
            <w:r w:rsidRPr="000F2DE8">
              <w:rPr>
                <w:rFonts w:hint="eastAsia"/>
              </w:rPr>
              <w:t>创建配置文件和启动文件</w:t>
            </w:r>
          </w:p>
          <w:p w:rsidR="000F2DE8" w:rsidRDefault="000F2DE8" w:rsidP="00EF4D77">
            <w:pPr>
              <w:ind w:left="0"/>
              <w:rPr>
                <w:rFonts w:hint="eastAsia"/>
              </w:rPr>
            </w:pPr>
            <w:r w:rsidRPr="000F2DE8">
              <w:lastRenderedPageBreak/>
              <w:t>mkdir /etc/haproxy</w:t>
            </w:r>
          </w:p>
          <w:p w:rsidR="000F2DE8" w:rsidRDefault="000F2DE8" w:rsidP="00EF4D77">
            <w:pPr>
              <w:ind w:left="0"/>
              <w:rPr>
                <w:rFonts w:hint="eastAsia"/>
              </w:rPr>
            </w:pPr>
            <w:r w:rsidRPr="000F2DE8">
              <w:t>cp /usr/local/src/haproxy-1.5-1.5.15/examples/haproxy.cfg /etc/haproxy/</w:t>
            </w:r>
          </w:p>
          <w:p w:rsidR="000F2DE8" w:rsidRDefault="000F2DE8" w:rsidP="00EF4D77">
            <w:pPr>
              <w:ind w:left="0"/>
              <w:rPr>
                <w:rFonts w:hint="eastAsia"/>
              </w:rPr>
            </w:pPr>
            <w:r w:rsidRPr="000F2DE8">
              <w:t>cp /usr/local/src/haproxy-1.5-1.5.15/examples/haproxy.init /etc/init.d/haproxy</w:t>
            </w:r>
          </w:p>
          <w:p w:rsidR="000F2DE8" w:rsidRDefault="000F2DE8" w:rsidP="00EF4D77">
            <w:pPr>
              <w:ind w:left="0"/>
            </w:pPr>
            <w:r w:rsidRPr="000F2DE8">
              <w:t>chmod u+x /etc/init.d/haproxy</w:t>
            </w:r>
            <w:r>
              <w:rPr>
                <w:rFonts w:hint="eastAsia"/>
              </w:rPr>
              <w:br/>
            </w:r>
            <w:r w:rsidR="0025134A" w:rsidRPr="0025134A">
              <w:t>ln -s /usr/local/sbin/haproxy /usr/sbin/</w:t>
            </w:r>
          </w:p>
          <w:p w:rsidR="000F2DE8" w:rsidRDefault="0025134A" w:rsidP="00EF4D77">
            <w:pPr>
              <w:ind w:left="0"/>
            </w:pPr>
            <w:r w:rsidRPr="0025134A">
              <w:t>mkdir /usr/share/haproxy</w:t>
            </w:r>
          </w:p>
          <w:p w:rsidR="00A43FA0" w:rsidRDefault="00A43FA0" w:rsidP="00EF4D77">
            <w:pPr>
              <w:ind w:left="0"/>
              <w:rPr>
                <w:rFonts w:hint="eastAsia"/>
              </w:rPr>
            </w:pPr>
          </w:p>
          <w:p w:rsidR="00847FF0" w:rsidRDefault="00847FF0" w:rsidP="00EF4D77">
            <w:pPr>
              <w:ind w:left="0"/>
              <w:rPr>
                <w:rFonts w:hint="eastAsia"/>
              </w:rPr>
            </w:pPr>
            <w:r>
              <w:rPr>
                <w:rFonts w:hint="eastAsia"/>
              </w:rPr>
              <w:t>#</w:t>
            </w:r>
            <w:r w:rsidRPr="00847FF0">
              <w:rPr>
                <w:rFonts w:hint="eastAsia"/>
              </w:rPr>
              <w:t>编辑配置文件</w:t>
            </w:r>
          </w:p>
          <w:p w:rsidR="00847FF0" w:rsidRDefault="00847FF0" w:rsidP="00EF4D77">
            <w:pPr>
              <w:ind w:left="0"/>
              <w:rPr>
                <w:rFonts w:hint="eastAsia"/>
              </w:rPr>
            </w:pPr>
            <w:r w:rsidRPr="00847FF0">
              <w:t># vi /etc/haproxy/haproxy.cfg</w:t>
            </w:r>
          </w:p>
          <w:p w:rsidR="00847FF0" w:rsidRDefault="00847FF0" w:rsidP="00847FF0">
            <w:pPr>
              <w:ind w:left="0"/>
            </w:pPr>
            <w:r>
              <w:t xml:space="preserve">global                        </w:t>
            </w:r>
          </w:p>
          <w:p w:rsidR="00847FF0" w:rsidRDefault="00847FF0" w:rsidP="00847FF0">
            <w:pPr>
              <w:ind w:left="0"/>
            </w:pPr>
            <w:r>
              <w:t xml:space="preserve">        log 127.0.0.1   local0   </w:t>
            </w:r>
            <w:r w:rsidR="00233539">
              <w:rPr>
                <w:rFonts w:hint="eastAsia"/>
              </w:rPr>
              <w:t>info</w:t>
            </w:r>
          </w:p>
          <w:p w:rsidR="00233539" w:rsidRDefault="00847FF0" w:rsidP="00847FF0">
            <w:pPr>
              <w:ind w:left="0"/>
              <w:rPr>
                <w:rFonts w:hint="eastAsia"/>
              </w:rPr>
            </w:pPr>
            <w:r>
              <w:t xml:space="preserve">        maxconn 4096                     </w:t>
            </w:r>
          </w:p>
          <w:p w:rsidR="00847FF0" w:rsidRDefault="00847FF0" w:rsidP="00847FF0">
            <w:pPr>
              <w:ind w:left="0"/>
            </w:pPr>
            <w:r>
              <w:t xml:space="preserve">        chroot /usr/share/haproxy          </w:t>
            </w:r>
          </w:p>
          <w:p w:rsidR="00847FF0" w:rsidRDefault="00847FF0" w:rsidP="00847FF0">
            <w:pPr>
              <w:ind w:left="0"/>
            </w:pPr>
            <w:r>
              <w:t xml:space="preserve">        </w:t>
            </w:r>
            <w:r w:rsidR="001A4F2E">
              <w:rPr>
                <w:rFonts w:hint="eastAsia"/>
              </w:rPr>
              <w:t>user</w:t>
            </w:r>
            <w:r w:rsidR="001A4F2E">
              <w:t xml:space="preserve"> </w:t>
            </w:r>
            <w:r w:rsidR="001A4F2E">
              <w:rPr>
                <w:rFonts w:hint="eastAsia"/>
              </w:rPr>
              <w:t>nobody</w:t>
            </w:r>
            <w:r>
              <w:t xml:space="preserve">                         </w:t>
            </w:r>
          </w:p>
          <w:p w:rsidR="00847FF0" w:rsidRDefault="001A4F2E" w:rsidP="00847FF0">
            <w:pPr>
              <w:ind w:left="0"/>
            </w:pPr>
            <w:r>
              <w:t xml:space="preserve">        </w:t>
            </w:r>
            <w:r>
              <w:rPr>
                <w:rFonts w:hint="eastAsia"/>
              </w:rPr>
              <w:t>group nobody</w:t>
            </w:r>
            <w:r w:rsidR="00847FF0">
              <w:t xml:space="preserve"> </w:t>
            </w:r>
            <w:r w:rsidR="00233539">
              <w:t xml:space="preserve">                     </w:t>
            </w:r>
          </w:p>
          <w:p w:rsidR="00847FF0" w:rsidRDefault="00847FF0" w:rsidP="00847FF0">
            <w:pPr>
              <w:ind w:left="0"/>
              <w:rPr>
                <w:rFonts w:hint="eastAsia"/>
              </w:rPr>
            </w:pPr>
            <w:r>
              <w:t xml:space="preserve">       </w:t>
            </w:r>
            <w:r w:rsidR="00233539">
              <w:t xml:space="preserve"> daemon                        </w:t>
            </w:r>
          </w:p>
          <w:p w:rsidR="00233539" w:rsidRDefault="00233539" w:rsidP="00847FF0">
            <w:pPr>
              <w:ind w:left="0"/>
              <w:rPr>
                <w:rFonts w:hint="eastAsia"/>
              </w:rPr>
            </w:pPr>
            <w:r>
              <w:rPr>
                <w:rFonts w:hint="eastAsia"/>
              </w:rPr>
              <w:t xml:space="preserve">        nbproc  1    </w:t>
            </w:r>
          </w:p>
          <w:p w:rsidR="00233539" w:rsidRDefault="00233539" w:rsidP="00847FF0">
            <w:pPr>
              <w:ind w:left="0"/>
            </w:pPr>
            <w:r>
              <w:rPr>
                <w:rFonts w:hint="eastAsia"/>
              </w:rPr>
              <w:t xml:space="preserve">        </w:t>
            </w:r>
          </w:p>
          <w:p w:rsidR="00847FF0" w:rsidRDefault="00847FF0" w:rsidP="00847FF0">
            <w:pPr>
              <w:ind w:left="0"/>
            </w:pPr>
            <w:r>
              <w:t xml:space="preserve">defaults                     </w:t>
            </w:r>
          </w:p>
          <w:p w:rsidR="00847FF0" w:rsidRDefault="00847FF0" w:rsidP="00233539">
            <w:pPr>
              <w:ind w:left="0"/>
            </w:pPr>
            <w:r>
              <w:t xml:space="preserve">        mode    http    </w:t>
            </w:r>
          </w:p>
          <w:p w:rsidR="00847FF0" w:rsidRDefault="00847FF0" w:rsidP="00847FF0">
            <w:pPr>
              <w:ind w:left="0"/>
            </w:pPr>
            <w:r>
              <w:t xml:space="preserve">        retries 3                       </w:t>
            </w:r>
          </w:p>
          <w:p w:rsidR="00847FF0" w:rsidRDefault="00847FF0" w:rsidP="00847FF0">
            <w:pPr>
              <w:ind w:left="0"/>
            </w:pPr>
            <w:r>
              <w:t xml:space="preserve"> </w:t>
            </w:r>
            <w:r w:rsidR="00233539">
              <w:t xml:space="preserve">       timeout connect      </w:t>
            </w:r>
            <w:r w:rsidR="00233539">
              <w:rPr>
                <w:rFonts w:hint="eastAsia"/>
              </w:rPr>
              <w:t>10s</w:t>
            </w:r>
            <w:r>
              <w:t xml:space="preserve">                    </w:t>
            </w:r>
          </w:p>
          <w:p w:rsidR="00847FF0" w:rsidRDefault="00847FF0" w:rsidP="00847FF0">
            <w:pPr>
              <w:ind w:left="0"/>
            </w:pPr>
            <w:r>
              <w:t xml:space="preserve">        timeout client     </w:t>
            </w:r>
            <w:r w:rsidR="00233539">
              <w:rPr>
                <w:rFonts w:hint="eastAsia"/>
              </w:rPr>
              <w:t xml:space="preserve">    </w:t>
            </w:r>
            <w:r>
              <w:t xml:space="preserve"> </w:t>
            </w:r>
            <w:r w:rsidR="00233539">
              <w:rPr>
                <w:rFonts w:hint="eastAsia"/>
              </w:rPr>
              <w:t>20s</w:t>
            </w:r>
            <w:r>
              <w:t xml:space="preserve">                   </w:t>
            </w:r>
          </w:p>
          <w:p w:rsidR="00847FF0" w:rsidRDefault="00847FF0" w:rsidP="00847FF0">
            <w:pPr>
              <w:ind w:left="0"/>
              <w:rPr>
                <w:rFonts w:hint="eastAsia"/>
              </w:rPr>
            </w:pPr>
            <w:r>
              <w:t xml:space="preserve">        timeout server      </w:t>
            </w:r>
            <w:r w:rsidR="00233539">
              <w:rPr>
                <w:rFonts w:hint="eastAsia"/>
              </w:rPr>
              <w:t xml:space="preserve">   30s</w:t>
            </w:r>
            <w:r>
              <w:t xml:space="preserve">                   </w:t>
            </w:r>
          </w:p>
          <w:p w:rsidR="00233539" w:rsidRDefault="00233539" w:rsidP="00847FF0">
            <w:pPr>
              <w:ind w:left="0"/>
            </w:pPr>
            <w:r>
              <w:rPr>
                <w:rFonts w:hint="eastAsia"/>
              </w:rPr>
              <w:t xml:space="preserve">        timeout check          5s</w:t>
            </w:r>
          </w:p>
          <w:p w:rsidR="00847FF0" w:rsidRDefault="00847FF0" w:rsidP="00847FF0">
            <w:pPr>
              <w:ind w:left="0"/>
            </w:pPr>
            <w:r>
              <w:t xml:space="preserve">        </w:t>
            </w:r>
          </w:p>
          <w:p w:rsidR="007B6D59" w:rsidRPr="005F2A83" w:rsidRDefault="007B6D59" w:rsidP="007B6D59">
            <w:pPr>
              <w:ind w:left="0"/>
            </w:pPr>
            <w:r w:rsidRPr="005F2A83">
              <w:t>frontend  www</w:t>
            </w:r>
          </w:p>
          <w:p w:rsidR="007B6D59" w:rsidRPr="005F2A83" w:rsidRDefault="00EA12D5" w:rsidP="007B6D59">
            <w:r>
              <w:rPr>
                <w:rFonts w:hint="eastAsia"/>
              </w:rPr>
              <w:t xml:space="preserve"> </w:t>
            </w:r>
            <w:r w:rsidR="00BA5DE9">
              <w:rPr>
                <w:rFonts w:hint="eastAsia"/>
              </w:rPr>
              <w:t xml:space="preserve">  </w:t>
            </w:r>
            <w:r>
              <w:rPr>
                <w:rFonts w:hint="eastAsia"/>
              </w:rPr>
              <w:t xml:space="preserve"> </w:t>
            </w:r>
            <w:r w:rsidR="007B6D59" w:rsidRPr="005F2A83">
              <w:t>bind    *:80</w:t>
            </w:r>
          </w:p>
          <w:p w:rsidR="007B6D59" w:rsidRPr="005F2A83" w:rsidRDefault="00EA12D5" w:rsidP="007B6D59">
            <w:r>
              <w:rPr>
                <w:rFonts w:hint="eastAsia"/>
              </w:rPr>
              <w:t xml:space="preserve">  </w:t>
            </w:r>
            <w:r w:rsidR="00BA5DE9">
              <w:rPr>
                <w:rFonts w:hint="eastAsia"/>
              </w:rPr>
              <w:t xml:space="preserve">  </w:t>
            </w:r>
            <w:r w:rsidR="007B6D59" w:rsidRPr="005F2A83">
              <w:t>mode    http</w:t>
            </w:r>
          </w:p>
          <w:p w:rsidR="007B6D59" w:rsidRPr="005F2A83" w:rsidRDefault="00EA12D5" w:rsidP="007B6D59">
            <w:r>
              <w:rPr>
                <w:rFonts w:hint="eastAsia"/>
              </w:rPr>
              <w:t xml:space="preserve">  </w:t>
            </w:r>
            <w:r w:rsidR="00BA5DE9">
              <w:rPr>
                <w:rFonts w:hint="eastAsia"/>
              </w:rPr>
              <w:t xml:space="preserve">  </w:t>
            </w:r>
            <w:r w:rsidR="007B6D59" w:rsidRPr="005F2A83">
              <w:t>option  httplog</w:t>
            </w:r>
          </w:p>
          <w:p w:rsidR="007B6D59" w:rsidRPr="005F2A83" w:rsidRDefault="00EA12D5" w:rsidP="0062366B">
            <w:r>
              <w:rPr>
                <w:rFonts w:hint="eastAsia"/>
              </w:rPr>
              <w:t xml:space="preserve"> </w:t>
            </w:r>
            <w:r w:rsidR="00BA5DE9">
              <w:rPr>
                <w:rFonts w:hint="eastAsia"/>
              </w:rPr>
              <w:t xml:space="preserve">  </w:t>
            </w:r>
            <w:r>
              <w:rPr>
                <w:rFonts w:hint="eastAsia"/>
              </w:rPr>
              <w:t xml:space="preserve"> </w:t>
            </w:r>
            <w:r w:rsidR="007B6D59" w:rsidRPr="005F2A83">
              <w:t>option  forwardfor</w:t>
            </w:r>
          </w:p>
          <w:p w:rsidR="007B6D59" w:rsidRPr="005F2A83" w:rsidRDefault="00EA12D5" w:rsidP="007B6D59">
            <w:r>
              <w:rPr>
                <w:rFonts w:hint="eastAsia"/>
              </w:rPr>
              <w:t xml:space="preserve"> </w:t>
            </w:r>
            <w:r w:rsidR="00BA5DE9">
              <w:rPr>
                <w:rFonts w:hint="eastAsia"/>
              </w:rPr>
              <w:t xml:space="preserve">  </w:t>
            </w:r>
            <w:r>
              <w:rPr>
                <w:rFonts w:hint="eastAsia"/>
              </w:rPr>
              <w:t xml:space="preserve"> </w:t>
            </w:r>
            <w:r w:rsidR="007B6D59" w:rsidRPr="005F2A83">
              <w:t>option httpclose</w:t>
            </w:r>
          </w:p>
          <w:p w:rsidR="007B6D59" w:rsidRPr="005F2A83" w:rsidRDefault="00EA12D5" w:rsidP="0062366B">
            <w:r>
              <w:rPr>
                <w:rFonts w:hint="eastAsia"/>
              </w:rPr>
              <w:t xml:space="preserve"> </w:t>
            </w:r>
            <w:r w:rsidR="00BA5DE9">
              <w:rPr>
                <w:rFonts w:hint="eastAsia"/>
              </w:rPr>
              <w:t xml:space="preserve">  </w:t>
            </w:r>
            <w:r>
              <w:rPr>
                <w:rFonts w:hint="eastAsia"/>
              </w:rPr>
              <w:t xml:space="preserve"> </w:t>
            </w:r>
            <w:r w:rsidR="007B6D59" w:rsidRPr="005F2A83">
              <w:t xml:space="preserve">log global  </w:t>
            </w:r>
          </w:p>
          <w:p w:rsidR="00847FF0" w:rsidRDefault="00EA12D5" w:rsidP="0062366B">
            <w:pPr>
              <w:rPr>
                <w:rFonts w:hint="eastAsia"/>
              </w:rPr>
            </w:pPr>
            <w:r>
              <w:rPr>
                <w:rFonts w:hint="eastAsia"/>
              </w:rPr>
              <w:t xml:space="preserve"> </w:t>
            </w:r>
            <w:r w:rsidR="00BA5DE9">
              <w:rPr>
                <w:rFonts w:hint="eastAsia"/>
              </w:rPr>
              <w:t xml:space="preserve">  </w:t>
            </w:r>
            <w:r>
              <w:rPr>
                <w:rFonts w:hint="eastAsia"/>
              </w:rPr>
              <w:t xml:space="preserve"> </w:t>
            </w:r>
            <w:r w:rsidR="007B6D59" w:rsidRPr="005F2A83">
              <w:t>default_backend htmpool</w:t>
            </w:r>
          </w:p>
          <w:p w:rsidR="00EA12D5" w:rsidRPr="00D553F8" w:rsidRDefault="00EA12D5" w:rsidP="00EA12D5">
            <w:pPr>
              <w:ind w:left="0"/>
              <w:rPr>
                <w:shd w:val="clear" w:color="auto" w:fill="FFFFFF"/>
              </w:rPr>
            </w:pPr>
            <w:r w:rsidRPr="00D553F8">
              <w:rPr>
                <w:shd w:val="clear" w:color="auto" w:fill="FFFFFF"/>
              </w:rPr>
              <w:lastRenderedPageBreak/>
              <w:t xml:space="preserve">backend htmpool  </w:t>
            </w:r>
          </w:p>
          <w:p w:rsidR="00EA12D5" w:rsidRPr="00D553F8" w:rsidRDefault="00EA12D5" w:rsidP="00EA12D5">
            <w:pPr>
              <w:ind w:left="0"/>
              <w:rPr>
                <w:shd w:val="clear" w:color="auto" w:fill="FFFFFF"/>
              </w:rPr>
            </w:pPr>
            <w:r w:rsidRPr="00D553F8">
              <w:rPr>
                <w:shd w:val="clear" w:color="auto" w:fill="FFFFFF"/>
              </w:rPr>
              <w:t xml:space="preserve">  </w:t>
            </w:r>
            <w:r>
              <w:rPr>
                <w:rFonts w:hint="eastAsia"/>
                <w:shd w:val="clear" w:color="auto" w:fill="FFFFFF"/>
              </w:rPr>
              <w:t xml:space="preserve">   </w:t>
            </w:r>
            <w:r w:rsidR="00BA5DE9">
              <w:rPr>
                <w:rFonts w:hint="eastAsia"/>
                <w:shd w:val="clear" w:color="auto" w:fill="FFFFFF"/>
              </w:rPr>
              <w:t xml:space="preserve">  </w:t>
            </w:r>
            <w:r w:rsidRPr="00D553F8">
              <w:rPr>
                <w:shd w:val="clear" w:color="auto" w:fill="FFFFFF"/>
              </w:rPr>
              <w:t xml:space="preserve"> mode    http</w:t>
            </w:r>
          </w:p>
          <w:p w:rsidR="00EA12D5" w:rsidRPr="00D553F8" w:rsidRDefault="00EA12D5" w:rsidP="00EA12D5">
            <w:pPr>
              <w:ind w:left="0"/>
              <w:rPr>
                <w:shd w:val="clear" w:color="auto" w:fill="FFFFFF"/>
              </w:rPr>
            </w:pPr>
            <w:r w:rsidRPr="00D553F8">
              <w:rPr>
                <w:shd w:val="clear" w:color="auto" w:fill="FFFFFF"/>
              </w:rPr>
              <w:t xml:space="preserve">    </w:t>
            </w:r>
            <w:r>
              <w:rPr>
                <w:rFonts w:hint="eastAsia"/>
                <w:shd w:val="clear" w:color="auto" w:fill="FFFFFF"/>
              </w:rPr>
              <w:t xml:space="preserve"> </w:t>
            </w:r>
            <w:r w:rsidR="00BA5DE9">
              <w:rPr>
                <w:rFonts w:hint="eastAsia"/>
                <w:shd w:val="clear" w:color="auto" w:fill="FFFFFF"/>
              </w:rPr>
              <w:t xml:space="preserve">  </w:t>
            </w:r>
            <w:r>
              <w:rPr>
                <w:rFonts w:hint="eastAsia"/>
                <w:shd w:val="clear" w:color="auto" w:fill="FFFFFF"/>
              </w:rPr>
              <w:t xml:space="preserve"> </w:t>
            </w:r>
            <w:r w:rsidRPr="00D553F8">
              <w:rPr>
                <w:shd w:val="clear" w:color="auto" w:fill="FFFFFF"/>
              </w:rPr>
              <w:t xml:space="preserve">option  redispatch         </w:t>
            </w:r>
          </w:p>
          <w:p w:rsidR="00EA12D5" w:rsidRPr="00D553F8" w:rsidRDefault="00EA12D5" w:rsidP="00EA12D5">
            <w:pPr>
              <w:ind w:left="0"/>
              <w:rPr>
                <w:shd w:val="clear" w:color="auto" w:fill="FFFFFF"/>
              </w:rPr>
            </w:pPr>
            <w:r w:rsidRPr="00D553F8">
              <w:rPr>
                <w:shd w:val="clear" w:color="auto" w:fill="FFFFFF"/>
              </w:rPr>
              <w:t xml:space="preserve">    </w:t>
            </w:r>
            <w:r>
              <w:rPr>
                <w:rFonts w:hint="eastAsia"/>
                <w:shd w:val="clear" w:color="auto" w:fill="FFFFFF"/>
              </w:rPr>
              <w:t xml:space="preserve"> </w:t>
            </w:r>
            <w:r w:rsidR="00BA5DE9">
              <w:rPr>
                <w:rFonts w:hint="eastAsia"/>
                <w:shd w:val="clear" w:color="auto" w:fill="FFFFFF"/>
              </w:rPr>
              <w:t xml:space="preserve">  </w:t>
            </w:r>
            <w:r>
              <w:rPr>
                <w:rFonts w:hint="eastAsia"/>
                <w:shd w:val="clear" w:color="auto" w:fill="FFFFFF"/>
              </w:rPr>
              <w:t xml:space="preserve"> </w:t>
            </w:r>
            <w:r w:rsidRPr="00D553F8">
              <w:rPr>
                <w:shd w:val="clear" w:color="auto" w:fill="FFFFFF"/>
              </w:rPr>
              <w:t xml:space="preserve">option  abortonclose  </w:t>
            </w:r>
          </w:p>
          <w:p w:rsidR="00EA12D5" w:rsidRPr="00D553F8" w:rsidRDefault="00EA12D5" w:rsidP="00EA12D5">
            <w:pPr>
              <w:ind w:left="0"/>
              <w:rPr>
                <w:shd w:val="clear" w:color="auto" w:fill="FFFFFF"/>
              </w:rPr>
            </w:pPr>
            <w:r>
              <w:rPr>
                <w:rFonts w:hint="eastAsia"/>
                <w:shd w:val="clear" w:color="auto" w:fill="FFFFFF"/>
              </w:rPr>
              <w:t xml:space="preserve">  </w:t>
            </w:r>
            <w:r w:rsidRPr="00D553F8">
              <w:rPr>
                <w:shd w:val="clear" w:color="auto" w:fill="FFFFFF"/>
              </w:rPr>
              <w:t xml:space="preserve">   </w:t>
            </w:r>
            <w:r w:rsidR="00BA5DE9">
              <w:rPr>
                <w:rFonts w:hint="eastAsia"/>
                <w:shd w:val="clear" w:color="auto" w:fill="FFFFFF"/>
              </w:rPr>
              <w:t xml:space="preserve">  </w:t>
            </w:r>
            <w:r w:rsidRPr="00D553F8">
              <w:rPr>
                <w:shd w:val="clear" w:color="auto" w:fill="FFFFFF"/>
              </w:rPr>
              <w:t xml:space="preserve"> balance </w:t>
            </w:r>
            <w:r w:rsidR="00B13D4E">
              <w:rPr>
                <w:rFonts w:hint="eastAsia"/>
                <w:shd w:val="clear" w:color="auto" w:fill="FFFFFF"/>
              </w:rPr>
              <w:t>roundrobin</w:t>
            </w:r>
            <w:r w:rsidRPr="00D553F8">
              <w:rPr>
                <w:shd w:val="clear" w:color="auto" w:fill="FFFFFF"/>
              </w:rPr>
              <w:t xml:space="preserve">   </w:t>
            </w:r>
          </w:p>
          <w:p w:rsidR="00EA12D5" w:rsidRPr="00D553F8" w:rsidRDefault="00EA12D5" w:rsidP="00EA12D5">
            <w:pPr>
              <w:ind w:left="0"/>
              <w:rPr>
                <w:shd w:val="clear" w:color="auto" w:fill="FFFFFF"/>
              </w:rPr>
            </w:pPr>
            <w:r w:rsidRPr="00D553F8">
              <w:rPr>
                <w:shd w:val="clear" w:color="auto" w:fill="FFFFFF"/>
              </w:rPr>
              <w:t xml:space="preserve">    </w:t>
            </w:r>
            <w:r>
              <w:rPr>
                <w:rFonts w:hint="eastAsia"/>
                <w:shd w:val="clear" w:color="auto" w:fill="FFFFFF"/>
              </w:rPr>
              <w:t xml:space="preserve"> </w:t>
            </w:r>
            <w:r w:rsidR="00BA5DE9">
              <w:rPr>
                <w:rFonts w:hint="eastAsia"/>
                <w:shd w:val="clear" w:color="auto" w:fill="FFFFFF"/>
              </w:rPr>
              <w:t xml:space="preserve">  </w:t>
            </w:r>
            <w:r>
              <w:rPr>
                <w:rFonts w:hint="eastAsia"/>
                <w:shd w:val="clear" w:color="auto" w:fill="FFFFFF"/>
              </w:rPr>
              <w:t xml:space="preserve"> </w:t>
            </w:r>
            <w:r w:rsidRPr="00D553F8">
              <w:rPr>
                <w:shd w:val="clear" w:color="auto" w:fill="FFFFFF"/>
              </w:rPr>
              <w:t xml:space="preserve">cookie  SERVERID  </w:t>
            </w:r>
          </w:p>
          <w:p w:rsidR="00EA12D5" w:rsidRPr="00D553F8" w:rsidRDefault="00EA12D5" w:rsidP="00EA12D5">
            <w:pPr>
              <w:ind w:left="0"/>
              <w:rPr>
                <w:shd w:val="clear" w:color="auto" w:fill="FFFFFF"/>
              </w:rPr>
            </w:pPr>
            <w:r w:rsidRPr="00D553F8">
              <w:rPr>
                <w:shd w:val="clear" w:color="auto" w:fill="FFFFFF"/>
              </w:rPr>
              <w:t xml:space="preserve">  </w:t>
            </w:r>
            <w:r>
              <w:rPr>
                <w:rFonts w:hint="eastAsia"/>
                <w:shd w:val="clear" w:color="auto" w:fill="FFFFFF"/>
              </w:rPr>
              <w:t xml:space="preserve">  </w:t>
            </w:r>
            <w:r w:rsidRPr="00D553F8">
              <w:rPr>
                <w:shd w:val="clear" w:color="auto" w:fill="FFFFFF"/>
              </w:rPr>
              <w:t xml:space="preserve">  </w:t>
            </w:r>
            <w:r w:rsidR="00BA5DE9">
              <w:rPr>
                <w:rFonts w:hint="eastAsia"/>
                <w:shd w:val="clear" w:color="auto" w:fill="FFFFFF"/>
              </w:rPr>
              <w:t xml:space="preserve">  </w:t>
            </w:r>
            <w:r w:rsidRPr="00D553F8">
              <w:rPr>
                <w:shd w:val="clear" w:color="auto" w:fill="FFFFFF"/>
              </w:rPr>
              <w:t xml:space="preserve">option  httpchk GET /index.html  </w:t>
            </w:r>
          </w:p>
          <w:p w:rsidR="00EA12D5" w:rsidRPr="00D553F8" w:rsidRDefault="00EA12D5" w:rsidP="00EA12D5">
            <w:pPr>
              <w:ind w:left="0"/>
              <w:rPr>
                <w:shd w:val="clear" w:color="auto" w:fill="FFFFFF"/>
              </w:rPr>
            </w:pPr>
            <w:r w:rsidRPr="00D553F8">
              <w:rPr>
                <w:shd w:val="clear" w:color="auto" w:fill="FFFFFF"/>
              </w:rPr>
              <w:t xml:space="preserve">  </w:t>
            </w:r>
            <w:r>
              <w:rPr>
                <w:rFonts w:hint="eastAsia"/>
                <w:shd w:val="clear" w:color="auto" w:fill="FFFFFF"/>
              </w:rPr>
              <w:t xml:space="preserve">  </w:t>
            </w:r>
            <w:r w:rsidRPr="00D553F8">
              <w:rPr>
                <w:shd w:val="clear" w:color="auto" w:fill="FFFFFF"/>
              </w:rPr>
              <w:t xml:space="preserve"> </w:t>
            </w:r>
            <w:r w:rsidR="00BA5DE9">
              <w:rPr>
                <w:rFonts w:hint="eastAsia"/>
                <w:shd w:val="clear" w:color="auto" w:fill="FFFFFF"/>
              </w:rPr>
              <w:t xml:space="preserve">  </w:t>
            </w:r>
            <w:r w:rsidR="008856DB">
              <w:rPr>
                <w:shd w:val="clear" w:color="auto" w:fill="FFFFFF"/>
              </w:rPr>
              <w:t xml:space="preserve"> server  web1 1</w:t>
            </w:r>
            <w:r w:rsidR="008856DB">
              <w:rPr>
                <w:rFonts w:hint="eastAsia"/>
                <w:shd w:val="clear" w:color="auto" w:fill="FFFFFF"/>
              </w:rPr>
              <w:t>72.16</w:t>
            </w:r>
            <w:r w:rsidR="008856DB">
              <w:rPr>
                <w:shd w:val="clear" w:color="auto" w:fill="FFFFFF"/>
              </w:rPr>
              <w:t>.</w:t>
            </w:r>
            <w:r w:rsidR="008856DB">
              <w:rPr>
                <w:rFonts w:hint="eastAsia"/>
                <w:shd w:val="clear" w:color="auto" w:fill="FFFFFF"/>
              </w:rPr>
              <w:t>19</w:t>
            </w:r>
            <w:r w:rsidR="008856DB">
              <w:rPr>
                <w:shd w:val="clear" w:color="auto" w:fill="FFFFFF"/>
              </w:rPr>
              <w:t>.</w:t>
            </w:r>
            <w:r w:rsidR="008856DB">
              <w:rPr>
                <w:rFonts w:hint="eastAsia"/>
                <w:shd w:val="clear" w:color="auto" w:fill="FFFFFF"/>
              </w:rPr>
              <w:t>250</w:t>
            </w:r>
            <w:r w:rsidRPr="00D553F8">
              <w:rPr>
                <w:shd w:val="clear" w:color="auto" w:fill="FFFFFF"/>
              </w:rPr>
              <w:t>:80 cookie server1 weight 6 check inter 2000 rise 2 fall 3</w:t>
            </w:r>
          </w:p>
          <w:p w:rsidR="00EA12D5" w:rsidRPr="00A3754F" w:rsidRDefault="00EA12D5" w:rsidP="00EA12D5">
            <w:pPr>
              <w:ind w:left="0"/>
              <w:rPr>
                <w:shd w:val="clear" w:color="auto" w:fill="FFFFFF"/>
              </w:rPr>
            </w:pPr>
            <w:r w:rsidRPr="00D553F8">
              <w:rPr>
                <w:shd w:val="clear" w:color="auto" w:fill="FFFFFF"/>
              </w:rPr>
              <w:t xml:space="preserve">   </w:t>
            </w:r>
            <w:r>
              <w:rPr>
                <w:rFonts w:hint="eastAsia"/>
                <w:shd w:val="clear" w:color="auto" w:fill="FFFFFF"/>
              </w:rPr>
              <w:t xml:space="preserve">  </w:t>
            </w:r>
            <w:r w:rsidRPr="00D553F8">
              <w:rPr>
                <w:shd w:val="clear" w:color="auto" w:fill="FFFFFF"/>
              </w:rPr>
              <w:t xml:space="preserve"> </w:t>
            </w:r>
            <w:r w:rsidR="00BA5DE9">
              <w:rPr>
                <w:rFonts w:hint="eastAsia"/>
                <w:shd w:val="clear" w:color="auto" w:fill="FFFFFF"/>
              </w:rPr>
              <w:t xml:space="preserve">  </w:t>
            </w:r>
            <w:r w:rsidRPr="00D553F8">
              <w:rPr>
                <w:shd w:val="clear" w:color="auto" w:fill="FFFFFF"/>
              </w:rPr>
              <w:t xml:space="preserve">server  web2 </w:t>
            </w:r>
            <w:r w:rsidR="008856DB">
              <w:rPr>
                <w:shd w:val="clear" w:color="auto" w:fill="FFFFFF"/>
              </w:rPr>
              <w:t>1</w:t>
            </w:r>
            <w:r w:rsidR="008856DB">
              <w:rPr>
                <w:rFonts w:hint="eastAsia"/>
                <w:shd w:val="clear" w:color="auto" w:fill="FFFFFF"/>
              </w:rPr>
              <w:t>72.16</w:t>
            </w:r>
            <w:r w:rsidR="008856DB">
              <w:rPr>
                <w:shd w:val="clear" w:color="auto" w:fill="FFFFFF"/>
              </w:rPr>
              <w:t>.</w:t>
            </w:r>
            <w:r w:rsidR="008856DB">
              <w:rPr>
                <w:rFonts w:hint="eastAsia"/>
                <w:shd w:val="clear" w:color="auto" w:fill="FFFFFF"/>
              </w:rPr>
              <w:t>19</w:t>
            </w:r>
            <w:r w:rsidR="008856DB">
              <w:rPr>
                <w:shd w:val="clear" w:color="auto" w:fill="FFFFFF"/>
              </w:rPr>
              <w:t>.</w:t>
            </w:r>
            <w:r w:rsidR="008856DB">
              <w:rPr>
                <w:rFonts w:hint="eastAsia"/>
                <w:shd w:val="clear" w:color="auto" w:fill="FFFFFF"/>
              </w:rPr>
              <w:t>251</w:t>
            </w:r>
            <w:r w:rsidRPr="00D553F8">
              <w:rPr>
                <w:shd w:val="clear" w:color="auto" w:fill="FFFFFF"/>
              </w:rPr>
              <w:t>:80 cookie server2 weight 6 check inter 2000 rise 2 fall 3</w:t>
            </w:r>
          </w:p>
          <w:p w:rsidR="00EA12D5" w:rsidRDefault="00EA12D5" w:rsidP="00EA12D5">
            <w:pPr>
              <w:ind w:left="0"/>
            </w:pPr>
          </w:p>
          <w:p w:rsidR="005A5E5D" w:rsidRDefault="005A5E5D" w:rsidP="005A5E5D">
            <w:pPr>
              <w:ind w:left="0"/>
            </w:pPr>
            <w:r>
              <w:t>listen admin_stats</w:t>
            </w:r>
          </w:p>
          <w:p w:rsidR="005A5E5D" w:rsidRDefault="005A5E5D" w:rsidP="005A5E5D">
            <w:pPr>
              <w:ind w:left="0"/>
            </w:pPr>
            <w:r>
              <w:t xml:space="preserve">  </w:t>
            </w:r>
            <w:r>
              <w:rPr>
                <w:rFonts w:hint="eastAsia"/>
              </w:rPr>
              <w:t xml:space="preserve">    </w:t>
            </w:r>
            <w:r>
              <w:t xml:space="preserve">  bind 0.0.0.0:9188 </w:t>
            </w:r>
          </w:p>
          <w:p w:rsidR="005A5E5D" w:rsidRDefault="005A5E5D" w:rsidP="005A5E5D">
            <w:pPr>
              <w:ind w:left="0"/>
            </w:pPr>
            <w:r>
              <w:t xml:space="preserve"> </w:t>
            </w:r>
            <w:r>
              <w:rPr>
                <w:rFonts w:hint="eastAsia"/>
              </w:rPr>
              <w:t xml:space="preserve">    </w:t>
            </w:r>
            <w:r>
              <w:t xml:space="preserve">   mode http </w:t>
            </w:r>
          </w:p>
          <w:p w:rsidR="005A5E5D" w:rsidRDefault="005A5E5D" w:rsidP="005A5E5D">
            <w:pPr>
              <w:ind w:left="0"/>
            </w:pPr>
            <w:r>
              <w:t xml:space="preserve"> </w:t>
            </w:r>
            <w:r>
              <w:rPr>
                <w:rFonts w:hint="eastAsia"/>
              </w:rPr>
              <w:t xml:space="preserve">    </w:t>
            </w:r>
            <w:r>
              <w:t xml:space="preserve">   log 127.0.0.1 local0 err</w:t>
            </w:r>
            <w:r>
              <w:tab/>
            </w:r>
          </w:p>
          <w:p w:rsidR="005A5E5D" w:rsidRDefault="005A5E5D" w:rsidP="005A5E5D">
            <w:pPr>
              <w:ind w:left="0"/>
            </w:pPr>
            <w:r>
              <w:rPr>
                <w:rFonts w:hint="eastAsia"/>
              </w:rPr>
              <w:t xml:space="preserve">    </w:t>
            </w:r>
            <w:r>
              <w:t xml:space="preserve">    stats refresh 30s</w:t>
            </w:r>
            <w:r>
              <w:tab/>
            </w:r>
          </w:p>
          <w:p w:rsidR="005A5E5D" w:rsidRDefault="005A5E5D" w:rsidP="005A5E5D">
            <w:pPr>
              <w:ind w:left="0"/>
            </w:pPr>
            <w:r>
              <w:t xml:space="preserve">   </w:t>
            </w:r>
            <w:r>
              <w:rPr>
                <w:rFonts w:hint="eastAsia"/>
              </w:rPr>
              <w:t xml:space="preserve">    </w:t>
            </w:r>
            <w:r>
              <w:t xml:space="preserve"> stats uri /haproxy-status</w:t>
            </w:r>
          </w:p>
          <w:p w:rsidR="005A5E5D" w:rsidRDefault="005A5E5D" w:rsidP="005A5E5D">
            <w:pPr>
              <w:ind w:left="0"/>
            </w:pPr>
            <w:r>
              <w:t xml:space="preserve">   </w:t>
            </w:r>
            <w:r>
              <w:rPr>
                <w:rFonts w:hint="eastAsia"/>
              </w:rPr>
              <w:t xml:space="preserve">    </w:t>
            </w:r>
            <w:r>
              <w:t xml:space="preserve"> stats realm welcome login\ Haproxy  </w:t>
            </w:r>
          </w:p>
          <w:p w:rsidR="005A5E5D" w:rsidRDefault="005A5E5D" w:rsidP="005A5E5D">
            <w:pPr>
              <w:ind w:left="0"/>
            </w:pPr>
            <w:r>
              <w:t xml:space="preserve">   </w:t>
            </w:r>
            <w:r>
              <w:rPr>
                <w:rFonts w:hint="eastAsia"/>
              </w:rPr>
              <w:t xml:space="preserve">    </w:t>
            </w:r>
            <w:r>
              <w:t xml:space="preserve"> stats auth admin:admin</w:t>
            </w:r>
          </w:p>
          <w:p w:rsidR="005A5E5D" w:rsidRDefault="005A5E5D" w:rsidP="005A5E5D">
            <w:pPr>
              <w:ind w:left="0"/>
            </w:pPr>
            <w:r>
              <w:t xml:space="preserve">   </w:t>
            </w:r>
            <w:r>
              <w:rPr>
                <w:rFonts w:hint="eastAsia"/>
              </w:rPr>
              <w:t xml:space="preserve">    </w:t>
            </w:r>
            <w:r>
              <w:t xml:space="preserve"> stats hide-version</w:t>
            </w:r>
          </w:p>
          <w:p w:rsidR="00E612DD" w:rsidRDefault="005A5E5D" w:rsidP="00E612DD">
            <w:pPr>
              <w:ind w:left="0"/>
            </w:pPr>
            <w:r>
              <w:rPr>
                <w:rFonts w:hint="eastAsia"/>
              </w:rPr>
              <w:t xml:space="preserve">    </w:t>
            </w:r>
            <w:r>
              <w:t xml:space="preserve">    stats admin if TRUE</w:t>
            </w:r>
          </w:p>
        </w:tc>
      </w:tr>
      <w:tr w:rsidR="002D6EC2" w:rsidTr="00EA12D5">
        <w:tc>
          <w:tcPr>
            <w:tcW w:w="9630" w:type="dxa"/>
          </w:tcPr>
          <w:p w:rsidR="002D6EC2" w:rsidRDefault="002D6EC2" w:rsidP="00EF4D77">
            <w:pPr>
              <w:ind w:left="0"/>
              <w:rPr>
                <w:rFonts w:hint="eastAsia"/>
              </w:rPr>
            </w:pPr>
            <w:r>
              <w:rPr>
                <w:rFonts w:hint="eastAsia"/>
              </w:rPr>
              <w:lastRenderedPageBreak/>
              <w:t>#服务相关操作</w:t>
            </w:r>
          </w:p>
          <w:p w:rsidR="002D6EC2" w:rsidRDefault="002D6EC2" w:rsidP="00EF4D77">
            <w:pPr>
              <w:ind w:left="0"/>
              <w:rPr>
                <w:rFonts w:hint="eastAsia"/>
              </w:rPr>
            </w:pPr>
            <w:r>
              <w:rPr>
                <w:rFonts w:hint="eastAsia"/>
              </w:rPr>
              <w:t>service haproxy start/stop/restart/status</w:t>
            </w:r>
          </w:p>
          <w:p w:rsidR="002D6EC2" w:rsidRDefault="002D6EC2" w:rsidP="00EF4D77">
            <w:pPr>
              <w:ind w:left="0"/>
            </w:pPr>
          </w:p>
        </w:tc>
      </w:tr>
    </w:tbl>
    <w:p w:rsidR="00EF4D77" w:rsidRPr="00EF4D77" w:rsidRDefault="00EF4D77" w:rsidP="00EF4D77"/>
    <w:p w:rsidR="00EF4D77" w:rsidRDefault="00EF4D77" w:rsidP="00EF4D77">
      <w:pPr>
        <w:pStyle w:val="Heading2"/>
        <w:rPr>
          <w:shd w:val="clear" w:color="auto" w:fill="FFFFFF"/>
        </w:rPr>
      </w:pPr>
      <w:r>
        <w:rPr>
          <w:rFonts w:hint="eastAsia"/>
          <w:shd w:val="clear" w:color="auto" w:fill="FFFFFF"/>
        </w:rPr>
        <w:t>HAP</w:t>
      </w:r>
      <w:r>
        <w:rPr>
          <w:shd w:val="clear" w:color="auto" w:fill="FFFFFF"/>
        </w:rPr>
        <w:t>roxy</w:t>
      </w:r>
      <w:r>
        <w:rPr>
          <w:rFonts w:hint="eastAsia"/>
          <w:shd w:val="clear" w:color="auto" w:fill="FFFFFF"/>
        </w:rPr>
        <w:t>基础配置文件详解</w:t>
      </w:r>
    </w:p>
    <w:p w:rsidR="00DB0968" w:rsidRPr="00DB0968" w:rsidRDefault="00DB0968" w:rsidP="00DB0968">
      <w:pPr>
        <w:pStyle w:val="Heading3"/>
      </w:pPr>
      <w:r>
        <w:rPr>
          <w:rFonts w:hint="eastAsia"/>
        </w:rPr>
        <w:t>配置文件概述</w:t>
      </w:r>
    </w:p>
    <w:p w:rsidR="00A43FA0" w:rsidRDefault="00A43FA0" w:rsidP="00A43FA0">
      <w:r w:rsidRPr="00A43FA0">
        <w:rPr>
          <w:color w:val="FF0000"/>
        </w:rPr>
        <w:t>global部分</w:t>
      </w:r>
      <w:r>
        <w:t>：用设定义全局参数，属于进程级的配置，通常和操作系统配置有关。</w:t>
      </w:r>
    </w:p>
    <w:p w:rsidR="00A43FA0" w:rsidRDefault="00A43FA0" w:rsidP="00A43FA0">
      <w:r w:rsidRPr="00A43FA0">
        <w:rPr>
          <w:color w:val="FF0000"/>
        </w:rPr>
        <w:t>defaults部分</w:t>
      </w:r>
      <w:r>
        <w:t>：默认参数配置部分。</w:t>
      </w:r>
      <w:r>
        <w:rPr>
          <w:rFonts w:hint="eastAsia"/>
        </w:rPr>
        <w:t>在此部分中设置的参数值，默认会自动引用到下面的</w:t>
      </w:r>
      <w:r>
        <w:t>frontend、backend、listen部分中，因引，某些参数属于公用的配置，只需要在defaults部分添加一次即可。而如果frontend、backend、</w:t>
      </w:r>
      <w:r>
        <w:lastRenderedPageBreak/>
        <w:t>listen部分也配置了与defaults部分一样的参数，Defaults部分参数对应的值自动被覆盖。</w:t>
      </w:r>
    </w:p>
    <w:p w:rsidR="00A43FA0" w:rsidRDefault="00A43FA0" w:rsidP="00A43FA0">
      <w:r w:rsidRPr="00A43FA0">
        <w:rPr>
          <w:color w:val="FF0000"/>
        </w:rPr>
        <w:t>frontend部分</w:t>
      </w:r>
      <w:r>
        <w:t>：用于设置接收用户请求的前端虚拟节点。frontend是在haproxy 1.3版本以后才引入的一个组件，同时引入的还有backend组件。通过引入这些组件，在很大程度上简化了haproxy配置文件的复杂性。forntend可以根据ACL规则直接指定要使用的后端backend。</w:t>
      </w:r>
    </w:p>
    <w:p w:rsidR="00972EC7" w:rsidRPr="00972EC7" w:rsidRDefault="00972EC7" w:rsidP="00A43FA0">
      <w:r w:rsidRPr="00972EC7">
        <w:rPr>
          <w:color w:val="FF0000"/>
        </w:rPr>
        <w:t>backend部分</w:t>
      </w:r>
      <w:r w:rsidRPr="00972EC7">
        <w:rPr>
          <w:rFonts w:hint="eastAsia"/>
        </w:rPr>
        <w:t>：</w:t>
      </w:r>
      <w:r>
        <w:rPr>
          <w:rFonts w:hint="eastAsia"/>
        </w:rPr>
        <w:t>此部分用于设置集群后端服务器集群的配置，也就是用来添加一组真实的服务器，用于处理前端用户请求。</w:t>
      </w:r>
    </w:p>
    <w:p w:rsidR="00EF4D77" w:rsidRDefault="00A43FA0" w:rsidP="00A43FA0">
      <w:r w:rsidRPr="00972EC7">
        <w:rPr>
          <w:color w:val="FF0000"/>
        </w:rPr>
        <w:t>listen部分</w:t>
      </w:r>
      <w:r>
        <w:t>：是frontend和backend部分的结合体。</w:t>
      </w:r>
      <w:r>
        <w:rPr>
          <w:rFonts w:hint="eastAsia"/>
        </w:rPr>
        <w:t>在</w:t>
      </w:r>
      <w:r>
        <w:t>HAProxy1.3版本之前，HAProxy的所有配置选项都在这个部分中设置。为了保持兼容性，haproxy新的版本依然保留了listen组件配置试。两种配置方式任选一中。</w:t>
      </w:r>
    </w:p>
    <w:p w:rsidR="00CE5005" w:rsidRDefault="00CE5005" w:rsidP="00CE5005">
      <w:r w:rsidRPr="00922D78">
        <w:rPr>
          <w:rFonts w:hint="eastAsia"/>
          <w:color w:val="FF0000"/>
        </w:rPr>
        <w:t>注意时间格式</w:t>
      </w:r>
      <w:r w:rsidR="00922D78">
        <w:rPr>
          <w:rFonts w:hint="eastAsia"/>
        </w:rPr>
        <w:t>：</w:t>
      </w:r>
    </w:p>
    <w:p w:rsidR="00922D78" w:rsidRDefault="00922D78" w:rsidP="00922D78">
      <w:pPr>
        <w:pStyle w:val="ListParagraph"/>
        <w:numPr>
          <w:ilvl w:val="0"/>
          <w:numId w:val="21"/>
        </w:numPr>
      </w:pPr>
      <w:r>
        <w:t>us: 微秒(microseconds)，即1/1000000秒；</w:t>
      </w:r>
    </w:p>
    <w:p w:rsidR="00922D78" w:rsidRDefault="00922D78" w:rsidP="00922D78">
      <w:pPr>
        <w:pStyle w:val="ListParagraph"/>
        <w:numPr>
          <w:ilvl w:val="0"/>
          <w:numId w:val="21"/>
        </w:numPr>
      </w:pPr>
      <w:r>
        <w:t>ms: 毫秒(milliseconds)，即1/1000秒；</w:t>
      </w:r>
    </w:p>
    <w:p w:rsidR="00922D78" w:rsidRDefault="00922D78" w:rsidP="00922D78">
      <w:pPr>
        <w:pStyle w:val="ListParagraph"/>
        <w:numPr>
          <w:ilvl w:val="0"/>
          <w:numId w:val="21"/>
        </w:numPr>
      </w:pPr>
      <w:r>
        <w:t>s: 秒(seconds)；</w:t>
      </w:r>
    </w:p>
    <w:p w:rsidR="00922D78" w:rsidRDefault="00922D78" w:rsidP="00922D78">
      <w:pPr>
        <w:pStyle w:val="ListParagraph"/>
        <w:numPr>
          <w:ilvl w:val="0"/>
          <w:numId w:val="21"/>
        </w:numPr>
      </w:pPr>
      <w:r>
        <w:t>m: 分钟(minutes)；</w:t>
      </w:r>
    </w:p>
    <w:p w:rsidR="00922D78" w:rsidRDefault="00922D78" w:rsidP="00922D78">
      <w:pPr>
        <w:pStyle w:val="ListParagraph"/>
        <w:numPr>
          <w:ilvl w:val="0"/>
          <w:numId w:val="21"/>
        </w:numPr>
      </w:pPr>
      <w:r>
        <w:t>h：小时(hours)；</w:t>
      </w:r>
    </w:p>
    <w:p w:rsidR="00922D78" w:rsidRDefault="00922D78" w:rsidP="00922D78">
      <w:pPr>
        <w:pStyle w:val="ListParagraph"/>
        <w:numPr>
          <w:ilvl w:val="0"/>
          <w:numId w:val="21"/>
        </w:numPr>
      </w:pPr>
      <w:r>
        <w:t>d: 天(days)；</w:t>
      </w:r>
    </w:p>
    <w:p w:rsidR="00DB0968" w:rsidRDefault="00DB0968" w:rsidP="00DB0968"/>
    <w:p w:rsidR="00922D78" w:rsidRDefault="00DB0968" w:rsidP="00DB0968">
      <w:pPr>
        <w:pStyle w:val="Heading3"/>
      </w:pPr>
      <w:r w:rsidRPr="00DB0968">
        <w:t>HAProxy</w:t>
      </w:r>
      <w:r>
        <w:rPr>
          <w:rFonts w:hint="eastAsia"/>
        </w:rPr>
        <w:t>配置详解</w:t>
      </w:r>
    </w:p>
    <w:tbl>
      <w:tblPr>
        <w:tblStyle w:val="TableGrid"/>
        <w:tblW w:w="8640" w:type="dxa"/>
        <w:tblInd w:w="468" w:type="dxa"/>
        <w:tblLook w:val="04A0"/>
      </w:tblPr>
      <w:tblGrid>
        <w:gridCol w:w="8640"/>
      </w:tblGrid>
      <w:tr w:rsidR="00A7322B" w:rsidTr="00A7322B">
        <w:tc>
          <w:tcPr>
            <w:tcW w:w="8640" w:type="dxa"/>
          </w:tcPr>
          <w:p w:rsidR="00A7322B" w:rsidRDefault="00A7322B" w:rsidP="00A7322B">
            <w:pPr>
              <w:ind w:left="0"/>
              <w:rPr>
                <w:b/>
              </w:rPr>
            </w:pPr>
            <w:r>
              <w:rPr>
                <w:rFonts w:hint="eastAsia"/>
                <w:b/>
              </w:rPr>
              <w:t xml:space="preserve">-- </w:t>
            </w:r>
            <w:r w:rsidRPr="00A7322B">
              <w:rPr>
                <w:rFonts w:hint="eastAsia"/>
                <w:b/>
              </w:rPr>
              <w:t>global部分</w:t>
            </w:r>
          </w:p>
          <w:p w:rsidR="00A7322B" w:rsidRPr="00A7322B" w:rsidRDefault="00A7322B" w:rsidP="00A7322B">
            <w:pPr>
              <w:ind w:left="0"/>
            </w:pPr>
            <w:r w:rsidRPr="00A7322B">
              <w:t>global</w:t>
            </w:r>
          </w:p>
          <w:p w:rsidR="00A7322B" w:rsidRPr="00A7322B" w:rsidRDefault="00A7322B" w:rsidP="00A7322B">
            <w:pPr>
              <w:ind w:left="0"/>
            </w:pPr>
            <w:r w:rsidRPr="00A7322B">
              <w:t xml:space="preserve">    #全局的日志配置，local0是日志设置，info表示日志级别。</w:t>
            </w:r>
          </w:p>
          <w:p w:rsidR="00A7322B" w:rsidRPr="00A7322B" w:rsidRDefault="00A7322B" w:rsidP="00A7322B">
            <w:pPr>
              <w:ind w:left="0"/>
            </w:pPr>
            <w:r>
              <w:rPr>
                <w:rFonts w:hint="eastAsia"/>
              </w:rPr>
              <w:t xml:space="preserve">    </w:t>
            </w:r>
            <w:r w:rsidRPr="00A7322B">
              <w:t>#日志级别有：err、waning、info、debug四种可选。</w:t>
            </w:r>
          </w:p>
          <w:p w:rsidR="00A7322B" w:rsidRPr="00A7322B" w:rsidRDefault="00A7322B" w:rsidP="00A7322B">
            <w:pPr>
              <w:ind w:left="0"/>
            </w:pPr>
            <w:r>
              <w:rPr>
                <w:rFonts w:hint="eastAsia"/>
              </w:rPr>
              <w:t xml:space="preserve">    </w:t>
            </w:r>
            <w:r w:rsidRPr="00A7322B">
              <w:t>#这个配置表示使用localhost上rsyslog服务中的local0日志设备，级别为info</w:t>
            </w:r>
          </w:p>
          <w:p w:rsidR="00A7322B" w:rsidRDefault="00A7322B" w:rsidP="00A7322B">
            <w:pPr>
              <w:ind w:left="0" w:firstLine="240"/>
            </w:pPr>
            <w:r w:rsidRPr="00A7322B">
              <w:t xml:space="preserve">log 127.0.0.1   local0   info </w:t>
            </w:r>
          </w:p>
          <w:p w:rsidR="00A7322B" w:rsidRPr="00A7322B" w:rsidRDefault="00A7322B" w:rsidP="00A7322B">
            <w:pPr>
              <w:ind w:left="0" w:firstLine="240"/>
            </w:pPr>
            <w:r w:rsidRPr="00A7322B">
              <w:t>#设定每个HAProxy进程可接受的最大并发连接数，</w:t>
            </w:r>
          </w:p>
          <w:p w:rsidR="00A7322B" w:rsidRPr="00A7322B" w:rsidRDefault="00A7322B" w:rsidP="00A7322B">
            <w:pPr>
              <w:ind w:left="0"/>
            </w:pPr>
            <w:r>
              <w:rPr>
                <w:rFonts w:hint="eastAsia"/>
              </w:rPr>
              <w:t xml:space="preserve">    </w:t>
            </w:r>
            <w:r w:rsidRPr="00A7322B">
              <w:t>#此选项等同于linux命令选项”ulimit -n”</w:t>
            </w:r>
          </w:p>
          <w:p w:rsidR="00A7322B" w:rsidRPr="00A7322B" w:rsidRDefault="00A7322B" w:rsidP="00A7322B">
            <w:pPr>
              <w:ind w:left="0"/>
            </w:pPr>
            <w:r w:rsidRPr="00A7322B">
              <w:t xml:space="preserve">    maxconn 4096</w:t>
            </w:r>
          </w:p>
          <w:p w:rsidR="00A7322B" w:rsidRPr="00A7322B" w:rsidRDefault="00A7322B" w:rsidP="00A7322B">
            <w:pPr>
              <w:ind w:left="0"/>
            </w:pPr>
            <w:r>
              <w:rPr>
                <w:rFonts w:hint="eastAsia"/>
              </w:rPr>
              <w:t xml:space="preserve">    </w:t>
            </w:r>
            <w:r w:rsidRPr="00A7322B">
              <w:t>#运行HAProxy进程的用户和组，也可以使用uid/gid</w:t>
            </w:r>
          </w:p>
          <w:p w:rsidR="00A7322B" w:rsidRPr="00A7322B" w:rsidRDefault="00A7322B" w:rsidP="00A7322B">
            <w:pPr>
              <w:ind w:left="0"/>
            </w:pPr>
            <w:r w:rsidRPr="00A7322B">
              <w:lastRenderedPageBreak/>
              <w:t xml:space="preserve">    user nobody </w:t>
            </w:r>
          </w:p>
          <w:p w:rsidR="00A7322B" w:rsidRPr="00A7322B" w:rsidRDefault="00A7322B" w:rsidP="00A7322B">
            <w:pPr>
              <w:ind w:left="0"/>
            </w:pPr>
            <w:r w:rsidRPr="00A7322B">
              <w:t xml:space="preserve">    group nobody</w:t>
            </w:r>
          </w:p>
          <w:p w:rsidR="00A7322B" w:rsidRPr="00A7322B" w:rsidRDefault="00A7322B" w:rsidP="00A7322B">
            <w:pPr>
              <w:ind w:left="0"/>
            </w:pPr>
            <w:r>
              <w:rPr>
                <w:rFonts w:hint="eastAsia"/>
              </w:rPr>
              <w:t xml:space="preserve">    </w:t>
            </w:r>
            <w:r w:rsidRPr="00A7322B">
              <w:t>#让haproxy以守护进程的方式工作于后台，其等同于“-D”选项的功能，</w:t>
            </w:r>
          </w:p>
          <w:p w:rsidR="00A7322B" w:rsidRPr="00A7322B" w:rsidRDefault="00A7322B" w:rsidP="00A7322B">
            <w:pPr>
              <w:ind w:left="0"/>
            </w:pPr>
            <w:r>
              <w:rPr>
                <w:rFonts w:hint="eastAsia"/>
              </w:rPr>
              <w:t xml:space="preserve">    </w:t>
            </w:r>
            <w:r w:rsidRPr="00A7322B">
              <w:t>#当然，也可以在命令行中以“-db”选项将其禁用；</w:t>
            </w:r>
          </w:p>
          <w:p w:rsidR="00A7322B" w:rsidRPr="00A7322B" w:rsidRDefault="00A7322B" w:rsidP="00A7322B">
            <w:pPr>
              <w:ind w:left="0"/>
            </w:pPr>
            <w:r w:rsidRPr="00A7322B">
              <w:t xml:space="preserve">    daemon </w:t>
            </w:r>
          </w:p>
          <w:p w:rsidR="00A7322B" w:rsidRDefault="00A7322B" w:rsidP="00A7322B">
            <w:pPr>
              <w:ind w:left="0" w:firstLine="240"/>
            </w:pPr>
            <w:r>
              <w:rPr>
                <w:rFonts w:hint="eastAsia"/>
              </w:rPr>
              <w:t>#</w:t>
            </w:r>
            <w:r w:rsidRPr="00A7322B">
              <w:t>指定启动的haproxy进程个数，只能用于守护进程模式的haproxy；默认只启动</w:t>
            </w:r>
          </w:p>
          <w:p w:rsidR="00A7322B" w:rsidRPr="00A7322B" w:rsidRDefault="00A7322B" w:rsidP="00A7322B">
            <w:pPr>
              <w:ind w:left="0"/>
            </w:pPr>
            <w:r>
              <w:rPr>
                <w:rFonts w:hint="eastAsia"/>
              </w:rPr>
              <w:t xml:space="preserve">    #</w:t>
            </w:r>
            <w:r w:rsidRPr="00A7322B">
              <w:t>一个进程，一般只在单进程仅能打开少数文件描述符的场景中才使用多进程模式；</w:t>
            </w:r>
          </w:p>
          <w:p w:rsidR="00A7322B" w:rsidRDefault="00A7322B" w:rsidP="00A7322B">
            <w:pPr>
              <w:ind w:left="0" w:firstLine="240"/>
            </w:pPr>
            <w:r w:rsidRPr="00A7322B">
              <w:t xml:space="preserve">nbproc 1              </w:t>
            </w:r>
          </w:p>
          <w:p w:rsidR="00A7322B" w:rsidRPr="00A7322B" w:rsidRDefault="00A7322B" w:rsidP="00A7322B">
            <w:pPr>
              <w:ind w:left="0" w:firstLine="240"/>
            </w:pPr>
            <w:r w:rsidRPr="00A7322B">
              <w:t>#指定haproxy进程的pid文件</w:t>
            </w:r>
          </w:p>
          <w:p w:rsidR="00A7322B" w:rsidRDefault="00A7322B" w:rsidP="00A7322B">
            <w:pPr>
              <w:ind w:left="0"/>
              <w:rPr>
                <w:b/>
              </w:rPr>
            </w:pPr>
            <w:r w:rsidRPr="00A7322B">
              <w:t xml:space="preserve">    pidfile /usr/local/haproxy/logs/haproxy.pid</w:t>
            </w:r>
          </w:p>
        </w:tc>
      </w:tr>
      <w:tr w:rsidR="00A7322B" w:rsidTr="00A7322B">
        <w:tc>
          <w:tcPr>
            <w:tcW w:w="8640" w:type="dxa"/>
          </w:tcPr>
          <w:p w:rsidR="00A7322B" w:rsidRDefault="005F2A83" w:rsidP="005F2A83">
            <w:pPr>
              <w:ind w:left="0"/>
              <w:rPr>
                <w:b/>
                <w:shd w:val="clear" w:color="auto" w:fill="FFFFFF"/>
              </w:rPr>
            </w:pPr>
            <w:r w:rsidRPr="005F2A83">
              <w:rPr>
                <w:rFonts w:hint="eastAsia"/>
                <w:b/>
              </w:rPr>
              <w:lastRenderedPageBreak/>
              <w:t>--</w:t>
            </w:r>
            <w:r w:rsidRPr="005F2A83">
              <w:rPr>
                <w:b/>
                <w:shd w:val="clear" w:color="auto" w:fill="FFFFFF"/>
              </w:rPr>
              <w:t xml:space="preserve"> defaults</w:t>
            </w:r>
            <w:r w:rsidRPr="005F2A83">
              <w:rPr>
                <w:rFonts w:hint="eastAsia"/>
                <w:b/>
                <w:shd w:val="clear" w:color="auto" w:fill="FFFFFF"/>
              </w:rPr>
              <w:t>部分</w:t>
            </w:r>
          </w:p>
          <w:p w:rsidR="005F2A83" w:rsidRDefault="005F2A83" w:rsidP="005F2A83">
            <w:pPr>
              <w:ind w:left="0"/>
            </w:pPr>
            <w:r>
              <w:t>defaults</w:t>
            </w:r>
          </w:p>
          <w:p w:rsidR="005F2A83" w:rsidRDefault="005F2A83" w:rsidP="005F2A83">
            <w:pPr>
              <w:ind w:left="0"/>
            </w:pPr>
            <w:r>
              <w:t xml:space="preserve">    #mode:设置haproxy实例默认的运行模式，有tcp，http，health3个模式</w:t>
            </w:r>
          </w:p>
          <w:p w:rsidR="005F2A83" w:rsidRDefault="005F2A83" w:rsidP="005F2A83">
            <w:pPr>
              <w:ind w:left="0" w:firstLine="240"/>
            </w:pPr>
            <w:r>
              <w:t>#tcp模式：客户端和服务端之间将建立一个全双工连接，不对七层报文做任何检查，默认为tcp模式，经常用于ssl，ssh，smtp等应用</w:t>
            </w:r>
          </w:p>
          <w:p w:rsidR="005F2A83" w:rsidRDefault="005F2A83" w:rsidP="005F2A83">
            <w:pPr>
              <w:ind w:left="0"/>
            </w:pPr>
            <w:r>
              <w:t xml:space="preserve">    #http模式：客户端请求在转发至后端服务器之前将会深度分析，所有与RFC格式不兼容的请求都会被拒绝</w:t>
            </w:r>
          </w:p>
          <w:p w:rsidR="005F2A83" w:rsidRDefault="005F2A83" w:rsidP="005F2A83">
            <w:pPr>
              <w:ind w:left="0"/>
            </w:pPr>
            <w:r>
              <w:rPr>
                <w:rFonts w:hint="eastAsia"/>
              </w:rPr>
              <w:t xml:space="preserve">    </w:t>
            </w:r>
            <w:r>
              <w:t>#health：已基本不用了。</w:t>
            </w:r>
          </w:p>
          <w:p w:rsidR="005F2A83" w:rsidRDefault="005F2A83" w:rsidP="005F2A83">
            <w:pPr>
              <w:ind w:left="0"/>
            </w:pPr>
            <w:r>
              <w:t xml:space="preserve">    mode  http</w:t>
            </w:r>
          </w:p>
          <w:p w:rsidR="005F2A83" w:rsidRDefault="005F2A83" w:rsidP="005F2A83">
            <w:pPr>
              <w:ind w:left="0"/>
            </w:pPr>
            <w:r>
              <w:rPr>
                <w:rFonts w:hint="eastAsia"/>
              </w:rPr>
              <w:t xml:space="preserve">   </w:t>
            </w:r>
            <w:r>
              <w:t>#设置连接后端服务器的失败重试次数</w:t>
            </w:r>
          </w:p>
          <w:p w:rsidR="005F2A83" w:rsidRDefault="005F2A83" w:rsidP="005F2A83">
            <w:pPr>
              <w:ind w:left="0"/>
            </w:pPr>
            <w:r>
              <w:t xml:space="preserve">    retries 3</w:t>
            </w:r>
          </w:p>
          <w:p w:rsidR="005F2A83" w:rsidRDefault="005F2A83" w:rsidP="005F2A83">
            <w:pPr>
              <w:ind w:left="0"/>
            </w:pPr>
            <w:r>
              <w:rPr>
                <w:rFonts w:hint="eastAsia"/>
              </w:rPr>
              <w:t xml:space="preserve">    </w:t>
            </w:r>
            <w:r>
              <w:t>#连接到一台服务器的最长等待时间，默认毫秒</w:t>
            </w:r>
          </w:p>
          <w:p w:rsidR="005F2A83" w:rsidRDefault="005F2A83" w:rsidP="005F2A83">
            <w:pPr>
              <w:ind w:left="0" w:firstLine="240"/>
            </w:pPr>
            <w:r>
              <w:t xml:space="preserve">timeout connect 10s  </w:t>
            </w:r>
          </w:p>
          <w:p w:rsidR="005F2A83" w:rsidRDefault="005F2A83" w:rsidP="005F2A83">
            <w:pPr>
              <w:ind w:left="0" w:firstLine="240"/>
            </w:pPr>
            <w:r>
              <w:t>#连接客户端发送数据最长等待时间，默认毫秒</w:t>
            </w:r>
          </w:p>
          <w:p w:rsidR="005F2A83" w:rsidRDefault="005F2A83" w:rsidP="005F2A83">
            <w:pPr>
              <w:ind w:left="0"/>
            </w:pPr>
            <w:r>
              <w:t xml:space="preserve">    timeout client 20s</w:t>
            </w:r>
          </w:p>
          <w:p w:rsidR="005F2A83" w:rsidRDefault="005F2A83" w:rsidP="005F2A83">
            <w:pPr>
              <w:ind w:left="0"/>
            </w:pPr>
            <w:r>
              <w:t xml:space="preserve">    #服务器回应客户端发送数据最长等待时间，默认毫秒</w:t>
            </w:r>
          </w:p>
          <w:p w:rsidR="005F2A83" w:rsidRDefault="005F2A83" w:rsidP="005F2A83">
            <w:pPr>
              <w:ind w:left="0"/>
            </w:pPr>
            <w:r>
              <w:t xml:space="preserve">    timeout server 30s </w:t>
            </w:r>
          </w:p>
          <w:p w:rsidR="005F2A83" w:rsidRDefault="005F2A83" w:rsidP="005F2A83">
            <w:pPr>
              <w:ind w:left="0"/>
            </w:pPr>
            <w:r>
              <w:rPr>
                <w:rFonts w:hint="eastAsia"/>
              </w:rPr>
              <w:t xml:space="preserve">    </w:t>
            </w:r>
            <w:r>
              <w:t>#对后端服务器的检测超时时间，默认毫秒</w:t>
            </w:r>
          </w:p>
          <w:p w:rsidR="005F2A83" w:rsidRDefault="005F2A83" w:rsidP="00A3754F">
            <w:pPr>
              <w:ind w:left="0" w:firstLine="240"/>
            </w:pPr>
            <w:r>
              <w:t xml:space="preserve">timeout check 5s      </w:t>
            </w:r>
          </w:p>
          <w:p w:rsidR="00A3754F" w:rsidRPr="005F2A83" w:rsidRDefault="00A3754F" w:rsidP="00A3754F">
            <w:pPr>
              <w:ind w:left="0" w:firstLine="240"/>
            </w:pPr>
          </w:p>
        </w:tc>
      </w:tr>
      <w:tr w:rsidR="005F2A83" w:rsidTr="00A7322B">
        <w:tc>
          <w:tcPr>
            <w:tcW w:w="8640" w:type="dxa"/>
          </w:tcPr>
          <w:p w:rsidR="005F2A83" w:rsidRPr="00A3754F" w:rsidRDefault="00A3754F" w:rsidP="00A3754F">
            <w:pPr>
              <w:ind w:left="0"/>
              <w:rPr>
                <w:b/>
                <w:shd w:val="clear" w:color="auto" w:fill="FFFFFF"/>
              </w:rPr>
            </w:pPr>
            <w:r w:rsidRPr="005F2A83">
              <w:rPr>
                <w:rFonts w:hint="eastAsia"/>
                <w:b/>
              </w:rPr>
              <w:t>--</w:t>
            </w:r>
            <w:r w:rsidRPr="005F2A83">
              <w:rPr>
                <w:b/>
                <w:shd w:val="clear" w:color="auto" w:fill="FFFFFF"/>
              </w:rPr>
              <w:t xml:space="preserve"> </w:t>
            </w:r>
            <w:r w:rsidRPr="00A3754F">
              <w:rPr>
                <w:b/>
              </w:rPr>
              <w:t>frontend</w:t>
            </w:r>
            <w:r w:rsidRPr="005F2A83">
              <w:rPr>
                <w:rFonts w:hint="eastAsia"/>
                <w:b/>
                <w:shd w:val="clear" w:color="auto" w:fill="FFFFFF"/>
              </w:rPr>
              <w:t>部分</w:t>
            </w:r>
          </w:p>
          <w:p w:rsidR="005F2A83" w:rsidRPr="005F2A83" w:rsidRDefault="005F2A83" w:rsidP="00A3754F">
            <w:pPr>
              <w:ind w:left="0"/>
            </w:pPr>
            <w:r w:rsidRPr="005F2A83">
              <w:t>#定义前段虚拟节点'www'</w:t>
            </w:r>
          </w:p>
          <w:p w:rsidR="005F2A83" w:rsidRPr="005F2A83" w:rsidRDefault="005F2A83" w:rsidP="00A3754F">
            <w:pPr>
              <w:ind w:left="0"/>
            </w:pPr>
            <w:r w:rsidRPr="005F2A83">
              <w:t>frontend  www</w:t>
            </w:r>
          </w:p>
          <w:p w:rsidR="005F2A83" w:rsidRPr="005F2A83" w:rsidRDefault="005F2A83" w:rsidP="005F2A83">
            <w:r w:rsidRPr="005F2A83">
              <w:lastRenderedPageBreak/>
              <w:t>#监听套接字 bind addr:port_range interface &lt;interface&gt;</w:t>
            </w:r>
          </w:p>
          <w:p w:rsidR="005F2A83" w:rsidRPr="005F2A83" w:rsidRDefault="005F2A83" w:rsidP="005F2A83">
            <w:r w:rsidRPr="005F2A83">
              <w:t>bind    *:80</w:t>
            </w:r>
          </w:p>
          <w:p w:rsidR="005F2A83" w:rsidRPr="005F2A83" w:rsidRDefault="005F2A83" w:rsidP="005F2A83">
            <w:r w:rsidRPr="005F2A83">
              <w:t>mode    http</w:t>
            </w:r>
          </w:p>
          <w:p w:rsidR="005F2A83" w:rsidRPr="005F2A83" w:rsidRDefault="00A3754F" w:rsidP="00A3754F">
            <w:pPr>
              <w:ind w:left="0"/>
            </w:pPr>
            <w:r>
              <w:rPr>
                <w:rFonts w:hint="eastAsia"/>
              </w:rPr>
              <w:t xml:space="preserve">      </w:t>
            </w:r>
            <w:r w:rsidR="005F2A83" w:rsidRPr="005F2A83">
              <w:t>#开启日志记录http请求</w:t>
            </w:r>
          </w:p>
          <w:p w:rsidR="005F2A83" w:rsidRPr="005F2A83" w:rsidRDefault="005F2A83" w:rsidP="005F2A83">
            <w:r w:rsidRPr="005F2A83">
              <w:t>option  httplog</w:t>
            </w:r>
          </w:p>
          <w:p w:rsidR="005F2A83" w:rsidRPr="005F2A83" w:rsidRDefault="00A3754F" w:rsidP="00A3754F">
            <w:pPr>
              <w:ind w:left="0"/>
            </w:pPr>
            <w:r>
              <w:rPr>
                <w:rFonts w:hint="eastAsia"/>
              </w:rPr>
              <w:t xml:space="preserve">      </w:t>
            </w:r>
            <w:r w:rsidR="005F2A83" w:rsidRPr="005F2A83">
              <w:t>#如果后端服务器需要获取客户端的真实ip</w:t>
            </w:r>
          </w:p>
          <w:p w:rsidR="005F2A83" w:rsidRPr="005F2A83" w:rsidRDefault="00A3754F" w:rsidP="005F2A83">
            <w:r>
              <w:t xml:space="preserve"> </w:t>
            </w:r>
            <w:r w:rsidR="005F2A83" w:rsidRPr="005F2A83">
              <w:t>option  forwardfor</w:t>
            </w:r>
          </w:p>
          <w:p w:rsidR="005F2A83" w:rsidRPr="005F2A83" w:rsidRDefault="00A3754F" w:rsidP="00A3754F">
            <w:pPr>
              <w:ind w:left="0"/>
            </w:pPr>
            <w:r>
              <w:rPr>
                <w:rFonts w:hint="eastAsia"/>
              </w:rPr>
              <w:t xml:space="preserve">      </w:t>
            </w:r>
            <w:r w:rsidR="005F2A83" w:rsidRPr="005F2A83">
              <w:t>#在客户端端和服务器端完成一次连接请求时候，主动关闭tcp连接</w:t>
            </w:r>
          </w:p>
          <w:p w:rsidR="005F2A83" w:rsidRPr="005F2A83" w:rsidRDefault="005F2A83" w:rsidP="005F2A83">
            <w:r w:rsidRPr="005F2A83">
              <w:t>option httpclose</w:t>
            </w:r>
          </w:p>
          <w:p w:rsidR="005F2A83" w:rsidRPr="005F2A83" w:rsidRDefault="005F2A83" w:rsidP="005F2A83">
            <w:r w:rsidRPr="005F2A83">
              <w:t>#表示使用全局的日志配置，配置文件中global指定的log格式</w:t>
            </w:r>
          </w:p>
          <w:p w:rsidR="005F2A83" w:rsidRPr="005F2A83" w:rsidRDefault="005F2A83" w:rsidP="005F2A83">
            <w:r w:rsidRPr="005F2A83">
              <w:t xml:space="preserve">log global  </w:t>
            </w:r>
          </w:p>
          <w:p w:rsidR="005F2A83" w:rsidRPr="005F2A83" w:rsidRDefault="00A3754F" w:rsidP="005F2A83">
            <w:r>
              <w:t xml:space="preserve"> </w:t>
            </w:r>
            <w:r>
              <w:rPr>
                <w:rFonts w:hint="eastAsia"/>
              </w:rPr>
              <w:t>#</w:t>
            </w:r>
            <w:r w:rsidR="005F2A83" w:rsidRPr="005F2A83">
              <w:t>指定默认后端服务器组（htmpool是真实服务器组名）</w:t>
            </w:r>
            <w:r w:rsidR="005F2A83" w:rsidRPr="005F2A83">
              <w:tab/>
            </w:r>
          </w:p>
          <w:p w:rsidR="005F2A83" w:rsidRDefault="00A3754F" w:rsidP="005F2A83">
            <w:r>
              <w:t xml:space="preserve">  </w:t>
            </w:r>
            <w:r w:rsidR="005F2A83" w:rsidRPr="005F2A83">
              <w:t>default_backend htmpool</w:t>
            </w:r>
          </w:p>
          <w:p w:rsidR="00A3754F" w:rsidRPr="005F2A83" w:rsidRDefault="00A3754F" w:rsidP="005F2A83"/>
        </w:tc>
      </w:tr>
      <w:tr w:rsidR="00A3754F" w:rsidTr="00A7322B">
        <w:tc>
          <w:tcPr>
            <w:tcW w:w="8640" w:type="dxa"/>
          </w:tcPr>
          <w:p w:rsidR="00A3754F" w:rsidRDefault="00A3754F" w:rsidP="00A3754F">
            <w:pPr>
              <w:ind w:left="0"/>
              <w:rPr>
                <w:b/>
                <w:shd w:val="clear" w:color="auto" w:fill="FFFFFF"/>
              </w:rPr>
            </w:pPr>
            <w:r w:rsidRPr="005F2A83">
              <w:rPr>
                <w:rFonts w:hint="eastAsia"/>
                <w:b/>
              </w:rPr>
              <w:lastRenderedPageBreak/>
              <w:t>--</w:t>
            </w:r>
            <w:r w:rsidRPr="005F2A83">
              <w:rPr>
                <w:b/>
                <w:shd w:val="clear" w:color="auto" w:fill="FFFFFF"/>
              </w:rPr>
              <w:t xml:space="preserve"> </w:t>
            </w:r>
            <w:r w:rsidRPr="00A3754F">
              <w:rPr>
                <w:b/>
              </w:rPr>
              <w:t>backend</w:t>
            </w:r>
            <w:r w:rsidRPr="005F2A83">
              <w:rPr>
                <w:rFonts w:hint="eastAsia"/>
                <w:b/>
                <w:shd w:val="clear" w:color="auto" w:fill="FFFFFF"/>
              </w:rPr>
              <w:t>部分</w:t>
            </w:r>
          </w:p>
          <w:p w:rsidR="00D553F8" w:rsidRPr="00D553F8" w:rsidRDefault="00D553F8" w:rsidP="00D553F8">
            <w:pPr>
              <w:ind w:left="0"/>
              <w:rPr>
                <w:shd w:val="clear" w:color="auto" w:fill="FFFFFF"/>
              </w:rPr>
            </w:pPr>
            <w:r w:rsidRPr="00D553F8">
              <w:rPr>
                <w:shd w:val="clear" w:color="auto" w:fill="FFFFFF"/>
              </w:rPr>
              <w:t xml:space="preserve">backend htmpool  </w:t>
            </w:r>
          </w:p>
          <w:p w:rsidR="00D553F8" w:rsidRPr="00D553F8" w:rsidRDefault="00D553F8" w:rsidP="00D553F8">
            <w:pPr>
              <w:ind w:left="0"/>
              <w:rPr>
                <w:shd w:val="clear" w:color="auto" w:fill="FFFFFF"/>
              </w:rPr>
            </w:pPr>
            <w:r w:rsidRPr="00D553F8">
              <w:rPr>
                <w:shd w:val="clear" w:color="auto" w:fill="FFFFFF"/>
              </w:rPr>
              <w:t xml:space="preserve">    mode    http</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#用于cookie保持的环境中</w:t>
            </w:r>
          </w:p>
          <w:p w:rsidR="00D553F8" w:rsidRPr="00D553F8" w:rsidRDefault="00D553F8" w:rsidP="00D553F8">
            <w:pPr>
              <w:ind w:left="0"/>
              <w:rPr>
                <w:shd w:val="clear" w:color="auto" w:fill="FFFFFF"/>
              </w:rPr>
            </w:pPr>
            <w:r w:rsidRPr="00D553F8">
              <w:rPr>
                <w:shd w:val="clear" w:color="auto" w:fill="FFFFFF"/>
              </w:rPr>
              <w:t xml:space="preserve">    option  redispatch         </w:t>
            </w:r>
          </w:p>
          <w:p w:rsidR="00D553F8" w:rsidRPr="00D553F8" w:rsidRDefault="00D553F8" w:rsidP="00D553F8">
            <w:pPr>
              <w:ind w:left="0"/>
              <w:rPr>
                <w:shd w:val="clear" w:color="auto" w:fill="FFFFFF"/>
              </w:rPr>
            </w:pPr>
            <w:r w:rsidRPr="00D553F8">
              <w:rPr>
                <w:shd w:val="clear" w:color="auto" w:fill="FFFFFF"/>
              </w:rPr>
              <w:t xml:space="preserve">    #负载过高时，结束当前队列中处理时间较长的链接</w:t>
            </w:r>
          </w:p>
          <w:p w:rsidR="00D553F8" w:rsidRPr="00D553F8" w:rsidRDefault="00D553F8" w:rsidP="00D553F8">
            <w:pPr>
              <w:ind w:left="0"/>
              <w:rPr>
                <w:shd w:val="clear" w:color="auto" w:fill="FFFFFF"/>
              </w:rPr>
            </w:pPr>
            <w:r w:rsidRPr="00D553F8">
              <w:rPr>
                <w:shd w:val="clear" w:color="auto" w:fill="FFFFFF"/>
              </w:rPr>
              <w:t xml:space="preserve">    option  abortonclose  </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#用来定义负载均衡算法。</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#roundrobin：基于权重进行的轮叫算法，在服务器的性能分布经较均匀时这是一种最公平的，最合量的算法。</w:t>
            </w:r>
          </w:p>
          <w:p w:rsidR="00D553F8" w:rsidRPr="00D553F8" w:rsidRDefault="00D553F8" w:rsidP="00D553F8">
            <w:pPr>
              <w:ind w:left="0"/>
              <w:rPr>
                <w:shd w:val="clear" w:color="auto" w:fill="FFFFFF"/>
              </w:rPr>
            </w:pPr>
            <w:r w:rsidRPr="00D553F8">
              <w:rPr>
                <w:shd w:val="clear" w:color="auto" w:fill="FFFFFF"/>
              </w:rPr>
              <w:t xml:space="preserve">    #static-rr：也是基于权重时行轮叫的算法，不过此算法为静态方法，在运行时调整其服务权重不会生效。</w:t>
            </w:r>
          </w:p>
          <w:p w:rsidR="00D553F8" w:rsidRPr="00D553F8" w:rsidRDefault="00D553F8" w:rsidP="00D553F8">
            <w:pPr>
              <w:ind w:left="0"/>
              <w:rPr>
                <w:shd w:val="clear" w:color="auto" w:fill="FFFFFF"/>
              </w:rPr>
            </w:pPr>
            <w:r w:rsidRPr="00D553F8">
              <w:rPr>
                <w:shd w:val="clear" w:color="auto" w:fill="FFFFFF"/>
              </w:rPr>
              <w:t xml:space="preserve">    #source：是基于请求源IP的算法，此算法对请求的源IP时行hash运算，然后将结果与后端服务器的权理总数相除后转发至某台匹配的后端服务器，这种方法可以使用一个客户端IP的请求始终转发到特定的后端服务器。</w:t>
            </w:r>
          </w:p>
          <w:p w:rsidR="00D553F8" w:rsidRPr="00D553F8" w:rsidRDefault="00D553F8" w:rsidP="00D553F8">
            <w:pPr>
              <w:ind w:left="0"/>
              <w:rPr>
                <w:shd w:val="clear" w:color="auto" w:fill="FFFFFF"/>
              </w:rPr>
            </w:pPr>
            <w:r w:rsidRPr="00D553F8">
              <w:rPr>
                <w:shd w:val="clear" w:color="auto" w:fill="FFFFFF"/>
              </w:rPr>
              <w:t xml:space="preserve">    #leastconn：此算法会将新的连接请求转发到具有最少连接数目的后端服务器。在会话时间较长的场景中推荐使用此算法。例如数据库负载均衡等。此算法不适合会话较短的环境，如基于http的应用。</w:t>
            </w:r>
          </w:p>
          <w:p w:rsidR="00D553F8" w:rsidRPr="00D553F8" w:rsidRDefault="00D553F8" w:rsidP="00D553F8">
            <w:pPr>
              <w:ind w:left="0"/>
              <w:rPr>
                <w:shd w:val="clear" w:color="auto" w:fill="FFFFFF"/>
              </w:rPr>
            </w:pPr>
            <w:r w:rsidRPr="00D553F8">
              <w:rPr>
                <w:shd w:val="clear" w:color="auto" w:fill="FFFFFF"/>
              </w:rPr>
              <w:t xml:space="preserve">    #uri：此算法会对部分或整个URI进行hash运算，再经过与服务器的总权重要除，</w:t>
            </w:r>
            <w:r w:rsidRPr="00D553F8">
              <w:rPr>
                <w:shd w:val="clear" w:color="auto" w:fill="FFFFFF"/>
              </w:rPr>
              <w:lastRenderedPageBreak/>
              <w:t>最后转发到某台匹配的后端服务器上。</w:t>
            </w:r>
          </w:p>
          <w:p w:rsidR="00D553F8" w:rsidRPr="00D553F8" w:rsidRDefault="00D553F8" w:rsidP="00D553F8">
            <w:pPr>
              <w:ind w:left="0"/>
              <w:rPr>
                <w:shd w:val="clear" w:color="auto" w:fill="FFFFFF"/>
              </w:rPr>
            </w:pPr>
            <w:r w:rsidRPr="00D553F8">
              <w:rPr>
                <w:shd w:val="clear" w:color="auto" w:fill="FFFFFF"/>
              </w:rPr>
              <w:t xml:space="preserve">    #uri_param：此算法会椐据URL路径中的参数时行转发，这样可以保证在后端真实服务器数量不变时，同一个用户的请求始终分发到同一台机器上。</w:t>
            </w:r>
          </w:p>
          <w:p w:rsidR="00D553F8" w:rsidRPr="00D553F8" w:rsidRDefault="00D553F8" w:rsidP="00D553F8">
            <w:pPr>
              <w:ind w:left="0"/>
              <w:rPr>
                <w:shd w:val="clear" w:color="auto" w:fill="FFFFFF"/>
              </w:rPr>
            </w:pPr>
            <w:r w:rsidRPr="00D553F8">
              <w:rPr>
                <w:shd w:val="clear" w:color="auto" w:fill="FFFFFF"/>
              </w:rPr>
              <w:t xml:space="preserve">    #hdr()：此算法根据httpd头时行转发，如果指定的httpd头名称不存在，则使用roundrobin算法进行策略转发。</w:t>
            </w:r>
          </w:p>
          <w:p w:rsidR="00D553F8" w:rsidRPr="00D553F8" w:rsidRDefault="00D553F8" w:rsidP="00D553F8">
            <w:pPr>
              <w:ind w:left="0"/>
              <w:rPr>
                <w:shd w:val="clear" w:color="auto" w:fill="FFFFFF"/>
              </w:rPr>
            </w:pPr>
            <w:r w:rsidRPr="00D553F8">
              <w:rPr>
                <w:shd w:val="clear" w:color="auto" w:fill="FFFFFF"/>
              </w:rPr>
              <w:t xml:space="preserve">    balance source   </w:t>
            </w:r>
          </w:p>
          <w:p w:rsidR="00D553F8" w:rsidRPr="00D553F8" w:rsidRDefault="00D553F8" w:rsidP="00D553F8">
            <w:pPr>
              <w:ind w:left="0"/>
              <w:rPr>
                <w:shd w:val="clear" w:color="auto" w:fill="FFFFFF"/>
              </w:rPr>
            </w:pPr>
            <w:r w:rsidRPr="00D553F8">
              <w:rPr>
                <w:shd w:val="clear" w:color="auto" w:fill="FFFFFF"/>
              </w:rPr>
              <w:t xml:space="preserve">    #表示向cookie插入serverid</w:t>
            </w:r>
          </w:p>
          <w:p w:rsidR="00D553F8" w:rsidRPr="00D553F8" w:rsidRDefault="00D553F8" w:rsidP="00D553F8">
            <w:pPr>
              <w:ind w:left="0"/>
              <w:rPr>
                <w:shd w:val="clear" w:color="auto" w:fill="FFFFFF"/>
              </w:rPr>
            </w:pPr>
            <w:r w:rsidRPr="00D553F8">
              <w:rPr>
                <w:shd w:val="clear" w:color="auto" w:fill="FFFFFF"/>
              </w:rPr>
              <w:t xml:space="preserve">    cookie  SERVERID  </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#表示启用http服务状态检测功能，把前段请求分配到健康的backend节点上</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#option httpchk &lt;method&gt; &lt;uri&gt; &lt;version&gt;</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#method：http请求方式options,get,head几种方式。</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#uri:表示要检测的url地址，正常情况将返回状态码200</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#version:指定心跳检测时的HTTP的版本号</w:t>
            </w:r>
          </w:p>
          <w:p w:rsidR="00D553F8" w:rsidRPr="00D553F8" w:rsidRDefault="00D553F8" w:rsidP="00D553F8">
            <w:pPr>
              <w:ind w:left="0"/>
              <w:rPr>
                <w:shd w:val="clear" w:color="auto" w:fill="FFFFFF"/>
              </w:rPr>
            </w:pPr>
            <w:r w:rsidRPr="00D553F8">
              <w:rPr>
                <w:shd w:val="clear" w:color="auto" w:fill="FFFFFF"/>
              </w:rPr>
              <w:t xml:space="preserve">    option  httpchk GET /index.html  </w:t>
            </w:r>
          </w:p>
          <w:p w:rsidR="00D553F8" w:rsidRPr="00D553F8" w:rsidRDefault="00D553F8" w:rsidP="00D553F8">
            <w:pPr>
              <w:ind w:left="0"/>
              <w:rPr>
                <w:shd w:val="clear" w:color="auto" w:fill="FFFFFF"/>
              </w:rPr>
            </w:pPr>
            <w:r w:rsidRPr="00D553F8">
              <w:rPr>
                <w:shd w:val="clear" w:color="auto" w:fill="FFFFFF"/>
              </w:rPr>
              <w:t xml:space="preserve">    #server用来定义多台真实的后端服务器，不能用于defaults和frontend</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#格式为：server name address:port param*</w:t>
            </w:r>
          </w:p>
          <w:p w:rsidR="00D553F8" w:rsidRPr="00D553F8" w:rsidRDefault="00D553F8" w:rsidP="00D553F8">
            <w:pPr>
              <w:ind w:left="0"/>
              <w:rPr>
                <w:shd w:val="clear" w:color="auto" w:fill="FFFFFF"/>
              </w:rPr>
            </w:pPr>
            <w:r>
              <w:rPr>
                <w:rFonts w:hint="eastAsia"/>
                <w:shd w:val="clear" w:color="auto" w:fill="FFFFFF"/>
              </w:rPr>
              <w:t xml:space="preserve">    </w:t>
            </w:r>
            <w:r w:rsidRPr="00D553F8">
              <w:rPr>
                <w:shd w:val="clear" w:color="auto" w:fill="FFFFFF"/>
              </w:rPr>
              <w:t>#name：为后端真实服务器指定一个内部名称，随便这下义一个即可。</w:t>
            </w:r>
          </w:p>
          <w:p w:rsidR="00D553F8" w:rsidRPr="00D553F8" w:rsidRDefault="00D553F8" w:rsidP="00D553F8">
            <w:pPr>
              <w:ind w:left="0"/>
              <w:rPr>
                <w:shd w:val="clear" w:color="auto" w:fill="FFFFFF"/>
              </w:rPr>
            </w:pPr>
            <w:r w:rsidRPr="00D553F8">
              <w:rPr>
                <w:shd w:val="clear" w:color="auto" w:fill="FFFFFF"/>
              </w:rPr>
              <w:t xml:space="preserve">    #address：后端真实服务器的iP地址或主机名。</w:t>
            </w:r>
          </w:p>
          <w:p w:rsidR="00D553F8" w:rsidRPr="00D553F8" w:rsidRDefault="00D553F8" w:rsidP="00D553F8">
            <w:pPr>
              <w:ind w:left="0"/>
              <w:rPr>
                <w:shd w:val="clear" w:color="auto" w:fill="FFFFFF"/>
              </w:rPr>
            </w:pPr>
            <w:r w:rsidRPr="00D553F8">
              <w:rPr>
                <w:shd w:val="clear" w:color="auto" w:fill="FFFFFF"/>
              </w:rPr>
              <w:t xml:space="preserve">    #port：指定连接请求发往真实服务器时的目标端口，在未设定是地，将使用客户端请求时的同一端口。</w:t>
            </w:r>
          </w:p>
          <w:p w:rsidR="00D553F8" w:rsidRDefault="00D553F8" w:rsidP="00D553F8">
            <w:pPr>
              <w:ind w:left="0" w:firstLine="240"/>
              <w:rPr>
                <w:shd w:val="clear" w:color="auto" w:fill="FFFFFF"/>
              </w:rPr>
            </w:pPr>
            <w:r w:rsidRPr="00D553F8">
              <w:rPr>
                <w:shd w:val="clear" w:color="auto" w:fill="FFFFFF"/>
              </w:rPr>
              <w:t>#param*：为后端服务器设定的一系列参数，可用参数非常多：</w:t>
            </w:r>
            <w:r>
              <w:rPr>
                <w:rFonts w:hint="eastAsia"/>
                <w:shd w:val="clear" w:color="auto" w:fill="FFFFFF"/>
              </w:rPr>
              <w:t xml:space="preserve"> </w:t>
            </w:r>
          </w:p>
          <w:p w:rsidR="00D553F8" w:rsidRPr="00D553F8" w:rsidRDefault="00D553F8" w:rsidP="00D553F8">
            <w:pPr>
              <w:pStyle w:val="ListParagraph"/>
              <w:numPr>
                <w:ilvl w:val="0"/>
                <w:numId w:val="22"/>
              </w:numPr>
              <w:rPr>
                <w:shd w:val="clear" w:color="auto" w:fill="FFFFFF"/>
              </w:rPr>
            </w:pPr>
            <w:r w:rsidRPr="00D553F8">
              <w:rPr>
                <w:shd w:val="clear" w:color="auto" w:fill="FFFFFF"/>
              </w:rPr>
              <w:t>check：表示启用对此后端服务器执行健康检查。</w:t>
            </w:r>
          </w:p>
          <w:p w:rsidR="00D553F8" w:rsidRPr="00D553F8" w:rsidRDefault="00D553F8" w:rsidP="00D553F8">
            <w:pPr>
              <w:pStyle w:val="ListParagraph"/>
              <w:numPr>
                <w:ilvl w:val="0"/>
                <w:numId w:val="22"/>
              </w:numPr>
              <w:rPr>
                <w:shd w:val="clear" w:color="auto" w:fill="FFFFFF"/>
              </w:rPr>
            </w:pPr>
            <w:r w:rsidRPr="00D553F8">
              <w:rPr>
                <w:shd w:val="clear" w:color="auto" w:fill="FFFFFF"/>
              </w:rPr>
              <w:t>inter：设置健康状态检查的时间间隔，单位为毫秒。</w:t>
            </w:r>
          </w:p>
          <w:p w:rsidR="00D553F8" w:rsidRPr="00D553F8" w:rsidRDefault="00D553F8" w:rsidP="00D553F8">
            <w:pPr>
              <w:pStyle w:val="ListParagraph"/>
              <w:numPr>
                <w:ilvl w:val="0"/>
                <w:numId w:val="22"/>
              </w:numPr>
              <w:rPr>
                <w:shd w:val="clear" w:color="auto" w:fill="FFFFFF"/>
              </w:rPr>
            </w:pPr>
            <w:r w:rsidRPr="00D553F8">
              <w:rPr>
                <w:shd w:val="clear" w:color="auto" w:fill="FFFFFF"/>
              </w:rPr>
              <w:t>rise：设置人故障状态转换至正常状态需要成功检查的次数，如 rise 2：表示2次检查正确就认为此服务器可用。</w:t>
            </w:r>
          </w:p>
          <w:p w:rsidR="00D553F8" w:rsidRPr="00D553F8" w:rsidRDefault="00D553F8" w:rsidP="00D553F8">
            <w:pPr>
              <w:pStyle w:val="ListParagraph"/>
              <w:numPr>
                <w:ilvl w:val="0"/>
                <w:numId w:val="22"/>
              </w:numPr>
              <w:rPr>
                <w:shd w:val="clear" w:color="auto" w:fill="FFFFFF"/>
              </w:rPr>
            </w:pPr>
            <w:r w:rsidRPr="00D553F8">
              <w:rPr>
                <w:shd w:val="clear" w:color="auto" w:fill="FFFFFF"/>
              </w:rPr>
              <w:t>fall：设置后端服务器从正常状态转换为不可用状态需要检查的次数，如 fall 3表示3 次检查失败就认为此服务器不可用。</w:t>
            </w:r>
          </w:p>
          <w:p w:rsidR="00D553F8" w:rsidRPr="00D553F8" w:rsidRDefault="00D553F8" w:rsidP="00D553F8">
            <w:pPr>
              <w:pStyle w:val="ListParagraph"/>
              <w:numPr>
                <w:ilvl w:val="0"/>
                <w:numId w:val="22"/>
              </w:numPr>
              <w:rPr>
                <w:shd w:val="clear" w:color="auto" w:fill="FFFFFF"/>
              </w:rPr>
            </w:pPr>
            <w:r w:rsidRPr="00D553F8">
              <w:rPr>
                <w:shd w:val="clear" w:color="auto" w:fill="FFFFFF"/>
              </w:rPr>
              <w:t>cookie：为指定的后端服务器设定cookie值，此外指定的值将在请求入站时被检查，第一次为此值挑选的后端服务器将在后续的请求中一直被选中，其目的在于实现持久连接的功能。 cookie server1：表示web1的serverid为server1。</w:t>
            </w:r>
          </w:p>
          <w:p w:rsidR="00D553F8" w:rsidRPr="00D553F8" w:rsidRDefault="00D553F8" w:rsidP="00D553F8">
            <w:pPr>
              <w:pStyle w:val="ListParagraph"/>
              <w:numPr>
                <w:ilvl w:val="0"/>
                <w:numId w:val="22"/>
              </w:numPr>
              <w:rPr>
                <w:shd w:val="clear" w:color="auto" w:fill="FFFFFF"/>
              </w:rPr>
            </w:pPr>
            <w:r w:rsidRPr="00D553F8">
              <w:rPr>
                <w:shd w:val="clear" w:color="auto" w:fill="FFFFFF"/>
              </w:rPr>
              <w:t>weigth：设置后端真实服务器的权重，默认为1，最大值为256，设置为0表示不参与负载均衡。</w:t>
            </w:r>
          </w:p>
          <w:p w:rsidR="00D553F8" w:rsidRPr="00D553F8" w:rsidRDefault="00D553F8" w:rsidP="00D553F8">
            <w:pPr>
              <w:pStyle w:val="ListParagraph"/>
              <w:numPr>
                <w:ilvl w:val="0"/>
                <w:numId w:val="22"/>
              </w:numPr>
              <w:rPr>
                <w:shd w:val="clear" w:color="auto" w:fill="FFFFFF"/>
              </w:rPr>
            </w:pPr>
            <w:r w:rsidRPr="00D553F8">
              <w:rPr>
                <w:shd w:val="clear" w:color="auto" w:fill="FFFFFF"/>
              </w:rPr>
              <w:t>backup：设置后端真实服务器的备份服器，仅仅在后端所有真实服务器均不可</w:t>
            </w:r>
            <w:r w:rsidRPr="00D553F8">
              <w:rPr>
                <w:shd w:val="clear" w:color="auto" w:fill="FFFFFF"/>
              </w:rPr>
              <w:lastRenderedPageBreak/>
              <w:t>用的情况下才启用。</w:t>
            </w:r>
          </w:p>
          <w:p w:rsidR="00D553F8" w:rsidRPr="00D553F8" w:rsidRDefault="00D553F8" w:rsidP="00D553F8">
            <w:pPr>
              <w:ind w:left="0"/>
              <w:rPr>
                <w:shd w:val="clear" w:color="auto" w:fill="FFFFFF"/>
              </w:rPr>
            </w:pPr>
            <w:r w:rsidRPr="00D553F8">
              <w:rPr>
                <w:shd w:val="clear" w:color="auto" w:fill="FFFFFF"/>
              </w:rPr>
              <w:t xml:space="preserve">    server  web1 192.168.32.129:80 cookie server1 weight 6 check inter 2000 rise 2 fall 3</w:t>
            </w:r>
          </w:p>
          <w:p w:rsidR="00A3754F" w:rsidRPr="00A3754F" w:rsidRDefault="00D553F8" w:rsidP="00D553F8">
            <w:pPr>
              <w:ind w:left="0"/>
              <w:rPr>
                <w:shd w:val="clear" w:color="auto" w:fill="FFFFFF"/>
              </w:rPr>
            </w:pPr>
            <w:r w:rsidRPr="00D553F8">
              <w:rPr>
                <w:shd w:val="clear" w:color="auto" w:fill="FFFFFF"/>
              </w:rPr>
              <w:t xml:space="preserve">    server  web2 192.168.32.202:80 cookie server2 weight 6 check inter 2000 rise 2 fall 3</w:t>
            </w:r>
          </w:p>
          <w:p w:rsidR="00A3754F" w:rsidRPr="005F2A83" w:rsidRDefault="00A3754F" w:rsidP="00A3754F">
            <w:pPr>
              <w:ind w:left="0"/>
              <w:rPr>
                <w:b/>
              </w:rPr>
            </w:pPr>
          </w:p>
        </w:tc>
      </w:tr>
      <w:tr w:rsidR="00C95C10" w:rsidTr="00A7322B">
        <w:tc>
          <w:tcPr>
            <w:tcW w:w="8640" w:type="dxa"/>
          </w:tcPr>
          <w:p w:rsidR="00C95C10" w:rsidRPr="00C95C10" w:rsidRDefault="00C95C10" w:rsidP="00C95C10">
            <w:pPr>
              <w:ind w:left="0"/>
              <w:rPr>
                <w:b/>
              </w:rPr>
            </w:pPr>
            <w:r>
              <w:rPr>
                <w:rFonts w:hint="eastAsia"/>
                <w:b/>
              </w:rPr>
              <w:lastRenderedPageBreak/>
              <w:t>--</w:t>
            </w:r>
            <w:r>
              <w:t xml:space="preserve"> </w:t>
            </w:r>
            <w:r w:rsidRPr="00C95C10">
              <w:rPr>
                <w:b/>
              </w:rPr>
              <w:t>listen</w:t>
            </w:r>
            <w:r w:rsidRPr="00C95C10">
              <w:rPr>
                <w:rFonts w:hint="eastAsia"/>
                <w:b/>
              </w:rPr>
              <w:t>部分</w:t>
            </w:r>
          </w:p>
          <w:p w:rsidR="00C95C10" w:rsidRDefault="00C95C10" w:rsidP="00C95C10">
            <w:pPr>
              <w:ind w:left="0"/>
            </w:pPr>
            <w:r>
              <w:t>#定义一个名为admin_stats的监控页面</w:t>
            </w:r>
          </w:p>
          <w:p w:rsidR="00C95C10" w:rsidRDefault="00C95C10" w:rsidP="00C95C10">
            <w:pPr>
              <w:ind w:left="0"/>
            </w:pPr>
            <w:r>
              <w:t>listen admin_stats</w:t>
            </w:r>
          </w:p>
          <w:p w:rsidR="00C95C10" w:rsidRDefault="00C95C10" w:rsidP="00C95C10">
            <w:pPr>
              <w:ind w:left="0"/>
            </w:pPr>
            <w:r>
              <w:t xml:space="preserve">    bind 0.0.0.0:9188 </w:t>
            </w:r>
          </w:p>
          <w:p w:rsidR="00C95C10" w:rsidRDefault="00C95C10" w:rsidP="00C95C10">
            <w:pPr>
              <w:ind w:left="0"/>
            </w:pPr>
            <w:r>
              <w:t xml:space="preserve">    mode http </w:t>
            </w:r>
          </w:p>
          <w:p w:rsidR="00C95C10" w:rsidRDefault="00C95C10" w:rsidP="00C95C10">
            <w:pPr>
              <w:ind w:left="0"/>
            </w:pPr>
            <w:r>
              <w:t xml:space="preserve">    log 127.0.0.1 local0 err</w:t>
            </w:r>
          </w:p>
          <w:p w:rsidR="00C95C10" w:rsidRDefault="00C95C10" w:rsidP="00C95C10">
            <w:pPr>
              <w:ind w:left="0"/>
            </w:pPr>
            <w:r>
              <w:t xml:space="preserve">    #设置HAProxy监控统计页面自动刷新的时间。   </w:t>
            </w:r>
            <w:r>
              <w:tab/>
            </w:r>
          </w:p>
          <w:p w:rsidR="00C95C10" w:rsidRDefault="00C95C10" w:rsidP="00C95C10">
            <w:pPr>
              <w:ind w:left="0"/>
            </w:pPr>
            <w:r>
              <w:t xml:space="preserve">    stats refresh 30s</w:t>
            </w:r>
          </w:p>
          <w:p w:rsidR="00C95C10" w:rsidRDefault="00C95C10" w:rsidP="00C95C10">
            <w:pPr>
              <w:ind w:left="0"/>
            </w:pPr>
            <w:r>
              <w:t xml:space="preserve">    #置HAProxy监控统计页百的RUL路径，可随意指定</w:t>
            </w:r>
            <w:r>
              <w:tab/>
            </w:r>
          </w:p>
          <w:p w:rsidR="00C95C10" w:rsidRDefault="00C95C10" w:rsidP="00C95C10">
            <w:pPr>
              <w:ind w:left="0"/>
            </w:pPr>
            <w:r>
              <w:t xml:space="preserve">    stats uri /haproxy-status</w:t>
            </w:r>
          </w:p>
          <w:p w:rsidR="00C95C10" w:rsidRDefault="00C95C10" w:rsidP="00C95C10">
            <w:pPr>
              <w:ind w:left="0"/>
            </w:pPr>
            <w:r>
              <w:t xml:space="preserve">    #设置登录HAProxy统计页面时密码框上的文本提示信息。</w:t>
            </w:r>
            <w:r>
              <w:tab/>
            </w:r>
          </w:p>
          <w:p w:rsidR="00C95C10" w:rsidRDefault="00C95C10" w:rsidP="00C95C10">
            <w:pPr>
              <w:ind w:left="0"/>
            </w:pPr>
            <w:r>
              <w:t xml:space="preserve">    stats realm welcome login\ Haproxy</w:t>
            </w:r>
          </w:p>
          <w:p w:rsidR="00C95C10" w:rsidRDefault="00C95C10" w:rsidP="00C95C10">
            <w:pPr>
              <w:ind w:left="0"/>
            </w:pPr>
            <w:r>
              <w:t xml:space="preserve">    #设置登录HAProxy统计页面的用户名和密码。用户名与密码用冒号分割。</w:t>
            </w:r>
          </w:p>
          <w:p w:rsidR="00C95C10" w:rsidRDefault="00C95C10" w:rsidP="00C95C10">
            <w:pPr>
              <w:ind w:left="0"/>
            </w:pPr>
            <w:r>
              <w:tab/>
              <w:t>#可设多个用户，每行一个。</w:t>
            </w:r>
            <w:r>
              <w:tab/>
            </w:r>
          </w:p>
          <w:p w:rsidR="00C95C10" w:rsidRDefault="00C95C10" w:rsidP="00C95C10">
            <w:pPr>
              <w:ind w:left="0"/>
            </w:pPr>
            <w:r>
              <w:t xml:space="preserve">    stats auth admin:admin</w:t>
            </w:r>
          </w:p>
          <w:p w:rsidR="00C95C10" w:rsidRDefault="00C95C10" w:rsidP="00C95C10">
            <w:pPr>
              <w:ind w:left="0"/>
            </w:pPr>
            <w:r>
              <w:t xml:space="preserve">    #用来隐藏统计页面上的HAProxy的版本信息</w:t>
            </w:r>
            <w:r>
              <w:tab/>
            </w:r>
          </w:p>
          <w:p w:rsidR="00C95C10" w:rsidRDefault="00C95C10" w:rsidP="00C95C10">
            <w:pPr>
              <w:ind w:left="0"/>
            </w:pPr>
            <w:r>
              <w:t xml:space="preserve">    stats hide-version</w:t>
            </w:r>
          </w:p>
          <w:p w:rsidR="00C95C10" w:rsidRDefault="00C95C10" w:rsidP="00C95C10">
            <w:pPr>
              <w:ind w:left="0"/>
            </w:pPr>
            <w:r>
              <w:t xml:space="preserve">    #通过设置此选项，可以在监控页面上手一启用或禁用后端真实服器。</w:t>
            </w:r>
          </w:p>
          <w:p w:rsidR="00C95C10" w:rsidRPr="005F2A83" w:rsidRDefault="00C95C10" w:rsidP="00C95C10">
            <w:pPr>
              <w:ind w:left="0"/>
            </w:pPr>
            <w:r>
              <w:t xml:space="preserve">    stats admin if TRUE</w:t>
            </w:r>
          </w:p>
        </w:tc>
      </w:tr>
    </w:tbl>
    <w:p w:rsidR="00A7322B" w:rsidRPr="00A7322B" w:rsidRDefault="00A7322B" w:rsidP="00C95C10">
      <w:pPr>
        <w:ind w:left="0"/>
      </w:pPr>
    </w:p>
    <w:p w:rsidR="00EF4D77" w:rsidRDefault="00EF4D77" w:rsidP="00EF4D77">
      <w:pPr>
        <w:pStyle w:val="Heading2"/>
        <w:rPr>
          <w:shd w:val="clear" w:color="auto" w:fill="FFFFFF"/>
        </w:rPr>
      </w:pPr>
      <w:r>
        <w:rPr>
          <w:rFonts w:hint="eastAsia"/>
          <w:shd w:val="clear" w:color="auto" w:fill="FFFFFF"/>
        </w:rPr>
        <w:t>HAProxy</w:t>
      </w:r>
      <w:r>
        <w:rPr>
          <w:rFonts w:hint="eastAsia"/>
          <w:shd w:val="clear" w:color="auto" w:fill="FFFFFF"/>
        </w:rPr>
        <w:t>日志配置策略</w:t>
      </w:r>
    </w:p>
    <w:tbl>
      <w:tblPr>
        <w:tblStyle w:val="TableGrid"/>
        <w:tblW w:w="0" w:type="auto"/>
        <w:tblInd w:w="468" w:type="dxa"/>
        <w:tblLook w:val="04A0"/>
      </w:tblPr>
      <w:tblGrid>
        <w:gridCol w:w="8388"/>
      </w:tblGrid>
      <w:tr w:rsidR="00637F4F" w:rsidTr="00637F4F">
        <w:tc>
          <w:tcPr>
            <w:tcW w:w="8388" w:type="dxa"/>
          </w:tcPr>
          <w:p w:rsidR="00637F4F" w:rsidRDefault="00637F4F" w:rsidP="00637F4F">
            <w:pPr>
              <w:ind w:left="0"/>
            </w:pPr>
            <w:r>
              <w:rPr>
                <w:rFonts w:hint="eastAsia"/>
              </w:rPr>
              <w:t>#定义两种日志类型，并制定了日志的输出路径</w:t>
            </w:r>
          </w:p>
          <w:p w:rsidR="00637F4F" w:rsidRDefault="00637F4F" w:rsidP="00637F4F">
            <w:pPr>
              <w:ind w:left="0"/>
            </w:pPr>
            <w:r w:rsidRPr="00637F4F">
              <w:t>vim /etc/rsyslog.d/haproxy.conf</w:t>
            </w:r>
          </w:p>
        </w:tc>
      </w:tr>
      <w:tr w:rsidR="00637F4F" w:rsidTr="00637F4F">
        <w:tc>
          <w:tcPr>
            <w:tcW w:w="8388" w:type="dxa"/>
          </w:tcPr>
          <w:p w:rsidR="00637F4F" w:rsidRDefault="00637F4F" w:rsidP="00637F4F">
            <w:pPr>
              <w:ind w:left="0"/>
            </w:pPr>
            <w:r>
              <w:t>$ModLoad        imudp</w:t>
            </w:r>
          </w:p>
          <w:p w:rsidR="00637F4F" w:rsidRDefault="00637F4F" w:rsidP="00637F4F">
            <w:pPr>
              <w:ind w:left="0"/>
            </w:pPr>
            <w:r>
              <w:t>$UDPServerRun   514</w:t>
            </w:r>
          </w:p>
          <w:p w:rsidR="00637F4F" w:rsidRDefault="00637F4F" w:rsidP="00637F4F">
            <w:pPr>
              <w:ind w:left="0"/>
            </w:pPr>
            <w:r>
              <w:t>local3.*        /usr/local/haproxy/logs/haproxy.log</w:t>
            </w:r>
          </w:p>
          <w:p w:rsidR="00637F4F" w:rsidRPr="00637F4F" w:rsidRDefault="00637F4F" w:rsidP="00637F4F">
            <w:pPr>
              <w:ind w:left="0"/>
            </w:pPr>
            <w:r>
              <w:t>local0.*        /usr/local/haproxy/logs/haproxy.log</w:t>
            </w:r>
          </w:p>
        </w:tc>
      </w:tr>
      <w:tr w:rsidR="00637F4F" w:rsidTr="00637F4F">
        <w:tc>
          <w:tcPr>
            <w:tcW w:w="8388" w:type="dxa"/>
          </w:tcPr>
          <w:p w:rsidR="00637F4F" w:rsidRDefault="00637F4F" w:rsidP="00637F4F">
            <w:pPr>
              <w:ind w:left="0"/>
            </w:pPr>
            <w:r>
              <w:rPr>
                <w:rFonts w:hint="eastAsia"/>
              </w:rPr>
              <w:lastRenderedPageBreak/>
              <w:t>#修改</w:t>
            </w:r>
            <w:r>
              <w:t>/etc/sysconfig/rsyslog</w:t>
            </w:r>
          </w:p>
          <w:p w:rsidR="00637F4F" w:rsidRDefault="00637F4F" w:rsidP="00637F4F">
            <w:pPr>
              <w:ind w:left="0"/>
            </w:pPr>
            <w:r>
              <w:t>vim /etc/sysconfig/rsyslog</w:t>
            </w:r>
          </w:p>
        </w:tc>
      </w:tr>
      <w:tr w:rsidR="00637F4F" w:rsidTr="00637F4F">
        <w:tc>
          <w:tcPr>
            <w:tcW w:w="8388" w:type="dxa"/>
          </w:tcPr>
          <w:p w:rsidR="00637F4F" w:rsidRDefault="00637F4F" w:rsidP="00637F4F">
            <w:pPr>
              <w:ind w:left="0"/>
            </w:pPr>
            <w:r>
              <w:t>#-r表示接受远程日志</w:t>
            </w:r>
          </w:p>
          <w:p w:rsidR="00637F4F" w:rsidRDefault="00637F4F" w:rsidP="00637F4F">
            <w:pPr>
              <w:ind w:left="0"/>
            </w:pPr>
            <w:r>
              <w:t xml:space="preserve">SYSLOGD_OPTIONS="-c 2 -r -m 0"   </w:t>
            </w:r>
          </w:p>
          <w:p w:rsidR="00637F4F" w:rsidRDefault="00637F4F" w:rsidP="00637F4F">
            <w:pPr>
              <w:ind w:left="0"/>
            </w:pPr>
            <w:r>
              <w:rPr>
                <w:rFonts w:hint="eastAsia"/>
              </w:rPr>
              <w:t>#重启rsyslog服务</w:t>
            </w:r>
          </w:p>
          <w:p w:rsidR="00637F4F" w:rsidRDefault="00637F4F" w:rsidP="00637F4F">
            <w:pPr>
              <w:ind w:left="0"/>
            </w:pPr>
            <w:r>
              <w:t>service rsyslog restart</w:t>
            </w:r>
          </w:p>
        </w:tc>
      </w:tr>
    </w:tbl>
    <w:p w:rsidR="00EF4D77" w:rsidRPr="00EF4D77" w:rsidRDefault="00EF4D77" w:rsidP="00C365D9">
      <w:pPr>
        <w:ind w:left="0"/>
      </w:pPr>
    </w:p>
    <w:p w:rsidR="00EF4D77" w:rsidRDefault="00EF4D77" w:rsidP="00EF4D77">
      <w:pPr>
        <w:pStyle w:val="Heading2"/>
        <w:rPr>
          <w:shd w:val="clear" w:color="auto" w:fill="FFFFFF"/>
        </w:rPr>
      </w:pPr>
      <w:r>
        <w:rPr>
          <w:rFonts w:hint="eastAsia"/>
          <w:shd w:val="clear" w:color="auto" w:fill="FFFFFF"/>
        </w:rPr>
        <w:t>通过</w:t>
      </w:r>
      <w:r>
        <w:rPr>
          <w:rFonts w:hint="eastAsia"/>
          <w:shd w:val="clear" w:color="auto" w:fill="FFFFFF"/>
        </w:rPr>
        <w:t>HAProxy</w:t>
      </w:r>
      <w:r>
        <w:rPr>
          <w:rFonts w:hint="eastAsia"/>
          <w:shd w:val="clear" w:color="auto" w:fill="FFFFFF"/>
        </w:rPr>
        <w:t>的</w:t>
      </w:r>
      <w:r>
        <w:rPr>
          <w:rFonts w:hint="eastAsia"/>
          <w:shd w:val="clear" w:color="auto" w:fill="FFFFFF"/>
        </w:rPr>
        <w:t>ACL</w:t>
      </w:r>
      <w:r>
        <w:rPr>
          <w:rFonts w:hint="eastAsia"/>
          <w:shd w:val="clear" w:color="auto" w:fill="FFFFFF"/>
        </w:rPr>
        <w:t>规则实现智能负载均衡</w:t>
      </w:r>
    </w:p>
    <w:p w:rsidR="00473695" w:rsidRPr="00473695" w:rsidRDefault="00473695" w:rsidP="00473695">
      <w:r>
        <w:rPr>
          <w:rFonts w:hint="eastAsia"/>
        </w:rPr>
        <w:t>HAProxy通过ACL规则完成两种主要的功能，分别是：</w:t>
      </w:r>
    </w:p>
    <w:p w:rsidR="00473695" w:rsidRDefault="00473695" w:rsidP="00473695">
      <w:pPr>
        <w:pStyle w:val="ListParagraph"/>
        <w:numPr>
          <w:ilvl w:val="0"/>
          <w:numId w:val="24"/>
        </w:numPr>
      </w:pPr>
      <w:r>
        <w:rPr>
          <w:rFonts w:hint="eastAsia"/>
        </w:rPr>
        <w:t>通过设置</w:t>
      </w:r>
      <w:r>
        <w:t>acl规则检查客户端请求是否合法，如果</w:t>
      </w:r>
      <w:r>
        <w:rPr>
          <w:rFonts w:hint="eastAsia"/>
        </w:rPr>
        <w:t>符合要求</w:t>
      </w:r>
      <w:r>
        <w:t>，</w:t>
      </w:r>
      <w:r>
        <w:rPr>
          <w:rFonts w:hint="eastAsia"/>
        </w:rPr>
        <w:t>那么放行</w:t>
      </w:r>
      <w:r>
        <w:t>。如果不</w:t>
      </w:r>
      <w:r>
        <w:rPr>
          <w:rFonts w:hint="eastAsia"/>
        </w:rPr>
        <w:t>符合规则</w:t>
      </w:r>
      <w:r>
        <w:t>，</w:t>
      </w:r>
      <w:r>
        <w:rPr>
          <w:rFonts w:hint="eastAsia"/>
        </w:rPr>
        <w:t>就直接中断请求</w:t>
      </w:r>
      <w:r>
        <w:t>。</w:t>
      </w:r>
    </w:p>
    <w:p w:rsidR="00473695" w:rsidRDefault="00473695" w:rsidP="00473695">
      <w:pPr>
        <w:pStyle w:val="ListParagraph"/>
        <w:numPr>
          <w:ilvl w:val="0"/>
          <w:numId w:val="24"/>
        </w:numPr>
      </w:pPr>
      <w:r>
        <w:rPr>
          <w:rFonts w:hint="eastAsia"/>
        </w:rPr>
        <w:t>符合</w:t>
      </w:r>
      <w:r>
        <w:t>acl规则要求的请求将被提交到后端的backend服务器集群，进而实现基于acl规则的负载均衡</w:t>
      </w:r>
    </w:p>
    <w:p w:rsidR="00C365D9" w:rsidRDefault="00473695" w:rsidP="00473695">
      <w:r>
        <w:t>acl规则经常使用在frontend字段中</w:t>
      </w:r>
      <w:r>
        <w:rPr>
          <w:rFonts w:hint="eastAsia"/>
        </w:rPr>
        <w:t>，使用方法：</w:t>
      </w:r>
    </w:p>
    <w:p w:rsidR="00473695" w:rsidRDefault="00473695" w:rsidP="00473695">
      <w:r w:rsidRPr="00473695">
        <w:t xml:space="preserve">acl  </w:t>
      </w:r>
      <w:r>
        <w:rPr>
          <w:rFonts w:hint="eastAsia"/>
        </w:rPr>
        <w:t>自定义acl</w:t>
      </w:r>
      <w:r w:rsidRPr="00473695">
        <w:t xml:space="preserve">名称 </w:t>
      </w:r>
      <w:r>
        <w:rPr>
          <w:rFonts w:hint="eastAsia"/>
        </w:rPr>
        <w:t xml:space="preserve">    </w:t>
      </w:r>
      <w:r w:rsidRPr="00473695">
        <w:t xml:space="preserve">acl方法 </w:t>
      </w:r>
      <w:r>
        <w:rPr>
          <w:rFonts w:hint="eastAsia"/>
        </w:rPr>
        <w:t xml:space="preserve">  </w:t>
      </w:r>
      <w:r w:rsidRPr="00473695">
        <w:t>-i</w:t>
      </w:r>
      <w:r>
        <w:rPr>
          <w:rFonts w:hint="eastAsia"/>
        </w:rPr>
        <w:t>(不区分大小写)</w:t>
      </w:r>
      <w:r w:rsidRPr="00473695">
        <w:t xml:space="preserve"> </w:t>
      </w:r>
      <w:r>
        <w:rPr>
          <w:rFonts w:hint="eastAsia"/>
        </w:rPr>
        <w:t xml:space="preserve">   </w:t>
      </w:r>
      <w:r w:rsidRPr="00473695">
        <w:t>匹配的路径或者文件</w:t>
      </w:r>
    </w:p>
    <w:p w:rsidR="00473695" w:rsidRDefault="00473695" w:rsidP="00473695">
      <w:pPr>
        <w:rPr>
          <w:rFonts w:hint="eastAsia"/>
        </w:rPr>
      </w:pPr>
      <w:r>
        <w:rPr>
          <w:rFonts w:hint="eastAsia"/>
        </w:rPr>
        <w:t>常见的acl方法：</w:t>
      </w:r>
    </w:p>
    <w:p w:rsidR="00CC084D" w:rsidRDefault="00CC084D" w:rsidP="005F0D50">
      <w:pPr>
        <w:pStyle w:val="ListParagraph"/>
        <w:numPr>
          <w:ilvl w:val="0"/>
          <w:numId w:val="25"/>
        </w:numPr>
        <w:rPr>
          <w:rFonts w:hint="eastAsia"/>
        </w:rPr>
      </w:pPr>
      <w:r>
        <w:rPr>
          <w:rFonts w:hint="eastAsia"/>
        </w:rPr>
        <w:t>hdr_reg(host)</w:t>
      </w:r>
      <w:r w:rsidR="005F0D50">
        <w:rPr>
          <w:rFonts w:hint="eastAsia"/>
        </w:rPr>
        <w:t>：</w:t>
      </w:r>
      <w:r w:rsidR="00592FD1">
        <w:rPr>
          <w:rFonts w:hint="eastAsia"/>
        </w:rPr>
        <w:t>主机地址通过正则匹配</w:t>
      </w:r>
    </w:p>
    <w:p w:rsidR="00CC084D" w:rsidRDefault="00CC084D" w:rsidP="005F0D50">
      <w:pPr>
        <w:pStyle w:val="ListParagraph"/>
        <w:numPr>
          <w:ilvl w:val="0"/>
          <w:numId w:val="25"/>
        </w:numPr>
        <w:rPr>
          <w:rFonts w:hint="eastAsia"/>
        </w:rPr>
      </w:pPr>
      <w:r>
        <w:rPr>
          <w:rFonts w:hint="eastAsia"/>
        </w:rPr>
        <w:t>hdr_dom(host)</w:t>
      </w:r>
      <w:r w:rsidR="005F0D50">
        <w:rPr>
          <w:rFonts w:hint="eastAsia"/>
        </w:rPr>
        <w:t>：</w:t>
      </w:r>
      <w:r w:rsidR="00592FD1">
        <w:rPr>
          <w:rFonts w:hint="eastAsia"/>
        </w:rPr>
        <w:t>主机地址的域名匹配</w:t>
      </w:r>
    </w:p>
    <w:p w:rsidR="00CC084D" w:rsidRDefault="00CC084D" w:rsidP="005F0D50">
      <w:pPr>
        <w:pStyle w:val="ListParagraph"/>
        <w:numPr>
          <w:ilvl w:val="0"/>
          <w:numId w:val="25"/>
        </w:numPr>
        <w:rPr>
          <w:rFonts w:hint="eastAsia"/>
        </w:rPr>
      </w:pPr>
      <w:r>
        <w:rPr>
          <w:rFonts w:hint="eastAsia"/>
        </w:rPr>
        <w:t>hdr_beg(host)</w:t>
      </w:r>
      <w:r w:rsidR="005F0D50">
        <w:rPr>
          <w:rFonts w:hint="eastAsia"/>
        </w:rPr>
        <w:t>：</w:t>
      </w:r>
      <w:r w:rsidR="00AC12BA">
        <w:rPr>
          <w:rFonts w:hint="eastAsia"/>
        </w:rPr>
        <w:t>主机地址的开始字符</w:t>
      </w:r>
    </w:p>
    <w:p w:rsidR="00CC084D" w:rsidRDefault="00CC084D" w:rsidP="005F0D50">
      <w:pPr>
        <w:pStyle w:val="ListParagraph"/>
        <w:numPr>
          <w:ilvl w:val="0"/>
          <w:numId w:val="25"/>
        </w:numPr>
        <w:rPr>
          <w:rFonts w:hint="eastAsia"/>
        </w:rPr>
      </w:pPr>
      <w:r>
        <w:rPr>
          <w:rFonts w:hint="eastAsia"/>
        </w:rPr>
        <w:t>url_sub(host)</w:t>
      </w:r>
      <w:r w:rsidR="005F0D50">
        <w:rPr>
          <w:rFonts w:hint="eastAsia"/>
        </w:rPr>
        <w:t>：</w:t>
      </w:r>
      <w:r w:rsidR="00DC08D0">
        <w:rPr>
          <w:rFonts w:hint="eastAsia"/>
        </w:rPr>
        <w:t>请求中url包含字符</w:t>
      </w:r>
    </w:p>
    <w:p w:rsidR="00CC084D" w:rsidRDefault="00CC084D" w:rsidP="005F0D50">
      <w:pPr>
        <w:pStyle w:val="ListParagraph"/>
        <w:numPr>
          <w:ilvl w:val="0"/>
          <w:numId w:val="25"/>
        </w:numPr>
        <w:rPr>
          <w:rFonts w:hint="eastAsia"/>
        </w:rPr>
      </w:pPr>
      <w:r>
        <w:rPr>
          <w:rFonts w:hint="eastAsia"/>
        </w:rPr>
        <w:t>url_dir(host)</w:t>
      </w:r>
      <w:r w:rsidR="005F0D50">
        <w:rPr>
          <w:rFonts w:hint="eastAsia"/>
        </w:rPr>
        <w:t>：</w:t>
      </w:r>
    </w:p>
    <w:p w:rsidR="00CC084D" w:rsidRDefault="00CC084D" w:rsidP="005F0D50">
      <w:pPr>
        <w:pStyle w:val="ListParagraph"/>
        <w:numPr>
          <w:ilvl w:val="0"/>
          <w:numId w:val="25"/>
        </w:numPr>
        <w:rPr>
          <w:rFonts w:hint="eastAsia"/>
        </w:rPr>
      </w:pPr>
      <w:r>
        <w:rPr>
          <w:rFonts w:hint="eastAsia"/>
        </w:rPr>
        <w:t>path_beg(host)</w:t>
      </w:r>
      <w:r w:rsidR="005F0D50">
        <w:rPr>
          <w:rFonts w:hint="eastAsia"/>
        </w:rPr>
        <w:t>：</w:t>
      </w:r>
    </w:p>
    <w:p w:rsidR="00CC084D" w:rsidRDefault="00CC084D" w:rsidP="005F0D50">
      <w:pPr>
        <w:pStyle w:val="ListParagraph"/>
        <w:numPr>
          <w:ilvl w:val="0"/>
          <w:numId w:val="25"/>
        </w:numPr>
        <w:rPr>
          <w:rFonts w:hint="eastAsia"/>
        </w:rPr>
      </w:pPr>
      <w:r>
        <w:rPr>
          <w:rFonts w:hint="eastAsia"/>
        </w:rPr>
        <w:t>path_end(host)</w:t>
      </w:r>
      <w:r w:rsidR="005F0D50">
        <w:rPr>
          <w:rFonts w:hint="eastAsia"/>
        </w:rPr>
        <w:t>：</w:t>
      </w:r>
      <w:r w:rsidR="002114C3">
        <w:rPr>
          <w:rFonts w:hint="eastAsia"/>
        </w:rPr>
        <w:t>url以给定字符串结尾</w:t>
      </w:r>
    </w:p>
    <w:tbl>
      <w:tblPr>
        <w:tblStyle w:val="TableGrid"/>
        <w:tblW w:w="0" w:type="auto"/>
        <w:tblInd w:w="468" w:type="dxa"/>
        <w:tblLook w:val="04A0"/>
      </w:tblPr>
      <w:tblGrid>
        <w:gridCol w:w="8388"/>
      </w:tblGrid>
      <w:tr w:rsidR="00C021B8" w:rsidTr="00C021B8">
        <w:tc>
          <w:tcPr>
            <w:tcW w:w="8388" w:type="dxa"/>
          </w:tcPr>
          <w:p w:rsidR="00C021B8" w:rsidRDefault="00C021B8" w:rsidP="00C021B8">
            <w:pPr>
              <w:ind w:left="0"/>
            </w:pPr>
            <w:r>
              <w:t xml:space="preserve">acl bbs       hdr_reg(host) -i ^(bbs.test.com|forum.test.com)  #使用正则匹配 </w:t>
            </w:r>
          </w:p>
          <w:p w:rsidR="00C021B8" w:rsidRDefault="00C021B8" w:rsidP="00C021B8">
            <w:pPr>
              <w:ind w:left="0"/>
            </w:pPr>
            <w:r>
              <w:t xml:space="preserve">acl bbs_path  path_beg -i /bbs                #url 目录 </w:t>
            </w:r>
          </w:p>
          <w:p w:rsidR="00C021B8" w:rsidRDefault="00C021B8" w:rsidP="00C021B8">
            <w:pPr>
              <w:ind w:left="0"/>
            </w:pPr>
            <w:r>
              <w:t xml:space="preserve">acl youxi     path_beg -i /youxi               </w:t>
            </w:r>
          </w:p>
          <w:p w:rsidR="00C021B8" w:rsidRDefault="00C021B8" w:rsidP="00C021B8">
            <w:pPr>
              <w:ind w:left="0"/>
            </w:pPr>
            <w:r>
              <w:t xml:space="preserve">acl static    path_end -i .html .css .js      #url 结尾文件 </w:t>
            </w:r>
          </w:p>
          <w:p w:rsidR="00C021B8" w:rsidRDefault="00C021B8" w:rsidP="00C021B8">
            <w:pPr>
              <w:ind w:left="0"/>
            </w:pPr>
            <w:r>
              <w:t xml:space="preserve">acl php       path_end -i .php  </w:t>
            </w:r>
          </w:p>
          <w:p w:rsidR="00C021B8" w:rsidRDefault="00C021B8" w:rsidP="00C021B8">
            <w:pPr>
              <w:ind w:left="0"/>
            </w:pPr>
            <w:r>
              <w:t xml:space="preserve">acl jsp       path_end -i .jsp .do  </w:t>
            </w:r>
          </w:p>
          <w:p w:rsidR="00C021B8" w:rsidRDefault="00C021B8" w:rsidP="00C021B8">
            <w:pPr>
              <w:ind w:left="0"/>
            </w:pPr>
          </w:p>
          <w:p w:rsidR="00C021B8" w:rsidRDefault="00C021B8" w:rsidP="00C021B8">
            <w:pPr>
              <w:ind w:left="0"/>
            </w:pPr>
            <w:r>
              <w:lastRenderedPageBreak/>
              <w:t xml:space="preserve">use_backend bbs_pool if bbs or bbs_path       #注意 "or"  </w:t>
            </w:r>
          </w:p>
          <w:p w:rsidR="00C021B8" w:rsidRDefault="00C021B8" w:rsidP="00C021B8">
            <w:pPr>
              <w:ind w:left="0"/>
            </w:pPr>
            <w:r>
              <w:t xml:space="preserve">use_backend youxi_pool if youxi </w:t>
            </w:r>
          </w:p>
          <w:p w:rsidR="00C021B8" w:rsidRDefault="00C021B8" w:rsidP="00C021B8">
            <w:pPr>
              <w:ind w:left="0"/>
            </w:pPr>
            <w:r>
              <w:t xml:space="preserve">use_backend static_pool if static  </w:t>
            </w:r>
          </w:p>
          <w:p w:rsidR="00C021B8" w:rsidRDefault="00C021B8" w:rsidP="00C021B8">
            <w:pPr>
              <w:ind w:left="0"/>
            </w:pPr>
            <w:r>
              <w:t xml:space="preserve">use_backend php_pool if php </w:t>
            </w:r>
          </w:p>
          <w:p w:rsidR="00C021B8" w:rsidRDefault="00C021B8" w:rsidP="00C021B8">
            <w:pPr>
              <w:ind w:left="0"/>
            </w:pPr>
            <w:r>
              <w:t xml:space="preserve">use_backend jsp_pool if jsp </w:t>
            </w:r>
          </w:p>
          <w:p w:rsidR="00C021B8" w:rsidRDefault="00C021B8" w:rsidP="00C021B8">
            <w:pPr>
              <w:ind w:left="0"/>
            </w:pPr>
            <w:r>
              <w:t>default_backend www.test.com</w:t>
            </w:r>
          </w:p>
        </w:tc>
      </w:tr>
    </w:tbl>
    <w:p w:rsidR="00473695" w:rsidRPr="00C365D9" w:rsidRDefault="00473695" w:rsidP="00B7129F">
      <w:pPr>
        <w:ind w:left="0"/>
      </w:pPr>
    </w:p>
    <w:p w:rsidR="009E4584" w:rsidRPr="009E4584" w:rsidRDefault="009E4584" w:rsidP="00725100">
      <w:pPr>
        <w:ind w:left="0"/>
      </w:pPr>
    </w:p>
    <w:p w:rsidR="009E4584" w:rsidRDefault="009E4584" w:rsidP="009E4584">
      <w:pPr>
        <w:pStyle w:val="Heading2"/>
        <w:rPr>
          <w:rFonts w:hint="eastAsia"/>
        </w:rPr>
      </w:pPr>
      <w:r>
        <w:rPr>
          <w:rFonts w:hint="eastAsia"/>
        </w:rPr>
        <w:t>使用</w:t>
      </w:r>
      <w:r>
        <w:rPr>
          <w:rFonts w:hint="eastAsia"/>
        </w:rPr>
        <w:t>HAProxy</w:t>
      </w:r>
      <w:r>
        <w:rPr>
          <w:rFonts w:hint="eastAsia"/>
        </w:rPr>
        <w:t>的</w:t>
      </w:r>
      <w:r>
        <w:rPr>
          <w:rFonts w:hint="eastAsia"/>
        </w:rPr>
        <w:t>Web</w:t>
      </w:r>
      <w:r>
        <w:rPr>
          <w:rFonts w:hint="eastAsia"/>
        </w:rPr>
        <w:t>监控平台</w:t>
      </w:r>
    </w:p>
    <w:p w:rsidR="00231FE1" w:rsidRPr="00231FE1" w:rsidRDefault="00231FE1" w:rsidP="00231FE1">
      <w:r>
        <w:rPr>
          <w:rFonts w:hint="eastAsia"/>
        </w:rPr>
        <w:t>url：</w:t>
      </w:r>
      <w:r w:rsidRPr="00231FE1">
        <w:t>http://172.16.19.249:9188/haproxy-status</w:t>
      </w:r>
    </w:p>
    <w:p w:rsidR="009E4584" w:rsidRDefault="00231FE1" w:rsidP="009E4584">
      <w:pPr>
        <w:rPr>
          <w:rFonts w:hint="eastAsia"/>
        </w:rPr>
      </w:pPr>
      <w:r>
        <w:rPr>
          <w:noProof/>
        </w:rPr>
        <w:drawing>
          <wp:inline distT="0" distB="0" distL="0" distR="0">
            <wp:extent cx="5486400" cy="1457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1457325"/>
                    </a:xfrm>
                    <a:prstGeom prst="rect">
                      <a:avLst/>
                    </a:prstGeom>
                    <a:noFill/>
                    <a:ln w="9525">
                      <a:noFill/>
                      <a:miter lim="800000"/>
                      <a:headEnd/>
                      <a:tailEnd/>
                    </a:ln>
                  </pic:spPr>
                </pic:pic>
              </a:graphicData>
            </a:graphic>
          </wp:inline>
        </w:drawing>
      </w:r>
    </w:p>
    <w:p w:rsidR="008F22A7" w:rsidRDefault="008F22A7" w:rsidP="009E4584">
      <w:pPr>
        <w:rPr>
          <w:rFonts w:hint="eastAsia"/>
        </w:rPr>
      </w:pPr>
    </w:p>
    <w:p w:rsidR="008F22A7" w:rsidRDefault="008F22A7" w:rsidP="008F22A7">
      <w:pPr>
        <w:pStyle w:val="Heading1"/>
        <w:rPr>
          <w:rFonts w:hint="eastAsia"/>
        </w:rPr>
      </w:pPr>
      <w:r>
        <w:t>使用</w:t>
      </w:r>
      <w:r>
        <w:t>HAProxy</w:t>
      </w:r>
      <w:r>
        <w:rPr>
          <w:rFonts w:hint="eastAsia"/>
        </w:rPr>
        <w:t>实现</w:t>
      </w:r>
      <w:r>
        <w:t>MongoDB</w:t>
      </w:r>
      <w:r>
        <w:t>集群</w:t>
      </w:r>
    </w:p>
    <w:p w:rsidR="00B7497F" w:rsidRDefault="00DF1CEB" w:rsidP="00DF1CEB">
      <w:pPr>
        <w:ind w:firstLine="360"/>
        <w:rPr>
          <w:rFonts w:hint="eastAsia"/>
        </w:rPr>
      </w:pPr>
      <w:r w:rsidRPr="00DF1CEB">
        <w:t>MongoDB分片集群的入口mongos自身没有failover机制。官方建议是将mongos</w:t>
      </w:r>
      <w:r>
        <w:t>和应用服务器部署在一起，多个应用服务器就要部署</w:t>
      </w:r>
      <w:r w:rsidRPr="00DF1CEB">
        <w:t>mongos实例，这样很是不方便。还可以使用LVS或者HAProxy来实现多个mongos的failover机制，但是一定要注意使用client affinity即客户端关联特性。</w:t>
      </w:r>
    </w:p>
    <w:p w:rsidR="002578F9" w:rsidRDefault="00CF0154" w:rsidP="002578F9">
      <w:pPr>
        <w:rPr>
          <w:rFonts w:hint="eastAsia"/>
        </w:rPr>
      </w:pPr>
      <w:r>
        <w:rPr>
          <w:rFonts w:hint="eastAsia"/>
        </w:rPr>
        <w:t>配置如下：</w:t>
      </w:r>
    </w:p>
    <w:tbl>
      <w:tblPr>
        <w:tblStyle w:val="TableGrid"/>
        <w:tblW w:w="0" w:type="auto"/>
        <w:tblInd w:w="468" w:type="dxa"/>
        <w:tblLook w:val="04A0"/>
      </w:tblPr>
      <w:tblGrid>
        <w:gridCol w:w="8388"/>
      </w:tblGrid>
      <w:tr w:rsidR="00CF0154" w:rsidTr="00CF0154">
        <w:tc>
          <w:tcPr>
            <w:tcW w:w="8388" w:type="dxa"/>
          </w:tcPr>
          <w:p w:rsidR="00CF0154" w:rsidRDefault="00CF0154" w:rsidP="00CF0154">
            <w:pPr>
              <w:ind w:left="0"/>
            </w:pPr>
            <w:r>
              <w:t>global</w:t>
            </w:r>
          </w:p>
          <w:p w:rsidR="00CF0154" w:rsidRDefault="00CF0154" w:rsidP="00CF0154">
            <w:pPr>
              <w:ind w:left="0"/>
            </w:pPr>
            <w:r>
              <w:t xml:space="preserve">    log 127.0.0.1   local0   info</w:t>
            </w:r>
          </w:p>
          <w:p w:rsidR="00CF0154" w:rsidRDefault="00CF0154" w:rsidP="00CF0154">
            <w:pPr>
              <w:ind w:left="0"/>
            </w:pPr>
            <w:r>
              <w:t xml:space="preserve">    maxconn 65536                     </w:t>
            </w:r>
          </w:p>
          <w:p w:rsidR="00CF0154" w:rsidRDefault="00CF0154" w:rsidP="00CF0154">
            <w:pPr>
              <w:ind w:left="0"/>
            </w:pPr>
            <w:r>
              <w:t xml:space="preserve">    chroot /usr/share/haproxy    </w:t>
            </w:r>
          </w:p>
          <w:p w:rsidR="00CF0154" w:rsidRDefault="00CF0154" w:rsidP="00CF0154">
            <w:pPr>
              <w:ind w:left="0"/>
            </w:pPr>
            <w:r>
              <w:t xml:space="preserve">    user nobody                         </w:t>
            </w:r>
          </w:p>
          <w:p w:rsidR="00CF0154" w:rsidRDefault="00CF0154" w:rsidP="00CF0154">
            <w:pPr>
              <w:ind w:left="0"/>
            </w:pPr>
            <w:r>
              <w:t xml:space="preserve">    group nobody                      </w:t>
            </w:r>
          </w:p>
          <w:p w:rsidR="00CF0154" w:rsidRDefault="00CF0154" w:rsidP="00CF0154">
            <w:pPr>
              <w:ind w:left="0"/>
            </w:pPr>
            <w:r>
              <w:lastRenderedPageBreak/>
              <w:t xml:space="preserve">    daemon                        </w:t>
            </w:r>
          </w:p>
          <w:p w:rsidR="00CF0154" w:rsidRDefault="00CF0154" w:rsidP="00CF0154">
            <w:pPr>
              <w:ind w:left="0"/>
            </w:pPr>
            <w:r>
              <w:t xml:space="preserve">    nbproc  1 </w:t>
            </w:r>
            <w:r>
              <w:tab/>
            </w:r>
          </w:p>
          <w:p w:rsidR="00CF0154" w:rsidRDefault="00CF0154" w:rsidP="00CF0154">
            <w:pPr>
              <w:ind w:left="0"/>
            </w:pPr>
            <w:r>
              <w:t xml:space="preserve">    pidfile    /var/run/haproxy.pid                     </w:t>
            </w:r>
          </w:p>
          <w:p w:rsidR="00CF0154" w:rsidRDefault="00CF0154" w:rsidP="00CF0154">
            <w:pPr>
              <w:ind w:left="0"/>
            </w:pPr>
            <w:r>
              <w:t xml:space="preserve">    stats socket  /tmp/haproxy level admin </w:t>
            </w:r>
          </w:p>
          <w:p w:rsidR="00CF0154" w:rsidRDefault="00CF0154" w:rsidP="00CF0154">
            <w:pPr>
              <w:ind w:left="0"/>
            </w:pPr>
            <w:r>
              <w:t xml:space="preserve">    stats maxconn 20                    </w:t>
            </w:r>
          </w:p>
          <w:p w:rsidR="00CF0154" w:rsidRDefault="00CF0154" w:rsidP="00CF0154">
            <w:pPr>
              <w:ind w:left="0"/>
            </w:pPr>
            <w:r>
              <w:t xml:space="preserve">    node        master_loadbalance1 </w:t>
            </w:r>
          </w:p>
          <w:p w:rsidR="00CF0154" w:rsidRDefault="00CF0154" w:rsidP="00CF0154">
            <w:pPr>
              <w:ind w:left="0"/>
            </w:pPr>
            <w:r>
              <w:t xml:space="preserve">    description lb1 </w:t>
            </w:r>
          </w:p>
          <w:p w:rsidR="00CF0154" w:rsidRDefault="00CF0154" w:rsidP="00CF0154">
            <w:pPr>
              <w:ind w:left="0"/>
            </w:pPr>
            <w:r>
              <w:t xml:space="preserve">    nosplice                            </w:t>
            </w:r>
          </w:p>
          <w:p w:rsidR="00CF0154" w:rsidRDefault="00CF0154" w:rsidP="00CF0154">
            <w:pPr>
              <w:ind w:left="0"/>
            </w:pPr>
            <w:r>
              <w:t xml:space="preserve">    spread-checks 3                      </w:t>
            </w:r>
          </w:p>
          <w:p w:rsidR="00CF0154" w:rsidRDefault="00CF0154" w:rsidP="00CF0154">
            <w:pPr>
              <w:ind w:left="0"/>
            </w:pPr>
            <w:r>
              <w:t xml:space="preserve">  </w:t>
            </w:r>
          </w:p>
          <w:p w:rsidR="00CF0154" w:rsidRDefault="00CF0154" w:rsidP="00CF0154">
            <w:pPr>
              <w:ind w:left="0"/>
            </w:pPr>
            <w:r>
              <w:t xml:space="preserve">defaults </w:t>
            </w:r>
          </w:p>
          <w:p w:rsidR="00CF0154" w:rsidRDefault="00CF0154" w:rsidP="00CF0154">
            <w:pPr>
              <w:ind w:left="0"/>
            </w:pPr>
            <w:r>
              <w:t xml:space="preserve">    log        global                  </w:t>
            </w:r>
          </w:p>
          <w:p w:rsidR="00CF0154" w:rsidRDefault="00CF0154" w:rsidP="00CF0154">
            <w:pPr>
              <w:ind w:left="0"/>
            </w:pPr>
            <w:r>
              <w:t xml:space="preserve">    mode tcp </w:t>
            </w:r>
          </w:p>
          <w:p w:rsidR="00CF0154" w:rsidRDefault="00CF0154" w:rsidP="00CF0154">
            <w:pPr>
              <w:ind w:left="0"/>
            </w:pPr>
            <w:r>
              <w:t xml:space="preserve">    option abortonclose          </w:t>
            </w:r>
          </w:p>
          <w:p w:rsidR="00CF0154" w:rsidRDefault="00CF0154" w:rsidP="00CF0154">
            <w:pPr>
              <w:ind w:left="0"/>
            </w:pPr>
            <w:r>
              <w:t xml:space="preserve">    option allbackups            </w:t>
            </w:r>
          </w:p>
          <w:p w:rsidR="00CF0154" w:rsidRDefault="00CF0154" w:rsidP="00CF0154">
            <w:pPr>
              <w:ind w:left="0"/>
            </w:pPr>
            <w:r>
              <w:t xml:space="preserve">    option tcpka                        </w:t>
            </w:r>
          </w:p>
          <w:p w:rsidR="00CF0154" w:rsidRDefault="00CF0154" w:rsidP="00CF0154">
            <w:pPr>
              <w:ind w:left="0"/>
            </w:pPr>
            <w:r>
              <w:t xml:space="preserve">    option redispatch </w:t>
            </w:r>
          </w:p>
          <w:p w:rsidR="00CF0154" w:rsidRDefault="00CF0154" w:rsidP="00CF0154">
            <w:pPr>
              <w:ind w:left="0"/>
            </w:pPr>
            <w:r>
              <w:t xml:space="preserve">    retries 3    </w:t>
            </w:r>
          </w:p>
          <w:p w:rsidR="00CF0154" w:rsidRDefault="00CF0154" w:rsidP="00CF0154">
            <w:pPr>
              <w:ind w:left="0"/>
            </w:pPr>
            <w:r>
              <w:t xml:space="preserve">    timeout check 60s                    </w:t>
            </w:r>
          </w:p>
          <w:p w:rsidR="00CF0154" w:rsidRDefault="00CF0154" w:rsidP="00CF0154">
            <w:pPr>
              <w:ind w:left="0"/>
            </w:pPr>
            <w:r>
              <w:t xml:space="preserve">    timeout connect 600s                            </w:t>
            </w:r>
          </w:p>
          <w:p w:rsidR="00CF0154" w:rsidRDefault="00CF0154" w:rsidP="00CF0154">
            <w:pPr>
              <w:ind w:left="0"/>
            </w:pPr>
            <w:r>
              <w:t xml:space="preserve">    timeout queue 600s                    </w:t>
            </w:r>
          </w:p>
          <w:p w:rsidR="00CF0154" w:rsidRDefault="00CF0154" w:rsidP="00CF0154">
            <w:pPr>
              <w:ind w:left="0"/>
            </w:pPr>
            <w:r>
              <w:t xml:space="preserve">    timeout server 600s                  </w:t>
            </w:r>
          </w:p>
          <w:p w:rsidR="00CF0154" w:rsidRDefault="00CF0154" w:rsidP="00CF0154">
            <w:pPr>
              <w:ind w:left="0"/>
            </w:pPr>
            <w:r>
              <w:t xml:space="preserve">    timeout tarpit 60s </w:t>
            </w:r>
          </w:p>
          <w:p w:rsidR="00CF0154" w:rsidRDefault="00CF0154" w:rsidP="00CF0154">
            <w:pPr>
              <w:ind w:left="0"/>
            </w:pPr>
            <w:r>
              <w:t xml:space="preserve">    timeout client 600s    </w:t>
            </w:r>
          </w:p>
          <w:p w:rsidR="00CF0154" w:rsidRDefault="00CF0154" w:rsidP="00CF0154">
            <w:pPr>
              <w:ind w:left="0"/>
            </w:pPr>
            <w:r>
              <w:t xml:space="preserve">      </w:t>
            </w:r>
          </w:p>
          <w:p w:rsidR="00CF0154" w:rsidRDefault="00CF0154" w:rsidP="00CF0154">
            <w:pPr>
              <w:ind w:left="0"/>
            </w:pPr>
            <w:r>
              <w:t xml:space="preserve">      </w:t>
            </w:r>
          </w:p>
          <w:p w:rsidR="00CF0154" w:rsidRDefault="00CF0154" w:rsidP="00CF0154">
            <w:pPr>
              <w:ind w:left="0"/>
            </w:pPr>
            <w:r>
              <w:t xml:space="preserve">      </w:t>
            </w:r>
          </w:p>
          <w:p w:rsidR="00CF0154" w:rsidRDefault="00CF0154" w:rsidP="00CF0154">
            <w:pPr>
              <w:ind w:left="0"/>
            </w:pPr>
            <w:r>
              <w:t xml:space="preserve">frontend  mongos_pool 0.0.0.0:27017 </w:t>
            </w:r>
          </w:p>
          <w:p w:rsidR="00CF0154" w:rsidRDefault="00CF0154" w:rsidP="00CF0154">
            <w:pPr>
              <w:ind w:left="0"/>
            </w:pPr>
            <w:r>
              <w:t xml:space="preserve">    mode tcp </w:t>
            </w:r>
          </w:p>
          <w:p w:rsidR="00CF0154" w:rsidRDefault="00CF0154" w:rsidP="00CF0154">
            <w:pPr>
              <w:ind w:left="0"/>
            </w:pPr>
            <w:r>
              <w:t xml:space="preserve">    maxconn 32768 </w:t>
            </w:r>
          </w:p>
          <w:p w:rsidR="00CF0154" w:rsidRDefault="00CF0154" w:rsidP="00CF0154">
            <w:pPr>
              <w:ind w:left="0"/>
            </w:pPr>
            <w:r>
              <w:t xml:space="preserve">    no option dontlognull </w:t>
            </w:r>
          </w:p>
          <w:p w:rsidR="00CF0154" w:rsidRDefault="00CF0154" w:rsidP="00CF0154">
            <w:pPr>
              <w:ind w:left="0"/>
            </w:pPr>
            <w:r>
              <w:t xml:space="preserve">    option tcplog      </w:t>
            </w:r>
          </w:p>
          <w:p w:rsidR="00CF0154" w:rsidRDefault="00CF0154" w:rsidP="00CF0154">
            <w:pPr>
              <w:ind w:left="0"/>
            </w:pPr>
            <w:r>
              <w:t xml:space="preserve">    log        global </w:t>
            </w:r>
          </w:p>
          <w:p w:rsidR="00CF0154" w:rsidRDefault="00CF0154" w:rsidP="00CF0154">
            <w:pPr>
              <w:ind w:left="0"/>
            </w:pPr>
            <w:r>
              <w:t xml:space="preserve">    option log-separate-errors </w:t>
            </w:r>
          </w:p>
          <w:p w:rsidR="00CF0154" w:rsidRDefault="00CF0154" w:rsidP="00CF0154">
            <w:pPr>
              <w:ind w:left="0"/>
            </w:pPr>
            <w:r>
              <w:lastRenderedPageBreak/>
              <w:t xml:space="preserve">    default_backend mongos_pool </w:t>
            </w:r>
          </w:p>
          <w:p w:rsidR="00CF0154" w:rsidRDefault="00CF0154" w:rsidP="00CF0154">
            <w:pPr>
              <w:ind w:left="0"/>
            </w:pPr>
            <w:r>
              <w:t xml:space="preserve">  </w:t>
            </w:r>
          </w:p>
          <w:p w:rsidR="00CF0154" w:rsidRDefault="00CF0154" w:rsidP="00CF0154">
            <w:pPr>
              <w:ind w:left="0"/>
            </w:pPr>
            <w:r>
              <w:t xml:space="preserve">backend mongos_pool </w:t>
            </w:r>
          </w:p>
          <w:p w:rsidR="00CF0154" w:rsidRDefault="00CF0154" w:rsidP="00CF0154">
            <w:pPr>
              <w:ind w:left="0"/>
            </w:pPr>
            <w:r>
              <w:t xml:space="preserve">    mode tcp </w:t>
            </w:r>
          </w:p>
          <w:p w:rsidR="00CF0154" w:rsidRDefault="00CF0154" w:rsidP="00CF0154">
            <w:pPr>
              <w:ind w:left="0"/>
            </w:pPr>
            <w:r>
              <w:t xml:space="preserve">    balance    </w:t>
            </w:r>
            <w:r w:rsidR="0034229C">
              <w:rPr>
                <w:rFonts w:hint="eastAsia"/>
                <w:shd w:val="clear" w:color="auto" w:fill="FFFFFF"/>
              </w:rPr>
              <w:t>roundrobin</w:t>
            </w:r>
            <w:r w:rsidR="0034229C" w:rsidRPr="00D553F8">
              <w:rPr>
                <w:shd w:val="clear" w:color="auto" w:fill="FFFFFF"/>
              </w:rPr>
              <w:t xml:space="preserve">   </w:t>
            </w:r>
          </w:p>
          <w:p w:rsidR="00CF0154" w:rsidRDefault="00CF0154" w:rsidP="00CF0154">
            <w:pPr>
              <w:ind w:left="0"/>
            </w:pPr>
            <w:r>
              <w:t xml:space="preserve">    default-server inter 2s fastinter 1s downinter 5s slowstart 60s rise 2 fall 5 weight 30 </w:t>
            </w:r>
          </w:p>
          <w:p w:rsidR="00CF0154" w:rsidRDefault="00CF0154" w:rsidP="00CF0154">
            <w:pPr>
              <w:ind w:left="0"/>
            </w:pPr>
            <w:r>
              <w:t xml:space="preserve">    server  mongo_1  10.161.219.27:27017      check  maxconn 2000 </w:t>
            </w:r>
          </w:p>
          <w:p w:rsidR="00CF0154" w:rsidRDefault="00CF0154" w:rsidP="00CF0154">
            <w:pPr>
              <w:ind w:left="0"/>
            </w:pPr>
            <w:r>
              <w:t xml:space="preserve">    server  mongo_2  10.161.220.172:27017     check  maxconn 2000 </w:t>
            </w:r>
          </w:p>
          <w:p w:rsidR="00CF0154" w:rsidRDefault="00CF0154" w:rsidP="00CF0154">
            <w:pPr>
              <w:ind w:left="0"/>
            </w:pPr>
            <w:r>
              <w:t xml:space="preserve">    server  mongo_3  10.162.57.241:27017      check  maxconn 2000 </w:t>
            </w:r>
          </w:p>
          <w:p w:rsidR="00CF0154" w:rsidRDefault="00CF0154" w:rsidP="002578F9">
            <w:pPr>
              <w:ind w:left="0"/>
            </w:pPr>
            <w:r>
              <w:tab/>
            </w:r>
          </w:p>
        </w:tc>
      </w:tr>
    </w:tbl>
    <w:p w:rsidR="002658AA" w:rsidRDefault="002658AA" w:rsidP="00A8622D">
      <w:pPr>
        <w:ind w:left="0"/>
        <w:rPr>
          <w:rFonts w:hint="eastAsia"/>
        </w:rPr>
      </w:pPr>
    </w:p>
    <w:p w:rsidR="002658AA" w:rsidRDefault="00A8622D" w:rsidP="00A8622D">
      <w:pPr>
        <w:pStyle w:val="Heading1"/>
        <w:rPr>
          <w:rFonts w:hint="eastAsia"/>
        </w:rPr>
      </w:pPr>
      <w:r w:rsidRPr="00A8622D">
        <w:t>HAProxy+Keepalived</w:t>
      </w:r>
      <w:r w:rsidRPr="00A8622D">
        <w:t>实现高可用</w:t>
      </w:r>
    </w:p>
    <w:p w:rsidR="00290B02" w:rsidRDefault="00C450BF" w:rsidP="00C450BF">
      <w:pPr>
        <w:pStyle w:val="Heading2"/>
        <w:numPr>
          <w:ilvl w:val="0"/>
          <w:numId w:val="26"/>
        </w:numPr>
        <w:rPr>
          <w:rFonts w:hint="eastAsia"/>
        </w:rPr>
      </w:pPr>
      <w:r w:rsidRPr="00C450BF">
        <w:t>HAProxy+Keepalived</w:t>
      </w:r>
      <w:r>
        <w:rPr>
          <w:rFonts w:hint="eastAsia"/>
        </w:rPr>
        <w:t>主从配置</w:t>
      </w:r>
    </w:p>
    <w:tbl>
      <w:tblPr>
        <w:tblStyle w:val="TableGrid"/>
        <w:tblW w:w="0" w:type="auto"/>
        <w:tblInd w:w="468" w:type="dxa"/>
        <w:tblLook w:val="04A0"/>
      </w:tblPr>
      <w:tblGrid>
        <w:gridCol w:w="8388"/>
      </w:tblGrid>
      <w:tr w:rsidR="00693B47" w:rsidTr="00693B47">
        <w:tc>
          <w:tcPr>
            <w:tcW w:w="8388" w:type="dxa"/>
          </w:tcPr>
          <w:p w:rsidR="00693B47" w:rsidRDefault="00693B47" w:rsidP="00693B47">
            <w:pPr>
              <w:ind w:left="0"/>
            </w:pPr>
            <w:r>
              <w:t>#master</w:t>
            </w:r>
          </w:p>
          <w:p w:rsidR="00693B47" w:rsidRDefault="00693B47" w:rsidP="00693B47">
            <w:pPr>
              <w:ind w:left="0"/>
            </w:pPr>
            <w:r>
              <w:t>! Configuration File for keepalived</w:t>
            </w:r>
          </w:p>
          <w:p w:rsidR="00693B47" w:rsidRDefault="00693B47" w:rsidP="00693B47">
            <w:pPr>
              <w:ind w:left="0"/>
            </w:pPr>
            <w:r>
              <w:t xml:space="preserve">global_defs {    </w:t>
            </w:r>
          </w:p>
          <w:p w:rsidR="00693B47" w:rsidRDefault="00693B47" w:rsidP="00693B47">
            <w:pPr>
              <w:ind w:left="0"/>
            </w:pPr>
            <w:r>
              <w:t xml:space="preserve">       notification_email {    </w:t>
            </w:r>
          </w:p>
          <w:p w:rsidR="00693B47" w:rsidRDefault="00693B47" w:rsidP="00693B47">
            <w:pPr>
              <w:ind w:left="0"/>
            </w:pPr>
            <w:r>
              <w:t xml:space="preserve">          xiaoxiazhang1@hengtiansoft.com   </w:t>
            </w:r>
          </w:p>
          <w:p w:rsidR="00693B47" w:rsidRDefault="00693B47" w:rsidP="00693B47">
            <w:pPr>
              <w:ind w:left="0"/>
            </w:pPr>
            <w:r>
              <w:t xml:space="preserve">       }    </w:t>
            </w:r>
          </w:p>
          <w:p w:rsidR="00693B47" w:rsidRDefault="00693B47" w:rsidP="00693B47">
            <w:pPr>
              <w:ind w:left="0"/>
            </w:pPr>
            <w:r>
              <w:t xml:space="preserve">        </w:t>
            </w:r>
          </w:p>
          <w:p w:rsidR="00693B47" w:rsidRDefault="00693B47" w:rsidP="00693B47">
            <w:pPr>
              <w:ind w:left="0"/>
            </w:pPr>
            <w:r>
              <w:t xml:space="preserve">       notification_email_from mail@example.org  </w:t>
            </w:r>
          </w:p>
          <w:p w:rsidR="00693B47" w:rsidRDefault="00693B47" w:rsidP="00693B47">
            <w:pPr>
              <w:ind w:left="0"/>
            </w:pPr>
            <w:r>
              <w:t xml:space="preserve">       smtp_server 127.0.0.1     </w:t>
            </w:r>
          </w:p>
          <w:p w:rsidR="00693B47" w:rsidRDefault="00693B47" w:rsidP="00693B47">
            <w:pPr>
              <w:ind w:left="0"/>
            </w:pPr>
            <w:r>
              <w:t xml:space="preserve">       smtp_connect_timeout 30    </w:t>
            </w:r>
          </w:p>
          <w:p w:rsidR="00693B47" w:rsidRDefault="00693B47" w:rsidP="00693B47">
            <w:pPr>
              <w:ind w:left="0"/>
            </w:pPr>
            <w:r>
              <w:t xml:space="preserve">       router_id LVS_DEVEL  </w:t>
            </w:r>
          </w:p>
          <w:p w:rsidR="00693B47" w:rsidRDefault="00693B47" w:rsidP="00693B47">
            <w:pPr>
              <w:ind w:left="0"/>
            </w:pPr>
            <w:r>
              <w:t xml:space="preserve">}    </w:t>
            </w:r>
          </w:p>
          <w:p w:rsidR="00693B47" w:rsidRDefault="00693B47" w:rsidP="00693B47">
            <w:pPr>
              <w:ind w:left="0"/>
            </w:pPr>
          </w:p>
          <w:p w:rsidR="00693B47" w:rsidRDefault="00693B47" w:rsidP="00693B47">
            <w:pPr>
              <w:ind w:left="0"/>
            </w:pPr>
            <w:r>
              <w:t xml:space="preserve">vrrp_script chk_haproxy {  </w:t>
            </w:r>
          </w:p>
          <w:p w:rsidR="00693B47" w:rsidRDefault="00693B47" w:rsidP="00693B47">
            <w:pPr>
              <w:ind w:left="0"/>
            </w:pPr>
            <w:r>
              <w:t xml:space="preserve">        script "&lt;/dev/tcp/127.0.0.1/80"  </w:t>
            </w:r>
          </w:p>
          <w:p w:rsidR="00693B47" w:rsidRDefault="00693B47" w:rsidP="00693B47">
            <w:pPr>
              <w:ind w:left="0"/>
            </w:pPr>
            <w:r>
              <w:t xml:space="preserve">        interval 1 #检测脚本执行的间隔  </w:t>
            </w:r>
          </w:p>
          <w:p w:rsidR="00693B47" w:rsidRDefault="00693B47" w:rsidP="00693B47">
            <w:pPr>
              <w:ind w:left="0"/>
            </w:pPr>
            <w:r>
              <w:t xml:space="preserve">        weight -2 #权重</w:t>
            </w:r>
          </w:p>
          <w:p w:rsidR="00693B47" w:rsidRDefault="00693B47" w:rsidP="00693B47">
            <w:pPr>
              <w:ind w:left="0"/>
            </w:pPr>
            <w:r>
              <w:lastRenderedPageBreak/>
              <w:t xml:space="preserve">} </w:t>
            </w:r>
          </w:p>
          <w:p w:rsidR="00693B47" w:rsidRDefault="00693B47" w:rsidP="00693B47">
            <w:pPr>
              <w:ind w:left="0"/>
            </w:pPr>
            <w:r>
              <w:t xml:space="preserve">         </w:t>
            </w:r>
          </w:p>
          <w:p w:rsidR="00693B47" w:rsidRDefault="00693B47" w:rsidP="00693B47">
            <w:pPr>
              <w:ind w:left="0"/>
            </w:pPr>
            <w:r>
              <w:t xml:space="preserve">vrrp_instance VI_1 {  </w:t>
            </w:r>
          </w:p>
          <w:p w:rsidR="00693B47" w:rsidRDefault="00693B47" w:rsidP="00693B47">
            <w:pPr>
              <w:ind w:left="0"/>
            </w:pPr>
            <w:r>
              <w:t xml:space="preserve">        state MASTER    </w:t>
            </w:r>
          </w:p>
          <w:p w:rsidR="00693B47" w:rsidRDefault="00693B47" w:rsidP="00693B47">
            <w:pPr>
              <w:ind w:left="0"/>
            </w:pPr>
            <w:r>
              <w:t xml:space="preserve">        interface eth0  </w:t>
            </w:r>
          </w:p>
          <w:p w:rsidR="00693B47" w:rsidRDefault="00693B47" w:rsidP="00693B47">
            <w:pPr>
              <w:ind w:left="0"/>
            </w:pPr>
            <w:r>
              <w:t xml:space="preserve">        virtual_router_id 51   </w:t>
            </w:r>
          </w:p>
          <w:p w:rsidR="00693B47" w:rsidRDefault="00693B47" w:rsidP="00693B47">
            <w:pPr>
              <w:ind w:left="0"/>
            </w:pPr>
            <w:r>
              <w:t xml:space="preserve">        priority 101   </w:t>
            </w:r>
          </w:p>
          <w:p w:rsidR="00693B47" w:rsidRDefault="00693B47" w:rsidP="00693B47">
            <w:pPr>
              <w:ind w:left="0"/>
            </w:pPr>
            <w:r>
              <w:t xml:space="preserve">        advert_int 1   </w:t>
            </w:r>
          </w:p>
          <w:p w:rsidR="00693B47" w:rsidRDefault="00693B47" w:rsidP="00693B47">
            <w:pPr>
              <w:ind w:left="0"/>
            </w:pPr>
            <w:r>
              <w:t xml:space="preserve">        mcast_src_ip 172.16.19.249    </w:t>
            </w:r>
          </w:p>
          <w:p w:rsidR="00693B47" w:rsidRDefault="00693B47" w:rsidP="00693B47">
            <w:pPr>
              <w:ind w:left="0"/>
            </w:pPr>
            <w:r>
              <w:t xml:space="preserve">     </w:t>
            </w:r>
          </w:p>
          <w:p w:rsidR="00693B47" w:rsidRDefault="00693B47" w:rsidP="00693B47">
            <w:pPr>
              <w:ind w:left="0"/>
            </w:pPr>
            <w:r>
              <w:t xml:space="preserve">        authentication {    </w:t>
            </w:r>
          </w:p>
          <w:p w:rsidR="00693B47" w:rsidRDefault="00693B47" w:rsidP="00693B47">
            <w:pPr>
              <w:ind w:left="0"/>
            </w:pPr>
            <w:r>
              <w:t xml:space="preserve">            auth_type PASS   </w:t>
            </w:r>
          </w:p>
          <w:p w:rsidR="00693B47" w:rsidRDefault="00693B47" w:rsidP="00693B47">
            <w:pPr>
              <w:ind w:left="0"/>
            </w:pPr>
            <w:r>
              <w:t xml:space="preserve">            auth_pass p@$$w0rd    </w:t>
            </w:r>
          </w:p>
          <w:p w:rsidR="00693B47" w:rsidRDefault="00693B47" w:rsidP="00693B47">
            <w:pPr>
              <w:ind w:left="0"/>
            </w:pPr>
            <w:r>
              <w:t xml:space="preserve">        }    </w:t>
            </w:r>
          </w:p>
          <w:p w:rsidR="00693B47" w:rsidRDefault="00693B47" w:rsidP="00693B47">
            <w:pPr>
              <w:ind w:left="0"/>
            </w:pPr>
            <w:r>
              <w:t xml:space="preserve">        </w:t>
            </w:r>
          </w:p>
          <w:p w:rsidR="00693B47" w:rsidRDefault="00693B47" w:rsidP="00693B47">
            <w:pPr>
              <w:ind w:left="0"/>
            </w:pPr>
            <w:r>
              <w:t xml:space="preserve">        virtual_ipaddress {    </w:t>
            </w:r>
          </w:p>
          <w:p w:rsidR="00693B47" w:rsidRDefault="00693B47" w:rsidP="00693B47">
            <w:pPr>
              <w:ind w:left="0"/>
            </w:pPr>
            <w:r>
              <w:t xml:space="preserve">            172.16.19.147 </w:t>
            </w:r>
          </w:p>
          <w:p w:rsidR="00693B47" w:rsidRDefault="00693B47" w:rsidP="00693B47">
            <w:pPr>
              <w:ind w:left="0"/>
            </w:pPr>
            <w:r>
              <w:t xml:space="preserve">        }  </w:t>
            </w:r>
          </w:p>
          <w:p w:rsidR="00693B47" w:rsidRDefault="00693B47" w:rsidP="00693B47">
            <w:pPr>
              <w:ind w:left="0"/>
            </w:pPr>
            <w:r>
              <w:t xml:space="preserve">          </w:t>
            </w:r>
          </w:p>
          <w:p w:rsidR="00693B47" w:rsidRDefault="00693B47" w:rsidP="00693B47">
            <w:pPr>
              <w:ind w:left="0"/>
            </w:pPr>
            <w:r>
              <w:t xml:space="preserve">        track_script {  </w:t>
            </w:r>
          </w:p>
          <w:p w:rsidR="00693B47" w:rsidRDefault="00693B47" w:rsidP="00693B47">
            <w:pPr>
              <w:ind w:left="0"/>
            </w:pPr>
            <w:r>
              <w:t xml:space="preserve">            chk_haproxy #调用检测脚本  </w:t>
            </w:r>
          </w:p>
          <w:p w:rsidR="00693B47" w:rsidRDefault="00693B47" w:rsidP="00693B47">
            <w:pPr>
              <w:ind w:left="0"/>
            </w:pPr>
            <w:r>
              <w:t xml:space="preserve">        }    </w:t>
            </w:r>
          </w:p>
          <w:p w:rsidR="00693B47" w:rsidRDefault="00693B47" w:rsidP="00693B47">
            <w:pPr>
              <w:ind w:left="0"/>
              <w:rPr>
                <w:rFonts w:hint="eastAsia"/>
              </w:rPr>
            </w:pPr>
            <w:r>
              <w:t>}</w:t>
            </w:r>
          </w:p>
        </w:tc>
      </w:tr>
      <w:tr w:rsidR="00693B47" w:rsidTr="00693B47">
        <w:tc>
          <w:tcPr>
            <w:tcW w:w="8388" w:type="dxa"/>
          </w:tcPr>
          <w:p w:rsidR="00693B47" w:rsidRDefault="00693B47" w:rsidP="00693B47">
            <w:pPr>
              <w:ind w:left="0"/>
            </w:pPr>
            <w:r>
              <w:lastRenderedPageBreak/>
              <w:t>#backup</w:t>
            </w:r>
          </w:p>
          <w:p w:rsidR="00693B47" w:rsidRDefault="00693B47" w:rsidP="00693B47">
            <w:pPr>
              <w:ind w:left="0"/>
            </w:pPr>
            <w:r>
              <w:t>! Configuration File for keepalived</w:t>
            </w:r>
          </w:p>
          <w:p w:rsidR="00693B47" w:rsidRDefault="00693B47" w:rsidP="00693B47">
            <w:pPr>
              <w:ind w:left="0"/>
            </w:pPr>
            <w:r>
              <w:t xml:space="preserve">global_defs {    </w:t>
            </w:r>
          </w:p>
          <w:p w:rsidR="00693B47" w:rsidRDefault="00693B47" w:rsidP="00693B47">
            <w:pPr>
              <w:ind w:left="0"/>
            </w:pPr>
            <w:r>
              <w:t xml:space="preserve">       notification_email {    </w:t>
            </w:r>
          </w:p>
          <w:p w:rsidR="00693B47" w:rsidRDefault="00693B47" w:rsidP="00693B47">
            <w:pPr>
              <w:ind w:left="0"/>
            </w:pPr>
            <w:r>
              <w:t xml:space="preserve">          xiaoxiazhang1@hengtiansoft.com   </w:t>
            </w:r>
          </w:p>
          <w:p w:rsidR="00693B47" w:rsidRDefault="00693B47" w:rsidP="00693B47">
            <w:pPr>
              <w:ind w:left="0"/>
            </w:pPr>
            <w:r>
              <w:t xml:space="preserve">       }    </w:t>
            </w:r>
          </w:p>
          <w:p w:rsidR="00693B47" w:rsidRDefault="00693B47" w:rsidP="00693B47">
            <w:pPr>
              <w:ind w:left="0"/>
            </w:pPr>
            <w:r>
              <w:t xml:space="preserve">        </w:t>
            </w:r>
          </w:p>
          <w:p w:rsidR="00693B47" w:rsidRDefault="00693B47" w:rsidP="00693B47">
            <w:pPr>
              <w:ind w:left="0"/>
            </w:pPr>
            <w:r>
              <w:t xml:space="preserve">       notification_email_from mail@example.org  </w:t>
            </w:r>
          </w:p>
          <w:p w:rsidR="00693B47" w:rsidRDefault="00693B47" w:rsidP="00693B47">
            <w:pPr>
              <w:ind w:left="0"/>
            </w:pPr>
            <w:r>
              <w:t xml:space="preserve">       smtp_server 127.0.0.1     </w:t>
            </w:r>
          </w:p>
          <w:p w:rsidR="00693B47" w:rsidRDefault="00693B47" w:rsidP="00693B47">
            <w:pPr>
              <w:ind w:left="0"/>
            </w:pPr>
            <w:r>
              <w:t xml:space="preserve">       smtp_connect_timeout 30    </w:t>
            </w:r>
          </w:p>
          <w:p w:rsidR="00693B47" w:rsidRDefault="00693B47" w:rsidP="00693B47">
            <w:pPr>
              <w:ind w:left="0"/>
            </w:pPr>
            <w:r>
              <w:lastRenderedPageBreak/>
              <w:t xml:space="preserve">       router_id LVS_DEVEL  </w:t>
            </w:r>
          </w:p>
          <w:p w:rsidR="00693B47" w:rsidRDefault="00693B47" w:rsidP="00693B47">
            <w:pPr>
              <w:ind w:left="0"/>
            </w:pPr>
            <w:r>
              <w:t xml:space="preserve">}    </w:t>
            </w:r>
          </w:p>
          <w:p w:rsidR="00693B47" w:rsidRDefault="00693B47" w:rsidP="00693B47">
            <w:pPr>
              <w:ind w:left="0"/>
            </w:pPr>
          </w:p>
          <w:p w:rsidR="00693B47" w:rsidRDefault="00693B47" w:rsidP="00693B47">
            <w:pPr>
              <w:ind w:left="0"/>
            </w:pPr>
          </w:p>
          <w:p w:rsidR="00693B47" w:rsidRDefault="00693B47" w:rsidP="00693B47">
            <w:pPr>
              <w:ind w:left="0"/>
            </w:pPr>
            <w:r>
              <w:t xml:space="preserve">vrrp_script chk_haproxy {  </w:t>
            </w:r>
          </w:p>
          <w:p w:rsidR="00693B47" w:rsidRDefault="00693B47" w:rsidP="00693B47">
            <w:pPr>
              <w:ind w:left="0"/>
            </w:pPr>
            <w:r>
              <w:t xml:space="preserve">        script "&lt;/dev/tcp/127.0.0.1/80"  </w:t>
            </w:r>
          </w:p>
          <w:p w:rsidR="00693B47" w:rsidRDefault="00693B47" w:rsidP="00693B47">
            <w:pPr>
              <w:ind w:left="0"/>
            </w:pPr>
            <w:r>
              <w:t xml:space="preserve">        interval 1 #检测脚本执行的间隔  </w:t>
            </w:r>
          </w:p>
          <w:p w:rsidR="00693B47" w:rsidRDefault="00693B47" w:rsidP="00693B47">
            <w:pPr>
              <w:ind w:left="0"/>
            </w:pPr>
            <w:r>
              <w:t xml:space="preserve">        weight -2 #权重</w:t>
            </w:r>
          </w:p>
          <w:p w:rsidR="00693B47" w:rsidRDefault="00693B47" w:rsidP="00693B47">
            <w:pPr>
              <w:ind w:left="0"/>
            </w:pPr>
            <w:r>
              <w:t xml:space="preserve">} </w:t>
            </w:r>
          </w:p>
          <w:p w:rsidR="00693B47" w:rsidRDefault="00693B47" w:rsidP="00693B47">
            <w:pPr>
              <w:ind w:left="0"/>
            </w:pPr>
            <w:r>
              <w:t xml:space="preserve">  </w:t>
            </w:r>
          </w:p>
          <w:p w:rsidR="00693B47" w:rsidRDefault="00693B47" w:rsidP="00693B47">
            <w:pPr>
              <w:ind w:left="0"/>
            </w:pPr>
            <w:r>
              <w:t xml:space="preserve">         </w:t>
            </w:r>
          </w:p>
          <w:p w:rsidR="00693B47" w:rsidRDefault="00693B47" w:rsidP="00693B47">
            <w:pPr>
              <w:ind w:left="0"/>
            </w:pPr>
            <w:r>
              <w:t xml:space="preserve">vrrp_instance VI_1 {  </w:t>
            </w:r>
          </w:p>
          <w:p w:rsidR="00693B47" w:rsidRDefault="00693B47" w:rsidP="00693B47">
            <w:pPr>
              <w:ind w:left="0"/>
            </w:pPr>
            <w:r>
              <w:t xml:space="preserve">        state BAKEUP    </w:t>
            </w:r>
          </w:p>
          <w:p w:rsidR="00693B47" w:rsidRDefault="00693B47" w:rsidP="00693B47">
            <w:pPr>
              <w:ind w:left="0"/>
            </w:pPr>
            <w:r>
              <w:t xml:space="preserve">        interface eth0  </w:t>
            </w:r>
          </w:p>
          <w:p w:rsidR="00693B47" w:rsidRDefault="00693B47" w:rsidP="00693B47">
            <w:pPr>
              <w:ind w:left="0"/>
            </w:pPr>
            <w:r>
              <w:t xml:space="preserve">        virtual_router_id 51   </w:t>
            </w:r>
          </w:p>
          <w:p w:rsidR="00693B47" w:rsidRDefault="00693B47" w:rsidP="00693B47">
            <w:pPr>
              <w:ind w:left="0"/>
            </w:pPr>
            <w:r>
              <w:t xml:space="preserve">        priority 100  </w:t>
            </w:r>
          </w:p>
          <w:p w:rsidR="00693B47" w:rsidRDefault="00693B47" w:rsidP="00693B47">
            <w:pPr>
              <w:ind w:left="0"/>
            </w:pPr>
            <w:r>
              <w:t xml:space="preserve">        advert_int 1   </w:t>
            </w:r>
          </w:p>
          <w:p w:rsidR="00693B47" w:rsidRDefault="00693B47" w:rsidP="00693B47">
            <w:pPr>
              <w:ind w:left="0"/>
            </w:pPr>
            <w:r>
              <w:t xml:space="preserve">        mcast_src_ip 172.16.19.250   </w:t>
            </w:r>
          </w:p>
          <w:p w:rsidR="00693B47" w:rsidRDefault="007E3897" w:rsidP="00693B47">
            <w:pPr>
              <w:ind w:left="0"/>
            </w:pPr>
            <w:r>
              <w:t xml:space="preserve">        </w:t>
            </w:r>
          </w:p>
          <w:p w:rsidR="00693B47" w:rsidRDefault="00693B47" w:rsidP="00693B47">
            <w:pPr>
              <w:ind w:left="0"/>
            </w:pPr>
            <w:r>
              <w:t xml:space="preserve">        authentication {    </w:t>
            </w:r>
          </w:p>
          <w:p w:rsidR="00693B47" w:rsidRDefault="00693B47" w:rsidP="00693B47">
            <w:pPr>
              <w:ind w:left="0"/>
            </w:pPr>
            <w:r>
              <w:t xml:space="preserve">            auth_type PASS   </w:t>
            </w:r>
          </w:p>
          <w:p w:rsidR="00693B47" w:rsidRDefault="00693B47" w:rsidP="00693B47">
            <w:pPr>
              <w:ind w:left="0"/>
            </w:pPr>
            <w:r>
              <w:t xml:space="preserve">            auth_pass p@$$w0rd    </w:t>
            </w:r>
          </w:p>
          <w:p w:rsidR="00693B47" w:rsidRDefault="00693B47" w:rsidP="00693B47">
            <w:pPr>
              <w:ind w:left="0"/>
            </w:pPr>
            <w:r>
              <w:t xml:space="preserve">        }    </w:t>
            </w:r>
          </w:p>
          <w:p w:rsidR="00693B47" w:rsidRDefault="00693B47" w:rsidP="00693B47">
            <w:pPr>
              <w:ind w:left="0"/>
            </w:pPr>
            <w:r>
              <w:t xml:space="preserve">        </w:t>
            </w:r>
          </w:p>
          <w:p w:rsidR="00693B47" w:rsidRDefault="00693B47" w:rsidP="00693B47">
            <w:pPr>
              <w:ind w:left="0"/>
            </w:pPr>
            <w:r>
              <w:t xml:space="preserve">        virtual_ipaddress {    </w:t>
            </w:r>
          </w:p>
          <w:p w:rsidR="00693B47" w:rsidRDefault="00693B47" w:rsidP="00693B47">
            <w:pPr>
              <w:ind w:left="0"/>
            </w:pPr>
            <w:r>
              <w:t xml:space="preserve">            172.16.19.147   </w:t>
            </w:r>
          </w:p>
          <w:p w:rsidR="00693B47" w:rsidRDefault="00693B47" w:rsidP="00693B47">
            <w:pPr>
              <w:ind w:left="0"/>
            </w:pPr>
            <w:r>
              <w:t xml:space="preserve">        }  </w:t>
            </w:r>
          </w:p>
          <w:p w:rsidR="00693B47" w:rsidRDefault="00693B47" w:rsidP="00693B47">
            <w:pPr>
              <w:ind w:left="0"/>
            </w:pPr>
            <w:r>
              <w:t xml:space="preserve">          </w:t>
            </w:r>
          </w:p>
          <w:p w:rsidR="00693B47" w:rsidRDefault="00693B47" w:rsidP="00693B47">
            <w:pPr>
              <w:ind w:left="0"/>
            </w:pPr>
            <w:r>
              <w:t xml:space="preserve">        track_script {  </w:t>
            </w:r>
          </w:p>
          <w:p w:rsidR="00693B47" w:rsidRDefault="00693B47" w:rsidP="00693B47">
            <w:pPr>
              <w:ind w:left="0"/>
            </w:pPr>
            <w:r>
              <w:t xml:space="preserve">            chk_haproxy #调用检测脚本  </w:t>
            </w:r>
          </w:p>
          <w:p w:rsidR="00693B47" w:rsidRDefault="00693B47" w:rsidP="00693B47">
            <w:pPr>
              <w:ind w:left="0"/>
            </w:pPr>
            <w:r>
              <w:t xml:space="preserve">        }    </w:t>
            </w:r>
          </w:p>
          <w:p w:rsidR="00693B47" w:rsidRDefault="00693B47" w:rsidP="00693B47">
            <w:pPr>
              <w:ind w:left="0"/>
            </w:pPr>
            <w:r>
              <w:t>}</w:t>
            </w:r>
          </w:p>
        </w:tc>
      </w:tr>
    </w:tbl>
    <w:p w:rsidR="000B050F" w:rsidRPr="000B050F" w:rsidRDefault="000B050F" w:rsidP="007E3897">
      <w:pPr>
        <w:ind w:left="0"/>
        <w:rPr>
          <w:rFonts w:hint="eastAsia"/>
        </w:rPr>
      </w:pPr>
    </w:p>
    <w:p w:rsidR="00C450BF" w:rsidRDefault="00C450BF" w:rsidP="00C450BF">
      <w:pPr>
        <w:pStyle w:val="Heading2"/>
        <w:numPr>
          <w:ilvl w:val="0"/>
          <w:numId w:val="26"/>
        </w:numPr>
        <w:rPr>
          <w:rFonts w:hint="eastAsia"/>
        </w:rPr>
      </w:pPr>
      <w:r w:rsidRPr="00C450BF">
        <w:lastRenderedPageBreak/>
        <w:t>HAProxy+Keepalived</w:t>
      </w:r>
      <w:r>
        <w:rPr>
          <w:rFonts w:hint="eastAsia"/>
        </w:rPr>
        <w:t>双主配置</w:t>
      </w:r>
    </w:p>
    <w:tbl>
      <w:tblPr>
        <w:tblStyle w:val="TableGrid"/>
        <w:tblW w:w="0" w:type="auto"/>
        <w:tblInd w:w="468" w:type="dxa"/>
        <w:tblLook w:val="04A0"/>
      </w:tblPr>
      <w:tblGrid>
        <w:gridCol w:w="8388"/>
      </w:tblGrid>
      <w:tr w:rsidR="00223228" w:rsidTr="00223228">
        <w:tc>
          <w:tcPr>
            <w:tcW w:w="8388" w:type="dxa"/>
          </w:tcPr>
          <w:p w:rsidR="00223228" w:rsidRDefault="00223228" w:rsidP="00223228">
            <w:pPr>
              <w:ind w:left="0"/>
            </w:pPr>
            <w:r>
              <w:t>#master_1</w:t>
            </w:r>
          </w:p>
          <w:p w:rsidR="00223228" w:rsidRDefault="00223228" w:rsidP="00223228">
            <w:pPr>
              <w:ind w:left="0"/>
            </w:pPr>
            <w:r>
              <w:t>! Configuration File for keepalived</w:t>
            </w:r>
          </w:p>
          <w:p w:rsidR="00223228" w:rsidRDefault="00223228" w:rsidP="00223228">
            <w:pPr>
              <w:ind w:left="0"/>
            </w:pPr>
            <w:r>
              <w:t xml:space="preserve">global_defs {    </w:t>
            </w:r>
          </w:p>
          <w:p w:rsidR="00223228" w:rsidRDefault="00223228" w:rsidP="00223228">
            <w:pPr>
              <w:ind w:left="0"/>
            </w:pPr>
            <w:r>
              <w:t xml:space="preserve">       notification_email {    </w:t>
            </w:r>
          </w:p>
          <w:p w:rsidR="00223228" w:rsidRDefault="00223228" w:rsidP="00223228">
            <w:pPr>
              <w:ind w:left="0"/>
            </w:pPr>
            <w:r>
              <w:t xml:space="preserve">          xiaoxiazhang1@hengtiansoft.com   </w:t>
            </w:r>
          </w:p>
          <w:p w:rsidR="00223228" w:rsidRDefault="00223228" w:rsidP="00223228">
            <w:pPr>
              <w:ind w:left="0"/>
            </w:pPr>
            <w:r>
              <w:t xml:space="preserve">       }    </w:t>
            </w:r>
          </w:p>
          <w:p w:rsidR="00223228" w:rsidRDefault="00223228" w:rsidP="00223228">
            <w:pPr>
              <w:ind w:left="0"/>
            </w:pPr>
            <w:r>
              <w:t xml:space="preserve">        </w:t>
            </w:r>
          </w:p>
          <w:p w:rsidR="00223228" w:rsidRDefault="00223228" w:rsidP="00223228">
            <w:pPr>
              <w:ind w:left="0"/>
            </w:pPr>
            <w:r>
              <w:t xml:space="preserve">       notification_email_from mail@example.org  </w:t>
            </w:r>
          </w:p>
          <w:p w:rsidR="00223228" w:rsidRDefault="00223228" w:rsidP="00223228">
            <w:pPr>
              <w:ind w:left="0"/>
            </w:pPr>
            <w:r>
              <w:t xml:space="preserve">       smtp_server 127.0.0.1     </w:t>
            </w:r>
          </w:p>
          <w:p w:rsidR="00223228" w:rsidRDefault="00223228" w:rsidP="00223228">
            <w:pPr>
              <w:ind w:left="0"/>
            </w:pPr>
            <w:r>
              <w:t xml:space="preserve">       smtp_connect_timeout 30    </w:t>
            </w:r>
          </w:p>
          <w:p w:rsidR="00223228" w:rsidRDefault="00223228" w:rsidP="00223228">
            <w:pPr>
              <w:ind w:left="0"/>
            </w:pPr>
            <w:r>
              <w:t xml:space="preserve">       router_id LVS_DEVEL  </w:t>
            </w:r>
          </w:p>
          <w:p w:rsidR="00223228" w:rsidRDefault="00223228" w:rsidP="00223228">
            <w:pPr>
              <w:ind w:left="0"/>
            </w:pPr>
            <w:r>
              <w:t xml:space="preserve">}    </w:t>
            </w:r>
          </w:p>
          <w:p w:rsidR="00223228" w:rsidRDefault="00223228" w:rsidP="00223228">
            <w:pPr>
              <w:ind w:left="0"/>
            </w:pPr>
          </w:p>
          <w:p w:rsidR="00223228" w:rsidRDefault="00223228" w:rsidP="00223228">
            <w:pPr>
              <w:ind w:left="0"/>
            </w:pPr>
          </w:p>
          <w:p w:rsidR="00223228" w:rsidRDefault="00223228" w:rsidP="00223228">
            <w:pPr>
              <w:ind w:left="0"/>
            </w:pPr>
            <w:r>
              <w:t xml:space="preserve">vrrp_script chk_haproxy {  </w:t>
            </w:r>
          </w:p>
          <w:p w:rsidR="00223228" w:rsidRDefault="00223228" w:rsidP="00223228">
            <w:pPr>
              <w:ind w:left="0"/>
            </w:pPr>
            <w:r>
              <w:t xml:space="preserve">        script "&lt;/dev/tcp/127.0.0.1/80"  </w:t>
            </w:r>
          </w:p>
          <w:p w:rsidR="00223228" w:rsidRDefault="00223228" w:rsidP="00223228">
            <w:pPr>
              <w:ind w:left="0"/>
            </w:pPr>
            <w:r>
              <w:t xml:space="preserve">        interval 1 #检测脚本执行的间隔  </w:t>
            </w:r>
          </w:p>
          <w:p w:rsidR="00223228" w:rsidRDefault="00223228" w:rsidP="00223228">
            <w:pPr>
              <w:ind w:left="0"/>
            </w:pPr>
            <w:r>
              <w:t xml:space="preserve">        weight -2 #权重</w:t>
            </w:r>
          </w:p>
          <w:p w:rsidR="00223228" w:rsidRDefault="00223228" w:rsidP="00223228">
            <w:pPr>
              <w:ind w:left="0"/>
            </w:pPr>
            <w:r>
              <w:t xml:space="preserve">} </w:t>
            </w:r>
          </w:p>
          <w:p w:rsidR="00223228" w:rsidRDefault="00223228" w:rsidP="00223228">
            <w:pPr>
              <w:ind w:left="0"/>
            </w:pPr>
            <w:r>
              <w:t xml:space="preserve">         </w:t>
            </w:r>
          </w:p>
          <w:p w:rsidR="00223228" w:rsidRDefault="00223228" w:rsidP="00223228">
            <w:pPr>
              <w:ind w:left="0"/>
            </w:pPr>
            <w:r>
              <w:t xml:space="preserve">vrrp_instance VI_1 {  </w:t>
            </w:r>
          </w:p>
          <w:p w:rsidR="00223228" w:rsidRDefault="00223228" w:rsidP="00223228">
            <w:pPr>
              <w:ind w:left="0"/>
            </w:pPr>
            <w:r>
              <w:t xml:space="preserve">        state MASTER    </w:t>
            </w:r>
          </w:p>
          <w:p w:rsidR="00223228" w:rsidRDefault="00223228" w:rsidP="00223228">
            <w:pPr>
              <w:ind w:left="0"/>
            </w:pPr>
            <w:r>
              <w:t xml:space="preserve">        interface eth0  </w:t>
            </w:r>
          </w:p>
          <w:p w:rsidR="00223228" w:rsidRDefault="00223228" w:rsidP="00223228">
            <w:pPr>
              <w:ind w:left="0"/>
            </w:pPr>
            <w:r>
              <w:t xml:space="preserve">        virtual_router_id 51   </w:t>
            </w:r>
          </w:p>
          <w:p w:rsidR="00223228" w:rsidRDefault="00223228" w:rsidP="00223228">
            <w:pPr>
              <w:ind w:left="0"/>
            </w:pPr>
            <w:r>
              <w:t xml:space="preserve">        priority 101   </w:t>
            </w:r>
          </w:p>
          <w:p w:rsidR="00223228" w:rsidRDefault="00223228" w:rsidP="00223228">
            <w:pPr>
              <w:ind w:left="0"/>
            </w:pPr>
            <w:r>
              <w:t xml:space="preserve">        advert_int 1   </w:t>
            </w:r>
          </w:p>
          <w:p w:rsidR="00223228" w:rsidRDefault="00223228" w:rsidP="00223228">
            <w:pPr>
              <w:ind w:left="0"/>
            </w:pPr>
            <w:r>
              <w:t xml:space="preserve">        mcast_src_ip 172.16.19.249    </w:t>
            </w:r>
          </w:p>
          <w:p w:rsidR="00223228" w:rsidRDefault="00223228" w:rsidP="00223228">
            <w:pPr>
              <w:ind w:left="0"/>
            </w:pPr>
            <w:r>
              <w:t xml:space="preserve">     </w:t>
            </w:r>
          </w:p>
          <w:p w:rsidR="00223228" w:rsidRDefault="00223228" w:rsidP="00223228">
            <w:pPr>
              <w:ind w:left="0"/>
            </w:pPr>
            <w:r>
              <w:t xml:space="preserve">        authentication {    </w:t>
            </w:r>
          </w:p>
          <w:p w:rsidR="00223228" w:rsidRDefault="00223228" w:rsidP="00223228">
            <w:pPr>
              <w:ind w:left="0"/>
            </w:pPr>
            <w:r>
              <w:t xml:space="preserve">            auth_type PASS   </w:t>
            </w:r>
          </w:p>
          <w:p w:rsidR="00223228" w:rsidRDefault="00223228" w:rsidP="00223228">
            <w:pPr>
              <w:ind w:left="0"/>
            </w:pPr>
            <w:r>
              <w:t xml:space="preserve">            auth_pass p@$$w0rd    </w:t>
            </w:r>
          </w:p>
          <w:p w:rsidR="00223228" w:rsidRDefault="00223228" w:rsidP="00223228">
            <w:pPr>
              <w:ind w:left="0"/>
            </w:pPr>
            <w:r>
              <w:t xml:space="preserve">        }    </w:t>
            </w:r>
          </w:p>
          <w:p w:rsidR="00223228" w:rsidRDefault="00223228" w:rsidP="00223228">
            <w:pPr>
              <w:ind w:left="0"/>
            </w:pPr>
            <w:r>
              <w:lastRenderedPageBreak/>
              <w:t xml:space="preserve">        </w:t>
            </w:r>
          </w:p>
          <w:p w:rsidR="00223228" w:rsidRDefault="00223228" w:rsidP="00223228">
            <w:pPr>
              <w:ind w:left="0"/>
            </w:pPr>
            <w:r>
              <w:t xml:space="preserve">        virtual_ipaddress {    </w:t>
            </w:r>
          </w:p>
          <w:p w:rsidR="00223228" w:rsidRDefault="00223228" w:rsidP="00223228">
            <w:pPr>
              <w:ind w:left="0"/>
            </w:pPr>
            <w:r>
              <w:t xml:space="preserve">            172.16.19.147 </w:t>
            </w:r>
          </w:p>
          <w:p w:rsidR="00223228" w:rsidRDefault="00223228" w:rsidP="00223228">
            <w:pPr>
              <w:ind w:left="0"/>
            </w:pPr>
            <w:r>
              <w:t xml:space="preserve">        }  </w:t>
            </w:r>
          </w:p>
          <w:p w:rsidR="00223228" w:rsidRDefault="00223228" w:rsidP="00223228">
            <w:pPr>
              <w:ind w:left="0"/>
            </w:pPr>
            <w:r>
              <w:t xml:space="preserve">          </w:t>
            </w:r>
          </w:p>
          <w:p w:rsidR="00223228" w:rsidRDefault="00223228" w:rsidP="00223228">
            <w:pPr>
              <w:ind w:left="0"/>
            </w:pPr>
            <w:r>
              <w:t xml:space="preserve">        track_script {  </w:t>
            </w:r>
          </w:p>
          <w:p w:rsidR="00223228" w:rsidRDefault="00223228" w:rsidP="00223228">
            <w:pPr>
              <w:ind w:left="0"/>
            </w:pPr>
            <w:r>
              <w:t xml:space="preserve">            chk_haproxy #调用检测脚本  </w:t>
            </w:r>
          </w:p>
          <w:p w:rsidR="00223228" w:rsidRDefault="00223228" w:rsidP="00223228">
            <w:pPr>
              <w:ind w:left="0"/>
            </w:pPr>
            <w:r>
              <w:t xml:space="preserve">        }    </w:t>
            </w:r>
          </w:p>
          <w:p w:rsidR="00223228" w:rsidRDefault="00223228" w:rsidP="00223228">
            <w:pPr>
              <w:ind w:left="0"/>
            </w:pPr>
            <w:r>
              <w:t>}</w:t>
            </w:r>
          </w:p>
          <w:p w:rsidR="00223228" w:rsidRDefault="00223228" w:rsidP="00223228">
            <w:pPr>
              <w:ind w:left="0"/>
            </w:pPr>
          </w:p>
          <w:p w:rsidR="00223228" w:rsidRDefault="00223228" w:rsidP="00223228">
            <w:pPr>
              <w:ind w:left="0"/>
            </w:pPr>
            <w:r>
              <w:t xml:space="preserve">vrrp_instance VI_2 {  </w:t>
            </w:r>
          </w:p>
          <w:p w:rsidR="00223228" w:rsidRDefault="00223228" w:rsidP="00223228">
            <w:pPr>
              <w:ind w:left="0"/>
            </w:pPr>
            <w:r>
              <w:t xml:space="preserve">        state BACKUP    </w:t>
            </w:r>
          </w:p>
          <w:p w:rsidR="00223228" w:rsidRDefault="00223228" w:rsidP="00223228">
            <w:pPr>
              <w:ind w:left="0"/>
            </w:pPr>
            <w:r>
              <w:t xml:space="preserve">        interface eth0  </w:t>
            </w:r>
          </w:p>
          <w:p w:rsidR="00223228" w:rsidRDefault="00223228" w:rsidP="00223228">
            <w:pPr>
              <w:ind w:left="0"/>
            </w:pPr>
            <w:r>
              <w:t xml:space="preserve">        virtual_router_id 52   </w:t>
            </w:r>
          </w:p>
          <w:p w:rsidR="00223228" w:rsidRDefault="00223228" w:rsidP="00223228">
            <w:pPr>
              <w:ind w:left="0"/>
            </w:pPr>
            <w:r>
              <w:t xml:space="preserve">        priority 99   </w:t>
            </w:r>
          </w:p>
          <w:p w:rsidR="00223228" w:rsidRDefault="00223228" w:rsidP="00223228">
            <w:pPr>
              <w:ind w:left="0"/>
            </w:pPr>
            <w:r>
              <w:t xml:space="preserve">        advert_int 1   </w:t>
            </w:r>
          </w:p>
          <w:p w:rsidR="00223228" w:rsidRDefault="00223228" w:rsidP="00223228">
            <w:pPr>
              <w:ind w:left="0"/>
            </w:pPr>
            <w:r>
              <w:t xml:space="preserve">        mcast_src_ip 172.16.19.250    </w:t>
            </w:r>
          </w:p>
          <w:p w:rsidR="00223228" w:rsidRDefault="00223228" w:rsidP="00223228">
            <w:pPr>
              <w:ind w:left="0"/>
            </w:pPr>
            <w:r>
              <w:t xml:space="preserve">     </w:t>
            </w:r>
          </w:p>
          <w:p w:rsidR="00223228" w:rsidRDefault="00223228" w:rsidP="00223228">
            <w:pPr>
              <w:ind w:left="0"/>
            </w:pPr>
            <w:r>
              <w:t xml:space="preserve">        authentication {    </w:t>
            </w:r>
          </w:p>
          <w:p w:rsidR="00223228" w:rsidRDefault="00223228" w:rsidP="00223228">
            <w:pPr>
              <w:ind w:left="0"/>
            </w:pPr>
            <w:r>
              <w:t xml:space="preserve">            auth_type PASS   </w:t>
            </w:r>
          </w:p>
          <w:p w:rsidR="00223228" w:rsidRDefault="00223228" w:rsidP="00223228">
            <w:pPr>
              <w:ind w:left="0"/>
            </w:pPr>
            <w:r>
              <w:t xml:space="preserve">            auth_pass p@$$w0rd    </w:t>
            </w:r>
          </w:p>
          <w:p w:rsidR="00223228" w:rsidRDefault="00223228" w:rsidP="00223228">
            <w:pPr>
              <w:ind w:left="0"/>
            </w:pPr>
            <w:r>
              <w:t xml:space="preserve">        }    </w:t>
            </w:r>
          </w:p>
          <w:p w:rsidR="00223228" w:rsidRDefault="00223228" w:rsidP="00223228">
            <w:pPr>
              <w:ind w:left="0"/>
            </w:pPr>
            <w:r>
              <w:t xml:space="preserve">        </w:t>
            </w:r>
          </w:p>
          <w:p w:rsidR="00223228" w:rsidRDefault="00223228" w:rsidP="00223228">
            <w:pPr>
              <w:ind w:left="0"/>
            </w:pPr>
            <w:r>
              <w:t xml:space="preserve">        virtual_ipaddress {    </w:t>
            </w:r>
          </w:p>
          <w:p w:rsidR="00223228" w:rsidRDefault="00223228" w:rsidP="00223228">
            <w:pPr>
              <w:ind w:left="0"/>
            </w:pPr>
            <w:r>
              <w:t xml:space="preserve">            172.16.19.148</w:t>
            </w:r>
          </w:p>
          <w:p w:rsidR="00223228" w:rsidRDefault="00223228" w:rsidP="00223228">
            <w:pPr>
              <w:ind w:left="0"/>
            </w:pPr>
            <w:r>
              <w:t xml:space="preserve">        }  </w:t>
            </w:r>
          </w:p>
          <w:p w:rsidR="00223228" w:rsidRDefault="00223228" w:rsidP="00223228">
            <w:pPr>
              <w:ind w:left="0"/>
            </w:pPr>
            <w:r>
              <w:t xml:space="preserve">          </w:t>
            </w:r>
          </w:p>
          <w:p w:rsidR="00223228" w:rsidRDefault="00223228" w:rsidP="00223228">
            <w:pPr>
              <w:ind w:left="0"/>
            </w:pPr>
            <w:r>
              <w:t xml:space="preserve">        track_script {  </w:t>
            </w:r>
          </w:p>
          <w:p w:rsidR="00223228" w:rsidRDefault="00223228" w:rsidP="00223228">
            <w:pPr>
              <w:ind w:left="0"/>
            </w:pPr>
            <w:r>
              <w:t xml:space="preserve">            chk_haproxy #调用检测脚本  </w:t>
            </w:r>
          </w:p>
          <w:p w:rsidR="00223228" w:rsidRDefault="00223228" w:rsidP="00223228">
            <w:pPr>
              <w:ind w:left="0"/>
            </w:pPr>
            <w:r>
              <w:t xml:space="preserve">        }    </w:t>
            </w:r>
          </w:p>
          <w:p w:rsidR="00223228" w:rsidRDefault="00223228" w:rsidP="00223228">
            <w:pPr>
              <w:ind w:left="0"/>
              <w:rPr>
                <w:rFonts w:hint="eastAsia"/>
              </w:rPr>
            </w:pPr>
            <w:r>
              <w:t>}</w:t>
            </w:r>
          </w:p>
        </w:tc>
      </w:tr>
      <w:tr w:rsidR="00223228" w:rsidTr="00223228">
        <w:tc>
          <w:tcPr>
            <w:tcW w:w="8388" w:type="dxa"/>
          </w:tcPr>
          <w:p w:rsidR="00223228" w:rsidRDefault="00223228" w:rsidP="00223228">
            <w:pPr>
              <w:ind w:left="0"/>
            </w:pPr>
            <w:r>
              <w:lastRenderedPageBreak/>
              <w:t>#master_2</w:t>
            </w:r>
          </w:p>
          <w:p w:rsidR="00223228" w:rsidRDefault="00223228" w:rsidP="00223228">
            <w:pPr>
              <w:ind w:left="0"/>
            </w:pPr>
            <w:r>
              <w:t>! Configuration File for keepalived</w:t>
            </w:r>
          </w:p>
          <w:p w:rsidR="00223228" w:rsidRDefault="00223228" w:rsidP="00223228">
            <w:pPr>
              <w:ind w:left="0"/>
            </w:pPr>
            <w:r>
              <w:lastRenderedPageBreak/>
              <w:t xml:space="preserve">global_defs {    </w:t>
            </w:r>
          </w:p>
          <w:p w:rsidR="00223228" w:rsidRDefault="00223228" w:rsidP="00223228">
            <w:pPr>
              <w:ind w:left="0"/>
            </w:pPr>
            <w:r>
              <w:t xml:space="preserve">       notification_email {    </w:t>
            </w:r>
          </w:p>
          <w:p w:rsidR="00223228" w:rsidRDefault="00223228" w:rsidP="00223228">
            <w:pPr>
              <w:ind w:left="0"/>
            </w:pPr>
            <w:r>
              <w:t xml:space="preserve">          xiaoxiazhang1@hengtiansoft.com   </w:t>
            </w:r>
          </w:p>
          <w:p w:rsidR="00223228" w:rsidRDefault="00223228" w:rsidP="00223228">
            <w:pPr>
              <w:ind w:left="0"/>
            </w:pPr>
            <w:r>
              <w:t xml:space="preserve">       }    </w:t>
            </w:r>
          </w:p>
          <w:p w:rsidR="00223228" w:rsidRDefault="00223228" w:rsidP="00223228">
            <w:pPr>
              <w:ind w:left="0"/>
            </w:pPr>
            <w:r>
              <w:t xml:space="preserve">        </w:t>
            </w:r>
          </w:p>
          <w:p w:rsidR="00223228" w:rsidRDefault="00223228" w:rsidP="00223228">
            <w:pPr>
              <w:ind w:left="0"/>
            </w:pPr>
            <w:r>
              <w:t xml:space="preserve">       notification_email_from mail@example.org  </w:t>
            </w:r>
          </w:p>
          <w:p w:rsidR="00223228" w:rsidRDefault="00223228" w:rsidP="00223228">
            <w:pPr>
              <w:ind w:left="0"/>
            </w:pPr>
            <w:r>
              <w:t xml:space="preserve">       smtp_server 127.0.0.1     </w:t>
            </w:r>
          </w:p>
          <w:p w:rsidR="00223228" w:rsidRDefault="00223228" w:rsidP="00223228">
            <w:pPr>
              <w:ind w:left="0"/>
            </w:pPr>
            <w:r>
              <w:t xml:space="preserve">       smtp_connect_timeout 30    </w:t>
            </w:r>
          </w:p>
          <w:p w:rsidR="00223228" w:rsidRDefault="00223228" w:rsidP="00223228">
            <w:pPr>
              <w:ind w:left="0"/>
            </w:pPr>
            <w:r>
              <w:t xml:space="preserve">       router_id LVS_DEVEL  </w:t>
            </w:r>
          </w:p>
          <w:p w:rsidR="00223228" w:rsidRDefault="00223228" w:rsidP="00223228">
            <w:pPr>
              <w:ind w:left="0"/>
            </w:pPr>
            <w:r>
              <w:t xml:space="preserve">}    </w:t>
            </w:r>
          </w:p>
          <w:p w:rsidR="00223228" w:rsidRDefault="00223228" w:rsidP="00223228">
            <w:pPr>
              <w:ind w:left="0"/>
            </w:pPr>
          </w:p>
          <w:p w:rsidR="00223228" w:rsidRDefault="00223228" w:rsidP="00223228">
            <w:pPr>
              <w:ind w:left="0"/>
            </w:pPr>
          </w:p>
          <w:p w:rsidR="00223228" w:rsidRDefault="00223228" w:rsidP="00223228">
            <w:pPr>
              <w:ind w:left="0"/>
            </w:pPr>
            <w:r>
              <w:t xml:space="preserve">vrrp_script chk_haproxy {  </w:t>
            </w:r>
          </w:p>
          <w:p w:rsidR="00223228" w:rsidRDefault="00223228" w:rsidP="00223228">
            <w:pPr>
              <w:ind w:left="0"/>
            </w:pPr>
            <w:r>
              <w:t xml:space="preserve">        script "&lt;/dev/tcp/127.0.0.1/80"  </w:t>
            </w:r>
          </w:p>
          <w:p w:rsidR="00223228" w:rsidRDefault="00223228" w:rsidP="00223228">
            <w:pPr>
              <w:ind w:left="0"/>
            </w:pPr>
            <w:r>
              <w:t xml:space="preserve">        interval 1 #检测脚本执行的间隔  </w:t>
            </w:r>
          </w:p>
          <w:p w:rsidR="00223228" w:rsidRDefault="00223228" w:rsidP="00223228">
            <w:pPr>
              <w:ind w:left="0"/>
            </w:pPr>
            <w:r>
              <w:t xml:space="preserve">        weight -2 #权重</w:t>
            </w:r>
          </w:p>
          <w:p w:rsidR="00223228" w:rsidRDefault="00223228" w:rsidP="00223228">
            <w:pPr>
              <w:ind w:left="0"/>
            </w:pPr>
            <w:r>
              <w:t xml:space="preserve">} </w:t>
            </w:r>
          </w:p>
          <w:p w:rsidR="00223228" w:rsidRDefault="00223228" w:rsidP="00223228">
            <w:pPr>
              <w:ind w:left="0"/>
            </w:pPr>
            <w:r>
              <w:t xml:space="preserve">         </w:t>
            </w:r>
          </w:p>
          <w:p w:rsidR="00223228" w:rsidRDefault="00223228" w:rsidP="00223228">
            <w:pPr>
              <w:ind w:left="0"/>
            </w:pPr>
            <w:r>
              <w:t xml:space="preserve">vrrp_instance VI_1 {  </w:t>
            </w:r>
          </w:p>
          <w:p w:rsidR="00223228" w:rsidRDefault="00223228" w:rsidP="00223228">
            <w:pPr>
              <w:ind w:left="0"/>
            </w:pPr>
            <w:r>
              <w:t xml:space="preserve">        state BACKUP    </w:t>
            </w:r>
          </w:p>
          <w:p w:rsidR="00223228" w:rsidRDefault="00223228" w:rsidP="00223228">
            <w:pPr>
              <w:ind w:left="0"/>
            </w:pPr>
            <w:r>
              <w:t xml:space="preserve">        interface eth0  </w:t>
            </w:r>
          </w:p>
          <w:p w:rsidR="00223228" w:rsidRDefault="00223228" w:rsidP="00223228">
            <w:pPr>
              <w:ind w:left="0"/>
            </w:pPr>
            <w:r>
              <w:t xml:space="preserve">        virtual_router_id 51   </w:t>
            </w:r>
          </w:p>
          <w:p w:rsidR="00223228" w:rsidRDefault="00223228" w:rsidP="00223228">
            <w:pPr>
              <w:ind w:left="0"/>
            </w:pPr>
            <w:r>
              <w:t xml:space="preserve">        priority 99   </w:t>
            </w:r>
          </w:p>
          <w:p w:rsidR="00223228" w:rsidRDefault="00223228" w:rsidP="00223228">
            <w:pPr>
              <w:ind w:left="0"/>
            </w:pPr>
            <w:r>
              <w:t xml:space="preserve">        advert_int 1   </w:t>
            </w:r>
          </w:p>
          <w:p w:rsidR="00223228" w:rsidRDefault="00223228" w:rsidP="00223228">
            <w:pPr>
              <w:ind w:left="0"/>
            </w:pPr>
            <w:r>
              <w:t xml:space="preserve">        mcast_src_ip 172.16.19.249    </w:t>
            </w:r>
          </w:p>
          <w:p w:rsidR="00223228" w:rsidRDefault="00223228" w:rsidP="00223228">
            <w:pPr>
              <w:ind w:left="0"/>
            </w:pPr>
            <w:r>
              <w:t xml:space="preserve">     </w:t>
            </w:r>
          </w:p>
          <w:p w:rsidR="00223228" w:rsidRDefault="00223228" w:rsidP="00223228">
            <w:pPr>
              <w:ind w:left="0"/>
            </w:pPr>
            <w:r>
              <w:t xml:space="preserve">        authentication {    </w:t>
            </w:r>
          </w:p>
          <w:p w:rsidR="00223228" w:rsidRDefault="00223228" w:rsidP="00223228">
            <w:pPr>
              <w:ind w:left="0"/>
            </w:pPr>
            <w:r>
              <w:t xml:space="preserve">            auth_type PASS   </w:t>
            </w:r>
          </w:p>
          <w:p w:rsidR="00223228" w:rsidRDefault="00223228" w:rsidP="00223228">
            <w:pPr>
              <w:ind w:left="0"/>
            </w:pPr>
            <w:r>
              <w:t xml:space="preserve">            auth_pass p@$$w0rd    </w:t>
            </w:r>
          </w:p>
          <w:p w:rsidR="00223228" w:rsidRDefault="00223228" w:rsidP="00223228">
            <w:pPr>
              <w:ind w:left="0"/>
            </w:pPr>
            <w:r>
              <w:t xml:space="preserve">        }    </w:t>
            </w:r>
          </w:p>
          <w:p w:rsidR="00223228" w:rsidRDefault="00223228" w:rsidP="00223228">
            <w:pPr>
              <w:ind w:left="0"/>
            </w:pPr>
            <w:r>
              <w:t xml:space="preserve">        </w:t>
            </w:r>
          </w:p>
          <w:p w:rsidR="00223228" w:rsidRDefault="00223228" w:rsidP="00223228">
            <w:pPr>
              <w:ind w:left="0"/>
            </w:pPr>
            <w:r>
              <w:t xml:space="preserve">        virtual_ipaddress {    </w:t>
            </w:r>
          </w:p>
          <w:p w:rsidR="00223228" w:rsidRDefault="00223228" w:rsidP="00223228">
            <w:pPr>
              <w:ind w:left="0"/>
            </w:pPr>
            <w:r>
              <w:t xml:space="preserve">            172.16.19.147 </w:t>
            </w:r>
          </w:p>
          <w:p w:rsidR="00223228" w:rsidRDefault="00223228" w:rsidP="00223228">
            <w:pPr>
              <w:ind w:left="0"/>
            </w:pPr>
            <w:r>
              <w:t xml:space="preserve">        }  </w:t>
            </w:r>
          </w:p>
          <w:p w:rsidR="00223228" w:rsidRDefault="00223228" w:rsidP="00223228">
            <w:pPr>
              <w:ind w:left="0"/>
            </w:pPr>
            <w:r>
              <w:lastRenderedPageBreak/>
              <w:t xml:space="preserve">          </w:t>
            </w:r>
          </w:p>
          <w:p w:rsidR="00223228" w:rsidRDefault="00223228" w:rsidP="00223228">
            <w:pPr>
              <w:ind w:left="0"/>
            </w:pPr>
            <w:r>
              <w:t xml:space="preserve">        track_script {  </w:t>
            </w:r>
          </w:p>
          <w:p w:rsidR="00223228" w:rsidRDefault="00223228" w:rsidP="00223228">
            <w:pPr>
              <w:ind w:left="0"/>
            </w:pPr>
            <w:r>
              <w:t xml:space="preserve">            chk_haproxy #调用检测脚本  </w:t>
            </w:r>
          </w:p>
          <w:p w:rsidR="00223228" w:rsidRDefault="00223228" w:rsidP="00223228">
            <w:pPr>
              <w:ind w:left="0"/>
            </w:pPr>
            <w:r>
              <w:t xml:space="preserve">        }    </w:t>
            </w:r>
          </w:p>
          <w:p w:rsidR="00223228" w:rsidRDefault="00223228" w:rsidP="00223228">
            <w:pPr>
              <w:ind w:left="0"/>
            </w:pPr>
            <w:r>
              <w:t>}</w:t>
            </w:r>
          </w:p>
          <w:p w:rsidR="00223228" w:rsidRDefault="00223228" w:rsidP="00223228">
            <w:pPr>
              <w:ind w:left="0"/>
            </w:pPr>
          </w:p>
          <w:p w:rsidR="00223228" w:rsidRDefault="00223228" w:rsidP="00223228">
            <w:pPr>
              <w:ind w:left="0"/>
            </w:pPr>
            <w:r>
              <w:t xml:space="preserve">vrrp_instance VI_2 {  </w:t>
            </w:r>
          </w:p>
          <w:p w:rsidR="00223228" w:rsidRDefault="00223228" w:rsidP="00223228">
            <w:pPr>
              <w:ind w:left="0"/>
            </w:pPr>
            <w:r>
              <w:t xml:space="preserve">        state MASTER    </w:t>
            </w:r>
          </w:p>
          <w:p w:rsidR="00223228" w:rsidRDefault="00223228" w:rsidP="00223228">
            <w:pPr>
              <w:ind w:left="0"/>
            </w:pPr>
            <w:r>
              <w:t xml:space="preserve">        interface eth0  </w:t>
            </w:r>
          </w:p>
          <w:p w:rsidR="00223228" w:rsidRDefault="00223228" w:rsidP="00223228">
            <w:pPr>
              <w:ind w:left="0"/>
            </w:pPr>
            <w:r>
              <w:t xml:space="preserve">        virtual_router_id 52   </w:t>
            </w:r>
          </w:p>
          <w:p w:rsidR="00223228" w:rsidRDefault="00223228" w:rsidP="00223228">
            <w:pPr>
              <w:ind w:left="0"/>
            </w:pPr>
            <w:r>
              <w:t xml:space="preserve">        priority 100   </w:t>
            </w:r>
          </w:p>
          <w:p w:rsidR="00223228" w:rsidRDefault="00223228" w:rsidP="00223228">
            <w:pPr>
              <w:ind w:left="0"/>
            </w:pPr>
            <w:r>
              <w:t xml:space="preserve">        advert_int 1   </w:t>
            </w:r>
          </w:p>
          <w:p w:rsidR="00223228" w:rsidRDefault="00223228" w:rsidP="00223228">
            <w:pPr>
              <w:ind w:left="0"/>
            </w:pPr>
            <w:r>
              <w:t xml:space="preserve">        mcast_src_ip 172.16.19.250    </w:t>
            </w:r>
          </w:p>
          <w:p w:rsidR="00223228" w:rsidRDefault="00223228" w:rsidP="00223228">
            <w:pPr>
              <w:ind w:left="0"/>
            </w:pPr>
            <w:r>
              <w:t xml:space="preserve">     </w:t>
            </w:r>
          </w:p>
          <w:p w:rsidR="00223228" w:rsidRDefault="00223228" w:rsidP="00223228">
            <w:pPr>
              <w:ind w:left="0"/>
            </w:pPr>
            <w:r>
              <w:t xml:space="preserve">        authentication {    </w:t>
            </w:r>
          </w:p>
          <w:p w:rsidR="00223228" w:rsidRDefault="00223228" w:rsidP="00223228">
            <w:pPr>
              <w:ind w:left="0"/>
            </w:pPr>
            <w:r>
              <w:t xml:space="preserve">            auth_type PASS   </w:t>
            </w:r>
          </w:p>
          <w:p w:rsidR="00223228" w:rsidRDefault="00223228" w:rsidP="00223228">
            <w:pPr>
              <w:ind w:left="0"/>
            </w:pPr>
            <w:r>
              <w:t xml:space="preserve">            auth_pass p@$$w0rd    </w:t>
            </w:r>
          </w:p>
          <w:p w:rsidR="00223228" w:rsidRDefault="00223228" w:rsidP="00223228">
            <w:pPr>
              <w:ind w:left="0"/>
            </w:pPr>
            <w:r>
              <w:t xml:space="preserve">        }    </w:t>
            </w:r>
          </w:p>
          <w:p w:rsidR="00223228" w:rsidRDefault="00223228" w:rsidP="00223228">
            <w:pPr>
              <w:ind w:left="0"/>
            </w:pPr>
            <w:r>
              <w:t xml:space="preserve">        </w:t>
            </w:r>
          </w:p>
          <w:p w:rsidR="00223228" w:rsidRDefault="00223228" w:rsidP="00223228">
            <w:pPr>
              <w:ind w:left="0"/>
            </w:pPr>
            <w:r>
              <w:t xml:space="preserve">        virtual_ipaddress {    </w:t>
            </w:r>
          </w:p>
          <w:p w:rsidR="00223228" w:rsidRDefault="00223228" w:rsidP="00223228">
            <w:pPr>
              <w:ind w:left="0"/>
            </w:pPr>
            <w:r>
              <w:t xml:space="preserve">            172.16.19.148</w:t>
            </w:r>
          </w:p>
          <w:p w:rsidR="00223228" w:rsidRDefault="00223228" w:rsidP="00223228">
            <w:pPr>
              <w:ind w:left="0"/>
            </w:pPr>
            <w:r>
              <w:t xml:space="preserve">        }  </w:t>
            </w:r>
          </w:p>
          <w:p w:rsidR="00223228" w:rsidRDefault="00223228" w:rsidP="00223228">
            <w:pPr>
              <w:ind w:left="0"/>
            </w:pPr>
            <w:r>
              <w:t xml:space="preserve">          </w:t>
            </w:r>
          </w:p>
          <w:p w:rsidR="00223228" w:rsidRDefault="00223228" w:rsidP="00223228">
            <w:pPr>
              <w:ind w:left="0"/>
            </w:pPr>
            <w:r>
              <w:t xml:space="preserve">        track_script {  </w:t>
            </w:r>
          </w:p>
          <w:p w:rsidR="00223228" w:rsidRDefault="00223228" w:rsidP="00223228">
            <w:pPr>
              <w:ind w:left="0"/>
            </w:pPr>
            <w:r>
              <w:t xml:space="preserve">            chk_haproxy #调用检测脚本  </w:t>
            </w:r>
          </w:p>
          <w:p w:rsidR="00223228" w:rsidRDefault="00223228" w:rsidP="00223228">
            <w:pPr>
              <w:ind w:left="0"/>
            </w:pPr>
            <w:r>
              <w:t xml:space="preserve">        }    </w:t>
            </w:r>
          </w:p>
          <w:p w:rsidR="00223228" w:rsidRDefault="00223228" w:rsidP="00223228">
            <w:pPr>
              <w:ind w:left="0"/>
            </w:pPr>
            <w:r>
              <w:t>}</w:t>
            </w:r>
          </w:p>
        </w:tc>
      </w:tr>
    </w:tbl>
    <w:p w:rsidR="0061422D" w:rsidRPr="0061422D" w:rsidRDefault="0061422D" w:rsidP="0061422D">
      <w:pPr>
        <w:rPr>
          <w:rFonts w:hint="eastAsia"/>
        </w:rPr>
      </w:pPr>
    </w:p>
    <w:p w:rsidR="000B050F" w:rsidRPr="000B050F" w:rsidRDefault="000B050F" w:rsidP="000B050F">
      <w:pPr>
        <w:rPr>
          <w:rFonts w:hint="eastAsia"/>
        </w:rPr>
      </w:pPr>
    </w:p>
    <w:p w:rsidR="00C450BF" w:rsidRPr="00C450BF" w:rsidRDefault="00C450BF" w:rsidP="00C450BF">
      <w:pPr>
        <w:rPr>
          <w:rFonts w:hint="eastAsia"/>
        </w:rPr>
      </w:pPr>
    </w:p>
    <w:p w:rsidR="00046299" w:rsidRPr="00046299" w:rsidRDefault="00046299" w:rsidP="00046299"/>
    <w:sectPr w:rsidR="00046299" w:rsidRPr="00046299" w:rsidSect="00C03A83">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A0D" w:rsidRDefault="00E41A0D" w:rsidP="00E14CF1">
      <w:pPr>
        <w:spacing w:after="0"/>
      </w:pPr>
      <w:r>
        <w:separator/>
      </w:r>
    </w:p>
  </w:endnote>
  <w:endnote w:type="continuationSeparator" w:id="1">
    <w:p w:rsidR="00E41A0D" w:rsidRDefault="00E41A0D" w:rsidP="00E14CF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00836"/>
      <w:docPartObj>
        <w:docPartGallery w:val="Page Numbers (Bottom of Page)"/>
        <w:docPartUnique/>
      </w:docPartObj>
    </w:sdtPr>
    <w:sdtContent>
      <w:p w:rsidR="00E14CF1" w:rsidRDefault="00DF4B05">
        <w:pPr>
          <w:pStyle w:val="Footer"/>
          <w:jc w:val="right"/>
        </w:pPr>
        <w:fldSimple w:instr=" PAGE   \* MERGEFORMAT ">
          <w:r w:rsidR="00223228">
            <w:rPr>
              <w:noProof/>
            </w:rPr>
            <w:t>19</w:t>
          </w:r>
        </w:fldSimple>
      </w:p>
    </w:sdtContent>
  </w:sdt>
  <w:p w:rsidR="00E14CF1" w:rsidRDefault="00E14C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A0D" w:rsidRDefault="00E41A0D" w:rsidP="00E14CF1">
      <w:pPr>
        <w:spacing w:after="0"/>
      </w:pPr>
      <w:r>
        <w:separator/>
      </w:r>
    </w:p>
  </w:footnote>
  <w:footnote w:type="continuationSeparator" w:id="1">
    <w:p w:rsidR="00E41A0D" w:rsidRDefault="00E41A0D" w:rsidP="00E14CF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0B17"/>
    <w:multiLevelType w:val="hybridMultilevel"/>
    <w:tmpl w:val="63763A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E474E5"/>
    <w:multiLevelType w:val="hybridMultilevel"/>
    <w:tmpl w:val="9DDA5C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02682"/>
    <w:multiLevelType w:val="hybridMultilevel"/>
    <w:tmpl w:val="EFC4B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07657"/>
    <w:multiLevelType w:val="hybridMultilevel"/>
    <w:tmpl w:val="ED6499DE"/>
    <w:lvl w:ilvl="0" w:tplc="950219A4">
      <w:start w:val="1"/>
      <w:numFmt w:val="bullet"/>
      <w:lvlText w:val=""/>
      <w:lvlJc w:val="left"/>
      <w:pPr>
        <w:ind w:left="720" w:hanging="360"/>
      </w:pPr>
      <w:rPr>
        <w:rFonts w:ascii="Wingdings" w:eastAsia="微软雅黑"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03BD3"/>
    <w:multiLevelType w:val="hybridMultilevel"/>
    <w:tmpl w:val="939098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A66FC"/>
    <w:multiLevelType w:val="hybridMultilevel"/>
    <w:tmpl w:val="384AF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850B27"/>
    <w:multiLevelType w:val="hybridMultilevel"/>
    <w:tmpl w:val="1E4CBC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66373B2"/>
    <w:multiLevelType w:val="hybridMultilevel"/>
    <w:tmpl w:val="8814F3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5"/>
  </w:num>
  <w:num w:numId="4">
    <w:abstractNumId w:val="2"/>
  </w:num>
  <w:num w:numId="5">
    <w:abstractNumId w:val="7"/>
  </w:num>
  <w:num w:numId="6">
    <w:abstractNumId w:val="5"/>
  </w:num>
  <w:num w:numId="7">
    <w:abstractNumId w:val="2"/>
  </w:num>
  <w:num w:numId="8">
    <w:abstractNumId w:val="7"/>
  </w:num>
  <w:num w:numId="9">
    <w:abstractNumId w:val="5"/>
  </w:num>
  <w:num w:numId="10">
    <w:abstractNumId w:val="2"/>
  </w:num>
  <w:num w:numId="11">
    <w:abstractNumId w:val="7"/>
  </w:num>
  <w:num w:numId="12">
    <w:abstractNumId w:val="5"/>
  </w:num>
  <w:num w:numId="13">
    <w:abstractNumId w:val="2"/>
  </w:num>
  <w:num w:numId="14">
    <w:abstractNumId w:val="7"/>
  </w:num>
  <w:num w:numId="15">
    <w:abstractNumId w:val="5"/>
  </w:num>
  <w:num w:numId="16">
    <w:abstractNumId w:val="6"/>
  </w:num>
  <w:num w:numId="17">
    <w:abstractNumId w:val="8"/>
  </w:num>
  <w:num w:numId="18">
    <w:abstractNumId w:val="7"/>
    <w:lvlOverride w:ilvl="0">
      <w:startOverride w:val="1"/>
    </w:lvlOverride>
  </w:num>
  <w:num w:numId="19">
    <w:abstractNumId w:val="7"/>
    <w:lvlOverride w:ilvl="0">
      <w:startOverride w:val="1"/>
    </w:lvlOverride>
  </w:num>
  <w:num w:numId="20">
    <w:abstractNumId w:val="1"/>
  </w:num>
  <w:num w:numId="21">
    <w:abstractNumId w:val="0"/>
  </w:num>
  <w:num w:numId="22">
    <w:abstractNumId w:val="3"/>
  </w:num>
  <w:num w:numId="23">
    <w:abstractNumId w:val="4"/>
  </w:num>
  <w:num w:numId="24">
    <w:abstractNumId w:val="9"/>
  </w:num>
  <w:num w:numId="25">
    <w:abstractNumId w:val="10"/>
  </w:num>
  <w:num w:numId="26">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9D4371"/>
    <w:rsid w:val="00013B27"/>
    <w:rsid w:val="00046299"/>
    <w:rsid w:val="000B050F"/>
    <w:rsid w:val="000F2DE8"/>
    <w:rsid w:val="00100CFD"/>
    <w:rsid w:val="00184858"/>
    <w:rsid w:val="001A4F2E"/>
    <w:rsid w:val="001A788C"/>
    <w:rsid w:val="002114C3"/>
    <w:rsid w:val="00223228"/>
    <w:rsid w:val="00231FE1"/>
    <w:rsid w:val="00233539"/>
    <w:rsid w:val="0025134A"/>
    <w:rsid w:val="002578F9"/>
    <w:rsid w:val="002658AA"/>
    <w:rsid w:val="00290B02"/>
    <w:rsid w:val="00292FA7"/>
    <w:rsid w:val="002D6EC2"/>
    <w:rsid w:val="0034229C"/>
    <w:rsid w:val="003605C0"/>
    <w:rsid w:val="00380B03"/>
    <w:rsid w:val="00413DD9"/>
    <w:rsid w:val="00422F48"/>
    <w:rsid w:val="0044703C"/>
    <w:rsid w:val="00473695"/>
    <w:rsid w:val="004C482E"/>
    <w:rsid w:val="004E6FAD"/>
    <w:rsid w:val="005143F8"/>
    <w:rsid w:val="00533ED3"/>
    <w:rsid w:val="00562410"/>
    <w:rsid w:val="00584D10"/>
    <w:rsid w:val="00592FD1"/>
    <w:rsid w:val="005A5E5D"/>
    <w:rsid w:val="005E0E58"/>
    <w:rsid w:val="005F0D50"/>
    <w:rsid w:val="005F2A83"/>
    <w:rsid w:val="0061422D"/>
    <w:rsid w:val="00615D88"/>
    <w:rsid w:val="0062366B"/>
    <w:rsid w:val="00636002"/>
    <w:rsid w:val="00637F4F"/>
    <w:rsid w:val="00693B47"/>
    <w:rsid w:val="00715296"/>
    <w:rsid w:val="00721857"/>
    <w:rsid w:val="00725100"/>
    <w:rsid w:val="0075053B"/>
    <w:rsid w:val="007B6D59"/>
    <w:rsid w:val="007E3897"/>
    <w:rsid w:val="008261CD"/>
    <w:rsid w:val="00847FF0"/>
    <w:rsid w:val="008856DB"/>
    <w:rsid w:val="008B5ACA"/>
    <w:rsid w:val="008C0CC9"/>
    <w:rsid w:val="008C3B3B"/>
    <w:rsid w:val="008C5117"/>
    <w:rsid w:val="008F22A7"/>
    <w:rsid w:val="00904415"/>
    <w:rsid w:val="00922D78"/>
    <w:rsid w:val="00972EC7"/>
    <w:rsid w:val="0099619D"/>
    <w:rsid w:val="009D4371"/>
    <w:rsid w:val="009D5000"/>
    <w:rsid w:val="009E4584"/>
    <w:rsid w:val="00A3754F"/>
    <w:rsid w:val="00A43FA0"/>
    <w:rsid w:val="00A7322B"/>
    <w:rsid w:val="00A8622D"/>
    <w:rsid w:val="00A93265"/>
    <w:rsid w:val="00AC12BA"/>
    <w:rsid w:val="00AC2A6F"/>
    <w:rsid w:val="00AD02E4"/>
    <w:rsid w:val="00B020F5"/>
    <w:rsid w:val="00B13D4E"/>
    <w:rsid w:val="00B7129F"/>
    <w:rsid w:val="00B7497F"/>
    <w:rsid w:val="00BA5DE9"/>
    <w:rsid w:val="00BD029E"/>
    <w:rsid w:val="00C021B8"/>
    <w:rsid w:val="00C03A83"/>
    <w:rsid w:val="00C365D9"/>
    <w:rsid w:val="00C450BF"/>
    <w:rsid w:val="00C95C10"/>
    <w:rsid w:val="00CC084D"/>
    <w:rsid w:val="00CC1933"/>
    <w:rsid w:val="00CE5005"/>
    <w:rsid w:val="00CF0154"/>
    <w:rsid w:val="00D15F71"/>
    <w:rsid w:val="00D24EDE"/>
    <w:rsid w:val="00D42627"/>
    <w:rsid w:val="00D553F8"/>
    <w:rsid w:val="00D80E2B"/>
    <w:rsid w:val="00DA286E"/>
    <w:rsid w:val="00DB0968"/>
    <w:rsid w:val="00DB6FA6"/>
    <w:rsid w:val="00DC08D0"/>
    <w:rsid w:val="00DD1912"/>
    <w:rsid w:val="00DE6C89"/>
    <w:rsid w:val="00DE6E85"/>
    <w:rsid w:val="00DF1CEB"/>
    <w:rsid w:val="00DF4B05"/>
    <w:rsid w:val="00E00083"/>
    <w:rsid w:val="00E14CF1"/>
    <w:rsid w:val="00E41A0D"/>
    <w:rsid w:val="00E612DD"/>
    <w:rsid w:val="00E74340"/>
    <w:rsid w:val="00EA12D5"/>
    <w:rsid w:val="00EB77D9"/>
    <w:rsid w:val="00EF3DCE"/>
    <w:rsid w:val="00EF4D77"/>
    <w:rsid w:val="00F37F94"/>
    <w:rsid w:val="00F55EB8"/>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E14CF1"/>
    <w:pPr>
      <w:tabs>
        <w:tab w:val="center" w:pos="4320"/>
        <w:tab w:val="right" w:pos="8640"/>
      </w:tabs>
      <w:spacing w:after="0"/>
    </w:pPr>
  </w:style>
  <w:style w:type="character" w:customStyle="1" w:styleId="HeaderChar">
    <w:name w:val="Header Char"/>
    <w:basedOn w:val="DefaultParagraphFont"/>
    <w:link w:val="Header"/>
    <w:uiPriority w:val="99"/>
    <w:semiHidden/>
    <w:rsid w:val="00E14CF1"/>
    <w:rPr>
      <w:rFonts w:ascii="微软雅黑" w:hAnsi="微软雅黑"/>
      <w:sz w:val="24"/>
    </w:rPr>
  </w:style>
  <w:style w:type="paragraph" w:styleId="Footer">
    <w:name w:val="footer"/>
    <w:basedOn w:val="Normal"/>
    <w:link w:val="FooterChar"/>
    <w:uiPriority w:val="99"/>
    <w:unhideWhenUsed/>
    <w:rsid w:val="00E14CF1"/>
    <w:pPr>
      <w:tabs>
        <w:tab w:val="center" w:pos="4320"/>
        <w:tab w:val="right" w:pos="8640"/>
      </w:tabs>
      <w:spacing w:after="0"/>
    </w:pPr>
  </w:style>
  <w:style w:type="character" w:customStyle="1" w:styleId="FooterChar">
    <w:name w:val="Footer Char"/>
    <w:basedOn w:val="DefaultParagraphFont"/>
    <w:link w:val="Footer"/>
    <w:uiPriority w:val="99"/>
    <w:rsid w:val="00E14CF1"/>
    <w:rPr>
      <w:rFonts w:ascii="微软雅黑" w:hAnsi="微软雅黑"/>
      <w:sz w:val="24"/>
    </w:rPr>
  </w:style>
  <w:style w:type="table" w:styleId="TableGrid">
    <w:name w:val="Table Grid"/>
    <w:basedOn w:val="TableNormal"/>
    <w:uiPriority w:val="59"/>
    <w:rsid w:val="00AD02E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2D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D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746370">
      <w:bodyDiv w:val="1"/>
      <w:marLeft w:val="0"/>
      <w:marRight w:val="0"/>
      <w:marTop w:val="0"/>
      <w:marBottom w:val="0"/>
      <w:divBdr>
        <w:top w:val="none" w:sz="0" w:space="0" w:color="auto"/>
        <w:left w:val="none" w:sz="0" w:space="0" w:color="auto"/>
        <w:bottom w:val="none" w:sz="0" w:space="0" w:color="auto"/>
        <w:right w:val="none" w:sz="0" w:space="0" w:color="auto"/>
      </w:divBdr>
    </w:div>
    <w:div w:id="279798155">
      <w:bodyDiv w:val="1"/>
      <w:marLeft w:val="0"/>
      <w:marRight w:val="0"/>
      <w:marTop w:val="0"/>
      <w:marBottom w:val="0"/>
      <w:divBdr>
        <w:top w:val="none" w:sz="0" w:space="0" w:color="auto"/>
        <w:left w:val="none" w:sz="0" w:space="0" w:color="auto"/>
        <w:bottom w:val="none" w:sz="0" w:space="0" w:color="auto"/>
        <w:right w:val="none" w:sz="0" w:space="0" w:color="auto"/>
      </w:divBdr>
    </w:div>
    <w:div w:id="1230965475">
      <w:bodyDiv w:val="1"/>
      <w:marLeft w:val="0"/>
      <w:marRight w:val="0"/>
      <w:marTop w:val="0"/>
      <w:marBottom w:val="0"/>
      <w:divBdr>
        <w:top w:val="none" w:sz="0" w:space="0" w:color="auto"/>
        <w:left w:val="none" w:sz="0" w:space="0" w:color="auto"/>
        <w:bottom w:val="none" w:sz="0" w:space="0" w:color="auto"/>
        <w:right w:val="none" w:sz="0" w:space="0" w:color="auto"/>
      </w:divBdr>
    </w:div>
    <w:div w:id="1257708384">
      <w:bodyDiv w:val="1"/>
      <w:marLeft w:val="0"/>
      <w:marRight w:val="0"/>
      <w:marTop w:val="0"/>
      <w:marBottom w:val="0"/>
      <w:divBdr>
        <w:top w:val="none" w:sz="0" w:space="0" w:color="auto"/>
        <w:left w:val="none" w:sz="0" w:space="0" w:color="auto"/>
        <w:bottom w:val="none" w:sz="0" w:space="0" w:color="auto"/>
        <w:right w:val="none" w:sz="0" w:space="0" w:color="auto"/>
      </w:divBdr>
    </w:div>
    <w:div w:id="1281106268">
      <w:bodyDiv w:val="1"/>
      <w:marLeft w:val="0"/>
      <w:marRight w:val="0"/>
      <w:marTop w:val="0"/>
      <w:marBottom w:val="0"/>
      <w:divBdr>
        <w:top w:val="none" w:sz="0" w:space="0" w:color="auto"/>
        <w:left w:val="none" w:sz="0" w:space="0" w:color="auto"/>
        <w:bottom w:val="none" w:sz="0" w:space="0" w:color="auto"/>
        <w:right w:val="none" w:sz="0" w:space="0" w:color="auto"/>
      </w:divBdr>
    </w:div>
    <w:div w:id="1517496780">
      <w:bodyDiv w:val="1"/>
      <w:marLeft w:val="0"/>
      <w:marRight w:val="0"/>
      <w:marTop w:val="0"/>
      <w:marBottom w:val="0"/>
      <w:divBdr>
        <w:top w:val="none" w:sz="0" w:space="0" w:color="auto"/>
        <w:left w:val="none" w:sz="0" w:space="0" w:color="auto"/>
        <w:bottom w:val="none" w:sz="0" w:space="0" w:color="auto"/>
        <w:right w:val="none" w:sz="0" w:space="0" w:color="auto"/>
      </w:divBdr>
    </w:div>
    <w:div w:id="1568224520">
      <w:bodyDiv w:val="1"/>
      <w:marLeft w:val="0"/>
      <w:marRight w:val="0"/>
      <w:marTop w:val="0"/>
      <w:marBottom w:val="0"/>
      <w:divBdr>
        <w:top w:val="none" w:sz="0" w:space="0" w:color="auto"/>
        <w:left w:val="none" w:sz="0" w:space="0" w:color="auto"/>
        <w:bottom w:val="none" w:sz="0" w:space="0" w:color="auto"/>
        <w:right w:val="none" w:sz="0" w:space="0" w:color="auto"/>
      </w:divBdr>
    </w:div>
    <w:div w:id="184119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884</TotalTime>
  <Pages>19</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153</cp:revision>
  <dcterms:created xsi:type="dcterms:W3CDTF">2016-02-24T05:21:00Z</dcterms:created>
  <dcterms:modified xsi:type="dcterms:W3CDTF">2016-03-24T08:55:00Z</dcterms:modified>
</cp:coreProperties>
</file>