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72141C" w:rsidP="0072141C">
      <w:pPr>
        <w:pStyle w:val="Title"/>
      </w:pPr>
      <w:r>
        <w:rPr>
          <w:rFonts w:hint="eastAsia"/>
        </w:rPr>
        <w:t>用户和组管理</w:t>
      </w:r>
    </w:p>
    <w:p w:rsidR="00C00D7B" w:rsidRDefault="00C00D7B" w:rsidP="007229CE">
      <w:pPr>
        <w:pStyle w:val="Heading1"/>
      </w:pPr>
      <w:r>
        <w:rPr>
          <w:rFonts w:hint="eastAsia"/>
        </w:rPr>
        <w:t>基本概念</w:t>
      </w:r>
    </w:p>
    <w:p w:rsidR="00C00D7B" w:rsidRDefault="00C00D7B" w:rsidP="00C00D7B">
      <w:pPr>
        <w:pStyle w:val="Heading2"/>
      </w:pPr>
      <w:r>
        <w:rPr>
          <w:rFonts w:hint="eastAsia"/>
        </w:rPr>
        <w:t>用户类型</w:t>
      </w:r>
    </w:p>
    <w:p w:rsidR="00C00D7B" w:rsidRDefault="00C00D7B" w:rsidP="00C00D7B">
      <w:pPr>
        <w:pStyle w:val="Heading3"/>
      </w:pPr>
      <w:r>
        <w:rPr>
          <w:rFonts w:hint="eastAsia"/>
        </w:rPr>
        <w:t>超级用户</w:t>
      </w:r>
    </w:p>
    <w:p w:rsidR="00C00D7B" w:rsidRPr="00C00D7B" w:rsidRDefault="00C00D7B" w:rsidP="000732F2">
      <w:pPr>
        <w:ind w:left="360" w:firstLine="360"/>
      </w:pPr>
      <w:r>
        <w:rPr>
          <w:rFonts w:hint="eastAsia"/>
        </w:rPr>
        <w:t>超级用户：root，UID（唯一标识用户）为0。拥有最高的权限，用户的主目录是/root</w:t>
      </w:r>
      <w:r w:rsidR="007740DE">
        <w:rPr>
          <w:rFonts w:hint="eastAsia"/>
        </w:rPr>
        <w:t>。</w:t>
      </w:r>
      <w:r w:rsidR="007740DE" w:rsidRPr="007740DE">
        <w:rPr>
          <w:rFonts w:hint="eastAsia"/>
        </w:rPr>
        <w:t>把普通用户改成超级用户：只需要把</w:t>
      </w:r>
      <w:r w:rsidR="007740DE" w:rsidRPr="007740DE">
        <w:t>/etc/</w:t>
      </w:r>
      <w:proofErr w:type="spellStart"/>
      <w:r w:rsidR="007740DE" w:rsidRPr="007740DE">
        <w:t>passwd</w:t>
      </w:r>
      <w:proofErr w:type="spellEnd"/>
      <w:r w:rsidR="007740DE" w:rsidRPr="007740DE">
        <w:t>把用户的</w:t>
      </w:r>
      <w:proofErr w:type="spellStart"/>
      <w:r w:rsidR="007740DE" w:rsidRPr="007740DE">
        <w:t>uid</w:t>
      </w:r>
      <w:proofErr w:type="spellEnd"/>
      <w:r w:rsidR="007740DE" w:rsidRPr="007740DE">
        <w:t>改成0</w:t>
      </w:r>
      <w:r w:rsidR="007740DE">
        <w:rPr>
          <w:rFonts w:hint="eastAsia"/>
        </w:rPr>
        <w:t>。</w:t>
      </w:r>
    </w:p>
    <w:p w:rsidR="00C00D7B" w:rsidRDefault="00C00D7B" w:rsidP="00C00D7B">
      <w:pPr>
        <w:pStyle w:val="Heading3"/>
      </w:pPr>
      <w:r>
        <w:rPr>
          <w:rFonts w:hint="eastAsia"/>
        </w:rPr>
        <w:t>普通用户</w:t>
      </w:r>
    </w:p>
    <w:p w:rsidR="00C00D7B" w:rsidRPr="00C00D7B" w:rsidRDefault="00C00D7B" w:rsidP="000732F2">
      <w:pPr>
        <w:ind w:left="360" w:firstLine="360"/>
      </w:pPr>
      <w:r>
        <w:rPr>
          <w:rFonts w:hint="eastAsia"/>
        </w:rPr>
        <w:t>普通用户：UID为500-60000。通常只能在自己的目录进行写操作；主目录通常在/home下，其中包含用户的配置信息。</w:t>
      </w:r>
      <w:r w:rsidR="000732F2" w:rsidRPr="000732F2">
        <w:rPr>
          <w:rFonts w:hint="eastAsia"/>
        </w:rPr>
        <w:t>每个</w:t>
      </w:r>
      <w:proofErr w:type="spellStart"/>
      <w:r w:rsidR="000732F2" w:rsidRPr="000732F2">
        <w:t>linux</w:t>
      </w:r>
      <w:proofErr w:type="spellEnd"/>
      <w:r w:rsidR="000732F2" w:rsidRPr="000732F2">
        <w:t>服务器有个mail客</w:t>
      </w:r>
      <w:r w:rsidR="000732F2">
        <w:t>户端可以收发邮件</w:t>
      </w:r>
      <w:r w:rsidR="000732F2">
        <w:rPr>
          <w:rFonts w:hint="eastAsia"/>
        </w:rPr>
        <w:t>，</w:t>
      </w:r>
      <w:r w:rsidR="000732F2" w:rsidRPr="000732F2">
        <w:t>/</w:t>
      </w:r>
      <w:proofErr w:type="spellStart"/>
      <w:r w:rsidR="000732F2" w:rsidRPr="000732F2">
        <w:t>var</w:t>
      </w:r>
      <w:proofErr w:type="spellEnd"/>
      <w:r w:rsidR="000732F2" w:rsidRPr="000732F2">
        <w:t>/spool/mail/用户名/</w:t>
      </w:r>
      <w:r w:rsidR="000732F2">
        <w:rPr>
          <w:rFonts w:hint="eastAsia"/>
        </w:rPr>
        <w:t>。</w:t>
      </w:r>
    </w:p>
    <w:p w:rsidR="00C00D7B" w:rsidRDefault="00C00D7B" w:rsidP="00C00D7B">
      <w:pPr>
        <w:pStyle w:val="Heading3"/>
      </w:pPr>
      <w:r>
        <w:rPr>
          <w:rFonts w:hint="eastAsia"/>
        </w:rPr>
        <w:t>伪用户</w:t>
      </w:r>
    </w:p>
    <w:p w:rsidR="002F4E24" w:rsidRPr="002F4E24" w:rsidRDefault="002F4E24" w:rsidP="005F6D64">
      <w:pPr>
        <w:pStyle w:val="ListParagraph"/>
        <w:numPr>
          <w:ilvl w:val="0"/>
          <w:numId w:val="24"/>
        </w:numPr>
      </w:pPr>
      <w:r>
        <w:rPr>
          <w:rFonts w:hint="eastAsia"/>
        </w:rPr>
        <w:t>伪用户：UID为1-499</w:t>
      </w:r>
    </w:p>
    <w:p w:rsidR="002F4E24" w:rsidRPr="002F4E24" w:rsidRDefault="002F4E24" w:rsidP="005F6D64">
      <w:pPr>
        <w:pStyle w:val="ListParagraph"/>
        <w:numPr>
          <w:ilvl w:val="0"/>
          <w:numId w:val="24"/>
        </w:numPr>
      </w:pPr>
      <w:r w:rsidRPr="002F4E24">
        <w:rPr>
          <w:rFonts w:hint="eastAsia"/>
        </w:rPr>
        <w:t>伪用户与系统和程序服务相关</w:t>
      </w:r>
    </w:p>
    <w:p w:rsidR="002F4E24" w:rsidRPr="002F4E24" w:rsidRDefault="002F4E24" w:rsidP="005F6D64">
      <w:pPr>
        <w:pStyle w:val="ListParagraph"/>
        <w:numPr>
          <w:ilvl w:val="0"/>
          <w:numId w:val="25"/>
        </w:numPr>
      </w:pPr>
      <w:r w:rsidRPr="002F4E24">
        <w:t>bin</w:t>
      </w:r>
      <w:r w:rsidRPr="002F4E24">
        <w:rPr>
          <w:rFonts w:hint="eastAsia"/>
        </w:rPr>
        <w:t>、</w:t>
      </w:r>
      <w:r w:rsidRPr="002F4E24">
        <w:t>daemon</w:t>
      </w:r>
      <w:r w:rsidRPr="002F4E24">
        <w:rPr>
          <w:rFonts w:hint="eastAsia"/>
        </w:rPr>
        <w:t>、</w:t>
      </w:r>
      <w:r w:rsidRPr="002F4E24">
        <w:t>shutdown</w:t>
      </w:r>
      <w:r w:rsidRPr="002F4E24">
        <w:rPr>
          <w:rFonts w:hint="eastAsia"/>
        </w:rPr>
        <w:t>、</w:t>
      </w:r>
      <w:r w:rsidRPr="002F4E24">
        <w:t>halt</w:t>
      </w:r>
      <w:r w:rsidRPr="002F4E24">
        <w:rPr>
          <w:rFonts w:hint="eastAsia"/>
        </w:rPr>
        <w:t>等，任何</w:t>
      </w:r>
      <w:r w:rsidRPr="002F4E24">
        <w:t>Linux</w:t>
      </w:r>
      <w:r w:rsidRPr="002F4E24">
        <w:rPr>
          <w:rFonts w:hint="eastAsia"/>
        </w:rPr>
        <w:t>系统默认都有这些伪用户</w:t>
      </w:r>
    </w:p>
    <w:p w:rsidR="002F4E24" w:rsidRPr="002F4E24" w:rsidRDefault="002F4E24" w:rsidP="005F6D64">
      <w:pPr>
        <w:pStyle w:val="ListParagraph"/>
        <w:numPr>
          <w:ilvl w:val="0"/>
          <w:numId w:val="25"/>
        </w:numPr>
      </w:pPr>
      <w:r w:rsidRPr="002F4E24">
        <w:t>mail</w:t>
      </w:r>
      <w:r w:rsidRPr="002F4E24">
        <w:rPr>
          <w:rFonts w:hint="eastAsia"/>
        </w:rPr>
        <w:t>、</w:t>
      </w:r>
      <w:r w:rsidRPr="002F4E24">
        <w:t>news</w:t>
      </w:r>
      <w:r w:rsidRPr="002F4E24">
        <w:rPr>
          <w:rFonts w:hint="eastAsia"/>
        </w:rPr>
        <w:t>、</w:t>
      </w:r>
      <w:r w:rsidRPr="002F4E24">
        <w:t>games</w:t>
      </w:r>
      <w:r w:rsidRPr="002F4E24">
        <w:rPr>
          <w:rFonts w:hint="eastAsia"/>
        </w:rPr>
        <w:t>、</w:t>
      </w:r>
      <w:r w:rsidRPr="002F4E24">
        <w:t>apache</w:t>
      </w:r>
      <w:r w:rsidRPr="002F4E24">
        <w:rPr>
          <w:rFonts w:hint="eastAsia"/>
        </w:rPr>
        <w:t>、</w:t>
      </w:r>
      <w:r w:rsidRPr="002F4E24">
        <w:t>ftp</w:t>
      </w:r>
      <w:r w:rsidRPr="002F4E24">
        <w:rPr>
          <w:rFonts w:hint="eastAsia"/>
        </w:rPr>
        <w:t>、</w:t>
      </w:r>
      <w:proofErr w:type="spellStart"/>
      <w:r w:rsidRPr="002F4E24">
        <w:t>mysql</w:t>
      </w:r>
      <w:proofErr w:type="spellEnd"/>
      <w:r w:rsidRPr="002F4E24">
        <w:rPr>
          <w:rFonts w:hint="eastAsia"/>
        </w:rPr>
        <w:t>及</w:t>
      </w:r>
      <w:proofErr w:type="spellStart"/>
      <w:r w:rsidRPr="002F4E24">
        <w:t>sshd</w:t>
      </w:r>
      <w:proofErr w:type="spellEnd"/>
      <w:r w:rsidRPr="002F4E24">
        <w:t xml:space="preserve"> </w:t>
      </w:r>
      <w:r w:rsidRPr="002F4E24">
        <w:rPr>
          <w:rFonts w:hint="eastAsia"/>
        </w:rPr>
        <w:t>等，与</w:t>
      </w:r>
      <w:r w:rsidRPr="002F4E24">
        <w:t xml:space="preserve">Linux </w:t>
      </w:r>
      <w:r w:rsidRPr="002F4E24">
        <w:rPr>
          <w:rFonts w:hint="eastAsia"/>
        </w:rPr>
        <w:t>系统的进程相关</w:t>
      </w:r>
    </w:p>
    <w:p w:rsidR="002F4E24" w:rsidRPr="005F6D64" w:rsidRDefault="002F4E24" w:rsidP="005F6D64">
      <w:pPr>
        <w:pStyle w:val="ListParagraph"/>
        <w:numPr>
          <w:ilvl w:val="0"/>
          <w:numId w:val="24"/>
        </w:numPr>
        <w:rPr>
          <w:rFonts w:hAnsi="Times New Roman"/>
        </w:rPr>
      </w:pPr>
      <w:r w:rsidRPr="005F6D64">
        <w:rPr>
          <w:rFonts w:hAnsi="Times New Roman" w:hint="eastAsia"/>
        </w:rPr>
        <w:t>伪用户通常不需要或无法登录系统</w:t>
      </w:r>
    </w:p>
    <w:p w:rsidR="002F4E24" w:rsidRPr="006278A8" w:rsidRDefault="002F4E24" w:rsidP="005F6D64">
      <w:pPr>
        <w:pStyle w:val="ListParagraph"/>
        <w:numPr>
          <w:ilvl w:val="0"/>
          <w:numId w:val="24"/>
        </w:numPr>
      </w:pPr>
      <w:r w:rsidRPr="005F6D64">
        <w:rPr>
          <w:rFonts w:hAnsi="Times New Roman" w:hint="eastAsia"/>
        </w:rPr>
        <w:t>可以没有宿主目录</w:t>
      </w:r>
    </w:p>
    <w:p w:rsidR="006278A8" w:rsidRDefault="006278A8" w:rsidP="006278A8">
      <w:pPr>
        <w:pStyle w:val="Heading2"/>
      </w:pPr>
      <w:r>
        <w:rPr>
          <w:rFonts w:hint="eastAsia"/>
        </w:rPr>
        <w:t>用户组</w:t>
      </w:r>
    </w:p>
    <w:p w:rsidR="006278A8" w:rsidRPr="00C0273A" w:rsidRDefault="006278A8" w:rsidP="00C0273A">
      <w:pPr>
        <w:ind w:left="360" w:firstLine="360"/>
      </w:pPr>
      <w:r w:rsidRPr="006278A8">
        <w:rPr>
          <w:rFonts w:hint="eastAsia"/>
        </w:rPr>
        <w:t>每个用户都至少属于一个用户组</w:t>
      </w:r>
      <w:r w:rsidR="00C0273A">
        <w:rPr>
          <w:rFonts w:hint="eastAsia"/>
        </w:rPr>
        <w:t>，只有一个初始组初始组一般和用户名一样 。</w:t>
      </w:r>
      <w:r w:rsidRPr="00C0273A">
        <w:rPr>
          <w:rFonts w:hAnsi="Wingdings" w:hint="eastAsia"/>
        </w:rPr>
        <w:t>每个用户组可以包括多个用户</w:t>
      </w:r>
      <w:r w:rsidR="00C0273A">
        <w:rPr>
          <w:rFonts w:hAnsi="Wingdings" w:hint="eastAsia"/>
        </w:rPr>
        <w:t>，只要在用户组文件/etc/group/后添加用户</w:t>
      </w:r>
      <w:r w:rsidR="00C0273A">
        <w:rPr>
          <w:rFonts w:hint="eastAsia"/>
        </w:rPr>
        <w:t>。</w:t>
      </w:r>
      <w:r w:rsidRPr="00C0273A">
        <w:rPr>
          <w:rFonts w:hAnsi="Wingdings" w:hint="eastAsia"/>
        </w:rPr>
        <w:t>同一用户组的用户享有该组共有的权限</w:t>
      </w:r>
      <w:r w:rsidR="00C0273A">
        <w:rPr>
          <w:rFonts w:hAnsi="Wingdings" w:hint="eastAsia"/>
        </w:rPr>
        <w:t>。</w:t>
      </w:r>
    </w:p>
    <w:p w:rsidR="006278A8" w:rsidRPr="006278A8" w:rsidRDefault="006278A8" w:rsidP="006278A8">
      <w:pPr>
        <w:ind w:left="360"/>
      </w:pPr>
    </w:p>
    <w:p w:rsidR="00162577" w:rsidRPr="00C0273A" w:rsidRDefault="00F56B52" w:rsidP="00C0273A">
      <w:pPr>
        <w:pStyle w:val="Heading1"/>
      </w:pPr>
      <w:r>
        <w:rPr>
          <w:rFonts w:hint="eastAsia"/>
        </w:rPr>
        <w:lastRenderedPageBreak/>
        <w:t>用户和组管理配置文件</w:t>
      </w:r>
    </w:p>
    <w:p w:rsidR="00162577" w:rsidRDefault="00162577" w:rsidP="00C00D7B">
      <w:pPr>
        <w:pStyle w:val="Heading2"/>
        <w:numPr>
          <w:ilvl w:val="0"/>
          <w:numId w:val="21"/>
        </w:numPr>
      </w:pPr>
      <w:r w:rsidRPr="00C00D7B">
        <w:rPr>
          <w:rFonts w:ascii="宋体" w:hAnsiTheme="minorHAnsi" w:cs="宋体" w:hint="eastAsia"/>
        </w:rPr>
        <w:t>用户信息文件：</w:t>
      </w:r>
      <w:r w:rsidRPr="00162577">
        <w:t>/etc/</w:t>
      </w:r>
      <w:proofErr w:type="spellStart"/>
      <w:r w:rsidRPr="00162577">
        <w:t>passwd</w:t>
      </w:r>
      <w:proofErr w:type="spellEnd"/>
    </w:p>
    <w:p w:rsidR="00653DF5" w:rsidRDefault="00C00D7B" w:rsidP="00653DF5">
      <w:pPr>
        <w:ind w:left="360"/>
      </w:pPr>
      <w:r>
        <w:rPr>
          <w:rFonts w:ascii="宋体" w:eastAsiaTheme="majorEastAsia" w:hAnsiTheme="minorHAnsi" w:cs="宋体" w:hint="eastAsia"/>
          <w:bCs/>
          <w:sz w:val="28"/>
          <w:szCs w:val="26"/>
        </w:rPr>
        <w:t>文件格式：</w:t>
      </w:r>
      <w:r>
        <w:rPr>
          <w:rFonts w:hint="eastAsia"/>
        </w:rPr>
        <w:t>用户名：密码：UID：GID：注释描述：宿主目录：</w:t>
      </w:r>
      <w:r w:rsidR="008958D2">
        <w:rPr>
          <w:rFonts w:hint="eastAsia"/>
        </w:rPr>
        <w:t>用户shell</w:t>
      </w:r>
    </w:p>
    <w:p w:rsidR="008958D2" w:rsidRDefault="008958D2" w:rsidP="00C00D7B">
      <w:pPr>
        <w:ind w:left="360"/>
      </w:pPr>
      <w:r>
        <w:rPr>
          <w:rFonts w:hint="eastAsia"/>
        </w:rPr>
        <w:t>例如：</w:t>
      </w:r>
      <w:r w:rsidRPr="008958D2">
        <w:t>root:x:0:0:root:/root:/bin/bash</w:t>
      </w:r>
    </w:p>
    <w:p w:rsidR="00653DF5" w:rsidRPr="00C00D7B" w:rsidRDefault="00653DF5" w:rsidP="00C00D7B">
      <w:pPr>
        <w:ind w:left="360"/>
      </w:pPr>
      <w:r>
        <w:rPr>
          <w:noProof/>
        </w:rPr>
        <w:drawing>
          <wp:inline distT="0" distB="0" distL="0" distR="0">
            <wp:extent cx="4676775" cy="1143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77" w:rsidRDefault="00162577" w:rsidP="00E11B47">
      <w:pPr>
        <w:pStyle w:val="Heading2"/>
      </w:pPr>
      <w:r w:rsidRPr="00162577">
        <w:rPr>
          <w:rFonts w:ascii="宋体" w:hAnsi="Wingdings" w:cs="宋体" w:hint="eastAsia"/>
        </w:rPr>
        <w:t>密码文件：</w:t>
      </w:r>
      <w:r w:rsidRPr="00162577">
        <w:t xml:space="preserve">/etc/shadow </w:t>
      </w:r>
    </w:p>
    <w:p w:rsidR="008958D2" w:rsidRDefault="008958D2" w:rsidP="008958D2">
      <w:pPr>
        <w:ind w:left="360"/>
      </w:pPr>
      <w:r>
        <w:rPr>
          <w:rFonts w:hint="eastAsia"/>
        </w:rPr>
        <w:t>文件格式：</w:t>
      </w:r>
    </w:p>
    <w:p w:rsidR="008958D2" w:rsidRDefault="008958D2" w:rsidP="004A79E6">
      <w:pPr>
        <w:ind w:left="360"/>
      </w:pPr>
      <w:r>
        <w:rPr>
          <w:rFonts w:hint="eastAsia"/>
        </w:rPr>
        <w:t>用户名：密码（MD5加密过）：最后一次修改时间</w:t>
      </w:r>
      <w:r w:rsidR="00105621">
        <w:rPr>
          <w:rFonts w:hint="eastAsia"/>
        </w:rPr>
        <w:t>（天数）</w:t>
      </w:r>
      <w:r>
        <w:rPr>
          <w:rFonts w:hint="eastAsia"/>
        </w:rPr>
        <w:t>：</w:t>
      </w:r>
      <w:r w:rsidR="00906CE8">
        <w:rPr>
          <w:rFonts w:hint="eastAsia"/>
        </w:rPr>
        <w:t>密码修改</w:t>
      </w:r>
      <w:r>
        <w:rPr>
          <w:rFonts w:hint="eastAsia"/>
        </w:rPr>
        <w:t>最小间隔时间：</w:t>
      </w:r>
      <w:r w:rsidR="00C54E2E">
        <w:rPr>
          <w:rFonts w:hint="eastAsia"/>
        </w:rPr>
        <w:t>密码最大有效</w:t>
      </w:r>
      <w:r>
        <w:rPr>
          <w:rFonts w:hint="eastAsia"/>
        </w:rPr>
        <w:t>时间：警告时间：账号闲置时间：失效时间</w:t>
      </w:r>
      <w:r w:rsidR="009F2E15">
        <w:rPr>
          <w:rFonts w:hint="eastAsia"/>
        </w:rPr>
        <w:t>（天）</w:t>
      </w:r>
      <w:r>
        <w:rPr>
          <w:rFonts w:hint="eastAsia"/>
        </w:rPr>
        <w:t>：标志（一般不使用）</w:t>
      </w:r>
      <w:r w:rsidR="004A79E6">
        <w:rPr>
          <w:rFonts w:hint="eastAsia"/>
        </w:rPr>
        <w:t>。例如：</w:t>
      </w:r>
      <w:r w:rsidR="004A79E6" w:rsidRPr="006618A8">
        <w:t>root:$1$NV0hQ/3m$nKludCy6gZOJ8WX/zADeU1:15321:0:99999:7:::</w:t>
      </w:r>
    </w:p>
    <w:p w:rsidR="004A79E6" w:rsidRDefault="004A79E6" w:rsidP="004A79E6">
      <w:pPr>
        <w:ind w:left="360"/>
      </w:pPr>
      <w:r w:rsidRPr="004A79E6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t>/etc/shadow权限000，加密字段"!!","*"表示没有密码，所以不能登陆。可以在密码前面加上!!</w:t>
      </w:r>
      <w:r>
        <w:rPr>
          <w:rFonts w:hint="eastAsia"/>
        </w:rPr>
        <w:t>让密码失效</w:t>
      </w:r>
      <w:r>
        <w:t>(锁定用户)</w:t>
      </w:r>
    </w:p>
    <w:p w:rsidR="00162577" w:rsidRDefault="00162577" w:rsidP="00E11B47">
      <w:pPr>
        <w:pStyle w:val="Heading2"/>
      </w:pPr>
      <w:r w:rsidRPr="00162577">
        <w:rPr>
          <w:rFonts w:ascii="宋体" w:hAnsi="Wingdings" w:cs="宋体" w:hint="eastAsia"/>
        </w:rPr>
        <w:t>用户组文件：</w:t>
      </w:r>
      <w:r w:rsidRPr="00162577">
        <w:t xml:space="preserve">/etc/group </w:t>
      </w:r>
    </w:p>
    <w:p w:rsidR="00F17C55" w:rsidRDefault="00F17C55" w:rsidP="00653DF5">
      <w:pPr>
        <w:ind w:left="360"/>
      </w:pPr>
      <w:r>
        <w:rPr>
          <w:rFonts w:hint="eastAsia"/>
        </w:rPr>
        <w:t>文件格式：组名：组密码（一般不使用）：GID：组内用户列表</w:t>
      </w:r>
    </w:p>
    <w:p w:rsidR="00F17C55" w:rsidRDefault="00F17C55" w:rsidP="00F17C55">
      <w:pPr>
        <w:ind w:left="360"/>
      </w:pPr>
      <w:r>
        <w:rPr>
          <w:rFonts w:hint="eastAsia"/>
        </w:rPr>
        <w:t>例子：user</w:t>
      </w:r>
      <w:r w:rsidR="00EB1810">
        <w:rPr>
          <w:rFonts w:hint="eastAsia"/>
        </w:rPr>
        <w:t>：x：1005：user</w:t>
      </w:r>
    </w:p>
    <w:p w:rsidR="00A027D7" w:rsidRPr="00F17C55" w:rsidRDefault="00A027D7" w:rsidP="00A027D7">
      <w:pPr>
        <w:pStyle w:val="Heading2"/>
      </w:pPr>
      <w:r>
        <w:rPr>
          <w:rFonts w:hint="eastAsia"/>
        </w:rPr>
        <w:t>其它配置文件</w:t>
      </w:r>
    </w:p>
    <w:p w:rsidR="001E3F5E" w:rsidRDefault="00162577" w:rsidP="001E3F5E">
      <w:pPr>
        <w:pStyle w:val="Heading3"/>
        <w:numPr>
          <w:ilvl w:val="0"/>
          <w:numId w:val="38"/>
        </w:numPr>
      </w:pPr>
      <w:r w:rsidRPr="00A027D7">
        <w:rPr>
          <w:rFonts w:hint="eastAsia"/>
        </w:rPr>
        <w:t>用户组密码文件</w:t>
      </w:r>
    </w:p>
    <w:p w:rsidR="00162577" w:rsidRPr="00162577" w:rsidRDefault="00162577" w:rsidP="001E3F5E">
      <w:pPr>
        <w:pStyle w:val="ListParagraph"/>
      </w:pPr>
      <w:r w:rsidRPr="00162577">
        <w:t>/etc/</w:t>
      </w:r>
      <w:proofErr w:type="spellStart"/>
      <w:r w:rsidRPr="00162577">
        <w:t>gshadow</w:t>
      </w:r>
      <w:proofErr w:type="spellEnd"/>
    </w:p>
    <w:p w:rsidR="001E3F5E" w:rsidRDefault="001E3F5E" w:rsidP="001E3F5E">
      <w:pPr>
        <w:pStyle w:val="Heading3"/>
      </w:pPr>
      <w:r>
        <w:rPr>
          <w:rFonts w:hint="eastAsia"/>
        </w:rPr>
        <w:t>用户配置文件</w:t>
      </w:r>
    </w:p>
    <w:p w:rsidR="00162577" w:rsidRDefault="00162577" w:rsidP="001E3F5E">
      <w:pPr>
        <w:pStyle w:val="ListParagraph"/>
      </w:pPr>
      <w:r>
        <w:t>/etc/</w:t>
      </w:r>
      <w:proofErr w:type="spellStart"/>
      <w:r>
        <w:t>login.defs</w:t>
      </w:r>
      <w:proofErr w:type="spellEnd"/>
      <w:r>
        <w:rPr>
          <w:rFonts w:hint="eastAsia"/>
        </w:rPr>
        <w:t xml:space="preserve">  ,</w:t>
      </w:r>
      <w:r w:rsidRPr="00162577">
        <w:t>/etc/default/</w:t>
      </w:r>
      <w:proofErr w:type="spellStart"/>
      <w:r w:rsidRPr="00162577">
        <w:t>useradd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8136"/>
      </w:tblGrid>
      <w:tr w:rsidR="00653DF5" w:rsidTr="00653DF5">
        <w:tc>
          <w:tcPr>
            <w:tcW w:w="8856" w:type="dxa"/>
          </w:tcPr>
          <w:p w:rsidR="00653DF5" w:rsidRPr="00653DF5" w:rsidRDefault="00653DF5" w:rsidP="00653DF5">
            <w:r w:rsidRPr="00653DF5">
              <w:t xml:space="preserve"># </w:t>
            </w:r>
            <w:proofErr w:type="spellStart"/>
            <w:r w:rsidRPr="00653DF5">
              <w:t>useradd</w:t>
            </w:r>
            <w:proofErr w:type="spellEnd"/>
            <w:r w:rsidRPr="00653DF5">
              <w:t xml:space="preserve"> defaults file</w:t>
            </w:r>
          </w:p>
          <w:p w:rsidR="00653DF5" w:rsidRPr="00653DF5" w:rsidRDefault="00653DF5" w:rsidP="00653DF5">
            <w:r w:rsidRPr="00653DF5">
              <w:t>GROUP=100 #用户默认组</w:t>
            </w:r>
          </w:p>
          <w:p w:rsidR="00653DF5" w:rsidRPr="00653DF5" w:rsidRDefault="00653DF5" w:rsidP="00653DF5">
            <w:r w:rsidRPr="00653DF5">
              <w:lastRenderedPageBreak/>
              <w:t>HOME=/home #用户家目录</w:t>
            </w:r>
          </w:p>
          <w:p w:rsidR="00653DF5" w:rsidRPr="00653DF5" w:rsidRDefault="00653DF5" w:rsidP="00653DF5">
            <w:r w:rsidRPr="00653DF5">
              <w:t>INACTIVE=-1 #密码过期宽限天数（shadow文件的第七个字段）</w:t>
            </w:r>
          </w:p>
          <w:p w:rsidR="00653DF5" w:rsidRPr="00653DF5" w:rsidRDefault="00653DF5" w:rsidP="00653DF5">
            <w:r w:rsidRPr="00653DF5">
              <w:t>EXPIRE= #密码失效天数（shadow文件的第八个字段）</w:t>
            </w:r>
          </w:p>
          <w:p w:rsidR="00653DF5" w:rsidRPr="00653DF5" w:rsidRDefault="00653DF5" w:rsidP="00653DF5">
            <w:r w:rsidRPr="00653DF5">
              <w:t>SHELL=/bin/bash  #默认shell</w:t>
            </w:r>
          </w:p>
          <w:p w:rsidR="00653DF5" w:rsidRPr="00653DF5" w:rsidRDefault="00653DF5" w:rsidP="00653DF5">
            <w:r w:rsidRPr="00653DF5">
              <w:t>SKEL=/etc/</w:t>
            </w:r>
            <w:proofErr w:type="spellStart"/>
            <w:r w:rsidRPr="00653DF5">
              <w:t>skel</w:t>
            </w:r>
            <w:proofErr w:type="spellEnd"/>
            <w:r w:rsidRPr="00653DF5">
              <w:t xml:space="preserve"> #模板目录</w:t>
            </w:r>
          </w:p>
          <w:p w:rsidR="00653DF5" w:rsidRDefault="00653DF5" w:rsidP="00653DF5">
            <w:r w:rsidRPr="00653DF5">
              <w:t>CREATE_MAIL_SPOOL=yes  #是否建立邮箱</w:t>
            </w:r>
          </w:p>
        </w:tc>
      </w:tr>
    </w:tbl>
    <w:p w:rsidR="001E3F5E" w:rsidRPr="00162577" w:rsidRDefault="007572C2" w:rsidP="00653DF5">
      <w:pPr>
        <w:ind w:firstLine="360"/>
      </w:pPr>
      <w:r>
        <w:lastRenderedPageBreak/>
        <w:t>/etc/</w:t>
      </w:r>
      <w:proofErr w:type="spellStart"/>
      <w:r>
        <w:t>login.defs</w:t>
      </w:r>
      <w:proofErr w:type="spellEnd"/>
      <w:r>
        <w:t>定义密码规则</w:t>
      </w:r>
    </w:p>
    <w:p w:rsidR="007572C2" w:rsidRDefault="001E3F5E" w:rsidP="007572C2">
      <w:pPr>
        <w:pStyle w:val="Heading3"/>
      </w:pPr>
      <w:r>
        <w:rPr>
          <w:rFonts w:hint="eastAsia"/>
        </w:rPr>
        <w:t>用户模板信息</w:t>
      </w:r>
      <w:r w:rsidR="00162577" w:rsidRPr="00A027D7">
        <w:rPr>
          <w:rFonts w:hint="eastAsia"/>
        </w:rPr>
        <w:t>：</w:t>
      </w:r>
      <w:r w:rsidR="007572C2" w:rsidRPr="00162577">
        <w:t>/etc/ske1</w:t>
      </w:r>
      <w:r w:rsidR="00A916C4">
        <w:rPr>
          <w:rFonts w:hint="eastAsia"/>
        </w:rPr>
        <w:t>/*</w:t>
      </w:r>
    </w:p>
    <w:p w:rsidR="00162577" w:rsidRDefault="001E3F5E" w:rsidP="00A916C4">
      <w:pPr>
        <w:ind w:firstLine="360"/>
      </w:pPr>
      <w:r w:rsidRPr="001E3F5E">
        <w:t>用户创建的同时会把，/etc/</w:t>
      </w:r>
      <w:proofErr w:type="spellStart"/>
      <w:r w:rsidRPr="001E3F5E">
        <w:t>skel</w:t>
      </w:r>
      <w:proofErr w:type="spellEnd"/>
      <w:r w:rsidRPr="001E3F5E">
        <w:t>/*拷贝到/home/用户名/下</w:t>
      </w:r>
      <w:r>
        <w:rPr>
          <w:rFonts w:hint="eastAsia"/>
        </w:rPr>
        <w:t>）</w:t>
      </w:r>
      <w:r w:rsidR="00A916C4">
        <w:rPr>
          <w:rFonts w:hint="eastAsia"/>
        </w:rPr>
        <w:t>,里面包含文件有：</w:t>
      </w:r>
    </w:p>
    <w:p w:rsidR="00A916C4" w:rsidRPr="00162577" w:rsidRDefault="00A916C4" w:rsidP="00A916C4">
      <w:pPr>
        <w:ind w:firstLine="360"/>
      </w:pPr>
      <w:r w:rsidRPr="00A916C4">
        <w:t>.</w:t>
      </w:r>
      <w:proofErr w:type="spellStart"/>
      <w:r w:rsidRPr="00A916C4">
        <w:t>bash_logout</w:t>
      </w:r>
      <w:proofErr w:type="spellEnd"/>
      <w:r>
        <w:rPr>
          <w:rFonts w:hint="eastAsia"/>
        </w:rPr>
        <w:t>，</w:t>
      </w:r>
      <w:r w:rsidRPr="00A916C4">
        <w:t>.</w:t>
      </w:r>
      <w:proofErr w:type="spellStart"/>
      <w:r w:rsidRPr="00A916C4">
        <w:t>bash_profile</w:t>
      </w:r>
      <w:proofErr w:type="spellEnd"/>
      <w:r>
        <w:rPr>
          <w:rFonts w:hint="eastAsia"/>
        </w:rPr>
        <w:t>，</w:t>
      </w:r>
      <w:r w:rsidRPr="00A916C4">
        <w:t>.</w:t>
      </w:r>
      <w:proofErr w:type="spellStart"/>
      <w:r w:rsidRPr="00A916C4">
        <w:t>bashrc</w:t>
      </w:r>
      <w:proofErr w:type="spellEnd"/>
    </w:p>
    <w:p w:rsidR="007572C2" w:rsidRDefault="007572C2" w:rsidP="007572C2">
      <w:pPr>
        <w:pStyle w:val="Heading3"/>
      </w:pPr>
      <w:r>
        <w:rPr>
          <w:rFonts w:hint="eastAsia"/>
        </w:rPr>
        <w:t>登录信息</w:t>
      </w:r>
    </w:p>
    <w:p w:rsidR="008D3E85" w:rsidRDefault="00162577" w:rsidP="007572C2">
      <w:pPr>
        <w:pStyle w:val="ListParagraph"/>
      </w:pPr>
      <w:r w:rsidRPr="00162577">
        <w:t>/etc/</w:t>
      </w:r>
      <w:proofErr w:type="spellStart"/>
      <w:r w:rsidRPr="00162577">
        <w:t>motd</w:t>
      </w:r>
      <w:proofErr w:type="spellEnd"/>
      <w:r w:rsidRPr="00162577">
        <w:t xml:space="preserve"> </w:t>
      </w:r>
      <w:r w:rsidR="00AD76AD">
        <w:rPr>
          <w:rFonts w:hint="eastAsia"/>
        </w:rPr>
        <w:t>，</w:t>
      </w:r>
      <w:r w:rsidRPr="00162577">
        <w:t>/etc/issue</w:t>
      </w:r>
    </w:p>
    <w:p w:rsidR="00A916C4" w:rsidRPr="008D3E85" w:rsidRDefault="00A916C4" w:rsidP="007572C2">
      <w:pPr>
        <w:pStyle w:val="ListParagraph"/>
      </w:pPr>
      <w:r>
        <w:rPr>
          <w:noProof/>
        </w:rPr>
        <w:drawing>
          <wp:inline distT="0" distB="0" distL="0" distR="0">
            <wp:extent cx="3514725" cy="619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B52" w:rsidRDefault="00F56B52" w:rsidP="007229CE">
      <w:pPr>
        <w:pStyle w:val="Heading1"/>
      </w:pPr>
      <w:r>
        <w:rPr>
          <w:rFonts w:hint="eastAsia"/>
        </w:rPr>
        <w:t>用户管理命令</w:t>
      </w:r>
    </w:p>
    <w:p w:rsidR="003B14F7" w:rsidRDefault="003B14F7" w:rsidP="003B14F7">
      <w:pPr>
        <w:pStyle w:val="Heading2"/>
        <w:numPr>
          <w:ilvl w:val="0"/>
          <w:numId w:val="31"/>
        </w:numPr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命令</w:t>
      </w:r>
    </w:p>
    <w:p w:rsidR="003B14F7" w:rsidRDefault="003B14F7" w:rsidP="0068153C">
      <w:pPr>
        <w:ind w:firstLine="360"/>
      </w:pPr>
      <w:proofErr w:type="spellStart"/>
      <w:r>
        <w:t>useradd</w:t>
      </w:r>
      <w:proofErr w:type="spellEnd"/>
      <w:r>
        <w:t xml:space="preserve"> </w:t>
      </w:r>
      <w:r>
        <w:rPr>
          <w:rFonts w:hint="eastAsia"/>
        </w:rPr>
        <w:t xml:space="preserve">设置选项 用户名 </w:t>
      </w:r>
    </w:p>
    <w:p w:rsidR="003B14F7" w:rsidRPr="004A79E6" w:rsidRDefault="003B14F7" w:rsidP="004A79E6">
      <w:pPr>
        <w:pStyle w:val="ListParagraph"/>
        <w:numPr>
          <w:ilvl w:val="0"/>
          <w:numId w:val="37"/>
        </w:numPr>
        <w:rPr>
          <w:rFonts w:ascii="宋体" w:cs="宋体"/>
        </w:rPr>
      </w:pPr>
      <w:r>
        <w:t xml:space="preserve">-D </w:t>
      </w:r>
      <w:r w:rsidRPr="004A79E6">
        <w:rPr>
          <w:rFonts w:ascii="宋体" w:cs="宋体" w:hint="eastAsia"/>
        </w:rPr>
        <w:t>查看缺省参数</w:t>
      </w:r>
    </w:p>
    <w:p w:rsidR="003B14F7" w:rsidRDefault="003B14F7" w:rsidP="004A79E6">
      <w:pPr>
        <w:pStyle w:val="ListParagraph"/>
        <w:numPr>
          <w:ilvl w:val="0"/>
          <w:numId w:val="37"/>
        </w:numPr>
      </w:pPr>
      <w:r>
        <w:t>u</w:t>
      </w:r>
      <w:r w:rsidRPr="004A79E6">
        <w:rPr>
          <w:rFonts w:ascii="宋体" w:cs="宋体" w:hint="eastAsia"/>
        </w:rPr>
        <w:t>：</w:t>
      </w:r>
      <w:r>
        <w:t>UID</w:t>
      </w:r>
    </w:p>
    <w:p w:rsidR="003B14F7" w:rsidRDefault="003B14F7" w:rsidP="004A79E6">
      <w:pPr>
        <w:pStyle w:val="ListParagraph"/>
        <w:numPr>
          <w:ilvl w:val="0"/>
          <w:numId w:val="37"/>
        </w:numPr>
      </w:pPr>
      <w:r>
        <w:t>g</w:t>
      </w:r>
      <w:r w:rsidRPr="004A79E6">
        <w:rPr>
          <w:rFonts w:ascii="宋体" w:cs="宋体" w:hint="eastAsia"/>
        </w:rPr>
        <w:t>：缺省所属用户组</w:t>
      </w:r>
      <w:r>
        <w:t>GID</w:t>
      </w:r>
      <w:r w:rsidR="004A79E6">
        <w:rPr>
          <w:rFonts w:hint="eastAsia"/>
        </w:rPr>
        <w:t>（初始组）</w:t>
      </w:r>
    </w:p>
    <w:p w:rsidR="003B14F7" w:rsidRPr="004A79E6" w:rsidRDefault="003B14F7" w:rsidP="004A79E6">
      <w:pPr>
        <w:pStyle w:val="ListParagraph"/>
        <w:numPr>
          <w:ilvl w:val="0"/>
          <w:numId w:val="37"/>
        </w:numPr>
        <w:rPr>
          <w:rFonts w:ascii="宋体" w:cs="宋体"/>
        </w:rPr>
      </w:pPr>
      <w:r>
        <w:t>G</w:t>
      </w:r>
      <w:r w:rsidRPr="004A79E6">
        <w:rPr>
          <w:rFonts w:ascii="宋体" w:cs="宋体" w:hint="eastAsia"/>
        </w:rPr>
        <w:t>：指定用户所属多个组</w:t>
      </w:r>
      <w:r w:rsidR="004A79E6" w:rsidRPr="004A79E6">
        <w:rPr>
          <w:rFonts w:ascii="宋体" w:cs="宋体" w:hint="eastAsia"/>
        </w:rPr>
        <w:t>（附加组）</w:t>
      </w:r>
    </w:p>
    <w:p w:rsidR="003B14F7" w:rsidRPr="004A79E6" w:rsidRDefault="003B14F7" w:rsidP="004A79E6">
      <w:pPr>
        <w:pStyle w:val="ListParagraph"/>
        <w:numPr>
          <w:ilvl w:val="0"/>
          <w:numId w:val="37"/>
        </w:numPr>
        <w:rPr>
          <w:rFonts w:ascii="宋体" w:cs="宋体"/>
        </w:rPr>
      </w:pPr>
      <w:r>
        <w:t>d</w:t>
      </w:r>
      <w:r w:rsidRPr="004A79E6">
        <w:rPr>
          <w:rFonts w:ascii="宋体" w:cs="宋体" w:hint="eastAsia"/>
        </w:rPr>
        <w:t>：宿主目录</w:t>
      </w:r>
      <w:r w:rsidR="004A79E6">
        <w:rPr>
          <w:rFonts w:ascii="宋体" w:cs="宋体" w:hint="eastAsia"/>
        </w:rPr>
        <w:t>（</w:t>
      </w:r>
      <w:r w:rsidR="004A79E6" w:rsidRPr="00D35507">
        <w:rPr>
          <w:rFonts w:hint="eastAsia"/>
        </w:rPr>
        <w:t>默认</w:t>
      </w:r>
      <w:r w:rsidR="004A79E6" w:rsidRPr="00D35507">
        <w:t>/home/用户名（700）</w:t>
      </w:r>
      <w:r w:rsidR="004A79E6" w:rsidRPr="00D35507">
        <w:rPr>
          <w:rFonts w:hint="eastAsia"/>
        </w:rPr>
        <w:t xml:space="preserve">  </w:t>
      </w:r>
      <w:r w:rsidR="004A79E6" w:rsidRPr="00D35507">
        <w:t>/root（550）</w:t>
      </w:r>
      <w:r w:rsidR="004A79E6">
        <w:rPr>
          <w:rFonts w:ascii="宋体" w:cs="宋体"/>
        </w:rPr>
        <w:t>）</w:t>
      </w:r>
    </w:p>
    <w:p w:rsidR="003B14F7" w:rsidRDefault="003B14F7" w:rsidP="004A79E6">
      <w:pPr>
        <w:pStyle w:val="ListParagraph"/>
        <w:numPr>
          <w:ilvl w:val="0"/>
          <w:numId w:val="37"/>
        </w:numPr>
      </w:pPr>
      <w:r>
        <w:t>s</w:t>
      </w:r>
      <w:r w:rsidRPr="004A79E6">
        <w:rPr>
          <w:rFonts w:ascii="宋体" w:cs="宋体" w:hint="eastAsia"/>
        </w:rPr>
        <w:t>：命令解释器</w:t>
      </w:r>
      <w:r>
        <w:t>Shell</w:t>
      </w:r>
    </w:p>
    <w:p w:rsidR="003B14F7" w:rsidRPr="004A79E6" w:rsidRDefault="003B14F7" w:rsidP="004A79E6">
      <w:pPr>
        <w:pStyle w:val="ListParagraph"/>
        <w:numPr>
          <w:ilvl w:val="0"/>
          <w:numId w:val="37"/>
        </w:numPr>
        <w:rPr>
          <w:rFonts w:ascii="宋体" w:cs="宋体"/>
        </w:rPr>
      </w:pPr>
      <w:r>
        <w:t>c</w:t>
      </w:r>
      <w:r w:rsidRPr="004A79E6">
        <w:rPr>
          <w:rFonts w:ascii="宋体" w:cs="宋体" w:hint="eastAsia"/>
        </w:rPr>
        <w:t>：描述信息</w:t>
      </w:r>
    </w:p>
    <w:p w:rsidR="003B14F7" w:rsidRPr="004A79E6" w:rsidRDefault="003B14F7" w:rsidP="004A79E6">
      <w:pPr>
        <w:pStyle w:val="ListParagraph"/>
        <w:numPr>
          <w:ilvl w:val="0"/>
          <w:numId w:val="37"/>
        </w:numPr>
        <w:rPr>
          <w:rFonts w:ascii="宋体" w:cs="宋体"/>
        </w:rPr>
      </w:pPr>
      <w:r>
        <w:t>e</w:t>
      </w:r>
      <w:r w:rsidRPr="004A79E6">
        <w:rPr>
          <w:rFonts w:ascii="宋体" w:cs="宋体" w:hint="eastAsia"/>
        </w:rPr>
        <w:t>：指定用户失效时间</w:t>
      </w:r>
    </w:p>
    <w:p w:rsidR="0088269F" w:rsidRDefault="0088269F" w:rsidP="006D655B">
      <w:pPr>
        <w:ind w:firstLine="360"/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 /home/student student</w:t>
      </w:r>
    </w:p>
    <w:p w:rsidR="006E6ABD" w:rsidRDefault="006E6ABD" w:rsidP="006D655B">
      <w:pPr>
        <w:ind w:firstLine="360"/>
      </w:pPr>
      <w:r>
        <w:rPr>
          <w:rFonts w:hint="eastAsia"/>
        </w:rPr>
        <w:t>操作实质，分别修改一下文件：</w:t>
      </w:r>
    </w:p>
    <w:p w:rsidR="006E6ABD" w:rsidRDefault="006E6ABD" w:rsidP="006E6ABD">
      <w:pPr>
        <w:pStyle w:val="ListParagraph"/>
        <w:numPr>
          <w:ilvl w:val="0"/>
          <w:numId w:val="44"/>
        </w:numPr>
      </w:pPr>
      <w:r>
        <w:lastRenderedPageBreak/>
        <w:t>/etc/</w:t>
      </w:r>
      <w:proofErr w:type="spellStart"/>
      <w:r>
        <w:t>passwd</w:t>
      </w:r>
      <w:proofErr w:type="spellEnd"/>
    </w:p>
    <w:p w:rsidR="006E6ABD" w:rsidRDefault="006E6ABD" w:rsidP="006E6ABD">
      <w:pPr>
        <w:pStyle w:val="ListParagraph"/>
        <w:numPr>
          <w:ilvl w:val="0"/>
          <w:numId w:val="44"/>
        </w:numPr>
      </w:pPr>
      <w:r>
        <w:t>/etc/shadow</w:t>
      </w:r>
    </w:p>
    <w:p w:rsidR="006E6ABD" w:rsidRDefault="006E6ABD" w:rsidP="006E6ABD">
      <w:pPr>
        <w:pStyle w:val="ListParagraph"/>
        <w:numPr>
          <w:ilvl w:val="0"/>
          <w:numId w:val="44"/>
        </w:numPr>
      </w:pPr>
      <w:r>
        <w:t>/etc/group</w:t>
      </w:r>
    </w:p>
    <w:p w:rsidR="006E6ABD" w:rsidRDefault="006E6ABD" w:rsidP="006E6ABD">
      <w:pPr>
        <w:pStyle w:val="ListParagraph"/>
        <w:numPr>
          <w:ilvl w:val="0"/>
          <w:numId w:val="44"/>
        </w:numPr>
      </w:pPr>
      <w:r>
        <w:t>/etc/</w:t>
      </w:r>
      <w:proofErr w:type="spellStart"/>
      <w:r>
        <w:t>gshadow</w:t>
      </w:r>
      <w:proofErr w:type="spellEnd"/>
    </w:p>
    <w:p w:rsidR="006E6ABD" w:rsidRDefault="006E6ABD" w:rsidP="006E6ABD">
      <w:pPr>
        <w:pStyle w:val="ListParagraph"/>
        <w:numPr>
          <w:ilvl w:val="0"/>
          <w:numId w:val="44"/>
        </w:numPr>
      </w:pPr>
      <w:r>
        <w:t>/</w:t>
      </w:r>
      <w:proofErr w:type="spellStart"/>
      <w:r>
        <w:t>var</w:t>
      </w:r>
      <w:proofErr w:type="spellEnd"/>
      <w:r>
        <w:t>/spool/mail/用户/</w:t>
      </w:r>
    </w:p>
    <w:p w:rsidR="006E6ABD" w:rsidRDefault="006E6ABD" w:rsidP="006E6ABD">
      <w:pPr>
        <w:pStyle w:val="ListParagraph"/>
        <w:numPr>
          <w:ilvl w:val="0"/>
          <w:numId w:val="44"/>
        </w:numPr>
      </w:pPr>
      <w:r>
        <w:t>/home/用户/</w:t>
      </w:r>
    </w:p>
    <w:p w:rsidR="006D655B" w:rsidRDefault="006D655B" w:rsidP="006D655B">
      <w:pPr>
        <w:pStyle w:val="Heading2"/>
      </w:pPr>
      <w:proofErr w:type="spellStart"/>
      <w:r w:rsidRPr="006D655B">
        <w:t>passwd</w:t>
      </w:r>
      <w:proofErr w:type="spellEnd"/>
      <w:r>
        <w:rPr>
          <w:rFonts w:hint="eastAsia"/>
        </w:rPr>
        <w:t>命令</w:t>
      </w:r>
    </w:p>
    <w:p w:rsidR="0068153C" w:rsidRDefault="006D655B" w:rsidP="00A92CBA">
      <w:pPr>
        <w:ind w:left="360"/>
      </w:pPr>
      <w:r>
        <w:rPr>
          <w:rFonts w:hint="eastAsia"/>
        </w:rPr>
        <w:t>命令格式：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选项  用户名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92CBA" w:rsidTr="00A92CBA">
        <w:tc>
          <w:tcPr>
            <w:tcW w:w="8388" w:type="dxa"/>
          </w:tcPr>
          <w:p w:rsidR="00A92CBA" w:rsidRDefault="00A92CBA" w:rsidP="00A92CBA">
            <w:r>
              <w:rPr>
                <w:rFonts w:hint="eastAsia"/>
              </w:rPr>
              <w:t>#锁定指定用户账号</w:t>
            </w:r>
          </w:p>
          <w:p w:rsidR="00A92CBA" w:rsidRDefault="00A92CBA" w:rsidP="00A92CBA">
            <w:proofErr w:type="spellStart"/>
            <w:r w:rsidRPr="006D655B">
              <w:t>passwd</w:t>
            </w:r>
            <w:proofErr w:type="spellEnd"/>
            <w:r w:rsidRPr="006D655B">
              <w:t xml:space="preserve"> -l username</w:t>
            </w:r>
            <w:r>
              <w:rPr>
                <w:rFonts w:hint="eastAsia"/>
              </w:rPr>
              <w:t xml:space="preserve">   </w:t>
            </w:r>
          </w:p>
          <w:p w:rsidR="00A92CBA" w:rsidRDefault="00A92CBA" w:rsidP="00A92CBA">
            <w:r>
              <w:rPr>
                <w:rFonts w:hint="eastAsia"/>
              </w:rPr>
              <w:t>#解除指定用户账号的锁定</w:t>
            </w:r>
          </w:p>
          <w:p w:rsidR="00A92CBA" w:rsidRDefault="00A92CBA" w:rsidP="00A92CBA">
            <w:proofErr w:type="spellStart"/>
            <w:r w:rsidRPr="006D655B">
              <w:t>passwd</w:t>
            </w:r>
            <w:proofErr w:type="spellEnd"/>
            <w:r w:rsidRPr="006D655B">
              <w:t xml:space="preserve"> -u username</w:t>
            </w:r>
            <w:r>
              <w:rPr>
                <w:rFonts w:hint="eastAsia"/>
              </w:rPr>
              <w:t xml:space="preserve">  </w:t>
            </w:r>
          </w:p>
          <w:p w:rsidR="00A92CBA" w:rsidRDefault="00A92CBA" w:rsidP="00A92CBA">
            <w:r>
              <w:rPr>
                <w:rFonts w:hint="eastAsia"/>
              </w:rPr>
              <w:t>删除用户密码，登录无需口令</w:t>
            </w:r>
          </w:p>
          <w:p w:rsidR="00A92CBA" w:rsidRDefault="00A92CBA" w:rsidP="00A92CBA">
            <w:proofErr w:type="spellStart"/>
            <w:r>
              <w:t>passwd</w:t>
            </w:r>
            <w:proofErr w:type="spellEnd"/>
            <w:r>
              <w:t xml:space="preserve"> -</w:t>
            </w:r>
            <w:r>
              <w:rPr>
                <w:rFonts w:hint="eastAsia"/>
              </w:rPr>
              <w:t>d</w:t>
            </w:r>
            <w:r w:rsidRPr="006D655B">
              <w:t xml:space="preserve"> username</w:t>
            </w:r>
            <w:r>
              <w:rPr>
                <w:rFonts w:hint="eastAsia"/>
              </w:rPr>
              <w:t xml:space="preserve">  </w:t>
            </w:r>
          </w:p>
          <w:p w:rsidR="00A92CBA" w:rsidRDefault="00A92CBA" w:rsidP="00A92CBA">
            <w:r>
              <w:rPr>
                <w:rFonts w:hint="eastAsia"/>
              </w:rPr>
              <w:t>#</w:t>
            </w:r>
            <w:r w:rsidRPr="00783BBE">
              <w:t>查看用户密码状态</w:t>
            </w:r>
          </w:p>
          <w:p w:rsidR="00A92CBA" w:rsidRDefault="00A92CBA" w:rsidP="00A92CBA">
            <w:proofErr w:type="spellStart"/>
            <w:r w:rsidRPr="00783BBE">
              <w:t>passwd</w:t>
            </w:r>
            <w:proofErr w:type="spellEnd"/>
            <w:r w:rsidRPr="00783BBE">
              <w:t xml:space="preserve"> -S </w:t>
            </w:r>
          </w:p>
          <w:p w:rsidR="00A92CBA" w:rsidRDefault="00A92CBA" w:rsidP="00A92CBA">
            <w:r>
              <w:rPr>
                <w:rFonts w:hint="eastAsia"/>
              </w:rPr>
              <w:t>#修改用户的密码</w:t>
            </w:r>
          </w:p>
          <w:p w:rsidR="00A92CBA" w:rsidRDefault="00A92CBA" w:rsidP="00A92CBA">
            <w:proofErr w:type="spellStart"/>
            <w:r>
              <w:rPr>
                <w:rFonts w:hint="eastAsia"/>
              </w:rPr>
              <w:t>passwd</w:t>
            </w:r>
            <w:proofErr w:type="spellEnd"/>
            <w:r>
              <w:rPr>
                <w:rFonts w:hint="eastAsia"/>
              </w:rPr>
              <w:t xml:space="preserve"> username  </w:t>
            </w:r>
          </w:p>
        </w:tc>
      </w:tr>
    </w:tbl>
    <w:p w:rsidR="00A92CBA" w:rsidRDefault="00A92CBA" w:rsidP="00A92CBA">
      <w:pPr>
        <w:ind w:left="360"/>
      </w:pPr>
    </w:p>
    <w:p w:rsidR="00B233AA" w:rsidRDefault="00B233AA" w:rsidP="00B233AA">
      <w:pPr>
        <w:pStyle w:val="Default"/>
      </w:pPr>
    </w:p>
    <w:p w:rsidR="00B233AA" w:rsidRDefault="00B233AA" w:rsidP="00B233AA">
      <w:pPr>
        <w:pStyle w:val="Heading2"/>
        <w:rPr>
          <w:rFonts w:ascii="宋体" w:eastAsia="宋体" w:cs="宋体"/>
        </w:rPr>
      </w:pPr>
      <w:proofErr w:type="spellStart"/>
      <w:r>
        <w:t>chage</w:t>
      </w:r>
      <w:proofErr w:type="spellEnd"/>
      <w:r>
        <w:rPr>
          <w:rFonts w:hint="eastAsia"/>
        </w:rPr>
        <w:t>命令</w:t>
      </w:r>
      <w:r>
        <w:rPr>
          <w:rFonts w:ascii="宋体" w:eastAsia="宋体" w:cs="宋体" w:hint="eastAsia"/>
        </w:rPr>
        <w:t>设定密码</w:t>
      </w:r>
    </w:p>
    <w:p w:rsidR="00B233AA" w:rsidRDefault="00B233AA" w:rsidP="00B233AA">
      <w:pPr>
        <w:ind w:firstLine="360"/>
      </w:pPr>
      <w:r>
        <w:t xml:space="preserve">-l </w:t>
      </w:r>
      <w:r>
        <w:rPr>
          <w:rFonts w:hint="eastAsia"/>
        </w:rPr>
        <w:t>查看用户密码设置</w:t>
      </w:r>
    </w:p>
    <w:p w:rsidR="00B233AA" w:rsidRDefault="00B233AA" w:rsidP="00B233AA">
      <w:pPr>
        <w:ind w:firstLine="360"/>
      </w:pPr>
      <w:r>
        <w:t xml:space="preserve">-m </w:t>
      </w:r>
      <w:r>
        <w:rPr>
          <w:rFonts w:hint="eastAsia"/>
        </w:rPr>
        <w:t>密码修改最小天数</w:t>
      </w:r>
    </w:p>
    <w:p w:rsidR="00B233AA" w:rsidRDefault="00B233AA" w:rsidP="00B233AA">
      <w:pPr>
        <w:ind w:firstLine="360"/>
      </w:pPr>
      <w:r>
        <w:t xml:space="preserve">-M </w:t>
      </w:r>
      <w:r>
        <w:rPr>
          <w:rFonts w:hint="eastAsia"/>
        </w:rPr>
        <w:t>密码修改最大天数</w:t>
      </w:r>
    </w:p>
    <w:p w:rsidR="00B233AA" w:rsidRDefault="00B233AA" w:rsidP="00B233AA">
      <w:pPr>
        <w:ind w:firstLine="360"/>
      </w:pPr>
      <w:r>
        <w:t xml:space="preserve">-d </w:t>
      </w:r>
      <w:r>
        <w:rPr>
          <w:rFonts w:hint="eastAsia"/>
        </w:rPr>
        <w:t>密码最后修改的日期</w:t>
      </w:r>
    </w:p>
    <w:p w:rsidR="00B233AA" w:rsidRDefault="00B233AA" w:rsidP="00B233AA">
      <w:pPr>
        <w:ind w:firstLine="360"/>
      </w:pPr>
      <w:r>
        <w:t xml:space="preserve">-I </w:t>
      </w:r>
      <w:r>
        <w:rPr>
          <w:rFonts w:hint="eastAsia"/>
        </w:rPr>
        <w:t>密码过期后，锁定账户的天数</w:t>
      </w:r>
    </w:p>
    <w:p w:rsidR="00B233AA" w:rsidRDefault="00B233AA" w:rsidP="00B233AA">
      <w:pPr>
        <w:ind w:left="360"/>
      </w:pPr>
      <w:r>
        <w:t xml:space="preserve">-E </w:t>
      </w:r>
      <w:r>
        <w:rPr>
          <w:rFonts w:hint="eastAsia"/>
        </w:rPr>
        <w:t>设置密码的过期日期，如果为</w:t>
      </w:r>
      <w:r>
        <w:t>0</w:t>
      </w:r>
      <w:r>
        <w:rPr>
          <w:rFonts w:hint="eastAsia"/>
        </w:rPr>
        <w:t>，代表密码立即过期；如果为</w:t>
      </w:r>
      <w:r>
        <w:t>-1</w:t>
      </w:r>
      <w:r>
        <w:rPr>
          <w:rFonts w:hint="eastAsia"/>
        </w:rPr>
        <w:t>，代表密码永不过期</w:t>
      </w:r>
    </w:p>
    <w:p w:rsidR="00B233AA" w:rsidRDefault="00B233AA" w:rsidP="00B233AA">
      <w:pPr>
        <w:ind w:firstLine="360"/>
      </w:pPr>
      <w:r>
        <w:t xml:space="preserve">-W </w:t>
      </w:r>
      <w:r>
        <w:rPr>
          <w:rFonts w:hint="eastAsia"/>
        </w:rPr>
        <w:t>设置密码过期前，开始警告的天数</w:t>
      </w:r>
    </w:p>
    <w:p w:rsidR="00B233AA" w:rsidRDefault="00B233AA" w:rsidP="00B233AA">
      <w:pPr>
        <w:ind w:firstLine="360"/>
      </w:pPr>
      <w:r>
        <w:rPr>
          <w:rFonts w:hint="eastAsia"/>
        </w:rPr>
        <w:lastRenderedPageBreak/>
        <w:t>例如：</w:t>
      </w:r>
      <w:proofErr w:type="spellStart"/>
      <w:r w:rsidRPr="00B233AA">
        <w:t>chage</w:t>
      </w:r>
      <w:proofErr w:type="spellEnd"/>
      <w:r w:rsidRPr="00B233AA">
        <w:t xml:space="preserve"> -d 7/6/15 </w:t>
      </w:r>
      <w:proofErr w:type="spellStart"/>
      <w:r w:rsidRPr="00B233AA">
        <w:t>kobe</w:t>
      </w:r>
      <w:proofErr w:type="spellEnd"/>
    </w:p>
    <w:p w:rsidR="00A92CBA" w:rsidRDefault="00A92CBA" w:rsidP="00B233AA">
      <w:pPr>
        <w:ind w:firstLine="360"/>
      </w:pPr>
      <w:r>
        <w:rPr>
          <w:noProof/>
        </w:rPr>
        <w:drawing>
          <wp:inline distT="0" distB="0" distL="0" distR="0">
            <wp:extent cx="4953000" cy="1200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D24" w:rsidRDefault="00A94D24" w:rsidP="00B233AA">
      <w:pPr>
        <w:ind w:firstLine="360"/>
      </w:pPr>
    </w:p>
    <w:p w:rsidR="00E16AD3" w:rsidRDefault="00E16AD3" w:rsidP="00E16AD3">
      <w:pPr>
        <w:pStyle w:val="Heading2"/>
      </w:pPr>
      <w:proofErr w:type="spellStart"/>
      <w:r>
        <w:rPr>
          <w:rFonts w:hint="eastAsia"/>
        </w:rPr>
        <w:t>u</w:t>
      </w:r>
      <w:r w:rsidRPr="00E16AD3">
        <w:t>sermod</w:t>
      </w:r>
      <w:proofErr w:type="spellEnd"/>
      <w:r>
        <w:rPr>
          <w:rFonts w:hint="eastAsia"/>
        </w:rPr>
        <w:t>命令</w:t>
      </w:r>
    </w:p>
    <w:p w:rsidR="00E16AD3" w:rsidRDefault="00E16AD3" w:rsidP="00E16AD3">
      <w:pPr>
        <w:ind w:left="360"/>
      </w:pPr>
      <w:r>
        <w:rPr>
          <w:rFonts w:hint="eastAsia"/>
        </w:rPr>
        <w:t>命令格式：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 选项 用户名</w:t>
      </w:r>
    </w:p>
    <w:p w:rsidR="004B0F7C" w:rsidRDefault="008561EE" w:rsidP="008561EE">
      <w:pPr>
        <w:ind w:left="360"/>
      </w:pPr>
      <w:r>
        <w:rPr>
          <w:rFonts w:hint="eastAsia"/>
        </w:rPr>
        <w:t>选项：</w:t>
      </w:r>
    </w:p>
    <w:p w:rsidR="004B0F7C" w:rsidRDefault="00E16AD3" w:rsidP="004B0F7C">
      <w:pPr>
        <w:pStyle w:val="ListParagraph"/>
        <w:numPr>
          <w:ilvl w:val="0"/>
          <w:numId w:val="46"/>
        </w:numPr>
      </w:pPr>
      <w:r>
        <w:rPr>
          <w:rFonts w:hint="eastAsia"/>
        </w:rPr>
        <w:t>选项和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一样的</w:t>
      </w:r>
      <w:r w:rsidR="008561EE">
        <w:rPr>
          <w:rFonts w:hint="eastAsia"/>
        </w:rPr>
        <w:t>，</w:t>
      </w:r>
    </w:p>
    <w:p w:rsidR="004B0F7C" w:rsidRDefault="00514E7F" w:rsidP="004B0F7C">
      <w:pPr>
        <w:pStyle w:val="ListParagraph"/>
        <w:numPr>
          <w:ilvl w:val="0"/>
          <w:numId w:val="46"/>
        </w:numPr>
      </w:pPr>
      <w:r>
        <w:rPr>
          <w:rFonts w:hint="eastAsia"/>
        </w:rPr>
        <w:t>-l：改变用户的登录名称</w:t>
      </w:r>
    </w:p>
    <w:p w:rsidR="00514E7F" w:rsidRDefault="00514E7F" w:rsidP="004B0F7C">
      <w:pPr>
        <w:pStyle w:val="ListParagraph"/>
        <w:numPr>
          <w:ilvl w:val="0"/>
          <w:numId w:val="46"/>
        </w:numPr>
      </w:pPr>
      <w:r>
        <w:rPr>
          <w:rFonts w:hint="eastAsia"/>
        </w:rPr>
        <w:t>-g：用户加入的组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B0F7C" w:rsidTr="004B0F7C">
        <w:tc>
          <w:tcPr>
            <w:tcW w:w="8388" w:type="dxa"/>
          </w:tcPr>
          <w:p w:rsidR="004B0F7C" w:rsidRPr="004B0F7C" w:rsidRDefault="004B0F7C" w:rsidP="004B0F7C">
            <w:pPr>
              <w:rPr>
                <w:rFonts w:ascii="宋体" w:eastAsia="宋体" w:cs="宋体"/>
              </w:rPr>
            </w:pPr>
            <w:r>
              <w:rPr>
                <w:rFonts w:hint="eastAsia"/>
              </w:rPr>
              <w:t>#</w:t>
            </w:r>
            <w:r>
              <w:rPr>
                <w:rFonts w:ascii="宋体" w:eastAsia="宋体" w:cs="宋体" w:hint="eastAsia"/>
              </w:rPr>
              <w:t>将用户</w:t>
            </w:r>
            <w:proofErr w:type="spellStart"/>
            <w:r>
              <w:rPr>
                <w:rFonts w:eastAsia="宋体"/>
              </w:rPr>
              <w:t>samlee</w:t>
            </w:r>
            <w:proofErr w:type="spellEnd"/>
            <w:r>
              <w:rPr>
                <w:rFonts w:ascii="宋体" w:eastAsia="宋体" w:cs="宋体" w:hint="eastAsia"/>
              </w:rPr>
              <w:t>添加到</w:t>
            </w:r>
            <w:proofErr w:type="spellStart"/>
            <w:r>
              <w:rPr>
                <w:rFonts w:eastAsia="宋体"/>
              </w:rPr>
              <w:t>softgroup</w:t>
            </w:r>
            <w:proofErr w:type="spellEnd"/>
            <w:r>
              <w:rPr>
                <w:rFonts w:ascii="宋体" w:eastAsia="宋体" w:cs="宋体" w:hint="eastAsia"/>
              </w:rPr>
              <w:t>用户组中</w:t>
            </w:r>
          </w:p>
          <w:p w:rsidR="004B0F7C" w:rsidRDefault="004B0F7C" w:rsidP="004B0F7C">
            <w:proofErr w:type="spellStart"/>
            <w:r>
              <w:t>usermod</w:t>
            </w:r>
            <w:proofErr w:type="spellEnd"/>
            <w:r>
              <w:t xml:space="preserve"> -G </w:t>
            </w:r>
            <w:proofErr w:type="spellStart"/>
            <w:r>
              <w:t>softgroup</w:t>
            </w:r>
            <w:proofErr w:type="spellEnd"/>
            <w:r>
              <w:t xml:space="preserve"> </w:t>
            </w:r>
            <w:proofErr w:type="spellStart"/>
            <w:r>
              <w:t>samlee</w:t>
            </w:r>
            <w:proofErr w:type="spellEnd"/>
          </w:p>
          <w:p w:rsidR="004B0F7C" w:rsidRPr="004B0F7C" w:rsidRDefault="004B0F7C" w:rsidP="004B0F7C">
            <w:pPr>
              <w:rPr>
                <w:rFonts w:eastAsia="宋体"/>
              </w:rPr>
            </w:pPr>
            <w:r>
              <w:rPr>
                <w:rFonts w:hint="eastAsia"/>
              </w:rPr>
              <w:t>#</w:t>
            </w:r>
            <w:r>
              <w:rPr>
                <w:rFonts w:ascii="宋体" w:eastAsia="宋体" w:cs="宋体" w:hint="eastAsia"/>
              </w:rPr>
              <w:t>将用户</w:t>
            </w:r>
            <w:r>
              <w:rPr>
                <w:rFonts w:eastAsia="宋体"/>
              </w:rPr>
              <w:t>liming</w:t>
            </w:r>
            <w:r>
              <w:rPr>
                <w:rFonts w:ascii="宋体" w:eastAsia="宋体" w:cs="宋体" w:hint="eastAsia"/>
              </w:rPr>
              <w:t>的登录名改为</w:t>
            </w:r>
            <w:proofErr w:type="spellStart"/>
            <w:r>
              <w:rPr>
                <w:rFonts w:eastAsia="宋体"/>
              </w:rPr>
              <w:t>samlee</w:t>
            </w:r>
            <w:proofErr w:type="spellEnd"/>
            <w:r>
              <w:rPr>
                <w:rFonts w:ascii="宋体" w:eastAsia="宋体" w:cs="宋体" w:hint="eastAsia"/>
              </w:rPr>
              <w:t>，加入到</w:t>
            </w:r>
            <w:proofErr w:type="spellStart"/>
            <w:r>
              <w:rPr>
                <w:rFonts w:eastAsia="宋体"/>
              </w:rPr>
              <w:t>lampbrother</w:t>
            </w:r>
            <w:proofErr w:type="spellEnd"/>
            <w:r>
              <w:rPr>
                <w:rFonts w:ascii="宋体" w:eastAsia="宋体" w:cs="宋体" w:hint="eastAsia"/>
              </w:rPr>
              <w:t>组中，用户目录改为</w:t>
            </w:r>
            <w:r w:rsidRPr="004B0F7C">
              <w:rPr>
                <w:rFonts w:hint="eastAsia"/>
              </w:rPr>
              <w:t>#</w:t>
            </w:r>
            <w:r w:rsidRPr="004B0F7C">
              <w:t>/home/</w:t>
            </w:r>
            <w:proofErr w:type="spellStart"/>
            <w:r w:rsidRPr="004B0F7C">
              <w:t>samlee</w:t>
            </w:r>
            <w:proofErr w:type="spellEnd"/>
          </w:p>
          <w:p w:rsidR="004B0F7C" w:rsidRDefault="004B0F7C" w:rsidP="004B0F7C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usermod</w:t>
            </w:r>
            <w:proofErr w:type="spellEnd"/>
            <w:r>
              <w:rPr>
                <w:rFonts w:eastAsia="宋体"/>
              </w:rPr>
              <w:t xml:space="preserve"> -l </w:t>
            </w:r>
            <w:proofErr w:type="spellStart"/>
            <w:r>
              <w:rPr>
                <w:rFonts w:eastAsia="宋体"/>
              </w:rPr>
              <w:t>samlee</w:t>
            </w:r>
            <w:proofErr w:type="spellEnd"/>
            <w:r>
              <w:rPr>
                <w:rFonts w:eastAsia="宋体"/>
              </w:rPr>
              <w:t xml:space="preserve"> -d /home/</w:t>
            </w:r>
            <w:proofErr w:type="spellStart"/>
            <w:r>
              <w:rPr>
                <w:rFonts w:eastAsia="宋体"/>
              </w:rPr>
              <w:t>samlee</w:t>
            </w:r>
            <w:proofErr w:type="spellEnd"/>
            <w:r>
              <w:rPr>
                <w:rFonts w:eastAsia="宋体"/>
              </w:rPr>
              <w:t xml:space="preserve"> -g </w:t>
            </w:r>
            <w:proofErr w:type="spellStart"/>
            <w:r>
              <w:rPr>
                <w:rFonts w:eastAsia="宋体"/>
              </w:rPr>
              <w:t>lampbrother</w:t>
            </w:r>
            <w:proofErr w:type="spellEnd"/>
            <w:r>
              <w:rPr>
                <w:rFonts w:eastAsia="宋体"/>
              </w:rPr>
              <w:t xml:space="preserve"> liming</w:t>
            </w:r>
          </w:p>
          <w:p w:rsidR="004B0F7C" w:rsidRDefault="004B0F7C" w:rsidP="004B0F7C">
            <w:pPr>
              <w:ind w:left="360"/>
            </w:pPr>
          </w:p>
        </w:tc>
      </w:tr>
    </w:tbl>
    <w:p w:rsidR="007C48F8" w:rsidRDefault="007C48F8" w:rsidP="00A94D24">
      <w:pPr>
        <w:rPr>
          <w:rFonts w:eastAsia="宋体"/>
        </w:rPr>
      </w:pPr>
    </w:p>
    <w:p w:rsidR="007C48F8" w:rsidRDefault="007C48F8" w:rsidP="007C48F8">
      <w:pPr>
        <w:pStyle w:val="Heading2"/>
      </w:pP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>命令</w:t>
      </w:r>
    </w:p>
    <w:p w:rsidR="007C48F8" w:rsidRDefault="00DA14D3" w:rsidP="007C48F8">
      <w:pPr>
        <w:ind w:firstLine="360"/>
        <w:rPr>
          <w:rFonts w:ascii="宋体" w:eastAsia="宋体" w:cs="宋体"/>
        </w:rPr>
      </w:pPr>
      <w:r>
        <w:rPr>
          <w:rFonts w:hint="eastAsia"/>
        </w:rPr>
        <w:t>命令格式</w:t>
      </w:r>
      <w:r w:rsidRPr="00DA14D3">
        <w:rPr>
          <w:rFonts w:hint="eastAsia"/>
        </w:rPr>
        <w:t>：</w:t>
      </w:r>
      <w:proofErr w:type="spellStart"/>
      <w:r w:rsidR="007C48F8" w:rsidRPr="00DA14D3">
        <w:t>userdel</w:t>
      </w:r>
      <w:proofErr w:type="spellEnd"/>
      <w:r w:rsidR="007C48F8" w:rsidRPr="00DA14D3">
        <w:t xml:space="preserve"> -r </w:t>
      </w:r>
      <w:r w:rsidR="007C48F8" w:rsidRPr="00DA14D3">
        <w:rPr>
          <w:rFonts w:hint="eastAsia"/>
        </w:rPr>
        <w:t>用户名</w:t>
      </w:r>
    </w:p>
    <w:p w:rsidR="007C48F8" w:rsidRDefault="007C48F8" w:rsidP="00DA14D3">
      <w:pPr>
        <w:ind w:firstLine="360"/>
      </w:pPr>
      <w:r>
        <w:t>-r</w:t>
      </w:r>
      <w:r>
        <w:rPr>
          <w:rFonts w:hint="eastAsia"/>
        </w:rPr>
        <w:t>：删除用户目录</w:t>
      </w:r>
    </w:p>
    <w:p w:rsidR="00DA14D3" w:rsidRDefault="00DA14D3" w:rsidP="00DA14D3">
      <w:pPr>
        <w:ind w:firstLine="360"/>
      </w:pPr>
    </w:p>
    <w:p w:rsidR="007C48F8" w:rsidRDefault="00D22FE9" w:rsidP="00D22FE9">
      <w:pPr>
        <w:pStyle w:val="Heading2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</w:t>
      </w:r>
    </w:p>
    <w:p w:rsidR="00D22FE9" w:rsidRDefault="00D22FE9" w:rsidP="00D22FE9">
      <w:pPr>
        <w:ind w:left="360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 w:rsidR="009A5E63">
        <w:t>–</w:t>
      </w:r>
      <w:r>
        <w:rPr>
          <w:rFonts w:hint="eastAsia"/>
        </w:rPr>
        <w:t xml:space="preserve"> </w:t>
      </w:r>
      <w:r w:rsidR="009A5E63">
        <w:rPr>
          <w:rFonts w:hint="eastAsia"/>
        </w:rPr>
        <w:t>用户名</w:t>
      </w:r>
      <w:r w:rsidR="00092275">
        <w:rPr>
          <w:rFonts w:hint="eastAsia"/>
        </w:rPr>
        <w:t xml:space="preserve">   </w:t>
      </w:r>
      <w:r w:rsidR="00092275">
        <w:rPr>
          <w:rFonts w:hint="eastAsia"/>
        </w:rPr>
        <w:tab/>
        <w:t>#</w:t>
      </w:r>
      <w:r w:rsidR="009A5E63">
        <w:rPr>
          <w:rFonts w:hint="eastAsia"/>
        </w:rPr>
        <w:t>切换到其他用户（当前目录为用户名主目录）</w:t>
      </w:r>
    </w:p>
    <w:p w:rsidR="00092275" w:rsidRDefault="00092275" w:rsidP="00092275">
      <w:pPr>
        <w:ind w:left="360"/>
      </w:pPr>
      <w:proofErr w:type="spellStart"/>
      <w:r>
        <w:t>su</w:t>
      </w:r>
      <w:proofErr w:type="spellEnd"/>
      <w:r>
        <w:t xml:space="preserve"> - root -c "</w:t>
      </w:r>
      <w:proofErr w:type="spellStart"/>
      <w:r>
        <w:t>ls</w:t>
      </w:r>
      <w:proofErr w:type="spellEnd"/>
      <w:r>
        <w:t xml:space="preserve"> -</w:t>
      </w:r>
      <w:proofErr w:type="spellStart"/>
      <w:r>
        <w:t>lih</w:t>
      </w:r>
      <w:proofErr w:type="spellEnd"/>
      <w:r>
        <w:t xml:space="preserve"> /root" </w:t>
      </w:r>
      <w:r>
        <w:rPr>
          <w:rFonts w:hint="eastAsia"/>
        </w:rPr>
        <w:t xml:space="preserve"> </w:t>
      </w:r>
      <w:r>
        <w:rPr>
          <w:rFonts w:hint="eastAsia"/>
        </w:rPr>
        <w:tab/>
        <w:t>#</w:t>
      </w:r>
      <w:r>
        <w:t>切换用户root执行一次命令</w:t>
      </w:r>
    </w:p>
    <w:p w:rsidR="00F85884" w:rsidRDefault="00F85884" w:rsidP="00F85884">
      <w:pPr>
        <w:pStyle w:val="Heading2"/>
      </w:pPr>
      <w:proofErr w:type="spellStart"/>
      <w:r>
        <w:lastRenderedPageBreak/>
        <w:t>pwck</w:t>
      </w:r>
      <w:proofErr w:type="spellEnd"/>
      <w:r>
        <w:rPr>
          <w:rFonts w:hint="eastAsia"/>
        </w:rPr>
        <w:t>命令</w:t>
      </w:r>
    </w:p>
    <w:p w:rsidR="00F85884" w:rsidRDefault="00F85884" w:rsidP="00F85884">
      <w:pPr>
        <w:ind w:left="360"/>
      </w:pPr>
      <w:r>
        <w:t xml:space="preserve">  </w:t>
      </w:r>
      <w:r w:rsidR="00DB5DFD">
        <w:rPr>
          <w:rFonts w:hint="eastAsia"/>
        </w:rPr>
        <w:tab/>
      </w:r>
      <w:r>
        <w:t>此命令检查 /etc/</w:t>
      </w:r>
      <w:proofErr w:type="spellStart"/>
      <w:r>
        <w:t>passwd</w:t>
      </w:r>
      <w:proofErr w:type="spellEnd"/>
      <w:r>
        <w:t xml:space="preserve"> 这个账号配置文件内的信息，与实际的主文件夹是否存在等信息，还可以比较 /etc/</w:t>
      </w:r>
      <w:proofErr w:type="spellStart"/>
      <w:r>
        <w:t>passwd</w:t>
      </w:r>
      <w:proofErr w:type="spellEnd"/>
      <w:r>
        <w:t xml:space="preserve"> /etc/shadow的信息是否一致等。一般来说，我们利用这个工具检查我们的输入是否正确。</w:t>
      </w:r>
    </w:p>
    <w:p w:rsidR="00CC11BB" w:rsidRDefault="00CC11BB" w:rsidP="00CC11BB">
      <w:pPr>
        <w:pStyle w:val="Heading2"/>
      </w:pPr>
      <w:proofErr w:type="spellStart"/>
      <w:r w:rsidRPr="00CC11BB">
        <w:t>vipw</w:t>
      </w:r>
      <w:proofErr w:type="spellEnd"/>
      <w:r w:rsidRPr="00CC11BB">
        <w:t xml:space="preserve"> </w:t>
      </w:r>
      <w:r>
        <w:rPr>
          <w:rFonts w:hint="eastAsia"/>
        </w:rPr>
        <w:t>命令</w:t>
      </w:r>
    </w:p>
    <w:p w:rsidR="00CC11BB" w:rsidRDefault="00CC11BB" w:rsidP="009440B3">
      <w:pPr>
        <w:ind w:firstLine="360"/>
      </w:pPr>
      <w:r w:rsidRPr="00CC11BB">
        <w:t>编辑/etc/</w:t>
      </w:r>
      <w:proofErr w:type="spellStart"/>
      <w:r w:rsidRPr="00CC11BB">
        <w:t>passwd</w:t>
      </w:r>
      <w:proofErr w:type="spellEnd"/>
      <w:r w:rsidRPr="00CC11BB">
        <w:t>文件</w:t>
      </w:r>
    </w:p>
    <w:p w:rsidR="009D7AA5" w:rsidRDefault="009D7AA5" w:rsidP="009D7AA5">
      <w:pPr>
        <w:pStyle w:val="Heading2"/>
      </w:pPr>
      <w:proofErr w:type="spellStart"/>
      <w:r>
        <w:t>pwconv</w:t>
      </w:r>
      <w:proofErr w:type="spellEnd"/>
      <w:r>
        <w:rPr>
          <w:rFonts w:hint="eastAsia"/>
        </w:rPr>
        <w:t>命令</w:t>
      </w:r>
    </w:p>
    <w:p w:rsidR="009D7AA5" w:rsidRDefault="009D7AA5" w:rsidP="009D7AA5">
      <w:pPr>
        <w:ind w:left="360" w:firstLine="420"/>
      </w:pPr>
      <w:r>
        <w:t>这个命令主要目的是将 /etc/</w:t>
      </w:r>
      <w:proofErr w:type="spellStart"/>
      <w:r>
        <w:t>passwd</w:t>
      </w:r>
      <w:proofErr w:type="spellEnd"/>
      <w:r>
        <w:t xml:space="preserve"> 内的账号与密码移动到 /etc/shadow 当中。使用这个命令以后：</w:t>
      </w:r>
    </w:p>
    <w:p w:rsidR="009D7AA5" w:rsidRDefault="009D7AA5" w:rsidP="003C1037">
      <w:pPr>
        <w:pStyle w:val="ListParagraph"/>
        <w:numPr>
          <w:ilvl w:val="0"/>
          <w:numId w:val="42"/>
        </w:numPr>
      </w:pPr>
      <w:r>
        <w:t>比较/etc/</w:t>
      </w:r>
      <w:proofErr w:type="spellStart"/>
      <w:r>
        <w:t>passwd</w:t>
      </w:r>
      <w:proofErr w:type="spellEnd"/>
      <w:r>
        <w:t xml:space="preserve"> 及 /etc/shadow,若/etc/</w:t>
      </w:r>
      <w:proofErr w:type="spellStart"/>
      <w:r>
        <w:t>passwd</w:t>
      </w:r>
      <w:proofErr w:type="spellEnd"/>
      <w:r>
        <w:t>内的账号并没有对应的 /etc/shadow 密码，则</w:t>
      </w:r>
      <w:proofErr w:type="spellStart"/>
      <w:r>
        <w:t>pwconv</w:t>
      </w:r>
      <w:proofErr w:type="spellEnd"/>
      <w:r>
        <w:t>会去/etc/</w:t>
      </w:r>
      <w:proofErr w:type="spellStart"/>
      <w:r>
        <w:t>login.defs</w:t>
      </w:r>
      <w:proofErr w:type="spellEnd"/>
      <w:r>
        <w:t>取用相关的密码数据，并新建该账号的/etc/shadow数据。</w:t>
      </w:r>
    </w:p>
    <w:p w:rsidR="009D7AA5" w:rsidRDefault="009D7AA5" w:rsidP="003C1037">
      <w:pPr>
        <w:pStyle w:val="ListParagraph"/>
        <w:numPr>
          <w:ilvl w:val="0"/>
          <w:numId w:val="42"/>
        </w:numPr>
      </w:pPr>
      <w:r>
        <w:t>若/etc/</w:t>
      </w:r>
      <w:proofErr w:type="spellStart"/>
      <w:r>
        <w:t>passwd</w:t>
      </w:r>
      <w:proofErr w:type="spellEnd"/>
      <w:r>
        <w:t>内存在加密数据时，则会将密码转移到/etc/shadow内，并将/etc/</w:t>
      </w:r>
      <w:proofErr w:type="spellStart"/>
      <w:r>
        <w:t>passwd</w:t>
      </w:r>
      <w:proofErr w:type="spellEnd"/>
      <w:r>
        <w:t>内的密码位置设为 x 。</w:t>
      </w:r>
    </w:p>
    <w:p w:rsidR="009D7AA5" w:rsidRDefault="009D7AA5" w:rsidP="003C1037">
      <w:pPr>
        <w:pStyle w:val="ListParagraph"/>
        <w:numPr>
          <w:ilvl w:val="0"/>
          <w:numId w:val="42"/>
        </w:numPr>
      </w:pPr>
      <w:r>
        <w:t>新建账号时一般不会有问题，但是手动新建账号时可能就会有问题，此时再用这个命令。</w:t>
      </w:r>
    </w:p>
    <w:p w:rsidR="00CA5919" w:rsidRDefault="00CA5919" w:rsidP="00BC6E3E">
      <w:pPr>
        <w:pStyle w:val="Heading2"/>
      </w:pPr>
      <w:proofErr w:type="spellStart"/>
      <w:r>
        <w:t>pwunconv</w:t>
      </w:r>
      <w:proofErr w:type="spellEnd"/>
      <w:r>
        <w:rPr>
          <w:rFonts w:hint="eastAsia"/>
        </w:rPr>
        <w:t>命令</w:t>
      </w:r>
    </w:p>
    <w:p w:rsidR="00BC6E3E" w:rsidRDefault="00CA5919" w:rsidP="00BC6E3E">
      <w:pPr>
        <w:ind w:left="360" w:firstLine="195"/>
      </w:pPr>
      <w:r>
        <w:t xml:space="preserve">  相对于</w:t>
      </w:r>
      <w:proofErr w:type="spellStart"/>
      <w:r>
        <w:t>pwconv,pwunconv</w:t>
      </w:r>
      <w:proofErr w:type="spellEnd"/>
      <w:r>
        <w:t>则是将/etc/shadow内的密码列数据写回 /etc/</w:t>
      </w:r>
      <w:proofErr w:type="spellStart"/>
      <w:r>
        <w:t>passwd</w:t>
      </w:r>
      <w:proofErr w:type="spellEnd"/>
      <w:r>
        <w:t>，并删除/etc/shadow.最好不要用这个命令，因为他会将/etc/shadow 文件删除，如果你不备份，后果很严重。</w:t>
      </w:r>
    </w:p>
    <w:p w:rsidR="009D7AA5" w:rsidRDefault="00BC6E3E" w:rsidP="007A0B30">
      <w:pPr>
        <w:pStyle w:val="Heading2"/>
      </w:pPr>
      <w:r w:rsidRPr="00BC6E3E">
        <w:t>who</w:t>
      </w:r>
      <w:r w:rsidRPr="00BC6E3E">
        <w:t>、</w:t>
      </w:r>
      <w:r w:rsidRPr="00BC6E3E">
        <w:t>w</w:t>
      </w:r>
      <w:r w:rsidRPr="00BC6E3E">
        <w:t>查看当前登录用户信息</w:t>
      </w:r>
    </w:p>
    <w:p w:rsidR="007A0B30" w:rsidRDefault="006F1B4C" w:rsidP="007A0B30">
      <w:pPr>
        <w:ind w:left="360"/>
      </w:pPr>
      <w:r>
        <w:rPr>
          <w:noProof/>
        </w:rPr>
        <w:drawing>
          <wp:inline distT="0" distB="0" distL="0" distR="0">
            <wp:extent cx="4762500" cy="1076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F86" w:rsidRDefault="00BD7F86" w:rsidP="009D7AA5"/>
    <w:p w:rsidR="007A0B30" w:rsidRDefault="007A0B30" w:rsidP="009D7AA5">
      <w:r>
        <w:rPr>
          <w:rFonts w:hint="eastAsia"/>
        </w:rPr>
        <w:tab/>
      </w:r>
    </w:p>
    <w:p w:rsidR="00C838D0" w:rsidRPr="00BC32B2" w:rsidRDefault="00F56B52" w:rsidP="00BC32B2">
      <w:pPr>
        <w:pStyle w:val="Heading1"/>
      </w:pPr>
      <w:r>
        <w:rPr>
          <w:rFonts w:hint="eastAsia"/>
        </w:rPr>
        <w:lastRenderedPageBreak/>
        <w:t>组管理命令</w:t>
      </w:r>
    </w:p>
    <w:p w:rsidR="00C838D0" w:rsidRPr="00C838D0" w:rsidRDefault="00C838D0" w:rsidP="00C838D0">
      <w:pPr>
        <w:pStyle w:val="Heading2"/>
        <w:numPr>
          <w:ilvl w:val="0"/>
          <w:numId w:val="36"/>
        </w:numPr>
      </w:pPr>
      <w:r w:rsidRPr="00C838D0">
        <w:rPr>
          <w:rFonts w:ascii="宋体" w:hAnsiTheme="minorHAnsi" w:cs="宋体" w:hint="eastAsia"/>
        </w:rPr>
        <w:t>添加用户组</w:t>
      </w:r>
      <w:proofErr w:type="spellStart"/>
      <w:r w:rsidRPr="00C838D0">
        <w:t>groupadd</w:t>
      </w:r>
      <w:proofErr w:type="spellEnd"/>
    </w:p>
    <w:p w:rsidR="00C838D0" w:rsidRPr="00C838D0" w:rsidRDefault="00C838D0" w:rsidP="00C838D0">
      <w:pPr>
        <w:ind w:firstLine="360"/>
      </w:pPr>
      <w:proofErr w:type="spellStart"/>
      <w:r w:rsidRPr="00C838D0">
        <w:t>groupadd</w:t>
      </w:r>
      <w:proofErr w:type="spellEnd"/>
      <w:r w:rsidRPr="00C838D0">
        <w:t xml:space="preserve"> -g 888 </w:t>
      </w:r>
      <w:proofErr w:type="spellStart"/>
      <w:r w:rsidRPr="00C838D0">
        <w:t>webadmin</w:t>
      </w:r>
      <w:proofErr w:type="spellEnd"/>
    </w:p>
    <w:p w:rsidR="00C838D0" w:rsidRPr="00C838D0" w:rsidRDefault="00C838D0" w:rsidP="00C838D0">
      <w:pPr>
        <w:ind w:firstLine="360"/>
      </w:pPr>
      <w:r w:rsidRPr="00C838D0">
        <w:rPr>
          <w:rFonts w:ascii="宋体" w:cs="宋体" w:hint="eastAsia"/>
        </w:rPr>
        <w:t>创建用户组</w:t>
      </w:r>
      <w:proofErr w:type="spellStart"/>
      <w:r w:rsidRPr="00C838D0">
        <w:t>webadmin</w:t>
      </w:r>
      <w:proofErr w:type="spellEnd"/>
      <w:r w:rsidRPr="00C838D0">
        <w:rPr>
          <w:rFonts w:ascii="宋体" w:cs="宋体" w:hint="eastAsia"/>
        </w:rPr>
        <w:t>，其</w:t>
      </w:r>
      <w:r w:rsidRPr="00C838D0">
        <w:t>GID</w:t>
      </w:r>
      <w:r w:rsidRPr="00C838D0">
        <w:rPr>
          <w:rFonts w:ascii="宋体" w:cs="宋体" w:hint="eastAsia"/>
        </w:rPr>
        <w:t>为</w:t>
      </w:r>
      <w:r w:rsidRPr="00C838D0">
        <w:t>888</w:t>
      </w:r>
    </w:p>
    <w:p w:rsidR="00C838D0" w:rsidRDefault="00C838D0" w:rsidP="00C838D0">
      <w:pPr>
        <w:pStyle w:val="Heading2"/>
      </w:pPr>
      <w:r w:rsidRPr="00C838D0">
        <w:rPr>
          <w:rFonts w:hint="eastAsia"/>
        </w:rPr>
        <w:t>删除用户组：</w:t>
      </w:r>
      <w:proofErr w:type="spellStart"/>
      <w:r w:rsidRPr="00C838D0">
        <w:t>groupdel</w:t>
      </w:r>
      <w:proofErr w:type="spellEnd"/>
      <w:r w:rsidRPr="00C838D0">
        <w:t xml:space="preserve"> </w:t>
      </w:r>
      <w:r w:rsidRPr="00C838D0">
        <w:rPr>
          <w:rFonts w:hint="eastAsia"/>
        </w:rPr>
        <w:t>组名</w:t>
      </w:r>
    </w:p>
    <w:p w:rsidR="00893D9A" w:rsidRPr="00893D9A" w:rsidRDefault="001B2FB5" w:rsidP="00893D9A">
      <w:pPr>
        <w:ind w:left="360"/>
      </w:pPr>
      <w:r w:rsidRPr="001B2FB5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893D9A" w:rsidRPr="00893D9A">
        <w:rPr>
          <w:rFonts w:hint="eastAsia"/>
        </w:rPr>
        <w:t>初始组对应有用户，不能</w:t>
      </w:r>
      <w:r>
        <w:rPr>
          <w:rFonts w:hint="eastAsia"/>
        </w:rPr>
        <w:t>直接</w:t>
      </w:r>
      <w:proofErr w:type="spellStart"/>
      <w:r w:rsidR="00893D9A" w:rsidRPr="00893D9A">
        <w:t>groupdel</w:t>
      </w:r>
      <w:proofErr w:type="spellEnd"/>
      <w:r w:rsidR="00893D9A" w:rsidRPr="00893D9A">
        <w:t>（要</w:t>
      </w:r>
      <w:r>
        <w:rPr>
          <w:rFonts w:hint="eastAsia"/>
        </w:rPr>
        <w:t>先</w:t>
      </w:r>
      <w:r w:rsidR="00893D9A" w:rsidRPr="00893D9A">
        <w:t>删除对应用户</w:t>
      </w:r>
      <w:r>
        <w:rPr>
          <w:rFonts w:hint="eastAsia"/>
        </w:rPr>
        <w:t>）</w:t>
      </w:r>
    </w:p>
    <w:p w:rsidR="00C838D0" w:rsidRPr="00C838D0" w:rsidRDefault="00C838D0" w:rsidP="00C838D0">
      <w:pPr>
        <w:pStyle w:val="Heading2"/>
      </w:pPr>
      <w:r w:rsidRPr="00C838D0">
        <w:rPr>
          <w:rFonts w:ascii="宋体" w:cs="宋体" w:hint="eastAsia"/>
        </w:rPr>
        <w:t>修改用户组信息</w:t>
      </w:r>
      <w:proofErr w:type="spellStart"/>
      <w:r w:rsidRPr="00C838D0">
        <w:t>groupmod</w:t>
      </w:r>
      <w:proofErr w:type="spellEnd"/>
    </w:p>
    <w:p w:rsidR="00C838D0" w:rsidRPr="00C838D0" w:rsidRDefault="00C838D0" w:rsidP="00C838D0">
      <w:pPr>
        <w:ind w:firstLine="360"/>
      </w:pPr>
      <w:proofErr w:type="spellStart"/>
      <w:r w:rsidRPr="00C838D0">
        <w:t>groupmod</w:t>
      </w:r>
      <w:proofErr w:type="spellEnd"/>
      <w:r w:rsidRPr="00C838D0">
        <w:t xml:space="preserve"> -n apache </w:t>
      </w:r>
      <w:proofErr w:type="spellStart"/>
      <w:r w:rsidRPr="00C838D0">
        <w:t>webadmin</w:t>
      </w:r>
      <w:proofErr w:type="spellEnd"/>
    </w:p>
    <w:p w:rsidR="00375902" w:rsidRDefault="00C838D0" w:rsidP="00C838D0">
      <w:pPr>
        <w:ind w:firstLine="360"/>
      </w:pPr>
      <w:r w:rsidRPr="00C838D0">
        <w:rPr>
          <w:rFonts w:ascii="宋体" w:cs="宋体" w:hint="eastAsia"/>
        </w:rPr>
        <w:t>修改</w:t>
      </w:r>
      <w:proofErr w:type="spellStart"/>
      <w:r w:rsidRPr="00C838D0">
        <w:t>webadmin</w:t>
      </w:r>
      <w:proofErr w:type="spellEnd"/>
      <w:r w:rsidRPr="00C838D0">
        <w:rPr>
          <w:rFonts w:ascii="宋体" w:cs="宋体" w:hint="eastAsia"/>
        </w:rPr>
        <w:t>组名为</w:t>
      </w:r>
      <w:r w:rsidRPr="00C838D0">
        <w:t>apache</w:t>
      </w:r>
    </w:p>
    <w:p w:rsidR="0022142B" w:rsidRDefault="0022142B" w:rsidP="0022142B">
      <w:pPr>
        <w:pStyle w:val="Default"/>
      </w:pPr>
    </w:p>
    <w:p w:rsidR="0022142B" w:rsidRDefault="000B62F0" w:rsidP="0022142B">
      <w:pPr>
        <w:pStyle w:val="Heading2"/>
      </w:pPr>
      <w:proofErr w:type="spellStart"/>
      <w:r>
        <w:rPr>
          <w:rFonts w:hint="eastAsia"/>
        </w:rPr>
        <w:t>g</w:t>
      </w:r>
      <w:r w:rsidR="0022142B">
        <w:t>passwd</w:t>
      </w:r>
      <w:proofErr w:type="spellEnd"/>
      <w:r w:rsidR="0022142B">
        <w:t xml:space="preserve"> </w:t>
      </w:r>
      <w:r w:rsidR="0022142B">
        <w:rPr>
          <w:rFonts w:hint="eastAsia"/>
        </w:rPr>
        <w:t>设置组密码及管理组内成员</w:t>
      </w:r>
    </w:p>
    <w:p w:rsidR="0022142B" w:rsidRDefault="0022142B" w:rsidP="0022142B">
      <w:pPr>
        <w:ind w:firstLine="360"/>
      </w:pPr>
      <w:r>
        <w:t xml:space="preserve">-a </w:t>
      </w:r>
      <w:r>
        <w:rPr>
          <w:rFonts w:hint="eastAsia"/>
        </w:rPr>
        <w:t>添加用户到用户组</w:t>
      </w:r>
    </w:p>
    <w:p w:rsidR="0022142B" w:rsidRDefault="0022142B" w:rsidP="0022142B">
      <w:pPr>
        <w:ind w:firstLine="360"/>
      </w:pPr>
      <w:r>
        <w:t xml:space="preserve">-d </w:t>
      </w:r>
      <w:r>
        <w:rPr>
          <w:rFonts w:hint="eastAsia"/>
        </w:rPr>
        <w:t>从用户组中删除用户</w:t>
      </w:r>
    </w:p>
    <w:p w:rsidR="0022142B" w:rsidRDefault="0022142B" w:rsidP="0022142B">
      <w:pPr>
        <w:ind w:firstLine="360"/>
      </w:pPr>
      <w:r>
        <w:t xml:space="preserve">-A </w:t>
      </w:r>
      <w:r>
        <w:rPr>
          <w:rFonts w:hint="eastAsia"/>
        </w:rPr>
        <w:t>设置用户组管理员</w:t>
      </w:r>
    </w:p>
    <w:p w:rsidR="0022142B" w:rsidRDefault="0022142B" w:rsidP="0022142B">
      <w:pPr>
        <w:ind w:firstLine="360"/>
      </w:pPr>
      <w:r>
        <w:t xml:space="preserve">-r </w:t>
      </w:r>
      <w:r>
        <w:rPr>
          <w:rFonts w:hint="eastAsia"/>
        </w:rPr>
        <w:t>删除用户组密码</w:t>
      </w:r>
    </w:p>
    <w:p w:rsidR="0022142B" w:rsidRDefault="0022142B" w:rsidP="0022142B">
      <w:pPr>
        <w:ind w:firstLine="360"/>
      </w:pPr>
      <w:r>
        <w:t xml:space="preserve">-R </w:t>
      </w:r>
      <w:r>
        <w:rPr>
          <w:rFonts w:hint="eastAsia"/>
        </w:rPr>
        <w:t>禁止用户切换为该组</w:t>
      </w:r>
    </w:p>
    <w:p w:rsidR="0022142B" w:rsidRDefault="0022142B" w:rsidP="0022142B">
      <w:pPr>
        <w:ind w:firstLine="360"/>
        <w:rPr>
          <w:rFonts w:hint="eastAsia"/>
        </w:rPr>
      </w:pPr>
      <w:r>
        <w:rPr>
          <w:rFonts w:hint="eastAsia"/>
        </w:rPr>
        <w:t>例如：</w:t>
      </w:r>
      <w:proofErr w:type="spellStart"/>
      <w:r w:rsidRPr="0022142B">
        <w:t>gpasswd</w:t>
      </w:r>
      <w:proofErr w:type="spellEnd"/>
      <w:r w:rsidRPr="0022142B">
        <w:t xml:space="preserve"> -a </w:t>
      </w:r>
      <w:proofErr w:type="spellStart"/>
      <w:r w:rsidRPr="0022142B">
        <w:t>mary</w:t>
      </w:r>
      <w:proofErr w:type="spellEnd"/>
      <w:r w:rsidRPr="0022142B">
        <w:t xml:space="preserve"> </w:t>
      </w:r>
      <w:proofErr w:type="spellStart"/>
      <w:r w:rsidRPr="0022142B">
        <w:t>softadm</w:t>
      </w:r>
      <w:proofErr w:type="spellEnd"/>
    </w:p>
    <w:p w:rsidR="00BD650E" w:rsidRDefault="00BD650E" w:rsidP="0022142B">
      <w:pPr>
        <w:ind w:firstLine="360"/>
        <w:rPr>
          <w:rFonts w:hint="eastAsia"/>
        </w:rPr>
      </w:pPr>
      <w:proofErr w:type="spellStart"/>
      <w:r>
        <w:rPr>
          <w:rFonts w:hint="eastAsia"/>
        </w:rPr>
        <w:t>gpasswd</w:t>
      </w:r>
      <w:proofErr w:type="spellEnd"/>
      <w:r>
        <w:rPr>
          <w:rFonts w:hint="eastAsia"/>
        </w:rPr>
        <w:t xml:space="preserve"> 组名  #设置组密码</w:t>
      </w:r>
    </w:p>
    <w:p w:rsidR="00BD650E" w:rsidRDefault="00BD650E" w:rsidP="0022142B">
      <w:pPr>
        <w:ind w:firstLine="360"/>
      </w:pPr>
    </w:p>
    <w:p w:rsidR="0047176D" w:rsidRDefault="0047176D" w:rsidP="0047176D">
      <w:pPr>
        <w:pStyle w:val="Heading2"/>
      </w:pPr>
      <w:proofErr w:type="spellStart"/>
      <w:r w:rsidRPr="0047176D">
        <w:t>grpconv</w:t>
      </w:r>
      <w:proofErr w:type="spellEnd"/>
      <w:r>
        <w:rPr>
          <w:rFonts w:hint="eastAsia"/>
        </w:rPr>
        <w:t>（作用同</w:t>
      </w:r>
      <w:proofErr w:type="spellStart"/>
      <w:r>
        <w:rPr>
          <w:rFonts w:hint="eastAsia"/>
        </w:rPr>
        <w:t>pwconv</w:t>
      </w:r>
      <w:proofErr w:type="spellEnd"/>
      <w:r>
        <w:t>）</w:t>
      </w:r>
    </w:p>
    <w:p w:rsidR="0047176D" w:rsidRDefault="0047176D" w:rsidP="0047176D">
      <w:pPr>
        <w:pStyle w:val="Heading2"/>
      </w:pPr>
      <w:proofErr w:type="spellStart"/>
      <w:r>
        <w:rPr>
          <w:rFonts w:hint="eastAsia"/>
        </w:rPr>
        <w:t>newgrp</w:t>
      </w:r>
      <w:proofErr w:type="spellEnd"/>
      <w:r>
        <w:rPr>
          <w:rFonts w:hint="eastAsia"/>
        </w:rPr>
        <w:t>命令</w:t>
      </w:r>
    </w:p>
    <w:p w:rsidR="0047176D" w:rsidRDefault="0047176D" w:rsidP="0047176D">
      <w:pPr>
        <w:ind w:left="360"/>
      </w:pPr>
      <w:r>
        <w:rPr>
          <w:rFonts w:hint="eastAsia"/>
        </w:rPr>
        <w:t>格式：</w:t>
      </w:r>
      <w:proofErr w:type="spellStart"/>
      <w:r>
        <w:rPr>
          <w:rFonts w:hint="eastAsia"/>
        </w:rPr>
        <w:t>newgrp</w:t>
      </w:r>
      <w:proofErr w:type="spellEnd"/>
      <w:r>
        <w:rPr>
          <w:rFonts w:hint="eastAsia"/>
        </w:rPr>
        <w:t xml:space="preserve"> 组名</w:t>
      </w:r>
    </w:p>
    <w:p w:rsidR="0047176D" w:rsidRDefault="0047176D" w:rsidP="0047176D">
      <w:pPr>
        <w:ind w:left="360"/>
      </w:pPr>
      <w:r w:rsidRPr="0047176D">
        <w:rPr>
          <w:rFonts w:hint="eastAsia"/>
        </w:rPr>
        <w:t>一个用户同时隶属于两个或两个以上分组，需要切换到其它用户组来执行一些操作，就用到了</w:t>
      </w:r>
      <w:proofErr w:type="spellStart"/>
      <w:r w:rsidRPr="0047176D">
        <w:t>newgrp</w:t>
      </w:r>
      <w:proofErr w:type="spellEnd"/>
      <w:r w:rsidRPr="0047176D">
        <w:t>命令切换当前登陆所在组</w:t>
      </w:r>
      <w:r>
        <w:rPr>
          <w:rFonts w:hint="eastAsia"/>
        </w:rPr>
        <w:t>。</w:t>
      </w:r>
    </w:p>
    <w:p w:rsidR="0047176D" w:rsidRPr="0047176D" w:rsidRDefault="0047176D" w:rsidP="0047176D">
      <w:pPr>
        <w:pStyle w:val="Heading2"/>
      </w:pPr>
      <w:r>
        <w:rPr>
          <w:rFonts w:hint="eastAsia"/>
        </w:rPr>
        <w:lastRenderedPageBreak/>
        <w:t>id</w:t>
      </w:r>
      <w:r>
        <w:rPr>
          <w:rFonts w:hint="eastAsia"/>
        </w:rPr>
        <w:t>命令</w:t>
      </w:r>
    </w:p>
    <w:p w:rsidR="0047176D" w:rsidRPr="0047176D" w:rsidRDefault="0047176D" w:rsidP="0047176D">
      <w:pPr>
        <w:ind w:firstLine="360"/>
      </w:pPr>
      <w:r w:rsidRPr="0047176D">
        <w:rPr>
          <w:rFonts w:hAnsiTheme="minorHAnsi" w:hint="eastAsia"/>
        </w:rPr>
        <w:t>查看用户</w:t>
      </w:r>
      <w:r w:rsidRPr="0047176D">
        <w:rPr>
          <w:rFonts w:ascii="Times New Roman" w:cs="Times New Roman"/>
        </w:rPr>
        <w:t>id</w:t>
      </w:r>
      <w:r w:rsidRPr="0047176D">
        <w:rPr>
          <w:rFonts w:hint="eastAsia"/>
        </w:rPr>
        <w:t>和组信息</w:t>
      </w:r>
    </w:p>
    <w:p w:rsidR="0047176D" w:rsidRDefault="0047176D" w:rsidP="0047176D">
      <w:pPr>
        <w:pStyle w:val="Heading2"/>
      </w:pPr>
      <w:r>
        <w:rPr>
          <w:rFonts w:hint="eastAsia"/>
        </w:rPr>
        <w:t>groups</w:t>
      </w:r>
      <w:r>
        <w:rPr>
          <w:rFonts w:hint="eastAsia"/>
        </w:rPr>
        <w:t>命令</w:t>
      </w:r>
    </w:p>
    <w:p w:rsidR="00F87305" w:rsidRDefault="00F87305" w:rsidP="00F87305">
      <w:pPr>
        <w:ind w:left="360"/>
      </w:pPr>
      <w:r>
        <w:rPr>
          <w:rFonts w:hint="eastAsia"/>
        </w:rPr>
        <w:t>命令格式：groups  用户</w:t>
      </w:r>
    </w:p>
    <w:p w:rsidR="00F87305" w:rsidRPr="00F87305" w:rsidRDefault="00F87305" w:rsidP="00F87305">
      <w:pPr>
        <w:ind w:left="360"/>
      </w:pPr>
      <w:r>
        <w:rPr>
          <w:rFonts w:hint="eastAsia"/>
        </w:rPr>
        <w:t>作用：查看用户所属组</w:t>
      </w:r>
    </w:p>
    <w:p w:rsidR="0047176D" w:rsidRDefault="0047176D" w:rsidP="0047176D">
      <w:pPr>
        <w:pStyle w:val="Heading2"/>
      </w:pPr>
      <w:proofErr w:type="spellStart"/>
      <w:r>
        <w:rPr>
          <w:rFonts w:hint="eastAsia"/>
        </w:rPr>
        <w:t>grpck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检测用户组配置文件</w:t>
      </w:r>
      <w:r>
        <w:rPr>
          <w:rFonts w:hint="eastAsia"/>
        </w:rPr>
        <w:t>)</w:t>
      </w:r>
    </w:p>
    <w:p w:rsidR="0047176D" w:rsidRPr="0047176D" w:rsidRDefault="0047176D" w:rsidP="0047176D">
      <w:pPr>
        <w:pStyle w:val="Heading2"/>
      </w:pPr>
      <w:proofErr w:type="spellStart"/>
      <w:r>
        <w:rPr>
          <w:rFonts w:hint="eastAsia"/>
        </w:rPr>
        <w:t>vigr</w:t>
      </w:r>
      <w:proofErr w:type="spellEnd"/>
      <w:r>
        <w:rPr>
          <w:rFonts w:hint="eastAsia"/>
        </w:rPr>
        <w:t>命令（编辑</w:t>
      </w:r>
      <w:r>
        <w:rPr>
          <w:rFonts w:hint="eastAsia"/>
        </w:rPr>
        <w:t>/etc/group</w:t>
      </w:r>
      <w:r>
        <w:t>）</w:t>
      </w:r>
    </w:p>
    <w:p w:rsidR="006B2B2F" w:rsidRPr="006B2B2F" w:rsidRDefault="006B2B2F" w:rsidP="006B2B2F">
      <w:pPr>
        <w:ind w:left="360"/>
      </w:pPr>
    </w:p>
    <w:p w:rsidR="00F56B52" w:rsidRDefault="00F56B52" w:rsidP="007229CE">
      <w:pPr>
        <w:pStyle w:val="Heading1"/>
      </w:pPr>
      <w:r>
        <w:rPr>
          <w:rFonts w:hint="eastAsia"/>
        </w:rPr>
        <w:t>用户授权</w:t>
      </w:r>
    </w:p>
    <w:p w:rsidR="00D32957" w:rsidRDefault="00D32957" w:rsidP="00EE7628">
      <w:pPr>
        <w:pStyle w:val="Heading2"/>
        <w:numPr>
          <w:ilvl w:val="0"/>
          <w:numId w:val="45"/>
        </w:numPr>
      </w:pPr>
      <w:r>
        <w:rPr>
          <w:rFonts w:hint="eastAsia"/>
        </w:rPr>
        <w:t>限制用户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E7628" w:rsidTr="00EE7628">
        <w:tc>
          <w:tcPr>
            <w:tcW w:w="8388" w:type="dxa"/>
          </w:tcPr>
          <w:p w:rsidR="008B2AF3" w:rsidRDefault="008B2AF3" w:rsidP="00EE7628">
            <w:r>
              <w:rPr>
                <w:rFonts w:hint="eastAsia"/>
              </w:rPr>
              <w:t>#</w:t>
            </w:r>
            <w:proofErr w:type="spellStart"/>
            <w:r w:rsidRPr="00E825C9">
              <w:t>su</w:t>
            </w:r>
            <w:proofErr w:type="spellEnd"/>
            <w:r w:rsidRPr="00E825C9">
              <w:rPr>
                <w:rFonts w:hint="eastAsia"/>
              </w:rPr>
              <w:t>(4755)</w:t>
            </w:r>
            <w:r>
              <w:rPr>
                <w:rFonts w:hint="eastAsia"/>
              </w:rPr>
              <w:t>为</w:t>
            </w:r>
            <w:r w:rsidRPr="00E825C9">
              <w:t>root</w:t>
            </w:r>
          </w:p>
          <w:p w:rsidR="00EE7628" w:rsidRDefault="00EE7628" w:rsidP="00EE7628">
            <w:proofErr w:type="spellStart"/>
            <w:r>
              <w:t>groupadd</w:t>
            </w:r>
            <w:proofErr w:type="spellEnd"/>
            <w:r>
              <w:t xml:space="preserve"> </w:t>
            </w:r>
            <w:proofErr w:type="spellStart"/>
            <w:r>
              <w:t>sugroup</w:t>
            </w:r>
            <w:proofErr w:type="spellEnd"/>
          </w:p>
          <w:p w:rsidR="00EE7628" w:rsidRDefault="00EE7628" w:rsidP="00EE7628">
            <w:proofErr w:type="spellStart"/>
            <w:r>
              <w:t>chmod</w:t>
            </w:r>
            <w:proofErr w:type="spellEnd"/>
            <w:r>
              <w:t xml:space="preserve"> 4750 /bin/</w:t>
            </w:r>
            <w:proofErr w:type="spellStart"/>
            <w:r>
              <w:t>su</w:t>
            </w:r>
            <w:proofErr w:type="spellEnd"/>
          </w:p>
          <w:p w:rsidR="00EE7628" w:rsidRDefault="00EE7628" w:rsidP="00EE7628">
            <w:proofErr w:type="spellStart"/>
            <w:r>
              <w:t>chgrp</w:t>
            </w:r>
            <w:proofErr w:type="spellEnd"/>
            <w:r>
              <w:t xml:space="preserve"> </w:t>
            </w:r>
            <w:proofErr w:type="spellStart"/>
            <w:r>
              <w:t>sugroup</w:t>
            </w:r>
            <w:proofErr w:type="spellEnd"/>
            <w:r>
              <w:t xml:space="preserve"> /bin/</w:t>
            </w:r>
            <w:proofErr w:type="spellStart"/>
            <w:r>
              <w:t>su</w:t>
            </w:r>
            <w:proofErr w:type="spellEnd"/>
          </w:p>
          <w:p w:rsidR="00EE7628" w:rsidRDefault="00EE7628" w:rsidP="00EE7628">
            <w:proofErr w:type="spellStart"/>
            <w:r>
              <w:t>ls</w:t>
            </w:r>
            <w:proofErr w:type="spellEnd"/>
            <w:r>
              <w:t xml:space="preserve"> -l /bin/</w:t>
            </w:r>
            <w:proofErr w:type="spellStart"/>
            <w:r>
              <w:t>su</w:t>
            </w:r>
            <w:proofErr w:type="spellEnd"/>
          </w:p>
          <w:p w:rsidR="00EE7628" w:rsidRDefault="00EE7628" w:rsidP="00EE7628">
            <w:r>
              <w:rPr>
                <w:rFonts w:hint="eastAsia"/>
              </w:rPr>
              <w:t>#</w:t>
            </w:r>
            <w:r>
              <w:t>-r-</w:t>
            </w:r>
            <w:proofErr w:type="spellStart"/>
            <w:r>
              <w:t>sr</w:t>
            </w:r>
            <w:proofErr w:type="spellEnd"/>
            <w:r>
              <w:t xml:space="preserve">-x--- 1 root </w:t>
            </w:r>
            <w:proofErr w:type="spellStart"/>
            <w:r>
              <w:t>sugroup</w:t>
            </w:r>
            <w:proofErr w:type="spellEnd"/>
            <w:r>
              <w:t xml:space="preserve"> 18360 Jan 15 2010 /bin/</w:t>
            </w:r>
            <w:proofErr w:type="spellStart"/>
            <w:r>
              <w:t>su</w:t>
            </w:r>
            <w:proofErr w:type="spellEnd"/>
          </w:p>
        </w:tc>
      </w:tr>
    </w:tbl>
    <w:p w:rsidR="00D32957" w:rsidRDefault="00D32957" w:rsidP="008B2AF3">
      <w:pPr>
        <w:pStyle w:val="Heading2"/>
      </w:pPr>
      <w:r>
        <w:rPr>
          <w:rFonts w:hint="eastAsia"/>
        </w:rPr>
        <w:t>用</w:t>
      </w:r>
      <w:proofErr w:type="spellStart"/>
      <w:r>
        <w:t>sudo</w:t>
      </w:r>
      <w:proofErr w:type="spellEnd"/>
      <w:r>
        <w:rPr>
          <w:rFonts w:hint="eastAsia"/>
        </w:rPr>
        <w:t>代替</w:t>
      </w:r>
      <w:proofErr w:type="spellStart"/>
      <w:r>
        <w:t>su</w:t>
      </w:r>
      <w:proofErr w:type="spellEnd"/>
    </w:p>
    <w:p w:rsidR="008B2AF3" w:rsidRPr="008B2AF3" w:rsidRDefault="008B2AF3" w:rsidP="008B2AF3">
      <w:pPr>
        <w:ind w:left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root需要使用者知道root的密码，这样很不安全。故使用</w:t>
      </w:r>
      <w:proofErr w:type="spellStart"/>
      <w:r>
        <w:rPr>
          <w:rFonts w:hint="eastAsia"/>
        </w:rPr>
        <w:t>sudo</w:t>
      </w:r>
      <w:proofErr w:type="spellEnd"/>
    </w:p>
    <w:p w:rsidR="008D3E85" w:rsidRDefault="000B19E7" w:rsidP="008A1594">
      <w:pPr>
        <w:pStyle w:val="Heading3"/>
        <w:numPr>
          <w:ilvl w:val="0"/>
          <w:numId w:val="39"/>
        </w:numPr>
      </w:pPr>
      <w:proofErr w:type="spellStart"/>
      <w:r>
        <w:t>S</w:t>
      </w:r>
      <w:r w:rsidR="008D3E85">
        <w:rPr>
          <w:rFonts w:hint="eastAsia"/>
        </w:rPr>
        <w:t>udo</w:t>
      </w:r>
      <w:proofErr w:type="spellEnd"/>
      <w:r>
        <w:rPr>
          <w:rFonts w:hint="eastAsia"/>
        </w:rPr>
        <w:t>介绍</w:t>
      </w:r>
    </w:p>
    <w:p w:rsidR="000B19E7" w:rsidRDefault="000B19E7" w:rsidP="004B5B4D">
      <w:pPr>
        <w:ind w:left="360" w:firstLine="360"/>
        <w:rPr>
          <w:rFonts w:ascii="Verdana" w:hAnsi="Verdana"/>
        </w:rPr>
      </w:pPr>
      <w:proofErr w:type="spellStart"/>
      <w:r>
        <w:rPr>
          <w:rFonts w:ascii="Verdana" w:hAnsi="Verdana"/>
        </w:rPr>
        <w:t>sudo</w:t>
      </w:r>
      <w:proofErr w:type="spellEnd"/>
      <w:r>
        <w:rPr>
          <w:rFonts w:hint="eastAsia"/>
        </w:rPr>
        <w:t>是</w:t>
      </w:r>
      <w:proofErr w:type="spellStart"/>
      <w:r>
        <w:rPr>
          <w:rFonts w:ascii="Verdana" w:hAnsi="Verdana" w:cs="Verdana"/>
        </w:rPr>
        <w:t>linux</w:t>
      </w:r>
      <w:proofErr w:type="spellEnd"/>
      <w:r>
        <w:rPr>
          <w:rFonts w:hint="eastAsia"/>
        </w:rPr>
        <w:t>下常用的允许普通用户使用超级用户权限的工具，允许系统管理员让普通用户执行一些或者全部的</w:t>
      </w:r>
      <w:r>
        <w:rPr>
          <w:rFonts w:ascii="Verdana" w:hAnsi="Verdana" w:cs="Verdana"/>
        </w:rPr>
        <w:t>root</w:t>
      </w:r>
      <w:r>
        <w:rPr>
          <w:rFonts w:hint="eastAsia"/>
        </w:rPr>
        <w:t>命令，如</w:t>
      </w:r>
      <w:r>
        <w:rPr>
          <w:rFonts w:ascii="Verdana" w:hAnsi="Verdana" w:cs="Verdana"/>
        </w:rPr>
        <w:t>halt</w:t>
      </w:r>
      <w:r>
        <w:rPr>
          <w:rFonts w:hint="eastAsia"/>
        </w:rPr>
        <w:t>，</w:t>
      </w:r>
      <w:r>
        <w:rPr>
          <w:rFonts w:ascii="Verdana" w:hAnsi="Verdana" w:cs="Verdana"/>
        </w:rPr>
        <w:t>reboot</w:t>
      </w:r>
      <w:r>
        <w:rPr>
          <w:rFonts w:hint="eastAsia"/>
        </w:rPr>
        <w:t>，</w:t>
      </w:r>
      <w:proofErr w:type="spellStart"/>
      <w:r>
        <w:rPr>
          <w:rFonts w:ascii="Verdana" w:hAnsi="Verdana" w:cs="Verdana"/>
        </w:rPr>
        <w:t>su</w:t>
      </w:r>
      <w:proofErr w:type="spellEnd"/>
      <w:r>
        <w:rPr>
          <w:rFonts w:hint="eastAsia"/>
        </w:rPr>
        <w:t>等等。这样不仅减少了</w:t>
      </w:r>
      <w:r>
        <w:rPr>
          <w:rFonts w:ascii="Verdana" w:hAnsi="Verdana" w:cs="Verdana"/>
        </w:rPr>
        <w:t>root</w:t>
      </w:r>
      <w:r>
        <w:rPr>
          <w:rFonts w:hint="eastAsia"/>
        </w:rPr>
        <w:t>用户的登陆</w:t>
      </w:r>
      <w:r>
        <w:rPr>
          <w:rFonts w:ascii="Verdana" w:hAnsi="Verdana" w:cs="Verdana"/>
        </w:rPr>
        <w:t xml:space="preserve"> </w:t>
      </w:r>
      <w:r>
        <w:rPr>
          <w:rFonts w:hint="eastAsia"/>
        </w:rPr>
        <w:t>和管理时间，同样也提高了安全性。</w:t>
      </w:r>
      <w:proofErr w:type="spellStart"/>
      <w:r>
        <w:rPr>
          <w:rFonts w:ascii="Verdana" w:hAnsi="Verdana" w:cs="Verdana"/>
        </w:rPr>
        <w:t>Sudo</w:t>
      </w:r>
      <w:proofErr w:type="spellEnd"/>
      <w:r>
        <w:rPr>
          <w:rFonts w:hint="eastAsia"/>
        </w:rPr>
        <w:t>不是对</w:t>
      </w:r>
      <w:r>
        <w:rPr>
          <w:rFonts w:ascii="Verdana" w:hAnsi="Verdana" w:cs="Verdana"/>
        </w:rPr>
        <w:t>shell</w:t>
      </w:r>
      <w:r>
        <w:rPr>
          <w:rFonts w:hint="eastAsia"/>
        </w:rPr>
        <w:t>的一个代替，它是面向每个命令的。它的特性主要有这样几点：</w:t>
      </w:r>
    </w:p>
    <w:p w:rsidR="000B19E7" w:rsidRPr="000F4AEF" w:rsidRDefault="000B19E7" w:rsidP="000F4AEF">
      <w:pPr>
        <w:pStyle w:val="ListParagraph"/>
        <w:numPr>
          <w:ilvl w:val="0"/>
          <w:numId w:val="18"/>
        </w:numPr>
        <w:rPr>
          <w:rFonts w:ascii="Verdana" w:hAnsi="Verdana"/>
        </w:rPr>
      </w:pPr>
      <w:proofErr w:type="spellStart"/>
      <w:r w:rsidRPr="000F4AEF">
        <w:rPr>
          <w:rFonts w:ascii="Verdana" w:hAnsi="Verdana" w:cs="Verdana"/>
        </w:rPr>
        <w:t>sudo</w:t>
      </w:r>
      <w:proofErr w:type="spellEnd"/>
      <w:r>
        <w:rPr>
          <w:rFonts w:hint="eastAsia"/>
        </w:rPr>
        <w:t>能够限制用户只在某台主机上运行某些命令。</w:t>
      </w:r>
    </w:p>
    <w:p w:rsidR="000B19E7" w:rsidRPr="000F4AEF" w:rsidRDefault="000B19E7" w:rsidP="000F4AEF">
      <w:pPr>
        <w:pStyle w:val="ListParagraph"/>
        <w:numPr>
          <w:ilvl w:val="0"/>
          <w:numId w:val="18"/>
        </w:numPr>
        <w:rPr>
          <w:rFonts w:ascii="Verdana" w:hAnsi="Verdana"/>
        </w:rPr>
      </w:pPr>
      <w:proofErr w:type="spellStart"/>
      <w:r w:rsidRPr="000F4AEF">
        <w:rPr>
          <w:rFonts w:ascii="Verdana" w:hAnsi="Verdana" w:cs="Verdana"/>
        </w:rPr>
        <w:t>sudo</w:t>
      </w:r>
      <w:proofErr w:type="spellEnd"/>
      <w:r>
        <w:rPr>
          <w:rFonts w:hint="eastAsia"/>
        </w:rPr>
        <w:t>提供了丰富的日志，详细地记录了每个用户干了什么。它能够将日志传到中心主机或者日志服务器。</w:t>
      </w:r>
    </w:p>
    <w:p w:rsidR="000B19E7" w:rsidRPr="000F4AEF" w:rsidRDefault="000B19E7" w:rsidP="000F4AEF">
      <w:pPr>
        <w:pStyle w:val="ListParagraph"/>
        <w:numPr>
          <w:ilvl w:val="0"/>
          <w:numId w:val="18"/>
        </w:numPr>
        <w:rPr>
          <w:rFonts w:ascii="Verdana" w:hAnsi="Verdana"/>
        </w:rPr>
      </w:pPr>
      <w:proofErr w:type="spellStart"/>
      <w:r w:rsidRPr="000F4AEF">
        <w:rPr>
          <w:rFonts w:ascii="Verdana" w:hAnsi="Verdana" w:cs="Verdana"/>
        </w:rPr>
        <w:lastRenderedPageBreak/>
        <w:t>sudo</w:t>
      </w:r>
      <w:proofErr w:type="spellEnd"/>
      <w:r>
        <w:rPr>
          <w:rFonts w:hint="eastAsia"/>
        </w:rPr>
        <w:t>使用时间戳文件来执行类似的</w:t>
      </w:r>
      <w:r w:rsidRPr="000F4AEF">
        <w:rPr>
          <w:rFonts w:ascii="Verdana" w:hAnsi="Verdana" w:cs="Verdana"/>
        </w:rPr>
        <w:t>“</w:t>
      </w:r>
      <w:r>
        <w:rPr>
          <w:rFonts w:hint="eastAsia"/>
        </w:rPr>
        <w:t>检票</w:t>
      </w:r>
      <w:r w:rsidRPr="000F4AEF">
        <w:rPr>
          <w:rFonts w:ascii="Verdana" w:hAnsi="Verdana" w:cs="Verdana"/>
        </w:rPr>
        <w:t>”</w:t>
      </w:r>
      <w:r>
        <w:rPr>
          <w:rFonts w:hint="eastAsia"/>
        </w:rPr>
        <w:t>系统。当用户调用</w:t>
      </w:r>
      <w:proofErr w:type="spellStart"/>
      <w:r w:rsidRPr="000F4AEF">
        <w:rPr>
          <w:rFonts w:ascii="Verdana" w:hAnsi="Verdana" w:cs="Verdana"/>
        </w:rPr>
        <w:t>sudo</w:t>
      </w:r>
      <w:proofErr w:type="spellEnd"/>
      <w:r>
        <w:rPr>
          <w:rFonts w:hint="eastAsia"/>
        </w:rPr>
        <w:t>并且输入它的密码时，用户获得了一张存活期为</w:t>
      </w:r>
      <w:r w:rsidRPr="000F4AEF">
        <w:rPr>
          <w:rFonts w:ascii="Verdana" w:hAnsi="Verdana" w:cs="Verdana"/>
        </w:rPr>
        <w:t>5</w:t>
      </w:r>
      <w:r>
        <w:rPr>
          <w:rFonts w:hint="eastAsia"/>
        </w:rPr>
        <w:t>分钟的票（这个值可以在编译的时候改变）。</w:t>
      </w:r>
    </w:p>
    <w:p w:rsidR="000B19E7" w:rsidRPr="004B5B4D" w:rsidRDefault="000B19E7" w:rsidP="000F4AEF">
      <w:pPr>
        <w:pStyle w:val="ListParagraph"/>
        <w:numPr>
          <w:ilvl w:val="0"/>
          <w:numId w:val="18"/>
        </w:numPr>
        <w:rPr>
          <w:rFonts w:ascii="Verdana" w:hAnsi="Verdana"/>
        </w:rPr>
      </w:pPr>
      <w:proofErr w:type="spellStart"/>
      <w:r w:rsidRPr="000F4AEF">
        <w:rPr>
          <w:rFonts w:ascii="Verdana" w:hAnsi="Verdana" w:cs="Verdana"/>
        </w:rPr>
        <w:t>sudo</w:t>
      </w:r>
      <w:proofErr w:type="spellEnd"/>
      <w:r>
        <w:rPr>
          <w:rFonts w:hint="eastAsia"/>
        </w:rPr>
        <w:t>的配置文件是</w:t>
      </w:r>
      <w:proofErr w:type="spellStart"/>
      <w:r w:rsidRPr="000F4AEF">
        <w:rPr>
          <w:rFonts w:ascii="Verdana" w:hAnsi="Verdana" w:cs="Verdana"/>
        </w:rPr>
        <w:t>sudoers</w:t>
      </w:r>
      <w:proofErr w:type="spellEnd"/>
      <w:r>
        <w:rPr>
          <w:rFonts w:hint="eastAsia"/>
        </w:rPr>
        <w:t>文件，它允许系统管理员集中的管理用户的使用权限和使用的主机。它所存放的位置默认是在</w:t>
      </w:r>
      <w:r w:rsidRPr="000F4AEF">
        <w:rPr>
          <w:rFonts w:ascii="Verdana" w:hAnsi="Verdana" w:cs="Verdana"/>
        </w:rPr>
        <w:t>/etc/</w:t>
      </w:r>
      <w:proofErr w:type="spellStart"/>
      <w:r w:rsidRPr="000F4AEF">
        <w:rPr>
          <w:rFonts w:ascii="Verdana" w:hAnsi="Verdana" w:cs="Verdana"/>
        </w:rPr>
        <w:t>sudoers</w:t>
      </w:r>
      <w:proofErr w:type="spellEnd"/>
      <w:r>
        <w:rPr>
          <w:rFonts w:hint="eastAsia"/>
        </w:rPr>
        <w:t>，属性必须为</w:t>
      </w:r>
      <w:r w:rsidRPr="000F4AEF">
        <w:rPr>
          <w:rFonts w:ascii="Verdana" w:hAnsi="Verdana" w:cs="Verdana"/>
        </w:rPr>
        <w:t>0411</w:t>
      </w:r>
      <w:r>
        <w:rPr>
          <w:rFonts w:hint="eastAsia"/>
        </w:rPr>
        <w:t>。</w:t>
      </w:r>
    </w:p>
    <w:p w:rsidR="004B5B4D" w:rsidRPr="00197A9A" w:rsidRDefault="004B5B4D" w:rsidP="00197A9A">
      <w:pPr>
        <w:ind w:left="360"/>
      </w:pPr>
      <w:r w:rsidRPr="004B5B4D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Pr="004B5B4D">
        <w:t>root</w:t>
      </w:r>
      <w:r w:rsidRPr="004B5B4D">
        <w:rPr>
          <w:rFonts w:hint="eastAsia"/>
        </w:rPr>
        <w:t>把本来只能超级用户执行的命令赋予给普通用户执行，</w:t>
      </w:r>
      <w:proofErr w:type="spellStart"/>
      <w:r w:rsidRPr="004B5B4D">
        <w:t>sudo</w:t>
      </w:r>
      <w:proofErr w:type="spellEnd"/>
      <w:r w:rsidRPr="004B5B4D">
        <w:rPr>
          <w:rFonts w:hint="eastAsia"/>
        </w:rPr>
        <w:t>操作的对象是系统命令。</w:t>
      </w:r>
    </w:p>
    <w:p w:rsidR="008D3E85" w:rsidRDefault="008D3E85" w:rsidP="008D3E85">
      <w:pPr>
        <w:pStyle w:val="Heading3"/>
      </w:pPr>
      <w:r>
        <w:rPr>
          <w:rFonts w:hint="eastAsia"/>
        </w:rPr>
        <w:t>常用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命令的使用方法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22F1B" w:rsidTr="00222F1B">
        <w:tc>
          <w:tcPr>
            <w:tcW w:w="8388" w:type="dxa"/>
          </w:tcPr>
          <w:p w:rsidR="00222F1B" w:rsidRDefault="00222F1B" w:rsidP="00222F1B">
            <w:pPr>
              <w:rPr>
                <w:rFonts w:ascii="宋体" w:eastAsia="宋体" w:hAnsi="宋体" w:cs="宋体"/>
              </w:rPr>
            </w:pPr>
            <w:proofErr w:type="spellStart"/>
            <w:r w:rsidRPr="008D3E85">
              <w:t>sudo</w:t>
            </w:r>
            <w:proofErr w:type="spellEnd"/>
            <w:r w:rsidRPr="008D3E85">
              <w:t xml:space="preserve"> -V </w:t>
            </w:r>
            <w:r>
              <w:rPr>
                <w:rFonts w:hint="eastAsia"/>
              </w:rPr>
              <w:t>：</w:t>
            </w:r>
            <w:r w:rsidRPr="008D3E85">
              <w:rPr>
                <w:rFonts w:hint="eastAsia"/>
              </w:rPr>
              <w:t>显示版本编号</w:t>
            </w:r>
            <w:r w:rsidRPr="008D3E85">
              <w:br/>
            </w:r>
            <w:proofErr w:type="spellStart"/>
            <w:r w:rsidRPr="008D3E85">
              <w:t>sudo</w:t>
            </w:r>
            <w:proofErr w:type="spellEnd"/>
            <w:r w:rsidRPr="008D3E85">
              <w:t xml:space="preserve"> -h </w:t>
            </w:r>
            <w:r>
              <w:rPr>
                <w:rFonts w:hint="eastAsia"/>
              </w:rPr>
              <w:t>：</w:t>
            </w:r>
            <w:r w:rsidRPr="008D3E85">
              <w:rPr>
                <w:rFonts w:hint="eastAsia"/>
              </w:rPr>
              <w:t>会显示版本编号及指令的使用方式说明</w:t>
            </w:r>
            <w:r w:rsidRPr="008D3E85">
              <w:br/>
            </w:r>
            <w:proofErr w:type="spellStart"/>
            <w:r w:rsidRPr="008D3E85">
              <w:t>sudo</w:t>
            </w:r>
            <w:proofErr w:type="spellEnd"/>
            <w:r w:rsidRPr="008D3E85">
              <w:t xml:space="preserve"> -l </w:t>
            </w:r>
            <w:r>
              <w:rPr>
                <w:rFonts w:hint="eastAsia"/>
              </w:rPr>
              <w:t>：</w:t>
            </w:r>
            <w:r w:rsidRPr="008D3E85">
              <w:rPr>
                <w:rFonts w:hint="eastAsia"/>
              </w:rPr>
              <w:t>显示出自己（执行</w:t>
            </w:r>
            <w:r w:rsidRPr="008D3E85">
              <w:t xml:space="preserve"> </w:t>
            </w:r>
            <w:proofErr w:type="spellStart"/>
            <w:r w:rsidRPr="008D3E85">
              <w:t>sudo</w:t>
            </w:r>
            <w:proofErr w:type="spellEnd"/>
            <w:r w:rsidRPr="008D3E85">
              <w:t xml:space="preserve"> 的使用者）的权限</w:t>
            </w:r>
            <w:r w:rsidRPr="008D3E85">
              <w:br/>
            </w:r>
            <w:proofErr w:type="spellStart"/>
            <w:r w:rsidRPr="008D3E85">
              <w:t>sudo</w:t>
            </w:r>
            <w:proofErr w:type="spellEnd"/>
            <w:r w:rsidRPr="008D3E85">
              <w:t xml:space="preserve"> -v </w:t>
            </w:r>
            <w:r>
              <w:rPr>
                <w:rFonts w:hint="eastAsia"/>
              </w:rPr>
              <w:t>：</w:t>
            </w:r>
            <w:r w:rsidRPr="008D3E85">
              <w:rPr>
                <w:rFonts w:hint="eastAsia"/>
              </w:rPr>
              <w:t>因为</w:t>
            </w:r>
            <w:r w:rsidRPr="008D3E85">
              <w:t xml:space="preserve"> </w:t>
            </w:r>
            <w:proofErr w:type="spellStart"/>
            <w:r w:rsidRPr="008D3E85">
              <w:t>sudo</w:t>
            </w:r>
            <w:proofErr w:type="spellEnd"/>
            <w:r w:rsidRPr="008D3E85">
              <w:t xml:space="preserve"> 在第一次执行时或是在 N 分钟内没有执行</w:t>
            </w:r>
            <w:r>
              <w:t>会问密码</w:t>
            </w:r>
            <w:r w:rsidRPr="008D3E85">
              <w:t xml:space="preserve"> </w:t>
            </w:r>
            <w:r w:rsidRPr="008D3E85">
              <w:br/>
            </w:r>
            <w:proofErr w:type="spellStart"/>
            <w:r w:rsidRPr="008D3E85">
              <w:t>sudo</w:t>
            </w:r>
            <w:proofErr w:type="spellEnd"/>
            <w:r w:rsidRPr="008D3E85">
              <w:t xml:space="preserve"> -k </w:t>
            </w:r>
            <w:r>
              <w:rPr>
                <w:rFonts w:hint="eastAsia"/>
              </w:rPr>
              <w:t>：</w:t>
            </w:r>
            <w:r w:rsidRPr="006960A0">
              <w:rPr>
                <w:rFonts w:hint="eastAsia"/>
              </w:rPr>
              <w:t>将会强迫使用者在下一次执行</w:t>
            </w:r>
            <w:r w:rsidRPr="006960A0">
              <w:t xml:space="preserve"> </w:t>
            </w:r>
            <w:proofErr w:type="spellStart"/>
            <w:r w:rsidRPr="006960A0">
              <w:t>sudo</w:t>
            </w:r>
            <w:proofErr w:type="spellEnd"/>
            <w:r w:rsidRPr="006960A0">
              <w:t xml:space="preserve"> 时问密码</w:t>
            </w:r>
            <w:r w:rsidRPr="008D3E85">
              <w:br/>
            </w:r>
            <w:proofErr w:type="spellStart"/>
            <w:r w:rsidRPr="008D3E85">
              <w:t>sudo</w:t>
            </w:r>
            <w:proofErr w:type="spellEnd"/>
            <w:r w:rsidRPr="008D3E85">
              <w:t xml:space="preserve"> -s </w:t>
            </w:r>
            <w:r>
              <w:rPr>
                <w:rFonts w:hint="eastAsia"/>
              </w:rPr>
              <w:t>：</w:t>
            </w:r>
            <w:r w:rsidRPr="006960A0">
              <w:t>执行环境变数中的 SHELL 所指定的 shell</w:t>
            </w:r>
            <w:r w:rsidRPr="008D3E85">
              <w:br/>
            </w:r>
            <w:proofErr w:type="spellStart"/>
            <w:r w:rsidRPr="008D3E85">
              <w:t>sudo</w:t>
            </w:r>
            <w:proofErr w:type="spellEnd"/>
            <w:r w:rsidRPr="008D3E85">
              <w:t xml:space="preserve"> -H </w:t>
            </w:r>
            <w:r>
              <w:rPr>
                <w:rFonts w:hint="eastAsia"/>
              </w:rPr>
              <w:t>：</w:t>
            </w:r>
            <w:r w:rsidRPr="00147797">
              <w:rPr>
                <w:rFonts w:hint="eastAsia"/>
              </w:rPr>
              <w:t>将环境变数中的</w:t>
            </w:r>
            <w:r w:rsidRPr="00147797">
              <w:t xml:space="preserve"> HOME （家目录）指定为要变更身份的使用者家目录（如不加 -u 参数就是系统管理者 root ）</w:t>
            </w:r>
            <w:r w:rsidRPr="008D3E85">
              <w:rPr>
                <w:rFonts w:ascii="宋体" w:eastAsia="宋体" w:hAnsi="宋体" w:cs="宋体" w:hint="eastAsia"/>
              </w:rPr>
              <w:t xml:space="preserve">　　</w:t>
            </w:r>
          </w:p>
          <w:p w:rsidR="00222F1B" w:rsidRPr="008D3E85" w:rsidRDefault="00222F1B" w:rsidP="00222F1B">
            <w:proofErr w:type="spellStart"/>
            <w:r w:rsidRPr="008D3E85">
              <w:t>sudo</w:t>
            </w:r>
            <w:proofErr w:type="spellEnd"/>
            <w:r w:rsidRPr="008D3E85">
              <w:t xml:space="preserve"> command </w:t>
            </w:r>
            <w:r>
              <w:rPr>
                <w:rFonts w:hint="eastAsia"/>
              </w:rPr>
              <w:t>：要以系统管理者身份（</w:t>
            </w:r>
            <w:r w:rsidRPr="00147797">
              <w:rPr>
                <w:rFonts w:hint="eastAsia"/>
              </w:rPr>
              <w:t>以</w:t>
            </w:r>
            <w:r w:rsidRPr="00147797">
              <w:t>-u 更改为其他人）执行的指令</w:t>
            </w:r>
          </w:p>
          <w:p w:rsidR="00222F1B" w:rsidRDefault="00222F1B" w:rsidP="00222F1B"/>
        </w:tc>
      </w:tr>
    </w:tbl>
    <w:p w:rsidR="00222F1B" w:rsidRPr="00222F1B" w:rsidRDefault="00222F1B" w:rsidP="00222F1B"/>
    <w:p w:rsidR="008D3E85" w:rsidRPr="008D3E85" w:rsidRDefault="00B200AC" w:rsidP="00E12426">
      <w:pPr>
        <w:pStyle w:val="Heading3"/>
      </w:pPr>
      <w:proofErr w:type="spellStart"/>
      <w:r>
        <w:rPr>
          <w:rFonts w:hint="eastAsia"/>
        </w:rPr>
        <w:t>sudo</w:t>
      </w:r>
      <w:proofErr w:type="spellEnd"/>
      <w:r w:rsidRPr="00E12426">
        <w:rPr>
          <w:rFonts w:hint="eastAsia"/>
        </w:rPr>
        <w:t>配置文件的配置</w:t>
      </w:r>
    </w:p>
    <w:p w:rsidR="008D3E85" w:rsidRDefault="008D3E85" w:rsidP="0077303D">
      <w:pPr>
        <w:ind w:left="360"/>
      </w:pPr>
      <w:r w:rsidRPr="008D3E85">
        <w:rPr>
          <w:rFonts w:hint="eastAsia"/>
        </w:rPr>
        <w:t>配置文件：</w:t>
      </w:r>
      <w:r w:rsidRPr="0077303D">
        <w:t>/etc/</w:t>
      </w:r>
      <w:proofErr w:type="spellStart"/>
      <w:r w:rsidRPr="0077303D">
        <w:t>sudoers</w:t>
      </w:r>
      <w:proofErr w:type="spellEnd"/>
      <w:r w:rsidRPr="008D3E85">
        <w:rPr>
          <w:rFonts w:hint="eastAsia"/>
        </w:rPr>
        <w:t>，编辑配置文件命令</w:t>
      </w:r>
      <w:proofErr w:type="spellStart"/>
      <w:r w:rsidRPr="0077303D">
        <w:t>visudo</w:t>
      </w:r>
      <w:proofErr w:type="spellEnd"/>
      <w:r w:rsidRPr="008D3E85">
        <w:rPr>
          <w:rFonts w:hint="eastAsia"/>
        </w:rPr>
        <w:t>，普通用户使用命令</w:t>
      </w:r>
      <w:proofErr w:type="spellStart"/>
      <w:r w:rsidRPr="0077303D">
        <w:t>sudo</w:t>
      </w:r>
      <w:proofErr w:type="spellEnd"/>
      <w:r w:rsidRPr="008D3E85">
        <w:rPr>
          <w:rFonts w:hint="eastAsia"/>
        </w:rPr>
        <w:t>。格式：用户名（组名）</w:t>
      </w:r>
      <w:r w:rsidRPr="008D3E85">
        <w:t xml:space="preserve"> </w:t>
      </w:r>
      <w:r w:rsidRPr="008D3E85">
        <w:rPr>
          <w:rFonts w:hint="eastAsia"/>
        </w:rPr>
        <w:t>主机地址</w:t>
      </w:r>
      <w:r w:rsidRPr="008D3E85">
        <w:t>=</w:t>
      </w:r>
      <w:r w:rsidR="0029599E">
        <w:rPr>
          <w:rFonts w:hint="eastAsia"/>
        </w:rPr>
        <w:t>(指定用户)</w:t>
      </w:r>
      <w:r w:rsidR="00222F1B">
        <w:rPr>
          <w:rFonts w:hint="eastAsia"/>
        </w:rPr>
        <w:t xml:space="preserve"> </w:t>
      </w:r>
      <w:r w:rsidR="004F3D6A">
        <w:rPr>
          <w:rFonts w:hint="eastAsia"/>
        </w:rPr>
        <w:t>[NOPASSWD:]命令(ALL)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7303D" w:rsidTr="0077303D">
        <w:tc>
          <w:tcPr>
            <w:tcW w:w="8388" w:type="dxa"/>
          </w:tcPr>
          <w:p w:rsidR="006417B4" w:rsidRDefault="006417B4" w:rsidP="008D3E85">
            <w:r>
              <w:rPr>
                <w:rFonts w:hint="eastAsia"/>
              </w:rPr>
              <w:t>#允许john用户从任何地方登陆后执行任何人的任何命令</w:t>
            </w:r>
          </w:p>
          <w:p w:rsidR="0077303D" w:rsidRDefault="0077303D" w:rsidP="008D3E85">
            <w:r>
              <w:t>J</w:t>
            </w:r>
            <w:r>
              <w:rPr>
                <w:rFonts w:hint="eastAsia"/>
              </w:rPr>
              <w:t>ohn ALL=(ALL)  NOPASSWD:ALL</w:t>
            </w:r>
          </w:p>
          <w:p w:rsidR="006417B4" w:rsidRDefault="006417B4" w:rsidP="008D3E85">
            <w:r>
              <w:rPr>
                <w:rFonts w:hint="eastAsia"/>
              </w:rPr>
              <w:t>#允许用户组john</w:t>
            </w:r>
          </w:p>
          <w:p w:rsidR="0077303D" w:rsidRDefault="0077303D" w:rsidP="008D3E85">
            <w:r>
              <w:rPr>
                <w:rFonts w:hint="eastAsia"/>
              </w:rPr>
              <w:t>%john ALL=(ALL) NOPASSWD:/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/shutdown,/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/bin/reboot</w:t>
            </w:r>
          </w:p>
        </w:tc>
      </w:tr>
    </w:tbl>
    <w:p w:rsidR="00BD35AA" w:rsidRDefault="00BD35AA" w:rsidP="008D3E85">
      <w:pPr>
        <w:ind w:firstLine="360"/>
      </w:pPr>
    </w:p>
    <w:p w:rsidR="003B0866" w:rsidRDefault="00222F1B" w:rsidP="00A52A4B">
      <w:pPr>
        <w:ind w:left="360"/>
      </w:pPr>
      <w:r w:rsidRPr="00222F1B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746FD8">
        <w:rPr>
          <w:rFonts w:hint="eastAsia"/>
        </w:rPr>
        <w:t>用户命令必须使用绝对路径。配置的含义指定主机的指定用户具有访问指定命令的权限。</w:t>
      </w:r>
    </w:p>
    <w:p w:rsidR="00D15BE7" w:rsidRDefault="00D15BE7" w:rsidP="00D15BE7">
      <w:pPr>
        <w:pStyle w:val="Heading1"/>
      </w:pPr>
      <w:r>
        <w:rPr>
          <w:rFonts w:hint="eastAsia"/>
        </w:rPr>
        <w:lastRenderedPageBreak/>
        <w:t>常见应用</w:t>
      </w:r>
    </w:p>
    <w:p w:rsidR="00A52A4B" w:rsidRPr="00940130" w:rsidRDefault="00A52A4B" w:rsidP="00940130">
      <w:pPr>
        <w:pStyle w:val="Heading2"/>
        <w:numPr>
          <w:ilvl w:val="0"/>
          <w:numId w:val="47"/>
        </w:numPr>
        <w:rPr>
          <w:rFonts w:ascii="宋体" w:cs="宋体"/>
        </w:rPr>
      </w:pPr>
      <w:r w:rsidRPr="00940130">
        <w:rPr>
          <w:rFonts w:ascii="宋体" w:hAnsiTheme="minorHAnsi" w:cs="宋体" w:hint="eastAsia"/>
        </w:rPr>
        <w:t>授权用户</w:t>
      </w:r>
      <w:r w:rsidRPr="00BD7F86">
        <w:t>jack</w:t>
      </w:r>
      <w:r w:rsidRPr="00940130">
        <w:rPr>
          <w:rFonts w:ascii="宋体" w:cs="宋体" w:hint="eastAsia"/>
        </w:rPr>
        <w:t>和</w:t>
      </w:r>
      <w:proofErr w:type="spellStart"/>
      <w:r w:rsidRPr="00BD7F86">
        <w:t>mary</w:t>
      </w:r>
      <w:proofErr w:type="spellEnd"/>
      <w:r w:rsidRPr="00940130">
        <w:rPr>
          <w:rFonts w:ascii="宋体" w:cs="宋体" w:hint="eastAsia"/>
        </w:rPr>
        <w:t>对目录</w:t>
      </w:r>
      <w:r w:rsidRPr="00BD7F86">
        <w:t>/software</w:t>
      </w:r>
      <w:r w:rsidRPr="00940130">
        <w:rPr>
          <w:rFonts w:ascii="宋体" w:cs="宋体" w:hint="eastAsia"/>
        </w:rPr>
        <w:t>有写权限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40130" w:rsidTr="00940130">
        <w:tc>
          <w:tcPr>
            <w:tcW w:w="8388" w:type="dxa"/>
          </w:tcPr>
          <w:p w:rsidR="00940130" w:rsidRPr="00BD7F86" w:rsidRDefault="00940130" w:rsidP="00940130">
            <w:proofErr w:type="spellStart"/>
            <w:r w:rsidRPr="00BD7F86">
              <w:t>groupadd</w:t>
            </w:r>
            <w:proofErr w:type="spellEnd"/>
            <w:r w:rsidRPr="00BD7F86">
              <w:t xml:space="preserve"> </w:t>
            </w:r>
            <w:proofErr w:type="spellStart"/>
            <w:r w:rsidRPr="00BD7F86">
              <w:t>softadm</w:t>
            </w:r>
            <w:proofErr w:type="spellEnd"/>
          </w:p>
          <w:p w:rsidR="00940130" w:rsidRDefault="00940130" w:rsidP="00940130">
            <w:proofErr w:type="spellStart"/>
            <w:r w:rsidRPr="00BD7F86">
              <w:t>usermod</w:t>
            </w:r>
            <w:proofErr w:type="spellEnd"/>
            <w:r w:rsidRPr="00BD7F86">
              <w:t xml:space="preserve"> -G </w:t>
            </w:r>
            <w:proofErr w:type="spellStart"/>
            <w:r w:rsidRPr="00BD7F86">
              <w:t>softadm</w:t>
            </w:r>
            <w:proofErr w:type="spellEnd"/>
            <w:r w:rsidRPr="00BD7F86">
              <w:t xml:space="preserve"> jack</w:t>
            </w:r>
          </w:p>
          <w:p w:rsidR="00940130" w:rsidRPr="00BD7F86" w:rsidRDefault="00940130" w:rsidP="00940130">
            <w:proofErr w:type="spellStart"/>
            <w:r w:rsidRPr="00BD7F86">
              <w:t>gpasswd</w:t>
            </w:r>
            <w:proofErr w:type="spellEnd"/>
            <w:r w:rsidRPr="00BD7F86">
              <w:t xml:space="preserve"> -a </w:t>
            </w:r>
            <w:proofErr w:type="spellStart"/>
            <w:r w:rsidRPr="00BD7F86">
              <w:t>mary</w:t>
            </w:r>
            <w:proofErr w:type="spellEnd"/>
            <w:r w:rsidRPr="00BD7F86">
              <w:t xml:space="preserve"> </w:t>
            </w:r>
            <w:proofErr w:type="spellStart"/>
            <w:r w:rsidRPr="00BD7F86">
              <w:t>softadm</w:t>
            </w:r>
            <w:proofErr w:type="spellEnd"/>
          </w:p>
          <w:p w:rsidR="00940130" w:rsidRPr="00BD7F86" w:rsidRDefault="00940130" w:rsidP="00940130">
            <w:proofErr w:type="spellStart"/>
            <w:r w:rsidRPr="00BD7F86">
              <w:t>chgrp</w:t>
            </w:r>
            <w:proofErr w:type="spellEnd"/>
            <w:r w:rsidRPr="00BD7F86">
              <w:t xml:space="preserve"> </w:t>
            </w:r>
            <w:proofErr w:type="spellStart"/>
            <w:r w:rsidRPr="00BD7F86">
              <w:t>softadm</w:t>
            </w:r>
            <w:proofErr w:type="spellEnd"/>
            <w:r w:rsidRPr="00BD7F86">
              <w:t xml:space="preserve"> /software</w:t>
            </w:r>
          </w:p>
          <w:p w:rsidR="00940130" w:rsidRDefault="00940130" w:rsidP="00940130">
            <w:proofErr w:type="spellStart"/>
            <w:r w:rsidRPr="00BD7F86">
              <w:t>chmod</w:t>
            </w:r>
            <w:proofErr w:type="spellEnd"/>
            <w:r w:rsidRPr="00BD7F86">
              <w:t xml:space="preserve"> </w:t>
            </w:r>
            <w:proofErr w:type="spellStart"/>
            <w:r w:rsidRPr="00BD7F86">
              <w:t>g+w</w:t>
            </w:r>
            <w:proofErr w:type="spellEnd"/>
            <w:r w:rsidRPr="00BD7F86">
              <w:t xml:space="preserve"> /software</w:t>
            </w:r>
          </w:p>
        </w:tc>
      </w:tr>
    </w:tbl>
    <w:p w:rsidR="00940130" w:rsidRPr="009D7AA5" w:rsidRDefault="00940130" w:rsidP="00940130"/>
    <w:p w:rsidR="00A52A4B" w:rsidRPr="006D1CF1" w:rsidRDefault="00A52A4B" w:rsidP="00940130">
      <w:pPr>
        <w:pStyle w:val="Heading2"/>
      </w:pPr>
      <w:r>
        <w:rPr>
          <w:rFonts w:hint="eastAsia"/>
        </w:rPr>
        <w:t>手动添加一个用户</w:t>
      </w:r>
    </w:p>
    <w:p w:rsidR="00A52A4B" w:rsidRDefault="00A52A4B" w:rsidP="006D1CF1">
      <w:pPr>
        <w:ind w:left="360"/>
      </w:pPr>
      <w:r>
        <w:rPr>
          <w:rFonts w:ascii="宋体" w:hAnsiTheme="minorHAnsi" w:cs="宋体" w:hint="eastAsia"/>
        </w:rPr>
        <w:t>第一步：修改</w:t>
      </w:r>
      <w:r w:rsidRPr="00857992">
        <w:t>/etc/</w:t>
      </w:r>
      <w:proofErr w:type="spellStart"/>
      <w:r w:rsidRPr="00857992">
        <w:t>passwd</w:t>
      </w:r>
      <w:proofErr w:type="spellEnd"/>
      <w:r>
        <w:rPr>
          <w:rFonts w:hint="eastAsia"/>
        </w:rPr>
        <w:t>，添加用户记录（不能有重复的UID）例如：</w:t>
      </w:r>
      <w:r w:rsidRPr="007F3022">
        <w:t>user2:x:1004:1004::/home/user2:/bin/bash</w:t>
      </w:r>
      <w:r>
        <w:rPr>
          <w:rFonts w:hint="eastAsia"/>
        </w:rPr>
        <w:t>。然后执行</w:t>
      </w:r>
      <w:proofErr w:type="spellStart"/>
      <w:r>
        <w:rPr>
          <w:rFonts w:hint="eastAsia"/>
        </w:rPr>
        <w:t>pwconv</w:t>
      </w:r>
      <w:proofErr w:type="spellEnd"/>
      <w:r>
        <w:rPr>
          <w:rFonts w:hint="eastAsia"/>
        </w:rPr>
        <w:t>,让/etc/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和/etc/shadow同步</w:t>
      </w:r>
    </w:p>
    <w:p w:rsidR="00A52A4B" w:rsidRDefault="00A52A4B" w:rsidP="006D1CF1">
      <w:pPr>
        <w:ind w:left="360"/>
      </w:pPr>
      <w:r>
        <w:rPr>
          <w:rFonts w:hint="eastAsia"/>
        </w:rPr>
        <w:t>第二步：修改/etc/group,添加记录</w:t>
      </w:r>
      <w:r w:rsidRPr="007F3022">
        <w:t>user2:x:1004:</w:t>
      </w:r>
      <w:r>
        <w:rPr>
          <w:rFonts w:hint="eastAsia"/>
        </w:rPr>
        <w:t xml:space="preserve">  ，然后执行</w:t>
      </w:r>
      <w:proofErr w:type="spellStart"/>
      <w:r>
        <w:rPr>
          <w:rFonts w:hint="eastAsia"/>
        </w:rPr>
        <w:t>grpconv</w:t>
      </w:r>
      <w:proofErr w:type="spellEnd"/>
      <w:r>
        <w:rPr>
          <w:rFonts w:hint="eastAsia"/>
        </w:rPr>
        <w:t>来同步、etc/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>内容。</w:t>
      </w:r>
    </w:p>
    <w:p w:rsidR="00A52A4B" w:rsidRDefault="00A52A4B" w:rsidP="006D1CF1">
      <w:pPr>
        <w:ind w:left="360"/>
      </w:pPr>
      <w:r>
        <w:rPr>
          <w:rFonts w:hint="eastAsia"/>
        </w:rPr>
        <w:t>第三步：创建用户的主目录，把用户启动的文件也复制进，然后改变目录用户所属</w:t>
      </w:r>
      <w:r w:rsidR="006D1CF1">
        <w:rPr>
          <w:rFonts w:hint="eastAsia"/>
        </w:rPr>
        <w:t>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D1CF1" w:rsidTr="006D1CF1">
        <w:tc>
          <w:tcPr>
            <w:tcW w:w="8388" w:type="dxa"/>
          </w:tcPr>
          <w:p w:rsidR="006D1CF1" w:rsidRDefault="006D1CF1" w:rsidP="006D1CF1"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p /home/user2</w:t>
            </w:r>
          </w:p>
          <w:p w:rsidR="006D1CF1" w:rsidRDefault="006D1CF1" w:rsidP="006D1C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cp /etc/</w:t>
            </w:r>
            <w:proofErr w:type="spellStart"/>
            <w:r>
              <w:rPr>
                <w:shd w:val="clear" w:color="auto" w:fill="FFFFFF"/>
              </w:rPr>
              <w:t>skel</w:t>
            </w:r>
            <w:proofErr w:type="spellEnd"/>
            <w:r>
              <w:rPr>
                <w:shd w:val="clear" w:color="auto" w:fill="FFFFFF"/>
              </w:rPr>
              <w:t xml:space="preserve">/.* </w:t>
            </w:r>
            <w:r>
              <w:rPr>
                <w:rFonts w:hint="eastAsia"/>
                <w:shd w:val="clear" w:color="auto" w:fill="FFFFFF"/>
              </w:rPr>
              <w:t>/home/hello</w:t>
            </w:r>
          </w:p>
          <w:p w:rsidR="006D1CF1" w:rsidRDefault="006D1CF1" w:rsidP="006D1CF1">
            <w:proofErr w:type="spellStart"/>
            <w:r>
              <w:rPr>
                <w:rFonts w:hint="eastAsia"/>
              </w:rPr>
              <w:t>chown</w:t>
            </w:r>
            <w:proofErr w:type="spellEnd"/>
            <w:r>
              <w:rPr>
                <w:rFonts w:hint="eastAsia"/>
              </w:rPr>
              <w:t xml:space="preserve">  -R user2:user2 /home/user2</w:t>
            </w:r>
          </w:p>
        </w:tc>
      </w:tr>
    </w:tbl>
    <w:p w:rsidR="006D1CF1" w:rsidRDefault="006D1CF1" w:rsidP="006D1CF1">
      <w:pPr>
        <w:ind w:left="360"/>
      </w:pPr>
    </w:p>
    <w:p w:rsidR="00A52A4B" w:rsidRDefault="006D1CF1" w:rsidP="006D1CF1">
      <w:pPr>
        <w:rPr>
          <w:rFonts w:ascii="宋体" w:cs="宋体"/>
        </w:rPr>
      </w:pPr>
      <w:r>
        <w:rPr>
          <w:rFonts w:ascii="宋体" w:cs="宋体" w:hint="eastAsia"/>
        </w:rPr>
        <w:t xml:space="preserve">   </w:t>
      </w:r>
      <w:r w:rsidR="00A52A4B">
        <w:rPr>
          <w:rFonts w:ascii="宋体" w:cs="宋体" w:hint="eastAsia"/>
        </w:rPr>
        <w:t>第四步：设置用户密码：</w:t>
      </w:r>
      <w:proofErr w:type="spellStart"/>
      <w:r w:rsidR="00A52A4B">
        <w:rPr>
          <w:rFonts w:ascii="宋体" w:cs="宋体" w:hint="eastAsia"/>
        </w:rPr>
        <w:t>passwd</w:t>
      </w:r>
      <w:proofErr w:type="spellEnd"/>
    </w:p>
    <w:p w:rsidR="00A52A4B" w:rsidRDefault="006D1CF1" w:rsidP="00940130">
      <w:pPr>
        <w:rPr>
          <w:rFonts w:ascii="宋体" w:cs="宋体"/>
        </w:rPr>
      </w:pPr>
      <w:r>
        <w:rPr>
          <w:rFonts w:ascii="宋体" w:cs="宋体" w:hint="eastAsia"/>
        </w:rPr>
        <w:t xml:space="preserve">   </w:t>
      </w:r>
      <w:r w:rsidR="00A52A4B">
        <w:rPr>
          <w:rFonts w:ascii="宋体" w:cs="宋体" w:hint="eastAsia"/>
        </w:rPr>
        <w:t>第五步：使用</w:t>
      </w:r>
      <w:proofErr w:type="spellStart"/>
      <w:r w:rsidR="00A52A4B">
        <w:rPr>
          <w:rFonts w:ascii="宋体" w:cs="宋体" w:hint="eastAsia"/>
        </w:rPr>
        <w:t>su</w:t>
      </w:r>
      <w:proofErr w:type="spellEnd"/>
      <w:r w:rsidR="00A52A4B">
        <w:rPr>
          <w:rFonts w:ascii="宋体" w:cs="宋体" w:hint="eastAsia"/>
        </w:rPr>
        <w:t>测试用户</w:t>
      </w:r>
    </w:p>
    <w:p w:rsidR="006D1CF1" w:rsidRDefault="006D1CF1" w:rsidP="00940130">
      <w:pPr>
        <w:rPr>
          <w:rFonts w:ascii="宋体" w:cs="宋体"/>
        </w:rPr>
      </w:pPr>
    </w:p>
    <w:p w:rsidR="006D1CF1" w:rsidRDefault="006D1CF1" w:rsidP="006D1CF1">
      <w:pPr>
        <w:pStyle w:val="Heading2"/>
      </w:pPr>
      <w:r>
        <w:rPr>
          <w:rFonts w:hint="eastAsia"/>
        </w:rPr>
        <w:t>批量添加用户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870B6" w:rsidTr="00A26BC5">
        <w:trPr>
          <w:trHeight w:val="1313"/>
        </w:trPr>
        <w:tc>
          <w:tcPr>
            <w:tcW w:w="8388" w:type="dxa"/>
          </w:tcPr>
          <w:p w:rsidR="000870B6" w:rsidRDefault="000870B6" w:rsidP="000870B6">
            <w:r>
              <w:t>#手动添加密码</w:t>
            </w:r>
          </w:p>
          <w:p w:rsidR="000870B6" w:rsidRDefault="000870B6" w:rsidP="000870B6">
            <w:r>
              <w:t xml:space="preserve">echo "123" | </w:t>
            </w:r>
            <w:proofErr w:type="spellStart"/>
            <w:r>
              <w:t>passwd</w:t>
            </w:r>
            <w:proofErr w:type="spellEnd"/>
            <w:r>
              <w:t xml:space="preserve"> --</w:t>
            </w:r>
            <w:proofErr w:type="spellStart"/>
            <w:r>
              <w:t>stdin</w:t>
            </w:r>
            <w:proofErr w:type="spellEnd"/>
            <w:r>
              <w:t xml:space="preserve"> user</w:t>
            </w:r>
          </w:p>
          <w:p w:rsidR="000870B6" w:rsidRDefault="000870B6" w:rsidP="000870B6">
            <w:r>
              <w:t>#用户密码1970年1月1日创建，要求用户登录必须修改密码（其他选项可以通过</w:t>
            </w:r>
            <w:r>
              <w:rPr>
                <w:rFonts w:hint="eastAsia"/>
              </w:rPr>
              <w:t>#</w:t>
            </w:r>
            <w:r>
              <w:t>修改/etc/shadow来达到相同的效果）</w:t>
            </w:r>
          </w:p>
          <w:p w:rsidR="000870B6" w:rsidRDefault="000870B6" w:rsidP="000870B6">
            <w:proofErr w:type="spellStart"/>
            <w:r>
              <w:t>chage</w:t>
            </w:r>
            <w:proofErr w:type="spellEnd"/>
            <w:r>
              <w:t xml:space="preserve"> -d 0 lamp</w:t>
            </w:r>
          </w:p>
        </w:tc>
      </w:tr>
    </w:tbl>
    <w:p w:rsidR="000870B6" w:rsidRDefault="000870B6" w:rsidP="000870B6">
      <w:pPr>
        <w:ind w:left="360"/>
      </w:pPr>
      <w:r>
        <w:rPr>
          <w:rFonts w:hint="eastAsia"/>
        </w:rPr>
        <w:lastRenderedPageBreak/>
        <w:t>批量添加用户脚本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870B6" w:rsidTr="000870B6">
        <w:tc>
          <w:tcPr>
            <w:tcW w:w="8388" w:type="dxa"/>
          </w:tcPr>
          <w:p w:rsidR="000870B6" w:rsidRDefault="000870B6" w:rsidP="000870B6">
            <w:r>
              <w:t>#!/bin/bash</w:t>
            </w:r>
          </w:p>
          <w:p w:rsidR="000870B6" w:rsidRDefault="000870B6" w:rsidP="000870B6">
            <w:r>
              <w:t>. /etc/profile</w:t>
            </w:r>
          </w:p>
          <w:p w:rsidR="00EE79F3" w:rsidRDefault="00EE79F3" w:rsidP="000870B6">
            <w:proofErr w:type="spellStart"/>
            <w:r w:rsidRPr="00EE79F3">
              <w:t>user_info</w:t>
            </w:r>
            <w:proofErr w:type="spellEnd"/>
            <w:r w:rsidRPr="00EE79F3">
              <w:t>=/home/k12/adduser.txt</w:t>
            </w:r>
          </w:p>
          <w:p w:rsidR="000870B6" w:rsidRDefault="000870B6" w:rsidP="000870B6">
            <w:r>
              <w:t xml:space="preserve">for </w:t>
            </w:r>
            <w:proofErr w:type="spellStart"/>
            <w:r>
              <w:t>userinfo</w:t>
            </w:r>
            <w:proofErr w:type="spellEnd"/>
            <w:r>
              <w:t xml:space="preserve"> in $(cat ${</w:t>
            </w:r>
            <w:proofErr w:type="spellStart"/>
            <w:r>
              <w:t>user_info</w:t>
            </w:r>
            <w:proofErr w:type="spellEnd"/>
            <w:r>
              <w:t>})</w:t>
            </w:r>
          </w:p>
          <w:p w:rsidR="000870B6" w:rsidRDefault="000870B6" w:rsidP="000870B6">
            <w:r>
              <w:t>do</w:t>
            </w:r>
          </w:p>
          <w:p w:rsidR="000870B6" w:rsidRDefault="000870B6" w:rsidP="000870B6">
            <w:r>
              <w:t xml:space="preserve">  username=$(echo $</w:t>
            </w:r>
            <w:proofErr w:type="spellStart"/>
            <w:r>
              <w:t>userinfo</w:t>
            </w:r>
            <w:proofErr w:type="spellEnd"/>
            <w:r>
              <w:t xml:space="preserve"> | cut -f1 -d ":")</w:t>
            </w:r>
          </w:p>
          <w:p w:rsidR="000870B6" w:rsidRDefault="000870B6" w:rsidP="000870B6">
            <w:r>
              <w:t xml:space="preserve">  password=$(echo $</w:t>
            </w:r>
            <w:proofErr w:type="spellStart"/>
            <w:r>
              <w:t>userinfo</w:t>
            </w:r>
            <w:proofErr w:type="spellEnd"/>
            <w:r>
              <w:t xml:space="preserve"> | cut -f2 -d ":")</w:t>
            </w:r>
          </w:p>
          <w:p w:rsidR="000870B6" w:rsidRDefault="000870B6" w:rsidP="000870B6">
            <w:r>
              <w:t xml:space="preserve">  </w:t>
            </w:r>
            <w:proofErr w:type="spellStart"/>
            <w:r>
              <w:t>useradd</w:t>
            </w:r>
            <w:proofErr w:type="spellEnd"/>
            <w:r>
              <w:t xml:space="preserve"> $username</w:t>
            </w:r>
          </w:p>
          <w:p w:rsidR="000870B6" w:rsidRDefault="000870B6" w:rsidP="000870B6">
            <w:r>
              <w:t xml:space="preserve">  if [ $? -ne 0 ]; then</w:t>
            </w:r>
          </w:p>
          <w:p w:rsidR="000870B6" w:rsidRDefault="000870B6" w:rsidP="000870B6">
            <w:r>
              <w:t xml:space="preserve">     echo "$username </w:t>
            </w:r>
            <w:proofErr w:type="spellStart"/>
            <w:r>
              <w:t>exists,skip</w:t>
            </w:r>
            <w:proofErr w:type="spellEnd"/>
            <w:r>
              <w:t xml:space="preserve"> set password"</w:t>
            </w:r>
          </w:p>
          <w:p w:rsidR="000870B6" w:rsidRDefault="000870B6" w:rsidP="000870B6">
            <w:r>
              <w:t xml:space="preserve">  else</w:t>
            </w:r>
          </w:p>
          <w:p w:rsidR="000870B6" w:rsidRDefault="000870B6" w:rsidP="000870B6">
            <w:r>
              <w:t xml:space="preserve">     echo $password | </w:t>
            </w:r>
            <w:proofErr w:type="spellStart"/>
            <w:r>
              <w:t>passwd</w:t>
            </w:r>
            <w:proofErr w:type="spellEnd"/>
            <w:r>
              <w:t xml:space="preserve"> --</w:t>
            </w:r>
            <w:proofErr w:type="spellStart"/>
            <w:r>
              <w:t>stdin</w:t>
            </w:r>
            <w:proofErr w:type="spellEnd"/>
            <w:r>
              <w:t xml:space="preserve"> $username</w:t>
            </w:r>
          </w:p>
          <w:p w:rsidR="000870B6" w:rsidRDefault="000870B6" w:rsidP="000870B6">
            <w:r>
              <w:t xml:space="preserve">     </w:t>
            </w:r>
            <w:proofErr w:type="spellStart"/>
            <w:r>
              <w:t>chage</w:t>
            </w:r>
            <w:proofErr w:type="spellEnd"/>
            <w:r>
              <w:t xml:space="preserve"> -d 0 $username</w:t>
            </w:r>
          </w:p>
          <w:p w:rsidR="000870B6" w:rsidRDefault="000870B6" w:rsidP="000870B6">
            <w:r>
              <w:t xml:space="preserve">  </w:t>
            </w:r>
            <w:proofErr w:type="spellStart"/>
            <w:r>
              <w:t>fi</w:t>
            </w:r>
            <w:proofErr w:type="spellEnd"/>
          </w:p>
          <w:p w:rsidR="000870B6" w:rsidRDefault="000870B6" w:rsidP="000870B6">
            <w:r>
              <w:t>done</w:t>
            </w:r>
          </w:p>
        </w:tc>
      </w:tr>
    </w:tbl>
    <w:p w:rsidR="000870B6" w:rsidRPr="000870B6" w:rsidRDefault="000870B6" w:rsidP="000870B6">
      <w:pPr>
        <w:ind w:left="360"/>
      </w:pPr>
    </w:p>
    <w:p w:rsidR="00D15BE7" w:rsidRPr="00D15BE7" w:rsidRDefault="00D15BE7" w:rsidP="00D15BE7">
      <w:pPr>
        <w:ind w:left="360"/>
      </w:pPr>
    </w:p>
    <w:sectPr w:rsidR="00D15BE7" w:rsidRPr="00D15BE7" w:rsidSect="00C03A83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64A" w:rsidRDefault="0088564A" w:rsidP="00B437CF">
      <w:pPr>
        <w:spacing w:after="0"/>
      </w:pPr>
      <w:r>
        <w:separator/>
      </w:r>
    </w:p>
  </w:endnote>
  <w:endnote w:type="continuationSeparator" w:id="0">
    <w:p w:rsidR="0088564A" w:rsidRDefault="0088564A" w:rsidP="00B437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21412"/>
      <w:docPartObj>
        <w:docPartGallery w:val="Page Numbers (Bottom of Page)"/>
        <w:docPartUnique/>
      </w:docPartObj>
    </w:sdtPr>
    <w:sdtContent>
      <w:p w:rsidR="00B437CF" w:rsidRDefault="00111D84">
        <w:pPr>
          <w:pStyle w:val="Footer"/>
          <w:jc w:val="right"/>
        </w:pPr>
        <w:fldSimple w:instr=" PAGE   \* MERGEFORMAT ">
          <w:r w:rsidR="00BD650E">
            <w:rPr>
              <w:noProof/>
            </w:rPr>
            <w:t>7</w:t>
          </w:r>
        </w:fldSimple>
      </w:p>
    </w:sdtContent>
  </w:sdt>
  <w:p w:rsidR="00B437CF" w:rsidRDefault="00B437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64A" w:rsidRDefault="0088564A" w:rsidP="00B437CF">
      <w:pPr>
        <w:spacing w:after="0"/>
      </w:pPr>
      <w:r>
        <w:separator/>
      </w:r>
    </w:p>
  </w:footnote>
  <w:footnote w:type="continuationSeparator" w:id="0">
    <w:p w:rsidR="0088564A" w:rsidRDefault="0088564A" w:rsidP="00B437C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13EA0EE"/>
    <w:multiLevelType w:val="hybridMultilevel"/>
    <w:tmpl w:val="E0A3133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8D87173"/>
    <w:multiLevelType w:val="hybridMultilevel"/>
    <w:tmpl w:val="C458C0C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FE91827"/>
    <w:multiLevelType w:val="hybridMultilevel"/>
    <w:tmpl w:val="CFCB4D4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456332"/>
    <w:multiLevelType w:val="hybridMultilevel"/>
    <w:tmpl w:val="8CD2C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417809"/>
    <w:multiLevelType w:val="hybridMultilevel"/>
    <w:tmpl w:val="99446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4A79F3"/>
    <w:multiLevelType w:val="hybridMultilevel"/>
    <w:tmpl w:val="40B82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F970F5"/>
    <w:multiLevelType w:val="hybridMultilevel"/>
    <w:tmpl w:val="64BA8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E4C86"/>
    <w:multiLevelType w:val="hybridMultilevel"/>
    <w:tmpl w:val="FF60A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B014BD"/>
    <w:multiLevelType w:val="hybridMultilevel"/>
    <w:tmpl w:val="BE1727F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7246DC3"/>
    <w:multiLevelType w:val="hybridMultilevel"/>
    <w:tmpl w:val="257A3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DFA0FA"/>
    <w:multiLevelType w:val="hybridMultilevel"/>
    <w:tmpl w:val="F79D8CE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26221A8C"/>
    <w:multiLevelType w:val="hybridMultilevel"/>
    <w:tmpl w:val="509CD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1C86EC"/>
    <w:multiLevelType w:val="hybridMultilevel"/>
    <w:tmpl w:val="AD0EC0B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3B434889"/>
    <w:multiLevelType w:val="hybridMultilevel"/>
    <w:tmpl w:val="EA488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E381D"/>
    <w:multiLevelType w:val="hybridMultilevel"/>
    <w:tmpl w:val="B5CE2348"/>
    <w:lvl w:ilvl="0" w:tplc="C4A0C71A">
      <w:start w:val="1"/>
      <w:numFmt w:val="decimal"/>
      <w:pStyle w:val="Heading2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D5F6A"/>
    <w:multiLevelType w:val="hybridMultilevel"/>
    <w:tmpl w:val="6B34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BB128D"/>
    <w:multiLevelType w:val="hybridMultilevel"/>
    <w:tmpl w:val="CF13B87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47247E26"/>
    <w:multiLevelType w:val="hybridMultilevel"/>
    <w:tmpl w:val="93B043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13B1D92"/>
    <w:multiLevelType w:val="hybridMultilevel"/>
    <w:tmpl w:val="2EC0F0C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681F8B"/>
    <w:multiLevelType w:val="hybridMultilevel"/>
    <w:tmpl w:val="9738B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A886650"/>
    <w:multiLevelType w:val="hybridMultilevel"/>
    <w:tmpl w:val="D472C5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F237972"/>
    <w:multiLevelType w:val="hybridMultilevel"/>
    <w:tmpl w:val="9A2622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26F62E8"/>
    <w:multiLevelType w:val="hybridMultilevel"/>
    <w:tmpl w:val="543861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5520E4A"/>
    <w:multiLevelType w:val="hybridMultilevel"/>
    <w:tmpl w:val="CDEEC3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3D2E63"/>
    <w:multiLevelType w:val="hybridMultilevel"/>
    <w:tmpl w:val="A3B6F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7"/>
  </w:num>
  <w:num w:numId="5">
    <w:abstractNumId w:val="16"/>
  </w:num>
  <w:num w:numId="6">
    <w:abstractNumId w:val="13"/>
  </w:num>
  <w:num w:numId="7">
    <w:abstractNumId w:val="7"/>
  </w:num>
  <w:num w:numId="8">
    <w:abstractNumId w:val="16"/>
  </w:num>
  <w:num w:numId="9">
    <w:abstractNumId w:val="13"/>
  </w:num>
  <w:num w:numId="10">
    <w:abstractNumId w:val="7"/>
  </w:num>
  <w:num w:numId="11">
    <w:abstractNumId w:val="16"/>
  </w:num>
  <w:num w:numId="12">
    <w:abstractNumId w:val="13"/>
  </w:num>
  <w:num w:numId="13">
    <w:abstractNumId w:val="7"/>
  </w:num>
  <w:num w:numId="14">
    <w:abstractNumId w:val="16"/>
  </w:num>
  <w:num w:numId="15">
    <w:abstractNumId w:val="13"/>
  </w:num>
  <w:num w:numId="16">
    <w:abstractNumId w:val="18"/>
  </w:num>
  <w:num w:numId="17">
    <w:abstractNumId w:val="21"/>
  </w:num>
  <w:num w:numId="18">
    <w:abstractNumId w:val="26"/>
  </w:num>
  <w:num w:numId="19">
    <w:abstractNumId w:val="14"/>
  </w:num>
  <w:num w:numId="20">
    <w:abstractNumId w:val="16"/>
    <w:lvlOverride w:ilvl="0">
      <w:startOverride w:val="1"/>
    </w:lvlOverride>
  </w:num>
  <w:num w:numId="21">
    <w:abstractNumId w:val="16"/>
    <w:lvlOverride w:ilvl="0">
      <w:startOverride w:val="1"/>
    </w:lvlOverride>
  </w:num>
  <w:num w:numId="22">
    <w:abstractNumId w:val="11"/>
  </w:num>
  <w:num w:numId="23">
    <w:abstractNumId w:val="5"/>
  </w:num>
  <w:num w:numId="24">
    <w:abstractNumId w:val="4"/>
  </w:num>
  <w:num w:numId="25">
    <w:abstractNumId w:val="3"/>
  </w:num>
  <w:num w:numId="26">
    <w:abstractNumId w:val="12"/>
  </w:num>
  <w:num w:numId="27">
    <w:abstractNumId w:val="23"/>
  </w:num>
  <w:num w:numId="28">
    <w:abstractNumId w:val="15"/>
  </w:num>
  <w:num w:numId="29">
    <w:abstractNumId w:val="10"/>
  </w:num>
  <w:num w:numId="30">
    <w:abstractNumId w:val="17"/>
  </w:num>
  <w:num w:numId="31">
    <w:abstractNumId w:val="16"/>
    <w:lvlOverride w:ilvl="0">
      <w:startOverride w:val="1"/>
    </w:lvlOverride>
  </w:num>
  <w:num w:numId="32">
    <w:abstractNumId w:val="2"/>
  </w:num>
  <w:num w:numId="33">
    <w:abstractNumId w:val="1"/>
  </w:num>
  <w:num w:numId="34">
    <w:abstractNumId w:val="9"/>
  </w:num>
  <w:num w:numId="35">
    <w:abstractNumId w:val="0"/>
  </w:num>
  <w:num w:numId="36">
    <w:abstractNumId w:val="16"/>
    <w:lvlOverride w:ilvl="0">
      <w:startOverride w:val="1"/>
    </w:lvlOverride>
  </w:num>
  <w:num w:numId="37">
    <w:abstractNumId w:val="22"/>
  </w:num>
  <w:num w:numId="38">
    <w:abstractNumId w:val="13"/>
    <w:lvlOverride w:ilvl="0">
      <w:startOverride w:val="1"/>
    </w:lvlOverride>
  </w:num>
  <w:num w:numId="39">
    <w:abstractNumId w:val="13"/>
    <w:lvlOverride w:ilvl="0">
      <w:startOverride w:val="1"/>
    </w:lvlOverride>
  </w:num>
  <w:num w:numId="40">
    <w:abstractNumId w:val="8"/>
  </w:num>
  <w:num w:numId="41">
    <w:abstractNumId w:val="6"/>
  </w:num>
  <w:num w:numId="42">
    <w:abstractNumId w:val="20"/>
  </w:num>
  <w:num w:numId="43">
    <w:abstractNumId w:val="25"/>
  </w:num>
  <w:num w:numId="44">
    <w:abstractNumId w:val="24"/>
  </w:num>
  <w:num w:numId="45">
    <w:abstractNumId w:val="16"/>
    <w:lvlOverride w:ilvl="0">
      <w:startOverride w:val="1"/>
    </w:lvlOverride>
  </w:num>
  <w:num w:numId="46">
    <w:abstractNumId w:val="19"/>
  </w:num>
  <w:num w:numId="47">
    <w:abstractNumId w:val="1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2141C"/>
    <w:rsid w:val="00050A33"/>
    <w:rsid w:val="00071AE9"/>
    <w:rsid w:val="000732F2"/>
    <w:rsid w:val="00075516"/>
    <w:rsid w:val="000870B6"/>
    <w:rsid w:val="00092275"/>
    <w:rsid w:val="000B19E7"/>
    <w:rsid w:val="000B62F0"/>
    <w:rsid w:val="000C15D7"/>
    <w:rsid w:val="000F4AEF"/>
    <w:rsid w:val="00105621"/>
    <w:rsid w:val="00111D84"/>
    <w:rsid w:val="00116EC4"/>
    <w:rsid w:val="00126701"/>
    <w:rsid w:val="001443E1"/>
    <w:rsid w:val="00147797"/>
    <w:rsid w:val="00162577"/>
    <w:rsid w:val="00162904"/>
    <w:rsid w:val="00165F1E"/>
    <w:rsid w:val="00194C04"/>
    <w:rsid w:val="00197A9A"/>
    <w:rsid w:val="001B2FB5"/>
    <w:rsid w:val="001D1F0E"/>
    <w:rsid w:val="001D5AC0"/>
    <w:rsid w:val="001D7FE6"/>
    <w:rsid w:val="001E3F5E"/>
    <w:rsid w:val="001E55C1"/>
    <w:rsid w:val="0022142B"/>
    <w:rsid w:val="00222F1B"/>
    <w:rsid w:val="00223527"/>
    <w:rsid w:val="00227F59"/>
    <w:rsid w:val="0027758B"/>
    <w:rsid w:val="002866CA"/>
    <w:rsid w:val="00293800"/>
    <w:rsid w:val="0029451F"/>
    <w:rsid w:val="0029599E"/>
    <w:rsid w:val="002E184C"/>
    <w:rsid w:val="002F4E24"/>
    <w:rsid w:val="00310511"/>
    <w:rsid w:val="00336798"/>
    <w:rsid w:val="00350C83"/>
    <w:rsid w:val="00375902"/>
    <w:rsid w:val="003B0866"/>
    <w:rsid w:val="003B14F7"/>
    <w:rsid w:val="003C1037"/>
    <w:rsid w:val="003D6D1E"/>
    <w:rsid w:val="003F298B"/>
    <w:rsid w:val="00465905"/>
    <w:rsid w:val="0047176D"/>
    <w:rsid w:val="004A79E6"/>
    <w:rsid w:val="004B0F7C"/>
    <w:rsid w:val="004B5B4D"/>
    <w:rsid w:val="004F3D6A"/>
    <w:rsid w:val="004F3F4F"/>
    <w:rsid w:val="00514E7F"/>
    <w:rsid w:val="00527E4B"/>
    <w:rsid w:val="00564917"/>
    <w:rsid w:val="00566B1C"/>
    <w:rsid w:val="00566BFA"/>
    <w:rsid w:val="005947F5"/>
    <w:rsid w:val="005C782D"/>
    <w:rsid w:val="005F6D64"/>
    <w:rsid w:val="0062508A"/>
    <w:rsid w:val="006278A8"/>
    <w:rsid w:val="006417B4"/>
    <w:rsid w:val="00644008"/>
    <w:rsid w:val="00653DF5"/>
    <w:rsid w:val="0065554F"/>
    <w:rsid w:val="006618A8"/>
    <w:rsid w:val="00670D38"/>
    <w:rsid w:val="0068153C"/>
    <w:rsid w:val="006960A0"/>
    <w:rsid w:val="006A1B9E"/>
    <w:rsid w:val="006B2B2F"/>
    <w:rsid w:val="006B74F1"/>
    <w:rsid w:val="006D0AB9"/>
    <w:rsid w:val="006D1CF1"/>
    <w:rsid w:val="006D655B"/>
    <w:rsid w:val="006E149A"/>
    <w:rsid w:val="006E6ABD"/>
    <w:rsid w:val="006F1B4C"/>
    <w:rsid w:val="00704FE3"/>
    <w:rsid w:val="0072141C"/>
    <w:rsid w:val="007229CE"/>
    <w:rsid w:val="00746FD8"/>
    <w:rsid w:val="007572C2"/>
    <w:rsid w:val="0077303D"/>
    <w:rsid w:val="007740DE"/>
    <w:rsid w:val="00783BBE"/>
    <w:rsid w:val="00785F8A"/>
    <w:rsid w:val="007A0B30"/>
    <w:rsid w:val="007B2F97"/>
    <w:rsid w:val="007C48F8"/>
    <w:rsid w:val="007E54EB"/>
    <w:rsid w:val="007F3022"/>
    <w:rsid w:val="00825E5C"/>
    <w:rsid w:val="008261CD"/>
    <w:rsid w:val="008451D1"/>
    <w:rsid w:val="008561EE"/>
    <w:rsid w:val="00857992"/>
    <w:rsid w:val="0088269F"/>
    <w:rsid w:val="0088564A"/>
    <w:rsid w:val="00893D9A"/>
    <w:rsid w:val="008958D2"/>
    <w:rsid w:val="008A1594"/>
    <w:rsid w:val="008B2AF3"/>
    <w:rsid w:val="008B5ACA"/>
    <w:rsid w:val="008C4A3D"/>
    <w:rsid w:val="008C5117"/>
    <w:rsid w:val="008D3E85"/>
    <w:rsid w:val="008F163A"/>
    <w:rsid w:val="00904415"/>
    <w:rsid w:val="00906CE8"/>
    <w:rsid w:val="00912CB9"/>
    <w:rsid w:val="00940130"/>
    <w:rsid w:val="009440B3"/>
    <w:rsid w:val="00974CEC"/>
    <w:rsid w:val="00975A2B"/>
    <w:rsid w:val="0099619D"/>
    <w:rsid w:val="009A5E63"/>
    <w:rsid w:val="009B62FF"/>
    <w:rsid w:val="009D5000"/>
    <w:rsid w:val="009D7AA5"/>
    <w:rsid w:val="009F2E15"/>
    <w:rsid w:val="00A027D7"/>
    <w:rsid w:val="00A14B6E"/>
    <w:rsid w:val="00A26BC5"/>
    <w:rsid w:val="00A52A4B"/>
    <w:rsid w:val="00A916C4"/>
    <w:rsid w:val="00A92CBA"/>
    <w:rsid w:val="00A94D24"/>
    <w:rsid w:val="00AD76AD"/>
    <w:rsid w:val="00B01919"/>
    <w:rsid w:val="00B200AC"/>
    <w:rsid w:val="00B233AA"/>
    <w:rsid w:val="00B437CF"/>
    <w:rsid w:val="00B603AA"/>
    <w:rsid w:val="00BC32B2"/>
    <w:rsid w:val="00BC6E3E"/>
    <w:rsid w:val="00BD2087"/>
    <w:rsid w:val="00BD35AA"/>
    <w:rsid w:val="00BD650E"/>
    <w:rsid w:val="00BD7F86"/>
    <w:rsid w:val="00C00D7B"/>
    <w:rsid w:val="00C0273A"/>
    <w:rsid w:val="00C03A83"/>
    <w:rsid w:val="00C54E2E"/>
    <w:rsid w:val="00C838D0"/>
    <w:rsid w:val="00CA5919"/>
    <w:rsid w:val="00CB4D4C"/>
    <w:rsid w:val="00CC11BB"/>
    <w:rsid w:val="00CE38E6"/>
    <w:rsid w:val="00D15BE7"/>
    <w:rsid w:val="00D22FE9"/>
    <w:rsid w:val="00D24EDE"/>
    <w:rsid w:val="00D25185"/>
    <w:rsid w:val="00D267D5"/>
    <w:rsid w:val="00D32957"/>
    <w:rsid w:val="00D35507"/>
    <w:rsid w:val="00D53506"/>
    <w:rsid w:val="00D7759A"/>
    <w:rsid w:val="00D80E2B"/>
    <w:rsid w:val="00DA14D3"/>
    <w:rsid w:val="00DB5DFD"/>
    <w:rsid w:val="00DB6FA6"/>
    <w:rsid w:val="00DD54EB"/>
    <w:rsid w:val="00DE5023"/>
    <w:rsid w:val="00DE6E85"/>
    <w:rsid w:val="00DF7458"/>
    <w:rsid w:val="00E11B47"/>
    <w:rsid w:val="00E12426"/>
    <w:rsid w:val="00E16AD3"/>
    <w:rsid w:val="00E825C9"/>
    <w:rsid w:val="00E963FC"/>
    <w:rsid w:val="00EB1810"/>
    <w:rsid w:val="00EE7628"/>
    <w:rsid w:val="00EE79F3"/>
    <w:rsid w:val="00F1157C"/>
    <w:rsid w:val="00F144C3"/>
    <w:rsid w:val="00F17C55"/>
    <w:rsid w:val="00F37F94"/>
    <w:rsid w:val="00F422DE"/>
    <w:rsid w:val="00F56B52"/>
    <w:rsid w:val="00F67C92"/>
    <w:rsid w:val="00F8029F"/>
    <w:rsid w:val="00F85884"/>
    <w:rsid w:val="00F87305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customStyle="1" w:styleId="Default">
    <w:name w:val="Default"/>
    <w:rsid w:val="005C782D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E8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437C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7CF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B437C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437CF"/>
    <w:rPr>
      <w:rFonts w:ascii="微软雅黑" w:hAnsi="微软雅黑"/>
      <w:sz w:val="24"/>
    </w:rPr>
  </w:style>
  <w:style w:type="paragraph" w:styleId="NormalWeb">
    <w:name w:val="Normal (Web)"/>
    <w:basedOn w:val="Normal"/>
    <w:uiPriority w:val="99"/>
    <w:semiHidden/>
    <w:unhideWhenUsed/>
    <w:rsid w:val="000B19E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EE762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B4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778</TotalTime>
  <Pages>11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183</cp:revision>
  <dcterms:created xsi:type="dcterms:W3CDTF">2015-07-02T01:13:00Z</dcterms:created>
  <dcterms:modified xsi:type="dcterms:W3CDTF">2016-08-22T12:48:00Z</dcterms:modified>
</cp:coreProperties>
</file>