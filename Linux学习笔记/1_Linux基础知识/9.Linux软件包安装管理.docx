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40657" w:rsidP="00240657">
      <w:pPr>
        <w:pStyle w:val="Title"/>
      </w:pPr>
      <w:r>
        <w:rPr>
          <w:rFonts w:hint="eastAsia"/>
        </w:rPr>
        <w:t>软件包</w:t>
      </w:r>
      <w:r w:rsidR="00062EFC" w:rsidRPr="00062EFC">
        <w:rPr>
          <w:rFonts w:hint="eastAsia"/>
        </w:rPr>
        <w:t>安装</w:t>
      </w:r>
      <w:r>
        <w:rPr>
          <w:rFonts w:hint="eastAsia"/>
        </w:rPr>
        <w:t>管理</w:t>
      </w:r>
    </w:p>
    <w:p w:rsidR="00240657" w:rsidRDefault="003839E5" w:rsidP="00240657">
      <w:pPr>
        <w:pStyle w:val="Heading1"/>
      </w:pPr>
      <w:r>
        <w:rPr>
          <w:rFonts w:hint="eastAsia"/>
        </w:rPr>
        <w:t>源码包管理</w:t>
      </w:r>
    </w:p>
    <w:p w:rsidR="00011F40" w:rsidRDefault="00240657" w:rsidP="00011F40">
      <w:pPr>
        <w:ind w:left="360" w:firstLine="360"/>
      </w:pPr>
      <w:r>
        <w:rPr>
          <w:rFonts w:hint="eastAsia"/>
        </w:rPr>
        <w:t>首先我们先来看一下源代码的方式。我们知道，在开源的环境下，大多数的开源软件都是以源代码的形式来发布，通常将源代码打包成</w:t>
      </w:r>
      <w:r>
        <w:t>tar.gz的归档压缩文件发布到网上供我们下载使用。但是我们下载下来的源代码方式我们还不能够直接使用，不像在windows系统上直接下载下来可执行的二进制文</w:t>
      </w:r>
      <w:r w:rsidR="00011F40">
        <w:t>件，我们需要将下载好的源码编译成可执行的二进制文件才能运行使用</w:t>
      </w:r>
      <w:r w:rsidR="00011F40">
        <w:rPr>
          <w:rFonts w:hint="eastAsia"/>
        </w:rPr>
        <w:t>。</w:t>
      </w:r>
    </w:p>
    <w:p w:rsidR="00011F40" w:rsidRDefault="00011F40" w:rsidP="00011F40">
      <w:pPr>
        <w:pStyle w:val="Heading2"/>
      </w:pPr>
      <w:r>
        <w:rPr>
          <w:rFonts w:hint="eastAsia"/>
        </w:rPr>
        <w:t>程序编译安装</w:t>
      </w:r>
    </w:p>
    <w:p w:rsidR="00011F40" w:rsidRDefault="00011F40" w:rsidP="00011F40">
      <w:pPr>
        <w:ind w:left="360"/>
      </w:pPr>
      <w:r>
        <w:rPr>
          <w:rFonts w:hint="eastAsia"/>
        </w:rPr>
        <w:t>编写源代码-&gt;编译源码生成可执行文件-&gt;复制该文件到PATH包含的目录</w:t>
      </w:r>
    </w:p>
    <w:p w:rsidR="00011F40" w:rsidRPr="00011F40" w:rsidRDefault="00011F40" w:rsidP="00011F40">
      <w:pPr>
        <w:ind w:left="360"/>
      </w:pPr>
    </w:p>
    <w:p w:rsidR="00011F40" w:rsidRDefault="00011F40" w:rsidP="00011F40">
      <w:pPr>
        <w:pStyle w:val="Heading2"/>
      </w:pPr>
      <w:r>
        <w:rPr>
          <w:rFonts w:hint="eastAsia"/>
        </w:rPr>
        <w:t>源代码包安装</w:t>
      </w:r>
    </w:p>
    <w:p w:rsidR="00011F40" w:rsidRDefault="00011F40" w:rsidP="00011F40">
      <w:pPr>
        <w:ind w:firstLine="360"/>
      </w:pPr>
      <w:r>
        <w:t>源代码形式安装流程一般如下</w:t>
      </w:r>
      <w:r>
        <w:rPr>
          <w:rFonts w:hint="eastAsia"/>
        </w:rPr>
        <w:t>：</w:t>
      </w:r>
    </w:p>
    <w:p w:rsidR="00011F40" w:rsidRDefault="00011F40" w:rsidP="00011F40">
      <w:pPr>
        <w:pStyle w:val="ListParagraph"/>
        <w:numPr>
          <w:ilvl w:val="0"/>
          <w:numId w:val="31"/>
        </w:numPr>
      </w:pPr>
      <w:r>
        <w:t>./configure</w:t>
      </w:r>
      <w:r>
        <w:rPr>
          <w:rFonts w:hint="eastAsia"/>
        </w:rPr>
        <w:t>:</w:t>
      </w:r>
      <w:r>
        <w:t>检查编译环境、相关库文件以及配置参数并生成makefile</w:t>
      </w:r>
    </w:p>
    <w:p w:rsidR="00011F40" w:rsidRDefault="00011F40" w:rsidP="00011F40">
      <w:pPr>
        <w:pStyle w:val="ListParagraph"/>
        <w:numPr>
          <w:ilvl w:val="0"/>
          <w:numId w:val="31"/>
        </w:numPr>
      </w:pPr>
      <w:r>
        <w:rPr>
          <w:rFonts w:hint="eastAsia"/>
        </w:rPr>
        <w:t>m</w:t>
      </w:r>
      <w:r>
        <w:t>ake</w:t>
      </w:r>
      <w:r>
        <w:rPr>
          <w:rFonts w:hint="eastAsia"/>
        </w:rPr>
        <w:t>：</w:t>
      </w:r>
      <w:r>
        <w:t>将源代码编译成可执行的二进制文件</w:t>
      </w:r>
    </w:p>
    <w:p w:rsidR="00011F40" w:rsidRDefault="00011F40" w:rsidP="00011F40">
      <w:pPr>
        <w:pStyle w:val="ListParagraph"/>
        <w:numPr>
          <w:ilvl w:val="0"/>
          <w:numId w:val="31"/>
        </w:numPr>
      </w:pPr>
      <w:r>
        <w:t>make install</w:t>
      </w:r>
      <w:r>
        <w:rPr>
          <w:rFonts w:hint="eastAsia"/>
        </w:rPr>
        <w:t>：</w:t>
      </w:r>
      <w:r>
        <w:t>安装编译好的可执行文件</w:t>
      </w:r>
    </w:p>
    <w:p w:rsidR="00011F40" w:rsidRDefault="00011F40" w:rsidP="00011F40">
      <w:pPr>
        <w:ind w:firstLine="360"/>
      </w:pPr>
      <w:r>
        <w:rPr>
          <w:rFonts w:hint="eastAsia"/>
        </w:rPr>
        <w:t>总结一下：</w:t>
      </w:r>
    </w:p>
    <w:p w:rsidR="00011F40" w:rsidRDefault="00011F40" w:rsidP="00011F40">
      <w:pPr>
        <w:pStyle w:val="ListParagraph"/>
        <w:numPr>
          <w:ilvl w:val="0"/>
          <w:numId w:val="30"/>
        </w:numPr>
      </w:pPr>
      <w:r>
        <w:rPr>
          <w:rFonts w:hint="eastAsia"/>
        </w:rPr>
        <w:t>源代码形式的缺点：操作复杂、编译时间长、极易出现错误</w:t>
      </w:r>
    </w:p>
    <w:p w:rsidR="00011F40" w:rsidRDefault="00011F40" w:rsidP="00011F40">
      <w:pPr>
        <w:pStyle w:val="ListParagraph"/>
        <w:numPr>
          <w:ilvl w:val="0"/>
          <w:numId w:val="30"/>
        </w:numPr>
      </w:pPr>
      <w:r>
        <w:rPr>
          <w:rFonts w:hint="eastAsia"/>
        </w:rPr>
        <w:t>源代码形式的优点：适用于所有的操作系统、可定制</w:t>
      </w:r>
    </w:p>
    <w:p w:rsidR="00011F40" w:rsidRDefault="00011F40" w:rsidP="00011F40">
      <w:r>
        <w:rPr>
          <w:rFonts w:hint="eastAsia"/>
        </w:rPr>
        <w:t xml:space="preserve">     应用举例（</w:t>
      </w:r>
      <w:r>
        <w:rPr>
          <w:rFonts w:ascii="Times New Roman" w:cs="Times New Roman"/>
        </w:rPr>
        <w:t>proftpd</w:t>
      </w:r>
      <w:r>
        <w:rPr>
          <w:rFonts w:hint="eastAsia"/>
        </w:rPr>
        <w:t>）：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11F40" w:rsidTr="00011F40">
        <w:tc>
          <w:tcPr>
            <w:tcW w:w="8388" w:type="dxa"/>
          </w:tcPr>
          <w:p w:rsidR="00011F40" w:rsidRDefault="00011F40" w:rsidP="00011F40">
            <w:r>
              <w:t xml:space="preserve"> tar -xzvf proftpd-1.3.3d.tar.gz</w:t>
            </w:r>
          </w:p>
          <w:p w:rsidR="00011F40" w:rsidRDefault="00011F40" w:rsidP="00011F40">
            <w:r>
              <w:t xml:space="preserve"> cd proftpd-1.3.3d</w:t>
            </w:r>
          </w:p>
          <w:p w:rsidR="00011F40" w:rsidRDefault="00011F40" w:rsidP="00011F40">
            <w:r>
              <w:rPr>
                <w:rFonts w:hint="eastAsia"/>
              </w:rPr>
              <w:t>#生成Makefile里面包含定义好的功能选项和检测系统环境的信息</w:t>
            </w:r>
          </w:p>
          <w:p w:rsidR="00011F40" w:rsidRDefault="00011F40" w:rsidP="00011F40">
            <w:r>
              <w:t xml:space="preserve"> ./configure --prefix=/usr/local/proftpd</w:t>
            </w:r>
          </w:p>
          <w:p w:rsidR="00011F40" w:rsidRDefault="00011F40" w:rsidP="00011F40">
            <w:r>
              <w:t xml:space="preserve"> make </w:t>
            </w:r>
            <w:r>
              <w:rPr>
                <w:rFonts w:hint="eastAsia"/>
              </w:rPr>
              <w:t>（编译）</w:t>
            </w:r>
          </w:p>
          <w:p w:rsidR="00011F40" w:rsidRPr="00613B90" w:rsidRDefault="00011F40" w:rsidP="00011F40">
            <w:r>
              <w:t xml:space="preserve"> make install </w:t>
            </w:r>
            <w:r>
              <w:rPr>
                <w:rFonts w:hint="eastAsia"/>
              </w:rPr>
              <w:t>（安装）</w:t>
            </w:r>
          </w:p>
          <w:p w:rsidR="00011F40" w:rsidRDefault="00011F40" w:rsidP="00011F40">
            <w:r w:rsidRPr="00011F40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：源代码包卸载：把安装文件删除就好了。</w:t>
            </w:r>
          </w:p>
        </w:tc>
      </w:tr>
    </w:tbl>
    <w:p w:rsidR="00240657" w:rsidRDefault="00240657" w:rsidP="00011F40"/>
    <w:p w:rsidR="00240657" w:rsidRDefault="00240657" w:rsidP="001C032D">
      <w:pPr>
        <w:pStyle w:val="Heading1"/>
      </w:pPr>
      <w:r>
        <w:lastRenderedPageBreak/>
        <w:t>RPM</w:t>
      </w:r>
      <w:r>
        <w:t>软件包管理</w:t>
      </w:r>
    </w:p>
    <w:p w:rsidR="00240657" w:rsidRDefault="00240657" w:rsidP="00240657"/>
    <w:p w:rsidR="00240657" w:rsidRDefault="00240657" w:rsidP="007556D2">
      <w:pPr>
        <w:ind w:left="360"/>
      </w:pPr>
      <w:r>
        <w:rPr>
          <w:rFonts w:hint="eastAsia"/>
        </w:rPr>
        <w:t>因为源代码方式安装软件终究还是比较麻烦，所以说现在出现了许多代替源码方式安装的软件管理机制。</w:t>
      </w:r>
      <w:r>
        <w:t>RPM就是其中一个，RPM（redhat Package Manager）是为了方便软件管理使用所开发的一套开源软件格式，它的设计目标有以下几个：</w:t>
      </w:r>
    </w:p>
    <w:p w:rsidR="00240657" w:rsidRDefault="001C032D" w:rsidP="005C58BB">
      <w:pPr>
        <w:pStyle w:val="ListParagraph"/>
        <w:numPr>
          <w:ilvl w:val="0"/>
          <w:numId w:val="29"/>
        </w:numPr>
      </w:pPr>
      <w:r>
        <w:rPr>
          <w:rFonts w:hint="eastAsia"/>
        </w:rPr>
        <w:t>使用简单</w:t>
      </w:r>
      <w:r w:rsidR="00240657">
        <w:rPr>
          <w:rFonts w:hint="eastAsia"/>
        </w:rPr>
        <w:t>通过</w:t>
      </w:r>
      <w:r w:rsidR="00240657">
        <w:t xml:space="preserve"> rpm 命令就可以完成rpm软件的安装</w:t>
      </w:r>
    </w:p>
    <w:p w:rsidR="00240657" w:rsidRDefault="00240657" w:rsidP="001C032D">
      <w:pPr>
        <w:pStyle w:val="ListParagraph"/>
        <w:numPr>
          <w:ilvl w:val="0"/>
          <w:numId w:val="29"/>
        </w:numPr>
      </w:pPr>
      <w:r>
        <w:rPr>
          <w:rFonts w:hint="eastAsia"/>
        </w:rPr>
        <w:t>以单一软件包格式发布（</w:t>
      </w:r>
      <w:r>
        <w:t>.rpm文件）　　我们可以看到rpm软件包都只有一个以.rpm的文件(rpm软件包管理机制要求软件包必须以.rpm结尾)</w:t>
      </w:r>
    </w:p>
    <w:p w:rsidR="00240657" w:rsidRDefault="00706257" w:rsidP="005C58BB">
      <w:pPr>
        <w:pStyle w:val="ListParagraph"/>
        <w:numPr>
          <w:ilvl w:val="0"/>
          <w:numId w:val="29"/>
        </w:numPr>
      </w:pPr>
      <w:r>
        <w:rPr>
          <w:rFonts w:hint="eastAsia"/>
        </w:rPr>
        <w:t>可升级：</w:t>
      </w:r>
      <w:r w:rsidR="00240657">
        <w:t>rpm软件包是可以升级的，比如说我下载好了一个新版本的rpm软件，我们只需要通过 rpm -u 命令即可升级</w:t>
      </w:r>
    </w:p>
    <w:p w:rsidR="00240657" w:rsidRDefault="001C032D" w:rsidP="005C58BB">
      <w:pPr>
        <w:pStyle w:val="ListParagraph"/>
        <w:numPr>
          <w:ilvl w:val="0"/>
          <w:numId w:val="29"/>
        </w:numPr>
      </w:pPr>
      <w:r>
        <w:rPr>
          <w:rFonts w:hint="eastAsia"/>
        </w:rPr>
        <w:t xml:space="preserve">追踪依赖关系　</w:t>
      </w:r>
      <w:r w:rsidR="00240657">
        <w:t>rpm软件包管理机制可以追踪软件之间的依赖关系，这样在安装时就会非常的方便</w:t>
      </w:r>
    </w:p>
    <w:p w:rsidR="00240657" w:rsidRDefault="00240657" w:rsidP="005C58BB">
      <w:pPr>
        <w:pStyle w:val="ListParagraph"/>
        <w:numPr>
          <w:ilvl w:val="0"/>
          <w:numId w:val="29"/>
        </w:numPr>
      </w:pPr>
      <w:r>
        <w:rPr>
          <w:rFonts w:hint="eastAsia"/>
        </w:rPr>
        <w:t>保存软件基本信息</w:t>
      </w:r>
    </w:p>
    <w:p w:rsidR="00240657" w:rsidRDefault="00240657" w:rsidP="005C58BB">
      <w:pPr>
        <w:pStyle w:val="ListParagraph"/>
        <w:numPr>
          <w:ilvl w:val="0"/>
          <w:numId w:val="29"/>
        </w:numPr>
      </w:pPr>
      <w:r>
        <w:rPr>
          <w:rFonts w:hint="eastAsia"/>
        </w:rPr>
        <w:t>软件验证功能</w:t>
      </w:r>
    </w:p>
    <w:p w:rsidR="00C45DAC" w:rsidRDefault="00240657" w:rsidP="005C58BB">
      <w:pPr>
        <w:pStyle w:val="ListParagraph"/>
        <w:numPr>
          <w:ilvl w:val="0"/>
          <w:numId w:val="29"/>
        </w:numPr>
      </w:pPr>
      <w:r>
        <w:rPr>
          <w:rFonts w:hint="eastAsia"/>
        </w:rPr>
        <w:t>支持多平</w:t>
      </w:r>
      <w:r w:rsidR="007556D2">
        <w:rPr>
          <w:rFonts w:hint="eastAsia"/>
        </w:rPr>
        <w:t>台：</w:t>
      </w:r>
      <w:r>
        <w:rPr>
          <w:rFonts w:hint="eastAsia"/>
        </w:rPr>
        <w:t>支持多平台并不是说一个</w:t>
      </w:r>
      <w:r>
        <w:t>rpm软件可以在多个操作系统平台上运行，而是说该软件会针对多个平台发布不同的rpm软件包</w:t>
      </w:r>
    </w:p>
    <w:p w:rsidR="00C45DAC" w:rsidRPr="00C45DAC" w:rsidRDefault="00C45DAC" w:rsidP="00C45DAC">
      <w:pPr>
        <w:ind w:left="360"/>
      </w:pPr>
      <w:r w:rsidRPr="00C45DAC">
        <w:t xml:space="preserve">rpm </w:t>
      </w:r>
      <w:r w:rsidRPr="00C45DAC">
        <w:rPr>
          <w:rFonts w:hint="eastAsia"/>
        </w:rPr>
        <w:t>搜索路径</w:t>
      </w:r>
      <w:r w:rsidRPr="00C45DAC">
        <w:t>/var/lib/rpm</w:t>
      </w:r>
      <w:r w:rsidRPr="00C45DAC">
        <w:rPr>
          <w:rFonts w:hint="eastAsia"/>
        </w:rPr>
        <w:t>数据库</w:t>
      </w:r>
      <w:r>
        <w:rPr>
          <w:rFonts w:hint="eastAsia"/>
        </w:rPr>
        <w:t>,</w:t>
      </w:r>
      <w:r w:rsidRPr="00C45DAC">
        <w:rPr>
          <w:rFonts w:hint="eastAsia"/>
        </w:rPr>
        <w:t xml:space="preserve"> 安装更新使用全包名，卸载查询校验使用包名，因为包名已经存在。</w:t>
      </w:r>
    </w:p>
    <w:p w:rsidR="00C45DAC" w:rsidRPr="00240657" w:rsidRDefault="00C45DAC" w:rsidP="00C45DAC">
      <w:pPr>
        <w:ind w:left="720"/>
      </w:pPr>
    </w:p>
    <w:p w:rsidR="004F53CF" w:rsidRDefault="004F53CF" w:rsidP="004F53CF">
      <w:pPr>
        <w:pStyle w:val="Heading2"/>
        <w:numPr>
          <w:ilvl w:val="0"/>
          <w:numId w:val="19"/>
        </w:numPr>
      </w:pPr>
      <w:r w:rsidRPr="004F53CF">
        <w:t>RPM</w:t>
      </w:r>
      <w:r w:rsidRPr="004F53CF">
        <w:t>软件包常用的命名规范</w:t>
      </w:r>
    </w:p>
    <w:p w:rsidR="0056433D" w:rsidRDefault="0056433D" w:rsidP="0056433D">
      <w:pPr>
        <w:ind w:firstLine="360"/>
      </w:pPr>
      <w:r w:rsidRPr="0056433D">
        <w:t>sudo-1.7.2p1-5.el5.i386.rpm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112637" w:rsidTr="00112637">
        <w:tc>
          <w:tcPr>
            <w:tcW w:w="8478" w:type="dxa"/>
          </w:tcPr>
          <w:p w:rsidR="00112637" w:rsidRDefault="00112637" w:rsidP="00112637">
            <w:r>
              <w:t>sudo：软件名，</w:t>
            </w:r>
          </w:p>
          <w:p w:rsidR="00112637" w:rsidRDefault="00112637" w:rsidP="00112637">
            <w:r>
              <w:t>1.7.2p1：软件的版本号，</w:t>
            </w:r>
          </w:p>
          <w:p w:rsidR="00112637" w:rsidRDefault="00112637" w:rsidP="00112637">
            <w:r>
              <w:t>5.el5：发型号，</w:t>
            </w:r>
          </w:p>
          <w:p w:rsidR="00112637" w:rsidRDefault="00112637" w:rsidP="00112637">
            <w:r>
              <w:t>i386：硬件平台。</w:t>
            </w:r>
          </w:p>
        </w:tc>
      </w:tr>
    </w:tbl>
    <w:p w:rsidR="00112637" w:rsidRDefault="00112637" w:rsidP="0056433D">
      <w:pPr>
        <w:ind w:firstLine="360"/>
      </w:pPr>
    </w:p>
    <w:p w:rsidR="0056433D" w:rsidRDefault="0056433D" w:rsidP="0056433D">
      <w:pPr>
        <w:ind w:firstLine="360"/>
        <w:rPr>
          <w:rFonts w:ascii="宋体" w:eastAsia="宋体" w:hAnsi="宋体" w:cs="宋体"/>
          <w:color w:val="000000"/>
        </w:rPr>
      </w:pPr>
    </w:p>
    <w:p w:rsidR="00703C55" w:rsidRDefault="00703C55" w:rsidP="00122D58">
      <w:pPr>
        <w:pStyle w:val="Heading2"/>
      </w:pPr>
      <w:r>
        <w:rPr>
          <w:rFonts w:hint="eastAsia"/>
        </w:rPr>
        <w:lastRenderedPageBreak/>
        <w:t>RPM</w:t>
      </w:r>
      <w:r w:rsidR="00122D58">
        <w:rPr>
          <w:rFonts w:hint="eastAsia"/>
        </w:rPr>
        <w:t>包的使用和管理</w:t>
      </w:r>
    </w:p>
    <w:p w:rsidR="00122D58" w:rsidRDefault="00F802B9" w:rsidP="00B061CF">
      <w:pPr>
        <w:pStyle w:val="Heading3"/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包</w:t>
      </w:r>
      <w:r w:rsidR="00B061CF">
        <w:rPr>
          <w:rFonts w:hint="eastAsia"/>
        </w:rPr>
        <w:t>安装</w:t>
      </w:r>
    </w:p>
    <w:p w:rsidR="00F5221A" w:rsidRDefault="00F5221A" w:rsidP="00F5221A">
      <w:pPr>
        <w:ind w:left="360"/>
      </w:pPr>
      <w:r>
        <w:rPr>
          <w:rStyle w:val="Strong"/>
          <w:rFonts w:hint="eastAsia"/>
          <w:color w:val="000000"/>
          <w:sz w:val="23"/>
          <w:szCs w:val="23"/>
        </w:rPr>
        <w:t>rpm  –i[v|h]  [--excludedocs |prefix |test |replace[pkgs |files] |nodeps]  sudo</w:t>
      </w:r>
    </w:p>
    <w:p w:rsidR="00F5221A" w:rsidRDefault="00F5221A" w:rsidP="00F5221A">
      <w:pPr>
        <w:ind w:firstLine="360"/>
      </w:pPr>
      <w:r>
        <w:rPr>
          <w:rFonts w:hint="eastAsia"/>
        </w:rPr>
        <w:t>[解析]  i为安装，v为显示详细信息，h为hash是进度信息</w:t>
      </w:r>
    </w:p>
    <w:p w:rsidR="00F5221A" w:rsidRDefault="00F5221A" w:rsidP="00F5221A">
      <w:pPr>
        <w:ind w:left="360"/>
      </w:pPr>
      <w:r>
        <w:rPr>
          <w:rFonts w:hint="eastAsia"/>
        </w:rPr>
        <w:t>--excludedocs 不安装软件包的文档文件</w:t>
      </w:r>
    </w:p>
    <w:p w:rsidR="00F5221A" w:rsidRDefault="00F5221A" w:rsidP="00F5221A">
      <w:pPr>
        <w:ind w:left="360"/>
      </w:pPr>
      <w:r>
        <w:rPr>
          <w:rFonts w:hint="eastAsia"/>
        </w:rPr>
        <w:t>--prefix PATH 将软件包安装到指定目录</w:t>
      </w:r>
    </w:p>
    <w:p w:rsidR="00F5221A" w:rsidRDefault="00F5221A" w:rsidP="00F5221A">
      <w:pPr>
        <w:ind w:left="360"/>
      </w:pPr>
      <w:r>
        <w:rPr>
          <w:rFonts w:hint="eastAsia"/>
        </w:rPr>
        <w:t>--test 只对安装进行测试，并不实际安装（通常用来看下需要的依赖项）</w:t>
      </w:r>
    </w:p>
    <w:p w:rsidR="00F5221A" w:rsidRDefault="00F5221A" w:rsidP="00F5221A">
      <w:pPr>
        <w:ind w:left="360"/>
      </w:pPr>
      <w:r>
        <w:rPr>
          <w:rFonts w:hint="eastAsia"/>
        </w:rPr>
        <w:t>--replace[pkgs|files] 当出现冲突时或想强制覆盖时可以使用</w:t>
      </w:r>
    </w:p>
    <w:p w:rsidR="00F5221A" w:rsidRDefault="00F5221A" w:rsidP="00F5221A">
      <w:pPr>
        <w:ind w:left="360"/>
      </w:pPr>
      <w:r>
        <w:rPr>
          <w:rFonts w:hint="eastAsia"/>
        </w:rPr>
        <w:t>--nodeps 不考虑依赖关系，强制安装。（这样比较麻烦，而且通常无法使用。这也是使用RPM的一些不方便的地方，而YUM则解决了这个问题，在安装的时候会自动将所需要的都一起安装了）</w:t>
      </w:r>
    </w:p>
    <w:p w:rsidR="00D241BB" w:rsidRDefault="00D241BB" w:rsidP="00F5221A">
      <w:pPr>
        <w:ind w:left="360"/>
      </w:pPr>
      <w:r>
        <w:rPr>
          <w:rFonts w:hint="eastAsia"/>
        </w:rPr>
        <w:t>#强行忽略依赖安装</w:t>
      </w:r>
    </w:p>
    <w:p w:rsidR="00B061CF" w:rsidRPr="00B061CF" w:rsidRDefault="004C203B" w:rsidP="003A3FB5">
      <w:pPr>
        <w:ind w:left="360"/>
      </w:pPr>
      <w:r w:rsidRPr="004C203B">
        <w:t xml:space="preserve">rpm </w:t>
      </w:r>
      <w:r w:rsidR="00D241BB">
        <w:t>–</w:t>
      </w:r>
      <w:r w:rsidRPr="004C203B">
        <w:t>ivh</w:t>
      </w:r>
      <w:r w:rsidR="00D241BB">
        <w:rPr>
          <w:rFonts w:hint="eastAsia"/>
        </w:rPr>
        <w:t xml:space="preserve">  </w:t>
      </w:r>
      <w:r w:rsidR="00F802B9">
        <w:rPr>
          <w:rFonts w:hint="eastAsia"/>
        </w:rPr>
        <w:t>P</w:t>
      </w:r>
      <w:r w:rsidR="00D241BB">
        <w:rPr>
          <w:rFonts w:hint="eastAsia"/>
        </w:rPr>
        <w:t>ackage_Name-Version</w:t>
      </w:r>
      <w:r w:rsidRPr="004C203B">
        <w:t>.rpm</w:t>
      </w:r>
      <w:r w:rsidR="00D241BB">
        <w:rPr>
          <w:rFonts w:hint="eastAsia"/>
        </w:rPr>
        <w:t xml:space="preserve"> </w:t>
      </w:r>
      <w:r w:rsidR="00D241BB" w:rsidRPr="00D241BB">
        <w:t>--force --nodeps</w:t>
      </w:r>
    </w:p>
    <w:p w:rsidR="00112637" w:rsidRPr="00112637" w:rsidRDefault="00F802B9" w:rsidP="00112637">
      <w:pPr>
        <w:pStyle w:val="Heading3"/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包</w:t>
      </w:r>
      <w:r w:rsidR="00B061CF">
        <w:rPr>
          <w:rFonts w:hint="eastAsia"/>
        </w:rPr>
        <w:t>查询</w:t>
      </w:r>
    </w:p>
    <w:p w:rsidR="00972B21" w:rsidRPr="00972B21" w:rsidRDefault="00972B21" w:rsidP="00112637">
      <w:pPr>
        <w:ind w:firstLine="360"/>
      </w:pPr>
      <w:r w:rsidRPr="00972B21">
        <w:t>rpm</w:t>
      </w:r>
      <w:r w:rsidRPr="00972B21">
        <w:rPr>
          <w:rStyle w:val="Strong"/>
          <w:rFonts w:ascii="Courier New" w:hAnsi="Courier New" w:cs="Courier New"/>
          <w:sz w:val="21"/>
          <w:szCs w:val="21"/>
        </w:rPr>
        <w:t xml:space="preserve"> </w:t>
      </w:r>
      <w:r w:rsidR="00112637">
        <w:rPr>
          <w:rStyle w:val="Strong"/>
          <w:rFonts w:ascii="Courier New" w:hAnsi="Courier New" w:cs="Courier New"/>
          <w:sz w:val="21"/>
          <w:szCs w:val="21"/>
        </w:rPr>
        <w:t>–</w:t>
      </w:r>
      <w:r w:rsidR="00112637">
        <w:t>qa</w:t>
      </w:r>
      <w:r w:rsidR="00112637">
        <w:rPr>
          <w:rFonts w:hint="eastAsia"/>
        </w:rPr>
        <w:t>：</w:t>
      </w:r>
      <w:r w:rsidRPr="00972B21">
        <w:rPr>
          <w:rFonts w:hint="eastAsia"/>
        </w:rPr>
        <w:t>列出所有已安装的</w:t>
      </w:r>
      <w:r w:rsidRPr="00972B21">
        <w:t>rpm</w:t>
      </w:r>
      <w:r w:rsidRPr="00972B21">
        <w:rPr>
          <w:rFonts w:hint="eastAsia"/>
        </w:rPr>
        <w:t>软件</w:t>
      </w:r>
    </w:p>
    <w:p w:rsidR="00972B21" w:rsidRPr="00972B21" w:rsidRDefault="00972B21" w:rsidP="00112637">
      <w:pPr>
        <w:ind w:firstLine="360"/>
        <w:rPr>
          <w:rFonts w:ascii="Verdana" w:hAnsi="Verdana"/>
        </w:rPr>
      </w:pPr>
      <w:r w:rsidRPr="00972B21">
        <w:t>rpm -qf filename</w:t>
      </w:r>
      <w:r w:rsidR="00112637">
        <w:rPr>
          <w:rFonts w:hint="eastAsia"/>
        </w:rPr>
        <w:t>：</w:t>
      </w:r>
      <w:r w:rsidRPr="00972B21">
        <w:rPr>
          <w:rFonts w:hint="eastAsia"/>
        </w:rPr>
        <w:t>查询指定文件属于哪个</w:t>
      </w:r>
      <w:r w:rsidRPr="00972B21">
        <w:t>rpm</w:t>
      </w:r>
      <w:r w:rsidRPr="00972B21">
        <w:rPr>
          <w:rFonts w:hint="eastAsia"/>
        </w:rPr>
        <w:t>包</w:t>
      </w:r>
    </w:p>
    <w:p w:rsidR="00972B21" w:rsidRPr="00972B21" w:rsidRDefault="00972B21" w:rsidP="00112637">
      <w:pPr>
        <w:ind w:firstLine="360"/>
        <w:rPr>
          <w:rFonts w:ascii="Verdana" w:hAnsi="Verdana"/>
        </w:rPr>
      </w:pPr>
      <w:r w:rsidRPr="00972B21">
        <w:t>rpm -qi packagename</w:t>
      </w:r>
      <w:r w:rsidR="00E73C53">
        <w:rPr>
          <w:rFonts w:hint="eastAsia"/>
        </w:rPr>
        <w:t>(</w:t>
      </w:r>
      <w:r w:rsidR="00C45DAC">
        <w:rPr>
          <w:rFonts w:hint="eastAsia"/>
        </w:rPr>
        <w:t>全</w:t>
      </w:r>
      <w:r w:rsidR="00E73C53">
        <w:rPr>
          <w:rFonts w:hint="eastAsia"/>
        </w:rPr>
        <w:t>包名</w:t>
      </w:r>
      <w:r w:rsidR="00112637">
        <w:rPr>
          <w:rFonts w:hint="eastAsia"/>
        </w:rPr>
        <w:t>或者软件名</w:t>
      </w:r>
      <w:r w:rsidR="00E73C53">
        <w:rPr>
          <w:rFonts w:hint="eastAsia"/>
        </w:rPr>
        <w:t>)</w:t>
      </w:r>
      <w:r w:rsidR="00112637">
        <w:rPr>
          <w:rFonts w:hint="eastAsia"/>
        </w:rPr>
        <w:t>：</w:t>
      </w:r>
      <w:r w:rsidR="00E73C53">
        <w:rPr>
          <w:rFonts w:hint="eastAsia"/>
        </w:rPr>
        <w:t>查询</w:t>
      </w:r>
      <w:r w:rsidRPr="00972B21">
        <w:rPr>
          <w:rFonts w:hint="eastAsia"/>
        </w:rPr>
        <w:t>软件包的</w:t>
      </w:r>
      <w:r w:rsidR="0078655D">
        <w:rPr>
          <w:rFonts w:hint="eastAsia"/>
        </w:rPr>
        <w:t>详细</w:t>
      </w:r>
      <w:r w:rsidRPr="00972B21">
        <w:rPr>
          <w:rFonts w:hint="eastAsia"/>
        </w:rPr>
        <w:t>信息</w:t>
      </w:r>
    </w:p>
    <w:p w:rsidR="00D241BB" w:rsidRPr="00972B21" w:rsidRDefault="00972B21" w:rsidP="003C1DF6">
      <w:pPr>
        <w:ind w:firstLine="360"/>
      </w:pPr>
      <w:r w:rsidRPr="00972B21">
        <w:t>rpm -ql packagename</w:t>
      </w:r>
      <w:r w:rsidR="00D241BB">
        <w:rPr>
          <w:rFonts w:hint="eastAsia"/>
        </w:rPr>
        <w:t>(全包名</w:t>
      </w:r>
      <w:r w:rsidR="00D241BB">
        <w:t>）</w:t>
      </w:r>
      <w:r w:rsidR="00112637">
        <w:rPr>
          <w:rStyle w:val="apple-converted-space"/>
          <w:rFonts w:ascii="Courier New" w:hAnsi="Courier New" w:cs="Courier New" w:hint="eastAsia"/>
          <w:b/>
          <w:bCs/>
          <w:sz w:val="21"/>
          <w:szCs w:val="21"/>
        </w:rPr>
        <w:t>：</w:t>
      </w:r>
      <w:r w:rsidRPr="00972B21">
        <w:rPr>
          <w:rFonts w:hint="eastAsia"/>
        </w:rPr>
        <w:t>查询指定软件包包含的文件</w:t>
      </w:r>
      <w:r w:rsidR="00226C7C">
        <w:rPr>
          <w:rFonts w:hint="eastAsia"/>
        </w:rPr>
        <w:t>及安装位置</w:t>
      </w:r>
    </w:p>
    <w:p w:rsidR="005D0EF5" w:rsidRDefault="003C1DF6" w:rsidP="00972B21">
      <w:pPr>
        <w:ind w:left="360"/>
      </w:pPr>
      <w:r w:rsidRPr="003C1DF6">
        <w:t xml:space="preserve">rpm -qR </w:t>
      </w:r>
      <w:r w:rsidRPr="00972B21">
        <w:t>packagename</w:t>
      </w:r>
      <w:r>
        <w:rPr>
          <w:rFonts w:hint="eastAsia"/>
        </w:rPr>
        <w:t>：</w:t>
      </w:r>
      <w:r>
        <w:br/>
      </w:r>
      <w:r w:rsidR="00D241BB">
        <w:rPr>
          <w:rFonts w:hint="eastAsia"/>
        </w:rPr>
        <w:t>常见</w:t>
      </w:r>
      <w:r w:rsidR="005D0EF5">
        <w:rPr>
          <w:rFonts w:hint="eastAsia"/>
        </w:rPr>
        <w:t>使用：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241BB" w:rsidTr="00D241BB">
        <w:tc>
          <w:tcPr>
            <w:tcW w:w="8388" w:type="dxa"/>
          </w:tcPr>
          <w:p w:rsidR="003C1DF6" w:rsidRDefault="003C1DF6" w:rsidP="00D241BB">
            <w:r>
              <w:rPr>
                <w:rFonts w:hint="eastAsia"/>
              </w:rPr>
              <w:t>#系统是否安装某个rpm包</w:t>
            </w:r>
          </w:p>
          <w:p w:rsidR="00D241BB" w:rsidRDefault="00D241BB" w:rsidP="00D241BB"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 xml:space="preserve">pa | grep </w:t>
            </w:r>
            <w:r>
              <w:t>“</w:t>
            </w:r>
            <w:r>
              <w:rPr>
                <w:rFonts w:hint="eastAsia"/>
              </w:rPr>
              <w:t>要查找的rmp包</w:t>
            </w:r>
            <w:r>
              <w:t>”</w:t>
            </w:r>
          </w:p>
          <w:p w:rsidR="003C1DF6" w:rsidRDefault="003C1DF6" w:rsidP="00D241BB">
            <w:r>
              <w:rPr>
                <w:rFonts w:hint="eastAsia"/>
              </w:rPr>
              <w:t>#找到对应的安装位置</w:t>
            </w:r>
          </w:p>
          <w:p w:rsidR="00D241BB" w:rsidRPr="003C1DF6" w:rsidRDefault="00D241BB" w:rsidP="00972B21">
            <w:pPr>
              <w:rPr>
                <w:rFonts w:ascii="Verdana" w:hAnsi="Verdana"/>
              </w:rPr>
            </w:pPr>
            <w:r>
              <w:rPr>
                <w:rFonts w:hint="eastAsia"/>
              </w:rPr>
              <w:t xml:space="preserve">rpm    </w:t>
            </w:r>
            <w:r>
              <w:t>–</w:t>
            </w:r>
            <w:r>
              <w:rPr>
                <w:rFonts w:hint="eastAsia"/>
              </w:rPr>
              <w:t xml:space="preserve">ql   rpm对应的软件名 </w:t>
            </w:r>
            <w:r>
              <w:rPr>
                <w:rFonts w:hint="eastAsia"/>
              </w:rPr>
              <w:tab/>
            </w:r>
          </w:p>
        </w:tc>
      </w:tr>
    </w:tbl>
    <w:p w:rsidR="003A3FB5" w:rsidRPr="003C1DF6" w:rsidRDefault="003C1DF6" w:rsidP="003C1DF6">
      <w:pPr>
        <w:ind w:left="360"/>
      </w:pPr>
      <w:r>
        <w:rPr>
          <w:noProof/>
        </w:rPr>
        <w:drawing>
          <wp:inline distT="0" distB="0" distL="0" distR="0">
            <wp:extent cx="4705350" cy="733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1CF" w:rsidRDefault="00F802B9" w:rsidP="003C1DF6">
      <w:pPr>
        <w:pStyle w:val="Heading3"/>
      </w:pPr>
      <w:r>
        <w:lastRenderedPageBreak/>
        <w:t>R</w:t>
      </w:r>
      <w:r>
        <w:rPr>
          <w:rFonts w:hint="eastAsia"/>
        </w:rPr>
        <w:t>pm</w:t>
      </w:r>
      <w:r>
        <w:rPr>
          <w:rFonts w:hint="eastAsia"/>
        </w:rPr>
        <w:t>包</w:t>
      </w:r>
      <w:r w:rsidR="00B061CF">
        <w:rPr>
          <w:rFonts w:hint="eastAsia"/>
        </w:rPr>
        <w:t>验证</w:t>
      </w:r>
    </w:p>
    <w:p w:rsidR="002063E3" w:rsidRDefault="002063E3" w:rsidP="002063E3">
      <w:pPr>
        <w:ind w:firstLine="360"/>
      </w:pPr>
      <w:r w:rsidRPr="002063E3">
        <w:t>rpm -V softname</w:t>
      </w:r>
      <w:r w:rsidR="00C45DAC">
        <w:rPr>
          <w:rFonts w:hint="eastAsia"/>
        </w:rPr>
        <w:t>(包名)</w:t>
      </w:r>
      <w:r w:rsidRPr="002063E3">
        <w:t xml:space="preserve">　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S 为文件大小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5 为文件的md5校验值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L 链接文件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T 文件创建时间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D 设备文件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U 文件的用户</w:t>
      </w:r>
    </w:p>
    <w:p w:rsidR="002063E3" w:rsidRDefault="002063E3" w:rsidP="009668A5">
      <w:pPr>
        <w:pStyle w:val="ListParagraph"/>
        <w:numPr>
          <w:ilvl w:val="0"/>
          <w:numId w:val="28"/>
        </w:numPr>
      </w:pPr>
      <w:r>
        <w:t>G 文件的用户组</w:t>
      </w:r>
    </w:p>
    <w:p w:rsidR="002063E3" w:rsidRPr="002063E3" w:rsidRDefault="002063E3" w:rsidP="009668A5">
      <w:pPr>
        <w:pStyle w:val="ListParagraph"/>
        <w:numPr>
          <w:ilvl w:val="0"/>
          <w:numId w:val="28"/>
        </w:numPr>
      </w:pPr>
      <w:r>
        <w:t>M 文件的权限</w:t>
      </w:r>
    </w:p>
    <w:p w:rsidR="00B061CF" w:rsidRDefault="00F802B9" w:rsidP="00B061CF">
      <w:pPr>
        <w:pStyle w:val="Heading3"/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包</w:t>
      </w:r>
      <w:r w:rsidR="00B061CF">
        <w:rPr>
          <w:rFonts w:hint="eastAsia"/>
        </w:rPr>
        <w:t>升级</w:t>
      </w:r>
    </w:p>
    <w:p w:rsidR="00037CD2" w:rsidRPr="00037CD2" w:rsidRDefault="00037CD2" w:rsidP="00037CD2">
      <w:pPr>
        <w:ind w:firstLine="360"/>
      </w:pPr>
      <w:r w:rsidRPr="00037CD2">
        <w:t>rpm -U</w:t>
      </w:r>
      <w:r w:rsidR="000E1490">
        <w:rPr>
          <w:rFonts w:hint="eastAsia"/>
        </w:rPr>
        <w:t>vh</w:t>
      </w:r>
      <w:r w:rsidRPr="00037CD2">
        <w:t xml:space="preserve"> </w:t>
      </w:r>
      <w:r w:rsidR="002769DA">
        <w:rPr>
          <w:rFonts w:hint="eastAsia"/>
        </w:rPr>
        <w:t>软件名</w:t>
      </w:r>
    </w:p>
    <w:p w:rsidR="00B061CF" w:rsidRDefault="00F802B9" w:rsidP="00B061CF">
      <w:pPr>
        <w:pStyle w:val="Heading3"/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包</w:t>
      </w:r>
      <w:r w:rsidR="00B061CF">
        <w:rPr>
          <w:rFonts w:hint="eastAsia"/>
        </w:rPr>
        <w:t>卸载</w:t>
      </w:r>
    </w:p>
    <w:p w:rsidR="000E1490" w:rsidRDefault="00933FBC" w:rsidP="000E1490">
      <w:pPr>
        <w:ind w:left="360"/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e [--test] [--nodeps]  软件包名</w:t>
      </w:r>
      <w:r w:rsidR="000C5912">
        <w:rPr>
          <w:rFonts w:hint="eastAsia"/>
        </w:rPr>
        <w:t>(全名)</w:t>
      </w:r>
    </w:p>
    <w:p w:rsidR="004959FC" w:rsidRDefault="004959FC" w:rsidP="004959FC">
      <w:pPr>
        <w:ind w:firstLine="270"/>
      </w:pPr>
      <w:r>
        <w:rPr>
          <w:rFonts w:hint="eastAsia"/>
        </w:rPr>
        <w:t>选项：</w:t>
      </w:r>
    </w:p>
    <w:p w:rsidR="004959FC" w:rsidRPr="000E1490" w:rsidRDefault="004959FC" w:rsidP="004959FC">
      <w:pPr>
        <w:ind w:firstLine="270"/>
      </w:pPr>
      <w:r>
        <w:rPr>
          <w:rFonts w:hint="eastAsia"/>
        </w:rPr>
        <w:tab/>
        <w:t>--test：只执行删除测试</w:t>
      </w:r>
    </w:p>
    <w:p w:rsidR="00C45DAC" w:rsidRDefault="004959FC" w:rsidP="0056433D">
      <w:r>
        <w:rPr>
          <w:rFonts w:hint="eastAsia"/>
        </w:rPr>
        <w:tab/>
        <w:t>--nodeps：不检查软件的依赖关系，强制删除</w:t>
      </w:r>
    </w:p>
    <w:p w:rsidR="00F802B9" w:rsidRDefault="00F802B9" w:rsidP="0056433D"/>
    <w:p w:rsidR="00240657" w:rsidRDefault="00240657" w:rsidP="00240657">
      <w:pPr>
        <w:pStyle w:val="Heading1"/>
      </w:pPr>
      <w:r>
        <w:rPr>
          <w:rFonts w:hint="eastAsia"/>
        </w:rPr>
        <w:t>YUM</w:t>
      </w:r>
      <w:r>
        <w:rPr>
          <w:rFonts w:hint="eastAsia"/>
        </w:rPr>
        <w:t>软件包管理</w:t>
      </w:r>
      <w:r>
        <w:rPr>
          <w:rFonts w:hint="eastAsia"/>
        </w:rPr>
        <w:t>(</w:t>
      </w:r>
      <w:r w:rsidR="003F15DD">
        <w:rPr>
          <w:rFonts w:hint="eastAsia"/>
        </w:rPr>
        <w:t>二进制</w:t>
      </w:r>
      <w:r>
        <w:rPr>
          <w:rFonts w:hint="eastAsia"/>
        </w:rPr>
        <w:t>)</w:t>
      </w:r>
    </w:p>
    <w:p w:rsidR="005234E1" w:rsidRDefault="005234E1" w:rsidP="009252C0">
      <w:pPr>
        <w:ind w:left="360"/>
      </w:pPr>
      <w:r>
        <w:rPr>
          <w:rFonts w:hint="eastAsia"/>
        </w:rPr>
        <w:t>首先必须先明确一点，</w:t>
      </w:r>
      <w:r>
        <w:rPr>
          <w:rFonts w:ascii="Courier New" w:hAnsi="Courier New" w:cs="Courier New"/>
        </w:rPr>
        <w:t>yum</w:t>
      </w:r>
      <w:r>
        <w:rPr>
          <w:rFonts w:hint="eastAsia"/>
        </w:rPr>
        <w:t>并不是一种新的软件包管理形式，我们的</w:t>
      </w:r>
      <w:r>
        <w:rPr>
          <w:rFonts w:ascii="Courier New" w:hAnsi="Courier New" w:cs="Courier New"/>
        </w:rPr>
        <w:t>rpm</w:t>
      </w:r>
      <w:r>
        <w:rPr>
          <w:rFonts w:hint="eastAsia"/>
        </w:rPr>
        <w:t>则是一种新的软件包管理形式，</w:t>
      </w:r>
      <w:r>
        <w:rPr>
          <w:rFonts w:ascii="Courier New" w:hAnsi="Courier New" w:cs="Courier New"/>
        </w:rPr>
        <w:t>yum</w:t>
      </w:r>
      <w:r>
        <w:rPr>
          <w:rFonts w:hint="eastAsia"/>
        </w:rPr>
        <w:t>只是</w:t>
      </w:r>
      <w:r>
        <w:rPr>
          <w:rFonts w:ascii="Courier New" w:hAnsi="Courier New" w:cs="Courier New"/>
        </w:rPr>
        <w:t>rpm</w:t>
      </w:r>
      <w:r>
        <w:rPr>
          <w:rFonts w:hint="eastAsia"/>
        </w:rPr>
        <w:t>的一个前端程序，</w:t>
      </w:r>
      <w:r>
        <w:rPr>
          <w:rFonts w:ascii="Courier New" w:hAnsi="Courier New" w:cs="Courier New"/>
        </w:rPr>
        <w:t>yum</w:t>
      </w:r>
      <w:r>
        <w:rPr>
          <w:rFonts w:hint="eastAsia"/>
        </w:rPr>
        <w:t>最主要的功能就是帮助我们解决软件包的依赖性问题！</w:t>
      </w:r>
    </w:p>
    <w:p w:rsidR="005234E1" w:rsidRDefault="005234E1" w:rsidP="009252C0">
      <w:pPr>
        <w:ind w:left="360"/>
        <w:rPr>
          <w:rFonts w:ascii="Verdana" w:hAnsi="Verdana"/>
        </w:rPr>
      </w:pPr>
      <w:r w:rsidRPr="005234E1">
        <w:rPr>
          <w:rFonts w:ascii="Verdana" w:hAnsi="Verdana"/>
        </w:rPr>
        <w:t>YUM</w:t>
      </w:r>
      <w:r w:rsidRPr="005234E1">
        <w:rPr>
          <w:rFonts w:ascii="Verdana" w:hAnsi="Verdana"/>
        </w:rPr>
        <w:t>（全称为</w:t>
      </w:r>
      <w:r w:rsidRPr="005234E1">
        <w:rPr>
          <w:rFonts w:ascii="Verdana" w:hAnsi="Verdana"/>
        </w:rPr>
        <w:t xml:space="preserve"> Yellow dog Updater, Modified</w:t>
      </w:r>
      <w:r w:rsidRPr="005234E1">
        <w:rPr>
          <w:rFonts w:ascii="Verdana" w:hAnsi="Verdana"/>
        </w:rPr>
        <w:t>）是一个在</w:t>
      </w:r>
      <w:r w:rsidRPr="005234E1">
        <w:rPr>
          <w:rFonts w:ascii="Verdana" w:hAnsi="Verdana"/>
        </w:rPr>
        <w:t>Fedora</w:t>
      </w:r>
      <w:r w:rsidRPr="005234E1">
        <w:rPr>
          <w:rFonts w:ascii="Verdana" w:hAnsi="Verdana"/>
        </w:rPr>
        <w:t>和</w:t>
      </w:r>
      <w:r w:rsidRPr="005234E1">
        <w:rPr>
          <w:rFonts w:ascii="Verdana" w:hAnsi="Verdana"/>
        </w:rPr>
        <w:t>RedHat</w:t>
      </w:r>
      <w:r w:rsidRPr="005234E1">
        <w:rPr>
          <w:rFonts w:ascii="Verdana" w:hAnsi="Verdana"/>
        </w:rPr>
        <w:t>以及</w:t>
      </w:r>
      <w:r w:rsidRPr="005234E1">
        <w:rPr>
          <w:rFonts w:ascii="Verdana" w:hAnsi="Verdana"/>
        </w:rPr>
        <w:t>SUSE</w:t>
      </w:r>
      <w:r w:rsidRPr="005234E1">
        <w:rPr>
          <w:rFonts w:ascii="Verdana" w:hAnsi="Verdana"/>
        </w:rPr>
        <w:t>、</w:t>
      </w:r>
      <w:r w:rsidRPr="005234E1">
        <w:rPr>
          <w:rFonts w:ascii="Verdana" w:hAnsi="Verdana"/>
        </w:rPr>
        <w:t>CentOS</w:t>
      </w:r>
      <w:r w:rsidRPr="005234E1">
        <w:rPr>
          <w:rFonts w:ascii="Verdana" w:hAnsi="Verdana"/>
        </w:rPr>
        <w:t>中的</w:t>
      </w:r>
      <w:r w:rsidRPr="005234E1">
        <w:rPr>
          <w:rFonts w:ascii="Verdana" w:hAnsi="Verdana"/>
        </w:rPr>
        <w:t>Shell</w:t>
      </w:r>
      <w:r w:rsidRPr="005234E1">
        <w:rPr>
          <w:rFonts w:ascii="Verdana" w:hAnsi="Verdana"/>
        </w:rPr>
        <w:t>前端软件包管理器。基于</w:t>
      </w:r>
      <w:r w:rsidRPr="005234E1">
        <w:rPr>
          <w:rFonts w:ascii="Verdana" w:hAnsi="Verdana"/>
        </w:rPr>
        <w:t>RPM</w:t>
      </w:r>
      <w:r w:rsidRPr="005234E1">
        <w:rPr>
          <w:rFonts w:ascii="Verdana" w:hAnsi="Verdana"/>
        </w:rPr>
        <w:t>管理，能够从指定的服务器自动下载</w:t>
      </w:r>
      <w:r w:rsidRPr="005234E1">
        <w:rPr>
          <w:rFonts w:ascii="Verdana" w:hAnsi="Verdana"/>
        </w:rPr>
        <w:t>RPM</w:t>
      </w:r>
      <w:r w:rsidRPr="005234E1">
        <w:rPr>
          <w:rFonts w:ascii="Verdana" w:hAnsi="Verdana"/>
        </w:rPr>
        <w:t>包并且安装，可以自动处理依赖性关系，并且一次安装所有依赖的软件包，无须繁琐地一次次下载、安装。</w:t>
      </w:r>
    </w:p>
    <w:p w:rsidR="009252C0" w:rsidRDefault="009252C0" w:rsidP="006A524D">
      <w:pPr>
        <w:pStyle w:val="Heading2"/>
        <w:numPr>
          <w:ilvl w:val="0"/>
          <w:numId w:val="21"/>
        </w:numPr>
      </w:pPr>
      <w:r>
        <w:rPr>
          <w:rFonts w:hint="eastAsia"/>
        </w:rPr>
        <w:lastRenderedPageBreak/>
        <w:t>yum</w:t>
      </w:r>
      <w:r>
        <w:rPr>
          <w:rFonts w:hint="eastAsia"/>
        </w:rPr>
        <w:t>的特点</w:t>
      </w:r>
    </w:p>
    <w:p w:rsidR="004F7E4E" w:rsidRPr="004F7E4E" w:rsidRDefault="004F7E4E" w:rsidP="004F7E4E">
      <w:pPr>
        <w:ind w:left="360"/>
        <w:rPr>
          <w:szCs w:val="24"/>
        </w:rPr>
      </w:pPr>
      <w:r w:rsidRPr="004F7E4E">
        <w:rPr>
          <w:rFonts w:cs="Cambria Math"/>
          <w:szCs w:val="24"/>
        </w:rPr>
        <w:t>①</w:t>
      </w:r>
      <w:r w:rsidRPr="006E4EED">
        <w:rPr>
          <w:rStyle w:val="Strong"/>
          <w:rFonts w:cs="Courier New"/>
          <w:b w:val="0"/>
          <w:szCs w:val="24"/>
        </w:rPr>
        <w:t>自动解决依赖性问题</w:t>
      </w:r>
      <w:r>
        <w:rPr>
          <w:rStyle w:val="Strong"/>
          <w:rFonts w:cs="Courier New" w:hint="eastAsia"/>
          <w:szCs w:val="24"/>
        </w:rPr>
        <w:t>：</w:t>
      </w:r>
      <w:r w:rsidRPr="004F7E4E">
        <w:rPr>
          <w:rFonts w:cs="宋体" w:hint="eastAsia"/>
          <w:szCs w:val="24"/>
        </w:rPr>
        <w:t>这个是</w:t>
      </w:r>
      <w:r w:rsidRPr="004F7E4E">
        <w:rPr>
          <w:szCs w:val="24"/>
        </w:rPr>
        <w:t>yum</w:t>
      </w:r>
      <w:r w:rsidRPr="004F7E4E">
        <w:rPr>
          <w:rFonts w:cs="宋体" w:hint="eastAsia"/>
          <w:szCs w:val="24"/>
        </w:rPr>
        <w:t>最主要的功能，我们可以通过</w:t>
      </w:r>
      <w:r w:rsidRPr="004F7E4E">
        <w:rPr>
          <w:szCs w:val="24"/>
        </w:rPr>
        <w:t>yum</w:t>
      </w:r>
      <w:r w:rsidRPr="004F7E4E">
        <w:rPr>
          <w:rFonts w:cs="宋体" w:hint="eastAsia"/>
          <w:szCs w:val="24"/>
        </w:rPr>
        <w:t>来自动的解决软件包直接的依赖性问题</w:t>
      </w:r>
    </w:p>
    <w:p w:rsidR="004F7E4E" w:rsidRPr="004F7E4E" w:rsidRDefault="004F7E4E" w:rsidP="004F7E4E">
      <w:pPr>
        <w:ind w:left="360"/>
        <w:rPr>
          <w:szCs w:val="24"/>
        </w:rPr>
      </w:pPr>
      <w:r w:rsidRPr="004F7E4E">
        <w:rPr>
          <w:rFonts w:cs="Cambria Math"/>
          <w:szCs w:val="24"/>
        </w:rPr>
        <w:t>②</w:t>
      </w:r>
      <w:r w:rsidRPr="004F7E4E">
        <w:rPr>
          <w:rFonts w:cs="宋体" w:hint="eastAsia"/>
          <w:szCs w:val="24"/>
        </w:rPr>
        <w:t>可以对</w:t>
      </w:r>
      <w:r w:rsidRPr="004F7E4E">
        <w:rPr>
          <w:szCs w:val="24"/>
        </w:rPr>
        <w:t>RPM</w:t>
      </w:r>
      <w:r w:rsidRPr="004F7E4E">
        <w:rPr>
          <w:rFonts w:cs="宋体" w:hint="eastAsia"/>
          <w:szCs w:val="24"/>
        </w:rPr>
        <w:t>进行分组，并基于组来进行安装操作</w:t>
      </w:r>
      <w:r>
        <w:rPr>
          <w:rFonts w:cs="宋体" w:hint="eastAsia"/>
          <w:szCs w:val="24"/>
        </w:rPr>
        <w:t>：</w:t>
      </w:r>
      <w:r w:rsidRPr="004F7E4E">
        <w:rPr>
          <w:rFonts w:cs="宋体" w:hint="eastAsia"/>
          <w:szCs w:val="24"/>
        </w:rPr>
        <w:t>有时候我们可能需要对软件进行分组，比如基于开发的软件放在一组，桌面软件又放在一组，在传统的</w:t>
      </w:r>
      <w:r w:rsidRPr="004F7E4E">
        <w:rPr>
          <w:szCs w:val="24"/>
        </w:rPr>
        <w:t>RPM</w:t>
      </w:r>
      <w:r w:rsidRPr="004F7E4E">
        <w:rPr>
          <w:rFonts w:cs="宋体" w:hint="eastAsia"/>
          <w:szCs w:val="24"/>
        </w:rPr>
        <w:t>包管理机制里，我们需要自己手动的去将每一个组里面的软件都安装了才行，而</w:t>
      </w:r>
      <w:r w:rsidRPr="004F7E4E">
        <w:rPr>
          <w:szCs w:val="24"/>
        </w:rPr>
        <w:t>yum</w:t>
      </w:r>
      <w:r w:rsidRPr="004F7E4E">
        <w:rPr>
          <w:rFonts w:cs="宋体" w:hint="eastAsia"/>
          <w:szCs w:val="24"/>
        </w:rPr>
        <w:t>就可以方便的对</w:t>
      </w:r>
      <w:r w:rsidRPr="004F7E4E">
        <w:rPr>
          <w:szCs w:val="24"/>
        </w:rPr>
        <w:t>RPM</w:t>
      </w:r>
      <w:r w:rsidRPr="004F7E4E">
        <w:rPr>
          <w:rFonts w:cs="宋体" w:hint="eastAsia"/>
          <w:szCs w:val="24"/>
        </w:rPr>
        <w:t>进行分组，我只需要安装这个组，那么这个组里面的所有软件都会自动给我们安装好。</w:t>
      </w:r>
    </w:p>
    <w:p w:rsidR="004F7E4E" w:rsidRPr="004F7E4E" w:rsidRDefault="004F7E4E" w:rsidP="004F7E4E">
      <w:pPr>
        <w:ind w:left="360"/>
        <w:rPr>
          <w:szCs w:val="24"/>
        </w:rPr>
      </w:pPr>
      <w:r w:rsidRPr="004F7E4E">
        <w:rPr>
          <w:rFonts w:cs="Cambria Math"/>
          <w:szCs w:val="24"/>
        </w:rPr>
        <w:t>③</w:t>
      </w:r>
      <w:r w:rsidRPr="004F7E4E">
        <w:rPr>
          <w:rFonts w:cs="宋体" w:hint="eastAsia"/>
          <w:szCs w:val="24"/>
        </w:rPr>
        <w:t>引入了仓库的概念，支持多个仓库</w:t>
      </w:r>
      <w:r>
        <w:rPr>
          <w:rFonts w:cs="宋体" w:hint="eastAsia"/>
          <w:szCs w:val="24"/>
        </w:rPr>
        <w:t>：</w:t>
      </w:r>
      <w:r w:rsidRPr="004F7E4E">
        <w:rPr>
          <w:rFonts w:cs="宋体" w:hint="eastAsia"/>
          <w:szCs w:val="24"/>
        </w:rPr>
        <w:t>通过</w:t>
      </w:r>
      <w:r w:rsidRPr="004F7E4E">
        <w:rPr>
          <w:szCs w:val="24"/>
        </w:rPr>
        <w:t>yum</w:t>
      </w:r>
      <w:r w:rsidRPr="004F7E4E">
        <w:rPr>
          <w:rFonts w:cs="宋体" w:hint="eastAsia"/>
          <w:szCs w:val="24"/>
        </w:rPr>
        <w:t>来进行软件的安装其实就是基于仓库这个概念的，我将所有的</w:t>
      </w:r>
      <w:r w:rsidRPr="004F7E4E">
        <w:rPr>
          <w:szCs w:val="24"/>
        </w:rPr>
        <w:t>rpm</w:t>
      </w:r>
      <w:r w:rsidRPr="004F7E4E">
        <w:rPr>
          <w:rFonts w:cs="宋体" w:hint="eastAsia"/>
          <w:szCs w:val="24"/>
        </w:rPr>
        <w:t>软件包都事先放在一个仓库里面，然后</w:t>
      </w:r>
      <w:r w:rsidRPr="004F7E4E">
        <w:rPr>
          <w:szCs w:val="24"/>
        </w:rPr>
        <w:t>yum</w:t>
      </w:r>
      <w:r w:rsidRPr="004F7E4E">
        <w:rPr>
          <w:rFonts w:cs="宋体" w:hint="eastAsia"/>
          <w:szCs w:val="24"/>
        </w:rPr>
        <w:t>就可以在这个仓库里面寻找我们需要安装的软件，找到了就可以自动安装，没找到则就安装不了</w:t>
      </w:r>
    </w:p>
    <w:p w:rsidR="004F7E4E" w:rsidRPr="004F7E4E" w:rsidRDefault="004F7E4E" w:rsidP="004F7E4E">
      <w:pPr>
        <w:ind w:left="360"/>
        <w:rPr>
          <w:szCs w:val="24"/>
        </w:rPr>
      </w:pPr>
      <w:r w:rsidRPr="004F7E4E">
        <w:rPr>
          <w:rFonts w:cs="Cambria Math"/>
          <w:szCs w:val="24"/>
        </w:rPr>
        <w:t>④</w:t>
      </w:r>
      <w:r w:rsidRPr="004F7E4E">
        <w:rPr>
          <w:rFonts w:cs="宋体" w:hint="eastAsia"/>
          <w:szCs w:val="24"/>
        </w:rPr>
        <w:t>配置简单</w:t>
      </w:r>
      <w:r w:rsidR="00464020">
        <w:rPr>
          <w:rFonts w:cs="宋体" w:hint="eastAsia"/>
          <w:szCs w:val="24"/>
        </w:rPr>
        <w:t>：</w:t>
      </w:r>
      <w:r w:rsidRPr="004F7E4E">
        <w:rPr>
          <w:rFonts w:cs="宋体" w:hint="eastAsia"/>
          <w:szCs w:val="24"/>
        </w:rPr>
        <w:t>在现在的</w:t>
      </w:r>
      <w:r w:rsidRPr="004F7E4E">
        <w:rPr>
          <w:szCs w:val="24"/>
        </w:rPr>
        <w:t>RHEL</w:t>
      </w:r>
      <w:r w:rsidRPr="004F7E4E">
        <w:rPr>
          <w:rFonts w:cs="宋体" w:hint="eastAsia"/>
          <w:szCs w:val="24"/>
        </w:rPr>
        <w:t>、</w:t>
      </w:r>
      <w:r w:rsidRPr="004F7E4E">
        <w:rPr>
          <w:szCs w:val="24"/>
        </w:rPr>
        <w:t>CentOS</w:t>
      </w:r>
      <w:r w:rsidRPr="004F7E4E">
        <w:rPr>
          <w:rFonts w:cs="宋体" w:hint="eastAsia"/>
          <w:szCs w:val="24"/>
        </w:rPr>
        <w:t>里面基本上都使用</w:t>
      </w:r>
      <w:r w:rsidRPr="004F7E4E">
        <w:rPr>
          <w:szCs w:val="24"/>
        </w:rPr>
        <w:t>yum</w:t>
      </w:r>
      <w:r w:rsidRPr="004F7E4E">
        <w:rPr>
          <w:rFonts w:cs="宋体" w:hint="eastAsia"/>
          <w:szCs w:val="24"/>
        </w:rPr>
        <w:t>的方式来进行软件的安装，其主要原因也是基于其仓库的配置非常的简单</w:t>
      </w:r>
      <w:r w:rsidR="0002362C">
        <w:rPr>
          <w:rFonts w:cs="宋体" w:hint="eastAsia"/>
          <w:szCs w:val="24"/>
        </w:rPr>
        <w:t>。</w:t>
      </w:r>
    </w:p>
    <w:p w:rsidR="0006447D" w:rsidRPr="0006447D" w:rsidRDefault="0006447D" w:rsidP="0006447D">
      <w:pPr>
        <w:ind w:left="360"/>
      </w:pPr>
    </w:p>
    <w:p w:rsidR="00870174" w:rsidRPr="00870174" w:rsidRDefault="009252C0" w:rsidP="00870174">
      <w:pPr>
        <w:pStyle w:val="Heading2"/>
      </w:pPr>
      <w:r>
        <w:rPr>
          <w:rFonts w:hint="eastAsia"/>
        </w:rPr>
        <w:t>y</w:t>
      </w:r>
      <w:r w:rsidR="00EF5FDB">
        <w:rPr>
          <w:rFonts w:hint="eastAsia"/>
        </w:rPr>
        <w:t>um</w:t>
      </w:r>
      <w:r w:rsidRPr="009252C0">
        <w:t>仓库</w:t>
      </w:r>
    </w:p>
    <w:p w:rsidR="00813E41" w:rsidRDefault="00870174" w:rsidP="006E4EED">
      <w:pPr>
        <w:ind w:left="360" w:firstLine="360"/>
      </w:pPr>
      <w:r w:rsidRPr="00870174">
        <w:t>yum里引入了仓库的概念，仓库里其实就是用来存放我们所有现有的rpm软件包，因为yum就是基于rpm软件包管理的一个前端程序，所以yum也是通过rpm来进行软件的安装的。当使用yum进行软件安装时，如果存在依赖关系，那么yun也会自动的去仓库里面去寻找所依赖的rpm软件包，并自动安装，解决软件包的依赖问题。</w:t>
      </w:r>
      <w:r w:rsidR="00813E41" w:rsidRPr="00813E41">
        <w:rPr>
          <w:rFonts w:hint="eastAsia"/>
        </w:rPr>
        <w:t>这个仓库既可以是本地的，也可以是互联网上的，可以通过</w:t>
      </w:r>
      <w:r w:rsidR="00813E41" w:rsidRPr="00813E41">
        <w:t>http、ftp或者nfs等形式使用集中的、统一的网络仓库</w:t>
      </w:r>
      <w:r w:rsidR="00813E41">
        <w:rPr>
          <w:rFonts w:hint="eastAsia"/>
        </w:rPr>
        <w:t>。</w:t>
      </w:r>
    </w:p>
    <w:p w:rsidR="00821FE0" w:rsidRDefault="00821FE0" w:rsidP="00821FE0">
      <w:pPr>
        <w:ind w:left="360"/>
      </w:pPr>
      <w:r w:rsidRPr="00821FE0">
        <w:t>yum使用的是仓库来保持管理我们的rpm软件包，仓库的配置文件是存放在 /etc/yum.repos.d/ 这个文件目录下</w:t>
      </w:r>
      <w:r>
        <w:rPr>
          <w:rFonts w:hint="eastAsia"/>
        </w:rPr>
        <w:t>。</w:t>
      </w:r>
      <w:r w:rsidR="00EC2512">
        <w:rPr>
          <w:rFonts w:hint="eastAsia"/>
        </w:rPr>
        <w:t>格式如下：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C2512" w:rsidTr="00EC2512">
        <w:tc>
          <w:tcPr>
            <w:tcW w:w="8388" w:type="dxa"/>
          </w:tcPr>
          <w:p w:rsidR="00EC2512" w:rsidRDefault="00EC2512" w:rsidP="00EC2512">
            <w:r>
              <w:rPr>
                <w:rFonts w:hint="eastAsia"/>
              </w:rPr>
              <w:t>#</w:t>
            </w:r>
            <w:r w:rsidRPr="00EC2512">
              <w:t>通常是一些对该仓库进行描述的语句</w:t>
            </w:r>
          </w:p>
          <w:p w:rsidR="00EC2512" w:rsidRDefault="00EC2512" w:rsidP="00EC2512">
            <w:r w:rsidRPr="00EC2512">
              <w:t>name=This is rpm soft repo</w:t>
            </w:r>
          </w:p>
          <w:p w:rsidR="00EC2512" w:rsidRDefault="00EC2512" w:rsidP="00EC2512">
            <w:r>
              <w:rPr>
                <w:rFonts w:hint="eastAsia"/>
              </w:rPr>
              <w:t>#</w:t>
            </w:r>
            <w:r w:rsidRPr="00EC2512">
              <w:t>这个是仓库的地址，可以是http、ftp、nfs等网络仓库的地址，</w:t>
            </w:r>
          </w:p>
          <w:p w:rsidR="00EC2512" w:rsidRPr="00EC2512" w:rsidRDefault="00EC2512" w:rsidP="00EC2512">
            <w:r>
              <w:rPr>
                <w:rFonts w:hint="eastAsia"/>
              </w:rPr>
              <w:t>#</w:t>
            </w:r>
            <w:r w:rsidRPr="00EC2512">
              <w:t>也可以是我们本地仓库的地址</w:t>
            </w:r>
          </w:p>
          <w:p w:rsidR="00EC2512" w:rsidRDefault="00EC2512" w:rsidP="00EC2512">
            <w:r w:rsidRPr="00EC2512">
              <w:t xml:space="preserve">baseurl=http://www.xiaoluo.com/yum/soft/CentOS/x86_64/rpms　</w:t>
            </w:r>
          </w:p>
          <w:p w:rsidR="00EC2512" w:rsidRDefault="00EC2512" w:rsidP="00EC2512">
            <w:r>
              <w:rPr>
                <w:rFonts w:hint="eastAsia"/>
              </w:rPr>
              <w:lastRenderedPageBreak/>
              <w:t>#</w:t>
            </w:r>
            <w:r w:rsidRPr="00EC2512">
              <w:t xml:space="preserve"> enabled=1表示我们使用这个仓库，默认就是enabled=1</w:t>
            </w:r>
          </w:p>
          <w:p w:rsidR="00EC2512" w:rsidRDefault="00EC2512" w:rsidP="00EC2512">
            <w:r w:rsidRPr="00EC2512">
              <w:t>enabled=1</w:t>
            </w:r>
          </w:p>
          <w:p w:rsidR="00EC2512" w:rsidRDefault="00EC2512" w:rsidP="00EC2512">
            <w:r>
              <w:rPr>
                <w:rFonts w:hint="eastAsia"/>
              </w:rPr>
              <w:t>#</w:t>
            </w:r>
            <w:r w:rsidRPr="00EC2512">
              <w:t>是否启用软件校验，基于安全考虑，主流的Linux发行版本都会对一些常用的</w:t>
            </w:r>
          </w:p>
          <w:p w:rsidR="00EC2512" w:rsidRPr="00EC2512" w:rsidRDefault="00EC2512" w:rsidP="00EC2512">
            <w:r>
              <w:rPr>
                <w:rFonts w:hint="eastAsia"/>
              </w:rPr>
              <w:t>#</w:t>
            </w:r>
            <w:r w:rsidRPr="00EC2512">
              <w:t>rpm进行签名操作</w:t>
            </w:r>
          </w:p>
          <w:p w:rsidR="00EC2512" w:rsidRDefault="00EC2512" w:rsidP="00EC2512">
            <w:r w:rsidRPr="00EC2512">
              <w:t xml:space="preserve">gpgcheck=1　</w:t>
            </w:r>
          </w:p>
        </w:tc>
      </w:tr>
    </w:tbl>
    <w:p w:rsidR="00EC2512" w:rsidRDefault="00EC2512" w:rsidP="00EC2512"/>
    <w:p w:rsidR="00EC2512" w:rsidRDefault="00EC2512" w:rsidP="00EC2512">
      <w:pPr>
        <w:ind w:left="360"/>
      </w:pPr>
      <w:r>
        <w:rPr>
          <w:rFonts w:hint="eastAsia"/>
        </w:rPr>
        <w:t>使用</w:t>
      </w:r>
      <w:r>
        <w:t>yum仓库需要注意一下几点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C2512" w:rsidTr="00EC2512">
        <w:tc>
          <w:tcPr>
            <w:tcW w:w="8388" w:type="dxa"/>
          </w:tcPr>
          <w:p w:rsidR="00EC2512" w:rsidRPr="00FA629A" w:rsidRDefault="00EC2512" w:rsidP="00FA629A">
            <w:pPr>
              <w:pStyle w:val="ListParagraph"/>
              <w:numPr>
                <w:ilvl w:val="0"/>
                <w:numId w:val="33"/>
              </w:numPr>
            </w:pPr>
            <w:r w:rsidRPr="00FA629A">
              <w:t>仓库可以使用http、ftp、file、nfs等方式</w:t>
            </w:r>
          </w:p>
          <w:p w:rsidR="00EC2512" w:rsidRPr="00FA629A" w:rsidRDefault="00EC2512" w:rsidP="00FA629A">
            <w:pPr>
              <w:pStyle w:val="ListParagraph"/>
              <w:numPr>
                <w:ilvl w:val="0"/>
                <w:numId w:val="33"/>
              </w:numPr>
            </w:pPr>
            <w:r w:rsidRPr="00FA629A">
              <w:t>yum配置文件必须以.repo结尾</w:t>
            </w:r>
          </w:p>
          <w:p w:rsidR="00EC2512" w:rsidRPr="00FA629A" w:rsidRDefault="00EC2512" w:rsidP="00FA629A">
            <w:pPr>
              <w:pStyle w:val="ListParagraph"/>
              <w:numPr>
                <w:ilvl w:val="0"/>
                <w:numId w:val="33"/>
              </w:numPr>
            </w:pPr>
            <w:r w:rsidRPr="00FA629A">
              <w:t>一个yum配置文件里面可以存放多个仓库的配置信息</w:t>
            </w:r>
          </w:p>
          <w:p w:rsidR="00EC2512" w:rsidRPr="00FA629A" w:rsidRDefault="00EC2512" w:rsidP="00FA629A">
            <w:pPr>
              <w:pStyle w:val="ListParagraph"/>
              <w:numPr>
                <w:ilvl w:val="0"/>
                <w:numId w:val="33"/>
              </w:numPr>
            </w:pPr>
            <w:r w:rsidRPr="00FA629A">
              <w:t>/etc/yum.repos.d/ 目录下可以存放多个yum配置文件</w:t>
            </w:r>
          </w:p>
          <w:p w:rsidR="00EC2512" w:rsidRDefault="00EC2512" w:rsidP="00EC2512"/>
        </w:tc>
      </w:tr>
    </w:tbl>
    <w:p w:rsidR="00EC2512" w:rsidRDefault="00EC2512" w:rsidP="00EC2512">
      <w:pPr>
        <w:ind w:left="360"/>
      </w:pPr>
    </w:p>
    <w:p w:rsidR="00A95786" w:rsidRDefault="009252C0" w:rsidP="00A95786">
      <w:pPr>
        <w:pStyle w:val="Heading2"/>
      </w:pPr>
      <w:r w:rsidRPr="009252C0">
        <w:t>yum</w:t>
      </w:r>
      <w:r w:rsidRPr="009252C0">
        <w:t>基本命令</w:t>
      </w:r>
    </w:p>
    <w:p w:rsidR="0005318B" w:rsidRDefault="0005318B" w:rsidP="0005318B">
      <w:pPr>
        <w:pStyle w:val="Heading3"/>
        <w:numPr>
          <w:ilvl w:val="0"/>
          <w:numId w:val="34"/>
        </w:numPr>
      </w:pPr>
      <w:r>
        <w:rPr>
          <w:rFonts w:hint="eastAsia"/>
        </w:rPr>
        <w:t>安装操作</w:t>
      </w:r>
    </w:p>
    <w:p w:rsidR="0005318B" w:rsidRDefault="0005318B" w:rsidP="0005318B">
      <w:pPr>
        <w:ind w:left="360"/>
        <w:rPr>
          <w:rStyle w:val="Strong"/>
          <w:b w:val="0"/>
          <w:szCs w:val="24"/>
        </w:rPr>
      </w:pPr>
      <w:r w:rsidRPr="00DA74E3">
        <w:rPr>
          <w:rStyle w:val="Strong"/>
          <w:b w:val="0"/>
          <w:szCs w:val="24"/>
        </w:rPr>
        <w:t>yum install software-name</w:t>
      </w:r>
    </w:p>
    <w:p w:rsidR="0005318B" w:rsidRPr="0005318B" w:rsidRDefault="0005318B" w:rsidP="0005318B">
      <w:pPr>
        <w:ind w:left="360"/>
        <w:rPr>
          <w:bCs/>
          <w:szCs w:val="24"/>
        </w:rPr>
      </w:pPr>
      <w:r w:rsidRPr="00DA74E3">
        <w:rPr>
          <w:rStyle w:val="Strong"/>
          <w:b w:val="0"/>
          <w:szCs w:val="24"/>
        </w:rPr>
        <w:t xml:space="preserve">yum </w:t>
      </w:r>
      <w:r>
        <w:rPr>
          <w:rStyle w:val="Strong"/>
          <w:rFonts w:hint="eastAsia"/>
          <w:b w:val="0"/>
          <w:szCs w:val="24"/>
        </w:rPr>
        <w:t>group</w:t>
      </w:r>
      <w:r w:rsidRPr="00DA74E3">
        <w:rPr>
          <w:rStyle w:val="Strong"/>
          <w:b w:val="0"/>
          <w:szCs w:val="24"/>
        </w:rPr>
        <w:t xml:space="preserve">install </w:t>
      </w:r>
      <w:r>
        <w:rPr>
          <w:rStyle w:val="Strong"/>
          <w:rFonts w:hint="eastAsia"/>
          <w:b w:val="0"/>
          <w:szCs w:val="24"/>
        </w:rPr>
        <w:t>group</w:t>
      </w:r>
      <w:r w:rsidRPr="00DA74E3">
        <w:rPr>
          <w:rStyle w:val="Strong"/>
          <w:b w:val="0"/>
          <w:szCs w:val="24"/>
        </w:rPr>
        <w:t>-name</w:t>
      </w:r>
    </w:p>
    <w:p w:rsidR="0005318B" w:rsidRDefault="0005318B" w:rsidP="0005318B">
      <w:pPr>
        <w:pStyle w:val="Heading3"/>
      </w:pPr>
      <w:r>
        <w:rPr>
          <w:rFonts w:hint="eastAsia"/>
        </w:rPr>
        <w:t>升级操作</w:t>
      </w:r>
    </w:p>
    <w:p w:rsidR="0005318B" w:rsidRPr="0005318B" w:rsidRDefault="0005318B" w:rsidP="0005318B">
      <w:pPr>
        <w:ind w:left="360"/>
      </w:pPr>
      <w:r>
        <w:rPr>
          <w:rFonts w:hint="eastAsia"/>
        </w:rPr>
        <w:t>yum check-update</w:t>
      </w:r>
    </w:p>
    <w:p w:rsidR="0005318B" w:rsidRDefault="0005318B" w:rsidP="0005318B">
      <w:pPr>
        <w:ind w:left="360"/>
        <w:rPr>
          <w:rStyle w:val="Strong"/>
          <w:b w:val="0"/>
          <w:szCs w:val="24"/>
        </w:rPr>
      </w:pPr>
      <w:r>
        <w:rPr>
          <w:rStyle w:val="Strong"/>
          <w:rFonts w:hint="eastAsia"/>
          <w:b w:val="0"/>
          <w:szCs w:val="24"/>
        </w:rPr>
        <w:t>yum update</w:t>
      </w:r>
    </w:p>
    <w:p w:rsidR="0005318B" w:rsidRDefault="0005318B" w:rsidP="0005318B">
      <w:pPr>
        <w:ind w:left="360"/>
        <w:rPr>
          <w:rStyle w:val="Strong"/>
          <w:b w:val="0"/>
          <w:szCs w:val="24"/>
        </w:rPr>
      </w:pPr>
      <w:r w:rsidRPr="00DA74E3">
        <w:rPr>
          <w:rStyle w:val="Strong"/>
          <w:b w:val="0"/>
          <w:szCs w:val="24"/>
        </w:rPr>
        <w:t>yum update software-name</w:t>
      </w:r>
    </w:p>
    <w:p w:rsidR="0005318B" w:rsidRDefault="0005318B" w:rsidP="0005318B">
      <w:pPr>
        <w:ind w:left="360"/>
        <w:rPr>
          <w:rStyle w:val="Strong"/>
          <w:b w:val="0"/>
          <w:szCs w:val="24"/>
        </w:rPr>
      </w:pPr>
      <w:r w:rsidRPr="00DA74E3">
        <w:rPr>
          <w:rStyle w:val="Strong"/>
          <w:b w:val="0"/>
          <w:szCs w:val="24"/>
        </w:rPr>
        <w:t xml:space="preserve">yum </w:t>
      </w:r>
      <w:r>
        <w:rPr>
          <w:rStyle w:val="Strong"/>
          <w:rFonts w:hint="eastAsia"/>
          <w:b w:val="0"/>
          <w:szCs w:val="24"/>
        </w:rPr>
        <w:t>group</w:t>
      </w:r>
      <w:r w:rsidRPr="00DA74E3">
        <w:rPr>
          <w:rStyle w:val="Strong"/>
          <w:b w:val="0"/>
          <w:szCs w:val="24"/>
        </w:rPr>
        <w:t xml:space="preserve">update </w:t>
      </w:r>
      <w:r>
        <w:rPr>
          <w:rStyle w:val="Strong"/>
          <w:rFonts w:hint="eastAsia"/>
          <w:b w:val="0"/>
          <w:szCs w:val="24"/>
        </w:rPr>
        <w:t>group</w:t>
      </w:r>
      <w:r w:rsidRPr="00DA74E3">
        <w:rPr>
          <w:rStyle w:val="Strong"/>
          <w:b w:val="0"/>
          <w:szCs w:val="24"/>
        </w:rPr>
        <w:t>-name</w:t>
      </w:r>
    </w:p>
    <w:p w:rsidR="0005318B" w:rsidRPr="0005318B" w:rsidRDefault="0005318B" w:rsidP="0005318B">
      <w:pPr>
        <w:ind w:left="360"/>
      </w:pPr>
    </w:p>
    <w:p w:rsidR="0005318B" w:rsidRDefault="0005318B" w:rsidP="0005318B">
      <w:pPr>
        <w:pStyle w:val="Heading3"/>
      </w:pPr>
      <w:r>
        <w:rPr>
          <w:rFonts w:hint="eastAsia"/>
        </w:rPr>
        <w:t>查找操作</w:t>
      </w:r>
    </w:p>
    <w:p w:rsidR="0005318B" w:rsidRDefault="0005318B" w:rsidP="0005318B">
      <w:pPr>
        <w:ind w:left="360"/>
      </w:pPr>
      <w:r>
        <w:rPr>
          <w:rFonts w:hint="eastAsia"/>
        </w:rPr>
        <w:t>#</w:t>
      </w:r>
      <w:r w:rsidRPr="0090545F">
        <w:t xml:space="preserve">列出全部的、安装的、最近的、更新的软件　　</w:t>
      </w:r>
    </w:p>
    <w:p w:rsidR="00FF6A85" w:rsidRPr="00FF6A85" w:rsidRDefault="0005318B" w:rsidP="00FF6A85">
      <w:pPr>
        <w:ind w:left="360"/>
        <w:rPr>
          <w:rFonts w:ascii="宋体" w:eastAsia="宋体" w:hAnsi="宋体" w:cs="宋体"/>
          <w:b/>
          <w:bCs/>
          <w:color w:val="000000"/>
          <w:sz w:val="21"/>
          <w:szCs w:val="21"/>
        </w:rPr>
      </w:pPr>
      <w:r w:rsidRPr="0090545F">
        <w:t xml:space="preserve">yum list (all | installed | recent | updates)　</w:t>
      </w:r>
      <w:r>
        <w:rPr>
          <w:rStyle w:val="Strong"/>
          <w:rFonts w:ascii="宋体" w:eastAsia="宋体" w:hAnsi="宋体" w:cs="宋体" w:hint="eastAsia"/>
          <w:color w:val="000000"/>
          <w:sz w:val="21"/>
          <w:szCs w:val="21"/>
        </w:rPr>
        <w:t xml:space="preserve">　</w:t>
      </w:r>
    </w:p>
    <w:p w:rsidR="0005318B" w:rsidRDefault="0005318B" w:rsidP="0005318B">
      <w:pPr>
        <w:pStyle w:val="Heading3"/>
      </w:pPr>
      <w:r>
        <w:rPr>
          <w:rFonts w:hint="eastAsia"/>
        </w:rPr>
        <w:t>删除操作</w:t>
      </w:r>
    </w:p>
    <w:p w:rsidR="0005318B" w:rsidRDefault="00FF6A85" w:rsidP="0005318B">
      <w:pPr>
        <w:ind w:left="360"/>
        <w:rPr>
          <w:rStyle w:val="Strong"/>
          <w:b w:val="0"/>
          <w:szCs w:val="24"/>
        </w:rPr>
      </w:pPr>
      <w:r w:rsidRPr="005B6823">
        <w:t>yum remove</w:t>
      </w:r>
      <w:r>
        <w:rPr>
          <w:rFonts w:hint="eastAsia"/>
        </w:rPr>
        <w:t xml:space="preserve"> </w:t>
      </w:r>
      <w:r w:rsidRPr="00DA74E3">
        <w:rPr>
          <w:rStyle w:val="Strong"/>
          <w:b w:val="0"/>
          <w:szCs w:val="24"/>
        </w:rPr>
        <w:t>software-name</w:t>
      </w:r>
    </w:p>
    <w:p w:rsidR="00FF6A85" w:rsidRPr="00FF6A85" w:rsidRDefault="00FF6A85" w:rsidP="00FF6A85">
      <w:pPr>
        <w:ind w:left="360"/>
        <w:rPr>
          <w:bCs/>
          <w:szCs w:val="24"/>
        </w:rPr>
      </w:pPr>
      <w:r w:rsidRPr="005B6823">
        <w:lastRenderedPageBreak/>
        <w:t xml:space="preserve">yum </w:t>
      </w:r>
      <w:r>
        <w:rPr>
          <w:rFonts w:hint="eastAsia"/>
        </w:rPr>
        <w:t>group</w:t>
      </w:r>
      <w:r w:rsidRPr="005B6823">
        <w:t>remove</w:t>
      </w:r>
      <w:r>
        <w:rPr>
          <w:rFonts w:hint="eastAsia"/>
        </w:rPr>
        <w:t xml:space="preserve"> </w:t>
      </w:r>
      <w:r>
        <w:rPr>
          <w:rStyle w:val="Strong"/>
          <w:rFonts w:hint="eastAsia"/>
          <w:b w:val="0"/>
          <w:szCs w:val="24"/>
        </w:rPr>
        <w:t>group</w:t>
      </w:r>
      <w:r w:rsidRPr="00DA74E3">
        <w:rPr>
          <w:rStyle w:val="Strong"/>
          <w:b w:val="0"/>
          <w:szCs w:val="24"/>
        </w:rPr>
        <w:t>-name</w:t>
      </w:r>
    </w:p>
    <w:p w:rsidR="0005318B" w:rsidRDefault="0005318B" w:rsidP="0005318B">
      <w:pPr>
        <w:pStyle w:val="Heading3"/>
      </w:pPr>
      <w:r>
        <w:rPr>
          <w:rFonts w:hint="eastAsia"/>
        </w:rPr>
        <w:t>清除操作</w:t>
      </w:r>
    </w:p>
    <w:p w:rsidR="0005318B" w:rsidRPr="0005318B" w:rsidRDefault="0005318B" w:rsidP="0005318B">
      <w:pPr>
        <w:ind w:left="360"/>
      </w:pPr>
      <w:r>
        <w:rPr>
          <w:rFonts w:hint="eastAsia"/>
        </w:rPr>
        <w:t>#清除暂缓的rmp包</w:t>
      </w:r>
    </w:p>
    <w:p w:rsidR="00A919DD" w:rsidRDefault="0005318B" w:rsidP="00FF6A85">
      <w:pPr>
        <w:ind w:left="360"/>
      </w:pPr>
      <w:r>
        <w:rPr>
          <w:rFonts w:hint="eastAsia"/>
        </w:rPr>
        <w:t>yum clean all</w:t>
      </w:r>
    </w:p>
    <w:p w:rsidR="00C96CDF" w:rsidRDefault="005B6823" w:rsidP="006D2B6B">
      <w:pPr>
        <w:ind w:left="360"/>
      </w:pPr>
      <w:r w:rsidRPr="00FF6A85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5B6823">
        <w:t>yum remove/update(不安全)</w:t>
      </w:r>
      <w:r w:rsidR="007E6805">
        <w:rPr>
          <w:rFonts w:hint="eastAsia"/>
        </w:rPr>
        <w:t>;</w:t>
      </w:r>
      <w:r w:rsidR="007E6805" w:rsidRPr="007E6805">
        <w:rPr>
          <w:rFonts w:hint="eastAsia"/>
          <w:color w:val="FF0000"/>
        </w:rPr>
        <w:t xml:space="preserve"> </w:t>
      </w:r>
      <w:r w:rsidR="007E6805">
        <w:rPr>
          <w:rFonts w:hint="eastAsia"/>
        </w:rPr>
        <w:t>如果yum找不到包，可以添加取消注释</w:t>
      </w:r>
      <w:r w:rsidR="007E6805" w:rsidRPr="007E6805">
        <w:t>baseurl=</w:t>
      </w:r>
      <w:hyperlink r:id="rId8" w:tgtFrame="_blank" w:history="1">
        <w:r w:rsidR="007E6805" w:rsidRPr="007E6805">
          <w:t>http://mirrors.sohu.com/centos/6/os/x86_64/</w:t>
        </w:r>
      </w:hyperlink>
    </w:p>
    <w:p w:rsidR="006D2B6B" w:rsidRPr="00C96CDF" w:rsidRDefault="006D2B6B" w:rsidP="006D2B6B">
      <w:pPr>
        <w:ind w:left="360"/>
      </w:pPr>
    </w:p>
    <w:p w:rsidR="006A524D" w:rsidRDefault="006A524D" w:rsidP="006A524D">
      <w:pPr>
        <w:pStyle w:val="Heading2"/>
      </w:pPr>
      <w:r w:rsidRPr="006A524D">
        <w:rPr>
          <w:rFonts w:hint="eastAsia"/>
        </w:rPr>
        <w:t>创建</w:t>
      </w:r>
      <w:r w:rsidR="000A7F12">
        <w:rPr>
          <w:rFonts w:hint="eastAsia"/>
        </w:rPr>
        <w:t>网络</w:t>
      </w:r>
      <w:r w:rsidRPr="006A524D">
        <w:t>yum</w:t>
      </w:r>
      <w:r w:rsidR="000A7F12">
        <w:rPr>
          <w:rFonts w:hint="eastAsia"/>
        </w:rPr>
        <w:t>源</w:t>
      </w:r>
    </w:p>
    <w:p w:rsidR="000A7F12" w:rsidRDefault="000A7F12" w:rsidP="000A7F12">
      <w:pPr>
        <w:ind w:left="360"/>
      </w:pPr>
      <w:r>
        <w:rPr>
          <w:rFonts w:hint="eastAsia"/>
        </w:rPr>
        <w:t>运维大规模的服务器，使用本地源不现实。创建步骤：</w:t>
      </w:r>
    </w:p>
    <w:p w:rsidR="000A7F12" w:rsidRDefault="000A7F12" w:rsidP="000A7F12">
      <w:pPr>
        <w:ind w:left="360"/>
      </w:pPr>
      <w:r>
        <w:rPr>
          <w:rFonts w:hint="eastAsia"/>
        </w:rPr>
        <w:t>安装Apache服务-&gt;将安装介质共享出来</w:t>
      </w:r>
      <w:r w:rsidR="00FF6495">
        <w:rPr>
          <w:rFonts w:hint="eastAsia"/>
        </w:rPr>
        <w:t>)</w:t>
      </w:r>
      <w:r>
        <w:rPr>
          <w:rFonts w:hint="eastAsia"/>
        </w:rPr>
        <w:t>-&gt;在客户机上配置repo文件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93F94" w:rsidTr="00293F94">
        <w:tc>
          <w:tcPr>
            <w:tcW w:w="8388" w:type="dxa"/>
          </w:tcPr>
          <w:p w:rsidR="00293F94" w:rsidRDefault="00293F94" w:rsidP="00293F94">
            <w:r>
              <w:t>name</w:t>
            </w:r>
            <w:r>
              <w:rPr>
                <w:rFonts w:hint="eastAsia"/>
              </w:rPr>
              <w:t xml:space="preserve">=my </w:t>
            </w:r>
            <w:r w:rsidRPr="00EC2512">
              <w:t>repo</w:t>
            </w:r>
          </w:p>
          <w:p w:rsidR="00293F94" w:rsidRDefault="00293F94" w:rsidP="00293F94">
            <w:r>
              <w:rPr>
                <w:rFonts w:hint="eastAsia"/>
              </w:rPr>
              <w:t>#设置apache存放资源地址</w:t>
            </w:r>
          </w:p>
          <w:p w:rsidR="00293F94" w:rsidRDefault="00293F94" w:rsidP="00293F94">
            <w:r w:rsidRPr="00EC2512">
              <w:t>baseurl=http://</w:t>
            </w:r>
            <w:r>
              <w:rPr>
                <w:rFonts w:hint="eastAsia"/>
              </w:rPr>
              <w:t>ip</w:t>
            </w:r>
            <w:r w:rsidRPr="00EC2512">
              <w:t>/</w:t>
            </w:r>
            <w:r>
              <w:t>…</w:t>
            </w:r>
          </w:p>
          <w:p w:rsidR="00293F94" w:rsidRDefault="00293F94" w:rsidP="00293F94">
            <w:r w:rsidRPr="00EC2512">
              <w:t>enabled=1</w:t>
            </w:r>
          </w:p>
          <w:p w:rsidR="00293F94" w:rsidRDefault="00293F94" w:rsidP="000A7F12">
            <w:r w:rsidRPr="00EC2512">
              <w:t xml:space="preserve">gpgcheck=1　</w:t>
            </w:r>
          </w:p>
        </w:tc>
      </w:tr>
    </w:tbl>
    <w:p w:rsidR="00292896" w:rsidRDefault="00292896" w:rsidP="00FF6495"/>
    <w:p w:rsidR="00240657" w:rsidRDefault="00470008" w:rsidP="00470008">
      <w:pPr>
        <w:pStyle w:val="Heading1"/>
      </w:pPr>
      <w:r>
        <w:rPr>
          <w:rFonts w:hint="eastAsia"/>
        </w:rPr>
        <w:t>重建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470008" w:rsidRDefault="008F207B" w:rsidP="00C96936">
      <w:pPr>
        <w:ind w:left="360" w:firstLine="360"/>
      </w:pPr>
      <w:r>
        <w:rPr>
          <w:rFonts w:hint="eastAsia"/>
        </w:rPr>
        <w:t>从大规模运维的角度来说，安全性，高效，易管理是排在第一位的，所以必须采用更方便包管理方式。如果想要同时享有编译软件和包管理的优点（高效运行和集中管理），那么我们就必须自己编译rpm包，同时使用包管理工具将这些包安装在同平台的服务器中，这就是重建RPM包。</w:t>
      </w:r>
    </w:p>
    <w:p w:rsidR="008F207B" w:rsidRDefault="0013522F" w:rsidP="006F2872">
      <w:pPr>
        <w:pStyle w:val="Heading2"/>
        <w:numPr>
          <w:ilvl w:val="0"/>
          <w:numId w:val="38"/>
        </w:numPr>
      </w:pPr>
      <w:r>
        <w:rPr>
          <w:rFonts w:hint="eastAsia"/>
        </w:rPr>
        <w:t>创建重建环境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61187" w:rsidTr="00C61187">
        <w:tc>
          <w:tcPr>
            <w:tcW w:w="8388" w:type="dxa"/>
          </w:tcPr>
          <w:p w:rsidR="009A12C4" w:rsidRDefault="009A12C4" w:rsidP="002731D2">
            <w:r>
              <w:rPr>
                <w:rFonts w:hint="eastAsia"/>
              </w:rPr>
              <w:t>#安装完成后，会在</w:t>
            </w:r>
            <w:r w:rsidR="00287F37">
              <w:rPr>
                <w:rFonts w:hint="eastAsia"/>
              </w:rPr>
              <w:t>当前用户主目录中创建几个目录</w:t>
            </w:r>
          </w:p>
          <w:p w:rsidR="00287F37" w:rsidRDefault="00C61187" w:rsidP="002731D2">
            <w:r w:rsidRPr="00C61187">
              <w:t>yum -y install rpm-build</w:t>
            </w:r>
          </w:p>
          <w:p w:rsidR="00737D15" w:rsidRDefault="00737D15" w:rsidP="00737D15">
            <w:r w:rsidRPr="00737D15">
              <w:t>rpmbuild --version</w:t>
            </w:r>
          </w:p>
          <w:p w:rsidR="00737D15" w:rsidRDefault="00287F37" w:rsidP="002731D2">
            <w:pPr>
              <w:rPr>
                <w:rFonts w:hint="eastAsia"/>
              </w:rPr>
            </w:pPr>
            <w:r w:rsidRPr="00287F37">
              <w:t>yum -y install gcc make</w:t>
            </w:r>
          </w:p>
        </w:tc>
      </w:tr>
    </w:tbl>
    <w:p w:rsidR="006F2872" w:rsidRDefault="006F2872" w:rsidP="006F2872">
      <w:pPr>
        <w:rPr>
          <w:rFonts w:hint="eastAsia"/>
        </w:rPr>
      </w:pPr>
    </w:p>
    <w:p w:rsidR="006F2872" w:rsidRDefault="006F2872" w:rsidP="006F2872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5486400" cy="84595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72" w:rsidRDefault="006F2872" w:rsidP="006F2872">
      <w:pPr>
        <w:pStyle w:val="ListParagraph"/>
        <w:numPr>
          <w:ilvl w:val="0"/>
          <w:numId w:val="36"/>
        </w:numPr>
      </w:pPr>
      <w:r>
        <w:t>--BUILD #编译之前，如解压包后存放的路径</w:t>
      </w:r>
    </w:p>
    <w:p w:rsidR="006F2872" w:rsidRDefault="006F2872" w:rsidP="006F2872">
      <w:pPr>
        <w:pStyle w:val="ListParagraph"/>
        <w:numPr>
          <w:ilvl w:val="0"/>
          <w:numId w:val="36"/>
        </w:numPr>
      </w:pPr>
      <w:r>
        <w:t>--BUILDROOT #编译后存放的路径</w:t>
      </w:r>
    </w:p>
    <w:p w:rsidR="006F2872" w:rsidRDefault="006F2872" w:rsidP="006F2872">
      <w:pPr>
        <w:pStyle w:val="ListParagraph"/>
        <w:numPr>
          <w:ilvl w:val="0"/>
          <w:numId w:val="36"/>
        </w:numPr>
      </w:pPr>
      <w:r>
        <w:t>--RPMS #打包完成后rpm包存放的路径</w:t>
      </w:r>
    </w:p>
    <w:p w:rsidR="006F2872" w:rsidRDefault="006F2872" w:rsidP="006F2872">
      <w:pPr>
        <w:pStyle w:val="ListParagraph"/>
        <w:numPr>
          <w:ilvl w:val="0"/>
          <w:numId w:val="36"/>
        </w:numPr>
      </w:pPr>
      <w:r>
        <w:t>--SOURCES #源包所放置的路径</w:t>
      </w:r>
    </w:p>
    <w:p w:rsidR="006F2872" w:rsidRDefault="006F2872" w:rsidP="006F2872">
      <w:pPr>
        <w:pStyle w:val="ListParagraph"/>
        <w:numPr>
          <w:ilvl w:val="0"/>
          <w:numId w:val="36"/>
        </w:numPr>
      </w:pPr>
      <w:r>
        <w:t>--SPECS #spec文档放置的路径</w:t>
      </w:r>
    </w:p>
    <w:p w:rsidR="006F2872" w:rsidRDefault="006F2872" w:rsidP="006F2872">
      <w:pPr>
        <w:pStyle w:val="ListParagraph"/>
        <w:numPr>
          <w:ilvl w:val="0"/>
          <w:numId w:val="36"/>
        </w:numPr>
        <w:rPr>
          <w:rFonts w:hint="eastAsia"/>
        </w:rPr>
      </w:pPr>
      <w:r>
        <w:t>--SPRMS #源码rpm包放置的路径</w:t>
      </w:r>
    </w:p>
    <w:p w:rsidR="006F2872" w:rsidRDefault="006F2872" w:rsidP="006F2872">
      <w:pPr>
        <w:pStyle w:val="ListParagraph"/>
        <w:rPr>
          <w:rFonts w:hint="eastAsia"/>
        </w:rPr>
      </w:pPr>
    </w:p>
    <w:p w:rsidR="006F2872" w:rsidRDefault="006F2872" w:rsidP="006F2872">
      <w:pPr>
        <w:pStyle w:val="Heading2"/>
        <w:rPr>
          <w:rFonts w:ascii="宋体" w:eastAsia="宋体" w:hAnsi="宋体" w:cs="宋体" w:hint="eastAsia"/>
        </w:rPr>
      </w:pPr>
      <w:r w:rsidRPr="006F2872">
        <w:t>rpmbuild</w:t>
      </w:r>
      <w:r w:rsidRPr="006F2872">
        <w:t>相关命</w:t>
      </w:r>
      <w:r w:rsidRPr="006F2872">
        <w:rPr>
          <w:rFonts w:ascii="宋体" w:eastAsia="宋体" w:hAnsi="宋体" w:cs="宋体" w:hint="eastAsia"/>
        </w:rPr>
        <w:t>令</w:t>
      </w:r>
    </w:p>
    <w:p w:rsidR="004A1FAB" w:rsidRDefault="004A1FAB" w:rsidP="006F2872">
      <w:pPr>
        <w:ind w:left="360"/>
        <w:rPr>
          <w:rFonts w:hint="eastAsia"/>
        </w:rPr>
      </w:pPr>
      <w:r w:rsidRPr="004A1FAB">
        <w:rPr>
          <w:rFonts w:hint="eastAsia"/>
        </w:rPr>
        <w:t>基本格式：</w:t>
      </w:r>
      <w:r w:rsidRPr="004A1FAB">
        <w:t>rpmbuild [options] [spec文档|tarball包|源码包]</w:t>
      </w:r>
    </w:p>
    <w:p w:rsidR="006F2872" w:rsidRDefault="004A1FAB" w:rsidP="006F2872">
      <w:pPr>
        <w:ind w:left="360"/>
        <w:rPr>
          <w:rFonts w:hint="eastAsia"/>
        </w:rPr>
      </w:pPr>
      <w:r w:rsidRPr="004A1FAB">
        <w:t>以下依次列出三种不同文件</w:t>
      </w:r>
      <w:r>
        <w:rPr>
          <w:rFonts w:hint="eastAsia"/>
        </w:rPr>
        <w:t>：</w:t>
      </w:r>
    </w:p>
    <w:p w:rsidR="004A1FAB" w:rsidRDefault="004A1FAB" w:rsidP="004A1FAB">
      <w:pPr>
        <w:pStyle w:val="ListParagraph"/>
        <w:numPr>
          <w:ilvl w:val="0"/>
          <w:numId w:val="39"/>
        </w:numPr>
      </w:pPr>
      <w:r>
        <w:t>从spec文档建立有以下选项：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-bp  #只执行spec的%pre 段(解开源码包并打补丁，即只做准备)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-bc  #执行spec的%pre和%build 段(准备并编译)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-bi  #执行spec中%pre，%build与%install(准备，编译并安装)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-bl  #检查spec中的%file段(查看文件是否齐全)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-ba  #建立源码与二进制包(常用)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-bb  #只建立二进制包(常用)</w:t>
      </w:r>
    </w:p>
    <w:p w:rsidR="004A1FAB" w:rsidRDefault="004A1FAB" w:rsidP="004A1FAB">
      <w:pPr>
        <w:pStyle w:val="ListParagraph"/>
        <w:numPr>
          <w:ilvl w:val="0"/>
          <w:numId w:val="40"/>
        </w:numPr>
      </w:pPr>
      <w:r>
        <w:t>-bs  #只建立源码包</w:t>
      </w:r>
    </w:p>
    <w:p w:rsidR="004A1FAB" w:rsidRDefault="004A1FAB" w:rsidP="004A1FAB">
      <w:pPr>
        <w:pStyle w:val="Heading2"/>
        <w:numPr>
          <w:ilvl w:val="0"/>
          <w:numId w:val="39"/>
        </w:numPr>
      </w:pPr>
      <w:r>
        <w:t>从</w:t>
      </w:r>
      <w:r>
        <w:t>tarball</w:t>
      </w:r>
      <w:r>
        <w:t>包建立，与</w:t>
      </w:r>
      <w:r>
        <w:t>spec</w:t>
      </w:r>
      <w:r>
        <w:t>类似</w:t>
      </w:r>
    </w:p>
    <w:p w:rsidR="004A1FAB" w:rsidRDefault="004A1FAB" w:rsidP="004A1FAB">
      <w:pPr>
        <w:pStyle w:val="ListParagraph"/>
        <w:numPr>
          <w:ilvl w:val="0"/>
          <w:numId w:val="41"/>
        </w:numPr>
      </w:pPr>
      <w:r>
        <w:t>-tp #对应-bp</w:t>
      </w:r>
    </w:p>
    <w:p w:rsidR="004A1FAB" w:rsidRDefault="004A1FAB" w:rsidP="004A1FAB">
      <w:pPr>
        <w:pStyle w:val="ListParagraph"/>
        <w:numPr>
          <w:ilvl w:val="0"/>
          <w:numId w:val="41"/>
        </w:numPr>
      </w:pPr>
      <w:r>
        <w:t>-tc #对应-bc</w:t>
      </w:r>
    </w:p>
    <w:p w:rsidR="004A1FAB" w:rsidRDefault="004A1FAB" w:rsidP="004A1FAB">
      <w:pPr>
        <w:pStyle w:val="ListParagraph"/>
        <w:numPr>
          <w:ilvl w:val="0"/>
          <w:numId w:val="41"/>
        </w:numPr>
      </w:pPr>
      <w:r>
        <w:t>-ti #对应-bi</w:t>
      </w:r>
    </w:p>
    <w:p w:rsidR="004A1FAB" w:rsidRDefault="004A1FAB" w:rsidP="004A1FAB">
      <w:pPr>
        <w:pStyle w:val="ListParagraph"/>
        <w:numPr>
          <w:ilvl w:val="0"/>
          <w:numId w:val="41"/>
        </w:numPr>
      </w:pPr>
      <w:r>
        <w:t>-ta #对应-ba</w:t>
      </w:r>
    </w:p>
    <w:p w:rsidR="004A1FAB" w:rsidRDefault="004A1FAB" w:rsidP="004A1FAB">
      <w:pPr>
        <w:pStyle w:val="ListParagraph"/>
        <w:numPr>
          <w:ilvl w:val="0"/>
          <w:numId w:val="41"/>
        </w:numPr>
      </w:pPr>
      <w:r>
        <w:t>-tb #对应-bb</w:t>
      </w:r>
    </w:p>
    <w:p w:rsidR="004A1FAB" w:rsidRDefault="004A1FAB" w:rsidP="004A1FAB">
      <w:pPr>
        <w:pStyle w:val="ListParagraph"/>
        <w:numPr>
          <w:ilvl w:val="0"/>
          <w:numId w:val="41"/>
        </w:numPr>
      </w:pPr>
      <w:r>
        <w:t>-ts #对应-bs</w:t>
      </w:r>
    </w:p>
    <w:p w:rsidR="004A1FAB" w:rsidRDefault="004A1FAB" w:rsidP="004A1FAB">
      <w:pPr>
        <w:pStyle w:val="Heading2"/>
        <w:numPr>
          <w:ilvl w:val="0"/>
          <w:numId w:val="39"/>
        </w:numPr>
      </w:pPr>
      <w:r>
        <w:lastRenderedPageBreak/>
        <w:t>从源码包建立</w:t>
      </w:r>
    </w:p>
    <w:p w:rsidR="004A1FAB" w:rsidRDefault="004A1FAB" w:rsidP="004A1FAB">
      <w:pPr>
        <w:pStyle w:val="ListParagraph"/>
        <w:numPr>
          <w:ilvl w:val="0"/>
          <w:numId w:val="42"/>
        </w:numPr>
      </w:pPr>
      <w:r>
        <w:t>--rebuild  #建立二进制包，通-bb</w:t>
      </w:r>
    </w:p>
    <w:p w:rsidR="004A1FAB" w:rsidRDefault="004A1FAB" w:rsidP="004A1FAB">
      <w:pPr>
        <w:pStyle w:val="ListParagraph"/>
        <w:numPr>
          <w:ilvl w:val="0"/>
          <w:numId w:val="42"/>
        </w:numPr>
      </w:pPr>
      <w:r>
        <w:t>--recompile  #同-bi</w:t>
      </w:r>
    </w:p>
    <w:p w:rsidR="004A1FAB" w:rsidRDefault="004A1FAB" w:rsidP="004A1FAB">
      <w:pPr>
        <w:pStyle w:val="Heading2"/>
        <w:numPr>
          <w:ilvl w:val="0"/>
          <w:numId w:val="39"/>
        </w:numPr>
      </w:pPr>
      <w:r>
        <w:t>其他的一些选项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--buildroot=DIRECTORY  #确定以root目录建立包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--clean  #完成打包后清除BUILD下的文件目录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--nobuild  #不进行%build的阶段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--nodeps  #不检查建立包时的关联文件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--nodirtokens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--rmsource  #完成打包后清除SOURCES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--rmspec #完成打包后清除SPEC</w:t>
      </w:r>
    </w:p>
    <w:p w:rsidR="004A1FAB" w:rsidRDefault="004A1FAB" w:rsidP="004A1FAB">
      <w:pPr>
        <w:pStyle w:val="ListParagraph"/>
        <w:numPr>
          <w:ilvl w:val="0"/>
          <w:numId w:val="43"/>
        </w:numPr>
      </w:pPr>
      <w:r>
        <w:t>--short-cricuit</w:t>
      </w:r>
    </w:p>
    <w:p w:rsidR="004A1FAB" w:rsidRPr="006F2872" w:rsidRDefault="004A1FAB" w:rsidP="004A1FAB">
      <w:pPr>
        <w:pStyle w:val="ListParagraph"/>
        <w:numPr>
          <w:ilvl w:val="0"/>
          <w:numId w:val="43"/>
        </w:numPr>
      </w:pPr>
      <w:r>
        <w:t>--target=CPU-VENDOR-OS #确定包的最终使用平台</w:t>
      </w:r>
    </w:p>
    <w:p w:rsidR="002961D6" w:rsidRPr="002961D6" w:rsidRDefault="002961D6" w:rsidP="001A4E10"/>
    <w:p w:rsidR="002731D2" w:rsidRDefault="002731D2" w:rsidP="002731D2">
      <w:pPr>
        <w:pStyle w:val="Heading2"/>
      </w:pPr>
      <w:r>
        <w:rPr>
          <w:rFonts w:hint="eastAsia"/>
        </w:rPr>
        <w:t>以</w:t>
      </w:r>
      <w:r>
        <w:rPr>
          <w:rFonts w:hint="eastAsia"/>
        </w:rPr>
        <w:t>spec</w:t>
      </w:r>
      <w:r>
        <w:rPr>
          <w:rFonts w:hint="eastAsia"/>
        </w:rPr>
        <w:t>文件重建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A413E0" w:rsidRDefault="006D40D6" w:rsidP="00A413E0">
      <w:pPr>
        <w:ind w:left="360"/>
        <w:rPr>
          <w:rFonts w:hint="eastAsia"/>
        </w:rPr>
      </w:pPr>
      <w:r>
        <w:rPr>
          <w:rFonts w:hint="eastAsia"/>
        </w:rPr>
        <w:t>--下载源码到</w:t>
      </w:r>
      <w:r w:rsidRPr="006D40D6">
        <w:t>SOURCES</w:t>
      </w:r>
      <w:r>
        <w:rPr>
          <w:rFonts w:hint="eastAsia"/>
        </w:rPr>
        <w:t>目录</w:t>
      </w:r>
    </w:p>
    <w:p w:rsidR="006D40D6" w:rsidRDefault="006D40D6" w:rsidP="00A413E0">
      <w:pPr>
        <w:ind w:left="360"/>
        <w:rPr>
          <w:rFonts w:hint="eastAsia"/>
        </w:rPr>
      </w:pPr>
      <w:r>
        <w:rPr>
          <w:rFonts w:hint="eastAsia"/>
        </w:rPr>
        <w:t>--</w:t>
      </w:r>
      <w:r w:rsidRPr="006D40D6">
        <w:t>SPECS</w:t>
      </w:r>
      <w:r>
        <w:rPr>
          <w:rFonts w:hint="eastAsia"/>
        </w:rPr>
        <w:t>目录中</w:t>
      </w:r>
      <w:r w:rsidRPr="006D40D6">
        <w:rPr>
          <w:rFonts w:hint="eastAsia"/>
        </w:rPr>
        <w:t>创建</w:t>
      </w:r>
      <w:r w:rsidRPr="006D40D6">
        <w:t>webbench.spec文件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D40D6" w:rsidTr="006D40D6">
        <w:tc>
          <w:tcPr>
            <w:tcW w:w="8388" w:type="dxa"/>
          </w:tcPr>
          <w:p w:rsidR="006D40D6" w:rsidRDefault="006D40D6" w:rsidP="006D40D6">
            <w:r>
              <w:t>Name: webbench#软件包名称</w:t>
            </w:r>
          </w:p>
          <w:p w:rsidR="006D40D6" w:rsidRDefault="006D40D6" w:rsidP="006D40D6">
            <w:r>
              <w:t>version: 1.5  #软件包版本</w:t>
            </w:r>
          </w:p>
          <w:p w:rsidR="006D40D6" w:rsidRDefault="006D40D6" w:rsidP="006D40D6">
            <w:r>
              <w:t>Release:    1%{?dist} #rpm发行版本</w:t>
            </w:r>
          </w:p>
          <w:p w:rsidR="006D40D6" w:rsidRDefault="006D40D6" w:rsidP="006D40D6">
            <w:r>
              <w:t>Summary: WEB test tools #软件包描述</w:t>
            </w:r>
          </w:p>
          <w:p w:rsidR="006D40D6" w:rsidRDefault="006D40D6" w:rsidP="006D40D6">
            <w:r>
              <w:t>Group:   system administration tools  #rpm包属组</w:t>
            </w:r>
          </w:p>
          <w:p w:rsidR="006D40D6" w:rsidRDefault="006D40D6" w:rsidP="006D40D6">
            <w:r>
              <w:t xml:space="preserve">License: GPL #授权信息    </w:t>
            </w:r>
          </w:p>
          <w:p w:rsidR="006D40D6" w:rsidRDefault="006D40D6" w:rsidP="006D40D6">
            <w:r>
              <w:t>URL: http://home.tiscali.cz  #软件主页</w:t>
            </w:r>
          </w:p>
          <w:p w:rsidR="006D40D6" w:rsidRDefault="006D40D6" w:rsidP="006D40D6">
            <w:r>
              <w:t>Source0: http://home.tiscali.cz/~cz210552/distfiles/webbench-1.5.tar.gz #源代码包名称，取URL最后/的名称</w:t>
            </w:r>
          </w:p>
          <w:p w:rsidR="006D40D6" w:rsidRDefault="006D40D6" w:rsidP="006D40D6">
            <w:r>
              <w:t>BuildRoot:  %(mktemp -ud %{_tmppath}/%{name}-%{version}-%{release}-XXXXXX)# make install安装路径</w:t>
            </w:r>
          </w:p>
          <w:p w:rsidR="006D40D6" w:rsidRDefault="006D40D6" w:rsidP="006D40D6">
            <w:r>
              <w:t>BuildRequires:  gcc,make #打包的时候需要的软件包</w:t>
            </w:r>
          </w:p>
          <w:p w:rsidR="006D40D6" w:rsidRDefault="006D40D6" w:rsidP="006D40D6">
            <w:r>
              <w:t>%description #rpm包描述信息test webbench</w:t>
            </w:r>
          </w:p>
          <w:p w:rsidR="006D40D6" w:rsidRDefault="006D40D6" w:rsidP="006D40D6">
            <w:r>
              <w:lastRenderedPageBreak/>
              <w:t xml:space="preserve">%prep   #预处理脚本                      </w:t>
            </w:r>
          </w:p>
          <w:p w:rsidR="006D40D6" w:rsidRDefault="006D40D6" w:rsidP="006D40D6">
            <w:r>
              <w:t>%setup -q    #解压源码包</w:t>
            </w:r>
          </w:p>
          <w:p w:rsidR="006D40D6" w:rsidRDefault="006D40D6" w:rsidP="006D40D6">
            <w:r>
              <w:t xml:space="preserve">%build    #开始构建                      </w:t>
            </w:r>
          </w:p>
          <w:p w:rsidR="006D40D6" w:rsidRDefault="006D40D6" w:rsidP="006D40D6">
            <w:r>
              <w:t>make %{?_smp_mflags}     #执行make%install       #make install</w:t>
            </w:r>
          </w:p>
          <w:p w:rsidR="006D40D6" w:rsidRDefault="006D40D6" w:rsidP="006D40D6">
            <w:r>
              <w:t xml:space="preserve">rm -rf %{buildroot}   #先删除旧的目录             </w:t>
            </w:r>
          </w:p>
          <w:p w:rsidR="006D40D6" w:rsidRDefault="006D40D6" w:rsidP="006D40D6">
            <w:r>
              <w:t>mkdir %{buildroot}/usr/local/ -p    #创建新的目录mkdir %{buildroot}/usr/local/man/man1 -p</w:t>
            </w:r>
          </w:p>
          <w:p w:rsidR="006D40D6" w:rsidRDefault="006D40D6" w:rsidP="006D40D6">
            <w:r>
              <w:t>make install DESTDIR=%{buildroot}   #执行make install安装在虚拟目录下</w:t>
            </w:r>
          </w:p>
          <w:p w:rsidR="006D40D6" w:rsidRDefault="006D40D6" w:rsidP="006D40D6">
            <w:r>
              <w:t xml:space="preserve">mkdir %{buildroot}/usr/bin  -pmv %{buildroot}/usr/local/bin %{buildroot}/usr/bin/webbench  </w:t>
            </w:r>
          </w:p>
        </w:tc>
      </w:tr>
    </w:tbl>
    <w:p w:rsidR="006D40D6" w:rsidRPr="00A413E0" w:rsidRDefault="006D40D6" w:rsidP="00A413E0">
      <w:pPr>
        <w:ind w:left="360"/>
      </w:pPr>
    </w:p>
    <w:p w:rsidR="006C483E" w:rsidRDefault="00C077D6" w:rsidP="00301ADD">
      <w:pPr>
        <w:ind w:left="360"/>
        <w:rPr>
          <w:rFonts w:hint="eastAsia"/>
        </w:rPr>
      </w:pPr>
      <w:r>
        <w:rPr>
          <w:rFonts w:hint="eastAsia"/>
        </w:rPr>
        <w:t>--打包命令执行</w:t>
      </w:r>
    </w:p>
    <w:p w:rsidR="00C077D6" w:rsidRDefault="00C077D6" w:rsidP="00301ADD">
      <w:pPr>
        <w:ind w:left="360"/>
        <w:rPr>
          <w:rFonts w:hint="eastAsia"/>
        </w:rPr>
      </w:pPr>
      <w:r w:rsidRPr="00C077D6">
        <w:t>rpmbuild -ba webbench.spec</w:t>
      </w:r>
    </w:p>
    <w:p w:rsidR="00C077D6" w:rsidRPr="006C483E" w:rsidRDefault="00C077D6" w:rsidP="00301ADD">
      <w:pPr>
        <w:ind w:left="360"/>
      </w:pPr>
    </w:p>
    <w:p w:rsidR="002731D2" w:rsidRDefault="002731D2" w:rsidP="002731D2">
      <w:pPr>
        <w:pStyle w:val="Heading2"/>
      </w:pPr>
      <w:r>
        <w:t>S</w:t>
      </w:r>
      <w:r>
        <w:rPr>
          <w:rFonts w:hint="eastAsia"/>
        </w:rPr>
        <w:t>pec</w:t>
      </w:r>
      <w:r>
        <w:rPr>
          <w:rFonts w:hint="eastAsia"/>
        </w:rPr>
        <w:t>文件简介</w:t>
      </w:r>
    </w:p>
    <w:p w:rsidR="0013522F" w:rsidRDefault="00937625" w:rsidP="00470008">
      <w:pPr>
        <w:ind w:left="360"/>
        <w:rPr>
          <w:rFonts w:hint="eastAsia"/>
        </w:rPr>
      </w:pPr>
      <w:r>
        <w:t>S</w:t>
      </w:r>
      <w:r>
        <w:rPr>
          <w:rFonts w:hint="eastAsia"/>
        </w:rPr>
        <w:t>pec文件有一定的模板，一般来说分为preamle(序言),prep(前期准备),build(编译),install(安装),clean(清理),files(文件列表),changelog(修改日志)这几个部分。</w:t>
      </w:r>
    </w:p>
    <w:p w:rsidR="00937625" w:rsidRDefault="00937625" w:rsidP="00937625">
      <w:pPr>
        <w:pStyle w:val="Heading3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p</w:t>
      </w:r>
      <w:r>
        <w:t>reamble</w:t>
      </w:r>
      <w:r>
        <w:rPr>
          <w:rFonts w:hint="eastAsia"/>
        </w:rPr>
        <w:t>(</w:t>
      </w:r>
      <w:r>
        <w:rPr>
          <w:rFonts w:hint="eastAsia"/>
        </w:rPr>
        <w:t>序言</w:t>
      </w:r>
      <w:r>
        <w:rPr>
          <w:rFonts w:hint="eastAsia"/>
        </w:rPr>
        <w:t>)</w:t>
      </w:r>
    </w:p>
    <w:p w:rsidR="0051232A" w:rsidRDefault="0051232A" w:rsidP="00DE279A">
      <w:pPr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Name: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软件包的名称，后面可使用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%{name}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的方式引用，具体命令需跟源包一致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Summary: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软件包的内容概要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Version: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软件的实际版本号，具体命令需跟源包一致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Release: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发布序列号，具体命令需跟源包一致</w:t>
      </w:r>
    </w:p>
    <w:p w:rsidR="00DE279A" w:rsidRDefault="0051232A" w:rsidP="00DE279A">
      <w:pPr>
        <w:ind w:left="360"/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License: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软件授权方式，通常就是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GPL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Group: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软件分组，建议使用标准分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组</w:t>
      </w:r>
    </w:p>
    <w:p w:rsidR="0051232A" w:rsidRDefault="0051232A" w:rsidP="00DE279A">
      <w:pPr>
        <w:ind w:left="360"/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软件包所属类别，具体类别有：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Amusements/Games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（娱乐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游戏）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Amusements/Graphics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（娱乐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图形）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Applications/Archiving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文档）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Applications/Communications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通讯）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Applications/Databases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数据库）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Applications/Editors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编辑器）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Applications/Emulators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仿真器）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Applications/Engineering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工程）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Applications/File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Applications/Internet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因特网）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Applications/Multimedia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多媒体）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Applications/Productivity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产品）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Applications/Publishing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印刷）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Applications/System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Applications/Text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（应用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文本）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Development/Debuggers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（开发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调试器）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Development/Languages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（开发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Development/Libraries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（开发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函数库）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Development/System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（开发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Development/Tools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（开发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工具）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Documentation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（文档）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 Environment/Base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（系统环境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基础）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System Environment/Daemons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（系统环境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守护）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System Environment/Kernel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（系统环境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内核）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System Environment/Libraries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（系统环境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函数库）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System Environment/Shells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（系统环境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 Interface/Desktops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（用户界面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桌面）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User Interface/X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（用户界面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窗口）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User Interface/X Hardware Support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（用户界面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硬件支持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</w:t>
      </w:r>
    </w:p>
    <w:p w:rsidR="0051232A" w:rsidRDefault="0051232A" w:rsidP="00DE279A">
      <w:pPr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-----------------------------------------</w:t>
      </w:r>
    </w:p>
    <w:p w:rsidR="0051232A" w:rsidRDefault="0051232A" w:rsidP="00DE279A">
      <w:pPr>
        <w:ind w:left="360"/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BuildRoot: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编译使用的目录。</w:t>
      </w:r>
    </w:p>
    <w:p w:rsidR="0051232A" w:rsidRDefault="0051232A" w:rsidP="00DE279A">
      <w:pPr>
        <w:ind w:left="360"/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BuildPrereq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：编译前需要满足的包</w:t>
      </w:r>
    </w:p>
    <w:p w:rsidR="0051232A" w:rsidRDefault="0051232A" w:rsidP="00DE279A">
      <w:pPr>
        <w:ind w:left="360"/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BuildRequires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：编译时需要安装的包。</w:t>
      </w:r>
    </w:p>
    <w:p w:rsidR="0051232A" w:rsidRDefault="0051232A" w:rsidP="00DE279A">
      <w:pPr>
        <w:ind w:left="360"/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Source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：源码包</w:t>
      </w:r>
    </w:p>
    <w:p w:rsidR="0051232A" w:rsidRDefault="0051232A" w:rsidP="00DE279A">
      <w:pPr>
        <w:ind w:left="360"/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Patch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：补丁文件</w:t>
      </w:r>
    </w:p>
    <w:p w:rsidR="0051232A" w:rsidRDefault="0051232A" w:rsidP="0051232A">
      <w:pPr>
        <w:ind w:left="360"/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Description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：更详细的描述</w:t>
      </w:r>
    </w:p>
    <w:p w:rsidR="0051232A" w:rsidRPr="0051232A" w:rsidRDefault="0051232A" w:rsidP="0051232A">
      <w:pPr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Requires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：安装该包时的依赖。</w:t>
      </w:r>
    </w:p>
    <w:p w:rsidR="00937625" w:rsidRDefault="00937625" w:rsidP="00937625">
      <w:pPr>
        <w:pStyle w:val="Heading3"/>
        <w:rPr>
          <w:rFonts w:hint="eastAsia"/>
        </w:rPr>
      </w:pPr>
      <w:r>
        <w:rPr>
          <w:rFonts w:hint="eastAsia"/>
        </w:rPr>
        <w:lastRenderedPageBreak/>
        <w:t>prep(</w:t>
      </w:r>
      <w:r>
        <w:rPr>
          <w:rFonts w:hint="eastAsia"/>
        </w:rPr>
        <w:t>前期准备</w:t>
      </w:r>
      <w:r>
        <w:rPr>
          <w:rFonts w:hint="eastAsia"/>
        </w:rPr>
        <w:t>)</w:t>
      </w:r>
    </w:p>
    <w:p w:rsidR="00117C0E" w:rsidRPr="00DB7CB4" w:rsidRDefault="00117C0E" w:rsidP="005D04D2">
      <w:pPr>
        <w:ind w:left="360" w:firstLine="360"/>
        <w:rPr>
          <w:rFonts w:hint="eastAsia"/>
        </w:rPr>
      </w:pPr>
      <w:r>
        <w:rPr>
          <w:rFonts w:hint="eastAsia"/>
        </w:rPr>
        <w:t>prep是预处理部分，以%prep开头，用于正式编译前的准备工作，包括删除老的源代码，解压源代码(%setup)，对源代码应用补丁(%patch)</w:t>
      </w:r>
    </w:p>
    <w:p w:rsidR="00937625" w:rsidRDefault="00937625" w:rsidP="00937625">
      <w:pPr>
        <w:pStyle w:val="Heading3"/>
        <w:rPr>
          <w:rFonts w:hint="eastAsia"/>
        </w:rPr>
      </w:pPr>
      <w:r>
        <w:rPr>
          <w:rFonts w:hint="eastAsia"/>
        </w:rPr>
        <w:t>build(</w:t>
      </w:r>
      <w:r>
        <w:rPr>
          <w:rFonts w:hint="eastAsia"/>
        </w:rPr>
        <w:t>编译</w:t>
      </w:r>
      <w:r>
        <w:rPr>
          <w:rFonts w:hint="eastAsia"/>
        </w:rPr>
        <w:t>)</w:t>
      </w:r>
    </w:p>
    <w:p w:rsidR="00DB7CB4" w:rsidRPr="00DB7CB4" w:rsidRDefault="005D04D2" w:rsidP="005D04D2">
      <w:pPr>
        <w:ind w:left="360" w:firstLine="360"/>
        <w:rPr>
          <w:rFonts w:hint="eastAsia"/>
        </w:rPr>
      </w:pPr>
      <w:r>
        <w:rPr>
          <w:rFonts w:hint="eastAsia"/>
        </w:rPr>
        <w:t>build是正式开始编译的部分，以%build开头，相当于./configure,make的工作。</w:t>
      </w:r>
    </w:p>
    <w:p w:rsidR="00937625" w:rsidRDefault="00937625" w:rsidP="00937625">
      <w:pPr>
        <w:pStyle w:val="Heading3"/>
        <w:rPr>
          <w:rFonts w:hint="eastAsia"/>
        </w:rPr>
      </w:pPr>
      <w:r>
        <w:rPr>
          <w:rFonts w:hint="eastAsia"/>
        </w:rPr>
        <w:t>install(</w:t>
      </w:r>
      <w:r>
        <w:rPr>
          <w:rFonts w:hint="eastAsia"/>
        </w:rPr>
        <w:t>安装</w:t>
      </w:r>
      <w:r>
        <w:rPr>
          <w:rFonts w:hint="eastAsia"/>
        </w:rPr>
        <w:t>)</w:t>
      </w:r>
    </w:p>
    <w:p w:rsidR="00DB7CB4" w:rsidRPr="00DB7CB4" w:rsidRDefault="006F0FC8" w:rsidP="00DB7CB4">
      <w:pPr>
        <w:ind w:left="360"/>
        <w:rPr>
          <w:rFonts w:hint="eastAsia"/>
        </w:rPr>
      </w:pPr>
      <w:r>
        <w:rPr>
          <w:rFonts w:hint="eastAsia"/>
        </w:rPr>
        <w:t>install用于完成实际的安装过程，以%install开头，相当于make install。</w:t>
      </w:r>
    </w:p>
    <w:p w:rsidR="00937625" w:rsidRDefault="00937625" w:rsidP="00937625">
      <w:pPr>
        <w:pStyle w:val="Heading3"/>
        <w:rPr>
          <w:rFonts w:hint="eastAsia"/>
        </w:rPr>
      </w:pPr>
      <w:r>
        <w:rPr>
          <w:rFonts w:hint="eastAsia"/>
        </w:rPr>
        <w:t>clean(</w:t>
      </w:r>
      <w:r>
        <w:rPr>
          <w:rFonts w:hint="eastAsia"/>
        </w:rPr>
        <w:t>清理</w:t>
      </w:r>
      <w:r>
        <w:rPr>
          <w:rFonts w:hint="eastAsia"/>
        </w:rPr>
        <w:t>)</w:t>
      </w:r>
    </w:p>
    <w:p w:rsidR="00DB7CB4" w:rsidRPr="00DB7CB4" w:rsidRDefault="001E2589" w:rsidP="00DB7CB4">
      <w:pPr>
        <w:ind w:left="360"/>
        <w:rPr>
          <w:rFonts w:hint="eastAsia"/>
        </w:rPr>
      </w:pPr>
      <w:r>
        <w:rPr>
          <w:rFonts w:hint="eastAsia"/>
        </w:rPr>
        <w:t>clean主要适用于安装完成后的清理工作，以%clean开头。</w:t>
      </w:r>
    </w:p>
    <w:p w:rsidR="00937625" w:rsidRDefault="00937625" w:rsidP="00937625">
      <w:pPr>
        <w:pStyle w:val="Heading3"/>
        <w:rPr>
          <w:rFonts w:hint="eastAsia"/>
        </w:rPr>
      </w:pPr>
      <w:r>
        <w:rPr>
          <w:rFonts w:hint="eastAsia"/>
        </w:rPr>
        <w:t>files(</w:t>
      </w:r>
      <w:r>
        <w:rPr>
          <w:rFonts w:hint="eastAsia"/>
        </w:rPr>
        <w:t>文件列表</w:t>
      </w:r>
      <w:r>
        <w:rPr>
          <w:rFonts w:hint="eastAsia"/>
        </w:rPr>
        <w:t>)</w:t>
      </w:r>
    </w:p>
    <w:p w:rsidR="00DB7CB4" w:rsidRPr="00DB7CB4" w:rsidRDefault="00F04E53" w:rsidP="00553CED">
      <w:pPr>
        <w:ind w:left="360" w:firstLine="360"/>
        <w:rPr>
          <w:rFonts w:hint="eastAsia"/>
        </w:rPr>
      </w:pPr>
      <w:r>
        <w:rPr>
          <w:rFonts w:hint="eastAsia"/>
        </w:rPr>
        <w:t>file部分用于指定实际安装文件的放置目录和相关权限。以%files开头。这里所指定的所有文件都会被打包到最后生成的rpm包中，这些指定的文件分为三类，分别是说明文件，配置文件，可执行文件。</w:t>
      </w:r>
    </w:p>
    <w:p w:rsidR="00937625" w:rsidRDefault="00937625" w:rsidP="00937625">
      <w:pPr>
        <w:pStyle w:val="Heading3"/>
        <w:rPr>
          <w:rFonts w:hint="eastAsia"/>
        </w:rPr>
      </w:pPr>
      <w:r>
        <w:rPr>
          <w:rFonts w:hint="eastAsia"/>
        </w:rPr>
        <w:t>changelog(</w:t>
      </w:r>
      <w:r>
        <w:rPr>
          <w:rFonts w:hint="eastAsia"/>
        </w:rPr>
        <w:t>修改日志</w:t>
      </w:r>
      <w:r>
        <w:rPr>
          <w:rFonts w:hint="eastAsia"/>
        </w:rPr>
        <w:t>)</w:t>
      </w:r>
    </w:p>
    <w:p w:rsidR="00496E01" w:rsidRPr="00496E01" w:rsidRDefault="00496E01" w:rsidP="006F0FC8">
      <w:pPr>
        <w:ind w:left="360" w:firstLine="360"/>
      </w:pPr>
      <w:r>
        <w:rPr>
          <w:rFonts w:hint="eastAsia"/>
        </w:rPr>
        <w:t>changelog主要是注明该软件的开发记录，使用%changelog开头，主要的作用是让开发人员了解该软件以及经历</w:t>
      </w:r>
      <w:r w:rsidR="003C0BDA">
        <w:rPr>
          <w:rFonts w:hint="eastAsia"/>
        </w:rPr>
        <w:t>的功能补全和bug修复。</w:t>
      </w:r>
    </w:p>
    <w:sectPr w:rsidR="00496E01" w:rsidRPr="00496E01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B67" w:rsidRDefault="00353B67" w:rsidP="004F53CF">
      <w:pPr>
        <w:spacing w:after="0"/>
      </w:pPr>
      <w:r>
        <w:separator/>
      </w:r>
    </w:p>
  </w:endnote>
  <w:endnote w:type="continuationSeparator" w:id="1">
    <w:p w:rsidR="00353B67" w:rsidRDefault="00353B67" w:rsidP="004F53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6767"/>
      <w:docPartObj>
        <w:docPartGallery w:val="Page Numbers (Bottom of Page)"/>
        <w:docPartUnique/>
      </w:docPartObj>
    </w:sdtPr>
    <w:sdtContent>
      <w:p w:rsidR="004F53CF" w:rsidRDefault="005743A7">
        <w:pPr>
          <w:pStyle w:val="Footer"/>
          <w:jc w:val="right"/>
        </w:pPr>
        <w:fldSimple w:instr=" PAGE   \* MERGEFORMAT ">
          <w:r w:rsidR="001A4E10">
            <w:rPr>
              <w:noProof/>
            </w:rPr>
            <w:t>11</w:t>
          </w:r>
        </w:fldSimple>
      </w:p>
    </w:sdtContent>
  </w:sdt>
  <w:p w:rsidR="004F53CF" w:rsidRDefault="004F5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B67" w:rsidRDefault="00353B67" w:rsidP="004F53CF">
      <w:pPr>
        <w:spacing w:after="0"/>
      </w:pPr>
      <w:r>
        <w:separator/>
      </w:r>
    </w:p>
  </w:footnote>
  <w:footnote w:type="continuationSeparator" w:id="1">
    <w:p w:rsidR="00353B67" w:rsidRDefault="00353B67" w:rsidP="004F53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300"/>
    <w:multiLevelType w:val="hybridMultilevel"/>
    <w:tmpl w:val="D4FE94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61B24"/>
    <w:multiLevelType w:val="hybridMultilevel"/>
    <w:tmpl w:val="F16C5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E2559"/>
    <w:multiLevelType w:val="hybridMultilevel"/>
    <w:tmpl w:val="040A76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719B0"/>
    <w:multiLevelType w:val="hybridMultilevel"/>
    <w:tmpl w:val="3FF654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301134"/>
    <w:multiLevelType w:val="hybridMultilevel"/>
    <w:tmpl w:val="5ABE8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6463D"/>
    <w:multiLevelType w:val="hybridMultilevel"/>
    <w:tmpl w:val="9A6EDE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9503EA"/>
    <w:multiLevelType w:val="hybridMultilevel"/>
    <w:tmpl w:val="C7628F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E214E"/>
    <w:multiLevelType w:val="hybridMultilevel"/>
    <w:tmpl w:val="E9C0F1B8"/>
    <w:lvl w:ilvl="0" w:tplc="E3826DF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1D7348"/>
    <w:multiLevelType w:val="hybridMultilevel"/>
    <w:tmpl w:val="DB06F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2E5E26"/>
    <w:multiLevelType w:val="hybridMultilevel"/>
    <w:tmpl w:val="20444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381D"/>
    <w:multiLevelType w:val="hybridMultilevel"/>
    <w:tmpl w:val="AE9C17B8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409AA"/>
    <w:multiLevelType w:val="hybridMultilevel"/>
    <w:tmpl w:val="BDA4D2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453597"/>
    <w:multiLevelType w:val="hybridMultilevel"/>
    <w:tmpl w:val="2B06EE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846C6E"/>
    <w:multiLevelType w:val="hybridMultilevel"/>
    <w:tmpl w:val="22B6E6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7B3148"/>
    <w:multiLevelType w:val="hybridMultilevel"/>
    <w:tmpl w:val="A5565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01089"/>
    <w:multiLevelType w:val="hybridMultilevel"/>
    <w:tmpl w:val="05E2E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91E01"/>
    <w:multiLevelType w:val="hybridMultilevel"/>
    <w:tmpl w:val="65F274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004D5F"/>
    <w:multiLevelType w:val="hybridMultilevel"/>
    <w:tmpl w:val="028403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F909C1"/>
    <w:multiLevelType w:val="hybridMultilevel"/>
    <w:tmpl w:val="D8EEDD4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622C86"/>
    <w:multiLevelType w:val="hybridMultilevel"/>
    <w:tmpl w:val="7FE04E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3"/>
  </w:num>
  <w:num w:numId="5">
    <w:abstractNumId w:val="12"/>
  </w:num>
  <w:num w:numId="6">
    <w:abstractNumId w:val="8"/>
  </w:num>
  <w:num w:numId="7">
    <w:abstractNumId w:val="3"/>
  </w:num>
  <w:num w:numId="8">
    <w:abstractNumId w:val="12"/>
  </w:num>
  <w:num w:numId="9">
    <w:abstractNumId w:val="8"/>
  </w:num>
  <w:num w:numId="10">
    <w:abstractNumId w:val="3"/>
  </w:num>
  <w:num w:numId="11">
    <w:abstractNumId w:val="12"/>
  </w:num>
  <w:num w:numId="12">
    <w:abstractNumId w:val="8"/>
  </w:num>
  <w:num w:numId="13">
    <w:abstractNumId w:val="3"/>
  </w:num>
  <w:num w:numId="14">
    <w:abstractNumId w:val="12"/>
  </w:num>
  <w:num w:numId="15">
    <w:abstractNumId w:val="8"/>
  </w:num>
  <w:num w:numId="16">
    <w:abstractNumId w:val="20"/>
  </w:num>
  <w:num w:numId="17">
    <w:abstractNumId w:val="5"/>
  </w:num>
  <w:num w:numId="18">
    <w:abstractNumId w:val="17"/>
  </w:num>
  <w:num w:numId="19">
    <w:abstractNumId w:val="12"/>
    <w:lvlOverride w:ilvl="0">
      <w:startOverride w:val="1"/>
    </w:lvlOverride>
  </w:num>
  <w:num w:numId="20">
    <w:abstractNumId w:val="10"/>
  </w:num>
  <w:num w:numId="21">
    <w:abstractNumId w:val="12"/>
    <w:lvlOverride w:ilvl="0">
      <w:startOverride w:val="1"/>
    </w:lvlOverride>
  </w:num>
  <w:num w:numId="22">
    <w:abstractNumId w:val="19"/>
  </w:num>
  <w:num w:numId="23">
    <w:abstractNumId w:val="12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21"/>
  </w:num>
  <w:num w:numId="27">
    <w:abstractNumId w:val="2"/>
  </w:num>
  <w:num w:numId="28">
    <w:abstractNumId w:val="13"/>
  </w:num>
  <w:num w:numId="29">
    <w:abstractNumId w:val="11"/>
  </w:num>
  <w:num w:numId="30">
    <w:abstractNumId w:val="0"/>
  </w:num>
  <w:num w:numId="31">
    <w:abstractNumId w:val="9"/>
  </w:num>
  <w:num w:numId="32">
    <w:abstractNumId w:val="15"/>
  </w:num>
  <w:num w:numId="33">
    <w:abstractNumId w:val="16"/>
  </w:num>
  <w:num w:numId="34">
    <w:abstractNumId w:val="8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"/>
  </w:num>
  <w:num w:numId="37">
    <w:abstractNumId w:val="8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4"/>
  </w:num>
  <w:num w:numId="40">
    <w:abstractNumId w:val="18"/>
  </w:num>
  <w:num w:numId="41">
    <w:abstractNumId w:val="6"/>
  </w:num>
  <w:num w:numId="42">
    <w:abstractNumId w:val="4"/>
  </w:num>
  <w:num w:numId="43">
    <w:abstractNumId w:val="7"/>
  </w:num>
  <w:num w:numId="44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0657"/>
    <w:rsid w:val="00011F40"/>
    <w:rsid w:val="000149BA"/>
    <w:rsid w:val="0002362C"/>
    <w:rsid w:val="00037CD2"/>
    <w:rsid w:val="0005318B"/>
    <w:rsid w:val="00062EFC"/>
    <w:rsid w:val="0006447D"/>
    <w:rsid w:val="000872A8"/>
    <w:rsid w:val="000A7F12"/>
    <w:rsid w:val="000C27A6"/>
    <w:rsid w:val="000C5912"/>
    <w:rsid w:val="000E1490"/>
    <w:rsid w:val="000F7279"/>
    <w:rsid w:val="00112637"/>
    <w:rsid w:val="00117C0E"/>
    <w:rsid w:val="00122D58"/>
    <w:rsid w:val="0013522F"/>
    <w:rsid w:val="0019665B"/>
    <w:rsid w:val="001A4E10"/>
    <w:rsid w:val="001C032D"/>
    <w:rsid w:val="001C7807"/>
    <w:rsid w:val="001E2589"/>
    <w:rsid w:val="002063E3"/>
    <w:rsid w:val="00220B40"/>
    <w:rsid w:val="00226C7C"/>
    <w:rsid w:val="002366A9"/>
    <w:rsid w:val="00240657"/>
    <w:rsid w:val="002731D2"/>
    <w:rsid w:val="002769DA"/>
    <w:rsid w:val="00280333"/>
    <w:rsid w:val="00285E9D"/>
    <w:rsid w:val="00287F37"/>
    <w:rsid w:val="00292896"/>
    <w:rsid w:val="00293F94"/>
    <w:rsid w:val="002961D6"/>
    <w:rsid w:val="002A23B4"/>
    <w:rsid w:val="002C2DD9"/>
    <w:rsid w:val="002C2E19"/>
    <w:rsid w:val="002E0277"/>
    <w:rsid w:val="00301ADD"/>
    <w:rsid w:val="00333382"/>
    <w:rsid w:val="00353B67"/>
    <w:rsid w:val="003839E5"/>
    <w:rsid w:val="003872DC"/>
    <w:rsid w:val="003A3FB5"/>
    <w:rsid w:val="003C0BDA"/>
    <w:rsid w:val="003C1A7F"/>
    <w:rsid w:val="003C1DF6"/>
    <w:rsid w:val="003C29C7"/>
    <w:rsid w:val="003F15DD"/>
    <w:rsid w:val="00464020"/>
    <w:rsid w:val="00470008"/>
    <w:rsid w:val="004959FC"/>
    <w:rsid w:val="00496E01"/>
    <w:rsid w:val="004A1FAB"/>
    <w:rsid w:val="004C203B"/>
    <w:rsid w:val="004D33E7"/>
    <w:rsid w:val="004F53CF"/>
    <w:rsid w:val="004F7E4E"/>
    <w:rsid w:val="0051232A"/>
    <w:rsid w:val="005234E1"/>
    <w:rsid w:val="00553CED"/>
    <w:rsid w:val="0056433D"/>
    <w:rsid w:val="005743A7"/>
    <w:rsid w:val="005846E9"/>
    <w:rsid w:val="00596A4E"/>
    <w:rsid w:val="005B6823"/>
    <w:rsid w:val="005C58BB"/>
    <w:rsid w:val="005D04D2"/>
    <w:rsid w:val="005D0EF5"/>
    <w:rsid w:val="005D4666"/>
    <w:rsid w:val="005E6594"/>
    <w:rsid w:val="00605F5A"/>
    <w:rsid w:val="00613B90"/>
    <w:rsid w:val="00631E09"/>
    <w:rsid w:val="006A393A"/>
    <w:rsid w:val="006A524D"/>
    <w:rsid w:val="006C483E"/>
    <w:rsid w:val="006D2B6B"/>
    <w:rsid w:val="006D40D6"/>
    <w:rsid w:val="006E115B"/>
    <w:rsid w:val="006E4EED"/>
    <w:rsid w:val="006F0FC8"/>
    <w:rsid w:val="006F2872"/>
    <w:rsid w:val="00703C55"/>
    <w:rsid w:val="00706257"/>
    <w:rsid w:val="00737D15"/>
    <w:rsid w:val="00740FB7"/>
    <w:rsid w:val="007556D2"/>
    <w:rsid w:val="0078489A"/>
    <w:rsid w:val="0078655D"/>
    <w:rsid w:val="007A1B5F"/>
    <w:rsid w:val="007A23AC"/>
    <w:rsid w:val="007A36D2"/>
    <w:rsid w:val="007E6805"/>
    <w:rsid w:val="00813E41"/>
    <w:rsid w:val="00821FE0"/>
    <w:rsid w:val="008261CD"/>
    <w:rsid w:val="00845D7A"/>
    <w:rsid w:val="00854799"/>
    <w:rsid w:val="008638AA"/>
    <w:rsid w:val="00870174"/>
    <w:rsid w:val="00894B94"/>
    <w:rsid w:val="008B5ACA"/>
    <w:rsid w:val="008C3DBD"/>
    <w:rsid w:val="008C5117"/>
    <w:rsid w:val="008F207B"/>
    <w:rsid w:val="00904415"/>
    <w:rsid w:val="0090545F"/>
    <w:rsid w:val="009252C0"/>
    <w:rsid w:val="00933FBC"/>
    <w:rsid w:val="00937625"/>
    <w:rsid w:val="009668A5"/>
    <w:rsid w:val="00972B21"/>
    <w:rsid w:val="00986D39"/>
    <w:rsid w:val="009909F3"/>
    <w:rsid w:val="0099619D"/>
    <w:rsid w:val="009A12C4"/>
    <w:rsid w:val="009A613F"/>
    <w:rsid w:val="009A7A6A"/>
    <w:rsid w:val="009C06B7"/>
    <w:rsid w:val="009D5000"/>
    <w:rsid w:val="009F64EB"/>
    <w:rsid w:val="00A06346"/>
    <w:rsid w:val="00A2341D"/>
    <w:rsid w:val="00A413E0"/>
    <w:rsid w:val="00A919DD"/>
    <w:rsid w:val="00A95786"/>
    <w:rsid w:val="00AA2CA0"/>
    <w:rsid w:val="00AD4D9C"/>
    <w:rsid w:val="00B061CF"/>
    <w:rsid w:val="00B62AAC"/>
    <w:rsid w:val="00BD0DFB"/>
    <w:rsid w:val="00BD1C0E"/>
    <w:rsid w:val="00C03A83"/>
    <w:rsid w:val="00C077D6"/>
    <w:rsid w:val="00C242A8"/>
    <w:rsid w:val="00C31F3F"/>
    <w:rsid w:val="00C45DAC"/>
    <w:rsid w:val="00C61187"/>
    <w:rsid w:val="00C65005"/>
    <w:rsid w:val="00C661F6"/>
    <w:rsid w:val="00C96936"/>
    <w:rsid w:val="00C96CDF"/>
    <w:rsid w:val="00CB4937"/>
    <w:rsid w:val="00CB50A5"/>
    <w:rsid w:val="00CC4073"/>
    <w:rsid w:val="00CD6125"/>
    <w:rsid w:val="00CD75C8"/>
    <w:rsid w:val="00CF2870"/>
    <w:rsid w:val="00D241BB"/>
    <w:rsid w:val="00D24EDE"/>
    <w:rsid w:val="00D272A5"/>
    <w:rsid w:val="00D5696D"/>
    <w:rsid w:val="00D57577"/>
    <w:rsid w:val="00D717EF"/>
    <w:rsid w:val="00D80E2B"/>
    <w:rsid w:val="00DA2371"/>
    <w:rsid w:val="00DA74E3"/>
    <w:rsid w:val="00DB02DD"/>
    <w:rsid w:val="00DB6FA6"/>
    <w:rsid w:val="00DB7CB4"/>
    <w:rsid w:val="00DD0C5D"/>
    <w:rsid w:val="00DE279A"/>
    <w:rsid w:val="00DE6E85"/>
    <w:rsid w:val="00E17258"/>
    <w:rsid w:val="00E31EE2"/>
    <w:rsid w:val="00E36FD0"/>
    <w:rsid w:val="00E73C53"/>
    <w:rsid w:val="00E81A2B"/>
    <w:rsid w:val="00EB6EA1"/>
    <w:rsid w:val="00EC2512"/>
    <w:rsid w:val="00ED1068"/>
    <w:rsid w:val="00EE08B7"/>
    <w:rsid w:val="00EF5FDB"/>
    <w:rsid w:val="00F04E53"/>
    <w:rsid w:val="00F33BC2"/>
    <w:rsid w:val="00F37F94"/>
    <w:rsid w:val="00F47ECF"/>
    <w:rsid w:val="00F5221A"/>
    <w:rsid w:val="00F53E4D"/>
    <w:rsid w:val="00F74E91"/>
    <w:rsid w:val="00F77CC2"/>
    <w:rsid w:val="00F802B9"/>
    <w:rsid w:val="00F906AD"/>
    <w:rsid w:val="00FA38F1"/>
    <w:rsid w:val="00FA629A"/>
    <w:rsid w:val="00FB3A7E"/>
    <w:rsid w:val="00FE1A55"/>
    <w:rsid w:val="00FF6495"/>
    <w:rsid w:val="00FF6A85"/>
    <w:rsid w:val="00FF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53C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3C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4F53C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53CF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5643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5221A"/>
    <w:rPr>
      <w:b/>
      <w:bCs/>
    </w:rPr>
  </w:style>
  <w:style w:type="character" w:customStyle="1" w:styleId="apple-converted-space">
    <w:name w:val="apple-converted-space"/>
    <w:basedOn w:val="DefaultParagraphFont"/>
    <w:rsid w:val="00972B21"/>
  </w:style>
  <w:style w:type="paragraph" w:customStyle="1" w:styleId="Default">
    <w:name w:val="Default"/>
    <w:rsid w:val="00FA38F1"/>
    <w:pPr>
      <w:autoSpaceDE w:val="0"/>
      <w:autoSpaceDN w:val="0"/>
      <w:adjustRightInd w:val="0"/>
      <w:spacing w:after="0"/>
    </w:pPr>
    <w:rPr>
      <w:rFonts w:ascii="宋体" w:eastAsia="宋体" w:cs="宋体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2896"/>
    <w:rPr>
      <w:color w:val="0000FF"/>
      <w:u w:val="single"/>
    </w:rPr>
  </w:style>
  <w:style w:type="table" w:styleId="TableGrid">
    <w:name w:val="Table Grid"/>
    <w:basedOn w:val="TableNormal"/>
    <w:uiPriority w:val="59"/>
    <w:rsid w:val="00B62AA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D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ohu.com/centos/6/os/x86_6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472</TotalTime>
  <Pages>12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278</cp:revision>
  <dcterms:created xsi:type="dcterms:W3CDTF">2015-08-12T01:40:00Z</dcterms:created>
  <dcterms:modified xsi:type="dcterms:W3CDTF">2016-02-22T06:29:00Z</dcterms:modified>
</cp:coreProperties>
</file>