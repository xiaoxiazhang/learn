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763804" w:rsidP="00763804">
      <w:pPr>
        <w:pStyle w:val="Title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文件管理</w:t>
      </w:r>
    </w:p>
    <w:p w:rsidR="00676AA5" w:rsidRDefault="00676AA5" w:rsidP="00676AA5">
      <w:pPr>
        <w:pStyle w:val="Heading1"/>
        <w:numPr>
          <w:ilvl w:val="0"/>
          <w:numId w:val="1"/>
        </w:numPr>
      </w:pPr>
      <w:r>
        <w:rPr>
          <w:rFonts w:hint="eastAsia"/>
        </w:rPr>
        <w:t>目录和文件管理</w:t>
      </w:r>
    </w:p>
    <w:p w:rsidR="00676AA5" w:rsidRDefault="00676AA5" w:rsidP="00E65E6D">
      <w:pPr>
        <w:pStyle w:val="Heading2"/>
        <w:numPr>
          <w:ilvl w:val="0"/>
          <w:numId w:val="22"/>
        </w:num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系统的目录结构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6029F" w:rsidTr="00A6029F">
        <w:tc>
          <w:tcPr>
            <w:tcW w:w="8388" w:type="dxa"/>
          </w:tcPr>
          <w:p w:rsidR="00A6029F" w:rsidRDefault="00A6029F" w:rsidP="00A6029F">
            <w:r>
              <w:t>/usr/bin、/bin：存放所有用户可以执行的命令</w:t>
            </w:r>
          </w:p>
          <w:p w:rsidR="00A6029F" w:rsidRDefault="00A6029F" w:rsidP="00A6029F">
            <w:r>
              <w:t>/usr/sbin、/sbin：存放只有root可以执行的命令</w:t>
            </w:r>
          </w:p>
          <w:p w:rsidR="00A6029F" w:rsidRDefault="00A6029F" w:rsidP="00A6029F">
            <w:r>
              <w:t>/root：引导系统的必备文件，文件系统的装载信息以及系统修复工具和备份工具。</w:t>
            </w:r>
          </w:p>
          <w:p w:rsidR="00A6029F" w:rsidRDefault="00A6029F" w:rsidP="00A6029F">
            <w:r>
              <w:t>/home：用户缺省宿主目录</w:t>
            </w:r>
          </w:p>
          <w:p w:rsidR="00A6029F" w:rsidRDefault="00A6029F" w:rsidP="00A6029F">
            <w:r>
              <w:t>/proc：虚拟文件系统，存放当前进程信息</w:t>
            </w:r>
          </w:p>
          <w:p w:rsidR="00A6029F" w:rsidRDefault="00A6029F" w:rsidP="00A6029F">
            <w:r>
              <w:t>/dev：存放设备文件</w:t>
            </w:r>
          </w:p>
          <w:p w:rsidR="00A6029F" w:rsidRDefault="00A6029F" w:rsidP="00A6029F">
            <w:r>
              <w:t>/lib：存放系统程序运行所需的共享库</w:t>
            </w:r>
          </w:p>
          <w:p w:rsidR="00A6029F" w:rsidRDefault="00A6029F" w:rsidP="00A6029F">
            <w:r>
              <w:t>/lost+found：存放一些系统出错的检查结果</w:t>
            </w:r>
          </w:p>
          <w:p w:rsidR="00A6029F" w:rsidRDefault="00A6029F" w:rsidP="00A6029F">
            <w:r>
              <w:t>/tmp：存放临时文件</w:t>
            </w:r>
          </w:p>
          <w:p w:rsidR="00A6029F" w:rsidRDefault="00A6029F" w:rsidP="00A6029F">
            <w:pPr>
              <w:rPr>
                <w:rFonts w:cs="微软雅黑" w:hint="eastAsia"/>
              </w:rPr>
            </w:pPr>
            <w:r>
              <w:t>/etc：系统配置文件</w:t>
            </w:r>
            <w:r>
              <w:rPr>
                <w:rFonts w:cs="微软雅黑" w:hint="eastAsia"/>
              </w:rPr>
              <w:t></w:t>
            </w:r>
          </w:p>
          <w:p w:rsidR="00A6029F" w:rsidRDefault="00A6029F" w:rsidP="00A6029F">
            <w:r>
              <w:t>/var：包含经常发生变动的文件，如邮件、日志文件、计划任务等</w:t>
            </w:r>
          </w:p>
          <w:p w:rsidR="00A6029F" w:rsidRDefault="00A6029F" w:rsidP="00A6029F">
            <w:r>
              <w:t>/usr：存放所有命令、库、手册页等</w:t>
            </w:r>
            <w:r>
              <w:rPr>
                <w:rFonts w:cs="微软雅黑" w:hint="eastAsia"/>
              </w:rPr>
              <w:t></w:t>
            </w:r>
          </w:p>
          <w:p w:rsidR="00A6029F" w:rsidRDefault="00A6029F" w:rsidP="00A6029F">
            <w:r>
              <w:t>/boot：内核文件及自举程序文件保存位置</w:t>
            </w:r>
            <w:r>
              <w:rPr>
                <w:rFonts w:cs="微软雅黑" w:hint="eastAsia"/>
              </w:rPr>
              <w:t></w:t>
            </w:r>
          </w:p>
          <w:p w:rsidR="00A6029F" w:rsidRDefault="00A6029F" w:rsidP="00A6029F">
            <w:r>
              <w:t>/mnt：临时文件系统的安装点</w:t>
            </w:r>
          </w:p>
          <w:p w:rsidR="00A6029F" w:rsidRDefault="00A6029F" w:rsidP="00A6029F">
            <w:r>
              <w:t>/media：系统用来挂载光驱等临时文件系统的挂载点</w:t>
            </w:r>
          </w:p>
        </w:tc>
      </w:tr>
    </w:tbl>
    <w:p w:rsidR="00676AA5" w:rsidRDefault="00676AA5" w:rsidP="00A6029F">
      <w:pPr>
        <w:pStyle w:val="Heading2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系统的文件类型</w:t>
      </w:r>
    </w:p>
    <w:p w:rsidR="00A6029F" w:rsidRPr="00904D33" w:rsidRDefault="00A6029F" w:rsidP="00A6029F">
      <w:r w:rsidRPr="0029733C">
        <w:rPr>
          <w:rFonts w:hint="eastAsia"/>
          <w:color w:val="FF0000"/>
        </w:rPr>
        <w:t>文件类型的种类有</w:t>
      </w:r>
      <w:r>
        <w:rPr>
          <w:rFonts w:hint="eastAsia"/>
        </w:rPr>
        <w:t xml:space="preserve">：  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6029F" w:rsidTr="00A6029F">
        <w:tc>
          <w:tcPr>
            <w:tcW w:w="8388" w:type="dxa"/>
          </w:tcPr>
          <w:p w:rsidR="00A6029F" w:rsidRDefault="00A6029F" w:rsidP="00A6029F">
            <w:r>
              <w:rPr>
                <w:rFonts w:hint="eastAsia"/>
              </w:rPr>
              <w:t>-：普通文件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d：目录文件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l：符号链接文件</w:t>
            </w:r>
          </w:p>
          <w:p w:rsidR="00A6029F" w:rsidRDefault="00A6029F" w:rsidP="00A6029F">
            <w:pPr>
              <w:rPr>
                <w:rFonts w:hint="eastAsia"/>
              </w:rPr>
            </w:pPr>
            <w:r>
              <w:rPr>
                <w:rFonts w:hint="eastAsia"/>
              </w:rPr>
              <w:t>c：字符设备文件       b：块设备文件       s：socket文件</w:t>
            </w:r>
          </w:p>
          <w:p w:rsidR="00A6029F" w:rsidRDefault="00A6029F" w:rsidP="00A6029F">
            <w:r>
              <w:rPr>
                <w:rFonts w:hint="eastAsia"/>
              </w:rPr>
              <w:t>p：管道文件</w:t>
            </w:r>
          </w:p>
        </w:tc>
      </w:tr>
      <w:tr w:rsidR="00A6029F" w:rsidTr="00A6029F">
        <w:tc>
          <w:tcPr>
            <w:tcW w:w="8388" w:type="dxa"/>
          </w:tcPr>
          <w:p w:rsidR="00A6029F" w:rsidRPr="00A6029F" w:rsidRDefault="00A6029F" w:rsidP="00A6029F">
            <w:r w:rsidRPr="00A6029F">
              <w:rPr>
                <w:rFonts w:hint="eastAsia"/>
              </w:rPr>
              <w:t xml:space="preserve">普通文件：文本文件，数据文件，可执行二进制文件（通过file 文件名1 </w:t>
            </w:r>
            <w:r w:rsidRPr="00A6029F">
              <w:t>…</w:t>
            </w:r>
            <w:r w:rsidRPr="00A6029F">
              <w:rPr>
                <w:rFonts w:hint="eastAsia"/>
              </w:rPr>
              <w:t>来查看）</w:t>
            </w:r>
          </w:p>
          <w:p w:rsidR="00A6029F" w:rsidRPr="00A6029F" w:rsidRDefault="00A6029F" w:rsidP="00A6029F">
            <w:r w:rsidRPr="00A6029F">
              <w:rPr>
                <w:rFonts w:hint="eastAsia"/>
              </w:rPr>
              <w:t>目录文件：用于管理和组织系统中大量文件，其存储一组相关文件的位置，大小等。</w:t>
            </w:r>
          </w:p>
          <w:p w:rsidR="00A6029F" w:rsidRPr="00A6029F" w:rsidRDefault="00A6029F" w:rsidP="00A6029F">
            <w:r w:rsidRPr="00A6029F">
              <w:rPr>
                <w:rFonts w:hint="eastAsia"/>
              </w:rPr>
              <w:t>符号链接文件：指向同一索引节点的那些目录条目。</w:t>
            </w:r>
          </w:p>
          <w:p w:rsidR="00A6029F" w:rsidRDefault="00A6029F" w:rsidP="00A6029F">
            <w:pPr>
              <w:rPr>
                <w:rFonts w:hint="eastAsia"/>
              </w:rPr>
            </w:pPr>
            <w:r w:rsidRPr="00A6029F">
              <w:rPr>
                <w:rFonts w:hint="eastAsia"/>
              </w:rPr>
              <w:t>设备文件：可分为块设备文件和字符设备文件。</w:t>
            </w:r>
            <w:r w:rsidRPr="00A6029F">
              <w:t>L</w:t>
            </w:r>
            <w:r w:rsidRPr="00A6029F">
              <w:rPr>
                <w:rFonts w:hint="eastAsia"/>
              </w:rPr>
              <w:t>inux把每一个I/O设备都看成一个文件。</w:t>
            </w:r>
          </w:p>
        </w:tc>
      </w:tr>
    </w:tbl>
    <w:p w:rsidR="0029733C" w:rsidRDefault="0029733C" w:rsidP="00A6029F">
      <w:pPr>
        <w:rPr>
          <w:rFonts w:hint="eastAsia"/>
        </w:rPr>
      </w:pPr>
    </w:p>
    <w:p w:rsidR="00676AA5" w:rsidRDefault="00A6029F" w:rsidP="00A6029F">
      <w:r>
        <w:rPr>
          <w:rFonts w:hint="eastAsia"/>
        </w:rPr>
        <w:lastRenderedPageBreak/>
        <w:t>--</w:t>
      </w:r>
      <w:r w:rsidR="00676AA5">
        <w:rPr>
          <w:rFonts w:hint="eastAsia"/>
        </w:rPr>
        <w:t>file命令查看文件类型</w:t>
      </w:r>
      <w:r>
        <w:rPr>
          <w:rFonts w:hint="eastAsia"/>
        </w:rPr>
        <w:t>，</w:t>
      </w:r>
      <w:r w:rsidR="00676AA5">
        <w:t>file命令用来探测给定文件的类型。</w:t>
      </w:r>
    </w:p>
    <w:p w:rsidR="00676AA5" w:rsidRDefault="00676AA5" w:rsidP="00676AA5">
      <w:pPr>
        <w:ind w:firstLine="360"/>
      </w:pPr>
      <w:r>
        <w:rPr>
          <w:rFonts w:hint="eastAsia"/>
        </w:rPr>
        <w:t>语法：</w:t>
      </w:r>
      <w:r>
        <w:t>file    选项    参数</w:t>
      </w:r>
    </w:p>
    <w:p w:rsidR="00676AA5" w:rsidRDefault="00676AA5" w:rsidP="00676AA5">
      <w:pPr>
        <w:ind w:firstLine="360"/>
      </w:pPr>
      <w:r>
        <w:rPr>
          <w:rFonts w:hint="eastAsia"/>
        </w:rPr>
        <w:t>选项：</w:t>
      </w:r>
    </w:p>
    <w:p w:rsidR="00676AA5" w:rsidRDefault="00676AA5" w:rsidP="00E65E6D">
      <w:pPr>
        <w:pStyle w:val="ListParagraph"/>
        <w:numPr>
          <w:ilvl w:val="0"/>
          <w:numId w:val="23"/>
        </w:numPr>
      </w:pPr>
      <w:r w:rsidRPr="00FC69EE">
        <w:rPr>
          <w:rFonts w:cs="微软雅黑" w:hint="eastAsia"/>
        </w:rPr>
        <w:t>-b</w:t>
      </w:r>
      <w:r>
        <w:t>：列出辨识结果时，不显示文件名称；</w:t>
      </w:r>
    </w:p>
    <w:p w:rsidR="00676AA5" w:rsidRDefault="00676AA5" w:rsidP="00E65E6D">
      <w:pPr>
        <w:pStyle w:val="ListParagraph"/>
        <w:numPr>
          <w:ilvl w:val="0"/>
          <w:numId w:val="23"/>
        </w:numPr>
      </w:pPr>
      <w:r w:rsidRPr="00FC69EE">
        <w:rPr>
          <w:rFonts w:cs="微软雅黑" w:hint="eastAsia"/>
        </w:rPr>
        <w:t>-c</w:t>
      </w:r>
      <w:r>
        <w:t>：详细显示指令执行过程，便于排错或分析程序执行的情形；</w:t>
      </w:r>
    </w:p>
    <w:p w:rsidR="00676AA5" w:rsidRDefault="00676AA5" w:rsidP="00E65E6D">
      <w:pPr>
        <w:pStyle w:val="ListParagraph"/>
        <w:numPr>
          <w:ilvl w:val="0"/>
          <w:numId w:val="23"/>
        </w:numPr>
      </w:pPr>
      <w:r w:rsidRPr="00FC69EE">
        <w:rPr>
          <w:rFonts w:cs="微软雅黑" w:hint="eastAsia"/>
        </w:rPr>
        <w:t>-f&lt;</w:t>
      </w:r>
      <w:r>
        <w:t xml:space="preserve">名称文件&gt;：指定名称文件，其内容有一个或多个文件名称时，让file依序辨识这些文件，格式为每列一个文件名称； </w:t>
      </w:r>
    </w:p>
    <w:p w:rsidR="00676AA5" w:rsidRDefault="00676AA5" w:rsidP="00E65E6D">
      <w:pPr>
        <w:pStyle w:val="ListParagraph"/>
        <w:numPr>
          <w:ilvl w:val="0"/>
          <w:numId w:val="23"/>
        </w:numPr>
      </w:pPr>
      <w:r w:rsidRPr="00FC69EE">
        <w:rPr>
          <w:rFonts w:cs="微软雅黑" w:hint="eastAsia"/>
        </w:rPr>
        <w:t>-L</w:t>
      </w:r>
      <w:r>
        <w:t>：直接显示符号连接所指向的文件类别；</w:t>
      </w:r>
    </w:p>
    <w:p w:rsidR="00676AA5" w:rsidRDefault="00676AA5" w:rsidP="00E65E6D">
      <w:pPr>
        <w:pStyle w:val="ListParagraph"/>
        <w:numPr>
          <w:ilvl w:val="0"/>
          <w:numId w:val="23"/>
        </w:numPr>
      </w:pPr>
      <w:r w:rsidRPr="00FC69EE">
        <w:rPr>
          <w:rFonts w:cs="微软雅黑" w:hint="eastAsia"/>
        </w:rPr>
        <w:t>-v</w:t>
      </w:r>
      <w:r>
        <w:t xml:space="preserve">：显示版本信息； </w:t>
      </w:r>
    </w:p>
    <w:p w:rsidR="00676AA5" w:rsidRDefault="00676AA5" w:rsidP="00676AA5">
      <w:r>
        <w:rPr>
          <w:noProof/>
        </w:rPr>
        <w:drawing>
          <wp:inline distT="0" distB="0" distL="0" distR="0">
            <wp:extent cx="5486400" cy="2667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A5" w:rsidRDefault="00676AA5" w:rsidP="00676AA5">
      <w:pPr>
        <w:rPr>
          <w:rFonts w:hint="eastAsia"/>
        </w:rPr>
      </w:pPr>
      <w:r w:rsidRPr="00FC69EE">
        <w:rPr>
          <w:rFonts w:hint="eastAsia"/>
          <w:color w:val="FF0000"/>
        </w:rPr>
        <w:t>注意</w:t>
      </w:r>
      <w:r>
        <w:rPr>
          <w:rFonts w:hint="eastAsia"/>
        </w:rPr>
        <w:t xml:space="preserve">：详细信息可以使用ls </w:t>
      </w:r>
      <w:r>
        <w:t>–</w:t>
      </w:r>
      <w:r>
        <w:rPr>
          <w:rFonts w:hint="eastAsia"/>
        </w:rPr>
        <w:t>lih查看文件的信息主要包括：文件i节点，文件类型-文件拥有者权限-同组用户权限-其他用户权限，文件的链接数，文件所属用户，文件所属组，文件的大小，最后访问的时间</w:t>
      </w:r>
    </w:p>
    <w:p w:rsidR="00A6029F" w:rsidRPr="00A54324" w:rsidRDefault="00A6029F" w:rsidP="00676AA5">
      <w:r>
        <w:rPr>
          <w:noProof/>
        </w:rPr>
        <w:drawing>
          <wp:inline distT="0" distB="0" distL="0" distR="0">
            <wp:extent cx="5486400" cy="7233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A5" w:rsidRDefault="00676AA5" w:rsidP="00676AA5">
      <w:pPr>
        <w:pStyle w:val="Heading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文件命名规则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9733C" w:rsidTr="0029733C">
        <w:tc>
          <w:tcPr>
            <w:tcW w:w="8388" w:type="dxa"/>
          </w:tcPr>
          <w:p w:rsidR="0029733C" w:rsidRPr="0029733C" w:rsidRDefault="0029733C" w:rsidP="00E65E6D">
            <w:pPr>
              <w:pStyle w:val="ListParagraph"/>
              <w:numPr>
                <w:ilvl w:val="0"/>
                <w:numId w:val="26"/>
              </w:numPr>
            </w:pPr>
            <w:r w:rsidRPr="0029733C">
              <w:rPr>
                <w:rFonts w:hint="eastAsia"/>
              </w:rPr>
              <w:t>文件名应该尽量简单，文件名没有必要超过</w:t>
            </w:r>
            <w:r w:rsidRPr="0029733C">
              <w:t>14个字符</w:t>
            </w:r>
          </w:p>
          <w:p w:rsidR="0029733C" w:rsidRPr="0029733C" w:rsidRDefault="0029733C" w:rsidP="00E65E6D">
            <w:pPr>
              <w:pStyle w:val="ListParagraph"/>
              <w:numPr>
                <w:ilvl w:val="0"/>
                <w:numId w:val="26"/>
              </w:numPr>
            </w:pPr>
            <w:r w:rsidRPr="0029733C">
              <w:rPr>
                <w:rFonts w:hint="eastAsia"/>
              </w:rPr>
              <w:t>除了</w:t>
            </w:r>
            <w:r w:rsidRPr="0029733C">
              <w:t>/和空格，文件名可以包含任意的ASCII字符。</w:t>
            </w:r>
          </w:p>
          <w:p w:rsidR="0029733C" w:rsidRPr="0029733C" w:rsidRDefault="0029733C" w:rsidP="00E65E6D">
            <w:pPr>
              <w:pStyle w:val="ListParagraph"/>
              <w:numPr>
                <w:ilvl w:val="0"/>
                <w:numId w:val="26"/>
              </w:numPr>
            </w:pPr>
            <w:r w:rsidRPr="0029733C">
              <w:rPr>
                <w:rFonts w:hint="eastAsia"/>
              </w:rPr>
              <w:t>习惯上应该使用</w:t>
            </w:r>
            <w:r w:rsidRPr="0029733C">
              <w:t>_或者.来区别文件的类型。不应该有特殊字符（shell有特殊含义）</w:t>
            </w:r>
          </w:p>
          <w:p w:rsidR="0029733C" w:rsidRPr="0029733C" w:rsidRDefault="0029733C" w:rsidP="00E65E6D">
            <w:pPr>
              <w:pStyle w:val="ListParagraph"/>
              <w:numPr>
                <w:ilvl w:val="0"/>
                <w:numId w:val="26"/>
              </w:numPr>
            </w:pPr>
            <w:r w:rsidRPr="0029733C">
              <w:rPr>
                <w:rFonts w:hint="eastAsia"/>
              </w:rPr>
              <w:t>文件名应该避免使用空格、制表符或者其他控制字符。</w:t>
            </w:r>
          </w:p>
          <w:p w:rsidR="0029733C" w:rsidRPr="0029733C" w:rsidRDefault="0029733C" w:rsidP="00E65E6D">
            <w:pPr>
              <w:pStyle w:val="ListParagraph"/>
              <w:numPr>
                <w:ilvl w:val="0"/>
                <w:numId w:val="26"/>
              </w:numPr>
            </w:pPr>
            <w:r w:rsidRPr="0029733C">
              <w:rPr>
                <w:rFonts w:hint="eastAsia"/>
              </w:rPr>
              <w:t>为了好的管理，相同文件文件应该使用同样的后缀或者扩展名。</w:t>
            </w:r>
          </w:p>
          <w:p w:rsidR="0029733C" w:rsidRPr="0029733C" w:rsidRDefault="0029733C" w:rsidP="00E65E6D">
            <w:pPr>
              <w:pStyle w:val="ListParagraph"/>
              <w:numPr>
                <w:ilvl w:val="0"/>
                <w:numId w:val="26"/>
              </w:numPr>
            </w:pPr>
            <w:r w:rsidRPr="0029733C">
              <w:rPr>
                <w:rFonts w:hint="eastAsia"/>
              </w:rPr>
              <w:t>系统区分文件名的大小写</w:t>
            </w:r>
          </w:p>
          <w:p w:rsidR="0029733C" w:rsidRPr="0029733C" w:rsidRDefault="0029733C" w:rsidP="00E65E6D">
            <w:pPr>
              <w:pStyle w:val="ListParagraph"/>
              <w:numPr>
                <w:ilvl w:val="0"/>
                <w:numId w:val="26"/>
              </w:numPr>
            </w:pPr>
            <w:r w:rsidRPr="0029733C">
              <w:rPr>
                <w:rFonts w:hint="eastAsia"/>
              </w:rPr>
              <w:t>以</w:t>
            </w:r>
            <w:r w:rsidRPr="0029733C">
              <w:t>.开头的文件时隐含文件。默认情况下，shell通配符不匹配这类隐藏文件。</w:t>
            </w:r>
          </w:p>
        </w:tc>
      </w:tr>
    </w:tbl>
    <w:p w:rsidR="00A6029F" w:rsidRPr="00A6029F" w:rsidRDefault="00A6029F" w:rsidP="00A6029F"/>
    <w:p w:rsidR="00676AA5" w:rsidRDefault="00676AA5" w:rsidP="00676AA5">
      <w:pPr>
        <w:pStyle w:val="Heading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文件名的通配符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9733C" w:rsidTr="0029733C">
        <w:tc>
          <w:tcPr>
            <w:tcW w:w="8388" w:type="dxa"/>
          </w:tcPr>
          <w:p w:rsidR="0029733C" w:rsidRPr="0029733C" w:rsidRDefault="0029733C" w:rsidP="0029733C">
            <w:r>
              <w:rPr>
                <w:rFonts w:hint="eastAsia"/>
              </w:rPr>
              <w:t>--</w:t>
            </w:r>
            <w:r w:rsidRPr="0029733C">
              <w:rPr>
                <w:rFonts w:hint="eastAsia"/>
              </w:rPr>
              <w:t>作用：用来匹配文件名）</w:t>
            </w:r>
          </w:p>
          <w:p w:rsidR="0029733C" w:rsidRDefault="0029733C" w:rsidP="0029733C">
            <w:r>
              <w:t>?</w:t>
            </w:r>
            <w:r>
              <w:rPr>
                <w:rFonts w:hint="eastAsia"/>
              </w:rPr>
              <w:t>：</w:t>
            </w:r>
            <w:r>
              <w:t>(匹配一个任意字符)</w:t>
            </w:r>
          </w:p>
          <w:p w:rsidR="0029733C" w:rsidRDefault="0029733C" w:rsidP="0029733C">
            <w:r>
              <w:t>*</w:t>
            </w:r>
            <w:r>
              <w:rPr>
                <w:rFonts w:hint="eastAsia"/>
              </w:rPr>
              <w:t>：</w:t>
            </w:r>
            <w:r>
              <w:t>(匹配一个或者多个任意字符)</w:t>
            </w:r>
          </w:p>
          <w:p w:rsidR="0029733C" w:rsidRDefault="0029733C" w:rsidP="0029733C">
            <w:r>
              <w:lastRenderedPageBreak/>
              <w:t>[]</w:t>
            </w:r>
            <w:r>
              <w:rPr>
                <w:rFonts w:hint="eastAsia"/>
              </w:rPr>
              <w:t>：</w:t>
            </w:r>
            <w:r>
              <w:t>(匹配中括号中任意一个字符)</w:t>
            </w:r>
          </w:p>
          <w:p w:rsidR="0029733C" w:rsidRDefault="0029733C" w:rsidP="0029733C">
            <w:r>
              <w:t>[-]</w:t>
            </w:r>
            <w:r>
              <w:rPr>
                <w:rFonts w:hint="eastAsia"/>
              </w:rPr>
              <w:t>：</w:t>
            </w:r>
            <w:r>
              <w:t>(-代表一个范围)</w:t>
            </w:r>
          </w:p>
          <w:p w:rsidR="0029733C" w:rsidRDefault="0029733C" w:rsidP="0029733C">
            <w:r>
              <w:t>[^]</w:t>
            </w:r>
            <w:r>
              <w:rPr>
                <w:rFonts w:hint="eastAsia"/>
              </w:rPr>
              <w:t>：</w:t>
            </w:r>
            <w:r>
              <w:t>(逻辑非，不是括号中的任意一个字符)</w:t>
            </w:r>
          </w:p>
        </w:tc>
      </w:tr>
    </w:tbl>
    <w:p w:rsidR="0029733C" w:rsidRPr="0029733C" w:rsidRDefault="0029733C" w:rsidP="00A858C8">
      <w:pPr>
        <w:ind w:left="0"/>
      </w:pPr>
    </w:p>
    <w:p w:rsidR="00676AA5" w:rsidRDefault="00676AA5" w:rsidP="00676AA5">
      <w:pPr>
        <w:pStyle w:val="Heading1"/>
        <w:numPr>
          <w:ilvl w:val="0"/>
          <w:numId w:val="1"/>
        </w:numPr>
      </w:pPr>
      <w:r>
        <w:rPr>
          <w:rFonts w:hint="eastAsia"/>
        </w:rPr>
        <w:t>文件的权限</w:t>
      </w:r>
    </w:p>
    <w:p w:rsidR="00676AA5" w:rsidRDefault="00676AA5" w:rsidP="00E65E6D">
      <w:pPr>
        <w:pStyle w:val="Heading2"/>
        <w:numPr>
          <w:ilvl w:val="0"/>
          <w:numId w:val="14"/>
        </w:numPr>
      </w:pPr>
      <w:r>
        <w:rPr>
          <w:rFonts w:hint="eastAsia"/>
        </w:rPr>
        <w:t>文件和目录的权限</w:t>
      </w:r>
    </w:p>
    <w:p w:rsidR="00676AA5" w:rsidRDefault="00676AA5" w:rsidP="00E65E6D">
      <w:pPr>
        <w:pStyle w:val="Heading3"/>
        <w:numPr>
          <w:ilvl w:val="0"/>
          <w:numId w:val="24"/>
        </w:numPr>
      </w:pPr>
      <w:r w:rsidRPr="00B131DC">
        <w:rPr>
          <w:rFonts w:hint="eastAsia"/>
        </w:rPr>
        <w:t>一般权限</w:t>
      </w:r>
    </w:p>
    <w:p w:rsidR="00255DB8" w:rsidRDefault="00676AA5" w:rsidP="00676AA5">
      <w:pPr>
        <w:rPr>
          <w:rFonts w:hint="eastAsia"/>
        </w:rPr>
      </w:pPr>
      <w:r w:rsidRPr="00142803">
        <w:rPr>
          <w:rFonts w:hint="eastAsia"/>
          <w:color w:val="FF0000"/>
        </w:rPr>
        <w:t>文件一般权限</w:t>
      </w:r>
      <w:r>
        <w:rPr>
          <w:rFonts w:hint="eastAsia"/>
        </w:rPr>
        <w:t>：</w:t>
      </w:r>
    </w:p>
    <w:p w:rsidR="00255DB8" w:rsidRDefault="00255DB8" w:rsidP="00E65E6D">
      <w:pPr>
        <w:pStyle w:val="ListParagraph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r：</w:t>
      </w:r>
      <w:r w:rsidR="00676AA5">
        <w:rPr>
          <w:rFonts w:hint="eastAsia"/>
        </w:rPr>
        <w:t>可以查看文件的内容</w:t>
      </w:r>
    </w:p>
    <w:p w:rsidR="00255DB8" w:rsidRDefault="00255DB8" w:rsidP="00E65E6D">
      <w:pPr>
        <w:pStyle w:val="ListParagraph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w：可以修改文件的内容</w:t>
      </w:r>
    </w:p>
    <w:p w:rsidR="00676AA5" w:rsidRDefault="00255DB8" w:rsidP="00E65E6D">
      <w:pPr>
        <w:pStyle w:val="ListParagraph"/>
        <w:numPr>
          <w:ilvl w:val="0"/>
          <w:numId w:val="42"/>
        </w:numPr>
      </w:pPr>
      <w:r>
        <w:rPr>
          <w:rFonts w:hint="eastAsia"/>
        </w:rPr>
        <w:t>x：可以</w:t>
      </w:r>
      <w:r w:rsidR="00676AA5">
        <w:rPr>
          <w:rFonts w:hint="eastAsia"/>
        </w:rPr>
        <w:t>执行</w:t>
      </w:r>
      <w:r>
        <w:rPr>
          <w:rFonts w:hint="eastAsia"/>
        </w:rPr>
        <w:t>文件</w:t>
      </w:r>
    </w:p>
    <w:p w:rsidR="00255DB8" w:rsidRDefault="00676AA5" w:rsidP="00676AA5">
      <w:pPr>
        <w:rPr>
          <w:rFonts w:hint="eastAsia"/>
        </w:rPr>
      </w:pPr>
      <w:r w:rsidRPr="00142803">
        <w:rPr>
          <w:rFonts w:hint="eastAsia"/>
          <w:color w:val="FF0000"/>
        </w:rPr>
        <w:t>目录的一般权限</w:t>
      </w:r>
      <w:r>
        <w:rPr>
          <w:rFonts w:hint="eastAsia"/>
        </w:rPr>
        <w:t>：</w:t>
      </w:r>
    </w:p>
    <w:p w:rsidR="00255DB8" w:rsidRDefault="00255DB8" w:rsidP="00E65E6D">
      <w:pPr>
        <w:pStyle w:val="ListParagraph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r：</w:t>
      </w:r>
      <w:r w:rsidR="00676AA5">
        <w:rPr>
          <w:rFonts w:hint="eastAsia"/>
        </w:rPr>
        <w:t>可以列出目录中的内容</w:t>
      </w:r>
      <w:r>
        <w:rPr>
          <w:rFonts w:hint="eastAsia"/>
        </w:rPr>
        <w:t>ls</w:t>
      </w:r>
    </w:p>
    <w:p w:rsidR="00255DB8" w:rsidRDefault="00676AA5" w:rsidP="00E65E6D">
      <w:pPr>
        <w:pStyle w:val="ListParagraph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w</w:t>
      </w:r>
      <w:r w:rsidR="00255DB8">
        <w:rPr>
          <w:rFonts w:hint="eastAsia"/>
        </w:rPr>
        <w:t>：</w:t>
      </w:r>
      <w:r>
        <w:rPr>
          <w:rFonts w:hint="eastAsia"/>
        </w:rPr>
        <w:t>可以在目录中创建删除文件</w:t>
      </w:r>
    </w:p>
    <w:p w:rsidR="00676AA5" w:rsidRDefault="00676AA5" w:rsidP="00E65E6D">
      <w:pPr>
        <w:pStyle w:val="ListParagraph"/>
        <w:numPr>
          <w:ilvl w:val="0"/>
          <w:numId w:val="43"/>
        </w:numPr>
      </w:pPr>
      <w:r>
        <w:rPr>
          <w:rFonts w:hint="eastAsia"/>
        </w:rPr>
        <w:t>x</w:t>
      </w:r>
      <w:r w:rsidR="00255DB8">
        <w:rPr>
          <w:rFonts w:hint="eastAsia"/>
        </w:rPr>
        <w:t>：</w:t>
      </w:r>
      <w:r>
        <w:rPr>
          <w:rFonts w:hint="eastAsia"/>
        </w:rPr>
        <w:t>可以进入目录</w:t>
      </w:r>
      <w:r w:rsidR="00255DB8">
        <w:rPr>
          <w:rFonts w:hint="eastAsia"/>
        </w:rPr>
        <w:t>cd</w:t>
      </w:r>
    </w:p>
    <w:p w:rsidR="00676AA5" w:rsidRDefault="00676AA5" w:rsidP="00676AA5">
      <w:r w:rsidRPr="00E8249E">
        <w:rPr>
          <w:rFonts w:hint="eastAsia"/>
          <w:color w:val="FF0000"/>
        </w:rPr>
        <w:t>8进制表示权限</w:t>
      </w:r>
      <w:r>
        <w:rPr>
          <w:rFonts w:hint="eastAsia"/>
        </w:rPr>
        <w:t>：4（r</w:t>
      </w:r>
      <w:r>
        <w:t>）</w:t>
      </w:r>
      <w:r>
        <w:rPr>
          <w:rFonts w:hint="eastAsia"/>
        </w:rPr>
        <w:t>,2（w</w:t>
      </w:r>
      <w:r>
        <w:t>）</w:t>
      </w:r>
      <w:r>
        <w:rPr>
          <w:rFonts w:hint="eastAsia"/>
        </w:rPr>
        <w:t>,1（x</w:t>
      </w:r>
      <w:r>
        <w:t>）</w:t>
      </w:r>
      <w:r>
        <w:rPr>
          <w:rFonts w:hint="eastAsia"/>
        </w:rPr>
        <w:t>。</w:t>
      </w:r>
    </w:p>
    <w:p w:rsidR="00676AA5" w:rsidRDefault="00676AA5" w:rsidP="00676AA5">
      <w:pPr>
        <w:pStyle w:val="Heading3"/>
        <w:numPr>
          <w:ilvl w:val="0"/>
          <w:numId w:val="3"/>
        </w:numPr>
      </w:pPr>
      <w:r>
        <w:rPr>
          <w:rFonts w:hint="eastAsia"/>
        </w:rPr>
        <w:t>特殊权限</w:t>
      </w:r>
    </w:p>
    <w:p w:rsidR="00676AA5" w:rsidRDefault="00676AA5" w:rsidP="00676AA5">
      <w:r>
        <w:rPr>
          <w:rFonts w:hint="eastAsia"/>
        </w:rPr>
        <w:t>setUID：</w:t>
      </w:r>
      <w:r w:rsidRPr="00822032">
        <w:rPr>
          <w:rFonts w:hint="eastAsia"/>
        </w:rPr>
        <w:t>执行文件的用户以该文件所属</w:t>
      </w:r>
      <w:r>
        <w:rPr>
          <w:rFonts w:hint="eastAsia"/>
        </w:rPr>
        <w:t>用户</w:t>
      </w:r>
      <w:r w:rsidRPr="00822032">
        <w:rPr>
          <w:rFonts w:hint="eastAsia"/>
        </w:rPr>
        <w:t>的权限去执行</w:t>
      </w:r>
      <w:r>
        <w:rPr>
          <w:rFonts w:hint="eastAsia"/>
        </w:rPr>
        <w:t>。</w:t>
      </w:r>
      <w:r w:rsidRPr="00016E9E">
        <w:t xml:space="preserve"> s 这个标志出现在文件拥有者的 x 权限上</w:t>
      </w:r>
      <w:r>
        <w:rPr>
          <w:rFonts w:hint="eastAsia"/>
        </w:rPr>
        <w:t>。</w:t>
      </w:r>
    </w:p>
    <w:p w:rsidR="00676AA5" w:rsidRDefault="00676AA5" w:rsidP="00E65E6D">
      <w:pPr>
        <w:pStyle w:val="ListParagraph"/>
        <w:numPr>
          <w:ilvl w:val="0"/>
          <w:numId w:val="19"/>
        </w:numPr>
      </w:pPr>
      <w:r>
        <w:t>SetUID</w:t>
      </w:r>
      <w:r w:rsidRPr="006B2810">
        <w:rPr>
          <w:color w:val="FF0000"/>
        </w:rPr>
        <w:t>只有可执行的二进制程序才能设定</w:t>
      </w:r>
      <w:r w:rsidR="006B2810">
        <w:rPr>
          <w:rFonts w:hint="eastAsia"/>
        </w:rPr>
        <w:t>;</w:t>
      </w:r>
    </w:p>
    <w:p w:rsidR="00676AA5" w:rsidRDefault="00676AA5" w:rsidP="00E65E6D">
      <w:pPr>
        <w:pStyle w:val="ListParagraph"/>
        <w:numPr>
          <w:ilvl w:val="0"/>
          <w:numId w:val="19"/>
        </w:numPr>
      </w:pPr>
      <w:r>
        <w:t>命令执行者要对该程序拥有x执行权限；</w:t>
      </w:r>
    </w:p>
    <w:p w:rsidR="00676AA5" w:rsidRDefault="00676AA5" w:rsidP="00E65E6D">
      <w:pPr>
        <w:pStyle w:val="ListParagraph"/>
        <w:numPr>
          <w:ilvl w:val="0"/>
          <w:numId w:val="19"/>
        </w:numPr>
      </w:pPr>
      <w:r>
        <w:rPr>
          <w:rFonts w:hint="eastAsia"/>
        </w:rPr>
        <w:t>命令的执行者在执行该程序的时候获取该程序文件的属主的身份（普通用户暂时获取文件的所有者权限）；</w:t>
      </w:r>
    </w:p>
    <w:p w:rsidR="00676AA5" w:rsidRDefault="00676AA5" w:rsidP="00676AA5">
      <w:pPr>
        <w:ind w:firstLine="360"/>
      </w:pPr>
      <w:r>
        <w:rPr>
          <w:rFonts w:hint="eastAsia"/>
        </w:rPr>
        <w:t>注意：</w:t>
      </w:r>
    </w:p>
    <w:p w:rsidR="00676AA5" w:rsidRDefault="00676AA5" w:rsidP="00E65E6D">
      <w:pPr>
        <w:pStyle w:val="ListParagraph"/>
        <w:numPr>
          <w:ilvl w:val="0"/>
          <w:numId w:val="20"/>
        </w:numPr>
      </w:pPr>
      <w:r>
        <w:rPr>
          <w:rFonts w:hint="eastAsia"/>
        </w:rPr>
        <w:t>危险的</w:t>
      </w:r>
      <w:r>
        <w:t>SetUID:关键的目录应该控制写权限，比如/，/usr等；</w:t>
      </w:r>
    </w:p>
    <w:p w:rsidR="00676AA5" w:rsidRDefault="00676AA5" w:rsidP="00E65E6D">
      <w:pPr>
        <w:pStyle w:val="ListParagraph"/>
        <w:numPr>
          <w:ilvl w:val="0"/>
          <w:numId w:val="20"/>
        </w:numPr>
      </w:pPr>
      <w:r>
        <w:t>对用户密码准守三规则；</w:t>
      </w:r>
    </w:p>
    <w:p w:rsidR="00676AA5" w:rsidRDefault="00676AA5" w:rsidP="00E65E6D">
      <w:pPr>
        <w:pStyle w:val="ListParagraph"/>
        <w:numPr>
          <w:ilvl w:val="0"/>
          <w:numId w:val="20"/>
        </w:numPr>
      </w:pPr>
      <w:r>
        <w:lastRenderedPageBreak/>
        <w:t>对系统中默认</w:t>
      </w:r>
      <w:r>
        <w:rPr>
          <w:rFonts w:hint="eastAsia"/>
        </w:rPr>
        <w:t>具有</w:t>
      </w:r>
      <w:r>
        <w:t>SetUID权限的文件</w:t>
      </w:r>
      <w:r>
        <w:rPr>
          <w:rFonts w:hint="eastAsia"/>
        </w:rPr>
        <w:t>做一</w:t>
      </w:r>
      <w:r>
        <w:t>列表，定时检查有没有之外的文件被设置了SetUID权限。</w:t>
      </w:r>
    </w:p>
    <w:p w:rsidR="00676AA5" w:rsidRDefault="00676AA5" w:rsidP="00676AA5">
      <w:r>
        <w:rPr>
          <w:rFonts w:hint="eastAsia"/>
        </w:rPr>
        <w:t>setGID:：</w:t>
      </w:r>
      <w:r w:rsidRPr="006B2810">
        <w:rPr>
          <w:rFonts w:hint="eastAsia"/>
          <w:color w:val="FF0000"/>
        </w:rPr>
        <w:t>对于二进制文件</w:t>
      </w:r>
      <w:r>
        <w:rPr>
          <w:rFonts w:hint="eastAsia"/>
        </w:rPr>
        <w:t>，普通用户执行二进制文件的时候，组身份变成二进制文件所属组；对于目录，如果普通用户在这个目录中新建文件，文件的所属组是目录所属组。</w:t>
      </w:r>
    </w:p>
    <w:p w:rsidR="00676AA5" w:rsidRDefault="00676AA5" w:rsidP="00676AA5">
      <w:r w:rsidRPr="00822032">
        <w:t>Sticky Bit:</w:t>
      </w:r>
      <w:r w:rsidRPr="00822032">
        <w:rPr>
          <w:rFonts w:hint="eastAsia"/>
        </w:rPr>
        <w:t xml:space="preserve"> </w:t>
      </w:r>
      <w:r w:rsidRPr="006B2810">
        <w:rPr>
          <w:rFonts w:hint="eastAsia"/>
          <w:color w:val="FF0000"/>
        </w:rPr>
        <w:t>目前只对目录有效</w:t>
      </w:r>
      <w:r>
        <w:rPr>
          <w:rFonts w:hint="eastAsia"/>
        </w:rPr>
        <w:t>；普通用户对目录拥有</w:t>
      </w:r>
      <w:r>
        <w:t>w和x权限，即普通用户可以进入用户并进行写的权限；</w:t>
      </w:r>
      <w:r>
        <w:rPr>
          <w:rFonts w:hint="eastAsia"/>
        </w:rPr>
        <w:t>如果没有粘着位，用户可以删除此目录的所有文件，包括其他用户建立的文件，一旦赋予了粘着位，除了</w:t>
      </w:r>
      <w:r>
        <w:t>root</w:t>
      </w:r>
      <w:r>
        <w:rPr>
          <w:rFonts w:hint="eastAsia"/>
        </w:rPr>
        <w:t>可以删除所有权限，普通用户就算有写权限，只能删除自己建立的文件，但是删除其他用户建立的文件。</w:t>
      </w:r>
    </w:p>
    <w:p w:rsidR="00676AA5" w:rsidRDefault="00676AA5" w:rsidP="00676AA5">
      <w:r w:rsidRPr="006B2810">
        <w:rPr>
          <w:rFonts w:hint="eastAsia"/>
          <w:color w:val="FF0000"/>
        </w:rPr>
        <w:t>特殊权限的8进制表达</w:t>
      </w:r>
      <w:r>
        <w:rPr>
          <w:rFonts w:hint="eastAsia"/>
        </w:rPr>
        <w:t>:4(SetUID),2(SetGID),1(t)</w:t>
      </w:r>
    </w:p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 w:rsidRPr="00016E9E">
        <w:rPr>
          <w:rFonts w:hint="eastAsia"/>
        </w:rPr>
        <w:t>给文件设置特殊权限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B2810" w:rsidTr="006B2810">
        <w:tc>
          <w:tcPr>
            <w:tcW w:w="8388" w:type="dxa"/>
          </w:tcPr>
          <w:p w:rsidR="006B2810" w:rsidRDefault="006B2810" w:rsidP="006B2810">
            <w:r>
              <w:t xml:space="preserve">chmod u+s xxx </w:t>
            </w:r>
            <w:r>
              <w:rPr>
                <w:rFonts w:hint="eastAsia"/>
              </w:rPr>
              <w:tab/>
              <w:t xml:space="preserve"> </w:t>
            </w:r>
            <w:r>
              <w:t xml:space="preserve"># </w:t>
            </w:r>
            <w:r w:rsidRPr="00337CF1">
              <w:rPr>
                <w:rFonts w:hint="eastAsia"/>
              </w:rPr>
              <w:t>设置</w:t>
            </w:r>
            <w:r w:rsidRPr="00337CF1">
              <w:t>setuid</w:t>
            </w:r>
            <w:r w:rsidRPr="00337CF1">
              <w:rPr>
                <w:rFonts w:hint="eastAsia"/>
              </w:rPr>
              <w:t>权限</w:t>
            </w:r>
          </w:p>
          <w:p w:rsidR="006B2810" w:rsidRDefault="006B2810" w:rsidP="006B2810">
            <w:r>
              <w:t xml:space="preserve">chmod g+s xxx </w:t>
            </w:r>
            <w:r>
              <w:rPr>
                <w:rFonts w:hint="eastAsia"/>
              </w:rPr>
              <w:tab/>
              <w:t xml:space="preserve"> </w:t>
            </w:r>
            <w:r>
              <w:t xml:space="preserve"># </w:t>
            </w:r>
            <w:r w:rsidRPr="00337CF1">
              <w:rPr>
                <w:rFonts w:hint="eastAsia"/>
              </w:rPr>
              <w:t>设置</w:t>
            </w:r>
            <w:r w:rsidRPr="00337CF1">
              <w:t>setgid</w:t>
            </w:r>
            <w:r w:rsidRPr="00337CF1">
              <w:rPr>
                <w:rFonts w:hint="eastAsia"/>
              </w:rPr>
              <w:t>权限</w:t>
            </w:r>
          </w:p>
          <w:p w:rsidR="006B2810" w:rsidRDefault="006B2810" w:rsidP="006B2810">
            <w:r>
              <w:t xml:space="preserve">chmod o+t xxx </w:t>
            </w:r>
            <w:r>
              <w:rPr>
                <w:rFonts w:hint="eastAsia"/>
              </w:rPr>
              <w:tab/>
              <w:t xml:space="preserve"> </w:t>
            </w:r>
            <w:r>
              <w:t>#</w:t>
            </w:r>
            <w:r w:rsidRPr="00337CF1">
              <w:t xml:space="preserve"> </w:t>
            </w:r>
            <w:r w:rsidRPr="00337CF1">
              <w:rPr>
                <w:rFonts w:hint="eastAsia"/>
              </w:rPr>
              <w:t>设置</w:t>
            </w:r>
            <w:r w:rsidRPr="00337CF1">
              <w:t>stick bit</w:t>
            </w:r>
            <w:r w:rsidRPr="00337CF1">
              <w:rPr>
                <w:rFonts w:hint="eastAsia"/>
              </w:rPr>
              <w:t>权限，针对目录</w:t>
            </w:r>
          </w:p>
          <w:p w:rsidR="006B2810" w:rsidRPr="00337CF1" w:rsidRDefault="006B2810" w:rsidP="006B2810">
            <w:r>
              <w:t>chmod 4775 xxx</w:t>
            </w:r>
            <w:r>
              <w:rPr>
                <w:rFonts w:hint="eastAsia"/>
              </w:rPr>
              <w:tab/>
            </w:r>
            <w:r>
              <w:t xml:space="preserve"> # </w:t>
            </w:r>
            <w:r w:rsidRPr="00337CF1">
              <w:rPr>
                <w:rFonts w:hint="eastAsia"/>
              </w:rPr>
              <w:t>设置</w:t>
            </w:r>
            <w:r w:rsidRPr="00337CF1">
              <w:t>setuid</w:t>
            </w:r>
            <w:r w:rsidRPr="00337CF1">
              <w:rPr>
                <w:rFonts w:hint="eastAsia"/>
              </w:rPr>
              <w:t>权限</w:t>
            </w:r>
          </w:p>
          <w:p w:rsidR="006B2810" w:rsidRDefault="006B2810" w:rsidP="006B2810">
            <w:r>
              <w:t xml:space="preserve">chmod 2775 xxx </w:t>
            </w:r>
            <w:r>
              <w:rPr>
                <w:rFonts w:hint="eastAsia"/>
              </w:rPr>
              <w:tab/>
              <w:t xml:space="preserve"> </w:t>
            </w:r>
            <w:r>
              <w:t xml:space="preserve"># </w:t>
            </w:r>
            <w:r w:rsidRPr="00337CF1">
              <w:rPr>
                <w:rFonts w:hint="eastAsia"/>
              </w:rPr>
              <w:t>设置</w:t>
            </w:r>
            <w:r w:rsidRPr="00337CF1">
              <w:t>setgid</w:t>
            </w:r>
            <w:r w:rsidRPr="00337CF1">
              <w:rPr>
                <w:rFonts w:hint="eastAsia"/>
              </w:rPr>
              <w:t>权限</w:t>
            </w:r>
          </w:p>
          <w:p w:rsidR="006B2810" w:rsidRDefault="006B2810" w:rsidP="006B2810">
            <w:r>
              <w:t xml:space="preserve">chmod 1775 xxx </w:t>
            </w:r>
            <w:r>
              <w:rPr>
                <w:rFonts w:hint="eastAsia"/>
              </w:rPr>
              <w:tab/>
              <w:t xml:space="preserve"> </w:t>
            </w:r>
            <w:r>
              <w:t xml:space="preserve"># </w:t>
            </w:r>
            <w:r w:rsidRPr="00337CF1">
              <w:rPr>
                <w:rFonts w:hint="eastAsia"/>
              </w:rPr>
              <w:t>设置</w:t>
            </w:r>
            <w:r w:rsidRPr="00337CF1">
              <w:t>stick bit</w:t>
            </w:r>
            <w:r w:rsidRPr="00337CF1">
              <w:rPr>
                <w:rFonts w:hint="eastAsia"/>
              </w:rPr>
              <w:t>权限，针对目录</w:t>
            </w:r>
          </w:p>
          <w:p w:rsidR="006B2810" w:rsidRDefault="006B2810" w:rsidP="006B2810">
            <w:r w:rsidRPr="003E7590">
              <w:rPr>
                <w:rFonts w:hAnsiTheme="minorHAnsi" w:hint="eastAsia"/>
              </w:rPr>
              <w:t>查找</w:t>
            </w:r>
            <w:r w:rsidRPr="003E7590">
              <w:rPr>
                <w:rFonts w:ascii="Times New Roman" w:cs="Times New Roman"/>
              </w:rPr>
              <w:t>SetUID</w:t>
            </w:r>
            <w:r w:rsidRPr="003E7590">
              <w:rPr>
                <w:rFonts w:hint="eastAsia"/>
              </w:rPr>
              <w:t>程序：</w:t>
            </w:r>
            <w:r>
              <w:t xml:space="preserve"> </w:t>
            </w:r>
            <w:r w:rsidRPr="003E7590">
              <w:t>find / -perm -4000 -o -perm -2000</w:t>
            </w:r>
          </w:p>
        </w:tc>
      </w:tr>
    </w:tbl>
    <w:p w:rsidR="00676AA5" w:rsidRDefault="00676AA5" w:rsidP="006B2810">
      <w:pPr>
        <w:rPr>
          <w:rFonts w:hint="eastAsia"/>
        </w:rPr>
      </w:pPr>
      <w:r w:rsidRPr="00D54B2F">
        <w:rPr>
          <w:rFonts w:hint="eastAsia"/>
          <w:color w:val="FF0000"/>
        </w:rPr>
        <w:t>注意</w:t>
      </w:r>
      <w:r>
        <w:rPr>
          <w:rFonts w:hint="eastAsia"/>
        </w:rPr>
        <w:t>：有时你设置了</w:t>
      </w:r>
      <w:r>
        <w:t>s</w:t>
      </w:r>
      <w:r>
        <w:rPr>
          <w:rFonts w:hint="eastAsia"/>
        </w:rPr>
        <w:t>或</w:t>
      </w:r>
      <w:r>
        <w:t xml:space="preserve">t  </w:t>
      </w:r>
      <w:r>
        <w:rPr>
          <w:rFonts w:hint="eastAsia"/>
        </w:rPr>
        <w:t>权限，你会发现它变成了</w:t>
      </w:r>
      <w:r>
        <w:t>S</w:t>
      </w:r>
      <w:r>
        <w:rPr>
          <w:rFonts w:hint="eastAsia"/>
        </w:rPr>
        <w:t>或</w:t>
      </w:r>
      <w:r>
        <w:t>T</w:t>
      </w:r>
      <w:r>
        <w:rPr>
          <w:rFonts w:hint="eastAsia"/>
        </w:rPr>
        <w:t>，这是因为在那个位置上你没有给它</w:t>
      </w:r>
      <w:r>
        <w:t>x(</w:t>
      </w:r>
      <w:r>
        <w:rPr>
          <w:rFonts w:hint="eastAsia"/>
        </w:rPr>
        <w:t>可执行</w:t>
      </w:r>
      <w:r>
        <w:t>)</w:t>
      </w:r>
      <w:r>
        <w:rPr>
          <w:rFonts w:hint="eastAsia"/>
        </w:rPr>
        <w:t>的权限，这样的话这样的设置是不会有效的，你可以先给它赋上</w:t>
      </w:r>
      <w:r>
        <w:t>x</w:t>
      </w:r>
      <w:r>
        <w:rPr>
          <w:rFonts w:hint="eastAsia"/>
        </w:rPr>
        <w:t>的权限，然后再给</w:t>
      </w:r>
      <w:r>
        <w:t>s</w:t>
      </w:r>
      <w:r>
        <w:rPr>
          <w:rFonts w:hint="eastAsia"/>
        </w:rPr>
        <w:t>或</w:t>
      </w:r>
      <w:r>
        <w:t xml:space="preserve">t  </w:t>
      </w:r>
      <w:r>
        <w:rPr>
          <w:rFonts w:hint="eastAsia"/>
        </w:rPr>
        <w:t>的权限。</w:t>
      </w:r>
    </w:p>
    <w:p w:rsidR="006B2810" w:rsidRDefault="006B2810" w:rsidP="006B2810"/>
    <w:p w:rsidR="00676AA5" w:rsidRDefault="00676AA5" w:rsidP="00676AA5">
      <w:pPr>
        <w:pStyle w:val="Heading2"/>
        <w:numPr>
          <w:ilvl w:val="0"/>
          <w:numId w:val="2"/>
        </w:numPr>
      </w:pPr>
      <w:r>
        <w:rPr>
          <w:rFonts w:hint="eastAsia"/>
        </w:rPr>
        <w:t>ACL</w:t>
      </w:r>
      <w:r w:rsidRPr="00FD6FE7">
        <w:rPr>
          <w:rFonts w:hint="eastAsia"/>
        </w:rPr>
        <w:t>访问</w:t>
      </w:r>
      <w:r>
        <w:rPr>
          <w:rFonts w:hint="eastAsia"/>
        </w:rPr>
        <w:t>控制权限</w:t>
      </w:r>
    </w:p>
    <w:p w:rsidR="00676AA5" w:rsidRDefault="00676AA5" w:rsidP="00E65E6D">
      <w:pPr>
        <w:pStyle w:val="Heading3"/>
        <w:numPr>
          <w:ilvl w:val="0"/>
          <w:numId w:val="16"/>
        </w:numPr>
      </w:pPr>
      <w:r>
        <w:rPr>
          <w:rFonts w:hint="eastAsia"/>
        </w:rPr>
        <w:t>getfacl</w:t>
      </w:r>
      <w:r>
        <w:rPr>
          <w:rFonts w:hint="eastAsia"/>
        </w:rPr>
        <w:t>命令</w:t>
      </w:r>
    </w:p>
    <w:p w:rsidR="00676AA5" w:rsidRDefault="00676AA5" w:rsidP="00676AA5">
      <w:r>
        <w:rPr>
          <w:rFonts w:hint="eastAsia"/>
        </w:rPr>
        <w:t>getfacl  文件名</w:t>
      </w:r>
    </w:p>
    <w:p w:rsidR="00676AA5" w:rsidRDefault="00BE6A9E" w:rsidP="00676AA5">
      <w:r>
        <w:rPr>
          <w:noProof/>
        </w:rPr>
        <w:lastRenderedPageBreak/>
        <w:drawing>
          <wp:inline distT="0" distB="0" distL="0" distR="0">
            <wp:extent cx="4019550" cy="1066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A5" w:rsidRDefault="00676AA5" w:rsidP="00676AA5">
      <w:pPr>
        <w:pStyle w:val="Heading3"/>
        <w:numPr>
          <w:ilvl w:val="0"/>
          <w:numId w:val="3"/>
        </w:numPr>
      </w:pPr>
      <w:r>
        <w:rPr>
          <w:rFonts w:hint="eastAsia"/>
        </w:rPr>
        <w:t>setfacl</w:t>
      </w:r>
      <w:r>
        <w:rPr>
          <w:rFonts w:hint="eastAsia"/>
        </w:rPr>
        <w:t>命令</w:t>
      </w:r>
    </w:p>
    <w:p w:rsidR="00676AA5" w:rsidRDefault="00676AA5" w:rsidP="00676AA5">
      <w:r>
        <w:rPr>
          <w:rFonts w:hint="eastAsia"/>
        </w:rPr>
        <w:t>作用：设置文档访问控制列表</w:t>
      </w:r>
    </w:p>
    <w:p w:rsidR="00676AA5" w:rsidRDefault="00676AA5" w:rsidP="00676AA5">
      <w:r>
        <w:rPr>
          <w:rFonts w:hint="eastAsia"/>
        </w:rPr>
        <w:t>用法：setfacl [选项]  [{-m|-x} acl条目]  文件或者目录</w:t>
      </w:r>
    </w:p>
    <w:p w:rsidR="00676AA5" w:rsidRDefault="00676AA5" w:rsidP="00676AA5">
      <w:r>
        <w:rPr>
          <w:rFonts w:hint="eastAsia"/>
        </w:rPr>
        <w:t>选项：</w:t>
      </w:r>
    </w:p>
    <w:p w:rsidR="00676AA5" w:rsidRDefault="00676AA5" w:rsidP="00E65E6D">
      <w:pPr>
        <w:pStyle w:val="ListParagraph"/>
        <w:numPr>
          <w:ilvl w:val="0"/>
          <w:numId w:val="21"/>
        </w:numPr>
      </w:pPr>
      <w:r>
        <w:rPr>
          <w:rFonts w:hint="eastAsia"/>
        </w:rPr>
        <w:t>-b：删除所有的附带ACL条目</w:t>
      </w:r>
    </w:p>
    <w:p w:rsidR="00676AA5" w:rsidRDefault="00676AA5" w:rsidP="00E65E6D">
      <w:pPr>
        <w:pStyle w:val="ListParagraph"/>
        <w:numPr>
          <w:ilvl w:val="0"/>
          <w:numId w:val="21"/>
        </w:numPr>
      </w:pPr>
      <w:r>
        <w:rPr>
          <w:rFonts w:hint="eastAsia"/>
        </w:rPr>
        <w:t>-k：删除默认的ACL条目</w:t>
      </w:r>
    </w:p>
    <w:p w:rsidR="00676AA5" w:rsidRDefault="00676AA5" w:rsidP="00E65E6D">
      <w:pPr>
        <w:pStyle w:val="ListParagraph"/>
        <w:numPr>
          <w:ilvl w:val="0"/>
          <w:numId w:val="21"/>
        </w:numPr>
      </w:pPr>
      <w:r>
        <w:rPr>
          <w:rFonts w:hint="eastAsia"/>
        </w:rPr>
        <w:t>-m：添加ACL条目</w:t>
      </w:r>
    </w:p>
    <w:p w:rsidR="00676AA5" w:rsidRDefault="00676AA5" w:rsidP="00E65E6D">
      <w:pPr>
        <w:pStyle w:val="ListParagraph"/>
        <w:numPr>
          <w:ilvl w:val="0"/>
          <w:numId w:val="21"/>
        </w:numPr>
      </w:pPr>
      <w:r>
        <w:rPr>
          <w:rFonts w:hint="eastAsia"/>
        </w:rPr>
        <w:t>-x：输出指定的acl条目</w:t>
      </w:r>
    </w:p>
    <w:p w:rsidR="00676AA5" w:rsidRDefault="00676AA5" w:rsidP="00E65E6D">
      <w:pPr>
        <w:pStyle w:val="ListParagraph"/>
        <w:numPr>
          <w:ilvl w:val="0"/>
          <w:numId w:val="21"/>
        </w:numPr>
      </w:pPr>
      <w:r>
        <w:rPr>
          <w:rFonts w:hint="eastAsia"/>
        </w:rPr>
        <w:t>-R：递归处理所有的子文件与子目录。</w:t>
      </w:r>
    </w:p>
    <w:p w:rsidR="00676AA5" w:rsidRDefault="00676AA5" w:rsidP="00E65E6D">
      <w:pPr>
        <w:pStyle w:val="ListParagraph"/>
        <w:numPr>
          <w:ilvl w:val="0"/>
          <w:numId w:val="21"/>
        </w:numPr>
      </w:pPr>
      <w:r>
        <w:rPr>
          <w:rFonts w:hint="eastAsia"/>
        </w:rPr>
        <w:t>m：</w:t>
      </w:r>
      <w:r>
        <w:t>是用来指定最大有效权限的。如果我给用户赋予了ACL权限，是需要</w:t>
      </w:r>
      <w:r>
        <w:rPr>
          <w:rFonts w:hint="eastAsia"/>
        </w:rPr>
        <w:t>和</w:t>
      </w:r>
      <w:r>
        <w:t>mask权限做”相与”才能得到用户的真正权限（不影响所有者权限）。</w:t>
      </w:r>
      <w:r>
        <w:rPr>
          <w:rFonts w:hint="eastAsia"/>
        </w:rPr>
        <w:t xml:space="preserve">  例如：</w:t>
      </w:r>
      <w:r>
        <w:t>setfacl -m m:rx 指定文件或者目录</w:t>
      </w:r>
    </w:p>
    <w:p w:rsidR="00676AA5" w:rsidRDefault="00676AA5" w:rsidP="00E65E6D">
      <w:pPr>
        <w:pStyle w:val="ListParagraph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d：</w:t>
      </w:r>
      <w:r w:rsidRPr="00020175">
        <w:rPr>
          <w:rFonts w:hint="eastAsia"/>
        </w:rPr>
        <w:t>如果给父目录设定了默认的</w:t>
      </w:r>
      <w:r w:rsidRPr="00020175">
        <w:t>acl权限，那么父目录中所有新建的子文件都会继承父目录的acl权限。</w:t>
      </w:r>
      <w:r>
        <w:rPr>
          <w:rFonts w:hint="eastAsia"/>
        </w:rPr>
        <w:t xml:space="preserve">  </w:t>
      </w:r>
      <w:r w:rsidRPr="00020175">
        <w:t>setfacl -m d:u:用户名:权限 文件名</w:t>
      </w:r>
    </w:p>
    <w:p w:rsidR="00676AA5" w:rsidRDefault="00BE6A9E" w:rsidP="00BE6A9E">
      <w:r>
        <w:rPr>
          <w:noProof/>
        </w:rPr>
        <w:drawing>
          <wp:inline distT="0" distB="0" distL="0" distR="0">
            <wp:extent cx="5486400" cy="14712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A5" w:rsidRPr="001A5834" w:rsidRDefault="00676AA5" w:rsidP="00676AA5"/>
    <w:p w:rsidR="00676AA5" w:rsidRPr="00016E9E" w:rsidRDefault="00676AA5" w:rsidP="00676AA5">
      <w:pPr>
        <w:pStyle w:val="Heading2"/>
        <w:numPr>
          <w:ilvl w:val="0"/>
          <w:numId w:val="2"/>
        </w:numPr>
      </w:pPr>
      <w:r>
        <w:rPr>
          <w:rFonts w:hint="eastAsia"/>
        </w:rPr>
        <w:t>修改文件或目录的权限</w:t>
      </w:r>
    </w:p>
    <w:p w:rsidR="00676AA5" w:rsidRDefault="00676AA5" w:rsidP="00E65E6D">
      <w:pPr>
        <w:pStyle w:val="Heading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chmod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25BCF" w:rsidTr="00425BCF">
        <w:tc>
          <w:tcPr>
            <w:tcW w:w="8388" w:type="dxa"/>
          </w:tcPr>
          <w:p w:rsidR="00425BCF" w:rsidRDefault="00425BCF" w:rsidP="00425BCF">
            <w:pPr>
              <w:rPr>
                <w:rFonts w:hint="eastAsia"/>
              </w:rPr>
            </w:pPr>
            <w:r w:rsidRPr="00DD6E52">
              <w:rPr>
                <w:rFonts w:ascii="宋体" w:hAnsiTheme="minorHAnsi" w:cs="宋体" w:hint="eastAsia"/>
              </w:rPr>
              <w:t>命令名称：</w:t>
            </w:r>
            <w:r w:rsidRPr="00DD6E52">
              <w:t>chmod</w:t>
            </w:r>
          </w:p>
          <w:p w:rsidR="00425BCF" w:rsidRPr="00425BCF" w:rsidRDefault="00425BCF" w:rsidP="00425BCF">
            <w:pPr>
              <w:ind w:left="360"/>
              <w:rPr>
                <w:rFonts w:ascii="宋体" w:cs="宋体"/>
              </w:rPr>
            </w:pPr>
            <w:r w:rsidRPr="00DD6E52">
              <w:rPr>
                <w:rFonts w:ascii="宋体" w:cs="宋体" w:hint="eastAsia"/>
              </w:rPr>
              <w:t>功能描述：改变文件或目录权限</w:t>
            </w:r>
          </w:p>
          <w:p w:rsidR="00425BCF" w:rsidRPr="00DD6E52" w:rsidRDefault="00425BCF" w:rsidP="00425BCF">
            <w:r w:rsidRPr="00DD6E52">
              <w:rPr>
                <w:rFonts w:ascii="宋体" w:cs="宋体" w:hint="eastAsia"/>
              </w:rPr>
              <w:lastRenderedPageBreak/>
              <w:t>语法：</w:t>
            </w:r>
            <w:r w:rsidRPr="00DD6E52">
              <w:t>chmod [{</w:t>
            </w:r>
            <w:r>
              <w:rPr>
                <w:rFonts w:hint="eastAsia"/>
              </w:rPr>
              <w:t>a</w:t>
            </w:r>
            <w:r w:rsidRPr="00DD6E52">
              <w:t>ugo}{+-=}{rwx}] [</w:t>
            </w:r>
            <w:r w:rsidRPr="00DD6E52">
              <w:rPr>
                <w:rFonts w:ascii="宋体" w:cs="宋体" w:hint="eastAsia"/>
              </w:rPr>
              <w:t>文件或目录</w:t>
            </w:r>
            <w:r w:rsidRPr="00DD6E52">
              <w:t xml:space="preserve">] </w:t>
            </w:r>
          </w:p>
          <w:p w:rsidR="00425BCF" w:rsidRPr="00DD6E52" w:rsidRDefault="00425BCF" w:rsidP="00425BCF">
            <w:r w:rsidRPr="00DD6E52">
              <w:t>[mode=421 ] [</w:t>
            </w:r>
            <w:r w:rsidRPr="00DD6E52">
              <w:rPr>
                <w:rFonts w:ascii="宋体" w:cs="宋体" w:hint="eastAsia"/>
              </w:rPr>
              <w:t>文件或目录</w:t>
            </w:r>
            <w:r w:rsidRPr="00DD6E52">
              <w:t xml:space="preserve">] </w:t>
            </w:r>
          </w:p>
          <w:p w:rsidR="00425BCF" w:rsidRDefault="00425BCF" w:rsidP="00425BCF"/>
        </w:tc>
      </w:tr>
      <w:tr w:rsidR="00425BCF" w:rsidTr="00425BCF">
        <w:tc>
          <w:tcPr>
            <w:tcW w:w="8388" w:type="dxa"/>
          </w:tcPr>
          <w:p w:rsidR="00425BCF" w:rsidRDefault="00425BCF" w:rsidP="00425BC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-- 范例</w:t>
            </w:r>
          </w:p>
          <w:p w:rsidR="00425BCF" w:rsidRPr="00425BCF" w:rsidRDefault="00425BCF" w:rsidP="00425BCF">
            <w:pPr>
              <w:rPr>
                <w:rFonts w:hAnsi="Times New Roman"/>
              </w:rPr>
            </w:pPr>
            <w:r>
              <w:rPr>
                <w:rFonts w:hint="eastAsia"/>
              </w:rPr>
              <w:t>#</w:t>
            </w:r>
            <w:r w:rsidRPr="00DD6E52">
              <w:rPr>
                <w:rFonts w:hAnsi="Times New Roman" w:hint="eastAsia"/>
              </w:rPr>
              <w:t>赋予文件</w:t>
            </w:r>
            <w:r w:rsidRPr="00DD6E52">
              <w:rPr>
                <w:rFonts w:ascii="Times New Roman" w:hAnsi="Times New Roman" w:cs="Times New Roman"/>
              </w:rPr>
              <w:t>file1</w:t>
            </w:r>
            <w:r w:rsidRPr="00DD6E52">
              <w:rPr>
                <w:rFonts w:hAnsi="Times New Roman" w:hint="eastAsia"/>
              </w:rPr>
              <w:t>所属组写权限</w:t>
            </w:r>
          </w:p>
          <w:p w:rsidR="00425BCF" w:rsidRDefault="00425BCF" w:rsidP="00425BCF">
            <w:pPr>
              <w:rPr>
                <w:rFonts w:hint="eastAsia"/>
              </w:rPr>
            </w:pPr>
            <w:r w:rsidRPr="00DD6E52">
              <w:t>$ chmod g+w file1</w:t>
            </w:r>
          </w:p>
          <w:p w:rsidR="00425BCF" w:rsidRPr="00DD6E52" w:rsidRDefault="00425BCF" w:rsidP="00425BCF">
            <w:r>
              <w:rPr>
                <w:rFonts w:hint="eastAsia"/>
              </w:rPr>
              <w:t>#</w:t>
            </w:r>
            <w:r w:rsidRPr="00DD6E52">
              <w:rPr>
                <w:rFonts w:hAnsi="Times New Roman" w:hint="eastAsia"/>
              </w:rPr>
              <w:t>设定目录</w:t>
            </w:r>
            <w:r w:rsidRPr="00DD6E52">
              <w:rPr>
                <w:rFonts w:ascii="Times New Roman" w:hAnsi="Times New Roman" w:cs="Times New Roman"/>
              </w:rPr>
              <w:t>dir1</w:t>
            </w:r>
            <w:r w:rsidRPr="00DD6E52">
              <w:rPr>
                <w:rFonts w:hAnsi="Times New Roman" w:hint="eastAsia"/>
              </w:rPr>
              <w:t>为所有用户具有全部权限</w:t>
            </w:r>
          </w:p>
          <w:p w:rsidR="00425BCF" w:rsidRPr="00425BCF" w:rsidRDefault="00425BCF" w:rsidP="00425BCF">
            <w:pPr>
              <w:rPr>
                <w:rFonts w:hint="eastAsia"/>
              </w:rPr>
            </w:pPr>
            <w:r w:rsidRPr="00DD6E52">
              <w:t>$ chmod 777 dir1</w:t>
            </w:r>
          </w:p>
        </w:tc>
      </w:tr>
    </w:tbl>
    <w:p w:rsidR="00425BCF" w:rsidRPr="00425BCF" w:rsidRDefault="00425BCF" w:rsidP="00425BCF"/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umask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25BCF" w:rsidTr="00425BCF">
        <w:tc>
          <w:tcPr>
            <w:tcW w:w="8388" w:type="dxa"/>
          </w:tcPr>
          <w:p w:rsidR="00425BCF" w:rsidRDefault="00425BCF" w:rsidP="00425BCF">
            <w:pPr>
              <w:rPr>
                <w:rFonts w:hint="eastAsia"/>
              </w:rPr>
            </w:pPr>
            <w:r w:rsidRPr="007D77AB">
              <w:rPr>
                <w:rFonts w:ascii="宋体" w:hAnsiTheme="minorHAnsi" w:cs="宋体" w:hint="eastAsia"/>
              </w:rPr>
              <w:t>命令名称：</w:t>
            </w:r>
            <w:r w:rsidRPr="007D77AB">
              <w:t>umask</w:t>
            </w:r>
          </w:p>
          <w:p w:rsidR="00425BCF" w:rsidRPr="00425BCF" w:rsidRDefault="00425BCF" w:rsidP="00425BCF">
            <w:pPr>
              <w:rPr>
                <w:rFonts w:ascii="宋体" w:cs="宋体"/>
              </w:rPr>
            </w:pPr>
            <w:r w:rsidRPr="007D77AB">
              <w:rPr>
                <w:rFonts w:ascii="宋体" w:cs="宋体" w:hint="eastAsia"/>
              </w:rPr>
              <w:t>功能描述：显示、设置文件的缺省权限</w:t>
            </w:r>
          </w:p>
          <w:p w:rsidR="00425BCF" w:rsidRPr="007D77AB" w:rsidRDefault="00425BCF" w:rsidP="00425BCF">
            <w:r w:rsidRPr="007D77AB">
              <w:rPr>
                <w:rFonts w:ascii="宋体" w:cs="宋体" w:hint="eastAsia"/>
              </w:rPr>
              <w:t>语法：</w:t>
            </w:r>
            <w:r w:rsidRPr="007D77AB">
              <w:t>umask [-S]</w:t>
            </w:r>
            <w:r>
              <w:rPr>
                <w:rFonts w:hint="eastAsia"/>
              </w:rPr>
              <w:t xml:space="preserve"> maskcode</w:t>
            </w:r>
          </w:p>
          <w:p w:rsidR="00425BCF" w:rsidRPr="00425BCF" w:rsidRDefault="00425BCF" w:rsidP="00E65E6D">
            <w:pPr>
              <w:pStyle w:val="ListParagraph"/>
              <w:numPr>
                <w:ilvl w:val="0"/>
                <w:numId w:val="39"/>
              </w:numPr>
              <w:rPr>
                <w:rFonts w:ascii="宋体" w:cs="宋体"/>
              </w:rPr>
            </w:pPr>
            <w:r w:rsidRPr="007D77AB">
              <w:t xml:space="preserve">-S </w:t>
            </w:r>
            <w:r w:rsidRPr="00425BCF">
              <w:rPr>
                <w:rFonts w:ascii="宋体" w:cs="宋体" w:hint="eastAsia"/>
              </w:rPr>
              <w:t>以</w:t>
            </w:r>
            <w:r w:rsidRPr="007D77AB">
              <w:t>rwx</w:t>
            </w:r>
            <w:r w:rsidRPr="00425BCF">
              <w:rPr>
                <w:rFonts w:ascii="宋体" w:cs="宋体" w:hint="eastAsia"/>
              </w:rPr>
              <w:t>形式显示新建文件或目录缺省权限</w:t>
            </w:r>
          </w:p>
          <w:p w:rsidR="00425BCF" w:rsidRDefault="00425BCF" w:rsidP="00425BCF">
            <w:pPr>
              <w:rPr>
                <w:rFonts w:hint="eastAsia"/>
              </w:rPr>
            </w:pPr>
            <w:r w:rsidRPr="007D77AB">
              <w:rPr>
                <w:rFonts w:ascii="宋体" w:cs="宋体" w:hint="eastAsia"/>
              </w:rPr>
              <w:t>范例：</w:t>
            </w:r>
            <w:r w:rsidRPr="007D77AB">
              <w:t>$ umask</w:t>
            </w:r>
          </w:p>
          <w:p w:rsidR="00425BCF" w:rsidRPr="007D77AB" w:rsidRDefault="00425BCF" w:rsidP="00425BCF">
            <w:r>
              <w:rPr>
                <w:rFonts w:hint="eastAsia"/>
              </w:rPr>
              <w:t>#文件最大权限666，目录最大权限777。用文件和目录的最大权限减去#umask设置的缺省权限，得到的就是目录和文件的默认创建时有的权限。</w:t>
            </w:r>
          </w:p>
          <w:p w:rsidR="00425BCF" w:rsidRDefault="00425BCF" w:rsidP="00425BCF">
            <w:r w:rsidRPr="007D77AB">
              <w:t xml:space="preserve">$ umask </w:t>
            </w:r>
            <w:r>
              <w:t>–</w:t>
            </w:r>
            <w:r w:rsidRPr="007D77AB">
              <w:t>S</w:t>
            </w:r>
          </w:p>
          <w:p w:rsidR="00425BCF" w:rsidRDefault="00425BCF" w:rsidP="00425BCF"/>
        </w:tc>
      </w:tr>
    </w:tbl>
    <w:p w:rsidR="00676AA5" w:rsidRDefault="00676AA5" w:rsidP="008E6F58">
      <w:pPr>
        <w:ind w:left="0"/>
      </w:pPr>
    </w:p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chown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E6F58" w:rsidTr="008E6F58">
        <w:tc>
          <w:tcPr>
            <w:tcW w:w="8388" w:type="dxa"/>
          </w:tcPr>
          <w:p w:rsidR="008E6F58" w:rsidRDefault="008E6F58" w:rsidP="008E6F58">
            <w:pPr>
              <w:rPr>
                <w:rFonts w:hint="eastAsia"/>
              </w:rPr>
            </w:pPr>
            <w:r w:rsidRPr="0090684D">
              <w:rPr>
                <w:rFonts w:ascii="宋体" w:hAnsiTheme="minorHAnsi" w:cs="宋体" w:hint="eastAsia"/>
              </w:rPr>
              <w:t>命令名称：</w:t>
            </w:r>
            <w:r w:rsidRPr="0090684D">
              <w:t>chown</w:t>
            </w:r>
          </w:p>
          <w:p w:rsidR="008E6F58" w:rsidRPr="008E6F58" w:rsidRDefault="008E6F58" w:rsidP="008E6F58">
            <w:pPr>
              <w:rPr>
                <w:rFonts w:ascii="宋体" w:cs="宋体"/>
              </w:rPr>
            </w:pPr>
            <w:r w:rsidRPr="0090684D">
              <w:rPr>
                <w:rFonts w:ascii="宋体" w:cs="宋体" w:hint="eastAsia"/>
              </w:rPr>
              <w:t>功能描述：改变文件或目录的所有者</w:t>
            </w:r>
          </w:p>
          <w:p w:rsidR="008E6F58" w:rsidRPr="0090684D" w:rsidRDefault="008E6F58" w:rsidP="008E6F58">
            <w:r w:rsidRPr="0090684D">
              <w:rPr>
                <w:rFonts w:ascii="宋体" w:cs="宋体" w:hint="eastAsia"/>
              </w:rPr>
              <w:t>语法：</w:t>
            </w:r>
            <w:r w:rsidRPr="0090684D">
              <w:t xml:space="preserve">chown </w:t>
            </w:r>
            <w:r>
              <w:t>–</w:t>
            </w:r>
            <w:r>
              <w:rPr>
                <w:rFonts w:hint="eastAsia"/>
              </w:rPr>
              <w:t xml:space="preserve">R </w:t>
            </w:r>
            <w:r w:rsidRPr="0090684D">
              <w:t>[</w:t>
            </w:r>
            <w:r w:rsidRPr="0090684D">
              <w:rPr>
                <w:rFonts w:ascii="宋体" w:cs="宋体" w:hint="eastAsia"/>
              </w:rPr>
              <w:t>用户</w:t>
            </w:r>
            <w:r w:rsidRPr="0090684D">
              <w:t>] [</w:t>
            </w:r>
            <w:r w:rsidRPr="0090684D">
              <w:rPr>
                <w:rFonts w:ascii="宋体" w:cs="宋体" w:hint="eastAsia"/>
              </w:rPr>
              <w:t>文件或目录</w:t>
            </w:r>
            <w:r w:rsidRPr="0090684D">
              <w:t xml:space="preserve">] </w:t>
            </w:r>
          </w:p>
          <w:p w:rsidR="008E6F58" w:rsidRPr="0090684D" w:rsidRDefault="008E6F58" w:rsidP="008E6F58">
            <w:r w:rsidRPr="0090684D">
              <w:rPr>
                <w:rFonts w:ascii="宋体" w:cs="宋体" w:hint="eastAsia"/>
              </w:rPr>
              <w:t>范例：</w:t>
            </w:r>
            <w:r w:rsidRPr="0090684D">
              <w:t xml:space="preserve">$ chown </w:t>
            </w:r>
            <w:r>
              <w:rPr>
                <w:rFonts w:hint="eastAsia"/>
              </w:rPr>
              <w:t>mysql.mysql</w:t>
            </w:r>
            <w:r w:rsidRPr="0090684D">
              <w:t xml:space="preserve"> file1</w:t>
            </w:r>
          </w:p>
          <w:p w:rsidR="008E6F58" w:rsidRDefault="008E6F58" w:rsidP="008E6F58"/>
        </w:tc>
      </w:tr>
    </w:tbl>
    <w:p w:rsidR="008E6F58" w:rsidRPr="008E6F58" w:rsidRDefault="008E6F58" w:rsidP="008E6F58"/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chgrp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E6F58" w:rsidTr="008E6F58">
        <w:tc>
          <w:tcPr>
            <w:tcW w:w="8388" w:type="dxa"/>
          </w:tcPr>
          <w:p w:rsidR="008E6F58" w:rsidRPr="0090684D" w:rsidRDefault="008E6F58" w:rsidP="008E6F58">
            <w:r w:rsidRPr="0090684D">
              <w:rPr>
                <w:rFonts w:ascii="宋体" w:hAnsiTheme="minorHAnsi" w:cs="宋体" w:hint="eastAsia"/>
              </w:rPr>
              <w:t>命令名称：</w:t>
            </w:r>
            <w:r w:rsidRPr="0090684D">
              <w:t>chgrp</w:t>
            </w:r>
          </w:p>
          <w:p w:rsidR="008E6F58" w:rsidRPr="0090684D" w:rsidRDefault="008E6F58" w:rsidP="008E6F58">
            <w:r w:rsidRPr="0090684D">
              <w:rPr>
                <w:rFonts w:ascii="宋体" w:cs="宋体" w:hint="eastAsia"/>
              </w:rPr>
              <w:t>语法：</w:t>
            </w:r>
            <w:r w:rsidRPr="0090684D">
              <w:t>chgrp [</w:t>
            </w:r>
            <w:r w:rsidRPr="0090684D">
              <w:rPr>
                <w:rFonts w:ascii="宋体" w:cs="宋体" w:hint="eastAsia"/>
              </w:rPr>
              <w:t>用户组</w:t>
            </w:r>
            <w:r w:rsidRPr="0090684D">
              <w:t>] [</w:t>
            </w:r>
            <w:r w:rsidRPr="0090684D">
              <w:rPr>
                <w:rFonts w:ascii="宋体" w:cs="宋体" w:hint="eastAsia"/>
              </w:rPr>
              <w:t>文件或目录</w:t>
            </w:r>
            <w:r w:rsidRPr="0090684D">
              <w:t xml:space="preserve">] </w:t>
            </w:r>
          </w:p>
          <w:p w:rsidR="008E6F58" w:rsidRDefault="008E6F58" w:rsidP="008E6F58">
            <w:pPr>
              <w:rPr>
                <w:rFonts w:ascii="宋体" w:cs="宋体" w:hint="eastAsia"/>
              </w:rPr>
            </w:pPr>
            <w:r w:rsidRPr="0090684D">
              <w:rPr>
                <w:rFonts w:ascii="宋体" w:cs="宋体" w:hint="eastAsia"/>
              </w:rPr>
              <w:t>功能描述：改变文件或目录的所属组</w:t>
            </w:r>
          </w:p>
          <w:p w:rsidR="00BE6A9E" w:rsidRDefault="00BE6A9E" w:rsidP="008E6F58">
            <w:pPr>
              <w:rPr>
                <w:rFonts w:ascii="宋体" w:cs="宋体" w:hint="eastAsia"/>
              </w:rPr>
            </w:pPr>
          </w:p>
          <w:p w:rsidR="008E6F58" w:rsidRPr="00C258B6" w:rsidRDefault="008E6F58" w:rsidP="008E6F58">
            <w:r>
              <w:rPr>
                <w:rFonts w:ascii="宋体" w:cs="宋体" w:hint="eastAsia"/>
              </w:rPr>
              <w:t>#</w:t>
            </w:r>
            <w:r w:rsidRPr="0090684D">
              <w:rPr>
                <w:rFonts w:ascii="宋体" w:cs="宋体" w:hint="eastAsia"/>
              </w:rPr>
              <w:t>改变文件</w:t>
            </w:r>
            <w:r w:rsidRPr="0090684D">
              <w:t>file1</w:t>
            </w:r>
            <w:r w:rsidRPr="0090684D">
              <w:rPr>
                <w:rFonts w:ascii="宋体" w:cs="宋体" w:hint="eastAsia"/>
              </w:rPr>
              <w:t>的所属组为</w:t>
            </w:r>
            <w:r w:rsidRPr="0090684D">
              <w:t>adm</w:t>
            </w:r>
          </w:p>
          <w:p w:rsidR="008E6F58" w:rsidRPr="0090684D" w:rsidRDefault="008E6F58" w:rsidP="008E6F58">
            <w:r w:rsidRPr="0090684D">
              <w:t>chgrp adm file1</w:t>
            </w:r>
            <w:r>
              <w:t xml:space="preserve">/chgrp –R </w:t>
            </w:r>
            <w:r>
              <w:rPr>
                <w:rFonts w:hint="eastAsia"/>
              </w:rPr>
              <w:t>用户组 目录</w:t>
            </w:r>
          </w:p>
          <w:p w:rsidR="008E6F58" w:rsidRDefault="008E6F58" w:rsidP="008E6F58"/>
        </w:tc>
      </w:tr>
    </w:tbl>
    <w:p w:rsidR="008E6F58" w:rsidRPr="008E6F58" w:rsidRDefault="008E6F58" w:rsidP="008E6F58"/>
    <w:p w:rsidR="00676AA5" w:rsidRDefault="007A45D3" w:rsidP="00676AA5">
      <w:pPr>
        <w:pStyle w:val="Heading1"/>
        <w:numPr>
          <w:ilvl w:val="0"/>
          <w:numId w:val="1"/>
        </w:numPr>
      </w:pPr>
      <w:r>
        <w:rPr>
          <w:rFonts w:hint="eastAsia"/>
        </w:rPr>
        <w:t>常用文件相关</w:t>
      </w:r>
      <w:r w:rsidR="00676AA5">
        <w:rPr>
          <w:rFonts w:hint="eastAsia"/>
        </w:rPr>
        <w:t>命令</w:t>
      </w:r>
    </w:p>
    <w:p w:rsidR="00676AA5" w:rsidRDefault="00676AA5" w:rsidP="00E65E6D">
      <w:pPr>
        <w:pStyle w:val="Heading2"/>
        <w:numPr>
          <w:ilvl w:val="0"/>
          <w:numId w:val="8"/>
        </w:numPr>
      </w:pPr>
      <w:r>
        <w:rPr>
          <w:rFonts w:hint="eastAsia"/>
        </w:rPr>
        <w:t>文件显示命令</w:t>
      </w:r>
    </w:p>
    <w:p w:rsidR="00676AA5" w:rsidRDefault="00676AA5" w:rsidP="00E65E6D">
      <w:pPr>
        <w:pStyle w:val="Heading3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 xml:space="preserve">cat 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833BC" w:rsidTr="001833BC">
        <w:tc>
          <w:tcPr>
            <w:tcW w:w="8388" w:type="dxa"/>
          </w:tcPr>
          <w:p w:rsidR="001833BC" w:rsidRPr="00604931" w:rsidRDefault="001833BC" w:rsidP="001833BC">
            <w:pPr>
              <w:rPr>
                <w:rFonts w:ascii="Times New Roman" w:hAnsi="Times New Roman" w:cs="Times New Roman"/>
              </w:rPr>
            </w:pPr>
            <w:r w:rsidRPr="00604931">
              <w:rPr>
                <w:rFonts w:hint="eastAsia"/>
              </w:rPr>
              <w:t>命令名称：</w:t>
            </w:r>
            <w:r w:rsidRPr="00604931">
              <w:t>cat</w:t>
            </w:r>
          </w:p>
          <w:p w:rsidR="001833BC" w:rsidRPr="00604931" w:rsidRDefault="001833BC" w:rsidP="001833BC">
            <w:pPr>
              <w:rPr>
                <w:rFonts w:ascii="Times New Roman" w:hAnsi="Times New Roman" w:cs="Times New Roman"/>
              </w:rPr>
            </w:pPr>
            <w:r w:rsidRPr="00604931">
              <w:rPr>
                <w:rFonts w:hAnsi="Times New Roman" w:hint="eastAsia"/>
              </w:rPr>
              <w:t>语法：</w:t>
            </w:r>
            <w:r w:rsidRPr="00604931">
              <w:t xml:space="preserve">cat </w:t>
            </w:r>
            <w:r>
              <w:rPr>
                <w:rFonts w:hint="eastAsia"/>
              </w:rPr>
              <w:t xml:space="preserve"> [-n]  </w:t>
            </w:r>
            <w:r w:rsidRPr="00604931">
              <w:t>[</w:t>
            </w:r>
            <w:r w:rsidRPr="00604931">
              <w:rPr>
                <w:rFonts w:hint="eastAsia"/>
              </w:rPr>
              <w:t>文件名</w:t>
            </w:r>
            <w:r w:rsidRPr="00604931">
              <w:t>]</w:t>
            </w:r>
          </w:p>
          <w:p w:rsidR="001833BC" w:rsidRPr="00604931" w:rsidRDefault="001833BC" w:rsidP="001833BC">
            <w:pPr>
              <w:rPr>
                <w:rFonts w:hAnsi="Times New Roman"/>
              </w:rPr>
            </w:pPr>
            <w:r w:rsidRPr="00604931">
              <w:rPr>
                <w:rFonts w:hAnsi="Times New Roman" w:hint="eastAsia"/>
              </w:rPr>
              <w:t>功能描述：显示文件内容</w:t>
            </w:r>
          </w:p>
          <w:p w:rsidR="001833BC" w:rsidRPr="00604931" w:rsidRDefault="001833BC" w:rsidP="001833BC">
            <w:r w:rsidRPr="00604931">
              <w:rPr>
                <w:rFonts w:hint="eastAsia"/>
              </w:rPr>
              <w:t>范例：</w:t>
            </w:r>
            <w:r w:rsidRPr="00604931">
              <w:t>$ cat /etc/issue</w:t>
            </w:r>
          </w:p>
          <w:p w:rsidR="001833BC" w:rsidRDefault="001833BC" w:rsidP="001833BC">
            <w:r w:rsidRPr="00604931">
              <w:t>$ cat /etc/services</w:t>
            </w:r>
            <w:r>
              <w:rPr>
                <w:rFonts w:hint="eastAsia"/>
              </w:rPr>
              <w:t>(-n可以对行号进行编号)</w:t>
            </w:r>
          </w:p>
          <w:p w:rsidR="001833BC" w:rsidRDefault="001833BC" w:rsidP="001833BC"/>
        </w:tc>
      </w:tr>
    </w:tbl>
    <w:p w:rsidR="001833BC" w:rsidRPr="001833BC" w:rsidRDefault="001833BC" w:rsidP="001833BC">
      <w:pPr>
        <w:ind w:left="0"/>
      </w:pPr>
    </w:p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more</w:t>
      </w:r>
      <w:r>
        <w:rPr>
          <w:rFonts w:hint="eastAsia"/>
        </w:rPr>
        <w:t>和</w:t>
      </w:r>
      <w:r>
        <w:rPr>
          <w:rFonts w:hint="eastAsia"/>
        </w:rPr>
        <w:t>less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833BC" w:rsidTr="001833BC">
        <w:tc>
          <w:tcPr>
            <w:tcW w:w="8388" w:type="dxa"/>
          </w:tcPr>
          <w:p w:rsidR="001833BC" w:rsidRDefault="001833BC" w:rsidP="001833BC">
            <w:pPr>
              <w:rPr>
                <w:rFonts w:ascii="Times New Roman" w:hAnsi="Times New Roman" w:cs="Times New Roman" w:hint="eastAsia"/>
              </w:rPr>
            </w:pPr>
            <w:r w:rsidRPr="008460A8">
              <w:rPr>
                <w:rFonts w:hint="eastAsia"/>
              </w:rPr>
              <w:t>命令名称：</w:t>
            </w:r>
            <w:r w:rsidRPr="008460A8">
              <w:rPr>
                <w:rFonts w:ascii="Times New Roman" w:hAnsi="Times New Roman" w:cs="Times New Roman"/>
              </w:rPr>
              <w:t>more</w:t>
            </w:r>
          </w:p>
          <w:p w:rsidR="001833BC" w:rsidRPr="00A31640" w:rsidRDefault="001833BC" w:rsidP="001833BC">
            <w:pPr>
              <w:rPr>
                <w:rFonts w:hAnsi="Times New Roman"/>
              </w:rPr>
            </w:pPr>
            <w:r w:rsidRPr="008460A8">
              <w:rPr>
                <w:rFonts w:hAnsi="Times New Roman" w:hint="eastAsia"/>
              </w:rPr>
              <w:t>功能描述：分页显示文件内容</w:t>
            </w:r>
          </w:p>
          <w:p w:rsidR="001833BC" w:rsidRPr="008460A8" w:rsidRDefault="001833BC" w:rsidP="001833BC">
            <w:pPr>
              <w:rPr>
                <w:rFonts w:ascii="Times New Roman" w:hAnsi="Times New Roman" w:cs="Times New Roman"/>
              </w:rPr>
            </w:pPr>
            <w:r w:rsidRPr="008460A8">
              <w:rPr>
                <w:rFonts w:hAnsi="Times New Roman" w:hint="eastAsia"/>
              </w:rPr>
              <w:t>语法：</w:t>
            </w:r>
            <w:r w:rsidRPr="008460A8">
              <w:rPr>
                <w:rFonts w:ascii="Times New Roman" w:hAnsi="Times New Roman" w:cs="Times New Roman"/>
              </w:rPr>
              <w:t>more [</w:t>
            </w:r>
            <w:r w:rsidRPr="008460A8">
              <w:rPr>
                <w:rFonts w:hAnsi="Times New Roman" w:hint="eastAsia"/>
              </w:rPr>
              <w:t>文件名</w:t>
            </w:r>
            <w:r w:rsidRPr="008460A8">
              <w:rPr>
                <w:rFonts w:ascii="Times New Roman" w:hAnsi="Times New Roman" w:cs="Times New Roman"/>
              </w:rPr>
              <w:t>]</w:t>
            </w:r>
          </w:p>
          <w:p w:rsidR="001833BC" w:rsidRPr="00A31640" w:rsidRDefault="001833BC" w:rsidP="00E65E6D">
            <w:pPr>
              <w:pStyle w:val="ListParagraph"/>
              <w:numPr>
                <w:ilvl w:val="0"/>
                <w:numId w:val="28"/>
              </w:numPr>
              <w:rPr>
                <w:rFonts w:hAnsi="Times New Roman"/>
              </w:rPr>
            </w:pPr>
            <w:r w:rsidRPr="00A31640">
              <w:rPr>
                <w:rFonts w:ascii="Times New Roman" w:hAnsi="Times New Roman" w:cs="Times New Roman"/>
              </w:rPr>
              <w:t>(</w:t>
            </w:r>
            <w:r w:rsidRPr="00A31640">
              <w:rPr>
                <w:rFonts w:hAnsi="Times New Roman" w:hint="eastAsia"/>
              </w:rPr>
              <w:t>空格</w:t>
            </w:r>
            <w:r w:rsidRPr="00A31640">
              <w:rPr>
                <w:rFonts w:ascii="Times New Roman" w:hAnsi="Times New Roman" w:cs="Times New Roman"/>
              </w:rPr>
              <w:t xml:space="preserve">) </w:t>
            </w:r>
            <w:r w:rsidRPr="00A31640">
              <w:rPr>
                <w:rFonts w:hAnsi="Times New Roman" w:hint="eastAsia"/>
              </w:rPr>
              <w:t>或</w:t>
            </w:r>
            <w:r w:rsidRPr="00A31640">
              <w:rPr>
                <w:rFonts w:ascii="Times New Roman" w:hAnsi="Times New Roman" w:cs="Times New Roman"/>
              </w:rPr>
              <w:t xml:space="preserve">f </w:t>
            </w:r>
            <w:r w:rsidRPr="00A31640">
              <w:rPr>
                <w:rFonts w:hAnsi="Times New Roman" w:hint="eastAsia"/>
              </w:rPr>
              <w:t>显示下一页</w:t>
            </w:r>
          </w:p>
          <w:p w:rsidR="001833BC" w:rsidRPr="00A31640" w:rsidRDefault="001833BC" w:rsidP="00E65E6D">
            <w:pPr>
              <w:pStyle w:val="ListParagraph"/>
              <w:numPr>
                <w:ilvl w:val="0"/>
                <w:numId w:val="28"/>
              </w:numPr>
              <w:rPr>
                <w:rFonts w:hAnsi="Times New Roman"/>
              </w:rPr>
            </w:pPr>
            <w:r w:rsidRPr="00A31640">
              <w:rPr>
                <w:rFonts w:ascii="Times New Roman" w:hAnsi="Times New Roman" w:cs="Times New Roman"/>
              </w:rPr>
              <w:t xml:space="preserve">(Enter) </w:t>
            </w:r>
            <w:r w:rsidRPr="00A31640">
              <w:rPr>
                <w:rFonts w:hAnsi="Times New Roman" w:hint="eastAsia"/>
              </w:rPr>
              <w:t>显示下一行</w:t>
            </w:r>
          </w:p>
          <w:p w:rsidR="001833BC" w:rsidRPr="00A31640" w:rsidRDefault="001833BC" w:rsidP="00E65E6D">
            <w:pPr>
              <w:pStyle w:val="ListParagraph"/>
              <w:numPr>
                <w:ilvl w:val="0"/>
                <w:numId w:val="28"/>
              </w:numPr>
              <w:rPr>
                <w:rFonts w:hAnsi="Times New Roman"/>
              </w:rPr>
            </w:pPr>
            <w:r w:rsidRPr="00A31640">
              <w:rPr>
                <w:rFonts w:ascii="Times New Roman" w:hAnsi="Times New Roman" w:cs="Times New Roman"/>
              </w:rPr>
              <w:t>q</w:t>
            </w:r>
            <w:r w:rsidRPr="00A31640">
              <w:rPr>
                <w:rFonts w:hAnsi="Times New Roman" w:hint="eastAsia"/>
              </w:rPr>
              <w:t>或</w:t>
            </w:r>
            <w:r w:rsidRPr="00A31640">
              <w:rPr>
                <w:rFonts w:ascii="Times New Roman" w:hAnsi="Times New Roman" w:cs="Times New Roman"/>
              </w:rPr>
              <w:t xml:space="preserve">Q </w:t>
            </w:r>
            <w:r w:rsidRPr="00A31640">
              <w:rPr>
                <w:rFonts w:hAnsi="Times New Roman" w:hint="eastAsia"/>
              </w:rPr>
              <w:t>退出</w:t>
            </w:r>
          </w:p>
          <w:p w:rsidR="001833BC" w:rsidRDefault="001833BC" w:rsidP="001833BC">
            <w:pPr>
              <w:rPr>
                <w:rFonts w:ascii="Times New Roman" w:hAnsi="Times New Roman" w:cs="Times New Roman"/>
              </w:rPr>
            </w:pPr>
            <w:r w:rsidRPr="008460A8">
              <w:rPr>
                <w:rFonts w:hAnsi="Times New Roman" w:hint="eastAsia"/>
              </w:rPr>
              <w:t>范例：</w:t>
            </w:r>
            <w:r w:rsidRPr="008460A8">
              <w:rPr>
                <w:rFonts w:hAnsi="Times New Roman"/>
              </w:rPr>
              <w:t xml:space="preserve"> </w:t>
            </w:r>
            <w:r w:rsidRPr="008460A8">
              <w:rPr>
                <w:rFonts w:ascii="Times New Roman" w:hAnsi="Times New Roman" w:cs="Times New Roman"/>
              </w:rPr>
              <w:t>$ more /etc/services</w:t>
            </w:r>
          </w:p>
          <w:p w:rsidR="001833BC" w:rsidRDefault="001833BC" w:rsidP="001833BC"/>
        </w:tc>
      </w:tr>
    </w:tbl>
    <w:p w:rsidR="001833BC" w:rsidRPr="001833BC" w:rsidRDefault="001833BC" w:rsidP="001833BC"/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head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833BC" w:rsidTr="001833BC">
        <w:tc>
          <w:tcPr>
            <w:tcW w:w="8388" w:type="dxa"/>
          </w:tcPr>
          <w:p w:rsidR="001833BC" w:rsidRDefault="001833BC" w:rsidP="001833BC">
            <w:pPr>
              <w:rPr>
                <w:rFonts w:ascii="Times New Roman" w:hAnsi="Times New Roman" w:cs="Times New Roman" w:hint="eastAsia"/>
              </w:rPr>
            </w:pPr>
            <w:r w:rsidRPr="008460A8">
              <w:rPr>
                <w:rFonts w:hint="eastAsia"/>
              </w:rPr>
              <w:t>指令名称：</w:t>
            </w:r>
            <w:r w:rsidRPr="00A31640">
              <w:t>head</w:t>
            </w:r>
          </w:p>
          <w:p w:rsidR="001833BC" w:rsidRPr="00A31640" w:rsidRDefault="001833BC" w:rsidP="001833BC">
            <w:pPr>
              <w:rPr>
                <w:rFonts w:hAnsi="Times New Roman"/>
              </w:rPr>
            </w:pPr>
            <w:r w:rsidRPr="008460A8">
              <w:rPr>
                <w:rFonts w:hAnsi="Times New Roman" w:hint="eastAsia"/>
              </w:rPr>
              <w:t>功能描述：查看文件的前几行</w:t>
            </w:r>
            <w:r>
              <w:rPr>
                <w:rFonts w:hAnsi="Times New Roman" w:hint="eastAsia"/>
              </w:rPr>
              <w:t>,默认前10行</w:t>
            </w:r>
          </w:p>
          <w:p w:rsidR="001833BC" w:rsidRPr="00A31640" w:rsidRDefault="001833BC" w:rsidP="001833BC">
            <w:r w:rsidRPr="008460A8">
              <w:rPr>
                <w:rFonts w:hAnsi="Times New Roman" w:hint="eastAsia"/>
              </w:rPr>
              <w:t>语法：</w:t>
            </w:r>
            <w:r w:rsidRPr="00A31640">
              <w:t>head -num [</w:t>
            </w:r>
            <w:r w:rsidRPr="00A31640">
              <w:rPr>
                <w:rFonts w:hint="eastAsia"/>
              </w:rPr>
              <w:t>文件名</w:t>
            </w:r>
            <w:r w:rsidRPr="00A31640">
              <w:t>]</w:t>
            </w:r>
          </w:p>
          <w:p w:rsidR="001833BC" w:rsidRPr="008460A8" w:rsidRDefault="001833BC" w:rsidP="001833BC">
            <w:r w:rsidRPr="008460A8">
              <w:lastRenderedPageBreak/>
              <w:t xml:space="preserve">-num </w:t>
            </w:r>
            <w:r w:rsidRPr="008460A8">
              <w:rPr>
                <w:rFonts w:hint="eastAsia"/>
              </w:rPr>
              <w:t>显示文件的前</w:t>
            </w:r>
            <w:r w:rsidRPr="008460A8">
              <w:t>num</w:t>
            </w:r>
            <w:r w:rsidRPr="008460A8">
              <w:rPr>
                <w:rFonts w:hint="eastAsia"/>
              </w:rPr>
              <w:t>行</w:t>
            </w:r>
          </w:p>
          <w:p w:rsidR="001833BC" w:rsidRPr="00A31640" w:rsidRDefault="001833BC" w:rsidP="001833BC">
            <w:r w:rsidRPr="008460A8">
              <w:rPr>
                <w:rFonts w:hAnsi="Times New Roman" w:hint="eastAsia"/>
              </w:rPr>
              <w:t>范例：</w:t>
            </w:r>
            <w:r w:rsidRPr="00A31640">
              <w:t>$ head -20 /etc/services</w:t>
            </w:r>
          </w:p>
          <w:p w:rsidR="001833BC" w:rsidRDefault="001833BC" w:rsidP="001833BC"/>
        </w:tc>
      </w:tr>
    </w:tbl>
    <w:p w:rsidR="001833BC" w:rsidRPr="001833BC" w:rsidRDefault="001833BC" w:rsidP="001833BC"/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tail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833BC" w:rsidTr="001833BC">
        <w:tc>
          <w:tcPr>
            <w:tcW w:w="8388" w:type="dxa"/>
          </w:tcPr>
          <w:p w:rsidR="001833BC" w:rsidRDefault="001833BC" w:rsidP="001833BC">
            <w:pPr>
              <w:rPr>
                <w:rFonts w:hint="eastAsia"/>
              </w:rPr>
            </w:pPr>
            <w:r w:rsidRPr="008460A8">
              <w:rPr>
                <w:rFonts w:hint="eastAsia"/>
              </w:rPr>
              <w:t>指令名称：</w:t>
            </w:r>
            <w:r w:rsidRPr="00202F3D">
              <w:t>tail</w:t>
            </w:r>
          </w:p>
          <w:p w:rsidR="001833BC" w:rsidRPr="00202F3D" w:rsidRDefault="001833BC" w:rsidP="001833BC">
            <w:pPr>
              <w:ind w:left="360"/>
              <w:rPr>
                <w:rFonts w:hAnsi="Times New Roman"/>
              </w:rPr>
            </w:pPr>
            <w:r w:rsidRPr="008460A8">
              <w:rPr>
                <w:rFonts w:hAnsi="Times New Roman" w:hint="eastAsia"/>
              </w:rPr>
              <w:t>功能描述：查看文件的后几行</w:t>
            </w:r>
          </w:p>
          <w:p w:rsidR="001833BC" w:rsidRPr="00202F3D" w:rsidRDefault="001833BC" w:rsidP="001833BC">
            <w:r w:rsidRPr="008460A8">
              <w:rPr>
                <w:rFonts w:hAnsi="Times New Roman" w:hint="eastAsia"/>
              </w:rPr>
              <w:t>语法：</w:t>
            </w:r>
            <w:r w:rsidRPr="00202F3D">
              <w:t>tail -num [</w:t>
            </w:r>
            <w:r w:rsidRPr="00202F3D">
              <w:rPr>
                <w:rFonts w:hint="eastAsia"/>
              </w:rPr>
              <w:t>文件名</w:t>
            </w:r>
            <w:r w:rsidRPr="00202F3D">
              <w:t>]</w:t>
            </w:r>
          </w:p>
          <w:p w:rsidR="001833BC" w:rsidRPr="008460A8" w:rsidRDefault="001833BC" w:rsidP="00E65E6D">
            <w:pPr>
              <w:pStyle w:val="ListParagraph"/>
              <w:numPr>
                <w:ilvl w:val="0"/>
                <w:numId w:val="29"/>
              </w:numPr>
            </w:pPr>
            <w:r w:rsidRPr="008460A8">
              <w:t xml:space="preserve">-num </w:t>
            </w:r>
            <w:r w:rsidRPr="008460A8">
              <w:rPr>
                <w:rFonts w:hint="eastAsia"/>
              </w:rPr>
              <w:t>显示文件的后</w:t>
            </w:r>
            <w:r w:rsidRPr="008460A8">
              <w:t>num</w:t>
            </w:r>
            <w:r w:rsidRPr="008460A8">
              <w:rPr>
                <w:rFonts w:hint="eastAsia"/>
              </w:rPr>
              <w:t>行</w:t>
            </w:r>
          </w:p>
          <w:p w:rsidR="001833BC" w:rsidRPr="008460A8" w:rsidRDefault="001833BC" w:rsidP="00E65E6D">
            <w:pPr>
              <w:pStyle w:val="ListParagraph"/>
              <w:numPr>
                <w:ilvl w:val="0"/>
                <w:numId w:val="29"/>
              </w:numPr>
            </w:pPr>
            <w:r w:rsidRPr="008460A8">
              <w:t xml:space="preserve">-f </w:t>
            </w:r>
            <w:r w:rsidRPr="008460A8">
              <w:rPr>
                <w:rFonts w:hint="eastAsia"/>
              </w:rPr>
              <w:t>动态显示文件内容</w:t>
            </w:r>
          </w:p>
          <w:p w:rsidR="001833BC" w:rsidRDefault="001833BC" w:rsidP="001833BC">
            <w:r w:rsidRPr="008460A8">
              <w:rPr>
                <w:rFonts w:hint="eastAsia"/>
              </w:rPr>
              <w:t>范例：</w:t>
            </w:r>
            <w:r>
              <w:rPr>
                <w:rFonts w:hint="eastAsia"/>
              </w:rPr>
              <w:t xml:space="preserve"> tail </w:t>
            </w:r>
            <w:r>
              <w:t>–</w:t>
            </w:r>
            <w:r>
              <w:rPr>
                <w:rFonts w:hint="eastAsia"/>
              </w:rPr>
              <w:t>f  文件名</w:t>
            </w:r>
          </w:p>
          <w:p w:rsidR="001833BC" w:rsidRDefault="001833BC" w:rsidP="001833BC"/>
        </w:tc>
      </w:tr>
    </w:tbl>
    <w:p w:rsidR="00676AA5" w:rsidRPr="008460A8" w:rsidRDefault="00676AA5" w:rsidP="001833BC">
      <w:pPr>
        <w:ind w:left="0"/>
      </w:pPr>
    </w:p>
    <w:p w:rsidR="00676AA5" w:rsidRDefault="00676AA5" w:rsidP="00676AA5">
      <w:pPr>
        <w:pStyle w:val="Heading2"/>
        <w:numPr>
          <w:ilvl w:val="0"/>
          <w:numId w:val="2"/>
        </w:numPr>
      </w:pPr>
      <w:r>
        <w:rPr>
          <w:rFonts w:hint="eastAsia"/>
        </w:rPr>
        <w:t>文件搜索命令</w:t>
      </w:r>
    </w:p>
    <w:p w:rsidR="00676AA5" w:rsidRDefault="00676AA5" w:rsidP="00E65E6D">
      <w:pPr>
        <w:pStyle w:val="Heading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which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833BC" w:rsidTr="001833BC">
        <w:tc>
          <w:tcPr>
            <w:tcW w:w="8388" w:type="dxa"/>
          </w:tcPr>
          <w:p w:rsidR="001833BC" w:rsidRDefault="001833BC" w:rsidP="001833BC">
            <w:pPr>
              <w:rPr>
                <w:rFonts w:hint="eastAsia"/>
              </w:rPr>
            </w:pPr>
            <w:r w:rsidRPr="00BF490F">
              <w:rPr>
                <w:rFonts w:ascii="宋体" w:hAnsiTheme="minorHAnsi" w:cs="宋体" w:hint="eastAsia"/>
              </w:rPr>
              <w:t>命令名称：</w:t>
            </w:r>
            <w:r w:rsidRPr="00BF490F">
              <w:t>which</w:t>
            </w:r>
          </w:p>
          <w:p w:rsidR="001833BC" w:rsidRPr="00972C6E" w:rsidRDefault="001833BC" w:rsidP="001833BC">
            <w:pPr>
              <w:ind w:left="360"/>
              <w:rPr>
                <w:rFonts w:ascii="宋体" w:cs="宋体"/>
              </w:rPr>
            </w:pPr>
            <w:r w:rsidRPr="00BF490F">
              <w:rPr>
                <w:rFonts w:ascii="宋体" w:cs="宋体" w:hint="eastAsia"/>
              </w:rPr>
              <w:t>功能描述：显示系统命令所在目录</w:t>
            </w:r>
          </w:p>
          <w:p w:rsidR="001833BC" w:rsidRPr="00BF490F" w:rsidRDefault="001833BC" w:rsidP="001833BC">
            <w:r w:rsidRPr="00BF490F">
              <w:rPr>
                <w:rFonts w:ascii="宋体" w:cs="宋体" w:hint="eastAsia"/>
              </w:rPr>
              <w:t>语法：</w:t>
            </w:r>
            <w:r w:rsidRPr="00BF490F">
              <w:t>which [</w:t>
            </w:r>
            <w:r w:rsidRPr="00BF490F">
              <w:rPr>
                <w:rFonts w:ascii="宋体" w:cs="宋体" w:hint="eastAsia"/>
              </w:rPr>
              <w:t>命令名称</w:t>
            </w:r>
            <w:r w:rsidRPr="00BF490F">
              <w:t xml:space="preserve">] </w:t>
            </w:r>
            <w:r>
              <w:rPr>
                <w:rFonts w:hint="eastAsia"/>
              </w:rPr>
              <w:t>（同whereis）</w:t>
            </w:r>
          </w:p>
          <w:p w:rsidR="001833BC" w:rsidRDefault="001833BC" w:rsidP="001833BC">
            <w:r w:rsidRPr="00BF490F">
              <w:rPr>
                <w:rFonts w:ascii="宋体" w:cs="宋体" w:hint="eastAsia"/>
              </w:rPr>
              <w:t>范例：</w:t>
            </w:r>
            <w:r w:rsidRPr="00BF490F">
              <w:t>$ which ls</w:t>
            </w:r>
          </w:p>
        </w:tc>
      </w:tr>
    </w:tbl>
    <w:p w:rsidR="00972C6E" w:rsidRDefault="00972C6E" w:rsidP="001833BC">
      <w:pPr>
        <w:ind w:left="0" w:firstLine="360"/>
      </w:pPr>
      <w:r>
        <w:rPr>
          <w:noProof/>
        </w:rPr>
        <w:drawing>
          <wp:inline distT="0" distB="0" distL="0" distR="0">
            <wp:extent cx="5067300" cy="7143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B0A46" w:rsidTr="002B0A46">
        <w:tc>
          <w:tcPr>
            <w:tcW w:w="8388" w:type="dxa"/>
          </w:tcPr>
          <w:p w:rsidR="002B0A46" w:rsidRDefault="002B0A46" w:rsidP="002B0A46">
            <w:pPr>
              <w:rPr>
                <w:rFonts w:ascii="Times New Roman" w:hAnsi="Times New Roman" w:cs="Times New Roman" w:hint="eastAsia"/>
              </w:rPr>
            </w:pPr>
            <w:r w:rsidRPr="00BF490F">
              <w:rPr>
                <w:rFonts w:hint="eastAsia"/>
              </w:rPr>
              <w:t>命令名称：</w:t>
            </w:r>
            <w:r w:rsidRPr="00BF490F">
              <w:rPr>
                <w:rFonts w:ascii="Times New Roman" w:hAnsi="Times New Roman" w:cs="Times New Roman"/>
              </w:rPr>
              <w:t>find</w:t>
            </w:r>
          </w:p>
          <w:p w:rsidR="002B0A46" w:rsidRPr="005D3955" w:rsidRDefault="002B0A46" w:rsidP="002B0A46">
            <w:pPr>
              <w:rPr>
                <w:rFonts w:hAnsi="Times New Roman"/>
              </w:rPr>
            </w:pPr>
            <w:r w:rsidRPr="00BF490F">
              <w:rPr>
                <w:rFonts w:hAnsi="Times New Roman" w:hint="eastAsia"/>
              </w:rPr>
              <w:t>功能描述：查找文件或目录</w:t>
            </w:r>
          </w:p>
          <w:p w:rsidR="002B0A46" w:rsidRPr="00BF490F" w:rsidRDefault="002B0A46" w:rsidP="002B0A46">
            <w:pPr>
              <w:rPr>
                <w:rFonts w:ascii="Times New Roman" w:hAnsi="Times New Roman" w:cs="Times New Roman"/>
              </w:rPr>
            </w:pPr>
            <w:r w:rsidRPr="00BF490F">
              <w:rPr>
                <w:rFonts w:hAnsi="Times New Roman" w:hint="eastAsia"/>
              </w:rPr>
              <w:t>语法：</w:t>
            </w:r>
            <w:r w:rsidRPr="00BF490F">
              <w:rPr>
                <w:rFonts w:ascii="Times New Roman" w:hAnsi="Times New Roman" w:cs="Times New Roman"/>
              </w:rPr>
              <w:t>find [</w:t>
            </w:r>
            <w:r w:rsidRPr="00BF490F">
              <w:rPr>
                <w:rFonts w:hAnsi="Times New Roman" w:hint="eastAsia"/>
              </w:rPr>
              <w:t>搜索路径</w:t>
            </w:r>
            <w:r w:rsidRPr="00BF490F">
              <w:rPr>
                <w:rFonts w:ascii="Times New Roman" w:hAnsi="Times New Roman" w:cs="Times New Roman"/>
              </w:rPr>
              <w:t>] [</w:t>
            </w:r>
            <w:r w:rsidRPr="00BF490F">
              <w:rPr>
                <w:rFonts w:hAnsi="Times New Roman" w:hint="eastAsia"/>
              </w:rPr>
              <w:t>搜寻关键字</w:t>
            </w:r>
            <w:r w:rsidRPr="00BF490F">
              <w:rPr>
                <w:rFonts w:ascii="Times New Roman" w:hAnsi="Times New Roman" w:cs="Times New Roman"/>
              </w:rPr>
              <w:t>]</w:t>
            </w:r>
          </w:p>
          <w:p w:rsidR="002B0A46" w:rsidRDefault="002B0A46" w:rsidP="002B0A46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常用参数：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/>
              </w:rPr>
              <w:t>-name:  查找时文件名大小写敏感。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/>
              </w:rPr>
              <w:t xml:space="preserve">-iname: 查找时文件名大小写不敏感。 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/>
              </w:rPr>
              <w:t>-perm mode:   文件权限正好符合mode(mode为文件权限的八进制表示)。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/>
              </w:rPr>
              <w:lastRenderedPageBreak/>
              <w:t>-perm +mode: 文件权限部分符合mode。如命令参数为644(-rw-r--r--)，那么只要文件权限属性中有任何权限和644重叠，这样的文件均可以被选出。</w:t>
            </w:r>
          </w:p>
          <w:p w:rsidR="002B0A46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 w:hint="eastAsia"/>
              </w:rPr>
            </w:pPr>
            <w:r w:rsidRPr="006B1553">
              <w:rPr>
                <w:rFonts w:hAnsi="Times New Roman"/>
              </w:rPr>
              <w:t>-perm -mode:  文件权限完全符合mode。如命令参数为644(-rw-r--r--)，当644中指定的权限已经被当前文件完全拥有，同时该文件还拥有额外的权限属性，这样的文件可被选出。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 w:hint="eastAsia"/>
              </w:rPr>
              <w:t>-user：按照文件属主来查找文件（-nouser）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 w:hint="eastAsia"/>
              </w:rPr>
              <w:t>-group：按照文件所属组来查找文件（-nogroup）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/>
              </w:rPr>
              <w:t>-size [+/-]100[c/k/M/G]: 表示文件的长度为等于[大于/小于]100块[字节/k/M/G]的文件。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/>
              </w:rPr>
              <w:t>-empty: 查找空文件。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 w:hint="eastAsia"/>
              </w:rPr>
              <w:t>-type：按照文件的类型来查找（</w:t>
            </w:r>
            <w:r>
              <w:rPr>
                <w:rFonts w:hAnsi="Times New Roman" w:hint="eastAsia"/>
              </w:rPr>
              <w:t>f,d,b,c,p,l,s</w:t>
            </w:r>
            <w:r w:rsidRPr="006B1553">
              <w:rPr>
                <w:rFonts w:hAnsi="Times New Roman" w:hint="eastAsia"/>
              </w:rPr>
              <w:t>）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 w:hint="eastAsia"/>
              </w:rPr>
              <w:t>-mtime +n-n：-n代表n天以内，+n代表n天以前。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/>
              </w:rPr>
              <w:t>-ctime  -n[+n]: 找出文件更改时间在n日之内[之外]的文件。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/>
              </w:rPr>
              <w:t>-mtime -n[+n]: 找出修改数据时间在n日之内[之外]的文件。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/>
              </w:rPr>
              <w:t>-amin   -n[+n]: 找出文件访问时间在n分钟之内[之外]的文件。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/>
              </w:rPr>
              <w:t>-cmin   -n[+n]: 找出文件更改时间在n分钟之内[之外]的文件。</w:t>
            </w:r>
          </w:p>
          <w:p w:rsidR="002B0A46" w:rsidRPr="006B1553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/>
              </w:rPr>
            </w:pPr>
            <w:r w:rsidRPr="006B1553">
              <w:rPr>
                <w:rFonts w:hAnsi="Times New Roman"/>
              </w:rPr>
              <w:t>-mmin  -n[+n]: 找出修改数据时间在n分钟之内[之外]的文件。</w:t>
            </w:r>
          </w:p>
          <w:p w:rsidR="002B0A46" w:rsidRDefault="002B0A46" w:rsidP="00E65E6D">
            <w:pPr>
              <w:pStyle w:val="ListParagraph"/>
              <w:numPr>
                <w:ilvl w:val="0"/>
                <w:numId w:val="18"/>
              </w:numPr>
              <w:rPr>
                <w:rFonts w:hAnsi="Times New Roman" w:hint="eastAsia"/>
              </w:rPr>
            </w:pPr>
            <w:r w:rsidRPr="006B1553">
              <w:rPr>
                <w:rFonts w:hAnsi="Times New Roman"/>
              </w:rPr>
              <w:t>-print： find命令将匹配的文件输出到标准输出；</w:t>
            </w:r>
          </w:p>
          <w:p w:rsidR="002B0A46" w:rsidRPr="002B0A46" w:rsidRDefault="002B0A46" w:rsidP="002B0A46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 xml:space="preserve">    </w:t>
            </w:r>
            <w:r w:rsidRPr="002B0A46">
              <w:rPr>
                <w:rFonts w:hAnsi="Times New Roman" w:hint="eastAsia"/>
              </w:rPr>
              <w:t>逻辑：-o(or),-a(and,缺省),！(表示非)</w:t>
            </w:r>
          </w:p>
          <w:p w:rsidR="002B0A46" w:rsidRDefault="002B0A46" w:rsidP="002B0A46">
            <w:pPr>
              <w:ind w:firstLine="270"/>
              <w:rPr>
                <w:rFonts w:hAnsi="Times New Roman"/>
              </w:rPr>
            </w:pPr>
            <w:r>
              <w:rPr>
                <w:rFonts w:hAnsi="Times New Roman" w:hint="eastAsia"/>
              </w:rPr>
              <w:t>操作：-exec/ok 命令  {} \;</w:t>
            </w:r>
          </w:p>
          <w:p w:rsidR="002B0A46" w:rsidRDefault="002B0A46" w:rsidP="002B0A46">
            <w:pPr>
              <w:ind w:firstLine="270"/>
              <w:rPr>
                <w:rFonts w:hAnsi="Times New Roman" w:hint="eastAsia"/>
              </w:rPr>
            </w:pPr>
            <w:r w:rsidRPr="006B1553">
              <w:rPr>
                <w:rFonts w:hAnsi="Times New Roman"/>
              </w:rPr>
              <w:t>-exec/-ok的区别：-ok会逐个询问</w:t>
            </w:r>
          </w:p>
          <w:p w:rsidR="002B0A46" w:rsidRDefault="002B0A46" w:rsidP="002B0A46"/>
        </w:tc>
      </w:tr>
      <w:tr w:rsidR="002B0A46" w:rsidTr="002B0A46">
        <w:trPr>
          <w:trHeight w:val="3815"/>
        </w:trPr>
        <w:tc>
          <w:tcPr>
            <w:tcW w:w="8388" w:type="dxa"/>
          </w:tcPr>
          <w:p w:rsidR="002B0A46" w:rsidRDefault="002B0A46" w:rsidP="002B0A4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#</w:t>
            </w:r>
            <w:r w:rsidRPr="00BF490F">
              <w:rPr>
                <w:rFonts w:hAnsi="Times New Roman" w:hint="eastAsia"/>
              </w:rPr>
              <w:t>在目录</w:t>
            </w:r>
            <w:r w:rsidRPr="00BF490F">
              <w:rPr>
                <w:rFonts w:ascii="Times New Roman" w:hAnsi="Times New Roman" w:cs="Times New Roman"/>
              </w:rPr>
              <w:t>/etc</w:t>
            </w:r>
            <w:r w:rsidRPr="00BF490F">
              <w:rPr>
                <w:rFonts w:hAnsi="Times New Roman" w:hint="eastAsia"/>
              </w:rPr>
              <w:t>中查找文件</w:t>
            </w:r>
            <w:r>
              <w:rPr>
                <w:rFonts w:ascii="Times New Roman" w:hAnsi="Times New Roman" w:cs="Times New Roman"/>
              </w:rPr>
              <w:t>init</w:t>
            </w:r>
          </w:p>
          <w:p w:rsidR="002B0A46" w:rsidRDefault="002B0A46" w:rsidP="002B0A46">
            <w:pPr>
              <w:rPr>
                <w:rFonts w:hint="eastAsia"/>
              </w:rPr>
            </w:pPr>
            <w:r w:rsidRPr="00BF490F">
              <w:t xml:space="preserve">$ find /etc -name init </w:t>
            </w:r>
          </w:p>
          <w:p w:rsidR="002B0A46" w:rsidRPr="00403EE1" w:rsidRDefault="002B0A46" w:rsidP="002B0A46">
            <w:pPr>
              <w:rPr>
                <w:rFonts w:hAnsi="Times New Roman"/>
              </w:rPr>
            </w:pPr>
            <w:r>
              <w:rPr>
                <w:rFonts w:hint="eastAsia"/>
              </w:rPr>
              <w:t>#</w:t>
            </w:r>
            <w:r w:rsidRPr="00BF490F">
              <w:rPr>
                <w:rFonts w:hAnsi="Times New Roman" w:hint="eastAsia"/>
              </w:rPr>
              <w:t>在根目录下查找大于</w:t>
            </w:r>
            <w:r w:rsidRPr="00BF490F">
              <w:rPr>
                <w:rFonts w:ascii="Times New Roman" w:hAnsi="Times New Roman" w:cs="Times New Roman"/>
              </w:rPr>
              <w:t>100MB</w:t>
            </w:r>
            <w:r w:rsidRPr="00BF490F">
              <w:rPr>
                <w:rFonts w:hAnsi="Times New Roman" w:hint="eastAsia"/>
              </w:rPr>
              <w:t>的文件</w:t>
            </w:r>
          </w:p>
          <w:p w:rsidR="002B0A46" w:rsidRDefault="002B0A46" w:rsidP="002B0A46">
            <w:pPr>
              <w:rPr>
                <w:rFonts w:hint="eastAsia"/>
              </w:rPr>
            </w:pPr>
            <w:r>
              <w:t xml:space="preserve">$ find / </w:t>
            </w:r>
            <w:r>
              <w:rPr>
                <w:rFonts w:hint="eastAsia"/>
              </w:rPr>
              <w:t xml:space="preserve"> -type f </w:t>
            </w:r>
            <w:r>
              <w:t>-size +</w:t>
            </w:r>
            <w:r>
              <w:rPr>
                <w:rFonts w:hint="eastAsia"/>
              </w:rPr>
              <w:t>200M</w:t>
            </w:r>
            <w:r w:rsidRPr="00BF490F">
              <w:t xml:space="preserve"> </w:t>
            </w:r>
          </w:p>
          <w:p w:rsidR="002B0A46" w:rsidRPr="00403EE1" w:rsidRDefault="002B0A46" w:rsidP="002B0A46">
            <w:pPr>
              <w:rPr>
                <w:rFonts w:hAnsi="Times New Roman"/>
              </w:rPr>
            </w:pPr>
            <w:r>
              <w:rPr>
                <w:rFonts w:hint="eastAsia"/>
              </w:rPr>
              <w:t>#</w:t>
            </w:r>
            <w:r w:rsidRPr="00BF490F">
              <w:rPr>
                <w:rFonts w:hAnsi="Times New Roman" w:hint="eastAsia"/>
              </w:rPr>
              <w:t>在根目录下查找所有者为</w:t>
            </w:r>
            <w:r w:rsidRPr="00BF490F">
              <w:rPr>
                <w:rFonts w:ascii="Times New Roman" w:hAnsi="Times New Roman" w:cs="Times New Roman"/>
              </w:rPr>
              <w:t>sam</w:t>
            </w:r>
            <w:r w:rsidRPr="00BF490F">
              <w:rPr>
                <w:rFonts w:hAnsi="Times New Roman" w:hint="eastAsia"/>
              </w:rPr>
              <w:t>的文件</w:t>
            </w:r>
          </w:p>
          <w:p w:rsidR="002B0A46" w:rsidRPr="00BF490F" w:rsidRDefault="002B0A46" w:rsidP="002B0A46">
            <w:r w:rsidRPr="00BF490F">
              <w:t>$ find / -user sam</w:t>
            </w:r>
          </w:p>
          <w:p w:rsidR="002B0A46" w:rsidRDefault="002B0A46" w:rsidP="002B0A4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BF490F">
              <w:rPr>
                <w:rFonts w:hAnsi="Times New Roman" w:hint="eastAsia"/>
              </w:rPr>
              <w:t>在</w:t>
            </w:r>
            <w:r w:rsidRPr="00BF490F">
              <w:rPr>
                <w:rFonts w:ascii="Times New Roman" w:hAnsi="Times New Roman" w:cs="Times New Roman"/>
              </w:rPr>
              <w:t>/etc</w:t>
            </w:r>
            <w:r w:rsidRPr="00BF490F">
              <w:rPr>
                <w:rFonts w:hAnsi="Times New Roman" w:hint="eastAsia"/>
              </w:rPr>
              <w:t>下查找</w:t>
            </w:r>
            <w:r w:rsidRPr="00BF490F">
              <w:rPr>
                <w:rFonts w:ascii="Times New Roman" w:hAnsi="Times New Roman" w:cs="Times New Roman"/>
              </w:rPr>
              <w:t>24</w:t>
            </w:r>
            <w:r w:rsidRPr="00BF490F">
              <w:rPr>
                <w:rFonts w:hAnsi="Times New Roman" w:hint="eastAsia"/>
              </w:rPr>
              <w:t>小时内被修改过属性的文件和目录</w:t>
            </w:r>
          </w:p>
          <w:p w:rsidR="002B0A46" w:rsidRDefault="002B0A46" w:rsidP="002B0A46">
            <w:pPr>
              <w:rPr>
                <w:rFonts w:hint="eastAsia"/>
              </w:rPr>
            </w:pPr>
            <w:r w:rsidRPr="00BF490F">
              <w:t>$ find /etc -ctime -1</w:t>
            </w:r>
          </w:p>
          <w:p w:rsidR="002B0A46" w:rsidRPr="00BF490F" w:rsidRDefault="002B0A46" w:rsidP="002B0A46">
            <w:pPr>
              <w:rPr>
                <w:rFonts w:hAnsi="Times New Roman"/>
              </w:rPr>
            </w:pPr>
            <w:r>
              <w:rPr>
                <w:rFonts w:hint="eastAsia"/>
              </w:rPr>
              <w:t>#</w:t>
            </w:r>
            <w:r w:rsidRPr="00BF490F">
              <w:rPr>
                <w:rFonts w:hAnsi="Times New Roman" w:hint="eastAsia"/>
              </w:rPr>
              <w:t>在</w:t>
            </w:r>
            <w:r w:rsidRPr="00BF490F">
              <w:rPr>
                <w:rFonts w:ascii="Times New Roman" w:hAnsi="Times New Roman" w:cs="Times New Roman"/>
              </w:rPr>
              <w:t>/etc</w:t>
            </w:r>
            <w:r w:rsidRPr="00BF490F">
              <w:rPr>
                <w:rFonts w:hAnsi="Times New Roman" w:hint="eastAsia"/>
              </w:rPr>
              <w:t>下查找</w:t>
            </w:r>
            <w:r w:rsidRPr="00BF490F">
              <w:rPr>
                <w:rFonts w:ascii="Times New Roman" w:hAnsi="Times New Roman" w:cs="Times New Roman"/>
              </w:rPr>
              <w:t>inittab</w:t>
            </w:r>
            <w:r w:rsidRPr="00BF490F">
              <w:rPr>
                <w:rFonts w:hAnsi="Times New Roman" w:hint="eastAsia"/>
              </w:rPr>
              <w:t>文件并显示其详细信息</w:t>
            </w:r>
          </w:p>
          <w:p w:rsidR="002B0A46" w:rsidRPr="00BF490F" w:rsidRDefault="002B0A46" w:rsidP="002B0A46">
            <w:pPr>
              <w:rPr>
                <w:rFonts w:hint="eastAsia"/>
              </w:rPr>
            </w:pPr>
            <w:r w:rsidRPr="00BF490F">
              <w:t>$ find /etc -name inittab -exec ls -l {}</w:t>
            </w:r>
            <w:r>
              <w:rPr>
                <w:rFonts w:hint="eastAsia"/>
              </w:rPr>
              <w:t xml:space="preserve"> </w:t>
            </w:r>
            <w:r w:rsidRPr="00BF490F">
              <w:t xml:space="preserve"> </w:t>
            </w:r>
            <w:r>
              <w:rPr>
                <w:rFonts w:hint="eastAsia"/>
              </w:rPr>
              <w:t>\;</w:t>
            </w:r>
          </w:p>
        </w:tc>
      </w:tr>
      <w:tr w:rsidR="002B0A46" w:rsidTr="002B0A46">
        <w:tc>
          <w:tcPr>
            <w:tcW w:w="8388" w:type="dxa"/>
          </w:tcPr>
          <w:p w:rsidR="002B0A46" w:rsidRDefault="002B0A46" w:rsidP="002B0A4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xargs命令的使用</w:t>
            </w:r>
          </w:p>
          <w:p w:rsidR="002B0A46" w:rsidRDefault="002B0A46" w:rsidP="002B0A46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在使用</w:t>
            </w:r>
            <w:r>
              <w:t>find命令的-exec选项处理匹配到的文件时， find命令将所有匹配到的文件一起传递给exec执行。但有些系统对能够传递给exec的命令长度有限制，这样在find命令运行几分钟之后，就会出现溢出错误。错误信息通常是“参数列太长”或“参数列溢出”。这就是xargs命令的用处所在，特别是与find命令一起使用。   find命令把匹配到的文件传递给xargs命令，而xargs命令每次只获取一部分文件而不是全部，不像-exec选项那样。这样它可以先处理最先获取的一部分文件，然后是下一批，并如此继续下去。</w:t>
            </w:r>
          </w:p>
          <w:p w:rsidR="001C534E" w:rsidRDefault="001C534E" w:rsidP="001C534E">
            <w:r w:rsidRPr="00020593">
              <w:t>find . -name 'hell*' | sort</w:t>
            </w:r>
            <w:r>
              <w:rPr>
                <w:rFonts w:hint="eastAsia"/>
              </w:rPr>
              <w:t xml:space="preserve"> </w:t>
            </w:r>
            <w:r w:rsidRPr="00020593">
              <w:t xml:space="preserve">| xargs wc </w:t>
            </w:r>
            <w:r>
              <w:t>–</w:t>
            </w:r>
            <w:r w:rsidRPr="00020593">
              <w:t>l</w:t>
            </w:r>
          </w:p>
          <w:p w:rsidR="002B0A46" w:rsidRDefault="002B0A46" w:rsidP="002B0A46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:rsidR="002B0A46" w:rsidRPr="002B0A46" w:rsidRDefault="002B0A46" w:rsidP="002B0A46"/>
    <w:p w:rsidR="00403EE1" w:rsidRDefault="00403EE1" w:rsidP="00676AA5">
      <w:pPr>
        <w:ind w:firstLine="270"/>
        <w:rPr>
          <w:rFonts w:hAnsi="Times New Roman"/>
        </w:rPr>
      </w:pPr>
    </w:p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locate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D3A09" w:rsidTr="009D3A09">
        <w:tc>
          <w:tcPr>
            <w:tcW w:w="8388" w:type="dxa"/>
          </w:tcPr>
          <w:p w:rsidR="009D3A09" w:rsidRDefault="009D3A09" w:rsidP="009D3A09">
            <w:pPr>
              <w:rPr>
                <w:rFonts w:hint="eastAsia"/>
              </w:rPr>
            </w:pPr>
            <w:r w:rsidRPr="0014218E">
              <w:rPr>
                <w:rFonts w:ascii="宋体" w:hAnsiTheme="minorHAnsi" w:cs="宋体" w:hint="eastAsia"/>
              </w:rPr>
              <w:t>指令名称：</w:t>
            </w:r>
            <w:r w:rsidRPr="0014218E">
              <w:t>locate</w:t>
            </w:r>
          </w:p>
          <w:p w:rsidR="009D3A09" w:rsidRPr="00150501" w:rsidRDefault="009D3A09" w:rsidP="009D3A09">
            <w:pPr>
              <w:ind w:left="360"/>
              <w:rPr>
                <w:rFonts w:ascii="宋体" w:cs="宋体"/>
              </w:rPr>
            </w:pPr>
            <w:r w:rsidRPr="0014218E">
              <w:rPr>
                <w:rFonts w:ascii="宋体" w:cs="宋体" w:hint="eastAsia"/>
              </w:rPr>
              <w:t>功能描述：寻找文件或目录</w:t>
            </w:r>
          </w:p>
          <w:p w:rsidR="009D3A09" w:rsidRDefault="009D3A09" w:rsidP="009D3A09">
            <w:r w:rsidRPr="0014218E">
              <w:rPr>
                <w:rFonts w:ascii="宋体" w:cs="宋体" w:hint="eastAsia"/>
              </w:rPr>
              <w:t>语法：</w:t>
            </w:r>
            <w:r w:rsidRPr="0014218E">
              <w:t>locate [</w:t>
            </w:r>
            <w:r w:rsidRPr="0014218E">
              <w:rPr>
                <w:rFonts w:ascii="宋体" w:cs="宋体" w:hint="eastAsia"/>
              </w:rPr>
              <w:t>搜索关键字</w:t>
            </w:r>
            <w:r w:rsidRPr="0014218E">
              <w:t xml:space="preserve">] </w:t>
            </w:r>
          </w:p>
        </w:tc>
      </w:tr>
      <w:tr w:rsidR="009D3A09" w:rsidTr="009D3A09">
        <w:tc>
          <w:tcPr>
            <w:tcW w:w="8388" w:type="dxa"/>
          </w:tcPr>
          <w:p w:rsidR="009D3A09" w:rsidRPr="0017307F" w:rsidRDefault="009D3A09" w:rsidP="009D3A09">
            <w:r w:rsidRPr="0017307F">
              <w:t xml:space="preserve">updatedb(不包含临时文件) </w:t>
            </w:r>
          </w:p>
          <w:p w:rsidR="009D3A09" w:rsidRPr="0014218E" w:rsidRDefault="009D3A09" w:rsidP="009D3A09">
            <w:pPr>
              <w:rPr>
                <w:rFonts w:ascii="宋体" w:hAnsiTheme="minorHAnsi" w:cs="宋体" w:hint="eastAsia"/>
              </w:rPr>
            </w:pPr>
            <w:r w:rsidRPr="0017307F">
              <w:t>locate -i（不区分大小写） filename</w:t>
            </w:r>
          </w:p>
        </w:tc>
      </w:tr>
    </w:tbl>
    <w:p w:rsidR="00676AA5" w:rsidRPr="009330A2" w:rsidRDefault="00676AA5" w:rsidP="00B531F1">
      <w:pPr>
        <w:ind w:left="0"/>
      </w:pPr>
    </w:p>
    <w:p w:rsidR="00676AA5" w:rsidRDefault="00676AA5" w:rsidP="00676AA5">
      <w:pPr>
        <w:pStyle w:val="Heading2"/>
        <w:numPr>
          <w:ilvl w:val="0"/>
          <w:numId w:val="2"/>
        </w:numPr>
      </w:pPr>
      <w:r>
        <w:rPr>
          <w:rFonts w:hint="eastAsia"/>
        </w:rPr>
        <w:t>操作文件目录命令</w:t>
      </w:r>
    </w:p>
    <w:p w:rsidR="00676AA5" w:rsidRDefault="00676AA5" w:rsidP="00E65E6D">
      <w:pPr>
        <w:pStyle w:val="Heading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touch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D3A09" w:rsidTr="009D3A09">
        <w:tc>
          <w:tcPr>
            <w:tcW w:w="8388" w:type="dxa"/>
          </w:tcPr>
          <w:p w:rsidR="009D3A09" w:rsidRPr="003016EE" w:rsidRDefault="009D3A09" w:rsidP="009D3A09">
            <w:r w:rsidRPr="003016EE">
              <w:rPr>
                <w:rFonts w:ascii="宋体" w:hAnsiTheme="minorHAnsi" w:cs="宋体" w:hint="eastAsia"/>
              </w:rPr>
              <w:t>命令名称：</w:t>
            </w:r>
            <w:r w:rsidRPr="003016EE">
              <w:t>touch</w:t>
            </w:r>
          </w:p>
          <w:p w:rsidR="009D3A09" w:rsidRPr="003016EE" w:rsidRDefault="009D3A09" w:rsidP="009D3A09">
            <w:r w:rsidRPr="003016EE">
              <w:rPr>
                <w:rFonts w:ascii="宋体" w:cs="宋体" w:hint="eastAsia"/>
              </w:rPr>
              <w:t>语法：</w:t>
            </w:r>
            <w:r w:rsidRPr="003016EE">
              <w:t>touch [</w:t>
            </w:r>
            <w:r w:rsidRPr="003016EE">
              <w:rPr>
                <w:rFonts w:ascii="宋体" w:cs="宋体" w:hint="eastAsia"/>
              </w:rPr>
              <w:t>文件名</w:t>
            </w:r>
            <w:r w:rsidRPr="003016EE">
              <w:t xml:space="preserve">] </w:t>
            </w:r>
          </w:p>
          <w:p w:rsidR="009D3A09" w:rsidRPr="003016EE" w:rsidRDefault="009D3A09" w:rsidP="009D3A09">
            <w:pPr>
              <w:rPr>
                <w:rFonts w:ascii="宋体" w:cs="宋体"/>
              </w:rPr>
            </w:pPr>
            <w:r w:rsidRPr="003016EE">
              <w:rPr>
                <w:rFonts w:ascii="宋体" w:cs="宋体" w:hint="eastAsia"/>
              </w:rPr>
              <w:t>功能描述：创建空文件</w:t>
            </w:r>
          </w:p>
          <w:p w:rsidR="009D3A09" w:rsidRDefault="009D3A09" w:rsidP="009D3A09">
            <w:r w:rsidRPr="003016EE">
              <w:rPr>
                <w:rFonts w:ascii="宋体" w:cs="宋体" w:hint="eastAsia"/>
              </w:rPr>
              <w:t>范例：</w:t>
            </w:r>
            <w:r w:rsidRPr="003016EE">
              <w:t>$ touch newfile</w:t>
            </w:r>
          </w:p>
        </w:tc>
      </w:tr>
    </w:tbl>
    <w:p w:rsidR="00AF15DD" w:rsidRDefault="00AF15DD" w:rsidP="009D3A09">
      <w:pPr>
        <w:ind w:left="0"/>
      </w:pPr>
    </w:p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mkdir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B4569" w:rsidTr="004B4569">
        <w:tc>
          <w:tcPr>
            <w:tcW w:w="8388" w:type="dxa"/>
          </w:tcPr>
          <w:p w:rsidR="004B4569" w:rsidRDefault="004B4569" w:rsidP="004B4569">
            <w:pPr>
              <w:rPr>
                <w:rFonts w:hint="eastAsia"/>
              </w:rPr>
            </w:pPr>
            <w:r w:rsidRPr="003016EE">
              <w:rPr>
                <w:rFonts w:ascii="宋体" w:hAnsiTheme="minorHAnsi" w:cs="宋体" w:hint="eastAsia"/>
              </w:rPr>
              <w:t>命令名称：</w:t>
            </w:r>
            <w:r w:rsidRPr="003016EE">
              <w:t>mkdir</w:t>
            </w:r>
          </w:p>
          <w:p w:rsidR="004B4569" w:rsidRPr="003016EE" w:rsidRDefault="004B4569" w:rsidP="004B4569">
            <w:pPr>
              <w:rPr>
                <w:rFonts w:ascii="宋体" w:cs="宋体"/>
              </w:rPr>
            </w:pPr>
            <w:r w:rsidRPr="003016EE">
              <w:rPr>
                <w:rFonts w:ascii="宋体" w:cs="宋体" w:hint="eastAsia"/>
              </w:rPr>
              <w:t>功能描述：创建新目录</w:t>
            </w:r>
          </w:p>
          <w:p w:rsidR="004B4569" w:rsidRDefault="004B4569" w:rsidP="004B4569">
            <w:pPr>
              <w:rPr>
                <w:rFonts w:hint="eastAsia"/>
              </w:rPr>
            </w:pPr>
            <w:r w:rsidRPr="003016EE">
              <w:rPr>
                <w:rFonts w:ascii="宋体" w:cs="宋体" w:hint="eastAsia"/>
              </w:rPr>
              <w:t>语法：</w:t>
            </w:r>
            <w:r w:rsidRPr="003016EE">
              <w:t>mkdir [</w:t>
            </w:r>
            <w:r w:rsidRPr="003016EE">
              <w:rPr>
                <w:rFonts w:ascii="宋体" w:cs="宋体" w:hint="eastAsia"/>
              </w:rPr>
              <w:t>目录名</w:t>
            </w:r>
            <w:r w:rsidRPr="003016EE">
              <w:t>]</w:t>
            </w:r>
          </w:p>
          <w:p w:rsidR="004B4569" w:rsidRPr="003016EE" w:rsidRDefault="004B4569" w:rsidP="004B4569">
            <w:pPr>
              <w:ind w:left="360"/>
            </w:pPr>
            <w:r>
              <w:rPr>
                <w:rFonts w:hint="eastAsia"/>
              </w:rPr>
              <w:t>#使用-p可以建立多级目录  ,-m 700设置目录的存取权限</w:t>
            </w:r>
          </w:p>
          <w:p w:rsidR="004B4569" w:rsidRDefault="004B4569" w:rsidP="004B4569">
            <w:r w:rsidRPr="003016EE">
              <w:rPr>
                <w:rFonts w:ascii="宋体" w:cs="宋体" w:hint="eastAsia"/>
              </w:rPr>
              <w:lastRenderedPageBreak/>
              <w:t>范例：</w:t>
            </w:r>
            <w:r w:rsidRPr="003016EE">
              <w:t>$ mkdir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p </w:t>
            </w:r>
            <w:r w:rsidRPr="003016EE">
              <w:t xml:space="preserve"> newdir</w:t>
            </w:r>
          </w:p>
        </w:tc>
      </w:tr>
    </w:tbl>
    <w:p w:rsidR="009A7609" w:rsidRDefault="009A7609" w:rsidP="004B4569">
      <w:pPr>
        <w:ind w:left="0"/>
      </w:pPr>
    </w:p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cp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B4569" w:rsidTr="004B4569">
        <w:tc>
          <w:tcPr>
            <w:tcW w:w="8388" w:type="dxa"/>
          </w:tcPr>
          <w:p w:rsidR="004B4569" w:rsidRDefault="004B4569" w:rsidP="004B4569">
            <w:pPr>
              <w:rPr>
                <w:rFonts w:ascii="Times New Roman" w:hAnsi="Times New Roman" w:cs="Times New Roman" w:hint="eastAsia"/>
              </w:rPr>
            </w:pPr>
            <w:r w:rsidRPr="000E5C76">
              <w:rPr>
                <w:rFonts w:hint="eastAsia"/>
              </w:rPr>
              <w:t>命令名称：</w:t>
            </w:r>
            <w:r w:rsidRPr="005E5996">
              <w:t>cp</w:t>
            </w:r>
          </w:p>
          <w:p w:rsidR="004B4569" w:rsidRPr="005E5996" w:rsidRDefault="004B4569" w:rsidP="004B4569">
            <w:pPr>
              <w:ind w:left="360"/>
              <w:rPr>
                <w:rFonts w:hAnsi="Times New Roman"/>
              </w:rPr>
            </w:pPr>
            <w:r w:rsidRPr="000E5C76">
              <w:rPr>
                <w:rFonts w:hAnsi="Times New Roman" w:hint="eastAsia"/>
              </w:rPr>
              <w:t>功能描述：复制文件或目录</w:t>
            </w:r>
          </w:p>
          <w:p w:rsidR="004B4569" w:rsidRPr="000E5C76" w:rsidRDefault="004B4569" w:rsidP="004B4569">
            <w:pPr>
              <w:rPr>
                <w:rFonts w:ascii="Times New Roman" w:hAnsi="Times New Roman" w:cs="Times New Roman"/>
              </w:rPr>
            </w:pPr>
            <w:r w:rsidRPr="000E5C76">
              <w:rPr>
                <w:rFonts w:hAnsi="Times New Roman" w:hint="eastAsia"/>
              </w:rPr>
              <w:t>语法：</w:t>
            </w:r>
            <w:r w:rsidRPr="005E5996">
              <w:t>cp –R</w:t>
            </w:r>
            <w:r w:rsidRPr="005E5996">
              <w:rPr>
                <w:rFonts w:hint="eastAsia"/>
              </w:rPr>
              <w:t xml:space="preserve">pu </w:t>
            </w:r>
            <w:r w:rsidRPr="005E5996">
              <w:t>[</w:t>
            </w:r>
            <w:r w:rsidRPr="005E5996">
              <w:rPr>
                <w:rFonts w:hint="eastAsia"/>
              </w:rPr>
              <w:t>源文件或目录</w:t>
            </w:r>
            <w:r w:rsidRPr="005E5996">
              <w:t>] [</w:t>
            </w:r>
            <w:r w:rsidRPr="005E5996">
              <w:rPr>
                <w:rFonts w:hint="eastAsia"/>
              </w:rPr>
              <w:t>目的目录</w:t>
            </w:r>
            <w:r w:rsidRPr="005E5996">
              <w:t>]</w:t>
            </w:r>
            <w:r w:rsidRPr="000E5C76">
              <w:rPr>
                <w:rFonts w:ascii="Times New Roman" w:hAnsi="Times New Roman" w:cs="Times New Roman"/>
              </w:rPr>
              <w:t xml:space="preserve"> </w:t>
            </w:r>
          </w:p>
          <w:p w:rsidR="004B4569" w:rsidRDefault="004B4569" w:rsidP="00E65E6D">
            <w:pPr>
              <w:pStyle w:val="ListParagraph"/>
              <w:numPr>
                <w:ilvl w:val="0"/>
                <w:numId w:val="30"/>
              </w:numPr>
            </w:pPr>
            <w:r w:rsidRPr="000E5C76">
              <w:t xml:space="preserve">-R </w:t>
            </w:r>
            <w:r w:rsidRPr="000E5C76">
              <w:rPr>
                <w:rFonts w:hint="eastAsia"/>
              </w:rPr>
              <w:t>复制目录</w:t>
            </w:r>
          </w:p>
          <w:p w:rsidR="004B4569" w:rsidRPr="005E5996" w:rsidRDefault="004B4569" w:rsidP="00E65E6D">
            <w:pPr>
              <w:pStyle w:val="ListParagraph"/>
              <w:numPr>
                <w:ilvl w:val="0"/>
                <w:numId w:val="30"/>
              </w:numPr>
              <w:rPr>
                <w:sz w:val="24"/>
              </w:rPr>
            </w:pPr>
            <w:r w:rsidRPr="000E5C76">
              <w:t xml:space="preserve">-p </w:t>
            </w:r>
            <w:r>
              <w:rPr>
                <w:rFonts w:hint="eastAsia"/>
              </w:rPr>
              <w:t>保持备份目录及文件属</w:t>
            </w:r>
            <w:r w:rsidRPr="000E5C76">
              <w:rPr>
                <w:rFonts w:hint="eastAsia"/>
              </w:rPr>
              <w:t>性</w:t>
            </w:r>
          </w:p>
          <w:p w:rsidR="004B4569" w:rsidRDefault="004B4569" w:rsidP="00E65E6D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hint="eastAsia"/>
              </w:rPr>
              <w:t>-u增量备份</w:t>
            </w:r>
          </w:p>
          <w:p w:rsidR="004B4569" w:rsidRDefault="004B4569" w:rsidP="004B4569"/>
        </w:tc>
      </w:tr>
      <w:tr w:rsidR="004B4569" w:rsidTr="004B4569">
        <w:tc>
          <w:tcPr>
            <w:tcW w:w="8388" w:type="dxa"/>
          </w:tcPr>
          <w:p w:rsidR="004B4569" w:rsidRDefault="004B4569" w:rsidP="004B456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1B0AAE">
              <w:rPr>
                <w:rFonts w:hint="eastAsia"/>
              </w:rPr>
              <w:t>将文件</w:t>
            </w:r>
            <w:r w:rsidRPr="001B0AAE">
              <w:t>file1</w:t>
            </w:r>
            <w:r w:rsidRPr="001B0AAE">
              <w:rPr>
                <w:rFonts w:hint="eastAsia"/>
              </w:rPr>
              <w:t>、</w:t>
            </w:r>
            <w:r w:rsidRPr="001B0AAE">
              <w:t>file2</w:t>
            </w:r>
            <w:r w:rsidRPr="001B0AAE">
              <w:rPr>
                <w:rFonts w:hint="eastAsia"/>
              </w:rPr>
              <w:t>复制到目录</w:t>
            </w:r>
            <w:r>
              <w:t>dir1</w:t>
            </w:r>
          </w:p>
          <w:p w:rsidR="004B4569" w:rsidRDefault="004B4569" w:rsidP="004B4569">
            <w:pPr>
              <w:rPr>
                <w:rFonts w:hint="eastAsia"/>
              </w:rPr>
            </w:pPr>
            <w:r w:rsidRPr="001B0AAE">
              <w:t>$ cp file1 file2 dir1</w:t>
            </w:r>
          </w:p>
          <w:p w:rsidR="004B4569" w:rsidRPr="001B0AAE" w:rsidRDefault="004B4569" w:rsidP="004B4569">
            <w:r>
              <w:rPr>
                <w:rFonts w:hint="eastAsia"/>
              </w:rPr>
              <w:t>#</w:t>
            </w:r>
            <w:r w:rsidRPr="001B0AAE">
              <w:rPr>
                <w:rFonts w:hint="eastAsia"/>
              </w:rPr>
              <w:t>将</w:t>
            </w:r>
            <w:r w:rsidRPr="001B0AAE">
              <w:t>dir1</w:t>
            </w:r>
            <w:r w:rsidRPr="001B0AAE">
              <w:rPr>
                <w:rFonts w:hint="eastAsia"/>
              </w:rPr>
              <w:t>下的所有文件及子目录复制到</w:t>
            </w:r>
            <w:r w:rsidRPr="001B0AAE">
              <w:t>dir2</w:t>
            </w:r>
          </w:p>
          <w:p w:rsidR="004B4569" w:rsidRPr="001B0AAE" w:rsidRDefault="004B4569" w:rsidP="004B4569">
            <w:r w:rsidRPr="001B0AAE">
              <w:t>$ cp -R dir1 dir2</w:t>
            </w:r>
          </w:p>
          <w:p w:rsidR="004B4569" w:rsidRPr="000E5C76" w:rsidRDefault="004B4569" w:rsidP="004B4569">
            <w:pPr>
              <w:rPr>
                <w:rFonts w:hint="eastAsia"/>
              </w:rPr>
            </w:pPr>
          </w:p>
        </w:tc>
      </w:tr>
    </w:tbl>
    <w:p w:rsidR="00471125" w:rsidRPr="001B0AAE" w:rsidRDefault="00471125" w:rsidP="00676AA5"/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scp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B4569" w:rsidTr="004B4569">
        <w:tc>
          <w:tcPr>
            <w:tcW w:w="8388" w:type="dxa"/>
          </w:tcPr>
          <w:p w:rsidR="004B4569" w:rsidRPr="000E5C76" w:rsidRDefault="004B4569" w:rsidP="004B4569">
            <w:pPr>
              <w:rPr>
                <w:rFonts w:ascii="Times New Roman" w:hAnsi="Times New Roman" w:cs="Times New Roman"/>
              </w:rPr>
            </w:pPr>
            <w:r w:rsidRPr="000E5C76">
              <w:rPr>
                <w:rFonts w:hint="eastAsia"/>
              </w:rPr>
              <w:t>命令名称：</w:t>
            </w:r>
            <w:r w:rsidRPr="004B4569">
              <w:rPr>
                <w:rFonts w:hint="eastAsia"/>
              </w:rPr>
              <w:t>s</w:t>
            </w:r>
            <w:r w:rsidRPr="004B4569">
              <w:t>cp</w:t>
            </w:r>
          </w:p>
          <w:p w:rsidR="004B4569" w:rsidRDefault="004B4569" w:rsidP="004B4569">
            <w:pPr>
              <w:rPr>
                <w:rFonts w:hAnsi="Times New Roman" w:hint="eastAsia"/>
              </w:rPr>
            </w:pPr>
            <w:r w:rsidRPr="000E5C76">
              <w:rPr>
                <w:rFonts w:hAnsi="Times New Roman" w:hint="eastAsia"/>
              </w:rPr>
              <w:t>语法：</w:t>
            </w:r>
            <w:r w:rsidRPr="001154B8">
              <w:rPr>
                <w:rFonts w:hAnsi="Times New Roman"/>
              </w:rPr>
              <w:t>scp(选项)(参数)</w:t>
            </w:r>
          </w:p>
          <w:p w:rsidR="004B4569" w:rsidRDefault="004B4569" w:rsidP="004B4569">
            <w:pPr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选项：</w:t>
            </w:r>
          </w:p>
          <w:p w:rsidR="004B4569" w:rsidRPr="001154B8" w:rsidRDefault="004B4569" w:rsidP="00E65E6D">
            <w:pPr>
              <w:pStyle w:val="ListParagraph"/>
              <w:numPr>
                <w:ilvl w:val="0"/>
                <w:numId w:val="32"/>
              </w:numPr>
              <w:rPr>
                <w:rFonts w:hAnsi="Times New Roman" w:hint="eastAsia"/>
              </w:rPr>
            </w:pPr>
            <w:r w:rsidRPr="001154B8">
              <w:rPr>
                <w:rFonts w:hAnsi="Times New Roman"/>
              </w:rPr>
              <w:t>-q：不显示复制进度；</w:t>
            </w:r>
          </w:p>
          <w:p w:rsidR="004B4569" w:rsidRPr="001154B8" w:rsidRDefault="004B4569" w:rsidP="00E65E6D">
            <w:pPr>
              <w:pStyle w:val="ListParagraph"/>
              <w:numPr>
                <w:ilvl w:val="0"/>
                <w:numId w:val="32"/>
              </w:numPr>
              <w:rPr>
                <w:rFonts w:hAnsi="Times New Roman"/>
              </w:rPr>
            </w:pPr>
            <w:r w:rsidRPr="001154B8">
              <w:rPr>
                <w:rFonts w:hAnsi="Times New Roman"/>
              </w:rPr>
              <w:t>-r：以递归方式复制。</w:t>
            </w:r>
          </w:p>
          <w:p w:rsidR="004B4569" w:rsidRDefault="004B4569" w:rsidP="004B4569">
            <w:pPr>
              <w:rPr>
                <w:rFonts w:hint="eastAsia"/>
              </w:rPr>
            </w:pPr>
            <w:r w:rsidRPr="001154B8">
              <w:t>参数</w:t>
            </w:r>
            <w:r>
              <w:rPr>
                <w:rFonts w:hint="eastAsia"/>
              </w:rPr>
              <w:t>：</w:t>
            </w:r>
          </w:p>
          <w:p w:rsidR="004B4569" w:rsidRDefault="004B4569" w:rsidP="00E65E6D">
            <w:pPr>
              <w:pStyle w:val="ListParagraph"/>
              <w:numPr>
                <w:ilvl w:val="0"/>
                <w:numId w:val="33"/>
              </w:numPr>
              <w:rPr>
                <w:rFonts w:hint="eastAsia"/>
              </w:rPr>
            </w:pPr>
            <w:r w:rsidRPr="001154B8">
              <w:rPr>
                <w:rFonts w:hint="eastAsia"/>
              </w:rPr>
              <w:t>源文件：指定要复制的源文件。</w:t>
            </w:r>
          </w:p>
          <w:p w:rsidR="004B4569" w:rsidRPr="001154B8" w:rsidRDefault="004B4569" w:rsidP="00E65E6D">
            <w:pPr>
              <w:pStyle w:val="ListParagraph"/>
              <w:numPr>
                <w:ilvl w:val="0"/>
                <w:numId w:val="33"/>
              </w:numPr>
              <w:rPr>
                <w:rFonts w:hAnsi="Times New Roman"/>
              </w:rPr>
            </w:pPr>
            <w:r w:rsidRPr="001154B8">
              <w:rPr>
                <w:rFonts w:hAnsi="Times New Roman"/>
              </w:rPr>
              <w:t>目标文件：目标文件。格式为user@host：filename（文件名为目标文件的名称）。</w:t>
            </w:r>
          </w:p>
          <w:p w:rsidR="004B4569" w:rsidRDefault="004B4569" w:rsidP="004B4569"/>
        </w:tc>
      </w:tr>
      <w:tr w:rsidR="004B4569" w:rsidTr="004B4569">
        <w:tc>
          <w:tcPr>
            <w:tcW w:w="8388" w:type="dxa"/>
          </w:tcPr>
          <w:p w:rsidR="004B4569" w:rsidRPr="001154B8" w:rsidRDefault="004B4569" w:rsidP="004B4569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--</w:t>
            </w:r>
            <w:r w:rsidRPr="001154B8">
              <w:rPr>
                <w:rFonts w:hAnsi="Times New Roman" w:hint="eastAsia"/>
              </w:rPr>
              <w:t>从远处复制到本地</w:t>
            </w:r>
          </w:p>
          <w:p w:rsidR="004B4569" w:rsidRPr="001154B8" w:rsidRDefault="004B4569" w:rsidP="004B4569">
            <w:pPr>
              <w:rPr>
                <w:rFonts w:hAnsi="Times New Roman"/>
              </w:rPr>
            </w:pPr>
            <w:r w:rsidRPr="001154B8">
              <w:rPr>
                <w:rFonts w:hAnsi="Times New Roman"/>
              </w:rPr>
              <w:t>scp -r root@10.10.10.10:/opt/soft/mongodb /opt/soft/</w:t>
            </w:r>
          </w:p>
          <w:p w:rsidR="004B4569" w:rsidRPr="001154B8" w:rsidRDefault="004B4569" w:rsidP="004B4569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--</w:t>
            </w:r>
            <w:r w:rsidRPr="001154B8">
              <w:rPr>
                <w:rFonts w:hAnsi="Times New Roman" w:hint="eastAsia"/>
              </w:rPr>
              <w:t>上传本地文件到远程机器指定目录</w:t>
            </w:r>
          </w:p>
          <w:p w:rsidR="004B4569" w:rsidRPr="000E5C76" w:rsidRDefault="004B4569" w:rsidP="004B4569">
            <w:pPr>
              <w:rPr>
                <w:rFonts w:hint="eastAsia"/>
              </w:rPr>
            </w:pPr>
            <w:r w:rsidRPr="001154B8">
              <w:rPr>
                <w:rFonts w:hAnsi="Times New Roman"/>
              </w:rPr>
              <w:t>scp /opt/soft/nginx-0.5.38.tar.gz root@10.10.10.10:/opt/soft/scptest</w:t>
            </w:r>
          </w:p>
        </w:tc>
      </w:tr>
    </w:tbl>
    <w:p w:rsidR="00676AA5" w:rsidRDefault="00676AA5" w:rsidP="004B4569">
      <w:pPr>
        <w:ind w:left="0"/>
      </w:pPr>
    </w:p>
    <w:p w:rsidR="00425BCF" w:rsidRPr="00425BCF" w:rsidRDefault="00676AA5" w:rsidP="00425BCF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mv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剪切</w:t>
      </w:r>
      <w:r>
        <w:rPr>
          <w:rFonts w:hint="eastAsia"/>
        </w:rPr>
        <w:t>)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B4569" w:rsidTr="004B4569">
        <w:tc>
          <w:tcPr>
            <w:tcW w:w="8388" w:type="dxa"/>
          </w:tcPr>
          <w:p w:rsidR="004B4569" w:rsidRDefault="004B4569" w:rsidP="004B4569">
            <w:pPr>
              <w:rPr>
                <w:rFonts w:hint="eastAsia"/>
              </w:rPr>
            </w:pPr>
            <w:r w:rsidRPr="006A125F">
              <w:rPr>
                <w:rFonts w:hint="eastAsia"/>
              </w:rPr>
              <w:t>命令名称：</w:t>
            </w:r>
            <w:r w:rsidRPr="00041EC7">
              <w:t>mv</w:t>
            </w:r>
          </w:p>
          <w:p w:rsidR="004B4569" w:rsidRPr="006A125F" w:rsidRDefault="004B4569" w:rsidP="00425BCF">
            <w:r w:rsidRPr="006A125F">
              <w:rPr>
                <w:rFonts w:hAnsi="Times New Roman" w:hint="eastAsia"/>
              </w:rPr>
              <w:t>功能描述：移动文件、更名</w:t>
            </w:r>
          </w:p>
          <w:p w:rsidR="004B4569" w:rsidRDefault="004B4569" w:rsidP="004B4569">
            <w:pPr>
              <w:rPr>
                <w:rFonts w:ascii="Times New Roman" w:hAnsi="Times New Roman" w:cs="Times New Roman" w:hint="eastAsia"/>
              </w:rPr>
            </w:pPr>
            <w:r w:rsidRPr="006A125F">
              <w:rPr>
                <w:rFonts w:hAnsi="Times New Roman" w:hint="eastAsia"/>
              </w:rPr>
              <w:t>语法：</w:t>
            </w:r>
            <w:r w:rsidRPr="00041EC7">
              <w:t>mv</w:t>
            </w:r>
            <w:r w:rsidRPr="006A125F">
              <w:rPr>
                <w:rFonts w:ascii="Times New Roman" w:hAnsi="Times New Roman" w:cs="Times New Roman"/>
              </w:rPr>
              <w:t xml:space="preserve"> [</w:t>
            </w:r>
            <w:r w:rsidRPr="006A125F">
              <w:rPr>
                <w:rFonts w:hAnsi="Times New Roman" w:hint="eastAsia"/>
              </w:rPr>
              <w:t>源文件或目录</w:t>
            </w:r>
            <w:r w:rsidRPr="006A125F">
              <w:rPr>
                <w:rFonts w:ascii="Times New Roman" w:hAnsi="Times New Roman" w:cs="Times New Roman"/>
              </w:rPr>
              <w:t>] [</w:t>
            </w:r>
            <w:r w:rsidRPr="006A125F">
              <w:rPr>
                <w:rFonts w:hAnsi="Times New Roman" w:hint="eastAsia"/>
              </w:rPr>
              <w:t>目的目录</w:t>
            </w:r>
            <w:r w:rsidRPr="006A125F">
              <w:rPr>
                <w:rFonts w:ascii="Times New Roman" w:hAnsi="Times New Roman" w:cs="Times New Roman"/>
              </w:rPr>
              <w:t>]</w:t>
            </w:r>
          </w:p>
          <w:p w:rsidR="00425BCF" w:rsidRPr="00425BCF" w:rsidRDefault="00425BCF" w:rsidP="004B4569">
            <w:pPr>
              <w:rPr>
                <w:rFonts w:ascii="Times New Roman" w:hAnsi="Times New Roman" w:cs="Times New Roman"/>
              </w:rPr>
            </w:pPr>
          </w:p>
        </w:tc>
      </w:tr>
      <w:tr w:rsidR="00425BCF" w:rsidTr="004B4569">
        <w:tc>
          <w:tcPr>
            <w:tcW w:w="8388" w:type="dxa"/>
          </w:tcPr>
          <w:p w:rsidR="00425BCF" w:rsidRDefault="00425BCF" w:rsidP="00425BC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 w:rsidRPr="006A125F">
              <w:rPr>
                <w:rFonts w:hAnsi="Times New Roman" w:hint="eastAsia"/>
              </w:rPr>
              <w:t>将当前目录下文件</w:t>
            </w:r>
            <w:r w:rsidRPr="006A125F">
              <w:rPr>
                <w:rFonts w:ascii="Times New Roman" w:hAnsi="Times New Roman" w:cs="Times New Roman"/>
              </w:rPr>
              <w:t>file1</w:t>
            </w:r>
            <w:r w:rsidRPr="006A125F">
              <w:rPr>
                <w:rFonts w:hAnsi="Times New Roman" w:hint="eastAsia"/>
              </w:rPr>
              <w:t>更名为</w:t>
            </w:r>
            <w:r>
              <w:rPr>
                <w:rFonts w:ascii="Times New Roman" w:hAnsi="Times New Roman" w:cs="Times New Roman"/>
              </w:rPr>
              <w:t>file3</w:t>
            </w:r>
          </w:p>
          <w:p w:rsidR="00425BCF" w:rsidRDefault="00425BCF" w:rsidP="00425BCF">
            <w:pPr>
              <w:rPr>
                <w:rFonts w:ascii="Times New Roman" w:hAnsi="Times New Roman" w:cs="Times New Roman" w:hint="eastAsia"/>
              </w:rPr>
            </w:pPr>
            <w:r w:rsidRPr="006A125F">
              <w:rPr>
                <w:rFonts w:ascii="Times New Roman" w:hAnsi="Times New Roman" w:cs="Times New Roman"/>
              </w:rPr>
              <w:t>mv file1 file3</w:t>
            </w:r>
          </w:p>
          <w:p w:rsidR="00425BCF" w:rsidRPr="006A125F" w:rsidRDefault="00425BCF" w:rsidP="00425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 w:rsidRPr="006A125F">
              <w:rPr>
                <w:rFonts w:hAnsi="Times New Roman" w:hint="eastAsia"/>
              </w:rPr>
              <w:t>将文件</w:t>
            </w:r>
            <w:r w:rsidRPr="006A125F">
              <w:rPr>
                <w:rFonts w:ascii="Times New Roman" w:hAnsi="Times New Roman" w:cs="Times New Roman"/>
              </w:rPr>
              <w:t>file2</w:t>
            </w:r>
            <w:r w:rsidRPr="006A125F">
              <w:rPr>
                <w:rFonts w:hAnsi="Times New Roman" w:hint="eastAsia"/>
              </w:rPr>
              <w:t>移动到目录</w:t>
            </w:r>
            <w:r w:rsidRPr="006A125F">
              <w:rPr>
                <w:rFonts w:ascii="Times New Roman" w:hAnsi="Times New Roman" w:cs="Times New Roman"/>
              </w:rPr>
              <w:t>dir2</w:t>
            </w:r>
            <w:r w:rsidRPr="006A125F">
              <w:rPr>
                <w:rFonts w:hAnsi="Times New Roman" w:hint="eastAsia"/>
              </w:rPr>
              <w:t>下</w:t>
            </w:r>
          </w:p>
          <w:p w:rsidR="00425BCF" w:rsidRDefault="00425BCF" w:rsidP="00425BCF">
            <w:pPr>
              <w:rPr>
                <w:rFonts w:ascii="Times New Roman" w:hAnsi="Times New Roman" w:cs="Times New Roman" w:hint="eastAsia"/>
              </w:rPr>
            </w:pPr>
            <w:r w:rsidRPr="006A125F">
              <w:rPr>
                <w:rFonts w:ascii="Times New Roman" w:hAnsi="Times New Roman" w:cs="Times New Roman"/>
              </w:rPr>
              <w:t>mv file2 dir2</w:t>
            </w:r>
          </w:p>
          <w:p w:rsidR="00425BCF" w:rsidRPr="006A125F" w:rsidRDefault="00425BCF" w:rsidP="00425BCF">
            <w:pPr>
              <w:rPr>
                <w:rFonts w:hint="eastAsia"/>
              </w:rPr>
            </w:pPr>
          </w:p>
        </w:tc>
      </w:tr>
    </w:tbl>
    <w:p w:rsidR="00676AA5" w:rsidRDefault="00676AA5" w:rsidP="00425BCF">
      <w:pPr>
        <w:ind w:left="0"/>
        <w:rPr>
          <w:rFonts w:hAnsi="Times New Roman"/>
        </w:rPr>
      </w:pPr>
    </w:p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rm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25BCF" w:rsidTr="00425BCF">
        <w:tc>
          <w:tcPr>
            <w:tcW w:w="8388" w:type="dxa"/>
          </w:tcPr>
          <w:p w:rsidR="00425BCF" w:rsidRDefault="00425BCF" w:rsidP="00425BCF">
            <w:pPr>
              <w:rPr>
                <w:rFonts w:hint="eastAsia"/>
              </w:rPr>
            </w:pPr>
            <w:r w:rsidRPr="006A125F">
              <w:rPr>
                <w:rFonts w:hint="eastAsia"/>
              </w:rPr>
              <w:t>命令名称：</w:t>
            </w:r>
            <w:r w:rsidRPr="00C15635">
              <w:t>rm</w:t>
            </w:r>
          </w:p>
          <w:p w:rsidR="00425BCF" w:rsidRPr="006A125F" w:rsidRDefault="00425BCF" w:rsidP="00425BCF">
            <w:pPr>
              <w:rPr>
                <w:rFonts w:ascii="Times New Roman" w:hAnsi="Times New Roman" w:cs="Times New Roman"/>
              </w:rPr>
            </w:pPr>
            <w:r w:rsidRPr="00C15635">
              <w:rPr>
                <w:rFonts w:ascii="Times New Roman" w:hAnsi="Times New Roman" w:cs="Times New Roman" w:hint="eastAsia"/>
              </w:rPr>
              <w:t>功能描述：删除文件</w:t>
            </w:r>
          </w:p>
          <w:p w:rsidR="00425BCF" w:rsidRPr="006A125F" w:rsidRDefault="00425BCF" w:rsidP="00425BCF">
            <w:pPr>
              <w:rPr>
                <w:rFonts w:ascii="Times New Roman" w:hAnsi="Times New Roman" w:cs="Times New Roman"/>
              </w:rPr>
            </w:pPr>
            <w:r w:rsidRPr="006A125F">
              <w:rPr>
                <w:rFonts w:hAnsi="Times New Roman" w:hint="eastAsia"/>
              </w:rPr>
              <w:t>语法：</w:t>
            </w:r>
            <w:r w:rsidRPr="00C15635">
              <w:t>rm -r</w:t>
            </w:r>
            <w:r w:rsidRPr="00C15635">
              <w:rPr>
                <w:rFonts w:hint="eastAsia"/>
              </w:rPr>
              <w:t>f</w:t>
            </w:r>
            <w:r w:rsidRPr="006A125F">
              <w:rPr>
                <w:rFonts w:ascii="Times New Roman" w:hAnsi="Times New Roman" w:cs="Times New Roman"/>
              </w:rPr>
              <w:t xml:space="preserve"> [</w:t>
            </w:r>
            <w:r w:rsidRPr="006A125F">
              <w:rPr>
                <w:rFonts w:hAnsi="Times New Roman" w:hint="eastAsia"/>
              </w:rPr>
              <w:t>文件或目录</w:t>
            </w:r>
            <w:r w:rsidRPr="006A125F">
              <w:rPr>
                <w:rFonts w:ascii="Times New Roman" w:hAnsi="Times New Roman" w:cs="Times New Roman"/>
              </w:rPr>
              <w:t>]</w:t>
            </w:r>
          </w:p>
          <w:p w:rsidR="00425BCF" w:rsidRDefault="00425BCF" w:rsidP="00E65E6D">
            <w:pPr>
              <w:pStyle w:val="ListParagraph"/>
              <w:numPr>
                <w:ilvl w:val="0"/>
                <w:numId w:val="31"/>
              </w:numPr>
              <w:rPr>
                <w:rFonts w:hint="eastAsia"/>
              </w:rPr>
            </w:pPr>
            <w:r w:rsidRPr="00C15635">
              <w:rPr>
                <w:rFonts w:ascii="Times New Roman" w:cs="Times New Roman"/>
              </w:rPr>
              <w:t xml:space="preserve">-r </w:t>
            </w:r>
            <w:r w:rsidRPr="006A125F">
              <w:rPr>
                <w:rFonts w:hint="eastAsia"/>
              </w:rPr>
              <w:t>删除目录</w:t>
            </w:r>
          </w:p>
          <w:p w:rsidR="00425BCF" w:rsidRDefault="00425BCF" w:rsidP="00E65E6D">
            <w:pPr>
              <w:pStyle w:val="ListParagraph"/>
              <w:numPr>
                <w:ilvl w:val="0"/>
                <w:numId w:val="31"/>
              </w:numPr>
              <w:rPr>
                <w:rFonts w:hint="eastAsia"/>
              </w:rPr>
            </w:pPr>
            <w:r>
              <w:t>–</w:t>
            </w:r>
            <w:r>
              <w:rPr>
                <w:rFonts w:hint="eastAsia"/>
              </w:rPr>
              <w:t xml:space="preserve">f无需逐一确认 </w:t>
            </w:r>
          </w:p>
          <w:p w:rsidR="00425BCF" w:rsidRPr="006A125F" w:rsidRDefault="00425BCF" w:rsidP="00E65E6D">
            <w:pPr>
              <w:pStyle w:val="ListParagraph"/>
              <w:numPr>
                <w:ilvl w:val="0"/>
                <w:numId w:val="31"/>
              </w:numPr>
            </w:pPr>
            <w:r>
              <w:t>–</w:t>
            </w:r>
            <w:r>
              <w:rPr>
                <w:rFonts w:hint="eastAsia"/>
              </w:rPr>
              <w:t>i要逐一访问</w:t>
            </w:r>
          </w:p>
          <w:p w:rsidR="00425BCF" w:rsidRPr="00C15635" w:rsidRDefault="00425BCF" w:rsidP="00425BCF">
            <w:r>
              <w:rPr>
                <w:rFonts w:ascii="Times New Roman" w:hAnsi="Times New Roman" w:cs="Times New Roman" w:hint="eastAsia"/>
              </w:rPr>
              <w:t>使用</w:t>
            </w:r>
            <w:r w:rsidRPr="00C15635">
              <w:rPr>
                <w:rFonts w:hint="eastAsia"/>
              </w:rPr>
              <w:t>：</w:t>
            </w:r>
            <w:r w:rsidRPr="00C15635">
              <w:t xml:space="preserve"> rm -r</w:t>
            </w:r>
            <w:r w:rsidRPr="00C15635">
              <w:rPr>
                <w:rFonts w:hint="eastAsia"/>
              </w:rPr>
              <w:t>f</w:t>
            </w:r>
            <w:r w:rsidRPr="00C15635">
              <w:t xml:space="preserve"> dir1</w:t>
            </w:r>
            <w:r>
              <w:rPr>
                <w:rFonts w:hint="eastAsia"/>
              </w:rPr>
              <w:t>/file</w:t>
            </w:r>
          </w:p>
          <w:p w:rsidR="00425BCF" w:rsidRDefault="00425BCF" w:rsidP="00425BCF"/>
        </w:tc>
      </w:tr>
    </w:tbl>
    <w:p w:rsidR="00425BCF" w:rsidRPr="00425BCF" w:rsidRDefault="00425BCF" w:rsidP="00425BCF"/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rmdir 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25BCF" w:rsidTr="00425BCF">
        <w:tc>
          <w:tcPr>
            <w:tcW w:w="8388" w:type="dxa"/>
          </w:tcPr>
          <w:p w:rsidR="00425BCF" w:rsidRDefault="00425BCF" w:rsidP="00425BCF">
            <w:pPr>
              <w:rPr>
                <w:rFonts w:hint="eastAsia"/>
              </w:rPr>
            </w:pPr>
            <w:r w:rsidRPr="006A125F">
              <w:rPr>
                <w:rFonts w:hint="eastAsia"/>
              </w:rPr>
              <w:t>命令名称：</w:t>
            </w:r>
            <w:r w:rsidRPr="006A125F">
              <w:t>rm</w:t>
            </w:r>
            <w:r>
              <w:rPr>
                <w:rFonts w:hint="eastAsia"/>
              </w:rPr>
              <w:t>dir</w:t>
            </w:r>
          </w:p>
          <w:p w:rsidR="00425BCF" w:rsidRPr="002F2C5F" w:rsidRDefault="00425BCF" w:rsidP="00425BCF">
            <w:r>
              <w:rPr>
                <w:rFonts w:hint="eastAsia"/>
              </w:rPr>
              <w:t>功能描述：删除目录</w:t>
            </w:r>
          </w:p>
          <w:p w:rsidR="00425BCF" w:rsidRPr="006A125F" w:rsidRDefault="00425BCF" w:rsidP="00425BCF">
            <w:r w:rsidRPr="006A125F">
              <w:rPr>
                <w:rFonts w:hint="eastAsia"/>
              </w:rPr>
              <w:t>语法：</w:t>
            </w:r>
            <w:r w:rsidRPr="006A125F">
              <w:t>rm</w:t>
            </w:r>
            <w:r>
              <w:rPr>
                <w:rFonts w:hint="eastAsia"/>
              </w:rPr>
              <w:t>dir</w:t>
            </w:r>
            <w:r w:rsidRPr="006A125F">
              <w:t xml:space="preserve"> </w:t>
            </w:r>
            <w:r>
              <w:rPr>
                <w:rFonts w:hint="eastAsia"/>
              </w:rPr>
              <w:t>-p 目录</w:t>
            </w:r>
          </w:p>
          <w:p w:rsidR="00425BCF" w:rsidRPr="006A125F" w:rsidRDefault="00425BCF" w:rsidP="00425BCF">
            <w:r w:rsidRPr="006A125F">
              <w:t>-</w:t>
            </w:r>
            <w:r>
              <w:rPr>
                <w:rFonts w:hint="eastAsia"/>
              </w:rPr>
              <w:t>p 当子目录被删除后它也成为了空目录，则一起删除</w:t>
            </w:r>
          </w:p>
          <w:p w:rsidR="00425BCF" w:rsidRDefault="00425BCF" w:rsidP="00425BCF">
            <w:pPr>
              <w:rPr>
                <w:rFonts w:hint="eastAsia"/>
              </w:rPr>
            </w:pPr>
            <w:r w:rsidRPr="006A125F">
              <w:rPr>
                <w:rFonts w:hint="eastAsia"/>
              </w:rPr>
              <w:t>范例：</w:t>
            </w:r>
            <w:r>
              <w:rPr>
                <w:rFonts w:hint="eastAsia"/>
              </w:rPr>
              <w:t>rmdir bin/</w:t>
            </w:r>
          </w:p>
          <w:p w:rsidR="00425BCF" w:rsidRDefault="00425BCF" w:rsidP="00425BCF"/>
        </w:tc>
      </w:tr>
    </w:tbl>
    <w:p w:rsidR="00425BCF" w:rsidRPr="00425BCF" w:rsidRDefault="00425BCF" w:rsidP="00425BCF"/>
    <w:p w:rsidR="00C87DA2" w:rsidRPr="006A125F" w:rsidRDefault="00C87DA2" w:rsidP="002F2C5F"/>
    <w:p w:rsidR="00676AA5" w:rsidRDefault="00676AA5" w:rsidP="00676AA5">
      <w:pPr>
        <w:pStyle w:val="Heading2"/>
        <w:numPr>
          <w:ilvl w:val="0"/>
          <w:numId w:val="2"/>
        </w:numPr>
      </w:pPr>
      <w:r>
        <w:rPr>
          <w:rFonts w:hint="eastAsia"/>
        </w:rPr>
        <w:lastRenderedPageBreak/>
        <w:t>改变和显示工作目录</w:t>
      </w:r>
    </w:p>
    <w:p w:rsidR="00676AA5" w:rsidRDefault="00676AA5" w:rsidP="00E65E6D">
      <w:pPr>
        <w:pStyle w:val="Heading3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ls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25BCF" w:rsidTr="00425BCF">
        <w:tc>
          <w:tcPr>
            <w:tcW w:w="8388" w:type="dxa"/>
          </w:tcPr>
          <w:p w:rsidR="00425BCF" w:rsidRPr="00013B7A" w:rsidRDefault="00425BCF" w:rsidP="00425BCF">
            <w:pPr>
              <w:rPr>
                <w:rFonts w:ascii="Times New Roman" w:hAnsi="Times New Roman" w:cs="Times New Roman"/>
              </w:rPr>
            </w:pPr>
            <w:r w:rsidRPr="00013B7A">
              <w:rPr>
                <w:rFonts w:hint="eastAsia"/>
              </w:rPr>
              <w:t>命令名称：</w:t>
            </w:r>
            <w:r w:rsidRPr="00013B7A">
              <w:rPr>
                <w:rFonts w:ascii="Times New Roman" w:hAnsi="Times New Roman" w:cs="Times New Roman"/>
              </w:rPr>
              <w:t>ls</w:t>
            </w:r>
          </w:p>
          <w:p w:rsidR="00425BCF" w:rsidRPr="00013B7A" w:rsidRDefault="00425BCF" w:rsidP="00425BCF">
            <w:pPr>
              <w:rPr>
                <w:rFonts w:hAnsi="Times New Roman"/>
              </w:rPr>
            </w:pPr>
            <w:r w:rsidRPr="00013B7A">
              <w:rPr>
                <w:rFonts w:hAnsi="Times New Roman" w:hint="eastAsia"/>
              </w:rPr>
              <w:t>功能描述：显示目录文件</w:t>
            </w:r>
          </w:p>
          <w:p w:rsidR="00425BCF" w:rsidRPr="00013B7A" w:rsidRDefault="00425BCF" w:rsidP="00425BCF">
            <w:pPr>
              <w:rPr>
                <w:rFonts w:ascii="Times New Roman" w:hAnsi="Times New Roman" w:cs="Times New Roman"/>
              </w:rPr>
            </w:pPr>
            <w:r w:rsidRPr="00013B7A">
              <w:rPr>
                <w:rFonts w:hAnsi="Times New Roman" w:hint="eastAsia"/>
              </w:rPr>
              <w:t>语法：</w:t>
            </w:r>
            <w:r w:rsidRPr="00013B7A">
              <w:rPr>
                <w:rFonts w:ascii="Times New Roman" w:hAnsi="Times New Roman" w:cs="Times New Roman"/>
              </w:rPr>
              <w:t xml:space="preserve">ls </w:t>
            </w:r>
            <w:r w:rsidRPr="00013B7A">
              <w:rPr>
                <w:rFonts w:hAnsi="Times New Roman" w:hint="eastAsia"/>
              </w:rPr>
              <w:t>选项</w:t>
            </w:r>
            <w:r w:rsidRPr="00013B7A">
              <w:rPr>
                <w:rFonts w:ascii="Times New Roman" w:hAnsi="Times New Roman" w:cs="Times New Roman"/>
              </w:rPr>
              <w:t>[-ald] [</w:t>
            </w:r>
            <w:r w:rsidRPr="00013B7A">
              <w:rPr>
                <w:rFonts w:hAnsi="Times New Roman" w:hint="eastAsia"/>
              </w:rPr>
              <w:t>文件或目录</w:t>
            </w:r>
            <w:r w:rsidRPr="00013B7A">
              <w:rPr>
                <w:rFonts w:ascii="Times New Roman" w:hAnsi="Times New Roman" w:cs="Times New Roman"/>
              </w:rPr>
              <w:t>]</w:t>
            </w:r>
          </w:p>
          <w:p w:rsidR="00425BCF" w:rsidRPr="00425BCF" w:rsidRDefault="00425BCF" w:rsidP="00E65E6D">
            <w:pPr>
              <w:pStyle w:val="ListParagraph"/>
              <w:numPr>
                <w:ilvl w:val="0"/>
                <w:numId w:val="38"/>
              </w:numPr>
              <w:rPr>
                <w:rFonts w:hAnsi="Times New Roman"/>
              </w:rPr>
            </w:pPr>
            <w:r w:rsidRPr="00425BCF">
              <w:rPr>
                <w:rFonts w:ascii="Times New Roman" w:hAnsi="Times New Roman" w:cs="Times New Roman"/>
              </w:rPr>
              <w:t xml:space="preserve">-a </w:t>
            </w:r>
            <w:r w:rsidRPr="00425BCF">
              <w:rPr>
                <w:rFonts w:hAnsi="Times New Roman" w:hint="eastAsia"/>
              </w:rPr>
              <w:t>显示所有文件，包括隐藏文件</w:t>
            </w:r>
          </w:p>
          <w:p w:rsidR="00425BCF" w:rsidRPr="00425BCF" w:rsidRDefault="00425BCF" w:rsidP="00E65E6D">
            <w:pPr>
              <w:pStyle w:val="ListParagraph"/>
              <w:numPr>
                <w:ilvl w:val="0"/>
                <w:numId w:val="38"/>
              </w:numPr>
              <w:rPr>
                <w:rFonts w:hAnsi="Times New Roman"/>
              </w:rPr>
            </w:pPr>
            <w:r w:rsidRPr="00425BCF">
              <w:rPr>
                <w:rFonts w:ascii="Times New Roman" w:hAnsi="Times New Roman" w:cs="Times New Roman"/>
              </w:rPr>
              <w:t xml:space="preserve">-l </w:t>
            </w:r>
            <w:r w:rsidRPr="00425BCF">
              <w:rPr>
                <w:rFonts w:hAnsi="Times New Roman" w:hint="eastAsia"/>
              </w:rPr>
              <w:t>详细信息显示</w:t>
            </w:r>
          </w:p>
          <w:p w:rsidR="00425BCF" w:rsidRPr="00425BCF" w:rsidRDefault="00425BCF" w:rsidP="00E65E6D">
            <w:pPr>
              <w:pStyle w:val="ListParagraph"/>
              <w:numPr>
                <w:ilvl w:val="0"/>
                <w:numId w:val="38"/>
              </w:numPr>
              <w:rPr>
                <w:rFonts w:hAnsi="Times New Roman"/>
              </w:rPr>
            </w:pPr>
            <w:r w:rsidRPr="00425BCF">
              <w:rPr>
                <w:rFonts w:ascii="Times New Roman" w:hAnsi="Times New Roman" w:cs="Times New Roman"/>
              </w:rPr>
              <w:t xml:space="preserve">-d </w:t>
            </w:r>
            <w:r w:rsidRPr="00425BCF">
              <w:rPr>
                <w:rFonts w:hAnsi="Times New Roman" w:hint="eastAsia"/>
              </w:rPr>
              <w:t>查看目录属性</w:t>
            </w:r>
          </w:p>
          <w:p w:rsidR="00425BCF" w:rsidRDefault="00425BCF" w:rsidP="00425BCF">
            <w:r>
              <w:rPr>
                <w:rFonts w:hAnsi="Times New Roman" w:hint="eastAsia"/>
              </w:rPr>
              <w:t xml:space="preserve">常用：ls </w:t>
            </w:r>
            <w:r>
              <w:rPr>
                <w:rFonts w:hAnsi="Times New Roman"/>
              </w:rPr>
              <w:t>–</w:t>
            </w:r>
            <w:r>
              <w:rPr>
                <w:rFonts w:hAnsi="Times New Roman" w:hint="eastAsia"/>
              </w:rPr>
              <w:t>lih 文件或目录路径</w:t>
            </w:r>
          </w:p>
        </w:tc>
      </w:tr>
    </w:tbl>
    <w:p w:rsidR="00676AA5" w:rsidRDefault="00676AA5" w:rsidP="00425BCF">
      <w:pPr>
        <w:ind w:left="0"/>
        <w:rPr>
          <w:rFonts w:hAnsi="Times New Roman"/>
        </w:rPr>
      </w:pPr>
    </w:p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25BCF" w:rsidTr="00425BCF">
        <w:tc>
          <w:tcPr>
            <w:tcW w:w="8388" w:type="dxa"/>
          </w:tcPr>
          <w:p w:rsidR="00425BCF" w:rsidRDefault="00425BCF" w:rsidP="00425BCF">
            <w:pPr>
              <w:rPr>
                <w:rFonts w:ascii="Times New Roman" w:hAnsi="Times New Roman" w:cs="Times New Roman" w:hint="eastAsia"/>
              </w:rPr>
            </w:pPr>
            <w:r w:rsidRPr="00D63584">
              <w:rPr>
                <w:rFonts w:hint="eastAsia"/>
              </w:rPr>
              <w:t>命令名称：</w:t>
            </w:r>
            <w:r w:rsidRPr="00D63584">
              <w:rPr>
                <w:rFonts w:ascii="Times New Roman" w:hAnsi="Times New Roman" w:cs="Times New Roman"/>
              </w:rPr>
              <w:t>cd</w:t>
            </w:r>
          </w:p>
          <w:p w:rsidR="00425BCF" w:rsidRPr="00D63584" w:rsidRDefault="00425BCF" w:rsidP="00425BCF">
            <w:pPr>
              <w:rPr>
                <w:rFonts w:hAnsi="Times New Roman"/>
              </w:rPr>
            </w:pPr>
            <w:r w:rsidRPr="00D63584">
              <w:rPr>
                <w:rFonts w:hAnsi="Times New Roman" w:hint="eastAsia"/>
              </w:rPr>
              <w:t>功能描述：切换目录</w:t>
            </w:r>
          </w:p>
          <w:p w:rsidR="00425BCF" w:rsidRPr="00D63584" w:rsidRDefault="00425BCF" w:rsidP="00425BCF">
            <w:pPr>
              <w:rPr>
                <w:rFonts w:ascii="Times New Roman" w:hAnsi="Times New Roman" w:cs="Times New Roman"/>
              </w:rPr>
            </w:pPr>
            <w:r w:rsidRPr="00D63584">
              <w:rPr>
                <w:rFonts w:hAnsi="Times New Roman" w:hint="eastAsia"/>
              </w:rPr>
              <w:t>语法：</w:t>
            </w:r>
            <w:r w:rsidRPr="00D63584">
              <w:rPr>
                <w:rFonts w:ascii="Times New Roman" w:hAnsi="Times New Roman" w:cs="Times New Roman"/>
              </w:rPr>
              <w:t>cd [</w:t>
            </w:r>
            <w:r w:rsidRPr="00D63584">
              <w:rPr>
                <w:rFonts w:hAnsi="Times New Roman" w:hint="eastAsia"/>
              </w:rPr>
              <w:t>目录</w:t>
            </w:r>
            <w:r w:rsidRPr="00D63584">
              <w:rPr>
                <w:rFonts w:ascii="Times New Roman" w:hAnsi="Times New Roman" w:cs="Times New Roman"/>
              </w:rPr>
              <w:t>]</w:t>
            </w:r>
          </w:p>
          <w:p w:rsidR="00425BCF" w:rsidRPr="00D63584" w:rsidRDefault="00425BCF" w:rsidP="00425BCF">
            <w:pPr>
              <w:rPr>
                <w:rFonts w:hAnsi="Times New Roman"/>
              </w:rPr>
            </w:pPr>
            <w:r w:rsidRPr="00D63584">
              <w:rPr>
                <w:rFonts w:hAnsi="Times New Roman" w:hint="eastAsia"/>
              </w:rPr>
              <w:t>范例：</w:t>
            </w:r>
            <w:r w:rsidRPr="00D63584">
              <w:rPr>
                <w:rFonts w:ascii="Times New Roman" w:hAnsi="Times New Roman" w:cs="Times New Roman"/>
              </w:rPr>
              <w:t xml:space="preserve">$ cd / </w:t>
            </w:r>
            <w:r w:rsidRPr="00D63584">
              <w:rPr>
                <w:rFonts w:hAnsi="Times New Roman" w:hint="eastAsia"/>
              </w:rPr>
              <w:t>切换到根目录</w:t>
            </w:r>
          </w:p>
          <w:p w:rsidR="00425BCF" w:rsidRDefault="00425BCF" w:rsidP="00425BCF">
            <w:pPr>
              <w:rPr>
                <w:rFonts w:hAnsi="Times New Roman"/>
              </w:rPr>
            </w:pPr>
            <w:r w:rsidRPr="00D63584">
              <w:rPr>
                <w:rFonts w:ascii="Times New Roman" w:hAnsi="Times New Roman" w:cs="Times New Roman"/>
              </w:rPr>
              <w:t xml:space="preserve">$ cd .. </w:t>
            </w:r>
            <w:r w:rsidRPr="00D63584">
              <w:rPr>
                <w:rFonts w:hAnsi="Times New Roman" w:hint="eastAsia"/>
              </w:rPr>
              <w:t>回到上一级目录</w:t>
            </w:r>
          </w:p>
          <w:p w:rsidR="00425BCF" w:rsidRDefault="00425BCF" w:rsidP="00425BCF"/>
        </w:tc>
      </w:tr>
    </w:tbl>
    <w:p w:rsidR="00676AA5" w:rsidRDefault="00676AA5" w:rsidP="00425BCF">
      <w:pPr>
        <w:ind w:left="0"/>
        <w:rPr>
          <w:rFonts w:hAnsi="Times New Roman"/>
        </w:rPr>
      </w:pPr>
    </w:p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pwd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25BCF" w:rsidTr="00425BCF">
        <w:tc>
          <w:tcPr>
            <w:tcW w:w="8388" w:type="dxa"/>
          </w:tcPr>
          <w:p w:rsidR="00425BCF" w:rsidRDefault="00425BCF" w:rsidP="00425BCF">
            <w:pPr>
              <w:rPr>
                <w:rFonts w:ascii="Times New Roman" w:hAnsi="Times New Roman" w:cs="Times New Roman" w:hint="eastAsia"/>
              </w:rPr>
            </w:pPr>
            <w:r w:rsidRPr="00D63584">
              <w:rPr>
                <w:rFonts w:hint="eastAsia"/>
              </w:rPr>
              <w:t>命令名称：</w:t>
            </w:r>
            <w:r w:rsidRPr="00D63584">
              <w:rPr>
                <w:rFonts w:ascii="Times New Roman" w:hAnsi="Times New Roman" w:cs="Times New Roman"/>
              </w:rPr>
              <w:t>pwd</w:t>
            </w:r>
          </w:p>
          <w:p w:rsidR="00425BCF" w:rsidRPr="00425BCF" w:rsidRDefault="00425BCF" w:rsidP="00425BCF">
            <w:pPr>
              <w:rPr>
                <w:rFonts w:hAnsi="Times New Roman"/>
              </w:rPr>
            </w:pPr>
            <w:r w:rsidRPr="00D63584">
              <w:rPr>
                <w:rFonts w:hAnsi="Times New Roman" w:hint="eastAsia"/>
              </w:rPr>
              <w:t>功能描述：显示当前所在的工作目录</w:t>
            </w:r>
          </w:p>
          <w:p w:rsidR="00425BCF" w:rsidRPr="00D63584" w:rsidRDefault="00425BCF" w:rsidP="00425BCF">
            <w:pPr>
              <w:rPr>
                <w:rFonts w:ascii="Times New Roman" w:hAnsi="Times New Roman" w:cs="Times New Roman"/>
              </w:rPr>
            </w:pPr>
            <w:r w:rsidRPr="00D63584">
              <w:rPr>
                <w:rFonts w:hAnsi="Times New Roman" w:hint="eastAsia"/>
              </w:rPr>
              <w:t>语法：</w:t>
            </w:r>
            <w:r w:rsidRPr="00D63584">
              <w:rPr>
                <w:rFonts w:ascii="Times New Roman" w:hAnsi="Times New Roman" w:cs="Times New Roman"/>
              </w:rPr>
              <w:t>pwd</w:t>
            </w:r>
          </w:p>
          <w:p w:rsidR="00425BCF" w:rsidRPr="00D63584" w:rsidRDefault="00425BCF" w:rsidP="00425BCF">
            <w:pPr>
              <w:rPr>
                <w:rFonts w:ascii="Times New Roman" w:hAnsi="Times New Roman" w:cs="Times New Roman"/>
              </w:rPr>
            </w:pPr>
            <w:r w:rsidRPr="00D63584">
              <w:rPr>
                <w:rFonts w:hAnsi="Times New Roman" w:hint="eastAsia"/>
              </w:rPr>
              <w:t>范例：</w:t>
            </w:r>
            <w:r w:rsidRPr="00D63584">
              <w:rPr>
                <w:rFonts w:ascii="Times New Roman" w:hAnsi="Times New Roman" w:cs="Times New Roman"/>
              </w:rPr>
              <w:t>$ pwd</w:t>
            </w:r>
          </w:p>
          <w:p w:rsidR="00425BCF" w:rsidRPr="00425BCF" w:rsidRDefault="00425BCF" w:rsidP="00425BCF">
            <w:pPr>
              <w:rPr>
                <w:rFonts w:ascii="Times New Roman" w:hAnsi="Times New Roman" w:cs="Times New Roman"/>
              </w:rPr>
            </w:pPr>
            <w:r w:rsidRPr="00D63584">
              <w:rPr>
                <w:rFonts w:ascii="Times New Roman" w:hAnsi="Times New Roman" w:cs="Times New Roman"/>
              </w:rPr>
              <w:t>/etc/rc5.d</w:t>
            </w:r>
          </w:p>
        </w:tc>
      </w:tr>
    </w:tbl>
    <w:p w:rsidR="00676AA5" w:rsidRDefault="00676AA5" w:rsidP="00425BCF">
      <w:pPr>
        <w:pStyle w:val="Heading2"/>
      </w:pPr>
      <w:r>
        <w:rPr>
          <w:rFonts w:hint="eastAsia"/>
        </w:rPr>
        <w:t>链接文件命令</w:t>
      </w:r>
    </w:p>
    <w:p w:rsidR="00676AA5" w:rsidRDefault="00676AA5" w:rsidP="00E65E6D">
      <w:pPr>
        <w:pStyle w:val="Heading3"/>
        <w:numPr>
          <w:ilvl w:val="0"/>
          <w:numId w:val="9"/>
        </w:numPr>
      </w:pPr>
      <w:r>
        <w:rPr>
          <w:rFonts w:hint="eastAsia"/>
        </w:rPr>
        <w:t>ln</w:t>
      </w:r>
      <w:r>
        <w:rPr>
          <w:rFonts w:hint="eastAsia"/>
        </w:rPr>
        <w:t>命令</w:t>
      </w:r>
    </w:p>
    <w:p w:rsidR="00676AA5" w:rsidRDefault="00676AA5" w:rsidP="00BE6A9E">
      <w:pPr>
        <w:rPr>
          <w:rFonts w:ascii="Times New Roman" w:hAnsi="Times New Roman" w:cs="Times New Roman" w:hint="eastAsia"/>
        </w:rPr>
      </w:pPr>
      <w:r w:rsidRPr="00C90280">
        <w:rPr>
          <w:rFonts w:hint="eastAsia"/>
        </w:rPr>
        <w:t>命令名称：</w:t>
      </w:r>
      <w:r w:rsidRPr="00C90280">
        <w:rPr>
          <w:rFonts w:ascii="Times New Roman" w:hAnsi="Times New Roman" w:cs="Times New Roman"/>
        </w:rPr>
        <w:t>ln</w:t>
      </w:r>
    </w:p>
    <w:p w:rsidR="00BE6A9E" w:rsidRPr="00BE6A9E" w:rsidRDefault="00BE6A9E" w:rsidP="00BE6A9E">
      <w:pPr>
        <w:rPr>
          <w:rFonts w:hAnsi="Times New Roman"/>
        </w:rPr>
      </w:pPr>
      <w:r w:rsidRPr="00C90280">
        <w:rPr>
          <w:rFonts w:hAnsi="Times New Roman" w:hint="eastAsia"/>
        </w:rPr>
        <w:t>功能描述：产生链接文件</w:t>
      </w:r>
    </w:p>
    <w:p w:rsidR="00676AA5" w:rsidRPr="00C90280" w:rsidRDefault="00676AA5" w:rsidP="00676AA5">
      <w:pPr>
        <w:rPr>
          <w:rFonts w:ascii="Times New Roman" w:hAnsi="Times New Roman" w:cs="Times New Roman"/>
        </w:rPr>
      </w:pPr>
      <w:r w:rsidRPr="00C90280">
        <w:rPr>
          <w:rFonts w:hAnsi="Times New Roman" w:hint="eastAsia"/>
        </w:rPr>
        <w:t>语法：</w:t>
      </w:r>
      <w:r w:rsidRPr="00C90280">
        <w:rPr>
          <w:rFonts w:ascii="Times New Roman" w:hAnsi="Times New Roman" w:cs="Times New Roman"/>
        </w:rPr>
        <w:t>ln -s [</w:t>
      </w:r>
      <w:r w:rsidRPr="00C90280">
        <w:rPr>
          <w:rFonts w:hAnsi="Times New Roman" w:hint="eastAsia"/>
        </w:rPr>
        <w:t>源文件</w:t>
      </w:r>
      <w:r w:rsidRPr="00C90280">
        <w:rPr>
          <w:rFonts w:ascii="Times New Roman" w:hAnsi="Times New Roman" w:cs="Times New Roman"/>
        </w:rPr>
        <w:t>] [</w:t>
      </w:r>
      <w:r w:rsidRPr="00C90280">
        <w:rPr>
          <w:rFonts w:hAnsi="Times New Roman" w:hint="eastAsia"/>
        </w:rPr>
        <w:t>目标文件</w:t>
      </w:r>
      <w:r w:rsidRPr="00C90280">
        <w:rPr>
          <w:rFonts w:ascii="Times New Roman" w:hAnsi="Times New Roman" w:cs="Times New Roman"/>
        </w:rPr>
        <w:t>]</w:t>
      </w:r>
    </w:p>
    <w:p w:rsidR="00676AA5" w:rsidRPr="00BE6A9E" w:rsidRDefault="00676AA5" w:rsidP="00E65E6D">
      <w:pPr>
        <w:pStyle w:val="ListParagraph"/>
        <w:numPr>
          <w:ilvl w:val="0"/>
          <w:numId w:val="41"/>
        </w:numPr>
        <w:rPr>
          <w:rFonts w:hAnsi="Times New Roman"/>
        </w:rPr>
      </w:pPr>
      <w:r w:rsidRPr="00BE6A9E">
        <w:rPr>
          <w:rFonts w:ascii="Times New Roman" w:hAnsi="Times New Roman" w:cs="Times New Roman"/>
        </w:rPr>
        <w:lastRenderedPageBreak/>
        <w:t xml:space="preserve">-s </w:t>
      </w:r>
      <w:r w:rsidRPr="00BE6A9E">
        <w:rPr>
          <w:rFonts w:hAnsi="Times New Roman" w:hint="eastAsia"/>
        </w:rPr>
        <w:t>创建软链接，默认是硬链接</w:t>
      </w:r>
    </w:p>
    <w:p w:rsidR="00676AA5" w:rsidRDefault="00676AA5" w:rsidP="00676AA5">
      <w:pPr>
        <w:rPr>
          <w:rFonts w:hAnsi="Times New Roman"/>
        </w:rPr>
      </w:pPr>
      <w:r>
        <w:rPr>
          <w:rFonts w:hAnsi="Times New Roman" w:hint="eastAsia"/>
        </w:rPr>
        <w:t>特点：</w:t>
      </w:r>
    </w:p>
    <w:p w:rsidR="00676AA5" w:rsidRPr="00D12515" w:rsidRDefault="00676AA5" w:rsidP="00E65E6D">
      <w:pPr>
        <w:pStyle w:val="ListParagraph"/>
        <w:numPr>
          <w:ilvl w:val="0"/>
          <w:numId w:val="17"/>
        </w:numPr>
        <w:rPr>
          <w:rFonts w:hAnsi="Times New Roman"/>
        </w:rPr>
      </w:pPr>
      <w:r w:rsidRPr="00D12515">
        <w:rPr>
          <w:rFonts w:hAnsi="Times New Roman" w:hint="eastAsia"/>
        </w:rPr>
        <w:t>软连接的权限：</w:t>
      </w:r>
      <w:r w:rsidRPr="00D12515">
        <w:rPr>
          <w:rFonts w:hAnsi="Times New Roman"/>
        </w:rPr>
        <w:t xml:space="preserve">lrwxrwxrwx </w:t>
      </w:r>
    </w:p>
    <w:p w:rsidR="00676AA5" w:rsidRPr="00D12515" w:rsidRDefault="00676AA5" w:rsidP="00E65E6D">
      <w:pPr>
        <w:pStyle w:val="ListParagraph"/>
        <w:numPr>
          <w:ilvl w:val="0"/>
          <w:numId w:val="17"/>
        </w:numPr>
        <w:rPr>
          <w:rFonts w:hAnsi="Times New Roman"/>
        </w:rPr>
      </w:pPr>
      <w:r w:rsidRPr="00D12515">
        <w:rPr>
          <w:rFonts w:hAnsi="Times New Roman" w:hint="eastAsia"/>
        </w:rPr>
        <w:t>软连接的箭头指向源文件。</w:t>
      </w:r>
    </w:p>
    <w:p w:rsidR="00676AA5" w:rsidRPr="00D12515" w:rsidRDefault="00676AA5" w:rsidP="00E65E6D">
      <w:pPr>
        <w:pStyle w:val="ListParagraph"/>
        <w:numPr>
          <w:ilvl w:val="0"/>
          <w:numId w:val="17"/>
        </w:numPr>
        <w:rPr>
          <w:rFonts w:hAnsi="Times New Roman"/>
        </w:rPr>
      </w:pPr>
      <w:r w:rsidRPr="00D12515">
        <w:rPr>
          <w:rFonts w:hAnsi="Times New Roman" w:hint="eastAsia"/>
        </w:rPr>
        <w:t>硬链接相当于</w:t>
      </w:r>
      <w:r w:rsidRPr="00D12515">
        <w:rPr>
          <w:rFonts w:hAnsi="Times New Roman"/>
        </w:rPr>
        <w:t>cp -p+同步</w:t>
      </w:r>
    </w:p>
    <w:p w:rsidR="00676AA5" w:rsidRPr="00D12515" w:rsidRDefault="00676AA5" w:rsidP="00E65E6D">
      <w:pPr>
        <w:pStyle w:val="ListParagraph"/>
        <w:numPr>
          <w:ilvl w:val="0"/>
          <w:numId w:val="17"/>
        </w:numPr>
        <w:rPr>
          <w:rFonts w:hAnsi="Times New Roman"/>
        </w:rPr>
      </w:pPr>
      <w:r w:rsidRPr="00D12515">
        <w:rPr>
          <w:rFonts w:hAnsi="Times New Roman" w:hint="eastAsia"/>
        </w:rPr>
        <w:t>硬链接共享同一个</w:t>
      </w:r>
      <w:r w:rsidRPr="00D12515">
        <w:rPr>
          <w:rFonts w:hAnsi="Times New Roman"/>
        </w:rPr>
        <w:t xml:space="preserve">inode(多个文件可以共享一个inode） </w:t>
      </w:r>
    </w:p>
    <w:p w:rsidR="00676AA5" w:rsidRPr="00D12515" w:rsidRDefault="00676AA5" w:rsidP="00E65E6D">
      <w:pPr>
        <w:pStyle w:val="ListParagraph"/>
        <w:numPr>
          <w:ilvl w:val="0"/>
          <w:numId w:val="17"/>
        </w:numPr>
        <w:rPr>
          <w:rFonts w:hAnsi="Times New Roman"/>
        </w:rPr>
      </w:pPr>
      <w:r w:rsidRPr="00D12515">
        <w:rPr>
          <w:rFonts w:hAnsi="Times New Roman" w:hint="eastAsia"/>
        </w:rPr>
        <w:t>硬链接可以通过</w:t>
      </w:r>
      <w:r w:rsidRPr="00D12515">
        <w:rPr>
          <w:rFonts w:hAnsi="Times New Roman"/>
        </w:rPr>
        <w:t>inode来识别</w:t>
      </w:r>
    </w:p>
    <w:p w:rsidR="00676AA5" w:rsidRPr="00D12515" w:rsidRDefault="00676AA5" w:rsidP="00E65E6D">
      <w:pPr>
        <w:pStyle w:val="ListParagraph"/>
        <w:numPr>
          <w:ilvl w:val="0"/>
          <w:numId w:val="17"/>
        </w:numPr>
        <w:rPr>
          <w:rFonts w:hAnsi="Times New Roman"/>
        </w:rPr>
      </w:pPr>
      <w:r w:rsidRPr="00D12515">
        <w:rPr>
          <w:rFonts w:hAnsi="Times New Roman" w:hint="eastAsia"/>
        </w:rPr>
        <w:t>硬链接不能跨分区</w:t>
      </w:r>
    </w:p>
    <w:p w:rsidR="00676AA5" w:rsidRPr="0093062A" w:rsidRDefault="00676AA5" w:rsidP="00E65E6D">
      <w:pPr>
        <w:pStyle w:val="ListParagraph"/>
        <w:numPr>
          <w:ilvl w:val="0"/>
          <w:numId w:val="17"/>
        </w:numPr>
        <w:rPr>
          <w:rFonts w:hAnsi="Times New Roman"/>
          <w:color w:val="FF0000"/>
        </w:rPr>
      </w:pPr>
      <w:r w:rsidRPr="0093062A">
        <w:rPr>
          <w:rFonts w:hAnsi="Times New Roman" w:hint="eastAsia"/>
          <w:color w:val="FF0000"/>
        </w:rPr>
        <w:t>硬链接不能针对目录使用</w:t>
      </w:r>
    </w:p>
    <w:p w:rsidR="00676AA5" w:rsidRDefault="00676AA5" w:rsidP="00676AA5">
      <w:pPr>
        <w:rPr>
          <w:rFonts w:hAnsi="Times New Roman" w:hint="eastAsia"/>
        </w:rPr>
      </w:pPr>
      <w:r>
        <w:rPr>
          <w:rFonts w:hAnsi="Times New Roman" w:hint="eastAsia"/>
        </w:rPr>
        <w:t>注意：符号链接相当于window系统中的快捷方式。其内容只是一个实际存在文件的路径描述。符号链接文件与目标文件是两个独立的文件，</w:t>
      </w:r>
      <w:r w:rsidRPr="00575DF0">
        <w:rPr>
          <w:rFonts w:hAnsi="Times New Roman" w:hint="eastAsia"/>
          <w:color w:val="FF0000"/>
        </w:rPr>
        <w:t>有着各自的i节点和数据块</w:t>
      </w:r>
      <w:r>
        <w:rPr>
          <w:rFonts w:hAnsi="Times New Roman" w:hint="eastAsia"/>
        </w:rPr>
        <w:t>。</w:t>
      </w:r>
      <w:r w:rsidRPr="00575DF0">
        <w:rPr>
          <w:rFonts w:hAnsi="Times New Roman" w:hint="eastAsia"/>
          <w:color w:val="FF0000"/>
        </w:rPr>
        <w:t>硬链接则是将两个或者多个文件</w:t>
      </w:r>
      <w:r w:rsidR="00575DF0" w:rsidRPr="00575DF0">
        <w:rPr>
          <w:rFonts w:hAnsi="Times New Roman" w:hint="eastAsia"/>
          <w:color w:val="FF0000"/>
        </w:rPr>
        <w:t>指向同一个</w:t>
      </w:r>
      <w:r w:rsidRPr="00575DF0">
        <w:rPr>
          <w:rFonts w:hAnsi="Times New Roman" w:hint="eastAsia"/>
          <w:color w:val="FF0000"/>
        </w:rPr>
        <w:t>i节点</w:t>
      </w:r>
      <w:r>
        <w:rPr>
          <w:rFonts w:hAnsi="Times New Roman" w:hint="eastAsia"/>
        </w:rPr>
        <w:t>。硬链接具有不同文件名和相同的i节点。</w:t>
      </w:r>
    </w:p>
    <w:p w:rsidR="00FE2738" w:rsidRDefault="00FE2738" w:rsidP="00676AA5">
      <w:pPr>
        <w:rPr>
          <w:rFonts w:hAnsi="Times New Roman"/>
        </w:rPr>
      </w:pPr>
    </w:p>
    <w:p w:rsidR="00676AA5" w:rsidRDefault="00676AA5" w:rsidP="00676AA5">
      <w:pPr>
        <w:pStyle w:val="Heading2"/>
        <w:numPr>
          <w:ilvl w:val="0"/>
          <w:numId w:val="2"/>
        </w:numPr>
      </w:pPr>
      <w:r>
        <w:rPr>
          <w:rFonts w:hint="eastAsia"/>
        </w:rPr>
        <w:t>比较文件内容的命令</w:t>
      </w:r>
    </w:p>
    <w:p w:rsidR="00676AA5" w:rsidRDefault="00676AA5" w:rsidP="00E65E6D">
      <w:pPr>
        <w:pStyle w:val="Heading3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</w:t>
      </w:r>
      <w:r>
        <w:t>omm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E6A9E" w:rsidTr="00BE6A9E">
        <w:tc>
          <w:tcPr>
            <w:tcW w:w="8388" w:type="dxa"/>
          </w:tcPr>
          <w:p w:rsidR="00BE6A9E" w:rsidRDefault="00BE6A9E" w:rsidP="00BE6A9E">
            <w:r>
              <w:rPr>
                <w:rFonts w:hint="eastAsia"/>
              </w:rPr>
              <w:t>功能：</w:t>
            </w:r>
            <w:r>
              <w:t>comm.</w:t>
            </w:r>
            <w:r>
              <w:rPr>
                <w:rFonts w:hint="eastAsia"/>
              </w:rPr>
              <w:t>命令对两个已经排好序的文件进行逐行比较。</w:t>
            </w:r>
          </w:p>
          <w:p w:rsidR="00BE6A9E" w:rsidRDefault="00BE6A9E" w:rsidP="00BE6A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格式：comm [-123] 文件1 文件2 </w:t>
            </w:r>
          </w:p>
          <w:p w:rsidR="00BE6A9E" w:rsidRDefault="00BE6A9E" w:rsidP="00E65E6D">
            <w:pPr>
              <w:pStyle w:val="ListParagraph"/>
              <w:numPr>
                <w:ilvl w:val="0"/>
                <w:numId w:val="40"/>
              </w:numPr>
              <w:rPr>
                <w:rFonts w:hint="eastAsia"/>
              </w:rPr>
            </w:pPr>
            <w:r>
              <w:rPr>
                <w:rFonts w:hint="eastAsia"/>
              </w:rPr>
              <w:t>选项-123的含义是不显示comm输出中的第一列、第二列和第三列。</w:t>
            </w:r>
          </w:p>
          <w:p w:rsidR="00BE6A9E" w:rsidRDefault="00BE6A9E" w:rsidP="00BE6A9E">
            <w:pPr>
              <w:rPr>
                <w:rFonts w:hint="eastAsia"/>
              </w:rPr>
            </w:pPr>
            <w:r>
              <w:rPr>
                <w:rFonts w:hint="eastAsia"/>
              </w:rPr>
              <w:t>#第一列表示只有文件1中才有的行，第二列表时只有文件2才有的行。</w:t>
            </w:r>
          </w:p>
          <w:p w:rsidR="00BE6A9E" w:rsidRDefault="00BE6A9E" w:rsidP="00BE6A9E">
            <w:pPr>
              <w:rPr>
                <w:rFonts w:hint="eastAsia"/>
              </w:rPr>
            </w:pPr>
            <w:r>
              <w:rPr>
                <w:rFonts w:hint="eastAsia"/>
              </w:rPr>
              <w:t>#第三列表示两个文件中都有的行。</w:t>
            </w:r>
          </w:p>
          <w:p w:rsidR="00BE6A9E" w:rsidRDefault="00BE6A9E" w:rsidP="00BE6A9E">
            <w:r>
              <w:rPr>
                <w:rFonts w:hint="eastAsia"/>
              </w:rPr>
              <w:t>例子：comm 1.txt 2.txt</w:t>
            </w:r>
          </w:p>
          <w:p w:rsidR="00BE6A9E" w:rsidRDefault="00BE6A9E" w:rsidP="00BE6A9E"/>
        </w:tc>
      </w:tr>
    </w:tbl>
    <w:p w:rsidR="00676AA5" w:rsidRDefault="00676AA5" w:rsidP="00BE6A9E">
      <w:pPr>
        <w:ind w:left="0"/>
      </w:pPr>
    </w:p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diff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E6A9E" w:rsidTr="00BE6A9E">
        <w:tc>
          <w:tcPr>
            <w:tcW w:w="8388" w:type="dxa"/>
          </w:tcPr>
          <w:p w:rsidR="00BE6A9E" w:rsidRDefault="00BE6A9E" w:rsidP="00BE6A9E">
            <w:r>
              <w:rPr>
                <w:rFonts w:hint="eastAsia"/>
              </w:rPr>
              <w:t>功能：diff命令逐行比较两个，列出不同之处</w:t>
            </w:r>
          </w:p>
          <w:p w:rsidR="00BE6A9E" w:rsidRDefault="00BE6A9E" w:rsidP="00BE6A9E">
            <w:r>
              <w:rPr>
                <w:rFonts w:hint="eastAsia"/>
              </w:rPr>
              <w:t>格式：diff  选项 文件1 文件2</w:t>
            </w:r>
          </w:p>
          <w:p w:rsidR="00BE6A9E" w:rsidRDefault="00BE6A9E" w:rsidP="00BE6A9E">
            <w:pPr>
              <w:rPr>
                <w:rFonts w:hint="eastAsia"/>
              </w:rPr>
            </w:pPr>
            <w:r>
              <w:rPr>
                <w:rFonts w:hint="eastAsia"/>
              </w:rPr>
              <w:t>选项：</w:t>
            </w:r>
          </w:p>
          <w:p w:rsidR="00BE6A9E" w:rsidRDefault="00BE6A9E" w:rsidP="00BE6A9E">
            <w:pPr>
              <w:ind w:left="360" w:firstLine="360"/>
            </w:pPr>
            <w:r>
              <w:rPr>
                <w:rFonts w:hint="eastAsia"/>
              </w:rPr>
              <w:t>-b忽略行尾的空格，并且字符串的空白符都被看成是相等的</w:t>
            </w:r>
          </w:p>
          <w:p w:rsidR="00BE6A9E" w:rsidRDefault="00BE6A9E" w:rsidP="00BE6A9E">
            <w:r>
              <w:rPr>
                <w:rFonts w:hint="eastAsia"/>
              </w:rPr>
              <w:lastRenderedPageBreak/>
              <w:tab/>
              <w:t>-c输出格式是带上下文的三行格式</w:t>
            </w:r>
          </w:p>
          <w:p w:rsidR="00BE6A9E" w:rsidRDefault="00BE6A9E" w:rsidP="00BE6A9E">
            <w:r>
              <w:rPr>
                <w:rFonts w:hint="eastAsia"/>
              </w:rPr>
              <w:tab/>
              <w:t>-r当文件1,2都是目录的时候，递归比较各子目录</w:t>
            </w:r>
          </w:p>
          <w:p w:rsidR="00BE6A9E" w:rsidRDefault="00BE6A9E" w:rsidP="00BE6A9E">
            <w:r>
              <w:rPr>
                <w:rFonts w:hint="eastAsia"/>
              </w:rPr>
              <w:t>例子：diff 1.txt 2.txt</w:t>
            </w:r>
          </w:p>
          <w:p w:rsidR="00BE6A9E" w:rsidRDefault="00BE6A9E" w:rsidP="00BE6A9E"/>
        </w:tc>
      </w:tr>
    </w:tbl>
    <w:p w:rsidR="00BE6A9E" w:rsidRPr="00BE6A9E" w:rsidRDefault="00BE6A9E" w:rsidP="00BE6A9E">
      <w:pPr>
        <w:ind w:left="0"/>
      </w:pPr>
    </w:p>
    <w:p w:rsidR="00676AA5" w:rsidRDefault="00676AA5" w:rsidP="00676AA5">
      <w:pPr>
        <w:pStyle w:val="Heading2"/>
        <w:numPr>
          <w:ilvl w:val="0"/>
          <w:numId w:val="2"/>
        </w:numPr>
      </w:pPr>
      <w:r>
        <w:rPr>
          <w:rFonts w:hint="eastAsia"/>
        </w:rPr>
        <w:t>文件的压缩和打包</w:t>
      </w:r>
    </w:p>
    <w:p w:rsidR="00676AA5" w:rsidRDefault="00676AA5" w:rsidP="00676AA5">
      <w:r w:rsidRPr="007F26F0">
        <w:rPr>
          <w:rFonts w:hint="eastAsia"/>
          <w:color w:val="FF0000"/>
        </w:rPr>
        <w:t>打包</w:t>
      </w:r>
      <w:r w:rsidR="00A858C8">
        <w:rPr>
          <w:rFonts w:hint="eastAsia"/>
        </w:rPr>
        <w:t>：</w:t>
      </w:r>
      <w:r>
        <w:rPr>
          <w:rFonts w:hint="eastAsia"/>
        </w:rPr>
        <w:t>将许多文件的目录变成一个总的文件，该文件的体积并不会缩小。</w:t>
      </w:r>
    </w:p>
    <w:p w:rsidR="00676AA5" w:rsidRDefault="00A858C8" w:rsidP="00676AA5">
      <w:r w:rsidRPr="007F26F0">
        <w:rPr>
          <w:rFonts w:hint="eastAsia"/>
          <w:color w:val="FF0000"/>
        </w:rPr>
        <w:t>压缩</w:t>
      </w:r>
      <w:r>
        <w:rPr>
          <w:rFonts w:hint="eastAsia"/>
        </w:rPr>
        <w:t>：</w:t>
      </w:r>
      <w:r w:rsidR="00676AA5">
        <w:rPr>
          <w:rFonts w:hint="eastAsia"/>
        </w:rPr>
        <w:t>是将一个大的文件通过一些压缩算法变成一个小的文件。</w:t>
      </w:r>
    </w:p>
    <w:p w:rsidR="00676AA5" w:rsidRPr="00F47ECF" w:rsidRDefault="00676AA5" w:rsidP="007F26F0">
      <w:r>
        <w:t>L</w:t>
      </w:r>
      <w:r>
        <w:rPr>
          <w:rFonts w:hint="eastAsia"/>
        </w:rPr>
        <w:t>inux系统中很多压缩程序只能针对一个文件进行压缩，对于文件夹就只能先打包成一个大的文件，然后进行压缩。</w:t>
      </w:r>
      <w:r>
        <w:rPr>
          <w:szCs w:val="24"/>
        </w:rPr>
        <w:t>L</w:t>
      </w:r>
      <w:r>
        <w:rPr>
          <w:rFonts w:hint="eastAsia"/>
          <w:szCs w:val="24"/>
        </w:rPr>
        <w:t>inux下常用的压缩工具有bzip2/gzip/zip，对应的解压工具bunzip2/gunzip/unzip。</w:t>
      </w:r>
    </w:p>
    <w:p w:rsidR="00676AA5" w:rsidRDefault="00676AA5" w:rsidP="00E65E6D">
      <w:pPr>
        <w:pStyle w:val="Heading3"/>
        <w:numPr>
          <w:ilvl w:val="0"/>
          <w:numId w:val="34"/>
        </w:numPr>
        <w:rPr>
          <w:rFonts w:cs="Times New Roman" w:hint="eastAsia"/>
        </w:rPr>
      </w:pPr>
      <w:r>
        <w:rPr>
          <w:rFonts w:hint="eastAsia"/>
        </w:rPr>
        <w:t>压缩</w:t>
      </w:r>
      <w:r w:rsidRPr="00FA38F1">
        <w:rPr>
          <w:rFonts w:hint="eastAsia"/>
        </w:rPr>
        <w:t>命令：</w:t>
      </w:r>
      <w:r w:rsidRPr="00A858C8">
        <w:rPr>
          <w:rFonts w:cs="Times New Roman"/>
        </w:rPr>
        <w:t>gzip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F26F0" w:rsidTr="007F26F0">
        <w:tc>
          <w:tcPr>
            <w:tcW w:w="8388" w:type="dxa"/>
          </w:tcPr>
          <w:p w:rsidR="007F26F0" w:rsidRDefault="007F26F0" w:rsidP="007F26F0">
            <w:pPr>
              <w:rPr>
                <w:rFonts w:cs="Times New Roman" w:hint="eastAsia"/>
                <w:szCs w:val="24"/>
              </w:rPr>
            </w:pPr>
            <w:r w:rsidRPr="00FA38F1">
              <w:rPr>
                <w:rFonts w:hint="eastAsia"/>
                <w:szCs w:val="24"/>
              </w:rPr>
              <w:t>命令名称：</w:t>
            </w:r>
            <w:r w:rsidRPr="00FA38F1">
              <w:rPr>
                <w:rFonts w:cs="Times New Roman"/>
                <w:szCs w:val="24"/>
              </w:rPr>
              <w:t>gzip</w:t>
            </w:r>
          </w:p>
          <w:p w:rsidR="007F26F0" w:rsidRPr="007F26F0" w:rsidRDefault="007F26F0" w:rsidP="007F26F0">
            <w:pPr>
              <w:rPr>
                <w:szCs w:val="24"/>
              </w:rPr>
            </w:pPr>
            <w:r w:rsidRPr="00FA38F1">
              <w:rPr>
                <w:rFonts w:hint="eastAsia"/>
                <w:szCs w:val="24"/>
              </w:rPr>
              <w:t>功能描述：压缩文件</w:t>
            </w:r>
            <w:r>
              <w:rPr>
                <w:rFonts w:hint="eastAsia"/>
                <w:szCs w:val="24"/>
              </w:rPr>
              <w:t>，</w:t>
            </w:r>
            <w:r w:rsidRPr="007F26F0">
              <w:rPr>
                <w:rFonts w:hint="eastAsia"/>
                <w:szCs w:val="24"/>
              </w:rPr>
              <w:t>压缩后文件格式：</w:t>
            </w:r>
            <w:r w:rsidRPr="007F26F0">
              <w:rPr>
                <w:szCs w:val="24"/>
              </w:rPr>
              <w:t>.gz</w:t>
            </w:r>
          </w:p>
          <w:p w:rsidR="007F26F0" w:rsidRPr="007F26F0" w:rsidRDefault="007F26F0" w:rsidP="007F26F0">
            <w:pPr>
              <w:rPr>
                <w:rFonts w:cs="Times New Roman"/>
                <w:szCs w:val="24"/>
              </w:rPr>
            </w:pPr>
            <w:r w:rsidRPr="00FA38F1">
              <w:rPr>
                <w:rFonts w:hint="eastAsia"/>
                <w:szCs w:val="24"/>
              </w:rPr>
              <w:t>语法：</w:t>
            </w:r>
            <w:r w:rsidRPr="00FA38F1">
              <w:rPr>
                <w:rFonts w:cs="Times New Roman"/>
                <w:szCs w:val="24"/>
              </w:rPr>
              <w:t xml:space="preserve">gzip </w:t>
            </w:r>
            <w:r w:rsidRPr="00FA38F1">
              <w:rPr>
                <w:rFonts w:hint="eastAsia"/>
                <w:szCs w:val="24"/>
              </w:rPr>
              <w:t>选项</w:t>
            </w:r>
            <w:r w:rsidRPr="00FA38F1">
              <w:rPr>
                <w:rFonts w:cs="Times New Roman"/>
                <w:szCs w:val="24"/>
              </w:rPr>
              <w:t>[</w:t>
            </w:r>
            <w:r w:rsidRPr="00FA38F1">
              <w:rPr>
                <w:rFonts w:hint="eastAsia"/>
                <w:szCs w:val="24"/>
              </w:rPr>
              <w:t>文件</w:t>
            </w:r>
            <w:r w:rsidRPr="00FA38F1">
              <w:rPr>
                <w:rFonts w:cs="Times New Roman"/>
                <w:szCs w:val="24"/>
              </w:rPr>
              <w:t xml:space="preserve">] </w:t>
            </w:r>
          </w:p>
        </w:tc>
      </w:tr>
    </w:tbl>
    <w:p w:rsidR="007F26F0" w:rsidRPr="007F26F0" w:rsidRDefault="007F26F0" w:rsidP="007F26F0"/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 w:rsidRPr="006E115B">
        <w:rPr>
          <w:rFonts w:hint="eastAsia"/>
        </w:rPr>
        <w:t>解压命令：</w:t>
      </w:r>
      <w:r w:rsidRPr="006E115B">
        <w:t>gunzip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F26F0" w:rsidTr="007F26F0">
        <w:tc>
          <w:tcPr>
            <w:tcW w:w="8388" w:type="dxa"/>
          </w:tcPr>
          <w:p w:rsidR="007F26F0" w:rsidRPr="006E115B" w:rsidRDefault="007F26F0" w:rsidP="007F26F0">
            <w:pPr>
              <w:rPr>
                <w:szCs w:val="24"/>
              </w:rPr>
            </w:pPr>
            <w:r w:rsidRPr="006E115B">
              <w:rPr>
                <w:rFonts w:hint="eastAsia"/>
                <w:szCs w:val="24"/>
              </w:rPr>
              <w:t>命令名称：</w:t>
            </w:r>
            <w:r w:rsidRPr="006E115B">
              <w:rPr>
                <w:szCs w:val="24"/>
              </w:rPr>
              <w:t>gunzip</w:t>
            </w:r>
          </w:p>
          <w:p w:rsidR="007F26F0" w:rsidRPr="006E115B" w:rsidRDefault="007F26F0" w:rsidP="007F26F0">
            <w:pPr>
              <w:rPr>
                <w:szCs w:val="24"/>
              </w:rPr>
            </w:pPr>
            <w:r w:rsidRPr="006E115B">
              <w:rPr>
                <w:rFonts w:hint="eastAsia"/>
                <w:szCs w:val="24"/>
              </w:rPr>
              <w:t>语法：</w:t>
            </w:r>
            <w:r w:rsidRPr="006E115B">
              <w:rPr>
                <w:szCs w:val="24"/>
              </w:rPr>
              <w:t>gunzip 选项[压缩文件]</w:t>
            </w:r>
          </w:p>
          <w:p w:rsidR="007F26F0" w:rsidRPr="006E115B" w:rsidRDefault="007F26F0" w:rsidP="007F26F0">
            <w:pPr>
              <w:rPr>
                <w:szCs w:val="24"/>
              </w:rPr>
            </w:pPr>
            <w:r w:rsidRPr="006E115B">
              <w:rPr>
                <w:rFonts w:hint="eastAsia"/>
                <w:szCs w:val="24"/>
              </w:rPr>
              <w:t>功能描述：解压缩</w:t>
            </w:r>
            <w:r w:rsidRPr="006E115B">
              <w:rPr>
                <w:szCs w:val="24"/>
              </w:rPr>
              <w:t>.gz的压缩文件</w:t>
            </w:r>
          </w:p>
          <w:p w:rsidR="007F26F0" w:rsidRPr="007F26F0" w:rsidRDefault="007F26F0" w:rsidP="007F26F0">
            <w:pPr>
              <w:rPr>
                <w:szCs w:val="24"/>
              </w:rPr>
            </w:pPr>
            <w:r w:rsidRPr="006E115B">
              <w:rPr>
                <w:rFonts w:hint="eastAsia"/>
                <w:szCs w:val="24"/>
              </w:rPr>
              <w:t>范例：</w:t>
            </w:r>
            <w:r w:rsidRPr="006E115B">
              <w:rPr>
                <w:szCs w:val="24"/>
              </w:rPr>
              <w:t>$ gunzip file1.gz</w:t>
            </w:r>
          </w:p>
        </w:tc>
      </w:tr>
    </w:tbl>
    <w:p w:rsidR="007F26F0" w:rsidRPr="007F26F0" w:rsidRDefault="007F26F0" w:rsidP="007F26F0"/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压缩命令</w:t>
      </w:r>
      <w:r>
        <w:rPr>
          <w:rFonts w:hint="eastAsia"/>
        </w:rPr>
        <w:t>bzip2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F26F0" w:rsidTr="007F26F0">
        <w:tc>
          <w:tcPr>
            <w:tcW w:w="8388" w:type="dxa"/>
          </w:tcPr>
          <w:p w:rsidR="007F26F0" w:rsidRDefault="007F26F0" w:rsidP="007F26F0">
            <w:r>
              <w:rPr>
                <w:rFonts w:hint="eastAsia"/>
              </w:rPr>
              <w:t>命令名称：</w:t>
            </w:r>
            <w:r>
              <w:t>bzip2</w:t>
            </w:r>
          </w:p>
          <w:p w:rsidR="007F26F0" w:rsidRDefault="007F26F0" w:rsidP="007F26F0">
            <w:pPr>
              <w:rPr>
                <w:rFonts w:hint="eastAsia"/>
              </w:rPr>
            </w:pPr>
            <w:r>
              <w:rPr>
                <w:rFonts w:hint="eastAsia"/>
              </w:rPr>
              <w:t>语法：</w:t>
            </w:r>
            <w:r>
              <w:t xml:space="preserve">bzip2 </w:t>
            </w:r>
            <w:r>
              <w:rPr>
                <w:rFonts w:hint="eastAsia"/>
              </w:rPr>
              <w:t>选项</w:t>
            </w:r>
            <w:r>
              <w:t>[-k] [</w:t>
            </w:r>
            <w:r>
              <w:rPr>
                <w:rFonts w:hint="eastAsia"/>
              </w:rPr>
              <w:t>文件</w:t>
            </w:r>
            <w:r>
              <w:t>]</w:t>
            </w:r>
            <w:r>
              <w:rPr>
                <w:rFonts w:hint="eastAsia"/>
              </w:rPr>
              <w:t xml:space="preserve">  </w:t>
            </w:r>
          </w:p>
          <w:p w:rsidR="007F26F0" w:rsidRPr="007F26F0" w:rsidRDefault="007F26F0" w:rsidP="00E65E6D">
            <w:pPr>
              <w:pStyle w:val="ListParagraph"/>
              <w:numPr>
                <w:ilvl w:val="0"/>
                <w:numId w:val="35"/>
              </w:numPr>
            </w:pPr>
            <w:r w:rsidRPr="007F26F0">
              <w:rPr>
                <w:rFonts w:hint="eastAsia"/>
              </w:rPr>
              <w:t>-</w:t>
            </w:r>
            <w:r w:rsidRPr="007F26F0">
              <w:rPr>
                <w:rFonts w:ascii="Times New Roman" w:cs="Times New Roman"/>
              </w:rPr>
              <w:t xml:space="preserve">k </w:t>
            </w:r>
            <w:r w:rsidRPr="007F26F0">
              <w:rPr>
                <w:rFonts w:hint="eastAsia"/>
              </w:rPr>
              <w:t>产生压缩文件后保留原文件</w:t>
            </w:r>
          </w:p>
          <w:p w:rsidR="007F26F0" w:rsidRDefault="007F26F0" w:rsidP="007F26F0">
            <w:r>
              <w:rPr>
                <w:rFonts w:hint="eastAsia"/>
              </w:rPr>
              <w:t>功能描述：压缩文件</w:t>
            </w:r>
          </w:p>
          <w:p w:rsidR="007F26F0" w:rsidRDefault="007F26F0" w:rsidP="007F26F0">
            <w:pPr>
              <w:rPr>
                <w:rFonts w:ascii="Times New Roman" w:cs="Times New Roman"/>
              </w:rPr>
            </w:pPr>
            <w:r>
              <w:rPr>
                <w:rFonts w:hint="eastAsia"/>
              </w:rPr>
              <w:t>压缩后文件格式：</w:t>
            </w:r>
            <w:r>
              <w:rPr>
                <w:rFonts w:ascii="Times New Roman" w:cs="Times New Roman"/>
              </w:rPr>
              <w:t>.bz2</w:t>
            </w:r>
          </w:p>
          <w:p w:rsidR="007F26F0" w:rsidRDefault="007F26F0" w:rsidP="007F26F0">
            <w:r>
              <w:rPr>
                <w:rFonts w:hint="eastAsia"/>
              </w:rPr>
              <w:t>范例：</w:t>
            </w:r>
            <w:r>
              <w:t>$ bzip2 -k file1</w:t>
            </w:r>
          </w:p>
        </w:tc>
      </w:tr>
    </w:tbl>
    <w:p w:rsidR="00676AA5" w:rsidRPr="005846E9" w:rsidRDefault="00676AA5" w:rsidP="007F26F0">
      <w:pPr>
        <w:ind w:left="0"/>
      </w:pPr>
    </w:p>
    <w:p w:rsidR="00676AA5" w:rsidRDefault="00676AA5" w:rsidP="00676AA5">
      <w:pPr>
        <w:pStyle w:val="Heading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解压命令</w:t>
      </w:r>
      <w:r>
        <w:rPr>
          <w:rFonts w:hint="eastAsia"/>
        </w:rPr>
        <w:t>bunzip2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D7A99" w:rsidTr="001D7A99">
        <w:tc>
          <w:tcPr>
            <w:tcW w:w="8388" w:type="dxa"/>
          </w:tcPr>
          <w:p w:rsidR="001D7A99" w:rsidRDefault="001D7A99" w:rsidP="001D7A99">
            <w:pPr>
              <w:rPr>
                <w:rFonts w:hint="eastAsia"/>
              </w:rPr>
            </w:pPr>
            <w:r>
              <w:rPr>
                <w:rFonts w:hint="eastAsia"/>
              </w:rPr>
              <w:t>命令名称：</w:t>
            </w:r>
            <w:r>
              <w:t>bunzip2</w:t>
            </w:r>
          </w:p>
          <w:p w:rsidR="001D7A99" w:rsidRDefault="001D7A99" w:rsidP="001D7A99">
            <w:r>
              <w:rPr>
                <w:rFonts w:hint="eastAsia"/>
              </w:rPr>
              <w:t>功能描述：解压缩</w:t>
            </w:r>
          </w:p>
          <w:p w:rsidR="001D7A99" w:rsidRDefault="001D7A99" w:rsidP="001D7A99">
            <w:r>
              <w:rPr>
                <w:rFonts w:hint="eastAsia"/>
              </w:rPr>
              <w:t>语法：</w:t>
            </w:r>
            <w:r>
              <w:t>bunzip2 [-k] [</w:t>
            </w:r>
            <w:r>
              <w:rPr>
                <w:rFonts w:hint="eastAsia"/>
              </w:rPr>
              <w:t>压缩文件</w:t>
            </w:r>
            <w:r>
              <w:t>]</w:t>
            </w:r>
          </w:p>
          <w:p w:rsidR="001D7A99" w:rsidRPr="001D7A99" w:rsidRDefault="001D7A99" w:rsidP="00E65E6D">
            <w:pPr>
              <w:pStyle w:val="ListParagraph"/>
              <w:numPr>
                <w:ilvl w:val="0"/>
                <w:numId w:val="35"/>
              </w:numPr>
            </w:pPr>
            <w:r w:rsidRPr="001D7A99">
              <w:rPr>
                <w:rFonts w:ascii="Times New Roman" w:cs="Times New Roman"/>
              </w:rPr>
              <w:t xml:space="preserve">-k </w:t>
            </w:r>
            <w:r w:rsidRPr="001D7A99">
              <w:rPr>
                <w:rFonts w:hint="eastAsia"/>
              </w:rPr>
              <w:t>解压缩后保留原文件</w:t>
            </w:r>
          </w:p>
          <w:p w:rsidR="001D7A99" w:rsidRDefault="001D7A99" w:rsidP="001D7A99">
            <w:r>
              <w:rPr>
                <w:rFonts w:hint="eastAsia"/>
              </w:rPr>
              <w:t>范例：</w:t>
            </w:r>
            <w:r>
              <w:t>$ bunzip2 -k file1.bz2</w:t>
            </w:r>
          </w:p>
        </w:tc>
      </w:tr>
    </w:tbl>
    <w:p w:rsidR="00676AA5" w:rsidRPr="003C29C7" w:rsidRDefault="00676AA5" w:rsidP="001D7A99">
      <w:pPr>
        <w:ind w:left="0"/>
      </w:pPr>
    </w:p>
    <w:p w:rsidR="00676AA5" w:rsidRDefault="00676AA5" w:rsidP="00676AA5">
      <w:pPr>
        <w:pStyle w:val="Heading3"/>
        <w:numPr>
          <w:ilvl w:val="0"/>
          <w:numId w:val="3"/>
        </w:numPr>
      </w:pPr>
      <w:r>
        <w:rPr>
          <w:rFonts w:hint="eastAsia"/>
        </w:rPr>
        <w:t>压缩命令</w:t>
      </w:r>
      <w:r>
        <w:rPr>
          <w:rFonts w:hint="eastAsia"/>
        </w:rPr>
        <w:t>zip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76AA5" w:rsidTr="00904D33">
        <w:tc>
          <w:tcPr>
            <w:tcW w:w="8388" w:type="dxa"/>
          </w:tcPr>
          <w:p w:rsidR="00676AA5" w:rsidRDefault="00676AA5" w:rsidP="00904D3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命令名称：</w:t>
            </w:r>
            <w:r>
              <w:rPr>
                <w:rFonts w:ascii="Times New Roman" w:hAnsi="Times New Roman" w:cs="Times New Roman"/>
              </w:rPr>
              <w:t>zip</w:t>
            </w:r>
          </w:p>
          <w:p w:rsidR="00676AA5" w:rsidRDefault="00676AA5" w:rsidP="00904D33">
            <w:pPr>
              <w:rPr>
                <w:rFonts w:hint="eastAsia"/>
              </w:rPr>
            </w:pPr>
            <w:r>
              <w:rPr>
                <w:rFonts w:hint="eastAsia"/>
              </w:rPr>
              <w:t>语法：</w:t>
            </w:r>
            <w:r>
              <w:t xml:space="preserve">zip </w:t>
            </w:r>
            <w:r>
              <w:rPr>
                <w:rFonts w:hint="eastAsia"/>
              </w:rPr>
              <w:t>选项</w:t>
            </w:r>
            <w:r>
              <w:t>[-r] [</w:t>
            </w:r>
            <w:r>
              <w:rPr>
                <w:rFonts w:hint="eastAsia"/>
              </w:rPr>
              <w:t>压缩后文件名称</w:t>
            </w:r>
            <w:r>
              <w:t>] [</w:t>
            </w:r>
            <w:r>
              <w:rPr>
                <w:rFonts w:hint="eastAsia"/>
              </w:rPr>
              <w:t>文件或目录</w:t>
            </w:r>
            <w:r>
              <w:t>]</w:t>
            </w:r>
          </w:p>
          <w:p w:rsidR="007346E3" w:rsidRDefault="007346E3" w:rsidP="00904D33">
            <w:r>
              <w:rPr>
                <w:rFonts w:hint="eastAsia"/>
              </w:rPr>
              <w:t>功能描述：压缩文件或目录</w:t>
            </w:r>
          </w:p>
          <w:p w:rsidR="00676AA5" w:rsidRPr="007346E3" w:rsidRDefault="00676AA5" w:rsidP="00E65E6D">
            <w:pPr>
              <w:pStyle w:val="ListParagraph"/>
              <w:numPr>
                <w:ilvl w:val="0"/>
                <w:numId w:val="36"/>
              </w:numPr>
            </w:pPr>
            <w:r w:rsidRPr="007346E3">
              <w:rPr>
                <w:rFonts w:ascii="Times New Roman" w:cs="Times New Roman"/>
              </w:rPr>
              <w:t>-r :</w:t>
            </w:r>
            <w:r w:rsidRPr="007346E3">
              <w:rPr>
                <w:rFonts w:hint="eastAsia"/>
              </w:rPr>
              <w:t>压缩目录</w:t>
            </w:r>
          </w:p>
          <w:p w:rsidR="00676AA5" w:rsidRPr="007346E3" w:rsidRDefault="00676AA5" w:rsidP="00E65E6D">
            <w:pPr>
              <w:pStyle w:val="ListParagraph"/>
              <w:numPr>
                <w:ilvl w:val="0"/>
                <w:numId w:val="36"/>
              </w:numPr>
            </w:pPr>
            <w:r w:rsidRPr="007346E3">
              <w:t>-q:</w:t>
            </w:r>
            <w:r w:rsidRPr="007346E3">
              <w:rPr>
                <w:rFonts w:hint="eastAsia"/>
              </w:rPr>
              <w:t>不显示过程</w:t>
            </w:r>
          </w:p>
          <w:p w:rsidR="00676AA5" w:rsidRDefault="00676AA5" w:rsidP="00904D33">
            <w:pPr>
              <w:rPr>
                <w:rFonts w:ascii="Times New Roman" w:cs="Times New Roman"/>
              </w:rPr>
            </w:pPr>
            <w:r>
              <w:rPr>
                <w:rFonts w:hint="eastAsia"/>
              </w:rPr>
              <w:t>压缩后文件格式：</w:t>
            </w:r>
            <w:r>
              <w:rPr>
                <w:rFonts w:ascii="Times New Roman" w:cs="Times New Roman"/>
              </w:rPr>
              <w:t>.zip</w:t>
            </w:r>
          </w:p>
          <w:p w:rsidR="00676AA5" w:rsidRDefault="00676AA5" w:rsidP="00904D33">
            <w:r>
              <w:rPr>
                <w:rFonts w:hint="eastAsia"/>
              </w:rPr>
              <w:t>例如：</w:t>
            </w:r>
            <w:r>
              <w:t xml:space="preserve"> /home目录下面的mydata目录压缩为mydata.zip</w:t>
            </w:r>
          </w:p>
          <w:p w:rsidR="00676AA5" w:rsidRDefault="00676AA5" w:rsidP="00904D33">
            <w:r>
              <w:t xml:space="preserve">zip -r mydata.zip mydata </w:t>
            </w:r>
            <w:r>
              <w:rPr>
                <w:rFonts w:hint="eastAsia"/>
              </w:rPr>
              <w:tab/>
            </w:r>
            <w:r>
              <w:t>#压缩mydata目录</w:t>
            </w:r>
          </w:p>
          <w:p w:rsidR="00676AA5" w:rsidRDefault="00676AA5" w:rsidP="00904D33"/>
        </w:tc>
      </w:tr>
    </w:tbl>
    <w:p w:rsidR="00676AA5" w:rsidRPr="00B62AAC" w:rsidRDefault="00676AA5" w:rsidP="00676AA5"/>
    <w:p w:rsidR="00676AA5" w:rsidRDefault="00676AA5" w:rsidP="00676AA5">
      <w:pPr>
        <w:pStyle w:val="Heading3"/>
        <w:numPr>
          <w:ilvl w:val="0"/>
          <w:numId w:val="3"/>
        </w:numPr>
      </w:pPr>
      <w:r>
        <w:rPr>
          <w:rFonts w:hint="eastAsia"/>
        </w:rPr>
        <w:t>解压命令</w:t>
      </w:r>
      <w:r>
        <w:rPr>
          <w:rFonts w:hint="eastAsia"/>
        </w:rPr>
        <w:t>unzip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676AA5" w:rsidTr="00904D33">
        <w:tc>
          <w:tcPr>
            <w:tcW w:w="8298" w:type="dxa"/>
          </w:tcPr>
          <w:p w:rsidR="00676AA5" w:rsidRDefault="00676AA5" w:rsidP="00904D33">
            <w:pPr>
              <w:rPr>
                <w:rFonts w:hint="eastAsia"/>
              </w:rPr>
            </w:pPr>
            <w:r>
              <w:rPr>
                <w:rFonts w:hint="eastAsia"/>
              </w:rPr>
              <w:t>命令名称：</w:t>
            </w:r>
            <w:r>
              <w:t>unzip</w:t>
            </w:r>
          </w:p>
          <w:p w:rsidR="007346E3" w:rsidRDefault="007346E3" w:rsidP="007346E3">
            <w:r>
              <w:rPr>
                <w:rFonts w:hint="eastAsia"/>
              </w:rPr>
              <w:t>功能描述：解压</w:t>
            </w:r>
            <w:r>
              <w:rPr>
                <w:rFonts w:ascii="Times New Roman" w:cs="Times New Roman"/>
              </w:rPr>
              <w:t>.zip</w:t>
            </w:r>
            <w:r>
              <w:rPr>
                <w:rFonts w:hint="eastAsia"/>
              </w:rPr>
              <w:t>的压缩文件</w:t>
            </w:r>
          </w:p>
          <w:p w:rsidR="00676AA5" w:rsidRDefault="00676AA5" w:rsidP="00904D33">
            <w:pPr>
              <w:rPr>
                <w:rFonts w:hint="eastAsia"/>
              </w:rPr>
            </w:pPr>
            <w:r>
              <w:rPr>
                <w:rFonts w:hint="eastAsia"/>
              </w:rPr>
              <w:t>语法：</w:t>
            </w:r>
            <w:r>
              <w:t>unzip</w:t>
            </w:r>
            <w:r w:rsidR="008F14E7">
              <w:rPr>
                <w:rFonts w:hint="eastAsia"/>
              </w:rPr>
              <w:t xml:space="preserve"> -nq</w:t>
            </w:r>
            <w:r>
              <w:t xml:space="preserve"> [</w:t>
            </w:r>
            <w:r>
              <w:rPr>
                <w:rFonts w:hint="eastAsia"/>
              </w:rPr>
              <w:t>压缩文件</w:t>
            </w:r>
            <w:r>
              <w:t>]</w:t>
            </w:r>
          </w:p>
          <w:p w:rsidR="007346E3" w:rsidRPr="008F14E7" w:rsidRDefault="008F14E7" w:rsidP="00E65E6D">
            <w:pPr>
              <w:pStyle w:val="ListParagraph"/>
              <w:numPr>
                <w:ilvl w:val="0"/>
                <w:numId w:val="37"/>
              </w:numPr>
              <w:rPr>
                <w:rFonts w:hint="eastAsia"/>
              </w:rPr>
            </w:pPr>
            <w:r w:rsidRPr="008F14E7">
              <w:rPr>
                <w:rFonts w:hint="eastAsia"/>
              </w:rPr>
              <w:t>-n：覆盖已经存在的文件</w:t>
            </w:r>
          </w:p>
          <w:p w:rsidR="008F14E7" w:rsidRPr="008F14E7" w:rsidRDefault="008F14E7" w:rsidP="00E65E6D">
            <w:pPr>
              <w:pStyle w:val="ListParagraph"/>
              <w:numPr>
                <w:ilvl w:val="0"/>
                <w:numId w:val="37"/>
              </w:numPr>
            </w:pPr>
            <w:r w:rsidRPr="008F14E7">
              <w:rPr>
                <w:rFonts w:hint="eastAsia"/>
              </w:rPr>
              <w:t>-q：安静模式</w:t>
            </w:r>
          </w:p>
          <w:p w:rsidR="00676AA5" w:rsidRDefault="00676AA5" w:rsidP="00904D33">
            <w:r>
              <w:rPr>
                <w:rFonts w:hint="eastAsia"/>
              </w:rPr>
              <w:t>范例：</w:t>
            </w:r>
            <w:r>
              <w:t>$ unzip test.zip</w:t>
            </w:r>
          </w:p>
          <w:p w:rsidR="00676AA5" w:rsidRDefault="00676AA5" w:rsidP="00904D33">
            <w:r>
              <w:rPr>
                <w:rFonts w:hint="eastAsia"/>
              </w:rPr>
              <w:t>例如：</w:t>
            </w:r>
            <w:r>
              <w:t>把/home目录下面的mydata.zip解压到mydatabak目录里面</w:t>
            </w:r>
          </w:p>
          <w:p w:rsidR="00676AA5" w:rsidRPr="000F7279" w:rsidRDefault="00676AA5" w:rsidP="00904D33">
            <w:r>
              <w:t>unzip mydata.zip -d mydatabak</w:t>
            </w:r>
          </w:p>
          <w:p w:rsidR="00676AA5" w:rsidRDefault="00676AA5" w:rsidP="00904D33"/>
        </w:tc>
      </w:tr>
    </w:tbl>
    <w:p w:rsidR="00676AA5" w:rsidRPr="00DA2371" w:rsidRDefault="00676AA5" w:rsidP="00676AA5"/>
    <w:p w:rsidR="00676AA5" w:rsidRDefault="00676AA5" w:rsidP="001D7A99">
      <w:pPr>
        <w:pStyle w:val="Heading3"/>
      </w:pPr>
      <w:r>
        <w:rPr>
          <w:rFonts w:hint="eastAsia"/>
        </w:rPr>
        <w:t>tar</w:t>
      </w:r>
      <w:r>
        <w:rPr>
          <w:rFonts w:hint="eastAsia"/>
        </w:rPr>
        <w:t>的使用</w:t>
      </w:r>
    </w:p>
    <w:p w:rsidR="00676AA5" w:rsidRDefault="00676AA5" w:rsidP="00676AA5">
      <w:pPr>
        <w:rPr>
          <w:rFonts w:ascii="Times New Roman" w:hAnsi="Times New Roman" w:cs="Times New Roman" w:hint="eastAsia"/>
        </w:rPr>
      </w:pPr>
      <w:r>
        <w:rPr>
          <w:rFonts w:hint="eastAsia"/>
        </w:rPr>
        <w:t>命令名称：</w:t>
      </w:r>
      <w:r w:rsidRPr="00A858C8">
        <w:t>tar</w:t>
      </w:r>
    </w:p>
    <w:p w:rsidR="00A858C8" w:rsidRPr="00A858C8" w:rsidRDefault="00A858C8" w:rsidP="00A858C8">
      <w:pPr>
        <w:rPr>
          <w:rFonts w:hAnsi="Times New Roman"/>
        </w:rPr>
      </w:pPr>
      <w:r>
        <w:rPr>
          <w:rFonts w:hAnsi="Times New Roman" w:hint="eastAsia"/>
        </w:rPr>
        <w:lastRenderedPageBreak/>
        <w:t>功能描述：打包目录</w:t>
      </w:r>
    </w:p>
    <w:p w:rsidR="00676AA5" w:rsidRDefault="00676AA5" w:rsidP="00676AA5">
      <w:pPr>
        <w:rPr>
          <w:rFonts w:ascii="Times New Roman" w:hAnsi="Times New Roman" w:cs="Times New Roman"/>
        </w:rPr>
      </w:pPr>
      <w:r>
        <w:rPr>
          <w:rFonts w:hAnsi="Times New Roman" w:hint="eastAsia"/>
        </w:rPr>
        <w:t>语法：</w:t>
      </w:r>
      <w:r w:rsidRPr="00A858C8">
        <w:t>tar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hint="eastAsia"/>
        </w:rPr>
        <w:t>选项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vf] [</w:t>
      </w:r>
      <w:r>
        <w:rPr>
          <w:rFonts w:hAnsi="Times New Roman" w:hint="eastAsia"/>
        </w:rPr>
        <w:t>目录</w:t>
      </w:r>
      <w:r>
        <w:rPr>
          <w:rFonts w:ascii="Times New Roman" w:hAnsi="Times New Roman" w:cs="Times New Roman"/>
        </w:rPr>
        <w:t xml:space="preserve">] </w:t>
      </w:r>
    </w:p>
    <w:p w:rsidR="00676AA5" w:rsidRPr="00D5696D" w:rsidRDefault="00676AA5" w:rsidP="00E65E6D">
      <w:pPr>
        <w:pStyle w:val="ListParagraph"/>
        <w:numPr>
          <w:ilvl w:val="0"/>
          <w:numId w:val="25"/>
        </w:numPr>
        <w:rPr>
          <w:rFonts w:hAnsi="Times New Roman"/>
        </w:rPr>
      </w:pPr>
      <w:r w:rsidRPr="00D5696D">
        <w:rPr>
          <w:rFonts w:ascii="Times New Roman" w:hAnsi="Times New Roman" w:cs="Times New Roman"/>
        </w:rPr>
        <w:t xml:space="preserve">-z </w:t>
      </w:r>
      <w:r w:rsidRPr="00D5696D">
        <w:rPr>
          <w:rFonts w:hAnsi="Times New Roman" w:hint="eastAsia"/>
        </w:rPr>
        <w:t>打包同时压缩</w:t>
      </w:r>
    </w:p>
    <w:p w:rsidR="00676AA5" w:rsidRPr="00D5696D" w:rsidRDefault="00676AA5" w:rsidP="00E65E6D">
      <w:pPr>
        <w:pStyle w:val="ListParagraph"/>
        <w:numPr>
          <w:ilvl w:val="0"/>
          <w:numId w:val="25"/>
        </w:numPr>
        <w:rPr>
          <w:rFonts w:hAnsi="Times New Roman"/>
        </w:rPr>
      </w:pPr>
      <w:r w:rsidRPr="00D5696D">
        <w:rPr>
          <w:rFonts w:ascii="Times New Roman" w:hAnsi="Times New Roman" w:cs="Times New Roman"/>
        </w:rPr>
        <w:t xml:space="preserve">-c </w:t>
      </w:r>
      <w:r w:rsidRPr="00D5696D">
        <w:rPr>
          <w:rFonts w:hAnsi="Times New Roman" w:hint="eastAsia"/>
        </w:rPr>
        <w:t>产生</w:t>
      </w:r>
      <w:r w:rsidRPr="00A858C8">
        <w:t>.tar</w:t>
      </w:r>
      <w:r w:rsidRPr="00D5696D">
        <w:rPr>
          <w:rFonts w:hAnsi="Times New Roman" w:hint="eastAsia"/>
        </w:rPr>
        <w:t>打包文件</w:t>
      </w:r>
    </w:p>
    <w:p w:rsidR="00676AA5" w:rsidRPr="00D5696D" w:rsidRDefault="00676AA5" w:rsidP="00E65E6D">
      <w:pPr>
        <w:pStyle w:val="ListParagraph"/>
        <w:numPr>
          <w:ilvl w:val="0"/>
          <w:numId w:val="25"/>
        </w:numPr>
        <w:rPr>
          <w:rFonts w:hAnsi="Times New Roman"/>
        </w:rPr>
      </w:pPr>
      <w:r w:rsidRPr="00D5696D">
        <w:rPr>
          <w:rFonts w:hAnsi="Times New Roman"/>
        </w:rPr>
        <w:t>-x 解包.tar文件</w:t>
      </w:r>
    </w:p>
    <w:p w:rsidR="00676AA5" w:rsidRPr="00D5696D" w:rsidRDefault="00676AA5" w:rsidP="00E65E6D">
      <w:pPr>
        <w:pStyle w:val="ListParagraph"/>
        <w:numPr>
          <w:ilvl w:val="0"/>
          <w:numId w:val="25"/>
        </w:numPr>
        <w:rPr>
          <w:rFonts w:hAnsi="Times New Roman"/>
        </w:rPr>
      </w:pPr>
      <w:r w:rsidRPr="00D5696D">
        <w:rPr>
          <w:rFonts w:ascii="Times New Roman" w:hAnsi="Times New Roman" w:cs="Times New Roman"/>
        </w:rPr>
        <w:t xml:space="preserve">-v </w:t>
      </w:r>
      <w:r w:rsidRPr="00D5696D">
        <w:rPr>
          <w:rFonts w:hAnsi="Times New Roman" w:hint="eastAsia"/>
        </w:rPr>
        <w:t>显示详细信息</w:t>
      </w:r>
    </w:p>
    <w:p w:rsidR="00676AA5" w:rsidRDefault="00676AA5" w:rsidP="00E65E6D">
      <w:pPr>
        <w:pStyle w:val="ListParagraph"/>
        <w:numPr>
          <w:ilvl w:val="0"/>
          <w:numId w:val="25"/>
        </w:numPr>
        <w:rPr>
          <w:rFonts w:hAnsi="Times New Roman" w:hint="eastAsia"/>
        </w:rPr>
      </w:pPr>
      <w:r w:rsidRPr="00D5696D">
        <w:rPr>
          <w:rFonts w:ascii="Times New Roman" w:hAnsi="Times New Roman" w:cs="Times New Roman"/>
        </w:rPr>
        <w:t xml:space="preserve">-f </w:t>
      </w:r>
      <w:r w:rsidRPr="00D5696D">
        <w:rPr>
          <w:rFonts w:hAnsi="Times New Roman" w:hint="eastAsia"/>
        </w:rPr>
        <w:t>指定压缩后的文件名</w:t>
      </w:r>
    </w:p>
    <w:p w:rsidR="001D7A99" w:rsidRPr="00D5696D" w:rsidRDefault="001D7A99" w:rsidP="00E65E6D">
      <w:pPr>
        <w:pStyle w:val="ListParagraph"/>
        <w:numPr>
          <w:ilvl w:val="0"/>
          <w:numId w:val="25"/>
        </w:numPr>
        <w:rPr>
          <w:rFonts w:hAnsi="Times New Roman"/>
        </w:rPr>
      </w:pPr>
      <w:r>
        <w:rPr>
          <w:rFonts w:hAnsi="Times New Roman" w:hint="eastAsia"/>
        </w:rPr>
        <w:t>-C指定解压</w:t>
      </w:r>
      <w:r w:rsidR="001D4BC9">
        <w:rPr>
          <w:rFonts w:hAnsi="Times New Roman" w:hint="eastAsia"/>
        </w:rPr>
        <w:t>到哪个</w:t>
      </w:r>
      <w:r>
        <w:rPr>
          <w:rFonts w:hAnsi="Times New Roman" w:hint="eastAsia"/>
        </w:rPr>
        <w:t>目录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858C8" w:rsidTr="00A858C8">
        <w:tc>
          <w:tcPr>
            <w:tcW w:w="8388" w:type="dxa"/>
          </w:tcPr>
          <w:p w:rsidR="00A858C8" w:rsidRDefault="001D7A99" w:rsidP="00A858C8">
            <w:pPr>
              <w:rPr>
                <w:rFonts w:hint="eastAsia"/>
              </w:rPr>
            </w:pPr>
            <w:r>
              <w:rPr>
                <w:rFonts w:hint="eastAsia"/>
              </w:rPr>
              <w:t>#创建压缩的tar文件</w:t>
            </w:r>
          </w:p>
          <w:p w:rsidR="001D7A99" w:rsidRDefault="001D7A99" w:rsidP="001D7A99">
            <w:r>
              <w:rPr>
                <w:rFonts w:hint="eastAsia"/>
              </w:rPr>
              <w:t xml:space="preserve">tar </w:t>
            </w:r>
            <w:r>
              <w:t>–</w:t>
            </w:r>
            <w:r>
              <w:rPr>
                <w:rFonts w:hint="eastAsia"/>
              </w:rPr>
              <w:t>zcvf filename.tar 目录或者文件</w:t>
            </w:r>
          </w:p>
          <w:p w:rsidR="007346E3" w:rsidRDefault="007346E3" w:rsidP="007346E3">
            <w:r>
              <w:rPr>
                <w:rFonts w:hint="eastAsia"/>
              </w:rPr>
              <w:t>#显示tar文件的内容</w:t>
            </w:r>
          </w:p>
          <w:p w:rsidR="001D7A99" w:rsidRDefault="007346E3" w:rsidP="00A858C8">
            <w:pPr>
              <w:rPr>
                <w:rFonts w:hint="eastAsia"/>
              </w:rPr>
            </w:pPr>
            <w:r w:rsidRPr="007346E3">
              <w:t>tar -ztvf host.tar.gz</w:t>
            </w:r>
          </w:p>
          <w:p w:rsidR="007346E3" w:rsidRDefault="007346E3" w:rsidP="00A858C8">
            <w:pPr>
              <w:rPr>
                <w:rFonts w:hint="eastAsia"/>
              </w:rPr>
            </w:pPr>
            <w:r>
              <w:rPr>
                <w:rFonts w:hint="eastAsia"/>
              </w:rPr>
              <w:t># tar包中还原</w:t>
            </w:r>
          </w:p>
          <w:p w:rsidR="007346E3" w:rsidRDefault="007346E3" w:rsidP="00A858C8">
            <w:pPr>
              <w:rPr>
                <w:rFonts w:hint="eastAsia"/>
              </w:rPr>
            </w:pPr>
            <w:r w:rsidRPr="007346E3">
              <w:t>tar -zxvf host.tar.gz  -C .</w:t>
            </w:r>
          </w:p>
          <w:p w:rsidR="007346E3" w:rsidRDefault="007346E3" w:rsidP="00A858C8">
            <w:pPr>
              <w:rPr>
                <w:rFonts w:hint="eastAsia"/>
              </w:rPr>
            </w:pPr>
            <w:r>
              <w:rPr>
                <w:rFonts w:hint="eastAsia"/>
              </w:rPr>
              <w:t>#向tar包中追加文件</w:t>
            </w:r>
          </w:p>
          <w:p w:rsidR="007346E3" w:rsidRDefault="007346E3" w:rsidP="00A858C8">
            <w:pPr>
              <w:rPr>
                <w:rFonts w:hint="eastAsia"/>
              </w:rPr>
            </w:pPr>
            <w:r w:rsidRPr="007346E3">
              <w:t>tar rvf filename.tar 文件或者目录</w:t>
            </w:r>
          </w:p>
        </w:tc>
      </w:tr>
    </w:tbl>
    <w:p w:rsidR="00A858C8" w:rsidRDefault="00A858C8" w:rsidP="00A858C8">
      <w:pPr>
        <w:rPr>
          <w:rFonts w:hint="eastAsia"/>
        </w:rPr>
      </w:pPr>
    </w:p>
    <w:p w:rsidR="00BC5A0F" w:rsidRDefault="00BC5A0F" w:rsidP="00BC5A0F">
      <w:pPr>
        <w:pStyle w:val="Heading3"/>
        <w:rPr>
          <w:rFonts w:hint="eastAsia"/>
        </w:rPr>
      </w:pPr>
      <w:r>
        <w:rPr>
          <w:rFonts w:hint="eastAsia"/>
        </w:rPr>
        <w:t>cpio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8451E" w:rsidTr="0008451E">
        <w:tc>
          <w:tcPr>
            <w:tcW w:w="8388" w:type="dxa"/>
          </w:tcPr>
          <w:p w:rsidR="0008451E" w:rsidRDefault="0008451E" w:rsidP="00BC5A0F">
            <w:pPr>
              <w:rPr>
                <w:rFonts w:hint="eastAsia"/>
              </w:rPr>
            </w:pPr>
            <w:r>
              <w:rPr>
                <w:rFonts w:hint="eastAsia"/>
              </w:rPr>
              <w:t>--备份</w:t>
            </w:r>
          </w:p>
          <w:p w:rsidR="0008451E" w:rsidRDefault="00960BC1" w:rsidP="00BC5A0F">
            <w:pPr>
              <w:rPr>
                <w:rFonts w:hint="eastAsia"/>
              </w:rPr>
            </w:pPr>
            <w:r w:rsidRPr="00960BC1">
              <w:t>find /etc/ -name *.conf | cpio -cov &gt; /tmp/conf.cpio</w:t>
            </w:r>
          </w:p>
          <w:p w:rsidR="0008451E" w:rsidRDefault="0008451E" w:rsidP="00BC5A0F">
            <w:pPr>
              <w:rPr>
                <w:rFonts w:hint="eastAsia"/>
              </w:rPr>
            </w:pPr>
            <w:r>
              <w:rPr>
                <w:rFonts w:hint="eastAsia"/>
              </w:rPr>
              <w:t>--还原</w:t>
            </w:r>
          </w:p>
          <w:p w:rsidR="00960BC1" w:rsidRDefault="006032A9" w:rsidP="00BC5A0F">
            <w:pPr>
              <w:rPr>
                <w:rFonts w:hint="eastAsia"/>
              </w:rPr>
            </w:pPr>
            <w:r w:rsidRPr="006032A9">
              <w:t>cpio --absolute-filenames -icvu &lt; /tmp/conf.cpio</w:t>
            </w:r>
          </w:p>
        </w:tc>
      </w:tr>
    </w:tbl>
    <w:p w:rsidR="00BC5A0F" w:rsidRPr="00BC5A0F" w:rsidRDefault="00BC5A0F" w:rsidP="00BC5A0F">
      <w:pPr>
        <w:rPr>
          <w:rFonts w:hint="eastAsia"/>
        </w:rPr>
      </w:pPr>
    </w:p>
    <w:p w:rsidR="00676AA5" w:rsidRDefault="00676AA5" w:rsidP="00676AA5">
      <w:pPr>
        <w:pStyle w:val="Heading1"/>
        <w:numPr>
          <w:ilvl w:val="0"/>
          <w:numId w:val="1"/>
        </w:numPr>
      </w:pPr>
      <w:r>
        <w:rPr>
          <w:rFonts w:hint="eastAsia"/>
        </w:rPr>
        <w:t>帮助命令</w:t>
      </w:r>
    </w:p>
    <w:p w:rsidR="00676AA5" w:rsidRDefault="00676AA5" w:rsidP="00E65E6D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帮助命令</w:t>
      </w:r>
      <w:r>
        <w:rPr>
          <w:rFonts w:hint="eastAsia"/>
        </w:rPr>
        <w:t>man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346E3" w:rsidTr="007346E3">
        <w:tc>
          <w:tcPr>
            <w:tcW w:w="8388" w:type="dxa"/>
          </w:tcPr>
          <w:p w:rsidR="007346E3" w:rsidRDefault="007346E3" w:rsidP="007346E3">
            <w:pPr>
              <w:rPr>
                <w:rFonts w:ascii="Times New Roman" w:hAnsi="Times New Roman" w:cs="Times New Roman" w:hint="eastAsia"/>
              </w:rPr>
            </w:pPr>
            <w:r w:rsidRPr="00EF33FC">
              <w:rPr>
                <w:rFonts w:hint="eastAsia"/>
              </w:rPr>
              <w:t>命令名称：</w:t>
            </w:r>
            <w:r w:rsidRPr="00EF33FC">
              <w:rPr>
                <w:rFonts w:ascii="Times New Roman" w:hAnsi="Times New Roman" w:cs="Times New Roman"/>
              </w:rPr>
              <w:t>man</w:t>
            </w:r>
          </w:p>
          <w:p w:rsidR="007346E3" w:rsidRPr="007346E3" w:rsidRDefault="007346E3" w:rsidP="007346E3">
            <w:pPr>
              <w:rPr>
                <w:rFonts w:hAnsi="Times New Roman"/>
              </w:rPr>
            </w:pPr>
            <w:r w:rsidRPr="00EF33FC">
              <w:rPr>
                <w:rFonts w:hAnsi="Times New Roman" w:hint="eastAsia"/>
              </w:rPr>
              <w:t>功能描述：获得帮助信息</w:t>
            </w:r>
          </w:p>
          <w:p w:rsidR="007346E3" w:rsidRPr="00EF33FC" w:rsidRDefault="007346E3" w:rsidP="007346E3">
            <w:pPr>
              <w:rPr>
                <w:rFonts w:ascii="Times New Roman" w:hAnsi="Times New Roman" w:cs="Times New Roman"/>
              </w:rPr>
            </w:pPr>
            <w:r w:rsidRPr="00EF33FC">
              <w:rPr>
                <w:rFonts w:hAnsi="Times New Roman" w:hint="eastAsia"/>
              </w:rPr>
              <w:t>语法：</w:t>
            </w:r>
            <w:r w:rsidRPr="00EF33FC">
              <w:rPr>
                <w:rFonts w:ascii="Times New Roman" w:hAnsi="Times New Roman" w:cs="Times New Roman"/>
              </w:rPr>
              <w:t>man [</w:t>
            </w:r>
            <w:r w:rsidRPr="00EF33FC">
              <w:rPr>
                <w:rFonts w:hAnsi="Times New Roman" w:hint="eastAsia"/>
              </w:rPr>
              <w:t>命令或配置文件</w:t>
            </w:r>
            <w:r w:rsidRPr="00EF33FC">
              <w:rPr>
                <w:rFonts w:ascii="Times New Roman" w:hAnsi="Times New Roman" w:cs="Times New Roman"/>
              </w:rPr>
              <w:t>]</w:t>
            </w:r>
          </w:p>
          <w:p w:rsidR="007346E3" w:rsidRPr="001C534E" w:rsidRDefault="007346E3" w:rsidP="007346E3">
            <w:pPr>
              <w:rPr>
                <w:rFonts w:ascii="Times New Roman" w:hAnsi="Times New Roman" w:cs="Times New Roman"/>
              </w:rPr>
            </w:pPr>
            <w:r w:rsidRPr="00EF33FC">
              <w:rPr>
                <w:rFonts w:hAnsi="Times New Roman" w:hint="eastAsia"/>
              </w:rPr>
              <w:t>范例：</w:t>
            </w:r>
            <w:r w:rsidRPr="00EF33FC">
              <w:rPr>
                <w:rFonts w:ascii="Times New Roman" w:hAnsi="Times New Roman" w:cs="Times New Roman"/>
              </w:rPr>
              <w:t>$ man ls</w:t>
            </w:r>
          </w:p>
        </w:tc>
      </w:tr>
    </w:tbl>
    <w:p w:rsidR="007346E3" w:rsidRPr="00EF33FC" w:rsidRDefault="007346E3" w:rsidP="007346E3">
      <w:pPr>
        <w:ind w:left="0"/>
        <w:rPr>
          <w:rFonts w:ascii="Times New Roman" w:hAnsi="Times New Roman" w:cs="Times New Roman"/>
        </w:rPr>
      </w:pPr>
    </w:p>
    <w:p w:rsidR="00676AA5" w:rsidRDefault="00676AA5" w:rsidP="00676AA5">
      <w:pPr>
        <w:pStyle w:val="Heading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帮助命令</w:t>
      </w:r>
      <w:r>
        <w:rPr>
          <w:rFonts w:hint="eastAsia"/>
        </w:rPr>
        <w:t>info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346E3" w:rsidTr="007346E3">
        <w:tc>
          <w:tcPr>
            <w:tcW w:w="8388" w:type="dxa"/>
          </w:tcPr>
          <w:p w:rsidR="007346E3" w:rsidRDefault="007346E3" w:rsidP="007346E3">
            <w:pPr>
              <w:rPr>
                <w:rFonts w:ascii="Times New Roman" w:hAnsi="Times New Roman" w:cs="Times New Roman" w:hint="eastAsia"/>
              </w:rPr>
            </w:pPr>
            <w:r w:rsidRPr="00EF33FC">
              <w:rPr>
                <w:rFonts w:hint="eastAsia"/>
              </w:rPr>
              <w:t>指令名称：</w:t>
            </w:r>
            <w:r w:rsidRPr="00EF33FC">
              <w:rPr>
                <w:rFonts w:ascii="Times New Roman" w:hAnsi="Times New Roman" w:cs="Times New Roman"/>
              </w:rPr>
              <w:t>info</w:t>
            </w:r>
          </w:p>
          <w:p w:rsidR="007346E3" w:rsidRPr="007346E3" w:rsidRDefault="007346E3" w:rsidP="007346E3">
            <w:pPr>
              <w:rPr>
                <w:rFonts w:hAnsi="Times New Roman"/>
              </w:rPr>
            </w:pPr>
            <w:r w:rsidRPr="00EF33FC">
              <w:rPr>
                <w:rFonts w:hAnsi="Times New Roman" w:hint="eastAsia"/>
              </w:rPr>
              <w:t>功能描述：获得帮助信息</w:t>
            </w:r>
          </w:p>
          <w:p w:rsidR="007346E3" w:rsidRPr="00EF33FC" w:rsidRDefault="007346E3" w:rsidP="007346E3">
            <w:pPr>
              <w:rPr>
                <w:rFonts w:ascii="Times New Roman" w:hAnsi="Times New Roman" w:cs="Times New Roman"/>
              </w:rPr>
            </w:pPr>
            <w:r w:rsidRPr="00EF33FC">
              <w:rPr>
                <w:rFonts w:hAnsi="Times New Roman" w:hint="eastAsia"/>
              </w:rPr>
              <w:t>语法：</w:t>
            </w:r>
            <w:r w:rsidRPr="00EF33FC">
              <w:rPr>
                <w:rFonts w:ascii="Times New Roman" w:hAnsi="Times New Roman" w:cs="Times New Roman"/>
              </w:rPr>
              <w:t>info [</w:t>
            </w:r>
            <w:r w:rsidRPr="00EF33FC">
              <w:rPr>
                <w:rFonts w:hAnsi="Times New Roman" w:hint="eastAsia"/>
              </w:rPr>
              <w:t>任何关键字</w:t>
            </w:r>
            <w:r w:rsidRPr="00EF33FC">
              <w:rPr>
                <w:rFonts w:ascii="Times New Roman" w:hAnsi="Times New Roman" w:cs="Times New Roman"/>
              </w:rPr>
              <w:t>]</w:t>
            </w:r>
          </w:p>
          <w:p w:rsidR="007346E3" w:rsidRPr="00EF33FC" w:rsidRDefault="007346E3" w:rsidP="007346E3">
            <w:pPr>
              <w:rPr>
                <w:rFonts w:ascii="Times New Roman" w:hAnsi="Times New Roman" w:cs="Times New Roman"/>
              </w:rPr>
            </w:pPr>
            <w:r w:rsidRPr="00EF33FC">
              <w:rPr>
                <w:rFonts w:hAnsi="Times New Roman" w:hint="eastAsia"/>
              </w:rPr>
              <w:t>范例：</w:t>
            </w:r>
            <w:r w:rsidRPr="00EF33FC">
              <w:rPr>
                <w:rFonts w:ascii="Times New Roman" w:hAnsi="Times New Roman" w:cs="Times New Roman"/>
              </w:rPr>
              <w:t>$ info ls</w:t>
            </w:r>
          </w:p>
          <w:p w:rsidR="007346E3" w:rsidRPr="00EF33FC" w:rsidRDefault="007346E3" w:rsidP="007346E3">
            <w:r w:rsidRPr="00EF33FC">
              <w:rPr>
                <w:rFonts w:hint="eastAsia"/>
              </w:rPr>
              <w:t>查看</w:t>
            </w:r>
            <w:r w:rsidRPr="00EF33FC">
              <w:rPr>
                <w:rFonts w:ascii="Times New Roman" w:cs="Times New Roman"/>
              </w:rPr>
              <w:t>ls</w:t>
            </w:r>
            <w:r w:rsidRPr="00EF33FC">
              <w:rPr>
                <w:rFonts w:hint="eastAsia"/>
              </w:rPr>
              <w:t>指令的帮助信息</w:t>
            </w:r>
          </w:p>
          <w:p w:rsidR="007346E3" w:rsidRDefault="007346E3" w:rsidP="007346E3"/>
        </w:tc>
      </w:tr>
    </w:tbl>
    <w:p w:rsidR="007346E3" w:rsidRPr="007346E3" w:rsidRDefault="007346E3" w:rsidP="007346E3"/>
    <w:p w:rsidR="00676AA5" w:rsidRDefault="00676AA5" w:rsidP="00676AA5">
      <w:pPr>
        <w:pStyle w:val="Heading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帮助命令</w:t>
      </w:r>
      <w:r>
        <w:rPr>
          <w:rFonts w:hint="eastAsia"/>
        </w:rPr>
        <w:t>whatis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346E3" w:rsidTr="007346E3">
        <w:tc>
          <w:tcPr>
            <w:tcW w:w="8388" w:type="dxa"/>
          </w:tcPr>
          <w:p w:rsidR="007346E3" w:rsidRPr="007F141B" w:rsidRDefault="007346E3" w:rsidP="007346E3">
            <w:r w:rsidRPr="007F141B">
              <w:rPr>
                <w:rFonts w:ascii="宋体" w:hAnsiTheme="minorHAnsi" w:cs="宋体" w:hint="eastAsia"/>
              </w:rPr>
              <w:t>指令名称：</w:t>
            </w:r>
            <w:r w:rsidRPr="007F141B">
              <w:t>whatis apropos makewhatis</w:t>
            </w:r>
          </w:p>
          <w:p w:rsidR="007346E3" w:rsidRPr="007F141B" w:rsidRDefault="007346E3" w:rsidP="007346E3">
            <w:r w:rsidRPr="007F141B">
              <w:rPr>
                <w:rFonts w:ascii="宋体" w:cs="宋体" w:hint="eastAsia"/>
              </w:rPr>
              <w:t>语法：</w:t>
            </w:r>
            <w:r w:rsidRPr="007F141B">
              <w:t>whatis apropos [</w:t>
            </w:r>
            <w:r w:rsidRPr="007F141B">
              <w:rPr>
                <w:rFonts w:ascii="宋体" w:cs="宋体" w:hint="eastAsia"/>
              </w:rPr>
              <w:t>任何关键字</w:t>
            </w:r>
            <w:r w:rsidRPr="007F141B">
              <w:t>]</w:t>
            </w:r>
          </w:p>
          <w:p w:rsidR="007346E3" w:rsidRPr="007F141B" w:rsidRDefault="007346E3" w:rsidP="007346E3">
            <w:pPr>
              <w:rPr>
                <w:rFonts w:ascii="宋体" w:cs="宋体"/>
              </w:rPr>
            </w:pPr>
            <w:r w:rsidRPr="007F141B">
              <w:rPr>
                <w:rFonts w:ascii="宋体" w:cs="宋体" w:hint="eastAsia"/>
              </w:rPr>
              <w:t>功能描述：获得索引的简短说明信息</w:t>
            </w:r>
          </w:p>
          <w:p w:rsidR="007346E3" w:rsidRPr="007F141B" w:rsidRDefault="007346E3" w:rsidP="007346E3">
            <w:r w:rsidRPr="007F141B">
              <w:rPr>
                <w:rFonts w:ascii="宋体" w:cs="宋体" w:hint="eastAsia"/>
              </w:rPr>
              <w:t>范例：</w:t>
            </w:r>
            <w:r w:rsidRPr="007F141B">
              <w:t>$ whatis ls</w:t>
            </w:r>
          </w:p>
          <w:p w:rsidR="007346E3" w:rsidRDefault="007346E3" w:rsidP="007346E3">
            <w:r w:rsidRPr="007F141B">
              <w:t xml:space="preserve">$ apropos fstab </w:t>
            </w:r>
            <w:r w:rsidRPr="007F141B">
              <w:rPr>
                <w:rFonts w:ascii="宋体" w:cs="宋体" w:hint="eastAsia"/>
              </w:rPr>
              <w:t>相当于</w:t>
            </w:r>
            <w:r w:rsidRPr="007F141B">
              <w:t xml:space="preserve">man </w:t>
            </w:r>
            <w:r>
              <w:t>–</w:t>
            </w:r>
            <w:r w:rsidRPr="007F141B">
              <w:t>k</w:t>
            </w:r>
          </w:p>
          <w:p w:rsidR="007346E3" w:rsidRPr="007F141B" w:rsidRDefault="007346E3" w:rsidP="007346E3">
            <w:r w:rsidRPr="007F141B">
              <w:rPr>
                <w:rFonts w:hint="eastAsia"/>
              </w:rPr>
              <w:t>范例：</w:t>
            </w:r>
            <w:r w:rsidRPr="007F141B">
              <w:t># makewhatis</w:t>
            </w:r>
          </w:p>
          <w:p w:rsidR="007346E3" w:rsidRDefault="007346E3" w:rsidP="007346E3"/>
        </w:tc>
      </w:tr>
    </w:tbl>
    <w:p w:rsidR="007346E3" w:rsidRPr="007346E3" w:rsidRDefault="007346E3" w:rsidP="007346E3"/>
    <w:p w:rsidR="00676AA5" w:rsidRDefault="00676AA5" w:rsidP="00676AA5">
      <w:pPr>
        <w:pStyle w:val="Heading2"/>
        <w:numPr>
          <w:ilvl w:val="0"/>
          <w:numId w:val="2"/>
        </w:numPr>
      </w:pPr>
      <w:r>
        <w:rPr>
          <w:rFonts w:hint="eastAsia"/>
        </w:rPr>
        <w:t>帮助命令的比较</w:t>
      </w:r>
    </w:p>
    <w:p w:rsidR="00676AA5" w:rsidRDefault="00676AA5" w:rsidP="00676AA5">
      <w:r>
        <w:rPr>
          <w:rFonts w:hint="eastAsia"/>
        </w:rPr>
        <w:t>“</w:t>
      </w:r>
      <w:r>
        <w:t>--help”选项并不是一个“独立”的工具。作为一种命令的选项，它可以用来修改工具或者命令的工作方式。命令的选项通常由一个或两个连字符后跟一个或多个字母来指定。选项出现在所调用的工具名后，用空格隔开。工具的其它参数都跟在选项后，也用空格隔开。“--help”选项就像分页程序“| less”一样，它所提供的是一种快捷、高效的帮助。</w:t>
      </w:r>
    </w:p>
    <w:p w:rsidR="00763804" w:rsidRPr="00763804" w:rsidRDefault="00676AA5" w:rsidP="001C534E">
      <w:r>
        <w:t>Man和info就像两个集合，它们有一个交集部分，但与man相比，info工具可显示更完整的最新的GNU工具信息。若man页包含的某个工具的概要信息在info中也有介绍，那么man页中会有“请参考info页更详细内容”的字样。通常情况下，man工具显示的非GNU工具的信息是唯一的，而info工具显示的非GNU工具的信息是man页内容的副本补充。</w:t>
      </w:r>
    </w:p>
    <w:sectPr w:rsidR="00763804" w:rsidRPr="00763804" w:rsidSect="00C03A83"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E6D" w:rsidRDefault="00E65E6D" w:rsidP="00763804">
      <w:pPr>
        <w:spacing w:after="0"/>
      </w:pPr>
      <w:r>
        <w:separator/>
      </w:r>
    </w:p>
  </w:endnote>
  <w:endnote w:type="continuationSeparator" w:id="1">
    <w:p w:rsidR="00E65E6D" w:rsidRDefault="00E65E6D" w:rsidP="007638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656346"/>
      <w:docPartObj>
        <w:docPartGallery w:val="Page Numbers (Bottom of Page)"/>
        <w:docPartUnique/>
      </w:docPartObj>
    </w:sdtPr>
    <w:sdtContent>
      <w:p w:rsidR="00904D33" w:rsidRDefault="00904D33">
        <w:pPr>
          <w:pStyle w:val="Footer"/>
          <w:jc w:val="right"/>
        </w:pPr>
        <w:fldSimple w:instr=" PAGE   \* MERGEFORMAT ">
          <w:r w:rsidR="001C534E">
            <w:rPr>
              <w:noProof/>
            </w:rPr>
            <w:t>15</w:t>
          </w:r>
        </w:fldSimple>
      </w:p>
    </w:sdtContent>
  </w:sdt>
  <w:p w:rsidR="00904D33" w:rsidRDefault="00904D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E6D" w:rsidRDefault="00E65E6D" w:rsidP="00763804">
      <w:pPr>
        <w:spacing w:after="0"/>
      </w:pPr>
      <w:r>
        <w:separator/>
      </w:r>
    </w:p>
  </w:footnote>
  <w:footnote w:type="continuationSeparator" w:id="1">
    <w:p w:rsidR="00E65E6D" w:rsidRDefault="00E65E6D" w:rsidP="0076380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3067"/>
    <w:multiLevelType w:val="hybridMultilevel"/>
    <w:tmpl w:val="542C6D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227D76"/>
    <w:multiLevelType w:val="hybridMultilevel"/>
    <w:tmpl w:val="B3A452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67342A"/>
    <w:multiLevelType w:val="hybridMultilevel"/>
    <w:tmpl w:val="BDB2F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E2559"/>
    <w:multiLevelType w:val="hybridMultilevel"/>
    <w:tmpl w:val="040A76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1319F"/>
    <w:multiLevelType w:val="hybridMultilevel"/>
    <w:tmpl w:val="B3E842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077241"/>
    <w:multiLevelType w:val="hybridMultilevel"/>
    <w:tmpl w:val="759EA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E5BC6"/>
    <w:multiLevelType w:val="hybridMultilevel"/>
    <w:tmpl w:val="2AD0B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927FC"/>
    <w:multiLevelType w:val="hybridMultilevel"/>
    <w:tmpl w:val="308018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E1770A"/>
    <w:multiLevelType w:val="hybridMultilevel"/>
    <w:tmpl w:val="FF18F3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5E3884"/>
    <w:multiLevelType w:val="hybridMultilevel"/>
    <w:tmpl w:val="D974AF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BC51E9"/>
    <w:multiLevelType w:val="hybridMultilevel"/>
    <w:tmpl w:val="181A0F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A658CC"/>
    <w:multiLevelType w:val="hybridMultilevel"/>
    <w:tmpl w:val="86E476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FB1B39"/>
    <w:multiLevelType w:val="hybridMultilevel"/>
    <w:tmpl w:val="3B4E6F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34053B"/>
    <w:multiLevelType w:val="hybridMultilevel"/>
    <w:tmpl w:val="A150F4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B841363"/>
    <w:multiLevelType w:val="hybridMultilevel"/>
    <w:tmpl w:val="EF262F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34867"/>
    <w:multiLevelType w:val="hybridMultilevel"/>
    <w:tmpl w:val="C17AEF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3678C"/>
    <w:multiLevelType w:val="hybridMultilevel"/>
    <w:tmpl w:val="63B828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936A3A"/>
    <w:multiLevelType w:val="hybridMultilevel"/>
    <w:tmpl w:val="2772AD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3506842"/>
    <w:multiLevelType w:val="hybridMultilevel"/>
    <w:tmpl w:val="F11087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215C8A"/>
    <w:multiLevelType w:val="hybridMultilevel"/>
    <w:tmpl w:val="E348BD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BD04FC"/>
    <w:multiLevelType w:val="hybridMultilevel"/>
    <w:tmpl w:val="F3C8C3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906B51"/>
    <w:multiLevelType w:val="hybridMultilevel"/>
    <w:tmpl w:val="A7CE07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E99789F"/>
    <w:multiLevelType w:val="hybridMultilevel"/>
    <w:tmpl w:val="600C28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4"/>
  </w:num>
  <w:num w:numId="5">
    <w:abstractNumId w:val="18"/>
  </w:num>
  <w:num w:numId="6">
    <w:abstractNumId w:val="14"/>
  </w:num>
  <w:num w:numId="7">
    <w:abstractNumId w:val="18"/>
    <w:lvlOverride w:ilvl="0">
      <w:startOverride w:val="1"/>
    </w:lvlOverride>
  </w:num>
  <w:num w:numId="8">
    <w:abstractNumId w:val="18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5"/>
  </w:num>
  <w:num w:numId="18">
    <w:abstractNumId w:val="5"/>
  </w:num>
  <w:num w:numId="19">
    <w:abstractNumId w:val="19"/>
  </w:num>
  <w:num w:numId="20">
    <w:abstractNumId w:val="20"/>
  </w:num>
  <w:num w:numId="21">
    <w:abstractNumId w:val="0"/>
  </w:num>
  <w:num w:numId="22">
    <w:abstractNumId w:val="18"/>
    <w:lvlOverride w:ilvl="0">
      <w:startOverride w:val="1"/>
    </w:lvlOverride>
  </w:num>
  <w:num w:numId="23">
    <w:abstractNumId w:val="24"/>
  </w:num>
  <w:num w:numId="24">
    <w:abstractNumId w:val="14"/>
    <w:lvlOverride w:ilvl="0">
      <w:startOverride w:val="1"/>
    </w:lvlOverride>
  </w:num>
  <w:num w:numId="25">
    <w:abstractNumId w:val="3"/>
  </w:num>
  <w:num w:numId="26">
    <w:abstractNumId w:val="10"/>
  </w:num>
  <w:num w:numId="27">
    <w:abstractNumId w:val="14"/>
    <w:lvlOverride w:ilvl="0">
      <w:startOverride w:val="1"/>
    </w:lvlOverride>
  </w:num>
  <w:num w:numId="28">
    <w:abstractNumId w:val="21"/>
  </w:num>
  <w:num w:numId="29">
    <w:abstractNumId w:val="23"/>
  </w:num>
  <w:num w:numId="30">
    <w:abstractNumId w:val="9"/>
  </w:num>
  <w:num w:numId="31">
    <w:abstractNumId w:val="25"/>
  </w:num>
  <w:num w:numId="32">
    <w:abstractNumId w:val="8"/>
  </w:num>
  <w:num w:numId="33">
    <w:abstractNumId w:val="13"/>
  </w:num>
  <w:num w:numId="34">
    <w:abstractNumId w:val="14"/>
    <w:lvlOverride w:ilvl="0">
      <w:startOverride w:val="1"/>
    </w:lvlOverride>
  </w:num>
  <w:num w:numId="35">
    <w:abstractNumId w:val="6"/>
  </w:num>
  <w:num w:numId="36">
    <w:abstractNumId w:val="2"/>
  </w:num>
  <w:num w:numId="37">
    <w:abstractNumId w:val="7"/>
  </w:num>
  <w:num w:numId="38">
    <w:abstractNumId w:val="17"/>
  </w:num>
  <w:num w:numId="39">
    <w:abstractNumId w:val="12"/>
  </w:num>
  <w:num w:numId="40">
    <w:abstractNumId w:val="11"/>
  </w:num>
  <w:num w:numId="41">
    <w:abstractNumId w:val="1"/>
  </w:num>
  <w:num w:numId="42">
    <w:abstractNumId w:val="16"/>
  </w:num>
  <w:num w:numId="43">
    <w:abstractNumId w:val="22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63804"/>
    <w:rsid w:val="00041EC7"/>
    <w:rsid w:val="0008451E"/>
    <w:rsid w:val="00096C6D"/>
    <w:rsid w:val="001154B8"/>
    <w:rsid w:val="00150501"/>
    <w:rsid w:val="001833BC"/>
    <w:rsid w:val="001C534E"/>
    <w:rsid w:val="001D4BC9"/>
    <w:rsid w:val="001D7A99"/>
    <w:rsid w:val="00202F3D"/>
    <w:rsid w:val="00255DB8"/>
    <w:rsid w:val="0029733C"/>
    <w:rsid w:val="002B0A46"/>
    <w:rsid w:val="002F2C5F"/>
    <w:rsid w:val="00403EE1"/>
    <w:rsid w:val="00425BCF"/>
    <w:rsid w:val="00471125"/>
    <w:rsid w:val="00483F39"/>
    <w:rsid w:val="004B4569"/>
    <w:rsid w:val="004B498B"/>
    <w:rsid w:val="00562410"/>
    <w:rsid w:val="00574782"/>
    <w:rsid w:val="00575DF0"/>
    <w:rsid w:val="005D3955"/>
    <w:rsid w:val="005E5996"/>
    <w:rsid w:val="006032A9"/>
    <w:rsid w:val="00676AA5"/>
    <w:rsid w:val="006B2810"/>
    <w:rsid w:val="007346E3"/>
    <w:rsid w:val="00763804"/>
    <w:rsid w:val="007A45D3"/>
    <w:rsid w:val="007F26F0"/>
    <w:rsid w:val="008261CD"/>
    <w:rsid w:val="008B5ACA"/>
    <w:rsid w:val="008C5117"/>
    <w:rsid w:val="008E6F58"/>
    <w:rsid w:val="008F14E7"/>
    <w:rsid w:val="00904415"/>
    <w:rsid w:val="00904D33"/>
    <w:rsid w:val="0093062A"/>
    <w:rsid w:val="00960BC1"/>
    <w:rsid w:val="00972C6E"/>
    <w:rsid w:val="0099619D"/>
    <w:rsid w:val="009A7609"/>
    <w:rsid w:val="009D3A09"/>
    <w:rsid w:val="009D5000"/>
    <w:rsid w:val="00A31640"/>
    <w:rsid w:val="00A6029F"/>
    <w:rsid w:val="00A858C8"/>
    <w:rsid w:val="00AE795E"/>
    <w:rsid w:val="00AF15DD"/>
    <w:rsid w:val="00B531F1"/>
    <w:rsid w:val="00BC5A0F"/>
    <w:rsid w:val="00BE6A9E"/>
    <w:rsid w:val="00BF4C3F"/>
    <w:rsid w:val="00C03A83"/>
    <w:rsid w:val="00C15635"/>
    <w:rsid w:val="00C70765"/>
    <w:rsid w:val="00C87DA2"/>
    <w:rsid w:val="00D24EDE"/>
    <w:rsid w:val="00D80E2B"/>
    <w:rsid w:val="00DB6FA6"/>
    <w:rsid w:val="00DE6E85"/>
    <w:rsid w:val="00E65E6D"/>
    <w:rsid w:val="00E8249E"/>
    <w:rsid w:val="00EF3DCE"/>
    <w:rsid w:val="00F2628F"/>
    <w:rsid w:val="00F37F94"/>
    <w:rsid w:val="00F55739"/>
    <w:rsid w:val="00F906AD"/>
    <w:rsid w:val="00FE2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5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6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380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804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6380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804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A5"/>
    <w:pPr>
      <w:spacing w:after="0"/>
      <w:ind w:left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76AA5"/>
    <w:pPr>
      <w:autoSpaceDE w:val="0"/>
      <w:autoSpaceDN w:val="0"/>
      <w:adjustRightInd w:val="0"/>
      <w:spacing w:after="0"/>
      <w:ind w:left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76AA5"/>
  </w:style>
  <w:style w:type="character" w:styleId="Hyperlink">
    <w:name w:val="Hyperlink"/>
    <w:basedOn w:val="DefaultParagraphFont"/>
    <w:uiPriority w:val="99"/>
    <w:unhideWhenUsed/>
    <w:rsid w:val="00676A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6AA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676AA5"/>
    <w:pPr>
      <w:spacing w:after="0"/>
      <w:ind w:left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201</TotalTime>
  <Pages>18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72</cp:revision>
  <dcterms:created xsi:type="dcterms:W3CDTF">2016-02-23T01:36:00Z</dcterms:created>
  <dcterms:modified xsi:type="dcterms:W3CDTF">2016-02-23T05:13:00Z</dcterms:modified>
</cp:coreProperties>
</file>