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C25C1" w:rsidP="00DC25C1">
      <w:pPr>
        <w:pStyle w:val="Title"/>
      </w:pPr>
      <w:r>
        <w:t>Linux</w:t>
      </w:r>
      <w:r>
        <w:rPr>
          <w:rFonts w:hint="eastAsia"/>
        </w:rPr>
        <w:t>网络基础知识</w:t>
      </w:r>
    </w:p>
    <w:p w:rsidR="00DC25C1" w:rsidRDefault="00C26119" w:rsidP="00DC25C1">
      <w:pPr>
        <w:pStyle w:val="Heading1"/>
      </w:pPr>
      <w:r>
        <w:rPr>
          <w:rFonts w:hint="eastAsia"/>
        </w:rPr>
        <w:t>配置</w:t>
      </w:r>
      <w:r>
        <w:rPr>
          <w:rFonts w:hint="eastAsia"/>
        </w:rPr>
        <w:t>linux</w:t>
      </w:r>
      <w:r>
        <w:rPr>
          <w:rFonts w:hint="eastAsia"/>
        </w:rPr>
        <w:t>服务器的网络</w:t>
      </w:r>
    </w:p>
    <w:p w:rsidR="00DC25C1" w:rsidRDefault="00DC25C1" w:rsidP="00DC25C1">
      <w:pPr>
        <w:pStyle w:val="Heading2"/>
      </w:pPr>
      <w:r>
        <w:rPr>
          <w:rFonts w:hint="eastAsia"/>
        </w:rPr>
        <w:t>网络相关概念</w:t>
      </w:r>
    </w:p>
    <w:p w:rsidR="00DC25C1" w:rsidRDefault="0043759D" w:rsidP="0043759D">
      <w:pPr>
        <w:pStyle w:val="Heading3"/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地址</w:t>
      </w:r>
    </w:p>
    <w:p w:rsidR="0043759D" w:rsidRDefault="00634081" w:rsidP="00B55F5E">
      <w:pPr>
        <w:ind w:left="360" w:firstLine="360"/>
      </w:pPr>
      <w:r>
        <w:t>I</w:t>
      </w:r>
      <w:r>
        <w:rPr>
          <w:rFonts w:hint="eastAsia"/>
        </w:rPr>
        <w:t>p地址的作用是用来识别网络中不同的节点。</w:t>
      </w:r>
      <w:r>
        <w:t>I</w:t>
      </w:r>
      <w:r>
        <w:rPr>
          <w:rFonts w:hint="eastAsia"/>
        </w:rPr>
        <w:t>p地址有两种，一种是IPv4和IPv6。我们一般使用的ip地址是IPv4，它是由32位（4个字节）二进制数字组成，我们通常使用点分十进制。例如：172.168.0.1</w:t>
      </w:r>
    </w:p>
    <w:p w:rsidR="00634081" w:rsidRDefault="00634081" w:rsidP="0043759D">
      <w:pPr>
        <w:ind w:left="360"/>
      </w:pPr>
      <w:r>
        <w:t>I</w:t>
      </w:r>
      <w:r>
        <w:rPr>
          <w:rFonts w:hint="eastAsia"/>
        </w:rPr>
        <w:t>p地址的分类：A(1-126),B(128-191),C(192-223)，D(组ip地址)，E(保留)。</w:t>
      </w:r>
    </w:p>
    <w:p w:rsidR="00634081" w:rsidRDefault="00634081" w:rsidP="0043759D">
      <w:pPr>
        <w:ind w:left="360"/>
      </w:pPr>
      <w:r>
        <w:rPr>
          <w:rFonts w:hint="eastAsia"/>
        </w:rPr>
        <w:t>私有地址：10.0.0.0~10.255.255.255  172.16.0.0~172.31.255.255</w:t>
      </w:r>
    </w:p>
    <w:p w:rsidR="00634081" w:rsidRPr="0043759D" w:rsidRDefault="00634081" w:rsidP="00634081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192.168.0.0~192.168.255.255</w:t>
      </w:r>
    </w:p>
    <w:p w:rsidR="0043759D" w:rsidRDefault="0043759D" w:rsidP="0043759D">
      <w:pPr>
        <w:pStyle w:val="Heading3"/>
      </w:pPr>
      <w:r>
        <w:rPr>
          <w:rFonts w:hint="eastAsia"/>
        </w:rPr>
        <w:t>路由器的转发功能</w:t>
      </w:r>
    </w:p>
    <w:p w:rsidR="00634081" w:rsidRPr="00634081" w:rsidRDefault="00634081" w:rsidP="00634081">
      <w:pPr>
        <w:ind w:left="360"/>
      </w:pPr>
      <w:r>
        <w:rPr>
          <w:rFonts w:hint="eastAsia"/>
        </w:rPr>
        <w:t>路由器用于不同网段地址的通讯。</w:t>
      </w:r>
    </w:p>
    <w:p w:rsidR="0043759D" w:rsidRDefault="0043759D" w:rsidP="0043759D">
      <w:pPr>
        <w:pStyle w:val="Heading3"/>
      </w:pPr>
      <w:r>
        <w:rPr>
          <w:rFonts w:hint="eastAsia"/>
        </w:rPr>
        <w:t>DNS</w:t>
      </w:r>
    </w:p>
    <w:p w:rsidR="00634081" w:rsidRPr="00634081" w:rsidRDefault="00DC21EA" w:rsidP="008D386F">
      <w:pPr>
        <w:ind w:left="360" w:firstLine="360"/>
      </w:pPr>
      <w:r>
        <w:t>I</w:t>
      </w:r>
      <w:r>
        <w:rPr>
          <w:rFonts w:hint="eastAsia"/>
        </w:rPr>
        <w:t>p地址来访问地址不容易记忆。所以我们使用DNS域名解析服务器来进行ip地址的正向解析和ip地址的反向解析。</w:t>
      </w:r>
    </w:p>
    <w:p w:rsidR="0043759D" w:rsidRDefault="0043759D" w:rsidP="0043759D">
      <w:pPr>
        <w:pStyle w:val="Heading3"/>
      </w:pPr>
      <w:r>
        <w:rPr>
          <w:rFonts w:hint="eastAsia"/>
        </w:rPr>
        <w:t>网络接口</w:t>
      </w:r>
    </w:p>
    <w:p w:rsidR="002B6FD0" w:rsidRDefault="006F49C5" w:rsidP="002B6FD0">
      <w:pPr>
        <w:ind w:left="360"/>
      </w:pPr>
      <w:r>
        <w:rPr>
          <w:rFonts w:hint="eastAsia"/>
        </w:rPr>
        <w:t>lo接口：本地回送地址（Loop），用于网络测试及本地主机各网络之间的通讯。</w:t>
      </w:r>
    </w:p>
    <w:p w:rsidR="006F49C5" w:rsidRDefault="006F49C5" w:rsidP="002B6FD0">
      <w:pPr>
        <w:ind w:left="360"/>
      </w:pPr>
      <w:r>
        <w:rPr>
          <w:rFonts w:hint="eastAsia"/>
        </w:rPr>
        <w:t>eth接口：Ethernet以太网接口白哦是网卡设备接口。附加数字表示物理网卡的序号，从0开始。</w:t>
      </w:r>
    </w:p>
    <w:p w:rsidR="006F49C5" w:rsidRPr="006F49C5" w:rsidRDefault="006F49C5" w:rsidP="006F49C5">
      <w:r>
        <w:rPr>
          <w:rFonts w:hint="eastAsia"/>
        </w:rPr>
        <w:t xml:space="preserve">     ppp接口</w:t>
      </w:r>
      <w:r w:rsidR="00E50520">
        <w:rPr>
          <w:rFonts w:hint="eastAsia"/>
        </w:rPr>
        <w:t>：表示PPP设备接口，附加数字表示PPP设备的序号，从0开始。</w:t>
      </w:r>
    </w:p>
    <w:p w:rsidR="00634081" w:rsidRDefault="00634081" w:rsidP="00634081">
      <w:pPr>
        <w:pStyle w:val="Heading3"/>
      </w:pPr>
      <w:r>
        <w:rPr>
          <w:rFonts w:hint="eastAsia"/>
        </w:rPr>
        <w:t>网络端口</w:t>
      </w:r>
    </w:p>
    <w:p w:rsidR="00324522" w:rsidRDefault="00324522" w:rsidP="00324522">
      <w:pPr>
        <w:ind w:left="360"/>
      </w:pPr>
      <w:r>
        <w:rPr>
          <w:rFonts w:hint="eastAsia"/>
        </w:rPr>
        <w:t>端口号主要来区分不同的应用进程。端口号的范围0~65535</w:t>
      </w:r>
    </w:p>
    <w:p w:rsidR="00324522" w:rsidRPr="00324522" w:rsidRDefault="00324522" w:rsidP="00324522">
      <w:pPr>
        <w:ind w:left="360"/>
      </w:pPr>
      <w:r>
        <w:rPr>
          <w:rFonts w:hint="eastAsia"/>
        </w:rPr>
        <w:t>常用服务端口0~255     256~1024专用网络端口 1024以上动态分配</w:t>
      </w:r>
    </w:p>
    <w:p w:rsidR="0096720E" w:rsidRDefault="0096720E" w:rsidP="00DC25C1">
      <w:pPr>
        <w:pStyle w:val="Heading2"/>
      </w:pPr>
      <w:r>
        <w:rPr>
          <w:rFonts w:hint="eastAsia"/>
        </w:rPr>
        <w:lastRenderedPageBreak/>
        <w:t>配置</w:t>
      </w:r>
      <w:r>
        <w:rPr>
          <w:rFonts w:hint="eastAsia"/>
        </w:rPr>
        <w:t>linux</w:t>
      </w:r>
      <w:r>
        <w:rPr>
          <w:rFonts w:hint="eastAsia"/>
        </w:rPr>
        <w:t>服务器的网络</w:t>
      </w:r>
    </w:p>
    <w:p w:rsidR="002C081A" w:rsidRDefault="002C081A" w:rsidP="002C081A">
      <w:pPr>
        <w:pStyle w:val="Heading3"/>
        <w:numPr>
          <w:ilvl w:val="0"/>
          <w:numId w:val="34"/>
        </w:numPr>
      </w:pPr>
      <w:r>
        <w:rPr>
          <w:rFonts w:hint="eastAsia"/>
        </w:rPr>
        <w:t>/etc/services</w:t>
      </w:r>
      <w:r>
        <w:rPr>
          <w:rFonts w:hint="eastAsia"/>
        </w:rPr>
        <w:t>文件</w:t>
      </w:r>
    </w:p>
    <w:p w:rsidR="002C081A" w:rsidRDefault="002C081A" w:rsidP="002C081A">
      <w:pPr>
        <w:ind w:left="360"/>
      </w:pPr>
      <w:r>
        <w:rPr>
          <w:rFonts w:hint="eastAsia"/>
        </w:rPr>
        <w:t>列出了系统所有可用的网络服务和它们对应的端口号及协议。文件每一行对应一个服务，它由4个字段组成：服务名称</w:t>
      </w:r>
      <w:r>
        <w:rPr>
          <w:rFonts w:hint="eastAsia"/>
        </w:rPr>
        <w:tab/>
        <w:t>端口</w:t>
      </w:r>
      <w:r>
        <w:rPr>
          <w:rFonts w:hint="eastAsia"/>
        </w:rPr>
        <w:tab/>
        <w:t>协议名称</w:t>
      </w:r>
      <w:r>
        <w:rPr>
          <w:rFonts w:hint="eastAsia"/>
        </w:rPr>
        <w:tab/>
        <w:t>别名</w:t>
      </w:r>
    </w:p>
    <w:p w:rsidR="002C081A" w:rsidRPr="002C081A" w:rsidRDefault="002C081A" w:rsidP="002C081A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0991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0E" w:rsidRDefault="005B6153" w:rsidP="002C081A">
      <w:pPr>
        <w:pStyle w:val="Heading3"/>
        <w:rPr>
          <w:rFonts w:hint="eastAsia"/>
        </w:rPr>
      </w:pPr>
      <w:r>
        <w:rPr>
          <w:rFonts w:hint="eastAsia"/>
        </w:rPr>
        <w:t>修改和配置网卡文件</w:t>
      </w:r>
    </w:p>
    <w:p w:rsidR="005B6153" w:rsidRDefault="000E7DCB" w:rsidP="000E7DCB">
      <w:pPr>
        <w:ind w:left="360"/>
      </w:pPr>
      <w:r w:rsidRPr="000E7DCB">
        <w:rPr>
          <w:rFonts w:hint="eastAsia"/>
          <w:b/>
        </w:rPr>
        <w:t>通过配置文件修改</w:t>
      </w:r>
      <w:r>
        <w:rPr>
          <w:rFonts w:hint="eastAsia"/>
        </w:rPr>
        <w:t>：</w:t>
      </w:r>
      <w:r w:rsidR="0014552D" w:rsidRPr="0014552D">
        <w:t>vi /etc/sysconfig/network-scripts/ifcfg-eth0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4552D" w:rsidTr="0014552D">
        <w:tc>
          <w:tcPr>
            <w:tcW w:w="8388" w:type="dxa"/>
          </w:tcPr>
          <w:p w:rsidR="0014552D" w:rsidRDefault="0014552D" w:rsidP="0014552D">
            <w:r>
              <w:t>DEVICE=eth0</w:t>
            </w:r>
            <w:r w:rsidR="000D3D8A">
              <w:rPr>
                <w:rFonts w:hint="eastAsia"/>
              </w:rPr>
              <w:t xml:space="preserve">    #</w:t>
            </w:r>
            <w:r w:rsidR="000D3D8A">
              <w:t>网卡代号，需要ifcfg-eth0相对应</w:t>
            </w:r>
          </w:p>
          <w:p w:rsidR="000D3D8A" w:rsidRDefault="000D3D8A" w:rsidP="0014552D">
            <w:r>
              <w:t>BOOTPROTO=dhcp</w:t>
            </w:r>
            <w:r>
              <w:rPr>
                <w:rFonts w:hint="eastAsia"/>
              </w:rPr>
              <w:t xml:space="preserve">  #ip获取协议，static静态，dhcp动态获取</w:t>
            </w:r>
          </w:p>
          <w:p w:rsidR="000D3D8A" w:rsidRDefault="000D3D8A" w:rsidP="000D3D8A">
            <w:r>
              <w:t xml:space="preserve">HWADDR=00:24:8C:79:1A:2B    </w:t>
            </w:r>
            <w:r>
              <w:rPr>
                <w:rFonts w:hint="eastAsia"/>
              </w:rPr>
              <w:t>#</w:t>
            </w:r>
            <w:r>
              <w:t>网卡地址即MAC地址</w:t>
            </w:r>
          </w:p>
          <w:p w:rsidR="000D3D8A" w:rsidRDefault="000D3D8A" w:rsidP="0014552D">
            <w:r>
              <w:rPr>
                <w:rFonts w:hint="eastAsia"/>
              </w:rPr>
              <w:t>IPV6 INIT=yes  #表示支持IPv6，no表示不支持</w:t>
            </w:r>
          </w:p>
          <w:p w:rsidR="000D3D8A" w:rsidRDefault="000D3D8A" w:rsidP="0014552D">
            <w:r>
              <w:rPr>
                <w:rFonts w:hint="eastAsia"/>
              </w:rPr>
              <w:t>IPV6_AUTOCONF=yes #表示自动配置ipv6</w:t>
            </w:r>
          </w:p>
          <w:p w:rsidR="000D3D8A" w:rsidRDefault="000D3D8A" w:rsidP="000D3D8A">
            <w:r w:rsidRPr="00F81F02">
              <w:rPr>
                <w:color w:val="FF0000"/>
              </w:rPr>
              <w:t>ONBOOT=yes</w:t>
            </w:r>
            <w:r>
              <w:t xml:space="preserve">     </w:t>
            </w:r>
            <w:r>
              <w:rPr>
                <w:rFonts w:hint="eastAsia"/>
              </w:rPr>
              <w:t>#</w:t>
            </w:r>
            <w:r>
              <w:t>是否开机启动</w:t>
            </w:r>
          </w:p>
          <w:p w:rsidR="00C93406" w:rsidRDefault="00C93406" w:rsidP="00C93406">
            <w:r>
              <w:t>NETMASK=255.255.</w:t>
            </w:r>
            <w:r>
              <w:rPr>
                <w:rFonts w:hint="eastAsia"/>
              </w:rPr>
              <w:t>0</w:t>
            </w:r>
            <w:r>
              <w:t xml:space="preserve">.0       </w:t>
            </w:r>
            <w:r>
              <w:rPr>
                <w:rFonts w:hint="eastAsia"/>
              </w:rPr>
              <w:t>#</w:t>
            </w:r>
            <w:r>
              <w:t>子网掩码</w:t>
            </w:r>
          </w:p>
          <w:p w:rsidR="00C93406" w:rsidRDefault="00C93406" w:rsidP="00C93406">
            <w:r>
              <w:t>IPADDR=</w:t>
            </w:r>
            <w:r>
              <w:rPr>
                <w:rFonts w:hint="eastAsia"/>
              </w:rPr>
              <w:t>172.16.22.22</w:t>
            </w:r>
            <w:r>
              <w:t xml:space="preserve">           </w:t>
            </w:r>
            <w:r>
              <w:rPr>
                <w:rFonts w:hint="eastAsia"/>
              </w:rPr>
              <w:t>#</w:t>
            </w:r>
            <w:r>
              <w:t>ip地址</w:t>
            </w:r>
          </w:p>
          <w:p w:rsidR="000D3D8A" w:rsidRDefault="00C93406" w:rsidP="0014552D">
            <w:r>
              <w:t xml:space="preserve">GATEWAY=192.128.1.1            </w:t>
            </w:r>
            <w:r>
              <w:rPr>
                <w:rFonts w:hint="eastAsia"/>
              </w:rPr>
              <w:t>#</w:t>
            </w:r>
            <w:r w:rsidR="00F56267">
              <w:rPr>
                <w:rFonts w:hint="eastAsia"/>
              </w:rPr>
              <w:t>设置</w:t>
            </w:r>
            <w:r>
              <w:t>默认网关</w:t>
            </w:r>
          </w:p>
          <w:p w:rsidR="0014552D" w:rsidRDefault="0014552D" w:rsidP="0014552D">
            <w:r>
              <w:t>TYPE=Ethernet</w:t>
            </w:r>
            <w:r w:rsidR="000D3D8A">
              <w:rPr>
                <w:rFonts w:hint="eastAsia"/>
              </w:rPr>
              <w:t xml:space="preserve"> </w:t>
            </w:r>
            <w:r w:rsidR="005A4F51">
              <w:rPr>
                <w:rFonts w:hint="eastAsia"/>
              </w:rPr>
              <w:t xml:space="preserve">  #表示网卡的类型为以太网</w:t>
            </w:r>
          </w:p>
          <w:p w:rsidR="0014552D" w:rsidRDefault="005A4F51" w:rsidP="005A4F51">
            <w:r>
              <w:rPr>
                <w:rFonts w:hint="eastAsia"/>
              </w:rPr>
              <w:t>PEERDNS=yes  #表示允许从DHCP获得的DNS覆盖本地DNS</w:t>
            </w:r>
          </w:p>
          <w:p w:rsidR="005A4F51" w:rsidRDefault="005A4F51" w:rsidP="005A4F51">
            <w:r>
              <w:rPr>
                <w:rFonts w:hint="eastAsia"/>
              </w:rPr>
              <w:t>USERCTL=no #表示不允许普通用户修改配置</w:t>
            </w:r>
          </w:p>
        </w:tc>
      </w:tr>
    </w:tbl>
    <w:p w:rsidR="000A4704" w:rsidRDefault="000A4704" w:rsidP="005B6153">
      <w:pPr>
        <w:ind w:left="360"/>
      </w:pPr>
      <w:r>
        <w:rPr>
          <w:rFonts w:hint="eastAsia"/>
        </w:rPr>
        <w:t>#重启网络服务配置生效</w:t>
      </w:r>
    </w:p>
    <w:p w:rsidR="0014552D" w:rsidRDefault="000A4704" w:rsidP="005B6153">
      <w:pPr>
        <w:ind w:left="360"/>
        <w:rPr>
          <w:rFonts w:hint="eastAsia"/>
        </w:rPr>
      </w:pPr>
      <w:r>
        <w:rPr>
          <w:rFonts w:hint="eastAsia"/>
        </w:rPr>
        <w:t>service network restart</w:t>
      </w:r>
    </w:p>
    <w:p w:rsidR="00646769" w:rsidRPr="00C10D05" w:rsidRDefault="008E1023" w:rsidP="00646769">
      <w:pPr>
        <w:ind w:firstLine="360"/>
      </w:pPr>
      <w:r w:rsidRPr="00324DC7">
        <w:rPr>
          <w:rFonts w:hint="eastAsia"/>
          <w:color w:val="FF0000"/>
        </w:rPr>
        <w:t>注意</w:t>
      </w:r>
      <w:r>
        <w:rPr>
          <w:rFonts w:hint="eastAsia"/>
        </w:rPr>
        <w:t>：centos可以使用</w:t>
      </w:r>
      <w:r w:rsidR="00646769">
        <w:rPr>
          <w:rFonts w:hint="eastAsia"/>
        </w:rPr>
        <w:t>setup命令来修改网络参数</w:t>
      </w:r>
    </w:p>
    <w:p w:rsidR="00646769" w:rsidRDefault="000E7DCB" w:rsidP="005B6153">
      <w:pPr>
        <w:ind w:left="360"/>
        <w:rPr>
          <w:rFonts w:hint="eastAsia"/>
          <w:b/>
        </w:rPr>
      </w:pPr>
      <w:r w:rsidRPr="000E7DCB">
        <w:rPr>
          <w:rFonts w:hint="eastAsia"/>
          <w:b/>
        </w:rPr>
        <w:t>通过命令修改</w:t>
      </w:r>
      <w:r>
        <w:rPr>
          <w:rFonts w:hint="eastAsia"/>
          <w:b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E7DCB" w:rsidTr="000E7DCB">
        <w:tc>
          <w:tcPr>
            <w:tcW w:w="8388" w:type="dxa"/>
          </w:tcPr>
          <w:p w:rsidR="000E7DCB" w:rsidRDefault="000E7DCB" w:rsidP="005B6153">
            <w:pPr>
              <w:rPr>
                <w:rFonts w:hint="eastAsia"/>
              </w:rPr>
            </w:pPr>
            <w:r>
              <w:rPr>
                <w:rFonts w:hint="eastAsia"/>
              </w:rPr>
              <w:t>#手工设置ip和子网掩码</w:t>
            </w:r>
          </w:p>
          <w:p w:rsidR="000E7DCB" w:rsidRDefault="000E7DCB" w:rsidP="005B6153">
            <w:pPr>
              <w:rPr>
                <w:rFonts w:hint="eastAsia"/>
              </w:rPr>
            </w:pPr>
            <w:r w:rsidRPr="000E7DCB">
              <w:t>ifconfig eth0 ip netmask</w:t>
            </w:r>
            <w:r>
              <w:rPr>
                <w:rFonts w:hint="eastAsia"/>
              </w:rPr>
              <w:t xml:space="preserve"> 子网掩码</w:t>
            </w:r>
          </w:p>
          <w:p w:rsidR="000E7DCB" w:rsidRDefault="000E7DCB" w:rsidP="005B6153">
            <w:pPr>
              <w:rPr>
                <w:rFonts w:hint="eastAsia"/>
              </w:rPr>
            </w:pPr>
            <w:r>
              <w:rPr>
                <w:rFonts w:hint="eastAsia"/>
              </w:rPr>
              <w:t>#启动和断开网卡</w:t>
            </w:r>
          </w:p>
          <w:p w:rsidR="000E7DCB" w:rsidRDefault="000E7DCB" w:rsidP="005B6153">
            <w:r w:rsidRPr="000E7DCB">
              <w:t>ifconfig eth0</w:t>
            </w:r>
            <w:r>
              <w:rPr>
                <w:rFonts w:hint="eastAsia"/>
              </w:rPr>
              <w:t xml:space="preserve"> up/down</w:t>
            </w:r>
          </w:p>
        </w:tc>
      </w:tr>
    </w:tbl>
    <w:p w:rsidR="005B6153" w:rsidRDefault="005B6153" w:rsidP="000E7DCB">
      <w:pPr>
        <w:pStyle w:val="Heading3"/>
      </w:pPr>
      <w:r>
        <w:rPr>
          <w:rFonts w:hint="eastAsia"/>
        </w:rPr>
        <w:lastRenderedPageBreak/>
        <w:t>修改机器</w:t>
      </w:r>
      <w:r>
        <w:rPr>
          <w:rFonts w:hint="eastAsia"/>
        </w:rPr>
        <w:t>hostname</w:t>
      </w:r>
    </w:p>
    <w:p w:rsidR="00485060" w:rsidRDefault="000E7DCB" w:rsidP="00485060">
      <w:pPr>
        <w:ind w:left="360"/>
      </w:pPr>
      <w:r w:rsidRPr="000E7DCB">
        <w:rPr>
          <w:rFonts w:hint="eastAsia"/>
          <w:b/>
        </w:rPr>
        <w:t>通过配置文件修改</w:t>
      </w:r>
      <w:r>
        <w:rPr>
          <w:rFonts w:hint="eastAsia"/>
          <w:b/>
        </w:rPr>
        <w:t>：</w:t>
      </w:r>
      <w:r w:rsidR="002C081A" w:rsidRPr="002C081A">
        <w:t>vi /etc/sysconfig/network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C081A" w:rsidTr="002C081A">
        <w:tc>
          <w:tcPr>
            <w:tcW w:w="8388" w:type="dxa"/>
          </w:tcPr>
          <w:p w:rsidR="002C081A" w:rsidRDefault="002C081A" w:rsidP="002C081A">
            <w:r>
              <w:t xml:space="preserve">NETWORKING=yes     </w:t>
            </w:r>
            <w:r>
              <w:rPr>
                <w:rFonts w:hint="eastAsia"/>
              </w:rPr>
              <w:t>#</w:t>
            </w:r>
            <w:r>
              <w:t xml:space="preserve"> yes启动网络no关闭网络</w:t>
            </w:r>
          </w:p>
          <w:p w:rsidR="002C081A" w:rsidRDefault="002C081A" w:rsidP="002C081A">
            <w:pPr>
              <w:rPr>
                <w:rFonts w:hint="eastAsia"/>
              </w:rPr>
            </w:pPr>
            <w:r>
              <w:t xml:space="preserve">HOSTNAME=hostname   </w:t>
            </w:r>
            <w:r>
              <w:rPr>
                <w:rFonts w:hint="eastAsia"/>
              </w:rPr>
              <w:t>#</w:t>
            </w:r>
            <w:r>
              <w:t>主机名</w:t>
            </w:r>
          </w:p>
          <w:p w:rsidR="00F56267" w:rsidRDefault="00F56267" w:rsidP="002C081A">
            <w:r>
              <w:rPr>
                <w:rFonts w:hint="eastAsia"/>
              </w:rPr>
              <w:t>GATEWAY=</w:t>
            </w:r>
            <w:r w:rsidRPr="00F56267">
              <w:t>10.10.28.0</w:t>
            </w:r>
            <w:r>
              <w:rPr>
                <w:rFonts w:hint="eastAsia"/>
              </w:rPr>
              <w:t xml:space="preserve">  #设置路由</w:t>
            </w:r>
          </w:p>
        </w:tc>
      </w:tr>
    </w:tbl>
    <w:p w:rsidR="002C081A" w:rsidRDefault="002C081A" w:rsidP="000E7DCB">
      <w:pPr>
        <w:ind w:firstLine="360"/>
      </w:pPr>
      <w:r>
        <w:rPr>
          <w:rFonts w:hint="eastAsia"/>
        </w:rPr>
        <w:t>#重启网络服务配置生效</w:t>
      </w:r>
    </w:p>
    <w:p w:rsidR="002C081A" w:rsidRDefault="002C081A" w:rsidP="002C081A">
      <w:pPr>
        <w:ind w:left="360"/>
      </w:pPr>
      <w:r>
        <w:rPr>
          <w:rFonts w:hint="eastAsia"/>
        </w:rPr>
        <w:t>service network restart</w:t>
      </w:r>
    </w:p>
    <w:p w:rsidR="000E7DCB" w:rsidRDefault="000E7DCB" w:rsidP="00485060">
      <w:pPr>
        <w:ind w:left="360"/>
        <w:rPr>
          <w:rFonts w:hint="eastAsia"/>
        </w:rPr>
      </w:pPr>
      <w:r w:rsidRPr="000E7DCB">
        <w:rPr>
          <w:rFonts w:hint="eastAsia"/>
          <w:b/>
        </w:rPr>
        <w:t>通过命令来修改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E7DCB" w:rsidTr="000E7DCB">
        <w:tc>
          <w:tcPr>
            <w:tcW w:w="8388" w:type="dxa"/>
          </w:tcPr>
          <w:p w:rsidR="000E7DCB" w:rsidRDefault="000E7DCB" w:rsidP="000E7DCB">
            <w:r>
              <w:rPr>
                <w:rFonts w:hint="eastAsia"/>
              </w:rPr>
              <w:t>#查看和设置主机名的命令</w:t>
            </w:r>
          </w:p>
          <w:p w:rsidR="000E7DCB" w:rsidRDefault="000E7DCB" w:rsidP="00485060">
            <w:pPr>
              <w:rPr>
                <w:rFonts w:hint="eastAsia"/>
              </w:rPr>
            </w:pPr>
            <w:r w:rsidRPr="002C081A">
              <w:t>hostname [主机名]</w:t>
            </w:r>
          </w:p>
        </w:tc>
      </w:tr>
    </w:tbl>
    <w:p w:rsidR="00921BB8" w:rsidRPr="00485060" w:rsidRDefault="00921BB8" w:rsidP="000E7DCB"/>
    <w:p w:rsidR="005B6153" w:rsidRDefault="005B6153" w:rsidP="005B6153">
      <w:pPr>
        <w:pStyle w:val="Heading3"/>
      </w:pPr>
      <w:r>
        <w:rPr>
          <w:rFonts w:hint="eastAsia"/>
        </w:rPr>
        <w:t>修改主机名查询静态表</w:t>
      </w:r>
      <w:r>
        <w:rPr>
          <w:rFonts w:hint="eastAsia"/>
        </w:rPr>
        <w:t>/etc/hosts</w:t>
      </w:r>
    </w:p>
    <w:p w:rsidR="00430D91" w:rsidRDefault="004854FD" w:rsidP="00430D91">
      <w:pPr>
        <w:ind w:left="360"/>
        <w:rPr>
          <w:rFonts w:hint="eastAsia"/>
        </w:rPr>
      </w:pPr>
      <w:r>
        <w:rPr>
          <w:rFonts w:hint="eastAsia"/>
        </w:rPr>
        <w:t>/etc/hosts告诉主机域名和ip的对应关系。</w:t>
      </w:r>
    </w:p>
    <w:tbl>
      <w:tblPr>
        <w:tblStyle w:val="TableGrid"/>
        <w:tblW w:w="8820" w:type="dxa"/>
        <w:tblInd w:w="468" w:type="dxa"/>
        <w:tblLook w:val="04A0"/>
      </w:tblPr>
      <w:tblGrid>
        <w:gridCol w:w="8820"/>
      </w:tblGrid>
      <w:tr w:rsidR="004854FD" w:rsidTr="004854FD">
        <w:tc>
          <w:tcPr>
            <w:tcW w:w="8820" w:type="dxa"/>
          </w:tcPr>
          <w:p w:rsidR="004854FD" w:rsidRDefault="004854FD" w:rsidP="00430D91">
            <w:pPr>
              <w:rPr>
                <w:rFonts w:hint="eastAsia"/>
              </w:rPr>
            </w:pPr>
            <w:r>
              <w:rPr>
                <w:rFonts w:hint="eastAsia"/>
              </w:rPr>
              <w:t>#网络ip地址  主机名或者域名   主机别名</w:t>
            </w:r>
          </w:p>
          <w:p w:rsidR="004854FD" w:rsidRDefault="004854FD" w:rsidP="004854FD">
            <w:r>
              <w:t>127.0.0.1   localhost localhost.localdomain localhost4 localhost4.localdomain4</w:t>
            </w:r>
          </w:p>
          <w:p w:rsidR="004854FD" w:rsidRPr="004854FD" w:rsidRDefault="004854FD" w:rsidP="004854FD">
            <w:pPr>
              <w:rPr>
                <w:rFonts w:hint="eastAsia"/>
              </w:rPr>
            </w:pPr>
            <w:r>
              <w:t>::1         localhost localhost.localdomain localhost6 localhost6.localdomain6</w:t>
            </w:r>
          </w:p>
        </w:tc>
      </w:tr>
    </w:tbl>
    <w:p w:rsidR="004854FD" w:rsidRDefault="004854FD" w:rsidP="00430D91">
      <w:pPr>
        <w:ind w:left="360"/>
        <w:rPr>
          <w:rFonts w:hint="eastAsia"/>
        </w:rPr>
      </w:pPr>
      <w:r>
        <w:rPr>
          <w:rFonts w:hint="eastAsia"/>
        </w:rPr>
        <w:t>注意：主机名和域名的区别，主机名通常在局域网内部使用，通过hosts文件，主机被解析到对应的ip地址上。域名通常使用在Internet上使用，如果本机不想使用Internet上的域名解析，可以更改hosts文件，加入自己的域名解析。可以在局域网中使用。</w:t>
      </w:r>
    </w:p>
    <w:p w:rsidR="004854FD" w:rsidRPr="00430D91" w:rsidRDefault="004854FD" w:rsidP="00B172AD">
      <w:pPr>
        <w:rPr>
          <w:rFonts w:hint="eastAsia"/>
        </w:rPr>
      </w:pPr>
    </w:p>
    <w:p w:rsidR="005B6153" w:rsidRDefault="005B6153" w:rsidP="005B6153">
      <w:pPr>
        <w:pStyle w:val="Heading3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域名解析服务器</w:t>
      </w:r>
    </w:p>
    <w:p w:rsidR="001A12A9" w:rsidRDefault="001A12A9" w:rsidP="001A12A9">
      <w:pPr>
        <w:ind w:firstLine="360"/>
        <w:rPr>
          <w:rFonts w:hint="eastAsia"/>
        </w:rPr>
      </w:pPr>
      <w:r>
        <w:rPr>
          <w:rFonts w:hint="eastAsia"/>
        </w:rPr>
        <w:t>配置DNS域名解析服务器</w:t>
      </w:r>
      <w:r w:rsidRPr="00AA6473">
        <w:t>/etc/resolv.conf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A12A9" w:rsidTr="001A12A9">
        <w:tc>
          <w:tcPr>
            <w:tcW w:w="8388" w:type="dxa"/>
          </w:tcPr>
          <w:p w:rsidR="00770D71" w:rsidRDefault="00770D71" w:rsidP="001A12A9">
            <w:pPr>
              <w:rPr>
                <w:rFonts w:hint="eastAsia"/>
              </w:rPr>
            </w:pPr>
            <w:r>
              <w:rPr>
                <w:rFonts w:hint="eastAsia"/>
              </w:rPr>
              <w:t>#声明主机域名，可以用domain替代，但是它只能接一个域名</w:t>
            </w:r>
          </w:p>
          <w:p w:rsidR="00770D71" w:rsidRDefault="00770D71" w:rsidP="001A12A9">
            <w:pPr>
              <w:rPr>
                <w:rFonts w:hint="eastAsia"/>
              </w:rPr>
            </w:pPr>
            <w:r>
              <w:rPr>
                <w:rFonts w:hint="eastAsia"/>
              </w:rPr>
              <w:t>search localdomain</w:t>
            </w:r>
          </w:p>
          <w:p w:rsidR="001A12A9" w:rsidRDefault="001A12A9" w:rsidP="001A12A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BE0848">
              <w:rPr>
                <w:rFonts w:hint="eastAsia"/>
              </w:rPr>
              <w:t>指定多个服务器名字，会按给出的先后顺序来决定主从服务器</w:t>
            </w:r>
          </w:p>
          <w:p w:rsidR="001A12A9" w:rsidRDefault="001A12A9" w:rsidP="001A12A9">
            <w:r>
              <w:t>nameserver 10.202.72.116</w:t>
            </w:r>
          </w:p>
          <w:p w:rsidR="001A12A9" w:rsidRDefault="001A12A9" w:rsidP="001A12A9">
            <w:r>
              <w:t>nameserver 10.202.72.118</w:t>
            </w:r>
          </w:p>
        </w:tc>
      </w:tr>
    </w:tbl>
    <w:p w:rsidR="005B6153" w:rsidRDefault="005B6153" w:rsidP="0096720E">
      <w:pPr>
        <w:ind w:left="360"/>
        <w:rPr>
          <w:rFonts w:hint="eastAsia"/>
        </w:rPr>
      </w:pPr>
    </w:p>
    <w:p w:rsidR="00770D71" w:rsidRDefault="001F4D74" w:rsidP="00F838FE">
      <w:pPr>
        <w:pStyle w:val="Heading3"/>
      </w:pPr>
      <w:r>
        <w:rPr>
          <w:rFonts w:hint="eastAsia"/>
        </w:rPr>
        <w:lastRenderedPageBreak/>
        <w:t>配置路由参数</w:t>
      </w:r>
    </w:p>
    <w:p w:rsidR="001F4D74" w:rsidRDefault="00F838FE" w:rsidP="001F4D74">
      <w:pPr>
        <w:ind w:left="360"/>
        <w:rPr>
          <w:rFonts w:hint="eastAsia"/>
        </w:rPr>
      </w:pPr>
      <w:r w:rsidRPr="00F838FE">
        <w:rPr>
          <w:rFonts w:hint="eastAsia"/>
          <w:b/>
        </w:rPr>
        <w:t>通过配置文件修改</w:t>
      </w:r>
      <w:r>
        <w:rPr>
          <w:rFonts w:hint="eastAsia"/>
        </w:rPr>
        <w:t>：</w:t>
      </w:r>
      <w:r w:rsidR="001F4D74" w:rsidRPr="001F4D74">
        <w:t>vim /etc/sysconfig/network-scripts/route-eth1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F4D74" w:rsidTr="001F4D74">
        <w:tc>
          <w:tcPr>
            <w:tcW w:w="8388" w:type="dxa"/>
          </w:tcPr>
          <w:p w:rsidR="001F4D74" w:rsidRDefault="00770D71" w:rsidP="001F4D74">
            <w:pPr>
              <w:rPr>
                <w:rFonts w:hint="eastAsia"/>
              </w:rPr>
            </w:pPr>
            <w:r>
              <w:rPr>
                <w:rFonts w:hint="eastAsia"/>
              </w:rPr>
              <w:t>#每一行对应一条静态路由记录</w:t>
            </w:r>
          </w:p>
          <w:p w:rsidR="001F4D74" w:rsidRDefault="001F4D74" w:rsidP="001F4D74">
            <w:r w:rsidRPr="001F4D74">
              <w:t>0.0.0.0/0 via 218.244.135.247 dev eth1</w:t>
            </w:r>
          </w:p>
        </w:tc>
      </w:tr>
    </w:tbl>
    <w:p w:rsidR="001F4D74" w:rsidRDefault="00324DC7" w:rsidP="001F4D74">
      <w:pPr>
        <w:ind w:left="360"/>
        <w:rPr>
          <w:rFonts w:hint="eastAsia"/>
        </w:rPr>
      </w:pPr>
      <w:r>
        <w:rPr>
          <w:rFonts w:hint="eastAsia"/>
        </w:rPr>
        <w:t>#重启网络服务</w:t>
      </w:r>
    </w:p>
    <w:p w:rsidR="00324DC7" w:rsidRDefault="00324DC7" w:rsidP="00324DC7">
      <w:pPr>
        <w:ind w:left="360"/>
      </w:pPr>
      <w:r>
        <w:rPr>
          <w:rFonts w:hint="eastAsia"/>
        </w:rPr>
        <w:t>service network restart</w:t>
      </w:r>
    </w:p>
    <w:p w:rsidR="00324DC7" w:rsidRDefault="00F838FE" w:rsidP="001F4D74">
      <w:pPr>
        <w:ind w:left="360"/>
        <w:rPr>
          <w:rFonts w:hint="eastAsia"/>
        </w:rPr>
      </w:pPr>
      <w:r w:rsidRPr="00F838FE">
        <w:rPr>
          <w:rFonts w:hint="eastAsia"/>
          <w:b/>
        </w:rPr>
        <w:t>通过命令修改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838FE" w:rsidTr="00F838FE">
        <w:tc>
          <w:tcPr>
            <w:tcW w:w="8388" w:type="dxa"/>
          </w:tcPr>
          <w:p w:rsidR="00F838FE" w:rsidRDefault="00F838FE" w:rsidP="00F838FE">
            <w:pPr>
              <w:rPr>
                <w:rFonts w:hint="eastAsia"/>
              </w:rPr>
            </w:pPr>
            <w:r>
              <w:t>#使用route 命令添加的路由，机器重启或者网卡重启后路由失效</w:t>
            </w:r>
          </w:p>
          <w:p w:rsidR="00F838FE" w:rsidRDefault="00F838FE" w:rsidP="00F838FE">
            <w:r>
              <w:rPr>
                <w:rFonts w:hint="eastAsia"/>
              </w:rPr>
              <w:t>#</w:t>
            </w:r>
            <w:r>
              <w:t>-net：到一个网络的路由表； -host：到一个主机的路由表。</w:t>
            </w:r>
          </w:p>
          <w:p w:rsidR="00F838FE" w:rsidRDefault="00F838FE" w:rsidP="00F838FE">
            <w:r>
              <w:rPr>
                <w:rFonts w:hint="eastAsia"/>
              </w:rPr>
              <w:t>#</w:t>
            </w:r>
            <w:r>
              <w:t>dev：路由记录所表示的网络接口。</w:t>
            </w:r>
          </w:p>
          <w:p w:rsidR="00F838FE" w:rsidRDefault="00F838FE" w:rsidP="00F838FE">
            <w:r>
              <w:rPr>
                <w:rFonts w:hint="eastAsia"/>
              </w:rPr>
              <w:t>#</w:t>
            </w:r>
            <w:r>
              <w:t>gw：设置默认网关；</w:t>
            </w:r>
          </w:p>
          <w:p w:rsidR="00F838FE" w:rsidRDefault="00F838FE" w:rsidP="00F838FE"/>
          <w:p w:rsidR="00F838FE" w:rsidRDefault="00F838FE" w:rsidP="00F838FE">
            <w:r>
              <w:t>#添加到主机的路由</w:t>
            </w:r>
          </w:p>
          <w:p w:rsidR="00F838FE" w:rsidRDefault="00F838FE" w:rsidP="00F838FE">
            <w:r>
              <w:t>route add –host 192.168.1.11 dev eth0</w:t>
            </w:r>
          </w:p>
          <w:p w:rsidR="00F838FE" w:rsidRDefault="00F838FE" w:rsidP="00F838FE">
            <w:r>
              <w:t>route add –host 192.168.1.12 gw 192.168.1.1</w:t>
            </w:r>
          </w:p>
          <w:p w:rsidR="00F838FE" w:rsidRDefault="00F838FE" w:rsidP="00F838FE">
            <w:r>
              <w:t>#添加到网络的路由</w:t>
            </w:r>
          </w:p>
          <w:p w:rsidR="00F838FE" w:rsidRDefault="00F838FE" w:rsidP="00F838FE">
            <w:r>
              <w:t xml:space="preserve"> route add –net 192.168.1.11 netmask 255.255.255.0 dev eth0</w:t>
            </w:r>
          </w:p>
          <w:p w:rsidR="00F838FE" w:rsidRDefault="00F838FE" w:rsidP="00F838FE">
            <w:r>
              <w:t xml:space="preserve"> route add –net 192.168.1.11 netmask 255.255.255.0 gw 192.168.1.1</w:t>
            </w:r>
          </w:p>
          <w:p w:rsidR="00F838FE" w:rsidRDefault="00F838FE" w:rsidP="00F838FE">
            <w:r>
              <w:t xml:space="preserve"> route add –net 192.168.1.0/24 dev eth1</w:t>
            </w:r>
          </w:p>
          <w:p w:rsidR="00F838FE" w:rsidRDefault="00F838FE" w:rsidP="00F838FE">
            <w:r>
              <w:t>//添加默认网关</w:t>
            </w:r>
          </w:p>
          <w:p w:rsidR="00F838FE" w:rsidRDefault="00F838FE" w:rsidP="00F838FE">
            <w:r>
              <w:t>route add default gw 192.168.2.1</w:t>
            </w:r>
          </w:p>
          <w:p w:rsidR="00F838FE" w:rsidRDefault="00F838FE" w:rsidP="00F838FE">
            <w:r>
              <w:t>//删除路由</w:t>
            </w:r>
          </w:p>
          <w:p w:rsidR="00F838FE" w:rsidRDefault="00F838FE" w:rsidP="00F838FE">
            <w:r>
              <w:t>route del –host 192.168.1.11 dev eth0</w:t>
            </w:r>
          </w:p>
        </w:tc>
      </w:tr>
    </w:tbl>
    <w:p w:rsidR="00CF7530" w:rsidRPr="00CF7530" w:rsidRDefault="00CF7530" w:rsidP="00832F3B"/>
    <w:p w:rsidR="00DC25C1" w:rsidRDefault="0027671D" w:rsidP="00DC25C1">
      <w:pPr>
        <w:pStyle w:val="Heading1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服务器的网络连接</w:t>
      </w:r>
    </w:p>
    <w:p w:rsidR="006F5B1B" w:rsidRDefault="00C10D05" w:rsidP="00832F3B">
      <w:pPr>
        <w:pStyle w:val="Heading2"/>
        <w:numPr>
          <w:ilvl w:val="0"/>
          <w:numId w:val="35"/>
        </w:numPr>
      </w:pPr>
      <w:r>
        <w:rPr>
          <w:rFonts w:hint="eastAsia"/>
        </w:rPr>
        <w:t>查看网络接口信息</w:t>
      </w:r>
    </w:p>
    <w:p w:rsidR="008F11A5" w:rsidRDefault="00832F3B" w:rsidP="008F11A5">
      <w:pPr>
        <w:ind w:left="360"/>
        <w:rPr>
          <w:rFonts w:hint="eastAsia"/>
        </w:rPr>
      </w:pPr>
      <w:r w:rsidRPr="008F11A5">
        <w:t xml:space="preserve">ifconfig </w:t>
      </w:r>
      <w:r>
        <w:t>–</w:t>
      </w:r>
      <w:r w:rsidRPr="008F11A5">
        <w:t>a</w:t>
      </w:r>
      <w:r w:rsidR="008F11A5">
        <w:rPr>
          <w:rFonts w:hint="eastAsia"/>
        </w:rPr>
        <w:t xml:space="preserve"> [网络接口名]</w:t>
      </w:r>
    </w:p>
    <w:p w:rsidR="00832F3B" w:rsidRPr="008F11A5" w:rsidRDefault="00832F3B" w:rsidP="008F11A5">
      <w:pPr>
        <w:ind w:left="360"/>
      </w:pPr>
      <w:r>
        <w:rPr>
          <w:noProof/>
        </w:rPr>
        <w:drawing>
          <wp:inline distT="0" distB="0" distL="0" distR="0">
            <wp:extent cx="5191125" cy="781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05" w:rsidRDefault="00C10D05" w:rsidP="00832F3B">
      <w:pPr>
        <w:pStyle w:val="Heading2"/>
      </w:pPr>
      <w:r>
        <w:rPr>
          <w:rFonts w:hint="eastAsia"/>
        </w:rPr>
        <w:lastRenderedPageBreak/>
        <w:t>测试网络连接状态</w:t>
      </w:r>
    </w:p>
    <w:p w:rsidR="008F11A5" w:rsidRDefault="008F11A5" w:rsidP="008F11A5">
      <w:pPr>
        <w:ind w:left="360"/>
        <w:rPr>
          <w:rFonts w:hint="eastAsia"/>
        </w:rPr>
      </w:pPr>
      <w:r>
        <w:t xml:space="preserve">ping -c </w:t>
      </w:r>
      <w:r>
        <w:rPr>
          <w:rFonts w:hint="eastAsia"/>
        </w:rPr>
        <w:t>3</w:t>
      </w:r>
      <w:r w:rsidRPr="008F11A5">
        <w:t xml:space="preserve"> </w:t>
      </w:r>
      <w:r>
        <w:rPr>
          <w:rFonts w:hint="eastAsia"/>
        </w:rPr>
        <w:t>[主机或者域名]</w:t>
      </w:r>
    </w:p>
    <w:p w:rsidR="00832F3B" w:rsidRPr="008F11A5" w:rsidRDefault="00832F3B" w:rsidP="008F11A5">
      <w:pPr>
        <w:ind w:left="360"/>
      </w:pPr>
      <w:r>
        <w:rPr>
          <w:noProof/>
        </w:rPr>
        <w:drawing>
          <wp:inline distT="0" distB="0" distL="0" distR="0">
            <wp:extent cx="4381500" cy="1314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05" w:rsidRDefault="001F4D74" w:rsidP="00832F3B">
      <w:pPr>
        <w:pStyle w:val="Heading2"/>
        <w:rPr>
          <w:rFonts w:hint="eastAsia"/>
        </w:rPr>
      </w:pPr>
      <w:r>
        <w:rPr>
          <w:rFonts w:hint="eastAsia"/>
        </w:rPr>
        <w:t>查看主机路由器</w:t>
      </w:r>
    </w:p>
    <w:p w:rsidR="00832F3B" w:rsidRDefault="00832F3B" w:rsidP="00832F3B">
      <w:pPr>
        <w:ind w:firstLine="360"/>
        <w:rPr>
          <w:rFonts w:hint="eastAsia"/>
        </w:rPr>
      </w:pPr>
      <w:r>
        <w:rPr>
          <w:rFonts w:hint="eastAsia"/>
        </w:rPr>
        <w:t>#查看路由</w:t>
      </w:r>
      <w:r w:rsidR="00F96F8B">
        <w:rPr>
          <w:rFonts w:hint="eastAsia"/>
        </w:rPr>
        <w:t>，目标地址和子网掩码都为0.0.0.0的表示默认路由，标志显示UG。</w:t>
      </w:r>
    </w:p>
    <w:p w:rsidR="00832F3B" w:rsidRDefault="00832F3B" w:rsidP="00832F3B">
      <w:pPr>
        <w:ind w:firstLine="360"/>
        <w:rPr>
          <w:rFonts w:hint="eastAsia"/>
        </w:rPr>
      </w:pPr>
      <w:r w:rsidRPr="00B46192">
        <w:t>route -n</w:t>
      </w:r>
    </w:p>
    <w:p w:rsidR="00BC2EF0" w:rsidRDefault="00BC2EF0" w:rsidP="00832F3B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48300" cy="91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F0" w:rsidRDefault="00F96F8B" w:rsidP="00F96F8B">
      <w:pPr>
        <w:ind w:firstLine="360"/>
        <w:rPr>
          <w:rFonts w:hint="eastAsia"/>
        </w:rPr>
      </w:pPr>
      <w:r>
        <w:t xml:space="preserve">Flags为路由标志，标记当前网络节点的状态，Flags标志说明： 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>U Up表示此路由当前为启动状态。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 xml:space="preserve">H Host，表示此网关为一主机。 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 xml:space="preserve">G Gateway，表示此网关为一路由器。 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>R Reinstate Route，使用动态路由重新初始化的路由。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 xml:space="preserve">D Dynamically,此路由是动态性地写入。 </w:t>
      </w:r>
    </w:p>
    <w:p w:rsidR="00BC2EF0" w:rsidRDefault="00F96F8B" w:rsidP="00BC2EF0">
      <w:pPr>
        <w:pStyle w:val="ListParagraph"/>
        <w:numPr>
          <w:ilvl w:val="0"/>
          <w:numId w:val="36"/>
        </w:numPr>
        <w:rPr>
          <w:rFonts w:hint="eastAsia"/>
        </w:rPr>
      </w:pPr>
      <w:r>
        <w:t xml:space="preserve">M Modified，此路由是由路由守护程序或导向器动态修改。 </w:t>
      </w:r>
    </w:p>
    <w:p w:rsidR="00F96F8B" w:rsidRDefault="00F96F8B" w:rsidP="00BC2EF0">
      <w:pPr>
        <w:pStyle w:val="ListParagraph"/>
        <w:numPr>
          <w:ilvl w:val="0"/>
          <w:numId w:val="36"/>
        </w:numPr>
      </w:pPr>
      <w:r>
        <w:t>! 表示此路由当前为关闭状态。</w:t>
      </w:r>
    </w:p>
    <w:p w:rsidR="00F96F8B" w:rsidRDefault="00F96F8B" w:rsidP="00F96F8B">
      <w:pPr>
        <w:ind w:left="360"/>
      </w:pPr>
    </w:p>
    <w:p w:rsidR="00C10D05" w:rsidRDefault="00C10D05" w:rsidP="00832F3B">
      <w:pPr>
        <w:pStyle w:val="Heading2"/>
      </w:pPr>
      <w:r>
        <w:rPr>
          <w:rFonts w:hint="eastAsia"/>
        </w:rPr>
        <w:t>跟踪数据包经过的路由</w:t>
      </w:r>
    </w:p>
    <w:p w:rsidR="008F11A5" w:rsidRDefault="00F014D7" w:rsidP="008F11A5">
      <w:pPr>
        <w:ind w:left="360"/>
        <w:rPr>
          <w:rFonts w:hint="eastAsia"/>
        </w:rPr>
      </w:pPr>
      <w:r>
        <w:rPr>
          <w:rFonts w:hint="eastAsia"/>
        </w:rPr>
        <w:t>traceroute  [ip/域名]</w:t>
      </w:r>
    </w:p>
    <w:p w:rsidR="00BC2EF0" w:rsidRPr="008F11A5" w:rsidRDefault="00BC2EF0" w:rsidP="008F11A5">
      <w:pPr>
        <w:ind w:left="360"/>
      </w:pPr>
      <w:r>
        <w:rPr>
          <w:noProof/>
        </w:rPr>
        <w:drawing>
          <wp:inline distT="0" distB="0" distL="0" distR="0">
            <wp:extent cx="5305425" cy="838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05" w:rsidRDefault="00C10D05" w:rsidP="00832F3B">
      <w:pPr>
        <w:pStyle w:val="Heading2"/>
      </w:pPr>
      <w:r>
        <w:rPr>
          <w:rFonts w:hint="eastAsia"/>
        </w:rPr>
        <w:lastRenderedPageBreak/>
        <w:t>测试</w:t>
      </w:r>
      <w:r>
        <w:rPr>
          <w:rFonts w:hint="eastAsia"/>
        </w:rPr>
        <w:t>DNS</w:t>
      </w:r>
      <w:r>
        <w:rPr>
          <w:rFonts w:hint="eastAsia"/>
        </w:rPr>
        <w:t>服务器是否能正常解析</w:t>
      </w:r>
    </w:p>
    <w:p w:rsidR="00BC2EF0" w:rsidRDefault="00BC2EF0" w:rsidP="00BC2EF0">
      <w:pPr>
        <w:pStyle w:val="Heading3"/>
        <w:numPr>
          <w:ilvl w:val="0"/>
          <w:numId w:val="37"/>
        </w:numPr>
      </w:pPr>
      <w:r>
        <w:t>nslookup</w:t>
      </w:r>
      <w:r>
        <w:rPr>
          <w:rFonts w:hint="eastAsia"/>
        </w:rPr>
        <w:t>命令</w:t>
      </w:r>
    </w:p>
    <w:p w:rsidR="007E607C" w:rsidRDefault="00BC2EF0" w:rsidP="007E607C">
      <w:pPr>
        <w:ind w:left="360"/>
      </w:pPr>
      <w:r>
        <w:rPr>
          <w:rFonts w:hint="eastAsia"/>
        </w:rPr>
        <w:t>命令格式：</w:t>
      </w:r>
      <w:r w:rsidR="007E607C">
        <w:rPr>
          <w:rFonts w:hint="eastAsia"/>
        </w:rPr>
        <w:t>nslookup [目标ip/域名] [给定DNS服务器ip]</w:t>
      </w:r>
    </w:p>
    <w:p w:rsidR="00BC2EF0" w:rsidRPr="00864824" w:rsidRDefault="00BC2EF0" w:rsidP="00BC2EF0">
      <w:pPr>
        <w:ind w:left="360"/>
      </w:pPr>
      <w:r>
        <w:rPr>
          <w:noProof/>
        </w:rPr>
        <w:drawing>
          <wp:inline distT="0" distB="0" distL="0" distR="0">
            <wp:extent cx="5486400" cy="14763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F0" w:rsidRDefault="00BC2EF0" w:rsidP="00BC2EF0">
      <w:pPr>
        <w:pStyle w:val="Heading3"/>
      </w:pPr>
      <w:r>
        <w:rPr>
          <w:rFonts w:hint="eastAsia"/>
        </w:rPr>
        <w:t>dig</w:t>
      </w:r>
      <w:r>
        <w:rPr>
          <w:rFonts w:hint="eastAsia"/>
        </w:rPr>
        <w:t>命令</w:t>
      </w:r>
    </w:p>
    <w:p w:rsidR="00BC2EF0" w:rsidRDefault="00BC2EF0" w:rsidP="00BC2EF0">
      <w:pPr>
        <w:ind w:left="360"/>
      </w:pPr>
      <w:r>
        <w:t xml:space="preserve">dig [@server] [FQDN] [type] </w:t>
      </w:r>
    </w:p>
    <w:p w:rsidR="00BC2EF0" w:rsidRDefault="00BC2EF0" w:rsidP="00BC2EF0">
      <w:pPr>
        <w:ind w:left="360"/>
      </w:pPr>
      <w:r>
        <w:rPr>
          <w:rFonts w:hint="eastAsia"/>
        </w:rPr>
        <w:t>参数说明</w:t>
      </w:r>
      <w:r>
        <w:t xml:space="preserve">： @server 如果不想以 /etc/resolv.conf </w:t>
      </w:r>
      <w:r>
        <w:rPr>
          <w:rFonts w:hint="eastAsia"/>
        </w:rPr>
        <w:t>作为DNS主机，可以填写其他的DNS服务器ip。 FQDN：完全合格的域名。</w:t>
      </w:r>
    </w:p>
    <w:p w:rsidR="00BC2EF0" w:rsidRDefault="00BC2EF0" w:rsidP="00BC2EF0">
      <w:pPr>
        <w:ind w:left="360"/>
      </w:pPr>
      <w:r>
        <w:t xml:space="preserve"> type </w:t>
      </w:r>
      <w:r>
        <w:rPr>
          <w:rFonts w:hint="eastAsia"/>
        </w:rPr>
        <w:t>预设查询A标志</w:t>
      </w:r>
      <w:r>
        <w:t>，</w:t>
      </w:r>
      <w:r>
        <w:rPr>
          <w:rFonts w:hint="eastAsia"/>
        </w:rPr>
        <w:t>也可以填写其他的标志</w:t>
      </w:r>
      <w:r>
        <w:t>，如 mx, ns 等。</w:t>
      </w:r>
    </w:p>
    <w:p w:rsidR="00BC2EF0" w:rsidRDefault="00BC2EF0" w:rsidP="00BC2EF0">
      <w:pPr>
        <w:ind w:left="360"/>
      </w:pPr>
      <w:r>
        <w:rPr>
          <w:noProof/>
        </w:rPr>
        <w:drawing>
          <wp:inline distT="0" distB="0" distL="0" distR="0">
            <wp:extent cx="5486400" cy="29432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EF0" w:rsidRPr="00D4677B" w:rsidRDefault="00BC2EF0" w:rsidP="00D4677B">
      <w:pPr>
        <w:ind w:left="360"/>
      </w:pPr>
    </w:p>
    <w:p w:rsidR="00C10D05" w:rsidRDefault="00C10D05" w:rsidP="00832F3B">
      <w:pPr>
        <w:pStyle w:val="Heading2"/>
        <w:rPr>
          <w:rFonts w:hint="eastAsia"/>
        </w:rPr>
      </w:pPr>
      <w:r>
        <w:rPr>
          <w:rFonts w:hint="eastAsia"/>
        </w:rPr>
        <w:t>查看网络连接状态</w:t>
      </w:r>
    </w:p>
    <w:p w:rsidR="006043C4" w:rsidRPr="006043C4" w:rsidRDefault="006043C4" w:rsidP="006043C4">
      <w:pPr>
        <w:ind w:left="360"/>
      </w:pPr>
    </w:p>
    <w:p w:rsidR="007D6BC6" w:rsidRDefault="00846B9E" w:rsidP="007D6BC6">
      <w:pPr>
        <w:ind w:left="360"/>
      </w:pPr>
      <w:r>
        <w:rPr>
          <w:rFonts w:hint="eastAsia"/>
        </w:rPr>
        <w:lastRenderedPageBreak/>
        <w:t>netstat [-anrltup]</w:t>
      </w:r>
    </w:p>
    <w:p w:rsidR="00846B9E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a</w:t>
      </w:r>
      <w:r w:rsidR="006043C4">
        <w:rPr>
          <w:rFonts w:hint="eastAsia"/>
        </w:rPr>
        <w:t>：显示所有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n：用数字显示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r：显示路由器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l：显示处于监听状态的进程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t：显示TCP进程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u：显示UDP进程</w:t>
      </w:r>
    </w:p>
    <w:p w:rsidR="00B54B78" w:rsidRDefault="00B54B78" w:rsidP="003C000C">
      <w:pPr>
        <w:pStyle w:val="ListParagraph"/>
        <w:numPr>
          <w:ilvl w:val="0"/>
          <w:numId w:val="26"/>
        </w:numPr>
      </w:pPr>
      <w:r>
        <w:rPr>
          <w:rFonts w:hint="eastAsia"/>
        </w:rPr>
        <w:t>p：显示进程号进程名信息</w:t>
      </w:r>
    </w:p>
    <w:p w:rsidR="00D73367" w:rsidRDefault="00D73367" w:rsidP="007D6BC6">
      <w:pPr>
        <w:ind w:left="360"/>
      </w:pPr>
      <w:r>
        <w:rPr>
          <w:rFonts w:hint="eastAsia"/>
        </w:rPr>
        <w:t>常用：</w:t>
      </w:r>
      <w:r w:rsidR="005D6FA1">
        <w:rPr>
          <w:rFonts w:hint="eastAsia"/>
        </w:rPr>
        <w:t xml:space="preserve">netstat </w:t>
      </w:r>
      <w:r w:rsidR="005D6FA1">
        <w:t>–</w:t>
      </w:r>
      <w:r w:rsidR="005E0A6B">
        <w:rPr>
          <w:rFonts w:hint="eastAsia"/>
        </w:rPr>
        <w:t>lunt</w:t>
      </w:r>
      <w:r w:rsidR="005D6FA1">
        <w:rPr>
          <w:rFonts w:hint="eastAsia"/>
        </w:rPr>
        <w:t xml:space="preserve">p </w:t>
      </w:r>
      <w:r w:rsidR="00104AD1">
        <w:rPr>
          <w:rFonts w:hint="eastAsia"/>
        </w:rPr>
        <w:t>#查看系统监听端口</w:t>
      </w:r>
    </w:p>
    <w:p w:rsidR="00D73367" w:rsidRDefault="00D73367" w:rsidP="00D73367">
      <w:pPr>
        <w:ind w:firstLine="360"/>
        <w:rPr>
          <w:rStyle w:val="Strong"/>
          <w:rFonts w:cs="宋体"/>
          <w:b w:val="0"/>
          <w:bCs w:val="0"/>
          <w:color w:val="000000"/>
          <w:szCs w:val="24"/>
        </w:rPr>
      </w:pPr>
      <w:r w:rsidRPr="00D73367">
        <w:rPr>
          <w:rStyle w:val="Strong"/>
          <w:b w:val="0"/>
          <w:bCs w:val="0"/>
          <w:color w:val="000000"/>
          <w:szCs w:val="24"/>
        </w:rPr>
        <w:t>找出程序运行的端</w:t>
      </w:r>
      <w:r w:rsidRPr="00D73367">
        <w:rPr>
          <w:rStyle w:val="Strong"/>
          <w:rFonts w:cs="宋体" w:hint="eastAsia"/>
          <w:b w:val="0"/>
          <w:bCs w:val="0"/>
          <w:color w:val="000000"/>
          <w:szCs w:val="24"/>
        </w:rPr>
        <w:t>口</w:t>
      </w:r>
      <w:r>
        <w:rPr>
          <w:rStyle w:val="Strong"/>
          <w:rFonts w:cs="宋体" w:hint="eastAsia"/>
          <w:b w:val="0"/>
          <w:bCs w:val="0"/>
          <w:color w:val="000000"/>
          <w:szCs w:val="24"/>
        </w:rPr>
        <w:t>：</w:t>
      </w:r>
      <w:r w:rsidRPr="00D73367">
        <w:rPr>
          <w:rStyle w:val="Strong"/>
          <w:rFonts w:cs="宋体"/>
          <w:b w:val="0"/>
          <w:bCs w:val="0"/>
          <w:color w:val="000000"/>
          <w:szCs w:val="24"/>
        </w:rPr>
        <w:t>netstat -ap | grep ssh</w:t>
      </w:r>
    </w:p>
    <w:p w:rsidR="00D73367" w:rsidRDefault="00D73367" w:rsidP="00FE2736">
      <w:pPr>
        <w:ind w:firstLine="360"/>
        <w:rPr>
          <w:rFonts w:hint="eastAsia"/>
          <w:szCs w:val="24"/>
        </w:rPr>
      </w:pPr>
      <w:r w:rsidRPr="00D73367">
        <w:rPr>
          <w:rFonts w:hint="eastAsia"/>
          <w:szCs w:val="24"/>
        </w:rPr>
        <w:t>找出运行在指定端口的进程</w:t>
      </w:r>
      <w:r>
        <w:rPr>
          <w:rFonts w:hint="eastAsia"/>
          <w:szCs w:val="24"/>
        </w:rPr>
        <w:t>：</w:t>
      </w:r>
      <w:r>
        <w:rPr>
          <w:szCs w:val="24"/>
        </w:rPr>
        <w:t>netstat -an | grep '</w:t>
      </w:r>
      <w:r>
        <w:rPr>
          <w:rFonts w:hint="eastAsia"/>
          <w:szCs w:val="24"/>
        </w:rPr>
        <w:t>:</w:t>
      </w:r>
      <w:r w:rsidRPr="00D73367">
        <w:rPr>
          <w:szCs w:val="24"/>
        </w:rPr>
        <w:t>80'</w:t>
      </w:r>
    </w:p>
    <w:p w:rsidR="00EA1D9E" w:rsidRPr="00FE2736" w:rsidRDefault="00EA1D9E" w:rsidP="00FE2736">
      <w:pPr>
        <w:ind w:firstLine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86400" cy="18693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AF" w:rsidRDefault="004710AF" w:rsidP="00832F3B">
      <w:pPr>
        <w:pStyle w:val="Heading2"/>
      </w:pPr>
      <w:r>
        <w:rPr>
          <w:rFonts w:hint="eastAsia"/>
        </w:rPr>
        <w:t>write</w:t>
      </w:r>
      <w:r>
        <w:rPr>
          <w:rFonts w:hint="eastAsia"/>
        </w:rPr>
        <w:t>指令</w:t>
      </w:r>
    </w:p>
    <w:p w:rsidR="004710AF" w:rsidRDefault="004710AF" w:rsidP="004710AF">
      <w:pPr>
        <w:ind w:left="360"/>
      </w:pPr>
      <w:r>
        <w:rPr>
          <w:rFonts w:hint="eastAsia"/>
        </w:rPr>
        <w:t>指令名称：</w:t>
      </w:r>
      <w:r>
        <w:t>write</w:t>
      </w:r>
    </w:p>
    <w:p w:rsidR="004710AF" w:rsidRDefault="004710AF" w:rsidP="004710AF">
      <w:pPr>
        <w:ind w:left="360"/>
      </w:pPr>
      <w:r>
        <w:rPr>
          <w:rFonts w:hint="eastAsia"/>
        </w:rPr>
        <w:t>指令所在路径：</w:t>
      </w:r>
      <w:r>
        <w:t>/usr/bin/write</w:t>
      </w:r>
    </w:p>
    <w:p w:rsidR="004710AF" w:rsidRDefault="004710AF" w:rsidP="004710AF">
      <w:pPr>
        <w:ind w:left="360"/>
      </w:pPr>
      <w:r>
        <w:rPr>
          <w:rFonts w:hint="eastAsia"/>
        </w:rPr>
        <w:t>执行权限：</w:t>
      </w:r>
      <w:r>
        <w:t>All User</w:t>
      </w:r>
    </w:p>
    <w:p w:rsidR="004710AF" w:rsidRDefault="004710AF" w:rsidP="004710AF">
      <w:pPr>
        <w:ind w:left="360"/>
      </w:pPr>
      <w:r>
        <w:rPr>
          <w:rFonts w:hint="eastAsia"/>
        </w:rPr>
        <w:t>语法：</w:t>
      </w:r>
      <w:r>
        <w:t>write &lt;用户名&gt;</w:t>
      </w:r>
      <w:r>
        <w:rPr>
          <w:rFonts w:hint="eastAsia"/>
        </w:rPr>
        <w:t xml:space="preserve"> //</w:t>
      </w:r>
      <w:r w:rsidRPr="003F6325">
        <w:rPr>
          <w:rFonts w:hint="eastAsia"/>
        </w:rPr>
        <w:t>发送消息给这个系统的其他用户。</w:t>
      </w:r>
    </w:p>
    <w:p w:rsidR="004710AF" w:rsidRDefault="004710AF" w:rsidP="004710AF">
      <w:pPr>
        <w:ind w:left="360"/>
      </w:pPr>
      <w:r>
        <w:rPr>
          <w:rFonts w:hint="eastAsia"/>
        </w:rPr>
        <w:t>功能描述：向另外一个用户发信息，以</w:t>
      </w:r>
      <w:r>
        <w:t>Ctrl+D作</w:t>
      </w:r>
    </w:p>
    <w:p w:rsidR="004710AF" w:rsidRDefault="004710AF" w:rsidP="004710AF">
      <w:pPr>
        <w:ind w:left="360"/>
      </w:pPr>
      <w:r>
        <w:rPr>
          <w:rFonts w:hint="eastAsia"/>
        </w:rPr>
        <w:t>为结束</w:t>
      </w:r>
    </w:p>
    <w:p w:rsidR="004710AF" w:rsidRDefault="004710AF" w:rsidP="004710AF">
      <w:pPr>
        <w:ind w:left="360"/>
      </w:pPr>
      <w:r>
        <w:rPr>
          <w:rFonts w:hint="eastAsia"/>
        </w:rPr>
        <w:t>范例：</w:t>
      </w:r>
      <w:r>
        <w:t xml:space="preserve"> $ write webmaster</w:t>
      </w:r>
    </w:p>
    <w:p w:rsidR="004710AF" w:rsidRDefault="004710AF" w:rsidP="00832F3B">
      <w:pPr>
        <w:pStyle w:val="Heading2"/>
      </w:pPr>
      <w:r>
        <w:rPr>
          <w:rFonts w:hint="eastAsia"/>
        </w:rPr>
        <w:lastRenderedPageBreak/>
        <w:t>wall</w:t>
      </w:r>
      <w:r>
        <w:rPr>
          <w:rFonts w:hint="eastAsia"/>
        </w:rPr>
        <w:t>指令</w:t>
      </w:r>
    </w:p>
    <w:p w:rsidR="004710AF" w:rsidRDefault="004710AF" w:rsidP="004710AF">
      <w:pPr>
        <w:ind w:left="360"/>
      </w:pPr>
      <w:r>
        <w:rPr>
          <w:rFonts w:hint="eastAsia"/>
        </w:rPr>
        <w:t>指令名称：</w:t>
      </w:r>
      <w:r>
        <w:t>wall</w:t>
      </w:r>
    </w:p>
    <w:p w:rsidR="004710AF" w:rsidRDefault="004710AF" w:rsidP="004710AF">
      <w:pPr>
        <w:ind w:left="360"/>
      </w:pPr>
      <w:r>
        <w:rPr>
          <w:rFonts w:hint="eastAsia"/>
        </w:rPr>
        <w:t>指令所在路径：</w:t>
      </w:r>
      <w:r>
        <w:t>/usr/bin/wall</w:t>
      </w:r>
    </w:p>
    <w:p w:rsidR="004710AF" w:rsidRDefault="004710AF" w:rsidP="004710AF">
      <w:pPr>
        <w:ind w:left="360"/>
      </w:pPr>
      <w:r>
        <w:rPr>
          <w:rFonts w:hint="eastAsia"/>
        </w:rPr>
        <w:t>执行权限：</w:t>
      </w:r>
      <w:r>
        <w:t>All User</w:t>
      </w:r>
    </w:p>
    <w:p w:rsidR="004710AF" w:rsidRDefault="004710AF" w:rsidP="004710AF">
      <w:pPr>
        <w:ind w:left="360"/>
      </w:pPr>
      <w:r>
        <w:rPr>
          <w:rFonts w:hint="eastAsia"/>
        </w:rPr>
        <w:t>语法：</w:t>
      </w:r>
      <w:r>
        <w:t>wall [message] [文件名]</w:t>
      </w:r>
    </w:p>
    <w:p w:rsidR="004710AF" w:rsidRDefault="004710AF" w:rsidP="004710AF">
      <w:pPr>
        <w:ind w:left="360"/>
      </w:pPr>
      <w:r>
        <w:rPr>
          <w:rFonts w:hint="eastAsia"/>
        </w:rPr>
        <w:t>功能描述：向所有用户广播信息</w:t>
      </w:r>
    </w:p>
    <w:p w:rsidR="004710AF" w:rsidRPr="00FE2736" w:rsidRDefault="004710AF" w:rsidP="006043C4">
      <w:pPr>
        <w:ind w:left="360"/>
      </w:pPr>
      <w:r>
        <w:rPr>
          <w:rFonts w:hint="eastAsia"/>
        </w:rPr>
        <w:t>范例：</w:t>
      </w:r>
      <w:r>
        <w:t xml:space="preserve"> $ wall Happy New Year!</w:t>
      </w:r>
    </w:p>
    <w:p w:rsidR="00DC25C1" w:rsidRDefault="00DC25C1" w:rsidP="00DC25C1">
      <w:pPr>
        <w:pStyle w:val="Heading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网络服务</w:t>
      </w:r>
    </w:p>
    <w:p w:rsidR="002652FF" w:rsidRDefault="0013744C" w:rsidP="0013744C">
      <w:pPr>
        <w:pStyle w:val="Heading2"/>
        <w:numPr>
          <w:ilvl w:val="0"/>
          <w:numId w:val="21"/>
        </w:num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下网络服务的分类</w:t>
      </w:r>
    </w:p>
    <w:p w:rsidR="0081699E" w:rsidRDefault="00055EB4" w:rsidP="0081699E">
      <w:pPr>
        <w:ind w:left="360"/>
      </w:pPr>
      <w:r>
        <w:rPr>
          <w:rFonts w:hint="eastAsia"/>
        </w:rPr>
        <w:t>网络服务启动脚本在/etc/rc.d/init.d中</w:t>
      </w:r>
      <w:r w:rsidR="0081699E">
        <w:rPr>
          <w:rFonts w:hint="eastAsia"/>
        </w:rPr>
        <w:t>(rpm包服务),</w:t>
      </w:r>
      <w:r w:rsidR="0081699E" w:rsidRPr="0081699E">
        <w:t xml:space="preserve"> rpm安装软件的默认标准：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/etc:配置文件位置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/etc/init.d/或者/etc/rc.d/init.d独立的服务脚本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/etc/xinetd.d：基于xinetd服务的启动脚本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/etc/xinetd.conf:xinetd配置文件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/etc/sysconfig/:初始化环境配置文件的位置</w:t>
      </w:r>
    </w:p>
    <w:p w:rsidR="0081699E" w:rsidRDefault="0081699E" w:rsidP="0081699E">
      <w:pPr>
        <w:pStyle w:val="ListParagraph"/>
        <w:numPr>
          <w:ilvl w:val="0"/>
          <w:numId w:val="27"/>
        </w:numPr>
      </w:pPr>
      <w:r>
        <w:t>/var/lib:服务产生的数据的位置</w:t>
      </w:r>
    </w:p>
    <w:p w:rsidR="00055EB4" w:rsidRDefault="0081699E" w:rsidP="0081699E">
      <w:pPr>
        <w:pStyle w:val="ListParagraph"/>
        <w:numPr>
          <w:ilvl w:val="0"/>
          <w:numId w:val="27"/>
        </w:numPr>
      </w:pPr>
      <w:r>
        <w:t>/var/log/:日志文件</w:t>
      </w:r>
    </w:p>
    <w:p w:rsidR="006661E1" w:rsidRPr="00055EB4" w:rsidRDefault="006661E1" w:rsidP="006661E1">
      <w:pPr>
        <w:ind w:firstLine="360"/>
      </w:pPr>
      <w:r>
        <w:rPr>
          <w:rFonts w:hint="eastAsia"/>
        </w:rPr>
        <w:t>源代码服务，一般安装在/usr/local下。</w:t>
      </w:r>
    </w:p>
    <w:p w:rsidR="00DA38D6" w:rsidRDefault="00DA38D6" w:rsidP="00DA38D6">
      <w:pPr>
        <w:pStyle w:val="Heading3"/>
        <w:numPr>
          <w:ilvl w:val="0"/>
          <w:numId w:val="29"/>
        </w:numPr>
      </w:pPr>
      <w:r>
        <w:rPr>
          <w:rFonts w:hint="eastAsia"/>
        </w:rPr>
        <w:t>独立性服务</w:t>
      </w:r>
    </w:p>
    <w:p w:rsidR="00FF0F7A" w:rsidRDefault="002D77BC" w:rsidP="00FF0F7A">
      <w:pPr>
        <w:ind w:left="360"/>
      </w:pPr>
      <w:r>
        <w:rPr>
          <w:rFonts w:hint="eastAsia"/>
        </w:rPr>
        <w:t>每个独立性服务都有自己的守护进程。如www对应httpd</w:t>
      </w:r>
    </w:p>
    <w:p w:rsidR="00DA38D6" w:rsidRDefault="00DA38D6" w:rsidP="00DA38D6">
      <w:pPr>
        <w:pStyle w:val="Heading3"/>
      </w:pPr>
      <w:r>
        <w:rPr>
          <w:rFonts w:hint="eastAsia"/>
        </w:rPr>
        <w:t>依赖性服务</w:t>
      </w:r>
    </w:p>
    <w:p w:rsidR="002D77BC" w:rsidRDefault="002D77BC" w:rsidP="00FF0F7A">
      <w:pPr>
        <w:ind w:left="360"/>
      </w:pPr>
      <w:r>
        <w:rPr>
          <w:rFonts w:hint="eastAsia"/>
        </w:rPr>
        <w:t>服务被其他的进程所管理，这个进程叫超级进程xinetd。通过</w:t>
      </w:r>
    </w:p>
    <w:p w:rsidR="00DA38D6" w:rsidRDefault="002D77BC" w:rsidP="00DA38D6">
      <w:pPr>
        <w:ind w:left="360"/>
      </w:pPr>
      <w:r>
        <w:rPr>
          <w:rFonts w:hint="eastAsia"/>
        </w:rPr>
        <w:t>/etc/xinetd.conf来管理。</w:t>
      </w:r>
      <w:r w:rsidR="00DA38D6">
        <w:t>xinetd服务现在基本上不怎么实用</w:t>
      </w:r>
    </w:p>
    <w:p w:rsidR="00DA38D6" w:rsidRDefault="00DA38D6" w:rsidP="00DA38D6">
      <w:pPr>
        <w:ind w:left="360"/>
      </w:pPr>
      <w:r>
        <w:t>xinetd的安装：yum -y install xinetd</w:t>
      </w:r>
    </w:p>
    <w:p w:rsidR="00DA38D6" w:rsidRDefault="00DA38D6" w:rsidP="00DA38D6">
      <w:pPr>
        <w:ind w:left="360"/>
      </w:pPr>
      <w:r>
        <w:t>xinetd的配置文件：/etc/xinetd.d/...</w:t>
      </w:r>
      <w:r>
        <w:rPr>
          <w:rFonts w:hint="eastAsia"/>
        </w:rPr>
        <w:t>(所有xinetd服务)</w:t>
      </w:r>
    </w:p>
    <w:p w:rsidR="006661E1" w:rsidRDefault="006661E1" w:rsidP="00DA38D6">
      <w:pPr>
        <w:ind w:left="360"/>
        <w:rPr>
          <w:rFonts w:hint="eastAsia"/>
        </w:rPr>
      </w:pPr>
      <w:r>
        <w:rPr>
          <w:rFonts w:hint="eastAsia"/>
        </w:rPr>
        <w:lastRenderedPageBreak/>
        <w:t>/etc/xinetd配置文件解析：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17BC3" w:rsidTr="00C17BC3">
        <w:tc>
          <w:tcPr>
            <w:tcW w:w="8388" w:type="dxa"/>
          </w:tcPr>
          <w:p w:rsidR="00C17BC3" w:rsidRDefault="00C17BC3" w:rsidP="00C17BC3">
            <w:pPr>
              <w:ind w:left="360"/>
            </w:pPr>
            <w:r>
              <w:t>defaults</w:t>
            </w:r>
          </w:p>
          <w:p w:rsidR="00C17BC3" w:rsidRDefault="00C17BC3" w:rsidP="00C17BC3">
            <w:pPr>
              <w:ind w:left="360"/>
            </w:pPr>
            <w:r>
              <w:t>{</w:t>
            </w:r>
          </w:p>
          <w:p w:rsidR="00C17BC3" w:rsidRDefault="00C17BC3" w:rsidP="00C17BC3">
            <w:pPr>
              <w:ind w:left="360"/>
            </w:pPr>
            <w:r>
              <w:t xml:space="preserve"> 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log_type        = SYSLOG daemon info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#日志类型</w:t>
            </w:r>
          </w:p>
          <w:p w:rsidR="00C17BC3" w:rsidRDefault="00C17BC3" w:rsidP="00C17BC3">
            <w:pPr>
              <w:ind w:left="360"/>
            </w:pPr>
            <w:r>
              <w:t xml:space="preserve">        log_on_failure  = HOST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#失败日志选项</w:t>
            </w:r>
          </w:p>
          <w:p w:rsidR="00C17BC3" w:rsidRDefault="00C17BC3" w:rsidP="00C17BC3">
            <w:pPr>
              <w:ind w:left="360"/>
            </w:pPr>
            <w:r>
              <w:t xml:space="preserve">        log_on_success  = PID HOST DURATION EXIT</w:t>
            </w:r>
            <w:r>
              <w:rPr>
                <w:rFonts w:hint="eastAsia"/>
              </w:rPr>
              <w:tab/>
              <w:t>#成功日志选项</w:t>
            </w:r>
          </w:p>
          <w:p w:rsidR="00C17BC3" w:rsidRDefault="00C17BC3" w:rsidP="00C17BC3">
            <w:pPr>
              <w:ind w:left="360"/>
            </w:pPr>
          </w:p>
          <w:p w:rsidR="00C17BC3" w:rsidRDefault="00C17BC3" w:rsidP="00C17BC3">
            <w:pPr>
              <w:ind w:left="360"/>
            </w:pPr>
            <w:r>
              <w:t xml:space="preserve">        cps             = 50 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#每秒的连接数及服务启动间隔</w:t>
            </w:r>
          </w:p>
          <w:p w:rsidR="00C17BC3" w:rsidRDefault="00C17BC3" w:rsidP="00C17BC3">
            <w:pPr>
              <w:ind w:left="360"/>
            </w:pPr>
            <w:r>
              <w:t xml:space="preserve">        instances       = 50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#可以启动的实例最大值</w:t>
            </w:r>
          </w:p>
          <w:p w:rsidR="00C17BC3" w:rsidRDefault="00C17BC3" w:rsidP="00C17BC3">
            <w:pPr>
              <w:ind w:left="360"/>
            </w:pPr>
            <w:r>
              <w:t>}</w:t>
            </w:r>
          </w:p>
          <w:p w:rsidR="00C17BC3" w:rsidRDefault="00C17BC3" w:rsidP="00C17BC3">
            <w:pPr>
              <w:ind w:left="360"/>
            </w:pPr>
            <w:r>
              <w:t>includedir /etc/xinetd.d</w:t>
            </w:r>
            <w:r>
              <w:rPr>
                <w:rFonts w:hint="eastAsia"/>
              </w:rPr>
              <w:tab/>
              <w:t>#该目录显示xinetd进程管理的所有服务。</w:t>
            </w:r>
          </w:p>
          <w:p w:rsidR="00C17BC3" w:rsidRDefault="00C17BC3" w:rsidP="00C17BC3">
            <w:pPr>
              <w:ind w:left="360"/>
            </w:pPr>
            <w:r>
              <w:t>xinetd启动和自启动是同步的。(disable=no)</w:t>
            </w:r>
          </w:p>
        </w:tc>
      </w:tr>
    </w:tbl>
    <w:p w:rsidR="006661E1" w:rsidRDefault="006661E1" w:rsidP="00C17BC3"/>
    <w:p w:rsidR="0081699E" w:rsidRDefault="006661E1" w:rsidP="006661E1">
      <w:pPr>
        <w:pStyle w:val="Heading3"/>
      </w:pPr>
      <w:r>
        <w:rPr>
          <w:rFonts w:hint="eastAsia"/>
        </w:rPr>
        <w:t>源代码服务</w:t>
      </w:r>
    </w:p>
    <w:p w:rsidR="006661E1" w:rsidRDefault="006661E1" w:rsidP="006661E1">
      <w:pPr>
        <w:ind w:left="360"/>
      </w:pPr>
      <w:r>
        <w:rPr>
          <w:rFonts w:hint="eastAsia"/>
        </w:rPr>
        <w:t>源代码服务的启动可以参考源代码安装说明</w:t>
      </w:r>
      <w:r>
        <w:t>~/INSTALL</w:t>
      </w:r>
    </w:p>
    <w:p w:rsidR="00A90A5B" w:rsidRDefault="006661E1" w:rsidP="006661E1">
      <w:pPr>
        <w:ind w:left="360"/>
        <w:rPr>
          <w:rFonts w:hint="eastAsia"/>
        </w:rPr>
      </w:pPr>
      <w:r>
        <w:rPr>
          <w:rFonts w:hint="eastAsia"/>
        </w:rPr>
        <w:t>源代码的服务可以使用链接二进制命令到</w:t>
      </w:r>
      <w:r>
        <w:t>/etc/init.d/</w:t>
      </w:r>
      <w:r>
        <w:rPr>
          <w:rFonts w:hint="eastAsia"/>
        </w:rPr>
        <w:t>目录，这样就可以使用</w:t>
      </w:r>
      <w:r>
        <w:t>service</w:t>
      </w:r>
      <w:r>
        <w:rPr>
          <w:rFonts w:hint="eastAsia"/>
        </w:rPr>
        <w:t>命令。</w:t>
      </w:r>
      <w:r>
        <w:t>ls /etc/rc.d/rcn.d/中</w:t>
      </w:r>
      <w:r w:rsidR="00A90A5B">
        <w:rPr>
          <w:rFonts w:hint="eastAsia"/>
        </w:rPr>
        <w:t>：</w:t>
      </w:r>
    </w:p>
    <w:p w:rsidR="00A90A5B" w:rsidRDefault="006661E1" w:rsidP="00A90A5B">
      <w:pPr>
        <w:pStyle w:val="ListParagraph"/>
        <w:numPr>
          <w:ilvl w:val="0"/>
          <w:numId w:val="39"/>
        </w:numPr>
        <w:rPr>
          <w:rFonts w:hint="eastAsia"/>
        </w:rPr>
      </w:pPr>
      <w:r>
        <w:t>s后面的数字表示系统启动顺序，</w:t>
      </w:r>
    </w:p>
    <w:p w:rsidR="006661E1" w:rsidRDefault="006661E1" w:rsidP="00A90A5B">
      <w:pPr>
        <w:pStyle w:val="ListParagraph"/>
        <w:numPr>
          <w:ilvl w:val="0"/>
          <w:numId w:val="39"/>
        </w:numPr>
      </w:pPr>
      <w:r>
        <w:t>k代表结束顺序</w:t>
      </w:r>
      <w:r>
        <w:rPr>
          <w:rFonts w:hint="eastAsia"/>
        </w:rPr>
        <w:t>，可以用来确定系统的启动和关闭顺序</w:t>
      </w:r>
    </w:p>
    <w:p w:rsidR="006661E1" w:rsidRDefault="006661E1" w:rsidP="006661E1">
      <w:pPr>
        <w:ind w:left="360"/>
        <w:rPr>
          <w:rFonts w:hint="eastAsia"/>
        </w:rPr>
      </w:pPr>
      <w:r>
        <w:rPr>
          <w:rFonts w:hint="eastAsia"/>
        </w:rPr>
        <w:t>源代码服务要让</w:t>
      </w:r>
      <w:r>
        <w:t>chkconfig</w:t>
      </w:r>
      <w:r>
        <w:rPr>
          <w:rFonts w:hint="eastAsia"/>
        </w:rPr>
        <w:t>有效可以使用：连接到</w:t>
      </w:r>
      <w:r>
        <w:t>/etc/init.d/</w:t>
      </w:r>
      <w:r>
        <w:rPr>
          <w:rFonts w:hint="eastAsia"/>
        </w:rPr>
        <w:t>的文件中加入：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90A5B" w:rsidTr="00A90A5B">
        <w:tc>
          <w:tcPr>
            <w:tcW w:w="8388" w:type="dxa"/>
          </w:tcPr>
          <w:p w:rsidR="00A90A5B" w:rsidRDefault="00A90A5B" w:rsidP="00A90A5B">
            <w:r>
              <w:rPr>
                <w:rFonts w:hint="eastAsia"/>
              </w:rPr>
              <w:t>#</w:t>
            </w:r>
            <w:r>
              <w:t>chkconfig: level(35)  </w:t>
            </w:r>
            <w:r>
              <w:rPr>
                <w:rFonts w:hint="eastAsia"/>
              </w:rPr>
              <w:t>启动顺序</w:t>
            </w:r>
            <w:r>
              <w:t xml:space="preserve">   </w:t>
            </w:r>
            <w:r>
              <w:rPr>
                <w:rFonts w:hint="eastAsia"/>
              </w:rPr>
              <w:t>关闭顺序</w:t>
            </w:r>
          </w:p>
          <w:p w:rsidR="00A90A5B" w:rsidRDefault="00A90A5B" w:rsidP="006661E1">
            <w:r>
              <w:rPr>
                <w:rFonts w:hint="eastAsia"/>
              </w:rPr>
              <w:t>#</w:t>
            </w:r>
            <w:r>
              <w:t>description:</w:t>
            </w:r>
            <w:r>
              <w:rPr>
                <w:rFonts w:hint="eastAsia"/>
              </w:rPr>
              <w:t>描述</w:t>
            </w:r>
          </w:p>
        </w:tc>
      </w:tr>
    </w:tbl>
    <w:p w:rsidR="006661E1" w:rsidRDefault="006661E1" w:rsidP="00A90A5B">
      <w:pPr>
        <w:ind w:firstLine="360"/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90A5B" w:rsidTr="00A90A5B">
        <w:tc>
          <w:tcPr>
            <w:tcW w:w="8388" w:type="dxa"/>
          </w:tcPr>
          <w:p w:rsidR="00A90A5B" w:rsidRDefault="00A90A5B" w:rsidP="00A90A5B">
            <w:r>
              <w:t>ln -s /usr/local/apache2/bin/apachetcl   /etc/init/apache</w:t>
            </w:r>
          </w:p>
          <w:p w:rsidR="00A90A5B" w:rsidRDefault="00A90A5B" w:rsidP="00A90A5B">
            <w:r>
              <w:t>vi /etc/init/apache中添加注释（开始）</w:t>
            </w:r>
          </w:p>
          <w:p w:rsidR="00A90A5B" w:rsidRDefault="00A90A5B" w:rsidP="00A90A5B">
            <w:pPr>
              <w:ind w:left="360"/>
            </w:pPr>
            <w:r>
              <w:t>#chkconfig:35  86   76</w:t>
            </w:r>
          </w:p>
          <w:p w:rsidR="00A90A5B" w:rsidRDefault="00A90A5B" w:rsidP="00A90A5B">
            <w:pPr>
              <w:ind w:left="360"/>
            </w:pPr>
            <w:r>
              <w:t>#description:source package apache</w:t>
            </w:r>
          </w:p>
          <w:p w:rsidR="00A90A5B" w:rsidRDefault="00A90A5B" w:rsidP="00A90A5B">
            <w:r>
              <w:t>chkconfig --add apache</w:t>
            </w:r>
          </w:p>
          <w:p w:rsidR="00A90A5B" w:rsidRDefault="00A90A5B" w:rsidP="00A90A5B">
            <w:r>
              <w:t>chkconfig apache on</w:t>
            </w:r>
          </w:p>
          <w:p w:rsidR="00A90A5B" w:rsidRDefault="00A90A5B" w:rsidP="00A90A5B"/>
        </w:tc>
      </w:tr>
    </w:tbl>
    <w:p w:rsidR="006661E1" w:rsidRPr="006661E1" w:rsidRDefault="006661E1" w:rsidP="006661E1"/>
    <w:p w:rsidR="0013744C" w:rsidRDefault="0013744C" w:rsidP="0013744C">
      <w:pPr>
        <w:pStyle w:val="Heading2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下网络服务的配置方法</w:t>
      </w:r>
    </w:p>
    <w:p w:rsidR="002D77BC" w:rsidRDefault="00055EB4" w:rsidP="00E40EBC">
      <w:pPr>
        <w:pStyle w:val="Heading3"/>
        <w:numPr>
          <w:ilvl w:val="0"/>
          <w:numId w:val="22"/>
        </w:numPr>
      </w:pPr>
      <w:r>
        <w:rPr>
          <w:rFonts w:hint="eastAsia"/>
        </w:rPr>
        <w:t>查看及配置服务的启动状态</w:t>
      </w:r>
    </w:p>
    <w:p w:rsidR="00E40EBC" w:rsidRPr="00E40EBC" w:rsidRDefault="00405075" w:rsidP="00E40EBC">
      <w:pPr>
        <w:ind w:left="360"/>
      </w:pPr>
      <w:r>
        <w:rPr>
          <w:rFonts w:hint="eastAsia"/>
        </w:rPr>
        <w:t>ntsysv(*代表系统启动自动打开，空格进行选取，tab进行跳变)</w:t>
      </w:r>
    </w:p>
    <w:p w:rsidR="00E40EBC" w:rsidRDefault="00E40EBC" w:rsidP="00E40EBC">
      <w:pPr>
        <w:pStyle w:val="Heading3"/>
      </w:pPr>
      <w:r>
        <w:rPr>
          <w:rFonts w:hint="eastAsia"/>
        </w:rPr>
        <w:t>service</w:t>
      </w:r>
      <w:r>
        <w:rPr>
          <w:rFonts w:hint="eastAsia"/>
        </w:rPr>
        <w:t>命令</w:t>
      </w:r>
    </w:p>
    <w:p w:rsidR="00B4476A" w:rsidRDefault="00B4476A" w:rsidP="00B4476A">
      <w:pPr>
        <w:ind w:left="360"/>
      </w:pPr>
      <w:r>
        <w:rPr>
          <w:rFonts w:hint="eastAsia"/>
        </w:rPr>
        <w:t>命令：service 服务守护进程名 start/stop/restart/status</w:t>
      </w:r>
    </w:p>
    <w:p w:rsidR="00E115D0" w:rsidRDefault="00E115D0" w:rsidP="00E115D0">
      <w:pPr>
        <w:ind w:left="1080"/>
      </w:pPr>
      <w:r w:rsidRPr="00E115D0">
        <w:t xml:space="preserve">service --status-all </w:t>
      </w:r>
      <w:r w:rsidR="000E6298">
        <w:rPr>
          <w:rFonts w:hint="eastAsia"/>
        </w:rPr>
        <w:tab/>
        <w:t>#</w:t>
      </w:r>
      <w:r w:rsidRPr="00E115D0">
        <w:t>查询所有安装的服务运行状态</w:t>
      </w:r>
    </w:p>
    <w:p w:rsidR="00B4476A" w:rsidRPr="00B4476A" w:rsidRDefault="00B4476A" w:rsidP="00B4476A">
      <w:pPr>
        <w:ind w:left="360"/>
      </w:pPr>
      <w:r>
        <w:rPr>
          <w:rFonts w:hint="eastAsia"/>
        </w:rPr>
        <w:t>守护进程名必须和/etc/rc.d/init.d/目录的文件名相对应</w:t>
      </w:r>
    </w:p>
    <w:p w:rsidR="00E40EBC" w:rsidRDefault="00E40EBC" w:rsidP="00E40EBC">
      <w:pPr>
        <w:pStyle w:val="Heading3"/>
        <w:rPr>
          <w:rFonts w:hint="eastAsia"/>
        </w:rPr>
      </w:pPr>
      <w:r>
        <w:rPr>
          <w:rFonts w:hint="eastAsia"/>
        </w:rPr>
        <w:t>chkconfig</w:t>
      </w:r>
      <w:r>
        <w:rPr>
          <w:rFonts w:hint="eastAsia"/>
        </w:rPr>
        <w:t>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F26A0" w:rsidTr="002F26A0">
        <w:trPr>
          <w:trHeight w:val="1043"/>
        </w:trPr>
        <w:tc>
          <w:tcPr>
            <w:tcW w:w="8388" w:type="dxa"/>
          </w:tcPr>
          <w:p w:rsidR="002F26A0" w:rsidRDefault="002F26A0" w:rsidP="002F26A0">
            <w:r>
              <w:t>chkconfig(选项)</w:t>
            </w:r>
          </w:p>
          <w:p w:rsidR="002F26A0" w:rsidRDefault="002F26A0" w:rsidP="002F26A0">
            <w:pPr>
              <w:ind w:left="360"/>
              <w:rPr>
                <w:rFonts w:hint="eastAsia"/>
              </w:rPr>
            </w:pPr>
            <w:r>
              <w:t>--add：增加所指定的系统服务，让chkconfig指令得以管理它，并同时在系统启动的叙述文件内增加相关数据；</w:t>
            </w:r>
          </w:p>
          <w:p w:rsidR="002F26A0" w:rsidRDefault="002F26A0" w:rsidP="002F26A0">
            <w:pPr>
              <w:ind w:left="360"/>
              <w:rPr>
                <w:rFonts w:hint="eastAsia"/>
              </w:rPr>
            </w:pPr>
            <w:r>
              <w:t xml:space="preserve"> --del：删除所指定的系统服务，不再由chkconfig指令管理，并同时在系统启动的叙述文件内删除相关数据； </w:t>
            </w:r>
          </w:p>
          <w:p w:rsidR="002F26A0" w:rsidRDefault="002F26A0" w:rsidP="002F26A0">
            <w:r>
              <w:rPr>
                <w:rFonts w:hint="eastAsia"/>
              </w:rPr>
              <w:t xml:space="preserve">      </w:t>
            </w:r>
            <w:r>
              <w:t>--level&lt;等级代号&gt;：指定读系统服务要在哪一个执行等级中开启或关毕。</w:t>
            </w:r>
          </w:p>
          <w:p w:rsidR="002F26A0" w:rsidRDefault="002F26A0" w:rsidP="002F26A0">
            <w:pPr>
              <w:rPr>
                <w:rFonts w:hint="eastAsia"/>
              </w:rPr>
            </w:pPr>
          </w:p>
        </w:tc>
      </w:tr>
      <w:tr w:rsidR="002F26A0" w:rsidTr="002F26A0">
        <w:trPr>
          <w:trHeight w:val="1043"/>
        </w:trPr>
        <w:tc>
          <w:tcPr>
            <w:tcW w:w="8388" w:type="dxa"/>
          </w:tcPr>
          <w:p w:rsidR="002F26A0" w:rsidRDefault="002F26A0" w:rsidP="002F26A0">
            <w:pPr>
              <w:rPr>
                <w:rFonts w:hint="eastAsia"/>
              </w:rPr>
            </w:pPr>
            <w:r>
              <w:rPr>
                <w:rFonts w:hint="eastAsia"/>
              </w:rPr>
              <w:t>--实例</w:t>
            </w:r>
          </w:p>
          <w:p w:rsidR="002F26A0" w:rsidRDefault="002F26A0" w:rsidP="002F26A0">
            <w:pPr>
              <w:rPr>
                <w:rFonts w:hint="eastAsia"/>
              </w:rPr>
            </w:pPr>
            <w:r>
              <w:rPr>
                <w:rFonts w:hint="eastAsia"/>
              </w:rPr>
              <w:t>#查看，设置服务的启动状态</w:t>
            </w:r>
          </w:p>
          <w:p w:rsidR="002F26A0" w:rsidRDefault="002F26A0" w:rsidP="002F26A0">
            <w:pPr>
              <w:rPr>
                <w:rFonts w:hint="eastAsia"/>
              </w:rPr>
            </w:pPr>
            <w:r>
              <w:rPr>
                <w:rFonts w:hint="eastAsia"/>
              </w:rPr>
              <w:t>chkconfig --</w:t>
            </w:r>
            <w:r w:rsidRPr="00B4476A">
              <w:t>list</w:t>
            </w:r>
            <w:r>
              <w:rPr>
                <w:rFonts w:hint="eastAsia"/>
              </w:rPr>
              <w:t xml:space="preserve"> [服务名]</w:t>
            </w:r>
          </w:p>
          <w:p w:rsidR="002F26A0" w:rsidRDefault="002F26A0" w:rsidP="002F26A0">
            <w:r>
              <w:rPr>
                <w:rFonts w:hint="eastAsia"/>
              </w:rPr>
              <w:t>#设置服务的默认启动方式</w:t>
            </w:r>
          </w:p>
          <w:p w:rsidR="002F26A0" w:rsidRDefault="002F26A0" w:rsidP="002F26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chkconfg --level 运行级别列表 服务名称 on/off/reset </w:t>
            </w:r>
          </w:p>
          <w:p w:rsidR="002F26A0" w:rsidRDefault="002F26A0" w:rsidP="002F26A0">
            <w:pPr>
              <w:rPr>
                <w:rFonts w:hint="eastAsia"/>
              </w:rPr>
            </w:pPr>
            <w:r>
              <w:rPr>
                <w:rFonts w:hint="eastAsia"/>
              </w:rPr>
              <w:t>#增加</w:t>
            </w:r>
            <w:r>
              <w:t>httpd服务</w:t>
            </w:r>
          </w:p>
          <w:p w:rsidR="002F26A0" w:rsidRDefault="002F26A0" w:rsidP="002F26A0">
            <w:pPr>
              <w:rPr>
                <w:rFonts w:hint="eastAsia"/>
              </w:rPr>
            </w:pPr>
            <w:r>
              <w:t>chkconfig --add http</w:t>
            </w:r>
            <w:r>
              <w:rPr>
                <w:rFonts w:hint="eastAsia"/>
              </w:rPr>
              <w:t xml:space="preserve">d </w:t>
            </w:r>
          </w:p>
          <w:p w:rsidR="002F26A0" w:rsidRDefault="002F26A0" w:rsidP="002F26A0">
            <w:r>
              <w:rPr>
                <w:rFonts w:hint="eastAsia"/>
              </w:rPr>
              <w:t>#</w:t>
            </w:r>
            <w:r w:rsidRPr="00920503">
              <w:rPr>
                <w:rFonts w:hint="eastAsia"/>
              </w:rPr>
              <w:t>删除</w:t>
            </w:r>
            <w:r w:rsidRPr="00920503">
              <w:t>httpd服务</w:t>
            </w:r>
            <w:r>
              <w:rPr>
                <w:rFonts w:hint="eastAsia"/>
              </w:rPr>
              <w:tab/>
            </w:r>
          </w:p>
          <w:p w:rsidR="002F26A0" w:rsidRDefault="002F26A0" w:rsidP="002F26A0">
            <w:r w:rsidRPr="00920503">
              <w:t>chkconfig --del httpd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:rsidR="002F26A0" w:rsidRDefault="002F26A0" w:rsidP="002F26A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781550" cy="1171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CD" w:rsidRDefault="004941CD" w:rsidP="004941CD">
      <w:pPr>
        <w:pStyle w:val="Heading3"/>
        <w:rPr>
          <w:rFonts w:hint="eastAsia"/>
        </w:rPr>
      </w:pPr>
      <w:r w:rsidRPr="004941CD">
        <w:rPr>
          <w:rFonts w:hint="eastAsia"/>
        </w:rPr>
        <w:lastRenderedPageBreak/>
        <w:t>服务开机自启方式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040309" w:rsidTr="00040309">
        <w:tc>
          <w:tcPr>
            <w:tcW w:w="8856" w:type="dxa"/>
          </w:tcPr>
          <w:p w:rsidR="00040309" w:rsidRPr="00040309" w:rsidRDefault="00040309" w:rsidP="00040309">
            <w:pPr>
              <w:pStyle w:val="ListParagraph"/>
              <w:numPr>
                <w:ilvl w:val="0"/>
                <w:numId w:val="38"/>
              </w:numPr>
            </w:pPr>
            <w:r w:rsidRPr="00040309">
              <w:t>chkconfig --level 2345 on/off</w:t>
            </w:r>
          </w:p>
          <w:p w:rsidR="00040309" w:rsidRPr="00040309" w:rsidRDefault="00040309" w:rsidP="00040309">
            <w:pPr>
              <w:pStyle w:val="ListParagraph"/>
              <w:numPr>
                <w:ilvl w:val="0"/>
                <w:numId w:val="38"/>
              </w:numPr>
            </w:pPr>
            <w:r w:rsidRPr="00040309">
              <w:rPr>
                <w:rFonts w:hint="eastAsia"/>
              </w:rPr>
              <w:t>修改</w:t>
            </w:r>
            <w:r w:rsidRPr="00040309">
              <w:t>/etc/rc.d/rc.local</w:t>
            </w:r>
            <w:r w:rsidRPr="00040309">
              <w:rPr>
                <w:rFonts w:hint="eastAsia"/>
              </w:rPr>
              <w:t>文件(源代码安装服务适合使用)</w:t>
            </w:r>
          </w:p>
          <w:p w:rsidR="00040309" w:rsidRPr="00040309" w:rsidRDefault="00040309" w:rsidP="00040309">
            <w:pPr>
              <w:pStyle w:val="ListParagraph"/>
              <w:numPr>
                <w:ilvl w:val="0"/>
                <w:numId w:val="38"/>
              </w:numPr>
            </w:pPr>
            <w:r w:rsidRPr="00040309">
              <w:rPr>
                <w:rFonts w:hint="eastAsia"/>
              </w:rPr>
              <w:t>使用</w:t>
            </w:r>
            <w:r w:rsidRPr="00040309">
              <w:t>ntssysv(redhat</w:t>
            </w:r>
            <w:r w:rsidRPr="00040309">
              <w:rPr>
                <w:rFonts w:hint="eastAsia"/>
              </w:rPr>
              <w:t>专有</w:t>
            </w:r>
            <w:r w:rsidRPr="00040309">
              <w:t>)  </w:t>
            </w:r>
            <w:r w:rsidRPr="00040309">
              <w:rPr>
                <w:rFonts w:hint="eastAsia"/>
              </w:rPr>
              <w:t>推荐使用修改配置文件</w:t>
            </w:r>
          </w:p>
        </w:tc>
      </w:tr>
    </w:tbl>
    <w:p w:rsidR="00040309" w:rsidRPr="00040309" w:rsidRDefault="00040309" w:rsidP="00040309">
      <w:pPr>
        <w:ind w:left="360"/>
      </w:pPr>
    </w:p>
    <w:p w:rsidR="005A6E17" w:rsidRDefault="005A6E17" w:rsidP="005A6E17">
      <w:pPr>
        <w:pStyle w:val="Heading2"/>
      </w:pPr>
      <w:r>
        <w:t>CentOS7</w:t>
      </w:r>
      <w:r>
        <w:t>中启动</w:t>
      </w:r>
      <w:r>
        <w:t>/</w:t>
      </w:r>
      <w:r>
        <w:t>停止</w:t>
      </w:r>
      <w:r>
        <w:t>/</w:t>
      </w:r>
      <w:r w:rsidRPr="005A6E17">
        <w:t>重启服务命令</w:t>
      </w:r>
    </w:p>
    <w:p w:rsidR="008B008F" w:rsidRDefault="008B008F" w:rsidP="00DA67C7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CentOS 7.0</w:t>
      </w:r>
      <w:r>
        <w:rPr>
          <w:rFonts w:hint="eastAsia"/>
        </w:rPr>
        <w:t>中一个最主要的改变，就是切换到了</w:t>
      </w:r>
      <w:r w:rsidRPr="006670D9">
        <w:rPr>
          <w:rStyle w:val="Heading2Char"/>
        </w:rPr>
        <w:t>systemd</w:t>
      </w:r>
      <w:r>
        <w:rPr>
          <w:rFonts w:hint="eastAsia"/>
        </w:rPr>
        <w:t>。它用于替代红帽企业版</w:t>
      </w:r>
      <w:r>
        <w:rPr>
          <w:rFonts w:ascii="Arial" w:hAnsi="Arial" w:cs="Arial"/>
        </w:rPr>
        <w:t>Linux</w:t>
      </w:r>
      <w:r>
        <w:rPr>
          <w:rFonts w:hint="eastAsia"/>
        </w:rPr>
        <w:t>前任版本中的</w:t>
      </w:r>
      <w:r>
        <w:rPr>
          <w:rFonts w:ascii="Arial" w:hAnsi="Arial" w:cs="Arial"/>
        </w:rPr>
        <w:t>SysV</w:t>
      </w:r>
      <w:r>
        <w:rPr>
          <w:rFonts w:hint="eastAsia"/>
        </w:rPr>
        <w:t>和</w:t>
      </w:r>
      <w:r>
        <w:rPr>
          <w:rFonts w:ascii="Arial" w:hAnsi="Arial" w:cs="Arial"/>
        </w:rPr>
        <w:t>Upstart</w:t>
      </w:r>
      <w:r>
        <w:rPr>
          <w:rFonts w:hint="eastAsia"/>
        </w:rPr>
        <w:t>，对系统和服务进行管理。</w:t>
      </w:r>
      <w:r>
        <w:rPr>
          <w:rFonts w:ascii="Arial" w:hAnsi="Arial" w:cs="Arial"/>
        </w:rPr>
        <w:t>systemd</w:t>
      </w:r>
      <w:r>
        <w:rPr>
          <w:rFonts w:hint="eastAsia"/>
        </w:rPr>
        <w:t>兼容</w:t>
      </w:r>
      <w:r>
        <w:rPr>
          <w:rFonts w:ascii="Arial" w:hAnsi="Arial" w:cs="Arial"/>
        </w:rPr>
        <w:t>SysV</w:t>
      </w:r>
      <w:r>
        <w:rPr>
          <w:rFonts w:hint="eastAsia"/>
        </w:rPr>
        <w:t>和</w:t>
      </w:r>
      <w:r>
        <w:rPr>
          <w:rFonts w:ascii="Arial" w:hAnsi="Arial" w:cs="Arial"/>
        </w:rPr>
        <w:t>Linux</w:t>
      </w:r>
      <w:r>
        <w:rPr>
          <w:rFonts w:hint="eastAsia"/>
        </w:rPr>
        <w:t>标准组的启动脚本。</w:t>
      </w:r>
      <w:r>
        <w:rPr>
          <w:rStyle w:val="Strong"/>
          <w:rFonts w:ascii="Arial" w:hAnsi="Arial" w:cs="Arial"/>
          <w:color w:val="333333"/>
          <w:sz w:val="21"/>
          <w:szCs w:val="21"/>
        </w:rPr>
        <w:t>Systemd</w:t>
      </w:r>
      <w:r>
        <w:rPr>
          <w:rFonts w:hint="eastAsia"/>
        </w:rPr>
        <w:t>是一个</w:t>
      </w:r>
      <w:r>
        <w:rPr>
          <w:rFonts w:ascii="Arial" w:hAnsi="Arial" w:cs="Arial"/>
        </w:rPr>
        <w:t>Linux</w:t>
      </w:r>
      <w:r>
        <w:rPr>
          <w:rFonts w:hint="eastAsia"/>
        </w:rPr>
        <w:t>操作系统下的系统和服务管理器。它被设计成向后兼容</w:t>
      </w:r>
      <w:r>
        <w:rPr>
          <w:rFonts w:ascii="Arial" w:hAnsi="Arial" w:cs="Arial"/>
        </w:rPr>
        <w:t>SysV</w:t>
      </w:r>
      <w:r>
        <w:rPr>
          <w:rFonts w:hint="eastAsia"/>
        </w:rPr>
        <w:t>启动脚本，并提供了大量的特性，如开机时平行启动系统服务，按需启动守护进程，支持系统状态快照，或者基于依赖的服务控制逻辑。</w:t>
      </w:r>
    </w:p>
    <w:p w:rsidR="00B221CC" w:rsidRDefault="008B008F" w:rsidP="00103123">
      <w:pPr>
        <w:ind w:left="360"/>
      </w:pPr>
      <w:r>
        <w:rPr>
          <w:rFonts w:hint="eastAsia"/>
        </w:rPr>
        <w:t xml:space="preserve">       先前的使用</w:t>
      </w:r>
      <w:r>
        <w:rPr>
          <w:rFonts w:ascii="Arial" w:hAnsi="Arial" w:cs="Arial"/>
        </w:rPr>
        <w:t>SysV</w:t>
      </w:r>
      <w:r>
        <w:rPr>
          <w:rFonts w:hint="eastAsia"/>
        </w:rPr>
        <w:t>初始化或</w:t>
      </w:r>
      <w:r>
        <w:rPr>
          <w:rFonts w:ascii="Arial" w:hAnsi="Arial" w:cs="Arial"/>
        </w:rPr>
        <w:t>Upstart</w:t>
      </w:r>
      <w:r>
        <w:rPr>
          <w:rFonts w:hint="eastAsia"/>
        </w:rPr>
        <w:t>的红帽企业版</w:t>
      </w:r>
      <w:r>
        <w:rPr>
          <w:rFonts w:ascii="Arial" w:hAnsi="Arial" w:cs="Arial"/>
        </w:rPr>
        <w:t>Linux</w:t>
      </w:r>
      <w:r>
        <w:rPr>
          <w:rFonts w:hint="eastAsia"/>
        </w:rPr>
        <w:t>版本中，使用位于</w:t>
      </w:r>
      <w:r>
        <w:rPr>
          <w:rFonts w:ascii="Arial" w:hAnsi="Arial" w:cs="Arial"/>
        </w:rPr>
        <w:t>/etc/rc.d/init.d/</w:t>
      </w:r>
      <w:r>
        <w:rPr>
          <w:rFonts w:hint="eastAsia"/>
        </w:rPr>
        <w:t>目录中的</w:t>
      </w:r>
      <w:r>
        <w:rPr>
          <w:rFonts w:ascii="Arial" w:hAnsi="Arial" w:cs="Arial"/>
        </w:rPr>
        <w:t>bash</w:t>
      </w:r>
      <w:r>
        <w:rPr>
          <w:rFonts w:hint="eastAsia"/>
        </w:rPr>
        <w:t>初始化脚本进行管理。而在</w:t>
      </w:r>
      <w:r>
        <w:rPr>
          <w:rFonts w:ascii="Arial" w:hAnsi="Arial" w:cs="Arial"/>
        </w:rPr>
        <w:t>RHEL 7/CentOS 7</w:t>
      </w:r>
      <w:r>
        <w:rPr>
          <w:rFonts w:hint="eastAsia"/>
        </w:rPr>
        <w:t>中，这些启动脚本被服务单元取代了。服务单元以</w:t>
      </w:r>
      <w:r>
        <w:rPr>
          <w:rFonts w:ascii="Arial" w:hAnsi="Arial" w:cs="Arial"/>
        </w:rPr>
        <w:t>.service</w:t>
      </w:r>
      <w:r>
        <w:rPr>
          <w:rFonts w:hint="eastAsia"/>
        </w:rPr>
        <w:t>文件扩展结束，提供了与初始化脚本同样的用途。要查看、启动、停止、重启、启用或者禁用系统服务，你要使用</w:t>
      </w:r>
      <w:r>
        <w:rPr>
          <w:rFonts w:ascii="Arial" w:hAnsi="Arial" w:cs="Arial"/>
        </w:rPr>
        <w:t>systemctl</w:t>
      </w:r>
      <w:r>
        <w:rPr>
          <w:rFonts w:hint="eastAsia"/>
        </w:rPr>
        <w:t>来代替旧的</w:t>
      </w:r>
      <w:r>
        <w:rPr>
          <w:rFonts w:ascii="Arial" w:hAnsi="Arial" w:cs="Arial"/>
        </w:rPr>
        <w:t>service</w:t>
      </w:r>
      <w:r>
        <w:rPr>
          <w:rFonts w:hint="eastAsia"/>
        </w:rPr>
        <w:t>命令。</w:t>
      </w:r>
    </w:p>
    <w:p w:rsidR="00B221CC" w:rsidRDefault="00B221CC" w:rsidP="00B221CC">
      <w:pPr>
        <w:ind w:firstLine="360"/>
        <w:rPr>
          <w:rFonts w:hint="eastAsia"/>
        </w:rPr>
      </w:pPr>
      <w:r>
        <w:t>systemctl可以看作是service和chkconfig的组合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103123" w:rsidTr="00103123">
        <w:tc>
          <w:tcPr>
            <w:tcW w:w="8478" w:type="dxa"/>
          </w:tcPr>
          <w:p w:rsidR="00103123" w:rsidRDefault="00103123" w:rsidP="00B221CC">
            <w:pPr>
              <w:rPr>
                <w:rFonts w:hint="eastAsia"/>
              </w:rPr>
            </w:pPr>
            <w:r>
              <w:rPr>
                <w:rFonts w:hint="eastAsia"/>
              </w:rPr>
              <w:t>#服务是否开机自启动</w:t>
            </w:r>
          </w:p>
          <w:p w:rsidR="00103123" w:rsidRDefault="00103123" w:rsidP="00B221CC">
            <w:r>
              <w:t>systemctl enable</w:t>
            </w:r>
            <w:r>
              <w:rPr>
                <w:rFonts w:hint="eastAsia"/>
              </w:rPr>
              <w:t>/</w:t>
            </w:r>
            <w:r>
              <w:t xml:space="preserve"> disable httpd</w:t>
            </w:r>
          </w:p>
        </w:tc>
      </w:tr>
      <w:tr w:rsidR="00103123" w:rsidTr="00103123">
        <w:tc>
          <w:tcPr>
            <w:tcW w:w="8478" w:type="dxa"/>
          </w:tcPr>
          <w:p w:rsidR="00103123" w:rsidRDefault="00103123" w:rsidP="00B221CC">
            <w:pPr>
              <w:rPr>
                <w:rFonts w:hint="eastAsia"/>
              </w:rPr>
            </w:pPr>
            <w:r>
              <w:rPr>
                <w:rFonts w:hint="eastAsia"/>
              </w:rPr>
              <w:t>#启动停止和重启服务</w:t>
            </w:r>
          </w:p>
          <w:p w:rsidR="00103123" w:rsidRDefault="00103123" w:rsidP="00B221CC">
            <w:pPr>
              <w:rPr>
                <w:rFonts w:hint="eastAsia"/>
              </w:rPr>
            </w:pPr>
            <w:r w:rsidRPr="00103123">
              <w:t>systemctl start</w:t>
            </w:r>
            <w:r>
              <w:rPr>
                <w:rFonts w:hint="eastAsia"/>
              </w:rPr>
              <w:t>/stop/restart</w:t>
            </w:r>
            <w:r w:rsidRPr="00103123">
              <w:t xml:space="preserve"> httpd</w:t>
            </w:r>
          </w:p>
        </w:tc>
      </w:tr>
      <w:tr w:rsidR="00103123" w:rsidTr="00103123">
        <w:tc>
          <w:tcPr>
            <w:tcW w:w="8478" w:type="dxa"/>
          </w:tcPr>
          <w:p w:rsidR="00103123" w:rsidRDefault="00103123" w:rsidP="00B221CC">
            <w:pPr>
              <w:rPr>
                <w:rFonts w:hint="eastAsia"/>
              </w:rPr>
            </w:pPr>
            <w:r>
              <w:rPr>
                <w:rFonts w:hint="eastAsia"/>
              </w:rPr>
              <w:t>#查看服务状态</w:t>
            </w:r>
          </w:p>
          <w:p w:rsidR="00103123" w:rsidRPr="00103123" w:rsidRDefault="00103123" w:rsidP="00103123">
            <w:pPr>
              <w:rPr>
                <w:rFonts w:hint="eastAsia"/>
              </w:rPr>
            </w:pPr>
            <w:r w:rsidRPr="00103123">
              <w:t>systemctl list-units --type=service</w:t>
            </w:r>
            <w:r w:rsidRPr="00103123">
              <w:rPr>
                <w:rFonts w:hint="eastAsia"/>
              </w:rPr>
              <w:t>(所有服务的启动状态)</w:t>
            </w:r>
          </w:p>
          <w:p w:rsidR="00103123" w:rsidRPr="00103123" w:rsidRDefault="00103123" w:rsidP="00103123">
            <w:r w:rsidRPr="00103123">
              <w:t>systemctl status httpd(服务详细信息)</w:t>
            </w:r>
          </w:p>
          <w:p w:rsidR="00103123" w:rsidRPr="00103123" w:rsidRDefault="00103123" w:rsidP="00103123">
            <w:r w:rsidRPr="00103123">
              <w:t>systemctl is-active httpd(只显示是否active)</w:t>
            </w:r>
          </w:p>
          <w:p w:rsidR="00103123" w:rsidRDefault="00103123" w:rsidP="00B221CC">
            <w:pPr>
              <w:rPr>
                <w:rFonts w:hint="eastAsia"/>
              </w:rPr>
            </w:pPr>
          </w:p>
        </w:tc>
      </w:tr>
    </w:tbl>
    <w:p w:rsidR="00103123" w:rsidRDefault="00103123" w:rsidP="00B221CC">
      <w:pPr>
        <w:ind w:firstLine="360"/>
      </w:pPr>
    </w:p>
    <w:p w:rsidR="00B4476A" w:rsidRPr="00B4476A" w:rsidRDefault="00B4476A" w:rsidP="00103123"/>
    <w:sectPr w:rsidR="00B4476A" w:rsidRPr="00B4476A" w:rsidSect="00C03A83"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0F2" w:rsidRDefault="00BD30F2" w:rsidP="005F107E">
      <w:pPr>
        <w:spacing w:after="0"/>
      </w:pPr>
      <w:r>
        <w:separator/>
      </w:r>
    </w:p>
  </w:endnote>
  <w:endnote w:type="continuationSeparator" w:id="1">
    <w:p w:rsidR="00BD30F2" w:rsidRDefault="00BD30F2" w:rsidP="005F10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38201"/>
      <w:docPartObj>
        <w:docPartGallery w:val="Page Numbers (Bottom of Page)"/>
        <w:docPartUnique/>
      </w:docPartObj>
    </w:sdtPr>
    <w:sdtContent>
      <w:p w:rsidR="005F107E" w:rsidRDefault="0051779B">
        <w:pPr>
          <w:pStyle w:val="Footer"/>
          <w:jc w:val="right"/>
        </w:pPr>
        <w:fldSimple w:instr=" PAGE   \* MERGEFORMAT ">
          <w:r w:rsidR="00103123">
            <w:rPr>
              <w:noProof/>
            </w:rPr>
            <w:t>11</w:t>
          </w:r>
        </w:fldSimple>
      </w:p>
    </w:sdtContent>
  </w:sdt>
  <w:p w:rsidR="005F107E" w:rsidRDefault="005F10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0F2" w:rsidRDefault="00BD30F2" w:rsidP="005F107E">
      <w:pPr>
        <w:spacing w:after="0"/>
      </w:pPr>
      <w:r>
        <w:separator/>
      </w:r>
    </w:p>
  </w:footnote>
  <w:footnote w:type="continuationSeparator" w:id="1">
    <w:p w:rsidR="00BD30F2" w:rsidRDefault="00BD30F2" w:rsidP="005F10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A08"/>
    <w:multiLevelType w:val="hybridMultilevel"/>
    <w:tmpl w:val="99F4A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B677B"/>
    <w:multiLevelType w:val="hybridMultilevel"/>
    <w:tmpl w:val="6A6C1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9566E"/>
    <w:multiLevelType w:val="hybridMultilevel"/>
    <w:tmpl w:val="20F826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092057"/>
    <w:multiLevelType w:val="hybridMultilevel"/>
    <w:tmpl w:val="0E5AE95C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D0E4C"/>
    <w:multiLevelType w:val="hybridMultilevel"/>
    <w:tmpl w:val="53BA6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6491E"/>
    <w:multiLevelType w:val="hybridMultilevel"/>
    <w:tmpl w:val="AC98BD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C171BD"/>
    <w:multiLevelType w:val="hybridMultilevel"/>
    <w:tmpl w:val="70247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BC748A"/>
    <w:multiLevelType w:val="hybridMultilevel"/>
    <w:tmpl w:val="4BD80A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8A0B67"/>
    <w:multiLevelType w:val="hybridMultilevel"/>
    <w:tmpl w:val="1FCE8F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1B7FF2"/>
    <w:multiLevelType w:val="hybridMultilevel"/>
    <w:tmpl w:val="5570FF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856815"/>
    <w:multiLevelType w:val="hybridMultilevel"/>
    <w:tmpl w:val="6AD4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365E0"/>
    <w:multiLevelType w:val="hybridMultilevel"/>
    <w:tmpl w:val="044634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054B79"/>
    <w:multiLevelType w:val="hybridMultilevel"/>
    <w:tmpl w:val="26968F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"/>
  </w:num>
  <w:num w:numId="5">
    <w:abstractNumId w:val="5"/>
  </w:num>
  <w:num w:numId="6">
    <w:abstractNumId w:val="4"/>
  </w:num>
  <w:num w:numId="7">
    <w:abstractNumId w:val="1"/>
  </w:num>
  <w:num w:numId="8">
    <w:abstractNumId w:val="5"/>
  </w:num>
  <w:num w:numId="9">
    <w:abstractNumId w:val="4"/>
  </w:num>
  <w:num w:numId="10">
    <w:abstractNumId w:val="1"/>
  </w:num>
  <w:num w:numId="11">
    <w:abstractNumId w:val="5"/>
  </w:num>
  <w:num w:numId="12">
    <w:abstractNumId w:val="4"/>
  </w:num>
  <w:num w:numId="13">
    <w:abstractNumId w:val="1"/>
  </w:num>
  <w:num w:numId="14">
    <w:abstractNumId w:val="5"/>
  </w:num>
  <w:num w:numId="15">
    <w:abstractNumId w:val="4"/>
  </w:num>
  <w:num w:numId="16">
    <w:abstractNumId w:val="4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7"/>
  </w:num>
  <w:num w:numId="24">
    <w:abstractNumId w:val="2"/>
  </w:num>
  <w:num w:numId="25">
    <w:abstractNumId w:val="13"/>
  </w:num>
  <w:num w:numId="26">
    <w:abstractNumId w:val="11"/>
  </w:num>
  <w:num w:numId="27">
    <w:abstractNumId w:val="3"/>
  </w:num>
  <w:num w:numId="28">
    <w:abstractNumId w:val="10"/>
  </w:num>
  <w:num w:numId="29">
    <w:abstractNumId w:val="4"/>
    <w:lvlOverride w:ilvl="0">
      <w:startOverride w:val="1"/>
    </w:lvlOverride>
  </w:num>
  <w:num w:numId="30">
    <w:abstractNumId w:val="9"/>
  </w:num>
  <w:num w:numId="31">
    <w:abstractNumId w:val="0"/>
  </w:num>
  <w:num w:numId="32">
    <w:abstractNumId w:val="6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8"/>
  </w:num>
  <w:num w:numId="37">
    <w:abstractNumId w:val="4"/>
    <w:lvlOverride w:ilvl="0">
      <w:startOverride w:val="1"/>
    </w:lvlOverride>
  </w:num>
  <w:num w:numId="38">
    <w:abstractNumId w:val="12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25C1"/>
    <w:rsid w:val="00040309"/>
    <w:rsid w:val="00055EB4"/>
    <w:rsid w:val="00060FFE"/>
    <w:rsid w:val="000A4704"/>
    <w:rsid w:val="000D3D8A"/>
    <w:rsid w:val="000E4D0C"/>
    <w:rsid w:val="000E6298"/>
    <w:rsid w:val="000E7456"/>
    <w:rsid w:val="000E7DCB"/>
    <w:rsid w:val="000F15C4"/>
    <w:rsid w:val="00103123"/>
    <w:rsid w:val="00104AD1"/>
    <w:rsid w:val="0013516B"/>
    <w:rsid w:val="0013744C"/>
    <w:rsid w:val="0014552D"/>
    <w:rsid w:val="00176E16"/>
    <w:rsid w:val="001A09E6"/>
    <w:rsid w:val="001A12A9"/>
    <w:rsid w:val="001F4D74"/>
    <w:rsid w:val="00216DBC"/>
    <w:rsid w:val="002324AD"/>
    <w:rsid w:val="00234F9A"/>
    <w:rsid w:val="002652FF"/>
    <w:rsid w:val="0027671D"/>
    <w:rsid w:val="002B6FD0"/>
    <w:rsid w:val="002C081A"/>
    <w:rsid w:val="002C59CF"/>
    <w:rsid w:val="002D77BC"/>
    <w:rsid w:val="002E76E8"/>
    <w:rsid w:val="002F26A0"/>
    <w:rsid w:val="002F3AC8"/>
    <w:rsid w:val="00324403"/>
    <w:rsid w:val="00324522"/>
    <w:rsid w:val="00324DC7"/>
    <w:rsid w:val="00341C98"/>
    <w:rsid w:val="00354F87"/>
    <w:rsid w:val="003C000C"/>
    <w:rsid w:val="003E682D"/>
    <w:rsid w:val="003F4159"/>
    <w:rsid w:val="00405075"/>
    <w:rsid w:val="00430D91"/>
    <w:rsid w:val="004355CC"/>
    <w:rsid w:val="0043759D"/>
    <w:rsid w:val="004710AF"/>
    <w:rsid w:val="00485060"/>
    <w:rsid w:val="004854FD"/>
    <w:rsid w:val="00493C96"/>
    <w:rsid w:val="004941CD"/>
    <w:rsid w:val="0051779B"/>
    <w:rsid w:val="005705D4"/>
    <w:rsid w:val="00582D8A"/>
    <w:rsid w:val="005A4F51"/>
    <w:rsid w:val="005A6E17"/>
    <w:rsid w:val="005B6153"/>
    <w:rsid w:val="005D6FA1"/>
    <w:rsid w:val="005E0A6B"/>
    <w:rsid w:val="005F107E"/>
    <w:rsid w:val="006043C4"/>
    <w:rsid w:val="00631583"/>
    <w:rsid w:val="00634081"/>
    <w:rsid w:val="00646769"/>
    <w:rsid w:val="006661E1"/>
    <w:rsid w:val="006670D9"/>
    <w:rsid w:val="006F16DB"/>
    <w:rsid w:val="006F49C5"/>
    <w:rsid w:val="006F5B1B"/>
    <w:rsid w:val="00731842"/>
    <w:rsid w:val="007346FD"/>
    <w:rsid w:val="007419E2"/>
    <w:rsid w:val="0075172C"/>
    <w:rsid w:val="00770D71"/>
    <w:rsid w:val="00785CF2"/>
    <w:rsid w:val="0079534F"/>
    <w:rsid w:val="007D6BC6"/>
    <w:rsid w:val="007E607C"/>
    <w:rsid w:val="0081699E"/>
    <w:rsid w:val="008261CD"/>
    <w:rsid w:val="00832F3B"/>
    <w:rsid w:val="00846B9E"/>
    <w:rsid w:val="008576B0"/>
    <w:rsid w:val="008B008F"/>
    <w:rsid w:val="008B5ACA"/>
    <w:rsid w:val="008C5117"/>
    <w:rsid w:val="008D386F"/>
    <w:rsid w:val="008E1023"/>
    <w:rsid w:val="008F11A5"/>
    <w:rsid w:val="00904415"/>
    <w:rsid w:val="00920503"/>
    <w:rsid w:val="00921BB8"/>
    <w:rsid w:val="0096720E"/>
    <w:rsid w:val="0099619D"/>
    <w:rsid w:val="009D5000"/>
    <w:rsid w:val="00A57C91"/>
    <w:rsid w:val="00A90A5B"/>
    <w:rsid w:val="00AA6473"/>
    <w:rsid w:val="00AE3064"/>
    <w:rsid w:val="00B172AD"/>
    <w:rsid w:val="00B221CC"/>
    <w:rsid w:val="00B42323"/>
    <w:rsid w:val="00B4476A"/>
    <w:rsid w:val="00B46192"/>
    <w:rsid w:val="00B54B78"/>
    <w:rsid w:val="00B55F5E"/>
    <w:rsid w:val="00BB1A6B"/>
    <w:rsid w:val="00BC2EF0"/>
    <w:rsid w:val="00BD30F2"/>
    <w:rsid w:val="00BD50C8"/>
    <w:rsid w:val="00BE0848"/>
    <w:rsid w:val="00C03A83"/>
    <w:rsid w:val="00C10D05"/>
    <w:rsid w:val="00C17BC3"/>
    <w:rsid w:val="00C26119"/>
    <w:rsid w:val="00C3757F"/>
    <w:rsid w:val="00C70442"/>
    <w:rsid w:val="00C93406"/>
    <w:rsid w:val="00CF7530"/>
    <w:rsid w:val="00D24EDE"/>
    <w:rsid w:val="00D26463"/>
    <w:rsid w:val="00D4677B"/>
    <w:rsid w:val="00D53235"/>
    <w:rsid w:val="00D73367"/>
    <w:rsid w:val="00D80E2B"/>
    <w:rsid w:val="00DA38D6"/>
    <w:rsid w:val="00DA3E3A"/>
    <w:rsid w:val="00DA67C7"/>
    <w:rsid w:val="00DB6FA6"/>
    <w:rsid w:val="00DC21EA"/>
    <w:rsid w:val="00DC25C1"/>
    <w:rsid w:val="00DE6E85"/>
    <w:rsid w:val="00E003FE"/>
    <w:rsid w:val="00E115D0"/>
    <w:rsid w:val="00E1621F"/>
    <w:rsid w:val="00E369A4"/>
    <w:rsid w:val="00E40EBC"/>
    <w:rsid w:val="00E50520"/>
    <w:rsid w:val="00EA0C98"/>
    <w:rsid w:val="00EA1D9E"/>
    <w:rsid w:val="00F014D7"/>
    <w:rsid w:val="00F20713"/>
    <w:rsid w:val="00F2550E"/>
    <w:rsid w:val="00F37F94"/>
    <w:rsid w:val="00F56267"/>
    <w:rsid w:val="00F77DD1"/>
    <w:rsid w:val="00F81F02"/>
    <w:rsid w:val="00F838FE"/>
    <w:rsid w:val="00F906AD"/>
    <w:rsid w:val="00F96F8B"/>
    <w:rsid w:val="00FE2736"/>
    <w:rsid w:val="00FF0F7A"/>
    <w:rsid w:val="00FF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6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107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07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F107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107E"/>
    <w:rPr>
      <w:rFonts w:ascii="微软雅黑" w:hAnsi="微软雅黑"/>
      <w:sz w:val="24"/>
    </w:rPr>
  </w:style>
  <w:style w:type="character" w:styleId="Strong">
    <w:name w:val="Strong"/>
    <w:basedOn w:val="DefaultParagraphFont"/>
    <w:uiPriority w:val="22"/>
    <w:qFormat/>
    <w:rsid w:val="00D7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B423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008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55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623</TotalTime>
  <Pages>11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186</cp:revision>
  <dcterms:created xsi:type="dcterms:W3CDTF">2015-07-29T02:42:00Z</dcterms:created>
  <dcterms:modified xsi:type="dcterms:W3CDTF">2016-02-19T05:40:00Z</dcterms:modified>
</cp:coreProperties>
</file>