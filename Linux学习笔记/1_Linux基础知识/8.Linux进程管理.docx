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F7209D" w:rsidP="00F7209D">
      <w:pPr>
        <w:pStyle w:val="Title"/>
      </w:pPr>
      <w:r>
        <w:t>Linux</w:t>
      </w:r>
      <w:r>
        <w:rPr>
          <w:rFonts w:hint="eastAsia"/>
        </w:rPr>
        <w:t>进程管理</w:t>
      </w:r>
    </w:p>
    <w:p w:rsidR="00F7209D" w:rsidRDefault="00F7209D" w:rsidP="00F7209D">
      <w:pPr>
        <w:pStyle w:val="Heading1"/>
      </w:pPr>
      <w:r>
        <w:rPr>
          <w:rFonts w:hint="eastAsia"/>
        </w:rPr>
        <w:t>进程与作业</w:t>
      </w:r>
    </w:p>
    <w:p w:rsidR="00F7209D" w:rsidRDefault="001B2862" w:rsidP="00890772">
      <w:pPr>
        <w:pStyle w:val="Heading2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中进程的概念</w:t>
      </w:r>
    </w:p>
    <w:p w:rsidR="00EE633E" w:rsidRDefault="00EE633E" w:rsidP="00E23EBC">
      <w:pPr>
        <w:ind w:left="360" w:firstLine="360"/>
      </w:pPr>
      <w:proofErr w:type="spellStart"/>
      <w:r>
        <w:rPr>
          <w:rFonts w:hint="eastAsia"/>
        </w:rPr>
        <w:t>Linxu</w:t>
      </w:r>
      <w:proofErr w:type="spellEnd"/>
      <w:r>
        <w:rPr>
          <w:rFonts w:hint="eastAsia"/>
        </w:rPr>
        <w:t>是一个多用户多任务的系统：多个用户可以同一时间使用计算机系统，多任务是指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可以同时执行多个任务。每执行一个任务，系统就会启动一个进程（是一个程序在其自身虚拟地址空间中的一次执行活动）。进程可以同时被多个程序调用。</w:t>
      </w:r>
    </w:p>
    <w:p w:rsidR="00EE633E" w:rsidRDefault="00EE633E" w:rsidP="00EE633E">
      <w:pPr>
        <w:ind w:left="360"/>
      </w:pPr>
      <w:r>
        <w:rPr>
          <w:rFonts w:hint="eastAsia"/>
        </w:rPr>
        <w:tab/>
        <w:t>程序只是一个静态的指令集合；进程是一个程序的动态执行过程。它有生命期，是动态的产生和消亡。</w:t>
      </w:r>
      <w:r w:rsidR="008D46BF">
        <w:rPr>
          <w:rFonts w:hint="eastAsia"/>
        </w:rPr>
        <w:t>进程是资源申请、调度和独立运行的单位。程序和进程没有一一对应关系。</w:t>
      </w:r>
    </w:p>
    <w:p w:rsidR="008D46BF" w:rsidRDefault="008D46BF" w:rsidP="00EE633E">
      <w:pPr>
        <w:ind w:left="360"/>
      </w:pPr>
      <w:r>
        <w:rPr>
          <w:rFonts w:hint="eastAsia"/>
        </w:rPr>
        <w:tab/>
      </w:r>
      <w:r>
        <w:t>L</w:t>
      </w:r>
      <w:r>
        <w:rPr>
          <w:rFonts w:hint="eastAsia"/>
        </w:rPr>
        <w:t>inux系统启动的时候，系统根据进程号PID来区分不同的进程。系统启动的第一个进程是init，它的PID是1。</w:t>
      </w:r>
      <w:r>
        <w:t>I</w:t>
      </w:r>
      <w:r>
        <w:rPr>
          <w:rFonts w:hint="eastAsia"/>
        </w:rPr>
        <w:t>nit是唯一一个有系统内核直接运行的进程。新的进程可以通过fork（）来产生，就是从一个已经存在的进程分出另一个进程 。新产生的进程曾为子进程，之前的进程称为父进程。</w:t>
      </w:r>
      <w:r w:rsidRPr="008D46BF">
        <w:rPr>
          <w:rFonts w:hint="eastAsia"/>
        </w:rPr>
        <w:t>父进程终止子进程自然终止</w:t>
      </w:r>
      <w:r>
        <w:rPr>
          <w:rFonts w:hint="eastAsia"/>
        </w:rPr>
        <w:t>。系统启动后，init进程会创建login进程等待用户登录。用户登录后，login进程会产生shell进程。此后，用户运行的进程都是shell衍生出来，都是shell的子进程。</w:t>
      </w:r>
    </w:p>
    <w:p w:rsidR="008D46BF" w:rsidRDefault="008D46BF" w:rsidP="008D46BF">
      <w:pPr>
        <w:ind w:left="360"/>
      </w:pPr>
      <w:r>
        <w:rPr>
          <w:rFonts w:hint="eastAsia"/>
        </w:rPr>
        <w:tab/>
        <w:t>每个进程除了有PID，还会有四个识别号。实际用户识别号（Real User ID</w:t>
      </w:r>
      <w:r>
        <w:t>）</w:t>
      </w:r>
      <w:r>
        <w:rPr>
          <w:rFonts w:hint="eastAsia"/>
        </w:rPr>
        <w:t>,实际用户组识别号（Real Group ID</w:t>
      </w:r>
      <w:r>
        <w:t>）</w:t>
      </w:r>
      <w:r>
        <w:rPr>
          <w:rFonts w:hint="eastAsia"/>
        </w:rPr>
        <w:t>:识别正在运行此进程的用户和组</w:t>
      </w:r>
      <w:r w:rsidR="00DA7993">
        <w:rPr>
          <w:rFonts w:hint="eastAsia"/>
        </w:rPr>
        <w:t>，也就是用户的UID,GID。有效组识别号和有效用户识别号：确定一个进程对其访问的文件的权限和优先级。如果程序设置了UID和GID位，有效用户/组识别号是程序文件所有者/组。</w:t>
      </w:r>
    </w:p>
    <w:p w:rsidR="008D46BF" w:rsidRPr="00EE633E" w:rsidRDefault="00C43A70" w:rsidP="00D1472F">
      <w:pPr>
        <w:ind w:left="360"/>
      </w:pPr>
      <w:r>
        <w:rPr>
          <w:rFonts w:hint="eastAsia"/>
        </w:rPr>
        <w:tab/>
      </w:r>
    </w:p>
    <w:p w:rsidR="001B2862" w:rsidRDefault="001B2862" w:rsidP="00890772">
      <w:pPr>
        <w:pStyle w:val="Heading2"/>
      </w:pPr>
      <w:r>
        <w:rPr>
          <w:rFonts w:hint="eastAsia"/>
        </w:rPr>
        <w:t>进程</w:t>
      </w:r>
      <w:r w:rsidR="00890772">
        <w:rPr>
          <w:rFonts w:hint="eastAsia"/>
        </w:rPr>
        <w:t>的类型</w:t>
      </w:r>
    </w:p>
    <w:p w:rsidR="00412A5E" w:rsidRDefault="00412A5E" w:rsidP="00412A5E">
      <w:pPr>
        <w:ind w:left="360"/>
      </w:pPr>
      <w:r>
        <w:rPr>
          <w:rFonts w:hint="eastAsia"/>
        </w:rPr>
        <w:t>交互进程：shell启动的进程。</w:t>
      </w:r>
    </w:p>
    <w:p w:rsidR="00412A5E" w:rsidRDefault="00412A5E" w:rsidP="00412A5E">
      <w:pPr>
        <w:ind w:left="360"/>
      </w:pPr>
      <w:r>
        <w:rPr>
          <w:rFonts w:hint="eastAsia"/>
        </w:rPr>
        <w:t>批处理进程：不语特定的终端关联</w:t>
      </w:r>
    </w:p>
    <w:p w:rsidR="00911797" w:rsidRPr="00412A5E" w:rsidRDefault="00412A5E" w:rsidP="00640E5C">
      <w:pPr>
        <w:ind w:left="360"/>
      </w:pPr>
      <w:r>
        <w:rPr>
          <w:rFonts w:hint="eastAsia"/>
        </w:rPr>
        <w:t>守护进程：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系统启动时初始化，在后台运行。</w:t>
      </w:r>
    </w:p>
    <w:p w:rsidR="00890772" w:rsidRDefault="00890772" w:rsidP="00890772">
      <w:pPr>
        <w:pStyle w:val="Heading2"/>
      </w:pPr>
      <w:r>
        <w:rPr>
          <w:rFonts w:hint="eastAsia"/>
        </w:rPr>
        <w:lastRenderedPageBreak/>
        <w:t>进程的启动方式</w:t>
      </w:r>
    </w:p>
    <w:p w:rsidR="00911797" w:rsidRDefault="00911797" w:rsidP="00911797">
      <w:pPr>
        <w:ind w:left="360"/>
      </w:pPr>
      <w:r>
        <w:rPr>
          <w:rFonts w:hint="eastAsia"/>
        </w:rPr>
        <w:t>手工启动：</w:t>
      </w:r>
      <w:r w:rsidR="007604FA">
        <w:rPr>
          <w:rFonts w:hint="eastAsia"/>
        </w:rPr>
        <w:t>前台启动，后台启动(</w:t>
      </w:r>
      <w:proofErr w:type="spellStart"/>
      <w:r w:rsidR="00BD6424">
        <w:t>nohup</w:t>
      </w:r>
      <w:proofErr w:type="spellEnd"/>
      <w:r w:rsidR="00BD6424">
        <w:t xml:space="preserve"> command</w:t>
      </w:r>
      <w:r w:rsidR="007604FA">
        <w:rPr>
          <w:rFonts w:hint="eastAsia"/>
        </w:rPr>
        <w:t>&amp;)</w:t>
      </w:r>
    </w:p>
    <w:p w:rsidR="00911797" w:rsidRDefault="00911797" w:rsidP="00911797">
      <w:pPr>
        <w:ind w:left="360"/>
      </w:pPr>
      <w:r>
        <w:rPr>
          <w:rFonts w:hint="eastAsia"/>
        </w:rPr>
        <w:t>调度启动</w:t>
      </w:r>
      <w:r w:rsidR="007604FA">
        <w:rPr>
          <w:rFonts w:hint="eastAsia"/>
        </w:rPr>
        <w:t>：某一时间（</w:t>
      </w:r>
      <w:proofErr w:type="spellStart"/>
      <w:r w:rsidR="007604FA">
        <w:rPr>
          <w:rFonts w:hint="eastAsia"/>
        </w:rPr>
        <w:t>at,batch</w:t>
      </w:r>
      <w:proofErr w:type="spellEnd"/>
      <w:r w:rsidR="007604FA">
        <w:rPr>
          <w:rFonts w:hint="eastAsia"/>
        </w:rPr>
        <w:t>(空闲时)</w:t>
      </w:r>
      <w:r w:rsidR="007604FA">
        <w:t>）</w:t>
      </w:r>
      <w:r w:rsidR="007604FA">
        <w:rPr>
          <w:rFonts w:hint="eastAsia"/>
        </w:rPr>
        <w:t>,周期性（</w:t>
      </w:r>
      <w:proofErr w:type="spellStart"/>
      <w:r w:rsidR="007604FA">
        <w:rPr>
          <w:rFonts w:hint="eastAsia"/>
        </w:rPr>
        <w:t>cron</w:t>
      </w:r>
      <w:proofErr w:type="spellEnd"/>
      <w:r w:rsidR="007604FA">
        <w:t>）</w:t>
      </w:r>
    </w:p>
    <w:p w:rsidR="00D7709E" w:rsidRPr="00911797" w:rsidRDefault="00D7709E" w:rsidP="00911797">
      <w:pPr>
        <w:ind w:left="360"/>
      </w:pPr>
    </w:p>
    <w:p w:rsidR="00811451" w:rsidRPr="00811451" w:rsidRDefault="00890772" w:rsidP="00811451">
      <w:pPr>
        <w:pStyle w:val="Heading2"/>
      </w:pPr>
      <w:r>
        <w:rPr>
          <w:rFonts w:hint="eastAsia"/>
        </w:rPr>
        <w:t>进程的优先级</w:t>
      </w:r>
    </w:p>
    <w:p w:rsidR="000E1977" w:rsidRDefault="00811451" w:rsidP="000E1977">
      <w:pPr>
        <w:ind w:left="360"/>
      </w:pPr>
      <w:r>
        <w:t>L</w:t>
      </w:r>
      <w:r>
        <w:rPr>
          <w:rFonts w:hint="eastAsia"/>
        </w:rPr>
        <w:t>inux系统使用的是时间片轮转法来调度进程的执行的。优先级高者优先获得执行权。Red Hat Linux9中优先级为-20~19。默认的优先级是0。</w:t>
      </w:r>
    </w:p>
    <w:p w:rsidR="00640E5C" w:rsidRPr="000E1977" w:rsidRDefault="00640E5C" w:rsidP="000E1977">
      <w:pPr>
        <w:ind w:left="360"/>
      </w:pPr>
    </w:p>
    <w:p w:rsidR="00890772" w:rsidRDefault="00890772" w:rsidP="00890772">
      <w:pPr>
        <w:pStyle w:val="Heading2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进程的状态</w:t>
      </w:r>
    </w:p>
    <w:p w:rsidR="00984DCC" w:rsidRDefault="000809C8" w:rsidP="00984DCC">
      <w:pPr>
        <w:ind w:left="360"/>
      </w:pPr>
      <w:r>
        <w:rPr>
          <w:noProof/>
        </w:rPr>
        <w:drawing>
          <wp:inline distT="0" distB="0" distL="0" distR="0">
            <wp:extent cx="5486400" cy="3143056"/>
            <wp:effectExtent l="19050" t="0" r="0" b="0"/>
            <wp:docPr id="1" name="Picture 1" descr="http://hi.csdn.net/attachment/201203/13/0_1331619249llz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3/13/0_1331619249llz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9C8" w:rsidRDefault="000809C8" w:rsidP="000809C8">
      <w:pPr>
        <w:ind w:left="360"/>
      </w:pPr>
      <w:r>
        <w:rPr>
          <w:rFonts w:hint="eastAsia"/>
        </w:rPr>
        <w:t>◆运行状态（</w:t>
      </w:r>
      <w:r>
        <w:t>TASK_RUNNING）</w:t>
      </w:r>
    </w:p>
    <w:p w:rsidR="000809C8" w:rsidRDefault="000809C8" w:rsidP="000809C8">
      <w:pPr>
        <w:ind w:left="360"/>
      </w:pPr>
      <w:r>
        <w:rPr>
          <w:rFonts w:hint="eastAsia"/>
        </w:rPr>
        <w:t>当进程正在被</w:t>
      </w:r>
      <w:r>
        <w:t>CPU执行，或已经准备就绪随时可由调度程序执行，则称该进程为处于运行状态（running）。进程可以在内核态运行，也可以在用户态运行。当系统资源已经可用时，进程就被唤醒而进入准备运行状态，该状态称为就绪态。这些状态（图中中间一列）在内核中表示方法相同，都被成为处于TASK_RUNNING状态。</w:t>
      </w:r>
    </w:p>
    <w:p w:rsidR="000809C8" w:rsidRDefault="000809C8" w:rsidP="000809C8">
      <w:pPr>
        <w:ind w:left="360"/>
      </w:pPr>
      <w:r>
        <w:rPr>
          <w:rFonts w:hint="eastAsia"/>
        </w:rPr>
        <w:t>◆可中断睡眠状态（</w:t>
      </w:r>
      <w:r>
        <w:t>TASK_INTERRUPTIBLE）</w:t>
      </w:r>
    </w:p>
    <w:p w:rsidR="000809C8" w:rsidRDefault="000809C8" w:rsidP="000809C8">
      <w:pPr>
        <w:ind w:left="360"/>
      </w:pPr>
      <w:r>
        <w:rPr>
          <w:rFonts w:hint="eastAsia"/>
        </w:rPr>
        <w:lastRenderedPageBreak/>
        <w:t>当进程处于可中断等待状态时，系统不会调度该进程执行。当系统产生一个中断或者释放了进程正在等待的资源，或者进程收到一个信号，都可以唤醒进程转换到就绪状态（运行状态）。</w:t>
      </w:r>
    </w:p>
    <w:p w:rsidR="000809C8" w:rsidRDefault="000809C8" w:rsidP="000809C8">
      <w:pPr>
        <w:ind w:left="360"/>
      </w:pPr>
      <w:r>
        <w:rPr>
          <w:rFonts w:hint="eastAsia"/>
        </w:rPr>
        <w:t>◆不可中断睡眠状态（</w:t>
      </w:r>
      <w:r>
        <w:t>TASK_UNINTERRUPTIBLE）</w:t>
      </w:r>
    </w:p>
    <w:p w:rsidR="000809C8" w:rsidRDefault="000809C8" w:rsidP="000809C8">
      <w:pPr>
        <w:ind w:left="360"/>
      </w:pPr>
      <w:r>
        <w:rPr>
          <w:rFonts w:hint="eastAsia"/>
        </w:rPr>
        <w:t>与可中断睡眠状态类似。但处于该状态的进程只有被使用</w:t>
      </w:r>
      <w:proofErr w:type="spellStart"/>
      <w:r>
        <w:t>wake_up</w:t>
      </w:r>
      <w:proofErr w:type="spellEnd"/>
      <w:r>
        <w:t>()函数明确唤醒时才能转换到可运行的就绪状态。</w:t>
      </w:r>
    </w:p>
    <w:p w:rsidR="000809C8" w:rsidRDefault="000809C8" w:rsidP="000809C8">
      <w:pPr>
        <w:ind w:left="360"/>
      </w:pPr>
      <w:r>
        <w:rPr>
          <w:rFonts w:hint="eastAsia"/>
        </w:rPr>
        <w:t>◆暂停状态（</w:t>
      </w:r>
      <w:r>
        <w:t>TASK_STOPPED）</w:t>
      </w:r>
    </w:p>
    <w:p w:rsidR="000809C8" w:rsidRDefault="000809C8" w:rsidP="000809C8">
      <w:pPr>
        <w:ind w:left="360"/>
      </w:pPr>
      <w:r>
        <w:rPr>
          <w:rFonts w:hint="eastAsia"/>
        </w:rPr>
        <w:t>当进程收到信号</w:t>
      </w:r>
      <w:r>
        <w:t>SIGSTOP、SIGTSTP、SIGTTIN或SIGTTOU时就会进入暂停状态。可向其发送SIGCONT信号让进程转换到可运行状态。在Linux 0.11中，还未实现对该状态的转换处理。处于该状态的进程将被作为进程终止来处理。</w:t>
      </w:r>
    </w:p>
    <w:p w:rsidR="00E46462" w:rsidRDefault="00E46462" w:rsidP="000809C8">
      <w:pPr>
        <w:ind w:left="360"/>
      </w:pPr>
      <w:r>
        <w:rPr>
          <w:rFonts w:hint="eastAsia"/>
        </w:rPr>
        <w:t>比如调试断点，没执行到一个断点，就转入暂停态。</w:t>
      </w:r>
    </w:p>
    <w:p w:rsidR="000809C8" w:rsidRDefault="000809C8" w:rsidP="000809C8">
      <w:pPr>
        <w:ind w:left="360"/>
      </w:pPr>
      <w:r>
        <w:rPr>
          <w:rFonts w:hint="eastAsia"/>
        </w:rPr>
        <w:t>◆僵死状态（</w:t>
      </w:r>
      <w:r>
        <w:t>TASK_ZOMBIE）</w:t>
      </w:r>
    </w:p>
    <w:p w:rsidR="00210692" w:rsidRDefault="000809C8" w:rsidP="00210692">
      <w:pPr>
        <w:ind w:left="360"/>
      </w:pPr>
      <w:r>
        <w:rPr>
          <w:rFonts w:hint="eastAsia"/>
        </w:rPr>
        <w:t>当进程已停止运行，但其父进程还没有询问其状态时，则称该进程处于僵死状态。</w:t>
      </w:r>
    </w:p>
    <w:p w:rsidR="000809C8" w:rsidRDefault="000809C8" w:rsidP="00210692">
      <w:pPr>
        <w:ind w:left="360"/>
      </w:pPr>
      <w:r>
        <w:rPr>
          <w:rFonts w:hint="eastAsia"/>
        </w:rPr>
        <w:t>当一个进程的运行时间片用完，系统就会使用调度程序强制切换到其它的进程去执行。另外，如果进程在内核态执行时需要等待系统的某个资源，此时该进程就会调用</w:t>
      </w:r>
      <w:proofErr w:type="spellStart"/>
      <w:r>
        <w:t>sleep_on</w:t>
      </w:r>
      <w:proofErr w:type="spellEnd"/>
      <w:r>
        <w:t>()或</w:t>
      </w:r>
      <w:proofErr w:type="spellStart"/>
      <w:r>
        <w:t>sleep_on_interruptible</w:t>
      </w:r>
      <w:proofErr w:type="spellEnd"/>
      <w:r>
        <w:t>()自愿地放弃CPU的使用权，而让调度程序去执行其它进程。进程则进入睡眠状态（TASK_UNINTERRUPTIBLE或TASK_INTERRUPTIBLE）。</w:t>
      </w:r>
    </w:p>
    <w:p w:rsidR="000809C8" w:rsidRPr="00984DCC" w:rsidRDefault="000809C8" w:rsidP="000809C8">
      <w:pPr>
        <w:ind w:left="360"/>
      </w:pPr>
      <w:r>
        <w:rPr>
          <w:rFonts w:hint="eastAsia"/>
        </w:rPr>
        <w:t>只有当进程从“内核运行态”转移到“睡眠状态”时，内核才会进行进程切换操作。在内核态下运行的进程不能被其它进程抢占，而且一个进程不能改变另一个进程的状态。为了避免进程切换时造成内核数据错误，内核在执行临界区代码时会禁止一切中断。</w:t>
      </w:r>
    </w:p>
    <w:p w:rsidR="00890772" w:rsidRDefault="00890772" w:rsidP="00890772">
      <w:pPr>
        <w:pStyle w:val="Heading2"/>
      </w:pPr>
      <w:r>
        <w:rPr>
          <w:rFonts w:hint="eastAsia"/>
        </w:rPr>
        <w:t>作业</w:t>
      </w:r>
    </w:p>
    <w:p w:rsidR="00453509" w:rsidRDefault="00453509" w:rsidP="00453509">
      <w:pPr>
        <w:ind w:left="360"/>
      </w:pPr>
      <w:r>
        <w:rPr>
          <w:rFonts w:hint="eastAsia"/>
        </w:rPr>
        <w:t>正在执行的一个或者多个相关的进程被称为作业。</w:t>
      </w:r>
    </w:p>
    <w:p w:rsidR="001116EB" w:rsidRDefault="001116EB" w:rsidP="001116EB">
      <w:pPr>
        <w:ind w:left="360"/>
      </w:pPr>
    </w:p>
    <w:p w:rsidR="00F7209D" w:rsidRDefault="00F7209D" w:rsidP="00F7209D">
      <w:pPr>
        <w:pStyle w:val="Heading1"/>
      </w:pPr>
      <w:r>
        <w:rPr>
          <w:rFonts w:hint="eastAsia"/>
        </w:rPr>
        <w:lastRenderedPageBreak/>
        <w:t>进程管理命令</w:t>
      </w:r>
    </w:p>
    <w:p w:rsidR="00890772" w:rsidRDefault="00890772" w:rsidP="00890772">
      <w:pPr>
        <w:pStyle w:val="Heading2"/>
        <w:numPr>
          <w:ilvl w:val="0"/>
          <w:numId w:val="16"/>
        </w:numPr>
      </w:pPr>
      <w:r>
        <w:rPr>
          <w:rFonts w:hint="eastAsia"/>
        </w:rPr>
        <w:t>查看系统进程</w:t>
      </w:r>
    </w:p>
    <w:p w:rsidR="00F019F3" w:rsidRPr="00F019F3" w:rsidRDefault="00F019F3" w:rsidP="00F019F3">
      <w:pPr>
        <w:pStyle w:val="Heading3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</w:t>
      </w:r>
    </w:p>
    <w:p w:rsidR="00F019F3" w:rsidRDefault="00F019F3" w:rsidP="00F019F3">
      <w:pPr>
        <w:ind w:left="360"/>
      </w:pPr>
      <w:r>
        <w:rPr>
          <w:rFonts w:hint="eastAsia"/>
        </w:rPr>
        <w:t>常用选项:</w:t>
      </w:r>
    </w:p>
    <w:p w:rsidR="00F019F3" w:rsidRPr="00F019F3" w:rsidRDefault="00F019F3" w:rsidP="00337252">
      <w:pPr>
        <w:pStyle w:val="ListParagraph"/>
        <w:numPr>
          <w:ilvl w:val="0"/>
          <w:numId w:val="38"/>
        </w:numPr>
      </w:pPr>
      <w:r>
        <w:t>a：显示所有用户的进程</w:t>
      </w:r>
      <w:r w:rsidRPr="00F019F3">
        <w:rPr>
          <w:rFonts w:cs="微软雅黑" w:hint="eastAsia"/>
        </w:rPr>
        <w:t></w:t>
      </w:r>
    </w:p>
    <w:p w:rsidR="00F019F3" w:rsidRPr="00F019F3" w:rsidRDefault="00F019F3" w:rsidP="00337252">
      <w:pPr>
        <w:pStyle w:val="ListParagraph"/>
        <w:numPr>
          <w:ilvl w:val="0"/>
          <w:numId w:val="38"/>
        </w:numPr>
      </w:pPr>
      <w:r>
        <w:t>u：显示用户名和启动时间</w:t>
      </w:r>
    </w:p>
    <w:p w:rsidR="00F019F3" w:rsidRPr="00F019F3" w:rsidRDefault="00F019F3" w:rsidP="00337252">
      <w:pPr>
        <w:pStyle w:val="ListParagraph"/>
        <w:numPr>
          <w:ilvl w:val="0"/>
          <w:numId w:val="38"/>
        </w:numPr>
      </w:pPr>
      <w:r>
        <w:t>x：显示没有控制终端的进程</w:t>
      </w:r>
    </w:p>
    <w:p w:rsidR="00F019F3" w:rsidRPr="00F019F3" w:rsidRDefault="00F019F3" w:rsidP="00337252">
      <w:pPr>
        <w:pStyle w:val="ListParagraph"/>
        <w:numPr>
          <w:ilvl w:val="0"/>
          <w:numId w:val="38"/>
        </w:numPr>
      </w:pPr>
      <w:r>
        <w:t>e：显示所有进程，包括没有控制终端的进程</w:t>
      </w:r>
    </w:p>
    <w:p w:rsidR="00F019F3" w:rsidRPr="00F019F3" w:rsidRDefault="00F019F3" w:rsidP="00337252">
      <w:pPr>
        <w:pStyle w:val="ListParagraph"/>
        <w:numPr>
          <w:ilvl w:val="0"/>
          <w:numId w:val="38"/>
        </w:numPr>
      </w:pPr>
      <w:r>
        <w:t>l：长格式显示</w:t>
      </w:r>
    </w:p>
    <w:p w:rsidR="00F019F3" w:rsidRDefault="00F019F3" w:rsidP="00337252">
      <w:pPr>
        <w:pStyle w:val="ListParagraph"/>
        <w:numPr>
          <w:ilvl w:val="0"/>
          <w:numId w:val="38"/>
        </w:numPr>
      </w:pPr>
      <w:r>
        <w:t>w：宽行显示，可以使用多个w进行加宽显示</w:t>
      </w:r>
    </w:p>
    <w:p w:rsidR="00F35820" w:rsidRDefault="00F35820" w:rsidP="00F35820">
      <w:pPr>
        <w:ind w:firstLine="360"/>
      </w:pPr>
      <w:r>
        <w:rPr>
          <w:rFonts w:hint="eastAsia"/>
        </w:rPr>
        <w:t>常用命令：</w:t>
      </w:r>
    </w:p>
    <w:p w:rsidR="00F35820" w:rsidRDefault="00F35820" w:rsidP="00F35820">
      <w:pPr>
        <w:ind w:firstLine="720"/>
      </w:pPr>
      <w:r w:rsidRPr="00F35820">
        <w:rPr>
          <w:rFonts w:hint="eastAsia"/>
        </w:rPr>
        <w:t>查看系统中指定用户执行的进程</w:t>
      </w:r>
      <w:r>
        <w:rPr>
          <w:rFonts w:hint="eastAsia"/>
        </w:rPr>
        <w:t>：</w:t>
      </w:r>
      <w:proofErr w:type="spellStart"/>
      <w:r w:rsidRPr="00F35820">
        <w:t>ps</w:t>
      </w:r>
      <w:proofErr w:type="spellEnd"/>
      <w:r w:rsidRPr="00F35820">
        <w:t xml:space="preserve"> -aux | </w:t>
      </w:r>
      <w:proofErr w:type="spellStart"/>
      <w:r w:rsidRPr="00F35820">
        <w:t>grep</w:t>
      </w:r>
      <w:proofErr w:type="spellEnd"/>
      <w:r w:rsidRPr="00F35820">
        <w:t xml:space="preserve"> </w:t>
      </w:r>
      <w:proofErr w:type="spellStart"/>
      <w:r w:rsidRPr="00F35820">
        <w:t>sam</w:t>
      </w:r>
      <w:proofErr w:type="spellEnd"/>
    </w:p>
    <w:p w:rsidR="00F35820" w:rsidRDefault="00F35820" w:rsidP="00C862F4">
      <w:pPr>
        <w:ind w:firstLine="720"/>
      </w:pPr>
      <w:r w:rsidRPr="00F35820">
        <w:rPr>
          <w:rFonts w:hint="eastAsia"/>
        </w:rPr>
        <w:t>查看指定进程信息</w:t>
      </w:r>
      <w:r>
        <w:rPr>
          <w:rFonts w:hint="eastAsia"/>
        </w:rPr>
        <w:t>：</w:t>
      </w:r>
      <w:proofErr w:type="spellStart"/>
      <w:r w:rsidR="003C38E4">
        <w:rPr>
          <w:rFonts w:hint="eastAsia"/>
        </w:rPr>
        <w:t>ps</w:t>
      </w:r>
      <w:proofErr w:type="spellEnd"/>
      <w:r w:rsidR="003C38E4">
        <w:rPr>
          <w:rFonts w:hint="eastAsia"/>
        </w:rPr>
        <w:t xml:space="preserve"> </w:t>
      </w:r>
      <w:r w:rsidR="003C38E4">
        <w:t>–</w:t>
      </w:r>
      <w:proofErr w:type="spellStart"/>
      <w:r w:rsidR="003C38E4">
        <w:rPr>
          <w:rFonts w:hint="eastAsia"/>
        </w:rPr>
        <w:t>ef</w:t>
      </w:r>
      <w:proofErr w:type="spellEnd"/>
      <w:r w:rsidR="003C38E4">
        <w:rPr>
          <w:rFonts w:hint="eastAsia"/>
        </w:rPr>
        <w:t xml:space="preserve"> | </w:t>
      </w:r>
      <w:proofErr w:type="spellStart"/>
      <w:r w:rsidR="003C38E4">
        <w:rPr>
          <w:rFonts w:hint="eastAsia"/>
        </w:rPr>
        <w:t>grep</w:t>
      </w:r>
      <w:proofErr w:type="spellEnd"/>
      <w:r w:rsidR="003C38E4">
        <w:rPr>
          <w:rFonts w:hint="eastAsia"/>
        </w:rPr>
        <w:t xml:space="preserve"> java</w:t>
      </w:r>
    </w:p>
    <w:p w:rsidR="00F019F3" w:rsidRDefault="00F35820" w:rsidP="008B6DD4">
      <w:pPr>
        <w:ind w:left="360"/>
        <w:rPr>
          <w:rFonts w:cs="微软雅黑"/>
        </w:rPr>
      </w:pPr>
      <w:r w:rsidRPr="00C862F4">
        <w:rPr>
          <w:rFonts w:hint="eastAsia"/>
          <w:color w:val="FF0000"/>
        </w:rPr>
        <w:t>常见显示信息</w:t>
      </w:r>
      <w:r w:rsidR="008B6DD4">
        <w:rPr>
          <w:rFonts w:hint="eastAsia"/>
        </w:rPr>
        <w:t>:</w:t>
      </w:r>
      <w:r w:rsidR="00F019F3" w:rsidRPr="00F019F3">
        <w:rPr>
          <w:rFonts w:cs="微软雅黑" w:hint="eastAsia"/>
        </w:rPr>
        <w:t>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E1EF0" w:rsidTr="00AE1EF0">
        <w:tc>
          <w:tcPr>
            <w:tcW w:w="8388" w:type="dxa"/>
          </w:tcPr>
          <w:p w:rsidR="00977AEA" w:rsidRDefault="00977AEA" w:rsidP="00AE1EF0">
            <w:r>
              <w:rPr>
                <w:rFonts w:hint="eastAsia"/>
              </w:rPr>
              <w:t>USER：进程拥有者</w:t>
            </w:r>
          </w:p>
          <w:p w:rsidR="00AE1EF0" w:rsidRDefault="00AE1EF0" w:rsidP="00AE1EF0">
            <w:r w:rsidRPr="00AE1EF0">
              <w:t>PID：进程号</w:t>
            </w:r>
          </w:p>
          <w:p w:rsidR="00977AEA" w:rsidRDefault="00977AEA" w:rsidP="00AE1EF0">
            <w:r w:rsidRPr="00AE1EF0">
              <w:t>PPID：父进程的进程号</w:t>
            </w:r>
            <w:r w:rsidRPr="00AE1EF0">
              <w:rPr>
                <w:rFonts w:cs="微软雅黑" w:hint="eastAsia"/>
              </w:rPr>
              <w:t></w:t>
            </w:r>
          </w:p>
          <w:p w:rsidR="00977AEA" w:rsidRPr="00AE1EF0" w:rsidRDefault="00977AEA" w:rsidP="00977AEA">
            <w:r w:rsidRPr="00AE1EF0">
              <w:t>%CPU：占用CPU时间和总时间的百分比</w:t>
            </w:r>
            <w:r w:rsidRPr="00AE1EF0">
              <w:rPr>
                <w:rFonts w:cs="微软雅黑" w:hint="eastAsia"/>
              </w:rPr>
              <w:t></w:t>
            </w:r>
          </w:p>
          <w:p w:rsidR="00977AEA" w:rsidRPr="00AE1EF0" w:rsidRDefault="00977AEA" w:rsidP="00977AEA">
            <w:r w:rsidRPr="00AE1EF0">
              <w:t>%MEM：占用内存与系统内存总量的百分比</w:t>
            </w:r>
          </w:p>
          <w:p w:rsidR="00977AEA" w:rsidRDefault="00977AEA" w:rsidP="00AE1EF0">
            <w:r>
              <w:rPr>
                <w:rFonts w:hint="eastAsia"/>
              </w:rPr>
              <w:t>VSZ：占用的虚拟内存大小</w:t>
            </w:r>
          </w:p>
          <w:p w:rsidR="00977AEA" w:rsidRPr="00977AEA" w:rsidRDefault="00977AEA" w:rsidP="00AE1EF0">
            <w:r>
              <w:rPr>
                <w:rFonts w:hint="eastAsia"/>
              </w:rPr>
              <w:t>RSS：占用的内存大小</w:t>
            </w:r>
          </w:p>
          <w:p w:rsidR="00AE1EF0" w:rsidRPr="00AE1EF0" w:rsidRDefault="00AE1EF0" w:rsidP="00AE1EF0">
            <w:r w:rsidRPr="00AE1EF0">
              <w:t>TTY：进程启动的终端</w:t>
            </w:r>
          </w:p>
          <w:p w:rsidR="00AE1EF0" w:rsidRPr="00AE1EF0" w:rsidRDefault="00AE1EF0" w:rsidP="00AE1EF0">
            <w:r w:rsidRPr="00AE1EF0">
              <w:t>STAT：进程当前状态</w:t>
            </w:r>
            <w:r w:rsidRPr="00AE1EF0">
              <w:rPr>
                <w:rFonts w:hint="eastAsia"/>
              </w:rPr>
              <w:t>：</w:t>
            </w:r>
            <w:r w:rsidRPr="00AE1EF0">
              <w:t>S休眠状态，D不可中断的休眠状态，</w:t>
            </w:r>
          </w:p>
          <w:p w:rsidR="00AE1EF0" w:rsidRPr="00F019F3" w:rsidRDefault="00AE1EF0" w:rsidP="00AE1EF0">
            <w:pPr>
              <w:ind w:firstLine="720"/>
            </w:pPr>
            <w:r w:rsidRPr="00F019F3">
              <w:t>R运行状态，Z僵死状态，T停止</w:t>
            </w:r>
            <w:r w:rsidR="00977AEA">
              <w:rPr>
                <w:rFonts w:cs="微软雅黑" w:hint="eastAsia"/>
              </w:rPr>
              <w:t xml:space="preserve"> ,W没有足够内存可分配</w:t>
            </w:r>
          </w:p>
          <w:p w:rsidR="00AE1EF0" w:rsidRPr="00AE1EF0" w:rsidRDefault="00AE1EF0" w:rsidP="00AE1EF0">
            <w:r w:rsidRPr="00AE1EF0">
              <w:t>NI：进程优先级</w:t>
            </w:r>
          </w:p>
          <w:p w:rsidR="00AE1EF0" w:rsidRPr="00AE1EF0" w:rsidRDefault="00AE1EF0" w:rsidP="00AE1EF0">
            <w:r w:rsidRPr="00AE1EF0">
              <w:t>TIME：进程自从启动以来启用CPU的总时间</w:t>
            </w:r>
          </w:p>
          <w:p w:rsidR="00AE1EF0" w:rsidRDefault="00AE1EF0" w:rsidP="00125989">
            <w:r w:rsidRPr="00AE1EF0">
              <w:t>COMMAND/CMD：进程的命令名</w:t>
            </w:r>
          </w:p>
        </w:tc>
      </w:tr>
    </w:tbl>
    <w:p w:rsidR="00AE1EF0" w:rsidRPr="00F019F3" w:rsidRDefault="00AE1EF0" w:rsidP="008B6DD4">
      <w:pPr>
        <w:ind w:left="360"/>
      </w:pPr>
    </w:p>
    <w:p w:rsidR="00A357DB" w:rsidRDefault="00A357DB" w:rsidP="00A357DB">
      <w:pPr>
        <w:pStyle w:val="Heading3"/>
      </w:pPr>
      <w:proofErr w:type="spellStart"/>
      <w:r>
        <w:rPr>
          <w:rFonts w:hint="eastAsia"/>
        </w:rPr>
        <w:lastRenderedPageBreak/>
        <w:t>pstree</w:t>
      </w:r>
      <w:proofErr w:type="spellEnd"/>
      <w:r>
        <w:rPr>
          <w:rFonts w:hint="eastAsia"/>
        </w:rPr>
        <w:t>命令</w:t>
      </w:r>
    </w:p>
    <w:p w:rsidR="00A357DB" w:rsidRPr="00A357DB" w:rsidRDefault="00A357DB" w:rsidP="00A357DB">
      <w:pPr>
        <w:ind w:firstLine="360"/>
      </w:pPr>
      <w:r>
        <w:t>#</w:t>
      </w:r>
      <w:r>
        <w:rPr>
          <w:rFonts w:hint="eastAsia"/>
        </w:rPr>
        <w:t>##显示进程树</w:t>
      </w:r>
    </w:p>
    <w:p w:rsidR="00A357DB" w:rsidRDefault="00A357DB" w:rsidP="00A357DB">
      <w:pPr>
        <w:ind w:firstLine="360"/>
      </w:pPr>
      <w:proofErr w:type="spellStart"/>
      <w:r>
        <w:t>pstree</w:t>
      </w:r>
      <w:proofErr w:type="spellEnd"/>
      <w:r>
        <w:t xml:space="preserve"> -p </w:t>
      </w:r>
    </w:p>
    <w:p w:rsidR="00A357DB" w:rsidRPr="00A357DB" w:rsidRDefault="002551E9" w:rsidP="002551E9">
      <w:pPr>
        <w:ind w:firstLine="360"/>
      </w:pPr>
      <w:r>
        <w:rPr>
          <w:noProof/>
        </w:rPr>
        <w:drawing>
          <wp:inline distT="0" distB="0" distL="0" distR="0">
            <wp:extent cx="5486400" cy="16705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8E" w:rsidRDefault="00BC538E" w:rsidP="00BC538E">
      <w:pPr>
        <w:pStyle w:val="Heading3"/>
      </w:pPr>
      <w:r>
        <w:rPr>
          <w:rFonts w:hint="eastAsia"/>
        </w:rPr>
        <w:t>top</w:t>
      </w:r>
      <w:r>
        <w:rPr>
          <w:rFonts w:hint="eastAsia"/>
        </w:rPr>
        <w:t>命令</w:t>
      </w:r>
    </w:p>
    <w:p w:rsidR="00210F68" w:rsidRDefault="00210F68" w:rsidP="00210F68">
      <w:pPr>
        <w:ind w:left="360"/>
      </w:pPr>
      <w:r>
        <w:rPr>
          <w:rFonts w:hint="eastAsia"/>
        </w:rPr>
        <w:t>作用：进程状态显示和进程控制，每</w:t>
      </w:r>
      <w:r>
        <w:t>5 秒钟自动刷新一次（动态显示）</w:t>
      </w:r>
    </w:p>
    <w:p w:rsidR="00210F68" w:rsidRPr="00210F68" w:rsidRDefault="00210F68" w:rsidP="00210F68">
      <w:pPr>
        <w:ind w:left="360"/>
      </w:pPr>
      <w:r>
        <w:rPr>
          <w:rFonts w:hint="eastAsia"/>
        </w:rPr>
        <w:t>常用选项：</w:t>
      </w:r>
    </w:p>
    <w:p w:rsidR="00210F68" w:rsidRPr="00210F68" w:rsidRDefault="00210F68" w:rsidP="00C862F4">
      <w:pPr>
        <w:pStyle w:val="ListParagraph"/>
        <w:numPr>
          <w:ilvl w:val="0"/>
          <w:numId w:val="44"/>
        </w:numPr>
      </w:pPr>
      <w:r>
        <w:t>d：指定刷新的时间间隔</w:t>
      </w:r>
    </w:p>
    <w:p w:rsidR="00C250DE" w:rsidRDefault="00210F68" w:rsidP="00C862F4">
      <w:pPr>
        <w:pStyle w:val="ListParagraph"/>
        <w:numPr>
          <w:ilvl w:val="0"/>
          <w:numId w:val="44"/>
        </w:numPr>
      </w:pPr>
      <w:r>
        <w:t>c：显示整个命令行而不仅仅显示命令名</w:t>
      </w:r>
    </w:p>
    <w:p w:rsidR="00210F68" w:rsidRDefault="00210F68" w:rsidP="00210F68">
      <w:pPr>
        <w:ind w:left="360"/>
      </w:pPr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>d 20</w:t>
      </w:r>
      <w:r>
        <w:rPr>
          <w:rFonts w:hint="eastAsia"/>
        </w:rPr>
        <w:tab/>
        <w:t>//每20s刷新</w:t>
      </w:r>
    </w:p>
    <w:p w:rsidR="00210F68" w:rsidRPr="00210F68" w:rsidRDefault="00210F68" w:rsidP="00210F68">
      <w:pPr>
        <w:ind w:left="360"/>
      </w:pPr>
      <w:r>
        <w:rPr>
          <w:rFonts w:hint="eastAsia"/>
        </w:rPr>
        <w:t>常用命令：</w:t>
      </w:r>
      <w:r>
        <w:rPr>
          <w:rFonts w:cs="微软雅黑" w:hint="eastAsia"/>
        </w:rPr>
        <w:t></w:t>
      </w:r>
    </w:p>
    <w:p w:rsidR="00210F68" w:rsidRPr="00210F68" w:rsidRDefault="00210F68" w:rsidP="007D5E15">
      <w:pPr>
        <w:pStyle w:val="ListParagraph"/>
        <w:numPr>
          <w:ilvl w:val="0"/>
          <w:numId w:val="41"/>
        </w:numPr>
      </w:pPr>
      <w:r>
        <w:t>u：查看指定用户的进程</w:t>
      </w:r>
      <w:r w:rsidRPr="007D5E15">
        <w:rPr>
          <w:rFonts w:cs="微软雅黑" w:hint="eastAsia"/>
        </w:rPr>
        <w:t></w:t>
      </w:r>
    </w:p>
    <w:p w:rsidR="00210F68" w:rsidRPr="00210F68" w:rsidRDefault="00210F68" w:rsidP="007D5E15">
      <w:pPr>
        <w:pStyle w:val="ListParagraph"/>
        <w:numPr>
          <w:ilvl w:val="0"/>
          <w:numId w:val="41"/>
        </w:numPr>
      </w:pPr>
      <w:r>
        <w:t>k：终止执行中的进程</w:t>
      </w:r>
      <w:r w:rsidRPr="007D5E15">
        <w:rPr>
          <w:rFonts w:cs="微软雅黑" w:hint="eastAsia"/>
        </w:rPr>
        <w:t></w:t>
      </w:r>
    </w:p>
    <w:p w:rsidR="00210F68" w:rsidRPr="00210F68" w:rsidRDefault="00210F68" w:rsidP="007D5E15">
      <w:pPr>
        <w:pStyle w:val="ListParagraph"/>
        <w:numPr>
          <w:ilvl w:val="0"/>
          <w:numId w:val="41"/>
        </w:numPr>
      </w:pPr>
      <w:r>
        <w:t>h or ？：获得帮助</w:t>
      </w:r>
    </w:p>
    <w:p w:rsidR="00210F68" w:rsidRPr="00210F68" w:rsidRDefault="00210F68" w:rsidP="007D5E15">
      <w:pPr>
        <w:pStyle w:val="ListParagraph"/>
        <w:numPr>
          <w:ilvl w:val="0"/>
          <w:numId w:val="41"/>
        </w:numPr>
      </w:pPr>
      <w:r>
        <w:t>r：重新设置进程优先级</w:t>
      </w:r>
    </w:p>
    <w:p w:rsidR="00210F68" w:rsidRDefault="00210F68" w:rsidP="007D5E15">
      <w:pPr>
        <w:pStyle w:val="ListParagraph"/>
        <w:numPr>
          <w:ilvl w:val="0"/>
          <w:numId w:val="41"/>
        </w:numPr>
      </w:pPr>
      <w:r>
        <w:t>s：改变刷新的时间间隔</w:t>
      </w:r>
    </w:p>
    <w:p w:rsidR="009A45E8" w:rsidRDefault="009A45E8" w:rsidP="009A45E8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486400" cy="7620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A83" w:rsidRDefault="00E80A83" w:rsidP="00E80A83">
      <w:pPr>
        <w:ind w:left="360"/>
      </w:pPr>
      <w:r>
        <w:rPr>
          <w:rFonts w:hint="eastAsia"/>
        </w:rPr>
        <w:t>top命令的前五行：正常运行时间行 、进程统计数行、CPU统计行、内存统计行、交换区和缓存统计行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82499" w:rsidTr="00D82499">
        <w:tc>
          <w:tcPr>
            <w:tcW w:w="8388" w:type="dxa"/>
          </w:tcPr>
          <w:p w:rsidR="00D82499" w:rsidRDefault="00D82499" w:rsidP="00D82499">
            <w:r>
              <w:rPr>
                <w:rFonts w:hint="eastAsia"/>
              </w:rPr>
              <w:t>USER：进程拥有者</w:t>
            </w:r>
          </w:p>
          <w:p w:rsidR="00D82499" w:rsidRDefault="00D82499" w:rsidP="00D82499">
            <w:r w:rsidRPr="00AE1EF0">
              <w:t>PID：进程号</w:t>
            </w:r>
          </w:p>
          <w:p w:rsidR="00D82499" w:rsidRDefault="00D82499" w:rsidP="00D82499">
            <w:r>
              <w:rPr>
                <w:rFonts w:hint="eastAsia"/>
              </w:rPr>
              <w:lastRenderedPageBreak/>
              <w:t>PR：进程优先级</w:t>
            </w:r>
          </w:p>
          <w:p w:rsidR="00D82499" w:rsidRDefault="00D82499" w:rsidP="00D82499">
            <w:r>
              <w:rPr>
                <w:rFonts w:hint="eastAsia"/>
              </w:rPr>
              <w:t>NI：进程优先级数值</w:t>
            </w:r>
          </w:p>
          <w:p w:rsidR="00D82499" w:rsidRDefault="00D82499" w:rsidP="00D82499">
            <w:r>
              <w:rPr>
                <w:rFonts w:hint="eastAsia"/>
              </w:rPr>
              <w:t>VIRT：进程占用的虚拟内存</w:t>
            </w:r>
          </w:p>
          <w:p w:rsidR="00D82499" w:rsidRDefault="00D82499" w:rsidP="00D82499">
            <w:r>
              <w:rPr>
                <w:rFonts w:hint="eastAsia"/>
              </w:rPr>
              <w:t>RES：进程占用实际物理内存</w:t>
            </w:r>
          </w:p>
          <w:p w:rsidR="00D82499" w:rsidRDefault="00D82499" w:rsidP="00D82499">
            <w:r>
              <w:rPr>
                <w:rFonts w:hint="eastAsia"/>
              </w:rPr>
              <w:t>SHR：进程使用的共享内存</w:t>
            </w:r>
          </w:p>
          <w:p w:rsidR="00545B18" w:rsidRPr="00AE1EF0" w:rsidRDefault="00545B18" w:rsidP="00545B18">
            <w:r w:rsidRPr="00AE1EF0">
              <w:t>STAT：进程当前状态</w:t>
            </w:r>
            <w:r w:rsidRPr="00AE1EF0">
              <w:rPr>
                <w:rFonts w:hint="eastAsia"/>
              </w:rPr>
              <w:t>：</w:t>
            </w:r>
            <w:r w:rsidRPr="00AE1EF0">
              <w:t>S休眠状态，D不可中断的休眠状态，</w:t>
            </w:r>
          </w:p>
          <w:p w:rsidR="00545B18" w:rsidRPr="00D82499" w:rsidRDefault="00545B18" w:rsidP="00545B18">
            <w:pPr>
              <w:ind w:firstLine="720"/>
            </w:pPr>
            <w:r w:rsidRPr="00F019F3">
              <w:t>R运行状态，Z僵死状态，T停止</w:t>
            </w:r>
            <w:r>
              <w:rPr>
                <w:rFonts w:cs="微软雅黑" w:hint="eastAsia"/>
              </w:rPr>
              <w:t xml:space="preserve"> ,W没有足够内存可分配</w:t>
            </w:r>
          </w:p>
          <w:p w:rsidR="00D82499" w:rsidRPr="00AE1EF0" w:rsidRDefault="00D82499" w:rsidP="00D82499">
            <w:r w:rsidRPr="00AE1EF0">
              <w:t>%CPU：占用CPU时间和总时间的百分比</w:t>
            </w:r>
            <w:r w:rsidRPr="00AE1EF0">
              <w:rPr>
                <w:rFonts w:cs="微软雅黑" w:hint="eastAsia"/>
              </w:rPr>
              <w:t></w:t>
            </w:r>
          </w:p>
          <w:p w:rsidR="00D82499" w:rsidRPr="00AE1EF0" w:rsidRDefault="00D82499" w:rsidP="00D82499">
            <w:r w:rsidRPr="00AE1EF0">
              <w:t>%MEM：占用内存与系统内存总量的百分比</w:t>
            </w:r>
          </w:p>
          <w:p w:rsidR="00D82499" w:rsidRPr="00AE1EF0" w:rsidRDefault="00D82499" w:rsidP="00D82499">
            <w:r w:rsidRPr="00AE1EF0">
              <w:t>TIME：进程自从启动以来启用CPU的总时间</w:t>
            </w:r>
          </w:p>
          <w:p w:rsidR="00D82499" w:rsidRDefault="00D82499" w:rsidP="00D82499">
            <w:r w:rsidRPr="00AE1EF0">
              <w:t>COMMAND/CMD：进程的命令名</w:t>
            </w:r>
          </w:p>
        </w:tc>
      </w:tr>
    </w:tbl>
    <w:p w:rsidR="007A430A" w:rsidRDefault="007A430A" w:rsidP="00E80A83">
      <w:pPr>
        <w:ind w:left="360"/>
      </w:pPr>
    </w:p>
    <w:p w:rsidR="007A430A" w:rsidRDefault="006B45CA" w:rsidP="007A430A">
      <w:pPr>
        <w:pStyle w:val="Heading3"/>
      </w:pPr>
      <w:proofErr w:type="spellStart"/>
      <w:r>
        <w:rPr>
          <w:rFonts w:hint="eastAsia"/>
        </w:rPr>
        <w:t>pgrep</w:t>
      </w:r>
      <w:proofErr w:type="spellEnd"/>
      <w:r w:rsidR="007A430A">
        <w:rPr>
          <w:rFonts w:hint="eastAsia"/>
        </w:rPr>
        <w:t>命令</w:t>
      </w:r>
    </w:p>
    <w:p w:rsidR="006B45CA" w:rsidRDefault="006B45CA" w:rsidP="006B45CA">
      <w:pPr>
        <w:ind w:left="360"/>
      </w:pPr>
      <w:proofErr w:type="spellStart"/>
      <w:r>
        <w:t>pgrep</w:t>
      </w:r>
      <w:proofErr w:type="spellEnd"/>
      <w:r>
        <w:t>命令以名称为依据从运行进程队列中查找进程，</w:t>
      </w:r>
      <w:r w:rsidRPr="006B45CA">
        <w:rPr>
          <w:color w:val="FF0000"/>
        </w:rPr>
        <w:t>并显示查找到的进程id</w:t>
      </w:r>
      <w:r>
        <w:t>。</w:t>
      </w:r>
    </w:p>
    <w:p w:rsidR="006B45CA" w:rsidRDefault="006B45CA" w:rsidP="006B45CA">
      <w:pPr>
        <w:ind w:left="360"/>
      </w:pPr>
      <w:r>
        <w:rPr>
          <w:rFonts w:hint="eastAsia"/>
        </w:rPr>
        <w:t>使用方法：</w:t>
      </w:r>
      <w:proofErr w:type="spellStart"/>
      <w:r>
        <w:rPr>
          <w:rFonts w:hint="eastAsia"/>
        </w:rPr>
        <w:t>pgrep</w:t>
      </w:r>
      <w:proofErr w:type="spellEnd"/>
      <w:r>
        <w:rPr>
          <w:rFonts w:hint="eastAsia"/>
        </w:rPr>
        <w:t xml:space="preserve"> </w:t>
      </w:r>
      <w:r w:rsidRPr="006B45CA">
        <w:t>-l</w:t>
      </w:r>
      <w:r>
        <w:rPr>
          <w:rFonts w:hint="eastAsia"/>
        </w:rPr>
        <w:t xml:space="preserve">  进程名称</w:t>
      </w:r>
    </w:p>
    <w:p w:rsidR="006B45CA" w:rsidRDefault="006B45CA" w:rsidP="006B45CA">
      <w:pPr>
        <w:ind w:left="360"/>
      </w:pPr>
      <w:r>
        <w:rPr>
          <w:noProof/>
        </w:rPr>
        <w:drawing>
          <wp:inline distT="0" distB="0" distL="0" distR="0">
            <wp:extent cx="3571875" cy="561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5CA" w:rsidRDefault="006B45CA" w:rsidP="006B45CA">
      <w:pPr>
        <w:ind w:left="360"/>
      </w:pPr>
    </w:p>
    <w:p w:rsidR="006B45CA" w:rsidRDefault="006B45CA" w:rsidP="006B45CA">
      <w:pPr>
        <w:pStyle w:val="Heading3"/>
      </w:pPr>
      <w:proofErr w:type="spellStart"/>
      <w:r w:rsidRPr="0002394C">
        <w:t>lsof</w:t>
      </w:r>
      <w:proofErr w:type="spellEnd"/>
      <w:r w:rsidRPr="0002394C">
        <w:t>命令</w:t>
      </w:r>
    </w:p>
    <w:p w:rsidR="006B45CA" w:rsidRPr="0002394C" w:rsidRDefault="006B45CA" w:rsidP="006B45CA">
      <w:pPr>
        <w:ind w:firstLine="360"/>
      </w:pPr>
      <w:r>
        <w:rPr>
          <w:rFonts w:hint="eastAsia"/>
        </w:rPr>
        <w:t>作用：列出进程调用或者打开文件的信息</w:t>
      </w:r>
    </w:p>
    <w:p w:rsidR="006B45CA" w:rsidRDefault="006B45CA" w:rsidP="006B45CA">
      <w:pPr>
        <w:ind w:firstLine="360"/>
      </w:pPr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 xml:space="preserve"> [选项]</w:t>
      </w:r>
    </w:p>
    <w:p w:rsidR="006B45CA" w:rsidRDefault="006B45CA" w:rsidP="006B45CA">
      <w:pPr>
        <w:pStyle w:val="ListParagraph"/>
        <w:numPr>
          <w:ilvl w:val="0"/>
          <w:numId w:val="45"/>
        </w:numPr>
      </w:pPr>
      <w:r>
        <w:t xml:space="preserve">-c </w:t>
      </w:r>
      <w:r>
        <w:rPr>
          <w:rFonts w:hint="eastAsia"/>
        </w:rPr>
        <w:t>字符串：只列出以字符串开头的进程打开的文件</w:t>
      </w:r>
    </w:p>
    <w:p w:rsidR="006B45CA" w:rsidRDefault="006B45CA" w:rsidP="006B45CA">
      <w:pPr>
        <w:pStyle w:val="ListParagraph"/>
        <w:numPr>
          <w:ilvl w:val="0"/>
          <w:numId w:val="45"/>
        </w:numPr>
      </w:pPr>
      <w:r>
        <w:t xml:space="preserve">-u </w:t>
      </w:r>
      <w:r>
        <w:rPr>
          <w:rFonts w:hint="eastAsia"/>
        </w:rPr>
        <w:t>用户名：只列出某个进程打开的文件</w:t>
      </w:r>
    </w:p>
    <w:p w:rsidR="006B45CA" w:rsidRDefault="006B45CA" w:rsidP="006B45CA">
      <w:pPr>
        <w:pStyle w:val="ListParagraph"/>
        <w:numPr>
          <w:ilvl w:val="0"/>
          <w:numId w:val="45"/>
        </w:numPr>
      </w:pPr>
      <w:r>
        <w:t xml:space="preserve">-p </w:t>
      </w:r>
      <w:proofErr w:type="spellStart"/>
      <w:r>
        <w:t>pid</w:t>
      </w:r>
      <w:proofErr w:type="spellEnd"/>
      <w:r>
        <w:rPr>
          <w:rFonts w:hint="eastAsia"/>
        </w:rPr>
        <w:t>：列出某个</w:t>
      </w:r>
      <w:proofErr w:type="spellStart"/>
      <w:r>
        <w:t>pid</w:t>
      </w:r>
      <w:proofErr w:type="spellEnd"/>
      <w:r>
        <w:rPr>
          <w:rFonts w:hint="eastAsia"/>
        </w:rPr>
        <w:t>进程打开的文件</w:t>
      </w:r>
    </w:p>
    <w:p w:rsidR="006B45CA" w:rsidRDefault="006B45CA" w:rsidP="006B45CA">
      <w:pPr>
        <w:pStyle w:val="ListParagraph"/>
        <w:numPr>
          <w:ilvl w:val="0"/>
          <w:numId w:val="45"/>
        </w:numPr>
      </w:pPr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 xml:space="preserve"> 文件名 #显示开启文件的进程名</w:t>
      </w:r>
    </w:p>
    <w:p w:rsidR="006B45CA" w:rsidRDefault="00244548" w:rsidP="006B45CA">
      <w:pPr>
        <w:ind w:left="360"/>
      </w:pPr>
      <w:r>
        <w:rPr>
          <w:rFonts w:hint="eastAsia"/>
        </w:rPr>
        <w:t>输出字段信息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44548" w:rsidTr="00244548">
        <w:tc>
          <w:tcPr>
            <w:tcW w:w="8388" w:type="dxa"/>
          </w:tcPr>
          <w:p w:rsidR="00244548" w:rsidRDefault="00244548" w:rsidP="006B45CA">
            <w:r>
              <w:rPr>
                <w:rFonts w:hint="eastAsia"/>
              </w:rPr>
              <w:t>COMMAND：进程的名称</w:t>
            </w:r>
          </w:p>
          <w:p w:rsidR="00244548" w:rsidRDefault="00244548" w:rsidP="006B45CA">
            <w:r>
              <w:rPr>
                <w:rFonts w:hint="eastAsia"/>
              </w:rPr>
              <w:t>PID：进程的标识符</w:t>
            </w:r>
          </w:p>
          <w:p w:rsidR="00244548" w:rsidRDefault="00244548" w:rsidP="006B45CA">
            <w:r>
              <w:rPr>
                <w:rFonts w:hint="eastAsia"/>
              </w:rPr>
              <w:t>USER：进程的所有者</w:t>
            </w:r>
          </w:p>
          <w:p w:rsidR="00244548" w:rsidRDefault="00244548" w:rsidP="006B45CA">
            <w:r>
              <w:rPr>
                <w:rFonts w:hint="eastAsia"/>
              </w:rPr>
              <w:lastRenderedPageBreak/>
              <w:t>FD：文件描述符，应用程序通过文件描述符识别该文件</w:t>
            </w:r>
          </w:p>
          <w:p w:rsidR="00244548" w:rsidRDefault="00244548" w:rsidP="006B45CA">
            <w:r>
              <w:rPr>
                <w:rFonts w:hint="eastAsia"/>
              </w:rPr>
              <w:t>TYPE：文件类型，如DIR，REG等</w:t>
            </w:r>
          </w:p>
          <w:p w:rsidR="00244548" w:rsidRDefault="00244548" w:rsidP="006B45CA">
            <w:r>
              <w:rPr>
                <w:rFonts w:hint="eastAsia"/>
              </w:rPr>
              <w:t>DEVICE：磁盘的名称</w:t>
            </w:r>
          </w:p>
          <w:p w:rsidR="00244548" w:rsidRDefault="00244548" w:rsidP="006B45CA">
            <w:r>
              <w:rPr>
                <w:rFonts w:hint="eastAsia"/>
              </w:rPr>
              <w:t>NODE：索引节点</w:t>
            </w:r>
          </w:p>
          <w:p w:rsidR="00244548" w:rsidRPr="00244548" w:rsidRDefault="00244548" w:rsidP="006B45CA">
            <w:r>
              <w:rPr>
                <w:rFonts w:hint="eastAsia"/>
              </w:rPr>
              <w:t>NAME：打开文件的全路径</w:t>
            </w:r>
          </w:p>
        </w:tc>
      </w:tr>
    </w:tbl>
    <w:p w:rsidR="00244548" w:rsidRDefault="00244548" w:rsidP="006B45CA">
      <w:pPr>
        <w:ind w:left="360"/>
      </w:pPr>
    </w:p>
    <w:p w:rsidR="00156AA4" w:rsidRDefault="00156AA4" w:rsidP="00156AA4">
      <w:pPr>
        <w:pStyle w:val="Heading3"/>
      </w:pPr>
      <w:proofErr w:type="spellStart"/>
      <w:r>
        <w:rPr>
          <w:rFonts w:hint="eastAsia"/>
        </w:rPr>
        <w:t>pidof</w:t>
      </w:r>
      <w:proofErr w:type="spellEnd"/>
      <w:r>
        <w:rPr>
          <w:rFonts w:hint="eastAsia"/>
        </w:rPr>
        <w:t>命令</w:t>
      </w:r>
    </w:p>
    <w:p w:rsidR="00156AA4" w:rsidRDefault="00156AA4" w:rsidP="00156AA4">
      <w:pPr>
        <w:ind w:firstLine="360"/>
      </w:pPr>
      <w:proofErr w:type="spellStart"/>
      <w:r w:rsidRPr="00AB7A64">
        <w:t>pidof</w:t>
      </w:r>
      <w:proofErr w:type="spellEnd"/>
      <w:r w:rsidRPr="00AB7A64">
        <w:t>命令用于查找指定名称的进程的进程号id号</w:t>
      </w:r>
    </w:p>
    <w:p w:rsidR="00156AA4" w:rsidRDefault="00156AA4" w:rsidP="00156AA4">
      <w:pPr>
        <w:ind w:firstLine="360"/>
      </w:pPr>
      <w:r w:rsidRPr="00AB7A64">
        <w:rPr>
          <w:rFonts w:hint="eastAsia"/>
        </w:rPr>
        <w:t>语法</w:t>
      </w:r>
      <w:r>
        <w:rPr>
          <w:rFonts w:hint="eastAsia"/>
        </w:rPr>
        <w:t>：</w:t>
      </w:r>
      <w:r w:rsidRPr="00AB7A64">
        <w:t xml:space="preserve"> </w:t>
      </w:r>
      <w:proofErr w:type="spellStart"/>
      <w:r w:rsidRPr="00AB7A64">
        <w:t>pidof</w:t>
      </w:r>
      <w:proofErr w:type="spellEnd"/>
      <w:r w:rsidRPr="00AB7A64">
        <w:t>(选项)(参数)</w:t>
      </w:r>
    </w:p>
    <w:p w:rsidR="00156AA4" w:rsidRDefault="00156AA4" w:rsidP="00156AA4">
      <w:pPr>
        <w:ind w:firstLine="360"/>
      </w:pPr>
      <w:r w:rsidRPr="00AB7A64">
        <w:rPr>
          <w:rFonts w:hint="eastAsia"/>
        </w:rPr>
        <w:t>选项</w:t>
      </w:r>
      <w:r>
        <w:rPr>
          <w:rFonts w:hint="eastAsia"/>
        </w:rPr>
        <w:t>：</w:t>
      </w:r>
    </w:p>
    <w:p w:rsidR="00156AA4" w:rsidRDefault="00156AA4" w:rsidP="00156AA4">
      <w:pPr>
        <w:pStyle w:val="ListParagraph"/>
        <w:numPr>
          <w:ilvl w:val="0"/>
          <w:numId w:val="47"/>
        </w:numPr>
      </w:pPr>
      <w:r>
        <w:t xml:space="preserve">-s：仅返回一个进程号； </w:t>
      </w:r>
    </w:p>
    <w:p w:rsidR="00156AA4" w:rsidRDefault="00156AA4" w:rsidP="00156AA4">
      <w:pPr>
        <w:pStyle w:val="ListParagraph"/>
        <w:numPr>
          <w:ilvl w:val="0"/>
          <w:numId w:val="47"/>
        </w:numPr>
      </w:pPr>
      <w:r>
        <w:t xml:space="preserve">-c：仅显示具有相同“root”目录的进程； </w:t>
      </w:r>
    </w:p>
    <w:p w:rsidR="00156AA4" w:rsidRDefault="00156AA4" w:rsidP="00156AA4">
      <w:pPr>
        <w:pStyle w:val="ListParagraph"/>
        <w:numPr>
          <w:ilvl w:val="0"/>
          <w:numId w:val="47"/>
        </w:numPr>
      </w:pPr>
      <w:r>
        <w:t xml:space="preserve">-x：显示由脚本开启的进程； </w:t>
      </w:r>
    </w:p>
    <w:p w:rsidR="00156AA4" w:rsidRDefault="00156AA4" w:rsidP="00156AA4">
      <w:pPr>
        <w:pStyle w:val="ListParagraph"/>
        <w:numPr>
          <w:ilvl w:val="0"/>
          <w:numId w:val="47"/>
        </w:numPr>
      </w:pPr>
      <w:r>
        <w:t>-o：指定不显示的进程ID。</w:t>
      </w:r>
    </w:p>
    <w:p w:rsidR="00156AA4" w:rsidRPr="00AB7A64" w:rsidRDefault="00156AA4" w:rsidP="00156AA4">
      <w:pPr>
        <w:ind w:firstLine="720"/>
      </w:pPr>
      <w:r w:rsidRPr="00AB7A64">
        <w:rPr>
          <w:rFonts w:hint="eastAsia"/>
        </w:rPr>
        <w:t>参数</w:t>
      </w:r>
      <w:r w:rsidRPr="00AB7A64">
        <w:t xml:space="preserve"> 进程名称：指定要查找的进程名称。</w:t>
      </w:r>
    </w:p>
    <w:p w:rsidR="00156AA4" w:rsidRDefault="00156AA4" w:rsidP="006B45CA">
      <w:pPr>
        <w:ind w:left="360"/>
      </w:pPr>
    </w:p>
    <w:p w:rsidR="00890772" w:rsidRDefault="00890772" w:rsidP="00890772">
      <w:pPr>
        <w:pStyle w:val="Heading2"/>
      </w:pPr>
      <w:r>
        <w:rPr>
          <w:rFonts w:hint="eastAsia"/>
        </w:rPr>
        <w:t>查看系统作业</w:t>
      </w:r>
    </w:p>
    <w:p w:rsidR="0093518B" w:rsidRDefault="0093518B" w:rsidP="0093518B">
      <w:pPr>
        <w:ind w:left="360"/>
      </w:pPr>
      <w:r>
        <w:rPr>
          <w:rFonts w:hint="eastAsia"/>
        </w:rPr>
        <w:t>###</w:t>
      </w:r>
      <w:r>
        <w:t>数字代表工作号  +代表最后一个放入后台的工作，-代表表示倒数第二个</w:t>
      </w:r>
      <w:r>
        <w:rPr>
          <w:rFonts w:hint="eastAsia"/>
        </w:rPr>
        <w:t>###</w:t>
      </w:r>
      <w:r>
        <w:t>放入后台的任务</w:t>
      </w:r>
    </w:p>
    <w:p w:rsidR="0093518B" w:rsidRDefault="0093518B" w:rsidP="0093518B">
      <w:pPr>
        <w:ind w:left="360"/>
      </w:pPr>
      <w:r>
        <w:t>jobs  -l(显示工作</w:t>
      </w:r>
      <w:proofErr w:type="spellStart"/>
      <w:r>
        <w:t>pid</w:t>
      </w:r>
      <w:proofErr w:type="spellEnd"/>
      <w:r>
        <w:t xml:space="preserve">)  </w:t>
      </w:r>
    </w:p>
    <w:p w:rsidR="0093518B" w:rsidRDefault="0093518B" w:rsidP="0093518B">
      <w:pPr>
        <w:ind w:left="360"/>
      </w:pPr>
      <w:r>
        <w:t>#将后台暂停的任务恢复到前台运行</w:t>
      </w:r>
    </w:p>
    <w:p w:rsidR="0093518B" w:rsidRDefault="0093518B" w:rsidP="0093518B">
      <w:pPr>
        <w:ind w:left="360"/>
      </w:pPr>
      <w:proofErr w:type="spellStart"/>
      <w:r>
        <w:t>fg</w:t>
      </w:r>
      <w:proofErr w:type="spellEnd"/>
      <w:r>
        <w:t xml:space="preserve"> %工作号    </w:t>
      </w:r>
    </w:p>
    <w:p w:rsidR="0093518B" w:rsidRDefault="0093518B" w:rsidP="0093518B">
      <w:pPr>
        <w:ind w:left="360"/>
      </w:pPr>
      <w:r>
        <w:t>#将后台暂停的任务恢复到后台运行（一些交互的任务不能实现如top)</w:t>
      </w:r>
    </w:p>
    <w:p w:rsidR="0093518B" w:rsidRDefault="0093518B" w:rsidP="0093518B">
      <w:pPr>
        <w:ind w:left="360"/>
      </w:pPr>
      <w:proofErr w:type="spellStart"/>
      <w:r>
        <w:t>bg</w:t>
      </w:r>
      <w:proofErr w:type="spellEnd"/>
      <w:r>
        <w:t xml:space="preserve"> %工作号    </w:t>
      </w:r>
    </w:p>
    <w:p w:rsidR="0093518B" w:rsidRDefault="0093518B" w:rsidP="0093518B">
      <w:pPr>
        <w:ind w:left="360"/>
      </w:pPr>
      <w:r>
        <w:rPr>
          <w:rFonts w:hint="eastAsia"/>
        </w:rPr>
        <w:t>注意：</w:t>
      </w:r>
      <w:r w:rsidRPr="001116EB">
        <w:t xml:space="preserve">&amp;后台运行   </w:t>
      </w:r>
      <w:proofErr w:type="spellStart"/>
      <w:r w:rsidRPr="001116EB">
        <w:t>ctrl+z</w:t>
      </w:r>
      <w:proofErr w:type="spellEnd"/>
      <w:r w:rsidRPr="001116EB">
        <w:t>代表后台暂停</w:t>
      </w:r>
    </w:p>
    <w:p w:rsidR="000D5681" w:rsidRDefault="000D5681" w:rsidP="00EF0A50">
      <w:pPr>
        <w:ind w:left="360"/>
      </w:pPr>
    </w:p>
    <w:p w:rsidR="00890772" w:rsidRDefault="00890772" w:rsidP="00890772">
      <w:pPr>
        <w:pStyle w:val="Heading2"/>
      </w:pPr>
      <w:r>
        <w:rPr>
          <w:rFonts w:hint="eastAsia"/>
        </w:rPr>
        <w:lastRenderedPageBreak/>
        <w:t>设置进程优先级</w:t>
      </w:r>
    </w:p>
    <w:p w:rsidR="00EF0A50" w:rsidRPr="00EF0A50" w:rsidRDefault="00EF0A50" w:rsidP="00EF0A50">
      <w:pPr>
        <w:pStyle w:val="Heading3"/>
        <w:numPr>
          <w:ilvl w:val="0"/>
          <w:numId w:val="21"/>
        </w:numPr>
      </w:pPr>
      <w:r>
        <w:rPr>
          <w:rFonts w:hint="eastAsia"/>
        </w:rPr>
        <w:t>nice</w:t>
      </w:r>
      <w:r>
        <w:rPr>
          <w:rFonts w:hint="eastAsia"/>
        </w:rPr>
        <w:t>命令</w:t>
      </w:r>
    </w:p>
    <w:p w:rsidR="00EF0A50" w:rsidRPr="00EF0A50" w:rsidRDefault="00AB1BD4" w:rsidP="00EF0A50">
      <w:pPr>
        <w:ind w:left="360"/>
      </w:pPr>
      <w:r>
        <w:rPr>
          <w:rFonts w:hint="eastAsia"/>
        </w:rPr>
        <w:t>n</w:t>
      </w:r>
      <w:r w:rsidR="00EF0A50">
        <w:t>ic</w:t>
      </w:r>
      <w:r w:rsidR="00EF0A50">
        <w:rPr>
          <w:rFonts w:cs="微软雅黑" w:hint="eastAsia"/>
        </w:rPr>
        <w:t>e:</w:t>
      </w:r>
      <w:r w:rsidR="00EF0A50">
        <w:rPr>
          <w:rFonts w:hint="eastAsia"/>
        </w:rPr>
        <w:t>指定程序的运行优先级</w:t>
      </w:r>
    </w:p>
    <w:p w:rsidR="00EF0A50" w:rsidRPr="00EF0A50" w:rsidRDefault="00EF0A50" w:rsidP="00EF0A50">
      <w:pPr>
        <w:ind w:left="360"/>
      </w:pPr>
      <w:r>
        <w:rPr>
          <w:rFonts w:hint="eastAsia"/>
        </w:rPr>
        <w:t>格式：</w:t>
      </w:r>
      <w:r>
        <w:t xml:space="preserve">nice -n </w:t>
      </w:r>
      <w:r w:rsidR="00092414">
        <w:rPr>
          <w:rFonts w:hint="eastAsia"/>
        </w:rPr>
        <w:t>数字</w:t>
      </w:r>
      <w:r>
        <w:t>command</w:t>
      </w:r>
    </w:p>
    <w:p w:rsidR="00EF0A50" w:rsidRPr="0016215C" w:rsidRDefault="00EF0A50" w:rsidP="0016215C">
      <w:pPr>
        <w:ind w:left="360"/>
      </w:pPr>
      <w:r>
        <w:rPr>
          <w:rFonts w:hint="eastAsia"/>
        </w:rPr>
        <w:t>例如：</w:t>
      </w:r>
      <w:r>
        <w:t xml:space="preserve">nice </w:t>
      </w:r>
      <w:r w:rsidR="00F61618">
        <w:t xml:space="preserve">-n </w:t>
      </w:r>
      <w:r w:rsidR="00F61618">
        <w:rPr>
          <w:rFonts w:hint="eastAsia"/>
        </w:rPr>
        <w:t xml:space="preserve"> </w:t>
      </w:r>
      <w:r>
        <w:t xml:space="preserve">-5 </w:t>
      </w:r>
      <w:proofErr w:type="spellStart"/>
      <w:r>
        <w:t>myprogram</w:t>
      </w:r>
      <w:proofErr w:type="spellEnd"/>
    </w:p>
    <w:p w:rsidR="00EF0A50" w:rsidRPr="0016215C" w:rsidRDefault="005F7D17" w:rsidP="0016215C">
      <w:pPr>
        <w:pStyle w:val="Heading3"/>
      </w:pPr>
      <w:proofErr w:type="spellStart"/>
      <w:r>
        <w:rPr>
          <w:rFonts w:hint="eastAsia"/>
        </w:rPr>
        <w:t>r</w:t>
      </w:r>
      <w:r w:rsidR="00EF0A50">
        <w:t>enice</w:t>
      </w:r>
      <w:proofErr w:type="spellEnd"/>
      <w:r>
        <w:rPr>
          <w:rFonts w:hint="eastAsia"/>
        </w:rPr>
        <w:t>命令</w:t>
      </w:r>
      <w:r w:rsidR="00EF0A50" w:rsidRPr="0016215C">
        <w:rPr>
          <w:rFonts w:ascii="宋体" w:eastAsia="宋体" w:hAnsi="宋体" w:cs="宋体" w:hint="eastAsia"/>
        </w:rPr>
        <w:t></w:t>
      </w:r>
    </w:p>
    <w:p w:rsidR="00EF0A50" w:rsidRPr="0034138E" w:rsidRDefault="0034138E" w:rsidP="0034138E">
      <w:pPr>
        <w:ind w:left="360"/>
      </w:pPr>
      <w:r>
        <w:rPr>
          <w:rFonts w:hint="eastAsia"/>
        </w:rPr>
        <w:t>作用：</w:t>
      </w:r>
      <w:r w:rsidR="00EF0A50">
        <w:rPr>
          <w:rFonts w:hint="eastAsia"/>
        </w:rPr>
        <w:t>改变一个正在运行的进程的优先级</w:t>
      </w:r>
    </w:p>
    <w:p w:rsidR="00EF0A50" w:rsidRPr="0034138E" w:rsidRDefault="00EF0A50" w:rsidP="0034138E">
      <w:pPr>
        <w:ind w:left="360"/>
      </w:pPr>
      <w:r>
        <w:rPr>
          <w:rFonts w:hint="eastAsia"/>
        </w:rPr>
        <w:t>格式：</w:t>
      </w:r>
      <w:proofErr w:type="spellStart"/>
      <w:r>
        <w:t>renice</w:t>
      </w:r>
      <w:proofErr w:type="spellEnd"/>
      <w:r>
        <w:t xml:space="preserve"> </w:t>
      </w:r>
      <w:r w:rsidR="009A2517">
        <w:t>-n</w:t>
      </w:r>
      <w:r w:rsidR="009A2517">
        <w:rPr>
          <w:rFonts w:hint="eastAsia"/>
        </w:rPr>
        <w:t xml:space="preserve"> 数字 -p </w:t>
      </w:r>
      <w:proofErr w:type="spellStart"/>
      <w:r>
        <w:t>pid</w:t>
      </w:r>
      <w:proofErr w:type="spellEnd"/>
      <w:r>
        <w:rPr>
          <w:rFonts w:cs="微软雅黑" w:hint="eastAsia"/>
        </w:rPr>
        <w:t></w:t>
      </w:r>
    </w:p>
    <w:p w:rsidR="00EF0A50" w:rsidRDefault="00EF0A50" w:rsidP="0034138E">
      <w:pPr>
        <w:ind w:left="360"/>
      </w:pPr>
      <w:r>
        <w:rPr>
          <w:rFonts w:hint="eastAsia"/>
        </w:rPr>
        <w:t>例如：</w:t>
      </w:r>
      <w:proofErr w:type="spellStart"/>
      <w:r>
        <w:t>renice</w:t>
      </w:r>
      <w:proofErr w:type="spellEnd"/>
      <w:r>
        <w:t xml:space="preserve"> </w:t>
      </w:r>
      <w:r w:rsidR="00402DD7">
        <w:t xml:space="preserve">-n </w:t>
      </w:r>
      <w:r w:rsidR="00402DD7">
        <w:rPr>
          <w:rFonts w:hint="eastAsia"/>
        </w:rPr>
        <w:t xml:space="preserve"> </w:t>
      </w:r>
      <w:r>
        <w:t xml:space="preserve">-5 </w:t>
      </w:r>
      <w:r w:rsidR="009A2517">
        <w:rPr>
          <w:rFonts w:hint="eastAsia"/>
        </w:rPr>
        <w:t xml:space="preserve"> -p </w:t>
      </w:r>
      <w:r>
        <w:t>777</w:t>
      </w:r>
      <w:r w:rsidR="0034138E">
        <w:rPr>
          <w:rFonts w:hint="eastAsia"/>
        </w:rPr>
        <w:tab/>
        <w:t>//</w:t>
      </w:r>
      <w:r>
        <w:t xml:space="preserve"> 优先级取值范围为（-20，19）</w:t>
      </w:r>
    </w:p>
    <w:p w:rsidR="007A430A" w:rsidRPr="00EF0A50" w:rsidRDefault="007A430A" w:rsidP="0034138E">
      <w:pPr>
        <w:ind w:left="360"/>
      </w:pPr>
    </w:p>
    <w:p w:rsidR="00890772" w:rsidRDefault="00890772" w:rsidP="00890772">
      <w:pPr>
        <w:pStyle w:val="Heading2"/>
      </w:pPr>
      <w:r>
        <w:rPr>
          <w:rFonts w:hint="eastAsia"/>
        </w:rPr>
        <w:t>终止进程</w:t>
      </w:r>
    </w:p>
    <w:p w:rsidR="00890772" w:rsidRDefault="00651E73" w:rsidP="00A357DB">
      <w:pPr>
        <w:ind w:left="360" w:firstLine="360"/>
      </w:pPr>
      <w:r>
        <w:rPr>
          <w:rFonts w:hint="eastAsia"/>
        </w:rPr>
        <w:t>杀死进程的目的：该进程占用了过多的</w:t>
      </w:r>
      <w:r>
        <w:t>CPU时间</w:t>
      </w:r>
      <w:r>
        <w:rPr>
          <w:rFonts w:hint="eastAsia"/>
        </w:rPr>
        <w:t>；该进程缩住了一个终端，使其他前台进程无法运行；运行时间过长，但没有预期效果；产生了过多到屏幕或磁盘文件的输出；无法正常退出。</w:t>
      </w:r>
    </w:p>
    <w:p w:rsidR="00373838" w:rsidRDefault="00373838" w:rsidP="00651E73">
      <w:pPr>
        <w:ind w:left="360"/>
      </w:pPr>
      <w:r>
        <w:rPr>
          <w:rFonts w:hint="eastAsia"/>
        </w:rPr>
        <w:t>常用信号：</w:t>
      </w:r>
    </w:p>
    <w:p w:rsidR="00373838" w:rsidRDefault="00373838" w:rsidP="00D61498">
      <w:pPr>
        <w:pStyle w:val="ListParagraph"/>
        <w:numPr>
          <w:ilvl w:val="0"/>
          <w:numId w:val="40"/>
        </w:numPr>
      </w:pPr>
      <w:r>
        <w:rPr>
          <w:rFonts w:hint="eastAsia"/>
        </w:rPr>
        <w:t>SIGHUP(1)：从终端发出结束信号。</w:t>
      </w:r>
    </w:p>
    <w:p w:rsidR="00373838" w:rsidRDefault="00373838" w:rsidP="00D61498">
      <w:pPr>
        <w:pStyle w:val="ListParagraph"/>
        <w:numPr>
          <w:ilvl w:val="0"/>
          <w:numId w:val="40"/>
        </w:numPr>
      </w:pPr>
      <w:r>
        <w:rPr>
          <w:rFonts w:hint="eastAsia"/>
        </w:rPr>
        <w:t>SIGINT(2)：从键盘发出中断信号（</w:t>
      </w:r>
      <w:proofErr w:type="spellStart"/>
      <w:r>
        <w:rPr>
          <w:rFonts w:hint="eastAsia"/>
        </w:rPr>
        <w:t>Ctrl+c</w:t>
      </w:r>
      <w:proofErr w:type="spellEnd"/>
      <w:r>
        <w:t>）</w:t>
      </w:r>
    </w:p>
    <w:p w:rsidR="00373838" w:rsidRDefault="00373838" w:rsidP="00D61498">
      <w:pPr>
        <w:pStyle w:val="ListParagraph"/>
        <w:numPr>
          <w:ilvl w:val="0"/>
          <w:numId w:val="40"/>
        </w:numPr>
      </w:pPr>
      <w:r>
        <w:rPr>
          <w:rFonts w:hint="eastAsia"/>
        </w:rPr>
        <w:t>SIGQUT(3)：从键盘发出退出信号（Ctrl+\</w:t>
      </w:r>
      <w:r>
        <w:t>）</w:t>
      </w:r>
    </w:p>
    <w:p w:rsidR="00373838" w:rsidRDefault="00373838" w:rsidP="00D61498">
      <w:pPr>
        <w:pStyle w:val="ListParagraph"/>
        <w:numPr>
          <w:ilvl w:val="0"/>
          <w:numId w:val="40"/>
        </w:numPr>
      </w:pPr>
      <w:r>
        <w:rPr>
          <w:rFonts w:hint="eastAsia"/>
        </w:rPr>
        <w:t>SIGFPE(8)：浮点异常</w:t>
      </w:r>
    </w:p>
    <w:p w:rsidR="00373838" w:rsidRDefault="00373838" w:rsidP="00D61498">
      <w:pPr>
        <w:pStyle w:val="ListParagraph"/>
        <w:numPr>
          <w:ilvl w:val="0"/>
          <w:numId w:val="40"/>
        </w:numPr>
      </w:pPr>
      <w:r>
        <w:rPr>
          <w:rFonts w:hint="eastAsia"/>
        </w:rPr>
        <w:t>SIGKILL(9)：结束接受信号的进程（强行杀死进程）</w:t>
      </w:r>
    </w:p>
    <w:p w:rsidR="00373838" w:rsidRDefault="00373838" w:rsidP="00D61498">
      <w:pPr>
        <w:pStyle w:val="ListParagraph"/>
        <w:numPr>
          <w:ilvl w:val="0"/>
          <w:numId w:val="40"/>
        </w:numPr>
      </w:pPr>
      <w:r>
        <w:rPr>
          <w:rFonts w:hint="eastAsia"/>
        </w:rPr>
        <w:t>SIGTERM(15)：kill命令默认的终止信号</w:t>
      </w:r>
    </w:p>
    <w:p w:rsidR="00373838" w:rsidRDefault="00373838" w:rsidP="00D61498">
      <w:pPr>
        <w:pStyle w:val="ListParagraph"/>
        <w:numPr>
          <w:ilvl w:val="0"/>
          <w:numId w:val="40"/>
        </w:numPr>
      </w:pPr>
      <w:r>
        <w:rPr>
          <w:rFonts w:hint="eastAsia"/>
        </w:rPr>
        <w:t>SIGCHLD(17)：子进程终止或结束的信号</w:t>
      </w:r>
    </w:p>
    <w:p w:rsidR="001B2570" w:rsidRDefault="00373838" w:rsidP="00D61498">
      <w:pPr>
        <w:pStyle w:val="ListParagraph"/>
        <w:numPr>
          <w:ilvl w:val="0"/>
          <w:numId w:val="40"/>
        </w:numPr>
      </w:pPr>
      <w:r>
        <w:rPr>
          <w:rFonts w:hint="eastAsia"/>
        </w:rPr>
        <w:t>SIGSTOP(19)：从键盘来的执行信号（</w:t>
      </w:r>
      <w:proofErr w:type="spellStart"/>
      <w:r>
        <w:rPr>
          <w:rFonts w:hint="eastAsia"/>
        </w:rPr>
        <w:t>Ctrl+d</w:t>
      </w:r>
      <w:proofErr w:type="spellEnd"/>
      <w:r>
        <w:t>）</w:t>
      </w:r>
    </w:p>
    <w:p w:rsidR="001B2570" w:rsidRDefault="001B2570" w:rsidP="001B2570">
      <w:pPr>
        <w:pStyle w:val="Heading3"/>
        <w:numPr>
          <w:ilvl w:val="0"/>
          <w:numId w:val="24"/>
        </w:numPr>
      </w:pPr>
      <w:r>
        <w:rPr>
          <w:rFonts w:hint="eastAsia"/>
        </w:rPr>
        <w:t>kill</w:t>
      </w:r>
      <w:r>
        <w:rPr>
          <w:rFonts w:hint="eastAsia"/>
        </w:rPr>
        <w:t>命令</w:t>
      </w:r>
    </w:p>
    <w:p w:rsidR="00902812" w:rsidRDefault="00902812" w:rsidP="00902812">
      <w:pPr>
        <w:ind w:left="36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aux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java</w:t>
      </w:r>
    </w:p>
    <w:p w:rsidR="00902812" w:rsidRPr="00902812" w:rsidRDefault="00902812" w:rsidP="00902812">
      <w:pPr>
        <w:ind w:left="360"/>
      </w:pPr>
      <w:r>
        <w:rPr>
          <w:rFonts w:hint="eastAsia"/>
        </w:rPr>
        <w:t xml:space="preserve">kill -9   </w:t>
      </w:r>
      <w:proofErr w:type="spellStart"/>
      <w:r>
        <w:rPr>
          <w:rFonts w:hint="eastAsia"/>
        </w:rPr>
        <w:t>pid</w:t>
      </w:r>
      <w:proofErr w:type="spellEnd"/>
    </w:p>
    <w:p w:rsidR="001B2570" w:rsidRDefault="001B2570" w:rsidP="001B2570">
      <w:pPr>
        <w:pStyle w:val="Heading3"/>
      </w:pPr>
      <w:proofErr w:type="spellStart"/>
      <w:r>
        <w:rPr>
          <w:rFonts w:hint="eastAsia"/>
        </w:rPr>
        <w:lastRenderedPageBreak/>
        <w:t>killall</w:t>
      </w:r>
      <w:proofErr w:type="spellEnd"/>
      <w:r>
        <w:rPr>
          <w:rFonts w:hint="eastAsia"/>
        </w:rPr>
        <w:t>命令</w:t>
      </w:r>
      <w:r w:rsidR="00CD257A">
        <w:rPr>
          <w:rFonts w:hint="eastAsia"/>
        </w:rPr>
        <w:t>（作用同</w:t>
      </w:r>
      <w:proofErr w:type="spellStart"/>
      <w:r w:rsidR="00CD257A">
        <w:rPr>
          <w:rFonts w:hint="eastAsia"/>
        </w:rPr>
        <w:t>pkill</w:t>
      </w:r>
      <w:proofErr w:type="spellEnd"/>
      <w:r w:rsidR="00CD257A">
        <w:t>）</w:t>
      </w:r>
    </w:p>
    <w:p w:rsidR="00902812" w:rsidRPr="00902812" w:rsidRDefault="00902812" w:rsidP="00902812">
      <w:pPr>
        <w:ind w:left="360"/>
      </w:pP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-9 </w:t>
      </w:r>
      <w:r w:rsidR="00F90D0B">
        <w:rPr>
          <w:rFonts w:hint="eastAsia"/>
        </w:rPr>
        <w:t>进程名</w:t>
      </w:r>
    </w:p>
    <w:p w:rsidR="00F7209D" w:rsidRDefault="00F7209D" w:rsidP="00F7209D">
      <w:pPr>
        <w:pStyle w:val="Heading1"/>
      </w:pPr>
      <w:r>
        <w:rPr>
          <w:rFonts w:hint="eastAsia"/>
        </w:rPr>
        <w:t>任务调度</w:t>
      </w:r>
    </w:p>
    <w:p w:rsidR="001C2799" w:rsidRPr="001C2799" w:rsidRDefault="00890772" w:rsidP="001C2799">
      <w:pPr>
        <w:pStyle w:val="Heading2"/>
        <w:numPr>
          <w:ilvl w:val="0"/>
          <w:numId w:val="17"/>
        </w:numPr>
      </w:pPr>
      <w:r>
        <w:rPr>
          <w:rFonts w:hint="eastAsia"/>
        </w:rPr>
        <w:t>at</w:t>
      </w:r>
      <w:r>
        <w:rPr>
          <w:rFonts w:hint="eastAsia"/>
        </w:rPr>
        <w:t>调度</w:t>
      </w:r>
    </w:p>
    <w:p w:rsidR="001C2799" w:rsidRDefault="001C2799" w:rsidP="001C2799">
      <w:pPr>
        <w:ind w:left="360"/>
      </w:pPr>
      <w:r>
        <w:rPr>
          <w:rFonts w:hint="eastAsia"/>
        </w:rPr>
        <w:t>功能：安排一个或多个命令在指定的时间运行一次</w:t>
      </w:r>
    </w:p>
    <w:p w:rsidR="00F9134E" w:rsidRDefault="00F9134E" w:rsidP="00F9134E">
      <w:pPr>
        <w:ind w:left="360"/>
      </w:pPr>
      <w:r>
        <w:rPr>
          <w:rFonts w:hint="eastAsia"/>
        </w:rPr>
        <w:t>使用：</w:t>
      </w:r>
      <w:r>
        <w:t>at 时间</w:t>
      </w:r>
      <w:r>
        <w:rPr>
          <w:rFonts w:hint="eastAsia"/>
        </w:rPr>
        <w:t>，回车就可以进入编辑了，完成后按</w:t>
      </w:r>
      <w:proofErr w:type="spellStart"/>
      <w:r>
        <w:t>ctrl+d</w:t>
      </w:r>
      <w:proofErr w:type="spellEnd"/>
      <w:r>
        <w:t>提交</w:t>
      </w:r>
      <w:r>
        <w:rPr>
          <w:rFonts w:hint="eastAsia"/>
        </w:rPr>
        <w:t>。</w:t>
      </w:r>
    </w:p>
    <w:p w:rsidR="000B55E3" w:rsidRDefault="007756F7" w:rsidP="007756F7">
      <w:pPr>
        <w:ind w:left="360"/>
      </w:pPr>
      <w:r>
        <w:rPr>
          <w:noProof/>
        </w:rPr>
        <w:drawing>
          <wp:inline distT="0" distB="0" distL="0" distR="0">
            <wp:extent cx="3829050" cy="4667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799" w:rsidRDefault="001C2799" w:rsidP="001C2799">
      <w:pPr>
        <w:ind w:left="360"/>
      </w:pPr>
      <w:r>
        <w:t>at的命令格式及参数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756F7" w:rsidTr="007756F7">
        <w:tc>
          <w:tcPr>
            <w:tcW w:w="8388" w:type="dxa"/>
          </w:tcPr>
          <w:p w:rsidR="000C7567" w:rsidRDefault="000C7567" w:rsidP="007756F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at服务管理：service </w:t>
            </w:r>
            <w:proofErr w:type="spellStart"/>
            <w:r>
              <w:rPr>
                <w:rFonts w:hint="eastAsia"/>
              </w:rPr>
              <w:t>atd</w:t>
            </w:r>
            <w:proofErr w:type="spellEnd"/>
            <w:r>
              <w:rPr>
                <w:rFonts w:hint="eastAsia"/>
              </w:rPr>
              <w:t xml:space="preserve"> start/stop/restart/status</w:t>
            </w:r>
          </w:p>
          <w:p w:rsidR="007756F7" w:rsidRPr="001C2799" w:rsidRDefault="007756F7" w:rsidP="007756F7">
            <w:r>
              <w:t>at [-f 文件名] 时间</w:t>
            </w:r>
          </w:p>
          <w:p w:rsidR="007756F7" w:rsidRPr="001C2799" w:rsidRDefault="007756F7" w:rsidP="007756F7">
            <w:r>
              <w:t xml:space="preserve">at -d or </w:t>
            </w:r>
            <w:proofErr w:type="spellStart"/>
            <w:r>
              <w:t>atrm</w:t>
            </w:r>
            <w:proofErr w:type="spellEnd"/>
            <w:r>
              <w:t xml:space="preserve"> 删除队列中的任务</w:t>
            </w:r>
            <w:r w:rsidRPr="007756F7">
              <w:rPr>
                <w:rFonts w:cs="微软雅黑" w:hint="eastAsia"/>
              </w:rPr>
              <w:t></w:t>
            </w:r>
          </w:p>
          <w:p w:rsidR="007756F7" w:rsidRDefault="007756F7" w:rsidP="007756F7">
            <w:r>
              <w:t xml:space="preserve">at -l or </w:t>
            </w:r>
            <w:proofErr w:type="spellStart"/>
            <w:r>
              <w:t>atq</w:t>
            </w:r>
            <w:proofErr w:type="spellEnd"/>
            <w:r>
              <w:t xml:space="preserve"> 查看队列中的任务</w:t>
            </w:r>
          </w:p>
          <w:p w:rsidR="007756F7" w:rsidRDefault="007756F7" w:rsidP="001C2799"/>
        </w:tc>
      </w:tr>
    </w:tbl>
    <w:p w:rsidR="007756F7" w:rsidRPr="001C2799" w:rsidRDefault="007756F7" w:rsidP="001C2799">
      <w:pPr>
        <w:ind w:left="360"/>
      </w:pPr>
    </w:p>
    <w:p w:rsidR="00CE52BB" w:rsidRDefault="00CE52BB" w:rsidP="007756F7">
      <w:pPr>
        <w:ind w:firstLine="270"/>
      </w:pPr>
      <w:r>
        <w:rPr>
          <w:rFonts w:hint="eastAsia"/>
        </w:rPr>
        <w:t>绝对计时方法</w:t>
      </w:r>
      <w:r w:rsidR="007756F7">
        <w:rPr>
          <w:rFonts w:hint="eastAsia"/>
        </w:rPr>
        <w:t>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756F7" w:rsidTr="007756F7">
        <w:tc>
          <w:tcPr>
            <w:tcW w:w="8388" w:type="dxa"/>
          </w:tcPr>
          <w:p w:rsidR="007756F7" w:rsidRPr="00CE52BB" w:rsidRDefault="007756F7" w:rsidP="007756F7">
            <w:r>
              <w:t>midnight noon teatime</w:t>
            </w:r>
          </w:p>
          <w:p w:rsidR="007756F7" w:rsidRPr="00CE52BB" w:rsidRDefault="007756F7" w:rsidP="007756F7">
            <w:proofErr w:type="spellStart"/>
            <w:r>
              <w:t>hh:mm</w:t>
            </w:r>
            <w:proofErr w:type="spellEnd"/>
            <w:r>
              <w:t xml:space="preserve"> [today]</w:t>
            </w:r>
            <w:r w:rsidRPr="007756F7">
              <w:rPr>
                <w:rFonts w:cs="微软雅黑" w:hint="eastAsia"/>
              </w:rPr>
              <w:t></w:t>
            </w:r>
          </w:p>
          <w:p w:rsidR="007756F7" w:rsidRPr="00CE52BB" w:rsidRDefault="007756F7" w:rsidP="007756F7">
            <w:proofErr w:type="spellStart"/>
            <w:r>
              <w:t>hh:mm</w:t>
            </w:r>
            <w:proofErr w:type="spellEnd"/>
            <w:r>
              <w:t xml:space="preserve"> tomorrow</w:t>
            </w:r>
          </w:p>
          <w:p w:rsidR="007756F7" w:rsidRPr="00CE52BB" w:rsidRDefault="007756F7" w:rsidP="007756F7">
            <w:proofErr w:type="spellStart"/>
            <w:r>
              <w:t>hh:mm</w:t>
            </w:r>
            <w:proofErr w:type="spellEnd"/>
            <w:r>
              <w:t xml:space="preserve"> 星期</w:t>
            </w:r>
            <w:r w:rsidRPr="007756F7">
              <w:rPr>
                <w:rFonts w:cs="微软雅黑" w:hint="eastAsia"/>
              </w:rPr>
              <w:t></w:t>
            </w:r>
          </w:p>
          <w:p w:rsidR="007756F7" w:rsidRDefault="007756F7" w:rsidP="007756F7">
            <w:proofErr w:type="spellStart"/>
            <w:r>
              <w:t>hh:mm</w:t>
            </w:r>
            <w:proofErr w:type="spellEnd"/>
            <w:r>
              <w:t xml:space="preserve"> MM/DD/YY</w:t>
            </w:r>
          </w:p>
        </w:tc>
      </w:tr>
    </w:tbl>
    <w:p w:rsidR="00CE52BB" w:rsidRDefault="00CE52BB" w:rsidP="00CE52BB">
      <w:pPr>
        <w:rPr>
          <w:rFonts w:cs="微软雅黑"/>
        </w:rPr>
      </w:pPr>
    </w:p>
    <w:p w:rsidR="00CE52BB" w:rsidRDefault="00CE52BB" w:rsidP="007756F7">
      <w:pPr>
        <w:ind w:firstLine="270"/>
      </w:pPr>
      <w:r>
        <w:rPr>
          <w:rFonts w:hint="eastAsia"/>
        </w:rPr>
        <w:t>相对计时方法</w:t>
      </w:r>
      <w:r w:rsidR="007756F7">
        <w:rPr>
          <w:rFonts w:hint="eastAsia"/>
        </w:rPr>
        <w:t>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756F7" w:rsidTr="007756F7">
        <w:tc>
          <w:tcPr>
            <w:tcW w:w="8388" w:type="dxa"/>
          </w:tcPr>
          <w:p w:rsidR="007756F7" w:rsidRPr="007756F7" w:rsidRDefault="007756F7" w:rsidP="007756F7">
            <w:r w:rsidRPr="007756F7">
              <w:t>now + n minutes</w:t>
            </w:r>
          </w:p>
          <w:p w:rsidR="007756F7" w:rsidRPr="007756F7" w:rsidRDefault="007756F7" w:rsidP="007756F7">
            <w:r w:rsidRPr="007756F7">
              <w:t>now + n hours</w:t>
            </w:r>
          </w:p>
          <w:p w:rsidR="007756F7" w:rsidRDefault="007756F7" w:rsidP="007756F7">
            <w:r w:rsidRPr="007756F7">
              <w:t>now + n days</w:t>
            </w:r>
          </w:p>
        </w:tc>
      </w:tr>
    </w:tbl>
    <w:p w:rsidR="00E65CB3" w:rsidRDefault="00E65CB3" w:rsidP="00E65CB3"/>
    <w:p w:rsidR="00E65CB3" w:rsidRDefault="00E65CB3" w:rsidP="00E65CB3">
      <w:r>
        <w:rPr>
          <w:rFonts w:hint="eastAsia"/>
        </w:rPr>
        <w:t xml:space="preserve">    </w:t>
      </w:r>
      <w:r>
        <w:t>at的执行结果和配置文件</w:t>
      </w:r>
    </w:p>
    <w:p w:rsidR="00E65CB3" w:rsidRDefault="00E65CB3" w:rsidP="00E65CB3">
      <w:pPr>
        <w:ind w:left="360"/>
      </w:pPr>
      <w:r>
        <w:rPr>
          <w:rFonts w:hint="eastAsia"/>
        </w:rPr>
        <w:lastRenderedPageBreak/>
        <w:t>如果</w:t>
      </w:r>
      <w:r>
        <w:t>/etc/</w:t>
      </w:r>
      <w:proofErr w:type="spellStart"/>
      <w:r>
        <w:t>at.allow</w:t>
      </w:r>
      <w:proofErr w:type="spellEnd"/>
      <w:r>
        <w:t>文件存在，那么只有列在此文件中的用户才可以使用at命令；若/etc/</w:t>
      </w:r>
      <w:proofErr w:type="spellStart"/>
      <w:r>
        <w:t>at.allow</w:t>
      </w:r>
      <w:proofErr w:type="spellEnd"/>
      <w:r>
        <w:t>文件不存在，则检查/etc/</w:t>
      </w:r>
      <w:proofErr w:type="spellStart"/>
      <w:r>
        <w:t>at.deny</w:t>
      </w:r>
      <w:proofErr w:type="spellEnd"/>
      <w:r>
        <w:t xml:space="preserve"> 文件是否存在。若/etc/</w:t>
      </w:r>
      <w:proofErr w:type="spellStart"/>
      <w:r>
        <w:t>at.deny</w:t>
      </w:r>
      <w:proofErr w:type="spellEnd"/>
      <w:r>
        <w:t>存在，则在此文件中列出的用户都不能使用at命令。如果两个文件都不存在，则只有超级用户可以 使用at命令。如果两个文件都存在而且均为空，则所有用户都可以使用at命令。</w:t>
      </w:r>
    </w:p>
    <w:p w:rsidR="00E65CB3" w:rsidRDefault="00E65CB3" w:rsidP="00E65CB3">
      <w:pPr>
        <w:ind w:left="360"/>
      </w:pPr>
    </w:p>
    <w:p w:rsidR="00B27F81" w:rsidRPr="004001F0" w:rsidRDefault="00E65CB3" w:rsidP="00253863">
      <w:pPr>
        <w:ind w:left="360"/>
      </w:pPr>
      <w:r>
        <w:rPr>
          <w:rFonts w:hint="eastAsia"/>
        </w:rPr>
        <w:t>batch</w:t>
      </w:r>
      <w:r w:rsidRPr="00E65CB3">
        <w:rPr>
          <w:rFonts w:hint="eastAsia"/>
        </w:rPr>
        <w:t>：安排一个或多个命令在系统负载较轻时运行一次（一般情况下负载较轻指平</w:t>
      </w:r>
      <w:r w:rsidRPr="00E65CB3">
        <w:t xml:space="preserve"> 均负载降到0.8以下）。</w:t>
      </w:r>
    </w:p>
    <w:p w:rsidR="0036299D" w:rsidRDefault="00890772" w:rsidP="0036299D">
      <w:pPr>
        <w:pStyle w:val="Heading2"/>
      </w:pP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调度</w:t>
      </w:r>
    </w:p>
    <w:p w:rsidR="0036299D" w:rsidRPr="00C160B6" w:rsidRDefault="0036299D" w:rsidP="0036299D">
      <w:pPr>
        <w:ind w:firstLine="360"/>
      </w:pPr>
      <w:r>
        <w:rPr>
          <w:rFonts w:hint="eastAsia"/>
        </w:rPr>
        <w:t>作用：</w:t>
      </w:r>
      <w:r w:rsidRPr="00C160B6">
        <w:rPr>
          <w:rFonts w:hint="eastAsia"/>
        </w:rPr>
        <w:t>用于生成</w:t>
      </w:r>
      <w:proofErr w:type="spellStart"/>
      <w:r w:rsidRPr="00C160B6">
        <w:t>cron</w:t>
      </w:r>
      <w:proofErr w:type="spellEnd"/>
      <w:r w:rsidRPr="00C160B6">
        <w:rPr>
          <w:rFonts w:hint="eastAsia"/>
        </w:rPr>
        <w:t>进程所需要的</w:t>
      </w:r>
      <w:proofErr w:type="spellStart"/>
      <w:r w:rsidRPr="00C160B6">
        <w:t>crontab</w:t>
      </w:r>
      <w:proofErr w:type="spellEnd"/>
      <w:r w:rsidRPr="00C160B6">
        <w:rPr>
          <w:rFonts w:hint="eastAsia"/>
        </w:rPr>
        <w:t>文件</w:t>
      </w:r>
    </w:p>
    <w:p w:rsidR="0036299D" w:rsidRDefault="0036299D" w:rsidP="00A71BE7">
      <w:pPr>
        <w:pStyle w:val="Heading3"/>
        <w:numPr>
          <w:ilvl w:val="0"/>
          <w:numId w:val="33"/>
        </w:numPr>
      </w:pPr>
      <w:proofErr w:type="spellStart"/>
      <w:r w:rsidRPr="0036299D">
        <w:t>crontab</w:t>
      </w:r>
      <w:proofErr w:type="spellEnd"/>
      <w:r w:rsidRPr="0036299D">
        <w:t>的命令</w:t>
      </w:r>
    </w:p>
    <w:p w:rsidR="0036299D" w:rsidRPr="00691100" w:rsidRDefault="0036299D" w:rsidP="00691100">
      <w:pPr>
        <w:ind w:firstLine="720"/>
      </w:pPr>
      <w:proofErr w:type="spellStart"/>
      <w:r>
        <w:t>crontab</w:t>
      </w:r>
      <w:proofErr w:type="spellEnd"/>
      <w:r>
        <w:t xml:space="preserve"> {-l|-r|-e}</w:t>
      </w:r>
      <w:r>
        <w:rPr>
          <w:rFonts w:cs="微软雅黑" w:hint="eastAsia"/>
        </w:rPr>
        <w:t></w:t>
      </w:r>
    </w:p>
    <w:p w:rsidR="0036299D" w:rsidRPr="0036299D" w:rsidRDefault="0036299D" w:rsidP="00691100">
      <w:pPr>
        <w:pStyle w:val="ListParagraph"/>
        <w:numPr>
          <w:ilvl w:val="0"/>
          <w:numId w:val="42"/>
        </w:numPr>
      </w:pPr>
      <w:r>
        <w:t>-l 显示当前的</w:t>
      </w:r>
      <w:proofErr w:type="spellStart"/>
      <w:r>
        <w:t>crontab</w:t>
      </w:r>
      <w:proofErr w:type="spellEnd"/>
      <w:r w:rsidRPr="0036299D">
        <w:rPr>
          <w:rFonts w:cs="微软雅黑" w:hint="eastAsia"/>
        </w:rPr>
        <w:t></w:t>
      </w:r>
    </w:p>
    <w:p w:rsidR="0036299D" w:rsidRPr="0036299D" w:rsidRDefault="0036299D" w:rsidP="00691100">
      <w:pPr>
        <w:pStyle w:val="ListParagraph"/>
        <w:numPr>
          <w:ilvl w:val="0"/>
          <w:numId w:val="42"/>
        </w:numPr>
      </w:pPr>
      <w:r>
        <w:t>-r 删除当前的</w:t>
      </w:r>
      <w:proofErr w:type="spellStart"/>
      <w:r>
        <w:t>crontab</w:t>
      </w:r>
      <w:proofErr w:type="spellEnd"/>
    </w:p>
    <w:p w:rsidR="0036299D" w:rsidRDefault="0036299D" w:rsidP="00691100">
      <w:pPr>
        <w:pStyle w:val="ListParagraph"/>
        <w:numPr>
          <w:ilvl w:val="0"/>
          <w:numId w:val="42"/>
        </w:numPr>
      </w:pPr>
      <w:r>
        <w:t>-e 使用编辑器编辑当前的</w:t>
      </w:r>
      <w:proofErr w:type="spellStart"/>
      <w:r>
        <w:t>crontab</w:t>
      </w:r>
      <w:proofErr w:type="spellEnd"/>
      <w:r>
        <w:t>文件。</w:t>
      </w:r>
    </w:p>
    <w:p w:rsidR="005A789D" w:rsidRDefault="0036299D" w:rsidP="005A789D">
      <w:pPr>
        <w:pStyle w:val="Heading3"/>
      </w:pPr>
      <w:proofErr w:type="spellStart"/>
      <w:r w:rsidRPr="0036299D">
        <w:t>crontab</w:t>
      </w:r>
      <w:proofErr w:type="spellEnd"/>
      <w:r w:rsidRPr="0036299D">
        <w:t>文件格式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91100" w:rsidTr="00691100">
        <w:tc>
          <w:tcPr>
            <w:tcW w:w="8388" w:type="dxa"/>
          </w:tcPr>
          <w:p w:rsidR="00691100" w:rsidRDefault="00691100" w:rsidP="00691100">
            <w:r>
              <w:rPr>
                <w:rFonts w:hint="eastAsia"/>
              </w:rPr>
              <w:t>格式：</w:t>
            </w:r>
            <w:r w:rsidRPr="005A789D">
              <w:t xml:space="preserve">minute hour day-of-month month-of-year day-of-week commands </w:t>
            </w:r>
          </w:p>
          <w:p w:rsidR="00691100" w:rsidRPr="00691100" w:rsidRDefault="00691100" w:rsidP="00691100">
            <w:r w:rsidRPr="00691100">
              <w:t>Minute 一小时中的哪一分钟[0～59]</w:t>
            </w:r>
          </w:p>
          <w:p w:rsidR="00691100" w:rsidRPr="00691100" w:rsidRDefault="00691100" w:rsidP="00691100">
            <w:r w:rsidRPr="00691100">
              <w:t>hour 一天中的哪个小时[0～23]</w:t>
            </w:r>
            <w:r w:rsidRPr="00691100">
              <w:rPr>
                <w:rFonts w:cs="微软雅黑" w:hint="eastAsia"/>
              </w:rPr>
              <w:t></w:t>
            </w:r>
          </w:p>
          <w:p w:rsidR="00691100" w:rsidRPr="00691100" w:rsidRDefault="00691100" w:rsidP="00691100">
            <w:r w:rsidRPr="00691100">
              <w:t>day-of-month 一月中的哪一天[1～31]</w:t>
            </w:r>
          </w:p>
          <w:p w:rsidR="00691100" w:rsidRPr="00691100" w:rsidRDefault="00691100" w:rsidP="00691100">
            <w:r w:rsidRPr="00691100">
              <w:t>month-of-year 一年中的哪一月[1～12]</w:t>
            </w:r>
            <w:r w:rsidRPr="00691100">
              <w:rPr>
                <w:rFonts w:cs="微软雅黑" w:hint="eastAsia"/>
              </w:rPr>
              <w:t></w:t>
            </w:r>
          </w:p>
          <w:p w:rsidR="00691100" w:rsidRPr="00691100" w:rsidRDefault="00691100" w:rsidP="00691100">
            <w:r w:rsidRPr="00691100">
              <w:t>day-of-week 一周中的哪一天[0～6]</w:t>
            </w:r>
            <w:r w:rsidRPr="00691100">
              <w:rPr>
                <w:rFonts w:cs="微软雅黑" w:hint="eastAsia"/>
              </w:rPr>
              <w:t></w:t>
            </w:r>
          </w:p>
          <w:p w:rsidR="00691100" w:rsidRDefault="00691100" w:rsidP="00691100">
            <w:r w:rsidRPr="00691100">
              <w:t>commands 执行的命令</w:t>
            </w:r>
          </w:p>
          <w:p w:rsidR="001F30AF" w:rsidRPr="001F30AF" w:rsidRDefault="001F30AF" w:rsidP="00691100">
            <w:r>
              <w:rPr>
                <w:rFonts w:hint="eastAsia"/>
              </w:rPr>
              <w:t>例如：</w:t>
            </w:r>
            <w:r w:rsidRPr="007468BE">
              <w:t>*/1 *  *  *  * /home/</w:t>
            </w:r>
            <w:proofErr w:type="spellStart"/>
            <w:r w:rsidRPr="007468BE">
              <w:t>smb</w:t>
            </w:r>
            <w:proofErr w:type="spellEnd"/>
            <w:r w:rsidRPr="007468BE">
              <w:t>/shell/checkMongoStatus.sh</w:t>
            </w:r>
          </w:p>
        </w:tc>
      </w:tr>
    </w:tbl>
    <w:p w:rsidR="00691100" w:rsidRDefault="00C160B6" w:rsidP="00C160B6">
      <w:pPr>
        <w:ind w:left="270"/>
      </w:pPr>
      <w:r>
        <w:rPr>
          <w:rFonts w:hint="eastAsia"/>
        </w:rPr>
        <w:t>用户配置文件：每个用户都有自己的</w:t>
      </w:r>
      <w:proofErr w:type="spellStart"/>
      <w:r>
        <w:t>cron</w:t>
      </w:r>
      <w:proofErr w:type="spellEnd"/>
      <w:r>
        <w:t>配置文件,通过</w:t>
      </w:r>
      <w:proofErr w:type="spellStart"/>
      <w:r>
        <w:t>crontab</w:t>
      </w:r>
      <w:proofErr w:type="spellEnd"/>
      <w:r>
        <w:t xml:space="preserve"> -e 就可以编辑,一般情况下我们编辑好用户的</w:t>
      </w:r>
      <w:proofErr w:type="spellStart"/>
      <w:r>
        <w:t>cron</w:t>
      </w:r>
      <w:proofErr w:type="spellEnd"/>
      <w:r>
        <w:t>配置文件保存退出后,系统会自动就存放于/</w:t>
      </w:r>
      <w:proofErr w:type="spellStart"/>
      <w:r>
        <w:t>var</w:t>
      </w:r>
      <w:proofErr w:type="spellEnd"/>
      <w:r>
        <w:t>/spool/</w:t>
      </w:r>
      <w:proofErr w:type="spellStart"/>
      <w:r>
        <w:t>cron</w:t>
      </w:r>
      <w:proofErr w:type="spellEnd"/>
      <w:r>
        <w:t>/目录中,文件以用户名命名</w:t>
      </w:r>
      <w:r>
        <w:rPr>
          <w:rFonts w:hint="eastAsia"/>
        </w:rPr>
        <w:t>。</w:t>
      </w:r>
    </w:p>
    <w:p w:rsidR="00691100" w:rsidRDefault="00691100" w:rsidP="00691100">
      <w:r w:rsidRPr="00691100">
        <w:rPr>
          <w:rFonts w:hint="eastAsia"/>
          <w:color w:val="FF0000"/>
        </w:rPr>
        <w:t>注意事项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691100" w:rsidTr="00691100">
        <w:tc>
          <w:tcPr>
            <w:tcW w:w="8496" w:type="dxa"/>
          </w:tcPr>
          <w:p w:rsidR="00691100" w:rsidRPr="00691100" w:rsidRDefault="00691100" w:rsidP="00691100">
            <w:r w:rsidRPr="00691100">
              <w:rPr>
                <w:rFonts w:hint="eastAsia"/>
              </w:rPr>
              <w:t>所有字段都不能为空，必须填入，不知道的值使用统配符</w:t>
            </w:r>
            <w:r w:rsidRPr="00691100">
              <w:t>*表示任何时间</w:t>
            </w:r>
          </w:p>
          <w:p w:rsidR="00691100" w:rsidRPr="00691100" w:rsidRDefault="00691100" w:rsidP="00691100">
            <w:r w:rsidRPr="00691100">
              <w:rPr>
                <w:rFonts w:hint="eastAsia"/>
              </w:rPr>
              <w:lastRenderedPageBreak/>
              <w:t>每个时间字段都可以指定多个值，不连续的值用</w:t>
            </w:r>
            <w:r w:rsidRPr="00691100">
              <w:t>,间隔，连续的值用-间隔。</w:t>
            </w:r>
          </w:p>
          <w:p w:rsidR="00691100" w:rsidRPr="00691100" w:rsidRDefault="00691100" w:rsidP="00691100">
            <w:r w:rsidRPr="00691100">
              <w:rPr>
                <w:rFonts w:hint="eastAsia"/>
              </w:rPr>
              <w:t>使用*/数字表示增量。*/1:每分钟，每小时。。。</w:t>
            </w:r>
          </w:p>
          <w:p w:rsidR="00691100" w:rsidRPr="00691100" w:rsidRDefault="00691100" w:rsidP="00691100">
            <w:r w:rsidRPr="00691100">
              <w:rPr>
                <w:rFonts w:hint="eastAsia"/>
              </w:rPr>
              <w:t>命令应该给出绝对路径，为了防止相同命令名的攻击型文件。</w:t>
            </w:r>
          </w:p>
          <w:p w:rsidR="00691100" w:rsidRDefault="00691100" w:rsidP="00691100">
            <w:r w:rsidRPr="00691100">
              <w:rPr>
                <w:rFonts w:hint="eastAsia"/>
              </w:rPr>
              <w:t>用户必须具有运行所对应的命令或程序的权限</w:t>
            </w:r>
          </w:p>
          <w:p w:rsidR="001F30AF" w:rsidRDefault="001F30AF" w:rsidP="00691100">
            <w:pPr>
              <w:rPr>
                <w:color w:val="FF0000"/>
              </w:rPr>
            </w:pPr>
            <w:r w:rsidRPr="001F30AF">
              <w:rPr>
                <w:rFonts w:hint="eastAsia"/>
                <w:color w:val="FF0000"/>
              </w:rPr>
              <w:t>在写脚本的时候只要在加上：</w:t>
            </w:r>
            <w:r w:rsidRPr="001F30AF">
              <w:rPr>
                <w:color w:val="FF0000"/>
              </w:rPr>
              <w:t>. /etc/profile</w:t>
            </w:r>
          </w:p>
          <w:p w:rsidR="000C7567" w:rsidRPr="001F30AF" w:rsidRDefault="000C7567" w:rsidP="00691100">
            <w:pPr>
              <w:rPr>
                <w:color w:val="FF0000"/>
              </w:rPr>
            </w:pPr>
          </w:p>
        </w:tc>
      </w:tr>
    </w:tbl>
    <w:p w:rsidR="00691100" w:rsidRDefault="00691100" w:rsidP="00691100">
      <w:pPr>
        <w:ind w:left="360"/>
      </w:pPr>
    </w:p>
    <w:p w:rsidR="005C7B49" w:rsidRDefault="005C7B49" w:rsidP="004E5D83"/>
    <w:p w:rsidR="00C27F22" w:rsidRPr="003F3ECE" w:rsidRDefault="009858B8" w:rsidP="00417C07">
      <w:pPr>
        <w:pStyle w:val="Heading3"/>
        <w:rPr>
          <w:rFonts w:ascii="宋体" w:eastAsia="宋体" w:hAnsi="宋体" w:cs="宋体"/>
        </w:rPr>
      </w:pPr>
      <w:proofErr w:type="spellStart"/>
      <w:r w:rsidRPr="0057476B">
        <w:t>c</w:t>
      </w:r>
      <w:r w:rsidR="00C27F22" w:rsidRPr="0057476B">
        <w:t>ron</w:t>
      </w:r>
      <w:proofErr w:type="spellEnd"/>
      <w:r w:rsidR="00C27F22" w:rsidRPr="00417C07">
        <w:rPr>
          <w:rStyle w:val="Strong"/>
          <w:b w:val="0"/>
          <w:bCs/>
          <w:szCs w:val="21"/>
        </w:rPr>
        <w:t>的启动与关</w:t>
      </w:r>
      <w:r w:rsidR="00C27F22" w:rsidRPr="00417C07">
        <w:rPr>
          <w:rStyle w:val="Strong"/>
          <w:rFonts w:hint="eastAsia"/>
          <w:b w:val="0"/>
          <w:bCs/>
          <w:szCs w:val="21"/>
        </w:rPr>
        <w:t>闭</w:t>
      </w:r>
    </w:p>
    <w:p w:rsidR="00C27F22" w:rsidRDefault="00C27F22" w:rsidP="00417C07">
      <w:pPr>
        <w:ind w:firstLine="360"/>
        <w:rPr>
          <w:rFonts w:ascii="Helvetica" w:hAnsi="Helvetica" w:cs="Helvetica"/>
        </w:rPr>
      </w:pPr>
      <w:r>
        <w:rPr>
          <w:rFonts w:hint="eastAsia"/>
        </w:rPr>
        <w:t>由于</w:t>
      </w:r>
      <w:proofErr w:type="spellStart"/>
      <w:r>
        <w:rPr>
          <w:rFonts w:ascii="Helvetica" w:hAnsi="Helvetica" w:cs="Helvetica"/>
        </w:rPr>
        <w:t>Cron</w:t>
      </w:r>
      <w:proofErr w:type="spellEnd"/>
      <w:r>
        <w:rPr>
          <w:rFonts w:hint="eastAsia"/>
        </w:rPr>
        <w:t>是</w:t>
      </w:r>
      <w:r>
        <w:rPr>
          <w:rFonts w:ascii="Helvetica" w:hAnsi="Helvetica" w:cs="Helvetica"/>
        </w:rPr>
        <w:t>Linux</w:t>
      </w:r>
      <w:r>
        <w:rPr>
          <w:rFonts w:hint="eastAsia"/>
        </w:rPr>
        <w:t>的内置服务，可以用以下的方法启动</w:t>
      </w:r>
      <w:r>
        <w:rPr>
          <w:rFonts w:ascii="Helvetica" w:hAnsi="Helvetica" w:cs="Helvetica"/>
        </w:rPr>
        <w:t>.</w:t>
      </w:r>
      <w:r>
        <w:rPr>
          <w:rFonts w:hint="eastAsia"/>
        </w:rPr>
        <w:t>关闭这个服务</w:t>
      </w:r>
      <w:r>
        <w:rPr>
          <w:rFonts w:ascii="Helvetica" w:hAnsi="Helvetica" w:cs="Helvetica"/>
        </w:rPr>
        <w:t>:</w:t>
      </w:r>
    </w:p>
    <w:p w:rsidR="000E36B6" w:rsidRDefault="00C27F22" w:rsidP="00417C07">
      <w:pPr>
        <w:ind w:firstLine="360"/>
        <w:rPr>
          <w:rFonts w:hint="eastAsia"/>
        </w:rPr>
      </w:pPr>
      <w:r>
        <w:t>service </w:t>
      </w:r>
      <w:proofErr w:type="spellStart"/>
      <w:r>
        <w:t>crond</w:t>
      </w:r>
      <w:proofErr w:type="spellEnd"/>
      <w:r>
        <w:t> start</w:t>
      </w:r>
      <w:r w:rsidR="003F3ECE">
        <w:rPr>
          <w:rFonts w:hint="eastAsia"/>
        </w:rPr>
        <w:t>/stop/restart/status</w:t>
      </w:r>
      <w:r w:rsidR="00417C07">
        <w:t>     </w:t>
      </w:r>
    </w:p>
    <w:p w:rsidR="000E36B6" w:rsidRDefault="000E36B6" w:rsidP="00417C07">
      <w:pPr>
        <w:ind w:firstLine="360"/>
        <w:rPr>
          <w:rFonts w:hint="eastAsia"/>
        </w:rPr>
      </w:pPr>
    </w:p>
    <w:p w:rsidR="000E36B6" w:rsidRDefault="000E36B6" w:rsidP="000E36B6">
      <w:pPr>
        <w:pStyle w:val="Heading3"/>
        <w:rPr>
          <w:rFonts w:hint="eastAsia"/>
        </w:rPr>
      </w:pPr>
      <w:r>
        <w:rPr>
          <w:rFonts w:hint="eastAsia"/>
        </w:rPr>
        <w:t>系统定时任务</w:t>
      </w:r>
    </w:p>
    <w:p w:rsidR="000E36B6" w:rsidRDefault="000E36B6" w:rsidP="000E36B6">
      <w:pPr>
        <w:rPr>
          <w:rFonts w:hint="eastAsia"/>
        </w:rPr>
      </w:pPr>
      <w:r>
        <w:rPr>
          <w:rFonts w:hint="eastAsia"/>
        </w:rPr>
        <w:t xml:space="preserve">    第一种：系统自带，把脚本拷贝到目录 /etc/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.(</w:t>
      </w:r>
      <w:proofErr w:type="spellStart"/>
      <w:r>
        <w:t>daily</w:t>
      </w:r>
      <w:r>
        <w:rPr>
          <w:rFonts w:hint="eastAsia"/>
        </w:rPr>
        <w:t>,</w:t>
      </w:r>
      <w:r>
        <w:t>hourly</w:t>
      </w:r>
      <w:r>
        <w:rPr>
          <w:rFonts w:hint="eastAsia"/>
        </w:rPr>
        <w:t>,</w:t>
      </w:r>
      <w:r w:rsidRPr="000E36B6">
        <w:t>monthly</w:t>
      </w:r>
      <w:proofErr w:type="spellEnd"/>
      <w:r>
        <w:rPr>
          <w:rFonts w:hint="eastAsia"/>
        </w:rPr>
        <w:t>,</w:t>
      </w:r>
      <w:r w:rsidRPr="000E36B6">
        <w:t xml:space="preserve"> </w:t>
      </w:r>
      <w:r>
        <w:rPr>
          <w:rFonts w:hint="eastAsia"/>
        </w:rPr>
        <w:t xml:space="preserve">  </w:t>
      </w:r>
    </w:p>
    <w:p w:rsidR="000E36B6" w:rsidRDefault="000E36B6" w:rsidP="000E36B6">
      <w:pPr>
        <w:rPr>
          <w:rFonts w:hint="eastAsia"/>
        </w:rPr>
      </w:pPr>
      <w:r>
        <w:rPr>
          <w:rFonts w:hint="eastAsia"/>
        </w:rPr>
        <w:t xml:space="preserve">    </w:t>
      </w:r>
      <w:r w:rsidRPr="000E36B6">
        <w:t xml:space="preserve">weekly/  </w:t>
      </w:r>
      <w:r>
        <w:rPr>
          <w:rFonts w:hint="eastAsia"/>
        </w:rPr>
        <w:t>)</w:t>
      </w:r>
      <w:r w:rsidR="00417C07">
        <w:t>  </w:t>
      </w:r>
      <w:r>
        <w:rPr>
          <w:rFonts w:hint="eastAsia"/>
        </w:rPr>
        <w:t>中。系统会每天或者每小时，每月，每星期执行。</w:t>
      </w:r>
    </w:p>
    <w:p w:rsidR="00C27F22" w:rsidRDefault="000E36B6" w:rsidP="000E36B6">
      <w:pPr>
        <w:rPr>
          <w:rFonts w:hint="eastAsia"/>
        </w:rPr>
      </w:pPr>
      <w:r>
        <w:rPr>
          <w:rFonts w:hint="eastAsia"/>
        </w:rPr>
        <w:t xml:space="preserve">    第二种：在/etc/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中配置。</w:t>
      </w:r>
    </w:p>
    <w:p w:rsidR="000E36B6" w:rsidRDefault="000E36B6" w:rsidP="000E36B6">
      <w:pPr>
        <w:rPr>
          <w:rFonts w:hint="eastAsia"/>
        </w:rPr>
      </w:pPr>
    </w:p>
    <w:p w:rsidR="000E36B6" w:rsidRDefault="000E36B6" w:rsidP="000E36B6">
      <w:pPr>
        <w:pStyle w:val="Heading3"/>
        <w:rPr>
          <w:rFonts w:hint="eastAsia"/>
        </w:rPr>
      </w:pPr>
      <w:proofErr w:type="spellStart"/>
      <w:r>
        <w:rPr>
          <w:rFonts w:hint="eastAsia"/>
        </w:rPr>
        <w:t>anacron</w:t>
      </w:r>
      <w:proofErr w:type="spellEnd"/>
      <w:r>
        <w:rPr>
          <w:rFonts w:hint="eastAsia"/>
        </w:rPr>
        <w:t>配置</w:t>
      </w:r>
    </w:p>
    <w:p w:rsidR="000E36B6" w:rsidRDefault="000E36B6" w:rsidP="000E36B6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anacron</w:t>
      </w:r>
      <w:proofErr w:type="spellEnd"/>
      <w:r>
        <w:rPr>
          <w:rFonts w:hint="eastAsia"/>
        </w:rPr>
        <w:t>是用来保证在系统关机的时候错过的定时任务，可以在系统开机之后</w:t>
      </w:r>
    </w:p>
    <w:p w:rsidR="000E36B6" w:rsidRDefault="000E36B6" w:rsidP="000E36B6">
      <w:pPr>
        <w:rPr>
          <w:rFonts w:hint="eastAsia"/>
        </w:rPr>
      </w:pPr>
      <w:r>
        <w:rPr>
          <w:rFonts w:hint="eastAsia"/>
        </w:rPr>
        <w:t xml:space="preserve">     再执行。</w:t>
      </w:r>
      <w:r>
        <w:rPr>
          <w:rFonts w:hint="eastAsia"/>
        </w:rPr>
        <w:t>目录</w:t>
      </w:r>
      <w:r>
        <w:t xml:space="preserve"> /etc</w:t>
      </w:r>
      <w:r>
        <w:t>/</w:t>
      </w:r>
      <w:proofErr w:type="spellStart"/>
      <w:r>
        <w:t>cron</w:t>
      </w:r>
      <w:proofErr w:type="spellEnd"/>
      <w:r>
        <w:t>.(</w:t>
      </w:r>
      <w:proofErr w:type="spellStart"/>
      <w:r>
        <w:t>daily,hourly,monthly</w:t>
      </w:r>
      <w:proofErr w:type="spellEnd"/>
      <w:r>
        <w:t>, weekly/</w:t>
      </w:r>
      <w:r>
        <w:rPr>
          <w:rFonts w:hint="eastAsia"/>
        </w:rPr>
        <w:t>)中的脚本</w:t>
      </w:r>
    </w:p>
    <w:p w:rsidR="00AF41DF" w:rsidRDefault="00AF41DF" w:rsidP="000E36B6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 w:rsidRPr="00AF41DF">
        <w:rPr>
          <w:rFonts w:hint="eastAsia"/>
          <w:color w:val="FF0000"/>
        </w:rPr>
        <w:t>anacron</w:t>
      </w:r>
      <w:proofErr w:type="spellEnd"/>
      <w:r w:rsidRPr="00AF41DF">
        <w:rPr>
          <w:rFonts w:hint="eastAsia"/>
          <w:color w:val="FF0000"/>
        </w:rPr>
        <w:t>检测周期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anacron</w:t>
      </w:r>
      <w:proofErr w:type="spellEnd"/>
      <w:r>
        <w:rPr>
          <w:rFonts w:hint="eastAsia"/>
        </w:rPr>
        <w:t>会使用一天，7天，1个月的检测周期。在系统</w:t>
      </w:r>
    </w:p>
    <w:p w:rsidR="00AF41DF" w:rsidRDefault="00AF41DF" w:rsidP="000E36B6">
      <w:pPr>
        <w:rPr>
          <w:rFonts w:hint="eastAsia"/>
        </w:rPr>
      </w:pPr>
      <w:r>
        <w:rPr>
          <w:rFonts w:hint="eastAsia"/>
        </w:rPr>
        <w:t xml:space="preserve">      的/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/spool/</w:t>
      </w:r>
      <w:proofErr w:type="spellStart"/>
      <w:r>
        <w:rPr>
          <w:rFonts w:hint="eastAsia"/>
        </w:rPr>
        <w:t>anacron</w:t>
      </w:r>
      <w:proofErr w:type="spellEnd"/>
      <w:r>
        <w:rPr>
          <w:rFonts w:hint="eastAsia"/>
        </w:rPr>
        <w:t>/目录中存在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.{</w:t>
      </w:r>
      <w:proofErr w:type="spellStart"/>
      <w:r>
        <w:rPr>
          <w:rFonts w:hint="eastAsia"/>
        </w:rPr>
        <w:t>daily,weekly,monthly</w:t>
      </w:r>
      <w:proofErr w:type="spellEnd"/>
      <w:r>
        <w:rPr>
          <w:rFonts w:hint="eastAsia"/>
        </w:rPr>
        <w:t>}文件，用于</w:t>
      </w:r>
    </w:p>
    <w:p w:rsidR="00AF41DF" w:rsidRDefault="00AF41DF" w:rsidP="000E36B6">
      <w:pPr>
        <w:rPr>
          <w:rFonts w:hint="eastAsia"/>
        </w:rPr>
      </w:pPr>
      <w:r>
        <w:rPr>
          <w:rFonts w:hint="eastAsia"/>
        </w:rPr>
        <w:t xml:space="preserve">      记录上次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执行的时间。和当前的时间作比较，如果两个时间的差值大于</w:t>
      </w:r>
    </w:p>
    <w:p w:rsidR="00AF41DF" w:rsidRDefault="00AF41DF" w:rsidP="000E36B6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anacron</w:t>
      </w:r>
      <w:proofErr w:type="spellEnd"/>
      <w:r>
        <w:rPr>
          <w:rFonts w:hint="eastAsia"/>
        </w:rPr>
        <w:t>指定的时间差值，说明有任务被揉执行。</w:t>
      </w:r>
    </w:p>
    <w:p w:rsidR="00136FB8" w:rsidRDefault="000E36B6" w:rsidP="000E36B6">
      <w:r>
        <w:rPr>
          <w:rFonts w:hint="eastAsia"/>
        </w:rPr>
        <w:t xml:space="preserve">     </w:t>
      </w:r>
      <w:proofErr w:type="spellStart"/>
      <w:r w:rsidR="00136FB8">
        <w:rPr>
          <w:rFonts w:hint="eastAsia"/>
        </w:rPr>
        <w:t>anacron</w:t>
      </w:r>
      <w:proofErr w:type="spellEnd"/>
      <w:r w:rsidR="00136FB8">
        <w:rPr>
          <w:rFonts w:hint="eastAsia"/>
        </w:rPr>
        <w:t>配置文件：</w:t>
      </w:r>
      <w:r w:rsidR="00136FB8" w:rsidRPr="00136FB8">
        <w:t>vim /etc/</w:t>
      </w:r>
      <w:proofErr w:type="spellStart"/>
      <w:r w:rsidR="00136FB8" w:rsidRPr="00136FB8">
        <w:t>anacrontab</w:t>
      </w:r>
      <w:proofErr w:type="spellEnd"/>
    </w:p>
    <w:tbl>
      <w:tblPr>
        <w:tblStyle w:val="TableGrid"/>
        <w:tblW w:w="0" w:type="auto"/>
        <w:tblInd w:w="378" w:type="dxa"/>
        <w:tblLook w:val="04A0"/>
      </w:tblPr>
      <w:tblGrid>
        <w:gridCol w:w="8478"/>
      </w:tblGrid>
      <w:tr w:rsidR="00136FB8" w:rsidTr="00136FB8">
        <w:tc>
          <w:tcPr>
            <w:tcW w:w="8478" w:type="dxa"/>
          </w:tcPr>
          <w:p w:rsidR="00136FB8" w:rsidRDefault="00136FB8" w:rsidP="00136FB8">
            <w:r>
              <w:t>SHELL=/bin/</w:t>
            </w:r>
            <w:proofErr w:type="spellStart"/>
            <w:r>
              <w:t>sh</w:t>
            </w:r>
            <w:proofErr w:type="spellEnd"/>
          </w:p>
          <w:p w:rsidR="00136FB8" w:rsidRDefault="00136FB8" w:rsidP="00136FB8">
            <w:r>
              <w:t>PATH=/</w:t>
            </w:r>
            <w:proofErr w:type="spellStart"/>
            <w:r>
              <w:t>sbin</w:t>
            </w:r>
            <w:proofErr w:type="spellEnd"/>
            <w:r>
              <w:t>:/bin:/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:/</w:t>
            </w:r>
            <w:proofErr w:type="spellStart"/>
            <w:r>
              <w:t>usr</w:t>
            </w:r>
            <w:proofErr w:type="spellEnd"/>
            <w:r>
              <w:t>/bin</w:t>
            </w:r>
          </w:p>
          <w:p w:rsidR="00136FB8" w:rsidRDefault="00136FB8" w:rsidP="00136FB8">
            <w:r>
              <w:lastRenderedPageBreak/>
              <w:t>MAILTO=root</w:t>
            </w:r>
          </w:p>
          <w:p w:rsidR="00136FB8" w:rsidRDefault="00136FB8" w:rsidP="00136FB8">
            <w:r>
              <w:t xml:space="preserve"># </w:t>
            </w:r>
            <w:r w:rsidR="008C67FE">
              <w:rPr>
                <w:rFonts w:hint="eastAsia"/>
              </w:rPr>
              <w:t>最大随机延迟</w:t>
            </w:r>
          </w:p>
          <w:p w:rsidR="00136FB8" w:rsidRDefault="00136FB8" w:rsidP="00136FB8">
            <w:r>
              <w:t>RANDOM_DELAY=45</w:t>
            </w:r>
          </w:p>
          <w:p w:rsidR="00136FB8" w:rsidRDefault="00136FB8" w:rsidP="00136FB8">
            <w:r>
              <w:t xml:space="preserve"># </w:t>
            </w:r>
            <w:proofErr w:type="spellStart"/>
            <w:r w:rsidR="008C67FE">
              <w:rPr>
                <w:rFonts w:hint="eastAsia"/>
              </w:rPr>
              <w:t>anacron</w:t>
            </w:r>
            <w:proofErr w:type="spellEnd"/>
            <w:r w:rsidR="008C67FE">
              <w:rPr>
                <w:rFonts w:hint="eastAsia"/>
              </w:rPr>
              <w:t>执行执行范围3点到22点</w:t>
            </w:r>
          </w:p>
          <w:p w:rsidR="00136FB8" w:rsidRDefault="00136FB8" w:rsidP="00136FB8">
            <w:r>
              <w:t>START_HOURS_RANGE=3-22</w:t>
            </w:r>
          </w:p>
          <w:p w:rsidR="00136FB8" w:rsidRDefault="00136FB8" w:rsidP="00136FB8"/>
          <w:p w:rsidR="00136FB8" w:rsidRDefault="00136FB8" w:rsidP="00136FB8">
            <w:r>
              <w:t>#period in days   delay in minutes   job-identifier   command</w:t>
            </w:r>
          </w:p>
          <w:p w:rsidR="00136FB8" w:rsidRDefault="00136FB8" w:rsidP="00136FB8">
            <w:r>
              <w:t xml:space="preserve">1       5       </w:t>
            </w:r>
            <w:proofErr w:type="spellStart"/>
            <w:r>
              <w:t>cron.daily</w:t>
            </w:r>
            <w:proofErr w:type="spellEnd"/>
            <w:r>
              <w:t xml:space="preserve">              nice run-parts /etc/</w:t>
            </w:r>
            <w:proofErr w:type="spellStart"/>
            <w:r>
              <w:t>cron.daily</w:t>
            </w:r>
            <w:proofErr w:type="spellEnd"/>
          </w:p>
          <w:p w:rsidR="00136FB8" w:rsidRDefault="00136FB8" w:rsidP="00136FB8">
            <w:r>
              <w:t xml:space="preserve">7       25      </w:t>
            </w:r>
            <w:proofErr w:type="spellStart"/>
            <w:r>
              <w:t>cron.weekly</w:t>
            </w:r>
            <w:proofErr w:type="spellEnd"/>
            <w:r>
              <w:t xml:space="preserve">             nice run-parts /etc/</w:t>
            </w:r>
            <w:proofErr w:type="spellStart"/>
            <w:r>
              <w:t>cron.weekly</w:t>
            </w:r>
            <w:proofErr w:type="spellEnd"/>
          </w:p>
          <w:p w:rsidR="00136FB8" w:rsidRDefault="00136FB8" w:rsidP="00136FB8">
            <w:pPr>
              <w:rPr>
                <w:rFonts w:hint="eastAsia"/>
              </w:rPr>
            </w:pPr>
            <w:r>
              <w:t xml:space="preserve">@monthly 45     </w:t>
            </w:r>
            <w:proofErr w:type="spellStart"/>
            <w:r>
              <w:t>cron.monthly</w:t>
            </w:r>
            <w:proofErr w:type="spellEnd"/>
            <w:r>
              <w:t xml:space="preserve">            nice run-parts /etc/</w:t>
            </w:r>
            <w:proofErr w:type="spellStart"/>
            <w:r>
              <w:t>cron.monthly</w:t>
            </w:r>
            <w:proofErr w:type="spellEnd"/>
          </w:p>
          <w:p w:rsidR="008C67FE" w:rsidRDefault="008C67FE" w:rsidP="00136FB8">
            <w:pPr>
              <w:rPr>
                <w:rFonts w:hint="eastAsia"/>
              </w:rPr>
            </w:pPr>
          </w:p>
          <w:p w:rsidR="008C67FE" w:rsidRDefault="008C67FE" w:rsidP="00136FB8">
            <w:pPr>
              <w:rPr>
                <w:rFonts w:hint="eastAsia"/>
              </w:rPr>
            </w:pPr>
            <w:r>
              <w:rPr>
                <w:rFonts w:hint="eastAsia"/>
              </w:rPr>
              <w:t>注意：</w:t>
            </w:r>
            <w:r w:rsidRPr="008C67FE">
              <w:t>/</w:t>
            </w:r>
            <w:proofErr w:type="spellStart"/>
            <w:r w:rsidRPr="008C67FE">
              <w:t>usr</w:t>
            </w:r>
            <w:proofErr w:type="spellEnd"/>
            <w:r w:rsidRPr="008C67FE">
              <w:t>/bin/run-parts</w:t>
            </w:r>
            <w:r>
              <w:rPr>
                <w:rFonts w:hint="eastAsia"/>
              </w:rPr>
              <w:t>是一个shell命令，用于执行指定目录下的所有文件。</w:t>
            </w:r>
          </w:p>
          <w:p w:rsidR="008C67FE" w:rsidRDefault="008C67FE" w:rsidP="00136FB8">
            <w:pPr>
              <w:rPr>
                <w:rFonts w:hint="eastAsia"/>
              </w:rPr>
            </w:pPr>
          </w:p>
        </w:tc>
      </w:tr>
    </w:tbl>
    <w:p w:rsidR="000E36B6" w:rsidRDefault="000E36B6" w:rsidP="000E36B6">
      <w:pPr>
        <w:rPr>
          <w:rFonts w:hint="eastAsia"/>
        </w:rPr>
      </w:pPr>
    </w:p>
    <w:p w:rsidR="00136FB8" w:rsidRPr="000E36B6" w:rsidRDefault="00136FB8" w:rsidP="000E36B6"/>
    <w:p w:rsidR="004C4659" w:rsidRPr="00A02EBF" w:rsidRDefault="004C4659"/>
    <w:sectPr w:rsidR="004C4659" w:rsidRPr="00A02EBF" w:rsidSect="00C03A83"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33D" w:rsidRDefault="00D0133D" w:rsidP="0097505E">
      <w:pPr>
        <w:spacing w:after="0"/>
      </w:pPr>
      <w:r>
        <w:separator/>
      </w:r>
    </w:p>
  </w:endnote>
  <w:endnote w:type="continuationSeparator" w:id="0">
    <w:p w:rsidR="00D0133D" w:rsidRDefault="00D0133D" w:rsidP="0097505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96942"/>
      <w:docPartObj>
        <w:docPartGallery w:val="Page Numbers (Bottom of Page)"/>
        <w:docPartUnique/>
      </w:docPartObj>
    </w:sdtPr>
    <w:sdtContent>
      <w:p w:rsidR="00902812" w:rsidRDefault="001619E3">
        <w:pPr>
          <w:pStyle w:val="Footer"/>
          <w:jc w:val="right"/>
        </w:pPr>
        <w:fldSimple w:instr=" PAGE   \* MERGEFORMAT ">
          <w:r w:rsidR="008C67FE">
            <w:rPr>
              <w:noProof/>
            </w:rPr>
            <w:t>12</w:t>
          </w:r>
        </w:fldSimple>
      </w:p>
    </w:sdtContent>
  </w:sdt>
  <w:p w:rsidR="00902812" w:rsidRDefault="009028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33D" w:rsidRDefault="00D0133D" w:rsidP="0097505E">
      <w:pPr>
        <w:spacing w:after="0"/>
      </w:pPr>
      <w:r>
        <w:separator/>
      </w:r>
    </w:p>
  </w:footnote>
  <w:footnote w:type="continuationSeparator" w:id="0">
    <w:p w:rsidR="00D0133D" w:rsidRDefault="00D0133D" w:rsidP="0097505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343D"/>
    <w:multiLevelType w:val="hybridMultilevel"/>
    <w:tmpl w:val="67BAC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6146A"/>
    <w:multiLevelType w:val="hybridMultilevel"/>
    <w:tmpl w:val="ABAE9E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D1C69"/>
    <w:multiLevelType w:val="hybridMultilevel"/>
    <w:tmpl w:val="3F589A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0841B2"/>
    <w:multiLevelType w:val="hybridMultilevel"/>
    <w:tmpl w:val="1332CAD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2497C7A"/>
    <w:multiLevelType w:val="hybridMultilevel"/>
    <w:tmpl w:val="5BBCC3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92057"/>
    <w:multiLevelType w:val="hybridMultilevel"/>
    <w:tmpl w:val="4E360456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41B1E"/>
    <w:multiLevelType w:val="hybridMultilevel"/>
    <w:tmpl w:val="E9C6DA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AA0EB7"/>
    <w:multiLevelType w:val="hybridMultilevel"/>
    <w:tmpl w:val="80EE8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34197"/>
    <w:multiLevelType w:val="hybridMultilevel"/>
    <w:tmpl w:val="05AA95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8C5ED2"/>
    <w:multiLevelType w:val="hybridMultilevel"/>
    <w:tmpl w:val="B21EDD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895654"/>
    <w:multiLevelType w:val="hybridMultilevel"/>
    <w:tmpl w:val="1F6A8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E6A3B"/>
    <w:multiLevelType w:val="hybridMultilevel"/>
    <w:tmpl w:val="57EC89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073B87"/>
    <w:multiLevelType w:val="hybridMultilevel"/>
    <w:tmpl w:val="F650F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C5D31"/>
    <w:multiLevelType w:val="hybridMultilevel"/>
    <w:tmpl w:val="F13E943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39F0669"/>
    <w:multiLevelType w:val="hybridMultilevel"/>
    <w:tmpl w:val="390601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31187F"/>
    <w:multiLevelType w:val="hybridMultilevel"/>
    <w:tmpl w:val="EEA264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71275D"/>
    <w:multiLevelType w:val="hybridMultilevel"/>
    <w:tmpl w:val="931AB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C1256"/>
    <w:multiLevelType w:val="hybridMultilevel"/>
    <w:tmpl w:val="4DDA15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385280"/>
    <w:multiLevelType w:val="hybridMultilevel"/>
    <w:tmpl w:val="62B08D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9AC488B"/>
    <w:multiLevelType w:val="hybridMultilevel"/>
    <w:tmpl w:val="68A4F7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07F1B30"/>
    <w:multiLevelType w:val="hybridMultilevel"/>
    <w:tmpl w:val="9092D4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1404A5"/>
    <w:multiLevelType w:val="hybridMultilevel"/>
    <w:tmpl w:val="A86E0C7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84126D9"/>
    <w:multiLevelType w:val="hybridMultilevel"/>
    <w:tmpl w:val="0F66FF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9976AE5"/>
    <w:multiLevelType w:val="hybridMultilevel"/>
    <w:tmpl w:val="3C283E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DF76A5"/>
    <w:multiLevelType w:val="hybridMultilevel"/>
    <w:tmpl w:val="DEDE9F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2"/>
  </w:num>
  <w:num w:numId="5">
    <w:abstractNumId w:val="10"/>
  </w:num>
  <w:num w:numId="6">
    <w:abstractNumId w:val="6"/>
  </w:num>
  <w:num w:numId="7">
    <w:abstractNumId w:val="2"/>
  </w:num>
  <w:num w:numId="8">
    <w:abstractNumId w:val="10"/>
  </w:num>
  <w:num w:numId="9">
    <w:abstractNumId w:val="6"/>
  </w:num>
  <w:num w:numId="10">
    <w:abstractNumId w:val="2"/>
  </w:num>
  <w:num w:numId="11">
    <w:abstractNumId w:val="10"/>
  </w:num>
  <w:num w:numId="12">
    <w:abstractNumId w:val="6"/>
  </w:num>
  <w:num w:numId="13">
    <w:abstractNumId w:val="2"/>
  </w:num>
  <w:num w:numId="14">
    <w:abstractNumId w:val="10"/>
  </w:num>
  <w:num w:numId="15">
    <w:abstractNumId w:val="6"/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20"/>
  </w:num>
  <w:num w:numId="19">
    <w:abstractNumId w:val="9"/>
  </w:num>
  <w:num w:numId="20">
    <w:abstractNumId w:val="16"/>
  </w:num>
  <w:num w:numId="21">
    <w:abstractNumId w:val="6"/>
    <w:lvlOverride w:ilvl="0">
      <w:startOverride w:val="1"/>
    </w:lvlOverride>
  </w:num>
  <w:num w:numId="22">
    <w:abstractNumId w:val="0"/>
  </w:num>
  <w:num w:numId="23">
    <w:abstractNumId w:val="4"/>
  </w:num>
  <w:num w:numId="24">
    <w:abstractNumId w:val="6"/>
    <w:lvlOverride w:ilvl="0">
      <w:startOverride w:val="1"/>
    </w:lvlOverride>
  </w:num>
  <w:num w:numId="25">
    <w:abstractNumId w:val="23"/>
  </w:num>
  <w:num w:numId="26">
    <w:abstractNumId w:val="26"/>
  </w:num>
  <w:num w:numId="27">
    <w:abstractNumId w:val="13"/>
  </w:num>
  <w:num w:numId="28">
    <w:abstractNumId w:val="18"/>
  </w:num>
  <w:num w:numId="29">
    <w:abstractNumId w:val="10"/>
    <w:lvlOverride w:ilvl="0">
      <w:startOverride w:val="1"/>
    </w:lvlOverride>
  </w:num>
  <w:num w:numId="30">
    <w:abstractNumId w:val="19"/>
  </w:num>
  <w:num w:numId="31">
    <w:abstractNumId w:val="6"/>
    <w:lvlOverride w:ilvl="0">
      <w:startOverride w:val="1"/>
    </w:lvlOverride>
  </w:num>
  <w:num w:numId="32">
    <w:abstractNumId w:val="6"/>
  </w:num>
  <w:num w:numId="33">
    <w:abstractNumId w:val="6"/>
    <w:lvlOverride w:ilvl="0">
      <w:startOverride w:val="1"/>
    </w:lvlOverride>
  </w:num>
  <w:num w:numId="34">
    <w:abstractNumId w:val="5"/>
  </w:num>
  <w:num w:numId="35">
    <w:abstractNumId w:val="14"/>
  </w:num>
  <w:num w:numId="36">
    <w:abstractNumId w:val="8"/>
  </w:num>
  <w:num w:numId="37">
    <w:abstractNumId w:val="12"/>
  </w:num>
  <w:num w:numId="38">
    <w:abstractNumId w:val="24"/>
  </w:num>
  <w:num w:numId="39">
    <w:abstractNumId w:val="15"/>
  </w:num>
  <w:num w:numId="40">
    <w:abstractNumId w:val="7"/>
  </w:num>
  <w:num w:numId="41">
    <w:abstractNumId w:val="17"/>
  </w:num>
  <w:num w:numId="42">
    <w:abstractNumId w:val="22"/>
  </w:num>
  <w:num w:numId="43">
    <w:abstractNumId w:val="1"/>
  </w:num>
  <w:num w:numId="44">
    <w:abstractNumId w:val="21"/>
  </w:num>
  <w:num w:numId="45">
    <w:abstractNumId w:val="11"/>
  </w:num>
  <w:num w:numId="46">
    <w:abstractNumId w:val="3"/>
  </w:num>
  <w:num w:numId="4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7209D"/>
    <w:rsid w:val="0002757B"/>
    <w:rsid w:val="00080971"/>
    <w:rsid w:val="000809C8"/>
    <w:rsid w:val="00083646"/>
    <w:rsid w:val="00092414"/>
    <w:rsid w:val="000B55E3"/>
    <w:rsid w:val="000C7567"/>
    <w:rsid w:val="000D5681"/>
    <w:rsid w:val="000E1977"/>
    <w:rsid w:val="000E36B6"/>
    <w:rsid w:val="000F0FD6"/>
    <w:rsid w:val="00110CF8"/>
    <w:rsid w:val="001116EB"/>
    <w:rsid w:val="00125989"/>
    <w:rsid w:val="00132A18"/>
    <w:rsid w:val="00136FB8"/>
    <w:rsid w:val="00156AA4"/>
    <w:rsid w:val="001619E3"/>
    <w:rsid w:val="0016215C"/>
    <w:rsid w:val="001A13EF"/>
    <w:rsid w:val="001A3596"/>
    <w:rsid w:val="001B024D"/>
    <w:rsid w:val="001B2570"/>
    <w:rsid w:val="001B2862"/>
    <w:rsid w:val="001C2799"/>
    <w:rsid w:val="001F30AF"/>
    <w:rsid w:val="00210692"/>
    <w:rsid w:val="00210F68"/>
    <w:rsid w:val="00244548"/>
    <w:rsid w:val="00253863"/>
    <w:rsid w:val="002551E9"/>
    <w:rsid w:val="00337252"/>
    <w:rsid w:val="0034138E"/>
    <w:rsid w:val="0036299D"/>
    <w:rsid w:val="00373838"/>
    <w:rsid w:val="003A4721"/>
    <w:rsid w:val="003C38E4"/>
    <w:rsid w:val="003F3ECE"/>
    <w:rsid w:val="004001F0"/>
    <w:rsid w:val="00402DD7"/>
    <w:rsid w:val="00412A5E"/>
    <w:rsid w:val="00417C07"/>
    <w:rsid w:val="00453509"/>
    <w:rsid w:val="004C4659"/>
    <w:rsid w:val="004E5D83"/>
    <w:rsid w:val="00515ED5"/>
    <w:rsid w:val="00545B18"/>
    <w:rsid w:val="0057476B"/>
    <w:rsid w:val="0058490F"/>
    <w:rsid w:val="005A789D"/>
    <w:rsid w:val="005C7B49"/>
    <w:rsid w:val="005F7D17"/>
    <w:rsid w:val="005F7DB6"/>
    <w:rsid w:val="00640E5C"/>
    <w:rsid w:val="00651E73"/>
    <w:rsid w:val="00652F0A"/>
    <w:rsid w:val="00663B9E"/>
    <w:rsid w:val="00691100"/>
    <w:rsid w:val="006B45CA"/>
    <w:rsid w:val="007430CD"/>
    <w:rsid w:val="007468BE"/>
    <w:rsid w:val="007604FA"/>
    <w:rsid w:val="007655EF"/>
    <w:rsid w:val="007756F7"/>
    <w:rsid w:val="007776AD"/>
    <w:rsid w:val="007A430A"/>
    <w:rsid w:val="007C729D"/>
    <w:rsid w:val="007D5E15"/>
    <w:rsid w:val="007E371A"/>
    <w:rsid w:val="00811451"/>
    <w:rsid w:val="0081442F"/>
    <w:rsid w:val="008261CD"/>
    <w:rsid w:val="00890772"/>
    <w:rsid w:val="00892F56"/>
    <w:rsid w:val="008B5ACA"/>
    <w:rsid w:val="008B6DD4"/>
    <w:rsid w:val="008C5117"/>
    <w:rsid w:val="008C67FE"/>
    <w:rsid w:val="008D46BF"/>
    <w:rsid w:val="00902812"/>
    <w:rsid w:val="00904415"/>
    <w:rsid w:val="00911797"/>
    <w:rsid w:val="0093518B"/>
    <w:rsid w:val="0097505E"/>
    <w:rsid w:val="00977AEA"/>
    <w:rsid w:val="00984DCC"/>
    <w:rsid w:val="009858B8"/>
    <w:rsid w:val="0099619D"/>
    <w:rsid w:val="009A2517"/>
    <w:rsid w:val="009A45E8"/>
    <w:rsid w:val="009B09B0"/>
    <w:rsid w:val="009B24A4"/>
    <w:rsid w:val="009D0206"/>
    <w:rsid w:val="009D5000"/>
    <w:rsid w:val="00A02EBF"/>
    <w:rsid w:val="00A357DB"/>
    <w:rsid w:val="00A71BE7"/>
    <w:rsid w:val="00A92928"/>
    <w:rsid w:val="00AB1BD4"/>
    <w:rsid w:val="00AE1EF0"/>
    <w:rsid w:val="00AF41DF"/>
    <w:rsid w:val="00B27F81"/>
    <w:rsid w:val="00B53663"/>
    <w:rsid w:val="00B66BA1"/>
    <w:rsid w:val="00B92572"/>
    <w:rsid w:val="00BC538E"/>
    <w:rsid w:val="00BD6424"/>
    <w:rsid w:val="00C03A83"/>
    <w:rsid w:val="00C14EFC"/>
    <w:rsid w:val="00C160B6"/>
    <w:rsid w:val="00C250DE"/>
    <w:rsid w:val="00C27F22"/>
    <w:rsid w:val="00C43A70"/>
    <w:rsid w:val="00C862F4"/>
    <w:rsid w:val="00CB54B3"/>
    <w:rsid w:val="00CC0F0C"/>
    <w:rsid w:val="00CD257A"/>
    <w:rsid w:val="00CE4CCC"/>
    <w:rsid w:val="00CE52BB"/>
    <w:rsid w:val="00D0133D"/>
    <w:rsid w:val="00D1472F"/>
    <w:rsid w:val="00D24EDE"/>
    <w:rsid w:val="00D55854"/>
    <w:rsid w:val="00D61498"/>
    <w:rsid w:val="00D7709E"/>
    <w:rsid w:val="00D80E2B"/>
    <w:rsid w:val="00D82499"/>
    <w:rsid w:val="00DA7993"/>
    <w:rsid w:val="00DB1F3F"/>
    <w:rsid w:val="00DB6FA6"/>
    <w:rsid w:val="00DD318C"/>
    <w:rsid w:val="00DE6E85"/>
    <w:rsid w:val="00E23EBC"/>
    <w:rsid w:val="00E46462"/>
    <w:rsid w:val="00E65CB3"/>
    <w:rsid w:val="00E80A83"/>
    <w:rsid w:val="00EA6362"/>
    <w:rsid w:val="00EC415D"/>
    <w:rsid w:val="00EE633E"/>
    <w:rsid w:val="00EF0A50"/>
    <w:rsid w:val="00F019F3"/>
    <w:rsid w:val="00F06EC5"/>
    <w:rsid w:val="00F11319"/>
    <w:rsid w:val="00F20CA7"/>
    <w:rsid w:val="00F35820"/>
    <w:rsid w:val="00F37F94"/>
    <w:rsid w:val="00F61618"/>
    <w:rsid w:val="00F672B7"/>
    <w:rsid w:val="00F7209D"/>
    <w:rsid w:val="00F906AD"/>
    <w:rsid w:val="00F90D0B"/>
    <w:rsid w:val="00F9134E"/>
    <w:rsid w:val="00FB0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32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505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505E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97505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505E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9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9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6299D"/>
    <w:pPr>
      <w:autoSpaceDE w:val="0"/>
      <w:autoSpaceDN w:val="0"/>
      <w:adjustRightInd w:val="0"/>
      <w:spacing w:after="0"/>
    </w:pPr>
    <w:rPr>
      <w:rFonts w:ascii="宋体" w:eastAsia="宋体" w:cs="宋体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7F2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27F22"/>
    <w:rPr>
      <w:b/>
      <w:bCs/>
    </w:rPr>
  </w:style>
  <w:style w:type="table" w:styleId="TableGrid">
    <w:name w:val="Table Grid"/>
    <w:basedOn w:val="TableNormal"/>
    <w:uiPriority w:val="59"/>
    <w:rsid w:val="0069110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1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763</TotalTime>
  <Pages>12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268</cp:revision>
  <dcterms:created xsi:type="dcterms:W3CDTF">2015-08-11T02:26:00Z</dcterms:created>
  <dcterms:modified xsi:type="dcterms:W3CDTF">2016-08-11T15:23:00Z</dcterms:modified>
</cp:coreProperties>
</file>