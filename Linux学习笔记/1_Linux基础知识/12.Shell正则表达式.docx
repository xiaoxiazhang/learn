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C1D9C" w:rsidP="00C564A6">
      <w:pPr>
        <w:pStyle w:val="Title"/>
        <w:outlineLvl w:val="0"/>
      </w:pPr>
      <w:r>
        <w:t>Shell</w:t>
      </w:r>
      <w:r>
        <w:rPr>
          <w:rFonts w:hint="eastAsia"/>
        </w:rPr>
        <w:t>正则表达式</w:t>
      </w:r>
    </w:p>
    <w:p w:rsidR="00F30D81" w:rsidRDefault="0096566D" w:rsidP="00C564A6">
      <w:pPr>
        <w:pStyle w:val="Heading1"/>
      </w:pPr>
      <w:r w:rsidRPr="0096566D">
        <w:rPr>
          <w:rFonts w:hint="eastAsia"/>
        </w:rPr>
        <w:t>正则表达式</w:t>
      </w:r>
      <w:r w:rsidR="00C564A6">
        <w:rPr>
          <w:rFonts w:hint="eastAsia"/>
        </w:rPr>
        <w:t>概念</w:t>
      </w:r>
    </w:p>
    <w:p w:rsidR="009054BE" w:rsidRPr="009054BE" w:rsidRDefault="009054BE" w:rsidP="009054BE">
      <w:pPr>
        <w:ind w:firstLine="360"/>
      </w:pPr>
      <w:r>
        <w:rPr>
          <w:rFonts w:hint="eastAsia"/>
        </w:rPr>
        <w:t>正则表达式用来在文件中匹配符合条件的字符串，正则包含匹配。支持正则表达式的命令有</w:t>
      </w:r>
      <w:r>
        <w:t>grep,</w:t>
      </w:r>
      <w:r>
        <w:rPr>
          <w:rFonts w:hint="eastAsia"/>
        </w:rPr>
        <w:t>egrep,awk,sed</w:t>
      </w:r>
      <w:r>
        <w:t>。</w:t>
      </w:r>
      <w:r>
        <w:rPr>
          <w:rFonts w:hint="eastAsia"/>
        </w:rPr>
        <w:t>与正则表达式不同的是，</w:t>
      </w:r>
      <w:r w:rsidRPr="009054BE">
        <w:rPr>
          <w:rFonts w:hint="eastAsia"/>
        </w:rPr>
        <w:t>通配符用来匹配条件的</w:t>
      </w:r>
      <w:r>
        <w:rPr>
          <w:rFonts w:hint="eastAsia"/>
        </w:rPr>
        <w:t>文件名，通配符是完全匹配，</w:t>
      </w:r>
      <w:r>
        <w:t>ls,find,cp这些命令不支持正则表达式</w:t>
      </w:r>
      <w:r>
        <w:rPr>
          <w:rFonts w:hint="eastAsia"/>
        </w:rPr>
        <w:t>。</w:t>
      </w:r>
    </w:p>
    <w:p w:rsidR="00C564A6" w:rsidRDefault="00C564A6" w:rsidP="00C564A6">
      <w:pPr>
        <w:pStyle w:val="Heading2"/>
      </w:pPr>
      <w:r>
        <w:rPr>
          <w:rFonts w:hint="eastAsia"/>
        </w:rPr>
        <w:t>基础正则表达式</w:t>
      </w:r>
    </w:p>
    <w:p w:rsidR="002405EA" w:rsidRDefault="009054BE" w:rsidP="009054BE">
      <w:r w:rsidRPr="009054BE">
        <w:rPr>
          <w:rFonts w:hint="eastAsia"/>
        </w:rPr>
        <w:t>基础正则表达式：</w:t>
      </w:r>
      <w:r w:rsidRPr="009054BE">
        <w:t>* . ^ $ [-] [^] \ \{n\} \{n,\}  \{n,m\}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2405EA" w:rsidTr="002405EA">
        <w:tc>
          <w:tcPr>
            <w:tcW w:w="8298" w:type="dxa"/>
          </w:tcPr>
          <w:p w:rsidR="002405EA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.：</w:t>
            </w:r>
            <w:r w:rsidR="005B60C0">
              <w:rPr>
                <w:rFonts w:hint="eastAsia"/>
              </w:rPr>
              <w:t>匹配任意一个非换行字符</w:t>
            </w:r>
          </w:p>
          <w:p w:rsidR="002405EA" w:rsidRPr="005B60C0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*：</w:t>
            </w:r>
            <w:r w:rsidR="005B60C0">
              <w:rPr>
                <w:rFonts w:hint="eastAsia"/>
              </w:rPr>
              <w:t>匹配前一个字符或者分组出现0次或者多次</w:t>
            </w:r>
          </w:p>
          <w:p w:rsidR="002405EA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^：</w:t>
            </w:r>
            <w:r w:rsidR="005B60C0">
              <w:rPr>
                <w:rFonts w:hint="eastAsia"/>
              </w:rPr>
              <w:t>匹配开头的字符</w:t>
            </w:r>
          </w:p>
          <w:p w:rsidR="002405EA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$：</w:t>
            </w:r>
            <w:r w:rsidR="005B60C0">
              <w:rPr>
                <w:rFonts w:hint="eastAsia"/>
              </w:rPr>
              <w:t>匹配结尾的字符</w:t>
            </w:r>
          </w:p>
          <w:p w:rsidR="002405EA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 ]：</w:t>
            </w:r>
            <w:r w:rsidR="005B60C0">
              <w:rPr>
                <w:rFonts w:hint="eastAsia"/>
              </w:rPr>
              <w:t>匹配方括号中出现的任一字符</w:t>
            </w:r>
          </w:p>
          <w:p w:rsidR="001B1521" w:rsidRDefault="001B1521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[-</w:t>
            </w:r>
            <w:r>
              <w:t>]</w:t>
            </w:r>
            <w:r>
              <w:rPr>
                <w:rFonts w:hint="eastAsia"/>
              </w:rPr>
              <w:t>：</w:t>
            </w:r>
            <w:r w:rsidR="005B60C0">
              <w:rPr>
                <w:rFonts w:hint="eastAsia"/>
              </w:rPr>
              <w:t>[0-9]匹配一个数字，[a-z]匹配所有小写字母</w:t>
            </w:r>
          </w:p>
          <w:p w:rsidR="002405EA" w:rsidRDefault="002405EA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[ ^]：</w:t>
            </w:r>
            <w:r w:rsidR="005B60C0">
              <w:rPr>
                <w:rFonts w:hint="eastAsia"/>
              </w:rPr>
              <w:t>不匹配方括号中出现的任一字符</w:t>
            </w:r>
          </w:p>
          <w:p w:rsidR="001B1521" w:rsidRDefault="001B1521" w:rsidP="009054BE">
            <w:pPr>
              <w:ind w:left="0"/>
              <w:rPr>
                <w:rFonts w:hint="eastAsia"/>
              </w:rPr>
            </w:pPr>
            <w:r w:rsidRPr="009054BE">
              <w:t>\{n\} \{n,\}  \{n,m\}</w:t>
            </w:r>
            <w:r>
              <w:rPr>
                <w:rFonts w:hint="eastAsia"/>
              </w:rPr>
              <w:t>：</w:t>
            </w:r>
            <w:r w:rsidR="005B60C0">
              <w:rPr>
                <w:rFonts w:hint="eastAsia"/>
              </w:rPr>
              <w:t>匹配重复前一个字符或者分组的次数</w:t>
            </w:r>
          </w:p>
          <w:p w:rsidR="001B1521" w:rsidRDefault="001B1521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 w:rsidR="005B60C0">
              <w:rPr>
                <w:rFonts w:hint="eastAsia"/>
              </w:rPr>
              <w:t>b：</w:t>
            </w:r>
            <w:r w:rsidR="002D4F7F">
              <w:rPr>
                <w:rFonts w:hint="eastAsia"/>
              </w:rPr>
              <w:t>匹配单词的边界\bhello\b（匹配hello）</w:t>
            </w:r>
          </w:p>
          <w:p w:rsidR="001B1521" w:rsidRDefault="001B1521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\w：</w:t>
            </w:r>
            <w:r w:rsidR="005B60C0">
              <w:rPr>
                <w:rFonts w:hint="eastAsia"/>
              </w:rPr>
              <w:t>匹配字母数字和下划线</w:t>
            </w:r>
            <w:r w:rsidR="002D4F7F">
              <w:rPr>
                <w:rFonts w:hint="eastAsia"/>
              </w:rPr>
              <w:t>（\W相反）</w:t>
            </w:r>
          </w:p>
          <w:p w:rsidR="00A52D0C" w:rsidRDefault="00A52D0C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\&lt;word\&gt;：定界匹配单词</w:t>
            </w:r>
          </w:p>
          <w:p w:rsidR="001B1521" w:rsidRDefault="00A52D0C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\：元字符的使用需要</w:t>
            </w:r>
            <w:r w:rsidR="00CA1B02">
              <w:rPr>
                <w:rFonts w:hint="eastAsia"/>
              </w:rPr>
              <w:t>转义，例如\\,\[，\{，\.，\*，\^等</w:t>
            </w:r>
          </w:p>
          <w:p w:rsidR="00CA1B02" w:rsidRDefault="00735A0E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转义空白字符：\n换行，\r回车，\t制表符，\f换页，\s任何空白字符，\S任何非空白字符</w:t>
            </w:r>
          </w:p>
          <w:p w:rsidR="00CA1B02" w:rsidRPr="00CA1B02" w:rsidRDefault="00CA1B02" w:rsidP="009054BE">
            <w:pPr>
              <w:ind w:left="0"/>
            </w:pPr>
          </w:p>
        </w:tc>
      </w:tr>
    </w:tbl>
    <w:p w:rsidR="009054BE" w:rsidRPr="009054BE" w:rsidRDefault="00642A42" w:rsidP="00642A42">
      <w:pPr>
        <w:ind w:left="0" w:firstLine="360"/>
      </w:pPr>
      <w:r>
        <w:rPr>
          <w:rFonts w:hint="eastAsia"/>
        </w:rPr>
        <w:t>注意，</w:t>
      </w:r>
      <w:r w:rsidR="009054BE">
        <w:rPr>
          <w:rFonts w:hint="eastAsia"/>
        </w:rPr>
        <w:t>支持的命令有：grep,egrep,vi,sed,awk</w:t>
      </w:r>
      <w:r>
        <w:rPr>
          <w:rFonts w:hint="eastAsia"/>
        </w:rPr>
        <w:t>。</w:t>
      </w:r>
    </w:p>
    <w:p w:rsidR="00C564A6" w:rsidRDefault="00C564A6" w:rsidP="00C564A6">
      <w:pPr>
        <w:pStyle w:val="Heading2"/>
      </w:pPr>
      <w:r>
        <w:rPr>
          <w:rFonts w:hint="eastAsia"/>
        </w:rPr>
        <w:t>扩展正则表达式</w:t>
      </w:r>
    </w:p>
    <w:p w:rsidR="009054BE" w:rsidRDefault="009054BE" w:rsidP="009054BE">
      <w:pPr>
        <w:rPr>
          <w:rFonts w:hint="eastAsia"/>
        </w:rPr>
      </w:pPr>
      <w:r w:rsidRPr="009054BE">
        <w:rPr>
          <w:rFonts w:hint="eastAsia"/>
        </w:rPr>
        <w:t>扩展正则</w:t>
      </w:r>
      <w:r>
        <w:rPr>
          <w:rFonts w:hint="eastAsia"/>
        </w:rPr>
        <w:t>表达式：</w:t>
      </w:r>
      <w:r w:rsidRPr="009054BE">
        <w:t xml:space="preserve">grep -E </w:t>
      </w:r>
      <w:r w:rsidR="00125C6A">
        <w:rPr>
          <w:rFonts w:hint="eastAsia"/>
        </w:rPr>
        <w:t xml:space="preserve">等效于egrep </w:t>
      </w:r>
      <w:r w:rsidRPr="009054BE">
        <w:t>:+ ? | ()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3875BC" w:rsidTr="003875BC">
        <w:tc>
          <w:tcPr>
            <w:tcW w:w="8298" w:type="dxa"/>
          </w:tcPr>
          <w:p w:rsidR="003875BC" w:rsidRDefault="003875BC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+：匹配前一个字符或者分组出现1次或者多次</w:t>
            </w:r>
          </w:p>
          <w:p w:rsidR="003875BC" w:rsidRDefault="003875BC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？：匹配前一个字符或者分组出现0次或者1次</w:t>
            </w:r>
          </w:p>
          <w:p w:rsidR="003875BC" w:rsidRDefault="003875BC" w:rsidP="009054B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|：或者的意思(并集)</w:t>
            </w:r>
          </w:p>
          <w:p w:rsidR="003875BC" w:rsidRDefault="003875BC" w:rsidP="009054BE">
            <w:pPr>
              <w:ind w:left="0"/>
            </w:pPr>
            <w:r>
              <w:rPr>
                <w:rFonts w:hint="eastAsia"/>
              </w:rPr>
              <w:t>()：表示一个整体的分组</w:t>
            </w:r>
          </w:p>
        </w:tc>
      </w:tr>
    </w:tbl>
    <w:p w:rsidR="009054BE" w:rsidRDefault="009054BE" w:rsidP="00C93278">
      <w:pPr>
        <w:ind w:left="0" w:firstLine="360"/>
      </w:pPr>
      <w:r>
        <w:rPr>
          <w:rFonts w:hint="eastAsia"/>
        </w:rPr>
        <w:lastRenderedPageBreak/>
        <w:t>支持的命令有：egrep,awk</w:t>
      </w:r>
    </w:p>
    <w:p w:rsidR="004D0D46" w:rsidRPr="009054BE" w:rsidRDefault="004D0D46" w:rsidP="009054BE">
      <w:r>
        <w:rPr>
          <w:rFonts w:hint="eastAsia"/>
        </w:rPr>
        <w:t>使用：</w:t>
      </w:r>
      <w:r w:rsidRPr="004D0D46">
        <w:t>egrep -v '^$|^#' nginx.conf</w:t>
      </w:r>
    </w:p>
    <w:p w:rsidR="00C564A6" w:rsidRDefault="00C564A6" w:rsidP="00C564A6">
      <w:pPr>
        <w:pStyle w:val="Heading2"/>
      </w:pPr>
      <w:r>
        <w:rPr>
          <w:rFonts w:hint="eastAsia"/>
        </w:rPr>
        <w:t>POSIX</w:t>
      </w:r>
      <w:r>
        <w:rPr>
          <w:rFonts w:hint="eastAsia"/>
        </w:rPr>
        <w:t>规范</w:t>
      </w:r>
    </w:p>
    <w:p w:rsidR="00125C6A" w:rsidRPr="00125C6A" w:rsidRDefault="00125C6A" w:rsidP="00125C6A">
      <w:r>
        <w:rPr>
          <w:noProof/>
        </w:rPr>
        <w:drawing>
          <wp:inline distT="0" distB="0" distL="0" distR="0">
            <wp:extent cx="5486400" cy="1399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4BE" w:rsidRPr="009054BE" w:rsidRDefault="009054BE" w:rsidP="009054BE"/>
    <w:p w:rsidR="00C564A6" w:rsidRDefault="00C564A6" w:rsidP="00C564A6">
      <w:pPr>
        <w:pStyle w:val="Heading2"/>
      </w:pPr>
      <w:r>
        <w:rPr>
          <w:rFonts w:hint="eastAsia"/>
        </w:rPr>
        <w:t>GUN</w:t>
      </w:r>
      <w:r>
        <w:rPr>
          <w:rFonts w:hint="eastAsia"/>
        </w:rPr>
        <w:t>规范</w:t>
      </w:r>
    </w:p>
    <w:p w:rsidR="005941EE" w:rsidRDefault="005941EE" w:rsidP="005941EE">
      <w:r>
        <w:rPr>
          <w:rFonts w:hint="eastAsia"/>
        </w:rPr>
        <w:t>在linux中的GUN中还会支持转义元字符。这些转义元字符包括\b(边界字符)，</w:t>
      </w:r>
      <w:r w:rsidR="00B02041">
        <w:rPr>
          <w:rFonts w:hint="eastAsia"/>
        </w:rPr>
        <w:t>用来匹配单词的开始和结束。</w:t>
      </w:r>
    </w:p>
    <w:p w:rsidR="00B02041" w:rsidRDefault="00B26609" w:rsidP="00B26609">
      <w:pPr>
        <w:pStyle w:val="Heading2"/>
        <w:rPr>
          <w:rFonts w:hint="eastAsia"/>
        </w:rPr>
      </w:pPr>
      <w:r>
        <w:rPr>
          <w:rFonts w:hint="eastAsia"/>
        </w:rPr>
        <w:t>文件通配符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B26609" w:rsidTr="00B26609">
        <w:tc>
          <w:tcPr>
            <w:tcW w:w="8298" w:type="dxa"/>
          </w:tcPr>
          <w:p w:rsidR="00B26609" w:rsidRDefault="00B26609" w:rsidP="00B2660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*：0个或者读个任意字符</w:t>
            </w:r>
          </w:p>
          <w:p w:rsidR="00B26609" w:rsidRDefault="00B26609" w:rsidP="00B2660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？:任意一个字符</w:t>
            </w:r>
          </w:p>
          <w:p w:rsidR="00B26609" w:rsidRDefault="00B26609" w:rsidP="00B2660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{}：拥有匹配所有括号内包含的以逗号隔开的字符。{a,b,c}</w:t>
            </w:r>
          </w:p>
          <w:p w:rsidR="00B26609" w:rsidRDefault="00B26609" w:rsidP="00B26609">
            <w:pPr>
              <w:ind w:left="0"/>
            </w:pPr>
            <w:r>
              <w:rPr>
                <w:rFonts w:hint="eastAsia"/>
              </w:rPr>
              <w:t>[^!]：表示取反，[^A]代表不是A</w:t>
            </w:r>
          </w:p>
        </w:tc>
      </w:tr>
    </w:tbl>
    <w:p w:rsidR="00B26609" w:rsidRPr="00B26609" w:rsidRDefault="00B26609" w:rsidP="00B26609"/>
    <w:p w:rsidR="00B02041" w:rsidRPr="00B02041" w:rsidRDefault="00C564A6" w:rsidP="005267D7">
      <w:pPr>
        <w:pStyle w:val="Heading1"/>
      </w:pPr>
      <w:r>
        <w:rPr>
          <w:rFonts w:hint="eastAsia"/>
        </w:rPr>
        <w:t>正则表达式常用命令</w:t>
      </w:r>
    </w:p>
    <w:p w:rsidR="00C564A6" w:rsidRDefault="00C564A6" w:rsidP="001C1AE1">
      <w:pPr>
        <w:pStyle w:val="Heading2"/>
        <w:numPr>
          <w:ilvl w:val="0"/>
          <w:numId w:val="34"/>
        </w:numPr>
      </w:pPr>
      <w:r>
        <w:t>S</w:t>
      </w:r>
      <w:r>
        <w:rPr>
          <w:rFonts w:hint="eastAsia"/>
        </w:rPr>
        <w:t>ed</w:t>
      </w:r>
      <w:r>
        <w:rPr>
          <w:rFonts w:hint="eastAsia"/>
        </w:rPr>
        <w:t>命令</w:t>
      </w:r>
    </w:p>
    <w:p w:rsidR="009B6633" w:rsidRDefault="009B6633" w:rsidP="00864B2C">
      <w:r>
        <w:t>Linux中sed命令主要用于文本的处理，可处理文本的行和列。</w:t>
      </w:r>
    </w:p>
    <w:p w:rsidR="002F2226" w:rsidRDefault="002F2226" w:rsidP="002F2226">
      <w:pPr>
        <w:pStyle w:val="Heading3"/>
      </w:pPr>
      <w:r>
        <w:rPr>
          <w:rFonts w:hint="eastAsia"/>
        </w:rPr>
        <w:t>基本语法</w:t>
      </w:r>
    </w:p>
    <w:p w:rsidR="009B6633" w:rsidRDefault="009B6633" w:rsidP="009B6633">
      <w:r>
        <w:t xml:space="preserve">sed命令行格式为：　sed </w:t>
      </w:r>
      <w:r w:rsidR="00FD1FAC">
        <w:rPr>
          <w:rFonts w:hint="eastAsia"/>
        </w:rPr>
        <w:t>[</w:t>
      </w:r>
      <w:r>
        <w:t>-nefri</w:t>
      </w:r>
      <w:r w:rsidR="00FD1FAC">
        <w:rPr>
          <w:rFonts w:hint="eastAsia"/>
        </w:rPr>
        <w:t xml:space="preserve"> ]</w:t>
      </w:r>
      <w:r>
        <w:t xml:space="preserve"> ‘command’ 输入文本</w:t>
      </w:r>
    </w:p>
    <w:p w:rsidR="009B6633" w:rsidRDefault="009B6633" w:rsidP="009B6633">
      <w:r>
        <w:rPr>
          <w:rFonts w:hint="eastAsia"/>
        </w:rPr>
        <w:t>常用选项：</w:t>
      </w:r>
    </w:p>
    <w:p w:rsidR="00FD1FAC" w:rsidRDefault="009B6633" w:rsidP="009B6633">
      <w:pPr>
        <w:pStyle w:val="ListParagraph"/>
        <w:numPr>
          <w:ilvl w:val="0"/>
          <w:numId w:val="18"/>
        </w:numPr>
        <w:rPr>
          <w:rFonts w:hint="eastAsia"/>
        </w:rPr>
      </w:pPr>
      <w:r w:rsidRPr="00FD1FAC">
        <w:rPr>
          <w:rFonts w:cs="微软雅黑" w:hint="eastAsia"/>
        </w:rPr>
        <w:t></w:t>
      </w:r>
      <w:r w:rsidRPr="00FD1FAC">
        <w:rPr>
          <w:rFonts w:cs="微软雅黑" w:hint="eastAsia"/>
        </w:rPr>
        <w:tab/>
        <w:t>-n∶</w:t>
      </w:r>
      <w:r>
        <w:t>使用安静（silent</w:t>
      </w:r>
      <w:r w:rsidR="00FD1FAC">
        <w:t>）模式</w:t>
      </w:r>
      <w:r w:rsidR="00FD1FAC">
        <w:rPr>
          <w:rFonts w:hint="eastAsia"/>
        </w:rPr>
        <w:t>，显示sed处理过的行。</w:t>
      </w:r>
    </w:p>
    <w:p w:rsidR="009B6633" w:rsidRDefault="009B6633" w:rsidP="009B6633">
      <w:pPr>
        <w:pStyle w:val="ListParagraph"/>
        <w:numPr>
          <w:ilvl w:val="0"/>
          <w:numId w:val="18"/>
        </w:numPr>
      </w:pPr>
      <w:r w:rsidRPr="00FD1FAC">
        <w:rPr>
          <w:rFonts w:cs="微软雅黑" w:hint="eastAsia"/>
        </w:rPr>
        <w:t></w:t>
      </w:r>
      <w:r w:rsidRPr="00FD1FAC">
        <w:rPr>
          <w:rFonts w:cs="微软雅黑" w:hint="eastAsia"/>
        </w:rPr>
        <w:tab/>
        <w:t>-e∶</w:t>
      </w:r>
      <w:r>
        <w:t xml:space="preserve">直接在指令列模式上进行 sed </w:t>
      </w:r>
      <w:r w:rsidR="00FD1FAC">
        <w:t>的动作编辑</w:t>
      </w:r>
      <w:r w:rsidR="00FD1FAC">
        <w:rPr>
          <w:rFonts w:hint="eastAsia"/>
        </w:rPr>
        <w:t>，默认选项。</w:t>
      </w:r>
    </w:p>
    <w:p w:rsidR="009B6633" w:rsidRDefault="009B6633" w:rsidP="009B6633">
      <w:pPr>
        <w:pStyle w:val="ListParagraph"/>
        <w:numPr>
          <w:ilvl w:val="0"/>
          <w:numId w:val="18"/>
        </w:numPr>
      </w:pPr>
      <w:r w:rsidRPr="009B6633">
        <w:rPr>
          <w:rFonts w:cs="微软雅黑" w:hint="eastAsia"/>
        </w:rPr>
        <w:lastRenderedPageBreak/>
        <w:t></w:t>
      </w:r>
      <w:r w:rsidRPr="009B6633">
        <w:rPr>
          <w:rFonts w:cs="微软雅黑" w:hint="eastAsia"/>
        </w:rPr>
        <w:tab/>
        <w:t>-f∶</w:t>
      </w:r>
      <w:r>
        <w:t>直接将 sed 的动作写在一个档案内， -f filename 则可以执行 filename 内的sed 动作；</w:t>
      </w:r>
    </w:p>
    <w:p w:rsidR="009B6633" w:rsidRDefault="009B6633" w:rsidP="009B6633">
      <w:pPr>
        <w:pStyle w:val="ListParagraph"/>
        <w:numPr>
          <w:ilvl w:val="0"/>
          <w:numId w:val="18"/>
        </w:numPr>
      </w:pPr>
      <w:r w:rsidRPr="009B6633">
        <w:rPr>
          <w:rFonts w:cs="微软雅黑" w:hint="eastAsia"/>
        </w:rPr>
        <w:t></w:t>
      </w:r>
      <w:r w:rsidRPr="009B6633">
        <w:rPr>
          <w:rFonts w:cs="微软雅黑" w:hint="eastAsia"/>
        </w:rPr>
        <w:tab/>
        <w:t xml:space="preserve">-r∶sed </w:t>
      </w:r>
      <w:r>
        <w:t>的动作</w:t>
      </w:r>
      <w:r w:rsidR="00FD1FAC">
        <w:rPr>
          <w:rFonts w:hint="eastAsia"/>
        </w:rPr>
        <w:t>支持扩展</w:t>
      </w:r>
      <w:r>
        <w:t>正则表示法。（预设是基础正则表示法语法）</w:t>
      </w:r>
    </w:p>
    <w:p w:rsidR="009B6633" w:rsidRDefault="009B6633" w:rsidP="009B6633">
      <w:pPr>
        <w:pStyle w:val="ListParagraph"/>
        <w:numPr>
          <w:ilvl w:val="0"/>
          <w:numId w:val="18"/>
        </w:numPr>
      </w:pPr>
      <w:r w:rsidRPr="009B6633">
        <w:rPr>
          <w:rFonts w:cs="微软雅黑" w:hint="eastAsia"/>
        </w:rPr>
        <w:t></w:t>
      </w:r>
      <w:r w:rsidRPr="009B6633">
        <w:rPr>
          <w:rFonts w:cs="微软雅黑" w:hint="eastAsia"/>
        </w:rPr>
        <w:tab/>
        <w:t>-i∶</w:t>
      </w:r>
      <w:r w:rsidR="009F3850">
        <w:t>直接修改读取的档案内容，而不是</w:t>
      </w:r>
      <w:r>
        <w:t>输出。（</w:t>
      </w:r>
      <w:r w:rsidRPr="00C634C6">
        <w:rPr>
          <w:color w:val="FF0000"/>
        </w:rPr>
        <w:t>修改文件内容</w:t>
      </w:r>
      <w:r>
        <w:t>）</w:t>
      </w:r>
    </w:p>
    <w:p w:rsidR="009B6633" w:rsidRDefault="009B6633" w:rsidP="009B6633"/>
    <w:p w:rsidR="009B6633" w:rsidRDefault="00D22DA8" w:rsidP="009B6633">
      <w:r>
        <w:rPr>
          <w:rFonts w:hint="eastAsia"/>
        </w:rPr>
        <w:t>command：地址匹配操作指令</w:t>
      </w:r>
    </w:p>
    <w:p w:rsidR="00D22DA8" w:rsidRDefault="00D22DA8" w:rsidP="009B6633">
      <w:r>
        <w:rPr>
          <w:rFonts w:hint="eastAsia"/>
        </w:rPr>
        <w:t>操作地址：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num：指定行号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num1,num2：指定num1-num2之间所有行($表示最后一行的)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num,+n：指定num行及它后面n行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num~step：指定开始操作行，和操作步长。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/regexp/：正则表达式匹配的行。</w:t>
      </w:r>
    </w:p>
    <w:p w:rsidR="00D22DA8" w:rsidRDefault="00D22DA8" w:rsidP="00D22DA8">
      <w:pPr>
        <w:pStyle w:val="ListParagraph"/>
        <w:numPr>
          <w:ilvl w:val="0"/>
          <w:numId w:val="20"/>
        </w:numPr>
      </w:pPr>
      <w:r>
        <w:rPr>
          <w:rFonts w:hint="eastAsia"/>
        </w:rPr>
        <w:t>\cregexpc：匹配扩展的正则表达式行。</w:t>
      </w:r>
    </w:p>
    <w:p w:rsidR="00D22DA8" w:rsidRDefault="00D22DA8" w:rsidP="009B6633"/>
    <w:p w:rsidR="00D22DA8" w:rsidRDefault="00D22DA8" w:rsidP="00D22DA8">
      <w:r>
        <w:rPr>
          <w:rFonts w:hint="eastAsia"/>
        </w:rPr>
        <w:t>常用指令：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>a ∶</w:t>
      </w:r>
      <w:r w:rsidR="00D22DA8">
        <w:rPr>
          <w:rFonts w:hint="eastAsia"/>
        </w:rPr>
        <w:t>追加</w:t>
      </w:r>
      <w:r>
        <w:t>， a 的后面可以接字串，而这些字串会在新的一行出现（目前的下一行）～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>c ∶取代， c 的后面可以接字串，这些字串可以取代 n1，n2 之间的行！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>d ∶删除行，可以删除指定n1,n2之间的行。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>i ∶插入， i 的后面可以接字串，而这些字串会在新的一行出现（目前的上一行）；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 xml:space="preserve">p ∶列印，亦即将某个选择的资料印出。通常 p 会与参数 sed -n </w:t>
      </w:r>
      <w:r w:rsidR="00FD1FAC">
        <w:t>一起运作</w:t>
      </w:r>
    </w:p>
    <w:p w:rsidR="007174EA" w:rsidRDefault="007174EA" w:rsidP="00A378BF">
      <w:pPr>
        <w:pStyle w:val="ListParagraph"/>
        <w:numPr>
          <w:ilvl w:val="0"/>
          <w:numId w:val="19"/>
        </w:numPr>
      </w:pPr>
      <w:r>
        <w:rPr>
          <w:rFonts w:hint="eastAsia"/>
        </w:rPr>
        <w:t>y：按字符转换。</w:t>
      </w:r>
    </w:p>
    <w:p w:rsidR="009B0DFC" w:rsidRDefault="009B0DFC" w:rsidP="00A378BF">
      <w:pPr>
        <w:pStyle w:val="ListParagraph"/>
        <w:numPr>
          <w:ilvl w:val="0"/>
          <w:numId w:val="19"/>
        </w:numPr>
      </w:pPr>
      <w:r>
        <w:rPr>
          <w:rFonts w:hint="eastAsia"/>
        </w:rPr>
        <w:t>r：读入文件内容</w:t>
      </w:r>
    </w:p>
    <w:p w:rsidR="009B6633" w:rsidRDefault="009B6633" w:rsidP="00A378BF">
      <w:pPr>
        <w:pStyle w:val="ListParagraph"/>
        <w:numPr>
          <w:ilvl w:val="0"/>
          <w:numId w:val="19"/>
        </w:numPr>
      </w:pPr>
      <w:r>
        <w:t>s ∶</w:t>
      </w:r>
      <w:r w:rsidR="00D22DA8">
        <w:rPr>
          <w:rFonts w:hint="eastAsia"/>
        </w:rPr>
        <w:t>替换</w:t>
      </w:r>
      <w:r w:rsidR="00D22DA8">
        <w:t>，可以直接进行取代的工作</w:t>
      </w:r>
      <w:r>
        <w:t>！通常这个 s 的动作可以搭配正则表示法！例如 1，20s/old/new/g 就是啦！</w:t>
      </w:r>
    </w:p>
    <w:p w:rsidR="00D22DA8" w:rsidRDefault="00C406C2" w:rsidP="00C406C2">
      <w:pPr>
        <w:ind w:left="720"/>
      </w:pPr>
      <w:r>
        <w:rPr>
          <w:rFonts w:hint="eastAsia"/>
        </w:rPr>
        <w:t>替换的</w:t>
      </w:r>
      <w:r w:rsidR="00D22DA8">
        <w:rPr>
          <w:rFonts w:hint="eastAsia"/>
        </w:rPr>
        <w:t>格式：[addr]s/pattern/replace/flag</w:t>
      </w:r>
      <w:r>
        <w:rPr>
          <w:rFonts w:hint="eastAsia"/>
        </w:rPr>
        <w:t>。常用flag:</w:t>
      </w:r>
    </w:p>
    <w:p w:rsidR="00C406C2" w:rsidRDefault="00C406C2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t>n：替换第n次匹配</w:t>
      </w:r>
    </w:p>
    <w:p w:rsidR="00C406C2" w:rsidRDefault="00C406C2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lastRenderedPageBreak/>
        <w:t>g：默认只替换第一个，设置g进行全局替换。</w:t>
      </w:r>
    </w:p>
    <w:p w:rsidR="00C406C2" w:rsidRDefault="00C406C2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t>p：打印模式空间的内容</w:t>
      </w:r>
    </w:p>
    <w:p w:rsidR="00C406C2" w:rsidRDefault="00C406C2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t>w file：将模式空间的内容写入到文件</w:t>
      </w:r>
    </w:p>
    <w:p w:rsidR="00C406C2" w:rsidRDefault="00C406C2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t>&amp;：用正则表达式匹配的内容进行匹配</w:t>
      </w:r>
    </w:p>
    <w:p w:rsidR="00C406C2" w:rsidRDefault="00591F5B" w:rsidP="00C406C2">
      <w:pPr>
        <w:pStyle w:val="ListParagraph"/>
        <w:numPr>
          <w:ilvl w:val="0"/>
          <w:numId w:val="21"/>
        </w:numPr>
      </w:pPr>
      <w:r>
        <w:rPr>
          <w:rFonts w:hint="eastAsia"/>
        </w:rPr>
        <w:t>/</w:t>
      </w:r>
      <w:r w:rsidR="00C406C2">
        <w:rPr>
          <w:rFonts w:hint="eastAsia"/>
        </w:rPr>
        <w:t>n：匹配第n个子串</w:t>
      </w:r>
    </w:p>
    <w:p w:rsidR="00D22DA8" w:rsidRDefault="00C406C2" w:rsidP="009B0DFC">
      <w:pPr>
        <w:pStyle w:val="ListParagraph"/>
        <w:numPr>
          <w:ilvl w:val="0"/>
          <w:numId w:val="21"/>
        </w:numPr>
      </w:pPr>
      <w:r>
        <w:rPr>
          <w:rFonts w:hint="eastAsia"/>
        </w:rPr>
        <w:t>\：转义</w:t>
      </w:r>
    </w:p>
    <w:p w:rsidR="009B6633" w:rsidRDefault="009B6633" w:rsidP="009B6633">
      <w:r>
        <w:rPr>
          <w:rFonts w:hint="eastAsia"/>
        </w:rPr>
        <w:t>常见应用</w:t>
      </w:r>
      <w:r>
        <w:t>(sed.test)</w:t>
      </w:r>
    </w:p>
    <w:p w:rsidR="002F2226" w:rsidRDefault="002F2226" w:rsidP="00243B0D">
      <w:r>
        <w:rPr>
          <w:noProof/>
        </w:rPr>
        <w:drawing>
          <wp:inline distT="0" distB="0" distL="0" distR="0">
            <wp:extent cx="5486400" cy="1057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Pr="00873C50" w:rsidRDefault="009B6633" w:rsidP="009B6633">
      <w:pPr>
        <w:rPr>
          <w:b/>
          <w:i/>
        </w:rPr>
      </w:pPr>
      <w:r w:rsidRPr="00873C50">
        <w:rPr>
          <w:b/>
          <w:i/>
        </w:rPr>
        <w:t>删除某行</w:t>
      </w:r>
    </w:p>
    <w:p w:rsidR="009B6633" w:rsidRDefault="002F2226" w:rsidP="009B6633">
      <w:r>
        <w:rPr>
          <w:rFonts w:hint="eastAsia"/>
        </w:rPr>
        <w:t xml:space="preserve">　</w:t>
      </w:r>
      <w:r>
        <w:rPr>
          <w:rFonts w:hint="eastAsia"/>
        </w:rPr>
        <w:tab/>
      </w:r>
      <w:r w:rsidR="009B6633">
        <w:t>sed ‘1d’ sed.test</w:t>
      </w:r>
      <w:r w:rsidR="009B6633">
        <w:tab/>
        <w:t>#删除第一行</w:t>
      </w:r>
    </w:p>
    <w:p w:rsidR="009B6633" w:rsidRDefault="002F2226" w:rsidP="009B6633">
      <w:r>
        <w:rPr>
          <w:rFonts w:hint="eastAsia"/>
        </w:rPr>
        <w:t xml:space="preserve">　</w:t>
      </w:r>
      <w:r>
        <w:rPr>
          <w:rFonts w:hint="eastAsia"/>
        </w:rPr>
        <w:tab/>
      </w:r>
      <w:r w:rsidR="009B6633">
        <w:t>sed ‘$d’ sed.test</w:t>
      </w:r>
      <w:r w:rsidR="009B6633">
        <w:tab/>
        <w:t>#删除最后一行</w:t>
      </w:r>
    </w:p>
    <w:p w:rsidR="009B6633" w:rsidRDefault="002F2226" w:rsidP="009B6633">
      <w:r>
        <w:rPr>
          <w:rFonts w:hint="eastAsia"/>
        </w:rPr>
        <w:t xml:space="preserve">　</w:t>
      </w:r>
      <w:r>
        <w:rPr>
          <w:rFonts w:hint="eastAsia"/>
        </w:rPr>
        <w:tab/>
      </w:r>
      <w:r w:rsidR="009B6633">
        <w:t>sed ‘1，2d’ sed.test</w:t>
      </w:r>
      <w:r w:rsidR="009B6633">
        <w:tab/>
        <w:t>#删除第一行到第二行</w:t>
      </w:r>
    </w:p>
    <w:p w:rsidR="009B6633" w:rsidRDefault="009B6633" w:rsidP="009B6633">
      <w:r>
        <w:t xml:space="preserve">  </w:t>
      </w:r>
      <w:r w:rsidR="002F2226">
        <w:rPr>
          <w:rFonts w:hint="eastAsia"/>
        </w:rPr>
        <w:tab/>
      </w:r>
      <w:r>
        <w:t>sed ‘2，$d’ sed.test</w:t>
      </w:r>
      <w:r>
        <w:tab/>
        <w:t>#删除第二行到最后一行</w:t>
      </w:r>
    </w:p>
    <w:p w:rsidR="00B771F9" w:rsidRDefault="00B771F9" w:rsidP="009B6633">
      <w:r>
        <w:rPr>
          <w:rFonts w:hint="eastAsia"/>
        </w:rPr>
        <w:tab/>
      </w:r>
      <w:r w:rsidRPr="00B771F9">
        <w:t>sed '/^python/d' sed.test</w:t>
      </w:r>
      <w:r>
        <w:rPr>
          <w:rFonts w:hint="eastAsia"/>
        </w:rPr>
        <w:t>#删除匹配python开头的行</w:t>
      </w:r>
    </w:p>
    <w:p w:rsidR="007647CE" w:rsidRDefault="007647CE" w:rsidP="009B6633">
      <w:r>
        <w:rPr>
          <w:noProof/>
        </w:rPr>
        <w:drawing>
          <wp:inline distT="0" distB="0" distL="0" distR="0">
            <wp:extent cx="5486400" cy="847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Pr="00873C50" w:rsidRDefault="009B6633" w:rsidP="00873C50">
      <w:pPr>
        <w:rPr>
          <w:b/>
          <w:i/>
        </w:rPr>
      </w:pPr>
      <w:r w:rsidRPr="00873C50">
        <w:rPr>
          <w:b/>
          <w:i/>
        </w:rPr>
        <w:t>显示某行</w:t>
      </w:r>
    </w:p>
    <w:p w:rsidR="005A47C4" w:rsidRDefault="005A47C4" w:rsidP="005A47C4">
      <w:pPr>
        <w:ind w:left="720"/>
      </w:pPr>
      <w:r>
        <w:t xml:space="preserve">sed -n  '1p'     </w:t>
      </w:r>
      <w:r>
        <w:rPr>
          <w:rFonts w:hint="eastAsia"/>
        </w:rPr>
        <w:t xml:space="preserve">   </w:t>
      </w:r>
      <w:r>
        <w:t xml:space="preserve"> sed.test </w:t>
      </w:r>
      <w:r>
        <w:rPr>
          <w:rFonts w:hint="eastAsia"/>
        </w:rPr>
        <w:tab/>
      </w:r>
      <w:r>
        <w:t>#显示第一行</w:t>
      </w:r>
    </w:p>
    <w:p w:rsidR="005A47C4" w:rsidRDefault="005A47C4" w:rsidP="005A47C4">
      <w:pPr>
        <w:ind w:left="720"/>
      </w:pPr>
      <w:r>
        <w:t xml:space="preserve">sed -n  '$p'      </w:t>
      </w:r>
      <w:r>
        <w:rPr>
          <w:rFonts w:hint="eastAsia"/>
        </w:rPr>
        <w:t xml:space="preserve">   </w:t>
      </w:r>
      <w:r>
        <w:t xml:space="preserve">sed.test </w:t>
      </w:r>
      <w:r>
        <w:rPr>
          <w:rFonts w:hint="eastAsia"/>
        </w:rPr>
        <w:tab/>
      </w:r>
      <w:r>
        <w:t>#显示最后一行</w:t>
      </w:r>
    </w:p>
    <w:p w:rsidR="005A47C4" w:rsidRDefault="005A47C4" w:rsidP="005A47C4">
      <w:pPr>
        <w:ind w:left="720"/>
      </w:pPr>
      <w:r>
        <w:t xml:space="preserve">sed -n  '1,2p'   </w:t>
      </w:r>
      <w:r>
        <w:rPr>
          <w:rFonts w:hint="eastAsia"/>
        </w:rPr>
        <w:t xml:space="preserve">  </w:t>
      </w:r>
      <w:r>
        <w:t xml:space="preserve"> sed.test </w:t>
      </w:r>
      <w:r>
        <w:rPr>
          <w:rFonts w:hint="eastAsia"/>
        </w:rPr>
        <w:tab/>
      </w:r>
      <w:r>
        <w:t>#显示第一行到第二行</w:t>
      </w:r>
    </w:p>
    <w:p w:rsidR="005A47C4" w:rsidRDefault="005A47C4" w:rsidP="005A47C4">
      <w:pPr>
        <w:ind w:left="720"/>
      </w:pPr>
      <w:r>
        <w:t xml:space="preserve">sed -n  '2,$p'    </w:t>
      </w:r>
      <w:r>
        <w:rPr>
          <w:rFonts w:hint="eastAsia"/>
        </w:rPr>
        <w:t xml:space="preserve">  </w:t>
      </w:r>
      <w:r>
        <w:t xml:space="preserve">sed.test </w:t>
      </w:r>
      <w:r>
        <w:rPr>
          <w:rFonts w:hint="eastAsia"/>
        </w:rPr>
        <w:tab/>
      </w:r>
      <w:r>
        <w:t>#显示第二行到最后一行</w:t>
      </w:r>
    </w:p>
    <w:p w:rsidR="007647CE" w:rsidRDefault="005A47C4" w:rsidP="00917B18">
      <w:pPr>
        <w:ind w:left="720"/>
      </w:pPr>
      <w:r>
        <w:t>sed -n  '/ruby/p' sed.test #查询包括关键字ruby所在所有行</w:t>
      </w:r>
    </w:p>
    <w:p w:rsidR="00B771F9" w:rsidRDefault="005A47C4" w:rsidP="005A47C4">
      <w:pPr>
        <w:ind w:left="720"/>
      </w:pPr>
      <w:r>
        <w:t xml:space="preserve">sed -n '/\$/p'    </w:t>
      </w:r>
      <w:r>
        <w:rPr>
          <w:rFonts w:hint="eastAsia"/>
        </w:rPr>
        <w:t xml:space="preserve">  </w:t>
      </w:r>
      <w:r>
        <w:t>sed.test #查询包括关键字$的行，用反斜线\转义</w:t>
      </w:r>
    </w:p>
    <w:p w:rsidR="00873C50" w:rsidRDefault="007647CE" w:rsidP="00917B18">
      <w:r>
        <w:rPr>
          <w:rFonts w:hint="eastAsia"/>
          <w:noProof/>
        </w:rPr>
        <w:lastRenderedPageBreak/>
        <w:drawing>
          <wp:inline distT="0" distB="0" distL="0" distR="0">
            <wp:extent cx="4762500" cy="457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18" w:rsidRDefault="00917B18" w:rsidP="00917B18"/>
    <w:p w:rsidR="009B6633" w:rsidRPr="00873C50" w:rsidRDefault="00873C50" w:rsidP="00873C50">
      <w:pPr>
        <w:rPr>
          <w:b/>
          <w:i/>
        </w:rPr>
      </w:pPr>
      <w:r w:rsidRPr="00873C50">
        <w:rPr>
          <w:rFonts w:hint="eastAsia"/>
          <w:b/>
          <w:i/>
        </w:rPr>
        <w:t>追加</w:t>
      </w:r>
      <w:r w:rsidR="009B6633" w:rsidRPr="00873C50">
        <w:rPr>
          <w:b/>
          <w:i/>
        </w:rPr>
        <w:t>一行或者多行</w:t>
      </w:r>
      <w:r>
        <w:rPr>
          <w:rFonts w:hint="eastAsia"/>
          <w:b/>
          <w:i/>
        </w:rPr>
        <w:t>（使用i表示行前添加，a表示行后添加）</w:t>
      </w:r>
    </w:p>
    <w:p w:rsidR="00873C50" w:rsidRDefault="00873C50" w:rsidP="00873C50">
      <w:r>
        <w:t>sed '1</w:t>
      </w:r>
      <w:r>
        <w:rPr>
          <w:rFonts w:hint="eastAsia"/>
        </w:rPr>
        <w:t>,3</w:t>
      </w:r>
      <w:r>
        <w:t>a hello\nworld' sed.test</w:t>
      </w:r>
      <w:r>
        <w:rPr>
          <w:rFonts w:hint="eastAsia"/>
        </w:rPr>
        <w:tab/>
        <w:t>#在第一行到第三行后面追加windows</w:t>
      </w:r>
    </w:p>
    <w:p w:rsidR="00873C50" w:rsidRDefault="00873C50" w:rsidP="00B771F9">
      <w:r>
        <w:rPr>
          <w:noProof/>
        </w:rPr>
        <w:drawing>
          <wp:inline distT="0" distB="0" distL="0" distR="0">
            <wp:extent cx="5486400" cy="1466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Default="009B6633" w:rsidP="00873C50">
      <w:pPr>
        <w:tabs>
          <w:tab w:val="left" w:pos="1605"/>
        </w:tabs>
      </w:pPr>
    </w:p>
    <w:p w:rsidR="009B6633" w:rsidRDefault="00873C50" w:rsidP="00873C50">
      <w:r>
        <w:t>sed '1a hello\nworld' sed.test</w:t>
      </w:r>
      <w:r>
        <w:rPr>
          <w:rFonts w:hint="eastAsia"/>
        </w:rPr>
        <w:tab/>
        <w:t>#</w:t>
      </w:r>
      <w:r w:rsidR="009B6633">
        <w:t>第一行后添加多行</w:t>
      </w:r>
    </w:p>
    <w:p w:rsidR="00873C50" w:rsidRDefault="00873C50" w:rsidP="00873C50">
      <w:r>
        <w:rPr>
          <w:noProof/>
        </w:rPr>
        <w:drawing>
          <wp:inline distT="0" distB="0" distL="0" distR="0">
            <wp:extent cx="5486400" cy="1314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50" w:rsidRDefault="00873C50" w:rsidP="00873C50"/>
    <w:p w:rsidR="00873C50" w:rsidRDefault="00873C50" w:rsidP="00873C50">
      <w:r w:rsidRPr="00873C50">
        <w:t>sed  '/\$python/a javascript' sed.test</w:t>
      </w:r>
      <w:r>
        <w:rPr>
          <w:rFonts w:hint="eastAsia"/>
        </w:rPr>
        <w:t xml:space="preserve"> #匹配到得行追加</w:t>
      </w:r>
    </w:p>
    <w:p w:rsidR="00873C50" w:rsidRDefault="00873C50" w:rsidP="00873C50">
      <w:r>
        <w:rPr>
          <w:noProof/>
        </w:rPr>
        <w:drawing>
          <wp:inline distT="0" distB="0" distL="0" distR="0">
            <wp:extent cx="5486400" cy="12287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Pr="005953B3" w:rsidRDefault="009B6633" w:rsidP="009B6633">
      <w:pPr>
        <w:rPr>
          <w:b/>
          <w:i/>
        </w:rPr>
      </w:pPr>
      <w:r w:rsidRPr="005953B3">
        <w:rPr>
          <w:b/>
          <w:i/>
        </w:rPr>
        <w:t>替换行或者行内字符</w:t>
      </w:r>
      <w:r w:rsidR="00243B0D">
        <w:rPr>
          <w:rFonts w:hint="eastAsia"/>
          <w:b/>
          <w:i/>
        </w:rPr>
        <w:t>串</w:t>
      </w:r>
    </w:p>
    <w:p w:rsidR="009B6633" w:rsidRDefault="005953B3" w:rsidP="009B6633">
      <w:r w:rsidRPr="005953B3">
        <w:t xml:space="preserve">sed '1,3c convent' sed.test </w:t>
      </w:r>
      <w:r>
        <w:rPr>
          <w:rFonts w:hint="eastAsia"/>
        </w:rPr>
        <w:t>#</w:t>
      </w:r>
      <w:r w:rsidR="009B6633">
        <w:t>把第一行到第三行整体换成convent</w:t>
      </w:r>
    </w:p>
    <w:p w:rsidR="005953B3" w:rsidRDefault="005953B3" w:rsidP="009B6633">
      <w:r>
        <w:rPr>
          <w:noProof/>
        </w:rPr>
        <w:lastRenderedPageBreak/>
        <w:drawing>
          <wp:inline distT="0" distB="0" distL="0" distR="0">
            <wp:extent cx="4829175" cy="9429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Default="005953B3" w:rsidP="009B6633">
      <w:r>
        <w:rPr>
          <w:rFonts w:hint="eastAsia"/>
        </w:rPr>
        <w:t>###</w:t>
      </w:r>
      <w:r w:rsidR="009B6633">
        <w:t>替换行中某部分字符：sed ‘s/要替换的字符串/新的字符串/g’</w:t>
      </w:r>
    </w:p>
    <w:p w:rsidR="005953B3" w:rsidRDefault="005953B3" w:rsidP="005953B3">
      <w:r>
        <w:rPr>
          <w:rFonts w:hint="eastAsia"/>
        </w:rPr>
        <w:t>###删除行中某部分字符：</w:t>
      </w:r>
      <w:r>
        <w:t>sed ‘s/要替换的字符串/ /g’</w:t>
      </w:r>
    </w:p>
    <w:p w:rsidR="005953B3" w:rsidRDefault="005953B3" w:rsidP="009B6633">
      <w:r>
        <w:rPr>
          <w:noProof/>
        </w:rPr>
        <w:drawing>
          <wp:inline distT="0" distB="0" distL="0" distR="0">
            <wp:extent cx="5486400" cy="1171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33" w:rsidRDefault="00243B0D" w:rsidP="009B6633">
      <w:pPr>
        <w:rPr>
          <w:b/>
          <w:i/>
        </w:rPr>
      </w:pPr>
      <w:r w:rsidRPr="00243B0D">
        <w:rPr>
          <w:rFonts w:hint="eastAsia"/>
          <w:b/>
          <w:i/>
        </w:rPr>
        <w:t>转换字符指令</w:t>
      </w:r>
    </w:p>
    <w:p w:rsidR="00243B0D" w:rsidRDefault="00243B0D" w:rsidP="009B6633">
      <w:r>
        <w:rPr>
          <w:rFonts w:hint="eastAsia"/>
        </w:rPr>
        <w:t>[addr]y/source-chars/dest-chars/</w:t>
      </w:r>
    </w:p>
    <w:p w:rsidR="00243B0D" w:rsidRDefault="00243B0D" w:rsidP="009B6633">
      <w:r>
        <w:rPr>
          <w:rFonts w:hint="eastAsia"/>
          <w:noProof/>
        </w:rPr>
        <w:drawing>
          <wp:inline distT="0" distB="0" distL="0" distR="0">
            <wp:extent cx="5486400" cy="10096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B0D" w:rsidRPr="00243B0D" w:rsidRDefault="00243B0D" w:rsidP="009B6633"/>
    <w:p w:rsidR="005953B3" w:rsidRDefault="005953B3" w:rsidP="005953B3">
      <w:pPr>
        <w:pStyle w:val="Heading3"/>
      </w:pPr>
      <w:r>
        <w:rPr>
          <w:rFonts w:hint="eastAsia"/>
        </w:rPr>
        <w:t>sed</w:t>
      </w:r>
      <w:r>
        <w:rPr>
          <w:rFonts w:hint="eastAsia"/>
        </w:rPr>
        <w:t>脚本指令</w:t>
      </w:r>
    </w:p>
    <w:p w:rsidR="0044364A" w:rsidRPr="0044364A" w:rsidRDefault="0044364A" w:rsidP="0044364A">
      <w:r>
        <w:rPr>
          <w:rFonts w:hint="eastAsia"/>
        </w:rPr>
        <w:t>sed.sh文件的书写：</w:t>
      </w:r>
    </w:p>
    <w:p w:rsidR="00591F5B" w:rsidRDefault="0044364A" w:rsidP="00591F5B">
      <w:r>
        <w:rPr>
          <w:rFonts w:hint="eastAsia"/>
        </w:rPr>
        <w:t>/匹配要操作的行(正则表达式)/{</w:t>
      </w:r>
    </w:p>
    <w:p w:rsidR="0044364A" w:rsidRDefault="0044364A" w:rsidP="0044364A">
      <w:r>
        <w:rPr>
          <w:rFonts w:hint="eastAsia"/>
        </w:rPr>
        <w:tab/>
        <w:t>#要执行的动作</w:t>
      </w:r>
    </w:p>
    <w:p w:rsidR="0044364A" w:rsidRDefault="0044364A" w:rsidP="00591F5B">
      <w:r>
        <w:rPr>
          <w:rFonts w:hint="eastAsia"/>
        </w:rPr>
        <w:t>}</w:t>
      </w:r>
    </w:p>
    <w:p w:rsidR="0044364A" w:rsidRDefault="0044364A" w:rsidP="00591F5B">
      <w:r>
        <w:rPr>
          <w:rFonts w:hint="eastAsia"/>
        </w:rPr>
        <w:t>例如：</w:t>
      </w:r>
    </w:p>
    <w:p w:rsidR="0081351D" w:rsidRDefault="0081351D" w:rsidP="00591F5B">
      <w:r>
        <w:rPr>
          <w:rFonts w:hint="eastAsia"/>
        </w:rPr>
        <w:t>#删除所有的空行</w:t>
      </w:r>
    </w:p>
    <w:p w:rsidR="0044364A" w:rsidRDefault="0044364A" w:rsidP="00591F5B">
      <w:r>
        <w:rPr>
          <w:rFonts w:hint="eastAsia"/>
        </w:rPr>
        <w:t>/.*/{</w:t>
      </w:r>
    </w:p>
    <w:p w:rsidR="0044364A" w:rsidRDefault="0044364A" w:rsidP="00591F5B">
      <w:r>
        <w:rPr>
          <w:rFonts w:hint="eastAsia"/>
        </w:rPr>
        <w:tab/>
        <w:t>d</w:t>
      </w:r>
    </w:p>
    <w:p w:rsidR="0081351D" w:rsidRPr="00591F5B" w:rsidRDefault="0044364A" w:rsidP="00657133">
      <w:r>
        <w:rPr>
          <w:rFonts w:hint="eastAsia"/>
        </w:rPr>
        <w:t>}</w:t>
      </w:r>
    </w:p>
    <w:p w:rsidR="005953B3" w:rsidRPr="005953B3" w:rsidRDefault="00591F5B" w:rsidP="005953B3">
      <w:r>
        <w:rPr>
          <w:noProof/>
        </w:rPr>
        <w:lastRenderedPageBreak/>
        <w:drawing>
          <wp:inline distT="0" distB="0" distL="0" distR="0">
            <wp:extent cx="5486400" cy="1752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26" w:rsidRDefault="002F2226" w:rsidP="009B6633">
      <w:pPr>
        <w:rPr>
          <w:rFonts w:hint="eastAsia"/>
        </w:rPr>
      </w:pPr>
    </w:p>
    <w:p w:rsidR="00FD1FAC" w:rsidRDefault="00E364A8" w:rsidP="00E364A8">
      <w:pPr>
        <w:pStyle w:val="Heading3"/>
        <w:rPr>
          <w:rFonts w:hint="eastAsia"/>
        </w:rPr>
      </w:pPr>
      <w:r>
        <w:rPr>
          <w:rFonts w:hint="eastAsia"/>
        </w:rPr>
        <w:t>常见应用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364A8" w:rsidTr="00E364A8">
        <w:tc>
          <w:tcPr>
            <w:tcW w:w="8388" w:type="dxa"/>
          </w:tcPr>
          <w:p w:rsidR="00E364A8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--删除行首空格</w:t>
            </w:r>
          </w:p>
          <w:p w:rsidR="00B15EED" w:rsidRDefault="00C20302" w:rsidP="00E364A8">
            <w:pPr>
              <w:ind w:left="0"/>
              <w:rPr>
                <w:rFonts w:hint="eastAsia"/>
              </w:rPr>
            </w:pPr>
            <w:r w:rsidRPr="00C20302">
              <w:t>sed 's/^ *//g'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--在行前行后添加新行</w:t>
            </w:r>
          </w:p>
          <w:p w:rsidR="00B15EED" w:rsidRDefault="00C20302" w:rsidP="00E364A8">
            <w:pPr>
              <w:ind w:left="0"/>
              <w:rPr>
                <w:rFonts w:hint="eastAsia"/>
              </w:rPr>
            </w:pPr>
            <w:r w:rsidRPr="00C20302">
              <w:t>sed 's/pattern/&amp;＼n/g' filename</w:t>
            </w:r>
          </w:p>
          <w:p w:rsidR="00C20302" w:rsidRDefault="00C20302" w:rsidP="00E364A8">
            <w:pPr>
              <w:ind w:left="0"/>
              <w:rPr>
                <w:rFonts w:hint="eastAsia"/>
              </w:rPr>
            </w:pPr>
            <w:r w:rsidRPr="00C20302">
              <w:t>sed 's/pattern/＼n&amp;/g'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--变量替换使用“”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sed -e "s/$var1/$var2/g"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--在第一行前插入文本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sed -i '1 i＼插入字符串'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--在最后一行插入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sed -i '$ a＼ 插入字符串'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--在匹配行前插入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sed -i '/pattern/ i "插入字符串"'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--在匹配行后插入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sed -i '/pattern/ a "插入字符串"' filename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--删除文本中的空行和空格组成的行和#号注释的行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E30D3B">
              <w:t>grep -v ^# filename | sed /^［［:space:］］*$/d | sed /^$/d</w:t>
            </w:r>
          </w:p>
          <w:p w:rsid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--文件的匹配替换字符字符串</w:t>
            </w:r>
            <w:r w:rsidR="00E30D3B">
              <w:rPr>
                <w:rFonts w:hint="eastAsia"/>
              </w:rPr>
              <w:t>，字符中包含</w:t>
            </w:r>
            <w:r w:rsidR="00CB51AE">
              <w:rPr>
                <w:rFonts w:hint="eastAsia"/>
              </w:rPr>
              <w:t>s</w:t>
            </w:r>
            <w:r w:rsidR="00E30D3B">
              <w:rPr>
                <w:rFonts w:hint="eastAsia"/>
              </w:rPr>
              <w:t>/可以使用</w:t>
            </w:r>
            <w:r w:rsidR="00CB51AE">
              <w:rPr>
                <w:rFonts w:hint="eastAsia"/>
              </w:rPr>
              <w:t>s</w:t>
            </w:r>
            <w:r w:rsidR="00E30D3B">
              <w:rPr>
                <w:rFonts w:hint="eastAsia"/>
              </w:rPr>
              <w:t>@替代</w:t>
            </w:r>
          </w:p>
          <w:p w:rsidR="00B15EED" w:rsidRDefault="00E30D3B" w:rsidP="00E364A8">
            <w:pPr>
              <w:ind w:left="0"/>
              <w:rPr>
                <w:rFonts w:hint="eastAsia"/>
              </w:rPr>
            </w:pPr>
            <w:r w:rsidRPr="007737D8">
              <w:t>sed -i "s@BASEDIR=/usr/local@BASEDIR=/usr/local/zabbix@g"</w:t>
            </w:r>
          </w:p>
          <w:p w:rsidR="00B15EED" w:rsidRPr="00B15EED" w:rsidRDefault="00B15EED" w:rsidP="00E364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--目录下所有文件匹配替换字符串</w:t>
            </w:r>
            <w:r w:rsidR="00E30D3B">
              <w:rPr>
                <w:rFonts w:hint="eastAsia"/>
              </w:rPr>
              <w:t>,/modules目录记得备份</w:t>
            </w:r>
          </w:p>
          <w:p w:rsidR="00B15EED" w:rsidRDefault="00E30D3B" w:rsidP="00E364A8">
            <w:pPr>
              <w:ind w:left="0"/>
            </w:pPr>
            <w:r w:rsidRPr="00E30D3B">
              <w:t>sed -i 's/zhangsan/list/g' 'grep zhangsan -rl /modules'</w:t>
            </w:r>
          </w:p>
        </w:tc>
      </w:tr>
    </w:tbl>
    <w:p w:rsidR="00E364A8" w:rsidRPr="00E364A8" w:rsidRDefault="00E364A8" w:rsidP="00E364A8"/>
    <w:p w:rsidR="00C564A6" w:rsidRDefault="00C564A6" w:rsidP="00C564A6">
      <w:pPr>
        <w:pStyle w:val="Heading2"/>
      </w:pPr>
      <w:r>
        <w:lastRenderedPageBreak/>
        <w:t>A</w:t>
      </w:r>
      <w:r>
        <w:rPr>
          <w:rFonts w:hint="eastAsia"/>
        </w:rPr>
        <w:t>wk</w:t>
      </w:r>
      <w:r>
        <w:rPr>
          <w:rFonts w:hint="eastAsia"/>
        </w:rPr>
        <w:t>命令</w:t>
      </w:r>
    </w:p>
    <w:p w:rsidR="00C564A6" w:rsidRDefault="00347B4F" w:rsidP="002A74F2">
      <w:pPr>
        <w:ind w:firstLine="360"/>
      </w:pPr>
      <w:r>
        <w:t>awk的工作流程：逐行扫描文件，从第一行到最后一行，寻找到匹配特定模式的行，并在这些行</w:t>
      </w:r>
      <w:r>
        <w:rPr>
          <w:rFonts w:hint="eastAsia"/>
        </w:rPr>
        <w:t>上进行用户想要的操作。</w:t>
      </w:r>
      <w:r>
        <w:t>awk基本结构有模式匹配和处理过程(处理动作)</w:t>
      </w:r>
      <w:r>
        <w:rPr>
          <w:rFonts w:hint="eastAsia"/>
        </w:rPr>
        <w:t>组成。</w:t>
      </w:r>
      <w:r w:rsidR="002A74F2">
        <w:t>awk有两个特殊的模式：BEGIN和END，它们被放置在没有读取任何数据之前以及在所有数据读取完成</w:t>
      </w:r>
      <w:r w:rsidR="002A74F2">
        <w:rPr>
          <w:rFonts w:hint="eastAsia"/>
        </w:rPr>
        <w:t>以后执行。</w:t>
      </w:r>
    </w:p>
    <w:p w:rsidR="002A74F2" w:rsidRPr="002A74F2" w:rsidRDefault="00173E79" w:rsidP="002A74F2">
      <w:r>
        <w:rPr>
          <w:noProof/>
        </w:rPr>
        <w:pict>
          <v:rect id="_x0000_s1026" style="position:absolute;left:0;text-align:left;margin-left:30pt;margin-top:14.25pt;width:84pt;height:37.5pt;z-index:251658240">
            <v:textbox>
              <w:txbxContent>
                <w:p w:rsidR="00C90A2F" w:rsidRDefault="00C90A2F">
                  <w:pPr>
                    <w:ind w:left="0"/>
                  </w:pPr>
                  <w:r>
                    <w:rPr>
                      <w:rFonts w:hint="eastAsia"/>
                    </w:rPr>
                    <w:t>BEGIN模式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28pt;margin-top:14.25pt;width:1in;height:37.5pt;z-index:251661312">
            <v:textbox>
              <w:txbxContent>
                <w:p w:rsidR="00C90A2F" w:rsidRDefault="00C90A2F">
                  <w:pPr>
                    <w:ind w:left="0"/>
                  </w:pPr>
                  <w:r>
                    <w:rPr>
                      <w:rFonts w:hint="eastAsia"/>
                    </w:rPr>
                    <w:t>动作指令</w:t>
                  </w:r>
                </w:p>
              </w:txbxContent>
            </v:textbox>
          </v:rect>
        </w:pict>
      </w:r>
    </w:p>
    <w:p w:rsidR="00881DD9" w:rsidRDefault="00173E79" w:rsidP="00347B4F">
      <w:pPr>
        <w:ind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14pt;margin-top:9.15pt;width:114pt;height:0;z-index:251664384" o:connectortype="straight">
            <v:stroke endarrow="block"/>
          </v:shape>
        </w:pict>
      </w:r>
    </w:p>
    <w:p w:rsidR="00C4785E" w:rsidRDefault="00173E79" w:rsidP="00347B4F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left:0;text-align:left;margin-left:65.25pt;margin-top:2.6pt;width:11.25pt;height:33.75pt;z-index:251667456">
            <v:textbox style="layout-flow:vertical-ideographic"/>
          </v:shape>
        </w:pict>
      </w:r>
    </w:p>
    <w:p w:rsidR="00C4785E" w:rsidRDefault="00173E79" w:rsidP="00347B4F">
      <w:r>
        <w:rPr>
          <w:noProof/>
        </w:rPr>
        <w:pict>
          <v:rect id="_x0000_s1030" style="position:absolute;left:0;text-align:left;margin-left:228pt;margin-top:6.5pt;width:226.5pt;height:54pt;z-index:251662336">
            <v:textbox style="mso-next-textbox:#_x0000_s1030">
              <w:txbxContent>
                <w:p w:rsidR="00C90A2F" w:rsidRDefault="00C90A2F">
                  <w:pPr>
                    <w:ind w:left="0"/>
                  </w:pPr>
                  <w:r>
                    <w:rPr>
                      <w:rFonts w:hint="eastAsia"/>
                    </w:rPr>
                    <w:t>/模式/{动作}。模式匹配要操作的行，逐行读取匹配的行，并应用的动作指令。</w:t>
                  </w:r>
                </w:p>
                <w:p w:rsidR="00C90A2F" w:rsidRPr="00617361" w:rsidRDefault="00C90A2F">
                  <w:pPr>
                    <w:ind w:left="0"/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30pt;margin-top:17.75pt;width:84pt;height:39pt;z-index:251659264">
            <v:textbox style="mso-next-textbox:#_x0000_s1027">
              <w:txbxContent>
                <w:p w:rsidR="00C90A2F" w:rsidRDefault="00C90A2F" w:rsidP="00617361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模式</w:t>
                  </w:r>
                </w:p>
              </w:txbxContent>
            </v:textbox>
          </v:rect>
        </w:pict>
      </w:r>
    </w:p>
    <w:p w:rsidR="00C4785E" w:rsidRDefault="00173E79" w:rsidP="00347B4F">
      <w:r>
        <w:rPr>
          <w:noProof/>
        </w:rPr>
        <w:pict>
          <v:shape id="_x0000_s1033" type="#_x0000_t32" style="position:absolute;left:0;text-align:left;margin-left:114pt;margin-top:8.9pt;width:114pt;height:.05pt;z-index:251665408" o:connectortype="straight">
            <v:stroke endarrow="block"/>
          </v:shape>
        </w:pict>
      </w:r>
    </w:p>
    <w:p w:rsidR="00C4785E" w:rsidRDefault="00173E79" w:rsidP="00347B4F">
      <w:r>
        <w:rPr>
          <w:noProof/>
        </w:rPr>
        <w:pict>
          <v:shape id="_x0000_s1036" type="#_x0000_t67" style="position:absolute;left:0;text-align:left;margin-left:65.25pt;margin-top:7.6pt;width:11.25pt;height:33.75pt;z-index:251668480">
            <v:textbox style="layout-flow:vertical-ideographic"/>
          </v:shape>
        </w:pict>
      </w:r>
    </w:p>
    <w:p w:rsidR="00C4785E" w:rsidRDefault="00173E79" w:rsidP="00347B4F">
      <w:r>
        <w:rPr>
          <w:noProof/>
        </w:rPr>
        <w:pict>
          <v:rect id="_x0000_s1028" style="position:absolute;left:0;text-align:left;margin-left:30pt;margin-top:16.75pt;width:84pt;height:41.25pt;z-index:251660288">
            <v:textbox style="mso-next-textbox:#_x0000_s1028">
              <w:txbxContent>
                <w:p w:rsidR="00C90A2F" w:rsidRDefault="00C90A2F" w:rsidP="00617361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END模式</w:t>
                  </w:r>
                </w:p>
              </w:txbxContent>
            </v:textbox>
          </v:rect>
        </w:pict>
      </w:r>
    </w:p>
    <w:p w:rsidR="00C4785E" w:rsidRDefault="00173E79" w:rsidP="00347B4F">
      <w:r>
        <w:rPr>
          <w:noProof/>
        </w:rPr>
        <w:pict>
          <v:rect id="_x0000_s1031" style="position:absolute;left:0;text-align:left;margin-left:228pt;margin-top:.4pt;width:78pt;height:33pt;z-index:251663360">
            <v:textbox style="mso-next-textbox:#_x0000_s1031">
              <w:txbxContent>
                <w:p w:rsidR="00C90A2F" w:rsidRDefault="00C90A2F">
                  <w:pPr>
                    <w:ind w:left="0"/>
                  </w:pPr>
                  <w:r>
                    <w:rPr>
                      <w:rFonts w:hint="eastAsia"/>
                    </w:rPr>
                    <w:t>动作指令</w:t>
                  </w: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  <w:p w:rsidR="00C90A2F" w:rsidRDefault="00C90A2F">
                  <w:pPr>
                    <w:ind w:left="0"/>
                  </w:pP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left:0;text-align:left;margin-left:114pt;margin-top:13.15pt;width:114pt;height:0;z-index:251666432" o:connectortype="straight">
            <v:stroke endarrow="block"/>
          </v:shape>
        </w:pict>
      </w:r>
    </w:p>
    <w:p w:rsidR="00C4785E" w:rsidRDefault="00C4785E" w:rsidP="00347B4F"/>
    <w:p w:rsidR="00C4785E" w:rsidRDefault="00C4785E" w:rsidP="00C4785E">
      <w:pPr>
        <w:pStyle w:val="Heading3"/>
        <w:numPr>
          <w:ilvl w:val="0"/>
          <w:numId w:val="22"/>
        </w:numPr>
      </w:pPr>
      <w:r>
        <w:rPr>
          <w:rFonts w:hint="eastAsia"/>
        </w:rPr>
        <w:t>基本语法格式</w:t>
      </w:r>
    </w:p>
    <w:p w:rsidR="00C4785E" w:rsidRDefault="00E2471A" w:rsidP="00C4785E">
      <w:r>
        <w:rPr>
          <w:rFonts w:hint="eastAsia"/>
        </w:rPr>
        <w:t xml:space="preserve">awk [选项] </w:t>
      </w:r>
      <w:r>
        <w:t>–</w:t>
      </w:r>
      <w:r>
        <w:rPr>
          <w:rFonts w:hint="eastAsia"/>
        </w:rPr>
        <w:t xml:space="preserve">f program_file [--] file </w:t>
      </w:r>
      <w:r>
        <w:t>…</w:t>
      </w:r>
    </w:p>
    <w:p w:rsidR="00E2471A" w:rsidRDefault="00E2471A" w:rsidP="00C4785E">
      <w:r>
        <w:rPr>
          <w:rFonts w:hint="eastAsia"/>
        </w:rPr>
        <w:t>常用选项：</w:t>
      </w:r>
    </w:p>
    <w:p w:rsidR="00E2471A" w:rsidRDefault="00E2471A" w:rsidP="00E2471A">
      <w:pPr>
        <w:pStyle w:val="ListParagraph"/>
        <w:numPr>
          <w:ilvl w:val="0"/>
          <w:numId w:val="23"/>
        </w:numPr>
      </w:pPr>
      <w:r>
        <w:t>-F fs：指定以fs作为行的分隔符（默认分隔符是空格或制表符）</w:t>
      </w:r>
    </w:p>
    <w:p w:rsidR="00E2471A" w:rsidRDefault="00E2471A" w:rsidP="00E2471A">
      <w:pPr>
        <w:pStyle w:val="ListParagraph"/>
        <w:numPr>
          <w:ilvl w:val="0"/>
          <w:numId w:val="23"/>
        </w:numPr>
      </w:pPr>
      <w:r>
        <w:t>-v var=val:在处理过程以前，设置一个变量var的值为val。</w:t>
      </w:r>
    </w:p>
    <w:p w:rsidR="00E2471A" w:rsidRPr="00C4785E" w:rsidRDefault="00E2471A" w:rsidP="00E2471A">
      <w:pPr>
        <w:pStyle w:val="ListParagraph"/>
        <w:numPr>
          <w:ilvl w:val="0"/>
          <w:numId w:val="23"/>
        </w:numPr>
      </w:pPr>
      <w:r>
        <w:t>-f program-file:从脚本文件中读取awk指令。</w:t>
      </w:r>
    </w:p>
    <w:p w:rsidR="00C4785E" w:rsidRDefault="00B36ACE" w:rsidP="00B36ACE">
      <w:pPr>
        <w:pStyle w:val="Heading3"/>
      </w:pPr>
      <w:r>
        <w:rPr>
          <w:rFonts w:hint="eastAsia"/>
        </w:rPr>
        <w:t>操作指令</w:t>
      </w:r>
    </w:p>
    <w:p w:rsidR="00FC2B6F" w:rsidRPr="00FC2B6F" w:rsidRDefault="00FC2B6F" w:rsidP="00FC2B6F"/>
    <w:p w:rsidR="00057F79" w:rsidRPr="00FC2B6F" w:rsidRDefault="00057F79" w:rsidP="00057F79">
      <w:pPr>
        <w:rPr>
          <w:b/>
          <w:i/>
        </w:rPr>
      </w:pPr>
      <w:r w:rsidRPr="00FC2B6F">
        <w:rPr>
          <w:rFonts w:hint="eastAsia"/>
          <w:b/>
          <w:i/>
        </w:rPr>
        <w:t>记录与字段</w:t>
      </w:r>
    </w:p>
    <w:p w:rsidR="00FC2B6F" w:rsidRDefault="00FC2B6F" w:rsidP="00C90A2F">
      <w:r w:rsidRPr="00B872A8">
        <w:t>awk执行时，其浏览标记为$1，$2...$n，这种方法称为域标记。使用$1，$3表示参照第1和第3域，注意这里使用逗号分隔域，使用</w:t>
      </w:r>
      <w:r w:rsidRPr="00DC5CB8">
        <w:rPr>
          <w:color w:val="FF0000"/>
        </w:rPr>
        <w:t>$0表示使用所有域</w:t>
      </w:r>
    </w:p>
    <w:p w:rsidR="00057F79" w:rsidRPr="008D1B1C" w:rsidRDefault="00057F79" w:rsidP="00057F79">
      <w:pPr>
        <w:rPr>
          <w:b/>
          <w:i/>
        </w:rPr>
      </w:pPr>
      <w:r w:rsidRPr="008D1B1C">
        <w:rPr>
          <w:rFonts w:hint="eastAsia"/>
          <w:b/>
          <w:i/>
        </w:rPr>
        <w:t>字段分隔符</w:t>
      </w:r>
    </w:p>
    <w:p w:rsidR="008D1B1C" w:rsidRDefault="008D1B1C" w:rsidP="00C90A2F">
      <w:r>
        <w:t>A</w:t>
      </w:r>
      <w:r>
        <w:rPr>
          <w:rFonts w:hint="eastAsia"/>
        </w:rPr>
        <w:t>wk默认的字段分隔符是空格或者tab键。可以通过-F 来改变指定分隔符。</w:t>
      </w:r>
    </w:p>
    <w:p w:rsidR="00B34E03" w:rsidRDefault="00B34E03" w:rsidP="00057F79">
      <w:pPr>
        <w:rPr>
          <w:b/>
          <w:i/>
        </w:rPr>
      </w:pPr>
      <w:r w:rsidRPr="00B34E03">
        <w:rPr>
          <w:rFonts w:hint="eastAsia"/>
          <w:b/>
          <w:i/>
        </w:rPr>
        <w:lastRenderedPageBreak/>
        <w:t>数据类型</w:t>
      </w:r>
    </w:p>
    <w:p w:rsidR="00B34E03" w:rsidRDefault="00B34E03" w:rsidP="00B34E03">
      <w:pPr>
        <w:ind w:firstLine="360"/>
      </w:pPr>
      <w:r>
        <w:rPr>
          <w:rFonts w:hint="eastAsia"/>
        </w:rPr>
        <w:t>Awk仅有两个主要的数据类型：字符串和数字。即便如此，Awk的字符串和数字还可以相互转换。字符串能够被解释为数字并把它的值转换为数字值。如果字符串不包含数字，它就被转换为0.它们都可以在你代码里的ACTIONS部分使用 = 操作符给变量赋值。我们可以在任意时刻、任意地方声明和使用变量，也可以使用未初始化的变量，此时它们的默认值是空字符串：“”。</w:t>
      </w:r>
    </w:p>
    <w:p w:rsidR="00B34E03" w:rsidRDefault="00B34E03" w:rsidP="00B34E03">
      <w:r>
        <w:rPr>
          <w:rFonts w:hint="eastAsia"/>
        </w:rPr>
        <w:t xml:space="preserve">     最后，Awk有数组类型，并且它们是动态的一维关联数组。它们的语法是这样的：var[key] = value 。Awk可以</w:t>
      </w:r>
      <w:hyperlink r:id="rId18" w:anchor="SEC90" w:tgtFrame="_blank" w:history="1">
        <w:r w:rsidRPr="00982C3D">
          <w:rPr>
            <w:rFonts w:hint="eastAsia"/>
          </w:rPr>
          <w:t>模拟多维数组</w:t>
        </w:r>
      </w:hyperlink>
      <w:r>
        <w:rPr>
          <w:rFonts w:hint="eastAsia"/>
        </w:rPr>
        <w:t>，但无论怎样，这是一个大的技巧（big hack）。</w:t>
      </w:r>
    </w:p>
    <w:p w:rsidR="00B242AC" w:rsidRDefault="00B242AC" w:rsidP="00B34E03">
      <w:r>
        <w:rPr>
          <w:rFonts w:hint="eastAsia"/>
        </w:rPr>
        <w:t>定义数组</w:t>
      </w:r>
    </w:p>
    <w:p w:rsidR="00B242AC" w:rsidRDefault="00B242AC" w:rsidP="00B242AC">
      <w:pPr>
        <w:pStyle w:val="ListParagraph"/>
        <w:numPr>
          <w:ilvl w:val="0"/>
          <w:numId w:val="26"/>
        </w:numPr>
      </w:pPr>
      <w:r>
        <w:t>Tarray[1]=“cheng mo”</w:t>
      </w:r>
    </w:p>
    <w:p w:rsidR="00B242AC" w:rsidRDefault="00B242AC" w:rsidP="00B242AC">
      <w:pPr>
        <w:pStyle w:val="ListParagraph"/>
        <w:numPr>
          <w:ilvl w:val="0"/>
          <w:numId w:val="26"/>
        </w:numPr>
      </w:pPr>
      <w:r>
        <w:t>Tarray[2]=“800927”</w:t>
      </w:r>
    </w:p>
    <w:p w:rsidR="00B242AC" w:rsidRDefault="00B242AC" w:rsidP="00B242AC">
      <w:pPr>
        <w:pStyle w:val="ListParagraph"/>
        <w:numPr>
          <w:ilvl w:val="0"/>
          <w:numId w:val="26"/>
        </w:numPr>
      </w:pPr>
      <w:r>
        <w:t>Tarray[“first”]=“cheng ”</w:t>
      </w:r>
    </w:p>
    <w:p w:rsidR="00B242AC" w:rsidRDefault="00B242AC" w:rsidP="00B242AC">
      <w:pPr>
        <w:pStyle w:val="ListParagraph"/>
        <w:numPr>
          <w:ilvl w:val="0"/>
          <w:numId w:val="26"/>
        </w:numPr>
      </w:pPr>
      <w:r>
        <w:t>Tarray[“last”]=”mo”</w:t>
      </w:r>
    </w:p>
    <w:p w:rsidR="00B242AC" w:rsidRPr="00B242AC" w:rsidRDefault="00B242AC" w:rsidP="00B242AC">
      <w:pPr>
        <w:pStyle w:val="ListParagraph"/>
        <w:numPr>
          <w:ilvl w:val="0"/>
          <w:numId w:val="26"/>
        </w:numPr>
      </w:pPr>
      <w:r>
        <w:t>Tarray[“birth”]=”800927”</w:t>
      </w:r>
    </w:p>
    <w:p w:rsidR="00B242AC" w:rsidRDefault="00B242AC" w:rsidP="00B242A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获取</w:t>
      </w:r>
      <w:r w:rsidRPr="00980418">
        <w:rPr>
          <w:rFonts w:hint="eastAsia"/>
          <w:shd w:val="clear" w:color="auto" w:fill="FFFFFF"/>
        </w:rPr>
        <w:t>数组长度</w:t>
      </w:r>
      <w:r>
        <w:rPr>
          <w:rFonts w:hint="eastAsia"/>
          <w:shd w:val="clear" w:color="auto" w:fill="FFFFFF"/>
        </w:rPr>
        <w:t>：length(数组名)</w:t>
      </w:r>
    </w:p>
    <w:p w:rsidR="00B242AC" w:rsidRDefault="00B242AC" w:rsidP="00B242A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输出数组：</w:t>
      </w:r>
    </w:p>
    <w:p w:rsidR="00B242AC" w:rsidRDefault="00B242AC" w:rsidP="00B242A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###用for in语句输出的东西是无序的</w:t>
      </w:r>
    </w:p>
    <w:p w:rsidR="00B242AC" w:rsidRDefault="00B242AC" w:rsidP="00B242AC">
      <w:pPr>
        <w:ind w:left="0" w:firstLine="360"/>
        <w:rPr>
          <w:shd w:val="clear" w:color="auto" w:fill="FFFFFF"/>
        </w:rPr>
      </w:pPr>
      <w:r w:rsidRPr="00B242AC">
        <w:rPr>
          <w:shd w:val="clear" w:color="auto" w:fill="FFFFFF"/>
        </w:rPr>
        <w:t>awk 'BEGIN{info="it is a test";split(info,t," ");for(k in t){print k,t[k];}}'</w:t>
      </w:r>
    </w:p>
    <w:p w:rsidR="00B242AC" w:rsidRDefault="00B242AC" w:rsidP="00B242AC">
      <w:pPr>
        <w:ind w:left="0" w:firstLine="360"/>
        <w:rPr>
          <w:shd w:val="clear" w:color="auto" w:fill="FFFFFF"/>
        </w:rPr>
      </w:pPr>
      <w:r w:rsidRPr="00B242AC">
        <w:rPr>
          <w:shd w:val="clear" w:color="auto" w:fill="FFFFFF"/>
        </w:rPr>
        <w:t>awk 'BEGIN{info="it is a test";len=split(info,t," ");for(k=1;k&lt;=len;k++){print k,t[k];}}'</w:t>
      </w:r>
    </w:p>
    <w:p w:rsidR="00B242AC" w:rsidRDefault="00B242AC" w:rsidP="00B242AC">
      <w:pPr>
        <w:ind w:left="0" w:firstLine="360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486400" cy="7715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AC" w:rsidRDefault="00B242AC" w:rsidP="00B242AC">
      <w:pPr>
        <w:ind w:left="0" w:firstLine="360"/>
        <w:rPr>
          <w:shd w:val="clear" w:color="auto" w:fill="FFFFFF"/>
        </w:rPr>
      </w:pPr>
    </w:p>
    <w:p w:rsidR="00B242AC" w:rsidRDefault="00B242AC" w:rsidP="00B242AC">
      <w:pPr>
        <w:ind w:left="0" w:firstLine="360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判断键值存</w:t>
      </w:r>
      <w:r>
        <w:rPr>
          <w:rFonts w:ascii="宋体" w:eastAsia="宋体" w:hAnsi="宋体" w:cs="宋体" w:hint="eastAsia"/>
          <w:shd w:val="clear" w:color="auto" w:fill="FFFFFF"/>
        </w:rPr>
        <w:t xml:space="preserve">在：元素 in 数组 </w:t>
      </w:r>
    </w:p>
    <w:p w:rsidR="00B242AC" w:rsidRDefault="00B242AC" w:rsidP="00B242AC">
      <w:pPr>
        <w:ind w:firstLine="360"/>
      </w:pPr>
      <w:r>
        <w:rPr>
          <w:rFonts w:hint="eastAsia"/>
        </w:rPr>
        <w:t>aw</w:t>
      </w:r>
      <w:r>
        <w:t>k 'BEGIN{t["a"]="a";t["b"]="b";if( "c" in t){print "ok";};for(k in t){print k,t</w:t>
      </w:r>
      <w:r w:rsidRPr="00D121AB">
        <w:t xml:space="preserve">[k];}}'  </w:t>
      </w:r>
      <w:r>
        <w:rPr>
          <w:rFonts w:hint="eastAsia"/>
        </w:rPr>
        <w:t>//正确的判断方式，</w:t>
      </w:r>
      <w:r w:rsidRPr="00D121AB">
        <w:t>"c" in tB</w:t>
      </w:r>
    </w:p>
    <w:p w:rsidR="00B242AC" w:rsidRDefault="00B242AC" w:rsidP="00B242AC">
      <w:pPr>
        <w:ind w:firstLine="360"/>
      </w:pPr>
    </w:p>
    <w:p w:rsidR="00B242AC" w:rsidRDefault="00B242AC" w:rsidP="00B242AC">
      <w:r w:rsidRPr="00453C08">
        <w:rPr>
          <w:rFonts w:hint="eastAsia"/>
        </w:rPr>
        <w:t>删除键值：</w:t>
      </w:r>
      <w:r w:rsidRPr="00B242AC">
        <w:t>//delete array[key]可以删除，对应数组key的，序列值。</w:t>
      </w:r>
    </w:p>
    <w:p w:rsidR="00B242AC" w:rsidRDefault="00B242AC" w:rsidP="00B242AC">
      <w:r>
        <w:rPr>
          <w:noProof/>
        </w:rPr>
        <w:drawing>
          <wp:inline distT="0" distB="0" distL="0" distR="0">
            <wp:extent cx="5476875" cy="4095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03" w:rsidRPr="00B34E03" w:rsidRDefault="00B34E03" w:rsidP="00B34E03"/>
    <w:p w:rsidR="00057F79" w:rsidRDefault="00057F79" w:rsidP="00057F79">
      <w:pPr>
        <w:rPr>
          <w:b/>
          <w:i/>
        </w:rPr>
      </w:pPr>
      <w:r w:rsidRPr="00B34E03">
        <w:rPr>
          <w:rFonts w:hint="eastAsia"/>
          <w:b/>
          <w:i/>
        </w:rPr>
        <w:t>内置变量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ARGC:命令行参数个数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ARGV：命令行参数排列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ENVIRON:支持队列中系统环境变量的使用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FILENAME：awk浏览的文件名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FNR:浏览文件的记录数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 w:rsidRPr="00526DD0">
        <w:rPr>
          <w:color w:val="FF0000"/>
        </w:rPr>
        <w:t>FS：设置输入域分隔符</w:t>
      </w:r>
      <w:r>
        <w:t>，等价于命令行 -F选项</w:t>
      </w:r>
    </w:p>
    <w:p w:rsidR="00B34E03" w:rsidRPr="00526DD0" w:rsidRDefault="00B34E03" w:rsidP="00B34E03">
      <w:pPr>
        <w:pStyle w:val="ListParagraph"/>
        <w:numPr>
          <w:ilvl w:val="0"/>
          <w:numId w:val="24"/>
        </w:numPr>
        <w:rPr>
          <w:color w:val="FF0000"/>
        </w:rPr>
      </w:pPr>
      <w:r w:rsidRPr="00526DD0">
        <w:rPr>
          <w:color w:val="FF0000"/>
        </w:rPr>
        <w:t>NF:浏览记录的域的个数</w:t>
      </w:r>
      <w:r w:rsidR="00526DD0">
        <w:rPr>
          <w:rFonts w:hint="eastAsia"/>
          <w:color w:val="FF0000"/>
        </w:rPr>
        <w:t>，可以表示当前行总列数</w:t>
      </w:r>
    </w:p>
    <w:p w:rsidR="00B34E03" w:rsidRPr="00526DD0" w:rsidRDefault="00B34E03" w:rsidP="00B34E03">
      <w:pPr>
        <w:pStyle w:val="ListParagraph"/>
        <w:numPr>
          <w:ilvl w:val="0"/>
          <w:numId w:val="24"/>
        </w:numPr>
        <w:rPr>
          <w:color w:val="FF0000"/>
        </w:rPr>
      </w:pPr>
      <w:r w:rsidRPr="00526DD0">
        <w:rPr>
          <w:color w:val="FF0000"/>
        </w:rPr>
        <w:t>NR：已读的记录数</w:t>
      </w:r>
      <w:r w:rsidR="00526DD0">
        <w:rPr>
          <w:rFonts w:hint="eastAsia"/>
          <w:color w:val="FF0000"/>
        </w:rPr>
        <w:t>，可以表示总行数</w:t>
      </w:r>
    </w:p>
    <w:p w:rsidR="00B34E03" w:rsidRPr="00526DD0" w:rsidRDefault="00B34E03" w:rsidP="00B34E03">
      <w:pPr>
        <w:pStyle w:val="ListParagraph"/>
        <w:numPr>
          <w:ilvl w:val="0"/>
          <w:numId w:val="24"/>
        </w:numPr>
        <w:rPr>
          <w:color w:val="FF0000"/>
        </w:rPr>
      </w:pPr>
      <w:r w:rsidRPr="00526DD0">
        <w:rPr>
          <w:color w:val="FF0000"/>
        </w:rPr>
        <w:t>OFS:输出域分隔符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ORS:输出记录分隔符</w:t>
      </w:r>
    </w:p>
    <w:p w:rsidR="00B34E03" w:rsidRDefault="00B34E03" w:rsidP="00B34E03">
      <w:pPr>
        <w:pStyle w:val="ListParagraph"/>
        <w:numPr>
          <w:ilvl w:val="0"/>
          <w:numId w:val="24"/>
        </w:numPr>
      </w:pPr>
      <w:r>
        <w:t>RS：控制记录分隔符</w:t>
      </w:r>
    </w:p>
    <w:p w:rsidR="008D1B1C" w:rsidRPr="00B34E03" w:rsidRDefault="008D1B1C" w:rsidP="008D1B1C"/>
    <w:p w:rsidR="00057F79" w:rsidRPr="008D1B1C" w:rsidRDefault="00057F79" w:rsidP="00B34E03">
      <w:pPr>
        <w:rPr>
          <w:b/>
          <w:i/>
        </w:rPr>
      </w:pPr>
      <w:r w:rsidRPr="008D1B1C">
        <w:rPr>
          <w:rFonts w:hint="eastAsia"/>
          <w:b/>
          <w:i/>
        </w:rPr>
        <w:t>表达式和操作符</w:t>
      </w:r>
    </w:p>
    <w:p w:rsidR="00FC2B6F" w:rsidRDefault="00FC2B6F" w:rsidP="00FC2B6F">
      <w:r>
        <w:rPr>
          <w:rFonts w:hint="eastAsia"/>
        </w:rPr>
        <w:t>表达式由变量、常量、函数、正则表达式、操作符组成。操作符的种类有：</w:t>
      </w:r>
    </w:p>
    <w:p w:rsidR="00FC2B6F" w:rsidRDefault="00FC2B6F" w:rsidP="00FC2B6F">
      <w:pPr>
        <w:pStyle w:val="ListParagraph"/>
        <w:numPr>
          <w:ilvl w:val="0"/>
          <w:numId w:val="25"/>
        </w:numPr>
      </w:pPr>
      <w:r>
        <w:t>+</w:t>
      </w:r>
      <w:r>
        <w:rPr>
          <w:rFonts w:hint="eastAsia"/>
        </w:rPr>
        <w:tab/>
      </w:r>
      <w:r>
        <w:t xml:space="preserve"> -</w:t>
      </w: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ab/>
      </w:r>
      <w:r>
        <w:t xml:space="preserve">/ </w:t>
      </w:r>
      <w:r>
        <w:rPr>
          <w:rFonts w:hint="eastAsia"/>
        </w:rPr>
        <w:tab/>
      </w:r>
      <w:r>
        <w:t>%</w:t>
      </w:r>
      <w:r>
        <w:rPr>
          <w:rFonts w:hint="eastAsia"/>
        </w:rPr>
        <w:tab/>
      </w:r>
      <w:r>
        <w:t xml:space="preserve"> ^ </w:t>
      </w:r>
      <w:r>
        <w:rPr>
          <w:rFonts w:hint="eastAsia"/>
        </w:rPr>
        <w:t>(幂运算)</w:t>
      </w:r>
      <w:r>
        <w:rPr>
          <w:rFonts w:hint="eastAsia"/>
        </w:rPr>
        <w:tab/>
      </w:r>
      <w:r>
        <w:t>++</w:t>
      </w:r>
      <w:r>
        <w:rPr>
          <w:rFonts w:hint="eastAsia"/>
        </w:rPr>
        <w:tab/>
      </w:r>
      <w:r>
        <w:t xml:space="preserve"> -- </w:t>
      </w:r>
    </w:p>
    <w:p w:rsidR="00FC2B6F" w:rsidRDefault="00FC2B6F" w:rsidP="00FC2B6F">
      <w:pPr>
        <w:pStyle w:val="ListParagraph"/>
        <w:numPr>
          <w:ilvl w:val="0"/>
          <w:numId w:val="25"/>
        </w:numPr>
      </w:pPr>
      <w:r>
        <w:t>+=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-= </w:t>
      </w:r>
      <w:r>
        <w:rPr>
          <w:rFonts w:hint="eastAsia"/>
        </w:rPr>
        <w:tab/>
      </w:r>
      <w:r>
        <w:t xml:space="preserve">*=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/= </w:t>
      </w:r>
    </w:p>
    <w:p w:rsidR="00FC2B6F" w:rsidRDefault="00FC2B6F" w:rsidP="00FC2B6F">
      <w:pPr>
        <w:pStyle w:val="ListParagraph"/>
        <w:numPr>
          <w:ilvl w:val="0"/>
          <w:numId w:val="25"/>
        </w:numPr>
      </w:pPr>
      <w:r>
        <w:t xml:space="preserve">&lt; </w:t>
      </w:r>
      <w:r>
        <w:rPr>
          <w:rFonts w:hint="eastAsia"/>
        </w:rPr>
        <w:tab/>
      </w:r>
      <w:r>
        <w:t>&gt;</w:t>
      </w:r>
      <w:r>
        <w:rPr>
          <w:rFonts w:hint="eastAsia"/>
        </w:rPr>
        <w:tab/>
      </w:r>
      <w:r>
        <w:t xml:space="preserve">= </w:t>
      </w:r>
      <w:r>
        <w:rPr>
          <w:rFonts w:hint="eastAsia"/>
        </w:rPr>
        <w:tab/>
      </w:r>
      <w:r>
        <w:t>&lt;=</w:t>
      </w:r>
      <w:r>
        <w:rPr>
          <w:rFonts w:hint="eastAsia"/>
        </w:rPr>
        <w:tab/>
      </w:r>
      <w:r>
        <w:t xml:space="preserve"> == </w:t>
      </w:r>
      <w:r>
        <w:rPr>
          <w:rFonts w:hint="eastAsia"/>
        </w:rPr>
        <w:tab/>
      </w:r>
      <w:r>
        <w:t>!==</w:t>
      </w:r>
    </w:p>
    <w:p w:rsidR="00FC2B6F" w:rsidRDefault="00FC2B6F" w:rsidP="00FC2B6F">
      <w:pPr>
        <w:pStyle w:val="ListParagraph"/>
        <w:numPr>
          <w:ilvl w:val="0"/>
          <w:numId w:val="25"/>
        </w:numPr>
      </w:pPr>
      <w:r>
        <w:t>~：匹配</w:t>
      </w:r>
      <w:r>
        <w:rPr>
          <w:rFonts w:hint="eastAsia"/>
        </w:rPr>
        <w:tab/>
      </w:r>
      <w:r>
        <w:rPr>
          <w:rFonts w:hint="eastAsia"/>
        </w:rPr>
        <w:tab/>
      </w:r>
      <w:r>
        <w:t>!~：不匹配</w:t>
      </w:r>
    </w:p>
    <w:p w:rsidR="00B34E03" w:rsidRDefault="00FC2B6F" w:rsidP="00FC2B6F">
      <w:pPr>
        <w:pStyle w:val="ListParagraph"/>
        <w:numPr>
          <w:ilvl w:val="0"/>
          <w:numId w:val="25"/>
        </w:numPr>
      </w:pPr>
      <w:r>
        <w:t>&amp;&amp;</w:t>
      </w:r>
      <w:r>
        <w:rPr>
          <w:rFonts w:hint="eastAsia"/>
        </w:rPr>
        <w:tab/>
      </w:r>
      <w:r>
        <w:t xml:space="preserve"> ||</w:t>
      </w:r>
    </w:p>
    <w:p w:rsidR="00704FCA" w:rsidRDefault="00704FCA" w:rsidP="00FC2B6F">
      <w:pPr>
        <w:pStyle w:val="ListParagraph"/>
        <w:numPr>
          <w:ilvl w:val="0"/>
          <w:numId w:val="25"/>
        </w:numPr>
      </w:pPr>
      <w:r>
        <w:rPr>
          <w:rFonts w:hint="eastAsia"/>
        </w:rPr>
        <w:t>特殊操作符：$(字段引用)，空格(字符串连接),?:(条件表达式)，in(判断数组中是否存在某键值。</w:t>
      </w:r>
    </w:p>
    <w:p w:rsidR="00704FCA" w:rsidRPr="00057F79" w:rsidRDefault="00704FCA" w:rsidP="00704FCA">
      <w:pPr>
        <w:pStyle w:val="ListParagraph"/>
        <w:ind w:left="1080"/>
      </w:pPr>
    </w:p>
    <w:p w:rsidR="00B36ACE" w:rsidRDefault="00B36ACE" w:rsidP="00057F79">
      <w:pPr>
        <w:pStyle w:val="Heading3"/>
      </w:pPr>
      <w:r>
        <w:rPr>
          <w:rFonts w:hint="eastAsia"/>
        </w:rPr>
        <w:lastRenderedPageBreak/>
        <w:t>程序结构</w:t>
      </w:r>
    </w:p>
    <w:p w:rsidR="00CD1510" w:rsidRDefault="00CD1510" w:rsidP="00CD1510">
      <w:r>
        <w:t>I</w:t>
      </w:r>
      <w:r>
        <w:rPr>
          <w:rFonts w:hint="eastAsia"/>
        </w:rPr>
        <w:t>f语句（选择结构）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D1510" w:rsidTr="00CD1510">
        <w:tc>
          <w:tcPr>
            <w:tcW w:w="8388" w:type="dxa"/>
          </w:tcPr>
          <w:p w:rsidR="00CD1510" w:rsidRDefault="00CD1510" w:rsidP="00CD1510">
            <w:pPr>
              <w:ind w:left="0"/>
            </w:pPr>
            <w:r>
              <w:t>if(表达式){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>语句</w:t>
            </w:r>
            <w:r>
              <w:t>1</w:t>
            </w:r>
          </w:p>
          <w:p w:rsidR="00CD1510" w:rsidRDefault="00CD1510" w:rsidP="00CD1510">
            <w:pPr>
              <w:ind w:left="0"/>
            </w:pPr>
            <w:r>
              <w:t>}else if(表达式){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>语句</w:t>
            </w:r>
            <w:r>
              <w:t>2</w:t>
            </w:r>
          </w:p>
          <w:p w:rsidR="00CD1510" w:rsidRDefault="00CD1510" w:rsidP="00CD1510">
            <w:pPr>
              <w:ind w:left="0"/>
            </w:pPr>
            <w:r>
              <w:t>}else{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>语句</w:t>
            </w:r>
            <w:r>
              <w:t>3</w:t>
            </w:r>
          </w:p>
          <w:p w:rsidR="00CD1510" w:rsidRDefault="00CD1510" w:rsidP="00CD1510">
            <w:pPr>
              <w:ind w:left="0"/>
            </w:pPr>
            <w:r>
              <w:t>}</w:t>
            </w:r>
          </w:p>
        </w:tc>
      </w:tr>
    </w:tbl>
    <w:p w:rsidR="00CD1510" w:rsidRPr="00E504CC" w:rsidRDefault="00CD1510" w:rsidP="00CD1510"/>
    <w:p w:rsidR="00CD1510" w:rsidRDefault="00CD1510" w:rsidP="00CD1510">
      <w:r>
        <w:rPr>
          <w:rFonts w:hint="eastAsia"/>
        </w:rPr>
        <w:t>循环语句(类似于c语法)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CD1510" w:rsidTr="00CD1510">
        <w:tc>
          <w:tcPr>
            <w:tcW w:w="8298" w:type="dxa"/>
          </w:tcPr>
          <w:p w:rsidR="00CD1510" w:rsidRDefault="00CD1510" w:rsidP="00CD1510">
            <w:pPr>
              <w:ind w:left="0"/>
            </w:pPr>
            <w:r>
              <w:t>while(表达式){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 xml:space="preserve">      语句</w:t>
            </w:r>
          </w:p>
          <w:p w:rsidR="00CD1510" w:rsidRDefault="00CD1510" w:rsidP="00CD1510">
            <w:pPr>
              <w:ind w:left="0"/>
            </w:pPr>
            <w:r>
              <w:t>}</w:t>
            </w:r>
          </w:p>
          <w:p w:rsidR="00CD1510" w:rsidRDefault="00CD1510" w:rsidP="00CD1510">
            <w:pPr>
              <w:ind w:left="0"/>
            </w:pPr>
          </w:p>
          <w:p w:rsidR="00CD1510" w:rsidRDefault="00CD1510" w:rsidP="00CD1510">
            <w:pPr>
              <w:ind w:left="0"/>
            </w:pPr>
            <w:r>
              <w:t>for(变量 in 数组){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 xml:space="preserve">       语句</w:t>
            </w:r>
          </w:p>
          <w:p w:rsidR="00CD1510" w:rsidRDefault="00CD1510" w:rsidP="00CD1510">
            <w:pPr>
              <w:ind w:left="0"/>
            </w:pPr>
            <w:r>
              <w:t>}</w:t>
            </w:r>
          </w:p>
          <w:p w:rsidR="00CD1510" w:rsidRDefault="00CD1510" w:rsidP="00CD1510">
            <w:pPr>
              <w:ind w:left="0"/>
            </w:pPr>
          </w:p>
          <w:p w:rsidR="00CD1510" w:rsidRDefault="00CD1510" w:rsidP="00CD1510">
            <w:pPr>
              <w:ind w:left="0"/>
            </w:pPr>
            <w:r>
              <w:t>for(变量;条件;表达式){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 xml:space="preserve">      语句</w:t>
            </w:r>
          </w:p>
          <w:p w:rsidR="00CD1510" w:rsidRDefault="00CD1510" w:rsidP="00CD1510">
            <w:pPr>
              <w:ind w:left="0"/>
            </w:pPr>
            <w:r>
              <w:t xml:space="preserve"> }</w:t>
            </w:r>
          </w:p>
          <w:p w:rsidR="00CD1510" w:rsidRDefault="00CD1510" w:rsidP="00CD1510">
            <w:pPr>
              <w:ind w:left="0"/>
            </w:pPr>
          </w:p>
          <w:p w:rsidR="00CD1510" w:rsidRDefault="00CD1510" w:rsidP="00CD1510">
            <w:pPr>
              <w:ind w:left="0"/>
            </w:pPr>
            <w:r>
              <w:t>do{</w:t>
            </w:r>
          </w:p>
          <w:p w:rsidR="00CD1510" w:rsidRDefault="00CD1510" w:rsidP="00CD1510">
            <w:pPr>
              <w:ind w:left="0"/>
            </w:pPr>
            <w:r>
              <w:rPr>
                <w:rFonts w:hint="eastAsia"/>
              </w:rPr>
              <w:t xml:space="preserve">      语句</w:t>
            </w:r>
          </w:p>
          <w:p w:rsidR="00CD1510" w:rsidRDefault="00CD1510" w:rsidP="00CD1510">
            <w:pPr>
              <w:ind w:left="0"/>
            </w:pPr>
            <w:r>
              <w:t xml:space="preserve"> }while(条件)</w:t>
            </w:r>
          </w:p>
        </w:tc>
      </w:tr>
    </w:tbl>
    <w:p w:rsidR="00D30402" w:rsidRDefault="00D30402" w:rsidP="00D30402">
      <w:pPr>
        <w:ind w:left="0"/>
      </w:pPr>
      <w:r>
        <w:rPr>
          <w:rFonts w:hint="eastAsia"/>
        </w:rPr>
        <w:t xml:space="preserve">    </w:t>
      </w:r>
    </w:p>
    <w:p w:rsidR="00D30402" w:rsidRDefault="00D30402" w:rsidP="00D30402">
      <w:pPr>
        <w:ind w:left="0"/>
      </w:pPr>
      <w:r>
        <w:rPr>
          <w:rFonts w:hint="eastAsia"/>
        </w:rPr>
        <w:t xml:space="preserve">     跳转语句</w:t>
      </w:r>
    </w:p>
    <w:p w:rsidR="00D30402" w:rsidRDefault="00D30402" w:rsidP="00642F70">
      <w:pPr>
        <w:pStyle w:val="ListParagraph"/>
        <w:numPr>
          <w:ilvl w:val="0"/>
          <w:numId w:val="28"/>
        </w:numPr>
      </w:pPr>
      <w:r>
        <w:rPr>
          <w:rFonts w:hint="eastAsia"/>
        </w:rPr>
        <w:t>break：跳出循环</w:t>
      </w:r>
    </w:p>
    <w:p w:rsidR="00D30402" w:rsidRPr="00CD1510" w:rsidRDefault="00D30402" w:rsidP="00642F70">
      <w:pPr>
        <w:pStyle w:val="ListParagraph"/>
        <w:numPr>
          <w:ilvl w:val="0"/>
          <w:numId w:val="28"/>
        </w:numPr>
      </w:pPr>
      <w:r>
        <w:rPr>
          <w:rFonts w:hint="eastAsia"/>
        </w:rPr>
        <w:t>continue：跳出本次循环</w:t>
      </w:r>
    </w:p>
    <w:p w:rsidR="00B36ACE" w:rsidRDefault="00B36ACE" w:rsidP="00057F79">
      <w:pPr>
        <w:pStyle w:val="Heading3"/>
      </w:pPr>
      <w:r>
        <w:rPr>
          <w:rFonts w:hint="eastAsia"/>
        </w:rPr>
        <w:lastRenderedPageBreak/>
        <w:t>常用函数</w:t>
      </w:r>
    </w:p>
    <w:p w:rsidR="005A1255" w:rsidRPr="005A1255" w:rsidRDefault="005A1255" w:rsidP="005A1255">
      <w:pPr>
        <w:rPr>
          <w:rStyle w:val="Strong"/>
          <w:rFonts w:cs="宋体"/>
          <w:i/>
          <w:color w:val="000000"/>
          <w:szCs w:val="24"/>
          <w:shd w:val="clear" w:color="auto" w:fill="FFFFFF"/>
        </w:rPr>
      </w:pPr>
      <w:r w:rsidRPr="005A1255">
        <w:rPr>
          <w:rStyle w:val="Strong"/>
          <w:i/>
          <w:color w:val="000000"/>
          <w:szCs w:val="24"/>
          <w:shd w:val="clear" w:color="auto" w:fill="FFFFFF"/>
        </w:rPr>
        <w:t>算术函</w:t>
      </w:r>
      <w:r w:rsidRPr="005A1255">
        <w:rPr>
          <w:rStyle w:val="Strong"/>
          <w:rFonts w:cs="宋体" w:hint="eastAsia"/>
          <w:i/>
          <w:color w:val="000000"/>
          <w:szCs w:val="24"/>
          <w:shd w:val="clear" w:color="auto" w:fill="FFFFFF"/>
        </w:rPr>
        <w:t>数</w:t>
      </w:r>
    </w:p>
    <w:p w:rsidR="005A1255" w:rsidRPr="005A1255" w:rsidRDefault="005A1255" w:rsidP="005A1255">
      <w:pPr>
        <w:pStyle w:val="ListParagraph"/>
        <w:numPr>
          <w:ilvl w:val="0"/>
          <w:numId w:val="32"/>
        </w:numPr>
      </w:pPr>
      <w:r>
        <w:t>rand( )</w:t>
      </w:r>
      <w:r>
        <w:rPr>
          <w:rFonts w:hint="eastAsia"/>
        </w:rPr>
        <w:t>：</w:t>
      </w:r>
      <w:r w:rsidRPr="005A1255">
        <w:t>返回任意数字 n，其中 0 &lt;= n &lt; 1。</w:t>
      </w:r>
    </w:p>
    <w:p w:rsidR="00347B4F" w:rsidRPr="005A1255" w:rsidRDefault="00164DDD" w:rsidP="00347B4F">
      <w:pPr>
        <w:rPr>
          <w:b/>
          <w:i/>
        </w:rPr>
      </w:pPr>
      <w:r w:rsidRPr="005A1255">
        <w:rPr>
          <w:rFonts w:hint="eastAsia"/>
          <w:b/>
          <w:i/>
        </w:rPr>
        <w:t>字符串函数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gsub( Ere, Repl, [ In ] )</w:t>
      </w:r>
      <w:r>
        <w:tab/>
      </w:r>
      <w:r>
        <w:rPr>
          <w:rFonts w:hint="eastAsia"/>
        </w:rPr>
        <w:t>:</w:t>
      </w:r>
      <w:r>
        <w:t>除了正则表达式所有具体值被替代这点，它和 sub 函数完全一样地执行，。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sub( Ere, Repl, [ In ] )</w:t>
      </w:r>
      <w:r>
        <w:rPr>
          <w:rFonts w:hint="eastAsia"/>
        </w:rPr>
        <w:t>：</w:t>
      </w:r>
      <w:r>
        <w:t>Ln来匹配Ere,将匹配的内容替换成Repl。ln参数缺省值是$0（整个记录）。sub 函数返回替换的数量。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index( String1, String2 )</w:t>
      </w:r>
      <w:r>
        <w:rPr>
          <w:rFonts w:hint="eastAsia"/>
        </w:rPr>
        <w:t>：</w:t>
      </w:r>
      <w:r>
        <w:t>String1 参数指定的字符串是否包含String2，返回位置，从 1 开始编号。如果 String2 参数不在 String1 参数中出现，则返回 0（零）。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length [(String)]</w:t>
      </w:r>
      <w:r>
        <w:rPr>
          <w:rFonts w:hint="eastAsia"/>
        </w:rPr>
        <w:t>：</w:t>
      </w:r>
      <w:r>
        <w:t>返回 String 参数指定的字符串的长度（字符形式）。如果未给出 String 参数，则返回整个记录的长度（$0 记录变量）。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substr( String, M, [ N ] )</w:t>
      </w:r>
      <w:r>
        <w:rPr>
          <w:rFonts w:hint="eastAsia"/>
        </w:rPr>
        <w:t>：</w:t>
      </w:r>
      <w:r>
        <w:t>N 参数:指定返回字符数量,不指定表示到字符串尾部；String：指定字符串；N:指定开始截取的位置，从一开始数起.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match( String, Ere )</w:t>
      </w:r>
      <w:r>
        <w:rPr>
          <w:rFonts w:hint="eastAsia"/>
        </w:rPr>
        <w:t>：</w:t>
      </w:r>
      <w:r>
        <w:t>在 String 参数指定的字符串（Ere 参数指定的扩展正则表达式出现在其中）中返回位置（字符形式），从 1 开始编号，或如果 Ere 参数不出现，则返回 0（零）。RSTART 特殊变量设置为返回值。RLENGTH 特殊变量设置为匹配的字符串的长度，或如果未找到任何匹配，则设置为 -1（负一）。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split( String, A, [Ere] )</w:t>
      </w:r>
      <w:r>
        <w:tab/>
      </w:r>
      <w:r>
        <w:rPr>
          <w:rFonts w:hint="eastAsia"/>
        </w:rPr>
        <w:t>：</w:t>
      </w:r>
      <w:r>
        <w:t>String表示要分割字符串，A表示切割后返回的数组。Ere 指定的正则表达式，或用当前字段分隔符（FS 特殊变量）来进行（如果没有给出 Ere 参数）。除非上下文指明特定的元素还应具有一个数字值，否则 A 数组中的元素用字符串值来创建。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tolower( String )</w:t>
      </w:r>
      <w:r>
        <w:rPr>
          <w:rFonts w:hint="eastAsia"/>
        </w:rPr>
        <w:t>：</w:t>
      </w:r>
      <w:r>
        <w:t>返回 String 参数指定的字符串，字符串中每个大写字符将更改为小写。大写和小写的映射由当前语言环境的 LC_CTYPE 范畴定义。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lastRenderedPageBreak/>
        <w:t>toupper( String )</w:t>
      </w:r>
      <w:r>
        <w:rPr>
          <w:rFonts w:hint="eastAsia"/>
        </w:rPr>
        <w:t>：</w:t>
      </w:r>
      <w:r>
        <w:t>返回 String 参数指定的字符串，字符串中每个小写字符将更改为大写。大写和小写的映射由当前语言环境的 LC_CTYPE 范畴定义。</w:t>
      </w:r>
    </w:p>
    <w:p w:rsidR="00164DDD" w:rsidRDefault="00164DDD" w:rsidP="00164DDD">
      <w:pPr>
        <w:pStyle w:val="ListParagraph"/>
        <w:numPr>
          <w:ilvl w:val="0"/>
          <w:numId w:val="29"/>
        </w:numPr>
      </w:pPr>
      <w:r>
        <w:t>sprintf(Format, Expr, Expr, . . . )</w:t>
      </w:r>
      <w:r>
        <w:rPr>
          <w:rFonts w:hint="eastAsia"/>
        </w:rPr>
        <w:t>：</w:t>
      </w:r>
      <w:r>
        <w:t>根据 Format 参数指定的 printf 子例程格式字符串来格式化 Expr 参数指定的表达式并返回最后生成的字符串。</w:t>
      </w:r>
    </w:p>
    <w:p w:rsidR="00EF25CB" w:rsidRDefault="00EF25CB" w:rsidP="00EF25CB">
      <w:r>
        <w:rPr>
          <w:rFonts w:hint="eastAsia"/>
        </w:rPr>
        <w:t>例如：</w:t>
      </w:r>
      <w:r w:rsidRPr="000B125C">
        <w:t>awk 'BEGIN{info="this is a test2010test!";print substr(info,4,10);}'</w:t>
      </w:r>
    </w:p>
    <w:p w:rsidR="00164DDD" w:rsidRDefault="005A1255" w:rsidP="00164DDD">
      <w:pPr>
        <w:rPr>
          <w:b/>
          <w:i/>
        </w:rPr>
      </w:pPr>
      <w:r w:rsidRPr="005A1255">
        <w:rPr>
          <w:rFonts w:hint="eastAsia"/>
          <w:b/>
          <w:i/>
        </w:rPr>
        <w:t>格式化字符串输出</w:t>
      </w:r>
      <w:r>
        <w:rPr>
          <w:rFonts w:hint="eastAsia"/>
          <w:b/>
          <w:i/>
        </w:rPr>
        <w:t>(printf)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%d</w:t>
      </w:r>
      <w:r>
        <w:rPr>
          <w:rFonts w:hint="eastAsia"/>
        </w:rPr>
        <w:t>：</w:t>
      </w:r>
      <w:r>
        <w:t>十进制有符号整数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%u</w:t>
      </w:r>
      <w:r>
        <w:rPr>
          <w:rFonts w:hint="eastAsia"/>
        </w:rPr>
        <w:t>：</w:t>
      </w:r>
      <w:r>
        <w:t>十进制无符号整数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%f</w:t>
      </w:r>
      <w:r>
        <w:tab/>
      </w:r>
      <w:r>
        <w:rPr>
          <w:rFonts w:hint="eastAsia"/>
        </w:rPr>
        <w:t>：</w:t>
      </w:r>
      <w:r>
        <w:t>浮点数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%s</w:t>
      </w:r>
      <w:r>
        <w:tab/>
      </w:r>
      <w:r>
        <w:rPr>
          <w:rFonts w:hint="eastAsia"/>
        </w:rPr>
        <w:t>：</w:t>
      </w:r>
      <w:r>
        <w:t>字符串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%c</w:t>
      </w:r>
      <w:r>
        <w:tab/>
      </w:r>
      <w:r>
        <w:rPr>
          <w:rFonts w:hint="eastAsia"/>
        </w:rPr>
        <w:t>：</w:t>
      </w:r>
      <w:r>
        <w:t>单个字符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%p</w:t>
      </w:r>
      <w:r>
        <w:rPr>
          <w:rFonts w:hint="eastAsia"/>
        </w:rPr>
        <w:t>：</w:t>
      </w:r>
      <w:r>
        <w:t>指针的值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%e</w:t>
      </w:r>
      <w:r>
        <w:tab/>
      </w:r>
      <w:r>
        <w:rPr>
          <w:rFonts w:hint="eastAsia"/>
        </w:rPr>
        <w:t>：</w:t>
      </w:r>
      <w:r>
        <w:t>指数形式的浮点数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%x</w:t>
      </w:r>
      <w:r>
        <w:tab/>
        <w:t xml:space="preserve">%X </w:t>
      </w:r>
      <w:r>
        <w:rPr>
          <w:rFonts w:hint="eastAsia"/>
        </w:rPr>
        <w:t>：</w:t>
      </w:r>
      <w:r>
        <w:t>无符号以十六进制表示的整数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%o</w:t>
      </w:r>
      <w:r>
        <w:rPr>
          <w:rFonts w:hint="eastAsia"/>
        </w:rPr>
        <w:t>：</w:t>
      </w:r>
      <w:r>
        <w:t>无符号以八进制表示的整数</w:t>
      </w:r>
    </w:p>
    <w:p w:rsidR="005A1255" w:rsidRDefault="005A1255" w:rsidP="005A1255">
      <w:pPr>
        <w:pStyle w:val="ListParagraph"/>
        <w:numPr>
          <w:ilvl w:val="0"/>
          <w:numId w:val="30"/>
        </w:numPr>
      </w:pPr>
      <w:r>
        <w:t>%g</w:t>
      </w:r>
      <w:r>
        <w:rPr>
          <w:rFonts w:hint="eastAsia"/>
        </w:rPr>
        <w:t>：</w:t>
      </w:r>
      <w:r>
        <w:t>自动选择合适的表示法</w:t>
      </w:r>
    </w:p>
    <w:p w:rsidR="00EF25CB" w:rsidRDefault="00EF25CB" w:rsidP="00EF25CB">
      <w:r w:rsidRPr="00032C8D">
        <w:t>awk 'BEGIN{n1=124.113;n2=-1.224;n3=1.2345; printf("%.2f,%.2u,%.2g,%X,%o\n",n1,n2,n3,n1,n1);}'</w:t>
      </w:r>
    </w:p>
    <w:p w:rsidR="005A1255" w:rsidRDefault="005A1255" w:rsidP="005A1255"/>
    <w:p w:rsidR="005A1255" w:rsidRPr="005A1255" w:rsidRDefault="005A1255" w:rsidP="005A1255">
      <w:pPr>
        <w:rPr>
          <w:rStyle w:val="Strong"/>
          <w:rFonts w:cs="宋体"/>
          <w:i/>
          <w:color w:val="000000"/>
          <w:szCs w:val="24"/>
          <w:shd w:val="clear" w:color="auto" w:fill="FFFFFF"/>
        </w:rPr>
      </w:pPr>
      <w:r w:rsidRPr="005A1255">
        <w:rPr>
          <w:rStyle w:val="Strong"/>
          <w:i/>
          <w:color w:val="000000"/>
          <w:szCs w:val="24"/>
          <w:shd w:val="clear" w:color="auto" w:fill="FFFFFF"/>
        </w:rPr>
        <w:t>时间函</w:t>
      </w:r>
      <w:r w:rsidRPr="005A1255">
        <w:rPr>
          <w:rStyle w:val="Strong"/>
          <w:rFonts w:cs="宋体" w:hint="eastAsia"/>
          <w:i/>
          <w:color w:val="000000"/>
          <w:szCs w:val="24"/>
          <w:shd w:val="clear" w:color="auto" w:fill="FFFFFF"/>
        </w:rPr>
        <w:t>数</w:t>
      </w:r>
    </w:p>
    <w:p w:rsidR="005A1255" w:rsidRDefault="005A1255" w:rsidP="005A1255">
      <w:pPr>
        <w:pStyle w:val="ListParagraph"/>
        <w:numPr>
          <w:ilvl w:val="0"/>
          <w:numId w:val="31"/>
        </w:numPr>
      </w:pPr>
      <w:r>
        <w:t>mktime( YYYY MM DD HH MM SS[ DST])</w:t>
      </w:r>
      <w:r>
        <w:tab/>
        <w:t>生成时间格式</w:t>
      </w:r>
    </w:p>
    <w:p w:rsidR="005A1255" w:rsidRDefault="005A1255" w:rsidP="005A1255">
      <w:pPr>
        <w:pStyle w:val="ListParagraph"/>
        <w:numPr>
          <w:ilvl w:val="0"/>
          <w:numId w:val="31"/>
        </w:numPr>
      </w:pPr>
      <w:r>
        <w:t>strftime([format [, timestamp]])</w:t>
      </w:r>
      <w:r>
        <w:tab/>
        <w:t xml:space="preserve">格式化时间输出，将时间戳转为时间字符串 </w:t>
      </w:r>
    </w:p>
    <w:p w:rsidR="005A1255" w:rsidRDefault="005A1255" w:rsidP="005A1255">
      <w:pPr>
        <w:pStyle w:val="ListParagraph"/>
        <w:numPr>
          <w:ilvl w:val="0"/>
          <w:numId w:val="31"/>
        </w:numPr>
      </w:pPr>
      <w:r>
        <w:t>systime()</w:t>
      </w:r>
      <w:r>
        <w:tab/>
        <w:t>得到时间戳,返回从1970年1月1日开始到当前时间(不计闰年)的整秒数</w:t>
      </w:r>
    </w:p>
    <w:p w:rsidR="00EF25CB" w:rsidRDefault="00EF25CB" w:rsidP="00EF25CB">
      <w:r>
        <w:rPr>
          <w:rFonts w:hint="eastAsia"/>
        </w:rPr>
        <w:t>例如：</w:t>
      </w:r>
      <w:r w:rsidRPr="00D66316">
        <w:t>awk 'BEGIN{tstamp=mktime("2001 01 01 12 12 12");print strftime("%c",tstamp);}'</w:t>
      </w:r>
    </w:p>
    <w:p w:rsidR="00EF25CB" w:rsidRDefault="00EF25CB" w:rsidP="00EF25CB">
      <w:pPr>
        <w:ind w:left="720"/>
      </w:pPr>
    </w:p>
    <w:p w:rsidR="00F27A6F" w:rsidRPr="00F27A6F" w:rsidRDefault="00F27A6F" w:rsidP="00F27A6F">
      <w:pPr>
        <w:rPr>
          <w:b/>
          <w:i/>
        </w:rPr>
      </w:pPr>
      <w:r w:rsidRPr="00F27A6F">
        <w:rPr>
          <w:rFonts w:hint="eastAsia"/>
          <w:b/>
          <w:i/>
        </w:rPr>
        <w:t>其他函数</w:t>
      </w:r>
    </w:p>
    <w:p w:rsidR="00F27A6F" w:rsidRDefault="00F27A6F" w:rsidP="00F27A6F">
      <w:pPr>
        <w:pStyle w:val="ListParagraph"/>
        <w:numPr>
          <w:ilvl w:val="0"/>
          <w:numId w:val="33"/>
        </w:numPr>
      </w:pPr>
      <w:r>
        <w:t>getline [ Variable ] &lt; Expression</w:t>
      </w:r>
      <w:r>
        <w:rPr>
          <w:rFonts w:hint="eastAsia"/>
        </w:rPr>
        <w:t>：</w:t>
      </w:r>
      <w:r>
        <w:t>从 Expression 参数指定的文件读取输入的下一个记录，并将 Variable 参数指定的变量设置为该记录的值。只要流保留打开且 Expression 参数对同一个字符串求值，则对 getline 函数的每次后续调用读取另一个记录。如果未指定 Variable 参数，则 $0 记录变量和 NF 特殊变量设置为从流读取的记录。</w:t>
      </w:r>
    </w:p>
    <w:p w:rsidR="005A1255" w:rsidRDefault="00F27A6F" w:rsidP="00F27A6F">
      <w:pPr>
        <w:pStyle w:val="ListParagraph"/>
        <w:numPr>
          <w:ilvl w:val="0"/>
          <w:numId w:val="33"/>
        </w:numPr>
      </w:pPr>
      <w:r>
        <w:t>getline [ Variable ]</w:t>
      </w:r>
      <w:r>
        <w:rPr>
          <w:rFonts w:hint="eastAsia"/>
        </w:rPr>
        <w:t>：</w:t>
      </w:r>
      <w:r>
        <w:t>将 Variable 参数指定的变量设置为从当前输入文件读取的下一个输入记录。如果未指定 Variable 参数，则 $0 记录变量设置为该记录的值，还将设置 NF、NR 和 FNR 特殊变量。</w:t>
      </w:r>
    </w:p>
    <w:p w:rsidR="00F27A6F" w:rsidRDefault="00F27A6F" w:rsidP="00F27A6F">
      <w:pPr>
        <w:pStyle w:val="ListParagraph"/>
        <w:numPr>
          <w:ilvl w:val="0"/>
          <w:numId w:val="33"/>
        </w:numPr>
      </w:pPr>
      <w:r w:rsidRPr="00F27A6F">
        <w:t>close( Expression )</w:t>
      </w:r>
      <w:r>
        <w:rPr>
          <w:rFonts w:hint="eastAsia"/>
        </w:rPr>
        <w:t>：</w:t>
      </w:r>
      <w:r w:rsidRPr="00F27A6F">
        <w:rPr>
          <w:rFonts w:hint="eastAsia"/>
        </w:rPr>
        <w:t>用同一个带字符串值的</w:t>
      </w:r>
      <w:r w:rsidRPr="00F27A6F">
        <w:t xml:space="preserve"> Expression 参数来关闭由 print 或 printf 语句打开的或调用 getline 函数打开的文件或管道。如果文件或管道成功关闭，则返回 0；其它情况下返回非零值。如果打算写一个文件，并稍后在同一个程序中读取文件，则 close 语句是必需的。</w:t>
      </w:r>
    </w:p>
    <w:p w:rsidR="00F27A6F" w:rsidRDefault="00F27A6F" w:rsidP="00F27A6F">
      <w:r>
        <w:rPr>
          <w:rFonts w:hint="eastAsia"/>
        </w:rPr>
        <w:t>例如：</w:t>
      </w:r>
      <w:r w:rsidRPr="00F27A6F">
        <w:t>awk 'BEGIN{while(getline &lt; "/etc/passwd"){print $0;};close("/etc/passwd");}'</w:t>
      </w:r>
    </w:p>
    <w:p w:rsidR="002F0166" w:rsidRDefault="002F0166" w:rsidP="00F27A6F">
      <w:r w:rsidRPr="002F0166">
        <w:t>awk '/.*root.*/{print $0}' /etc/passwd</w:t>
      </w:r>
    </w:p>
    <w:p w:rsidR="002F0166" w:rsidRDefault="002F0166" w:rsidP="00F27A6F">
      <w:r>
        <w:rPr>
          <w:rFonts w:hint="eastAsia"/>
          <w:noProof/>
        </w:rPr>
        <w:drawing>
          <wp:inline distT="0" distB="0" distL="0" distR="0">
            <wp:extent cx="5486400" cy="4953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66" w:rsidRDefault="002F0166" w:rsidP="00F27A6F"/>
    <w:p w:rsidR="00F27A6F" w:rsidRDefault="002F0166" w:rsidP="002F0166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>awk</w:t>
      </w:r>
      <w:r>
        <w:rPr>
          <w:rFonts w:hint="eastAsia"/>
        </w:rPr>
        <w:t>脚本</w:t>
      </w:r>
    </w:p>
    <w:p w:rsidR="002F0166" w:rsidRDefault="002F0166" w:rsidP="002F0166">
      <w:r>
        <w:rPr>
          <w:rFonts w:hint="eastAsia"/>
        </w:rPr>
        <w:t>脚本编写：/模式/{  动作  }</w:t>
      </w:r>
    </w:p>
    <w:p w:rsidR="002F0166" w:rsidRDefault="002F0166" w:rsidP="002F0166">
      <w:r>
        <w:rPr>
          <w:rFonts w:hint="eastAsia"/>
        </w:rPr>
        <w:t xml:space="preserve">脚本的调用：awk </w:t>
      </w:r>
      <w:r>
        <w:t>–</w:t>
      </w:r>
      <w:r>
        <w:rPr>
          <w:rFonts w:hint="eastAsia"/>
        </w:rPr>
        <w:t>f  xxx.sh 操作的文件</w:t>
      </w:r>
    </w:p>
    <w:p w:rsidR="002F0166" w:rsidRDefault="002F0166" w:rsidP="002F01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1400175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DD0" w:rsidRDefault="00526DD0" w:rsidP="00526DD0">
      <w:pPr>
        <w:pStyle w:val="Heading3"/>
        <w:rPr>
          <w:rFonts w:hint="eastAsia"/>
        </w:rPr>
      </w:pPr>
      <w:r>
        <w:rPr>
          <w:rFonts w:hint="eastAsia"/>
        </w:rPr>
        <w:lastRenderedPageBreak/>
        <w:t>常见应用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26DD0" w:rsidTr="00526DD0">
        <w:tc>
          <w:tcPr>
            <w:tcW w:w="8388" w:type="dxa"/>
          </w:tcPr>
          <w:p w:rsidR="00526DD0" w:rsidRDefault="00EC046B" w:rsidP="00526D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="00FD132A">
              <w:rPr>
                <w:rFonts w:hint="eastAsia"/>
              </w:rPr>
              <w:t>文本</w:t>
            </w:r>
            <w:r>
              <w:rPr>
                <w:rFonts w:hint="eastAsia"/>
              </w:rPr>
              <w:t>行数</w:t>
            </w:r>
          </w:p>
          <w:p w:rsidR="00EC046B" w:rsidRDefault="00EC046B" w:rsidP="00526DD0">
            <w:pPr>
              <w:ind w:left="0"/>
              <w:rPr>
                <w:rFonts w:hint="eastAsia"/>
              </w:rPr>
            </w:pPr>
            <w:r w:rsidRPr="00EC046B">
              <w:t>cat /etc/passwd | awk -F ":" '{print NR}' | tail -1</w:t>
            </w:r>
          </w:p>
          <w:p w:rsidR="00EC046B" w:rsidRDefault="00FD132A" w:rsidP="00526D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--文本各行的列数</w:t>
            </w:r>
          </w:p>
          <w:p w:rsidR="00EC046B" w:rsidRDefault="00FD132A" w:rsidP="00526DD0">
            <w:pPr>
              <w:ind w:left="0"/>
              <w:rPr>
                <w:rFonts w:hint="eastAsia"/>
              </w:rPr>
            </w:pPr>
            <w:r w:rsidRPr="00FD132A">
              <w:t>cat /etc/passwd | awk -F ":" '{print NF}'</w:t>
            </w:r>
          </w:p>
          <w:p w:rsidR="00FD132A" w:rsidRDefault="00FD132A" w:rsidP="00526D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--打印固定域，最后一列</w:t>
            </w:r>
          </w:p>
          <w:p w:rsidR="00FD132A" w:rsidRDefault="00FD132A" w:rsidP="00526DD0">
            <w:pPr>
              <w:ind w:left="0"/>
              <w:rPr>
                <w:rFonts w:hint="eastAsia"/>
              </w:rPr>
            </w:pPr>
            <w:r w:rsidRPr="00FD132A">
              <w:t>cat /etc/passwd | awk -F ":" '{print $NF}'</w:t>
            </w:r>
          </w:p>
          <w:p w:rsidR="00FD132A" w:rsidRDefault="00FD132A" w:rsidP="00526DD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--匹配某行，并对域进行字符函数应用</w:t>
            </w:r>
          </w:p>
          <w:p w:rsidR="00FD132A" w:rsidRPr="00FD132A" w:rsidRDefault="00FD132A" w:rsidP="00526DD0">
            <w:pPr>
              <w:ind w:left="0"/>
              <w:rPr>
                <w:rFonts w:hint="eastAsia"/>
              </w:rPr>
            </w:pPr>
            <w:r w:rsidRPr="00FD132A">
              <w:t>cat /etc/passwd | awk -F ":" '{print substr($NF,1,5)}'</w:t>
            </w:r>
          </w:p>
          <w:p w:rsidR="00FD132A" w:rsidRPr="00FD132A" w:rsidRDefault="00FD132A" w:rsidP="00526DD0">
            <w:pPr>
              <w:ind w:left="0"/>
            </w:pPr>
            <w:r w:rsidRPr="00FD132A">
              <w:t>cat /etc/passwd | awk -F ":" '{print length($0)}'</w:t>
            </w:r>
          </w:p>
        </w:tc>
      </w:tr>
    </w:tbl>
    <w:p w:rsidR="00526DD0" w:rsidRPr="00526DD0" w:rsidRDefault="00526DD0" w:rsidP="00526DD0"/>
    <w:sectPr w:rsidR="00526DD0" w:rsidRPr="00526DD0" w:rsidSect="00C03A83"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A85" w:rsidRDefault="00755A85" w:rsidP="008E17FB">
      <w:pPr>
        <w:spacing w:after="0"/>
      </w:pPr>
      <w:r>
        <w:separator/>
      </w:r>
    </w:p>
  </w:endnote>
  <w:endnote w:type="continuationSeparator" w:id="1">
    <w:p w:rsidR="00755A85" w:rsidRDefault="00755A85" w:rsidP="008E17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5550"/>
      <w:docPartObj>
        <w:docPartGallery w:val="Page Numbers (Bottom of Page)"/>
        <w:docPartUnique/>
      </w:docPartObj>
    </w:sdtPr>
    <w:sdtContent>
      <w:p w:rsidR="00C90A2F" w:rsidRDefault="00C90A2F">
        <w:pPr>
          <w:pStyle w:val="Footer"/>
          <w:jc w:val="right"/>
        </w:pPr>
        <w:fldSimple w:instr=" PAGE   \* MERGEFORMAT ">
          <w:r w:rsidR="00FD132A">
            <w:rPr>
              <w:noProof/>
            </w:rPr>
            <w:t>15</w:t>
          </w:r>
        </w:fldSimple>
      </w:p>
    </w:sdtContent>
  </w:sdt>
  <w:p w:rsidR="00C90A2F" w:rsidRDefault="00C90A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A85" w:rsidRDefault="00755A85" w:rsidP="008E17FB">
      <w:pPr>
        <w:spacing w:after="0"/>
      </w:pPr>
      <w:r>
        <w:separator/>
      </w:r>
    </w:p>
  </w:footnote>
  <w:footnote w:type="continuationSeparator" w:id="1">
    <w:p w:rsidR="00755A85" w:rsidRDefault="00755A85" w:rsidP="008E17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6A89"/>
    <w:multiLevelType w:val="hybridMultilevel"/>
    <w:tmpl w:val="BEC62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14BBD"/>
    <w:multiLevelType w:val="hybridMultilevel"/>
    <w:tmpl w:val="88164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DE0723"/>
    <w:multiLevelType w:val="hybridMultilevel"/>
    <w:tmpl w:val="E21AB9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772D6"/>
    <w:multiLevelType w:val="hybridMultilevel"/>
    <w:tmpl w:val="87787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5668B5"/>
    <w:multiLevelType w:val="hybridMultilevel"/>
    <w:tmpl w:val="55701DE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79717AB"/>
    <w:multiLevelType w:val="hybridMultilevel"/>
    <w:tmpl w:val="47CA9E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B4624"/>
    <w:multiLevelType w:val="hybridMultilevel"/>
    <w:tmpl w:val="520ABB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9462B1"/>
    <w:multiLevelType w:val="hybridMultilevel"/>
    <w:tmpl w:val="D8AA99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D4A51"/>
    <w:multiLevelType w:val="hybridMultilevel"/>
    <w:tmpl w:val="935E05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CC3B47"/>
    <w:multiLevelType w:val="hybridMultilevel"/>
    <w:tmpl w:val="816CA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DB5944"/>
    <w:multiLevelType w:val="hybridMultilevel"/>
    <w:tmpl w:val="88ACAB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4A5744"/>
    <w:multiLevelType w:val="hybridMultilevel"/>
    <w:tmpl w:val="41F6CE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0A2BA6"/>
    <w:multiLevelType w:val="hybridMultilevel"/>
    <w:tmpl w:val="53D8E6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3D2883"/>
    <w:multiLevelType w:val="hybridMultilevel"/>
    <w:tmpl w:val="DC7644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11105B"/>
    <w:multiLevelType w:val="hybridMultilevel"/>
    <w:tmpl w:val="59EAED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3"/>
  </w:num>
  <w:num w:numId="5">
    <w:abstractNumId w:val="10"/>
  </w:num>
  <w:num w:numId="6">
    <w:abstractNumId w:val="7"/>
  </w:num>
  <w:num w:numId="7">
    <w:abstractNumId w:val="3"/>
  </w:num>
  <w:num w:numId="8">
    <w:abstractNumId w:val="10"/>
  </w:num>
  <w:num w:numId="9">
    <w:abstractNumId w:val="7"/>
  </w:num>
  <w:num w:numId="10">
    <w:abstractNumId w:val="3"/>
  </w:num>
  <w:num w:numId="11">
    <w:abstractNumId w:val="10"/>
  </w:num>
  <w:num w:numId="12">
    <w:abstractNumId w:val="7"/>
  </w:num>
  <w:num w:numId="13">
    <w:abstractNumId w:val="3"/>
  </w:num>
  <w:num w:numId="14">
    <w:abstractNumId w:val="10"/>
  </w:num>
  <w:num w:numId="15">
    <w:abstractNumId w:val="7"/>
  </w:num>
  <w:num w:numId="16">
    <w:abstractNumId w:val="10"/>
    <w:lvlOverride w:ilvl="0">
      <w:startOverride w:val="1"/>
    </w:lvlOverride>
  </w:num>
  <w:num w:numId="17">
    <w:abstractNumId w:val="1"/>
  </w:num>
  <w:num w:numId="18">
    <w:abstractNumId w:val="2"/>
  </w:num>
  <w:num w:numId="19">
    <w:abstractNumId w:val="4"/>
  </w:num>
  <w:num w:numId="20">
    <w:abstractNumId w:val="14"/>
  </w:num>
  <w:num w:numId="21">
    <w:abstractNumId w:val="16"/>
  </w:num>
  <w:num w:numId="22">
    <w:abstractNumId w:val="7"/>
    <w:lvlOverride w:ilvl="0">
      <w:startOverride w:val="1"/>
    </w:lvlOverride>
  </w:num>
  <w:num w:numId="23">
    <w:abstractNumId w:val="0"/>
  </w:num>
  <w:num w:numId="24">
    <w:abstractNumId w:val="15"/>
  </w:num>
  <w:num w:numId="25">
    <w:abstractNumId w:val="11"/>
  </w:num>
  <w:num w:numId="26">
    <w:abstractNumId w:val="17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8"/>
  </w:num>
  <w:num w:numId="30">
    <w:abstractNumId w:val="13"/>
  </w:num>
  <w:num w:numId="31">
    <w:abstractNumId w:val="12"/>
  </w:num>
  <w:num w:numId="32">
    <w:abstractNumId w:val="6"/>
  </w:num>
  <w:num w:numId="33">
    <w:abstractNumId w:val="9"/>
  </w:num>
  <w:num w:numId="34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1D9C"/>
    <w:rsid w:val="00057F79"/>
    <w:rsid w:val="000817C6"/>
    <w:rsid w:val="00125C6A"/>
    <w:rsid w:val="00164DDD"/>
    <w:rsid w:val="00173E79"/>
    <w:rsid w:val="001B1521"/>
    <w:rsid w:val="001C1AE1"/>
    <w:rsid w:val="001D5AAF"/>
    <w:rsid w:val="002405EA"/>
    <w:rsid w:val="00243B0D"/>
    <w:rsid w:val="002A74F2"/>
    <w:rsid w:val="002D4F7F"/>
    <w:rsid w:val="002F0166"/>
    <w:rsid w:val="002F2226"/>
    <w:rsid w:val="00347B4F"/>
    <w:rsid w:val="00367C7B"/>
    <w:rsid w:val="003875BC"/>
    <w:rsid w:val="0044364A"/>
    <w:rsid w:val="004D0D46"/>
    <w:rsid w:val="005267D7"/>
    <w:rsid w:val="00526DD0"/>
    <w:rsid w:val="00562410"/>
    <w:rsid w:val="00591F5B"/>
    <w:rsid w:val="005941EE"/>
    <w:rsid w:val="005953B3"/>
    <w:rsid w:val="005A1255"/>
    <w:rsid w:val="005A47C4"/>
    <w:rsid w:val="005B60C0"/>
    <w:rsid w:val="005E03A8"/>
    <w:rsid w:val="006052F6"/>
    <w:rsid w:val="00617361"/>
    <w:rsid w:val="00642A42"/>
    <w:rsid w:val="00642F70"/>
    <w:rsid w:val="00657133"/>
    <w:rsid w:val="00673578"/>
    <w:rsid w:val="00701752"/>
    <w:rsid w:val="00704FCA"/>
    <w:rsid w:val="007174EA"/>
    <w:rsid w:val="007250C7"/>
    <w:rsid w:val="00735A0E"/>
    <w:rsid w:val="007503D1"/>
    <w:rsid w:val="00755A85"/>
    <w:rsid w:val="007647CE"/>
    <w:rsid w:val="007B37AA"/>
    <w:rsid w:val="0081351D"/>
    <w:rsid w:val="008261CD"/>
    <w:rsid w:val="008504CF"/>
    <w:rsid w:val="00864B2C"/>
    <w:rsid w:val="00873C50"/>
    <w:rsid w:val="00881DD9"/>
    <w:rsid w:val="008B5ACA"/>
    <w:rsid w:val="008C5117"/>
    <w:rsid w:val="008D1B1C"/>
    <w:rsid w:val="008E17FB"/>
    <w:rsid w:val="00904415"/>
    <w:rsid w:val="009054BE"/>
    <w:rsid w:val="00917B18"/>
    <w:rsid w:val="009223E3"/>
    <w:rsid w:val="0096566D"/>
    <w:rsid w:val="0097557D"/>
    <w:rsid w:val="0099619D"/>
    <w:rsid w:val="009B0DFC"/>
    <w:rsid w:val="009B6633"/>
    <w:rsid w:val="009D5000"/>
    <w:rsid w:val="009F3850"/>
    <w:rsid w:val="00A17E11"/>
    <w:rsid w:val="00A378BF"/>
    <w:rsid w:val="00A52D0C"/>
    <w:rsid w:val="00AF2EF6"/>
    <w:rsid w:val="00B02041"/>
    <w:rsid w:val="00B14AAE"/>
    <w:rsid w:val="00B15EED"/>
    <w:rsid w:val="00B242AC"/>
    <w:rsid w:val="00B26609"/>
    <w:rsid w:val="00B34E03"/>
    <w:rsid w:val="00B36ACE"/>
    <w:rsid w:val="00B771F9"/>
    <w:rsid w:val="00BC1D9C"/>
    <w:rsid w:val="00C03A83"/>
    <w:rsid w:val="00C20302"/>
    <w:rsid w:val="00C406C2"/>
    <w:rsid w:val="00C4785E"/>
    <w:rsid w:val="00C564A6"/>
    <w:rsid w:val="00C634C6"/>
    <w:rsid w:val="00C90A2F"/>
    <w:rsid w:val="00C93278"/>
    <w:rsid w:val="00CA1B02"/>
    <w:rsid w:val="00CB51AE"/>
    <w:rsid w:val="00CD1510"/>
    <w:rsid w:val="00D04DE9"/>
    <w:rsid w:val="00D22DA8"/>
    <w:rsid w:val="00D24EDE"/>
    <w:rsid w:val="00D30402"/>
    <w:rsid w:val="00D80E2B"/>
    <w:rsid w:val="00D838DA"/>
    <w:rsid w:val="00D873A8"/>
    <w:rsid w:val="00DB6FA6"/>
    <w:rsid w:val="00DC5CB8"/>
    <w:rsid w:val="00DD783E"/>
    <w:rsid w:val="00DE6E85"/>
    <w:rsid w:val="00E2471A"/>
    <w:rsid w:val="00E30D3B"/>
    <w:rsid w:val="00E364A8"/>
    <w:rsid w:val="00EC046B"/>
    <w:rsid w:val="00EF25CB"/>
    <w:rsid w:val="00EF3DCE"/>
    <w:rsid w:val="00F16683"/>
    <w:rsid w:val="00F27A6F"/>
    <w:rsid w:val="00F30D81"/>
    <w:rsid w:val="00F37F94"/>
    <w:rsid w:val="00F906AD"/>
    <w:rsid w:val="00F9171A"/>
    <w:rsid w:val="00FC2B6F"/>
    <w:rsid w:val="00FD132A"/>
    <w:rsid w:val="00FD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1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17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7F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E17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17F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CD151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A1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taff.science.uu.nl/~oostr102/docs/nawk/nawk_87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555</TotalTime>
  <Pages>15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97</cp:revision>
  <dcterms:created xsi:type="dcterms:W3CDTF">2015-10-09T05:48:00Z</dcterms:created>
  <dcterms:modified xsi:type="dcterms:W3CDTF">2016-02-25T05:32:00Z</dcterms:modified>
</cp:coreProperties>
</file>