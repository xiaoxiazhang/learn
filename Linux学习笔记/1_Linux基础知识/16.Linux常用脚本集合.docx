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03DBC" w:rsidP="00603DBC">
      <w:pPr>
        <w:pStyle w:val="Title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常用脚本集合</w:t>
      </w:r>
    </w:p>
    <w:p w:rsidR="00147451" w:rsidRDefault="00147451" w:rsidP="00147451">
      <w:pPr>
        <w:pStyle w:val="Heading2"/>
      </w:pPr>
      <w:r>
        <w:rPr>
          <w:rFonts w:hint="eastAsia"/>
        </w:rPr>
        <w:t>批量添加删除用户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147451" w:rsidTr="00147451">
        <w:tc>
          <w:tcPr>
            <w:tcW w:w="8298" w:type="dxa"/>
          </w:tcPr>
          <w:p w:rsidR="00701C3C" w:rsidRDefault="00701C3C" w:rsidP="00147451">
            <w:r>
              <w:rPr>
                <w:rFonts w:hint="eastAsia"/>
              </w:rPr>
              <w:t>###添加用户</w:t>
            </w:r>
          </w:p>
          <w:p w:rsidR="00147451" w:rsidRDefault="00147451" w:rsidP="00147451">
            <w:r>
              <w:rPr>
                <w:rFonts w:hint="eastAsia"/>
              </w:rPr>
              <w:t>#bin/bash</w:t>
            </w:r>
          </w:p>
          <w:p w:rsidR="00147451" w:rsidRDefault="00147451" w:rsidP="00147451">
            <w:r>
              <w:t>read -p "please input user name:" -t 30 name</w:t>
            </w:r>
          </w:p>
          <w:p w:rsidR="00147451" w:rsidRDefault="00147451" w:rsidP="00147451">
            <w:r>
              <w:t>read -p "please input the number of users :" -t 30 num</w:t>
            </w:r>
          </w:p>
          <w:p w:rsidR="00147451" w:rsidRDefault="00147451" w:rsidP="00147451">
            <w:r>
              <w:t>read -p "please input the password of users:" -t 30 pass</w:t>
            </w:r>
          </w:p>
          <w:p w:rsidR="00147451" w:rsidRDefault="00147451" w:rsidP="00147451">
            <w:r>
              <w:t>if [ ! -z "$name" -a ! -z "$num" -a ! -z "$pass" ];then</w:t>
            </w:r>
          </w:p>
          <w:p w:rsidR="00147451" w:rsidRDefault="00147451" w:rsidP="00147451">
            <w:r>
              <w:t xml:space="preserve">  y=$(echo $</w:t>
            </w:r>
            <w:proofErr w:type="spellStart"/>
            <w:r>
              <w:t>num|sed</w:t>
            </w:r>
            <w:proofErr w:type="spellEnd"/>
            <w:r>
              <w:t xml:space="preserve"> 's/[0-9]//g')</w:t>
            </w:r>
          </w:p>
          <w:p w:rsidR="00147451" w:rsidRDefault="00147451" w:rsidP="00147451">
            <w:r>
              <w:t xml:space="preserve">    if [ -z "$y" ];then</w:t>
            </w:r>
          </w:p>
          <w:p w:rsidR="00147451" w:rsidRDefault="00147451" w:rsidP="00147451">
            <w:r>
              <w:t xml:space="preserve"> for((</w:t>
            </w:r>
            <w:proofErr w:type="spellStart"/>
            <w:r>
              <w:t>i</w:t>
            </w:r>
            <w:proofErr w:type="spellEnd"/>
            <w:r>
              <w:t>=1;i&lt;</w:t>
            </w:r>
            <w:r w:rsidR="00701C3C">
              <w:rPr>
                <w:rFonts w:hint="eastAsia"/>
              </w:rPr>
              <w:t>=</w:t>
            </w:r>
            <w:r>
              <w:t>$</w:t>
            </w:r>
            <w:proofErr w:type="spellStart"/>
            <w:r>
              <w:t>num;i</w:t>
            </w:r>
            <w:proofErr w:type="spellEnd"/>
            <w:r>
              <w:t>=i+1))</w:t>
            </w:r>
          </w:p>
          <w:p w:rsidR="00147451" w:rsidRDefault="00147451" w:rsidP="00147451">
            <w:r>
              <w:t xml:space="preserve">   do</w:t>
            </w:r>
          </w:p>
          <w:p w:rsidR="00147451" w:rsidRDefault="00147451" w:rsidP="00147451"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useradd</w:t>
            </w:r>
            <w:proofErr w:type="spellEnd"/>
            <w:r>
              <w:t xml:space="preserve"> ${name}${</w:t>
            </w:r>
            <w:proofErr w:type="spellStart"/>
            <w:r>
              <w:t>i</w:t>
            </w:r>
            <w:proofErr w:type="spellEnd"/>
            <w:r>
              <w:t>} &amp;&gt;/dev/null</w:t>
            </w:r>
          </w:p>
          <w:p w:rsidR="00147451" w:rsidRDefault="00147451" w:rsidP="00147451">
            <w:r>
              <w:t xml:space="preserve"> echo $pass |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passwd</w:t>
            </w:r>
            <w:proofErr w:type="spellEnd"/>
            <w:r>
              <w:t xml:space="preserve"> --</w:t>
            </w:r>
            <w:proofErr w:type="spellStart"/>
            <w:r>
              <w:t>stdin</w:t>
            </w:r>
            <w:proofErr w:type="spellEnd"/>
            <w:r>
              <w:t xml:space="preserve"> "$</w:t>
            </w:r>
            <w:proofErr w:type="spellStart"/>
            <w:r>
              <w:t>name$i</w:t>
            </w:r>
            <w:proofErr w:type="spellEnd"/>
            <w:r>
              <w:t>" &amp;&gt;/dev/null</w:t>
            </w:r>
          </w:p>
          <w:p w:rsidR="00147451" w:rsidRDefault="00147451" w:rsidP="00147451">
            <w:r>
              <w:t>done</w:t>
            </w:r>
          </w:p>
          <w:p w:rsidR="00147451" w:rsidRDefault="00147451" w:rsidP="00147451">
            <w:proofErr w:type="spellStart"/>
            <w:r>
              <w:t>fi</w:t>
            </w:r>
            <w:proofErr w:type="spellEnd"/>
          </w:p>
          <w:p w:rsidR="00701C3C" w:rsidRDefault="00147451" w:rsidP="00946AAD">
            <w:proofErr w:type="spellStart"/>
            <w:r>
              <w:t>fi</w:t>
            </w:r>
            <w:proofErr w:type="spellEnd"/>
          </w:p>
          <w:p w:rsidR="00701C3C" w:rsidRDefault="00701C3C" w:rsidP="00147451">
            <w:r>
              <w:rPr>
                <w:rFonts w:hint="eastAsia"/>
              </w:rPr>
              <w:t>###批量删除用户</w:t>
            </w:r>
          </w:p>
          <w:p w:rsidR="00701C3C" w:rsidRDefault="001F1313" w:rsidP="00147451">
            <w:proofErr w:type="spellStart"/>
            <w:r w:rsidRPr="001F1313">
              <w:t>grep</w:t>
            </w:r>
            <w:proofErr w:type="spellEnd"/>
            <w:r w:rsidRPr="001F1313">
              <w:t xml:space="preserve"> </w:t>
            </w:r>
            <w:proofErr w:type="spellStart"/>
            <w:r w:rsidRPr="001F1313">
              <w:t>zxx</w:t>
            </w:r>
            <w:proofErr w:type="spellEnd"/>
            <w:r w:rsidRPr="001F1313">
              <w:t>* /etc/</w:t>
            </w:r>
            <w:proofErr w:type="spellStart"/>
            <w:r w:rsidRPr="001F1313">
              <w:t>passwd</w:t>
            </w:r>
            <w:proofErr w:type="spellEnd"/>
            <w:r w:rsidRPr="001F1313">
              <w:t xml:space="preserve"> | </w:t>
            </w:r>
            <w:proofErr w:type="spellStart"/>
            <w:r w:rsidRPr="001F1313">
              <w:t>awk</w:t>
            </w:r>
            <w:proofErr w:type="spellEnd"/>
            <w:r w:rsidRPr="001F1313">
              <w:t xml:space="preserve"> -F : '{system("</w:t>
            </w:r>
            <w:proofErr w:type="spellStart"/>
            <w:r w:rsidRPr="001F1313">
              <w:t>userdel</w:t>
            </w:r>
            <w:proofErr w:type="spellEnd"/>
            <w:r w:rsidRPr="001F1313">
              <w:t xml:space="preserve"> -r "$1"")}'</w:t>
            </w:r>
          </w:p>
          <w:p w:rsidR="001F1313" w:rsidRPr="00603DBC" w:rsidRDefault="001F1313" w:rsidP="00147451">
            <w:r>
              <w:rPr>
                <w:rFonts w:hint="eastAsia"/>
              </w:rPr>
              <w:t>注意：在</w:t>
            </w: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命令要通过system来调用。里面的</w:t>
            </w:r>
            <w:r>
              <w:t>域</w:t>
            </w:r>
            <w:r>
              <w:rPr>
                <w:rFonts w:hint="eastAsia"/>
              </w:rPr>
              <w:t>标记要通过“”引起来使用。</w:t>
            </w:r>
          </w:p>
          <w:p w:rsidR="00147451" w:rsidRDefault="00147451" w:rsidP="00147451">
            <w:pPr>
              <w:ind w:left="0"/>
            </w:pPr>
          </w:p>
        </w:tc>
      </w:tr>
    </w:tbl>
    <w:p w:rsidR="00147451" w:rsidRDefault="00147451" w:rsidP="00946AAD">
      <w:pPr>
        <w:ind w:left="0"/>
      </w:pPr>
    </w:p>
    <w:p w:rsidR="00946AAD" w:rsidRDefault="00946AAD" w:rsidP="00946AAD">
      <w:pPr>
        <w:pStyle w:val="Heading2"/>
      </w:pPr>
      <w:r>
        <w:rPr>
          <w:rFonts w:hint="eastAsia"/>
        </w:rPr>
        <w:t>批量解压缩脚本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946AAD" w:rsidTr="00946AAD">
        <w:tc>
          <w:tcPr>
            <w:tcW w:w="8298" w:type="dxa"/>
          </w:tcPr>
          <w:p w:rsidR="00946AAD" w:rsidRDefault="00946AAD" w:rsidP="00946AAD">
            <w:proofErr w:type="spellStart"/>
            <w:r>
              <w:t>cd</w:t>
            </w:r>
            <w:proofErr w:type="spellEnd"/>
            <w:r>
              <w:t xml:space="preserve"> /lamp</w:t>
            </w:r>
            <w:r>
              <w:rPr>
                <w:rFonts w:hint="eastAsia"/>
              </w:rPr>
              <w:t xml:space="preserve">（find . </w:t>
            </w:r>
            <w:r>
              <w:t>–</w:t>
            </w:r>
            <w:r>
              <w:rPr>
                <w:rFonts w:hint="eastAsia"/>
              </w:rPr>
              <w:t>name *.</w:t>
            </w:r>
            <w:proofErr w:type="spellStart"/>
            <w:r>
              <w:rPr>
                <w:rFonts w:hint="eastAsia"/>
              </w:rPr>
              <w:t>tar.gz</w:t>
            </w:r>
            <w:proofErr w:type="spellEnd"/>
            <w:r>
              <w:rPr>
                <w:rFonts w:hint="eastAsia"/>
              </w:rPr>
              <w:t xml:space="preserve">  -print | </w:t>
            </w:r>
            <w:proofErr w:type="spellStart"/>
            <w:r>
              <w:rPr>
                <w:rFonts w:hint="eastAsia"/>
              </w:rPr>
              <w:t>xargs</w:t>
            </w:r>
            <w:proofErr w:type="spellEnd"/>
            <w:r>
              <w:rPr>
                <w:rFonts w:hint="eastAsia"/>
              </w:rPr>
              <w:t xml:space="preserve"> tar </w:t>
            </w:r>
            <w:r>
              <w:t>–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</w:t>
            </w:r>
            <w:r w:rsidR="001F1265">
              <w:rPr>
                <w:rFonts w:hint="eastAsia"/>
              </w:rPr>
              <w:t>替代</w:t>
            </w:r>
            <w:r>
              <w:rPr>
                <w:rFonts w:hint="eastAsia"/>
              </w:rPr>
              <w:t>）</w:t>
            </w:r>
          </w:p>
          <w:p w:rsidR="00946AAD" w:rsidRDefault="00946AAD" w:rsidP="00946AAD">
            <w:proofErr w:type="spellStart"/>
            <w:r>
              <w:t>ls</w:t>
            </w:r>
            <w:proofErr w:type="spellEnd"/>
            <w:r>
              <w:t xml:space="preserve"> *.</w:t>
            </w:r>
            <w:proofErr w:type="spellStart"/>
            <w:r>
              <w:t>tar.gz</w:t>
            </w:r>
            <w:proofErr w:type="spellEnd"/>
            <w:r>
              <w:t xml:space="preserve"> &gt;ls.log</w:t>
            </w:r>
          </w:p>
          <w:p w:rsidR="00946AAD" w:rsidRDefault="00946AAD" w:rsidP="00946AA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$(cat ls.log)</w:t>
            </w:r>
          </w:p>
          <w:p w:rsidR="00946AAD" w:rsidRDefault="00946AAD" w:rsidP="00946AAD">
            <w:r>
              <w:t xml:space="preserve">  do</w:t>
            </w:r>
          </w:p>
          <w:p w:rsidR="00946AAD" w:rsidRDefault="00946AAD" w:rsidP="00946AAD">
            <w:r>
              <w:t xml:space="preserve">    tar -</w:t>
            </w:r>
            <w:proofErr w:type="spellStart"/>
            <w:r>
              <w:t>zvf</w:t>
            </w:r>
            <w:proofErr w:type="spellEnd"/>
            <w:r>
              <w:t xml:space="preserve"> $</w:t>
            </w:r>
            <w:proofErr w:type="spellStart"/>
            <w:r>
              <w:t>i</w:t>
            </w:r>
            <w:proofErr w:type="spellEnd"/>
            <w:r>
              <w:t xml:space="preserve"> &amp;&gt;/dev/null</w:t>
            </w:r>
          </w:p>
          <w:p w:rsidR="00946AAD" w:rsidRPr="00147451" w:rsidRDefault="00946AAD" w:rsidP="00946AAD">
            <w:r>
              <w:t xml:space="preserve">  done</w:t>
            </w:r>
          </w:p>
          <w:p w:rsidR="00946AAD" w:rsidRPr="00946AAD" w:rsidRDefault="00946AAD" w:rsidP="00946AAD">
            <w:pPr>
              <w:ind w:left="0"/>
            </w:pPr>
            <w:r>
              <w:rPr>
                <w:rFonts w:hint="eastAsia"/>
              </w:rPr>
              <w:t>###可以通过文件来保留住命令输出的内容</w:t>
            </w:r>
          </w:p>
        </w:tc>
      </w:tr>
    </w:tbl>
    <w:p w:rsidR="001F1265" w:rsidRPr="001F1265" w:rsidRDefault="001F1265" w:rsidP="001F1265">
      <w:pPr>
        <w:pStyle w:val="Heading2"/>
      </w:pPr>
      <w:r>
        <w:rPr>
          <w:rFonts w:hint="eastAsia"/>
        </w:rPr>
        <w:lastRenderedPageBreak/>
        <w:t>磁盘监控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1F1265" w:rsidTr="001F1265">
        <w:tc>
          <w:tcPr>
            <w:tcW w:w="8298" w:type="dxa"/>
          </w:tcPr>
          <w:p w:rsidR="001F1265" w:rsidRDefault="001F1265" w:rsidP="001F1265">
            <w:pPr>
              <w:ind w:left="0"/>
            </w:pPr>
            <w:r>
              <w:rPr>
                <w:rFonts w:hint="eastAsia"/>
              </w:rPr>
              <w:t>#/bin/bash</w:t>
            </w:r>
          </w:p>
          <w:p w:rsidR="001F1265" w:rsidRDefault="001F1265" w:rsidP="001F1265">
            <w:pPr>
              <w:ind w:left="0"/>
            </w:pPr>
            <w:r>
              <w:t>rate=$(</w:t>
            </w:r>
            <w:r w:rsidR="00204258">
              <w:t xml:space="preserve"> </w:t>
            </w:r>
            <w:proofErr w:type="spellStart"/>
            <w:r w:rsidR="00204258" w:rsidRPr="00204258">
              <w:t>df</w:t>
            </w:r>
            <w:proofErr w:type="spellEnd"/>
            <w:r w:rsidR="00204258" w:rsidRPr="00204258">
              <w:t xml:space="preserve"> -h | </w:t>
            </w:r>
            <w:proofErr w:type="spellStart"/>
            <w:r w:rsidR="00204258" w:rsidRPr="00204258">
              <w:t>grep</w:t>
            </w:r>
            <w:proofErr w:type="spellEnd"/>
            <w:r w:rsidR="00204258" w:rsidRPr="00204258">
              <w:t xml:space="preserve"> "/$" | </w:t>
            </w:r>
            <w:proofErr w:type="spellStart"/>
            <w:r w:rsidR="00204258" w:rsidRPr="00204258">
              <w:t>awk</w:t>
            </w:r>
            <w:proofErr w:type="spellEnd"/>
            <w:r w:rsidR="00204258" w:rsidRPr="00204258">
              <w:t xml:space="preserve"> '{print  $(NF-1)}' |cut -d "%" -f 1</w:t>
            </w:r>
            <w:r>
              <w:t>)</w:t>
            </w:r>
          </w:p>
          <w:p w:rsidR="001F1265" w:rsidRDefault="00204258" w:rsidP="001F1265">
            <w:pPr>
              <w:ind w:left="0"/>
            </w:pPr>
            <w:r>
              <w:t>if [ ${rate} -</w:t>
            </w:r>
            <w:proofErr w:type="spellStart"/>
            <w:r>
              <w:t>gt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80</w:t>
            </w:r>
            <w:r w:rsidR="001F1265">
              <w:t>] ;then</w:t>
            </w:r>
          </w:p>
          <w:p w:rsidR="001F1265" w:rsidRDefault="001F1265" w:rsidP="001F1265">
            <w:pPr>
              <w:ind w:left="0"/>
            </w:pPr>
            <w:r>
              <w:t xml:space="preserve"> </w:t>
            </w:r>
            <w:r w:rsidR="00204258">
              <w:rPr>
                <w:rFonts w:hint="eastAsia"/>
              </w:rPr>
              <w:t>mutt</w:t>
            </w:r>
          </w:p>
          <w:p w:rsidR="001F1265" w:rsidRDefault="001F1265" w:rsidP="001F1265">
            <w:pPr>
              <w:ind w:left="0"/>
            </w:pPr>
            <w:proofErr w:type="spellStart"/>
            <w:r>
              <w:t>fi</w:t>
            </w:r>
            <w:proofErr w:type="spellEnd"/>
          </w:p>
          <w:p w:rsidR="00AD7320" w:rsidRDefault="00AD7320" w:rsidP="001F1265">
            <w:pPr>
              <w:ind w:left="0"/>
            </w:pPr>
          </w:p>
          <w:p w:rsidR="00AD7320" w:rsidRDefault="00AD7320" w:rsidP="001F1265">
            <w:pPr>
              <w:ind w:left="0"/>
            </w:pPr>
            <w:proofErr w:type="spellStart"/>
            <w:r w:rsidRPr="00AD7320">
              <w:t>mussh</w:t>
            </w:r>
            <w:proofErr w:type="spellEnd"/>
            <w:r w:rsidRPr="00AD7320">
              <w:t xml:space="preserve"> -H /</w:t>
            </w:r>
            <w:proofErr w:type="spellStart"/>
            <w:r w:rsidRPr="00AD7320">
              <w:t>usr</w:t>
            </w:r>
            <w:proofErr w:type="spellEnd"/>
            <w:r w:rsidRPr="00AD7320">
              <w:t>/local/hosts/</w:t>
            </w:r>
            <w:proofErr w:type="spellStart"/>
            <w:r w:rsidRPr="00AD7320">
              <w:t>all_hosts</w:t>
            </w:r>
            <w:proofErr w:type="spellEnd"/>
            <w:r w:rsidRPr="00AD7320">
              <w:t xml:space="preserve"> -C </w:t>
            </w:r>
            <w:r>
              <w:rPr>
                <w:rFonts w:hint="eastAsia"/>
              </w:rPr>
              <w:t>/home/</w:t>
            </w:r>
            <w:r w:rsidR="002F200E">
              <w:rPr>
                <w:rFonts w:hint="eastAsia"/>
              </w:rPr>
              <w:t>k12</w:t>
            </w:r>
            <w:r>
              <w:rPr>
                <w:rFonts w:hint="eastAsia"/>
              </w:rPr>
              <w:t>/</w:t>
            </w:r>
            <w:proofErr w:type="spellStart"/>
            <w:r w:rsidRPr="00AD7320">
              <w:t>diskCheck</w:t>
            </w:r>
            <w:proofErr w:type="spellEnd"/>
            <w:r w:rsidRPr="00AD7320">
              <w:t xml:space="preserve"> |  mutt taochen@hengtiansoft.com xiaoxiazhang1@hengtiansoft.com -s "磁盘使用率"</w:t>
            </w:r>
          </w:p>
          <w:p w:rsidR="001F1265" w:rsidRDefault="001F1265" w:rsidP="00946AAD">
            <w:pPr>
              <w:ind w:left="0"/>
            </w:pPr>
          </w:p>
        </w:tc>
      </w:tr>
    </w:tbl>
    <w:p w:rsidR="001F1265" w:rsidRDefault="001F1265" w:rsidP="00946AAD"/>
    <w:p w:rsidR="00FE07C7" w:rsidRDefault="00FE07C7" w:rsidP="00521333">
      <w:pPr>
        <w:pStyle w:val="Heading2"/>
        <w:jc w:val="both"/>
      </w:pPr>
      <w:r>
        <w:rPr>
          <w:rFonts w:hint="eastAsia"/>
        </w:rPr>
        <w:t>监控常见服务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2F6FEB" w:rsidTr="002F6FEB">
        <w:tc>
          <w:tcPr>
            <w:tcW w:w="8298" w:type="dxa"/>
          </w:tcPr>
          <w:p w:rsidR="002F6FEB" w:rsidRDefault="002F6FEB" w:rsidP="002F6FEB">
            <w:r>
              <w:t>status=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tcp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http | </w:t>
            </w:r>
            <w:proofErr w:type="spellStart"/>
            <w:r>
              <w:t>awk</w:t>
            </w:r>
            <w:proofErr w:type="spellEnd"/>
            <w:r>
              <w:t xml:space="preserve"> '{print $2}'</w:t>
            </w:r>
          </w:p>
          <w:p w:rsidR="002F6FEB" w:rsidRDefault="002F6FEB" w:rsidP="002F6FEB">
            <w:r>
              <w:t>if [ ${port} == "open"];then</w:t>
            </w:r>
          </w:p>
          <w:p w:rsidR="002F6FEB" w:rsidRDefault="002F6FEB" w:rsidP="002F6FEB">
            <w:r>
              <w:t xml:space="preserve">  echo "$(date) </w:t>
            </w:r>
            <w:proofErr w:type="spellStart"/>
            <w:r>
              <w:t>httpd</w:t>
            </w:r>
            <w:proofErr w:type="spellEnd"/>
            <w:r>
              <w:t xml:space="preserve"> is ok" &gt;&gt; /</w:t>
            </w:r>
            <w:proofErr w:type="spellStart"/>
            <w:r>
              <w:t>tmp</w:t>
            </w:r>
            <w:proofErr w:type="spellEnd"/>
            <w:r>
              <w:t>/autostart-acc.log</w:t>
            </w:r>
          </w:p>
          <w:p w:rsidR="002F6FEB" w:rsidRDefault="002F6FEB" w:rsidP="002F6FEB">
            <w:r>
              <w:t>else</w:t>
            </w:r>
          </w:p>
          <w:p w:rsidR="002F6FEB" w:rsidRDefault="002F6FEB" w:rsidP="002F6FEB">
            <w:r>
              <w:t xml:space="preserve">  /etc/</w:t>
            </w:r>
            <w:proofErr w:type="spellStart"/>
            <w:r>
              <w:t>rc.d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 xml:space="preserve"> restart &amp;&gt;dev/null</w:t>
            </w:r>
          </w:p>
          <w:p w:rsidR="002F6FEB" w:rsidRDefault="002F6FEB" w:rsidP="002F6FEB">
            <w:r>
              <w:t xml:space="preserve">  echo "$(data) restart </w:t>
            </w:r>
            <w:proofErr w:type="spellStart"/>
            <w:r>
              <w:t>httpd</w:t>
            </w:r>
            <w:proofErr w:type="spellEnd"/>
            <w:r>
              <w:t xml:space="preserve"> !!" &gt;&gt;/</w:t>
            </w:r>
            <w:proofErr w:type="spellStart"/>
            <w:r>
              <w:t>tmp</w:t>
            </w:r>
            <w:proofErr w:type="spellEnd"/>
            <w:r>
              <w:t>/autostart-err.log</w:t>
            </w:r>
          </w:p>
          <w:p w:rsidR="002F6FEB" w:rsidRDefault="002F6FEB" w:rsidP="002F6FEB">
            <w:proofErr w:type="spellStart"/>
            <w:r>
              <w:t>fi</w:t>
            </w:r>
            <w:proofErr w:type="spellEnd"/>
          </w:p>
          <w:p w:rsidR="002F6FEB" w:rsidRDefault="002F6FEB" w:rsidP="002F6FEB">
            <w:pPr>
              <w:ind w:left="0"/>
            </w:pPr>
          </w:p>
        </w:tc>
      </w:tr>
    </w:tbl>
    <w:p w:rsidR="002F6FEB" w:rsidRPr="002F6FEB" w:rsidRDefault="002F6FEB" w:rsidP="002F6FEB">
      <w:pPr>
        <w:ind w:left="0"/>
      </w:pPr>
    </w:p>
    <w:p w:rsidR="00FE07C7" w:rsidRDefault="00FE07C7" w:rsidP="00FE07C7">
      <w:r w:rsidRPr="002F6FEB">
        <w:rPr>
          <w:rFonts w:hint="eastAsia"/>
          <w:color w:val="FF0000"/>
        </w:rPr>
        <w:t>注意</w:t>
      </w:r>
      <w:r>
        <w:rPr>
          <w:rFonts w:hint="eastAsia"/>
        </w:rPr>
        <w:t>：有些时候进程开着的，但是服务不一定正常服务，应该使用</w:t>
      </w:r>
      <w:proofErr w:type="spellStart"/>
      <w:r>
        <w:t>nmap</w:t>
      </w:r>
      <w:proofErr w:type="spellEnd"/>
    </w:p>
    <w:p w:rsidR="000A481B" w:rsidRDefault="001549F3" w:rsidP="000378D6">
      <w:r>
        <w:t xml:space="preserve">yum –y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nmap</w:t>
      </w:r>
      <w:proofErr w:type="spellEnd"/>
    </w:p>
    <w:p w:rsidR="004125AF" w:rsidRDefault="004125AF" w:rsidP="00FE07C7"/>
    <w:p w:rsidR="004125AF" w:rsidRDefault="004125AF" w:rsidP="004125AF">
      <w:pPr>
        <w:pStyle w:val="Heading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的备份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125AF" w:rsidTr="004125AF">
        <w:tc>
          <w:tcPr>
            <w:tcW w:w="8388" w:type="dxa"/>
          </w:tcPr>
          <w:p w:rsidR="00086ED0" w:rsidRDefault="00086ED0" w:rsidP="00086ED0">
            <w:pPr>
              <w:ind w:left="0"/>
            </w:pPr>
            <w:r>
              <w:t>#!/bin/bash</w:t>
            </w:r>
          </w:p>
          <w:p w:rsidR="00086ED0" w:rsidRDefault="00086ED0" w:rsidP="00086ED0">
            <w:pPr>
              <w:ind w:left="0"/>
            </w:pPr>
            <w:r>
              <w:t>DATE=$(date +%Y-%d-%m)</w:t>
            </w:r>
          </w:p>
          <w:p w:rsidR="00086ED0" w:rsidRDefault="00086ED0" w:rsidP="00086ED0">
            <w:pPr>
              <w:ind w:left="0"/>
            </w:pPr>
            <w:r>
              <w:t>DES=/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mysql_bak</w:t>
            </w:r>
            <w:proofErr w:type="spellEnd"/>
          </w:p>
          <w:p w:rsidR="00086ED0" w:rsidRDefault="00086ED0" w:rsidP="00086ED0">
            <w:pPr>
              <w:ind w:left="0"/>
            </w:pPr>
            <w:r>
              <w:t>MYSQL_U="root"</w:t>
            </w:r>
          </w:p>
          <w:p w:rsidR="00086ED0" w:rsidRDefault="00086ED0" w:rsidP="00086ED0">
            <w:pPr>
              <w:ind w:left="0"/>
            </w:pPr>
            <w:r>
              <w:t>MYSQL_P=""</w:t>
            </w:r>
          </w:p>
          <w:p w:rsidR="00086ED0" w:rsidRDefault="006B4710" w:rsidP="00086ED0">
            <w:pPr>
              <w:ind w:left="0"/>
            </w:pPr>
            <w:r>
              <w:lastRenderedPageBreak/>
              <w:t>MYSQL_</w:t>
            </w:r>
            <w:r>
              <w:rPr>
                <w:rFonts w:hint="eastAsia"/>
              </w:rPr>
              <w:t>ALL</w:t>
            </w:r>
            <w:r w:rsidR="00086ED0">
              <w:t>=""</w:t>
            </w:r>
          </w:p>
          <w:p w:rsidR="006B4710" w:rsidRDefault="006B4710" w:rsidP="00086ED0">
            <w:pPr>
              <w:ind w:left="0"/>
            </w:pPr>
            <w:r>
              <w:rPr>
                <w:rFonts w:hint="eastAsia"/>
              </w:rPr>
              <w:t>MYSQL_SC=</w:t>
            </w:r>
          </w:p>
          <w:p w:rsidR="00086ED0" w:rsidRDefault="00086ED0" w:rsidP="00086ED0">
            <w:pPr>
              <w:ind w:left="0"/>
            </w:pPr>
            <w:r>
              <w:t>if [ ! -d "$DES" ] ; then</w:t>
            </w:r>
          </w:p>
          <w:p w:rsidR="00086ED0" w:rsidRDefault="00086ED0" w:rsidP="00086ED0">
            <w:pPr>
              <w:ind w:left="0"/>
            </w:pPr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"$DES"</w:t>
            </w:r>
          </w:p>
          <w:p w:rsidR="00086ED0" w:rsidRDefault="00086ED0" w:rsidP="00086ED0">
            <w:pPr>
              <w:ind w:left="0"/>
            </w:pPr>
            <w:proofErr w:type="spellStart"/>
            <w:r>
              <w:t>fi</w:t>
            </w:r>
            <w:proofErr w:type="spellEnd"/>
          </w:p>
          <w:p w:rsidR="00086ED0" w:rsidRDefault="00086ED0" w:rsidP="00086ED0">
            <w:pPr>
              <w:ind w:left="0"/>
            </w:pPr>
          </w:p>
          <w:p w:rsidR="00086ED0" w:rsidRDefault="00086ED0" w:rsidP="00086ED0">
            <w:pPr>
              <w:ind w:left="0"/>
            </w:pPr>
            <w:r>
              <w:t>DB=$(</w:t>
            </w:r>
            <w:proofErr w:type="spellStart"/>
            <w:r>
              <w:t>mysql</w:t>
            </w:r>
            <w:proofErr w:type="spellEnd"/>
            <w:r>
              <w:t xml:space="preserve"> -u $MYSQL_U -h $MYSQL_H -</w:t>
            </w:r>
            <w:proofErr w:type="spellStart"/>
            <w:r>
              <w:t>p$MYSQL_P</w:t>
            </w:r>
            <w:proofErr w:type="spellEnd"/>
            <w:r>
              <w:t xml:space="preserve"> -</w:t>
            </w:r>
            <w:proofErr w:type="spellStart"/>
            <w:r>
              <w:t>Bse</w:t>
            </w:r>
            <w:proofErr w:type="spellEnd"/>
            <w:r>
              <w:t xml:space="preserve"> 'show databases')</w:t>
            </w:r>
          </w:p>
          <w:p w:rsidR="00086ED0" w:rsidRDefault="00086ED0" w:rsidP="00086ED0">
            <w:pPr>
              <w:ind w:left="0"/>
            </w:pPr>
            <w:r>
              <w:t>for database in $DB</w:t>
            </w:r>
          </w:p>
          <w:p w:rsidR="00086ED0" w:rsidRDefault="00086ED0" w:rsidP="00086ED0">
            <w:pPr>
              <w:ind w:left="0"/>
            </w:pPr>
            <w:r>
              <w:t>do</w:t>
            </w:r>
          </w:p>
          <w:p w:rsidR="00086ED0" w:rsidRDefault="00086ED0" w:rsidP="00086ED0">
            <w:pPr>
              <w:ind w:left="0"/>
            </w:pPr>
            <w:r>
              <w:t xml:space="preserve">    if [  $database == "information" -o ...]</w:t>
            </w:r>
          </w:p>
          <w:p w:rsidR="00086ED0" w:rsidRDefault="00086ED0" w:rsidP="00086ED0">
            <w:pPr>
              <w:ind w:left="0"/>
            </w:pPr>
            <w:r>
              <w:t xml:space="preserve">        </w:t>
            </w:r>
            <w:proofErr w:type="spellStart"/>
            <w:r>
              <w:t>mysqldump</w:t>
            </w:r>
            <w:proofErr w:type="spellEnd"/>
            <w:r>
              <w:t xml:space="preserve"> -u $MYSQL_U -h $MYSQL_H -</w:t>
            </w:r>
            <w:proofErr w:type="spellStart"/>
            <w:r>
              <w:t>p$MYSQL_P</w:t>
            </w:r>
            <w:proofErr w:type="spellEnd"/>
            <w:r>
              <w:t xml:space="preserve"> $database \</w:t>
            </w:r>
          </w:p>
          <w:p w:rsidR="00086ED0" w:rsidRDefault="00086ED0" w:rsidP="00086ED0">
            <w:pPr>
              <w:ind w:left="0"/>
            </w:pPr>
            <w:r>
              <w:tab/>
            </w:r>
            <w:r>
              <w:tab/>
              <w:t>| bzip2&gt; "$DES/${DATE}_mysql.gz"</w:t>
            </w:r>
          </w:p>
          <w:p w:rsidR="00086ED0" w:rsidRDefault="00086ED0" w:rsidP="00086ED0">
            <w:pPr>
              <w:ind w:left="0"/>
            </w:pPr>
            <w:r>
              <w:tab/>
            </w:r>
            <w:proofErr w:type="spellStart"/>
            <w:r>
              <w:t>fi</w:t>
            </w:r>
            <w:proofErr w:type="spellEnd"/>
          </w:p>
          <w:p w:rsidR="00086ED0" w:rsidRDefault="00086ED0" w:rsidP="00086ED0">
            <w:pPr>
              <w:ind w:left="0"/>
            </w:pPr>
            <w:r>
              <w:t>done</w:t>
            </w:r>
          </w:p>
          <w:p w:rsidR="004125AF" w:rsidRDefault="004125AF" w:rsidP="004125AF">
            <w:pPr>
              <w:ind w:left="0"/>
            </w:pPr>
          </w:p>
        </w:tc>
      </w:tr>
      <w:tr w:rsidR="000F1996" w:rsidTr="004125AF">
        <w:tc>
          <w:tcPr>
            <w:tcW w:w="8388" w:type="dxa"/>
          </w:tcPr>
          <w:p w:rsidR="000F1996" w:rsidRDefault="000F1996" w:rsidP="00086ED0">
            <w:pPr>
              <w:ind w:left="0"/>
            </w:pPr>
            <w:r>
              <w:rPr>
                <w:rFonts w:hint="eastAsia"/>
              </w:rPr>
              <w:lastRenderedPageBreak/>
              <w:t>--分表</w:t>
            </w:r>
          </w:p>
          <w:p w:rsidR="000F1996" w:rsidRDefault="000F1996" w:rsidP="000F1996">
            <w:pPr>
              <w:ind w:left="0"/>
            </w:pPr>
            <w:r>
              <w:t>#!/bin/bash</w:t>
            </w:r>
          </w:p>
          <w:p w:rsidR="000F1996" w:rsidRDefault="000F1996" w:rsidP="000F1996">
            <w:pPr>
              <w:ind w:left="0"/>
            </w:pPr>
            <w:r>
              <w:t>#MYSQL_H="127.0.0.1"</w:t>
            </w:r>
          </w:p>
          <w:p w:rsidR="000F1996" w:rsidRDefault="000F1996" w:rsidP="000F1996">
            <w:pPr>
              <w:ind w:left="0"/>
            </w:pPr>
            <w:r>
              <w:t>MYSQL_U="root"</w:t>
            </w:r>
          </w:p>
          <w:p w:rsidR="000F1996" w:rsidRDefault="000F1996" w:rsidP="000F1996">
            <w:pPr>
              <w:ind w:left="0"/>
            </w:pPr>
            <w:r>
              <w:t>MYSQL_P="123"</w:t>
            </w:r>
          </w:p>
          <w:p w:rsidR="000F1996" w:rsidRDefault="000F1996" w:rsidP="000F1996">
            <w:pPr>
              <w:ind w:left="0"/>
            </w:pPr>
            <w:r>
              <w:t>#</w:t>
            </w:r>
            <w:proofErr w:type="spellStart"/>
            <w:r>
              <w:t>kpids</w:t>
            </w:r>
            <w:proofErr w:type="spellEnd"/>
            <w:r>
              <w:t>=$(</w:t>
            </w:r>
            <w:proofErr w:type="spellStart"/>
            <w:r>
              <w:t>mysql</w:t>
            </w:r>
            <w:proofErr w:type="spellEnd"/>
            <w:r>
              <w:t xml:space="preserve"> -u $MYSQL_U -h  -</w:t>
            </w:r>
            <w:proofErr w:type="spellStart"/>
            <w:r>
              <w:t>p$MYSQL_P</w:t>
            </w:r>
            <w:proofErr w:type="spellEnd"/>
            <w:r>
              <w:t xml:space="preserve"> -e 'SELECT DISTINCT </w:t>
            </w:r>
            <w:proofErr w:type="spellStart"/>
            <w:r>
              <w:t>knowledge_point_id</w:t>
            </w:r>
            <w:proofErr w:type="spellEnd"/>
            <w:r>
              <w:t xml:space="preserve"> FROM `k12_tiku2.0`.question_similar_ref where </w:t>
            </w:r>
            <w:proofErr w:type="spellStart"/>
            <w:r>
              <w:t>knowledge_point_id</w:t>
            </w:r>
            <w:proofErr w:type="spellEnd"/>
            <w:r>
              <w:t xml:space="preserve"> is not null')</w:t>
            </w:r>
          </w:p>
          <w:p w:rsidR="000F1996" w:rsidRDefault="000F1996" w:rsidP="000F1996">
            <w:pPr>
              <w:ind w:left="0"/>
            </w:pPr>
            <w:proofErr w:type="spellStart"/>
            <w:r>
              <w:t>kpids</w:t>
            </w:r>
            <w:proofErr w:type="spellEnd"/>
            <w:r>
              <w:t>=$(</w:t>
            </w:r>
            <w:proofErr w:type="spellStart"/>
            <w:r>
              <w:t>mysql</w:t>
            </w:r>
            <w:proofErr w:type="spellEnd"/>
            <w:r>
              <w:t xml:space="preserve"> -u $MYSQL_U   -</w:t>
            </w:r>
            <w:proofErr w:type="spellStart"/>
            <w:r>
              <w:t>p$MYSQL_P</w:t>
            </w:r>
            <w:proofErr w:type="spellEnd"/>
            <w:r>
              <w:t xml:space="preserve"> -e 'SELECT DISTINCT </w:t>
            </w:r>
            <w:proofErr w:type="spellStart"/>
            <w:r>
              <w:t>knowledge_point_id</w:t>
            </w:r>
            <w:proofErr w:type="spellEnd"/>
            <w:r>
              <w:t xml:space="preserve"> FROM `k12_tiku2.0`.question_similar_ref where </w:t>
            </w:r>
            <w:proofErr w:type="spellStart"/>
            <w:r>
              <w:t>knowledge_point_id</w:t>
            </w:r>
            <w:proofErr w:type="spellEnd"/>
            <w:r>
              <w:t xml:space="preserve"> is not null')</w:t>
            </w:r>
          </w:p>
          <w:p w:rsidR="000F1996" w:rsidRDefault="000F1996" w:rsidP="000F1996">
            <w:pPr>
              <w:ind w:left="0"/>
            </w:pPr>
            <w:r>
              <w:t>start=$(date +%s)</w:t>
            </w:r>
          </w:p>
          <w:p w:rsidR="000F1996" w:rsidRDefault="000F1996" w:rsidP="000F1996">
            <w:pPr>
              <w:ind w:left="0"/>
            </w:pPr>
            <w:r>
              <w:t xml:space="preserve">for </w:t>
            </w:r>
            <w:proofErr w:type="spellStart"/>
            <w:r>
              <w:t>kpid</w:t>
            </w:r>
            <w:proofErr w:type="spellEnd"/>
            <w:r>
              <w:t xml:space="preserve"> in $</w:t>
            </w:r>
            <w:proofErr w:type="spellStart"/>
            <w:r>
              <w:t>kpids</w:t>
            </w:r>
            <w:proofErr w:type="spellEnd"/>
          </w:p>
          <w:p w:rsidR="000F1996" w:rsidRDefault="000F1996" w:rsidP="000F1996">
            <w:pPr>
              <w:ind w:left="0"/>
            </w:pPr>
            <w:r>
              <w:t>do</w:t>
            </w:r>
          </w:p>
          <w:p w:rsidR="000F1996" w:rsidRDefault="000F1996" w:rsidP="000F1996">
            <w:pPr>
              <w:ind w:left="0"/>
            </w:pPr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 xml:space="preserve"> -u $MYSQL_U  -</w:t>
            </w:r>
            <w:proofErr w:type="spellStart"/>
            <w:r>
              <w:t>p$MYSQL_P</w:t>
            </w:r>
            <w:proofErr w:type="spellEnd"/>
            <w:r>
              <w:t xml:space="preserve"> test -e " drop table if exists </w:t>
            </w:r>
            <w:proofErr w:type="spellStart"/>
            <w:r>
              <w:t>question_similar_ref_$kpid</w:t>
            </w:r>
            <w:proofErr w:type="spellEnd"/>
            <w:r>
              <w:t>"</w:t>
            </w:r>
          </w:p>
          <w:p w:rsidR="000F1996" w:rsidRDefault="000F1996" w:rsidP="000F1996">
            <w:pPr>
              <w:ind w:left="0"/>
            </w:pPr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 xml:space="preserve"> -u $MYSQL_U  -</w:t>
            </w:r>
            <w:proofErr w:type="spellStart"/>
            <w:r>
              <w:t>p$MYSQL_P</w:t>
            </w:r>
            <w:proofErr w:type="spellEnd"/>
            <w:r>
              <w:t xml:space="preserve"> test -e " create table </w:t>
            </w:r>
            <w:proofErr w:type="spellStart"/>
            <w:r>
              <w:lastRenderedPageBreak/>
              <w:t>question_similar_ref_$kpid</w:t>
            </w:r>
            <w:proofErr w:type="spellEnd"/>
            <w:r>
              <w:t xml:space="preserve"> like `k12_tiku2.0`.question_similar_ref"</w:t>
            </w:r>
          </w:p>
          <w:p w:rsidR="000F1996" w:rsidRDefault="000F1996" w:rsidP="000F1996">
            <w:pPr>
              <w:ind w:left="0"/>
            </w:pPr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 xml:space="preserve"> -u $MYSQL_U  -</w:t>
            </w:r>
            <w:proofErr w:type="spellStart"/>
            <w:r>
              <w:t>p$MYSQL_P</w:t>
            </w:r>
            <w:proofErr w:type="spellEnd"/>
            <w:r>
              <w:t xml:space="preserve"> test -e " insert into </w:t>
            </w:r>
            <w:proofErr w:type="spellStart"/>
            <w:r>
              <w:t>question_similar_ref_$kpid</w:t>
            </w:r>
            <w:proofErr w:type="spellEnd"/>
            <w:r>
              <w:t xml:space="preserve"> select * from `k12_tiku2.0`.question_similar_ref </w:t>
            </w:r>
            <w:proofErr w:type="spellStart"/>
            <w:r>
              <w:t>qs</w:t>
            </w:r>
            <w:proofErr w:type="spellEnd"/>
            <w:r>
              <w:t xml:space="preserve"> where  </w:t>
            </w:r>
            <w:proofErr w:type="spellStart"/>
            <w:r>
              <w:t>qs.knowledge_point_id</w:t>
            </w:r>
            <w:proofErr w:type="spellEnd"/>
            <w:r>
              <w:t>=$</w:t>
            </w:r>
            <w:proofErr w:type="spellStart"/>
            <w:r>
              <w:t>kpid</w:t>
            </w:r>
            <w:proofErr w:type="spellEnd"/>
            <w:r>
              <w:t>"</w:t>
            </w:r>
          </w:p>
          <w:p w:rsidR="000F1996" w:rsidRDefault="000F1996" w:rsidP="000F1996">
            <w:pPr>
              <w:ind w:left="0"/>
            </w:pPr>
            <w:r>
              <w:t>done</w:t>
            </w:r>
          </w:p>
          <w:p w:rsidR="000F1996" w:rsidRDefault="000F1996" w:rsidP="000F1996">
            <w:pPr>
              <w:ind w:left="0"/>
            </w:pPr>
            <w:r>
              <w:t>end=$(date +%s)</w:t>
            </w:r>
          </w:p>
          <w:p w:rsidR="000F1996" w:rsidRDefault="000F1996" w:rsidP="000F1996">
            <w:pPr>
              <w:ind w:left="0"/>
            </w:pPr>
            <w:r>
              <w:t>echo "消耗的时间是:$(($end-$start))s"</w:t>
            </w:r>
          </w:p>
        </w:tc>
      </w:tr>
    </w:tbl>
    <w:p w:rsidR="004125AF" w:rsidRDefault="004125AF" w:rsidP="004125AF"/>
    <w:p w:rsidR="00841FFB" w:rsidRDefault="00841FFB" w:rsidP="00841FFB">
      <w:pPr>
        <w:pStyle w:val="Heading2"/>
      </w:pPr>
      <w:r>
        <w:rPr>
          <w:rFonts w:hint="eastAsia"/>
        </w:rPr>
        <w:t>初始化服务器的脚本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70566" w:rsidTr="00070566">
        <w:tc>
          <w:tcPr>
            <w:tcW w:w="8388" w:type="dxa"/>
          </w:tcPr>
          <w:p w:rsidR="00447541" w:rsidRDefault="00447541" w:rsidP="00447541">
            <w:pPr>
              <w:ind w:left="0"/>
            </w:pPr>
            <w:r>
              <w:t>#!/bin/bash</w:t>
            </w:r>
          </w:p>
          <w:p w:rsidR="00845294" w:rsidRDefault="00845294" w:rsidP="00447541">
            <w:pPr>
              <w:ind w:left="0"/>
            </w:pPr>
          </w:p>
          <w:p w:rsidR="00845294" w:rsidRDefault="00845294" w:rsidP="00447541">
            <w:pPr>
              <w:ind w:left="0"/>
            </w:pPr>
            <w:proofErr w:type="spellStart"/>
            <w:r w:rsidRPr="00845294">
              <w:t>chmod</w:t>
            </w:r>
            <w:proofErr w:type="spellEnd"/>
            <w:r w:rsidRPr="00845294">
              <w:t xml:space="preserve"> +x /etc/</w:t>
            </w:r>
            <w:proofErr w:type="spellStart"/>
            <w:r w:rsidRPr="00845294">
              <w:t>rc.d</w:t>
            </w:r>
            <w:proofErr w:type="spellEnd"/>
            <w:r w:rsidRPr="00845294">
              <w:t>/</w:t>
            </w:r>
            <w:proofErr w:type="spellStart"/>
            <w:r w:rsidRPr="00845294">
              <w:t>rc.local</w:t>
            </w:r>
            <w:proofErr w:type="spellEnd"/>
            <w:r w:rsidRPr="00845294">
              <w:t xml:space="preserve"> </w:t>
            </w:r>
          </w:p>
          <w:p w:rsidR="00A53BB6" w:rsidRDefault="00447541" w:rsidP="00447541">
            <w:pPr>
              <w:ind w:left="0"/>
            </w:pPr>
            <w:r>
              <w:t>#调整系统时间</w:t>
            </w:r>
          </w:p>
          <w:p w:rsidR="003F7833" w:rsidRDefault="003F7833" w:rsidP="00447541">
            <w:pPr>
              <w:ind w:left="0"/>
            </w:pPr>
            <w:proofErr w:type="spellStart"/>
            <w:r w:rsidRPr="003F7833">
              <w:t>systemctl</w:t>
            </w:r>
            <w:proofErr w:type="spellEnd"/>
            <w:r w:rsidRPr="003F7833">
              <w:t xml:space="preserve"> stop </w:t>
            </w:r>
            <w:proofErr w:type="spellStart"/>
            <w:r w:rsidRPr="003F7833">
              <w:t>ntpd.service</w:t>
            </w:r>
            <w:proofErr w:type="spellEnd"/>
          </w:p>
          <w:p w:rsidR="003F7833" w:rsidRDefault="000A0158" w:rsidP="00447541">
            <w:pPr>
              <w:ind w:left="0"/>
            </w:pPr>
            <w:proofErr w:type="spellStart"/>
            <w:r w:rsidRPr="000A0158">
              <w:t>systemctl</w:t>
            </w:r>
            <w:proofErr w:type="spellEnd"/>
            <w:r w:rsidRPr="000A0158">
              <w:t xml:space="preserve"> disable </w:t>
            </w:r>
            <w:proofErr w:type="spellStart"/>
            <w:r w:rsidRPr="000A0158">
              <w:t>ntpd.service</w:t>
            </w:r>
            <w:proofErr w:type="spellEnd"/>
          </w:p>
          <w:p w:rsidR="00447541" w:rsidRDefault="00447541" w:rsidP="00447541">
            <w:pPr>
              <w:ind w:left="0"/>
            </w:pPr>
            <w:r>
              <w:t>cat &gt;&gt; /etc/</w:t>
            </w:r>
            <w:proofErr w:type="spellStart"/>
            <w:r>
              <w:t>crontab</w:t>
            </w:r>
            <w:proofErr w:type="spellEnd"/>
            <w:r>
              <w:t xml:space="preserve"> &lt;&lt;</w:t>
            </w:r>
            <w:proofErr w:type="spellStart"/>
            <w:r>
              <w:t>eof</w:t>
            </w:r>
            <w:proofErr w:type="spellEnd"/>
          </w:p>
          <w:p w:rsidR="00447541" w:rsidRDefault="00447541" w:rsidP="00447541">
            <w:pPr>
              <w:ind w:left="0"/>
            </w:pPr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* * *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ntpdate</w:t>
            </w:r>
            <w:proofErr w:type="spellEnd"/>
            <w:r>
              <w:t xml:space="preserve"> ntp.api.bz &amp;&gt;/dev/null</w:t>
            </w:r>
          </w:p>
          <w:p w:rsidR="00447541" w:rsidRDefault="00447541" w:rsidP="00447541">
            <w:pPr>
              <w:ind w:left="0"/>
            </w:pPr>
            <w:proofErr w:type="spellStart"/>
            <w:r>
              <w:t>eof</w:t>
            </w:r>
            <w:proofErr w:type="spellEnd"/>
          </w:p>
          <w:p w:rsidR="00447541" w:rsidRDefault="00447541" w:rsidP="00447541">
            <w:pPr>
              <w:ind w:left="0"/>
            </w:pPr>
            <w:r>
              <w:t>echo "/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ntpdate</w:t>
            </w:r>
            <w:proofErr w:type="spellEnd"/>
            <w:r>
              <w:t xml:space="preserve"> ntp.api.bz" &gt;</w:t>
            </w:r>
            <w:r w:rsidR="00723FA1">
              <w:t>&gt;</w:t>
            </w:r>
            <w:r>
              <w:t xml:space="preserve"> /etc/</w:t>
            </w:r>
            <w:proofErr w:type="spellStart"/>
            <w:r>
              <w:t>rc.local</w:t>
            </w:r>
            <w:proofErr w:type="spellEnd"/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>#调整最大文件打开数</w:t>
            </w:r>
          </w:p>
          <w:p w:rsidR="00447541" w:rsidRDefault="00447541" w:rsidP="00447541">
            <w:pPr>
              <w:ind w:left="0"/>
            </w:pPr>
            <w:r>
              <w:t>echo "</w:t>
            </w:r>
            <w:proofErr w:type="spellStart"/>
            <w:r>
              <w:t>ulimit</w:t>
            </w:r>
            <w:proofErr w:type="spellEnd"/>
            <w:r>
              <w:t xml:space="preserve"> -</w:t>
            </w:r>
            <w:proofErr w:type="spellStart"/>
            <w:r>
              <w:t>SHn</w:t>
            </w:r>
            <w:proofErr w:type="spellEnd"/>
            <w:r>
              <w:t xml:space="preserve"> 65535" &gt;</w:t>
            </w:r>
            <w:r w:rsidR="00723FA1">
              <w:t>&gt;</w:t>
            </w:r>
            <w:r>
              <w:t xml:space="preserve"> /etc/</w:t>
            </w:r>
            <w:proofErr w:type="spellStart"/>
            <w:r>
              <w:t>rc.local</w:t>
            </w:r>
            <w:proofErr w:type="spellEnd"/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>#调整内核</w:t>
            </w:r>
            <w:proofErr w:type="spellStart"/>
            <w:r>
              <w:t>tcp</w:t>
            </w:r>
            <w:proofErr w:type="spellEnd"/>
            <w:r>
              <w:t>参数</w:t>
            </w:r>
          </w:p>
          <w:p w:rsidR="00447541" w:rsidRDefault="00447541" w:rsidP="00447541">
            <w:pPr>
              <w:ind w:left="0"/>
            </w:pPr>
            <w:r>
              <w:t>cat &gt;&gt; /etc/</w:t>
            </w:r>
            <w:proofErr w:type="spellStart"/>
            <w:r>
              <w:t>sysctl.conf</w:t>
            </w:r>
            <w:proofErr w:type="spellEnd"/>
            <w:r>
              <w:t xml:space="preserve"> &lt;&lt;</w:t>
            </w:r>
            <w:proofErr w:type="spellStart"/>
            <w:r>
              <w:t>eof</w:t>
            </w:r>
            <w:proofErr w:type="spellEnd"/>
          </w:p>
          <w:p w:rsidR="00447541" w:rsidRDefault="00447541" w:rsidP="00447541">
            <w:pPr>
              <w:ind w:left="0"/>
            </w:pPr>
            <w:r>
              <w:t>net.ipv4.tcp_fin_timeout = 30</w:t>
            </w:r>
          </w:p>
          <w:p w:rsidR="00447541" w:rsidRDefault="00447541" w:rsidP="00447541">
            <w:pPr>
              <w:ind w:left="0"/>
            </w:pPr>
            <w:r>
              <w:t>net.ipv4.tcp_keepalive_time = 1200</w:t>
            </w:r>
          </w:p>
          <w:p w:rsidR="00447541" w:rsidRDefault="00447541" w:rsidP="00447541">
            <w:pPr>
              <w:ind w:left="0"/>
            </w:pPr>
            <w:r>
              <w:t>net.ipv4.tcp_syncookies = 1</w:t>
            </w:r>
          </w:p>
          <w:p w:rsidR="00267DD5" w:rsidRDefault="00267DD5" w:rsidP="00447541">
            <w:pPr>
              <w:ind w:left="0"/>
            </w:pPr>
            <w:r w:rsidRPr="00267DD5">
              <w:t xml:space="preserve">net.ipv4.tcp_max_tw_buckets = </w:t>
            </w:r>
            <w:r>
              <w:t>5000</w:t>
            </w:r>
          </w:p>
          <w:p w:rsidR="00447541" w:rsidRDefault="00447541" w:rsidP="00447541">
            <w:pPr>
              <w:ind w:left="0"/>
            </w:pPr>
            <w:r>
              <w:t>net.ipv4.tcp_tw_reuse = 1</w:t>
            </w:r>
          </w:p>
          <w:p w:rsidR="00447541" w:rsidRDefault="00447541" w:rsidP="00447541">
            <w:pPr>
              <w:ind w:left="0"/>
            </w:pPr>
            <w:r>
              <w:t>net.ipv4.tcp_tw_recycle = 1</w:t>
            </w:r>
          </w:p>
          <w:p w:rsidR="00447541" w:rsidRDefault="00447541" w:rsidP="00447541">
            <w:pPr>
              <w:ind w:left="0"/>
            </w:pPr>
            <w:r>
              <w:t>net.ipv4.ip_local_port_range = 1024 65000</w:t>
            </w:r>
          </w:p>
          <w:p w:rsidR="00447541" w:rsidRDefault="00447541" w:rsidP="00447541">
            <w:pPr>
              <w:ind w:left="0"/>
            </w:pPr>
            <w:r>
              <w:t>net.ipv4.tcp_max_syn_backlog = 8192</w:t>
            </w:r>
          </w:p>
          <w:p w:rsidR="00447541" w:rsidRDefault="00447541" w:rsidP="00447541">
            <w:pPr>
              <w:ind w:left="0"/>
            </w:pPr>
            <w:r>
              <w:lastRenderedPageBreak/>
              <w:t xml:space="preserve"> </w:t>
            </w:r>
          </w:p>
          <w:p w:rsidR="00447541" w:rsidRDefault="00447541" w:rsidP="00447541">
            <w:pPr>
              <w:ind w:left="0"/>
            </w:pPr>
            <w:proofErr w:type="spellStart"/>
            <w:r>
              <w:t>eof</w:t>
            </w:r>
            <w:proofErr w:type="spellEnd"/>
          </w:p>
          <w:p w:rsidR="00447541" w:rsidRDefault="00447541" w:rsidP="00447541">
            <w:pPr>
              <w:ind w:left="0"/>
            </w:pPr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sysctl</w:t>
            </w:r>
            <w:proofErr w:type="spellEnd"/>
            <w:r>
              <w:t xml:space="preserve"> -p</w:t>
            </w: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>#设置</w:t>
            </w:r>
            <w:proofErr w:type="spellStart"/>
            <w:r>
              <w:t>iptables</w:t>
            </w:r>
            <w:proofErr w:type="spellEnd"/>
          </w:p>
          <w:p w:rsidR="00447541" w:rsidRDefault="00447541" w:rsidP="00447541">
            <w:pPr>
              <w:ind w:left="0"/>
            </w:pPr>
            <w:r>
              <w:t>cat &gt; /etc/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iptables</w:t>
            </w:r>
            <w:proofErr w:type="spellEnd"/>
            <w:r>
              <w:t xml:space="preserve"> &lt;&lt;EOF</w:t>
            </w:r>
          </w:p>
          <w:p w:rsidR="00447541" w:rsidRDefault="00447541" w:rsidP="00447541">
            <w:pPr>
              <w:ind w:left="0"/>
            </w:pPr>
            <w:r>
              <w:t># Firewall configuration written by system-</w:t>
            </w:r>
            <w:proofErr w:type="spellStart"/>
            <w:r>
              <w:t>config</w:t>
            </w:r>
            <w:proofErr w:type="spellEnd"/>
            <w:r>
              <w:t>-firewall</w:t>
            </w:r>
          </w:p>
          <w:p w:rsidR="00447541" w:rsidRDefault="00447541" w:rsidP="00447541">
            <w:pPr>
              <w:ind w:left="0"/>
            </w:pPr>
            <w:r>
              <w:t># Manual customization of this file is not recommended.</w:t>
            </w:r>
          </w:p>
          <w:p w:rsidR="00447541" w:rsidRDefault="00447541" w:rsidP="00447541">
            <w:pPr>
              <w:ind w:left="0"/>
            </w:pPr>
            <w:r>
              <w:t>*filter</w:t>
            </w:r>
          </w:p>
          <w:p w:rsidR="00447541" w:rsidRDefault="00447541" w:rsidP="00447541">
            <w:pPr>
              <w:ind w:left="0"/>
            </w:pPr>
            <w:r>
              <w:t>:INPUT ACCEPT [0:0]</w:t>
            </w:r>
          </w:p>
          <w:p w:rsidR="00447541" w:rsidRDefault="00447541" w:rsidP="00447541">
            <w:pPr>
              <w:ind w:left="0"/>
            </w:pPr>
            <w:r>
              <w:t>:FORWARD ACCEPT [0:0]</w:t>
            </w:r>
          </w:p>
          <w:p w:rsidR="00447541" w:rsidRDefault="00447541" w:rsidP="00447541">
            <w:pPr>
              <w:ind w:left="0"/>
            </w:pPr>
            <w:r>
              <w:t>:OUTPUT ACCEPT [0:0]</w:t>
            </w:r>
          </w:p>
          <w:p w:rsidR="00447541" w:rsidRDefault="00447541" w:rsidP="00447541">
            <w:pPr>
              <w:ind w:left="0"/>
            </w:pPr>
            <w:r>
              <w:t>:</w:t>
            </w:r>
            <w:proofErr w:type="spellStart"/>
            <w:r>
              <w:t>synflood</w:t>
            </w:r>
            <w:proofErr w:type="spellEnd"/>
            <w:r>
              <w:t xml:space="preserve"> - [0:0]</w:t>
            </w:r>
          </w:p>
          <w:p w:rsidR="00447541" w:rsidRDefault="00447541" w:rsidP="00447541">
            <w:pPr>
              <w:ind w:left="0"/>
            </w:pPr>
            <w:r>
              <w:t>-A INPUT -m state --state ESTABLISHED,RELATED -j ACCEPT</w:t>
            </w:r>
          </w:p>
          <w:p w:rsidR="00447541" w:rsidRDefault="00447541" w:rsidP="00447541">
            <w:pPr>
              <w:ind w:left="0"/>
            </w:pPr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-j ACCEPT</w:t>
            </w:r>
          </w:p>
          <w:p w:rsidR="00447541" w:rsidRDefault="00447541" w:rsidP="00447541">
            <w:pPr>
              <w:ind w:left="0"/>
            </w:pPr>
            <w:r>
              <w:t>-A INPUT -</w:t>
            </w:r>
            <w:proofErr w:type="spellStart"/>
            <w:r>
              <w:t>i</w:t>
            </w:r>
            <w:proofErr w:type="spellEnd"/>
            <w:r>
              <w:t xml:space="preserve"> lo -j ACCEPT</w:t>
            </w:r>
          </w:p>
          <w:p w:rsidR="00447541" w:rsidRDefault="003F7833" w:rsidP="00447541">
            <w:pPr>
              <w:ind w:left="0"/>
            </w:pPr>
            <w:r>
              <w:rPr>
                <w:rFonts w:hint="eastAsia"/>
              </w:rPr>
              <w:t>#</w:t>
            </w:r>
            <w:r w:rsidR="00447541">
              <w:t xml:space="preserve">-A INPUT -m state --state NEW -m </w:t>
            </w:r>
            <w:proofErr w:type="spellStart"/>
            <w:r w:rsidR="00447541">
              <w:t>tcp</w:t>
            </w:r>
            <w:proofErr w:type="spellEnd"/>
            <w:r w:rsidR="00447541">
              <w:t xml:space="preserve"> -p </w:t>
            </w:r>
            <w:proofErr w:type="spellStart"/>
            <w:r w:rsidR="00447541">
              <w:t>tcp</w:t>
            </w:r>
            <w:proofErr w:type="spellEnd"/>
            <w:r w:rsidR="00447541">
              <w:t xml:space="preserve"> -m multiport --</w:t>
            </w:r>
            <w:proofErr w:type="spellStart"/>
            <w:r w:rsidR="00447541">
              <w:t>dports</w:t>
            </w:r>
            <w:proofErr w:type="spellEnd"/>
            <w:r w:rsidR="00447541">
              <w:t xml:space="preserve"> 110,80,25,8080,8888,88,3306,11211,11311,11411,27017 -j ACCEPT</w:t>
            </w:r>
          </w:p>
          <w:p w:rsidR="003F7833" w:rsidRDefault="003F7833" w:rsidP="00447541">
            <w:pPr>
              <w:ind w:left="0"/>
            </w:pPr>
            <w:r>
              <w:t xml:space="preserve">-A INPUT -s </w:t>
            </w:r>
            <w:r w:rsidRPr="003F7833">
              <w:t>10.25.51.74</w:t>
            </w:r>
            <w:r>
              <w:rPr>
                <w:rFonts w:hint="eastAsia"/>
              </w:rPr>
              <w:t xml:space="preserve"> </w:t>
            </w:r>
            <w:r>
              <w:t>-j ACCEPT</w:t>
            </w:r>
          </w:p>
          <w:p w:rsidR="003F7833" w:rsidRDefault="003F7833" w:rsidP="003F7833">
            <w:pPr>
              <w:ind w:left="0"/>
            </w:pPr>
            <w:r>
              <w:t xml:space="preserve">-A INPUT -s </w:t>
            </w:r>
            <w:r w:rsidRPr="003F7833">
              <w:t>10.25.248.168</w:t>
            </w:r>
            <w:r>
              <w:rPr>
                <w:rFonts w:hint="eastAsia"/>
              </w:rPr>
              <w:t xml:space="preserve">  </w:t>
            </w:r>
            <w:r>
              <w:t>-j ACCEPT</w:t>
            </w:r>
          </w:p>
          <w:p w:rsidR="003F7833" w:rsidRDefault="003F7833" w:rsidP="003F7833">
            <w:pPr>
              <w:ind w:left="0"/>
            </w:pPr>
            <w:r>
              <w:t xml:space="preserve">-A INPUT -s </w:t>
            </w:r>
            <w:r w:rsidRPr="003F7833">
              <w:t>10.25.248.125</w:t>
            </w:r>
            <w:r>
              <w:rPr>
                <w:rFonts w:hint="eastAsia"/>
              </w:rPr>
              <w:t xml:space="preserve">  </w:t>
            </w:r>
            <w:r>
              <w:t>-j ACCEPT</w:t>
            </w:r>
          </w:p>
          <w:p w:rsidR="003F7833" w:rsidRDefault="003F7833" w:rsidP="00447541">
            <w:pPr>
              <w:ind w:left="0"/>
            </w:pPr>
            <w:r w:rsidRPr="003F7833">
              <w:t xml:space="preserve">-A INPUT -s 122.225.227.160/28 </w:t>
            </w:r>
            <w:r>
              <w:rPr>
                <w:rFonts w:hint="eastAsia"/>
              </w:rPr>
              <w:t xml:space="preserve"> </w:t>
            </w:r>
            <w:r w:rsidRPr="003F7833">
              <w:t>-j ACCEPT</w:t>
            </w: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>#防止外部的SYN洪水攻击</w:t>
            </w:r>
          </w:p>
          <w:p w:rsidR="00447541" w:rsidRDefault="00447541" w:rsidP="00447541">
            <w:pPr>
              <w:ind w:left="0"/>
            </w:pPr>
            <w:r>
              <w:t xml:space="preserve">-A INPUT -p </w:t>
            </w:r>
            <w:proofErr w:type="spellStart"/>
            <w:r>
              <w:t>tcp</w:t>
            </w:r>
            <w:proofErr w:type="spellEnd"/>
            <w:r>
              <w:t xml:space="preserve"> -m state --state NEW -j </w:t>
            </w:r>
            <w:proofErr w:type="spellStart"/>
            <w:r>
              <w:t>synflood</w:t>
            </w:r>
            <w:proofErr w:type="spellEnd"/>
          </w:p>
          <w:p w:rsidR="00447541" w:rsidRDefault="00447541" w:rsidP="00447541">
            <w:pPr>
              <w:ind w:left="0"/>
            </w:pPr>
            <w:r>
              <w:t xml:space="preserve">-A </w:t>
            </w:r>
            <w:proofErr w:type="spellStart"/>
            <w:r>
              <w:t>synflood</w:t>
            </w:r>
            <w:proofErr w:type="spellEnd"/>
            <w:r>
              <w:t xml:space="preserve"> -m limit --limit 10/sec --limit-burst 100 -j RETURN</w:t>
            </w:r>
          </w:p>
          <w:p w:rsidR="00447541" w:rsidRDefault="00447541" w:rsidP="00447541">
            <w:pPr>
              <w:ind w:left="0"/>
            </w:pPr>
            <w:r>
              <w:t xml:space="preserve">-A </w:t>
            </w:r>
            <w:proofErr w:type="spellStart"/>
            <w:r>
              <w:t>synflood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-j REJECT --reject-with </w:t>
            </w:r>
            <w:proofErr w:type="spellStart"/>
            <w:r>
              <w:t>tcp</w:t>
            </w:r>
            <w:proofErr w:type="spellEnd"/>
            <w:r>
              <w:t>-reset</w:t>
            </w: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 xml:space="preserve">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447541" w:rsidRDefault="00447541" w:rsidP="00447541">
            <w:pPr>
              <w:ind w:left="0"/>
            </w:pPr>
            <w:r>
              <w:t>#防止ping洪水攻击，限制每秒的ping包不超过5个</w:t>
            </w:r>
          </w:p>
          <w:p w:rsidR="00447541" w:rsidRDefault="00447541" w:rsidP="00447541">
            <w:pPr>
              <w:ind w:left="0"/>
            </w:pPr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-m </w:t>
            </w:r>
            <w:proofErr w:type="spellStart"/>
            <w:r>
              <w:t>icmp</w:t>
            </w:r>
            <w:proofErr w:type="spellEnd"/>
            <w:r>
              <w:t xml:space="preserve"> --</w:t>
            </w:r>
            <w:proofErr w:type="spellStart"/>
            <w:r>
              <w:t>icmp</w:t>
            </w:r>
            <w:proofErr w:type="spellEnd"/>
            <w:r>
              <w:t>-type 8 -m limit --limit 1/sec -j ACCEPT</w:t>
            </w:r>
          </w:p>
          <w:p w:rsidR="00447541" w:rsidRDefault="00447541" w:rsidP="00447541">
            <w:pPr>
              <w:ind w:left="0"/>
            </w:pPr>
            <w:r>
              <w:t xml:space="preserve">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447541" w:rsidRDefault="00447541" w:rsidP="00447541">
            <w:pPr>
              <w:ind w:left="0"/>
            </w:pPr>
            <w:r>
              <w:lastRenderedPageBreak/>
              <w:t>COMMIT</w:t>
            </w:r>
          </w:p>
          <w:p w:rsidR="00447541" w:rsidRDefault="00447541" w:rsidP="00447541">
            <w:pPr>
              <w:ind w:left="0"/>
            </w:pPr>
            <w:r>
              <w:t>EOF</w:t>
            </w:r>
          </w:p>
          <w:p w:rsidR="00447541" w:rsidRDefault="00447541" w:rsidP="00447541">
            <w:pPr>
              <w:ind w:left="0"/>
            </w:pPr>
            <w:r>
              <w:t xml:space="preserve">service </w:t>
            </w:r>
            <w:proofErr w:type="spellStart"/>
            <w:r>
              <w:t>iptables</w:t>
            </w:r>
            <w:proofErr w:type="spellEnd"/>
            <w:r>
              <w:t xml:space="preserve"> restart</w:t>
            </w: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</w:p>
          <w:p w:rsidR="00447541" w:rsidRDefault="00447541" w:rsidP="00447541">
            <w:pPr>
              <w:ind w:left="0"/>
            </w:pPr>
            <w:r>
              <w:t>#设置</w:t>
            </w:r>
            <w:proofErr w:type="spellStart"/>
            <w:r>
              <w:t>selinux</w:t>
            </w:r>
            <w:proofErr w:type="spellEnd"/>
          </w:p>
          <w:p w:rsidR="00070566" w:rsidRDefault="00447541" w:rsidP="00447541">
            <w:pPr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"s/SELINUX=enforcing/SELINUX=disabled/g" /etc/</w:t>
            </w:r>
            <w:proofErr w:type="spellStart"/>
            <w:r>
              <w:t>selinux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  <w:p w:rsidR="000F65B6" w:rsidRDefault="000F65B6" w:rsidP="00447541">
            <w:pPr>
              <w:ind w:left="0"/>
            </w:pPr>
          </w:p>
          <w:p w:rsidR="000F65B6" w:rsidRDefault="000F65B6" w:rsidP="00447541">
            <w:pPr>
              <w:ind w:left="0"/>
            </w:pPr>
            <w:r>
              <w:rPr>
                <w:rFonts w:hint="eastAsia"/>
              </w:rPr>
              <w:t>#重启机器</w:t>
            </w:r>
          </w:p>
          <w:p w:rsidR="000F65B6" w:rsidRDefault="000F65B6" w:rsidP="00447541">
            <w:pPr>
              <w:ind w:left="0"/>
            </w:pPr>
            <w:r>
              <w:rPr>
                <w:rFonts w:hint="eastAsia"/>
              </w:rPr>
              <w:t xml:space="preserve">shutdown -r now </w:t>
            </w:r>
          </w:p>
        </w:tc>
      </w:tr>
    </w:tbl>
    <w:p w:rsidR="00841FFB" w:rsidRPr="00841FFB" w:rsidRDefault="00841FFB" w:rsidP="00841FFB"/>
    <w:p w:rsidR="00FE07C7" w:rsidRDefault="00992A29" w:rsidP="00992A29">
      <w:pPr>
        <w:pStyle w:val="Heading2"/>
      </w:pPr>
      <w:proofErr w:type="spellStart"/>
      <w:r>
        <w:t>jdk</w:t>
      </w:r>
      <w:proofErr w:type="spellEnd"/>
      <w:r>
        <w:rPr>
          <w:rFonts w:hint="eastAsia"/>
        </w:rPr>
        <w:t>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6323C" w:rsidTr="00F6323C">
        <w:tc>
          <w:tcPr>
            <w:tcW w:w="8388" w:type="dxa"/>
          </w:tcPr>
          <w:p w:rsidR="00593CFE" w:rsidRDefault="00593CFE" w:rsidP="00593CFE">
            <w:pPr>
              <w:ind w:left="0"/>
            </w:pPr>
            <w:r>
              <w:t>#!/bin/bash</w:t>
            </w:r>
          </w:p>
          <w:p w:rsidR="00593CFE" w:rsidRDefault="00593CFE" w:rsidP="00593CFE">
            <w:pPr>
              <w:ind w:left="0"/>
            </w:pPr>
            <w:r>
              <w:t>JDK_INSTALL=jdk-8u101-linux-x64.rpm</w:t>
            </w:r>
          </w:p>
          <w:p w:rsidR="00593CFE" w:rsidRDefault="00593CFE" w:rsidP="00593CFE">
            <w:pPr>
              <w:ind w:left="0"/>
            </w:pPr>
            <w:r>
              <w:t>PAC_DIR=/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593CFE" w:rsidRDefault="00593CFE" w:rsidP="00593CFE">
            <w:pPr>
              <w:ind w:left="0"/>
            </w:pPr>
            <w:r>
              <w:t>JDK_PCK=$(rpm -</w:t>
            </w:r>
            <w:proofErr w:type="spellStart"/>
            <w:r>
              <w:t>qa</w:t>
            </w:r>
            <w:proofErr w:type="spellEnd"/>
            <w:r>
              <w:t xml:space="preserve">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jdk</w:t>
            </w:r>
            <w:proofErr w:type="spellEnd"/>
            <w:r>
              <w:t>)</w:t>
            </w:r>
          </w:p>
          <w:p w:rsidR="00593CFE" w:rsidRDefault="00593CFE" w:rsidP="00593CFE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--no-cookies --header "Cookie: </w:t>
            </w:r>
            <w:proofErr w:type="spellStart"/>
            <w:r>
              <w:t>oraclelicense</w:t>
            </w:r>
            <w:proofErr w:type="spellEnd"/>
            <w:r>
              <w:t>=accept-</w:t>
            </w:r>
            <w:proofErr w:type="spellStart"/>
            <w:r>
              <w:t>securebackup</w:t>
            </w:r>
            <w:proofErr w:type="spellEnd"/>
            <w:r>
              <w:t>-cookie;" http://download.oracle.com/otn-pub/java/jdk/8u101-b13/</w:t>
            </w:r>
            <w:r w:rsidR="003670EA">
              <w:t xml:space="preserve">jdk-8u101-linux-x64.rpm </w:t>
            </w:r>
            <w:r>
              <w:t xml:space="preserve">-P </w:t>
            </w:r>
            <w:r w:rsidR="00D8099A" w:rsidRPr="00D8099A">
              <w:t>$PAC_DIR</w:t>
            </w:r>
          </w:p>
          <w:p w:rsidR="007155EF" w:rsidRDefault="007155EF" w:rsidP="00593CF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7155EF">
              <w:t>wget</w:t>
            </w:r>
            <w:proofErr w:type="spellEnd"/>
            <w:r w:rsidRPr="007155EF">
              <w:t xml:space="preserve"> ftp://kobe@172.16.129.212/jdk-8u101-linux-x64.rpm    --ftp-password=k12_prod</w:t>
            </w:r>
            <w:r w:rsidR="009A57F3">
              <w:rPr>
                <w:rFonts w:hint="eastAsia"/>
              </w:rPr>
              <w:t xml:space="preserve"> </w:t>
            </w:r>
            <w:r w:rsidR="009A57F3">
              <w:t xml:space="preserve">-P </w:t>
            </w:r>
            <w:r w:rsidR="009A57F3" w:rsidRPr="00D8099A">
              <w:t>$PAC_DIR</w:t>
            </w:r>
          </w:p>
          <w:p w:rsidR="007155EF" w:rsidRDefault="007155EF" w:rsidP="00593CFE">
            <w:pPr>
              <w:ind w:left="0"/>
            </w:pPr>
          </w:p>
          <w:p w:rsidR="00593CFE" w:rsidRDefault="00593CFE" w:rsidP="00593CFE">
            <w:pPr>
              <w:ind w:left="0"/>
            </w:pPr>
            <w:r>
              <w:t>if [ $? -ne 0 ] ;then</w:t>
            </w:r>
          </w:p>
          <w:p w:rsidR="006C3750" w:rsidRDefault="00593CFE" w:rsidP="00593CFE">
            <w:pPr>
              <w:ind w:left="0"/>
            </w:pPr>
            <w:r>
              <w:t xml:space="preserve">    echo "</w:t>
            </w:r>
            <w:r w:rsidR="006C3750">
              <w:rPr>
                <w:rFonts w:hint="eastAsia"/>
              </w:rPr>
              <w:t>-------</w:t>
            </w:r>
            <w:r>
              <w:t>获取</w:t>
            </w:r>
            <w:proofErr w:type="spellStart"/>
            <w:r>
              <w:t>jdk</w:t>
            </w:r>
            <w:proofErr w:type="spellEnd"/>
            <w:r>
              <w:t>包失败</w:t>
            </w:r>
            <w:r w:rsidR="006C3750">
              <w:rPr>
                <w:rFonts w:hint="eastAsia"/>
              </w:rPr>
              <w:t>-------</w:t>
            </w:r>
            <w:r w:rsidR="006C3750">
              <w:t>"</w:t>
            </w:r>
          </w:p>
          <w:p w:rsidR="00593CFE" w:rsidRDefault="006C3750" w:rsidP="00593CFE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593CFE">
              <w:t xml:space="preserve">exit </w:t>
            </w:r>
          </w:p>
          <w:p w:rsidR="00593CFE" w:rsidRDefault="00593CFE" w:rsidP="00593CFE">
            <w:pPr>
              <w:ind w:left="0"/>
            </w:pPr>
            <w:proofErr w:type="spellStart"/>
            <w:r>
              <w:t>fi</w:t>
            </w:r>
            <w:proofErr w:type="spellEnd"/>
          </w:p>
          <w:p w:rsidR="00593CFE" w:rsidRDefault="00593CFE" w:rsidP="00593CFE">
            <w:pPr>
              <w:ind w:left="0"/>
            </w:pPr>
          </w:p>
          <w:p w:rsidR="00593CFE" w:rsidRDefault="006C3750" w:rsidP="00593CFE">
            <w:pPr>
              <w:ind w:left="0"/>
            </w:pPr>
            <w:r>
              <w:t>if [</w:t>
            </w:r>
            <w:r>
              <w:rPr>
                <w:rFonts w:hint="eastAsia"/>
              </w:rPr>
              <w:t xml:space="preserve"> !</w:t>
            </w:r>
            <w:r>
              <w:t xml:space="preserve"> -</w:t>
            </w:r>
            <w:r>
              <w:rPr>
                <w:rFonts w:hint="eastAsia"/>
              </w:rPr>
              <w:t>z</w:t>
            </w:r>
            <w:r w:rsidR="00593CFE">
              <w:t xml:space="preserve"> $JDK_PCK ] ;then</w:t>
            </w:r>
          </w:p>
          <w:p w:rsidR="00593CFE" w:rsidRDefault="00593CFE" w:rsidP="00593CFE">
            <w:pPr>
              <w:ind w:left="0"/>
            </w:pPr>
            <w:r>
              <w:t xml:space="preserve">  echo "</w:t>
            </w:r>
            <w:r w:rsidR="006C3750">
              <w:rPr>
                <w:rFonts w:hint="eastAsia"/>
              </w:rPr>
              <w:t>-------</w:t>
            </w:r>
            <w:r>
              <w:t>JDK已经安装</w:t>
            </w:r>
            <w:r w:rsidR="006C3750">
              <w:rPr>
                <w:rFonts w:hint="eastAsia"/>
              </w:rPr>
              <w:t>--------</w:t>
            </w:r>
            <w:r>
              <w:t>"</w:t>
            </w:r>
          </w:p>
          <w:p w:rsidR="00593CFE" w:rsidRDefault="00593CFE" w:rsidP="00593CFE">
            <w:pPr>
              <w:ind w:left="0"/>
            </w:pPr>
            <w:r>
              <w:t xml:space="preserve">  exit </w:t>
            </w:r>
          </w:p>
          <w:p w:rsidR="00593CFE" w:rsidRDefault="00593CFE" w:rsidP="00593CFE">
            <w:pPr>
              <w:ind w:left="0"/>
            </w:pPr>
            <w:proofErr w:type="spellStart"/>
            <w:r>
              <w:t>fi</w:t>
            </w:r>
            <w:proofErr w:type="spellEnd"/>
            <w:r>
              <w:t xml:space="preserve"> </w:t>
            </w:r>
          </w:p>
          <w:p w:rsidR="00593CFE" w:rsidRDefault="00593CFE" w:rsidP="00593CFE">
            <w:pPr>
              <w:ind w:left="0"/>
            </w:pPr>
            <w:r>
              <w:t>rpm -</w:t>
            </w:r>
            <w:proofErr w:type="spellStart"/>
            <w:r>
              <w:t>ivh</w:t>
            </w:r>
            <w:proofErr w:type="spellEnd"/>
            <w:r>
              <w:t xml:space="preserve"> $PAC_DIR/$JDK_INSTALL &amp;&gt;/dev/null</w:t>
            </w:r>
          </w:p>
          <w:p w:rsidR="00593CFE" w:rsidRDefault="00593CFE" w:rsidP="00593CFE">
            <w:pPr>
              <w:ind w:left="0"/>
            </w:pPr>
            <w:r>
              <w:t>cat &gt;&gt; /etc/profile &lt;&lt;EOF</w:t>
            </w:r>
          </w:p>
          <w:p w:rsidR="00593CFE" w:rsidRDefault="00593CFE" w:rsidP="00593CFE">
            <w:pPr>
              <w:ind w:left="0"/>
            </w:pPr>
            <w:r>
              <w:lastRenderedPageBreak/>
              <w:t>export JAVA_HOME=/</w:t>
            </w:r>
            <w:proofErr w:type="spellStart"/>
            <w:r>
              <w:t>usr</w:t>
            </w:r>
            <w:proofErr w:type="spellEnd"/>
            <w:r>
              <w:t>/java/$(rpm -</w:t>
            </w:r>
            <w:proofErr w:type="spellStart"/>
            <w:r>
              <w:t>qa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jdk</w:t>
            </w:r>
            <w:proofErr w:type="spellEnd"/>
            <w:r>
              <w:t xml:space="preserve"> | cut -d - -f 1)</w:t>
            </w:r>
          </w:p>
          <w:p w:rsidR="00593CFE" w:rsidRDefault="00593CFE" w:rsidP="00593CFE">
            <w:pPr>
              <w:ind w:left="0"/>
            </w:pPr>
            <w:r>
              <w:t>export PATH=\$JAVA_HOME/bin:\$PATH</w:t>
            </w:r>
          </w:p>
          <w:p w:rsidR="00593CFE" w:rsidRDefault="00593CFE" w:rsidP="00593CFE">
            <w:pPr>
              <w:ind w:left="0"/>
            </w:pPr>
            <w:r>
              <w:t>export CLASSPATH=.:\$JAVA_HOME/lib/dt.jar:\$JAVA_HOME/lib/tools.jar</w:t>
            </w:r>
          </w:p>
          <w:p w:rsidR="00593CFE" w:rsidRDefault="00593CFE" w:rsidP="00593CFE">
            <w:pPr>
              <w:ind w:left="0"/>
            </w:pPr>
            <w:r>
              <w:t>EOF</w:t>
            </w:r>
          </w:p>
          <w:p w:rsidR="00593CFE" w:rsidRDefault="00593CFE" w:rsidP="00593CFE">
            <w:pPr>
              <w:ind w:left="0"/>
            </w:pPr>
            <w:r>
              <w:t>source /etc/profile</w:t>
            </w:r>
          </w:p>
          <w:p w:rsidR="00F6323C" w:rsidRDefault="00593CFE" w:rsidP="00593CFE">
            <w:pPr>
              <w:ind w:left="0"/>
            </w:pPr>
            <w:r>
              <w:t>echo "---安装</w:t>
            </w:r>
            <w:r>
              <w:rPr>
                <w:rFonts w:hint="eastAsia"/>
              </w:rPr>
              <w:t>JDK</w:t>
            </w:r>
            <w:r>
              <w:t>成功---"</w:t>
            </w:r>
          </w:p>
          <w:p w:rsidR="006C3750" w:rsidRDefault="006C3750" w:rsidP="00593CFE">
            <w:pPr>
              <w:ind w:left="0"/>
            </w:pPr>
          </w:p>
        </w:tc>
      </w:tr>
    </w:tbl>
    <w:p w:rsidR="00992A29" w:rsidRDefault="00992A29" w:rsidP="00992A29"/>
    <w:p w:rsidR="00992A29" w:rsidRDefault="00992A29" w:rsidP="00992A29">
      <w:pPr>
        <w:pStyle w:val="Heading2"/>
      </w:pPr>
      <w:r>
        <w:rPr>
          <w:rFonts w:hint="eastAsia"/>
        </w:rPr>
        <w:t>Tomcat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C3750" w:rsidTr="006C3750">
        <w:tc>
          <w:tcPr>
            <w:tcW w:w="8388" w:type="dxa"/>
          </w:tcPr>
          <w:p w:rsidR="004043D6" w:rsidRDefault="004043D6" w:rsidP="004043D6">
            <w:pPr>
              <w:ind w:left="0"/>
            </w:pPr>
            <w:r>
              <w:t>#!/bin/bash</w:t>
            </w:r>
          </w:p>
          <w:p w:rsidR="004043D6" w:rsidRDefault="004043D6" w:rsidP="004043D6">
            <w:pPr>
              <w:ind w:left="0"/>
            </w:pPr>
            <w:r>
              <w:t>PAC_DIR=/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4043D6" w:rsidRDefault="004043D6" w:rsidP="004043D6">
            <w:pPr>
              <w:ind w:left="0"/>
            </w:pPr>
            <w:r>
              <w:t>TOMCAT_DIR=/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tomcat_admin</w:t>
            </w:r>
            <w:proofErr w:type="spellEnd"/>
          </w:p>
          <w:p w:rsidR="004043D6" w:rsidRDefault="004043D6" w:rsidP="004043D6">
            <w:pPr>
              <w:ind w:left="0"/>
            </w:pPr>
            <w:r>
              <w:t>TOMCAT_NAME=apache-tomcat-8.0.36.tar.gz</w:t>
            </w:r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http://mirror.bit.edu.cn/apache/tomcat/tomcat-8/v8.0.36/bin/apache-tomcat-8.0.36.tar.gz -P $PAC_DIR</w:t>
            </w:r>
          </w:p>
          <w:p w:rsidR="004043D6" w:rsidRDefault="009800C9" w:rsidP="004043D6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9800C9">
              <w:t>wget</w:t>
            </w:r>
            <w:proofErr w:type="spellEnd"/>
            <w:r w:rsidRPr="009800C9">
              <w:t xml:space="preserve"> ftp://kobe@172.16.129.212/apache-tomcat-8.0.36.tar.gz    --ftp-password=k12_prod</w:t>
            </w:r>
            <w:r>
              <w:rPr>
                <w:rFonts w:hint="eastAsia"/>
              </w:rPr>
              <w:t xml:space="preserve"> </w:t>
            </w:r>
            <w:r>
              <w:t>-P $PAC_DIR</w:t>
            </w:r>
          </w:p>
          <w:p w:rsidR="004043D6" w:rsidRDefault="004043D6" w:rsidP="004043D6">
            <w:pPr>
              <w:ind w:left="0"/>
            </w:pPr>
            <w:r>
              <w:t>if [ $? -ne 0 ] ;then</w:t>
            </w:r>
          </w:p>
          <w:p w:rsidR="004043D6" w:rsidRDefault="004043D6" w:rsidP="004043D6">
            <w:pPr>
              <w:ind w:left="0"/>
            </w:pPr>
            <w:r>
              <w:t xml:space="preserve">    echo "-------下载tomcat失败-------"</w:t>
            </w:r>
          </w:p>
          <w:p w:rsidR="004043D6" w:rsidRDefault="004043D6" w:rsidP="004043D6">
            <w:pPr>
              <w:ind w:left="0"/>
            </w:pPr>
            <w:r>
              <w:t xml:space="preserve">    exit </w:t>
            </w:r>
          </w:p>
          <w:p w:rsidR="004043D6" w:rsidRDefault="004043D6" w:rsidP="004043D6">
            <w:pPr>
              <w:ind w:left="0"/>
            </w:pPr>
            <w:proofErr w:type="spellStart"/>
            <w:r>
              <w:t>fi</w:t>
            </w:r>
            <w:proofErr w:type="spellEnd"/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r>
              <w:t>if [  -d $TOMCAT_DIR ] ;then</w:t>
            </w:r>
          </w:p>
          <w:p w:rsidR="004043D6" w:rsidRDefault="004043D6" w:rsidP="004043D6">
            <w:pPr>
              <w:ind w:left="0"/>
            </w:pPr>
            <w:r>
              <w:t xml:space="preserve">  echo "-------TOMCAT已经安装--------"</w:t>
            </w:r>
          </w:p>
          <w:p w:rsidR="004043D6" w:rsidRDefault="004043D6" w:rsidP="004043D6">
            <w:pPr>
              <w:ind w:left="0"/>
            </w:pPr>
            <w:r>
              <w:t xml:space="preserve">  exit </w:t>
            </w:r>
          </w:p>
          <w:p w:rsidR="004043D6" w:rsidRDefault="004043D6" w:rsidP="004043D6">
            <w:pPr>
              <w:ind w:left="0"/>
            </w:pPr>
            <w:proofErr w:type="spellStart"/>
            <w:r>
              <w:t>fi</w:t>
            </w:r>
            <w:proofErr w:type="spellEnd"/>
            <w:r>
              <w:t xml:space="preserve"> </w:t>
            </w:r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$PAC_DIR/$TOMCAT_NAME -C /</w:t>
            </w:r>
            <w:proofErr w:type="spellStart"/>
            <w:r>
              <w:t>usr</w:t>
            </w:r>
            <w:proofErr w:type="spellEnd"/>
            <w:r>
              <w:t>/local &amp;&gt;/dev/null</w:t>
            </w:r>
          </w:p>
          <w:p w:rsidR="004043D6" w:rsidRDefault="004043D6" w:rsidP="004043D6">
            <w:pPr>
              <w:ind w:left="0"/>
            </w:pPr>
            <w:proofErr w:type="spellStart"/>
            <w:r>
              <w:t>mv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/local/apache-tomcat* $TOMCAT_DIR</w:t>
            </w:r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r>
              <w:t>#修改tomcat的配置文件conf/server.xml</w:t>
            </w:r>
          </w:p>
          <w:p w:rsidR="004043D6" w:rsidRDefault="004043D6" w:rsidP="004043D6">
            <w:pPr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'69,71c  &lt;Connector    port="8080" \n protocol="HTTP/1.1" \n </w:t>
            </w:r>
            <w:proofErr w:type="spellStart"/>
            <w:r>
              <w:lastRenderedPageBreak/>
              <w:t>maxThreads</w:t>
            </w:r>
            <w:proofErr w:type="spellEnd"/>
            <w:r>
              <w:t xml:space="preserve">="1000" \n </w:t>
            </w:r>
            <w:proofErr w:type="spellStart"/>
            <w:r>
              <w:t>minProcessors</w:t>
            </w:r>
            <w:proofErr w:type="spellEnd"/>
            <w:r>
              <w:t xml:space="preserve">="100" \n </w:t>
            </w:r>
            <w:proofErr w:type="spellStart"/>
            <w:r>
              <w:t>maxProcessors</w:t>
            </w:r>
            <w:proofErr w:type="spellEnd"/>
            <w:r>
              <w:t xml:space="preserve">="1000" \n </w:t>
            </w:r>
            <w:proofErr w:type="spellStart"/>
            <w:r>
              <w:t>minSpareThreads</w:t>
            </w:r>
            <w:proofErr w:type="spellEnd"/>
            <w:r>
              <w:t xml:space="preserve">="100"  \n  </w:t>
            </w:r>
            <w:proofErr w:type="spellStart"/>
            <w:r>
              <w:t>maxSpareThreads</w:t>
            </w:r>
            <w:proofErr w:type="spellEnd"/>
            <w:r>
              <w:t xml:space="preserve">="1000"  \n  </w:t>
            </w:r>
            <w:proofErr w:type="spellStart"/>
            <w:r>
              <w:t>enableLookups</w:t>
            </w:r>
            <w:proofErr w:type="spellEnd"/>
            <w:r>
              <w:t xml:space="preserve">="false"  \n  </w:t>
            </w:r>
            <w:proofErr w:type="spellStart"/>
            <w:r>
              <w:t>URIEncoding</w:t>
            </w:r>
            <w:proofErr w:type="spellEnd"/>
            <w:r>
              <w:t xml:space="preserve">="utf-8"   \n  </w:t>
            </w:r>
            <w:proofErr w:type="spellStart"/>
            <w:r>
              <w:t>acceptCount</w:t>
            </w:r>
            <w:proofErr w:type="spellEnd"/>
            <w:r>
              <w:t xml:space="preserve">="1000" \n  </w:t>
            </w:r>
            <w:proofErr w:type="spellStart"/>
            <w:r>
              <w:t>connectionTimeout</w:t>
            </w:r>
            <w:proofErr w:type="spellEnd"/>
            <w:r>
              <w:t xml:space="preserve">="20000"  \n </w:t>
            </w:r>
            <w:proofErr w:type="spellStart"/>
            <w:r>
              <w:t>disableUploadTimeout</w:t>
            </w:r>
            <w:proofErr w:type="spellEnd"/>
            <w:r>
              <w:t>="</w:t>
            </w:r>
            <w:proofErr w:type="spellStart"/>
            <w:r>
              <w:t>ture</w:t>
            </w:r>
            <w:proofErr w:type="spellEnd"/>
            <w:r>
              <w:t xml:space="preserve">" \n </w:t>
            </w:r>
            <w:proofErr w:type="spellStart"/>
            <w:r>
              <w:t>redirectPort</w:t>
            </w:r>
            <w:proofErr w:type="spellEnd"/>
            <w:r>
              <w:t xml:space="preserve">="8443" /&gt;'  $TOMCAT_DIR/conf/server.xml             </w:t>
            </w:r>
          </w:p>
          <w:p w:rsidR="004043D6" w:rsidRDefault="004043D6" w:rsidP="004043D6">
            <w:pPr>
              <w:ind w:left="0"/>
            </w:pPr>
            <w:r>
              <w:t xml:space="preserve">                                                             </w:t>
            </w:r>
          </w:p>
          <w:p w:rsidR="004043D6" w:rsidRDefault="004043D6" w:rsidP="004043D6">
            <w:pPr>
              <w:ind w:left="0"/>
            </w:pPr>
            <w:r>
              <w:t>#修改配置bin/catalina.sh</w:t>
            </w:r>
          </w:p>
          <w:p w:rsidR="004043D6" w:rsidRDefault="004043D6" w:rsidP="004043D6">
            <w:pPr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'/OS specific support/a JAVA_OPTS="-Xms1536m -Xmx1536m "' $TOMCAT_DIR/bin/catalina.sh</w:t>
            </w:r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r>
              <w:t>#修改配置tomcat-users.xml</w:t>
            </w:r>
          </w:p>
          <w:p w:rsidR="004043D6" w:rsidRDefault="004043D6" w:rsidP="004043D6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/bin/cp -f $TOMCAT_DIR/conf/tomcat-users.xml $TOMCAT_DIR/conf/tomcat-</w:t>
            </w:r>
            <w:proofErr w:type="spellStart"/>
            <w:r>
              <w:t>users.xml.bak</w:t>
            </w:r>
            <w:proofErr w:type="spellEnd"/>
          </w:p>
          <w:p w:rsidR="004043D6" w:rsidRDefault="004043D6" w:rsidP="004043D6">
            <w:pPr>
              <w:ind w:left="0"/>
            </w:pPr>
            <w:r>
              <w:t>cat &gt; $TOMCAT_DIR/conf/tomcat-users.xml &lt;&lt;EOF</w:t>
            </w:r>
          </w:p>
          <w:p w:rsidR="004043D6" w:rsidRDefault="004043D6" w:rsidP="004043D6">
            <w:pPr>
              <w:ind w:left="0"/>
            </w:pPr>
            <w:r>
              <w:t>&lt;?xml version='1.0' encoding='utf-8'?&gt;</w:t>
            </w:r>
          </w:p>
          <w:p w:rsidR="004043D6" w:rsidRDefault="004043D6" w:rsidP="004043D6">
            <w:pPr>
              <w:ind w:left="0"/>
            </w:pPr>
            <w:r>
              <w:t>&lt;tomcat-users&gt;</w:t>
            </w:r>
          </w:p>
          <w:p w:rsidR="004043D6" w:rsidRDefault="004043D6" w:rsidP="004043D6">
            <w:pPr>
              <w:ind w:left="0"/>
            </w:pPr>
            <w:r>
              <w:t xml:space="preserve">    &lt;role </w:t>
            </w:r>
            <w:proofErr w:type="spellStart"/>
            <w:r>
              <w:t>rolename</w:t>
            </w:r>
            <w:proofErr w:type="spellEnd"/>
            <w:r>
              <w:t>="manager-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:rsidR="004043D6" w:rsidRDefault="004043D6" w:rsidP="004043D6">
            <w:pPr>
              <w:ind w:left="0"/>
            </w:pPr>
            <w:r>
              <w:t xml:space="preserve">    &lt;role </w:t>
            </w:r>
            <w:proofErr w:type="spellStart"/>
            <w:r>
              <w:t>rolename</w:t>
            </w:r>
            <w:proofErr w:type="spellEnd"/>
            <w:r>
              <w:t>="manager-</w:t>
            </w:r>
            <w:proofErr w:type="spellStart"/>
            <w:r>
              <w:t>jmx</w:t>
            </w:r>
            <w:proofErr w:type="spellEnd"/>
            <w:r>
              <w:t>"/&gt;</w:t>
            </w:r>
          </w:p>
          <w:p w:rsidR="004043D6" w:rsidRDefault="004043D6" w:rsidP="004043D6">
            <w:pPr>
              <w:ind w:left="0"/>
            </w:pPr>
            <w:r>
              <w:t xml:space="preserve">    &lt;role </w:t>
            </w:r>
            <w:proofErr w:type="spellStart"/>
            <w:r>
              <w:t>rolename</w:t>
            </w:r>
            <w:proofErr w:type="spellEnd"/>
            <w:r>
              <w:t>="manager-script"/&gt;</w:t>
            </w:r>
          </w:p>
          <w:p w:rsidR="004043D6" w:rsidRDefault="004043D6" w:rsidP="004043D6">
            <w:pPr>
              <w:ind w:left="0"/>
            </w:pPr>
            <w:r>
              <w:t xml:space="preserve">    &lt;user username="tomcat" password="p@\$\$w0rd" roles="manager-</w:t>
            </w:r>
            <w:proofErr w:type="spellStart"/>
            <w:r>
              <w:t>gui,manager</w:t>
            </w:r>
            <w:proofErr w:type="spellEnd"/>
            <w:r>
              <w:t>-</w:t>
            </w:r>
            <w:proofErr w:type="spellStart"/>
            <w:r>
              <w:t>script,manager</w:t>
            </w:r>
            <w:proofErr w:type="spellEnd"/>
            <w:r>
              <w:t>-script"/&gt;</w:t>
            </w:r>
          </w:p>
          <w:p w:rsidR="004043D6" w:rsidRDefault="004043D6" w:rsidP="004043D6">
            <w:pPr>
              <w:ind w:left="0"/>
            </w:pPr>
            <w:r>
              <w:t xml:space="preserve">&lt;/tomcat-users&gt;  </w:t>
            </w:r>
          </w:p>
          <w:p w:rsidR="004043D6" w:rsidRDefault="004043D6" w:rsidP="004043D6">
            <w:pPr>
              <w:ind w:left="0"/>
            </w:pPr>
            <w:r>
              <w:t>EOF</w:t>
            </w:r>
          </w:p>
          <w:p w:rsidR="004043D6" w:rsidRDefault="004043D6" w:rsidP="004043D6">
            <w:pPr>
              <w:ind w:left="0"/>
            </w:pPr>
          </w:p>
          <w:p w:rsidR="004043D6" w:rsidRDefault="004043D6" w:rsidP="004043D6">
            <w:pPr>
              <w:ind w:left="0"/>
            </w:pPr>
            <w:r>
              <w:t>#自启动tomcat</w:t>
            </w:r>
          </w:p>
          <w:p w:rsidR="004043D6" w:rsidRDefault="004043D6" w:rsidP="004043D6">
            <w:pPr>
              <w:ind w:left="0"/>
            </w:pPr>
            <w:r>
              <w:t>cat &gt;&gt; /etc/</w:t>
            </w:r>
            <w:proofErr w:type="spellStart"/>
            <w:r>
              <w:t>rc.local</w:t>
            </w:r>
            <w:proofErr w:type="spellEnd"/>
            <w:r>
              <w:t xml:space="preserve"> &lt;&lt;EOF</w:t>
            </w:r>
          </w:p>
          <w:p w:rsidR="004043D6" w:rsidRDefault="004043D6" w:rsidP="004043D6">
            <w:pPr>
              <w:ind w:left="0"/>
            </w:pPr>
            <w:r>
              <w:t>$TOMCAT_DIR/bin/startup.sh</w:t>
            </w:r>
          </w:p>
          <w:p w:rsidR="004043D6" w:rsidRDefault="004043D6" w:rsidP="004043D6">
            <w:pPr>
              <w:ind w:left="0"/>
            </w:pPr>
            <w:r>
              <w:t>EOF</w:t>
            </w:r>
          </w:p>
          <w:p w:rsidR="006C3750" w:rsidRDefault="004043D6" w:rsidP="004043D6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</w:tc>
      </w:tr>
    </w:tbl>
    <w:p w:rsidR="00992A29" w:rsidRDefault="00992A29" w:rsidP="00992A29"/>
    <w:p w:rsidR="00992A29" w:rsidRPr="00992A29" w:rsidRDefault="00992A29" w:rsidP="00992A29">
      <w:pPr>
        <w:pStyle w:val="Heading2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C44A7" w:rsidTr="007C44A7">
        <w:tc>
          <w:tcPr>
            <w:tcW w:w="8388" w:type="dxa"/>
          </w:tcPr>
          <w:p w:rsidR="007C44A7" w:rsidRDefault="007C44A7" w:rsidP="007C44A7">
            <w:pPr>
              <w:ind w:left="0"/>
            </w:pPr>
            <w:r>
              <w:t>#!/bin/bash</w:t>
            </w:r>
          </w:p>
          <w:p w:rsidR="007C44A7" w:rsidRDefault="007C44A7" w:rsidP="007C44A7">
            <w:pPr>
              <w:ind w:left="0"/>
            </w:pPr>
            <w:r>
              <w:t>PAC_DIR=/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7C44A7" w:rsidRDefault="007C44A7" w:rsidP="007C44A7">
            <w:pPr>
              <w:ind w:left="0"/>
            </w:pPr>
          </w:p>
          <w:p w:rsidR="007C44A7" w:rsidRDefault="007C44A7" w:rsidP="007C44A7">
            <w:pPr>
              <w:ind w:left="0"/>
            </w:pPr>
            <w:r>
              <w:t xml:space="preserve">yum -y  install  </w:t>
            </w:r>
            <w:proofErr w:type="spellStart"/>
            <w:r>
              <w:t>gcc</w:t>
            </w:r>
            <w:proofErr w:type="spellEnd"/>
            <w:r>
              <w:t xml:space="preserve"> </w:t>
            </w:r>
          </w:p>
          <w:p w:rsidR="007C44A7" w:rsidRDefault="007C44A7" w:rsidP="007C44A7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http://www.memcached.org/files/memcached-1.4.29.tar.gz -P $PAC_DIR</w:t>
            </w:r>
          </w:p>
          <w:p w:rsidR="007C44A7" w:rsidRDefault="007C44A7" w:rsidP="007C44A7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https://github.com/libevent/libevent/releases/download/release-2.0.22-stable/libevent-2.0.22-stable.tar.gz -P $PAC_DIR</w:t>
            </w:r>
          </w:p>
          <w:p w:rsidR="007775CE" w:rsidRDefault="007775CE" w:rsidP="007C44A7">
            <w:pPr>
              <w:ind w:left="0"/>
            </w:pPr>
            <w:r w:rsidRPr="007775CE">
              <w:t>#</w:t>
            </w:r>
            <w:proofErr w:type="spellStart"/>
            <w:r w:rsidRPr="007775CE">
              <w:t>wget</w:t>
            </w:r>
            <w:proofErr w:type="spellEnd"/>
            <w:r w:rsidRPr="007775CE">
              <w:t xml:space="preserve"> ftp://kobe@172.16.129.212/libevent-2.0.22-stable.tar.gz  --ftp-password=k12_prod</w:t>
            </w:r>
            <w:r>
              <w:rPr>
                <w:rFonts w:hint="eastAsia"/>
              </w:rPr>
              <w:t xml:space="preserve"> </w:t>
            </w:r>
            <w:r>
              <w:t>-P $PAC_DIR</w:t>
            </w:r>
          </w:p>
          <w:p w:rsidR="007775CE" w:rsidRDefault="007775CE" w:rsidP="007C44A7">
            <w:pPr>
              <w:ind w:left="0"/>
            </w:pPr>
            <w:r w:rsidRPr="007775CE">
              <w:t>#</w:t>
            </w:r>
            <w:proofErr w:type="spellStart"/>
            <w:r w:rsidRPr="007775CE">
              <w:t>wget</w:t>
            </w:r>
            <w:proofErr w:type="spellEnd"/>
            <w:r w:rsidRPr="007775CE">
              <w:t xml:space="preserve"> ftp://kobe@172.16.129.212/memcached-1.4.29.tar.gz   --ftp-password=k12_prod</w:t>
            </w:r>
            <w:r>
              <w:rPr>
                <w:rFonts w:hint="eastAsia"/>
              </w:rPr>
              <w:t xml:space="preserve">  </w:t>
            </w:r>
            <w:r>
              <w:t>-P $PAC_DIR</w:t>
            </w:r>
          </w:p>
          <w:p w:rsidR="007C44A7" w:rsidRDefault="007C44A7" w:rsidP="007C44A7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7C44A7" w:rsidRDefault="007C44A7" w:rsidP="007C44A7">
            <w:pPr>
              <w:ind w:left="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libevent-2.0.22-stable.tar.gz</w:t>
            </w:r>
          </w:p>
          <w:p w:rsidR="007C44A7" w:rsidRDefault="007C44A7" w:rsidP="007C44A7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libevent-2.0.22-stable</w:t>
            </w:r>
          </w:p>
          <w:p w:rsidR="007C44A7" w:rsidRDefault="007C44A7" w:rsidP="007C44A7">
            <w:pPr>
              <w:ind w:left="0"/>
            </w:pPr>
            <w:r>
              <w:t>./configure --prefix=/</w:t>
            </w:r>
            <w:proofErr w:type="spellStart"/>
            <w:r>
              <w:t>usr</w:t>
            </w:r>
            <w:proofErr w:type="spellEnd"/>
          </w:p>
          <w:p w:rsidR="007C44A7" w:rsidRDefault="007C44A7" w:rsidP="007C44A7">
            <w:pPr>
              <w:ind w:left="0"/>
            </w:pPr>
            <w:r>
              <w:t>make &amp; make install</w:t>
            </w:r>
          </w:p>
          <w:p w:rsidR="007C44A7" w:rsidRDefault="007C44A7" w:rsidP="007C44A7">
            <w:pPr>
              <w:ind w:left="0"/>
            </w:pPr>
          </w:p>
          <w:p w:rsidR="007C44A7" w:rsidRDefault="007C44A7" w:rsidP="007C44A7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7C44A7" w:rsidRDefault="007C44A7" w:rsidP="007C44A7">
            <w:pPr>
              <w:ind w:left="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memcached-1.4.29.tar.gz</w:t>
            </w:r>
          </w:p>
          <w:p w:rsidR="007C44A7" w:rsidRDefault="007C44A7" w:rsidP="007C44A7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memcached-1.4.29</w:t>
            </w:r>
          </w:p>
          <w:p w:rsidR="007C44A7" w:rsidRDefault="007C44A7" w:rsidP="007C44A7">
            <w:pPr>
              <w:ind w:left="0"/>
            </w:pPr>
            <w:r>
              <w:t>./configure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memcache</w:t>
            </w:r>
            <w:proofErr w:type="spellEnd"/>
          </w:p>
          <w:p w:rsidR="007C44A7" w:rsidRDefault="007C44A7" w:rsidP="007C44A7">
            <w:pPr>
              <w:ind w:left="0"/>
            </w:pPr>
            <w:r>
              <w:t>make &amp; make install</w:t>
            </w:r>
          </w:p>
          <w:p w:rsidR="007C44A7" w:rsidRDefault="007C44A7" w:rsidP="007C44A7">
            <w:pPr>
              <w:ind w:left="0"/>
            </w:pPr>
          </w:p>
          <w:p w:rsidR="007C44A7" w:rsidRDefault="007C44A7" w:rsidP="007C44A7">
            <w:pPr>
              <w:ind w:left="0"/>
            </w:pPr>
            <w:r>
              <w:t>cat &gt;&gt; /etc/profile  &lt;&lt;EOF</w:t>
            </w:r>
          </w:p>
          <w:p w:rsidR="007C44A7" w:rsidRDefault="007C44A7" w:rsidP="007C44A7">
            <w:pPr>
              <w:ind w:left="0"/>
            </w:pPr>
            <w:r>
              <w:t>export PATH=\$PATH:/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memcache</w:t>
            </w:r>
            <w:proofErr w:type="spellEnd"/>
            <w:r>
              <w:t>/bin</w:t>
            </w:r>
          </w:p>
          <w:p w:rsidR="007C44A7" w:rsidRDefault="007C44A7" w:rsidP="007C44A7">
            <w:pPr>
              <w:ind w:left="0"/>
            </w:pPr>
            <w:r>
              <w:t>EOF</w:t>
            </w:r>
          </w:p>
          <w:p w:rsidR="007C44A7" w:rsidRDefault="007C44A7" w:rsidP="007C44A7">
            <w:pPr>
              <w:ind w:left="0"/>
            </w:pPr>
            <w:r>
              <w:t>source /etc/profile  #使配置立即生效</w:t>
            </w:r>
          </w:p>
          <w:p w:rsidR="007C44A7" w:rsidRDefault="007C44A7" w:rsidP="007C44A7">
            <w:pPr>
              <w:ind w:left="0"/>
            </w:pPr>
            <w:r>
              <w:t>cat &gt;&gt;  /etc/</w:t>
            </w:r>
            <w:proofErr w:type="spellStart"/>
            <w:r>
              <w:t>rc.local</w:t>
            </w:r>
            <w:proofErr w:type="spellEnd"/>
            <w:r>
              <w:t xml:space="preserve"> &lt;&lt;EOF</w:t>
            </w:r>
          </w:p>
          <w:p w:rsidR="007C44A7" w:rsidRDefault="00A87B7B" w:rsidP="007C44A7">
            <w:pPr>
              <w:ind w:left="0"/>
            </w:pPr>
            <w:r w:rsidRPr="00A87B7B">
              <w:t>/</w:t>
            </w:r>
            <w:proofErr w:type="spellStart"/>
            <w:r w:rsidRPr="00A87B7B">
              <w:t>usr</w:t>
            </w:r>
            <w:proofErr w:type="spellEnd"/>
            <w:r w:rsidRPr="00A87B7B">
              <w:t>/local/</w:t>
            </w:r>
            <w:proofErr w:type="spellStart"/>
            <w:r w:rsidRPr="00A87B7B">
              <w:t>memcache</w:t>
            </w:r>
            <w:proofErr w:type="spellEnd"/>
            <w:r w:rsidRPr="00A87B7B">
              <w:t>/bin/</w:t>
            </w:r>
            <w:proofErr w:type="spellStart"/>
            <w:r w:rsidRPr="00A87B7B">
              <w:t>memcached</w:t>
            </w:r>
            <w:proofErr w:type="spellEnd"/>
            <w:r>
              <w:rPr>
                <w:rFonts w:hint="eastAsia"/>
              </w:rPr>
              <w:t xml:space="preserve"> </w:t>
            </w:r>
            <w:r w:rsidR="007C44A7">
              <w:t>-d -m 1536 -u root -p 12000</w:t>
            </w:r>
          </w:p>
          <w:p w:rsidR="007C44A7" w:rsidRDefault="007C44A7" w:rsidP="007C44A7">
            <w:pPr>
              <w:ind w:left="0"/>
            </w:pPr>
            <w:r>
              <w:t>EOF</w:t>
            </w:r>
          </w:p>
          <w:p w:rsidR="007C44A7" w:rsidRDefault="007C44A7" w:rsidP="007C44A7">
            <w:pPr>
              <w:ind w:left="0"/>
            </w:pPr>
          </w:p>
        </w:tc>
      </w:tr>
    </w:tbl>
    <w:p w:rsidR="00992A29" w:rsidRDefault="00992A29" w:rsidP="00992A29"/>
    <w:p w:rsidR="00992A29" w:rsidRDefault="00992A29" w:rsidP="00992A29">
      <w:pPr>
        <w:pStyle w:val="Heading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5A3D" w:rsidTr="00705A3D">
        <w:tc>
          <w:tcPr>
            <w:tcW w:w="8388" w:type="dxa"/>
          </w:tcPr>
          <w:p w:rsidR="006749E3" w:rsidRDefault="006749E3" w:rsidP="006749E3">
            <w:pPr>
              <w:ind w:left="0"/>
            </w:pPr>
            <w:r>
              <w:t>#!/bin/bash</w:t>
            </w:r>
          </w:p>
          <w:p w:rsidR="006749E3" w:rsidRDefault="006749E3" w:rsidP="006749E3">
            <w:pPr>
              <w:ind w:left="0"/>
            </w:pPr>
            <w:r>
              <w:lastRenderedPageBreak/>
              <w:t>PAC_DIR=/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</w:p>
          <w:p w:rsidR="006749E3" w:rsidRDefault="006749E3" w:rsidP="006749E3">
            <w:pPr>
              <w:ind w:left="0"/>
            </w:pPr>
            <w:r>
              <w:t>NGINX_DIR=/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</w:p>
          <w:p w:rsidR="006749E3" w:rsidRDefault="006749E3" w:rsidP="006749E3">
            <w:pPr>
              <w:ind w:left="0"/>
            </w:pPr>
            <w:r>
              <w:t>NGINX_NAME=nginx-1.10.1</w:t>
            </w:r>
          </w:p>
          <w:p w:rsidR="006749E3" w:rsidRDefault="006749E3" w:rsidP="006749E3">
            <w:pPr>
              <w:ind w:left="0"/>
            </w:pPr>
            <w:r>
              <w:t>#安装依赖库</w:t>
            </w:r>
          </w:p>
          <w:p w:rsidR="006749E3" w:rsidRDefault="006749E3" w:rsidP="006749E3">
            <w:pPr>
              <w:ind w:left="0"/>
            </w:pPr>
            <w:r>
              <w:t xml:space="preserve">yum -y install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pcre-devel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</w:p>
          <w:p w:rsidR="006749E3" w:rsidRDefault="006749E3" w:rsidP="006749E3">
            <w:pPr>
              <w:ind w:left="0"/>
            </w:pPr>
            <w:r>
              <w:t>#下载软件包</w:t>
            </w:r>
          </w:p>
          <w:p w:rsidR="006749E3" w:rsidRDefault="006F018F" w:rsidP="006749E3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="006749E3">
              <w:t>wget</w:t>
            </w:r>
            <w:proofErr w:type="spellEnd"/>
            <w:r w:rsidR="006749E3">
              <w:t xml:space="preserve"> http://nginx.org/download/nginx-1.10.1.tar.gz -P $PAC_DIR</w:t>
            </w:r>
          </w:p>
          <w:p w:rsidR="006749E3" w:rsidRDefault="00931AE5" w:rsidP="006749E3">
            <w:pPr>
              <w:ind w:left="0"/>
            </w:pPr>
            <w:proofErr w:type="spellStart"/>
            <w:r w:rsidRPr="00931AE5">
              <w:t>wget</w:t>
            </w:r>
            <w:proofErr w:type="spellEnd"/>
            <w:r w:rsidRPr="00931AE5">
              <w:t xml:space="preserve"> ftp://kobe@172.16.129.212/nginx-1.10.1.tar.gz --ftp-password=k12_prod</w:t>
            </w:r>
            <w:r>
              <w:rPr>
                <w:rFonts w:hint="eastAsia"/>
              </w:rPr>
              <w:t xml:space="preserve"> </w:t>
            </w:r>
            <w:r>
              <w:t>-P $PAC_DIR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>if [ $? -ne 0 ] ;then</w:t>
            </w:r>
          </w:p>
          <w:p w:rsidR="006749E3" w:rsidRDefault="006749E3" w:rsidP="006749E3">
            <w:pPr>
              <w:ind w:left="0"/>
            </w:pPr>
            <w:r>
              <w:t xml:space="preserve">    echo "-------下载</w:t>
            </w:r>
            <w:proofErr w:type="spellStart"/>
            <w:r>
              <w:t>nginx</w:t>
            </w:r>
            <w:proofErr w:type="spellEnd"/>
            <w:r>
              <w:t>失败-------"</w:t>
            </w:r>
          </w:p>
          <w:p w:rsidR="006749E3" w:rsidRDefault="006749E3" w:rsidP="006749E3">
            <w:pPr>
              <w:ind w:left="0"/>
            </w:pPr>
            <w:r>
              <w:t xml:space="preserve">    exit 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fi</w:t>
            </w:r>
            <w:proofErr w:type="spellEnd"/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>if [  -d $NGINX_DIR ] ;then</w:t>
            </w:r>
          </w:p>
          <w:p w:rsidR="006749E3" w:rsidRDefault="006749E3" w:rsidP="006749E3">
            <w:pPr>
              <w:ind w:left="0"/>
            </w:pPr>
            <w:r>
              <w:t xml:space="preserve">  echo "-------</w:t>
            </w:r>
            <w:proofErr w:type="spellStart"/>
            <w:r>
              <w:t>nginx</w:t>
            </w:r>
            <w:proofErr w:type="spellEnd"/>
            <w:r>
              <w:t>已经安装--------"</w:t>
            </w:r>
          </w:p>
          <w:p w:rsidR="006749E3" w:rsidRDefault="006749E3" w:rsidP="006749E3">
            <w:pPr>
              <w:ind w:left="0"/>
            </w:pPr>
            <w:r>
              <w:t xml:space="preserve">  exit 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fi</w:t>
            </w:r>
            <w:proofErr w:type="spellEnd"/>
            <w:r>
              <w:t xml:space="preserve"> 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proofErr w:type="spellStart"/>
            <w:r>
              <w:t>useradd</w:t>
            </w:r>
            <w:proofErr w:type="spellEnd"/>
            <w:r>
              <w:t xml:space="preserve"> -s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  <w:r>
              <w:t xml:space="preserve"> www</w:t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>#编译安装</w:t>
            </w:r>
            <w:proofErr w:type="spellStart"/>
            <w:r>
              <w:t>nginx</w:t>
            </w:r>
            <w:proofErr w:type="spellEnd"/>
          </w:p>
          <w:p w:rsidR="006749E3" w:rsidRDefault="006749E3" w:rsidP="006749E3">
            <w:pPr>
              <w:ind w:left="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$PAC_DIR/$</w:t>
            </w:r>
            <w:proofErr w:type="spellStart"/>
            <w:r>
              <w:t>NGINX_NAME.tar.gz</w:t>
            </w:r>
            <w:proofErr w:type="spellEnd"/>
            <w:r>
              <w:t xml:space="preserve"> -C $PAC_DIR</w:t>
            </w:r>
            <w:r>
              <w:tab/>
            </w:r>
          </w:p>
          <w:p w:rsidR="006749E3" w:rsidRDefault="006749E3" w:rsidP="006749E3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$PAC_DIR/$NGINX_NAME</w:t>
            </w:r>
          </w:p>
          <w:p w:rsidR="00917999" w:rsidRDefault="006749E3" w:rsidP="006749E3">
            <w:pPr>
              <w:ind w:left="0"/>
            </w:pPr>
            <w:r>
              <w:t>./configure --user=www --group=www 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 xml:space="preserve"> --with-</w:t>
            </w:r>
            <w:proofErr w:type="spellStart"/>
            <w:r>
              <w:t>http_stub_status_module</w:t>
            </w:r>
            <w:proofErr w:type="spellEnd"/>
            <w:r>
              <w:t xml:space="preserve"> --with-</w:t>
            </w:r>
            <w:proofErr w:type="spellStart"/>
            <w:r>
              <w:t>http_gzip_static_module</w:t>
            </w:r>
            <w:proofErr w:type="spellEnd"/>
            <w:r w:rsidR="00595BFB">
              <w:t xml:space="preserve"> </w:t>
            </w:r>
          </w:p>
          <w:p w:rsidR="006749E3" w:rsidRDefault="006749E3" w:rsidP="006749E3">
            <w:pPr>
              <w:ind w:left="0"/>
            </w:pPr>
            <w:r>
              <w:t>make &amp;&amp; make install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>#配置环境变量</w:t>
            </w:r>
          </w:p>
          <w:p w:rsidR="006749E3" w:rsidRDefault="006749E3" w:rsidP="006749E3">
            <w:pPr>
              <w:ind w:left="0"/>
            </w:pPr>
            <w:r>
              <w:t>cat &gt;&gt; /etc/profile&lt;&lt;EOF</w:t>
            </w:r>
          </w:p>
          <w:p w:rsidR="006749E3" w:rsidRDefault="006749E3" w:rsidP="006749E3">
            <w:pPr>
              <w:ind w:left="0"/>
            </w:pPr>
            <w:r>
              <w:t>export NGINX_HOME=/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</w:p>
          <w:p w:rsidR="006749E3" w:rsidRDefault="006749E3" w:rsidP="006749E3">
            <w:pPr>
              <w:ind w:left="0"/>
            </w:pPr>
            <w:r>
              <w:t>export PATH=\$PATH:\$NGINX_HOME/</w:t>
            </w:r>
            <w:proofErr w:type="spellStart"/>
            <w:r>
              <w:t>sbin</w:t>
            </w:r>
            <w:proofErr w:type="spellEnd"/>
            <w:r>
              <w:t xml:space="preserve"> </w:t>
            </w:r>
          </w:p>
          <w:p w:rsidR="006749E3" w:rsidRDefault="006749E3" w:rsidP="006749E3">
            <w:pPr>
              <w:ind w:left="0"/>
            </w:pPr>
            <w:r>
              <w:t>EOF</w:t>
            </w:r>
          </w:p>
          <w:p w:rsidR="006749E3" w:rsidRDefault="006749E3" w:rsidP="006749E3">
            <w:pPr>
              <w:ind w:left="0"/>
            </w:pPr>
            <w:r>
              <w:t>source /etc/profile</w:t>
            </w:r>
            <w:r>
              <w:tab/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>#备份和修改配置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proofErr w:type="spellStart"/>
            <w:r>
              <w:t>mkdir</w:t>
            </w:r>
            <w:proofErr w:type="spellEnd"/>
            <w:r>
              <w:t xml:space="preserve"> /data</w:t>
            </w:r>
          </w:p>
          <w:p w:rsidR="006749E3" w:rsidRDefault="006749E3" w:rsidP="006749E3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/bin/cp -f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nginx.conf</w:t>
            </w:r>
            <w:proofErr w:type="spellEnd"/>
            <w:r>
              <w:t xml:space="preserve">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/conf/nginx.bak</w:t>
            </w:r>
          </w:p>
          <w:p w:rsidR="006749E3" w:rsidRDefault="006749E3" w:rsidP="006749E3">
            <w:pPr>
              <w:ind w:left="0"/>
            </w:pPr>
            <w:r>
              <w:t>cat &gt;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nginx.conf</w:t>
            </w:r>
            <w:proofErr w:type="spellEnd"/>
            <w:r>
              <w:t xml:space="preserve"> &lt;&lt;EOF</w:t>
            </w:r>
          </w:p>
          <w:p w:rsidR="006749E3" w:rsidRDefault="006749E3" w:rsidP="006749E3">
            <w:pPr>
              <w:ind w:left="0"/>
            </w:pPr>
            <w:r>
              <w:t>user www;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worker_processes</w:t>
            </w:r>
            <w:proofErr w:type="spellEnd"/>
            <w:r>
              <w:t xml:space="preserve"> 4;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error_log</w:t>
            </w:r>
            <w:proofErr w:type="spellEnd"/>
            <w:r>
              <w:t xml:space="preserve">  logs/error.log notice;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pid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/run/nginx.pid;</w:t>
            </w:r>
          </w:p>
          <w:p w:rsidR="006749E3" w:rsidRDefault="006749E3" w:rsidP="006749E3">
            <w:pPr>
              <w:ind w:left="0"/>
            </w:pPr>
            <w:proofErr w:type="spellStart"/>
            <w:r>
              <w:t>worker_rlimit_nofile</w:t>
            </w:r>
            <w:proofErr w:type="spellEnd"/>
            <w:r>
              <w:t xml:space="preserve"> 65536;</w:t>
            </w:r>
          </w:p>
          <w:p w:rsidR="006749E3" w:rsidRDefault="006749E3" w:rsidP="006749E3">
            <w:pPr>
              <w:ind w:left="0"/>
            </w:pPr>
            <w:r>
              <w:t>events {</w:t>
            </w:r>
          </w:p>
          <w:p w:rsidR="006749E3" w:rsidRDefault="006749E3" w:rsidP="006749E3">
            <w:pPr>
              <w:ind w:left="0"/>
            </w:pPr>
            <w:r>
              <w:t xml:space="preserve">    use </w:t>
            </w:r>
            <w:proofErr w:type="spellStart"/>
            <w:r>
              <w:t>epoll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65536;</w:t>
            </w:r>
          </w:p>
          <w:p w:rsidR="006749E3" w:rsidRDefault="006749E3" w:rsidP="006749E3">
            <w:pPr>
              <w:ind w:left="0"/>
            </w:pPr>
            <w:r>
              <w:t>}</w:t>
            </w:r>
          </w:p>
          <w:p w:rsidR="006749E3" w:rsidRDefault="006749E3" w:rsidP="006749E3">
            <w:pPr>
              <w:ind w:left="0"/>
            </w:pPr>
            <w:r>
              <w:t>http {</w:t>
            </w:r>
          </w:p>
          <w:p w:rsidR="006749E3" w:rsidRDefault="006749E3" w:rsidP="006749E3">
            <w:pPr>
              <w:ind w:left="0"/>
            </w:pPr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charset</w:t>
            </w:r>
            <w:proofErr w:type="spellEnd"/>
            <w:r>
              <w:t xml:space="preserve"> UTF-8;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limit_conn_zone</w:t>
            </w:r>
            <w:proofErr w:type="spellEnd"/>
            <w:r>
              <w:t xml:space="preserve"> \$</w:t>
            </w:r>
            <w:proofErr w:type="spellStart"/>
            <w:r>
              <w:t>binary_remote_addr</w:t>
            </w:r>
            <w:proofErr w:type="spellEnd"/>
            <w:r>
              <w:t xml:space="preserve"> zone=one:10m;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main      '\$</w:t>
            </w:r>
            <w:proofErr w:type="spellStart"/>
            <w:r>
              <w:t>remote_addr</w:t>
            </w:r>
            <w:proofErr w:type="spellEnd"/>
            <w:r>
              <w:t xml:space="preserve"> - \$</w:t>
            </w:r>
            <w:proofErr w:type="spellStart"/>
            <w:r>
              <w:t>remote_user</w:t>
            </w:r>
            <w:proofErr w:type="spellEnd"/>
            <w:r>
              <w:t xml:space="preserve"> [\$</w:t>
            </w:r>
            <w:proofErr w:type="spellStart"/>
            <w:r>
              <w:t>time_local</w:t>
            </w:r>
            <w:proofErr w:type="spellEnd"/>
            <w:r>
              <w:t>]  '</w:t>
            </w:r>
          </w:p>
          <w:p w:rsidR="006749E3" w:rsidRDefault="006749E3" w:rsidP="006749E3">
            <w:pPr>
              <w:ind w:left="0"/>
            </w:pPr>
            <w:r>
              <w:t xml:space="preserve">    '"\$request" \$status \$</w:t>
            </w:r>
            <w:proofErr w:type="spellStart"/>
            <w:r>
              <w:t>bytes_sent</w:t>
            </w:r>
            <w:proofErr w:type="spellEnd"/>
            <w:r>
              <w:t xml:space="preserve"> '</w:t>
            </w:r>
          </w:p>
          <w:p w:rsidR="006749E3" w:rsidRDefault="006749E3" w:rsidP="006749E3">
            <w:pPr>
              <w:ind w:left="0"/>
            </w:pPr>
            <w:r>
              <w:t xml:space="preserve">    '"\$</w:t>
            </w:r>
            <w:proofErr w:type="spellStart"/>
            <w:r>
              <w:t>http_referer</w:t>
            </w:r>
            <w:proofErr w:type="spellEnd"/>
            <w:r>
              <w:t>" "\$</w:t>
            </w:r>
            <w:proofErr w:type="spellStart"/>
            <w:r>
              <w:t>http_user_agent</w:t>
            </w:r>
            <w:proofErr w:type="spellEnd"/>
            <w:r>
              <w:t>" '</w:t>
            </w:r>
          </w:p>
          <w:p w:rsidR="006749E3" w:rsidRDefault="006749E3" w:rsidP="006749E3">
            <w:pPr>
              <w:ind w:left="0"/>
            </w:pPr>
            <w:r>
              <w:t xml:space="preserve">    '"\$</w:t>
            </w:r>
            <w:proofErr w:type="spellStart"/>
            <w:r>
              <w:t>gzip_ratio</w:t>
            </w:r>
            <w:proofErr w:type="spellEnd"/>
            <w:r>
              <w:t>"';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download  '\$</w:t>
            </w:r>
            <w:proofErr w:type="spellStart"/>
            <w:r>
              <w:t>remote_addr</w:t>
            </w:r>
            <w:proofErr w:type="spellEnd"/>
            <w:r>
              <w:t xml:space="preserve"> - \$</w:t>
            </w:r>
            <w:proofErr w:type="spellStart"/>
            <w:r>
              <w:t>remote_user</w:t>
            </w:r>
            <w:proofErr w:type="spellEnd"/>
            <w:r>
              <w:t xml:space="preserve"> [\$</w:t>
            </w:r>
            <w:proofErr w:type="spellStart"/>
            <w:r>
              <w:t>time_local</w:t>
            </w:r>
            <w:proofErr w:type="spellEnd"/>
            <w:r>
              <w:t>]  '</w:t>
            </w:r>
          </w:p>
          <w:p w:rsidR="006749E3" w:rsidRDefault="006749E3" w:rsidP="006749E3">
            <w:pPr>
              <w:ind w:left="0"/>
            </w:pPr>
            <w:r>
              <w:t xml:space="preserve">    '"\$request" \$status \$</w:t>
            </w:r>
            <w:proofErr w:type="spellStart"/>
            <w:r>
              <w:t>bytes_sent</w:t>
            </w:r>
            <w:proofErr w:type="spellEnd"/>
            <w:r>
              <w:t xml:space="preserve"> '</w:t>
            </w:r>
          </w:p>
          <w:p w:rsidR="006749E3" w:rsidRDefault="006749E3" w:rsidP="006749E3">
            <w:pPr>
              <w:ind w:left="0"/>
            </w:pPr>
            <w:r>
              <w:t xml:space="preserve">    '"\$</w:t>
            </w:r>
            <w:proofErr w:type="spellStart"/>
            <w:r>
              <w:t>http_referer</w:t>
            </w:r>
            <w:proofErr w:type="spellEnd"/>
            <w:r>
              <w:t>" "\$</w:t>
            </w:r>
            <w:proofErr w:type="spellStart"/>
            <w:r>
              <w:t>http_user_agent</w:t>
            </w:r>
            <w:proofErr w:type="spellEnd"/>
            <w:r>
              <w:t>" '</w:t>
            </w:r>
          </w:p>
          <w:p w:rsidR="006749E3" w:rsidRDefault="006749E3" w:rsidP="006749E3">
            <w:pPr>
              <w:ind w:left="0"/>
            </w:pPr>
            <w:r>
              <w:t xml:space="preserve">    '"\$</w:t>
            </w:r>
            <w:proofErr w:type="spellStart"/>
            <w:r>
              <w:t>http_range</w:t>
            </w:r>
            <w:proofErr w:type="spellEnd"/>
            <w:r>
              <w:t>" "\$</w:t>
            </w:r>
            <w:proofErr w:type="spellStart"/>
            <w:r>
              <w:t>sent_http_content_range</w:t>
            </w:r>
            <w:proofErr w:type="spellEnd"/>
            <w:r>
              <w:t>"';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logs/access.log main;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client_max_body_size</w:t>
            </w:r>
            <w:proofErr w:type="spellEnd"/>
            <w:r>
              <w:t xml:space="preserve"> 20m;</w:t>
            </w:r>
          </w:p>
          <w:p w:rsidR="006749E3" w:rsidRDefault="006749E3" w:rsidP="006749E3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client_header_buffer_size</w:t>
            </w:r>
            <w:proofErr w:type="spellEnd"/>
            <w:r>
              <w:t xml:space="preserve"> 32k;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large_client_header_buffers</w:t>
            </w:r>
            <w:proofErr w:type="spellEnd"/>
            <w:r>
              <w:t xml:space="preserve">  4 128k;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on;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  on;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  on;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60;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client_header_timeout</w:t>
            </w:r>
            <w:proofErr w:type="spellEnd"/>
            <w:r>
              <w:t xml:space="preserve">  10;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client_body_timeout</w:t>
            </w:r>
            <w:proofErr w:type="spellEnd"/>
            <w:r>
              <w:t xml:space="preserve">    10;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send_timeout</w:t>
            </w:r>
            <w:proofErr w:type="spellEnd"/>
            <w:r>
              <w:t xml:space="preserve">           10;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client_body_buffer_size</w:t>
            </w:r>
            <w:proofErr w:type="spellEnd"/>
            <w:r>
              <w:t xml:space="preserve"> 512k;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proxy_connect_timeout</w:t>
            </w:r>
            <w:proofErr w:type="spellEnd"/>
            <w:r>
              <w:t xml:space="preserve">   5;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proxy_read_timeout</w:t>
            </w:r>
            <w:proofErr w:type="spellEnd"/>
            <w:r>
              <w:t xml:space="preserve">      60;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proxy_send_timeout</w:t>
            </w:r>
            <w:proofErr w:type="spellEnd"/>
            <w:r>
              <w:t xml:space="preserve">      5;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proxy_buffer_size</w:t>
            </w:r>
            <w:proofErr w:type="spellEnd"/>
            <w:r>
              <w:t xml:space="preserve">       16k;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proxy_buffers</w:t>
            </w:r>
            <w:proofErr w:type="spellEnd"/>
            <w:r>
              <w:t xml:space="preserve">           4 64k;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proxy_busy_buffers_size</w:t>
            </w:r>
            <w:proofErr w:type="spellEnd"/>
            <w:r>
              <w:t xml:space="preserve"> 128k;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proxy_temp_file_write_size</w:t>
            </w:r>
            <w:proofErr w:type="spellEnd"/>
            <w:r>
              <w:t xml:space="preserve"> 64k;</w:t>
            </w:r>
          </w:p>
          <w:p w:rsidR="006749E3" w:rsidRDefault="006749E3" w:rsidP="006749E3">
            <w:pPr>
              <w:ind w:left="0"/>
            </w:pPr>
            <w:r>
              <w:tab/>
            </w:r>
            <w:proofErr w:type="spellStart"/>
            <w:r>
              <w:t>proxy_redirect</w:t>
            </w:r>
            <w:proofErr w:type="spellEnd"/>
            <w:r>
              <w:t xml:space="preserve"> off;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HOST \$host;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X-Real-IP \$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X-Forwarded-For \$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</w:t>
            </w:r>
            <w:proofErr w:type="spellEnd"/>
            <w:r>
              <w:t xml:space="preserve"> on;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gzip_min_length</w:t>
            </w:r>
            <w:proofErr w:type="spellEnd"/>
            <w:r>
              <w:t xml:space="preserve">  1k;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gzip_buffers</w:t>
            </w:r>
            <w:proofErr w:type="spellEnd"/>
            <w:r>
              <w:t xml:space="preserve">     4 16k;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gzip_http_version</w:t>
            </w:r>
            <w:proofErr w:type="spellEnd"/>
            <w:r>
              <w:t xml:space="preserve"> 1.1;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gzip_comp_level</w:t>
            </w:r>
            <w:proofErr w:type="spellEnd"/>
            <w:r>
              <w:t xml:space="preserve">  4;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gzip_types</w:t>
            </w:r>
            <w:proofErr w:type="spellEnd"/>
            <w:r>
              <w:t xml:space="preserve"> text/plain text/</w:t>
            </w:r>
            <w:proofErr w:type="spellStart"/>
            <w:r>
              <w:t>css</w:t>
            </w:r>
            <w:proofErr w:type="spellEnd"/>
            <w:r>
              <w:t xml:space="preserve"> application/</w:t>
            </w:r>
            <w:proofErr w:type="spellStart"/>
            <w:r>
              <w:t>json</w:t>
            </w:r>
            <w:proofErr w:type="spellEnd"/>
            <w:r>
              <w:t xml:space="preserve"> application/x-</w:t>
            </w:r>
            <w:proofErr w:type="spellStart"/>
            <w:r>
              <w:t>javascript</w:t>
            </w:r>
            <w:proofErr w:type="spellEnd"/>
            <w:r>
              <w:t xml:space="preserve"> text/xml application/xml application/</w:t>
            </w:r>
            <w:proofErr w:type="spellStart"/>
            <w:r>
              <w:t>xml+rss</w:t>
            </w:r>
            <w:proofErr w:type="spellEnd"/>
            <w:r>
              <w:t xml:space="preserve"> text/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gzip_vary</w:t>
            </w:r>
            <w:proofErr w:type="spellEnd"/>
            <w:r>
              <w:t xml:space="preserve">  on;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proxy_cache_path</w:t>
            </w:r>
            <w:proofErr w:type="spellEnd"/>
            <w:r>
              <w:t xml:space="preserve"> /data/cache levels=1:2 </w:t>
            </w:r>
            <w:proofErr w:type="spellStart"/>
            <w:r>
              <w:t>keys_zone</w:t>
            </w:r>
            <w:proofErr w:type="spellEnd"/>
            <w:r>
              <w:t xml:space="preserve">=cache_one:2048m </w:t>
            </w:r>
            <w:proofErr w:type="spellStart"/>
            <w:r>
              <w:lastRenderedPageBreak/>
              <w:t>max_size</w:t>
            </w:r>
            <w:proofErr w:type="spellEnd"/>
            <w:r>
              <w:t>=1g inactive=600m;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proxy_temp_path</w:t>
            </w:r>
            <w:proofErr w:type="spellEnd"/>
            <w:r>
              <w:t xml:space="preserve"> /data/temp;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open_file_cache</w:t>
            </w:r>
            <w:proofErr w:type="spellEnd"/>
            <w:r>
              <w:t xml:space="preserve"> max=65536 inactive=20s;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open_file_cache_valid</w:t>
            </w:r>
            <w:proofErr w:type="spellEnd"/>
            <w:r>
              <w:t xml:space="preserve"> 30s;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open_file_cache_min_uses</w:t>
            </w:r>
            <w:proofErr w:type="spellEnd"/>
            <w:r>
              <w:t xml:space="preserve"> 2;</w:t>
            </w:r>
          </w:p>
          <w:p w:rsidR="006749E3" w:rsidRDefault="006749E3" w:rsidP="006749E3">
            <w:pPr>
              <w:ind w:left="0"/>
            </w:pPr>
            <w:r>
              <w:t xml:space="preserve">    </w:t>
            </w:r>
            <w:proofErr w:type="spellStart"/>
            <w:r>
              <w:t>open_file_cache_errors</w:t>
            </w:r>
            <w:proofErr w:type="spellEnd"/>
            <w:r>
              <w:t xml:space="preserve"> on;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</w:t>
            </w:r>
          </w:p>
          <w:p w:rsidR="006749E3" w:rsidRDefault="006749E3" w:rsidP="006749E3">
            <w:pPr>
              <w:ind w:left="0"/>
            </w:pPr>
            <w:r>
              <w:tab/>
            </w:r>
          </w:p>
          <w:p w:rsidR="006749E3" w:rsidRDefault="006749E3" w:rsidP="006749E3">
            <w:pPr>
              <w:ind w:left="0"/>
            </w:pPr>
            <w:r>
              <w:t>#</w:t>
            </w:r>
            <w:r>
              <w:tab/>
              <w:t xml:space="preserve">upstream </w:t>
            </w:r>
            <w:proofErr w:type="spellStart"/>
            <w:r>
              <w:t>webServer</w:t>
            </w:r>
            <w:proofErr w:type="spellEnd"/>
            <w:r>
              <w:t>{</w:t>
            </w:r>
          </w:p>
          <w:p w:rsidR="006749E3" w:rsidRDefault="006749E3" w:rsidP="006749E3">
            <w:pPr>
              <w:ind w:left="0"/>
            </w:pPr>
            <w:r>
              <w:t xml:space="preserve">#       server 10.161.171.195:80 weight=3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=20s;</w:t>
            </w:r>
          </w:p>
          <w:p w:rsidR="006749E3" w:rsidRDefault="006749E3" w:rsidP="006749E3">
            <w:pPr>
              <w:ind w:left="0"/>
            </w:pPr>
            <w:r>
              <w:t xml:space="preserve">#       server 10.161.158.22:80 weight=3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=20s;</w:t>
            </w:r>
          </w:p>
          <w:p w:rsidR="006749E3" w:rsidRDefault="006749E3" w:rsidP="006749E3">
            <w:pPr>
              <w:ind w:left="0"/>
            </w:pPr>
            <w:r>
              <w:t xml:space="preserve">#       server 10.161.132.101:80 weight=3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=20s;</w:t>
            </w:r>
          </w:p>
          <w:p w:rsidR="006749E3" w:rsidRDefault="006749E3" w:rsidP="006749E3">
            <w:pPr>
              <w:ind w:left="0"/>
            </w:pPr>
            <w:r>
              <w:t>#   }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server{</w:t>
            </w:r>
          </w:p>
          <w:p w:rsidR="006749E3" w:rsidRDefault="006749E3" w:rsidP="006749E3">
            <w:pPr>
              <w:ind w:left="0"/>
            </w:pPr>
            <w:r>
              <w:t xml:space="preserve">        listen       80;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10.25.51.74;</w:t>
            </w:r>
          </w:p>
          <w:p w:rsidR="006749E3" w:rsidRDefault="006749E3" w:rsidP="006749E3">
            <w:pPr>
              <w:ind w:left="0"/>
            </w:pPr>
            <w:r>
              <w:t xml:space="preserve">        index index.html index.htm ;</w:t>
            </w:r>
          </w:p>
          <w:p w:rsidR="006749E3" w:rsidRDefault="006749E3" w:rsidP="006749E3">
            <w:pPr>
              <w:ind w:left="0"/>
            </w:pPr>
            <w:r>
              <w:t xml:space="preserve">        root /</w:t>
            </w:r>
            <w:proofErr w:type="spellStart"/>
            <w:r>
              <w:t>var</w:t>
            </w:r>
            <w:proofErr w:type="spellEnd"/>
            <w:r>
              <w:t>/ftp/3tbetter;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  <w:proofErr w:type="spellStart"/>
            <w:r>
              <w:t>charset</w:t>
            </w:r>
            <w:proofErr w:type="spellEnd"/>
            <w:r>
              <w:t xml:space="preserve"> UTF-8;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  <w:proofErr w:type="spellStart"/>
            <w:r>
              <w:t>access_log</w:t>
            </w:r>
            <w:proofErr w:type="spellEnd"/>
            <w:r>
              <w:t xml:space="preserve"> logs/access.log main;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#错误页面处理</w:t>
            </w: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error_page</w:t>
            </w:r>
            <w:proofErr w:type="spellEnd"/>
            <w:r>
              <w:t xml:space="preserve">  404              /404.html;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500 502 503 504  /50x.html;</w:t>
            </w:r>
          </w:p>
          <w:p w:rsidR="006749E3" w:rsidRDefault="006749E3" w:rsidP="006749E3">
            <w:pPr>
              <w:ind w:left="0"/>
            </w:pPr>
            <w:r>
              <w:t xml:space="preserve">        location = /50x.html {</w:t>
            </w:r>
          </w:p>
          <w:p w:rsidR="006749E3" w:rsidRDefault="006749E3" w:rsidP="006749E3">
            <w:pPr>
              <w:ind w:left="0"/>
            </w:pPr>
            <w:r>
              <w:t xml:space="preserve">            root   html;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>location = / {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http://10.25.248.168:8080/3t-admin;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#静态请求处理</w:t>
            </w:r>
          </w:p>
          <w:p w:rsidR="006749E3" w:rsidRDefault="006749E3" w:rsidP="006749E3">
            <w:pPr>
              <w:ind w:left="0"/>
            </w:pPr>
            <w:r>
              <w:t xml:space="preserve">        #location ~ .*\.(htm|html|js|css|less|json|gif|jpg|jpeg|png|bmp|swf|ioc|rar|zip|txt|flv|mid|doc|ppt|pdf|xls|mp3|wma|apk|zip|rar)\$ {</w:t>
            </w:r>
          </w:p>
          <w:p w:rsidR="006749E3" w:rsidRDefault="006749E3" w:rsidP="006749E3">
            <w:pPr>
              <w:ind w:left="0"/>
            </w:pPr>
            <w:r>
              <w:t xml:space="preserve">        #    root   ...;</w:t>
            </w:r>
          </w:p>
          <w:p w:rsidR="006749E3" w:rsidRDefault="006749E3" w:rsidP="006749E3">
            <w:pPr>
              <w:ind w:left="0"/>
            </w:pPr>
            <w:r>
              <w:t xml:space="preserve">        #   expires 30d;</w:t>
            </w:r>
          </w:p>
          <w:p w:rsidR="006749E3" w:rsidRDefault="006749E3" w:rsidP="006749E3">
            <w:pPr>
              <w:ind w:left="0"/>
            </w:pPr>
            <w:r>
              <w:t xml:space="preserve">        #}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  <w:r>
              <w:t xml:space="preserve">        location /download/ {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limit_conn</w:t>
            </w:r>
            <w:proofErr w:type="spellEnd"/>
            <w:r>
              <w:t xml:space="preserve">   one  1;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valid_referers</w:t>
            </w:r>
            <w:proofErr w:type="spellEnd"/>
            <w:r>
              <w:t xml:space="preserve">  none  blocked  </w:t>
            </w:r>
            <w:proofErr w:type="spellStart"/>
            <w:r>
              <w:t>server_names</w:t>
            </w:r>
            <w:proofErr w:type="spellEnd"/>
            <w:r>
              <w:t xml:space="preserve">  *.example.com;</w:t>
            </w:r>
          </w:p>
          <w:p w:rsidR="006749E3" w:rsidRDefault="006749E3" w:rsidP="006749E3">
            <w:pPr>
              <w:ind w:left="0"/>
            </w:pPr>
            <w:r>
              <w:t xml:space="preserve">            if (\$</w:t>
            </w:r>
            <w:proofErr w:type="spellStart"/>
            <w:r>
              <w:t>invalid_referer</w:t>
            </w:r>
            <w:proofErr w:type="spellEnd"/>
            <w:r>
              <w:t>) {</w:t>
            </w:r>
          </w:p>
          <w:p w:rsidR="006749E3" w:rsidRDefault="006749E3" w:rsidP="006749E3">
            <w:pPr>
              <w:ind w:left="0"/>
            </w:pPr>
            <w:r>
              <w:t xml:space="preserve">                return   403;</w:t>
            </w:r>
          </w:p>
          <w:p w:rsidR="006749E3" w:rsidRDefault="006749E3" w:rsidP="006749E3">
            <w:pPr>
              <w:ind w:left="0"/>
            </w:pPr>
            <w:r>
              <w:t xml:space="preserve">            }</w:t>
            </w:r>
          </w:p>
          <w:p w:rsidR="006749E3" w:rsidRDefault="006749E3" w:rsidP="006749E3">
            <w:pPr>
              <w:ind w:left="0"/>
            </w:pPr>
            <w:r>
              <w:t xml:space="preserve">            rewrite ^/(download/.*)/mp3/(.*)\..*\$    /\$1/mp3/\$2.mp3    break;</w:t>
            </w:r>
          </w:p>
          <w:p w:rsidR="006749E3" w:rsidRDefault="006749E3" w:rsidP="006749E3">
            <w:pPr>
              <w:ind w:left="0"/>
            </w:pPr>
            <w:r>
              <w:t xml:space="preserve">            #root    /home/k12;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access_log</w:t>
            </w:r>
            <w:proofErr w:type="spellEnd"/>
            <w:r>
              <w:t xml:space="preserve">   logs/download.log  download;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#新旧地址交替</w:t>
            </w:r>
          </w:p>
          <w:p w:rsidR="006749E3" w:rsidRDefault="006749E3" w:rsidP="006749E3">
            <w:pPr>
              <w:ind w:left="0"/>
            </w:pPr>
            <w:r>
              <w:t xml:space="preserve">        #location /</w:t>
            </w:r>
            <w:proofErr w:type="spellStart"/>
            <w:r>
              <w:t>old_stuff</w:t>
            </w:r>
            <w:proofErr w:type="spellEnd"/>
            <w:r>
              <w:t>/ {</w:t>
            </w:r>
          </w:p>
          <w:p w:rsidR="006749E3" w:rsidRDefault="006749E3" w:rsidP="006749E3">
            <w:pPr>
              <w:ind w:left="0"/>
            </w:pPr>
            <w:r>
              <w:t xml:space="preserve">        #    rewrite   ^/</w:t>
            </w:r>
            <w:proofErr w:type="spellStart"/>
            <w:r>
              <w:t>old_stuff</w:t>
            </w:r>
            <w:proofErr w:type="spellEnd"/>
            <w:r>
              <w:t>/(.*)\$  /</w:t>
            </w:r>
            <w:proofErr w:type="spellStart"/>
            <w:r>
              <w:t>new_stuff</w:t>
            </w:r>
            <w:proofErr w:type="spellEnd"/>
            <w:r>
              <w:t>/\$1  permanent;</w:t>
            </w:r>
          </w:p>
          <w:p w:rsidR="006749E3" w:rsidRDefault="006749E3" w:rsidP="006749E3">
            <w:pPr>
              <w:ind w:left="0"/>
            </w:pPr>
            <w:r>
              <w:t xml:space="preserve">        #}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location /</w:t>
            </w:r>
            <w:proofErr w:type="spellStart"/>
            <w:r>
              <w:t>NginxStatus</w:t>
            </w:r>
            <w:proofErr w:type="spellEnd"/>
            <w:r>
              <w:t xml:space="preserve"> {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stub_status</w:t>
            </w:r>
            <w:proofErr w:type="spellEnd"/>
            <w:r>
              <w:t xml:space="preserve"> on;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access_log</w:t>
            </w:r>
            <w:proofErr w:type="spellEnd"/>
            <w:r>
              <w:t xml:space="preserve">   off;</w:t>
            </w:r>
          </w:p>
          <w:p w:rsidR="006749E3" w:rsidRDefault="006749E3" w:rsidP="006749E3">
            <w:pPr>
              <w:ind w:left="0"/>
            </w:pPr>
            <w:r>
              <w:t xml:space="preserve">            #allow可以有多个</w:t>
            </w:r>
          </w:p>
          <w:p w:rsidR="006749E3" w:rsidRDefault="006749E3" w:rsidP="006749E3">
            <w:pPr>
              <w:ind w:left="0"/>
            </w:pPr>
            <w:r>
              <w:t xml:space="preserve">            allow 122.225.227.162;</w:t>
            </w:r>
          </w:p>
          <w:p w:rsidR="006749E3" w:rsidRDefault="006749E3" w:rsidP="006749E3">
            <w:pPr>
              <w:ind w:left="0"/>
            </w:pPr>
            <w:r>
              <w:t xml:space="preserve">            deny all;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lastRenderedPageBreak/>
              <w:tab/>
            </w:r>
            <w:r>
              <w:tab/>
              <w:t>location ^~  /3t-admin/ {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 xml:space="preserve">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  http://10.25.248.168:8080;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</w:t>
            </w:r>
          </w:p>
          <w:p w:rsidR="006749E3" w:rsidRDefault="006749E3" w:rsidP="006749E3">
            <w:pPr>
              <w:ind w:left="0"/>
            </w:pPr>
            <w:r>
              <w:t xml:space="preserve">    }</w:t>
            </w:r>
          </w:p>
          <w:p w:rsidR="006749E3" w:rsidRDefault="006749E3" w:rsidP="006749E3">
            <w:pPr>
              <w:ind w:left="0"/>
            </w:pPr>
            <w:r>
              <w:t xml:space="preserve">        location ^~  /3t-wechat/ {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 xml:space="preserve">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  http://10.25.248.168:80;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 xml:space="preserve">        location ^~  /3t-mobile-emp/ {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 xml:space="preserve">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  http://10.25.248.125:80;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 xml:space="preserve">        location ^~  /3t-mobile-user/ {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 xml:space="preserve">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  http://10.25.248.125:8080;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  <w:r>
              <w:t xml:space="preserve">        }  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  <w:t>location ^~  /3t-job/ {</w:t>
            </w:r>
          </w:p>
          <w:p w:rsidR="006749E3" w:rsidRDefault="006749E3" w:rsidP="006749E3">
            <w:pPr>
              <w:ind w:left="0"/>
            </w:pPr>
            <w:r>
              <w:lastRenderedPageBreak/>
              <w:tab/>
            </w:r>
            <w:r>
              <w:tab/>
              <w:t xml:space="preserve">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  http://10.25.248.125:8888;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 xml:space="preserve">        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location /{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</w:t>
            </w:r>
            <w:proofErr w:type="spellEnd"/>
            <w:r>
              <w:t xml:space="preserve"> </w:t>
            </w:r>
            <w:proofErr w:type="spellStart"/>
            <w:r>
              <w:t>cache_one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proxy_cache_key</w:t>
            </w:r>
            <w:proofErr w:type="spellEnd"/>
            <w:r>
              <w:t xml:space="preserve"> \$host\$</w:t>
            </w:r>
            <w:proofErr w:type="spellStart"/>
            <w:r>
              <w:t>uri</w:t>
            </w:r>
            <w:proofErr w:type="spellEnd"/>
            <w:r>
              <w:t>\$</w:t>
            </w:r>
            <w:proofErr w:type="spellStart"/>
            <w:r>
              <w:t>is_args</w:t>
            </w:r>
            <w:proofErr w:type="spellEnd"/>
            <w:r>
              <w:t>\$</w:t>
            </w:r>
            <w:proofErr w:type="spellStart"/>
            <w:r>
              <w:t>args</w:t>
            </w:r>
            <w:proofErr w:type="spellEnd"/>
            <w:r>
              <w:t xml:space="preserve">;            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http://10.25.248.168:8080/3t-admin;</w:t>
            </w:r>
          </w:p>
          <w:p w:rsidR="006749E3" w:rsidRDefault="006749E3" w:rsidP="006749E3">
            <w:pPr>
              <w:ind w:left="0"/>
            </w:pPr>
            <w:r>
              <w:t xml:space="preserve">            </w:t>
            </w:r>
            <w:proofErr w:type="spellStart"/>
            <w:r>
              <w:t>proxy_next_upstream</w:t>
            </w:r>
            <w:proofErr w:type="spellEnd"/>
            <w:r>
              <w:t xml:space="preserve"> http_500 http_502 http_503 error timeout </w:t>
            </w:r>
            <w:proofErr w:type="spellStart"/>
            <w:r>
              <w:t>invalid_header</w:t>
            </w:r>
            <w:proofErr w:type="spellEnd"/>
            <w:r>
              <w:t>;</w:t>
            </w:r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 xml:space="preserve">        }</w:t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ab/>
            </w:r>
            <w:r>
              <w:tab/>
            </w:r>
          </w:p>
          <w:p w:rsidR="006749E3" w:rsidRDefault="006749E3" w:rsidP="006749E3">
            <w:pPr>
              <w:ind w:left="0"/>
            </w:pPr>
            <w:r>
              <w:t xml:space="preserve">    }</w:t>
            </w:r>
          </w:p>
          <w:p w:rsidR="006749E3" w:rsidRDefault="006749E3" w:rsidP="006749E3">
            <w:pPr>
              <w:ind w:left="0"/>
            </w:pPr>
            <w:r>
              <w:t>}</w:t>
            </w:r>
          </w:p>
          <w:p w:rsidR="006749E3" w:rsidRDefault="006749E3" w:rsidP="006749E3">
            <w:pPr>
              <w:ind w:left="0"/>
            </w:pPr>
            <w:r>
              <w:t>EOF</w:t>
            </w:r>
          </w:p>
          <w:p w:rsidR="006749E3" w:rsidRDefault="006749E3" w:rsidP="006749E3">
            <w:pPr>
              <w:ind w:left="0"/>
            </w:pPr>
            <w:r>
              <w:t>#启动</w:t>
            </w:r>
            <w:proofErr w:type="spellStart"/>
            <w:r>
              <w:t>nginx</w:t>
            </w:r>
            <w:proofErr w:type="spellEnd"/>
          </w:p>
          <w:p w:rsidR="006749E3" w:rsidRDefault="006749E3" w:rsidP="006749E3">
            <w:pPr>
              <w:ind w:left="0"/>
            </w:pPr>
            <w:proofErr w:type="spellStart"/>
            <w:r>
              <w:t>nginx</w:t>
            </w:r>
            <w:proofErr w:type="spellEnd"/>
            <w:r>
              <w:t xml:space="preserve"> -c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nginx.conf</w:t>
            </w:r>
            <w:proofErr w:type="spellEnd"/>
          </w:p>
          <w:p w:rsidR="006749E3" w:rsidRDefault="006749E3" w:rsidP="006749E3">
            <w:pPr>
              <w:ind w:left="0"/>
            </w:pPr>
          </w:p>
          <w:p w:rsidR="006749E3" w:rsidRDefault="006749E3" w:rsidP="006749E3">
            <w:pPr>
              <w:ind w:left="0"/>
            </w:pPr>
            <w:r>
              <w:t>#自启动</w:t>
            </w:r>
          </w:p>
          <w:p w:rsidR="00705A3D" w:rsidRDefault="006749E3" w:rsidP="00992A29">
            <w:pPr>
              <w:ind w:left="0"/>
            </w:pPr>
            <w:r>
              <w:t>echo "</w:t>
            </w:r>
            <w:r w:rsidR="00E721F8">
              <w:t xml:space="preserve"> </w:t>
            </w:r>
            <w:r w:rsidR="00E721F8" w:rsidRPr="00E721F8">
              <w:t>/</w:t>
            </w:r>
            <w:proofErr w:type="spellStart"/>
            <w:r w:rsidR="00E721F8" w:rsidRPr="00E721F8">
              <w:t>usr</w:t>
            </w:r>
            <w:proofErr w:type="spellEnd"/>
            <w:r w:rsidR="00E721F8" w:rsidRPr="00E721F8">
              <w:t>/local/</w:t>
            </w:r>
            <w:proofErr w:type="spellStart"/>
            <w:r w:rsidR="00E721F8" w:rsidRPr="00E721F8">
              <w:t>nginx</w:t>
            </w:r>
            <w:proofErr w:type="spellEnd"/>
            <w:r w:rsidR="00E721F8" w:rsidRPr="00E721F8">
              <w:t>/</w:t>
            </w:r>
            <w:proofErr w:type="spellStart"/>
            <w:r w:rsidR="00E721F8" w:rsidRPr="00E721F8">
              <w:t>sbin</w:t>
            </w:r>
            <w:proofErr w:type="spellEnd"/>
            <w:r w:rsidR="00E721F8" w:rsidRPr="00E721F8">
              <w:t>/</w:t>
            </w:r>
            <w:proofErr w:type="spellStart"/>
            <w:r w:rsidR="00E721F8" w:rsidRPr="00E721F8">
              <w:t>nginx</w:t>
            </w:r>
            <w:proofErr w:type="spellEnd"/>
            <w:r w:rsidR="00E721F8">
              <w:rPr>
                <w:rFonts w:hint="eastAsia"/>
              </w:rPr>
              <w:t xml:space="preserve">  -c 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/conf/</w:t>
            </w:r>
            <w:proofErr w:type="spellStart"/>
            <w:r>
              <w:t>nginx.conf</w:t>
            </w:r>
            <w:proofErr w:type="spellEnd"/>
            <w:r>
              <w:t>"  &gt;&gt; /etc/</w:t>
            </w:r>
            <w:proofErr w:type="spellStart"/>
            <w:r>
              <w:t>rc.local</w:t>
            </w:r>
            <w:proofErr w:type="spellEnd"/>
          </w:p>
          <w:p w:rsidR="006749E3" w:rsidRDefault="006749E3" w:rsidP="00992A29">
            <w:pPr>
              <w:ind w:left="0"/>
            </w:pPr>
          </w:p>
        </w:tc>
      </w:tr>
      <w:tr w:rsidR="00F53A8A" w:rsidTr="00705A3D">
        <w:tc>
          <w:tcPr>
            <w:tcW w:w="8388" w:type="dxa"/>
          </w:tcPr>
          <w:p w:rsidR="00F53A8A" w:rsidRDefault="00F53A8A" w:rsidP="006749E3">
            <w:pPr>
              <w:ind w:left="0"/>
            </w:pPr>
            <w:r>
              <w:rPr>
                <w:rFonts w:hint="eastAsia"/>
              </w:rPr>
              <w:lastRenderedPageBreak/>
              <w:t>#加入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</w:p>
          <w:p w:rsidR="00F53A8A" w:rsidRDefault="00F53A8A" w:rsidP="006749E3">
            <w:pPr>
              <w:ind w:left="0"/>
            </w:pPr>
            <w:proofErr w:type="spellStart"/>
            <w:r w:rsidRPr="00F53A8A">
              <w:t>wget</w:t>
            </w:r>
            <w:proofErr w:type="spellEnd"/>
            <w:r w:rsidRPr="00F53A8A">
              <w:t xml:space="preserve"> http://www.openssl.org/source/openssl-1.0.2.tar.gz</w:t>
            </w:r>
          </w:p>
          <w:p w:rsidR="00F53A8A" w:rsidRDefault="00776EB1" w:rsidP="006749E3">
            <w:pPr>
              <w:ind w:left="0"/>
            </w:pPr>
            <w:r>
              <w:t xml:space="preserve">tar </w:t>
            </w:r>
            <w:proofErr w:type="spellStart"/>
            <w:r>
              <w:t>zxf</w:t>
            </w:r>
            <w:proofErr w:type="spellEnd"/>
            <w:r>
              <w:t xml:space="preserve"> openssl-1.0.2.tar.gz -</w:t>
            </w:r>
            <w:r>
              <w:rPr>
                <w:rFonts w:hint="eastAsia"/>
              </w:rPr>
              <w:t>C</w:t>
            </w:r>
            <w:r w:rsidR="00F53A8A" w:rsidRPr="00F53A8A">
              <w:t xml:space="preserve"> /</w:t>
            </w:r>
            <w:proofErr w:type="spellStart"/>
            <w:r w:rsidR="00F53A8A" w:rsidRPr="00F53A8A">
              <w:t>usr</w:t>
            </w:r>
            <w:proofErr w:type="spellEnd"/>
            <w:r w:rsidR="00F53A8A" w:rsidRPr="00F53A8A">
              <w:t>/local</w:t>
            </w:r>
          </w:p>
          <w:p w:rsidR="00F53A8A" w:rsidRDefault="00F53A8A" w:rsidP="006749E3">
            <w:pPr>
              <w:ind w:left="0"/>
            </w:pPr>
            <w:r w:rsidRPr="00F53A8A">
              <w:t>./configure --user=www --group=www  --prefix=/</w:t>
            </w:r>
            <w:proofErr w:type="spellStart"/>
            <w:r w:rsidRPr="00F53A8A">
              <w:t>usr</w:t>
            </w:r>
            <w:proofErr w:type="spellEnd"/>
            <w:r w:rsidRPr="00F53A8A">
              <w:t>/local/nginx1 --with-</w:t>
            </w:r>
            <w:proofErr w:type="spellStart"/>
            <w:r w:rsidRPr="00F53A8A">
              <w:lastRenderedPageBreak/>
              <w:t>http_stub_status_module</w:t>
            </w:r>
            <w:proofErr w:type="spellEnd"/>
            <w:r w:rsidRPr="00F53A8A">
              <w:t xml:space="preserve"> --with-</w:t>
            </w:r>
            <w:proofErr w:type="spellStart"/>
            <w:r w:rsidRPr="00F53A8A">
              <w:t>http_gzip_static_module</w:t>
            </w:r>
            <w:proofErr w:type="spellEnd"/>
            <w:r w:rsidRPr="00F53A8A">
              <w:t xml:space="preserve"> --with-</w:t>
            </w:r>
            <w:proofErr w:type="spellStart"/>
            <w:r w:rsidRPr="00F53A8A">
              <w:t>http_ssl_module</w:t>
            </w:r>
            <w:proofErr w:type="spellEnd"/>
            <w:r w:rsidRPr="00F53A8A">
              <w:t xml:space="preserve"> --with-</w:t>
            </w:r>
            <w:proofErr w:type="spellStart"/>
            <w:r w:rsidRPr="00F53A8A">
              <w:t>openssl</w:t>
            </w:r>
            <w:proofErr w:type="spellEnd"/>
            <w:r w:rsidRPr="00F53A8A">
              <w:t>=/</w:t>
            </w:r>
            <w:proofErr w:type="spellStart"/>
            <w:r w:rsidRPr="00F53A8A">
              <w:t>usr</w:t>
            </w:r>
            <w:proofErr w:type="spellEnd"/>
            <w:r w:rsidRPr="00F53A8A">
              <w:t>/local/openssl-1.0.2</w:t>
            </w:r>
          </w:p>
          <w:p w:rsidR="00F53A8A" w:rsidRDefault="00F53A8A" w:rsidP="006749E3">
            <w:pPr>
              <w:ind w:left="0"/>
            </w:pPr>
            <w:r>
              <w:rPr>
                <w:rFonts w:hint="eastAsia"/>
              </w:rPr>
              <w:t>make &amp;&amp; make install</w:t>
            </w:r>
          </w:p>
          <w:p w:rsidR="00F53A8A" w:rsidRDefault="00F53A8A" w:rsidP="006749E3">
            <w:pPr>
              <w:ind w:left="0"/>
            </w:pPr>
          </w:p>
        </w:tc>
      </w:tr>
    </w:tbl>
    <w:p w:rsidR="00992A29" w:rsidRDefault="00992A29" w:rsidP="00992A29"/>
    <w:p w:rsidR="00992A29" w:rsidRPr="00992A29" w:rsidRDefault="00992A29" w:rsidP="00992A29"/>
    <w:p w:rsidR="00992A29" w:rsidRDefault="00FA51E6" w:rsidP="00FA51E6">
      <w:pPr>
        <w:pStyle w:val="Heading2"/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部署脚本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A51E6" w:rsidTr="00FA51E6">
        <w:tc>
          <w:tcPr>
            <w:tcW w:w="8388" w:type="dxa"/>
          </w:tcPr>
          <w:p w:rsidR="00FA51E6" w:rsidRDefault="00FA51E6" w:rsidP="00FA51E6">
            <w:pPr>
              <w:ind w:left="0"/>
            </w:pPr>
            <w:r>
              <w:t>JENKIN_HOME=/root/.</w:t>
            </w:r>
            <w:proofErr w:type="spellStart"/>
            <w:r>
              <w:t>jenkins</w:t>
            </w:r>
            <w:proofErr w:type="spellEnd"/>
          </w:p>
          <w:p w:rsidR="00FA51E6" w:rsidRDefault="00FA51E6" w:rsidP="00FA51E6">
            <w:pPr>
              <w:ind w:left="0"/>
            </w:pPr>
            <w:r>
              <w:t>TOMCAT_HOME=/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tomcat_admin</w:t>
            </w:r>
            <w:proofErr w:type="spellEnd"/>
          </w:p>
          <w:p w:rsidR="00FA51E6" w:rsidRDefault="00FA51E6" w:rsidP="00FA51E6">
            <w:pPr>
              <w:ind w:left="0"/>
            </w:pPr>
            <w:r>
              <w:t>JENKINS_PROJECT_NAME=3t_prod_admin</w:t>
            </w:r>
          </w:p>
          <w:p w:rsidR="00FA51E6" w:rsidRDefault="00FA51E6" w:rsidP="00FA51E6">
            <w:pPr>
              <w:ind w:left="0"/>
            </w:pPr>
            <w:r>
              <w:t>HOST=139.224.28.17</w:t>
            </w:r>
          </w:p>
          <w:p w:rsidR="00FA51E6" w:rsidRDefault="00FA51E6" w:rsidP="00FA51E6">
            <w:pPr>
              <w:ind w:left="0"/>
            </w:pPr>
            <w:r>
              <w:t>PORT=8080</w:t>
            </w:r>
          </w:p>
          <w:p w:rsidR="00FA51E6" w:rsidRDefault="00FA51E6" w:rsidP="00FA51E6">
            <w:pPr>
              <w:ind w:left="0"/>
            </w:pPr>
            <w:r>
              <w:t>PROJECT=3t-admin</w:t>
            </w:r>
          </w:p>
          <w:p w:rsidR="00FA51E6" w:rsidRDefault="00FA51E6" w:rsidP="00FA51E6">
            <w:pPr>
              <w:ind w:left="0"/>
            </w:pPr>
            <w:r>
              <w:t>TIME1=$(date +%s)</w:t>
            </w:r>
          </w:p>
          <w:p w:rsidR="00FA51E6" w:rsidRDefault="00FA51E6" w:rsidP="00FA51E6">
            <w:pPr>
              <w:ind w:left="0"/>
            </w:pPr>
            <w:r>
              <w:t>INTERVAL=60</w:t>
            </w:r>
          </w:p>
          <w:p w:rsidR="00FA51E6" w:rsidRDefault="00FA51E6" w:rsidP="00FA51E6">
            <w:pPr>
              <w:ind w:left="0"/>
            </w:pPr>
          </w:p>
          <w:p w:rsidR="00FA51E6" w:rsidRDefault="00FA51E6" w:rsidP="00FA51E6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"kill -9 $(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$TOMCAT_HOME | </w:t>
            </w:r>
            <w:proofErr w:type="spellStart"/>
            <w:r>
              <w:t>grep</w:t>
            </w:r>
            <w:proofErr w:type="spellEnd"/>
            <w:r>
              <w:t xml:space="preserve"> -v -E '</w:t>
            </w:r>
            <w:proofErr w:type="spellStart"/>
            <w:r>
              <w:t>grep|tail</w:t>
            </w:r>
            <w:proofErr w:type="spellEnd"/>
            <w:r>
              <w:t xml:space="preserve">' | </w:t>
            </w:r>
            <w:proofErr w:type="spellStart"/>
            <w:r>
              <w:t>awk</w:t>
            </w:r>
            <w:proofErr w:type="spellEnd"/>
            <w:r>
              <w:t xml:space="preserve"> '{ print $2 }')"</w:t>
            </w:r>
          </w:p>
          <w:p w:rsidR="00FA51E6" w:rsidRDefault="00FA51E6" w:rsidP="00FA51E6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$TOMCAT_HOME/</w:t>
            </w:r>
            <w:proofErr w:type="spellStart"/>
            <w:r>
              <w:t>webapps</w:t>
            </w:r>
            <w:proofErr w:type="spellEnd"/>
            <w:r>
              <w:t>/$PROJECT*"</w:t>
            </w:r>
          </w:p>
          <w:p w:rsidR="00FA51E6" w:rsidRDefault="00FA51E6" w:rsidP="00FA51E6">
            <w:pPr>
              <w:ind w:left="0"/>
            </w:pPr>
            <w:proofErr w:type="spellStart"/>
            <w:r>
              <w:t>scp</w:t>
            </w:r>
            <w:proofErr w:type="spellEnd"/>
            <w:r>
              <w:t xml:space="preserve"> $JENKIN_HOME/jobs/$JENKINS_PROJECT_NAME/workspace/$PROJECT/target/$PROJECT-0.0.1-SNAPSHOT.war root@$HOST:$TOMCAT_HOME/</w:t>
            </w:r>
            <w:proofErr w:type="spellStart"/>
            <w:r>
              <w:t>webapps</w:t>
            </w:r>
            <w:proofErr w:type="spellEnd"/>
            <w:r>
              <w:t>/$</w:t>
            </w:r>
            <w:proofErr w:type="spellStart"/>
            <w:r>
              <w:t>PROJECT.war</w:t>
            </w:r>
            <w:proofErr w:type="spellEnd"/>
          </w:p>
          <w:p w:rsidR="00FA51E6" w:rsidRDefault="00FA51E6" w:rsidP="00FA51E6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"$TOMCAT_HOME/bin/startup.sh"</w:t>
            </w:r>
          </w:p>
          <w:p w:rsidR="00FA51E6" w:rsidRDefault="00FA51E6" w:rsidP="00FA51E6">
            <w:pPr>
              <w:ind w:left="0"/>
            </w:pPr>
          </w:p>
          <w:p w:rsidR="00FA51E6" w:rsidRDefault="00FA51E6" w:rsidP="00FA51E6">
            <w:pPr>
              <w:ind w:left="0"/>
            </w:pPr>
            <w:r>
              <w:t>while true</w:t>
            </w:r>
          </w:p>
          <w:p w:rsidR="00FA51E6" w:rsidRDefault="00FA51E6" w:rsidP="00FA51E6">
            <w:pPr>
              <w:ind w:left="0"/>
            </w:pPr>
            <w:r>
              <w:t>do</w:t>
            </w:r>
          </w:p>
          <w:p w:rsidR="00FA51E6" w:rsidRDefault="00FA51E6" w:rsidP="00FA51E6">
            <w:pPr>
              <w:ind w:left="0"/>
            </w:pPr>
            <w:r>
              <w:t xml:space="preserve">  </w:t>
            </w:r>
            <w:proofErr w:type="spellStart"/>
            <w:r>
              <w:t>mytime</w:t>
            </w:r>
            <w:proofErr w:type="spellEnd"/>
            <w:r>
              <w:t>=$(($(date +%s)-$TIME1))</w:t>
            </w:r>
          </w:p>
          <w:p w:rsidR="00FA51E6" w:rsidRDefault="00FA51E6" w:rsidP="00FA51E6">
            <w:pPr>
              <w:ind w:left="0"/>
            </w:pPr>
            <w:r>
              <w:t xml:space="preserve">  </w:t>
            </w:r>
          </w:p>
          <w:p w:rsidR="00FA51E6" w:rsidRDefault="00FA51E6" w:rsidP="00FA51E6">
            <w:pPr>
              <w:ind w:left="0"/>
            </w:pPr>
            <w:r>
              <w:t xml:space="preserve">  if [ </w:t>
            </w:r>
            <w:proofErr w:type="spellStart"/>
            <w:r>
              <w:t>mytime</w:t>
            </w:r>
            <w:proofErr w:type="spellEnd"/>
            <w:r>
              <w:t xml:space="preserve"> -</w:t>
            </w:r>
            <w:proofErr w:type="spellStart"/>
            <w:r>
              <w:t>gt</w:t>
            </w:r>
            <w:proofErr w:type="spellEnd"/>
            <w:r>
              <w:t xml:space="preserve"> $ ];then</w:t>
            </w:r>
          </w:p>
          <w:p w:rsidR="00FA51E6" w:rsidRDefault="00FA51E6" w:rsidP="00FA51E6">
            <w:pPr>
              <w:ind w:left="0"/>
            </w:pPr>
            <w:r>
              <w:t xml:space="preserve">    echo "部署超时"</w:t>
            </w:r>
          </w:p>
          <w:p w:rsidR="00FA51E6" w:rsidRDefault="00FA51E6" w:rsidP="00FA51E6">
            <w:pPr>
              <w:ind w:left="0"/>
            </w:pPr>
            <w:r>
              <w:lastRenderedPageBreak/>
              <w:t xml:space="preserve">    exit</w:t>
            </w:r>
          </w:p>
          <w:p w:rsidR="00FA51E6" w:rsidRDefault="00FA51E6" w:rsidP="00FA51E6">
            <w:pPr>
              <w:ind w:left="0"/>
            </w:pPr>
            <w:r>
              <w:t xml:space="preserve">  </w:t>
            </w:r>
            <w:proofErr w:type="spellStart"/>
            <w:r>
              <w:t>fi</w:t>
            </w:r>
            <w:proofErr w:type="spellEnd"/>
          </w:p>
          <w:p w:rsidR="00FA51E6" w:rsidRDefault="00FA51E6" w:rsidP="00FA51E6">
            <w:pPr>
              <w:ind w:left="0"/>
            </w:pPr>
            <w:r>
              <w:t xml:space="preserve">  HTTP_CODE=$(curl -I -m 10 -o /dev/null -s -w %{</w:t>
            </w:r>
            <w:proofErr w:type="spellStart"/>
            <w:r>
              <w:t>http_code</w:t>
            </w:r>
            <w:proofErr w:type="spellEnd"/>
            <w:r>
              <w:t>}  $HOST:$PORT)</w:t>
            </w:r>
          </w:p>
          <w:p w:rsidR="00FA51E6" w:rsidRDefault="00FA51E6" w:rsidP="00FA51E6">
            <w:pPr>
              <w:ind w:left="0"/>
            </w:pPr>
            <w:r>
              <w:t xml:space="preserve">  if [ $HTTP_CODE -</w:t>
            </w:r>
            <w:proofErr w:type="spellStart"/>
            <w:r>
              <w:t>lt</w:t>
            </w:r>
            <w:proofErr w:type="spellEnd"/>
            <w:r>
              <w:t xml:space="preserve"> 400 ];then</w:t>
            </w:r>
          </w:p>
          <w:p w:rsidR="00FA51E6" w:rsidRDefault="00FA51E6" w:rsidP="00FA51E6">
            <w:pPr>
              <w:ind w:left="0"/>
            </w:pPr>
            <w:r>
              <w:t xml:space="preserve">    break</w:t>
            </w:r>
          </w:p>
          <w:p w:rsidR="00FA51E6" w:rsidRDefault="00FA51E6" w:rsidP="00FA51E6">
            <w:pPr>
              <w:ind w:left="0"/>
            </w:pPr>
            <w:r>
              <w:t xml:space="preserve">  </w:t>
            </w:r>
            <w:proofErr w:type="spellStart"/>
            <w:r>
              <w:t>fi</w:t>
            </w:r>
            <w:proofErr w:type="spellEnd"/>
            <w:r>
              <w:t xml:space="preserve">  </w:t>
            </w:r>
          </w:p>
          <w:p w:rsidR="00FA51E6" w:rsidRDefault="00FA51E6" w:rsidP="00FA51E6">
            <w:pPr>
              <w:ind w:left="0"/>
            </w:pPr>
            <w:r>
              <w:t xml:space="preserve">  sleep 3</w:t>
            </w:r>
          </w:p>
          <w:p w:rsidR="00FA51E6" w:rsidRDefault="00FA51E6" w:rsidP="00FA51E6">
            <w:pPr>
              <w:ind w:left="0"/>
            </w:pPr>
            <w:r>
              <w:t>done</w:t>
            </w:r>
          </w:p>
          <w:p w:rsidR="00FA51E6" w:rsidRDefault="00FA51E6" w:rsidP="00FA51E6">
            <w:pPr>
              <w:ind w:left="0"/>
            </w:pPr>
            <w:r>
              <w:t>echo "部署成功"</w:t>
            </w:r>
          </w:p>
          <w:p w:rsidR="00FA51E6" w:rsidRDefault="00FA51E6" w:rsidP="00FA51E6">
            <w:pPr>
              <w:ind w:left="0"/>
            </w:pPr>
          </w:p>
        </w:tc>
      </w:tr>
      <w:tr w:rsidR="00FA51E6" w:rsidTr="00FA51E6">
        <w:tc>
          <w:tcPr>
            <w:tcW w:w="8388" w:type="dxa"/>
          </w:tcPr>
          <w:p w:rsidR="00FA51E6" w:rsidRDefault="00FA51E6" w:rsidP="00FA51E6">
            <w:pPr>
              <w:ind w:left="0"/>
            </w:pPr>
            <w:r>
              <w:lastRenderedPageBreak/>
              <w:t>M</w:t>
            </w:r>
            <w:r>
              <w:rPr>
                <w:rFonts w:hint="eastAsia"/>
              </w:rPr>
              <w:t>aven命名</w:t>
            </w:r>
          </w:p>
          <w:p w:rsidR="00FA51E6" w:rsidRDefault="00FA51E6" w:rsidP="00FA51E6">
            <w:pPr>
              <w:ind w:left="0"/>
            </w:pPr>
            <w:r w:rsidRPr="00FA51E6">
              <w:t>clean install -pl 3t-admin -am -</w:t>
            </w:r>
            <w:proofErr w:type="spellStart"/>
            <w:r w:rsidRPr="00FA51E6">
              <w:t>Pprod</w:t>
            </w:r>
            <w:proofErr w:type="spellEnd"/>
            <w:r w:rsidRPr="00FA51E6">
              <w:t xml:space="preserve"> -</w:t>
            </w:r>
            <w:proofErr w:type="spellStart"/>
            <w:r w:rsidRPr="00FA51E6">
              <w:t>DskipTests</w:t>
            </w:r>
            <w:proofErr w:type="spellEnd"/>
            <w:r w:rsidRPr="00FA51E6">
              <w:t>=true</w:t>
            </w:r>
          </w:p>
          <w:p w:rsidR="00FA51E6" w:rsidRDefault="00FA51E6" w:rsidP="00FA51E6">
            <w:pPr>
              <w:ind w:left="0"/>
            </w:pPr>
          </w:p>
          <w:p w:rsidR="00164E67" w:rsidRDefault="00164E67" w:rsidP="00164E67">
            <w:pPr>
              <w:ind w:left="0"/>
            </w:pPr>
            <w:r>
              <w:t>JENKIN_HOME=/root/.</w:t>
            </w:r>
            <w:proofErr w:type="spellStart"/>
            <w:r>
              <w:t>jenkins</w:t>
            </w:r>
            <w:proofErr w:type="spellEnd"/>
          </w:p>
          <w:p w:rsidR="00164E67" w:rsidRDefault="00164E67" w:rsidP="00164E67">
            <w:pPr>
              <w:ind w:left="0"/>
            </w:pPr>
            <w:r>
              <w:t>TOMCAT_HOME=/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tomcat_admin</w:t>
            </w:r>
            <w:proofErr w:type="spellEnd"/>
          </w:p>
          <w:p w:rsidR="00164E67" w:rsidRDefault="00164E67" w:rsidP="00164E67">
            <w:pPr>
              <w:ind w:left="0"/>
            </w:pPr>
            <w:r>
              <w:t>TOMCAT_BAK_HOME=/</w:t>
            </w:r>
            <w:proofErr w:type="spellStart"/>
            <w:r>
              <w:t>usr</w:t>
            </w:r>
            <w:proofErr w:type="spellEnd"/>
            <w:r>
              <w:t>/local/tomcat8</w:t>
            </w:r>
          </w:p>
          <w:p w:rsidR="00164E67" w:rsidRDefault="00164E67" w:rsidP="00164E67">
            <w:pPr>
              <w:ind w:left="0"/>
            </w:pPr>
            <w:r>
              <w:t>JENKINS_PROJECT_NAME=3t_prod_admin</w:t>
            </w:r>
          </w:p>
          <w:p w:rsidR="00164E67" w:rsidRDefault="00164E67" w:rsidP="00164E67">
            <w:pPr>
              <w:ind w:left="0"/>
            </w:pPr>
            <w:r>
              <w:t>PROJECT=3t-admin</w:t>
            </w:r>
          </w:p>
          <w:p w:rsidR="00164E67" w:rsidRDefault="00164E67" w:rsidP="00164E67">
            <w:pPr>
              <w:ind w:left="0"/>
            </w:pPr>
            <w:r>
              <w:t>HOST=139.224.28.17</w:t>
            </w:r>
          </w:p>
          <w:p w:rsidR="00164E67" w:rsidRDefault="00164E67" w:rsidP="00164E67">
            <w:pPr>
              <w:ind w:left="0"/>
            </w:pPr>
            <w:r>
              <w:t>HOST_BAK=139.224.33.13</w:t>
            </w:r>
          </w:p>
          <w:p w:rsidR="00164E67" w:rsidRDefault="00164E67" w:rsidP="00164E67">
            <w:pPr>
              <w:ind w:left="0"/>
            </w:pPr>
            <w:r>
              <w:t>PORT_1=8005</w:t>
            </w:r>
          </w:p>
          <w:p w:rsidR="00164E67" w:rsidRDefault="00164E67" w:rsidP="00164E67">
            <w:pPr>
              <w:ind w:left="0"/>
            </w:pPr>
            <w:r>
              <w:t>PORT_2=8080</w:t>
            </w:r>
          </w:p>
          <w:p w:rsidR="00164E67" w:rsidRDefault="00164E67" w:rsidP="00164E67">
            <w:pPr>
              <w:ind w:left="0"/>
            </w:pPr>
            <w:r>
              <w:t>PORT_3=8009</w:t>
            </w: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"$TOMCAT_HOME/bin/shutdown.sh"</w:t>
            </w: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"fuser -k $PORT_1/</w:t>
            </w:r>
            <w:proofErr w:type="spellStart"/>
            <w:r>
              <w:t>tcp</w:t>
            </w:r>
            <w:proofErr w:type="spellEnd"/>
            <w:r>
              <w:t>"</w:t>
            </w: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"fuser -k $PORT_2/</w:t>
            </w:r>
            <w:proofErr w:type="spellStart"/>
            <w:r>
              <w:t>tcp</w:t>
            </w:r>
            <w:proofErr w:type="spellEnd"/>
            <w:r>
              <w:t>"</w:t>
            </w: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"fuser -k $PORT_3/</w:t>
            </w:r>
            <w:proofErr w:type="spellStart"/>
            <w:r>
              <w:t>tcp</w:t>
            </w:r>
            <w:proofErr w:type="spellEnd"/>
            <w:r>
              <w:t>"</w:t>
            </w: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$TOMCAT_HOME/</w:t>
            </w:r>
            <w:proofErr w:type="spellStart"/>
            <w:r>
              <w:t>webapps</w:t>
            </w:r>
            <w:proofErr w:type="spellEnd"/>
            <w:r>
              <w:t>/$PROJECT*"</w:t>
            </w:r>
          </w:p>
          <w:p w:rsidR="00164E67" w:rsidRDefault="00164E67" w:rsidP="00164E67">
            <w:pPr>
              <w:ind w:left="0"/>
            </w:pPr>
            <w:proofErr w:type="spellStart"/>
            <w:r>
              <w:t>scp</w:t>
            </w:r>
            <w:proofErr w:type="spellEnd"/>
            <w:r>
              <w:t xml:space="preserve"> $JENKIN_HOME/jobs/$JENKINS_PROJECT_NAME/workspace/$PROJECT/target/$PROJECT-0.0.1-SNAPSHOT.war root@$HOST:$TOMCAT_HOME/</w:t>
            </w:r>
            <w:proofErr w:type="spellStart"/>
            <w:r>
              <w:t>webapps</w:t>
            </w:r>
            <w:proofErr w:type="spellEnd"/>
            <w:r>
              <w:t>/$</w:t>
            </w:r>
            <w:proofErr w:type="spellStart"/>
            <w:r>
              <w:t>PROJECT.war</w:t>
            </w:r>
            <w:proofErr w:type="spellEnd"/>
          </w:p>
          <w:p w:rsidR="00164E67" w:rsidRDefault="00164E67" w:rsidP="00164E67">
            <w:pPr>
              <w:ind w:left="0"/>
            </w:pPr>
            <w:r>
              <w:lastRenderedPageBreak/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 -c "$TOMCAT_HOME/bin/startup.sh"</w:t>
            </w:r>
          </w:p>
          <w:p w:rsidR="00164E67" w:rsidRDefault="00164E67" w:rsidP="00164E67">
            <w:pPr>
              <w:ind w:left="0"/>
            </w:pPr>
            <w:r>
              <w:t>sleep 40</w:t>
            </w:r>
          </w:p>
          <w:p w:rsidR="00164E67" w:rsidRDefault="00164E67" w:rsidP="00164E67">
            <w:pPr>
              <w:ind w:left="0"/>
            </w:pPr>
          </w:p>
          <w:p w:rsidR="00164E67" w:rsidRDefault="00164E67" w:rsidP="00164E67">
            <w:pPr>
              <w:ind w:left="0"/>
            </w:pPr>
          </w:p>
          <w:p w:rsidR="00164E67" w:rsidRDefault="00164E67" w:rsidP="00164E67">
            <w:pPr>
              <w:ind w:left="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mussh</w:t>
            </w:r>
            <w:proofErr w:type="spellEnd"/>
            <w:r>
              <w:t xml:space="preserve"> -m -h $HOST_BAK -c "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$TOMCAT_BAK_HOME/</w:t>
            </w:r>
            <w:proofErr w:type="spellStart"/>
            <w:r>
              <w:t>webapps</w:t>
            </w:r>
            <w:proofErr w:type="spellEnd"/>
            <w:r>
              <w:t>/$PROJECT*"</w:t>
            </w:r>
          </w:p>
          <w:p w:rsidR="00164E67" w:rsidRDefault="00164E67" w:rsidP="00164E67">
            <w:pPr>
              <w:ind w:left="0"/>
            </w:pPr>
            <w:proofErr w:type="spellStart"/>
            <w:r>
              <w:t>scp</w:t>
            </w:r>
            <w:proofErr w:type="spellEnd"/>
            <w:r>
              <w:t xml:space="preserve"> $JENKIN_HOME/jobs/$JENKINS_PROJECT_NAME/workspace/$PROJECT/target/$PROJECT-0.0.1-SNAPSHOT.war root@$HOST_BAK:$TOMCAT_BAK_HOME/</w:t>
            </w:r>
            <w:proofErr w:type="spellStart"/>
            <w:r>
              <w:t>webapps</w:t>
            </w:r>
            <w:proofErr w:type="spellEnd"/>
            <w:r>
              <w:t>/$</w:t>
            </w:r>
            <w:proofErr w:type="spellStart"/>
            <w:r>
              <w:t>PROJECT.war</w:t>
            </w:r>
            <w:proofErr w:type="spellEnd"/>
          </w:p>
          <w:p w:rsidR="00164E67" w:rsidRDefault="00164E67" w:rsidP="00164E67">
            <w:pPr>
              <w:ind w:left="0"/>
            </w:pPr>
            <w:r>
              <w:t>sleep 40</w:t>
            </w:r>
          </w:p>
          <w:p w:rsidR="00BF00CC" w:rsidRDefault="00164E67" w:rsidP="00164E67">
            <w:pPr>
              <w:ind w:left="0"/>
            </w:pPr>
            <w:r>
              <w:t>echo "部署成功"</w:t>
            </w:r>
          </w:p>
        </w:tc>
      </w:tr>
    </w:tbl>
    <w:p w:rsidR="00FA51E6" w:rsidRDefault="00FA51E6" w:rsidP="00992A29"/>
    <w:p w:rsidR="00992A29" w:rsidRDefault="00C20CBA" w:rsidP="00C20CBA">
      <w:pPr>
        <w:pStyle w:val="Heading2"/>
      </w:pPr>
      <w:r>
        <w:rPr>
          <w:rFonts w:hint="eastAsia"/>
        </w:rPr>
        <w:t>系统监控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20CBA" w:rsidTr="00C20CBA">
        <w:tc>
          <w:tcPr>
            <w:tcW w:w="8388" w:type="dxa"/>
          </w:tcPr>
          <w:p w:rsidR="00C20CBA" w:rsidRDefault="00C20CBA" w:rsidP="00C20CBA">
            <w:pPr>
              <w:ind w:left="0"/>
            </w:pPr>
            <w:r>
              <w:t>#!/bin/bash</w:t>
            </w:r>
          </w:p>
          <w:p w:rsidR="00C20CBA" w:rsidRDefault="00C20CBA" w:rsidP="00C20CBA">
            <w:pPr>
              <w:ind w:left="0"/>
            </w:pPr>
            <w:r>
              <w:t>. /etc/profile</w:t>
            </w:r>
          </w:p>
          <w:p w:rsidR="00C20CBA" w:rsidRDefault="00C20CBA" w:rsidP="00C20CBA">
            <w:pPr>
              <w:ind w:left="0"/>
            </w:pPr>
            <w:r>
              <w:t>OUTPUT_FILE=/home/</w:t>
            </w:r>
            <w:proofErr w:type="spellStart"/>
            <w:r>
              <w:t>kobe</w:t>
            </w:r>
            <w:proofErr w:type="spellEnd"/>
            <w:r>
              <w:t>/sys_status.txt</w:t>
            </w:r>
          </w:p>
          <w:p w:rsidR="00C20CBA" w:rsidRDefault="00C20CBA" w:rsidP="00C20CBA">
            <w:pPr>
              <w:ind w:left="0"/>
            </w:pPr>
            <w:r>
              <w:t>NGINX_STATUS=$(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139.224.33.13 -p80 | </w:t>
            </w:r>
            <w:proofErr w:type="spellStart"/>
            <w:r>
              <w:t>grep</w:t>
            </w:r>
            <w:proofErr w:type="spellEnd"/>
            <w:r>
              <w:t xml:space="preserve"> 80)</w:t>
            </w:r>
          </w:p>
          <w:p w:rsidR="00C20CBA" w:rsidRDefault="00C20CBA" w:rsidP="00C20CBA">
            <w:pPr>
              <w:ind w:left="0"/>
            </w:pPr>
            <w:r>
              <w:t>FTP_STATUS=$(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139.224.33.13 -p21 | </w:t>
            </w:r>
            <w:proofErr w:type="spellStart"/>
            <w:r>
              <w:t>grep</w:t>
            </w:r>
            <w:proofErr w:type="spellEnd"/>
            <w:r>
              <w:t xml:space="preserve"> 21)</w:t>
            </w:r>
          </w:p>
          <w:p w:rsidR="00C20CBA" w:rsidRDefault="00C20CBA" w:rsidP="00C20CBA">
            <w:pPr>
              <w:ind w:left="0"/>
            </w:pPr>
            <w:r>
              <w:t>MEMCACHED_STATUS=$(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139.224.33.13 -p12000 | </w:t>
            </w:r>
            <w:proofErr w:type="spellStart"/>
            <w:r>
              <w:t>grep</w:t>
            </w:r>
            <w:proofErr w:type="spellEnd"/>
            <w:r>
              <w:t xml:space="preserve"> 12000)</w:t>
            </w:r>
          </w:p>
          <w:p w:rsidR="00C20CBA" w:rsidRDefault="00C20CBA" w:rsidP="00C20CBA">
            <w:pPr>
              <w:ind w:left="0"/>
            </w:pPr>
            <w:r>
              <w:t>ADMIN_STATUS=$(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139.224.28.17 -p8080 | </w:t>
            </w:r>
            <w:proofErr w:type="spellStart"/>
            <w:r>
              <w:t>grep</w:t>
            </w:r>
            <w:proofErr w:type="spellEnd"/>
            <w:r>
              <w:t xml:space="preserve"> 8080)</w:t>
            </w:r>
          </w:p>
          <w:p w:rsidR="00C20CBA" w:rsidRDefault="00C20CBA" w:rsidP="00C20CBA">
            <w:pPr>
              <w:ind w:left="0"/>
            </w:pPr>
            <w:r>
              <w:t>WECHAT_STATUS=$(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139.224.28.17 -p80 | </w:t>
            </w:r>
            <w:proofErr w:type="spellStart"/>
            <w:r>
              <w:t>grep</w:t>
            </w:r>
            <w:proofErr w:type="spellEnd"/>
            <w:r>
              <w:t xml:space="preserve"> 80)</w:t>
            </w:r>
          </w:p>
          <w:p w:rsidR="00C20CBA" w:rsidRDefault="00C20CBA" w:rsidP="00C20CBA">
            <w:pPr>
              <w:ind w:left="0"/>
            </w:pPr>
            <w:r>
              <w:t>JOB_STATUS=$(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139.224.28.40 -p8888 | </w:t>
            </w:r>
            <w:proofErr w:type="spellStart"/>
            <w:r>
              <w:t>grep</w:t>
            </w:r>
            <w:proofErr w:type="spellEnd"/>
            <w:r>
              <w:t xml:space="preserve"> 8888)</w:t>
            </w:r>
          </w:p>
          <w:p w:rsidR="00C20CBA" w:rsidRDefault="00C20CBA" w:rsidP="00C20CBA">
            <w:pPr>
              <w:ind w:left="0"/>
            </w:pPr>
            <w:r>
              <w:t>EMP_STATUS=$(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139.224.28.40 -p80 | </w:t>
            </w:r>
            <w:proofErr w:type="spellStart"/>
            <w:r>
              <w:t>grep</w:t>
            </w:r>
            <w:proofErr w:type="spellEnd"/>
            <w:r>
              <w:t xml:space="preserve"> 80)</w:t>
            </w:r>
          </w:p>
          <w:p w:rsidR="00C20CBA" w:rsidRDefault="00C20CBA" w:rsidP="00C20CBA">
            <w:pPr>
              <w:ind w:left="0"/>
            </w:pPr>
            <w:r>
              <w:t>USER_STATUS=$(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139.224.28.40 -p8080 | </w:t>
            </w:r>
            <w:proofErr w:type="spellStart"/>
            <w:r>
              <w:t>grep</w:t>
            </w:r>
            <w:proofErr w:type="spellEnd"/>
            <w:r>
              <w:t xml:space="preserve"> 8080)</w:t>
            </w:r>
          </w:p>
          <w:p w:rsidR="00C20CBA" w:rsidRDefault="00C20CBA" w:rsidP="00C20CBA">
            <w:pPr>
              <w:ind w:left="0"/>
            </w:pPr>
          </w:p>
          <w:p w:rsidR="00C20CBA" w:rsidRDefault="00C20CBA" w:rsidP="00C20CBA">
            <w:pPr>
              <w:ind w:left="0"/>
            </w:pPr>
            <w:r>
              <w:t>echo "创建时间：$(date +'%Y-%m-%d %H:%M:%S')    创建人：</w:t>
            </w:r>
            <w:proofErr w:type="spellStart"/>
            <w:r>
              <w:t>xiaoxiazhang</w:t>
            </w:r>
            <w:proofErr w:type="spellEnd"/>
            <w:r>
              <w:t>"  &gt;$OUTPUT_FILE</w:t>
            </w:r>
          </w:p>
          <w:p w:rsidR="00C20CBA" w:rsidRDefault="00C20CBA" w:rsidP="00C20CBA">
            <w:pPr>
              <w:ind w:left="0"/>
            </w:pPr>
            <w:proofErr w:type="spellStart"/>
            <w:r>
              <w:t>ips</w:t>
            </w:r>
            <w:proofErr w:type="spellEnd"/>
            <w:r>
              <w:t>="139.224.33.13  139.224.28.17 139.224.28.40"</w:t>
            </w:r>
          </w:p>
          <w:p w:rsidR="00C20CBA" w:rsidRDefault="00C20CBA" w:rsidP="00C20CBA">
            <w:pPr>
              <w:ind w:left="0"/>
            </w:pPr>
            <w:r>
              <w:t xml:space="preserve">for </w:t>
            </w:r>
            <w:proofErr w:type="spellStart"/>
            <w:r>
              <w:t>ip</w:t>
            </w:r>
            <w:proofErr w:type="spellEnd"/>
            <w:r>
              <w:t xml:space="preserve"> in $</w:t>
            </w:r>
            <w:proofErr w:type="spellStart"/>
            <w:r>
              <w:t>ips</w:t>
            </w:r>
            <w:proofErr w:type="spellEnd"/>
          </w:p>
          <w:p w:rsidR="00C20CBA" w:rsidRDefault="00C20CBA" w:rsidP="00C20CBA">
            <w:pPr>
              <w:ind w:left="0"/>
            </w:pPr>
            <w:r>
              <w:t xml:space="preserve">  do</w:t>
            </w:r>
          </w:p>
          <w:p w:rsidR="00C20CBA" w:rsidRDefault="00C20CBA" w:rsidP="00C20CBA">
            <w:pPr>
              <w:ind w:left="0"/>
            </w:pPr>
            <w:r>
              <w:t xml:space="preserve">    echo "=================================================</w:t>
            </w:r>
            <w:r>
              <w:lastRenderedPageBreak/>
              <w:t>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"服务器$</w:t>
            </w:r>
            <w:proofErr w:type="spellStart"/>
            <w:r>
              <w:t>ip</w:t>
            </w:r>
            <w:proofErr w:type="spellEnd"/>
            <w:r>
              <w:t>系统信息"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DISK_RATE=$(</w:t>
            </w:r>
            <w:proofErr w:type="spellStart"/>
            <w:r>
              <w:t>mussh</w:t>
            </w:r>
            <w:proofErr w:type="spellEnd"/>
            <w:r>
              <w:t xml:space="preserve"> -h $</w:t>
            </w:r>
            <w:proofErr w:type="spellStart"/>
            <w:r>
              <w:t>ip</w:t>
            </w:r>
            <w:proofErr w:type="spellEnd"/>
            <w:r>
              <w:t xml:space="preserve"> -c "</w:t>
            </w:r>
            <w:proofErr w:type="spellStart"/>
            <w:r>
              <w:t>df</w:t>
            </w:r>
            <w:proofErr w:type="spellEnd"/>
            <w:r>
              <w:t xml:space="preserve"> -h | </w:t>
            </w:r>
            <w:proofErr w:type="spellStart"/>
            <w:r>
              <w:t>grep</w:t>
            </w:r>
            <w:proofErr w:type="spellEnd"/>
            <w:r>
              <w:t xml:space="preserve"> '/$' | </w:t>
            </w:r>
            <w:proofErr w:type="spellStart"/>
            <w:r>
              <w:t>awk</w:t>
            </w:r>
            <w:proofErr w:type="spellEnd"/>
            <w:r>
              <w:t xml:space="preserve"> '{print  \$(NF-1)}' |cut -d '%' -f 1" | cut -d ':' -f 2)</w:t>
            </w:r>
          </w:p>
          <w:p w:rsidR="00C20CBA" w:rsidRDefault="00C20CBA" w:rsidP="00C20CBA">
            <w:pPr>
              <w:ind w:left="0"/>
            </w:pPr>
            <w:r>
              <w:t xml:space="preserve">    MEM_RATE=$(</w:t>
            </w:r>
            <w:proofErr w:type="spellStart"/>
            <w:r>
              <w:t>mussh</w:t>
            </w:r>
            <w:proofErr w:type="spellEnd"/>
            <w:r>
              <w:t xml:space="preserve"> -h $</w:t>
            </w:r>
            <w:proofErr w:type="spellStart"/>
            <w:r>
              <w:t>ip</w:t>
            </w:r>
            <w:proofErr w:type="spellEnd"/>
            <w:r>
              <w:t xml:space="preserve"> -c "free -m | </w:t>
            </w:r>
            <w:proofErr w:type="spellStart"/>
            <w:r>
              <w:t>sed</w:t>
            </w:r>
            <w:proofErr w:type="spellEnd"/>
            <w:r>
              <w:t xml:space="preserve"> -n '2p' | </w:t>
            </w:r>
            <w:proofErr w:type="spellStart"/>
            <w:r>
              <w:t>awk</w:t>
            </w:r>
            <w:proofErr w:type="spellEnd"/>
            <w:r>
              <w:t xml:space="preserve"> '{print \$3/\$2*100}'" | cut -d ':' -f 2)</w:t>
            </w:r>
            <w:r>
              <w:tab/>
            </w:r>
          </w:p>
          <w:p w:rsidR="00C20CBA" w:rsidRDefault="00C20CBA" w:rsidP="00C20CBA">
            <w:pPr>
              <w:ind w:left="0"/>
            </w:pPr>
            <w:r>
              <w:t xml:space="preserve">    echo "CPU平均负载: $(</w:t>
            </w:r>
            <w:proofErr w:type="spellStart"/>
            <w:r>
              <w:t>mussh</w:t>
            </w:r>
            <w:proofErr w:type="spellEnd"/>
            <w:r>
              <w:t xml:space="preserve"> -m  -h $</w:t>
            </w:r>
            <w:proofErr w:type="spellStart"/>
            <w:r>
              <w:t>ip</w:t>
            </w:r>
            <w:proofErr w:type="spellEnd"/>
            <w:r>
              <w:t xml:space="preserve"> -c "uptime" | </w:t>
            </w:r>
            <w:proofErr w:type="spellStart"/>
            <w:r>
              <w:t>grep</w:t>
            </w:r>
            <w:proofErr w:type="spellEnd"/>
            <w:r>
              <w:t xml:space="preserve"> ":" | cut -d ':' -f 6)"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if [ ${DISK_RATE} -</w:t>
            </w:r>
            <w:proofErr w:type="spellStart"/>
            <w:r>
              <w:t>gt</w:t>
            </w:r>
            <w:proofErr w:type="spellEnd"/>
            <w:r>
              <w:t xml:space="preserve"> 85 ];then</w:t>
            </w:r>
          </w:p>
          <w:p w:rsidR="00C20CBA" w:rsidRDefault="00C20CBA" w:rsidP="00C20CBA">
            <w:pPr>
              <w:ind w:left="0"/>
            </w:pPr>
            <w:r>
              <w:t xml:space="preserve">      echo "磁盘占用率:${DISK_RATE}%" 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else</w:t>
            </w:r>
          </w:p>
          <w:p w:rsidR="00C20CBA" w:rsidRDefault="00C20CBA" w:rsidP="00C20CBA">
            <w:pPr>
              <w:ind w:left="0"/>
            </w:pPr>
            <w:r>
              <w:t xml:space="preserve">      echo "磁盘占用率:${DISK_RATE}%" 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</w:t>
            </w:r>
            <w:proofErr w:type="spellStart"/>
            <w:r>
              <w:t>fi</w:t>
            </w:r>
            <w:proofErr w:type="spellEnd"/>
          </w:p>
          <w:p w:rsidR="00C20CBA" w:rsidRDefault="00C20CBA" w:rsidP="00C20CBA">
            <w:pPr>
              <w:ind w:left="0"/>
            </w:pPr>
            <w:r>
              <w:t xml:space="preserve">    #if [ ${MEM_RATE} -</w:t>
            </w:r>
            <w:proofErr w:type="spellStart"/>
            <w:r>
              <w:t>gt</w:t>
            </w:r>
            <w:proofErr w:type="spellEnd"/>
            <w:r>
              <w:t xml:space="preserve"> 90 ];then</w:t>
            </w:r>
          </w:p>
          <w:p w:rsidR="00C20CBA" w:rsidRDefault="00C20CBA" w:rsidP="00C20CBA">
            <w:pPr>
              <w:ind w:left="0"/>
            </w:pPr>
            <w:r>
              <w:t xml:space="preserve">    #  echo "内存使用率:${MEM_RATE}%" 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#else</w:t>
            </w:r>
          </w:p>
          <w:p w:rsidR="00C20CBA" w:rsidRDefault="00C20CBA" w:rsidP="00C20CBA">
            <w:pPr>
              <w:ind w:left="0"/>
            </w:pPr>
            <w:r>
              <w:t xml:space="preserve">      echo "内存使用率:${MEM_RATE}%" 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#</w:t>
            </w:r>
            <w:proofErr w:type="spellStart"/>
            <w:r>
              <w:t>fi</w:t>
            </w:r>
            <w:proofErr w:type="spellEnd"/>
          </w:p>
          <w:p w:rsidR="00C20CBA" w:rsidRDefault="00C20CBA" w:rsidP="00C20CBA">
            <w:pPr>
              <w:ind w:left="0"/>
            </w:pPr>
            <w:r>
              <w:tab/>
            </w:r>
            <w:r>
              <w:tab/>
            </w:r>
          </w:p>
          <w:p w:rsidR="00C20CBA" w:rsidRDefault="00C20CBA" w:rsidP="00C20CBA">
            <w:pPr>
              <w:ind w:left="0"/>
            </w:pPr>
            <w:r>
              <w:t xml:space="preserve">    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"服务器$</w:t>
            </w:r>
            <w:proofErr w:type="spellStart"/>
            <w:r>
              <w:t>ip</w:t>
            </w:r>
            <w:proofErr w:type="spellEnd"/>
            <w:r>
              <w:t>系统信息"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  echo "" &gt;&gt;$OUTPUT_FILE</w:t>
            </w:r>
          </w:p>
          <w:p w:rsidR="00C20CBA" w:rsidRDefault="00C20CBA" w:rsidP="00C20CBA">
            <w:pPr>
              <w:ind w:left="0"/>
            </w:pPr>
            <w:r>
              <w:t xml:space="preserve">  done</w:t>
            </w:r>
          </w:p>
          <w:p w:rsidR="00C20CBA" w:rsidRDefault="00C20CBA" w:rsidP="00C20CBA">
            <w:pPr>
              <w:ind w:left="0"/>
            </w:pPr>
          </w:p>
          <w:p w:rsidR="00C20CBA" w:rsidRDefault="00C20CBA" w:rsidP="00C20CBA">
            <w:pPr>
              <w:ind w:left="0"/>
            </w:pPr>
            <w:r>
              <w:t xml:space="preserve">echo </w:t>
            </w:r>
            <w:r>
              <w:lastRenderedPageBreak/>
              <w:t>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>echo "服务器应用信息" &gt;&gt;$OUTPUT_FILE</w:t>
            </w:r>
          </w:p>
          <w:p w:rsidR="00C20CBA" w:rsidRDefault="00C20CBA" w:rsidP="00C20CBA">
            <w:pPr>
              <w:ind w:left="0"/>
            </w:pPr>
            <w:r>
              <w:t>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</w:p>
          <w:p w:rsidR="00C20CBA" w:rsidRDefault="00C20CBA" w:rsidP="00C20CBA">
            <w:pPr>
              <w:ind w:left="0"/>
            </w:pPr>
            <w:r>
              <w:t>echo "</w:t>
            </w:r>
            <w:proofErr w:type="spellStart"/>
            <w:r>
              <w:t>nginx</w:t>
            </w:r>
            <w:proofErr w:type="spellEnd"/>
            <w:r>
              <w:t>服务状态: $NGINX_STATUS" &gt;&gt;$OUTPUT_FILE</w:t>
            </w:r>
          </w:p>
          <w:p w:rsidR="00C20CBA" w:rsidRDefault="00C20CBA" w:rsidP="00C20CBA">
            <w:pPr>
              <w:ind w:left="0"/>
            </w:pPr>
            <w:r>
              <w:t>echo "ftp服务状态: $FTP_STATUS" &gt;&gt;$OUTPUT_FILE</w:t>
            </w:r>
          </w:p>
          <w:p w:rsidR="00C20CBA" w:rsidRDefault="00C20CBA" w:rsidP="00C20CBA">
            <w:pPr>
              <w:ind w:left="0"/>
            </w:pPr>
            <w:r>
              <w:t>echo "</w:t>
            </w:r>
            <w:proofErr w:type="spellStart"/>
            <w:r>
              <w:t>memcache</w:t>
            </w:r>
            <w:proofErr w:type="spellEnd"/>
            <w:r>
              <w:t>服务状态: $MEMCACHED_STATUS" &gt;&gt;$OUTPUT_FILE</w:t>
            </w:r>
          </w:p>
          <w:p w:rsidR="00C20CBA" w:rsidRDefault="00C20CBA" w:rsidP="00C20CBA">
            <w:pPr>
              <w:ind w:left="0"/>
            </w:pPr>
            <w:r>
              <w:t>echo "3t-admin服务状态: $ADMIN_STATUS" &gt;&gt;$OUTPUT_FILE</w:t>
            </w:r>
          </w:p>
          <w:p w:rsidR="00C20CBA" w:rsidRDefault="00C20CBA" w:rsidP="00C20CBA">
            <w:pPr>
              <w:ind w:left="0"/>
            </w:pPr>
            <w:r>
              <w:t>echo "3t-wechat服务状态: $WECHAT_STATUS" &gt;&gt;$OUTPUT_FILE</w:t>
            </w:r>
          </w:p>
          <w:p w:rsidR="00C20CBA" w:rsidRDefault="00C20CBA" w:rsidP="00C20CBA">
            <w:pPr>
              <w:ind w:left="0"/>
            </w:pPr>
            <w:r>
              <w:t>echo "3t-job服务状态: $JOB_STATUS" &gt;&gt;$OUTPUT_FILE</w:t>
            </w:r>
          </w:p>
          <w:p w:rsidR="00C20CBA" w:rsidRDefault="00C20CBA" w:rsidP="00C20CBA">
            <w:pPr>
              <w:ind w:left="0"/>
            </w:pPr>
            <w:r>
              <w:t>echo "3t-mobile-emp服务状态: $EMP_STATUS" &gt;&gt;$OUTPUT_FILE</w:t>
            </w:r>
          </w:p>
          <w:p w:rsidR="00C20CBA" w:rsidRDefault="00C20CBA" w:rsidP="00C20CBA">
            <w:pPr>
              <w:ind w:left="0"/>
            </w:pPr>
            <w:r>
              <w:t>echo "3t-mobile-user服务状态: $USER_STATUS" &gt;&gt;$OUTPUT_FILE</w:t>
            </w:r>
          </w:p>
          <w:p w:rsidR="00C20CBA" w:rsidRDefault="00C20CBA" w:rsidP="00C20CBA">
            <w:pPr>
              <w:ind w:left="0"/>
            </w:pPr>
            <w:r>
              <w:t>echo "" &gt;&gt;$OUTPUT_FILE</w:t>
            </w:r>
          </w:p>
          <w:p w:rsidR="00C20CBA" w:rsidRDefault="00C20CBA" w:rsidP="00C20CBA">
            <w:pPr>
              <w:ind w:left="0"/>
            </w:pPr>
          </w:p>
          <w:p w:rsidR="00C20CBA" w:rsidRDefault="00C20CBA" w:rsidP="00C20CBA">
            <w:pPr>
              <w:ind w:left="0"/>
            </w:pPr>
            <w:r>
              <w:t>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  <w:r>
              <w:t>echo "服务器应用信息" &gt;&gt;$OUTPUT_FILE</w:t>
            </w:r>
          </w:p>
          <w:p w:rsidR="00C20CBA" w:rsidRDefault="00C20CBA" w:rsidP="00C20CBA">
            <w:pPr>
              <w:ind w:left="0"/>
            </w:pPr>
            <w:r>
              <w:t>echo "================================================================================" &gt;&gt;$OUTPUT_FILE</w:t>
            </w:r>
          </w:p>
          <w:p w:rsidR="00C20CBA" w:rsidRDefault="00C20CBA" w:rsidP="00C20CBA">
            <w:pPr>
              <w:ind w:left="0"/>
            </w:pPr>
          </w:p>
          <w:p w:rsidR="00C20CBA" w:rsidRDefault="00C20CBA" w:rsidP="00C20CBA">
            <w:pPr>
              <w:ind w:left="0"/>
            </w:pPr>
            <w:r>
              <w:t>#发送邮件</w:t>
            </w:r>
          </w:p>
          <w:p w:rsidR="00C20CBA" w:rsidRDefault="00C20CBA" w:rsidP="00C20CBA">
            <w:pPr>
              <w:ind w:left="0"/>
            </w:pPr>
            <w:r>
              <w:t>mail -s "3t生产服务器状态" xiaoxiazhang1@hengtiansoft.com dongdongliu@hengtiansoft.com taochen@hengtiansoft.com yulangwang@hengtiansoft.com &lt; sys_status.txt</w:t>
            </w:r>
          </w:p>
          <w:p w:rsidR="00487596" w:rsidRDefault="00487596" w:rsidP="00C20CBA">
            <w:pPr>
              <w:ind w:left="0"/>
            </w:pPr>
          </w:p>
        </w:tc>
      </w:tr>
    </w:tbl>
    <w:p w:rsidR="00C20CBA" w:rsidRDefault="00C20CBA" w:rsidP="00C20CBA"/>
    <w:p w:rsidR="00F44302" w:rsidRDefault="00F44302" w:rsidP="00F44302">
      <w:pPr>
        <w:pStyle w:val="Heading2"/>
      </w:pPr>
      <w:r>
        <w:rPr>
          <w:rFonts w:hint="eastAsia"/>
        </w:rPr>
        <w:t>日志监控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44302" w:rsidTr="00F44302">
        <w:tc>
          <w:tcPr>
            <w:tcW w:w="8388" w:type="dxa"/>
          </w:tcPr>
          <w:p w:rsidR="00F44302" w:rsidRDefault="00F44302" w:rsidP="00F44302">
            <w:pPr>
              <w:ind w:left="0"/>
            </w:pPr>
            <w:r>
              <w:t>#!/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python</w:t>
            </w:r>
          </w:p>
          <w:p w:rsidR="00F44302" w:rsidRDefault="00F44302" w:rsidP="00F44302">
            <w:pPr>
              <w:ind w:left="0"/>
            </w:pPr>
            <w:r>
              <w:lastRenderedPageBreak/>
              <w:t># coding=utf-8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#---------------------------------------------------------</w:t>
            </w:r>
          </w:p>
          <w:p w:rsidR="00F44302" w:rsidRDefault="00F44302" w:rsidP="00F44302">
            <w:pPr>
              <w:ind w:left="0"/>
            </w:pPr>
            <w:r>
              <w:t># Name:         Tomcat错误日志发送邮件脚本</w:t>
            </w:r>
          </w:p>
          <w:p w:rsidR="00F44302" w:rsidRDefault="00F44302" w:rsidP="00F44302">
            <w:pPr>
              <w:ind w:left="0"/>
            </w:pPr>
            <w:r>
              <w:t># Purpose:      收集Tomcat异常日志并发送邮件</w:t>
            </w:r>
          </w:p>
          <w:p w:rsidR="00F44302" w:rsidRDefault="00F44302" w:rsidP="00F44302">
            <w:pPr>
              <w:ind w:left="0"/>
            </w:pPr>
            <w:r>
              <w:t># Created:      2016-08-22</w:t>
            </w:r>
          </w:p>
          <w:p w:rsidR="00F44302" w:rsidRDefault="00F44302" w:rsidP="00F44302">
            <w:pPr>
              <w:ind w:left="0"/>
            </w:pPr>
            <w:r>
              <w:t># Python：       2.7/2.4  皆可使用</w:t>
            </w:r>
          </w:p>
          <w:p w:rsidR="00F44302" w:rsidRDefault="00F44302" w:rsidP="00F44302">
            <w:pPr>
              <w:ind w:left="0"/>
            </w:pPr>
            <w:r>
              <w:t>#--------------------------------------------------------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from </w:t>
            </w:r>
            <w:proofErr w:type="spellStart"/>
            <w:r>
              <w:t>smtplib</w:t>
            </w:r>
            <w:proofErr w:type="spellEnd"/>
            <w:r>
              <w:t xml:space="preserve"> import SMTP</w:t>
            </w:r>
          </w:p>
          <w:p w:rsidR="00F44302" w:rsidRDefault="00F44302" w:rsidP="00F44302">
            <w:pPr>
              <w:ind w:left="0"/>
            </w:pPr>
            <w:r>
              <w:t xml:space="preserve">from email import </w:t>
            </w:r>
            <w:proofErr w:type="spellStart"/>
            <w:r>
              <w:t>MIMEText</w:t>
            </w:r>
            <w:proofErr w:type="spellEnd"/>
          </w:p>
          <w:p w:rsidR="00F44302" w:rsidRDefault="00F44302" w:rsidP="00F44302">
            <w:pPr>
              <w:ind w:left="0"/>
            </w:pPr>
            <w:r>
              <w:t>from email import Header</w:t>
            </w:r>
          </w:p>
          <w:p w:rsidR="00F44302" w:rsidRDefault="00F44302" w:rsidP="00F44302">
            <w:pPr>
              <w:ind w:left="0"/>
            </w:pPr>
            <w:r>
              <w:t xml:space="preserve">from </w:t>
            </w:r>
            <w:proofErr w:type="spellStart"/>
            <w:r>
              <w:t>os.path</w:t>
            </w:r>
            <w:proofErr w:type="spellEnd"/>
            <w:r>
              <w:t xml:space="preserve"> import </w:t>
            </w:r>
            <w:proofErr w:type="spellStart"/>
            <w:r>
              <w:t>getsize</w:t>
            </w:r>
            <w:proofErr w:type="spellEnd"/>
          </w:p>
          <w:p w:rsidR="00F44302" w:rsidRDefault="00F44302" w:rsidP="00F44302">
            <w:pPr>
              <w:ind w:left="0"/>
            </w:pPr>
            <w:r>
              <w:t>from sys import exit</w:t>
            </w:r>
          </w:p>
          <w:p w:rsidR="00F44302" w:rsidRDefault="00F44302" w:rsidP="00F44302">
            <w:pPr>
              <w:ind w:left="0"/>
            </w:pPr>
            <w:r>
              <w:t>from re import compile, IGNORECASE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#定义主机 帐号 密码 收件人 邮件主题</w:t>
            </w:r>
          </w:p>
          <w:p w:rsidR="00F44302" w:rsidRDefault="00F44302" w:rsidP="00F44302">
            <w:pPr>
              <w:ind w:left="0"/>
            </w:pPr>
            <w:proofErr w:type="spellStart"/>
            <w:r>
              <w:t>smtpserver</w:t>
            </w:r>
            <w:proofErr w:type="spellEnd"/>
            <w:r>
              <w:t xml:space="preserve"> = 'smtp.163.com'</w:t>
            </w:r>
          </w:p>
          <w:p w:rsidR="00F44302" w:rsidRDefault="00F44302" w:rsidP="00F44302">
            <w:pPr>
              <w:ind w:left="0"/>
            </w:pPr>
            <w:r>
              <w:t>sender = 'h861336327@163.com'</w:t>
            </w:r>
          </w:p>
          <w:p w:rsidR="00F44302" w:rsidRDefault="00F44302" w:rsidP="00F44302">
            <w:pPr>
              <w:ind w:left="0"/>
            </w:pPr>
            <w:r>
              <w:t>password = 'zh19931006ZH'</w:t>
            </w:r>
          </w:p>
          <w:p w:rsidR="00F44302" w:rsidRDefault="00F44302" w:rsidP="00F44302">
            <w:pPr>
              <w:ind w:left="0"/>
            </w:pPr>
            <w:r>
              <w:t>receiver = ('xiaoxiazhang1@hengtiansoft.com')</w:t>
            </w:r>
          </w:p>
          <w:p w:rsidR="00F44302" w:rsidRDefault="00F44302" w:rsidP="00F44302">
            <w:pPr>
              <w:ind w:left="0"/>
            </w:pPr>
            <w:r>
              <w:t xml:space="preserve">subject = </w:t>
            </w:r>
            <w:proofErr w:type="spellStart"/>
            <w:r>
              <w:t>u'Web</w:t>
            </w:r>
            <w:proofErr w:type="spellEnd"/>
            <w:r>
              <w:t>服务器Tomcat日志错误信息'</w:t>
            </w:r>
          </w:p>
          <w:p w:rsidR="00F44302" w:rsidRDefault="00F44302" w:rsidP="00F44302">
            <w:pPr>
              <w:ind w:left="0"/>
            </w:pPr>
            <w:r>
              <w:t xml:space="preserve">From = </w:t>
            </w:r>
            <w:proofErr w:type="spellStart"/>
            <w:r>
              <w:t>u'xxx</w:t>
            </w:r>
            <w:proofErr w:type="spellEnd"/>
            <w:r>
              <w:t xml:space="preserve"> Web服务器'</w:t>
            </w:r>
          </w:p>
          <w:p w:rsidR="00F44302" w:rsidRDefault="00F44302" w:rsidP="00F44302">
            <w:pPr>
              <w:ind w:left="0"/>
            </w:pPr>
            <w:r>
              <w:t>To = u'服务器管理员'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#定义tomcat日志文件位置</w:t>
            </w:r>
          </w:p>
          <w:p w:rsidR="00F44302" w:rsidRDefault="00F44302" w:rsidP="00F44302">
            <w:pPr>
              <w:ind w:left="0"/>
            </w:pPr>
            <w:proofErr w:type="spellStart"/>
            <w:r>
              <w:t>tomcat_log</w:t>
            </w:r>
            <w:proofErr w:type="spellEnd"/>
            <w:r>
              <w:t xml:space="preserve"> = '/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tomcat_admin</w:t>
            </w:r>
            <w:proofErr w:type="spellEnd"/>
            <w:r>
              <w:t>/logs/</w:t>
            </w:r>
            <w:proofErr w:type="spellStart"/>
            <w:r>
              <w:t>catalina.out</w:t>
            </w:r>
            <w:proofErr w:type="spellEnd"/>
            <w:r>
              <w:t>'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#该文件是用于记录上次读取日志文件的位置,执行脚本的用户要有创建该文件的权限</w:t>
            </w:r>
          </w:p>
          <w:p w:rsidR="00F44302" w:rsidRDefault="00F44302" w:rsidP="00F44302">
            <w:pPr>
              <w:ind w:left="0"/>
            </w:pPr>
            <w:proofErr w:type="spellStart"/>
            <w:r>
              <w:t>last_position_logfile</w:t>
            </w:r>
            <w:proofErr w:type="spellEnd"/>
            <w:r>
              <w:t xml:space="preserve"> = '/root/last_position.txt'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#匹配的错误信息关键字的正则表达式</w:t>
            </w:r>
          </w:p>
          <w:p w:rsidR="00F44302" w:rsidRDefault="00F44302" w:rsidP="00F44302">
            <w:pPr>
              <w:ind w:left="0"/>
            </w:pPr>
            <w:r>
              <w:t>p</w:t>
            </w:r>
            <w:r w:rsidR="00B97479">
              <w:t>attern = compile(</w:t>
            </w:r>
            <w:proofErr w:type="spellStart"/>
            <w:r w:rsidR="00B97479">
              <w:t>r'Exception</w:t>
            </w:r>
            <w:proofErr w:type="spellEnd"/>
            <w:r w:rsidR="00B97479">
              <w:t>|^\</w:t>
            </w:r>
            <w:r w:rsidR="00B97479">
              <w:rPr>
                <w:rFonts w:hint="eastAsia"/>
              </w:rPr>
              <w:t>s</w:t>
            </w:r>
            <w:r>
              <w:t>+\bat\</w:t>
            </w:r>
            <w:proofErr w:type="spellStart"/>
            <w:r>
              <w:t>b',IGNORECASE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#发送邮件函数</w:t>
            </w:r>
          </w:p>
          <w:p w:rsidR="00F44302" w:rsidRDefault="00F44302" w:rsidP="00F44302">
            <w:pPr>
              <w:ind w:left="0"/>
            </w:pPr>
            <w:r>
              <w:t xml:space="preserve">def </w:t>
            </w:r>
            <w:proofErr w:type="spellStart"/>
            <w:r>
              <w:t>send_mail</w:t>
            </w:r>
            <w:proofErr w:type="spellEnd"/>
            <w:r>
              <w:t>(error):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#定义邮件的头部信息</w:t>
            </w:r>
          </w:p>
          <w:p w:rsidR="00F44302" w:rsidRDefault="00F44302" w:rsidP="00F44302">
            <w:pPr>
              <w:ind w:left="0"/>
            </w:pPr>
            <w:r>
              <w:t xml:space="preserve">    header = </w:t>
            </w:r>
            <w:proofErr w:type="spellStart"/>
            <w:r>
              <w:t>Header.Header</w:t>
            </w:r>
            <w:proofErr w:type="spellEnd"/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 xml:space="preserve"> = </w:t>
            </w:r>
            <w:proofErr w:type="spellStart"/>
            <w:r>
              <w:t>MIMEText.MIMEText</w:t>
            </w:r>
            <w:proofErr w:type="spellEnd"/>
            <w:r>
              <w:t>(error,'plain','utf-8')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['From'] = header(From)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['To'] = header(To)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['Subject'] = header(subject+'\n')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#连接SMTP服务器，然后发送信息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smtp</w:t>
            </w:r>
            <w:proofErr w:type="spellEnd"/>
            <w:r>
              <w:t xml:space="preserve"> = SMTP(</w:t>
            </w:r>
            <w:proofErr w:type="spellStart"/>
            <w:r>
              <w:t>smtpserver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smtp.login</w:t>
            </w:r>
            <w:proofErr w:type="spellEnd"/>
            <w:r>
              <w:t>(sender, password)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smtp.sendmail</w:t>
            </w:r>
            <w:proofErr w:type="spellEnd"/>
            <w:r>
              <w:t xml:space="preserve">(sender, receiver, </w:t>
            </w:r>
            <w:proofErr w:type="spellStart"/>
            <w:r>
              <w:t>msg.as_string</w:t>
            </w:r>
            <w:proofErr w:type="spellEnd"/>
            <w:r>
              <w:t>())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smtp.close</w:t>
            </w:r>
            <w:proofErr w:type="spellEnd"/>
            <w:r>
              <w:t>()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#读取上一次日志文件的读取位置</w:t>
            </w:r>
          </w:p>
          <w:p w:rsidR="00F44302" w:rsidRDefault="00F44302" w:rsidP="00F44302">
            <w:pPr>
              <w:ind w:left="0"/>
            </w:pPr>
            <w:r>
              <w:t xml:space="preserve">def </w:t>
            </w:r>
            <w:proofErr w:type="spellStart"/>
            <w:r>
              <w:t>get_last_position</w:t>
            </w:r>
            <w:proofErr w:type="spellEnd"/>
            <w:r>
              <w:t>(file):</w:t>
            </w:r>
          </w:p>
          <w:p w:rsidR="00F44302" w:rsidRDefault="00F44302" w:rsidP="00F44302">
            <w:pPr>
              <w:ind w:left="0"/>
            </w:pPr>
            <w:r>
              <w:t xml:space="preserve">    try:</w:t>
            </w:r>
          </w:p>
          <w:p w:rsidR="00F44302" w:rsidRDefault="00F44302" w:rsidP="00F44302">
            <w:pPr>
              <w:ind w:left="0"/>
            </w:pPr>
            <w:r>
              <w:t xml:space="preserve">        data = open(</w:t>
            </w:r>
            <w:proofErr w:type="spellStart"/>
            <w:r>
              <w:t>file,'r</w:t>
            </w:r>
            <w:proofErr w:type="spellEnd"/>
            <w:r>
              <w:t>')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last_position</w:t>
            </w:r>
            <w:proofErr w:type="spellEnd"/>
            <w:r>
              <w:t xml:space="preserve"> = </w:t>
            </w:r>
            <w:proofErr w:type="spellStart"/>
            <w:r>
              <w:t>data.readline</w:t>
            </w:r>
            <w:proofErr w:type="spellEnd"/>
            <w:r>
              <w:t>()</w:t>
            </w:r>
          </w:p>
          <w:p w:rsidR="00F44302" w:rsidRDefault="00F44302" w:rsidP="00F44302">
            <w:pPr>
              <w:ind w:left="0"/>
            </w:pPr>
            <w:r>
              <w:t xml:space="preserve">        if </w:t>
            </w:r>
            <w:proofErr w:type="spellStart"/>
            <w:r>
              <w:t>last_position</w:t>
            </w:r>
            <w:proofErr w:type="spellEnd"/>
            <w:r>
              <w:t>:</w:t>
            </w:r>
          </w:p>
          <w:p w:rsidR="00F44302" w:rsidRDefault="00F44302" w:rsidP="00F44302">
            <w:pPr>
              <w:ind w:left="0"/>
            </w:pPr>
            <w:r>
              <w:t xml:space="preserve">            </w:t>
            </w:r>
            <w:proofErr w:type="spellStart"/>
            <w:r>
              <w:t>last_position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last_position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  <w:r>
              <w:t xml:space="preserve">        else:</w:t>
            </w:r>
          </w:p>
          <w:p w:rsidR="00F44302" w:rsidRDefault="00F44302" w:rsidP="00F44302">
            <w:pPr>
              <w:ind w:left="0"/>
            </w:pPr>
            <w:r>
              <w:t xml:space="preserve">            </w:t>
            </w:r>
            <w:proofErr w:type="spellStart"/>
            <w:r>
              <w:t>last_position</w:t>
            </w:r>
            <w:proofErr w:type="spellEnd"/>
            <w:r>
              <w:t xml:space="preserve"> = 0</w:t>
            </w:r>
          </w:p>
          <w:p w:rsidR="00F44302" w:rsidRDefault="00F44302" w:rsidP="00F44302">
            <w:pPr>
              <w:ind w:left="0"/>
            </w:pPr>
            <w:r>
              <w:t xml:space="preserve">    except: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last_position</w:t>
            </w:r>
            <w:proofErr w:type="spellEnd"/>
            <w:r>
              <w:t xml:space="preserve"> = 0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return </w:t>
            </w:r>
            <w:proofErr w:type="spellStart"/>
            <w:r>
              <w:t>last_position</w:t>
            </w:r>
            <w:proofErr w:type="spellEnd"/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lastRenderedPageBreak/>
              <w:t>#写入本次日志文件的本次位置</w:t>
            </w:r>
          </w:p>
          <w:p w:rsidR="00F44302" w:rsidRDefault="00F44302" w:rsidP="00F44302">
            <w:pPr>
              <w:ind w:left="0"/>
            </w:pPr>
            <w:r>
              <w:t xml:space="preserve">def </w:t>
            </w:r>
            <w:proofErr w:type="spellStart"/>
            <w:r>
              <w:t>write_this_position</w:t>
            </w:r>
            <w:proofErr w:type="spellEnd"/>
            <w:r>
              <w:t>(</w:t>
            </w:r>
            <w:proofErr w:type="spellStart"/>
            <w:r>
              <w:t>file,last_positon</w:t>
            </w:r>
            <w:proofErr w:type="spellEnd"/>
            <w:r>
              <w:t>):</w:t>
            </w:r>
          </w:p>
          <w:p w:rsidR="00F44302" w:rsidRDefault="00F44302" w:rsidP="00F44302">
            <w:pPr>
              <w:ind w:left="0"/>
            </w:pPr>
            <w:r>
              <w:t xml:space="preserve">    try:</w:t>
            </w:r>
          </w:p>
          <w:p w:rsidR="00F44302" w:rsidRDefault="00F44302" w:rsidP="00F44302">
            <w:pPr>
              <w:ind w:left="0"/>
            </w:pPr>
            <w:r>
              <w:t xml:space="preserve">        data = open(</w:t>
            </w:r>
            <w:proofErr w:type="spellStart"/>
            <w:r>
              <w:t>file,'w</w:t>
            </w:r>
            <w:proofErr w:type="spellEnd"/>
            <w:r>
              <w:t>')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data.write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last_positon</w:t>
            </w:r>
            <w:proofErr w:type="spellEnd"/>
            <w:r>
              <w:t>))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data.write</w:t>
            </w:r>
            <w:proofErr w:type="spellEnd"/>
            <w:r>
              <w:t xml:space="preserve">('\n' + "Don't Delete This </w:t>
            </w:r>
            <w:proofErr w:type="spellStart"/>
            <w:r>
              <w:t>File,It</w:t>
            </w:r>
            <w:proofErr w:type="spellEnd"/>
            <w:r>
              <w:t xml:space="preserve"> is Very important for Looking Tomcat Error Log !! \n")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data.close</w:t>
            </w:r>
            <w:proofErr w:type="spellEnd"/>
            <w:r>
              <w:t>()</w:t>
            </w:r>
          </w:p>
          <w:p w:rsidR="00F44302" w:rsidRDefault="00F44302" w:rsidP="00F44302">
            <w:pPr>
              <w:ind w:left="0"/>
            </w:pPr>
            <w:r>
              <w:t xml:space="preserve">    except:</w:t>
            </w:r>
          </w:p>
          <w:p w:rsidR="00F44302" w:rsidRDefault="00F44302" w:rsidP="00F44302">
            <w:pPr>
              <w:ind w:left="0"/>
            </w:pPr>
            <w:r>
              <w:t xml:space="preserve">        print "Can't Create File !" + file</w:t>
            </w:r>
          </w:p>
          <w:p w:rsidR="00F44302" w:rsidRDefault="00F44302" w:rsidP="00F44302">
            <w:pPr>
              <w:ind w:left="0"/>
            </w:pPr>
            <w:r>
              <w:t xml:space="preserve">        exit()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#分析文件找出异常的行</w:t>
            </w:r>
          </w:p>
          <w:p w:rsidR="00F44302" w:rsidRDefault="00F44302" w:rsidP="00F44302">
            <w:pPr>
              <w:ind w:left="0"/>
            </w:pPr>
            <w:r>
              <w:t xml:space="preserve">def </w:t>
            </w:r>
            <w:proofErr w:type="spellStart"/>
            <w:r>
              <w:t>analysis_log</w:t>
            </w:r>
            <w:proofErr w:type="spellEnd"/>
            <w:r>
              <w:t>(file):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error_list</w:t>
            </w:r>
            <w:proofErr w:type="spellEnd"/>
            <w:r>
              <w:t xml:space="preserve"> = []                                         #定义一个列表，用于存放错误信息.</w:t>
            </w:r>
          </w:p>
          <w:p w:rsidR="00F44302" w:rsidRDefault="00F44302" w:rsidP="00F44302">
            <w:pPr>
              <w:ind w:left="0"/>
            </w:pPr>
            <w:r>
              <w:t xml:space="preserve">    try:</w:t>
            </w:r>
          </w:p>
          <w:p w:rsidR="00F44302" w:rsidRDefault="00F44302" w:rsidP="00F44302">
            <w:pPr>
              <w:ind w:left="0"/>
            </w:pPr>
            <w:r>
              <w:t xml:space="preserve">        data = open(</w:t>
            </w:r>
            <w:proofErr w:type="spellStart"/>
            <w:r>
              <w:t>file,'r</w:t>
            </w:r>
            <w:proofErr w:type="spellEnd"/>
            <w:r>
              <w:t>')</w:t>
            </w:r>
          </w:p>
          <w:p w:rsidR="00F44302" w:rsidRDefault="00F44302" w:rsidP="00F44302">
            <w:pPr>
              <w:ind w:left="0"/>
            </w:pPr>
            <w:r>
              <w:t xml:space="preserve">    except:</w:t>
            </w:r>
          </w:p>
          <w:p w:rsidR="00F44302" w:rsidRDefault="00F44302" w:rsidP="00F44302">
            <w:pPr>
              <w:ind w:left="0"/>
            </w:pPr>
            <w:r>
              <w:t xml:space="preserve">        exit()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last_position</w:t>
            </w:r>
            <w:proofErr w:type="spellEnd"/>
            <w:r>
              <w:t xml:space="preserve"> = </w:t>
            </w:r>
            <w:proofErr w:type="spellStart"/>
            <w:r>
              <w:t>get_last_position</w:t>
            </w:r>
            <w:proofErr w:type="spellEnd"/>
            <w:r>
              <w:t>(</w:t>
            </w:r>
            <w:proofErr w:type="spellStart"/>
            <w:r>
              <w:t>last_position_logfile</w:t>
            </w:r>
            <w:proofErr w:type="spellEnd"/>
            <w:r>
              <w:t>) #得到上一次文件指针在日志文件中的位置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this_postion</w:t>
            </w:r>
            <w:proofErr w:type="spellEnd"/>
            <w:r>
              <w:t xml:space="preserve"> = </w:t>
            </w:r>
            <w:proofErr w:type="spellStart"/>
            <w:r>
              <w:t>getsize</w:t>
            </w:r>
            <w:proofErr w:type="spellEnd"/>
            <w:r>
              <w:t>(</w:t>
            </w:r>
            <w:proofErr w:type="spellStart"/>
            <w:r>
              <w:t>tomcat_log</w:t>
            </w:r>
            <w:proofErr w:type="spellEnd"/>
            <w:r>
              <w:t>)                      #得到现在文件的大小，相当于得到了文件指针在末尾的位置</w:t>
            </w:r>
          </w:p>
          <w:p w:rsidR="00F44302" w:rsidRDefault="00F44302" w:rsidP="00F44302">
            <w:pPr>
              <w:ind w:left="0"/>
            </w:pPr>
            <w:r>
              <w:t xml:space="preserve">    if </w:t>
            </w:r>
            <w:proofErr w:type="spellStart"/>
            <w:r>
              <w:t>this_postion</w:t>
            </w:r>
            <w:proofErr w:type="spellEnd"/>
            <w:r>
              <w:t xml:space="preserve"> &lt; </w:t>
            </w:r>
            <w:proofErr w:type="spellStart"/>
            <w:r>
              <w:t>last_position</w:t>
            </w:r>
            <w:proofErr w:type="spellEnd"/>
            <w:r>
              <w:t>:                        #如果这次的位置 小于 上次的位置说明 日志文件轮换过了，那么就从头开始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data.seek</w:t>
            </w:r>
            <w:proofErr w:type="spellEnd"/>
            <w:r>
              <w:t>(0)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this_postion</w:t>
            </w:r>
            <w:proofErr w:type="spellEnd"/>
            <w:r>
              <w:t xml:space="preserve"> == </w:t>
            </w:r>
            <w:proofErr w:type="spellStart"/>
            <w:r>
              <w:t>last_position</w:t>
            </w:r>
            <w:proofErr w:type="spellEnd"/>
            <w:r>
              <w:t>:                     #如果这次的位置 等于 上次的位置 说明 还没有新的日志产生</w:t>
            </w:r>
          </w:p>
          <w:p w:rsidR="00F44302" w:rsidRDefault="00F44302" w:rsidP="00F44302">
            <w:pPr>
              <w:ind w:left="0"/>
            </w:pPr>
            <w:r>
              <w:t xml:space="preserve">        exit()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this_postion</w:t>
            </w:r>
            <w:proofErr w:type="spellEnd"/>
            <w:r>
              <w:t xml:space="preserve"> &gt; </w:t>
            </w:r>
            <w:proofErr w:type="spellStart"/>
            <w:r>
              <w:t>last_position</w:t>
            </w:r>
            <w:proofErr w:type="spellEnd"/>
            <w:r>
              <w:t>:                      #如果是大于上一次的位置，就移动文件指针到上次的位置</w:t>
            </w:r>
          </w:p>
          <w:p w:rsidR="00F44302" w:rsidRDefault="00F44302" w:rsidP="00F44302">
            <w:pPr>
              <w:ind w:left="0"/>
            </w:pPr>
            <w:r>
              <w:t xml:space="preserve">        </w:t>
            </w:r>
            <w:proofErr w:type="spellStart"/>
            <w:r>
              <w:t>data.seek</w:t>
            </w:r>
            <w:proofErr w:type="spellEnd"/>
            <w:r>
              <w:t>(</w:t>
            </w:r>
            <w:proofErr w:type="spellStart"/>
            <w:r>
              <w:t>last_position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lastRenderedPageBreak/>
              <w:t xml:space="preserve">    for line in data:</w:t>
            </w:r>
          </w:p>
          <w:p w:rsidR="00F44302" w:rsidRDefault="00F44302" w:rsidP="00F44302">
            <w:pPr>
              <w:ind w:left="0"/>
            </w:pPr>
            <w:r>
              <w:t xml:space="preserve">        if </w:t>
            </w:r>
            <w:proofErr w:type="spellStart"/>
            <w:r>
              <w:t>pattern.search</w:t>
            </w:r>
            <w:proofErr w:type="spellEnd"/>
            <w:r>
              <w:t>(line):</w:t>
            </w:r>
          </w:p>
          <w:p w:rsidR="00F44302" w:rsidRDefault="00F44302" w:rsidP="00F44302">
            <w:pPr>
              <w:ind w:left="0"/>
            </w:pPr>
            <w:r>
              <w:t xml:space="preserve">            </w:t>
            </w:r>
            <w:proofErr w:type="spellStart"/>
            <w:r>
              <w:t>error_list.append</w:t>
            </w:r>
            <w:proofErr w:type="spellEnd"/>
            <w:r>
              <w:t>(line)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write_this_position</w:t>
            </w:r>
            <w:proofErr w:type="spellEnd"/>
            <w:r>
              <w:t>(</w:t>
            </w:r>
            <w:proofErr w:type="spellStart"/>
            <w:r>
              <w:t>last_position_logfile,data.tell</w:t>
            </w:r>
            <w:proofErr w:type="spellEnd"/>
            <w:r>
              <w:t>())  #写入本次读取的位置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data.close</w:t>
            </w:r>
            <w:proofErr w:type="spellEnd"/>
            <w:r>
              <w:t>()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return ''.join(</w:t>
            </w:r>
            <w:proofErr w:type="spellStart"/>
            <w:r>
              <w:t>error_list</w:t>
            </w:r>
            <w:proofErr w:type="spellEnd"/>
            <w:r>
              <w:t>)                              #形成一个字符串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>#调用发送邮件函数发送邮件</w:t>
            </w:r>
          </w:p>
          <w:p w:rsidR="00F44302" w:rsidRDefault="00F44302" w:rsidP="00F44302">
            <w:pPr>
              <w:ind w:left="0"/>
            </w:pPr>
            <w:proofErr w:type="spellStart"/>
            <w:r>
              <w:t>error_info</w:t>
            </w:r>
            <w:proofErr w:type="spellEnd"/>
            <w:r>
              <w:t xml:space="preserve"> = </w:t>
            </w:r>
            <w:proofErr w:type="spellStart"/>
            <w:r>
              <w:t>analysis_log</w:t>
            </w:r>
            <w:proofErr w:type="spellEnd"/>
            <w:r>
              <w:t>(</w:t>
            </w:r>
            <w:proofErr w:type="spellStart"/>
            <w:r>
              <w:t>tomcat_log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  <w:r>
              <w:t xml:space="preserve">if </w:t>
            </w:r>
            <w:proofErr w:type="spellStart"/>
            <w:r>
              <w:t>error_info</w:t>
            </w:r>
            <w:proofErr w:type="spellEnd"/>
            <w:r>
              <w:t>:</w:t>
            </w:r>
          </w:p>
          <w:p w:rsidR="00F44302" w:rsidRDefault="00F44302" w:rsidP="00F44302">
            <w:pPr>
              <w:ind w:left="0"/>
            </w:pPr>
            <w:r>
              <w:t xml:space="preserve">    </w:t>
            </w:r>
            <w:proofErr w:type="spellStart"/>
            <w:r>
              <w:t>send_mail</w:t>
            </w:r>
            <w:proofErr w:type="spellEnd"/>
            <w:r>
              <w:t>(</w:t>
            </w:r>
            <w:proofErr w:type="spellStart"/>
            <w:r>
              <w:t>error_info</w:t>
            </w:r>
            <w:proofErr w:type="spellEnd"/>
            <w:r>
              <w:t>)</w:t>
            </w: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</w:p>
          <w:p w:rsidR="00F44302" w:rsidRDefault="00F44302" w:rsidP="00F44302">
            <w:pPr>
              <w:ind w:left="0"/>
            </w:pPr>
            <w:r>
              <w:t xml:space="preserve">                                            </w:t>
            </w:r>
          </w:p>
        </w:tc>
      </w:tr>
    </w:tbl>
    <w:p w:rsidR="00F44302" w:rsidRPr="00F44302" w:rsidRDefault="00F44302" w:rsidP="00F44302"/>
    <w:sectPr w:rsidR="00F44302" w:rsidRPr="00F44302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D7A" w:rsidRDefault="00C53D7A" w:rsidP="002F6FEB">
      <w:pPr>
        <w:spacing w:after="0"/>
      </w:pPr>
      <w:r>
        <w:separator/>
      </w:r>
    </w:p>
  </w:endnote>
  <w:endnote w:type="continuationSeparator" w:id="0">
    <w:p w:rsidR="00C53D7A" w:rsidRDefault="00C53D7A" w:rsidP="002F6F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151094"/>
      <w:docPartObj>
        <w:docPartGallery w:val="Page Numbers (Bottom of Page)"/>
        <w:docPartUnique/>
      </w:docPartObj>
    </w:sdtPr>
    <w:sdtContent>
      <w:p w:rsidR="00595BFB" w:rsidRDefault="00513E1D">
        <w:pPr>
          <w:pStyle w:val="Footer"/>
          <w:jc w:val="right"/>
        </w:pPr>
        <w:fldSimple w:instr=" PAGE   \* MERGEFORMAT ">
          <w:r w:rsidR="00776EB1">
            <w:rPr>
              <w:noProof/>
            </w:rPr>
            <w:t>16</w:t>
          </w:r>
        </w:fldSimple>
      </w:p>
    </w:sdtContent>
  </w:sdt>
  <w:p w:rsidR="00595BFB" w:rsidRDefault="00595B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D7A" w:rsidRDefault="00C53D7A" w:rsidP="002F6FEB">
      <w:pPr>
        <w:spacing w:after="0"/>
      </w:pPr>
      <w:r>
        <w:separator/>
      </w:r>
    </w:p>
  </w:footnote>
  <w:footnote w:type="continuationSeparator" w:id="0">
    <w:p w:rsidR="00C53D7A" w:rsidRDefault="00C53D7A" w:rsidP="002F6F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3DBC"/>
    <w:rsid w:val="000378D6"/>
    <w:rsid w:val="00070080"/>
    <w:rsid w:val="00070566"/>
    <w:rsid w:val="00086ED0"/>
    <w:rsid w:val="000A0158"/>
    <w:rsid w:val="000A2DFD"/>
    <w:rsid w:val="000A481B"/>
    <w:rsid w:val="000F1996"/>
    <w:rsid w:val="000F65B6"/>
    <w:rsid w:val="00147451"/>
    <w:rsid w:val="001549F3"/>
    <w:rsid w:val="00164E67"/>
    <w:rsid w:val="001757FC"/>
    <w:rsid w:val="00183247"/>
    <w:rsid w:val="001968C3"/>
    <w:rsid w:val="001F1265"/>
    <w:rsid w:val="001F1313"/>
    <w:rsid w:val="001F587B"/>
    <w:rsid w:val="00204258"/>
    <w:rsid w:val="0026177A"/>
    <w:rsid w:val="00267DD5"/>
    <w:rsid w:val="002F200E"/>
    <w:rsid w:val="002F6FEB"/>
    <w:rsid w:val="003201ED"/>
    <w:rsid w:val="00364EA1"/>
    <w:rsid w:val="003670EA"/>
    <w:rsid w:val="0037211B"/>
    <w:rsid w:val="00394FAC"/>
    <w:rsid w:val="003A2EB2"/>
    <w:rsid w:val="003C424B"/>
    <w:rsid w:val="003D0F58"/>
    <w:rsid w:val="003F6785"/>
    <w:rsid w:val="003F7833"/>
    <w:rsid w:val="004043D6"/>
    <w:rsid w:val="004103B6"/>
    <w:rsid w:val="004125AF"/>
    <w:rsid w:val="00447541"/>
    <w:rsid w:val="00487596"/>
    <w:rsid w:val="00487EF2"/>
    <w:rsid w:val="00513E1D"/>
    <w:rsid w:val="00516FA7"/>
    <w:rsid w:val="00521333"/>
    <w:rsid w:val="00562410"/>
    <w:rsid w:val="00565BB3"/>
    <w:rsid w:val="005814FB"/>
    <w:rsid w:val="00593CFE"/>
    <w:rsid w:val="00595BFB"/>
    <w:rsid w:val="00603DBC"/>
    <w:rsid w:val="00614E93"/>
    <w:rsid w:val="00665E05"/>
    <w:rsid w:val="006749E3"/>
    <w:rsid w:val="006B4710"/>
    <w:rsid w:val="006C2EE5"/>
    <w:rsid w:val="006C3750"/>
    <w:rsid w:val="006F018F"/>
    <w:rsid w:val="00701C3C"/>
    <w:rsid w:val="00705A3D"/>
    <w:rsid w:val="007155EF"/>
    <w:rsid w:val="00723FA1"/>
    <w:rsid w:val="0073474D"/>
    <w:rsid w:val="00766DFE"/>
    <w:rsid w:val="00776EB1"/>
    <w:rsid w:val="007775CE"/>
    <w:rsid w:val="007A0EDC"/>
    <w:rsid w:val="007C44A7"/>
    <w:rsid w:val="0081350F"/>
    <w:rsid w:val="008261CD"/>
    <w:rsid w:val="00841FFB"/>
    <w:rsid w:val="00845294"/>
    <w:rsid w:val="00897DEC"/>
    <w:rsid w:val="008B5ACA"/>
    <w:rsid w:val="008C5117"/>
    <w:rsid w:val="008D3CA9"/>
    <w:rsid w:val="00904415"/>
    <w:rsid w:val="00917999"/>
    <w:rsid w:val="00931AE5"/>
    <w:rsid w:val="00946AAD"/>
    <w:rsid w:val="009800C9"/>
    <w:rsid w:val="00992A29"/>
    <w:rsid w:val="00992C8B"/>
    <w:rsid w:val="00995E84"/>
    <w:rsid w:val="0099619D"/>
    <w:rsid w:val="009A57F3"/>
    <w:rsid w:val="009B3749"/>
    <w:rsid w:val="009D5000"/>
    <w:rsid w:val="00A0479F"/>
    <w:rsid w:val="00A53BB6"/>
    <w:rsid w:val="00A87B7B"/>
    <w:rsid w:val="00AD7320"/>
    <w:rsid w:val="00B0228D"/>
    <w:rsid w:val="00B97479"/>
    <w:rsid w:val="00BC061D"/>
    <w:rsid w:val="00BF00CC"/>
    <w:rsid w:val="00C03A83"/>
    <w:rsid w:val="00C137F7"/>
    <w:rsid w:val="00C2013D"/>
    <w:rsid w:val="00C20CBA"/>
    <w:rsid w:val="00C53D7A"/>
    <w:rsid w:val="00C82890"/>
    <w:rsid w:val="00C92D37"/>
    <w:rsid w:val="00CD4AD1"/>
    <w:rsid w:val="00D24EDE"/>
    <w:rsid w:val="00D8099A"/>
    <w:rsid w:val="00D80E2B"/>
    <w:rsid w:val="00D81D00"/>
    <w:rsid w:val="00D97773"/>
    <w:rsid w:val="00DB3529"/>
    <w:rsid w:val="00DB6FA6"/>
    <w:rsid w:val="00DE0140"/>
    <w:rsid w:val="00DE6E85"/>
    <w:rsid w:val="00E03F15"/>
    <w:rsid w:val="00E42A6D"/>
    <w:rsid w:val="00E458E2"/>
    <w:rsid w:val="00E65957"/>
    <w:rsid w:val="00E721F8"/>
    <w:rsid w:val="00EC036F"/>
    <w:rsid w:val="00EF3DCE"/>
    <w:rsid w:val="00F37F94"/>
    <w:rsid w:val="00F44302"/>
    <w:rsid w:val="00F53A8A"/>
    <w:rsid w:val="00F60DBD"/>
    <w:rsid w:val="00F62755"/>
    <w:rsid w:val="00F6323C"/>
    <w:rsid w:val="00F877FF"/>
    <w:rsid w:val="00F906AD"/>
    <w:rsid w:val="00F942AB"/>
    <w:rsid w:val="00FA5093"/>
    <w:rsid w:val="00FA51E6"/>
    <w:rsid w:val="00FB1CC1"/>
    <w:rsid w:val="00FE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14745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6F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FE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F6F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6FEB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2883</TotalTime>
  <Pages>25</Pages>
  <Words>3355</Words>
  <Characters>19126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85</cp:revision>
  <dcterms:created xsi:type="dcterms:W3CDTF">2015-10-14T11:37:00Z</dcterms:created>
  <dcterms:modified xsi:type="dcterms:W3CDTF">2016-12-23T06:05:00Z</dcterms:modified>
</cp:coreProperties>
</file>