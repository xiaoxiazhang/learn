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E7168F" w:rsidP="00E7168F">
      <w:pPr>
        <w:pStyle w:val="Title"/>
        <w:rPr>
          <w:rFonts w:hint="eastAsia"/>
        </w:rPr>
      </w:pPr>
      <w:r>
        <w:rPr>
          <w:rFonts w:hint="eastAsia"/>
        </w:rPr>
        <w:t>字符处理</w:t>
      </w:r>
    </w:p>
    <w:p w:rsidR="00E7168F" w:rsidRDefault="00E53A77" w:rsidP="00E53A77">
      <w:pPr>
        <w:pStyle w:val="Heading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grep</w:t>
      </w:r>
      <w:r>
        <w:rPr>
          <w:rFonts w:hint="eastAsia"/>
        </w:rPr>
        <w:t>搜索文本</w:t>
      </w:r>
    </w:p>
    <w:p w:rsidR="004E0570" w:rsidRPr="009330A2" w:rsidRDefault="004E0570" w:rsidP="004E0570">
      <w:pPr>
        <w:rPr>
          <w:rFonts w:ascii="Times New Roman" w:hAnsi="Times New Roman" w:cs="Times New Roman"/>
        </w:rPr>
      </w:pPr>
      <w:r w:rsidRPr="009330A2">
        <w:rPr>
          <w:rFonts w:hAnsi="Times New Roman" w:hint="eastAsia"/>
        </w:rPr>
        <w:t>语法：</w:t>
      </w:r>
      <w:r w:rsidRPr="009330A2">
        <w:rPr>
          <w:rFonts w:ascii="Times New Roman" w:hAnsi="Times New Roman" w:cs="Times New Roman"/>
        </w:rPr>
        <w:t>grep [</w:t>
      </w:r>
      <w:r w:rsidRPr="009330A2">
        <w:rPr>
          <w:rFonts w:hAnsi="Times New Roman" w:hint="eastAsia"/>
        </w:rPr>
        <w:t>指定字串</w:t>
      </w:r>
      <w:r w:rsidRPr="009330A2">
        <w:rPr>
          <w:rFonts w:ascii="Times New Roman" w:hAnsi="Times New Roman" w:cs="Times New Roman"/>
        </w:rPr>
        <w:t>] [</w:t>
      </w:r>
      <w:r w:rsidRPr="009330A2">
        <w:rPr>
          <w:rFonts w:hAnsi="Times New Roman" w:hint="eastAsia"/>
        </w:rPr>
        <w:t>源文件</w:t>
      </w:r>
      <w:r w:rsidRPr="009330A2">
        <w:rPr>
          <w:rFonts w:ascii="Times New Roman" w:hAnsi="Times New Roman" w:cs="Times New Roman"/>
        </w:rPr>
        <w:t>]</w:t>
      </w:r>
    </w:p>
    <w:p w:rsidR="004E0570" w:rsidRDefault="004E0570" w:rsidP="004E0570">
      <w:pPr>
        <w:rPr>
          <w:rFonts w:hAnsi="Times New Roman"/>
        </w:rPr>
      </w:pPr>
      <w:r w:rsidRPr="009330A2">
        <w:rPr>
          <w:rFonts w:hAnsi="Times New Roman" w:hint="eastAsia"/>
        </w:rPr>
        <w:t>功能描述：在文件中搜寻字串匹配的行并输出</w:t>
      </w:r>
    </w:p>
    <w:p w:rsidR="004E0570" w:rsidRDefault="004E0570" w:rsidP="004E0570">
      <w:pPr>
        <w:rPr>
          <w:rFonts w:hAnsi="Times New Roman" w:hint="eastAsia"/>
        </w:rPr>
      </w:pPr>
      <w:r>
        <w:rPr>
          <w:rFonts w:hAnsi="Times New Roman" w:hint="eastAsia"/>
        </w:rPr>
        <w:t>常用选项：</w:t>
      </w:r>
    </w:p>
    <w:p w:rsidR="004E0570" w:rsidRPr="004E0570" w:rsidRDefault="004E0570" w:rsidP="004E0570">
      <w:pPr>
        <w:pStyle w:val="ListParagraph"/>
        <w:numPr>
          <w:ilvl w:val="0"/>
          <w:numId w:val="17"/>
        </w:numPr>
        <w:rPr>
          <w:rFonts w:hAnsi="Times New Roman" w:hint="eastAsia"/>
        </w:rPr>
      </w:pPr>
      <w:r w:rsidRPr="004E0570">
        <w:rPr>
          <w:rFonts w:hAnsi="Times New Roman" w:hint="eastAsia"/>
        </w:rPr>
        <w:t>-c：统计包含匹配的行数</w:t>
      </w:r>
    </w:p>
    <w:p w:rsidR="004E0570" w:rsidRPr="004E0570" w:rsidRDefault="004E0570" w:rsidP="004E0570">
      <w:pPr>
        <w:pStyle w:val="ListParagraph"/>
        <w:numPr>
          <w:ilvl w:val="0"/>
          <w:numId w:val="17"/>
        </w:numPr>
        <w:rPr>
          <w:rFonts w:hAnsi="Times New Roman" w:hint="eastAsia"/>
        </w:rPr>
      </w:pPr>
      <w:r w:rsidRPr="004E0570">
        <w:rPr>
          <w:rFonts w:hAnsi="Times New Roman" w:hint="eastAsia"/>
        </w:rPr>
        <w:t>-i：忽略大小写</w:t>
      </w:r>
    </w:p>
    <w:p w:rsidR="004E0570" w:rsidRPr="004E0570" w:rsidRDefault="004E0570" w:rsidP="004E0570">
      <w:pPr>
        <w:pStyle w:val="ListParagraph"/>
        <w:numPr>
          <w:ilvl w:val="0"/>
          <w:numId w:val="17"/>
        </w:numPr>
        <w:rPr>
          <w:rFonts w:hAnsi="Times New Roman" w:hint="eastAsia"/>
        </w:rPr>
      </w:pPr>
      <w:r w:rsidRPr="004E0570">
        <w:rPr>
          <w:rFonts w:hAnsi="Times New Roman" w:hint="eastAsia"/>
        </w:rPr>
        <w:t>-v：反向匹配</w:t>
      </w:r>
    </w:p>
    <w:p w:rsidR="004E0570" w:rsidRPr="004E0570" w:rsidRDefault="004E0570" w:rsidP="004E0570">
      <w:pPr>
        <w:pStyle w:val="ListParagraph"/>
        <w:numPr>
          <w:ilvl w:val="0"/>
          <w:numId w:val="17"/>
        </w:numPr>
        <w:rPr>
          <w:rFonts w:hAnsi="Times New Roman" w:hint="eastAsia"/>
        </w:rPr>
      </w:pPr>
      <w:r w:rsidRPr="004E0570">
        <w:rPr>
          <w:rFonts w:hAnsi="Times New Roman" w:hint="eastAsia"/>
        </w:rPr>
        <w:t>-w：匹配单词</w:t>
      </w:r>
    </w:p>
    <w:p w:rsidR="004E0570" w:rsidRPr="004E0570" w:rsidRDefault="004E0570" w:rsidP="004E0570">
      <w:pPr>
        <w:pStyle w:val="ListParagraph"/>
        <w:numPr>
          <w:ilvl w:val="0"/>
          <w:numId w:val="17"/>
        </w:numPr>
        <w:rPr>
          <w:rFonts w:hAnsi="Times New Roman"/>
        </w:rPr>
      </w:pPr>
      <w:r w:rsidRPr="004E0570">
        <w:rPr>
          <w:rFonts w:hAnsi="Times New Roman" w:hint="eastAsia"/>
        </w:rPr>
        <w:t>--color显示颜色</w:t>
      </w:r>
    </w:p>
    <w:p w:rsidR="004E0570" w:rsidRDefault="004E0570" w:rsidP="004E0570">
      <w:pPr>
        <w:rPr>
          <w:rFonts w:ascii="Times New Roman" w:hAnsi="Times New Roman" w:cs="Times New Roman"/>
        </w:rPr>
      </w:pPr>
      <w:r w:rsidRPr="009330A2">
        <w:rPr>
          <w:rFonts w:hAnsi="Times New Roman" w:hint="eastAsia"/>
        </w:rPr>
        <w:t>范例：</w:t>
      </w:r>
      <w:r w:rsidRPr="009330A2">
        <w:rPr>
          <w:rFonts w:ascii="Times New Roman" w:hAnsi="Times New Roman" w:cs="Times New Roman"/>
        </w:rPr>
        <w:t># grep ftp /etc/services</w:t>
      </w:r>
    </w:p>
    <w:p w:rsidR="00E53A77" w:rsidRPr="00E53A77" w:rsidRDefault="004E0570" w:rsidP="00E53A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6775" cy="1381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7AD" w:rsidRDefault="00E53A77" w:rsidP="002047AD">
      <w:pPr>
        <w:pStyle w:val="Heading2"/>
      </w:pPr>
      <w:r>
        <w:rPr>
          <w:rFonts w:hint="eastAsia"/>
        </w:rPr>
        <w:t>使用</w:t>
      </w:r>
      <w:r>
        <w:rPr>
          <w:rFonts w:hint="eastAsia"/>
        </w:rPr>
        <w:t>sort</w:t>
      </w:r>
      <w:r>
        <w:rPr>
          <w:rFonts w:hint="eastAsia"/>
        </w:rPr>
        <w:t>排序</w:t>
      </w:r>
    </w:p>
    <w:p w:rsidR="002047AD" w:rsidRDefault="002047AD" w:rsidP="002047AD">
      <w:pPr>
        <w:rPr>
          <w:rFonts w:hint="eastAsia"/>
        </w:rPr>
      </w:pPr>
      <w:r>
        <w:rPr>
          <w:rFonts w:hint="eastAsia"/>
        </w:rPr>
        <w:t>命令格式：</w:t>
      </w:r>
      <w:r>
        <w:t>sort 文件名 //对所有行进行排序</w:t>
      </w:r>
    </w:p>
    <w:p w:rsidR="002047AD" w:rsidRDefault="002047AD" w:rsidP="002047AD">
      <w:r>
        <w:t>选项与参数：</w:t>
      </w:r>
    </w:p>
    <w:p w:rsidR="002047AD" w:rsidRDefault="002047AD" w:rsidP="002047AD">
      <w:pPr>
        <w:pStyle w:val="ListParagraph"/>
        <w:numPr>
          <w:ilvl w:val="0"/>
          <w:numId w:val="18"/>
        </w:numPr>
      </w:pPr>
      <w:r w:rsidRPr="002047AD">
        <w:rPr>
          <w:rFonts w:cs="微软雅黑" w:hint="eastAsia"/>
        </w:rPr>
        <w:t></w:t>
      </w:r>
      <w:r w:rsidRPr="002047AD">
        <w:rPr>
          <w:rFonts w:cs="微软雅黑" w:hint="eastAsia"/>
        </w:rPr>
        <w:tab/>
        <w:t>-f:</w:t>
      </w:r>
      <w:r>
        <w:t>忽略大小写</w:t>
      </w:r>
    </w:p>
    <w:p w:rsidR="002047AD" w:rsidRDefault="002047AD" w:rsidP="002047AD">
      <w:pPr>
        <w:pStyle w:val="ListParagraph"/>
        <w:numPr>
          <w:ilvl w:val="0"/>
          <w:numId w:val="18"/>
        </w:numPr>
      </w:pPr>
      <w:r w:rsidRPr="002047AD">
        <w:rPr>
          <w:rFonts w:cs="微软雅黑" w:hint="eastAsia"/>
        </w:rPr>
        <w:t></w:t>
      </w:r>
      <w:r w:rsidRPr="002047AD">
        <w:rPr>
          <w:rFonts w:cs="微软雅黑" w:hint="eastAsia"/>
        </w:rPr>
        <w:tab/>
        <w:t>-n:</w:t>
      </w:r>
      <w:r>
        <w:t>数值类型进行排序</w:t>
      </w:r>
    </w:p>
    <w:p w:rsidR="002047AD" w:rsidRDefault="002047AD" w:rsidP="002047AD">
      <w:pPr>
        <w:pStyle w:val="ListParagraph"/>
        <w:numPr>
          <w:ilvl w:val="0"/>
          <w:numId w:val="18"/>
        </w:numPr>
      </w:pPr>
      <w:r w:rsidRPr="002047AD">
        <w:rPr>
          <w:rFonts w:cs="微软雅黑" w:hint="eastAsia"/>
        </w:rPr>
        <w:t></w:t>
      </w:r>
      <w:r w:rsidRPr="002047AD">
        <w:rPr>
          <w:rFonts w:cs="微软雅黑" w:hint="eastAsia"/>
        </w:rPr>
        <w:tab/>
        <w:t>-r</w:t>
      </w:r>
      <w:r>
        <w:t>：反向排序</w:t>
      </w:r>
    </w:p>
    <w:p w:rsidR="002047AD" w:rsidRDefault="002047AD" w:rsidP="002047AD">
      <w:pPr>
        <w:pStyle w:val="ListParagraph"/>
        <w:numPr>
          <w:ilvl w:val="0"/>
          <w:numId w:val="18"/>
        </w:numPr>
      </w:pPr>
      <w:r w:rsidRPr="002047AD">
        <w:rPr>
          <w:rFonts w:cs="微软雅黑" w:hint="eastAsia"/>
        </w:rPr>
        <w:t></w:t>
      </w:r>
      <w:r w:rsidRPr="002047AD">
        <w:rPr>
          <w:rFonts w:cs="微软雅黑" w:hint="eastAsia"/>
        </w:rPr>
        <w:tab/>
        <w:t>-t：</w:t>
      </w:r>
      <w:r>
        <w:t>指定分隔符（默认是制表符）</w:t>
      </w:r>
    </w:p>
    <w:p w:rsidR="006D399C" w:rsidRDefault="002047AD" w:rsidP="002047AD">
      <w:pPr>
        <w:pStyle w:val="ListParagraph"/>
        <w:numPr>
          <w:ilvl w:val="0"/>
          <w:numId w:val="18"/>
        </w:numPr>
        <w:rPr>
          <w:rFonts w:hint="eastAsia"/>
        </w:rPr>
      </w:pPr>
      <w:r w:rsidRPr="002047AD">
        <w:rPr>
          <w:rFonts w:cs="微软雅黑" w:hint="eastAsia"/>
        </w:rPr>
        <w:t></w:t>
      </w:r>
      <w:r w:rsidRPr="002047AD">
        <w:rPr>
          <w:rFonts w:cs="微软雅黑" w:hint="eastAsia"/>
        </w:rPr>
        <w:tab/>
        <w:t>-k n[,m]:</w:t>
      </w:r>
      <w:r>
        <w:t>按照指定的字段范围排序。从n字段开始，m字段结束（默认到行尾）</w:t>
      </w:r>
    </w:p>
    <w:p w:rsidR="002047AD" w:rsidRPr="006D399C" w:rsidRDefault="002047AD" w:rsidP="002047AD">
      <w:pPr>
        <w:rPr>
          <w:rFonts w:hint="eastAsia"/>
        </w:rPr>
      </w:pPr>
    </w:p>
    <w:p w:rsidR="00E53A77" w:rsidRDefault="00E53A77" w:rsidP="00E53A77">
      <w:pPr>
        <w:pStyle w:val="Heading2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uniq</w:t>
      </w:r>
      <w:r>
        <w:rPr>
          <w:rFonts w:hint="eastAsia"/>
        </w:rPr>
        <w:t>删除重复内容</w:t>
      </w:r>
    </w:p>
    <w:p w:rsidR="002047AD" w:rsidRDefault="002047AD" w:rsidP="002047AD">
      <w:r>
        <w:rPr>
          <w:rFonts w:hint="eastAsia"/>
        </w:rPr>
        <w:t>命令格式：uniq  选项 文件名</w:t>
      </w:r>
    </w:p>
    <w:p w:rsidR="002047AD" w:rsidRDefault="002047AD" w:rsidP="002047AD">
      <w:pPr>
        <w:rPr>
          <w:rFonts w:hint="eastAsia"/>
        </w:rPr>
      </w:pPr>
      <w:r>
        <w:rPr>
          <w:rFonts w:hint="eastAsia"/>
        </w:rPr>
        <w:t>选项：</w:t>
      </w:r>
    </w:p>
    <w:p w:rsidR="002047AD" w:rsidRDefault="002047AD" w:rsidP="002047AD">
      <w:pPr>
        <w:pStyle w:val="ListParagraph"/>
        <w:numPr>
          <w:ilvl w:val="0"/>
          <w:numId w:val="19"/>
        </w:numPr>
        <w:rPr>
          <w:rFonts w:hint="eastAsia"/>
        </w:rPr>
      </w:pPr>
      <w:r>
        <w:t>-c行首显示字符出现次数</w:t>
      </w:r>
    </w:p>
    <w:p w:rsidR="002047AD" w:rsidRDefault="002047AD" w:rsidP="002047AD">
      <w:pPr>
        <w:pStyle w:val="ListParagraph"/>
        <w:numPr>
          <w:ilvl w:val="0"/>
          <w:numId w:val="19"/>
        </w:numPr>
      </w:pPr>
      <w:r>
        <w:rPr>
          <w:rFonts w:hint="eastAsia"/>
        </w:rPr>
        <w:t>-i忽略大小写</w:t>
      </w:r>
    </w:p>
    <w:p w:rsidR="002047AD" w:rsidRDefault="002047AD" w:rsidP="002047AD">
      <w:pPr>
        <w:pStyle w:val="ListParagraph"/>
        <w:numPr>
          <w:ilvl w:val="0"/>
          <w:numId w:val="19"/>
        </w:numPr>
      </w:pPr>
      <w:r>
        <w:t>-d只显示重复行</w:t>
      </w:r>
    </w:p>
    <w:p w:rsidR="002047AD" w:rsidRDefault="002047AD" w:rsidP="002047AD">
      <w:pPr>
        <w:pStyle w:val="ListParagraph"/>
        <w:numPr>
          <w:ilvl w:val="0"/>
          <w:numId w:val="19"/>
        </w:numPr>
        <w:rPr>
          <w:rFonts w:hint="eastAsia"/>
        </w:rPr>
      </w:pPr>
      <w:r>
        <w:t>-u只显示不重复行</w:t>
      </w:r>
    </w:p>
    <w:p w:rsidR="006D399C" w:rsidRDefault="00624204" w:rsidP="006D39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9550" cy="1304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AFF" w:rsidRPr="006D399C" w:rsidRDefault="00784AFF" w:rsidP="006D399C">
      <w:pPr>
        <w:rPr>
          <w:rFonts w:hint="eastAsia"/>
        </w:rPr>
      </w:pPr>
    </w:p>
    <w:p w:rsidR="00784AFF" w:rsidRPr="00784AFF" w:rsidRDefault="00E53A77" w:rsidP="00784AFF">
      <w:pPr>
        <w:pStyle w:val="Heading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cut</w:t>
      </w:r>
      <w:r>
        <w:rPr>
          <w:rFonts w:hint="eastAsia"/>
        </w:rPr>
        <w:t>截取文本</w:t>
      </w:r>
    </w:p>
    <w:p w:rsidR="00784AFF" w:rsidRDefault="00784AFF" w:rsidP="00784AFF">
      <w:r>
        <w:t>cut命令</w:t>
      </w:r>
      <w:r>
        <w:rPr>
          <w:rFonts w:hint="eastAsia"/>
        </w:rPr>
        <w:t>格式</w:t>
      </w:r>
      <w:r>
        <w:t xml:space="preserve">：cut </w:t>
      </w:r>
      <w:r>
        <w:rPr>
          <w:rFonts w:hint="eastAsia"/>
        </w:rPr>
        <w:t xml:space="preserve">  </w:t>
      </w:r>
      <w:r>
        <w:t>选项  文件名</w:t>
      </w:r>
    </w:p>
    <w:p w:rsidR="00784AFF" w:rsidRDefault="00784AFF" w:rsidP="00784AFF">
      <w:pPr>
        <w:pStyle w:val="ListParagraph"/>
        <w:numPr>
          <w:ilvl w:val="0"/>
          <w:numId w:val="20"/>
        </w:numPr>
      </w:pPr>
      <w:r>
        <w:t>-f 列号,列号：提取第几列</w:t>
      </w:r>
    </w:p>
    <w:p w:rsidR="00784AFF" w:rsidRDefault="00784AFF" w:rsidP="00784AFF">
      <w:pPr>
        <w:pStyle w:val="ListParagraph"/>
        <w:numPr>
          <w:ilvl w:val="0"/>
          <w:numId w:val="20"/>
        </w:numPr>
      </w:pPr>
      <w:r>
        <w:t>-d 分隔符：按照指定分隔符分割列（默认的是\t）</w:t>
      </w:r>
    </w:p>
    <w:p w:rsidR="00784AFF" w:rsidRDefault="00784AFF" w:rsidP="00784AFF">
      <w:r>
        <w:rPr>
          <w:rFonts w:hint="eastAsia"/>
        </w:rPr>
        <w:t>例如：</w:t>
      </w:r>
      <w:r w:rsidRPr="007503D1">
        <w:t>df -h | grep "/$" | awk '{print $(NF-1)}' |cut -d "%" -f 1</w:t>
      </w:r>
    </w:p>
    <w:p w:rsidR="00784AFF" w:rsidRDefault="00784AFF" w:rsidP="00784AFF">
      <w:r>
        <w:rPr>
          <w:noProof/>
        </w:rPr>
        <w:drawing>
          <wp:inline distT="0" distB="0" distL="0" distR="0">
            <wp:extent cx="5476875" cy="4381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9C" w:rsidRDefault="00784AFF" w:rsidP="00784AFF">
      <w:pPr>
        <w:rPr>
          <w:rFonts w:hint="eastAsia"/>
        </w:rPr>
      </w:pPr>
      <w:r>
        <w:rPr>
          <w:rFonts w:hint="eastAsia"/>
        </w:rPr>
        <w:t>注意：要用空格来分隔的时候就不适合，且只能分割单个字符。</w:t>
      </w:r>
    </w:p>
    <w:p w:rsidR="00784AFF" w:rsidRPr="006D399C" w:rsidRDefault="00784AFF" w:rsidP="00784AFF">
      <w:pPr>
        <w:rPr>
          <w:rFonts w:hint="eastAsia"/>
        </w:rPr>
      </w:pPr>
    </w:p>
    <w:p w:rsidR="00E53A77" w:rsidRDefault="00E53A77" w:rsidP="00E53A77">
      <w:pPr>
        <w:pStyle w:val="Heading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tr</w:t>
      </w:r>
      <w:r>
        <w:rPr>
          <w:rFonts w:hint="eastAsia"/>
        </w:rPr>
        <w:t>替换文本</w:t>
      </w:r>
    </w:p>
    <w:p w:rsidR="000A705D" w:rsidRDefault="001374FA" w:rsidP="000A705D">
      <w:pPr>
        <w:ind w:firstLine="360"/>
        <w:rPr>
          <w:rFonts w:hint="eastAsia"/>
        </w:rPr>
      </w:pPr>
      <w:r w:rsidRPr="00584B20">
        <w:t>tr用来从标准输入中通过替换或删除操作进行字符转换。tr主要用于删除文件中控制字符或进行字符转换。使用tr时要转换两个字符串：字符串1用于查询，字符串2用于处理各种转换。tr刚执行时，字符串1中的字符被映射到字符串2中的字符，然后转换操作开始。</w:t>
      </w:r>
    </w:p>
    <w:p w:rsidR="001374FA" w:rsidRDefault="001374FA" w:rsidP="000A705D">
      <w:r w:rsidRPr="00584B20">
        <w:t>tr命令格式为：</w:t>
      </w:r>
    </w:p>
    <w:p w:rsidR="001374FA" w:rsidRDefault="001374FA" w:rsidP="001374FA">
      <w:r w:rsidRPr="00584B20">
        <w:lastRenderedPageBreak/>
        <w:t>tr -c -d -s ["string1_to_translate_from"] ["string2_to_translate_to"] &lt; input-file</w:t>
      </w:r>
    </w:p>
    <w:p w:rsidR="001374FA" w:rsidRDefault="001374FA" w:rsidP="001374FA">
      <w:r>
        <w:rPr>
          <w:rFonts w:hint="eastAsia"/>
        </w:rPr>
        <w:t>选项：</w:t>
      </w:r>
    </w:p>
    <w:p w:rsidR="001374FA" w:rsidRDefault="001374FA" w:rsidP="001374FA">
      <w:pPr>
        <w:pStyle w:val="ListParagraph"/>
        <w:numPr>
          <w:ilvl w:val="0"/>
          <w:numId w:val="21"/>
        </w:numPr>
      </w:pPr>
      <w:r>
        <w:t>-c 用字符串1中字符集的补集替换此字符集，要求字符集为ASCII。</w:t>
      </w:r>
    </w:p>
    <w:p w:rsidR="001374FA" w:rsidRDefault="001374FA" w:rsidP="001374FA">
      <w:pPr>
        <w:pStyle w:val="ListParagraph"/>
        <w:numPr>
          <w:ilvl w:val="0"/>
          <w:numId w:val="21"/>
        </w:numPr>
      </w:pPr>
      <w:r>
        <w:t>-d 删除字符串1中所有输入字符。</w:t>
      </w:r>
    </w:p>
    <w:p w:rsidR="001374FA" w:rsidRDefault="001374FA" w:rsidP="001374FA">
      <w:pPr>
        <w:pStyle w:val="ListParagraph"/>
        <w:numPr>
          <w:ilvl w:val="0"/>
          <w:numId w:val="21"/>
        </w:numPr>
      </w:pPr>
      <w:r>
        <w:t>-s 删除所有重复出现字符序列，只保留第一个；即将重复出现字符串压缩为一个字符串。</w:t>
      </w:r>
    </w:p>
    <w:p w:rsidR="001374FA" w:rsidRPr="00584B20" w:rsidRDefault="001374FA" w:rsidP="001374FA">
      <w:pPr>
        <w:pStyle w:val="ListParagraph"/>
        <w:numPr>
          <w:ilvl w:val="0"/>
          <w:numId w:val="21"/>
        </w:numPr>
      </w:pPr>
      <w:r w:rsidRPr="00584B20">
        <w:t>input-file是转换文件名。</w:t>
      </w:r>
    </w:p>
    <w:p w:rsidR="001374FA" w:rsidRDefault="001374FA" w:rsidP="001374FA">
      <w:r>
        <w:t>字符范围</w:t>
      </w:r>
      <w:r>
        <w:rPr>
          <w:rFonts w:hint="eastAsia"/>
        </w:rPr>
        <w:t>指定字符串</w:t>
      </w:r>
      <w:r>
        <w:t>1或字符串2的内容时，只能使用单字符或字符串范围或列表</w:t>
      </w:r>
      <w:r>
        <w:rPr>
          <w:rFonts w:hint="eastAsia"/>
        </w:rPr>
        <w:t>：</w:t>
      </w:r>
    </w:p>
    <w:p w:rsidR="001374FA" w:rsidRDefault="001374FA" w:rsidP="001374FA">
      <w:pPr>
        <w:pStyle w:val="ListParagraph"/>
        <w:numPr>
          <w:ilvl w:val="0"/>
          <w:numId w:val="22"/>
        </w:numPr>
      </w:pPr>
      <w:r>
        <w:t>[a-z] a-z内的字符组成的字符串。</w:t>
      </w:r>
    </w:p>
    <w:p w:rsidR="001374FA" w:rsidRDefault="001374FA" w:rsidP="001374FA">
      <w:pPr>
        <w:pStyle w:val="ListParagraph"/>
        <w:numPr>
          <w:ilvl w:val="0"/>
          <w:numId w:val="22"/>
        </w:numPr>
      </w:pPr>
      <w:r>
        <w:t>[A-Z] A-Z内的字符组成的字符串。</w:t>
      </w:r>
    </w:p>
    <w:p w:rsidR="001374FA" w:rsidRDefault="001374FA" w:rsidP="001374FA">
      <w:pPr>
        <w:pStyle w:val="ListParagraph"/>
        <w:numPr>
          <w:ilvl w:val="0"/>
          <w:numId w:val="22"/>
        </w:numPr>
      </w:pPr>
      <w:r>
        <w:t>[0-9] 数字串。</w:t>
      </w:r>
    </w:p>
    <w:p w:rsidR="001374FA" w:rsidRDefault="001374FA" w:rsidP="001374FA">
      <w:pPr>
        <w:pStyle w:val="ListParagraph"/>
        <w:numPr>
          <w:ilvl w:val="0"/>
          <w:numId w:val="22"/>
        </w:numPr>
      </w:pPr>
      <w:r>
        <w:t>\octal 一个三位的八进制数，对应有效的ASCII字符。</w:t>
      </w:r>
    </w:p>
    <w:p w:rsidR="001374FA" w:rsidRDefault="001374FA" w:rsidP="001374FA">
      <w:pPr>
        <w:pStyle w:val="ListParagraph"/>
        <w:numPr>
          <w:ilvl w:val="0"/>
          <w:numId w:val="22"/>
        </w:numPr>
      </w:pPr>
      <w:r>
        <w:t>[O*n] 表示字符O重复出现指定次数n。因此[O*2]匹配OO的字符串。</w:t>
      </w:r>
    </w:p>
    <w:p w:rsidR="001374FA" w:rsidRDefault="001374FA" w:rsidP="001374FA">
      <w:pPr>
        <w:pStyle w:val="ListParagraph"/>
        <w:numPr>
          <w:ilvl w:val="0"/>
          <w:numId w:val="22"/>
        </w:numPr>
      </w:pPr>
      <w:r>
        <w:t>tr中特定控制字符的不同表达方式</w:t>
      </w:r>
    </w:p>
    <w:p w:rsidR="001374FA" w:rsidRDefault="001374FA" w:rsidP="001374FA">
      <w:r>
        <w:rPr>
          <w:rFonts w:hint="eastAsia"/>
        </w:rPr>
        <w:t>速记符含义八进制方式</w:t>
      </w:r>
    </w:p>
    <w:p w:rsidR="001374FA" w:rsidRDefault="001374FA" w:rsidP="001374FA">
      <w:pPr>
        <w:pStyle w:val="ListParagraph"/>
        <w:numPr>
          <w:ilvl w:val="0"/>
          <w:numId w:val="23"/>
        </w:numPr>
      </w:pPr>
      <w:r>
        <w:t>\a Ctrl-G  铃声\007</w:t>
      </w:r>
    </w:p>
    <w:p w:rsidR="001374FA" w:rsidRDefault="001374FA" w:rsidP="001374FA">
      <w:pPr>
        <w:pStyle w:val="ListParagraph"/>
        <w:numPr>
          <w:ilvl w:val="0"/>
          <w:numId w:val="23"/>
        </w:numPr>
      </w:pPr>
      <w:r>
        <w:t>\b Ctrl-H  退格符\010</w:t>
      </w:r>
    </w:p>
    <w:p w:rsidR="001374FA" w:rsidRDefault="001374FA" w:rsidP="001374FA">
      <w:pPr>
        <w:pStyle w:val="ListParagraph"/>
        <w:numPr>
          <w:ilvl w:val="0"/>
          <w:numId w:val="23"/>
        </w:numPr>
      </w:pPr>
      <w:r>
        <w:t>\f Ctrl-L  走行换页\014</w:t>
      </w:r>
    </w:p>
    <w:p w:rsidR="001374FA" w:rsidRDefault="001374FA" w:rsidP="001374FA">
      <w:pPr>
        <w:pStyle w:val="ListParagraph"/>
        <w:numPr>
          <w:ilvl w:val="0"/>
          <w:numId w:val="23"/>
        </w:numPr>
      </w:pPr>
      <w:r>
        <w:t>\n Ctrl-J  新行\012</w:t>
      </w:r>
    </w:p>
    <w:p w:rsidR="001374FA" w:rsidRDefault="001374FA" w:rsidP="001374FA">
      <w:pPr>
        <w:pStyle w:val="ListParagraph"/>
        <w:numPr>
          <w:ilvl w:val="0"/>
          <w:numId w:val="23"/>
        </w:numPr>
      </w:pPr>
      <w:r>
        <w:t>\r Ctrl-M  回车\015</w:t>
      </w:r>
    </w:p>
    <w:p w:rsidR="001374FA" w:rsidRDefault="001374FA" w:rsidP="001374FA">
      <w:pPr>
        <w:pStyle w:val="ListParagraph"/>
        <w:numPr>
          <w:ilvl w:val="0"/>
          <w:numId w:val="23"/>
        </w:numPr>
      </w:pPr>
      <w:r>
        <w:t>\t Ctrl-I  tab键\011</w:t>
      </w:r>
    </w:p>
    <w:p w:rsidR="001374FA" w:rsidRDefault="001374FA" w:rsidP="001374FA">
      <w:pPr>
        <w:pStyle w:val="ListParagraph"/>
        <w:numPr>
          <w:ilvl w:val="0"/>
          <w:numId w:val="23"/>
        </w:numPr>
      </w:pPr>
      <w:r>
        <w:t>\v Ctrl-X  \030</w:t>
      </w:r>
    </w:p>
    <w:tbl>
      <w:tblPr>
        <w:tblStyle w:val="TableGrid"/>
        <w:tblW w:w="8730" w:type="dxa"/>
        <w:tblInd w:w="558" w:type="dxa"/>
        <w:tblLook w:val="04A0"/>
      </w:tblPr>
      <w:tblGrid>
        <w:gridCol w:w="8730"/>
      </w:tblGrid>
      <w:tr w:rsidR="001374FA" w:rsidTr="00BA2CBC">
        <w:tc>
          <w:tcPr>
            <w:tcW w:w="8730" w:type="dxa"/>
          </w:tcPr>
          <w:p w:rsidR="001374FA" w:rsidRDefault="001374FA" w:rsidP="00521171">
            <w:pPr>
              <w:ind w:left="0"/>
            </w:pPr>
            <w:r>
              <w:rPr>
                <w:rFonts w:hint="eastAsia"/>
              </w:rPr>
              <w:t>例如：</w:t>
            </w:r>
          </w:p>
          <w:p w:rsidR="001374FA" w:rsidRDefault="001374FA" w:rsidP="00521171">
            <w:pPr>
              <w:ind w:left="0"/>
            </w:pPr>
            <w:r>
              <w:rPr>
                <w:rFonts w:hint="eastAsia"/>
              </w:rPr>
              <w:t>#删除空行</w:t>
            </w:r>
          </w:p>
          <w:p w:rsidR="001374FA" w:rsidRDefault="001374FA" w:rsidP="00521171">
            <w:pPr>
              <w:ind w:left="0"/>
            </w:pPr>
            <w:r w:rsidRPr="00584B20">
              <w:t>cat file | tr -s "\n" &gt; new_file</w:t>
            </w:r>
          </w:p>
          <w:p w:rsidR="001374FA" w:rsidRDefault="001374FA" w:rsidP="00521171">
            <w:pPr>
              <w:ind w:left="0"/>
            </w:pPr>
          </w:p>
          <w:p w:rsidR="001374FA" w:rsidRDefault="001374FA" w:rsidP="00521171">
            <w:pPr>
              <w:ind w:left="0"/>
            </w:pPr>
            <w:r>
              <w:rPr>
                <w:rFonts w:hint="eastAsia"/>
              </w:rPr>
              <w:t>#</w:t>
            </w:r>
            <w:r w:rsidRPr="00584B20">
              <w:rPr>
                <w:rFonts w:hint="eastAsia"/>
              </w:rPr>
              <w:t>删除文件</w:t>
            </w:r>
            <w:r w:rsidRPr="00584B20">
              <w:t>file中出现的"Snail"字符</w:t>
            </w:r>
            <w:r w:rsidR="00BA2CBC">
              <w:rPr>
                <w:rFonts w:hint="eastAsia"/>
              </w:rPr>
              <w:t>，则</w:t>
            </w:r>
            <w:r w:rsidR="00BA2CBC" w:rsidRPr="00584B20">
              <w:t xml:space="preserve"> </w:t>
            </w:r>
            <w:r w:rsidRPr="00584B20">
              <w:t>file文件中出现的'S','n','a','i','l'字符都会被删除</w:t>
            </w:r>
          </w:p>
          <w:p w:rsidR="001374FA" w:rsidRDefault="001374FA" w:rsidP="00521171">
            <w:pPr>
              <w:ind w:left="0"/>
            </w:pPr>
            <w:r w:rsidRPr="00584B20">
              <w:t>cat file | tr -d "Snail" &gt; new_f</w:t>
            </w:r>
            <w:r w:rsidR="000A705D">
              <w:rPr>
                <w:rFonts w:hint="eastAsia"/>
              </w:rPr>
              <w:t>ile</w:t>
            </w:r>
          </w:p>
          <w:p w:rsidR="001374FA" w:rsidRDefault="001374FA" w:rsidP="00521171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 w:rsidRPr="007A1D1A">
              <w:rPr>
                <w:rFonts w:hint="eastAsia"/>
              </w:rPr>
              <w:t>将文件</w:t>
            </w:r>
            <w:r w:rsidRPr="007A1D1A">
              <w:t>file中出现的"abc"替换为"xyz"</w:t>
            </w:r>
          </w:p>
          <w:p w:rsidR="001374FA" w:rsidRDefault="001374FA" w:rsidP="00521171">
            <w:pPr>
              <w:ind w:left="0"/>
            </w:pPr>
            <w:r w:rsidRPr="007A1D1A">
              <w:t>cat file | tr "abc" "xyz" &gt; new_file</w:t>
            </w:r>
          </w:p>
        </w:tc>
      </w:tr>
    </w:tbl>
    <w:p w:rsidR="001374FA" w:rsidRDefault="00903536" w:rsidP="001374FA">
      <w:r>
        <w:rPr>
          <w:noProof/>
        </w:rPr>
        <w:lastRenderedPageBreak/>
        <w:drawing>
          <wp:inline distT="0" distB="0" distL="0" distR="0">
            <wp:extent cx="5410200" cy="666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9C" w:rsidRPr="006D399C" w:rsidRDefault="006D399C" w:rsidP="006D399C">
      <w:pPr>
        <w:rPr>
          <w:rFonts w:hint="eastAsia"/>
        </w:rPr>
      </w:pPr>
    </w:p>
    <w:p w:rsidR="00E53A77" w:rsidRDefault="00E53A77" w:rsidP="00E53A77">
      <w:pPr>
        <w:pStyle w:val="Heading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paste</w:t>
      </w:r>
      <w:r>
        <w:rPr>
          <w:rFonts w:hint="eastAsia"/>
        </w:rPr>
        <w:t>做文本合并</w:t>
      </w:r>
    </w:p>
    <w:p w:rsidR="00232085" w:rsidRDefault="00232085" w:rsidP="00232085">
      <w:pPr>
        <w:rPr>
          <w:rFonts w:hint="eastAsia"/>
        </w:rPr>
      </w:pPr>
      <w:r>
        <w:t>P</w:t>
      </w:r>
      <w:r>
        <w:rPr>
          <w:rFonts w:hint="eastAsia"/>
        </w:rPr>
        <w:t>aste的作用在于将文件按照行进行合并，使用tab隔开。可以通过-d来制定分隔符。例如：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32085" w:rsidTr="00232085">
        <w:tc>
          <w:tcPr>
            <w:tcW w:w="8388" w:type="dxa"/>
          </w:tcPr>
          <w:p w:rsidR="00232085" w:rsidRDefault="00232085" w:rsidP="00232085">
            <w:pPr>
              <w:ind w:left="0"/>
              <w:rPr>
                <w:rFonts w:hint="eastAsia"/>
              </w:rPr>
            </w:pPr>
            <w:r w:rsidRPr="00232085">
              <w:t>paste hello.txt hello1.txt</w:t>
            </w:r>
          </w:p>
          <w:p w:rsidR="00232085" w:rsidRDefault="00232085" w:rsidP="00232085">
            <w:pPr>
              <w:ind w:left="0"/>
              <w:rPr>
                <w:rFonts w:hint="eastAsia"/>
              </w:rPr>
            </w:pPr>
            <w:r w:rsidRPr="00232085">
              <w:t>paste -d ":" hello.txt hello1.txt</w:t>
            </w:r>
          </w:p>
        </w:tc>
      </w:tr>
    </w:tbl>
    <w:p w:rsidR="00232085" w:rsidRPr="006D399C" w:rsidRDefault="00232085" w:rsidP="00232085">
      <w:pPr>
        <w:ind w:left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4810125" cy="1419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085" w:rsidRDefault="00232085" w:rsidP="00232085">
      <w:pPr>
        <w:rPr>
          <w:rFonts w:hint="eastAsia"/>
        </w:rPr>
      </w:pPr>
    </w:p>
    <w:p w:rsidR="00E53A77" w:rsidRDefault="00E53A77" w:rsidP="00E53A77">
      <w:pPr>
        <w:pStyle w:val="Heading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split</w:t>
      </w:r>
      <w:r>
        <w:rPr>
          <w:rFonts w:hint="eastAsia"/>
        </w:rPr>
        <w:t>分割大文件</w:t>
      </w:r>
    </w:p>
    <w:p w:rsidR="00232085" w:rsidRDefault="00CD451D" w:rsidP="00232085">
      <w:pPr>
        <w:rPr>
          <w:rFonts w:hint="eastAsia"/>
        </w:rPr>
      </w:pPr>
      <w:r>
        <w:t>L</w:t>
      </w:r>
      <w:r>
        <w:rPr>
          <w:rFonts w:hint="eastAsia"/>
        </w:rPr>
        <w:t>inux可以通过split命令对文件进行分割，分割分为两种方式，一种是按行，适用于非二进制的文件；另一种是按文件的大小，适用于二进制文件。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D451D" w:rsidTr="00CD451D">
        <w:tc>
          <w:tcPr>
            <w:tcW w:w="8388" w:type="dxa"/>
          </w:tcPr>
          <w:p w:rsidR="00CD451D" w:rsidRDefault="00CD451D" w:rsidP="0023208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#-l指定每个文件多少行，-d指定使用数字作为后缀</w:t>
            </w:r>
          </w:p>
          <w:p w:rsidR="00CD451D" w:rsidRDefault="00CD451D" w:rsidP="00232085">
            <w:pPr>
              <w:ind w:left="0"/>
              <w:rPr>
                <w:rFonts w:hint="eastAsia"/>
              </w:rPr>
            </w:pPr>
            <w:r w:rsidRPr="00CD451D">
              <w:t>split -l 20000 catalina.out -d  catalina.out_</w:t>
            </w:r>
          </w:p>
          <w:p w:rsidR="00CD451D" w:rsidRDefault="00CD451D" w:rsidP="0023208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4F1480">
              <w:rPr>
                <w:rFonts w:hint="eastAsia"/>
              </w:rPr>
              <w:t>-b指定每个文件的大小</w:t>
            </w:r>
          </w:p>
          <w:p w:rsidR="00CD451D" w:rsidRDefault="00CD451D" w:rsidP="00232085">
            <w:pPr>
              <w:ind w:left="0"/>
              <w:rPr>
                <w:rFonts w:hint="eastAsia"/>
              </w:rPr>
            </w:pPr>
            <w:r w:rsidRPr="00CD451D">
              <w:t>split -b 64m catalina.out -d  catalina.out_</w:t>
            </w:r>
          </w:p>
        </w:tc>
      </w:tr>
    </w:tbl>
    <w:p w:rsidR="00CD451D" w:rsidRPr="00CD451D" w:rsidRDefault="004F1480" w:rsidP="002320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2925" cy="1447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51D" w:rsidRPr="00CD451D" w:rsidSect="00C03A83"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99F" w:rsidRDefault="00CF699F" w:rsidP="005D59E2">
      <w:pPr>
        <w:spacing w:after="0"/>
      </w:pPr>
      <w:r>
        <w:separator/>
      </w:r>
    </w:p>
  </w:endnote>
  <w:endnote w:type="continuationSeparator" w:id="1">
    <w:p w:rsidR="00CF699F" w:rsidRDefault="00CF699F" w:rsidP="005D59E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85032"/>
      <w:docPartObj>
        <w:docPartGallery w:val="Page Numbers (Bottom of Page)"/>
        <w:docPartUnique/>
      </w:docPartObj>
    </w:sdtPr>
    <w:sdtContent>
      <w:p w:rsidR="005D59E2" w:rsidRDefault="005D59E2">
        <w:pPr>
          <w:pStyle w:val="Footer"/>
          <w:jc w:val="right"/>
        </w:pPr>
        <w:fldSimple w:instr=" PAGE   \* MERGEFORMAT ">
          <w:r w:rsidR="004F1480">
            <w:rPr>
              <w:noProof/>
            </w:rPr>
            <w:t>4</w:t>
          </w:r>
        </w:fldSimple>
      </w:p>
    </w:sdtContent>
  </w:sdt>
  <w:p w:rsidR="005D59E2" w:rsidRDefault="005D59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99F" w:rsidRDefault="00CF699F" w:rsidP="005D59E2">
      <w:pPr>
        <w:spacing w:after="0"/>
      </w:pPr>
      <w:r>
        <w:separator/>
      </w:r>
    </w:p>
  </w:footnote>
  <w:footnote w:type="continuationSeparator" w:id="1">
    <w:p w:rsidR="00CF699F" w:rsidRDefault="00CF699F" w:rsidP="005D59E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BBD"/>
    <w:multiLevelType w:val="hybridMultilevel"/>
    <w:tmpl w:val="881649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361C2"/>
    <w:multiLevelType w:val="hybridMultilevel"/>
    <w:tmpl w:val="12AA7E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43A13"/>
    <w:multiLevelType w:val="hybridMultilevel"/>
    <w:tmpl w:val="4ECA0D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F73DF"/>
    <w:multiLevelType w:val="hybridMultilevel"/>
    <w:tmpl w:val="1E24D2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2E6BE3"/>
    <w:multiLevelType w:val="hybridMultilevel"/>
    <w:tmpl w:val="5ACA4C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CA2FDB"/>
    <w:multiLevelType w:val="hybridMultilevel"/>
    <w:tmpl w:val="34E6E0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330D30"/>
    <w:multiLevelType w:val="hybridMultilevel"/>
    <w:tmpl w:val="53041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"/>
  </w:num>
  <w:num w:numId="5">
    <w:abstractNumId w:val="5"/>
  </w:num>
  <w:num w:numId="6">
    <w:abstractNumId w:val="3"/>
  </w:num>
  <w:num w:numId="7">
    <w:abstractNumId w:val="1"/>
  </w:num>
  <w:num w:numId="8">
    <w:abstractNumId w:val="5"/>
  </w:num>
  <w:num w:numId="9">
    <w:abstractNumId w:val="3"/>
  </w:num>
  <w:num w:numId="10">
    <w:abstractNumId w:val="1"/>
  </w:num>
  <w:num w:numId="11">
    <w:abstractNumId w:val="5"/>
  </w:num>
  <w:num w:numId="12">
    <w:abstractNumId w:val="3"/>
  </w:num>
  <w:num w:numId="13">
    <w:abstractNumId w:val="1"/>
  </w:num>
  <w:num w:numId="14">
    <w:abstractNumId w:val="5"/>
  </w:num>
  <w:num w:numId="15">
    <w:abstractNumId w:val="3"/>
  </w:num>
  <w:num w:numId="16">
    <w:abstractNumId w:val="3"/>
    <w:lvlOverride w:ilvl="0">
      <w:startOverride w:val="1"/>
    </w:lvlOverride>
  </w:num>
  <w:num w:numId="17">
    <w:abstractNumId w:val="9"/>
  </w:num>
  <w:num w:numId="18">
    <w:abstractNumId w:val="6"/>
  </w:num>
  <w:num w:numId="19">
    <w:abstractNumId w:val="2"/>
  </w:num>
  <w:num w:numId="20">
    <w:abstractNumId w:val="0"/>
  </w:num>
  <w:num w:numId="21">
    <w:abstractNumId w:val="7"/>
  </w:num>
  <w:num w:numId="22">
    <w:abstractNumId w:val="8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168F"/>
    <w:rsid w:val="000A705D"/>
    <w:rsid w:val="001374FA"/>
    <w:rsid w:val="002047AD"/>
    <w:rsid w:val="00232085"/>
    <w:rsid w:val="004E0570"/>
    <w:rsid w:val="004F1480"/>
    <w:rsid w:val="00562410"/>
    <w:rsid w:val="005D59E2"/>
    <w:rsid w:val="00624204"/>
    <w:rsid w:val="006B3806"/>
    <w:rsid w:val="006D399C"/>
    <w:rsid w:val="00784AFF"/>
    <w:rsid w:val="008261CD"/>
    <w:rsid w:val="008B5ACA"/>
    <w:rsid w:val="008C5117"/>
    <w:rsid w:val="00903536"/>
    <w:rsid w:val="00904415"/>
    <w:rsid w:val="0099619D"/>
    <w:rsid w:val="009D5000"/>
    <w:rsid w:val="00B07C01"/>
    <w:rsid w:val="00BA2CBC"/>
    <w:rsid w:val="00C03A83"/>
    <w:rsid w:val="00CA6A6F"/>
    <w:rsid w:val="00CD451D"/>
    <w:rsid w:val="00CF699F"/>
    <w:rsid w:val="00D24EDE"/>
    <w:rsid w:val="00D430A5"/>
    <w:rsid w:val="00D80E2B"/>
    <w:rsid w:val="00DB6FA6"/>
    <w:rsid w:val="00DE6E85"/>
    <w:rsid w:val="00E53A77"/>
    <w:rsid w:val="00E7168F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59E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9E2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5D59E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59E2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5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74F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38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22</cp:revision>
  <dcterms:created xsi:type="dcterms:W3CDTF">2016-02-19T06:27:00Z</dcterms:created>
  <dcterms:modified xsi:type="dcterms:W3CDTF">2016-02-19T07:39:00Z</dcterms:modified>
</cp:coreProperties>
</file>