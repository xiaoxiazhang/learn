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D77" w:rsidRDefault="00F97D77" w:rsidP="007344AF">
      <w:pPr>
        <w:pStyle w:val="Title"/>
        <w:outlineLvl w:val="0"/>
        <w:rPr>
          <w:kern w:val="36"/>
        </w:rPr>
      </w:pPr>
      <w:r w:rsidRPr="00F97D77">
        <w:rPr>
          <w:rFonts w:hint="eastAsia"/>
          <w:kern w:val="36"/>
        </w:rPr>
        <w:t>Shell</w:t>
      </w:r>
      <w:r>
        <w:rPr>
          <w:rFonts w:hint="eastAsia"/>
          <w:kern w:val="36"/>
        </w:rPr>
        <w:t>编程</w:t>
      </w:r>
    </w:p>
    <w:p w:rsidR="007344AF" w:rsidRDefault="000C2685" w:rsidP="000C2685">
      <w:pPr>
        <w:pStyle w:val="Heading1"/>
      </w:pPr>
      <w:r>
        <w:t>Shell</w:t>
      </w:r>
      <w:r>
        <w:rPr>
          <w:rFonts w:hint="eastAsia"/>
        </w:rPr>
        <w:t>简介</w:t>
      </w:r>
    </w:p>
    <w:p w:rsidR="00C66033" w:rsidRDefault="00C66033" w:rsidP="00003212">
      <w:pPr>
        <w:ind w:left="360" w:firstLine="360"/>
      </w:pPr>
      <w:r>
        <w:t>Shell本身是一个用C语言编写的程序，它是用户使用Unix/Linux的桥梁，用户的大部分工作都是通过Shell完成的。Shell既是一种命令语言，又是一种程序设计语言。作为命令语言，它交互式地解释和执行用户输入的命令；作为程序设计语言，它定义了各种变量和参数，并提供了许多在高级语言中才具有的控制结构，包括循环和分支。</w:t>
      </w:r>
    </w:p>
    <w:p w:rsidR="000C2685" w:rsidRDefault="00C66033" w:rsidP="00C66033">
      <w:pPr>
        <w:ind w:left="360"/>
      </w:pPr>
      <w:r>
        <w:rPr>
          <w:rFonts w:hint="eastAsia"/>
        </w:rPr>
        <w:t>它虽然不是</w:t>
      </w:r>
      <w:r>
        <w:t>Unix/Linux系统内核的一部分，但它调用了系统核心的大部分功能来执行程序、建立文件并以并行的方式协调各个程序的运行。因此，对于用户来说，shell是最重要的实用程序，深入了解和熟练掌握shell的特性极其使用方法，是用好Unix/Linux系统的关键。</w:t>
      </w:r>
    </w:p>
    <w:p w:rsidR="00C66033" w:rsidRDefault="00C66033" w:rsidP="00C66033">
      <w:pPr>
        <w:pStyle w:val="Heading2"/>
      </w:pPr>
      <w:r w:rsidRPr="00C66033">
        <w:t>Shell</w:t>
      </w:r>
      <w:r w:rsidRPr="00C66033">
        <w:t>有两种执行命令的方式</w:t>
      </w:r>
    </w:p>
    <w:p w:rsidR="00082E80" w:rsidRPr="00082E80" w:rsidRDefault="00082E80" w:rsidP="00082E80">
      <w:pPr>
        <w:ind w:left="360"/>
      </w:pPr>
      <w:r w:rsidRPr="00082E80">
        <w:rPr>
          <w:rFonts w:hint="eastAsia"/>
        </w:rPr>
        <w:t>交互式（Interactive）：解释执行用户的命令，用户输入一条命令，Shell就解释执行一条。</w:t>
      </w:r>
    </w:p>
    <w:p w:rsidR="00082E80" w:rsidRPr="00082E80" w:rsidRDefault="00082E80" w:rsidP="00082E80">
      <w:pPr>
        <w:ind w:left="360"/>
      </w:pPr>
      <w:r w:rsidRPr="00082E80">
        <w:rPr>
          <w:rFonts w:hint="eastAsia"/>
        </w:rPr>
        <w:t>批处理（Batch）：用户事先写一个Shell脚本(Script)，其中有很多条命令，让Shell一次把这些命令执行完，而不必一条一条地敲命令。</w:t>
      </w:r>
    </w:p>
    <w:p w:rsidR="00C66033" w:rsidRDefault="00C02234" w:rsidP="00C02234">
      <w:pPr>
        <w:pStyle w:val="Heading2"/>
      </w:pPr>
      <w:r>
        <w:t>S</w:t>
      </w:r>
      <w:r>
        <w:rPr>
          <w:rFonts w:hint="eastAsia"/>
        </w:rPr>
        <w:t>hell</w:t>
      </w:r>
      <w:r>
        <w:rPr>
          <w:rFonts w:hint="eastAsia"/>
        </w:rPr>
        <w:t>的种类</w:t>
      </w:r>
    </w:p>
    <w:p w:rsidR="00C02234" w:rsidRDefault="00416B02" w:rsidP="00416B02">
      <w:pPr>
        <w:ind w:left="360"/>
      </w:pPr>
      <w:r w:rsidRPr="00416B02">
        <w:t>Unix/Linux上常见的Shell脚本解释器有bash、sh、csh、ksh等，习惯上把它们称作一种Shell。我们常说有多少种Shell，其实说的是Shell脚本解释器。</w:t>
      </w:r>
    </w:p>
    <w:p w:rsidR="00D37129" w:rsidRDefault="00D37129" w:rsidP="00D37129">
      <w:pPr>
        <w:ind w:left="360"/>
      </w:pPr>
      <w:r>
        <w:t>bash是Linux标准默认的shell。bash由Brian Fox和Chet Ramey共同完成，是BourneAgain Shell的缩写，内部命令一共有40个</w:t>
      </w:r>
      <w:r>
        <w:rPr>
          <w:rFonts w:hint="eastAsia"/>
        </w:rPr>
        <w:t>。</w:t>
      </w:r>
      <w:r>
        <w:t>Linux使用它作为默认的shell是因为它有诸如以下的特色：</w:t>
      </w:r>
    </w:p>
    <w:p w:rsidR="00D37129" w:rsidRDefault="00D37129" w:rsidP="00A70386">
      <w:pPr>
        <w:pStyle w:val="ListParagraph"/>
        <w:numPr>
          <w:ilvl w:val="0"/>
          <w:numId w:val="35"/>
        </w:numPr>
      </w:pPr>
      <w:r>
        <w:rPr>
          <w:rFonts w:hint="eastAsia"/>
        </w:rPr>
        <w:t>可以使用类似</w:t>
      </w:r>
      <w:r>
        <w:t>DOS下面的doskey的功能，用方向键查阅和快速输入并修改命令。</w:t>
      </w:r>
    </w:p>
    <w:p w:rsidR="00D37129" w:rsidRDefault="00D37129" w:rsidP="00A70386">
      <w:pPr>
        <w:pStyle w:val="ListParagraph"/>
        <w:numPr>
          <w:ilvl w:val="0"/>
          <w:numId w:val="35"/>
        </w:numPr>
      </w:pPr>
      <w:r>
        <w:rPr>
          <w:rFonts w:hint="eastAsia"/>
        </w:rPr>
        <w:t>自动通过查找匹配的方式给出以某字符串开头的命令。</w:t>
      </w:r>
    </w:p>
    <w:p w:rsidR="00416B02" w:rsidRDefault="00D37129" w:rsidP="00A70386">
      <w:pPr>
        <w:pStyle w:val="ListParagraph"/>
        <w:numPr>
          <w:ilvl w:val="0"/>
          <w:numId w:val="35"/>
        </w:numPr>
      </w:pPr>
      <w:r>
        <w:rPr>
          <w:rFonts w:hint="eastAsia"/>
        </w:rPr>
        <w:t>包含了自身的帮助功能，你只要在提示符下面键入</w:t>
      </w:r>
      <w:r>
        <w:t>help就可以得到相关的帮助。</w:t>
      </w:r>
    </w:p>
    <w:p w:rsidR="00972812" w:rsidRDefault="002358C2" w:rsidP="00972812">
      <w:pPr>
        <w:ind w:left="360"/>
      </w:pPr>
      <w:r w:rsidRPr="002358C2">
        <w:lastRenderedPageBreak/>
        <w:t>sh 由Steve Bourne开发，是Bourne Shell缩写， 是Unix 标准默认的shell。</w:t>
      </w:r>
    </w:p>
    <w:p w:rsidR="00DA3040" w:rsidRDefault="00CE5774" w:rsidP="00972812">
      <w:pPr>
        <w:ind w:left="360"/>
      </w:pPr>
      <w:r w:rsidRPr="00CE5774">
        <w:t>ash shell 是由Kenneth Almquist编写的，Linux中占用系统资源最少的一个小shell，它只包含24个内部命令，因而使用起来很不方便</w:t>
      </w:r>
      <w:r w:rsidR="00972812">
        <w:rPr>
          <w:rFonts w:hint="eastAsia"/>
        </w:rPr>
        <w:t>。</w:t>
      </w:r>
    </w:p>
    <w:p w:rsidR="00DA3040" w:rsidRDefault="00C24FA8" w:rsidP="00972812">
      <w:pPr>
        <w:ind w:left="360"/>
      </w:pPr>
      <w:r w:rsidRPr="00C24FA8">
        <w:t>csh 是Linux比较大的内核，它由以William Joy为代表的共计47位作者编成，共有52个内部命令。该shell其实是指向/bin/tcsh这样的一个shell，也就是说，csh其实就是tcsh。</w:t>
      </w:r>
    </w:p>
    <w:p w:rsidR="00C24FA8" w:rsidRPr="00C24FA8" w:rsidRDefault="00C24FA8" w:rsidP="00972812">
      <w:pPr>
        <w:ind w:left="360"/>
      </w:pPr>
      <w:r w:rsidRPr="00C24FA8">
        <w:rPr>
          <w:rFonts w:hint="eastAsia"/>
        </w:rPr>
        <w:t>ksh 是Korn shell的缩写，由Eric Gisin编写，共有42条内部命令。该shell最大的优点是几乎和商业发行版的ksh完全兼容，这样就可以在不用花钱购买商业版本的情况下尝试商业版本的性能了。</w:t>
      </w:r>
    </w:p>
    <w:p w:rsidR="00C24FA8" w:rsidRPr="00DA3040" w:rsidRDefault="00F45EF1" w:rsidP="00B061B0">
      <w:pPr>
        <w:ind w:left="360"/>
      </w:pPr>
      <w:r w:rsidRPr="00972812">
        <w:rPr>
          <w:rFonts w:hint="eastAsia"/>
          <w:b/>
          <w:i/>
          <w:color w:val="FF0000"/>
        </w:rPr>
        <w:t>注意</w:t>
      </w:r>
      <w:r w:rsidRPr="00F45EF1">
        <w:rPr>
          <w:rFonts w:hint="eastAsia"/>
        </w:rPr>
        <w:t>：</w:t>
      </w:r>
      <w:r w:rsidRPr="00F45EF1">
        <w:t>bash是 Bourne Again Shell 的缩写，是linux标准的默认shell ，它基于Bourne shell，吸收了C shell和Korn shell的一些特性。bash完全兼容sh，也就是说，用sh写的脚本可以不加修改的在bash中执行。</w:t>
      </w:r>
    </w:p>
    <w:p w:rsidR="000C49C0" w:rsidRDefault="000C49C0" w:rsidP="000C49C0">
      <w:pPr>
        <w:pStyle w:val="Heading2"/>
      </w:pPr>
      <w:r>
        <w:rPr>
          <w:rFonts w:hint="eastAsia"/>
        </w:rPr>
        <w:t>Shell</w:t>
      </w:r>
      <w:r>
        <w:rPr>
          <w:rFonts w:hint="eastAsia"/>
        </w:rPr>
        <w:t>脚本语言与编译型语言</w:t>
      </w:r>
    </w:p>
    <w:p w:rsidR="00A13A30" w:rsidRDefault="00A13A30" w:rsidP="00A70386">
      <w:pPr>
        <w:pStyle w:val="Heading3"/>
        <w:numPr>
          <w:ilvl w:val="0"/>
          <w:numId w:val="3"/>
        </w:numPr>
      </w:pPr>
      <w:r>
        <w:rPr>
          <w:rFonts w:hint="eastAsia"/>
        </w:rPr>
        <w:t>编译型语言</w:t>
      </w:r>
    </w:p>
    <w:p w:rsidR="00A13A30" w:rsidRPr="00A13A30" w:rsidRDefault="00A13A30" w:rsidP="00A13A30">
      <w:pPr>
        <w:ind w:left="360" w:firstLine="360"/>
      </w:pPr>
      <w:r>
        <w:t xml:space="preserve">  </w:t>
      </w:r>
      <w:r w:rsidRPr="00A13A30">
        <w:rPr>
          <w:rFonts w:hint="eastAsia"/>
        </w:rPr>
        <w:t>很多传统的程序设计语言，例如Fortran、Ada、Pascal、C、C++和Java，都是编译型语言。这类语言需要预先将我们写好的源代码(source code)转换成目标代码(object code)，这个过程被称作“编译”。运行程序时，直接读取目标代码(object code)。由于编译后的目标代码(object code)非常接近计算机底层，因此执行效率很高，这是编译型语言的优点。</w:t>
      </w:r>
      <w:r>
        <w:rPr>
          <w:rFonts w:hint="eastAsia"/>
          <w:sz w:val="21"/>
          <w:szCs w:val="21"/>
        </w:rPr>
        <w:br/>
      </w:r>
      <w:r>
        <w:t xml:space="preserve">       </w:t>
      </w:r>
      <w:r w:rsidRPr="00A13A30">
        <w:rPr>
          <w:rFonts w:hint="eastAsia"/>
        </w:rPr>
        <w:t>但是，由于编译型语言多半运作于底层，所处理的是字节、整数、浮点数或是其他机器层级的对象，往往实现一个简单的功能需要大量复杂的代码。例如，在C++里，就很难进行“将一个目录里所有的文件复制到另一个目录中”之类的简单操作。</w:t>
      </w:r>
    </w:p>
    <w:p w:rsidR="00A13A30" w:rsidRPr="00A13A30" w:rsidRDefault="00A13A30" w:rsidP="00A13A30">
      <w:pPr>
        <w:pStyle w:val="Heading3"/>
      </w:pPr>
      <w:r>
        <w:rPr>
          <w:rFonts w:hint="eastAsia"/>
        </w:rPr>
        <w:t>解释型语言</w:t>
      </w:r>
    </w:p>
    <w:p w:rsidR="000C49C0" w:rsidRPr="000C49C0" w:rsidRDefault="00A13A30" w:rsidP="00A13A30">
      <w:pPr>
        <w:ind w:left="360"/>
      </w:pPr>
      <w:r>
        <w:t xml:space="preserve">       </w:t>
      </w:r>
      <w:r w:rsidRPr="00A13A30">
        <w:rPr>
          <w:rFonts w:hint="eastAsia"/>
        </w:rPr>
        <w:t>解释型语言也被称作“脚本语言”。执行这类程序时，解释器(interpreter)需要读取我们编写的源代码(source code)，并将其转换成目标代码(object code)，再由计算机运行。因为每次执行程序都多了编译的过程，因此效率有所下降。</w:t>
      </w:r>
      <w:r>
        <w:rPr>
          <w:rFonts w:hint="eastAsia"/>
          <w:sz w:val="21"/>
          <w:szCs w:val="21"/>
        </w:rPr>
        <w:br/>
      </w:r>
      <w:r>
        <w:t xml:space="preserve">      </w:t>
      </w:r>
      <w:r w:rsidRPr="00A13A30">
        <w:rPr>
          <w:rFonts w:hint="eastAsia"/>
        </w:rPr>
        <w:t>使用脚本编程语言的好处是，它们多半运行在比编译型语言还高的层级，</w:t>
      </w:r>
      <w:r w:rsidRPr="00A13A30">
        <w:rPr>
          <w:rFonts w:hint="eastAsia"/>
        </w:rPr>
        <w:lastRenderedPageBreak/>
        <w:t>能够轻易处理文件与目录之类的对象；缺点是它们的效率通常不如编译型语言。不过权衡之下，通常使用脚本编程还是值得的：花一个小时写成的简单脚本，同样的功能用C或C++来编写实现，可能需要两天，而且一般来说，脚本执行的速度已经够快了，快到足以让人忽略它性能上的问题。脚本编程语言的例子有awk、Perl、Python、Ruby与Shell。</w:t>
      </w:r>
    </w:p>
    <w:p w:rsidR="00156F67" w:rsidRDefault="001448F1" w:rsidP="001448F1">
      <w:pPr>
        <w:pStyle w:val="Heading2"/>
      </w:pPr>
      <w:r w:rsidRPr="001448F1">
        <w:rPr>
          <w:rFonts w:hint="eastAsia"/>
        </w:rPr>
        <w:t>运行</w:t>
      </w:r>
      <w:r w:rsidRPr="001448F1">
        <w:t>Shell</w:t>
      </w:r>
      <w:r>
        <w:t>脚本</w:t>
      </w:r>
      <w:r w:rsidRPr="001448F1">
        <w:t>方法</w:t>
      </w:r>
    </w:p>
    <w:p w:rsidR="00F85507" w:rsidRPr="00F85507" w:rsidRDefault="004A4ECA" w:rsidP="00F85507">
      <w:pPr>
        <w:ind w:left="360"/>
      </w:pPr>
      <w:r>
        <w:rPr>
          <w:rFonts w:hint="eastAsia"/>
        </w:rPr>
        <w:t>一般在shell脚本的第一行指定解析器参数：</w:t>
      </w:r>
      <w:r w:rsidRPr="004A4ECA">
        <w:t>#!/bin/bash</w:t>
      </w:r>
    </w:p>
    <w:p w:rsidR="004F3483" w:rsidRPr="004F3483" w:rsidRDefault="00F85507" w:rsidP="00A70386">
      <w:pPr>
        <w:pStyle w:val="Heading3"/>
        <w:numPr>
          <w:ilvl w:val="0"/>
          <w:numId w:val="4"/>
        </w:numPr>
      </w:pPr>
      <w:r>
        <w:rPr>
          <w:rFonts w:hint="eastAsia"/>
        </w:rPr>
        <w:t>作为可执行程序</w:t>
      </w:r>
    </w:p>
    <w:p w:rsidR="004F3483" w:rsidRPr="004F3483" w:rsidRDefault="004F3483" w:rsidP="004F3483">
      <w:pPr>
        <w:ind w:left="360"/>
      </w:pPr>
      <w:r w:rsidRPr="004F3483">
        <w:t>chmod +x ./test.sh  #</w:t>
      </w:r>
      <w:r w:rsidRPr="004F3483">
        <w:rPr>
          <w:rFonts w:ascii="宋体" w:eastAsia="宋体" w:hAnsi="宋体" w:cs="宋体" w:hint="eastAsia"/>
        </w:rPr>
        <w:t>使脚本具有执行权限</w:t>
      </w:r>
    </w:p>
    <w:p w:rsidR="004F3483" w:rsidRPr="004F3483" w:rsidRDefault="004F3483" w:rsidP="004F3483">
      <w:pPr>
        <w:ind w:left="360"/>
      </w:pPr>
      <w:r w:rsidRPr="004F3483">
        <w:t>./test.sh  #</w:t>
      </w:r>
      <w:r w:rsidRPr="004F3483">
        <w:rPr>
          <w:rFonts w:ascii="宋体" w:eastAsia="宋体" w:hAnsi="宋体" w:cs="宋体" w:hint="eastAsia"/>
        </w:rPr>
        <w:t>执行脚</w:t>
      </w:r>
      <w:r w:rsidRPr="004F3483">
        <w:rPr>
          <w:rFonts w:ascii="宋体" w:eastAsia="宋体" w:hAnsi="宋体" w:cs="宋体"/>
        </w:rPr>
        <w:t>本</w:t>
      </w:r>
    </w:p>
    <w:p w:rsidR="004A4ECA" w:rsidRPr="004F3483" w:rsidRDefault="004F3483" w:rsidP="004F3483">
      <w:pPr>
        <w:ind w:left="360"/>
      </w:pPr>
      <w:r w:rsidRPr="004F3483">
        <w:rPr>
          <w:rFonts w:cs="Times New Roman" w:hint="eastAsia"/>
          <w:color w:val="B22222"/>
          <w:shd w:val="clear" w:color="auto" w:fill="EEEEEE"/>
        </w:rPr>
        <w:t>注意，一定要写成./test.sh，而不是test.sh。</w:t>
      </w:r>
      <w:r w:rsidRPr="004F3483">
        <w:rPr>
          <w:rFonts w:hint="eastAsia"/>
        </w:rPr>
        <w:t>运行其它二进制的程序也一样，直接写test.sh，linux系统会去PATH里寻找有没有叫test.sh的，而只有/bin, /sbin, /usr/bin，/usr/sbin等在PATH里，你的当前目录通常不在PATH里，所以写成test.sh是会找不到命令的，要用./test.sh告诉系统说，就在当前目录找。</w:t>
      </w:r>
    </w:p>
    <w:p w:rsidR="00522CDB" w:rsidRPr="00522CDB" w:rsidRDefault="00F85507" w:rsidP="00522CDB">
      <w:pPr>
        <w:pStyle w:val="Heading3"/>
      </w:pPr>
      <w:r>
        <w:rPr>
          <w:rFonts w:hint="eastAsia"/>
        </w:rPr>
        <w:t>作为解释器参数</w:t>
      </w:r>
    </w:p>
    <w:p w:rsidR="00522CDB" w:rsidRPr="00522CDB" w:rsidRDefault="00522CDB" w:rsidP="00522CDB">
      <w:pPr>
        <w:ind w:left="360"/>
        <w:rPr>
          <w:rFonts w:ascii="Times New Roman" w:eastAsia="Times New Roman" w:hAnsi="Times New Roman"/>
          <w:szCs w:val="24"/>
        </w:rPr>
      </w:pPr>
      <w:r w:rsidRPr="00522CDB">
        <w:rPr>
          <w:rFonts w:hint="eastAsia"/>
          <w:shd w:val="clear" w:color="auto" w:fill="EEEEEE"/>
        </w:rPr>
        <w:t>这种运行方式是，直接运行解释器，其参数就是shell脚本的文件名，如：</w:t>
      </w:r>
    </w:p>
    <w:p w:rsidR="00522CDB" w:rsidRPr="00522CDB" w:rsidRDefault="00706B31" w:rsidP="00522CDB">
      <w:pPr>
        <w:ind w:left="360"/>
        <w:rPr>
          <w:rFonts w:ascii="Courier New" w:eastAsia="Times New Roman" w:hAnsi="Courier New" w:cs="Courier New"/>
        </w:rPr>
      </w:pPr>
      <w:r>
        <w:rPr>
          <w:rFonts w:ascii="Courier New" w:eastAsiaTheme="minorEastAsia" w:hAnsi="Courier New" w:cs="Courier New" w:hint="eastAsia"/>
        </w:rPr>
        <w:t>s</w:t>
      </w:r>
      <w:r w:rsidR="00522CDB" w:rsidRPr="00522CDB">
        <w:rPr>
          <w:rFonts w:ascii="Courier New" w:eastAsia="Times New Roman" w:hAnsi="Courier New" w:cs="Courier New"/>
        </w:rPr>
        <w:t>h</w:t>
      </w:r>
      <w:r>
        <w:rPr>
          <w:rFonts w:ascii="Courier New" w:eastAsiaTheme="minorEastAsia" w:hAnsi="Courier New" w:cs="Courier New" w:hint="eastAsia"/>
        </w:rPr>
        <w:t>/bash</w:t>
      </w:r>
      <w:r w:rsidR="00522CDB" w:rsidRPr="00522CDB">
        <w:rPr>
          <w:rFonts w:ascii="Courier New" w:eastAsia="Times New Roman" w:hAnsi="Courier New" w:cs="Courier New"/>
        </w:rPr>
        <w:t xml:space="preserve"> test.sh</w:t>
      </w:r>
    </w:p>
    <w:p w:rsidR="00522CDB" w:rsidRDefault="00522CDB" w:rsidP="00522CDB">
      <w:pPr>
        <w:ind w:left="360"/>
        <w:rPr>
          <w:shd w:val="clear" w:color="auto" w:fill="EEEEEE"/>
        </w:rPr>
      </w:pPr>
      <w:r w:rsidRPr="00522CDB">
        <w:rPr>
          <w:rFonts w:hint="eastAsia"/>
          <w:shd w:val="clear" w:color="auto" w:fill="EEEEEE"/>
        </w:rPr>
        <w:t>这种方式运行的脚本，不需要在第一行指定解释器信息，写了也没用。</w:t>
      </w:r>
    </w:p>
    <w:p w:rsidR="00DB4BB2" w:rsidRDefault="00DB4BB2" w:rsidP="00DB4BB2">
      <w:pPr>
        <w:pStyle w:val="Heading3"/>
      </w:pPr>
      <w:r>
        <w:rPr>
          <w:rFonts w:hint="eastAsia"/>
        </w:rPr>
        <w:t>Shell</w:t>
      </w:r>
      <w:r w:rsidR="00BA052C">
        <w:rPr>
          <w:rFonts w:hint="eastAsia"/>
        </w:rPr>
        <w:t>脚本的排错</w:t>
      </w:r>
    </w:p>
    <w:p w:rsidR="00DB4BB2" w:rsidRDefault="00DB4BB2" w:rsidP="00A70386">
      <w:pPr>
        <w:pStyle w:val="ListParagraph"/>
        <w:numPr>
          <w:ilvl w:val="0"/>
          <w:numId w:val="36"/>
        </w:numPr>
      </w:pPr>
      <w:r>
        <w:t>shell脚本的三种调试方法</w:t>
      </w:r>
    </w:p>
    <w:tbl>
      <w:tblPr>
        <w:tblStyle w:val="TableGrid"/>
        <w:tblW w:w="0" w:type="auto"/>
        <w:tblInd w:w="720" w:type="dxa"/>
        <w:tblLook w:val="04A0"/>
      </w:tblPr>
      <w:tblGrid>
        <w:gridCol w:w="8136"/>
      </w:tblGrid>
      <w:tr w:rsidR="002E2664" w:rsidTr="002E2664">
        <w:tc>
          <w:tcPr>
            <w:tcW w:w="8856" w:type="dxa"/>
          </w:tcPr>
          <w:p w:rsidR="002E2664" w:rsidRDefault="002E2664" w:rsidP="002E2664">
            <w:r>
              <w:t xml:space="preserve">-n </w:t>
            </w:r>
            <w:r>
              <w:rPr>
                <w:rFonts w:hint="eastAsia"/>
              </w:rPr>
              <w:t>：</w:t>
            </w:r>
            <w:r>
              <w:t>读一遍脚本中的命令但不执行，用来检查脚本中的语法错误</w:t>
            </w:r>
          </w:p>
          <w:p w:rsidR="002E2664" w:rsidRDefault="002E2664" w:rsidP="002E2664">
            <w:r>
              <w:t xml:space="preserve">-v </w:t>
            </w:r>
            <w:r>
              <w:rPr>
                <w:rFonts w:hint="eastAsia"/>
              </w:rPr>
              <w:t>：</w:t>
            </w:r>
            <w:r>
              <w:t>一边执行脚本，一边将执行过的脚本命令打印到标准输出端</w:t>
            </w:r>
          </w:p>
          <w:p w:rsidR="002E2664" w:rsidRDefault="002E2664" w:rsidP="002E2664">
            <w:r>
              <w:t xml:space="preserve">-x </w:t>
            </w:r>
            <w:r>
              <w:rPr>
                <w:rFonts w:hint="eastAsia"/>
              </w:rPr>
              <w:t>：</w:t>
            </w:r>
            <w:r>
              <w:t>提供跟踪执行信息，将执行的每一条命令和结果一次打印出来</w:t>
            </w:r>
          </w:p>
          <w:p w:rsidR="002E2664" w:rsidRPr="002E2664" w:rsidRDefault="002E2664" w:rsidP="002E2664">
            <w:r w:rsidRPr="002E2664">
              <w:rPr>
                <w:rFonts w:hint="eastAsia"/>
              </w:rPr>
              <w:t>这应该就像</w:t>
            </w:r>
            <w:r w:rsidRPr="002E2664">
              <w:t>C语言的gdb一样有用吧，有助于检查错误</w:t>
            </w:r>
          </w:p>
          <w:p w:rsidR="002E2664" w:rsidRDefault="002E2664" w:rsidP="002E2664"/>
        </w:tc>
      </w:tr>
    </w:tbl>
    <w:p w:rsidR="002E2664" w:rsidRDefault="002E2664" w:rsidP="002E2664">
      <w:pPr>
        <w:ind w:left="720"/>
      </w:pPr>
    </w:p>
    <w:p w:rsidR="00DB4BB2" w:rsidRDefault="00DB4BB2" w:rsidP="00A70386">
      <w:pPr>
        <w:pStyle w:val="ListParagraph"/>
        <w:numPr>
          <w:ilvl w:val="0"/>
          <w:numId w:val="36"/>
        </w:numPr>
      </w:pPr>
      <w:r>
        <w:rPr>
          <w:rFonts w:hint="eastAsia"/>
        </w:rPr>
        <w:t>使用这些选项有三种方法</w:t>
      </w:r>
    </w:p>
    <w:tbl>
      <w:tblPr>
        <w:tblStyle w:val="TableGrid"/>
        <w:tblW w:w="8208" w:type="dxa"/>
        <w:tblInd w:w="720" w:type="dxa"/>
        <w:tblLook w:val="04A0"/>
      </w:tblPr>
      <w:tblGrid>
        <w:gridCol w:w="8208"/>
      </w:tblGrid>
      <w:tr w:rsidR="004C67A9" w:rsidTr="004C67A9">
        <w:tc>
          <w:tcPr>
            <w:tcW w:w="8208" w:type="dxa"/>
          </w:tcPr>
          <w:p w:rsidR="004C67A9" w:rsidRPr="004C67A9" w:rsidRDefault="004C67A9" w:rsidP="00A70386">
            <w:pPr>
              <w:pStyle w:val="ListParagraph"/>
              <w:numPr>
                <w:ilvl w:val="0"/>
                <w:numId w:val="38"/>
              </w:numPr>
            </w:pPr>
            <w:r w:rsidRPr="004C67A9">
              <w:lastRenderedPageBreak/>
              <w:t>在命令行提供参数：$sh -x script.sh</w:t>
            </w:r>
          </w:p>
          <w:p w:rsidR="004C67A9" w:rsidRPr="004C67A9" w:rsidRDefault="004C67A9" w:rsidP="00A70386">
            <w:pPr>
              <w:pStyle w:val="ListParagraph"/>
              <w:numPr>
                <w:ilvl w:val="0"/>
                <w:numId w:val="38"/>
              </w:numPr>
            </w:pPr>
            <w:r w:rsidRPr="004C67A9">
              <w:t>脚本开头提供参数：#!/bin/sh -x</w:t>
            </w:r>
          </w:p>
          <w:p w:rsidR="004C67A9" w:rsidRPr="004C67A9" w:rsidRDefault="004C67A9" w:rsidP="00A70386">
            <w:pPr>
              <w:pStyle w:val="ListParagraph"/>
              <w:numPr>
                <w:ilvl w:val="0"/>
                <w:numId w:val="38"/>
              </w:numPr>
            </w:pPr>
            <w:r w:rsidRPr="004C67A9">
              <w:t>在脚本中用set命令启用or禁用参数：其中set -x表启用，set +x表禁用</w:t>
            </w:r>
          </w:p>
          <w:p w:rsidR="004C67A9" w:rsidRDefault="004C67A9" w:rsidP="004C67A9"/>
        </w:tc>
      </w:tr>
    </w:tbl>
    <w:p w:rsidR="004C67A9" w:rsidRPr="0051308B" w:rsidRDefault="004C67A9" w:rsidP="004C67A9">
      <w:pPr>
        <w:ind w:left="720"/>
      </w:pPr>
    </w:p>
    <w:p w:rsidR="002E2664" w:rsidRDefault="002E2664" w:rsidP="00A70386">
      <w:pPr>
        <w:pStyle w:val="ListParagraph"/>
        <w:numPr>
          <w:ilvl w:val="0"/>
          <w:numId w:val="36"/>
        </w:numPr>
      </w:pPr>
      <w:r>
        <w:t>S</w:t>
      </w:r>
      <w:r>
        <w:rPr>
          <w:rFonts w:hint="eastAsia"/>
        </w:rPr>
        <w:t>hell脚本常见错误</w:t>
      </w:r>
    </w:p>
    <w:tbl>
      <w:tblPr>
        <w:tblStyle w:val="TableGrid"/>
        <w:tblW w:w="0" w:type="auto"/>
        <w:tblInd w:w="720" w:type="dxa"/>
        <w:tblLook w:val="04A0"/>
      </w:tblPr>
      <w:tblGrid>
        <w:gridCol w:w="8136"/>
      </w:tblGrid>
      <w:tr w:rsidR="004C67A9" w:rsidTr="004C67A9">
        <w:tc>
          <w:tcPr>
            <w:tcW w:w="8856" w:type="dxa"/>
          </w:tcPr>
          <w:p w:rsidR="004C67A9" w:rsidRPr="004C67A9" w:rsidRDefault="004C67A9" w:rsidP="00A70386">
            <w:pPr>
              <w:pStyle w:val="ListParagraph"/>
              <w:numPr>
                <w:ilvl w:val="0"/>
                <w:numId w:val="37"/>
              </w:numPr>
            </w:pPr>
            <w:r w:rsidRPr="004C67A9">
              <w:rPr>
                <w:rFonts w:hint="eastAsia"/>
              </w:rPr>
              <w:t>在写脚本的时候，需特别注意添加空格或换行或分号。</w:t>
            </w:r>
          </w:p>
          <w:p w:rsidR="004C67A9" w:rsidRPr="004C67A9" w:rsidRDefault="004C67A9" w:rsidP="00A70386">
            <w:pPr>
              <w:pStyle w:val="ListParagraph"/>
              <w:numPr>
                <w:ilvl w:val="0"/>
                <w:numId w:val="37"/>
              </w:numPr>
            </w:pPr>
            <w:r w:rsidRPr="004C67A9">
              <w:t>te</w:t>
            </w:r>
            <w:r w:rsidRPr="004C67A9">
              <w:rPr>
                <w:rFonts w:hint="eastAsia"/>
              </w:rPr>
              <w:t>s</w:t>
            </w:r>
            <w:r w:rsidRPr="004C67A9">
              <w:t>t命令：  $[ 5 -lt 10 ]</w:t>
            </w:r>
            <w:r w:rsidRPr="004C67A9">
              <w:rPr>
                <w:rFonts w:hint="eastAsia"/>
              </w:rPr>
              <w:t xml:space="preserve"> </w:t>
            </w:r>
            <w:r w:rsidRPr="004C67A9">
              <w:t>左方括号后须有空格，右方括号前也须有空格</w:t>
            </w:r>
          </w:p>
          <w:p w:rsidR="004C67A9" w:rsidRPr="004C67A9" w:rsidRDefault="004C67A9" w:rsidP="00A70386">
            <w:pPr>
              <w:pStyle w:val="ListParagraph"/>
              <w:numPr>
                <w:ilvl w:val="0"/>
                <w:numId w:val="37"/>
              </w:numPr>
            </w:pPr>
            <w:r w:rsidRPr="004C67A9">
              <w:t>shell脚本中函数定义： foo() {后须有空格或换行</w:t>
            </w:r>
          </w:p>
          <w:p w:rsidR="004C67A9" w:rsidRPr="004C67A9" w:rsidRDefault="004C67A9" w:rsidP="00A70386">
            <w:pPr>
              <w:pStyle w:val="ListParagraph"/>
              <w:numPr>
                <w:ilvl w:val="0"/>
                <w:numId w:val="37"/>
              </w:numPr>
            </w:pPr>
            <w:r w:rsidRPr="004C67A9">
              <w:t>shell脚本中，若同一行内写有两条命令须加分号</w:t>
            </w:r>
            <w:r w:rsidRPr="004C67A9">
              <w:rPr>
                <w:rFonts w:hint="eastAsia"/>
              </w:rPr>
              <w:t>。</w:t>
            </w:r>
          </w:p>
        </w:tc>
      </w:tr>
    </w:tbl>
    <w:p w:rsidR="00335626" w:rsidRPr="00335626" w:rsidRDefault="00335626" w:rsidP="00335626"/>
    <w:p w:rsidR="000C2685" w:rsidRDefault="000C2685" w:rsidP="000C2685">
      <w:pPr>
        <w:pStyle w:val="Heading1"/>
      </w:pPr>
      <w:r>
        <w:rPr>
          <w:rFonts w:hint="eastAsia"/>
        </w:rPr>
        <w:t>Shell</w:t>
      </w:r>
      <w:r>
        <w:rPr>
          <w:rFonts w:hint="eastAsia"/>
        </w:rPr>
        <w:t>的基本功能</w:t>
      </w:r>
    </w:p>
    <w:p w:rsidR="009027E3" w:rsidRDefault="00F078F0" w:rsidP="00A70386">
      <w:pPr>
        <w:pStyle w:val="Heading2"/>
        <w:numPr>
          <w:ilvl w:val="0"/>
          <w:numId w:val="5"/>
        </w:numPr>
      </w:pPr>
      <w:r>
        <w:rPr>
          <w:rFonts w:hint="eastAsia"/>
        </w:rPr>
        <w:t>Bash</w:t>
      </w:r>
      <w:r>
        <w:rPr>
          <w:rFonts w:hint="eastAsia"/>
        </w:rPr>
        <w:t>命令的基本</w:t>
      </w:r>
      <w:r w:rsidR="003F451A">
        <w:rPr>
          <w:rFonts w:hint="eastAsia"/>
        </w:rPr>
        <w:t>操作</w:t>
      </w:r>
    </w:p>
    <w:p w:rsidR="003F451A" w:rsidRDefault="009027E3" w:rsidP="003F451A">
      <w:pPr>
        <w:ind w:firstLine="360"/>
      </w:pPr>
      <w:r w:rsidRPr="003F451A">
        <w:rPr>
          <w:rFonts w:hint="eastAsia"/>
          <w:b/>
        </w:rPr>
        <w:t>复制与粘贴</w:t>
      </w:r>
      <w:r>
        <w:rPr>
          <w:rFonts w:hint="eastAsia"/>
        </w:rPr>
        <w:t>：鼠标左键复制，中键粘贴。</w:t>
      </w:r>
    </w:p>
    <w:p w:rsidR="003F451A" w:rsidRDefault="003F451A" w:rsidP="003F451A">
      <w:pPr>
        <w:ind w:firstLine="360"/>
        <w:rPr>
          <w:b/>
        </w:rPr>
      </w:pPr>
      <w:r w:rsidRPr="003F451A">
        <w:rPr>
          <w:rFonts w:hint="eastAsia"/>
          <w:b/>
        </w:rPr>
        <w:t>bash快捷键</w:t>
      </w:r>
      <w:r>
        <w:rPr>
          <w:rFonts w:hint="eastAsia"/>
          <w:b/>
        </w:rPr>
        <w:t>：</w:t>
      </w:r>
    </w:p>
    <w:p w:rsidR="003F451A" w:rsidRDefault="003F451A" w:rsidP="00A70386">
      <w:pPr>
        <w:pStyle w:val="ListParagraph"/>
        <w:numPr>
          <w:ilvl w:val="0"/>
          <w:numId w:val="39"/>
        </w:numPr>
      </w:pPr>
      <w:r>
        <w:rPr>
          <w:rFonts w:hint="eastAsia"/>
        </w:rPr>
        <w:t>Ctrl+A：切换到命令行开始</w:t>
      </w:r>
    </w:p>
    <w:p w:rsidR="003F451A" w:rsidRDefault="003F451A" w:rsidP="00A70386">
      <w:pPr>
        <w:pStyle w:val="ListParagraph"/>
        <w:numPr>
          <w:ilvl w:val="0"/>
          <w:numId w:val="39"/>
        </w:numPr>
      </w:pPr>
      <w:r>
        <w:rPr>
          <w:rFonts w:hint="eastAsia"/>
        </w:rPr>
        <w:t>Ctrl+E：切换到命令行结尾</w:t>
      </w:r>
    </w:p>
    <w:p w:rsidR="003F451A" w:rsidRDefault="003F451A" w:rsidP="00A70386">
      <w:pPr>
        <w:pStyle w:val="ListParagraph"/>
        <w:numPr>
          <w:ilvl w:val="0"/>
          <w:numId w:val="39"/>
        </w:numPr>
      </w:pPr>
      <w:r>
        <w:rPr>
          <w:rFonts w:hint="eastAsia"/>
        </w:rPr>
        <w:t>Ctrl+L：清除屏幕内容</w:t>
      </w:r>
    </w:p>
    <w:p w:rsidR="003F451A" w:rsidRDefault="003F451A" w:rsidP="00A70386">
      <w:pPr>
        <w:pStyle w:val="ListParagraph"/>
        <w:numPr>
          <w:ilvl w:val="0"/>
          <w:numId w:val="39"/>
        </w:numPr>
      </w:pPr>
      <w:r>
        <w:rPr>
          <w:rFonts w:hint="eastAsia"/>
        </w:rPr>
        <w:t>Ctrl+U：剪切清除光标之前的内容</w:t>
      </w:r>
    </w:p>
    <w:p w:rsidR="003F451A" w:rsidRDefault="003F451A" w:rsidP="00A70386">
      <w:pPr>
        <w:pStyle w:val="ListParagraph"/>
        <w:numPr>
          <w:ilvl w:val="0"/>
          <w:numId w:val="39"/>
        </w:numPr>
      </w:pPr>
      <w:r>
        <w:rPr>
          <w:rFonts w:hint="eastAsia"/>
        </w:rPr>
        <w:t>Ctrl+K：剪切清除光标之后的内容</w:t>
      </w:r>
    </w:p>
    <w:p w:rsidR="003F451A" w:rsidRDefault="003F451A" w:rsidP="00A70386">
      <w:pPr>
        <w:pStyle w:val="ListParagraph"/>
        <w:numPr>
          <w:ilvl w:val="0"/>
          <w:numId w:val="39"/>
        </w:numPr>
      </w:pPr>
      <w:r>
        <w:rPr>
          <w:rFonts w:hint="eastAsia"/>
        </w:rPr>
        <w:t>Ctrl+Y：粘贴刚才所删除的字符</w:t>
      </w:r>
    </w:p>
    <w:p w:rsidR="003F451A" w:rsidRDefault="003F451A" w:rsidP="00A70386">
      <w:pPr>
        <w:pStyle w:val="ListParagraph"/>
        <w:numPr>
          <w:ilvl w:val="0"/>
          <w:numId w:val="39"/>
        </w:numPr>
      </w:pPr>
      <w:r>
        <w:rPr>
          <w:rFonts w:hint="eastAsia"/>
        </w:rPr>
        <w:t>Ctrl+W：移除光标前一个单词</w:t>
      </w:r>
    </w:p>
    <w:p w:rsidR="003F451A" w:rsidRDefault="003F451A" w:rsidP="00A70386">
      <w:pPr>
        <w:pStyle w:val="ListParagraph"/>
        <w:numPr>
          <w:ilvl w:val="0"/>
          <w:numId w:val="39"/>
        </w:numPr>
      </w:pPr>
      <w:r>
        <w:rPr>
          <w:rFonts w:hint="eastAsia"/>
        </w:rPr>
        <w:t>Alt+D：移除光标后一个单词</w:t>
      </w:r>
    </w:p>
    <w:p w:rsidR="003F451A" w:rsidRDefault="003F451A" w:rsidP="00A70386">
      <w:pPr>
        <w:pStyle w:val="ListParagraph"/>
        <w:numPr>
          <w:ilvl w:val="0"/>
          <w:numId w:val="39"/>
        </w:numPr>
      </w:pPr>
      <w:r>
        <w:rPr>
          <w:rFonts w:hint="eastAsia"/>
        </w:rPr>
        <w:t>Ctrl+R：在历史命令中查找</w:t>
      </w:r>
    </w:p>
    <w:p w:rsidR="003F451A" w:rsidRDefault="003F451A" w:rsidP="00A70386">
      <w:pPr>
        <w:pStyle w:val="ListParagraph"/>
        <w:numPr>
          <w:ilvl w:val="0"/>
          <w:numId w:val="39"/>
        </w:numPr>
      </w:pPr>
      <w:r>
        <w:rPr>
          <w:rFonts w:hint="eastAsia"/>
        </w:rPr>
        <w:t>Ctrl+C：终止进程</w:t>
      </w:r>
    </w:p>
    <w:p w:rsidR="003F451A" w:rsidRDefault="003F451A" w:rsidP="00A70386">
      <w:pPr>
        <w:pStyle w:val="ListParagraph"/>
        <w:numPr>
          <w:ilvl w:val="0"/>
          <w:numId w:val="39"/>
        </w:numPr>
      </w:pPr>
      <w:r>
        <w:rPr>
          <w:rFonts w:hint="eastAsia"/>
        </w:rPr>
        <w:t>Ctrl+D：退出当前终端</w:t>
      </w:r>
    </w:p>
    <w:p w:rsidR="003F451A" w:rsidRDefault="003F451A" w:rsidP="00A70386">
      <w:pPr>
        <w:pStyle w:val="ListParagraph"/>
        <w:numPr>
          <w:ilvl w:val="0"/>
          <w:numId w:val="39"/>
        </w:numPr>
      </w:pPr>
      <w:r>
        <w:rPr>
          <w:rFonts w:hint="eastAsia"/>
        </w:rPr>
        <w:t>Ctrl+Z：后台运行，当用户退出时候进程终止。应使用nohup 命令&amp;</w:t>
      </w:r>
    </w:p>
    <w:p w:rsidR="003F451A" w:rsidRDefault="003F451A" w:rsidP="00A70386">
      <w:pPr>
        <w:pStyle w:val="ListParagraph"/>
        <w:numPr>
          <w:ilvl w:val="0"/>
          <w:numId w:val="39"/>
        </w:numPr>
      </w:pPr>
      <w:r>
        <w:rPr>
          <w:rFonts w:hint="eastAsia"/>
        </w:rPr>
        <w:t>!!：重复执行最后一条命令</w:t>
      </w:r>
    </w:p>
    <w:p w:rsidR="003F451A" w:rsidRDefault="003F451A" w:rsidP="00A70386">
      <w:pPr>
        <w:pStyle w:val="ListParagraph"/>
        <w:numPr>
          <w:ilvl w:val="0"/>
          <w:numId w:val="39"/>
        </w:numPr>
      </w:pPr>
      <w:r w:rsidRPr="0061220D">
        <w:t>命令历史：↑↓或者使用history命令，通过”!数字”来访问历史命令。</w:t>
      </w:r>
    </w:p>
    <w:p w:rsidR="003F451A" w:rsidRPr="00B862B8" w:rsidRDefault="003F451A" w:rsidP="00A70386">
      <w:pPr>
        <w:pStyle w:val="ListParagraph"/>
        <w:numPr>
          <w:ilvl w:val="0"/>
          <w:numId w:val="39"/>
        </w:numPr>
      </w:pPr>
      <w:r>
        <w:rPr>
          <w:rFonts w:hint="eastAsia"/>
        </w:rPr>
        <w:lastRenderedPageBreak/>
        <w:t>Tab键：自动补全</w:t>
      </w:r>
    </w:p>
    <w:p w:rsidR="00DF51C4" w:rsidRPr="00DF51C4" w:rsidRDefault="009027E3" w:rsidP="00DF51C4">
      <w:pPr>
        <w:pStyle w:val="Heading2"/>
        <w:numPr>
          <w:ilvl w:val="0"/>
          <w:numId w:val="2"/>
        </w:numPr>
      </w:pPr>
      <w:r>
        <w:rPr>
          <w:rFonts w:hint="eastAsia"/>
        </w:rPr>
        <w:t>命令别名</w:t>
      </w:r>
    </w:p>
    <w:p w:rsidR="009027E3" w:rsidRPr="00B862B8" w:rsidRDefault="009027E3" w:rsidP="009027E3">
      <w:pPr>
        <w:ind w:left="360"/>
      </w:pPr>
      <w:r w:rsidRPr="00B862B8">
        <w:rPr>
          <w:rFonts w:hint="eastAsia"/>
        </w:rPr>
        <w:t>命令别名定义：</w:t>
      </w:r>
    </w:p>
    <w:p w:rsidR="009027E3" w:rsidRPr="00B862B8" w:rsidRDefault="009027E3" w:rsidP="009027E3">
      <w:pPr>
        <w:ind w:left="360"/>
      </w:pPr>
      <w:r w:rsidRPr="00B862B8">
        <w:rPr>
          <w:rFonts w:hint="eastAsia"/>
        </w:rPr>
        <w:t>范例：</w:t>
      </w:r>
      <w:r w:rsidRPr="00B862B8">
        <w:t>alias copy=cp</w:t>
      </w:r>
    </w:p>
    <w:p w:rsidR="009027E3" w:rsidRPr="00B862B8" w:rsidRDefault="009027E3" w:rsidP="009027E3">
      <w:pPr>
        <w:ind w:left="360"/>
      </w:pPr>
      <w:r w:rsidRPr="00B862B8">
        <w:t>alias xrm= “rm -r ”</w:t>
      </w:r>
    </w:p>
    <w:p w:rsidR="009027E3" w:rsidRPr="00B862B8" w:rsidRDefault="009027E3" w:rsidP="009027E3">
      <w:pPr>
        <w:ind w:left="360"/>
      </w:pPr>
      <w:r w:rsidRPr="00B862B8">
        <w:rPr>
          <w:rFonts w:hint="eastAsia"/>
        </w:rPr>
        <w:t>查看别名信息：</w:t>
      </w:r>
      <w:r w:rsidRPr="00B862B8">
        <w:t>alias</w:t>
      </w:r>
    </w:p>
    <w:p w:rsidR="00DF51C4" w:rsidRDefault="009027E3" w:rsidP="00E141AF">
      <w:pPr>
        <w:ind w:left="360"/>
      </w:pPr>
      <w:r w:rsidRPr="00B862B8">
        <w:rPr>
          <w:rFonts w:hint="eastAsia"/>
        </w:rPr>
        <w:t>删除别名：</w:t>
      </w:r>
      <w:r w:rsidRPr="00B862B8">
        <w:t>unalias copy</w:t>
      </w:r>
    </w:p>
    <w:p w:rsidR="009027E3" w:rsidRDefault="009027E3" w:rsidP="009027E3">
      <w:pPr>
        <w:ind w:left="360"/>
      </w:pPr>
      <w:r w:rsidRPr="001926FB">
        <w:rPr>
          <w:rFonts w:hint="eastAsia"/>
          <w:color w:val="FF0000"/>
        </w:rPr>
        <w:t>注意</w:t>
      </w:r>
      <w:r>
        <w:rPr>
          <w:rFonts w:hint="eastAsia"/>
        </w:rPr>
        <w:t>：修改</w:t>
      </w:r>
      <w:r w:rsidRPr="001926FB">
        <w:t>~/.bashrc</w:t>
      </w:r>
      <w:r>
        <w:rPr>
          <w:rFonts w:hint="eastAsia"/>
        </w:rPr>
        <w:t>文件，可以永久添加和删除别名</w:t>
      </w:r>
      <w:r w:rsidR="00DF51C4">
        <w:rPr>
          <w:rFonts w:hint="eastAsia"/>
        </w:rPr>
        <w:t>。系统查找命令的顺序：</w:t>
      </w:r>
      <w:r w:rsidR="00DF51C4" w:rsidRPr="00DF51C4">
        <w:rPr>
          <w:rFonts w:hint="eastAsia"/>
        </w:rPr>
        <w:t>命令绝对路径</w:t>
      </w:r>
      <w:r w:rsidR="00DF51C4" w:rsidRPr="00DF51C4">
        <w:t>-</w:t>
      </w:r>
      <w:r w:rsidR="00DF51C4">
        <w:rPr>
          <w:rFonts w:hint="eastAsia"/>
        </w:rPr>
        <w:t>-&gt;</w:t>
      </w:r>
      <w:r w:rsidR="00DF51C4" w:rsidRPr="00DF51C4">
        <w:t>别名-</w:t>
      </w:r>
      <w:r w:rsidR="00DF51C4">
        <w:rPr>
          <w:rFonts w:hint="eastAsia"/>
        </w:rPr>
        <w:t>-&gt;</w:t>
      </w:r>
      <w:r w:rsidR="00DF51C4" w:rsidRPr="00DF51C4">
        <w:t>bash内部命令-</w:t>
      </w:r>
      <w:r w:rsidR="00DF51C4">
        <w:rPr>
          <w:rFonts w:hint="eastAsia"/>
        </w:rPr>
        <w:t>-&gt;</w:t>
      </w:r>
      <w:r w:rsidR="00DF51C4" w:rsidRPr="00DF51C4">
        <w:t>环境变量中查找命令</w:t>
      </w:r>
    </w:p>
    <w:p w:rsidR="004E3EDA" w:rsidRPr="004E3EDA" w:rsidRDefault="004E3EDA" w:rsidP="003F451A"/>
    <w:p w:rsidR="009027E3" w:rsidRDefault="009027E3" w:rsidP="009027E3">
      <w:pPr>
        <w:pStyle w:val="Heading2"/>
        <w:numPr>
          <w:ilvl w:val="0"/>
          <w:numId w:val="2"/>
        </w:numPr>
      </w:pPr>
      <w:r>
        <w:rPr>
          <w:rFonts w:hint="eastAsia"/>
        </w:rPr>
        <w:t>输入输出重定向</w:t>
      </w:r>
    </w:p>
    <w:p w:rsidR="009027E3" w:rsidRPr="0034027B" w:rsidRDefault="009027E3" w:rsidP="00CB144D">
      <w:pPr>
        <w:ind w:left="360" w:firstLine="360"/>
      </w:pPr>
      <w:r w:rsidRPr="00B862B8">
        <w:rPr>
          <w:rFonts w:hAnsiTheme="minorHAnsi" w:hint="eastAsia"/>
        </w:rPr>
        <w:t>同标准</w:t>
      </w:r>
      <w:r w:rsidRPr="00B862B8">
        <w:rPr>
          <w:rFonts w:ascii="Times New Roman" w:cs="Times New Roman"/>
        </w:rPr>
        <w:t>I/O</w:t>
      </w:r>
      <w:r w:rsidRPr="00B862B8">
        <w:rPr>
          <w:rFonts w:hint="eastAsia"/>
        </w:rPr>
        <w:t>一样，</w:t>
      </w:r>
      <w:r w:rsidRPr="00B862B8">
        <w:rPr>
          <w:rFonts w:ascii="Times New Roman" w:cs="Times New Roman"/>
        </w:rPr>
        <w:t>Shell</w:t>
      </w:r>
      <w:r w:rsidRPr="00B862B8">
        <w:rPr>
          <w:rFonts w:hint="eastAsia"/>
        </w:rPr>
        <w:t>对于每一个进程预先定义</w:t>
      </w:r>
      <w:r w:rsidRPr="00B862B8">
        <w:rPr>
          <w:rFonts w:ascii="Times New Roman" w:cs="Times New Roman"/>
        </w:rPr>
        <w:t>3</w:t>
      </w:r>
      <w:r w:rsidRPr="00B862B8">
        <w:rPr>
          <w:rFonts w:hint="eastAsia"/>
        </w:rPr>
        <w:t>个文件描述字（</w:t>
      </w:r>
      <w:r w:rsidRPr="00340C4E">
        <w:t>0</w:t>
      </w:r>
      <w:r w:rsidRPr="00340C4E">
        <w:rPr>
          <w:rFonts w:hint="eastAsia"/>
        </w:rPr>
        <w:t>、</w:t>
      </w:r>
      <w:r w:rsidRPr="00340C4E">
        <w:t>1</w:t>
      </w:r>
      <w:r w:rsidRPr="00340C4E">
        <w:rPr>
          <w:rFonts w:hint="eastAsia"/>
        </w:rPr>
        <w:t>、</w:t>
      </w:r>
      <w:r w:rsidRPr="00340C4E">
        <w:t>2</w:t>
      </w:r>
      <w:r w:rsidRPr="00340C4E">
        <w:rPr>
          <w:rFonts w:hint="eastAsia"/>
        </w:rPr>
        <w:t>）</w:t>
      </w:r>
      <w:r w:rsidRPr="00B862B8">
        <w:rPr>
          <w:rFonts w:hint="eastAsia"/>
        </w:rPr>
        <w:t>。分别对应于：</w:t>
      </w:r>
      <w:r w:rsidRPr="00CB144D">
        <w:rPr>
          <w:rFonts w:cs="Times New Roman"/>
        </w:rPr>
        <w:t xml:space="preserve">0 </w:t>
      </w:r>
      <w:r w:rsidRPr="0034027B">
        <w:rPr>
          <w:rFonts w:hint="eastAsia"/>
        </w:rPr>
        <w:t>（</w:t>
      </w:r>
      <w:r w:rsidRPr="00CB144D">
        <w:rPr>
          <w:rFonts w:cs="Times New Roman"/>
        </w:rPr>
        <w:t>STDIN</w:t>
      </w:r>
      <w:r w:rsidRPr="0034027B">
        <w:rPr>
          <w:rFonts w:hint="eastAsia"/>
        </w:rPr>
        <w:t>）标准输入；</w:t>
      </w:r>
      <w:r w:rsidRPr="00CB144D">
        <w:rPr>
          <w:rFonts w:cs="Times New Roman"/>
        </w:rPr>
        <w:t xml:space="preserve">1 </w:t>
      </w:r>
      <w:r w:rsidRPr="0034027B">
        <w:rPr>
          <w:rFonts w:hint="eastAsia"/>
        </w:rPr>
        <w:t>（</w:t>
      </w:r>
      <w:r w:rsidRPr="00CB144D">
        <w:rPr>
          <w:rFonts w:cs="Times New Roman"/>
        </w:rPr>
        <w:t>STDOUT</w:t>
      </w:r>
      <w:r w:rsidRPr="0034027B">
        <w:rPr>
          <w:rFonts w:hint="eastAsia"/>
        </w:rPr>
        <w:t>）标准输出；</w:t>
      </w:r>
      <w:r w:rsidRPr="00CB144D">
        <w:rPr>
          <w:rFonts w:cs="Times New Roman"/>
        </w:rPr>
        <w:t xml:space="preserve">2 </w:t>
      </w:r>
      <w:r w:rsidRPr="0034027B">
        <w:rPr>
          <w:rFonts w:hint="eastAsia"/>
        </w:rPr>
        <w:t>（</w:t>
      </w:r>
      <w:r w:rsidRPr="00CB144D">
        <w:rPr>
          <w:rFonts w:cs="Times New Roman"/>
        </w:rPr>
        <w:t>STDERR</w:t>
      </w:r>
      <w:r w:rsidRPr="0034027B">
        <w:rPr>
          <w:rFonts w:hint="eastAsia"/>
        </w:rPr>
        <w:t>）标准错误输出。</w:t>
      </w:r>
      <w:r w:rsidR="00CB144D">
        <w:rPr>
          <w:rFonts w:hint="eastAsia"/>
        </w:rPr>
        <w:t>默认情况标准输入为键盘，标准输出和错误输出为显示器。</w:t>
      </w:r>
    </w:p>
    <w:p w:rsidR="0034027B" w:rsidRDefault="009027E3" w:rsidP="00A70386">
      <w:pPr>
        <w:pStyle w:val="Heading3"/>
        <w:numPr>
          <w:ilvl w:val="0"/>
          <w:numId w:val="34"/>
        </w:numPr>
      </w:pPr>
      <w:r>
        <w:rPr>
          <w:rFonts w:hint="eastAsia"/>
        </w:rPr>
        <w:t>输出重定向</w:t>
      </w:r>
    </w:p>
    <w:p w:rsidR="009027E3" w:rsidRDefault="0034027B" w:rsidP="009027E3">
      <w:pPr>
        <w:ind w:left="360"/>
      </w:pPr>
      <w:r>
        <w:rPr>
          <w:rFonts w:hint="eastAsia"/>
        </w:rPr>
        <w:t>说明：</w:t>
      </w:r>
      <w:r w:rsidR="009027E3" w:rsidRPr="00320398">
        <w:t>&gt;&gt;</w:t>
      </w:r>
      <w:r>
        <w:rPr>
          <w:rFonts w:hint="eastAsia"/>
        </w:rPr>
        <w:t>会保留原来文件，在原来文件上追加内容。&gt;会直接覆盖原来内容。</w:t>
      </w:r>
    </w:p>
    <w:p w:rsidR="005C7D83" w:rsidRDefault="000C784F" w:rsidP="00340C4E">
      <w:pPr>
        <w:ind w:left="360"/>
      </w:pPr>
      <w:r>
        <w:rPr>
          <w:bCs/>
        </w:rPr>
        <w:t>2</w:t>
      </w:r>
      <w:r w:rsidR="0034027B">
        <w:rPr>
          <w:rFonts w:hint="eastAsia"/>
        </w:rPr>
        <w:t>代表错误输出重定向。</w:t>
      </w:r>
      <w:r w:rsidR="00340C4E">
        <w:rPr>
          <w:rFonts w:hint="eastAsia"/>
        </w:rPr>
        <w:t>&gt;&amp;表示</w:t>
      </w:r>
      <w:r w:rsidR="00B94EA6">
        <w:rPr>
          <w:rFonts w:hint="eastAsia"/>
        </w:rPr>
        <w:t>标识</w:t>
      </w:r>
      <w:r w:rsidR="00340C4E">
        <w:rPr>
          <w:rFonts w:hint="eastAsia"/>
        </w:rPr>
        <w:t>输出重定向：将一个表示的输出重定向到另一个标识的输入。例如：</w:t>
      </w:r>
    </w:p>
    <w:tbl>
      <w:tblPr>
        <w:tblStyle w:val="TableGrid"/>
        <w:tblW w:w="0" w:type="auto"/>
        <w:tblInd w:w="468" w:type="dxa"/>
        <w:tblLook w:val="04A0"/>
      </w:tblPr>
      <w:tblGrid>
        <w:gridCol w:w="8388"/>
      </w:tblGrid>
      <w:tr w:rsidR="00340C4E" w:rsidTr="00340C4E">
        <w:tc>
          <w:tcPr>
            <w:tcW w:w="8388" w:type="dxa"/>
          </w:tcPr>
          <w:p w:rsidR="000C784F" w:rsidRDefault="000C784F" w:rsidP="00340C4E">
            <w:r>
              <w:rPr>
                <w:rFonts w:hint="eastAsia"/>
              </w:rPr>
              <w:t>#命令执行成功时候输出到stdout.txt ，执行错误时候输出到stderr.txt</w:t>
            </w:r>
          </w:p>
          <w:p w:rsidR="00A92E20" w:rsidRDefault="00A92E20" w:rsidP="00340C4E">
            <w:r>
              <w:rPr>
                <w:rFonts w:hint="eastAsia"/>
              </w:rPr>
              <w:t>#文件不存在的时候会自动创建</w:t>
            </w:r>
          </w:p>
          <w:p w:rsidR="00340C4E" w:rsidRDefault="00340C4E" w:rsidP="00340C4E">
            <w:r>
              <w:rPr>
                <w:rFonts w:hint="eastAsia"/>
              </w:rPr>
              <w:t xml:space="preserve">find  / -type f </w:t>
            </w:r>
            <w:r>
              <w:t>–</w:t>
            </w:r>
            <w:r>
              <w:rPr>
                <w:rFonts w:hint="eastAsia"/>
              </w:rPr>
              <w:t>name *.txt &gt; stdout.txt  2&gt;</w:t>
            </w:r>
            <w:r w:rsidR="00B94EA6">
              <w:rPr>
                <w:rFonts w:hint="eastAsia"/>
              </w:rPr>
              <w:t>stderr.txt</w:t>
            </w:r>
          </w:p>
          <w:p w:rsidR="00B94EA6" w:rsidRDefault="00B94EA6" w:rsidP="00340C4E">
            <w:r>
              <w:rPr>
                <w:rFonts w:hint="eastAsia"/>
              </w:rPr>
              <w:t>#执行命令发生错误时候，重定向</w:t>
            </w:r>
            <w:r w:rsidR="00FD2C73">
              <w:rPr>
                <w:rFonts w:hint="eastAsia"/>
              </w:rPr>
              <w:t>到标准输出1</w:t>
            </w:r>
          </w:p>
          <w:p w:rsidR="000C784F" w:rsidRDefault="000C784F" w:rsidP="000C784F">
            <w:r>
              <w:rPr>
                <w:rFonts w:hint="eastAsia"/>
              </w:rPr>
              <w:t xml:space="preserve">find  / -type f </w:t>
            </w:r>
            <w:r>
              <w:t>–</w:t>
            </w:r>
            <w:r>
              <w:rPr>
                <w:rFonts w:hint="eastAsia"/>
              </w:rPr>
              <w:t>name *.txt &gt; stdout.txt  2&gt;&amp;1</w:t>
            </w:r>
          </w:p>
          <w:p w:rsidR="000C784F" w:rsidRDefault="000C784F" w:rsidP="000C784F">
            <w:r>
              <w:rPr>
                <w:rFonts w:hint="eastAsia"/>
              </w:rPr>
              <w:t>#命令执行成功和失败都重定向到</w:t>
            </w:r>
            <w:r w:rsidR="00FD2C73">
              <w:rPr>
                <w:rFonts w:hint="eastAsia"/>
              </w:rPr>
              <w:t xml:space="preserve">stdout.txt  </w:t>
            </w:r>
          </w:p>
          <w:p w:rsidR="00340C4E" w:rsidRDefault="000C784F" w:rsidP="000C784F">
            <w:r>
              <w:rPr>
                <w:rFonts w:hint="eastAsia"/>
              </w:rPr>
              <w:t xml:space="preserve">find  / -type f </w:t>
            </w:r>
            <w:r>
              <w:t>–</w:t>
            </w:r>
            <w:r>
              <w:rPr>
                <w:rFonts w:hint="eastAsia"/>
              </w:rPr>
              <w:t xml:space="preserve">name *.txt &amp;&gt; stdout.txt  </w:t>
            </w:r>
          </w:p>
        </w:tc>
      </w:tr>
    </w:tbl>
    <w:p w:rsidR="005A3DA9" w:rsidRDefault="005A3DA9" w:rsidP="008721BF">
      <w:pPr>
        <w:ind w:firstLine="360"/>
      </w:pPr>
      <w:r w:rsidRPr="005A3DA9">
        <w:rPr>
          <w:rFonts w:hint="eastAsia"/>
          <w:b/>
        </w:rPr>
        <w:t>正确输出和错误输出同时保存</w:t>
      </w:r>
      <w:r>
        <w:rPr>
          <w:rFonts w:hint="eastAsia"/>
        </w:rPr>
        <w:t>：命令</w:t>
      </w:r>
      <w:r>
        <w:t xml:space="preserve"> &amp;&gt;文件 或者 命令 &amp;&gt;&gt; 文件</w:t>
      </w:r>
    </w:p>
    <w:p w:rsidR="005A3DA9" w:rsidRDefault="005A3DA9" w:rsidP="005A3DA9">
      <w:pPr>
        <w:ind w:firstLine="360"/>
      </w:pPr>
      <w:r w:rsidRPr="005A3DA9">
        <w:rPr>
          <w:rFonts w:hint="eastAsia"/>
          <w:b/>
        </w:rPr>
        <w:t>正确数输出和错误输出保存在不同文件</w:t>
      </w:r>
      <w:r>
        <w:rPr>
          <w:rFonts w:hint="eastAsia"/>
        </w:rPr>
        <w:t>：命令</w:t>
      </w:r>
      <w:r>
        <w:t xml:space="preserve"> &gt;&gt; 文件1 2&gt;&gt; 文件2</w:t>
      </w:r>
    </w:p>
    <w:p w:rsidR="005A3DA9" w:rsidRDefault="005A3DA9" w:rsidP="005A3DA9">
      <w:pPr>
        <w:ind w:firstLine="360"/>
      </w:pPr>
    </w:p>
    <w:p w:rsidR="009027E3" w:rsidRDefault="009027E3" w:rsidP="0034027B">
      <w:pPr>
        <w:pStyle w:val="Heading3"/>
      </w:pPr>
      <w:r>
        <w:rPr>
          <w:rFonts w:hint="eastAsia"/>
        </w:rPr>
        <w:t>输入重定向</w:t>
      </w:r>
      <w:r w:rsidR="0034027B">
        <w:rPr>
          <w:rFonts w:hint="eastAsia"/>
        </w:rPr>
        <w:t>(&lt;)</w:t>
      </w:r>
    </w:p>
    <w:p w:rsidR="00527AD7" w:rsidRDefault="00527AD7" w:rsidP="00527AD7">
      <w:pPr>
        <w:ind w:left="360"/>
      </w:pPr>
      <w:r>
        <w:rPr>
          <w:rFonts w:hint="eastAsia"/>
        </w:rPr>
        <w:t>标准输入重定向可以将原本应由从标准输入设备中读取的内容转由文件输入。</w:t>
      </w:r>
    </w:p>
    <w:tbl>
      <w:tblPr>
        <w:tblStyle w:val="TableGrid"/>
        <w:tblW w:w="0" w:type="auto"/>
        <w:tblInd w:w="468" w:type="dxa"/>
        <w:tblLook w:val="04A0"/>
      </w:tblPr>
      <w:tblGrid>
        <w:gridCol w:w="8388"/>
      </w:tblGrid>
      <w:tr w:rsidR="00527AD7" w:rsidTr="00527AD7">
        <w:tc>
          <w:tcPr>
            <w:tcW w:w="8388" w:type="dxa"/>
          </w:tcPr>
          <w:p w:rsidR="00527AD7" w:rsidRDefault="00527AD7" w:rsidP="00527AD7">
            <w:r w:rsidRPr="00527AD7">
              <w:t>cat &lt; install.log</w:t>
            </w:r>
          </w:p>
        </w:tc>
      </w:tr>
    </w:tbl>
    <w:p w:rsidR="00527AD7" w:rsidRPr="00527AD7" w:rsidRDefault="00527AD7" w:rsidP="00527AD7">
      <w:pPr>
        <w:ind w:left="360"/>
      </w:pPr>
    </w:p>
    <w:p w:rsidR="00CB144D" w:rsidRDefault="00527AD7" w:rsidP="00527AD7">
      <w:pPr>
        <w:pStyle w:val="Heading3"/>
      </w:pPr>
      <w:r>
        <w:rPr>
          <w:rFonts w:hint="eastAsia"/>
        </w:rPr>
        <w:t>Here Cocument</w:t>
      </w:r>
    </w:p>
    <w:p w:rsidR="00CB144D" w:rsidRDefault="00A92E20" w:rsidP="00A92E20">
      <w:pPr>
        <w:ind w:left="360" w:firstLine="360"/>
      </w:pPr>
      <w:r>
        <w:rPr>
          <w:rFonts w:hint="eastAsia"/>
        </w:rPr>
        <w:t>用于在命令或者脚本中按行输入文本。Here Cocument的格式为:</w:t>
      </w:r>
    </w:p>
    <w:p w:rsidR="00A92E20" w:rsidRDefault="00A92E20" w:rsidP="009027E3">
      <w:pPr>
        <w:ind w:left="360"/>
      </w:pPr>
      <w:r>
        <w:rPr>
          <w:rFonts w:hint="eastAsia"/>
        </w:rPr>
        <w:t>&lt;&lt;delimiter ,其中delimiter是一个用于标注的“分隔符”，该分隔符后所有输入都被当做文本来输入，知道下一个分隔符为止。</w:t>
      </w:r>
    </w:p>
    <w:tbl>
      <w:tblPr>
        <w:tblStyle w:val="TableGrid"/>
        <w:tblW w:w="0" w:type="auto"/>
        <w:tblInd w:w="468" w:type="dxa"/>
        <w:tblLook w:val="04A0"/>
      </w:tblPr>
      <w:tblGrid>
        <w:gridCol w:w="8388"/>
      </w:tblGrid>
      <w:tr w:rsidR="00A92E20" w:rsidTr="00A92E20">
        <w:tc>
          <w:tcPr>
            <w:tcW w:w="8388" w:type="dxa"/>
          </w:tcPr>
          <w:p w:rsidR="00A92E20" w:rsidRDefault="00F65E1A" w:rsidP="009027E3">
            <w:r w:rsidRPr="00F65E1A">
              <w:t>cat &gt; hello.txt &lt;&lt;eof</w:t>
            </w:r>
          </w:p>
          <w:p w:rsidR="00F65E1A" w:rsidRDefault="00F65E1A" w:rsidP="009027E3">
            <w:r w:rsidRPr="00F65E1A">
              <w:t>hello</w:t>
            </w:r>
          </w:p>
          <w:p w:rsidR="00F65E1A" w:rsidRDefault="00F65E1A" w:rsidP="009027E3">
            <w:r w:rsidRPr="00F65E1A">
              <w:t>world</w:t>
            </w:r>
          </w:p>
          <w:p w:rsidR="00F65E1A" w:rsidRDefault="00F65E1A" w:rsidP="009027E3">
            <w:r w:rsidRPr="00F65E1A">
              <w:t>eof</w:t>
            </w:r>
          </w:p>
        </w:tc>
      </w:tr>
    </w:tbl>
    <w:p w:rsidR="00A92E20" w:rsidRDefault="00A92E20" w:rsidP="009027E3">
      <w:pPr>
        <w:ind w:left="360"/>
      </w:pPr>
    </w:p>
    <w:p w:rsidR="009027E3" w:rsidRDefault="009027E3" w:rsidP="009027E3">
      <w:pPr>
        <w:pStyle w:val="Heading2"/>
        <w:numPr>
          <w:ilvl w:val="0"/>
          <w:numId w:val="2"/>
        </w:numPr>
      </w:pPr>
      <w:r>
        <w:rPr>
          <w:rFonts w:hint="eastAsia"/>
        </w:rPr>
        <w:t>管道</w:t>
      </w:r>
      <w:r w:rsidR="000E4C8C">
        <w:rPr>
          <w:rFonts w:hint="eastAsia"/>
        </w:rPr>
        <w:t>符</w:t>
      </w:r>
    </w:p>
    <w:p w:rsidR="009027E3" w:rsidRPr="00320398" w:rsidRDefault="009027E3" w:rsidP="009027E3">
      <w:pPr>
        <w:ind w:left="360"/>
      </w:pPr>
      <w:r w:rsidRPr="00320398">
        <w:rPr>
          <w:rFonts w:hint="eastAsia"/>
        </w:rPr>
        <w:t>管道：将一个命令的输出传送给另一个命令，</w:t>
      </w:r>
    </w:p>
    <w:p w:rsidR="009027E3" w:rsidRPr="00320398" w:rsidRDefault="009027E3" w:rsidP="009027E3">
      <w:pPr>
        <w:ind w:left="360"/>
      </w:pPr>
      <w:r w:rsidRPr="00320398">
        <w:rPr>
          <w:rFonts w:hint="eastAsia"/>
        </w:rPr>
        <w:t>作为另一个命令的输入。</w:t>
      </w:r>
    </w:p>
    <w:p w:rsidR="009027E3" w:rsidRPr="00320398" w:rsidRDefault="009027E3" w:rsidP="009027E3">
      <w:pPr>
        <w:ind w:left="360"/>
      </w:pPr>
      <w:r w:rsidRPr="00320398">
        <w:rPr>
          <w:rFonts w:hint="eastAsia"/>
        </w:rPr>
        <w:t>使用方法：</w:t>
      </w:r>
    </w:p>
    <w:p w:rsidR="009027E3" w:rsidRDefault="009027E3" w:rsidP="009027E3">
      <w:pPr>
        <w:ind w:left="360"/>
      </w:pPr>
      <w:r w:rsidRPr="00320398">
        <w:rPr>
          <w:rFonts w:hint="eastAsia"/>
        </w:rPr>
        <w:t>命令</w:t>
      </w:r>
      <w:r w:rsidRPr="00320398">
        <w:t>1|</w:t>
      </w:r>
      <w:r w:rsidRPr="00320398">
        <w:rPr>
          <w:rFonts w:hint="eastAsia"/>
        </w:rPr>
        <w:t>命令</w:t>
      </w:r>
      <w:r w:rsidRPr="00320398">
        <w:t>2|</w:t>
      </w:r>
      <w:r w:rsidRPr="00320398">
        <w:rPr>
          <w:rFonts w:hint="eastAsia"/>
        </w:rPr>
        <w:t>命令</w:t>
      </w:r>
      <w:r w:rsidRPr="00320398">
        <w:t>3……|</w:t>
      </w:r>
      <w:r w:rsidRPr="00320398">
        <w:rPr>
          <w:rFonts w:hint="eastAsia"/>
        </w:rPr>
        <w:t>命令</w:t>
      </w:r>
      <w:r w:rsidRPr="00320398">
        <w:t>n</w:t>
      </w:r>
    </w:p>
    <w:tbl>
      <w:tblPr>
        <w:tblStyle w:val="TableGrid"/>
        <w:tblW w:w="0" w:type="auto"/>
        <w:tblInd w:w="468" w:type="dxa"/>
        <w:tblLook w:val="04A0"/>
      </w:tblPr>
      <w:tblGrid>
        <w:gridCol w:w="8388"/>
      </w:tblGrid>
      <w:tr w:rsidR="0078061D" w:rsidTr="0078061D">
        <w:tc>
          <w:tcPr>
            <w:tcW w:w="8388" w:type="dxa"/>
          </w:tcPr>
          <w:p w:rsidR="0078061D" w:rsidRDefault="0078061D" w:rsidP="0078061D">
            <w:r>
              <w:rPr>
                <w:rFonts w:hint="eastAsia"/>
              </w:rPr>
              <w:t>--举例</w:t>
            </w:r>
          </w:p>
          <w:p w:rsidR="0078061D" w:rsidRPr="00320398" w:rsidRDefault="0078061D" w:rsidP="0078061D">
            <w:r w:rsidRPr="00320398">
              <w:t>ls -l /etc | more</w:t>
            </w:r>
          </w:p>
          <w:p w:rsidR="0078061D" w:rsidRDefault="0078061D" w:rsidP="009027E3">
            <w:r w:rsidRPr="00320398">
              <w:t>ls -l /etc | grep init | wc -l</w:t>
            </w:r>
          </w:p>
        </w:tc>
      </w:tr>
    </w:tbl>
    <w:p w:rsidR="009027E3" w:rsidRPr="00320398" w:rsidRDefault="009027E3" w:rsidP="009027E3"/>
    <w:p w:rsidR="009027E3" w:rsidRDefault="009027E3" w:rsidP="009027E3">
      <w:pPr>
        <w:pStyle w:val="Heading2"/>
        <w:numPr>
          <w:ilvl w:val="0"/>
          <w:numId w:val="2"/>
        </w:numPr>
      </w:pPr>
      <w:r>
        <w:rPr>
          <w:rFonts w:hint="eastAsia"/>
        </w:rPr>
        <w:t>命令连接符</w:t>
      </w:r>
    </w:p>
    <w:p w:rsidR="009027E3" w:rsidRPr="00320398" w:rsidRDefault="009027E3" w:rsidP="009027E3">
      <w:pPr>
        <w:ind w:left="360"/>
      </w:pPr>
      <w:r w:rsidRPr="00320398">
        <w:rPr>
          <w:rFonts w:hint="eastAsia"/>
        </w:rPr>
        <w:t>；</w:t>
      </w:r>
      <w:r>
        <w:rPr>
          <w:rFonts w:hint="eastAsia"/>
        </w:rPr>
        <w:t>：</w:t>
      </w:r>
      <w:r w:rsidRPr="00320398">
        <w:rPr>
          <w:rFonts w:hint="eastAsia"/>
        </w:rPr>
        <w:t>用；间隔的各命令按顺序依次执行。</w:t>
      </w:r>
    </w:p>
    <w:p w:rsidR="009027E3" w:rsidRPr="00320398" w:rsidRDefault="009027E3" w:rsidP="009027E3">
      <w:pPr>
        <w:ind w:left="360"/>
        <w:rPr>
          <w:rFonts w:ascii="Times New Roman" w:hAnsi="Times New Roman" w:cs="Times New Roman"/>
        </w:rPr>
      </w:pPr>
      <w:r w:rsidRPr="00320398">
        <w:rPr>
          <w:rFonts w:ascii="Times New Roman" w:hAnsi="Times New Roman" w:cs="Times New Roman"/>
          <w:b/>
          <w:bCs/>
        </w:rPr>
        <w:t>&amp;&amp;</w:t>
      </w:r>
      <w:r>
        <w:rPr>
          <w:rFonts w:ascii="Times New Roman" w:hAnsi="Times New Roman" w:cs="Times New Roman" w:hint="eastAsia"/>
          <w:b/>
          <w:bCs/>
        </w:rPr>
        <w:t>：</w:t>
      </w:r>
      <w:r w:rsidRPr="00320398">
        <w:rPr>
          <w:rFonts w:hAnsi="Times New Roman" w:hint="eastAsia"/>
        </w:rPr>
        <w:t>前后命令的执行存在逻辑与关系，只有</w:t>
      </w:r>
      <w:r w:rsidRPr="00320398">
        <w:rPr>
          <w:rFonts w:ascii="Times New Roman" w:hAnsi="Times New Roman" w:cs="Times New Roman"/>
        </w:rPr>
        <w:t>&amp;&amp;</w:t>
      </w:r>
      <w:r w:rsidRPr="00320398">
        <w:rPr>
          <w:rFonts w:hAnsi="Times New Roman" w:hint="eastAsia"/>
        </w:rPr>
        <w:t>前面的命令执行成功后，它后面的命令才被执行。</w:t>
      </w:r>
    </w:p>
    <w:p w:rsidR="00881E9C" w:rsidRPr="006F3A85" w:rsidRDefault="009027E3" w:rsidP="006F3A85">
      <w:pPr>
        <w:ind w:left="360"/>
        <w:rPr>
          <w:rFonts w:ascii="Times New Roman" w:hAnsi="Times New Roman" w:cs="Times New Roman"/>
        </w:rPr>
      </w:pPr>
      <w:r w:rsidRPr="00320398">
        <w:rPr>
          <w:rFonts w:ascii="Times New Roman" w:hAnsi="Times New Roman" w:cs="Times New Roman"/>
          <w:b/>
          <w:bCs/>
        </w:rPr>
        <w:lastRenderedPageBreak/>
        <w:t>||</w:t>
      </w:r>
      <w:r>
        <w:rPr>
          <w:rFonts w:ascii="Times New Roman" w:hAnsi="Times New Roman" w:cs="Times New Roman" w:hint="eastAsia"/>
        </w:rPr>
        <w:t>：</w:t>
      </w:r>
      <w:r w:rsidRPr="00320398">
        <w:rPr>
          <w:rFonts w:hAnsi="Times New Roman" w:hint="eastAsia"/>
        </w:rPr>
        <w:t>前后命令的执行存在逻辑或关系，只有</w:t>
      </w:r>
      <w:r w:rsidRPr="00320398">
        <w:rPr>
          <w:rFonts w:ascii="Times New Roman" w:hAnsi="Times New Roman" w:cs="Times New Roman"/>
        </w:rPr>
        <w:t>||</w:t>
      </w:r>
      <w:r w:rsidRPr="00320398">
        <w:rPr>
          <w:rFonts w:hAnsi="Times New Roman" w:hint="eastAsia"/>
        </w:rPr>
        <w:t>前面的命令执行失败后，它后面的命令才被执行。</w:t>
      </w:r>
      <w:r w:rsidR="00470BE7">
        <w:rPr>
          <w:rFonts w:hAnsi="Times New Roman" w:hint="eastAsia"/>
        </w:rPr>
        <w:t>(短路逻辑)</w:t>
      </w:r>
    </w:p>
    <w:p w:rsidR="00F65E1A" w:rsidRDefault="00F65E1A" w:rsidP="00F65E1A">
      <w:pPr>
        <w:pStyle w:val="Heading1"/>
        <w:rPr>
          <w:rFonts w:hint="eastAsia"/>
        </w:rPr>
      </w:pPr>
      <w:r>
        <w:rPr>
          <w:rFonts w:hint="eastAsia"/>
        </w:rPr>
        <w:t>Shell</w:t>
      </w:r>
      <w:r>
        <w:rPr>
          <w:rFonts w:hint="eastAsia"/>
        </w:rPr>
        <w:t>内建命令</w:t>
      </w:r>
    </w:p>
    <w:tbl>
      <w:tblPr>
        <w:tblStyle w:val="TableGrid"/>
        <w:tblW w:w="0" w:type="auto"/>
        <w:tblInd w:w="468" w:type="dxa"/>
        <w:tblLook w:val="04A0"/>
      </w:tblPr>
      <w:tblGrid>
        <w:gridCol w:w="8388"/>
      </w:tblGrid>
      <w:tr w:rsidR="006F3A85" w:rsidTr="006F3A85">
        <w:tc>
          <w:tcPr>
            <w:tcW w:w="8388" w:type="dxa"/>
          </w:tcPr>
          <w:p w:rsidR="006F3A85" w:rsidRDefault="006F3A85" w:rsidP="006F3A85">
            <w:pPr>
              <w:rPr>
                <w:rFonts w:hint="eastAsia"/>
              </w:rPr>
            </w:pPr>
            <w:r>
              <w:rPr>
                <w:rFonts w:hint="eastAsia"/>
              </w:rPr>
              <w:t>确定内建命令：</w:t>
            </w:r>
            <w:r>
              <w:t>type</w:t>
            </w:r>
          </w:p>
          <w:p w:rsidR="00B018AA" w:rsidRDefault="00B018AA" w:rsidP="006F3A85">
            <w:r>
              <w:rPr>
                <w:noProof/>
              </w:rPr>
              <w:drawing>
                <wp:inline distT="0" distB="0" distL="0" distR="0">
                  <wp:extent cx="3590925" cy="6096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90925" cy="609600"/>
                          </a:xfrm>
                          <a:prstGeom prst="rect">
                            <a:avLst/>
                          </a:prstGeom>
                          <a:noFill/>
                          <a:ln w="9525">
                            <a:noFill/>
                            <a:miter lim="800000"/>
                            <a:headEnd/>
                            <a:tailEnd/>
                          </a:ln>
                        </pic:spPr>
                      </pic:pic>
                    </a:graphicData>
                  </a:graphic>
                </wp:inline>
              </w:drawing>
            </w:r>
          </w:p>
          <w:p w:rsidR="006F3A85" w:rsidRDefault="006F3A85" w:rsidP="006F3A85">
            <w:r>
              <w:rPr>
                <w:rFonts w:hint="eastAsia"/>
              </w:rPr>
              <w:t>执行程序：</w:t>
            </w:r>
            <w:r>
              <w:t>.</w:t>
            </w:r>
            <w:r w:rsidR="00B15989">
              <w:rPr>
                <w:rFonts w:hint="eastAsia"/>
              </w:rPr>
              <w:t>，source</w:t>
            </w:r>
          </w:p>
          <w:p w:rsidR="006F3A85" w:rsidRDefault="006F3A85" w:rsidP="006F3A85">
            <w:r>
              <w:rPr>
                <w:rFonts w:hint="eastAsia"/>
              </w:rPr>
              <w:t>别名：</w:t>
            </w:r>
            <w:r>
              <w:t>alias</w:t>
            </w:r>
          </w:p>
          <w:p w:rsidR="006F3A85" w:rsidRDefault="006F3A85" w:rsidP="006F3A85">
            <w:r>
              <w:rPr>
                <w:rFonts w:hint="eastAsia"/>
              </w:rPr>
              <w:t>删除别名：</w:t>
            </w:r>
            <w:r>
              <w:t>unalias</w:t>
            </w:r>
          </w:p>
          <w:p w:rsidR="006F3A85" w:rsidRDefault="006F3A85" w:rsidP="006F3A85">
            <w:r>
              <w:rPr>
                <w:rFonts w:hint="eastAsia"/>
              </w:rPr>
              <w:t>任务前后台切换：</w:t>
            </w:r>
            <w:r>
              <w:t>bg，fg，jobs</w:t>
            </w:r>
          </w:p>
          <w:p w:rsidR="006F3A85" w:rsidRDefault="006F3A85" w:rsidP="006F3A85">
            <w:r>
              <w:rPr>
                <w:rFonts w:hint="eastAsia"/>
              </w:rPr>
              <w:t>改变目录：</w:t>
            </w:r>
            <w:r>
              <w:t>cd</w:t>
            </w:r>
          </w:p>
          <w:p w:rsidR="006F3A85" w:rsidRDefault="006F3A85" w:rsidP="006F3A85">
            <w:r>
              <w:rPr>
                <w:rFonts w:hint="eastAsia"/>
              </w:rPr>
              <w:t>声明变量：</w:t>
            </w:r>
            <w:r>
              <w:t>declare,typeset</w:t>
            </w:r>
          </w:p>
          <w:p w:rsidR="006F3A85" w:rsidRDefault="006F3A85" w:rsidP="006F3A85">
            <w:r>
              <w:rPr>
                <w:rFonts w:hint="eastAsia"/>
              </w:rPr>
              <w:t>打印字符：</w:t>
            </w:r>
            <w:r>
              <w:t>echo</w:t>
            </w:r>
          </w:p>
          <w:p w:rsidR="006F3A85" w:rsidRDefault="006F3A85" w:rsidP="006F3A85">
            <w:r>
              <w:rPr>
                <w:rFonts w:hint="eastAsia"/>
              </w:rPr>
              <w:t>跳出循环：</w:t>
            </w:r>
            <w:r>
              <w:t>break</w:t>
            </w:r>
          </w:p>
          <w:p w:rsidR="006F3A85" w:rsidRDefault="006F3A85" w:rsidP="006F3A85">
            <w:r>
              <w:rPr>
                <w:rFonts w:hint="eastAsia"/>
              </w:rPr>
              <w:t>循环控制</w:t>
            </w:r>
            <w:r>
              <w:t>continue</w:t>
            </w:r>
          </w:p>
          <w:p w:rsidR="006F3A85" w:rsidRDefault="006F3A85" w:rsidP="006F3A85">
            <w:r>
              <w:rPr>
                <w:rFonts w:hint="eastAsia"/>
              </w:rPr>
              <w:t>将所跟的参数作为</w:t>
            </w:r>
            <w:r>
              <w:t>shell的输入，并执行产生的命令：eval</w:t>
            </w:r>
          </w:p>
          <w:p w:rsidR="006F3A85" w:rsidRDefault="006F3A85" w:rsidP="006F3A85">
            <w:r>
              <w:rPr>
                <w:rFonts w:hint="eastAsia"/>
              </w:rPr>
              <w:t>执行命令来取代当前的</w:t>
            </w:r>
            <w:r>
              <w:t>shell：exec</w:t>
            </w:r>
          </w:p>
          <w:p w:rsidR="006F3A85" w:rsidRDefault="006F3A85" w:rsidP="006F3A85">
            <w:r>
              <w:rPr>
                <w:rFonts w:hint="eastAsia"/>
              </w:rPr>
              <w:t>退出</w:t>
            </w:r>
            <w:r>
              <w:t>shell：exit</w:t>
            </w:r>
          </w:p>
          <w:p w:rsidR="006F3A85" w:rsidRDefault="006F3A85" w:rsidP="006F3A85">
            <w:r>
              <w:rPr>
                <w:rFonts w:hint="eastAsia"/>
              </w:rPr>
              <w:t>是变量能被子</w:t>
            </w:r>
            <w:r>
              <w:t>shell识别：export</w:t>
            </w:r>
          </w:p>
          <w:p w:rsidR="006F3A85" w:rsidRDefault="006F3A85" w:rsidP="006F3A85">
            <w:r>
              <w:rPr>
                <w:rFonts w:hint="eastAsia"/>
              </w:rPr>
              <w:t>发送信号给指定</w:t>
            </w:r>
            <w:r>
              <w:t>PID或进程：kill</w:t>
            </w:r>
          </w:p>
          <w:p w:rsidR="006F3A85" w:rsidRDefault="006F3A85" w:rsidP="006F3A85">
            <w:pPr>
              <w:rPr>
                <w:rFonts w:hint="eastAsia"/>
              </w:rPr>
            </w:pPr>
            <w:r>
              <w:rPr>
                <w:rFonts w:hint="eastAsia"/>
              </w:rPr>
              <w:t>整数运算：</w:t>
            </w:r>
            <w:r>
              <w:t>let</w:t>
            </w:r>
          </w:p>
          <w:p w:rsidR="00B15989" w:rsidRDefault="00B15989" w:rsidP="006F3A85">
            <w:r>
              <w:rPr>
                <w:rFonts w:hint="eastAsia"/>
              </w:rPr>
              <w:t>显示当前工作目录：pwd</w:t>
            </w:r>
          </w:p>
          <w:p w:rsidR="006F3A85" w:rsidRDefault="006F3A85" w:rsidP="006F3A85">
            <w:r>
              <w:rPr>
                <w:rFonts w:hint="eastAsia"/>
              </w:rPr>
              <w:t>声明局部变量：</w:t>
            </w:r>
            <w:r>
              <w:t>local</w:t>
            </w:r>
          </w:p>
          <w:p w:rsidR="006F3A85" w:rsidRDefault="006F3A85" w:rsidP="006F3A85">
            <w:r>
              <w:rPr>
                <w:rFonts w:hint="eastAsia"/>
              </w:rPr>
              <w:t>从标准输入读取一行到变量：</w:t>
            </w:r>
            <w:r>
              <w:t>read</w:t>
            </w:r>
          </w:p>
          <w:p w:rsidR="006F3A85" w:rsidRDefault="006F3A85" w:rsidP="006F3A85">
            <w:r>
              <w:rPr>
                <w:rFonts w:hint="eastAsia"/>
              </w:rPr>
              <w:t>定义函数的返回值：</w:t>
            </w:r>
            <w:r>
              <w:t>return</w:t>
            </w:r>
          </w:p>
          <w:p w:rsidR="006F3A85" w:rsidRDefault="006F3A85" w:rsidP="006F3A85">
            <w:r>
              <w:rPr>
                <w:rFonts w:hint="eastAsia"/>
              </w:rPr>
              <w:t>向左移动位置参数：</w:t>
            </w:r>
            <w:r>
              <w:t>shift</w:t>
            </w:r>
          </w:p>
          <w:p w:rsidR="006F3A85" w:rsidRDefault="006F3A85" w:rsidP="006F3A85">
            <w:r>
              <w:rPr>
                <w:rFonts w:hint="eastAsia"/>
              </w:rPr>
              <w:t>显示并设置进程资源限度：</w:t>
            </w:r>
            <w:r>
              <w:t>ulimit</w:t>
            </w:r>
          </w:p>
          <w:p w:rsidR="006F3A85" w:rsidRDefault="006F3A85" w:rsidP="006F3A85">
            <w:r>
              <w:rPr>
                <w:rFonts w:hint="eastAsia"/>
              </w:rPr>
              <w:t>测试表达式：</w:t>
            </w:r>
            <w:r>
              <w:t>test</w:t>
            </w:r>
          </w:p>
        </w:tc>
      </w:tr>
    </w:tbl>
    <w:p w:rsidR="006F3A85" w:rsidRPr="006F3A85" w:rsidRDefault="006F3A85" w:rsidP="006F3A85">
      <w:pPr>
        <w:ind w:left="360"/>
      </w:pPr>
    </w:p>
    <w:p w:rsidR="00F31CBF" w:rsidRPr="00881E9C" w:rsidRDefault="00F31CBF" w:rsidP="00AA4BB8">
      <w:pPr>
        <w:ind w:left="360"/>
        <w:rPr>
          <w:rFonts w:hint="eastAsia"/>
        </w:rPr>
      </w:pPr>
    </w:p>
    <w:p w:rsidR="00F775DB" w:rsidRDefault="00F775DB" w:rsidP="00F775DB">
      <w:pPr>
        <w:pStyle w:val="Heading1"/>
        <w:rPr>
          <w:rFonts w:hint="eastAsia"/>
        </w:rPr>
      </w:pPr>
      <w:r>
        <w:lastRenderedPageBreak/>
        <w:t>S</w:t>
      </w:r>
      <w:r>
        <w:rPr>
          <w:rFonts w:hint="eastAsia"/>
        </w:rPr>
        <w:t>hell</w:t>
      </w:r>
      <w:r w:rsidR="00A41C3E">
        <w:rPr>
          <w:rFonts w:hint="eastAsia"/>
        </w:rPr>
        <w:t>编程</w:t>
      </w:r>
      <w:r>
        <w:rPr>
          <w:rFonts w:hint="eastAsia"/>
        </w:rPr>
        <w:t>基础</w:t>
      </w:r>
    </w:p>
    <w:p w:rsidR="004A5C62" w:rsidRDefault="004A5C62" w:rsidP="004A5C62">
      <w:pPr>
        <w:pStyle w:val="Heading2"/>
        <w:numPr>
          <w:ilvl w:val="0"/>
          <w:numId w:val="45"/>
        </w:numPr>
        <w:rPr>
          <w:rFonts w:hint="eastAsia"/>
        </w:rPr>
      </w:pPr>
      <w:r>
        <w:rPr>
          <w:rFonts w:hint="eastAsia"/>
        </w:rPr>
        <w:t>标识符</w:t>
      </w:r>
    </w:p>
    <w:p w:rsidR="004A5C62" w:rsidRPr="004A5C62" w:rsidRDefault="004A5C62" w:rsidP="004A5C62">
      <w:pPr>
        <w:ind w:left="360"/>
        <w:rPr>
          <w:rFonts w:hint="eastAsia"/>
        </w:rPr>
      </w:pPr>
      <w:r>
        <w:rPr>
          <w:rFonts w:hint="eastAsia"/>
        </w:rPr>
        <w:t>标识符用于标识变量或者函数的名字，有以下限制：</w:t>
      </w:r>
    </w:p>
    <w:p w:rsidR="004A5C62" w:rsidRDefault="004A5C62" w:rsidP="004A5C62">
      <w:pPr>
        <w:pStyle w:val="ListParagraph"/>
        <w:numPr>
          <w:ilvl w:val="0"/>
          <w:numId w:val="46"/>
        </w:numPr>
        <w:rPr>
          <w:rFonts w:hint="eastAsia"/>
        </w:rPr>
      </w:pPr>
      <w:r>
        <w:rPr>
          <w:rFonts w:hint="eastAsia"/>
        </w:rPr>
        <w:t>必须以字母或者下划线开头</w:t>
      </w:r>
    </w:p>
    <w:p w:rsidR="004A5C62" w:rsidRDefault="004A5C62" w:rsidP="004A5C62">
      <w:pPr>
        <w:pStyle w:val="ListParagraph"/>
        <w:numPr>
          <w:ilvl w:val="0"/>
          <w:numId w:val="46"/>
        </w:numPr>
        <w:rPr>
          <w:rFonts w:hint="eastAsia"/>
        </w:rPr>
      </w:pPr>
      <w:r>
        <w:rPr>
          <w:rFonts w:hint="eastAsia"/>
        </w:rPr>
        <w:t>变量包含字符：字母，数字，下划线</w:t>
      </w:r>
    </w:p>
    <w:p w:rsidR="004A5C62" w:rsidRDefault="004A5C62" w:rsidP="004A5C62">
      <w:pPr>
        <w:pStyle w:val="ListParagraph"/>
        <w:numPr>
          <w:ilvl w:val="0"/>
          <w:numId w:val="46"/>
        </w:numPr>
        <w:rPr>
          <w:rFonts w:hint="eastAsia"/>
        </w:rPr>
      </w:pPr>
      <w:r>
        <w:rPr>
          <w:rFonts w:hint="eastAsia"/>
        </w:rPr>
        <w:t>长度不限</w:t>
      </w:r>
    </w:p>
    <w:p w:rsidR="004A5C62" w:rsidRPr="004A5C62" w:rsidRDefault="004A5C62" w:rsidP="004A5C62">
      <w:pPr>
        <w:pStyle w:val="ListParagraph"/>
        <w:numPr>
          <w:ilvl w:val="0"/>
          <w:numId w:val="46"/>
        </w:numPr>
        <w:rPr>
          <w:rFonts w:hint="eastAsia"/>
        </w:rPr>
      </w:pPr>
      <w:r>
        <w:rPr>
          <w:rFonts w:hint="eastAsia"/>
        </w:rPr>
        <w:t>变量不能是shell的关键字，和环境变量同名</w:t>
      </w:r>
    </w:p>
    <w:p w:rsidR="00A41C3E" w:rsidRDefault="00A41C3E" w:rsidP="004A5C62">
      <w:pPr>
        <w:pStyle w:val="Heading2"/>
        <w:rPr>
          <w:rFonts w:hint="eastAsia"/>
        </w:rPr>
      </w:pPr>
      <w:r>
        <w:rPr>
          <w:rFonts w:hint="eastAsia"/>
        </w:rPr>
        <w:t>变量</w:t>
      </w:r>
    </w:p>
    <w:p w:rsidR="00A41C3E" w:rsidRDefault="00232A70" w:rsidP="00232A70">
      <w:pPr>
        <w:pStyle w:val="Heading3"/>
        <w:numPr>
          <w:ilvl w:val="0"/>
          <w:numId w:val="41"/>
        </w:numPr>
        <w:rPr>
          <w:rFonts w:hint="eastAsia"/>
        </w:rPr>
      </w:pPr>
      <w:r>
        <w:rPr>
          <w:rFonts w:hint="eastAsia"/>
        </w:rPr>
        <w:t>局部变量</w:t>
      </w:r>
    </w:p>
    <w:p w:rsidR="00232A70" w:rsidRPr="00232A70" w:rsidRDefault="007B6501" w:rsidP="007B6501">
      <w:pPr>
        <w:ind w:left="360" w:firstLine="360"/>
        <w:rPr>
          <w:rFonts w:hint="eastAsia"/>
        </w:rPr>
      </w:pPr>
      <w:r>
        <w:rPr>
          <w:rFonts w:hint="eastAsia"/>
        </w:rPr>
        <w:t>局部变量就是指在某个shell中生效，对其他shell来说是无效的，而且会随着当前Shell的消失而消失，局部变量的作用域被限定在声明它们的shell中，可以使用local内建命令来显示的声明局部变量，仅限于函数中使用。</w:t>
      </w:r>
    </w:p>
    <w:p w:rsidR="00232A70" w:rsidRDefault="00232A70" w:rsidP="00232A70">
      <w:pPr>
        <w:pStyle w:val="Heading3"/>
        <w:rPr>
          <w:rFonts w:hint="eastAsia"/>
        </w:rPr>
      </w:pPr>
      <w:r>
        <w:rPr>
          <w:rFonts w:hint="eastAsia"/>
        </w:rPr>
        <w:t>环境变量</w:t>
      </w:r>
    </w:p>
    <w:p w:rsidR="004661DB" w:rsidRDefault="007B6501" w:rsidP="004661DB">
      <w:pPr>
        <w:ind w:left="360"/>
        <w:rPr>
          <w:rFonts w:hint="eastAsia"/>
        </w:rPr>
      </w:pPr>
      <w:r>
        <w:rPr>
          <w:rFonts w:hint="eastAsia"/>
        </w:rPr>
        <w:t>环境变量通常又称为全局变量。可以使用export var=value来设置环境变量，环境变量可以在子shell中传递。</w:t>
      </w:r>
      <w:r w:rsidR="005D24AD">
        <w:rPr>
          <w:rFonts w:hint="eastAsia"/>
        </w:rPr>
        <w:t>env用于查询环境变量。</w:t>
      </w:r>
    </w:p>
    <w:tbl>
      <w:tblPr>
        <w:tblStyle w:val="TableGrid"/>
        <w:tblW w:w="0" w:type="auto"/>
        <w:tblInd w:w="468" w:type="dxa"/>
        <w:tblLook w:val="04A0"/>
      </w:tblPr>
      <w:tblGrid>
        <w:gridCol w:w="8388"/>
      </w:tblGrid>
      <w:tr w:rsidR="007B6501" w:rsidTr="007B6501">
        <w:tc>
          <w:tcPr>
            <w:tcW w:w="8388" w:type="dxa"/>
          </w:tcPr>
          <w:p w:rsidR="007B6501" w:rsidRDefault="007B6501" w:rsidP="007B6501">
            <w:r>
              <w:t>export命令</w:t>
            </w:r>
          </w:p>
          <w:p w:rsidR="007B6501" w:rsidRDefault="007B6501" w:rsidP="007B6501">
            <w:r>
              <w:rPr>
                <w:rFonts w:hint="eastAsia"/>
              </w:rPr>
              <w:t>语法：</w:t>
            </w:r>
            <w:r>
              <w:t>export [-fnp][变量名称]=[变量设置值]</w:t>
            </w:r>
          </w:p>
          <w:p w:rsidR="007B6501" w:rsidRDefault="007B6501" w:rsidP="007B6501">
            <w:r>
              <w:rPr>
                <w:rFonts w:hint="eastAsia"/>
              </w:rPr>
              <w:t>参数说明：</w:t>
            </w:r>
          </w:p>
          <w:p w:rsidR="007B6501" w:rsidRPr="007B6501" w:rsidRDefault="007B6501" w:rsidP="007B6501">
            <w:pPr>
              <w:pStyle w:val="ListParagraph"/>
              <w:numPr>
                <w:ilvl w:val="0"/>
                <w:numId w:val="43"/>
              </w:numPr>
            </w:pPr>
            <w:r w:rsidRPr="007B6501">
              <w:rPr>
                <w:rFonts w:cs="微软雅黑" w:hint="eastAsia"/>
              </w:rPr>
              <w:t xml:space="preserve">-f </w:t>
            </w:r>
            <w:r w:rsidRPr="007B6501">
              <w:t xml:space="preserve">　代表[变量名称]中为函数名称。</w:t>
            </w:r>
          </w:p>
          <w:p w:rsidR="007B6501" w:rsidRPr="007B6501" w:rsidRDefault="007B6501" w:rsidP="007B6501">
            <w:pPr>
              <w:pStyle w:val="ListParagraph"/>
              <w:numPr>
                <w:ilvl w:val="0"/>
                <w:numId w:val="43"/>
              </w:numPr>
            </w:pPr>
            <w:r w:rsidRPr="007B6501">
              <w:rPr>
                <w:rFonts w:cs="微软雅黑" w:hint="eastAsia"/>
              </w:rPr>
              <w:t xml:space="preserve">-n </w:t>
            </w:r>
            <w:r w:rsidRPr="007B6501">
              <w:t xml:space="preserve">　删除指定的变量。变量实际上并未删除，只是不会输出到后续指令的执行环境中。</w:t>
            </w:r>
          </w:p>
          <w:p w:rsidR="007B6501" w:rsidRPr="007B6501" w:rsidRDefault="007B6501" w:rsidP="007B6501">
            <w:pPr>
              <w:pStyle w:val="ListParagraph"/>
              <w:numPr>
                <w:ilvl w:val="0"/>
                <w:numId w:val="43"/>
              </w:numPr>
            </w:pPr>
            <w:r w:rsidRPr="007B6501">
              <w:rPr>
                <w:rFonts w:cs="微软雅黑" w:hint="eastAsia"/>
              </w:rPr>
              <w:t xml:space="preserve">-p </w:t>
            </w:r>
            <w:r w:rsidRPr="007B6501">
              <w:t xml:space="preserve">　列出所有的shell赋予程序的环境变量。</w:t>
            </w:r>
          </w:p>
          <w:p w:rsidR="007B6501" w:rsidRDefault="007B6501" w:rsidP="007B6501">
            <w:r>
              <w:rPr>
                <w:rFonts w:hint="eastAsia"/>
              </w:rPr>
              <w:t>示例：</w:t>
            </w:r>
          </w:p>
          <w:p w:rsidR="007B6501" w:rsidRDefault="007B6501" w:rsidP="007B6501">
            <w:r>
              <w:t>export -p //列出当前的环境变量值</w:t>
            </w:r>
          </w:p>
          <w:p w:rsidR="007B6501" w:rsidRDefault="007B6501" w:rsidP="007B6501">
            <w:pPr>
              <w:rPr>
                <w:rFonts w:hint="eastAsia"/>
              </w:rPr>
            </w:pPr>
            <w:r>
              <w:t>export PATH=$PATH:$JAVA_HOME/bin</w:t>
            </w:r>
          </w:p>
        </w:tc>
      </w:tr>
      <w:tr w:rsidR="00A971F0" w:rsidTr="007B6501">
        <w:tc>
          <w:tcPr>
            <w:tcW w:w="8388" w:type="dxa"/>
          </w:tcPr>
          <w:p w:rsidR="00A971F0" w:rsidRDefault="00A971F0" w:rsidP="007B6501">
            <w:pPr>
              <w:rPr>
                <w:rFonts w:hint="eastAsia"/>
              </w:rPr>
            </w:pPr>
            <w:r>
              <w:rPr>
                <w:rFonts w:hint="eastAsia"/>
              </w:rPr>
              <w:t>常见的环境变量</w:t>
            </w:r>
          </w:p>
          <w:p w:rsidR="00A971F0" w:rsidRDefault="00A971F0" w:rsidP="007B6501">
            <w:pPr>
              <w:rPr>
                <w:rFonts w:hint="eastAsia"/>
              </w:rPr>
            </w:pPr>
            <w:r>
              <w:rPr>
                <w:rFonts w:hint="eastAsia"/>
              </w:rPr>
              <w:t>BASH：Bash Shell的全路径</w:t>
            </w:r>
          </w:p>
          <w:p w:rsidR="00A971F0" w:rsidRDefault="00A971F0" w:rsidP="007B6501">
            <w:pPr>
              <w:rPr>
                <w:rFonts w:hint="eastAsia"/>
              </w:rPr>
            </w:pPr>
            <w:r>
              <w:rPr>
                <w:rFonts w:hint="eastAsia"/>
              </w:rPr>
              <w:t>BASH_VERSION：Bash Shell版本</w:t>
            </w:r>
          </w:p>
          <w:p w:rsidR="00A971F0" w:rsidRDefault="00A971F0" w:rsidP="007B6501">
            <w:pPr>
              <w:rPr>
                <w:rFonts w:hint="eastAsia"/>
              </w:rPr>
            </w:pPr>
            <w:r>
              <w:rPr>
                <w:rFonts w:hint="eastAsia"/>
              </w:rPr>
              <w:t>CDPATH：用于快速进入某目录</w:t>
            </w:r>
          </w:p>
          <w:p w:rsidR="00A971F0" w:rsidRDefault="00A971F0" w:rsidP="007B6501">
            <w:pPr>
              <w:rPr>
                <w:rFonts w:hint="eastAsia"/>
              </w:rPr>
            </w:pPr>
            <w:r>
              <w:rPr>
                <w:rFonts w:hint="eastAsia"/>
              </w:rPr>
              <w:t>EUID：用于记录当前用UID</w:t>
            </w:r>
          </w:p>
          <w:p w:rsidR="00A971F0" w:rsidRDefault="00A971F0" w:rsidP="007B6501">
            <w:pPr>
              <w:rPr>
                <w:rFonts w:hint="eastAsia"/>
              </w:rPr>
            </w:pPr>
            <w:r>
              <w:rPr>
                <w:rFonts w:hint="eastAsia"/>
              </w:rPr>
              <w:lastRenderedPageBreak/>
              <w:t>FUNCNAME：当前函数体的函数名</w:t>
            </w:r>
          </w:p>
          <w:p w:rsidR="00A971F0" w:rsidRDefault="00A971F0" w:rsidP="007B6501">
            <w:pPr>
              <w:rPr>
                <w:rFonts w:hint="eastAsia"/>
              </w:rPr>
            </w:pPr>
            <w:r>
              <w:rPr>
                <w:rFonts w:hint="eastAsia"/>
              </w:rPr>
              <w:t>HISTCMD：下一条命令在history命令中的编号。</w:t>
            </w:r>
          </w:p>
          <w:p w:rsidR="00A971F0" w:rsidRDefault="00A971F0" w:rsidP="007B6501">
            <w:pPr>
              <w:rPr>
                <w:rFonts w:hint="eastAsia"/>
              </w:rPr>
            </w:pPr>
            <w:r>
              <w:rPr>
                <w:rFonts w:hint="eastAsia"/>
              </w:rPr>
              <w:t>HISTFILE：记录history命令记录的文件位置</w:t>
            </w:r>
          </w:p>
          <w:p w:rsidR="00A971F0" w:rsidRDefault="00A971F0" w:rsidP="007B6501">
            <w:pPr>
              <w:rPr>
                <w:rFonts w:hint="eastAsia"/>
              </w:rPr>
            </w:pPr>
            <w:r>
              <w:rPr>
                <w:rFonts w:hint="eastAsia"/>
              </w:rPr>
              <w:t>HISTFILESIZE：设置HISTFILE文件记录命令的行数</w:t>
            </w:r>
          </w:p>
          <w:p w:rsidR="00A971F0" w:rsidRDefault="00A971F0" w:rsidP="007B6501">
            <w:pPr>
              <w:rPr>
                <w:rFonts w:hint="eastAsia"/>
              </w:rPr>
            </w:pPr>
            <w:r>
              <w:rPr>
                <w:rFonts w:hint="eastAsia"/>
              </w:rPr>
              <w:t>HOSTNAME：主机名</w:t>
            </w:r>
          </w:p>
          <w:p w:rsidR="00A971F0" w:rsidRDefault="00A971F0" w:rsidP="007B6501">
            <w:pPr>
              <w:rPr>
                <w:rFonts w:hint="eastAsia"/>
              </w:rPr>
            </w:pPr>
            <w:r>
              <w:rPr>
                <w:rFonts w:hint="eastAsia"/>
              </w:rPr>
              <w:t>HOSTTYPE：主机的机构，有i386,i686,x86_64等</w:t>
            </w:r>
          </w:p>
          <w:p w:rsidR="00A971F0" w:rsidRDefault="00A971F0" w:rsidP="007B6501">
            <w:pPr>
              <w:rPr>
                <w:rFonts w:hint="eastAsia"/>
              </w:rPr>
            </w:pPr>
            <w:r>
              <w:rPr>
                <w:rFonts w:hint="eastAsia"/>
              </w:rPr>
              <w:t>LANG：设置 当前系统的语言环境</w:t>
            </w:r>
          </w:p>
          <w:p w:rsidR="00A971F0" w:rsidRDefault="00A971F0" w:rsidP="007B6501">
            <w:pPr>
              <w:rPr>
                <w:rFonts w:hint="eastAsia"/>
              </w:rPr>
            </w:pPr>
            <w:r>
              <w:rPr>
                <w:rFonts w:hint="eastAsia"/>
              </w:rPr>
              <w:t>PWD：记录当前的工作目录</w:t>
            </w:r>
          </w:p>
          <w:p w:rsidR="00A971F0" w:rsidRDefault="00A971F0" w:rsidP="007B6501">
            <w:pPr>
              <w:rPr>
                <w:rFonts w:hint="eastAsia"/>
              </w:rPr>
            </w:pPr>
            <w:r>
              <w:rPr>
                <w:rFonts w:hint="eastAsia"/>
              </w:rPr>
              <w:t>OLDPWD：记录之前的目录</w:t>
            </w:r>
          </w:p>
          <w:p w:rsidR="00A971F0" w:rsidRDefault="00A971F0" w:rsidP="007B6501">
            <w:pPr>
              <w:rPr>
                <w:rFonts w:hint="eastAsia"/>
              </w:rPr>
            </w:pPr>
            <w:r>
              <w:rPr>
                <w:rFonts w:hint="eastAsia"/>
              </w:rPr>
              <w:t>PATH： 命令的搜索路径</w:t>
            </w:r>
          </w:p>
          <w:p w:rsidR="00A971F0" w:rsidRDefault="00A971F0" w:rsidP="007B6501">
            <w:r>
              <w:rPr>
                <w:rFonts w:hint="eastAsia"/>
              </w:rPr>
              <w:t>PS1：命令提示符</w:t>
            </w:r>
          </w:p>
        </w:tc>
      </w:tr>
      <w:tr w:rsidR="00774F28" w:rsidTr="007B6501">
        <w:tc>
          <w:tcPr>
            <w:tcW w:w="8388" w:type="dxa"/>
          </w:tcPr>
          <w:p w:rsidR="00774F28" w:rsidRDefault="00774F28" w:rsidP="00774F28">
            <w:r>
              <w:rPr>
                <w:rFonts w:hint="eastAsia"/>
              </w:rPr>
              <w:lastRenderedPageBreak/>
              <w:t>环境变量配置文件的种类：</w:t>
            </w:r>
            <w:r>
              <w:t>/etc/profile;/etc/profile.d/*.sh;~/.bash_profile;~/.bashrc;/etc/bashrc</w:t>
            </w:r>
          </w:p>
          <w:p w:rsidR="00774F28" w:rsidRDefault="00774F28" w:rsidP="00774F28">
            <w:r>
              <w:rPr>
                <w:rFonts w:hint="eastAsia"/>
              </w:rPr>
              <w:t>配置文件的读取顺序：</w:t>
            </w:r>
          </w:p>
          <w:p w:rsidR="00774F28" w:rsidRDefault="00774F28" w:rsidP="00774F28">
            <w:pPr>
              <w:pStyle w:val="ListParagraph"/>
              <w:numPr>
                <w:ilvl w:val="0"/>
                <w:numId w:val="23"/>
              </w:numPr>
            </w:pPr>
            <w:r>
              <w:t>/etc/profile---&gt;~/.bash_profile---&gt;~/.bashrc---&gt;/etc/bashrc---&gt;/etc/profile.d/*.sh---&gt;命令提示符</w:t>
            </w:r>
          </w:p>
          <w:p w:rsidR="00774F28" w:rsidRDefault="00774F28" w:rsidP="00774F28">
            <w:pPr>
              <w:pStyle w:val="ListParagraph"/>
              <w:numPr>
                <w:ilvl w:val="0"/>
                <w:numId w:val="23"/>
              </w:numPr>
            </w:pPr>
            <w:r>
              <w:t>/etc/profile---&gt;/etc/profile.d/*.sh---&gt;命令提示符</w:t>
            </w:r>
          </w:p>
          <w:p w:rsidR="00774F28" w:rsidRDefault="00774F28" w:rsidP="00774F28">
            <w:r>
              <w:rPr>
                <w:rFonts w:hint="eastAsia"/>
              </w:rPr>
              <w:t>各配置文件的作用：</w:t>
            </w:r>
          </w:p>
          <w:p w:rsidR="00774F28" w:rsidRDefault="00774F28" w:rsidP="00774F28">
            <w:pPr>
              <w:pStyle w:val="ListParagraph"/>
              <w:numPr>
                <w:ilvl w:val="0"/>
                <w:numId w:val="22"/>
              </w:numPr>
            </w:pPr>
            <w:r>
              <w:t>/etc/profile的作用：USER变量，LOGNAME变量，MAIL变量，PATH变量，HOSTNAME变量，HISTSIZE变量，umask，调用/etc/profile.d/*.sh文件</w:t>
            </w:r>
          </w:p>
          <w:p w:rsidR="00774F28" w:rsidRDefault="00774F28" w:rsidP="00774F28">
            <w:pPr>
              <w:pStyle w:val="ListParagraph"/>
              <w:numPr>
                <w:ilvl w:val="0"/>
                <w:numId w:val="22"/>
              </w:numPr>
            </w:pPr>
            <w:r>
              <w:t>~/.bash_profile的作用：调用了~/.bashrc文件；在PATH变量中加入了"$HOME/bin"这个目录</w:t>
            </w:r>
          </w:p>
          <w:p w:rsidR="00774F28" w:rsidRDefault="00774F28" w:rsidP="00774F28">
            <w:pPr>
              <w:pStyle w:val="ListParagraph"/>
              <w:numPr>
                <w:ilvl w:val="0"/>
                <w:numId w:val="22"/>
              </w:numPr>
            </w:pPr>
            <w:r>
              <w:t>~/.bashrc的作用：定义了系统别名；调用了/etc/bashrc</w:t>
            </w:r>
          </w:p>
          <w:p w:rsidR="00774F28" w:rsidRDefault="00774F28" w:rsidP="00774F28">
            <w:pPr>
              <w:pStyle w:val="ListParagraph"/>
              <w:numPr>
                <w:ilvl w:val="0"/>
                <w:numId w:val="22"/>
              </w:numPr>
            </w:pPr>
            <w:r>
              <w:t>/etc/bashrc的作用：PS1变量；umask；PATH;调用了/etc/profile.d/*.sh文件</w:t>
            </w:r>
          </w:p>
          <w:p w:rsidR="00774F28" w:rsidRDefault="00774F28" w:rsidP="00774F28">
            <w:r>
              <w:t>配置文件直接生效</w:t>
            </w:r>
            <w:r>
              <w:rPr>
                <w:rFonts w:hint="eastAsia"/>
              </w:rPr>
              <w:t>：</w:t>
            </w:r>
            <w:r>
              <w:t xml:space="preserve">source(.) </w:t>
            </w:r>
            <w:r>
              <w:rPr>
                <w:rFonts w:hint="eastAsia"/>
              </w:rPr>
              <w:t xml:space="preserve">    </w:t>
            </w:r>
            <w:r>
              <w:t>配置文件</w:t>
            </w:r>
          </w:p>
          <w:p w:rsidR="00774F28" w:rsidRDefault="00774F28" w:rsidP="007B6501">
            <w:pPr>
              <w:rPr>
                <w:rFonts w:hint="eastAsia"/>
              </w:rPr>
            </w:pPr>
          </w:p>
        </w:tc>
      </w:tr>
    </w:tbl>
    <w:p w:rsidR="004661DB" w:rsidRPr="004661DB" w:rsidRDefault="004661DB" w:rsidP="004A5C62">
      <w:pPr>
        <w:rPr>
          <w:rFonts w:hint="eastAsia"/>
        </w:rPr>
      </w:pPr>
    </w:p>
    <w:p w:rsidR="00232A70" w:rsidRDefault="00FB464F" w:rsidP="00232A70">
      <w:pPr>
        <w:pStyle w:val="Heading3"/>
        <w:rPr>
          <w:rFonts w:hint="eastAsia"/>
        </w:rPr>
      </w:pPr>
      <w:r>
        <w:rPr>
          <w:rFonts w:hint="eastAsia"/>
        </w:rPr>
        <w:t>自定义</w:t>
      </w:r>
      <w:r w:rsidR="004563E2">
        <w:rPr>
          <w:rFonts w:hint="eastAsia"/>
        </w:rPr>
        <w:t>变量赋值</w:t>
      </w:r>
      <w:r w:rsidR="00232A70">
        <w:rPr>
          <w:rFonts w:hint="eastAsia"/>
        </w:rPr>
        <w:t>和取值</w:t>
      </w:r>
    </w:p>
    <w:tbl>
      <w:tblPr>
        <w:tblStyle w:val="TableGrid"/>
        <w:tblW w:w="0" w:type="auto"/>
        <w:tblInd w:w="468" w:type="dxa"/>
        <w:tblLook w:val="04A0"/>
      </w:tblPr>
      <w:tblGrid>
        <w:gridCol w:w="8388"/>
      </w:tblGrid>
      <w:tr w:rsidR="004563E2" w:rsidTr="004563E2">
        <w:tc>
          <w:tcPr>
            <w:tcW w:w="8388" w:type="dxa"/>
          </w:tcPr>
          <w:p w:rsidR="004563E2" w:rsidRDefault="004563E2" w:rsidP="004563E2">
            <w:r>
              <w:rPr>
                <w:rFonts w:hint="eastAsia"/>
              </w:rPr>
              <w:t>定义变量：变量名不加美元符号（</w:t>
            </w:r>
            <w:r>
              <w:t>$）。注意，变量名和等号之间不能有空格，这可能和你熟悉的所有编程语言都不一样。</w:t>
            </w:r>
          </w:p>
          <w:p w:rsidR="004563E2" w:rsidRDefault="004563E2" w:rsidP="004563E2">
            <w:r>
              <w:rPr>
                <w:rFonts w:hint="eastAsia"/>
              </w:rPr>
              <w:t>同时，变量名的命名须遵循如下规则：</w:t>
            </w:r>
          </w:p>
          <w:p w:rsidR="004563E2" w:rsidRPr="004563E2" w:rsidRDefault="004563E2" w:rsidP="004563E2">
            <w:pPr>
              <w:pStyle w:val="ListParagraph"/>
              <w:numPr>
                <w:ilvl w:val="0"/>
                <w:numId w:val="48"/>
              </w:numPr>
            </w:pPr>
            <w:r w:rsidRPr="004563E2">
              <w:rPr>
                <w:rFonts w:cs="微软雅黑" w:hint="eastAsia"/>
              </w:rPr>
              <w:lastRenderedPageBreak/>
              <w:t></w:t>
            </w:r>
            <w:r w:rsidRPr="004563E2">
              <w:t>首个字符必须为字母（a-z，A-Z）。</w:t>
            </w:r>
          </w:p>
          <w:p w:rsidR="004563E2" w:rsidRPr="004563E2" w:rsidRDefault="004563E2" w:rsidP="004563E2">
            <w:pPr>
              <w:pStyle w:val="ListParagraph"/>
              <w:numPr>
                <w:ilvl w:val="0"/>
                <w:numId w:val="48"/>
              </w:numPr>
            </w:pPr>
            <w:r w:rsidRPr="004563E2">
              <w:rPr>
                <w:rFonts w:cs="微软雅黑" w:hint="eastAsia"/>
              </w:rPr>
              <w:t></w:t>
            </w:r>
            <w:r w:rsidRPr="004563E2">
              <w:t>中间不能有空格，可以使用下划线（_）。</w:t>
            </w:r>
          </w:p>
          <w:p w:rsidR="004563E2" w:rsidRPr="004563E2" w:rsidRDefault="004563E2" w:rsidP="004563E2">
            <w:pPr>
              <w:pStyle w:val="ListParagraph"/>
              <w:numPr>
                <w:ilvl w:val="0"/>
                <w:numId w:val="48"/>
              </w:numPr>
            </w:pPr>
            <w:r w:rsidRPr="004563E2">
              <w:rPr>
                <w:rFonts w:cs="微软雅黑" w:hint="eastAsia"/>
              </w:rPr>
              <w:t></w:t>
            </w:r>
            <w:r w:rsidRPr="004563E2">
              <w:t>不能使用标点符号。</w:t>
            </w:r>
          </w:p>
          <w:p w:rsidR="004563E2" w:rsidRPr="004563E2" w:rsidRDefault="004563E2" w:rsidP="004563E2">
            <w:pPr>
              <w:pStyle w:val="ListParagraph"/>
              <w:numPr>
                <w:ilvl w:val="0"/>
                <w:numId w:val="48"/>
              </w:numPr>
            </w:pPr>
            <w:r w:rsidRPr="004563E2">
              <w:rPr>
                <w:rFonts w:cs="微软雅黑" w:hint="eastAsia"/>
              </w:rPr>
              <w:t></w:t>
            </w:r>
            <w:r w:rsidRPr="004563E2">
              <w:t>不能使用bash里的关键字（可用help命令查看保留关键字）。</w:t>
            </w:r>
          </w:p>
          <w:p w:rsidR="004563E2" w:rsidRDefault="004563E2" w:rsidP="004563E2">
            <w:r w:rsidRPr="004563E2">
              <w:rPr>
                <w:rFonts w:hint="eastAsia"/>
                <w:color w:val="FF0000"/>
              </w:rPr>
              <w:t>变量定义举例</w:t>
            </w:r>
            <w:r>
              <w:rPr>
                <w:rFonts w:hint="eastAsia"/>
              </w:rPr>
              <w:t>：</w:t>
            </w:r>
            <w:r>
              <w:t>myNum=100</w:t>
            </w:r>
          </w:p>
          <w:p w:rsidR="004563E2" w:rsidRDefault="004563E2" w:rsidP="004563E2">
            <w:r w:rsidRPr="004563E2">
              <w:rPr>
                <w:rFonts w:hint="eastAsia"/>
                <w:color w:val="FF0000"/>
              </w:rPr>
              <w:t>使用变量</w:t>
            </w:r>
            <w:r>
              <w:rPr>
                <w:rFonts w:hint="eastAsia"/>
              </w:rPr>
              <w:t>：要在变量名前面加美元符号（</w:t>
            </w:r>
            <w:r>
              <w:t>$）：echo ${myNum}。推荐给所有变量加上花括号，这是个好的编程习惯。</w:t>
            </w:r>
          </w:p>
          <w:p w:rsidR="004563E2" w:rsidRDefault="004563E2" w:rsidP="004563E2">
            <w:r w:rsidRPr="004563E2">
              <w:rPr>
                <w:rFonts w:hint="eastAsia"/>
                <w:color w:val="FF0000"/>
              </w:rPr>
              <w:t>重新定义变量</w:t>
            </w:r>
            <w:r>
              <w:rPr>
                <w:rFonts w:hint="eastAsia"/>
              </w:rPr>
              <w:t>：</w:t>
            </w:r>
            <w:r>
              <w:t>myNum=200</w:t>
            </w:r>
          </w:p>
          <w:p w:rsidR="004563E2" w:rsidRDefault="004563E2" w:rsidP="004563E2">
            <w:r w:rsidRPr="004563E2">
              <w:rPr>
                <w:rFonts w:hint="eastAsia"/>
                <w:color w:val="FF0000"/>
              </w:rPr>
              <w:t>只读变量</w:t>
            </w:r>
            <w:r>
              <w:rPr>
                <w:rFonts w:hint="eastAsia"/>
              </w:rPr>
              <w:t>：</w:t>
            </w:r>
            <w:r>
              <w:t>readonly myNum</w:t>
            </w:r>
          </w:p>
          <w:p w:rsidR="004563E2" w:rsidRDefault="004563E2" w:rsidP="004563E2">
            <w:r w:rsidRPr="004563E2">
              <w:rPr>
                <w:rFonts w:hint="eastAsia"/>
                <w:color w:val="FF0000"/>
              </w:rPr>
              <w:t>查看所有变量</w:t>
            </w:r>
            <w:r>
              <w:rPr>
                <w:rFonts w:hint="eastAsia"/>
              </w:rPr>
              <w:t>：</w:t>
            </w:r>
            <w:r>
              <w:t>set</w:t>
            </w:r>
          </w:p>
          <w:p w:rsidR="004563E2" w:rsidRDefault="004563E2" w:rsidP="004563E2">
            <w:r w:rsidRPr="004563E2">
              <w:rPr>
                <w:rFonts w:hint="eastAsia"/>
                <w:color w:val="FF0000"/>
              </w:rPr>
              <w:t>删除变量</w:t>
            </w:r>
            <w:r>
              <w:rPr>
                <w:rFonts w:hint="eastAsia"/>
              </w:rPr>
              <w:t>：</w:t>
            </w:r>
            <w:r>
              <w:t>unset    [-fv]    [变量或函数名称]</w:t>
            </w:r>
          </w:p>
          <w:p w:rsidR="004563E2" w:rsidRDefault="004563E2" w:rsidP="004563E2">
            <w:r>
              <w:rPr>
                <w:rFonts w:hint="eastAsia"/>
              </w:rPr>
              <w:t>选项：</w:t>
            </w:r>
          </w:p>
          <w:p w:rsidR="004563E2" w:rsidRDefault="004563E2" w:rsidP="004563E2">
            <w:r>
              <w:rPr>
                <w:rFonts w:cs="微软雅黑" w:hint="eastAsia"/>
              </w:rPr>
              <w:t></w:t>
            </w:r>
            <w:r>
              <w:rPr>
                <w:rFonts w:cs="微软雅黑" w:hint="eastAsia"/>
              </w:rPr>
              <w:tab/>
              <w:t xml:space="preserve">-f </w:t>
            </w:r>
            <w:r>
              <w:t xml:space="preserve">　仅删除函数。 </w:t>
            </w:r>
          </w:p>
          <w:p w:rsidR="004563E2" w:rsidRDefault="004563E2" w:rsidP="004563E2">
            <w:pPr>
              <w:rPr>
                <w:rFonts w:hint="eastAsia"/>
              </w:rPr>
            </w:pPr>
            <w:r>
              <w:rPr>
                <w:rFonts w:cs="微软雅黑" w:hint="eastAsia"/>
              </w:rPr>
              <w:t></w:t>
            </w:r>
            <w:r>
              <w:rPr>
                <w:rFonts w:cs="微软雅黑" w:hint="eastAsia"/>
              </w:rPr>
              <w:tab/>
              <w:t xml:space="preserve">-v </w:t>
            </w:r>
            <w:r>
              <w:t xml:space="preserve">　仅删除变量。</w:t>
            </w:r>
          </w:p>
        </w:tc>
      </w:tr>
      <w:tr w:rsidR="004563E2" w:rsidTr="004563E2">
        <w:tc>
          <w:tcPr>
            <w:tcW w:w="8388" w:type="dxa"/>
          </w:tcPr>
          <w:p w:rsidR="004563E2" w:rsidRDefault="004563E2" w:rsidP="004563E2">
            <w:r>
              <w:lastRenderedPageBreak/>
              <w:t>declare</w:t>
            </w:r>
            <w:r>
              <w:rPr>
                <w:rFonts w:hint="eastAsia"/>
              </w:rPr>
              <w:t>变量的声明</w:t>
            </w:r>
          </w:p>
          <w:p w:rsidR="004563E2" w:rsidRDefault="004563E2" w:rsidP="004563E2">
            <w:r>
              <w:rPr>
                <w:rFonts w:hint="eastAsia"/>
              </w:rPr>
              <w:t>格式：</w:t>
            </w:r>
            <w:r>
              <w:t>declare [+/-] [选项] 变量名</w:t>
            </w:r>
          </w:p>
          <w:p w:rsidR="004563E2" w:rsidRDefault="004563E2" w:rsidP="004563E2">
            <w:r>
              <w:rPr>
                <w:rFonts w:hint="eastAsia"/>
              </w:rPr>
              <w:t>选项：</w:t>
            </w:r>
          </w:p>
          <w:p w:rsidR="004563E2" w:rsidRDefault="004563E2" w:rsidP="004563E2">
            <w:pPr>
              <w:pStyle w:val="ListParagraph"/>
              <w:numPr>
                <w:ilvl w:val="0"/>
                <w:numId w:val="24"/>
              </w:numPr>
            </w:pPr>
            <w:r>
              <w:t>[+/-]：给变量设定或者取消变量属性</w:t>
            </w:r>
          </w:p>
          <w:p w:rsidR="004563E2" w:rsidRDefault="004563E2" w:rsidP="004563E2">
            <w:pPr>
              <w:pStyle w:val="ListParagraph"/>
              <w:numPr>
                <w:ilvl w:val="0"/>
                <w:numId w:val="24"/>
              </w:numPr>
            </w:pPr>
            <w:r>
              <w:t>-i:给变量声明为整数型</w:t>
            </w:r>
          </w:p>
          <w:p w:rsidR="004563E2" w:rsidRDefault="004563E2" w:rsidP="004563E2">
            <w:pPr>
              <w:pStyle w:val="ListParagraph"/>
              <w:numPr>
                <w:ilvl w:val="0"/>
                <w:numId w:val="24"/>
              </w:numPr>
            </w:pPr>
            <w:r>
              <w:t>-x:给变量声明为环境变量</w:t>
            </w:r>
          </w:p>
          <w:p w:rsidR="004563E2" w:rsidRPr="00C45CF7" w:rsidRDefault="004563E2" w:rsidP="004563E2">
            <w:pPr>
              <w:pStyle w:val="ListParagraph"/>
              <w:numPr>
                <w:ilvl w:val="0"/>
                <w:numId w:val="24"/>
              </w:numPr>
              <w:rPr>
                <w:rFonts w:hint="eastAsia"/>
              </w:rPr>
            </w:pPr>
            <w:r>
              <w:t>-p:查看变量的类型</w:t>
            </w:r>
          </w:p>
        </w:tc>
      </w:tr>
      <w:tr w:rsidR="00C65171" w:rsidTr="004563E2">
        <w:tc>
          <w:tcPr>
            <w:tcW w:w="8388" w:type="dxa"/>
          </w:tcPr>
          <w:p w:rsidR="00C65171" w:rsidRDefault="00C65171" w:rsidP="00C65171">
            <w:r>
              <w:rPr>
                <w:rFonts w:hint="eastAsia"/>
              </w:rPr>
              <w:t>命令格式：</w:t>
            </w:r>
            <w:r>
              <w:t>read [</w:t>
            </w:r>
            <w:r>
              <w:rPr>
                <w:rFonts w:hint="eastAsia"/>
              </w:rPr>
              <w:t>选项</w:t>
            </w:r>
            <w:r>
              <w:t xml:space="preserve">] </w:t>
            </w:r>
            <w:r>
              <w:rPr>
                <w:rFonts w:hint="eastAsia"/>
              </w:rPr>
              <w:t>变量</w:t>
            </w:r>
          </w:p>
          <w:p w:rsidR="00C65171" w:rsidRPr="00625E1A" w:rsidRDefault="00C65171" w:rsidP="00C65171">
            <w:r>
              <w:rPr>
                <w:rFonts w:hint="eastAsia"/>
              </w:rPr>
              <w:t>选项:</w:t>
            </w:r>
          </w:p>
          <w:p w:rsidR="00C65171" w:rsidRDefault="00C65171" w:rsidP="00C65171">
            <w:pPr>
              <w:pStyle w:val="ListParagraph"/>
              <w:numPr>
                <w:ilvl w:val="0"/>
                <w:numId w:val="21"/>
              </w:numPr>
            </w:pPr>
            <w:r>
              <w:t>-p:</w:t>
            </w:r>
            <w:r>
              <w:rPr>
                <w:rFonts w:hint="eastAsia"/>
              </w:rPr>
              <w:t>提示信息，等待</w:t>
            </w:r>
            <w:r>
              <w:t>read</w:t>
            </w:r>
            <w:r>
              <w:rPr>
                <w:rFonts w:hint="eastAsia"/>
              </w:rPr>
              <w:t>输入时，输出提示信息。</w:t>
            </w:r>
          </w:p>
          <w:p w:rsidR="00C65171" w:rsidRDefault="00C65171" w:rsidP="00C65171">
            <w:pPr>
              <w:pStyle w:val="ListParagraph"/>
              <w:numPr>
                <w:ilvl w:val="0"/>
                <w:numId w:val="21"/>
              </w:numPr>
            </w:pPr>
            <w:r>
              <w:t xml:space="preserve">-t </w:t>
            </w:r>
            <w:r>
              <w:rPr>
                <w:rFonts w:hint="eastAsia"/>
              </w:rPr>
              <w:t>秒数</w:t>
            </w:r>
            <w:r>
              <w:t>:</w:t>
            </w:r>
            <w:r>
              <w:rPr>
                <w:rFonts w:hint="eastAsia"/>
              </w:rPr>
              <w:t>指定用户输入等待时间</w:t>
            </w:r>
          </w:p>
          <w:p w:rsidR="00C65171" w:rsidRDefault="00C65171" w:rsidP="00C65171">
            <w:pPr>
              <w:pStyle w:val="ListParagraph"/>
              <w:numPr>
                <w:ilvl w:val="0"/>
                <w:numId w:val="21"/>
              </w:numPr>
            </w:pPr>
            <w:r>
              <w:t xml:space="preserve">-n </w:t>
            </w:r>
            <w:r>
              <w:rPr>
                <w:rFonts w:hint="eastAsia"/>
              </w:rPr>
              <w:t>字符数：指定接收的字符树</w:t>
            </w:r>
          </w:p>
          <w:p w:rsidR="00C65171" w:rsidRDefault="00C65171" w:rsidP="00C65171">
            <w:pPr>
              <w:pStyle w:val="ListParagraph"/>
              <w:numPr>
                <w:ilvl w:val="0"/>
                <w:numId w:val="21"/>
              </w:numPr>
            </w:pPr>
            <w:r>
              <w:t>-s:</w:t>
            </w:r>
            <w:r>
              <w:rPr>
                <w:rFonts w:hint="eastAsia"/>
              </w:rPr>
              <w:t>隐藏输入的内容，适用于机密的信息输入。</w:t>
            </w:r>
          </w:p>
          <w:p w:rsidR="00C65171" w:rsidRDefault="00C65171" w:rsidP="004563E2"/>
        </w:tc>
      </w:tr>
      <w:tr w:rsidR="006737F1" w:rsidTr="004563E2">
        <w:tc>
          <w:tcPr>
            <w:tcW w:w="8388" w:type="dxa"/>
          </w:tcPr>
          <w:p w:rsidR="006737F1" w:rsidRDefault="006737F1" w:rsidP="006737F1">
            <w:pPr>
              <w:rPr>
                <w:rFonts w:hint="eastAsia"/>
              </w:rPr>
            </w:pPr>
          </w:p>
          <w:p w:rsidR="006737F1" w:rsidRDefault="006737F1" w:rsidP="006737F1">
            <w:r>
              <w:rPr>
                <w:rFonts w:hint="eastAsia"/>
              </w:rPr>
              <w:t>##Shell echo命令</w:t>
            </w:r>
          </w:p>
          <w:p w:rsidR="006737F1" w:rsidRDefault="006737F1" w:rsidP="006737F1">
            <w:pPr>
              <w:ind w:left="360"/>
            </w:pPr>
            <w:r>
              <w:rPr>
                <w:rFonts w:hint="eastAsia"/>
              </w:rPr>
              <w:t>显示变量：</w:t>
            </w:r>
            <w:r w:rsidRPr="00115AE1">
              <w:t>echo "${mouth}-1-2009"</w:t>
            </w:r>
          </w:p>
          <w:p w:rsidR="006737F1" w:rsidRPr="00101121" w:rsidRDefault="006737F1" w:rsidP="006737F1">
            <w:pPr>
              <w:ind w:left="360"/>
            </w:pPr>
            <w:r w:rsidRPr="00115AE1">
              <w:rPr>
                <w:rFonts w:hint="eastAsia"/>
              </w:rPr>
              <w:t>显示转义字符</w:t>
            </w:r>
            <w:r>
              <w:rPr>
                <w:rFonts w:hint="eastAsia"/>
              </w:rPr>
              <w:t>：</w:t>
            </w:r>
            <w:r w:rsidRPr="00115AE1">
              <w:t>echo "\"It is a test\""</w:t>
            </w:r>
          </w:p>
          <w:p w:rsidR="006737F1" w:rsidRDefault="006737F1" w:rsidP="006737F1">
            <w:pPr>
              <w:ind w:left="360"/>
            </w:pPr>
            <w:r>
              <w:rPr>
                <w:rFonts w:hint="eastAsia"/>
              </w:rPr>
              <w:t>原样输出字符串：</w:t>
            </w:r>
            <w:r w:rsidRPr="00115AE1">
              <w:t>echo '$name\"'</w:t>
            </w:r>
          </w:p>
          <w:p w:rsidR="006737F1" w:rsidRDefault="006737F1" w:rsidP="006737F1">
            <w:pPr>
              <w:ind w:left="360"/>
            </w:pPr>
            <w:r w:rsidRPr="00101121">
              <w:rPr>
                <w:rFonts w:hint="eastAsia"/>
              </w:rPr>
              <w:lastRenderedPageBreak/>
              <w:t>显示命令执行结果</w:t>
            </w:r>
            <w:r>
              <w:rPr>
                <w:rFonts w:hint="eastAsia"/>
              </w:rPr>
              <w:t>：</w:t>
            </w:r>
            <w:r w:rsidRPr="00115AE1">
              <w:t>echo `date`</w:t>
            </w:r>
          </w:p>
          <w:p w:rsidR="006737F1" w:rsidRPr="00101121" w:rsidRDefault="006737F1" w:rsidP="006737F1">
            <w:pPr>
              <w:ind w:left="360"/>
            </w:pPr>
            <w:r w:rsidRPr="00101121">
              <w:rPr>
                <w:rFonts w:hint="eastAsia"/>
              </w:rPr>
              <w:t>显示结果重定向至文件</w:t>
            </w:r>
            <w:r>
              <w:rPr>
                <w:rFonts w:hint="eastAsia"/>
              </w:rPr>
              <w:t>：</w:t>
            </w:r>
            <w:r w:rsidRPr="00115AE1">
              <w:t>echo "It is a test" &gt; myfile</w:t>
            </w:r>
          </w:p>
          <w:p w:rsidR="006737F1" w:rsidRDefault="006737F1" w:rsidP="006737F1">
            <w:r>
              <w:rPr>
                <w:rFonts w:hint="eastAsia"/>
              </w:rPr>
              <w:t>###shell printf命令</w:t>
            </w:r>
          </w:p>
          <w:p w:rsidR="006737F1" w:rsidRDefault="006737F1" w:rsidP="006737F1">
            <w:pPr>
              <w:ind w:left="360"/>
            </w:pPr>
            <w:r>
              <w:t>printf 命令用于格式化输出， 是echo命令的增强版。它是C语言printf()库函数的一个有限的变形，并且在语法上有些不同</w:t>
            </w:r>
            <w:r>
              <w:rPr>
                <w:rFonts w:hint="eastAsia"/>
              </w:rPr>
              <w:t>。注意：</w:t>
            </w:r>
            <w:r>
              <w:t>printf 由 POSIX 标准所定义，移植性要比 echo 好。</w:t>
            </w:r>
          </w:p>
          <w:p w:rsidR="006737F1" w:rsidRDefault="006737F1" w:rsidP="006737F1">
            <w:pPr>
              <w:ind w:left="360"/>
            </w:pPr>
            <w:r>
              <w:rPr>
                <w:rFonts w:hint="eastAsia"/>
              </w:rPr>
              <w:t>命令格式：</w:t>
            </w:r>
            <w:r>
              <w:t xml:space="preserve">printf </w:t>
            </w:r>
            <w:r>
              <w:rPr>
                <w:rFonts w:hint="eastAsia"/>
              </w:rPr>
              <w:t xml:space="preserve">    </w:t>
            </w:r>
            <w:r>
              <w:t xml:space="preserve">'输出类型输出格式' </w:t>
            </w:r>
            <w:r>
              <w:rPr>
                <w:rFonts w:hint="eastAsia"/>
              </w:rPr>
              <w:t xml:space="preserve">    </w:t>
            </w:r>
            <w:r>
              <w:t>输出内容</w:t>
            </w:r>
          </w:p>
          <w:p w:rsidR="006737F1" w:rsidRDefault="006737F1" w:rsidP="006737F1">
            <w:pPr>
              <w:ind w:left="360"/>
            </w:pPr>
            <w:r w:rsidRPr="00FF336B">
              <w:rPr>
                <w:rFonts w:hint="eastAsia"/>
                <w:b/>
                <w:i/>
              </w:rPr>
              <w:t>输出类型</w:t>
            </w:r>
            <w:r>
              <w:rPr>
                <w:rFonts w:hint="eastAsia"/>
              </w:rPr>
              <w:t>：</w:t>
            </w:r>
          </w:p>
          <w:p w:rsidR="006737F1" w:rsidRDefault="006737F1" w:rsidP="006737F1">
            <w:pPr>
              <w:pStyle w:val="ListParagraph"/>
              <w:numPr>
                <w:ilvl w:val="0"/>
                <w:numId w:val="31"/>
              </w:numPr>
            </w:pPr>
            <w:r>
              <w:t>%ns:输出字符串。n是数字代表输出几个字符</w:t>
            </w:r>
          </w:p>
          <w:p w:rsidR="006737F1" w:rsidRDefault="006737F1" w:rsidP="006737F1">
            <w:pPr>
              <w:pStyle w:val="ListParagraph"/>
              <w:numPr>
                <w:ilvl w:val="0"/>
                <w:numId w:val="31"/>
              </w:numPr>
            </w:pPr>
            <w:r>
              <w:t>%ni:输出整数。n代表输出几个数字</w:t>
            </w:r>
          </w:p>
          <w:p w:rsidR="006737F1" w:rsidRDefault="006737F1" w:rsidP="006737F1">
            <w:pPr>
              <w:pStyle w:val="ListParagraph"/>
              <w:numPr>
                <w:ilvl w:val="0"/>
                <w:numId w:val="31"/>
              </w:numPr>
            </w:pPr>
            <w:r>
              <w:t>%m.nf:输出浮点数。m和n是数字，指代输出的整数位数和小数位数。</w:t>
            </w:r>
          </w:p>
          <w:p w:rsidR="006737F1" w:rsidRDefault="006737F1" w:rsidP="006737F1">
            <w:pPr>
              <w:ind w:left="360"/>
            </w:pPr>
            <w:r w:rsidRPr="00FF336B">
              <w:rPr>
                <w:rFonts w:hint="eastAsia"/>
                <w:b/>
                <w:i/>
              </w:rPr>
              <w:t>输出格式</w:t>
            </w:r>
            <w:r>
              <w:rPr>
                <w:rFonts w:hint="eastAsia"/>
              </w:rPr>
              <w:t>：</w:t>
            </w:r>
            <w:r>
              <w:t>\a \b \f \n \r \t \v</w:t>
            </w:r>
          </w:p>
          <w:p w:rsidR="006737F1" w:rsidRDefault="006737F1" w:rsidP="006737F1">
            <w:pPr>
              <w:ind w:left="360"/>
            </w:pPr>
            <w:r>
              <w:rPr>
                <w:rFonts w:hint="eastAsia"/>
              </w:rPr>
              <w:t>例如：</w:t>
            </w:r>
            <w:r>
              <w:t>printf  '%s %s %s' 1 2 3</w:t>
            </w:r>
            <w:r>
              <w:rPr>
                <w:rFonts w:hint="eastAsia"/>
              </w:rPr>
              <w:t xml:space="preserve"> 4 5 6(会把三个当做一组)</w:t>
            </w:r>
          </w:p>
          <w:p w:rsidR="006737F1" w:rsidRDefault="006737F1" w:rsidP="006737F1">
            <w:pPr>
              <w:ind w:left="360"/>
            </w:pPr>
            <w:r w:rsidRPr="00FF336B">
              <w:rPr>
                <w:rFonts w:hint="eastAsia"/>
                <w:color w:val="FF0000"/>
              </w:rPr>
              <w:t>注意</w:t>
            </w:r>
            <w:r>
              <w:rPr>
                <w:rFonts w:hint="eastAsia"/>
              </w:rPr>
              <w:t>：</w:t>
            </w:r>
            <w:r>
              <w:t>printf不能接收标准输入，不接受文件。</w:t>
            </w:r>
            <w:r>
              <w:rPr>
                <w:rFonts w:hint="eastAsia"/>
              </w:rPr>
              <w:t>通常和awk一起使用</w:t>
            </w:r>
          </w:p>
          <w:p w:rsidR="006737F1" w:rsidRPr="00FF336B" w:rsidRDefault="006737F1" w:rsidP="006737F1">
            <w:pPr>
              <w:ind w:left="360"/>
            </w:pPr>
            <w:r>
              <w:t>awk中支持print和printf，区别在于print自动换行。</w:t>
            </w:r>
          </w:p>
          <w:p w:rsidR="006737F1" w:rsidRDefault="006737F1" w:rsidP="00C65171">
            <w:pPr>
              <w:rPr>
                <w:rFonts w:hint="eastAsia"/>
              </w:rPr>
            </w:pPr>
          </w:p>
        </w:tc>
      </w:tr>
    </w:tbl>
    <w:p w:rsidR="003959F4" w:rsidRPr="003959F4" w:rsidRDefault="003959F4" w:rsidP="004563E2">
      <w:pPr>
        <w:rPr>
          <w:rFonts w:hint="eastAsia"/>
        </w:rPr>
      </w:pPr>
    </w:p>
    <w:p w:rsidR="00232A70" w:rsidRDefault="00232A70" w:rsidP="00232A70">
      <w:pPr>
        <w:pStyle w:val="Heading3"/>
        <w:rPr>
          <w:rFonts w:hint="eastAsia"/>
        </w:rPr>
      </w:pPr>
      <w:r>
        <w:rPr>
          <w:rFonts w:hint="eastAsia"/>
        </w:rPr>
        <w:t>特殊变量</w:t>
      </w:r>
    </w:p>
    <w:tbl>
      <w:tblPr>
        <w:tblStyle w:val="TableGrid"/>
        <w:tblW w:w="0" w:type="auto"/>
        <w:tblInd w:w="468" w:type="dxa"/>
        <w:tblLook w:val="04A0"/>
      </w:tblPr>
      <w:tblGrid>
        <w:gridCol w:w="8388"/>
      </w:tblGrid>
      <w:tr w:rsidR="007E1730" w:rsidTr="007E1730">
        <w:tc>
          <w:tcPr>
            <w:tcW w:w="8388" w:type="dxa"/>
          </w:tcPr>
          <w:p w:rsidR="007E1730" w:rsidRDefault="007E1730" w:rsidP="007E1730">
            <w:r>
              <w:t>$0：当前脚本的文件名</w:t>
            </w:r>
          </w:p>
          <w:p w:rsidR="007E1730" w:rsidRDefault="007E1730" w:rsidP="007E1730">
            <w:r>
              <w:t>$n：传递给脚本或函数的参数。n 是一个数字，表示第几个参数。大于9时候，需要使用${}</w:t>
            </w:r>
          </w:p>
          <w:p w:rsidR="007E1730" w:rsidRDefault="007E1730" w:rsidP="007E1730">
            <w:r>
              <w:t>$#：传递给脚本或函数的参数个数。</w:t>
            </w:r>
          </w:p>
          <w:p w:rsidR="007E1730" w:rsidRDefault="007E1730" w:rsidP="007E1730">
            <w:r>
              <w:t>$*：传递给脚本或函数的所有参数。</w:t>
            </w:r>
          </w:p>
          <w:p w:rsidR="007E1730" w:rsidRDefault="007E1730" w:rsidP="007E1730">
            <w:r>
              <w:t>$@：传递给脚本或函数的所有参数。被双引号(" ")包含时，与 $* 稍有不同，下面将会讲到。</w:t>
            </w:r>
          </w:p>
          <w:p w:rsidR="007E1730" w:rsidRDefault="007E1730" w:rsidP="007E1730">
            <w:r>
              <w:t>$?：</w:t>
            </w:r>
            <w:r w:rsidRPr="000B414A">
              <w:rPr>
                <w:color w:val="FF0000"/>
              </w:rPr>
              <w:t>上个命令的退出状态</w:t>
            </w:r>
            <w:r>
              <w:t>，或函数的返回值。退出状态是一个数字，一般情况下，大部分命令执行成功会返回 0，失败返回 1。</w:t>
            </w:r>
          </w:p>
          <w:p w:rsidR="007E1730" w:rsidRDefault="007E1730" w:rsidP="007E1730">
            <w:pPr>
              <w:rPr>
                <w:rFonts w:hint="eastAsia"/>
              </w:rPr>
            </w:pPr>
            <w:r>
              <w:t>$$：当前Shell进程ID。对于 Shell 脚本，就是这些脚本所在的进程ID。</w:t>
            </w:r>
          </w:p>
        </w:tc>
      </w:tr>
    </w:tbl>
    <w:p w:rsidR="00232A70" w:rsidRDefault="00232A70" w:rsidP="00464695">
      <w:pPr>
        <w:pStyle w:val="Heading3"/>
        <w:rPr>
          <w:rFonts w:hint="eastAsia"/>
        </w:rPr>
      </w:pPr>
      <w:r>
        <w:rPr>
          <w:rFonts w:hint="eastAsia"/>
        </w:rPr>
        <w:t>数组</w:t>
      </w:r>
    </w:p>
    <w:tbl>
      <w:tblPr>
        <w:tblStyle w:val="TableGrid"/>
        <w:tblW w:w="0" w:type="auto"/>
        <w:tblInd w:w="468" w:type="dxa"/>
        <w:tblLook w:val="04A0"/>
      </w:tblPr>
      <w:tblGrid>
        <w:gridCol w:w="8388"/>
      </w:tblGrid>
      <w:tr w:rsidR="00B73963" w:rsidTr="00B73963">
        <w:tc>
          <w:tcPr>
            <w:tcW w:w="8388" w:type="dxa"/>
          </w:tcPr>
          <w:p w:rsidR="00B73963" w:rsidRDefault="00B73963" w:rsidP="00B73963">
            <w:r>
              <w:t>#定义数组</w:t>
            </w:r>
          </w:p>
          <w:p w:rsidR="00B73963" w:rsidRDefault="00B73963" w:rsidP="00B73963">
            <w:r>
              <w:t>array_name=(value1 ... valuen)</w:t>
            </w:r>
          </w:p>
          <w:p w:rsidR="00B73963" w:rsidRDefault="00B73963" w:rsidP="00B73963">
            <w:r>
              <w:t>#读取数组</w:t>
            </w:r>
          </w:p>
          <w:p w:rsidR="00B73963" w:rsidRDefault="00B73963" w:rsidP="00B73963">
            <w:r>
              <w:rPr>
                <w:rFonts w:hint="eastAsia"/>
              </w:rPr>
              <w:lastRenderedPageBreak/>
              <w:t>读取数组元素值的一般格式是：</w:t>
            </w:r>
            <w:r>
              <w:t>${array_name[index]}</w:t>
            </w:r>
          </w:p>
          <w:p w:rsidR="00B73963" w:rsidRDefault="00B73963" w:rsidP="00B73963">
            <w:r>
              <w:t>${array_name[*]}</w:t>
            </w:r>
            <w:r>
              <w:tab/>
            </w:r>
            <w:r>
              <w:rPr>
                <w:rFonts w:hint="eastAsia"/>
              </w:rPr>
              <w:t>#</w:t>
            </w:r>
            <w:r>
              <w:t>获取所有元素</w:t>
            </w:r>
          </w:p>
          <w:p w:rsidR="00B73963" w:rsidRDefault="00B73963" w:rsidP="00B73963">
            <w:r>
              <w:t>${array_name[@]}</w:t>
            </w:r>
            <w:r>
              <w:tab/>
            </w:r>
            <w:r>
              <w:rPr>
                <w:rFonts w:hint="eastAsia"/>
              </w:rPr>
              <w:t>#</w:t>
            </w:r>
            <w:r>
              <w:t>获取所有元素</w:t>
            </w:r>
          </w:p>
          <w:p w:rsidR="00B73963" w:rsidRDefault="00B73963" w:rsidP="00B73963">
            <w:pPr>
              <w:rPr>
                <w:rFonts w:hint="eastAsia"/>
              </w:rPr>
            </w:pPr>
          </w:p>
          <w:p w:rsidR="00B73963" w:rsidRDefault="00B73963" w:rsidP="00B73963">
            <w:r>
              <w:t># 取得数组元素的个数</w:t>
            </w:r>
          </w:p>
          <w:p w:rsidR="00B73963" w:rsidRDefault="00B73963" w:rsidP="00B73963">
            <w:r>
              <w:t>length=${#array_name[@]}</w:t>
            </w:r>
          </w:p>
          <w:p w:rsidR="00B73963" w:rsidRDefault="00B73963" w:rsidP="00B73963">
            <w:pPr>
              <w:rPr>
                <w:rFonts w:hint="eastAsia"/>
              </w:rPr>
            </w:pPr>
            <w:r>
              <w:t>length=${#array_name[*]}</w:t>
            </w:r>
          </w:p>
          <w:p w:rsidR="00B73963" w:rsidRDefault="00B73963" w:rsidP="00B73963"/>
          <w:p w:rsidR="00B73963" w:rsidRDefault="00B73963" w:rsidP="00B73963">
            <w:r>
              <w:t># 取得数组单个元素的长度</w:t>
            </w:r>
          </w:p>
          <w:p w:rsidR="00B73963" w:rsidRDefault="00B73963" w:rsidP="00B73963">
            <w:pPr>
              <w:rPr>
                <w:rFonts w:hint="eastAsia"/>
              </w:rPr>
            </w:pPr>
            <w:r>
              <w:t>lengthn=${#array_name[n]}</w:t>
            </w:r>
          </w:p>
          <w:p w:rsidR="00B73963" w:rsidRDefault="00B73963" w:rsidP="00B73963">
            <w:pPr>
              <w:rPr>
                <w:rFonts w:hint="eastAsia"/>
              </w:rPr>
            </w:pPr>
          </w:p>
          <w:p w:rsidR="00B73963" w:rsidRDefault="00B73963" w:rsidP="00B73963">
            <w:pPr>
              <w:rPr>
                <w:rFonts w:hint="eastAsia"/>
              </w:rPr>
            </w:pPr>
            <w:r>
              <w:rPr>
                <w:rFonts w:hint="eastAsia"/>
              </w:rPr>
              <w:t>#取消数组</w:t>
            </w:r>
          </w:p>
          <w:p w:rsidR="00B73963" w:rsidRDefault="006E7E8B" w:rsidP="00B73963">
            <w:pPr>
              <w:rPr>
                <w:rFonts w:hint="eastAsia"/>
              </w:rPr>
            </w:pPr>
            <w:r>
              <w:rPr>
                <w:rFonts w:hint="eastAsia"/>
              </w:rPr>
              <w:t>u</w:t>
            </w:r>
            <w:r w:rsidR="00B73963">
              <w:rPr>
                <w:rFonts w:hint="eastAsia"/>
              </w:rPr>
              <w:t>nset array</w:t>
            </w:r>
            <w:r>
              <w:rPr>
                <w:rFonts w:hint="eastAsia"/>
              </w:rPr>
              <w:t>[n]</w:t>
            </w:r>
          </w:p>
          <w:p w:rsidR="006E7E8B" w:rsidRDefault="006E7E8B" w:rsidP="00B73963">
            <w:pPr>
              <w:rPr>
                <w:rFonts w:hint="eastAsia"/>
              </w:rPr>
            </w:pPr>
            <w:r>
              <w:rPr>
                <w:rFonts w:hint="eastAsia"/>
              </w:rPr>
              <w:t>unset array</w:t>
            </w:r>
          </w:p>
        </w:tc>
      </w:tr>
    </w:tbl>
    <w:p w:rsidR="0091161C" w:rsidRPr="0091161C" w:rsidRDefault="0091161C" w:rsidP="00464695">
      <w:pPr>
        <w:ind w:left="360"/>
        <w:rPr>
          <w:rFonts w:hint="eastAsia"/>
        </w:rPr>
      </w:pPr>
    </w:p>
    <w:p w:rsidR="00232A70" w:rsidRDefault="00232A70" w:rsidP="00232A70">
      <w:pPr>
        <w:pStyle w:val="Heading3"/>
        <w:rPr>
          <w:rFonts w:hint="eastAsia"/>
        </w:rPr>
      </w:pPr>
      <w:r>
        <w:rPr>
          <w:rFonts w:hint="eastAsia"/>
        </w:rPr>
        <w:t>变量的作用域</w:t>
      </w:r>
    </w:p>
    <w:p w:rsidR="00232A70" w:rsidRPr="00232A70" w:rsidRDefault="00DF46B0" w:rsidP="00DF46B0">
      <w:pPr>
        <w:ind w:left="360" w:firstLine="360"/>
        <w:rPr>
          <w:rFonts w:hint="eastAsia"/>
        </w:rPr>
      </w:pPr>
      <w:r>
        <w:t>S</w:t>
      </w:r>
      <w:r>
        <w:rPr>
          <w:rFonts w:hint="eastAsia"/>
        </w:rPr>
        <w:t>hell变量的作用域是在本shell内，属于shell的全局变量，也就是从定义该变量的地方开始到shell结束，或到主动使用unset命令结束为止。所以，在本shell中多人维护的脚本是互相影响的，所以我们需要使用只能在函数中生效的local局部变量，这样这些变量将只能在局部的命令空间中</w:t>
      </w:r>
    </w:p>
    <w:p w:rsidR="00A41C3E" w:rsidRDefault="00A41C3E" w:rsidP="00A41C3E">
      <w:pPr>
        <w:pStyle w:val="Heading2"/>
        <w:rPr>
          <w:rFonts w:hint="eastAsia"/>
        </w:rPr>
      </w:pPr>
      <w:r>
        <w:rPr>
          <w:rFonts w:hint="eastAsia"/>
        </w:rPr>
        <w:t>转义和引用</w:t>
      </w:r>
    </w:p>
    <w:p w:rsidR="006640EF" w:rsidRPr="006640EF" w:rsidRDefault="006640EF" w:rsidP="006640EF">
      <w:pPr>
        <w:ind w:left="360"/>
        <w:rPr>
          <w:rFonts w:hint="eastAsia"/>
        </w:rPr>
      </w:pPr>
      <w:r>
        <w:t>L</w:t>
      </w:r>
      <w:r>
        <w:rPr>
          <w:rFonts w:hint="eastAsia"/>
        </w:rPr>
        <w:t>inux中有两种字符，一类是普通字符，除了本身字面意思外没有其他特殊含义；另一类是元字符，是shell中的保留字符，有特殊含义。</w:t>
      </w:r>
    </w:p>
    <w:p w:rsidR="007204AB" w:rsidRDefault="00A57014" w:rsidP="00A57014">
      <w:pPr>
        <w:pStyle w:val="Heading3"/>
        <w:numPr>
          <w:ilvl w:val="0"/>
          <w:numId w:val="42"/>
        </w:numPr>
        <w:rPr>
          <w:rFonts w:hint="eastAsia"/>
        </w:rPr>
      </w:pPr>
      <w:r>
        <w:rPr>
          <w:rFonts w:hint="eastAsia"/>
        </w:rPr>
        <w:t>转义</w:t>
      </w:r>
    </w:p>
    <w:tbl>
      <w:tblPr>
        <w:tblStyle w:val="TableGrid"/>
        <w:tblW w:w="0" w:type="auto"/>
        <w:tblInd w:w="468" w:type="dxa"/>
        <w:tblLook w:val="04A0"/>
      </w:tblPr>
      <w:tblGrid>
        <w:gridCol w:w="8388"/>
      </w:tblGrid>
      <w:tr w:rsidR="0071353B" w:rsidTr="0071353B">
        <w:tc>
          <w:tcPr>
            <w:tcW w:w="8388" w:type="dxa"/>
          </w:tcPr>
          <w:p w:rsidR="0071353B" w:rsidRDefault="0071353B" w:rsidP="0071353B">
            <w:r>
              <w:t>\'：'</w:t>
            </w:r>
          </w:p>
          <w:p w:rsidR="0071353B" w:rsidRDefault="0071353B" w:rsidP="0071353B">
            <w:r>
              <w:t>\"："</w:t>
            </w:r>
          </w:p>
          <w:p w:rsidR="0071353B" w:rsidRDefault="0071353B" w:rsidP="0071353B">
            <w:r>
              <w:t>\%：%</w:t>
            </w:r>
          </w:p>
          <w:p w:rsidR="0071353B" w:rsidRDefault="0071353B" w:rsidP="0071353B">
            <w:r>
              <w:t>\$：$</w:t>
            </w:r>
          </w:p>
          <w:p w:rsidR="0071353B" w:rsidRDefault="0071353B" w:rsidP="0071353B">
            <w:r>
              <w:t>\\：反斜杠</w:t>
            </w:r>
          </w:p>
          <w:p w:rsidR="0071353B" w:rsidRDefault="0071353B" w:rsidP="0071353B">
            <w:r>
              <w:t>\a：警报，响铃</w:t>
            </w:r>
          </w:p>
          <w:p w:rsidR="0071353B" w:rsidRDefault="0071353B" w:rsidP="0071353B">
            <w:r>
              <w:t>\b：退格（删除键）</w:t>
            </w:r>
          </w:p>
          <w:p w:rsidR="0071353B" w:rsidRDefault="0071353B" w:rsidP="0071353B">
            <w:r>
              <w:lastRenderedPageBreak/>
              <w:t>\f：换页(FF)，将当前位置移到下页开头</w:t>
            </w:r>
          </w:p>
          <w:p w:rsidR="0071353B" w:rsidRDefault="0071353B" w:rsidP="0071353B">
            <w:r>
              <w:t>\n：换行</w:t>
            </w:r>
          </w:p>
          <w:p w:rsidR="0071353B" w:rsidRDefault="0071353B" w:rsidP="0071353B">
            <w:r>
              <w:t>\r：回车</w:t>
            </w:r>
          </w:p>
          <w:p w:rsidR="0071353B" w:rsidRDefault="0071353B" w:rsidP="0071353B">
            <w:r>
              <w:t xml:space="preserve">\t：水平制表符（tab键） </w:t>
            </w:r>
          </w:p>
          <w:p w:rsidR="0071353B" w:rsidRDefault="0071353B" w:rsidP="0071353B">
            <w:pPr>
              <w:rPr>
                <w:rFonts w:hint="eastAsia"/>
              </w:rPr>
            </w:pPr>
            <w:r>
              <w:t>\v：垂直制表符</w:t>
            </w:r>
          </w:p>
        </w:tc>
      </w:tr>
    </w:tbl>
    <w:p w:rsidR="00A57014" w:rsidRPr="00A57014" w:rsidRDefault="00A57014" w:rsidP="0042417A">
      <w:pPr>
        <w:ind w:left="360"/>
        <w:rPr>
          <w:rFonts w:hint="eastAsia"/>
        </w:rPr>
      </w:pPr>
    </w:p>
    <w:p w:rsidR="00A57014" w:rsidRDefault="00A57014" w:rsidP="00A57014">
      <w:pPr>
        <w:pStyle w:val="Heading3"/>
        <w:rPr>
          <w:rFonts w:hint="eastAsia"/>
        </w:rPr>
      </w:pPr>
      <w:r>
        <w:rPr>
          <w:rFonts w:hint="eastAsia"/>
        </w:rPr>
        <w:t>引用</w:t>
      </w:r>
    </w:p>
    <w:tbl>
      <w:tblPr>
        <w:tblStyle w:val="TableGrid"/>
        <w:tblW w:w="0" w:type="auto"/>
        <w:tblInd w:w="468" w:type="dxa"/>
        <w:tblLook w:val="04A0"/>
      </w:tblPr>
      <w:tblGrid>
        <w:gridCol w:w="8388"/>
      </w:tblGrid>
      <w:tr w:rsidR="000434A0" w:rsidTr="000434A0">
        <w:tc>
          <w:tcPr>
            <w:tcW w:w="8388" w:type="dxa"/>
          </w:tcPr>
          <w:p w:rsidR="000434A0" w:rsidRDefault="000434A0" w:rsidP="000434A0">
            <w:pPr>
              <w:rPr>
                <w:rFonts w:hint="eastAsia"/>
              </w:rPr>
            </w:pPr>
            <w:r>
              <w:rPr>
                <w:rFonts w:hint="eastAsia"/>
              </w:rPr>
              <w:t>#部分引用</w:t>
            </w:r>
            <w:r w:rsidR="00F006E3">
              <w:rPr>
                <w:rFonts w:hint="eastAsia"/>
              </w:rPr>
              <w:t>：用双引号括起来的引用。这种引用中$符,反引号``,转义符\依然会被解析#为特殊字符</w:t>
            </w:r>
          </w:p>
          <w:p w:rsidR="000434A0" w:rsidRDefault="00F006E3" w:rsidP="000434A0">
            <w:pPr>
              <w:rPr>
                <w:rFonts w:hint="eastAsia"/>
              </w:rPr>
            </w:pPr>
            <w:r>
              <w:rPr>
                <w:rFonts w:hint="eastAsia"/>
                <w:noProof/>
              </w:rPr>
              <w:drawing>
                <wp:inline distT="0" distB="0" distL="0" distR="0">
                  <wp:extent cx="3714750" cy="44767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14750" cy="447675"/>
                          </a:xfrm>
                          <a:prstGeom prst="rect">
                            <a:avLst/>
                          </a:prstGeom>
                          <a:noFill/>
                          <a:ln w="9525">
                            <a:noFill/>
                            <a:miter lim="800000"/>
                            <a:headEnd/>
                            <a:tailEnd/>
                          </a:ln>
                        </pic:spPr>
                      </pic:pic>
                    </a:graphicData>
                  </a:graphic>
                </wp:inline>
              </w:drawing>
            </w:r>
          </w:p>
          <w:p w:rsidR="000434A0" w:rsidRDefault="000434A0" w:rsidP="000434A0">
            <w:pPr>
              <w:rPr>
                <w:rFonts w:hint="eastAsia"/>
              </w:rPr>
            </w:pPr>
            <w:r>
              <w:rPr>
                <w:rFonts w:hint="eastAsia"/>
              </w:rPr>
              <w:t>#全引用</w:t>
            </w:r>
            <w:r w:rsidR="00F006E3">
              <w:rPr>
                <w:rFonts w:hint="eastAsia"/>
              </w:rPr>
              <w:t>：单引号括起来的所有内容。单引号中的任意字符都会当成普通字符</w:t>
            </w:r>
          </w:p>
          <w:p w:rsidR="00F006E3" w:rsidRPr="00F006E3" w:rsidRDefault="00F006E3" w:rsidP="000434A0">
            <w:pPr>
              <w:rPr>
                <w:rFonts w:hint="eastAsia"/>
              </w:rPr>
            </w:pPr>
          </w:p>
        </w:tc>
      </w:tr>
    </w:tbl>
    <w:p w:rsidR="00A57014" w:rsidRDefault="00A57014" w:rsidP="00A57014">
      <w:pPr>
        <w:pStyle w:val="Heading3"/>
        <w:rPr>
          <w:rFonts w:hint="eastAsia"/>
        </w:rPr>
      </w:pPr>
      <w:r>
        <w:rPr>
          <w:rFonts w:hint="eastAsia"/>
        </w:rPr>
        <w:t>命令替换</w:t>
      </w:r>
    </w:p>
    <w:p w:rsidR="00A86FD4" w:rsidRDefault="00A86FD4" w:rsidP="00A86FD4">
      <w:pPr>
        <w:ind w:firstLine="360"/>
      </w:pPr>
      <w:r>
        <w:rPr>
          <w:rFonts w:hint="eastAsia"/>
        </w:rPr>
        <w:t>命令替换指命令</w:t>
      </w:r>
      <w:r w:rsidRPr="00580526">
        <w:rPr>
          <w:rFonts w:hint="eastAsia"/>
        </w:rPr>
        <w:t>可以先执行命令，将输出结果暂时保存，在适当的地方输出。</w:t>
      </w:r>
    </w:p>
    <w:p w:rsidR="00A86FD4" w:rsidRDefault="00A86FD4" w:rsidP="00A86FD4">
      <w:pPr>
        <w:ind w:firstLine="360"/>
      </w:pPr>
      <w:r>
        <w:rPr>
          <w:rFonts w:hint="eastAsia"/>
        </w:rPr>
        <w:t>语法：`命令command`或者使用$(command)</w:t>
      </w:r>
    </w:p>
    <w:p w:rsidR="005A333F" w:rsidRPr="005A333F" w:rsidRDefault="00A86FD4" w:rsidP="005A333F">
      <w:pPr>
        <w:ind w:left="360"/>
        <w:rPr>
          <w:rFonts w:hint="eastAsia"/>
        </w:rPr>
      </w:pPr>
      <w:r>
        <w:rPr>
          <w:rFonts w:hint="eastAsia"/>
          <w:noProof/>
        </w:rPr>
        <w:drawing>
          <wp:inline distT="0" distB="0" distL="0" distR="0">
            <wp:extent cx="3209925" cy="485775"/>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209925" cy="485775"/>
                    </a:xfrm>
                    <a:prstGeom prst="rect">
                      <a:avLst/>
                    </a:prstGeom>
                    <a:noFill/>
                    <a:ln w="9525">
                      <a:noFill/>
                      <a:miter lim="800000"/>
                      <a:headEnd/>
                      <a:tailEnd/>
                    </a:ln>
                  </pic:spPr>
                </pic:pic>
              </a:graphicData>
            </a:graphic>
          </wp:inline>
        </w:drawing>
      </w:r>
    </w:p>
    <w:p w:rsidR="00A41C3E" w:rsidRDefault="00A41C3E" w:rsidP="00A41C3E">
      <w:pPr>
        <w:pStyle w:val="Heading2"/>
        <w:rPr>
          <w:rFonts w:hint="eastAsia"/>
        </w:rPr>
      </w:pPr>
      <w:r>
        <w:rPr>
          <w:rFonts w:hint="eastAsia"/>
        </w:rPr>
        <w:t>运算符</w:t>
      </w:r>
    </w:p>
    <w:p w:rsidR="00BE6B39" w:rsidRDefault="00BE6B39" w:rsidP="00BE6B39">
      <w:pPr>
        <w:pStyle w:val="Heading3"/>
        <w:numPr>
          <w:ilvl w:val="0"/>
          <w:numId w:val="11"/>
        </w:numPr>
        <w:rPr>
          <w:rFonts w:hint="eastAsia"/>
        </w:rPr>
      </w:pPr>
      <w:r>
        <w:rPr>
          <w:rFonts w:hint="eastAsia"/>
        </w:rPr>
        <w:t>算数运算符</w:t>
      </w:r>
    </w:p>
    <w:tbl>
      <w:tblPr>
        <w:tblStyle w:val="TableGrid"/>
        <w:tblW w:w="0" w:type="auto"/>
        <w:tblInd w:w="468" w:type="dxa"/>
        <w:tblLook w:val="04A0"/>
      </w:tblPr>
      <w:tblGrid>
        <w:gridCol w:w="8388"/>
      </w:tblGrid>
      <w:tr w:rsidR="00A25ECF" w:rsidTr="00A25ECF">
        <w:tc>
          <w:tcPr>
            <w:tcW w:w="8388" w:type="dxa"/>
          </w:tcPr>
          <w:p w:rsidR="00A25ECF" w:rsidRDefault="00A25ECF" w:rsidP="00A25ECF">
            <w:r>
              <w:t>+</w:t>
            </w:r>
            <w:r>
              <w:tab/>
              <w:t>加法</w:t>
            </w:r>
            <w:r>
              <w:tab/>
              <w:t>`expr $a + $b` 结果为 30。</w:t>
            </w:r>
          </w:p>
          <w:p w:rsidR="00A25ECF" w:rsidRDefault="00A25ECF" w:rsidP="00A25ECF">
            <w:r>
              <w:t>-</w:t>
            </w:r>
            <w:r>
              <w:tab/>
              <w:t>减法</w:t>
            </w:r>
            <w:r>
              <w:tab/>
              <w:t>`expr $a - $b` 结果为 10。</w:t>
            </w:r>
          </w:p>
          <w:p w:rsidR="00A25ECF" w:rsidRDefault="00A25ECF" w:rsidP="00A25ECF">
            <w:r>
              <w:t>*</w:t>
            </w:r>
            <w:r>
              <w:tab/>
              <w:t>乘法</w:t>
            </w:r>
            <w:r>
              <w:tab/>
              <w:t>`expr $a \* $b` 结果为  200。</w:t>
            </w:r>
            <w:r w:rsidR="001A160D" w:rsidRPr="001A160D">
              <w:rPr>
                <w:rFonts w:hint="eastAsia"/>
                <w:color w:val="FF0000"/>
              </w:rPr>
              <w:t>元字符需要转义</w:t>
            </w:r>
          </w:p>
          <w:p w:rsidR="00A25ECF" w:rsidRDefault="00A25ECF" w:rsidP="00A25ECF">
            <w:r>
              <w:t>/</w:t>
            </w:r>
            <w:r>
              <w:tab/>
              <w:t>除法</w:t>
            </w:r>
            <w:r>
              <w:tab/>
              <w:t>`expr $b / $a` 结果为 2。</w:t>
            </w:r>
          </w:p>
          <w:p w:rsidR="00A25ECF" w:rsidRDefault="00A25ECF" w:rsidP="00A25ECF">
            <w:r>
              <w:t>%</w:t>
            </w:r>
            <w:r>
              <w:tab/>
              <w:t>取余</w:t>
            </w:r>
            <w:r>
              <w:tab/>
              <w:t>`expr $b % $a` 结果为 0。</w:t>
            </w:r>
          </w:p>
          <w:p w:rsidR="00A25ECF" w:rsidRDefault="00A25ECF" w:rsidP="00A25ECF">
            <w:r>
              <w:t>=</w:t>
            </w:r>
            <w:r>
              <w:tab/>
              <w:t>赋值</w:t>
            </w:r>
            <w:r>
              <w:tab/>
              <w:t>a=$b 将把变量 b 的值赋给 a。</w:t>
            </w:r>
          </w:p>
          <w:p w:rsidR="00A25ECF" w:rsidRDefault="00A25ECF" w:rsidP="00A25ECF">
            <w:r>
              <w:t>==</w:t>
            </w:r>
            <w:r>
              <w:tab/>
              <w:t>相等。用于比较两个数字，相同则返回 true。</w:t>
            </w:r>
            <w:r>
              <w:tab/>
              <w:t>[ $a == $b ] 返回 false。</w:t>
            </w:r>
          </w:p>
          <w:p w:rsidR="00A25ECF" w:rsidRDefault="00A25ECF" w:rsidP="00A25ECF">
            <w:pPr>
              <w:rPr>
                <w:rFonts w:hint="eastAsia"/>
              </w:rPr>
            </w:pPr>
            <w:r>
              <w:t>!=</w:t>
            </w:r>
            <w:r>
              <w:tab/>
              <w:t>不相等。用于比较两个数字，不相同则返回 true。</w:t>
            </w:r>
            <w:r>
              <w:tab/>
              <w:t>[ $a != $b ] 返回 true。</w:t>
            </w:r>
          </w:p>
          <w:p w:rsidR="00BC5D2B" w:rsidRDefault="00BC5D2B" w:rsidP="00A25ECF">
            <w:r>
              <w:rPr>
                <w:rFonts w:hint="eastAsia"/>
              </w:rPr>
              <w:t>++,--：自增自减</w:t>
            </w:r>
          </w:p>
        </w:tc>
      </w:tr>
    </w:tbl>
    <w:p w:rsidR="00BE6B39" w:rsidRDefault="00BE6B39" w:rsidP="00A25ECF">
      <w:pPr>
        <w:ind w:left="360"/>
      </w:pPr>
      <w:r w:rsidRPr="00E36100">
        <w:rPr>
          <w:rFonts w:hint="eastAsia"/>
          <w:color w:val="FF0000"/>
        </w:rPr>
        <w:lastRenderedPageBreak/>
        <w:t>注意</w:t>
      </w:r>
      <w:r w:rsidRPr="00E36100">
        <w:rPr>
          <w:rFonts w:hint="eastAsia"/>
        </w:rPr>
        <w:t>：条件表达式要放在方括号之间，并且要有空格，例如</w:t>
      </w:r>
      <w:r w:rsidRPr="00E36100">
        <w:t xml:space="preserve"> [$a==$b] 是错误的，必须写成 [ $a == $b ]。</w:t>
      </w:r>
      <w:r>
        <w:rPr>
          <w:rFonts w:hint="eastAsia"/>
        </w:rPr>
        <w:t>可以使用$((运算表达式))代替，这种方式进行计算，运算符允许空格。</w:t>
      </w:r>
    </w:p>
    <w:p w:rsidR="00E4760B" w:rsidRDefault="00E4760B" w:rsidP="00E4760B">
      <w:pPr>
        <w:ind w:firstLine="360"/>
        <w:rPr>
          <w:rFonts w:hint="eastAsia"/>
        </w:rPr>
      </w:pPr>
      <w:r>
        <w:rPr>
          <w:rFonts w:hint="eastAsia"/>
        </w:rPr>
        <w:t>#整数运算可以使用$(( 算数表达式 ))</w:t>
      </w:r>
    </w:p>
    <w:p w:rsidR="00E4760B" w:rsidRDefault="00E4760B" w:rsidP="00C447FC">
      <w:pPr>
        <w:ind w:left="360"/>
        <w:rPr>
          <w:rFonts w:hint="eastAsia"/>
        </w:rPr>
      </w:pPr>
      <w:r>
        <w:rPr>
          <w:rFonts w:hint="eastAsia"/>
        </w:rPr>
        <w:t>#</w:t>
      </w:r>
      <w:r w:rsidR="00BE6B39">
        <w:rPr>
          <w:rFonts w:hint="eastAsia"/>
        </w:rPr>
        <w:t>浮点数运算bc命令：</w:t>
      </w:r>
      <w:r w:rsidR="00C447FC">
        <w:rPr>
          <w:rFonts w:hint="eastAsia"/>
        </w:rPr>
        <w:t>其中scale代表有效数字，分号后面是运算式。</w:t>
      </w:r>
    </w:p>
    <w:p w:rsidR="00BE6B39" w:rsidRDefault="00BE6B39" w:rsidP="008E38C9">
      <w:pPr>
        <w:ind w:firstLine="360"/>
        <w:rPr>
          <w:rFonts w:hint="eastAsia"/>
        </w:rPr>
      </w:pPr>
      <w:r>
        <w:rPr>
          <w:rFonts w:hint="eastAsia"/>
        </w:rPr>
        <w:t xml:space="preserve">n=`echo </w:t>
      </w:r>
      <w:r w:rsidR="008E38C9">
        <w:rPr>
          <w:rFonts w:hint="eastAsia"/>
        </w:rPr>
        <w:t xml:space="preserve"> </w:t>
      </w:r>
      <w:r w:rsidR="008E38C9" w:rsidRPr="008E38C9">
        <w:t xml:space="preserve">"scale=3;77/3" </w:t>
      </w:r>
      <w:r w:rsidR="008E38C9">
        <w:rPr>
          <w:rFonts w:hint="eastAsia"/>
        </w:rPr>
        <w:t xml:space="preserve"> </w:t>
      </w:r>
      <w:r>
        <w:rPr>
          <w:rFonts w:hint="eastAsia"/>
        </w:rPr>
        <w:t>| bc`</w:t>
      </w:r>
    </w:p>
    <w:p w:rsidR="008E38C9" w:rsidRPr="00307ED1" w:rsidRDefault="008E38C9" w:rsidP="008E38C9">
      <w:pPr>
        <w:ind w:firstLine="360"/>
      </w:pPr>
      <w:r w:rsidRPr="008E38C9">
        <w:t>n=$(echo "scale=3;77/3" | bc)</w:t>
      </w:r>
    </w:p>
    <w:p w:rsidR="00BE6B39" w:rsidRDefault="00BE6B39" w:rsidP="00BE6B39">
      <w:pPr>
        <w:pStyle w:val="Heading3"/>
      </w:pPr>
      <w:r>
        <w:rPr>
          <w:rFonts w:hint="eastAsia"/>
        </w:rPr>
        <w:t>关系运算符</w:t>
      </w:r>
    </w:p>
    <w:p w:rsidR="00BE6B39" w:rsidRDefault="00BE6B39" w:rsidP="00BE6B39">
      <w:pPr>
        <w:ind w:left="360"/>
        <w:rPr>
          <w:rFonts w:hint="eastAsia"/>
        </w:rPr>
      </w:pPr>
      <w:r w:rsidRPr="006D0E3E">
        <w:rPr>
          <w:rFonts w:hint="eastAsia"/>
        </w:rPr>
        <w:t>关系运算符只支持数字，不支持字符串，除非字符串的值是数字。</w:t>
      </w:r>
    </w:p>
    <w:tbl>
      <w:tblPr>
        <w:tblStyle w:val="TableGrid"/>
        <w:tblW w:w="9180" w:type="dxa"/>
        <w:tblInd w:w="468" w:type="dxa"/>
        <w:tblLook w:val="04A0"/>
      </w:tblPr>
      <w:tblGrid>
        <w:gridCol w:w="9180"/>
      </w:tblGrid>
      <w:tr w:rsidR="00BC5D2B" w:rsidTr="00BC5D2B">
        <w:tc>
          <w:tcPr>
            <w:tcW w:w="9180" w:type="dxa"/>
          </w:tcPr>
          <w:p w:rsidR="00BC5D2B" w:rsidRDefault="00BC5D2B" w:rsidP="00BC5D2B">
            <w:r>
              <w:t>-eq：检测两个数是否相等，相等返回 true。 [ $a -eq $b ] 返回 true。</w:t>
            </w:r>
          </w:p>
          <w:p w:rsidR="00BC5D2B" w:rsidRDefault="00BC5D2B" w:rsidP="00BC5D2B">
            <w:r>
              <w:t>-ne：检测两个数是否相等，不相等返回 true。 [ $a -ne $b ] 返回 true。</w:t>
            </w:r>
          </w:p>
          <w:p w:rsidR="00BC5D2B" w:rsidRDefault="00BC5D2B" w:rsidP="00BC5D2B">
            <w:r>
              <w:t>-gt：检测左边的数是否大于右边的，如果是，则返回 true。 [ $a -gt $b ] 返回 false。</w:t>
            </w:r>
          </w:p>
          <w:p w:rsidR="00BC5D2B" w:rsidRDefault="00BC5D2B" w:rsidP="00BC5D2B">
            <w:r>
              <w:t>-lt：检测左边的数是否小于右边的，如果是，则返回 true。 [ $a -lt $b ] 返回 true。</w:t>
            </w:r>
          </w:p>
          <w:p w:rsidR="00BC5D2B" w:rsidRDefault="00BC5D2B" w:rsidP="00BC5D2B">
            <w:r>
              <w:t>-ge：检测左边的数是否大等于右边的，如果是，则返回 true。 [ $a -ge $b ] 返回 false。</w:t>
            </w:r>
          </w:p>
          <w:p w:rsidR="00BC5D2B" w:rsidRDefault="00BC5D2B" w:rsidP="00BC5D2B">
            <w:r>
              <w:t>-le：检测左边的数是否小于等于右边的，如果是，则返回 true。 [ $a -le $b ] 返回 true。</w:t>
            </w:r>
          </w:p>
        </w:tc>
      </w:tr>
    </w:tbl>
    <w:p w:rsidR="00BE6B39" w:rsidRPr="006D0E3E" w:rsidRDefault="00BE6B39" w:rsidP="00BE6B39"/>
    <w:p w:rsidR="00BE6B39" w:rsidRDefault="00BE6B39" w:rsidP="00BE6B39">
      <w:pPr>
        <w:pStyle w:val="Heading3"/>
        <w:rPr>
          <w:rFonts w:hint="eastAsia"/>
        </w:rPr>
      </w:pPr>
      <w:r>
        <w:rPr>
          <w:rFonts w:hint="eastAsia"/>
        </w:rPr>
        <w:t>布尔运算符</w:t>
      </w:r>
    </w:p>
    <w:tbl>
      <w:tblPr>
        <w:tblStyle w:val="TableGrid"/>
        <w:tblW w:w="0" w:type="auto"/>
        <w:tblInd w:w="468" w:type="dxa"/>
        <w:tblLook w:val="04A0"/>
      </w:tblPr>
      <w:tblGrid>
        <w:gridCol w:w="8388"/>
      </w:tblGrid>
      <w:tr w:rsidR="00BC5D2B" w:rsidTr="00BC5D2B">
        <w:tc>
          <w:tcPr>
            <w:tcW w:w="8388" w:type="dxa"/>
          </w:tcPr>
          <w:p w:rsidR="00BC5D2B" w:rsidRDefault="00BC5D2B" w:rsidP="00BC5D2B">
            <w:r>
              <w:t>!：非运算，表达式为 true 则返回 false，否则返回 true。</w:t>
            </w:r>
            <w:r>
              <w:tab/>
              <w:t>[ ! false ] 返回 true。</w:t>
            </w:r>
          </w:p>
          <w:p w:rsidR="00BC5D2B" w:rsidRDefault="00BC5D2B" w:rsidP="00BC5D2B">
            <w:r>
              <w:t>-o：或运算，有一个表达式为 true 则返回 true。</w:t>
            </w:r>
            <w:r>
              <w:tab/>
              <w:t>[ $a -lt 20 -o $b -gt 100 ] 返回 true。</w:t>
            </w:r>
          </w:p>
          <w:p w:rsidR="00BC5D2B" w:rsidRDefault="00BC5D2B" w:rsidP="00BC5D2B">
            <w:r>
              <w:t>-a：与运算，两个表达式都为 true 才返回 true。</w:t>
            </w:r>
            <w:r>
              <w:tab/>
              <w:t>[ $a -lt 20 -a $b -gt 100 ] 返回 false。</w:t>
            </w:r>
          </w:p>
        </w:tc>
      </w:tr>
    </w:tbl>
    <w:p w:rsidR="00BE6B39" w:rsidRPr="00C43323" w:rsidRDefault="00BE6B39" w:rsidP="00BE6B39"/>
    <w:p w:rsidR="00BE6B39" w:rsidRDefault="00BE6B39" w:rsidP="00BE6B39">
      <w:pPr>
        <w:pStyle w:val="Heading3"/>
        <w:rPr>
          <w:rFonts w:hint="eastAsia"/>
        </w:rPr>
      </w:pPr>
      <w:r>
        <w:rPr>
          <w:rFonts w:hint="eastAsia"/>
        </w:rPr>
        <w:t>字符串运算符</w:t>
      </w:r>
    </w:p>
    <w:tbl>
      <w:tblPr>
        <w:tblStyle w:val="TableGrid"/>
        <w:tblW w:w="0" w:type="auto"/>
        <w:tblInd w:w="468" w:type="dxa"/>
        <w:tblLook w:val="04A0"/>
      </w:tblPr>
      <w:tblGrid>
        <w:gridCol w:w="8388"/>
      </w:tblGrid>
      <w:tr w:rsidR="00BC5D2B" w:rsidTr="00BC5D2B">
        <w:tc>
          <w:tcPr>
            <w:tcW w:w="8388" w:type="dxa"/>
          </w:tcPr>
          <w:p w:rsidR="00BC5D2B" w:rsidRDefault="00BC5D2B" w:rsidP="00BC5D2B">
            <w:r>
              <w:t>=或者==</w:t>
            </w:r>
            <w:r>
              <w:tab/>
              <w:t>检测两个字符串是否相等，相等返回 true。</w:t>
            </w:r>
            <w:r>
              <w:tab/>
              <w:t>[ $a = $b ] 返回 false。</w:t>
            </w:r>
          </w:p>
          <w:p w:rsidR="00BC5D2B" w:rsidRDefault="00BC5D2B" w:rsidP="00BC5D2B">
            <w:r>
              <w:t>!=：检测两个字符串是否相等，不相等返回 true。</w:t>
            </w:r>
            <w:r>
              <w:tab/>
              <w:t>[ $a != $b ] 返回 true。</w:t>
            </w:r>
          </w:p>
          <w:p w:rsidR="00BC5D2B" w:rsidRDefault="00BC5D2B" w:rsidP="00BC5D2B">
            <w:r>
              <w:t>-z：检测字符串长度是否为0，为0返回 true。</w:t>
            </w:r>
            <w:r>
              <w:tab/>
              <w:t>[ -z $a ] 返回 false。</w:t>
            </w:r>
          </w:p>
          <w:p w:rsidR="00BC5D2B" w:rsidRDefault="00BC5D2B" w:rsidP="00BC5D2B">
            <w:r>
              <w:t>-n：检测字符串长度是否为0，不为0返回 true。</w:t>
            </w:r>
            <w:r>
              <w:tab/>
              <w:t>[ -z $a ] 返回 true。</w:t>
            </w:r>
          </w:p>
          <w:p w:rsidR="00BC5D2B" w:rsidRDefault="00BC5D2B" w:rsidP="00BC5D2B">
            <w:r>
              <w:t>str：检测字符串是否为空，不为空返回 true。</w:t>
            </w:r>
            <w:r>
              <w:tab/>
              <w:t>[ $a ] 返回 true。</w:t>
            </w:r>
          </w:p>
        </w:tc>
      </w:tr>
    </w:tbl>
    <w:p w:rsidR="00BE6B39" w:rsidRPr="00C43323" w:rsidRDefault="00BE6B39" w:rsidP="00BC5D2B"/>
    <w:p w:rsidR="00BE6B39" w:rsidRDefault="00BE6B39" w:rsidP="00BE6B39">
      <w:pPr>
        <w:pStyle w:val="Heading3"/>
        <w:rPr>
          <w:rFonts w:hint="eastAsia"/>
        </w:rPr>
      </w:pPr>
      <w:r>
        <w:rPr>
          <w:rFonts w:hint="eastAsia"/>
        </w:rPr>
        <w:lastRenderedPageBreak/>
        <w:t>文件测试运算符</w:t>
      </w:r>
    </w:p>
    <w:tbl>
      <w:tblPr>
        <w:tblStyle w:val="TableGrid"/>
        <w:tblW w:w="9180" w:type="dxa"/>
        <w:tblInd w:w="468" w:type="dxa"/>
        <w:tblLook w:val="04A0"/>
      </w:tblPr>
      <w:tblGrid>
        <w:gridCol w:w="9180"/>
      </w:tblGrid>
      <w:tr w:rsidR="00BC5D2B" w:rsidTr="00BC5D2B">
        <w:tc>
          <w:tcPr>
            <w:tcW w:w="9180" w:type="dxa"/>
          </w:tcPr>
          <w:p w:rsidR="00BC5D2B" w:rsidRDefault="00BC5D2B" w:rsidP="00BC5D2B">
            <w:r>
              <w:t>-b file：检测文件是否是块设备文件，如果是，则返回 true。</w:t>
            </w:r>
            <w:r>
              <w:tab/>
              <w:t>[ -b $file ] 返回 false。</w:t>
            </w:r>
          </w:p>
          <w:p w:rsidR="00BC5D2B" w:rsidRDefault="00BC5D2B" w:rsidP="00BC5D2B">
            <w:r>
              <w:t>-c file：检测文件是否是字符设备文件，如果是，则返回 true。</w:t>
            </w:r>
            <w:r>
              <w:tab/>
              <w:t>[ -b $file ] 返回 false。</w:t>
            </w:r>
          </w:p>
          <w:p w:rsidR="00BC5D2B" w:rsidRDefault="00BC5D2B" w:rsidP="00BC5D2B">
            <w:r>
              <w:t>-d file：检测文件是否是目录，如果是，则返回 true。</w:t>
            </w:r>
            <w:r>
              <w:tab/>
              <w:t>[ -d $file ] 返回 false。</w:t>
            </w:r>
          </w:p>
          <w:p w:rsidR="00BC5D2B" w:rsidRDefault="00BC5D2B" w:rsidP="00BC5D2B">
            <w:r>
              <w:t>-f file：检测文件是否是普通文件（既不是目录，也不是设备文件），如果是，则返回 true。</w:t>
            </w:r>
            <w:r>
              <w:tab/>
              <w:t>[ -f $file ] 返回 true。</w:t>
            </w:r>
          </w:p>
          <w:p w:rsidR="00BC5D2B" w:rsidRDefault="00BC5D2B" w:rsidP="00BC5D2B">
            <w:r>
              <w:t>-g file：检测文件是否设置了 SGID 位，如果是，则返回 true。</w:t>
            </w:r>
            <w:r>
              <w:tab/>
              <w:t>[ -g $file ] 返回 false。</w:t>
            </w:r>
          </w:p>
          <w:p w:rsidR="00BC5D2B" w:rsidRDefault="00BC5D2B" w:rsidP="00BC5D2B">
            <w:r>
              <w:t>-k file：检测文件是否设置了粘着位(Sticky Bit)，如果是，则返回 true。</w:t>
            </w:r>
            <w:r>
              <w:tab/>
              <w:t>[ -k $file ] 返回 false。</w:t>
            </w:r>
          </w:p>
          <w:p w:rsidR="00BC5D2B" w:rsidRDefault="00BC5D2B" w:rsidP="00BC5D2B">
            <w:r>
              <w:t>-p file：检测文件是否是具名管道，如果是，则返回 true。</w:t>
            </w:r>
            <w:r>
              <w:tab/>
              <w:t>[ -p $file ] 返回 false。</w:t>
            </w:r>
          </w:p>
          <w:p w:rsidR="00BC5D2B" w:rsidRDefault="00BC5D2B" w:rsidP="00BC5D2B">
            <w:r>
              <w:t>-u file：检测文件是否设置了 SUID 位，如果是，则返回 true。</w:t>
            </w:r>
            <w:r>
              <w:tab/>
              <w:t>[ -u $file ] 返回 false。</w:t>
            </w:r>
          </w:p>
          <w:p w:rsidR="00BC5D2B" w:rsidRDefault="00BC5D2B" w:rsidP="00BC5D2B">
            <w:r>
              <w:t>-r file：检测文件是否可读，如果是，则返回 true。</w:t>
            </w:r>
            <w:r>
              <w:tab/>
              <w:t>[ -r $file ] 返回 true。</w:t>
            </w:r>
          </w:p>
          <w:p w:rsidR="00BC5D2B" w:rsidRDefault="00BC5D2B" w:rsidP="00BC5D2B">
            <w:r>
              <w:t>-w file：检测文件是否可写，如果是，则返回 true。</w:t>
            </w:r>
            <w:r>
              <w:tab/>
              <w:t>[ -w $file ] 返回 true。</w:t>
            </w:r>
          </w:p>
          <w:p w:rsidR="00BC5D2B" w:rsidRDefault="00BC5D2B" w:rsidP="00BC5D2B">
            <w:r>
              <w:t>-x file：检测文件是否可执行，如果是，则返回 true。</w:t>
            </w:r>
            <w:r>
              <w:tab/>
              <w:t>[ -x $file ] 返回 true。</w:t>
            </w:r>
          </w:p>
          <w:p w:rsidR="00BC5D2B" w:rsidRDefault="00BC5D2B" w:rsidP="00BC5D2B">
            <w:r>
              <w:t>-s file：检测文件是否为空（文件大小是否大于0），不为空返回 true。</w:t>
            </w:r>
            <w:r>
              <w:tab/>
              <w:t>[ -s $file ] 返回 true。</w:t>
            </w:r>
          </w:p>
          <w:p w:rsidR="00BC5D2B" w:rsidRDefault="00BC5D2B" w:rsidP="00BC5D2B">
            <w:r>
              <w:t>-e file：检测文件（包括目录）是否存在，如果是，则返回 true。</w:t>
            </w:r>
            <w:r>
              <w:tab/>
              <w:t>[ -e $file ] 返回 true。</w:t>
            </w:r>
          </w:p>
        </w:tc>
      </w:tr>
    </w:tbl>
    <w:p w:rsidR="00FD0715" w:rsidRPr="00FD0715" w:rsidRDefault="00FD0715" w:rsidP="006737F1">
      <w:pPr>
        <w:rPr>
          <w:rFonts w:hint="eastAsia"/>
        </w:rPr>
      </w:pPr>
    </w:p>
    <w:p w:rsidR="00BC5D2B" w:rsidRPr="00BC5D2B" w:rsidRDefault="00A41C3E" w:rsidP="006737F1">
      <w:pPr>
        <w:pStyle w:val="Heading2"/>
      </w:pPr>
      <w:r>
        <w:rPr>
          <w:rFonts w:hint="eastAsia"/>
        </w:rPr>
        <w:t>特殊字符</w:t>
      </w:r>
    </w:p>
    <w:p w:rsidR="00EB47BE" w:rsidRDefault="00EB47BE" w:rsidP="006737F1">
      <w:pPr>
        <w:pStyle w:val="Heading3"/>
        <w:numPr>
          <w:ilvl w:val="0"/>
          <w:numId w:val="50"/>
        </w:numPr>
      </w:pPr>
      <w:r>
        <w:rPr>
          <w:rFonts w:hint="eastAsia"/>
        </w:rPr>
        <w:t>通配符</w:t>
      </w:r>
    </w:p>
    <w:p w:rsidR="001C02CA" w:rsidRDefault="001C02CA" w:rsidP="001C02CA">
      <w:pPr>
        <w:ind w:left="360"/>
      </w:pPr>
      <w:r>
        <w:rPr>
          <w:rFonts w:hint="eastAsia"/>
        </w:rPr>
        <w:t>*通配符：</w:t>
      </w:r>
      <w:r w:rsidR="00243116">
        <w:rPr>
          <w:rFonts w:hint="eastAsia"/>
        </w:rPr>
        <w:t>任意字符串（不包括.开头文件）</w:t>
      </w:r>
    </w:p>
    <w:p w:rsidR="00243116" w:rsidRDefault="00243116" w:rsidP="001C02CA">
      <w:pPr>
        <w:ind w:left="360"/>
      </w:pPr>
      <w:r>
        <w:rPr>
          <w:rFonts w:hint="eastAsia"/>
        </w:rPr>
        <w:t>?通配符：任何单个字符</w:t>
      </w:r>
    </w:p>
    <w:p w:rsidR="00243116" w:rsidRPr="00243116" w:rsidRDefault="00243116" w:rsidP="00F4706E">
      <w:pPr>
        <w:ind w:left="360"/>
      </w:pPr>
      <w:r>
        <w:rPr>
          <w:rFonts w:hint="eastAsia"/>
        </w:rPr>
        <w:t>[ ]：指定字符中的一个字符</w:t>
      </w:r>
      <w:r w:rsidR="00F4706E">
        <w:rPr>
          <w:rFonts w:hint="eastAsia"/>
        </w:rPr>
        <w:t>，其中^表示取反，-表示连续</w:t>
      </w:r>
    </w:p>
    <w:p w:rsidR="00EB47BE" w:rsidRDefault="00EB47BE" w:rsidP="006737F1">
      <w:pPr>
        <w:pStyle w:val="Heading3"/>
      </w:pPr>
      <w:r>
        <w:rPr>
          <w:rFonts w:hint="eastAsia"/>
        </w:rPr>
        <w:t>注释符和注释</w:t>
      </w:r>
    </w:p>
    <w:p w:rsidR="00F4706E" w:rsidRDefault="00F4706E" w:rsidP="00F4706E">
      <w:pPr>
        <w:ind w:left="360"/>
      </w:pPr>
      <w:r>
        <w:rPr>
          <w:rFonts w:hint="eastAsia"/>
        </w:rPr>
        <w:t>#开头后面都是注释字符</w:t>
      </w:r>
    </w:p>
    <w:p w:rsidR="00AA1262" w:rsidRDefault="008D0BF6" w:rsidP="006737F1">
      <w:pPr>
        <w:pStyle w:val="Heading3"/>
      </w:pPr>
      <w:r>
        <w:rPr>
          <w:rFonts w:hint="eastAsia"/>
        </w:rPr>
        <w:t>花括号</w:t>
      </w:r>
    </w:p>
    <w:p w:rsidR="00BF4027" w:rsidRDefault="00732053" w:rsidP="00BF4027">
      <w:pPr>
        <w:ind w:left="360"/>
        <w:rPr>
          <w:rFonts w:hint="eastAsia"/>
        </w:rPr>
      </w:pPr>
      <w:r>
        <w:rPr>
          <w:rFonts w:hint="eastAsia"/>
        </w:rPr>
        <w:t>引用变量原型，又叫变量扩展</w:t>
      </w:r>
    </w:p>
    <w:tbl>
      <w:tblPr>
        <w:tblStyle w:val="TableGrid"/>
        <w:tblW w:w="0" w:type="auto"/>
        <w:tblInd w:w="468" w:type="dxa"/>
        <w:tblLook w:val="04A0"/>
      </w:tblPr>
      <w:tblGrid>
        <w:gridCol w:w="8388"/>
      </w:tblGrid>
      <w:tr w:rsidR="006737F1" w:rsidTr="006737F1">
        <w:tc>
          <w:tcPr>
            <w:tcW w:w="8388" w:type="dxa"/>
          </w:tcPr>
          <w:p w:rsidR="006737F1" w:rsidRDefault="006737F1" w:rsidP="006737F1">
            <w:r>
              <w:t>${var}</w:t>
            </w:r>
            <w:r>
              <w:rPr>
                <w:rFonts w:hint="eastAsia"/>
              </w:rPr>
              <w:t>：</w:t>
            </w:r>
            <w:r>
              <w:t>变量本来的值</w:t>
            </w:r>
          </w:p>
          <w:p w:rsidR="006737F1" w:rsidRDefault="006737F1" w:rsidP="006737F1">
            <w:r>
              <w:t>${var:-word}</w:t>
            </w:r>
            <w:r>
              <w:rPr>
                <w:rFonts w:hint="eastAsia"/>
              </w:rPr>
              <w:t>：</w:t>
            </w:r>
            <w:r>
              <w:t>如果变量 var 为空或已被删除(unset)，那么返回 word，但不改变 var 的值。</w:t>
            </w:r>
          </w:p>
          <w:p w:rsidR="006737F1" w:rsidRDefault="006737F1" w:rsidP="006737F1">
            <w:r>
              <w:lastRenderedPageBreak/>
              <w:t>${var:=word}</w:t>
            </w:r>
            <w:r>
              <w:rPr>
                <w:rFonts w:hint="eastAsia"/>
              </w:rPr>
              <w:t>：</w:t>
            </w:r>
            <w:r>
              <w:t>如果变量 var 为空或已被删除(unset)，那么返回 word，并将 var 的值设置为 word。</w:t>
            </w:r>
          </w:p>
          <w:p w:rsidR="006737F1" w:rsidRDefault="006737F1" w:rsidP="006737F1">
            <w:r>
              <w:t>${var:?message}</w:t>
            </w:r>
            <w:r>
              <w:rPr>
                <w:rFonts w:hint="eastAsia"/>
              </w:rPr>
              <w:t>：</w:t>
            </w:r>
            <w:r>
              <w:t>如果变量 var 为空或已被删除(unset)，那么将消息 message 送到标准错误输出，可以用来检测变量 var 是否可以被正常赋值。</w:t>
            </w:r>
          </w:p>
          <w:p w:rsidR="006737F1" w:rsidRDefault="006737F1" w:rsidP="006737F1">
            <w:r>
              <w:rPr>
                <w:rFonts w:hint="eastAsia"/>
              </w:rPr>
              <w:t>若此替换出现在</w:t>
            </w:r>
            <w:r>
              <w:t>Shell脚本中，那么脚本将停止运行。</w:t>
            </w:r>
          </w:p>
          <w:p w:rsidR="006737F1" w:rsidRDefault="006737F1" w:rsidP="006737F1">
            <w:r>
              <w:t>${var:+word}</w:t>
            </w:r>
            <w:r>
              <w:rPr>
                <w:rFonts w:hint="eastAsia"/>
              </w:rPr>
              <w:t>：</w:t>
            </w:r>
            <w:r>
              <w:t>如果变量 var 被定义，那么返回 word，但不改变 var 的值。</w:t>
            </w:r>
          </w:p>
        </w:tc>
      </w:tr>
    </w:tbl>
    <w:p w:rsidR="00825FFA" w:rsidRPr="00960139" w:rsidRDefault="00825FFA" w:rsidP="001B176D"/>
    <w:p w:rsidR="000C2685" w:rsidRDefault="000C2685" w:rsidP="000C2685">
      <w:pPr>
        <w:pStyle w:val="Heading1"/>
      </w:pPr>
      <w:r>
        <w:rPr>
          <w:rFonts w:hint="eastAsia"/>
        </w:rPr>
        <w:t>Shell</w:t>
      </w:r>
      <w:r>
        <w:rPr>
          <w:rFonts w:hint="eastAsia"/>
        </w:rPr>
        <w:t>选择结构</w:t>
      </w:r>
    </w:p>
    <w:p w:rsidR="001E0611" w:rsidRDefault="001E0611" w:rsidP="001E0611">
      <w:pPr>
        <w:ind w:left="360"/>
      </w:pPr>
      <w:r w:rsidRPr="001B176D">
        <w:rPr>
          <w:rFonts w:hint="eastAsia"/>
          <w:color w:val="FF0000"/>
        </w:rPr>
        <w:t>注意</w:t>
      </w:r>
      <w:r w:rsidRPr="001B176D">
        <w:rPr>
          <w:rFonts w:hint="eastAsia"/>
        </w:rPr>
        <w:t>：</w:t>
      </w:r>
      <w:r w:rsidRPr="001B176D">
        <w:t>expression 和方括号([ ])之间必须有空格，否则会有语法错误。</w:t>
      </w:r>
    </w:p>
    <w:p w:rsidR="001E0611" w:rsidRDefault="001E0611" w:rsidP="00A70386">
      <w:pPr>
        <w:pStyle w:val="Heading2"/>
        <w:numPr>
          <w:ilvl w:val="0"/>
          <w:numId w:val="30"/>
        </w:numPr>
      </w:pPr>
      <w:r>
        <w:rPr>
          <w:rFonts w:hint="eastAsia"/>
        </w:rPr>
        <w:t>条件判断语句</w:t>
      </w:r>
    </w:p>
    <w:p w:rsidR="00713FB0" w:rsidRPr="00713FB0" w:rsidRDefault="00713FB0" w:rsidP="00713FB0">
      <w:pPr>
        <w:ind w:firstLine="360"/>
      </w:pPr>
      <w:r>
        <w:rPr>
          <w:rFonts w:hint="eastAsia"/>
        </w:rPr>
        <w:t>方式一：test 条件表达式</w:t>
      </w:r>
    </w:p>
    <w:p w:rsidR="001E0611" w:rsidRDefault="00713FB0" w:rsidP="001E0611">
      <w:pPr>
        <w:ind w:left="360"/>
      </w:pPr>
      <w:r>
        <w:rPr>
          <w:rFonts w:hint="eastAsia"/>
        </w:rPr>
        <w:t>方式二：</w:t>
      </w:r>
      <w:r>
        <w:t>[</w:t>
      </w:r>
      <w:r>
        <w:rPr>
          <w:rFonts w:hint="eastAsia"/>
        </w:rPr>
        <w:t xml:space="preserve">  条件表达式 </w:t>
      </w:r>
      <w:r>
        <w:t xml:space="preserve"> ]</w:t>
      </w:r>
      <w:r>
        <w:rPr>
          <w:rFonts w:hint="eastAsia"/>
        </w:rPr>
        <w:t xml:space="preserve"> </w:t>
      </w:r>
    </w:p>
    <w:p w:rsidR="001E0611" w:rsidRDefault="001E0611" w:rsidP="00713FB0">
      <w:pPr>
        <w:ind w:left="360"/>
      </w:pPr>
      <w:r>
        <w:t xml:space="preserve"> </w:t>
      </w:r>
      <w:r w:rsidR="00713FB0">
        <w:rPr>
          <w:rFonts w:hint="eastAsia"/>
        </w:rPr>
        <w:t>例如：</w:t>
      </w:r>
      <w:r>
        <w:t>[ 1 -le 2 ] &amp;&amp; echo yes || echo no</w:t>
      </w:r>
    </w:p>
    <w:p w:rsidR="00713FB0" w:rsidRDefault="00713FB0" w:rsidP="00713FB0">
      <w:pPr>
        <w:ind w:left="360"/>
      </w:pPr>
      <w:r>
        <w:rPr>
          <w:rFonts w:hint="eastAsia"/>
        </w:rPr>
        <w:tab/>
        <w:t xml:space="preserve">      test 1 </w:t>
      </w:r>
      <w:r>
        <w:t>–</w:t>
      </w:r>
      <w:r>
        <w:rPr>
          <w:rFonts w:hint="eastAsia"/>
        </w:rPr>
        <w:t>le 2 &amp;&amp; echo yes || echo no</w:t>
      </w:r>
    </w:p>
    <w:p w:rsidR="004C5B38" w:rsidRDefault="004C5B38" w:rsidP="001E0611">
      <w:pPr>
        <w:pStyle w:val="Heading2"/>
        <w:rPr>
          <w:rFonts w:hint="eastAsia"/>
        </w:rPr>
      </w:pPr>
      <w:r>
        <w:rPr>
          <w:rFonts w:hint="eastAsia"/>
        </w:rPr>
        <w:t>Shell</w:t>
      </w:r>
      <w:r w:rsidR="001B176D">
        <w:t xml:space="preserve"> </w:t>
      </w:r>
      <w:r>
        <w:rPr>
          <w:rFonts w:hint="eastAsia"/>
        </w:rPr>
        <w:t xml:space="preserve"> if else</w:t>
      </w:r>
      <w:r>
        <w:rPr>
          <w:rFonts w:hint="eastAsia"/>
        </w:rPr>
        <w:t>语句</w:t>
      </w:r>
    </w:p>
    <w:tbl>
      <w:tblPr>
        <w:tblStyle w:val="TableGrid"/>
        <w:tblW w:w="0" w:type="auto"/>
        <w:tblInd w:w="468" w:type="dxa"/>
        <w:tblLook w:val="04A0"/>
      </w:tblPr>
      <w:tblGrid>
        <w:gridCol w:w="8388"/>
      </w:tblGrid>
      <w:tr w:rsidR="00C02629" w:rsidTr="00C02629">
        <w:tc>
          <w:tcPr>
            <w:tcW w:w="8388" w:type="dxa"/>
          </w:tcPr>
          <w:p w:rsidR="00C02629" w:rsidRDefault="00C02629" w:rsidP="00C02629">
            <w:r>
              <w:rPr>
                <w:rFonts w:hint="eastAsia"/>
              </w:rPr>
              <w:t>格式：</w:t>
            </w:r>
          </w:p>
          <w:p w:rsidR="00C02629" w:rsidRDefault="00C02629" w:rsidP="00C02629">
            <w:r>
              <w:rPr>
                <w:rFonts w:hint="eastAsia"/>
              </w:rPr>
              <w:t>if  [ 条件表达式 ]</w:t>
            </w:r>
            <w:r>
              <w:t>;</w:t>
            </w:r>
            <w:r>
              <w:rPr>
                <w:rFonts w:hint="eastAsia"/>
              </w:rPr>
              <w:t xml:space="preserve">  then</w:t>
            </w:r>
          </w:p>
          <w:p w:rsidR="00C02629" w:rsidRDefault="00C02629" w:rsidP="00C02629">
            <w:pPr>
              <w:ind w:left="360"/>
            </w:pPr>
            <w:r>
              <w:rPr>
                <w:rFonts w:hint="eastAsia"/>
              </w:rPr>
              <w:t xml:space="preserve">  command</w:t>
            </w:r>
          </w:p>
          <w:p w:rsidR="00C02629" w:rsidRDefault="00C02629" w:rsidP="00C02629">
            <w:r>
              <w:rPr>
                <w:rFonts w:hint="eastAsia"/>
              </w:rPr>
              <w:t>elif [ 条件表达式 ]</w:t>
            </w:r>
            <w:r>
              <w:t>;</w:t>
            </w:r>
            <w:r>
              <w:rPr>
                <w:rFonts w:hint="eastAsia"/>
              </w:rPr>
              <w:t xml:space="preserve"> then</w:t>
            </w:r>
          </w:p>
          <w:p w:rsidR="00C02629" w:rsidRDefault="00C02629" w:rsidP="00C02629">
            <w:pPr>
              <w:ind w:left="360"/>
            </w:pPr>
            <w:r>
              <w:rPr>
                <w:rFonts w:hint="eastAsia"/>
              </w:rPr>
              <w:t xml:space="preserve">  command</w:t>
            </w:r>
          </w:p>
          <w:p w:rsidR="00C02629" w:rsidRDefault="00C02629" w:rsidP="00C02629"/>
          <w:p w:rsidR="00C02629" w:rsidRDefault="00C02629" w:rsidP="00C02629">
            <w:r>
              <w:rPr>
                <w:rFonts w:hint="eastAsia"/>
              </w:rPr>
              <w:t xml:space="preserve">else </w:t>
            </w:r>
          </w:p>
          <w:p w:rsidR="00C02629" w:rsidRDefault="00C02629" w:rsidP="00C02629">
            <w:pPr>
              <w:ind w:left="360"/>
            </w:pPr>
            <w:r>
              <w:rPr>
                <w:rFonts w:hint="eastAsia"/>
              </w:rPr>
              <w:t xml:space="preserve">  command</w:t>
            </w:r>
          </w:p>
          <w:p w:rsidR="00C02629" w:rsidRDefault="00C02629" w:rsidP="00C02629">
            <w:r>
              <w:rPr>
                <w:rFonts w:hint="eastAsia"/>
              </w:rPr>
              <w:t>fi</w:t>
            </w:r>
          </w:p>
        </w:tc>
      </w:tr>
    </w:tbl>
    <w:p w:rsidR="00C02629" w:rsidRPr="00C02629" w:rsidRDefault="00C02629" w:rsidP="00C02629">
      <w:pPr>
        <w:ind w:left="360"/>
      </w:pPr>
    </w:p>
    <w:p w:rsidR="004C5B38" w:rsidRDefault="004C5B38" w:rsidP="004C5B38">
      <w:pPr>
        <w:pStyle w:val="Heading2"/>
        <w:rPr>
          <w:rFonts w:hint="eastAsia"/>
        </w:rPr>
      </w:pPr>
      <w:r>
        <w:rPr>
          <w:rFonts w:hint="eastAsia"/>
        </w:rPr>
        <w:t>Shell case esac</w:t>
      </w:r>
      <w:r>
        <w:rPr>
          <w:rFonts w:hint="eastAsia"/>
        </w:rPr>
        <w:t>语句</w:t>
      </w:r>
    </w:p>
    <w:tbl>
      <w:tblPr>
        <w:tblStyle w:val="TableGrid"/>
        <w:tblW w:w="8730" w:type="dxa"/>
        <w:tblInd w:w="468" w:type="dxa"/>
        <w:tblLook w:val="04A0"/>
      </w:tblPr>
      <w:tblGrid>
        <w:gridCol w:w="8730"/>
      </w:tblGrid>
      <w:tr w:rsidR="00C02629" w:rsidTr="00C02629">
        <w:tc>
          <w:tcPr>
            <w:tcW w:w="8730" w:type="dxa"/>
          </w:tcPr>
          <w:p w:rsidR="00C02629" w:rsidRDefault="00C02629" w:rsidP="00C02629">
            <w:r>
              <w:rPr>
                <w:rFonts w:hint="eastAsia"/>
              </w:rPr>
              <w:t xml:space="preserve">case 值 in </w:t>
            </w:r>
          </w:p>
          <w:p w:rsidR="00C02629" w:rsidRDefault="00C02629" w:rsidP="00C02629">
            <w:r>
              <w:rPr>
                <w:rFonts w:hint="eastAsia"/>
              </w:rPr>
              <w:t>模式11 [ | 模式12])   commands;;</w:t>
            </w:r>
          </w:p>
          <w:p w:rsidR="00C02629" w:rsidRDefault="00C02629" w:rsidP="00C02629">
            <w:r>
              <w:rPr>
                <w:rFonts w:hint="eastAsia"/>
              </w:rPr>
              <w:lastRenderedPageBreak/>
              <w:t>模式21 [ | 模式22])   commands;;</w:t>
            </w:r>
          </w:p>
          <w:p w:rsidR="00C02629" w:rsidRDefault="00C02629" w:rsidP="00C02629">
            <w:r>
              <w:t>…</w:t>
            </w:r>
          </w:p>
          <w:p w:rsidR="00C02629" w:rsidRDefault="00C02629" w:rsidP="00C02629">
            <w:r>
              <w:rPr>
                <w:rFonts w:hint="eastAsia"/>
              </w:rPr>
              <w:t>*)</w:t>
            </w:r>
            <w:r>
              <w:rPr>
                <w:rFonts w:hint="eastAsia"/>
              </w:rPr>
              <w:tab/>
              <w:t>commands;;</w:t>
            </w:r>
          </w:p>
          <w:p w:rsidR="00C02629" w:rsidRDefault="00C02629" w:rsidP="00C02629">
            <w:r>
              <w:rPr>
                <w:rFonts w:hint="eastAsia"/>
              </w:rPr>
              <w:t>esac</w:t>
            </w:r>
          </w:p>
          <w:p w:rsidR="00C02629" w:rsidRDefault="00C02629" w:rsidP="00C02629">
            <w:r>
              <w:rPr>
                <w:rFonts w:hint="eastAsia"/>
                <w:color w:val="FF0000"/>
              </w:rPr>
              <w:t>注意</w:t>
            </w:r>
            <w:r>
              <w:rPr>
                <w:rFonts w:hint="eastAsia"/>
              </w:rPr>
              <w:t>：模式中可以使用通配符，可以有多个模式，每个分支以;;结尾，命令可以是多个。</w:t>
            </w:r>
          </w:p>
        </w:tc>
      </w:tr>
    </w:tbl>
    <w:p w:rsidR="00C02629" w:rsidRPr="00C02629" w:rsidRDefault="00C02629" w:rsidP="00C02629">
      <w:pPr>
        <w:ind w:left="360"/>
      </w:pPr>
    </w:p>
    <w:p w:rsidR="00DC4700" w:rsidRDefault="006078BE" w:rsidP="006078BE">
      <w:pPr>
        <w:pStyle w:val="Heading2"/>
        <w:rPr>
          <w:rFonts w:hint="eastAsia"/>
        </w:rPr>
      </w:pPr>
      <w:r>
        <w:t>S</w:t>
      </w:r>
      <w:r>
        <w:rPr>
          <w:rFonts w:hint="eastAsia"/>
        </w:rPr>
        <w:t>elect</w:t>
      </w:r>
      <w:r>
        <w:rPr>
          <w:rFonts w:hint="eastAsia"/>
        </w:rPr>
        <w:t>结构化语法格式</w:t>
      </w:r>
    </w:p>
    <w:p w:rsidR="00803F86" w:rsidRDefault="00803F86" w:rsidP="00803F86">
      <w:pPr>
        <w:ind w:left="360" w:firstLine="360"/>
        <w:jc w:val="both"/>
        <w:rPr>
          <w:rFonts w:hint="eastAsia"/>
        </w:rPr>
      </w:pPr>
      <w:r>
        <w:rPr>
          <w:rFonts w:hint="eastAsia"/>
        </w:rPr>
        <w:t>select是一种简单生成菜单的方式，生成的菜单具有编号，在选入选择的表好后，可根据用户的选择执行相应的代码。通常与case结构一起使用，允许用户在菜单中选择，并居于选择执行相应的命令。当执行break语句，退出select结构。格式如下：</w:t>
      </w:r>
    </w:p>
    <w:tbl>
      <w:tblPr>
        <w:tblStyle w:val="TableGrid"/>
        <w:tblW w:w="0" w:type="auto"/>
        <w:tblInd w:w="468" w:type="dxa"/>
        <w:tblLook w:val="04A0"/>
      </w:tblPr>
      <w:tblGrid>
        <w:gridCol w:w="8388"/>
      </w:tblGrid>
      <w:tr w:rsidR="00803F86" w:rsidTr="00803F86">
        <w:tc>
          <w:tcPr>
            <w:tcW w:w="8388" w:type="dxa"/>
          </w:tcPr>
          <w:p w:rsidR="00803F86" w:rsidRDefault="00803F86" w:rsidP="00803F86">
            <w:r>
              <w:rPr>
                <w:rFonts w:hint="eastAsia"/>
              </w:rPr>
              <w:t>select 变量 in 列表</w:t>
            </w:r>
          </w:p>
          <w:p w:rsidR="00803F86" w:rsidRDefault="00803F86" w:rsidP="00803F86">
            <w:r>
              <w:rPr>
                <w:rFonts w:hint="eastAsia"/>
              </w:rPr>
              <w:t>do</w:t>
            </w:r>
          </w:p>
          <w:p w:rsidR="00803F86" w:rsidRDefault="00803F86" w:rsidP="00803F86">
            <w:pPr>
              <w:rPr>
                <w:rFonts w:hint="eastAsia"/>
              </w:rPr>
            </w:pPr>
            <w:r>
              <w:rPr>
                <w:rFonts w:hint="eastAsia"/>
              </w:rPr>
              <w:t xml:space="preserve">        command</w:t>
            </w:r>
          </w:p>
          <w:p w:rsidR="00803F86" w:rsidRDefault="00803F86" w:rsidP="00803F86">
            <w:pPr>
              <w:rPr>
                <w:rFonts w:hint="eastAsia"/>
              </w:rPr>
            </w:pPr>
            <w:r>
              <w:rPr>
                <w:rFonts w:hint="eastAsia"/>
              </w:rPr>
              <w:t>done</w:t>
            </w:r>
          </w:p>
        </w:tc>
      </w:tr>
    </w:tbl>
    <w:p w:rsidR="00005562" w:rsidRPr="006078BE" w:rsidRDefault="00005562" w:rsidP="00E466C8"/>
    <w:p w:rsidR="000C2685" w:rsidRDefault="000C2685" w:rsidP="000C2685">
      <w:pPr>
        <w:pStyle w:val="Heading1"/>
      </w:pPr>
      <w:r>
        <w:rPr>
          <w:rFonts w:hint="eastAsia"/>
        </w:rPr>
        <w:t>Shell</w:t>
      </w:r>
      <w:r>
        <w:rPr>
          <w:rFonts w:hint="eastAsia"/>
        </w:rPr>
        <w:t>循环结构</w:t>
      </w:r>
    </w:p>
    <w:p w:rsidR="007700A9" w:rsidRDefault="007076D2" w:rsidP="00A70386">
      <w:pPr>
        <w:pStyle w:val="Heading2"/>
        <w:numPr>
          <w:ilvl w:val="0"/>
          <w:numId w:val="19"/>
        </w:numPr>
        <w:rPr>
          <w:rFonts w:hint="eastAsia"/>
        </w:rPr>
      </w:pPr>
      <w:r>
        <w:rPr>
          <w:rFonts w:hint="eastAsia"/>
        </w:rPr>
        <w:t>f</w:t>
      </w:r>
      <w:r w:rsidR="007700A9">
        <w:rPr>
          <w:rFonts w:hint="eastAsia"/>
        </w:rPr>
        <w:t>or</w:t>
      </w:r>
      <w:r w:rsidR="007700A9">
        <w:rPr>
          <w:rFonts w:hint="eastAsia"/>
        </w:rPr>
        <w:t>语句</w:t>
      </w:r>
    </w:p>
    <w:tbl>
      <w:tblPr>
        <w:tblStyle w:val="TableGrid"/>
        <w:tblW w:w="0" w:type="auto"/>
        <w:tblInd w:w="468" w:type="dxa"/>
        <w:tblLook w:val="04A0"/>
      </w:tblPr>
      <w:tblGrid>
        <w:gridCol w:w="8388"/>
      </w:tblGrid>
      <w:tr w:rsidR="00393F84" w:rsidTr="00393F84">
        <w:tc>
          <w:tcPr>
            <w:tcW w:w="8388" w:type="dxa"/>
          </w:tcPr>
          <w:p w:rsidR="00393F84" w:rsidRDefault="00393F84" w:rsidP="00393F84">
            <w:r>
              <w:rPr>
                <w:rFonts w:hint="eastAsia"/>
              </w:rPr>
              <w:t>for 变量 in 列表</w:t>
            </w:r>
          </w:p>
          <w:p w:rsidR="00393F84" w:rsidRDefault="00393F84" w:rsidP="00393F84">
            <w:r>
              <w:rPr>
                <w:rFonts w:hint="eastAsia"/>
              </w:rPr>
              <w:t>do</w:t>
            </w:r>
          </w:p>
          <w:p w:rsidR="00393F84" w:rsidRDefault="00393F84" w:rsidP="00393F84">
            <w:pPr>
              <w:ind w:left="360"/>
            </w:pPr>
            <w:r>
              <w:rPr>
                <w:rFonts w:hint="eastAsia"/>
              </w:rPr>
              <w:t>command</w:t>
            </w:r>
          </w:p>
          <w:p w:rsidR="00393F84" w:rsidRDefault="00393F84" w:rsidP="00393F84">
            <w:pPr>
              <w:rPr>
                <w:rFonts w:hint="eastAsia"/>
              </w:rPr>
            </w:pPr>
            <w:r>
              <w:rPr>
                <w:rFonts w:hint="eastAsia"/>
              </w:rPr>
              <w:t>done</w:t>
            </w:r>
          </w:p>
          <w:p w:rsidR="008A5BEE" w:rsidRDefault="008A5BEE" w:rsidP="00393F84">
            <w:pPr>
              <w:rPr>
                <w:rFonts w:hint="eastAsia"/>
              </w:rPr>
            </w:pPr>
            <w:r>
              <w:rPr>
                <w:rFonts w:hint="eastAsia"/>
              </w:rPr>
              <w:t>或者</w:t>
            </w:r>
          </w:p>
          <w:p w:rsidR="008A5BEE" w:rsidRDefault="008A5BEE" w:rsidP="00393F84">
            <w:pPr>
              <w:rPr>
                <w:rFonts w:hint="eastAsia"/>
              </w:rPr>
            </w:pPr>
            <w:r>
              <w:rPr>
                <w:rFonts w:hint="eastAsia"/>
              </w:rPr>
              <w:t>for((</w:t>
            </w:r>
            <w:r w:rsidR="006F7C25">
              <w:rPr>
                <w:rFonts w:hint="eastAsia"/>
              </w:rPr>
              <w:t>exp1;exp2;exp3</w:t>
            </w:r>
            <w:r>
              <w:rPr>
                <w:rFonts w:hint="eastAsia"/>
              </w:rPr>
              <w:t>))</w:t>
            </w:r>
          </w:p>
          <w:p w:rsidR="006F7C25" w:rsidRDefault="006F7C25" w:rsidP="00393F84">
            <w:pPr>
              <w:rPr>
                <w:rFonts w:hint="eastAsia"/>
              </w:rPr>
            </w:pPr>
            <w:r>
              <w:rPr>
                <w:rFonts w:hint="eastAsia"/>
              </w:rPr>
              <w:t xml:space="preserve">do </w:t>
            </w:r>
          </w:p>
          <w:p w:rsidR="006F7C25" w:rsidRDefault="006F7C25" w:rsidP="00393F84">
            <w:pPr>
              <w:rPr>
                <w:rFonts w:hint="eastAsia"/>
              </w:rPr>
            </w:pPr>
            <w:r>
              <w:rPr>
                <w:rFonts w:hint="eastAsia"/>
              </w:rPr>
              <w:t xml:space="preserve">     command</w:t>
            </w:r>
          </w:p>
          <w:p w:rsidR="006F7C25" w:rsidRDefault="006F7C25" w:rsidP="00393F84">
            <w:pPr>
              <w:rPr>
                <w:rFonts w:hint="eastAsia"/>
              </w:rPr>
            </w:pPr>
            <w:r>
              <w:rPr>
                <w:rFonts w:hint="eastAsia"/>
              </w:rPr>
              <w:t>done</w:t>
            </w:r>
          </w:p>
          <w:p w:rsidR="006F7C25" w:rsidRPr="006F7C25" w:rsidRDefault="006F7C25" w:rsidP="00393F84">
            <w:pPr>
              <w:rPr>
                <w:rFonts w:hint="eastAsia"/>
              </w:rPr>
            </w:pPr>
            <w:r w:rsidRPr="006F7C25">
              <w:rPr>
                <w:rFonts w:hint="eastAsia"/>
                <w:color w:val="FF0000"/>
              </w:rPr>
              <w:t>注意</w:t>
            </w:r>
            <w:r>
              <w:rPr>
                <w:rFonts w:hint="eastAsia"/>
              </w:rPr>
              <w:t>：列表是一组值（数字、字符串等）组成的序列，每个值通过空格分隔。每循环一次，就将列表中的下一个值赋给变量。</w:t>
            </w:r>
            <w:r>
              <w:t>in 列表是可选的，如果不用它，for 循环使用命令行的位置参数。</w:t>
            </w:r>
            <w:r>
              <w:rPr>
                <w:rFonts w:hint="eastAsia"/>
              </w:rPr>
              <w:t>连续的数字可以使用..。</w:t>
            </w:r>
          </w:p>
        </w:tc>
      </w:tr>
    </w:tbl>
    <w:p w:rsidR="00A44504" w:rsidRDefault="007076D2" w:rsidP="002F505E">
      <w:pPr>
        <w:pStyle w:val="Heading2"/>
        <w:rPr>
          <w:rFonts w:hint="eastAsia"/>
        </w:rPr>
      </w:pPr>
      <w:r>
        <w:rPr>
          <w:rFonts w:hint="eastAsia"/>
        </w:rPr>
        <w:lastRenderedPageBreak/>
        <w:t>w</w:t>
      </w:r>
      <w:r w:rsidR="00A44504">
        <w:rPr>
          <w:rFonts w:hint="eastAsia"/>
        </w:rPr>
        <w:t>hile</w:t>
      </w:r>
      <w:r w:rsidR="00A44504">
        <w:rPr>
          <w:rFonts w:hint="eastAsia"/>
        </w:rPr>
        <w:t>循环</w:t>
      </w:r>
    </w:p>
    <w:tbl>
      <w:tblPr>
        <w:tblStyle w:val="TableGrid"/>
        <w:tblW w:w="0" w:type="auto"/>
        <w:tblInd w:w="468" w:type="dxa"/>
        <w:tblLook w:val="04A0"/>
      </w:tblPr>
      <w:tblGrid>
        <w:gridCol w:w="8388"/>
      </w:tblGrid>
      <w:tr w:rsidR="00393F84" w:rsidTr="00393F84">
        <w:tc>
          <w:tcPr>
            <w:tcW w:w="8388" w:type="dxa"/>
          </w:tcPr>
          <w:p w:rsidR="00393F84" w:rsidRDefault="00393F84" w:rsidP="00393F84">
            <w:r>
              <w:rPr>
                <w:rFonts w:hint="eastAsia"/>
              </w:rPr>
              <w:t>while 条件表达式</w:t>
            </w:r>
          </w:p>
          <w:p w:rsidR="00393F84" w:rsidRDefault="00393F84" w:rsidP="00393F84">
            <w:r>
              <w:rPr>
                <w:rFonts w:hint="eastAsia"/>
              </w:rPr>
              <w:t>do</w:t>
            </w:r>
          </w:p>
          <w:p w:rsidR="00393F84" w:rsidRDefault="00393F84" w:rsidP="00393F84">
            <w:pPr>
              <w:ind w:left="360"/>
            </w:pPr>
            <w:r>
              <w:rPr>
                <w:rFonts w:hint="eastAsia"/>
              </w:rPr>
              <w:t>循环执行的命令</w:t>
            </w:r>
          </w:p>
          <w:p w:rsidR="00393F84" w:rsidRDefault="002F505E" w:rsidP="00393F84">
            <w:pPr>
              <w:rPr>
                <w:rFonts w:hint="eastAsia"/>
              </w:rPr>
            </w:pPr>
            <w:r>
              <w:rPr>
                <w:rFonts w:hint="eastAsia"/>
              </w:rPr>
              <w:t>d</w:t>
            </w:r>
            <w:r w:rsidR="00393F84">
              <w:rPr>
                <w:rFonts w:hint="eastAsia"/>
              </w:rPr>
              <w:t>one</w:t>
            </w:r>
          </w:p>
          <w:p w:rsidR="002F505E" w:rsidRDefault="002F505E" w:rsidP="002F505E">
            <w:r>
              <w:rPr>
                <w:rFonts w:hint="eastAsia"/>
              </w:rPr>
              <w:t>#无限死循环</w:t>
            </w:r>
          </w:p>
          <w:p w:rsidR="002F505E" w:rsidRDefault="002F505E" w:rsidP="002F505E">
            <w:r>
              <w:rPr>
                <w:rFonts w:hint="eastAsia"/>
              </w:rPr>
              <w:t>while true</w:t>
            </w:r>
          </w:p>
          <w:p w:rsidR="002F505E" w:rsidRDefault="002F505E" w:rsidP="002F505E">
            <w:r>
              <w:rPr>
                <w:rFonts w:hint="eastAsia"/>
              </w:rPr>
              <w:t>do</w:t>
            </w:r>
          </w:p>
          <w:p w:rsidR="002F505E" w:rsidRDefault="002F505E" w:rsidP="002F505E">
            <w:pPr>
              <w:ind w:left="360"/>
            </w:pPr>
            <w:r>
              <w:rPr>
                <w:rFonts w:hint="eastAsia"/>
              </w:rPr>
              <w:t>循环执行的命令</w:t>
            </w:r>
          </w:p>
          <w:p w:rsidR="00393F84" w:rsidRDefault="002F505E" w:rsidP="00393F84">
            <w:r>
              <w:rPr>
                <w:rFonts w:hint="eastAsia"/>
              </w:rPr>
              <w:t>done</w:t>
            </w:r>
          </w:p>
        </w:tc>
      </w:tr>
    </w:tbl>
    <w:p w:rsidR="00A44504" w:rsidRPr="007076D2" w:rsidRDefault="00A44504" w:rsidP="00393F84">
      <w:pPr>
        <w:rPr>
          <w:rFonts w:eastAsiaTheme="minorEastAsia"/>
          <w:color w:val="333333"/>
          <w:sz w:val="21"/>
          <w:szCs w:val="21"/>
        </w:rPr>
      </w:pPr>
    </w:p>
    <w:p w:rsidR="00DC3374" w:rsidRDefault="00DC3374" w:rsidP="00DC3374">
      <w:pPr>
        <w:pStyle w:val="Heading2"/>
        <w:rPr>
          <w:rFonts w:hint="eastAsia"/>
        </w:rPr>
      </w:pPr>
      <w:r>
        <w:rPr>
          <w:rFonts w:hint="eastAsia"/>
        </w:rPr>
        <w:t>u</w:t>
      </w:r>
      <w:r w:rsidR="004D31AA">
        <w:rPr>
          <w:rFonts w:hint="eastAsia"/>
        </w:rPr>
        <w:t>n</w:t>
      </w:r>
      <w:r>
        <w:rPr>
          <w:rFonts w:hint="eastAsia"/>
        </w:rPr>
        <w:t>til</w:t>
      </w:r>
      <w:r>
        <w:rPr>
          <w:rFonts w:hint="eastAsia"/>
        </w:rPr>
        <w:t>循环</w:t>
      </w:r>
    </w:p>
    <w:tbl>
      <w:tblPr>
        <w:tblStyle w:val="TableGrid"/>
        <w:tblW w:w="0" w:type="auto"/>
        <w:tblInd w:w="468" w:type="dxa"/>
        <w:tblLook w:val="04A0"/>
      </w:tblPr>
      <w:tblGrid>
        <w:gridCol w:w="8388"/>
      </w:tblGrid>
      <w:tr w:rsidR="00393F84" w:rsidTr="00393F84">
        <w:tc>
          <w:tcPr>
            <w:tcW w:w="8388" w:type="dxa"/>
          </w:tcPr>
          <w:p w:rsidR="00393F84" w:rsidRDefault="00393F84" w:rsidP="00393F84">
            <w:r>
              <w:rPr>
                <w:rFonts w:hint="eastAsia"/>
              </w:rPr>
              <w:t>until 条件表达式</w:t>
            </w:r>
          </w:p>
          <w:p w:rsidR="00393F84" w:rsidRDefault="00393F84" w:rsidP="00393F84">
            <w:r>
              <w:rPr>
                <w:rFonts w:hint="eastAsia"/>
              </w:rPr>
              <w:t>do</w:t>
            </w:r>
          </w:p>
          <w:p w:rsidR="00393F84" w:rsidRDefault="00393F84" w:rsidP="00393F84">
            <w:pPr>
              <w:ind w:left="360"/>
            </w:pPr>
            <w:r>
              <w:rPr>
                <w:rFonts w:hint="eastAsia"/>
              </w:rPr>
              <w:t>循环执行命令</w:t>
            </w:r>
          </w:p>
          <w:p w:rsidR="00393F84" w:rsidRPr="00583B1C" w:rsidRDefault="00393F84" w:rsidP="00393F84">
            <w:pPr>
              <w:rPr>
                <w:rFonts w:ascii="Courier New" w:eastAsiaTheme="minorEastAsia" w:hAnsi="Courier New" w:cs="Courier New"/>
                <w:color w:val="333333"/>
                <w:sz w:val="21"/>
                <w:szCs w:val="21"/>
              </w:rPr>
            </w:pPr>
            <w:r>
              <w:rPr>
                <w:rFonts w:hint="eastAsia"/>
              </w:rPr>
              <w:t>done</w:t>
            </w:r>
          </w:p>
          <w:p w:rsidR="00393F84" w:rsidRDefault="00393F84" w:rsidP="00393F84">
            <w:r w:rsidRPr="00393F84">
              <w:rPr>
                <w:rFonts w:hint="eastAsia"/>
                <w:color w:val="FF0000"/>
              </w:rPr>
              <w:t>注意</w:t>
            </w:r>
            <w:r>
              <w:rPr>
                <w:rFonts w:hint="eastAsia"/>
              </w:rPr>
              <w:t>：</w:t>
            </w:r>
            <w:r w:rsidRPr="00B65279">
              <w:t>command 一般为条件表达式，如果返回值为 false，则继续执行循环体内的语句，否则跳出循环。</w:t>
            </w:r>
            <w:r>
              <w:rPr>
                <w:rFonts w:hint="eastAsia"/>
              </w:rPr>
              <w:t>表示直到条件不满足，就跳出循环。</w:t>
            </w:r>
          </w:p>
        </w:tc>
      </w:tr>
    </w:tbl>
    <w:p w:rsidR="00CA3B63" w:rsidRDefault="00CA3B63" w:rsidP="00393F84"/>
    <w:p w:rsidR="00CA3B63" w:rsidRDefault="00CA3B63" w:rsidP="00CA3B63">
      <w:pPr>
        <w:pStyle w:val="Heading2"/>
        <w:rPr>
          <w:rFonts w:hint="eastAsia"/>
        </w:rPr>
      </w:pPr>
      <w:r>
        <w:rPr>
          <w:rFonts w:hint="eastAsia"/>
        </w:rPr>
        <w:t xml:space="preserve">Shell </w:t>
      </w:r>
      <w:r w:rsidR="00E54386">
        <w:rPr>
          <w:rFonts w:hint="eastAsia"/>
        </w:rPr>
        <w:t>控制语句</w:t>
      </w:r>
    </w:p>
    <w:tbl>
      <w:tblPr>
        <w:tblStyle w:val="TableGrid"/>
        <w:tblW w:w="0" w:type="auto"/>
        <w:tblInd w:w="468" w:type="dxa"/>
        <w:tblLook w:val="04A0"/>
      </w:tblPr>
      <w:tblGrid>
        <w:gridCol w:w="8388"/>
      </w:tblGrid>
      <w:tr w:rsidR="00393F84" w:rsidTr="00393F84">
        <w:tc>
          <w:tcPr>
            <w:tcW w:w="8388" w:type="dxa"/>
          </w:tcPr>
          <w:p w:rsidR="00393F84" w:rsidRDefault="00393F84" w:rsidP="00393F84">
            <w:r w:rsidRPr="00E54386">
              <w:rPr>
                <w:rFonts w:hint="eastAsia"/>
                <w:b/>
                <w:i/>
              </w:rPr>
              <w:t>break</w:t>
            </w:r>
            <w:r>
              <w:rPr>
                <w:rFonts w:hint="eastAsia"/>
              </w:rPr>
              <w:t>：</w:t>
            </w:r>
            <w:r w:rsidRPr="007E1439">
              <w:t>break命令允许跳出所有循环（终止执行后面的所有循环）。</w:t>
            </w:r>
          </w:p>
          <w:p w:rsidR="00393F84" w:rsidRDefault="00393F84" w:rsidP="00393F84">
            <w:r w:rsidRPr="00E54386">
              <w:rPr>
                <w:rFonts w:hint="eastAsia"/>
                <w:b/>
                <w:i/>
              </w:rPr>
              <w:t>continue</w:t>
            </w:r>
            <w:r>
              <w:rPr>
                <w:rFonts w:hint="eastAsia"/>
              </w:rPr>
              <w:t>：</w:t>
            </w:r>
            <w:r w:rsidRPr="00C22C1F">
              <w:rPr>
                <w:rFonts w:hint="eastAsia"/>
              </w:rPr>
              <w:t>跳出当前循环。</w:t>
            </w:r>
          </w:p>
          <w:p w:rsidR="00393F84" w:rsidRDefault="00393F84" w:rsidP="00393F84">
            <w:r w:rsidRPr="00E54386">
              <w:rPr>
                <w:b/>
                <w:i/>
              </w:rPr>
              <w:t>exit命令</w:t>
            </w:r>
            <w:r>
              <w:rPr>
                <w:rFonts w:hint="eastAsia"/>
              </w:rPr>
              <w:t>：等</w:t>
            </w:r>
            <w:r>
              <w:t>同于退出shell，并返回给定值。在shell脚本中可以终止当前脚本执行。执行exit可使shell以指定的状态值退出。若不设置状态值参数，则shell以预设值退出。状态值0代表执行成功，其他值代表执行失败。</w:t>
            </w:r>
          </w:p>
          <w:p w:rsidR="00393F84" w:rsidRDefault="00393F84" w:rsidP="00393F84">
            <w:pPr>
              <w:ind w:left="360" w:firstLine="360"/>
            </w:pPr>
            <w:r>
              <w:rPr>
                <w:rFonts w:hint="eastAsia"/>
              </w:rPr>
              <w:t>语法：</w:t>
            </w:r>
            <w:r>
              <w:t>exit(参数)</w:t>
            </w:r>
          </w:p>
          <w:p w:rsidR="00393F84" w:rsidRDefault="00393F84" w:rsidP="00393F84">
            <w:pPr>
              <w:ind w:left="360" w:firstLine="360"/>
            </w:pPr>
            <w:r>
              <w:rPr>
                <w:rFonts w:hint="eastAsia"/>
              </w:rPr>
              <w:t>参数：返回值：指定</w:t>
            </w:r>
            <w:r>
              <w:t>shell返回值。</w:t>
            </w:r>
          </w:p>
          <w:p w:rsidR="00393F84" w:rsidRPr="00E54386" w:rsidRDefault="00393F84" w:rsidP="00393F84">
            <w:pPr>
              <w:rPr>
                <w:b/>
                <w:i/>
              </w:rPr>
            </w:pPr>
            <w:r w:rsidRPr="00E54386">
              <w:rPr>
                <w:rFonts w:hint="eastAsia"/>
                <w:b/>
                <w:i/>
              </w:rPr>
              <w:t>shift命令</w:t>
            </w:r>
          </w:p>
          <w:p w:rsidR="00393F84" w:rsidRDefault="00393F84" w:rsidP="00393F84">
            <w:r>
              <w:rPr>
                <w:rFonts w:hint="eastAsia"/>
              </w:rPr>
              <w:t>格式：shift [n] n默认是1</w:t>
            </w:r>
          </w:p>
          <w:p w:rsidR="00464BED" w:rsidRDefault="00393F84" w:rsidP="00393F84">
            <w:pPr>
              <w:rPr>
                <w:rFonts w:hint="eastAsia"/>
              </w:rPr>
            </w:pPr>
            <w:r>
              <w:rPr>
                <w:rFonts w:hint="eastAsia"/>
              </w:rPr>
              <w:t>作用：变量的个数整体向前移动(删除)n个。</w:t>
            </w:r>
          </w:p>
          <w:p w:rsidR="00393F84" w:rsidRDefault="00393F84" w:rsidP="00393F84">
            <w:r>
              <w:rPr>
                <w:rFonts w:hint="eastAsia"/>
              </w:rPr>
              <w:t>例如，$#=5，shift 3,则原来的5个参数剩下2个变量，值分别对应$4,$5。</w:t>
            </w:r>
          </w:p>
        </w:tc>
      </w:tr>
    </w:tbl>
    <w:p w:rsidR="000C2685" w:rsidRDefault="000C2685" w:rsidP="005E321E">
      <w:pPr>
        <w:pStyle w:val="Heading1"/>
      </w:pPr>
      <w:r>
        <w:rPr>
          <w:rFonts w:hint="eastAsia"/>
        </w:rPr>
        <w:lastRenderedPageBreak/>
        <w:t>Shell</w:t>
      </w:r>
      <w:r>
        <w:rPr>
          <w:rFonts w:hint="eastAsia"/>
        </w:rPr>
        <w:t>函数的使用</w:t>
      </w:r>
    </w:p>
    <w:p w:rsidR="0036240C" w:rsidRPr="0036240C" w:rsidRDefault="007424C9" w:rsidP="00A70386">
      <w:pPr>
        <w:pStyle w:val="Heading2"/>
        <w:numPr>
          <w:ilvl w:val="0"/>
          <w:numId w:val="20"/>
        </w:numPr>
      </w:pPr>
      <w:r>
        <w:rPr>
          <w:rFonts w:hint="eastAsia"/>
        </w:rPr>
        <w:t>s</w:t>
      </w:r>
      <w:r w:rsidR="0036240C">
        <w:rPr>
          <w:rFonts w:hint="eastAsia"/>
        </w:rPr>
        <w:t>hell</w:t>
      </w:r>
      <w:r w:rsidR="0036240C">
        <w:rPr>
          <w:rFonts w:hint="eastAsia"/>
        </w:rPr>
        <w:t>函数</w:t>
      </w:r>
      <w:r>
        <w:rPr>
          <w:rFonts w:hint="eastAsia"/>
        </w:rPr>
        <w:t>的基本知识</w:t>
      </w:r>
    </w:p>
    <w:p w:rsidR="00363F3E" w:rsidRDefault="00512BB5" w:rsidP="00DE15C5">
      <w:pPr>
        <w:ind w:left="360" w:firstLine="360"/>
      </w:pPr>
      <w:r w:rsidRPr="00512BB5">
        <w:rPr>
          <w:rFonts w:hint="eastAsia"/>
        </w:rPr>
        <w:t>函数可以让我们将一个复杂功能划分成若干模块，让程序结构更加清晰，代码重复利用率更高。像其他编程语言一样，</w:t>
      </w:r>
      <w:r w:rsidRPr="00512BB5">
        <w:t>Shell 也支持函数。Shell 函数必须先定义后使用。</w:t>
      </w:r>
      <w:r w:rsidR="007C66F3">
        <w:rPr>
          <w:rFonts w:hint="eastAsia"/>
        </w:rPr>
        <w:t>函数格式：</w:t>
      </w:r>
    </w:p>
    <w:p w:rsidR="007C66F3" w:rsidRDefault="00A57AB1" w:rsidP="00512BB5">
      <w:pPr>
        <w:ind w:left="360"/>
      </w:pPr>
      <w:r>
        <w:rPr>
          <w:rFonts w:hint="eastAsia"/>
        </w:rPr>
        <w:t>[function] f</w:t>
      </w:r>
      <w:r w:rsidR="007C66F3">
        <w:rPr>
          <w:rFonts w:hint="eastAsia"/>
        </w:rPr>
        <w:t>unction_name(){</w:t>
      </w:r>
    </w:p>
    <w:p w:rsidR="00A57AB1" w:rsidRDefault="00A57AB1" w:rsidP="00512BB5">
      <w:pPr>
        <w:ind w:left="360"/>
      </w:pPr>
      <w:r>
        <w:rPr>
          <w:rFonts w:hint="eastAsia"/>
        </w:rPr>
        <w:tab/>
        <w:t>commands</w:t>
      </w:r>
    </w:p>
    <w:p w:rsidR="00A57AB1" w:rsidRDefault="00A57AB1" w:rsidP="00512BB5">
      <w:pPr>
        <w:ind w:left="360"/>
      </w:pPr>
      <w:r>
        <w:rPr>
          <w:rFonts w:hint="eastAsia"/>
        </w:rPr>
        <w:tab/>
        <w:t>return value</w:t>
      </w:r>
    </w:p>
    <w:p w:rsidR="007C66F3" w:rsidRDefault="007C66F3" w:rsidP="00A57AB1">
      <w:pPr>
        <w:ind w:left="360"/>
        <w:rPr>
          <w:rFonts w:hint="eastAsia"/>
        </w:rPr>
      </w:pPr>
      <w:r>
        <w:rPr>
          <w:rFonts w:hint="eastAsia"/>
        </w:rPr>
        <w:t>}</w:t>
      </w:r>
    </w:p>
    <w:p w:rsidR="008405C1" w:rsidRDefault="00021F0B" w:rsidP="00021F0B">
      <w:pPr>
        <w:ind w:left="360"/>
      </w:pPr>
      <w:r>
        <w:rPr>
          <w:rFonts w:hint="eastAsia"/>
        </w:rPr>
        <w:t>函数返回值又叫函数的退出状态，实际上是一种通讯方式。</w:t>
      </w:r>
      <w:r w:rsidR="005D2FB6" w:rsidRPr="005D2FB6">
        <w:rPr>
          <w:rFonts w:hint="eastAsia"/>
        </w:rPr>
        <w:t>函数返回值，可以显式增加</w:t>
      </w:r>
      <w:r w:rsidR="005D2FB6" w:rsidRPr="005D2FB6">
        <w:t>return语句；如果不加，会将最后一条命令运行结果作为返回值。</w:t>
      </w:r>
      <w:r w:rsidR="004771CE" w:rsidRPr="004771CE">
        <w:t>Shell 函数返回值只能是整数，一般用来表示函数执行成功与否，0表示成功，其他值表示失败。</w:t>
      </w:r>
      <w:r w:rsidR="004771CE" w:rsidRPr="00021F0B">
        <w:rPr>
          <w:color w:val="FF0000"/>
        </w:rPr>
        <w:t>如果 return 其他数据，比如一个字符串，往往会得到错误提示：“numeric argument required”</w:t>
      </w:r>
      <w:r w:rsidR="004771CE" w:rsidRPr="004771CE">
        <w:t>。</w:t>
      </w:r>
    </w:p>
    <w:p w:rsidR="00C874B7" w:rsidRDefault="005D7DD3" w:rsidP="0036240C">
      <w:pPr>
        <w:pStyle w:val="Heading2"/>
        <w:rPr>
          <w:rFonts w:hint="eastAsia"/>
        </w:rPr>
      </w:pPr>
      <w:r>
        <w:rPr>
          <w:rFonts w:hint="eastAsia"/>
        </w:rPr>
        <w:t>带参数函数</w:t>
      </w:r>
    </w:p>
    <w:p w:rsidR="00D435B2" w:rsidRDefault="00D435B2" w:rsidP="00D435B2">
      <w:pPr>
        <w:ind w:left="360" w:firstLine="360"/>
        <w:rPr>
          <w:rFonts w:hint="eastAsia"/>
        </w:rPr>
      </w:pPr>
      <w:r w:rsidRPr="00927E7B">
        <w:rPr>
          <w:rFonts w:hint="eastAsia"/>
        </w:rPr>
        <w:t>在</w:t>
      </w:r>
      <w:r w:rsidRPr="00927E7B">
        <w:t>Shell中，调用函数时可以向其传递参数。在函数体内部，通过 $n 的形式来获取参数的值，例如，$1表示第一个参数，$2表示第二个参数...</w:t>
      </w:r>
      <w:r w:rsidRPr="00927E7B">
        <w:rPr>
          <w:rFonts w:hint="eastAsia"/>
        </w:rPr>
        <w:t xml:space="preserve"> 注意，</w:t>
      </w:r>
      <w:r w:rsidRPr="00927E7B">
        <w:t>$10 不能获取第十个参数，获取第十个参数需要${10}。当n&gt;=10时，需要使用${n}来获取参数。</w:t>
      </w:r>
    </w:p>
    <w:tbl>
      <w:tblPr>
        <w:tblStyle w:val="TableGrid"/>
        <w:tblW w:w="0" w:type="auto"/>
        <w:tblInd w:w="468" w:type="dxa"/>
        <w:tblLook w:val="04A0"/>
      </w:tblPr>
      <w:tblGrid>
        <w:gridCol w:w="8388"/>
      </w:tblGrid>
      <w:tr w:rsidR="00D435B2" w:rsidTr="00D435B2">
        <w:tc>
          <w:tcPr>
            <w:tcW w:w="8388" w:type="dxa"/>
          </w:tcPr>
          <w:p w:rsidR="00D435B2" w:rsidRDefault="00D435B2" w:rsidP="00D435B2">
            <w:r>
              <w:t>$#：传递给函数的参数个数。</w:t>
            </w:r>
          </w:p>
          <w:p w:rsidR="00D435B2" w:rsidRDefault="00D435B2" w:rsidP="00D435B2">
            <w:r>
              <w:t>$*：显示所有传递给函数的参数。</w:t>
            </w:r>
          </w:p>
          <w:p w:rsidR="00D435B2" w:rsidRDefault="00D435B2" w:rsidP="00D435B2">
            <w:r>
              <w:t>$@：与$*相同，但是略有区别，请查看Shell特殊变量。</w:t>
            </w:r>
          </w:p>
          <w:p w:rsidR="00D435B2" w:rsidRDefault="00D435B2" w:rsidP="00D435B2">
            <w:pPr>
              <w:rPr>
                <w:rFonts w:hint="eastAsia"/>
              </w:rPr>
            </w:pPr>
            <w:r>
              <w:t>$?：函数的返回值。</w:t>
            </w:r>
          </w:p>
        </w:tc>
      </w:tr>
      <w:tr w:rsidR="00D435B2" w:rsidTr="00D435B2">
        <w:tc>
          <w:tcPr>
            <w:tcW w:w="8388" w:type="dxa"/>
          </w:tcPr>
          <w:p w:rsidR="0085230B" w:rsidRDefault="0085230B" w:rsidP="0085230B">
            <w:r>
              <w:t>#!/bin/bash</w:t>
            </w:r>
          </w:p>
          <w:p w:rsidR="0085230B" w:rsidRDefault="0085230B" w:rsidP="0085230B">
            <w:r>
              <w:t>total=0</w:t>
            </w:r>
          </w:p>
          <w:p w:rsidR="0085230B" w:rsidRDefault="0085230B" w:rsidP="0085230B">
            <w:r>
              <w:t>for i in $*</w:t>
            </w:r>
          </w:p>
          <w:p w:rsidR="0085230B" w:rsidRDefault="0085230B" w:rsidP="0085230B">
            <w:r>
              <w:t>do</w:t>
            </w:r>
          </w:p>
          <w:p w:rsidR="0085230B" w:rsidRDefault="0085230B" w:rsidP="0085230B">
            <w:r>
              <w:t xml:space="preserve">  total=$(($total+$i))</w:t>
            </w:r>
          </w:p>
          <w:p w:rsidR="0085230B" w:rsidRDefault="0085230B" w:rsidP="0085230B">
            <w:r>
              <w:t>done</w:t>
            </w:r>
          </w:p>
          <w:p w:rsidR="00D435B2" w:rsidRDefault="0085230B" w:rsidP="0085230B">
            <w:pPr>
              <w:rPr>
                <w:rFonts w:hint="eastAsia"/>
              </w:rPr>
            </w:pPr>
            <w:r>
              <w:lastRenderedPageBreak/>
              <w:t>printf $total</w:t>
            </w:r>
          </w:p>
          <w:p w:rsidR="0085230B" w:rsidRDefault="0085230B" w:rsidP="0085230B">
            <w:pPr>
              <w:rPr>
                <w:rFonts w:hint="eastAsia"/>
              </w:rPr>
            </w:pPr>
          </w:p>
          <w:p w:rsidR="0085230B" w:rsidRDefault="0085230B" w:rsidP="0085230B">
            <w:pPr>
              <w:rPr>
                <w:rFonts w:hint="eastAsia"/>
              </w:rPr>
            </w:pPr>
          </w:p>
          <w:p w:rsidR="0085230B" w:rsidRDefault="0085230B" w:rsidP="00D435B2"/>
        </w:tc>
      </w:tr>
    </w:tbl>
    <w:p w:rsidR="00504B1C" w:rsidRPr="000353CF" w:rsidRDefault="00504B1C" w:rsidP="00F03D56">
      <w:pPr>
        <w:rPr>
          <w:rFonts w:eastAsiaTheme="minorEastAsia" w:hint="eastAsia"/>
        </w:rPr>
      </w:pPr>
    </w:p>
    <w:p w:rsidR="009312C8" w:rsidRDefault="009312C8" w:rsidP="009312C8">
      <w:pPr>
        <w:pStyle w:val="Heading2"/>
        <w:rPr>
          <w:rFonts w:hint="eastAsia"/>
        </w:rPr>
      </w:pPr>
      <w:r>
        <w:rPr>
          <w:rFonts w:hint="eastAsia"/>
        </w:rPr>
        <w:t>函数库</w:t>
      </w:r>
    </w:p>
    <w:p w:rsidR="009D07C6" w:rsidRDefault="009D07C6" w:rsidP="009D07C6">
      <w:pPr>
        <w:ind w:left="360"/>
        <w:rPr>
          <w:rFonts w:hint="eastAsia"/>
        </w:rPr>
      </w:pPr>
      <w:r>
        <w:rPr>
          <w:rFonts w:hint="eastAsia"/>
        </w:rPr>
        <w:t>对于某些常用的功能，必须考虑将它们独立出来，集中放到独立的文件中，这个文件称为函数库。很多linux发型版本中都有自己的函数库，</w:t>
      </w:r>
      <w:r w:rsidRPr="00F61438">
        <w:t xml:space="preserve">Shell </w:t>
      </w:r>
      <w:r>
        <w:t>中包含脚本</w:t>
      </w:r>
      <w:r>
        <w:rPr>
          <w:rFonts w:hint="eastAsia"/>
        </w:rPr>
        <w:t>都加载系统自带函数库：</w:t>
      </w:r>
      <w:r w:rsidRPr="009D07C6">
        <w:t>/etc/init.d</w:t>
      </w:r>
      <w:r>
        <w:rPr>
          <w:rFonts w:hint="eastAsia"/>
        </w:rPr>
        <w:t>/functions。</w:t>
      </w:r>
    </w:p>
    <w:p w:rsidR="009D07C6" w:rsidRPr="00AF42EB" w:rsidRDefault="009D07C6" w:rsidP="009D07C6">
      <w:pPr>
        <w:ind w:left="360"/>
      </w:pPr>
      <w:r w:rsidRPr="009D07C6">
        <w:rPr>
          <w:rFonts w:hint="eastAsia"/>
          <w:color w:val="FF0000"/>
        </w:rPr>
        <w:t>文件包含</w:t>
      </w:r>
      <w:r>
        <w:rPr>
          <w:rFonts w:hint="eastAsia"/>
        </w:rPr>
        <w:t>：</w:t>
      </w:r>
      <w:r w:rsidRPr="00F61438">
        <w:t>. filename</w:t>
      </w:r>
      <w:r>
        <w:rPr>
          <w:rFonts w:hint="eastAsia"/>
        </w:rPr>
        <w:t>或者</w:t>
      </w:r>
      <w:r w:rsidRPr="00C66074">
        <w:t>source filename</w:t>
      </w:r>
    </w:p>
    <w:tbl>
      <w:tblPr>
        <w:tblStyle w:val="TableGrid"/>
        <w:tblW w:w="0" w:type="auto"/>
        <w:tblInd w:w="468" w:type="dxa"/>
        <w:tblLook w:val="04A0"/>
      </w:tblPr>
      <w:tblGrid>
        <w:gridCol w:w="8388"/>
      </w:tblGrid>
      <w:tr w:rsidR="009D07C6" w:rsidTr="009D07C6">
        <w:tc>
          <w:tcPr>
            <w:tcW w:w="8388" w:type="dxa"/>
          </w:tcPr>
          <w:p w:rsidR="009D07C6" w:rsidRDefault="009D07C6" w:rsidP="009D07C6">
            <w:pPr>
              <w:rPr>
                <w:rFonts w:hint="eastAsia"/>
              </w:rPr>
            </w:pPr>
            <w:r>
              <w:rPr>
                <w:rFonts w:hint="eastAsia"/>
              </w:rPr>
              <w:t xml:space="preserve">source </w:t>
            </w:r>
            <w:r w:rsidRPr="009D07C6">
              <w:t>/etc/init.d</w:t>
            </w:r>
            <w:r>
              <w:rPr>
                <w:rFonts w:hint="eastAsia"/>
              </w:rPr>
              <w:t>/functions</w:t>
            </w:r>
          </w:p>
          <w:p w:rsidR="00B54523" w:rsidRDefault="00B54523" w:rsidP="009D07C6">
            <w:pPr>
              <w:rPr>
                <w:rFonts w:hint="eastAsia"/>
              </w:rPr>
            </w:pPr>
            <w:r>
              <w:rPr>
                <w:rFonts w:hint="eastAsia"/>
              </w:rPr>
              <w:t>#常见函数</w:t>
            </w:r>
          </w:p>
          <w:p w:rsidR="00B54523" w:rsidRDefault="00F71DC4" w:rsidP="009D07C6">
            <w:pPr>
              <w:rPr>
                <w:rFonts w:hint="eastAsia"/>
              </w:rPr>
            </w:pPr>
            <w:r>
              <w:rPr>
                <w:rFonts w:hint="eastAsia"/>
              </w:rPr>
              <w:t>checkpid()：检查某个PID是否存在</w:t>
            </w:r>
          </w:p>
          <w:p w:rsidR="00F71DC4" w:rsidRDefault="00F71DC4" w:rsidP="009D07C6">
            <w:pPr>
              <w:rPr>
                <w:rFonts w:hint="eastAsia"/>
              </w:rPr>
            </w:pPr>
            <w:r>
              <w:rPr>
                <w:rFonts w:hint="eastAsia"/>
              </w:rPr>
              <w:t>deamon()：以deamon方式启动某个服务</w:t>
            </w:r>
          </w:p>
          <w:p w:rsidR="00F71DC4" w:rsidRDefault="00F71DC4" w:rsidP="009D07C6">
            <w:pPr>
              <w:rPr>
                <w:rFonts w:hint="eastAsia"/>
              </w:rPr>
            </w:pPr>
            <w:r>
              <w:rPr>
                <w:rFonts w:hint="eastAsia"/>
              </w:rPr>
              <w:t>killproc()：停止某个进程</w:t>
            </w:r>
          </w:p>
          <w:p w:rsidR="00F71DC4" w:rsidRDefault="00F71DC4" w:rsidP="009D07C6">
            <w:pPr>
              <w:rPr>
                <w:rFonts w:hint="eastAsia"/>
              </w:rPr>
            </w:pPr>
            <w:r>
              <w:rPr>
                <w:rFonts w:hint="eastAsia"/>
              </w:rPr>
              <w:t>pidfileofproc()：价差某个进程的pid文件</w:t>
            </w:r>
          </w:p>
          <w:p w:rsidR="00F71DC4" w:rsidRDefault="00F71DC4" w:rsidP="009D07C6">
            <w:pPr>
              <w:rPr>
                <w:rFonts w:hint="eastAsia"/>
              </w:rPr>
            </w:pPr>
            <w:r>
              <w:rPr>
                <w:rFonts w:hint="eastAsia"/>
              </w:rPr>
              <w:t>pidofproc()：检查某个进程pid</w:t>
            </w:r>
          </w:p>
          <w:p w:rsidR="00F71DC4" w:rsidRDefault="00F71DC4" w:rsidP="009D07C6">
            <w:pPr>
              <w:rPr>
                <w:rFonts w:hint="eastAsia"/>
              </w:rPr>
            </w:pPr>
            <w:r>
              <w:rPr>
                <w:rFonts w:hint="eastAsia"/>
              </w:rPr>
              <w:t>status()：判断某个服务的状态</w:t>
            </w:r>
          </w:p>
          <w:p w:rsidR="00F71DC4" w:rsidRDefault="00F71DC4" w:rsidP="009D07C6">
            <w:pPr>
              <w:rPr>
                <w:rFonts w:hint="eastAsia"/>
              </w:rPr>
            </w:pPr>
            <w:r>
              <w:rPr>
                <w:rFonts w:hint="eastAsia"/>
              </w:rPr>
              <w:t>strstr()：</w:t>
            </w:r>
            <w:r w:rsidR="001B0039">
              <w:rPr>
                <w:rFonts w:hint="eastAsia"/>
              </w:rPr>
              <w:t>检查$1是否包含$2字符串</w:t>
            </w:r>
          </w:p>
          <w:p w:rsidR="00751C49" w:rsidRDefault="00751C49" w:rsidP="009D07C6">
            <w:pPr>
              <w:rPr>
                <w:rFonts w:hint="eastAsia"/>
              </w:rPr>
            </w:pPr>
            <w:r>
              <w:rPr>
                <w:rFonts w:hint="eastAsia"/>
              </w:rPr>
              <w:t>confirm()：提示是否启动某个服务</w:t>
            </w:r>
          </w:p>
        </w:tc>
      </w:tr>
    </w:tbl>
    <w:p w:rsidR="009D07C6" w:rsidRDefault="009D07C6" w:rsidP="009D07C6">
      <w:pPr>
        <w:ind w:left="360"/>
        <w:rPr>
          <w:rFonts w:hint="eastAsia"/>
        </w:rPr>
      </w:pPr>
    </w:p>
    <w:p w:rsidR="009312C8" w:rsidRPr="009312C8" w:rsidRDefault="009312C8" w:rsidP="009312C8">
      <w:pPr>
        <w:ind w:left="360"/>
      </w:pPr>
    </w:p>
    <w:p w:rsidR="00C66074" w:rsidRPr="00AF42EB" w:rsidRDefault="00C66074" w:rsidP="001B3F90">
      <w:pPr>
        <w:ind w:left="360"/>
      </w:pPr>
    </w:p>
    <w:sectPr w:rsidR="00C66074" w:rsidRPr="00AF42EB" w:rsidSect="00C03A83">
      <w:footerReference w:type="default" r:id="rId1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3235" w:rsidRDefault="00053235" w:rsidP="009E2B5D">
      <w:pPr>
        <w:spacing w:after="0"/>
      </w:pPr>
      <w:r>
        <w:separator/>
      </w:r>
    </w:p>
  </w:endnote>
  <w:endnote w:type="continuationSeparator" w:id="1">
    <w:p w:rsidR="00053235" w:rsidRDefault="00053235" w:rsidP="009E2B5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67179"/>
      <w:docPartObj>
        <w:docPartGallery w:val="Page Numbers (Bottom of Page)"/>
        <w:docPartUnique/>
      </w:docPartObj>
    </w:sdtPr>
    <w:sdtContent>
      <w:p w:rsidR="00AA4BB8" w:rsidRDefault="00AA4BB8">
        <w:pPr>
          <w:pStyle w:val="Footer"/>
          <w:jc w:val="right"/>
        </w:pPr>
        <w:fldSimple w:instr=" PAGE   \* MERGEFORMAT ">
          <w:r w:rsidR="002A5E64">
            <w:rPr>
              <w:noProof/>
            </w:rPr>
            <w:t>20</w:t>
          </w:r>
        </w:fldSimple>
      </w:p>
    </w:sdtContent>
  </w:sdt>
  <w:p w:rsidR="00AA4BB8" w:rsidRDefault="00AA4B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3235" w:rsidRDefault="00053235" w:rsidP="009E2B5D">
      <w:pPr>
        <w:spacing w:after="0"/>
      </w:pPr>
      <w:r>
        <w:separator/>
      </w:r>
    </w:p>
  </w:footnote>
  <w:footnote w:type="continuationSeparator" w:id="1">
    <w:p w:rsidR="00053235" w:rsidRDefault="00053235" w:rsidP="009E2B5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571E4"/>
    <w:multiLevelType w:val="hybridMultilevel"/>
    <w:tmpl w:val="FD3809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5434E1"/>
    <w:multiLevelType w:val="hybridMultilevel"/>
    <w:tmpl w:val="9D8EB8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75291E"/>
    <w:multiLevelType w:val="hybridMultilevel"/>
    <w:tmpl w:val="413267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B3E56"/>
    <w:multiLevelType w:val="hybridMultilevel"/>
    <w:tmpl w:val="D87238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B22003"/>
    <w:multiLevelType w:val="hybridMultilevel"/>
    <w:tmpl w:val="9A4E2A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5742EAD"/>
    <w:multiLevelType w:val="hybridMultilevel"/>
    <w:tmpl w:val="DF02D6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BE1350A"/>
    <w:multiLevelType w:val="hybridMultilevel"/>
    <w:tmpl w:val="FA88B7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40B6321"/>
    <w:multiLevelType w:val="hybridMultilevel"/>
    <w:tmpl w:val="45B47B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072C85"/>
    <w:multiLevelType w:val="hybridMultilevel"/>
    <w:tmpl w:val="625034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092057"/>
    <w:multiLevelType w:val="hybridMultilevel"/>
    <w:tmpl w:val="EEFCE8BE"/>
    <w:lvl w:ilvl="0" w:tplc="4BD6A5F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52C00"/>
    <w:multiLevelType w:val="hybridMultilevel"/>
    <w:tmpl w:val="6EBED7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AE2722"/>
    <w:multiLevelType w:val="hybridMultilevel"/>
    <w:tmpl w:val="0DA83AA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3DC2D76"/>
    <w:multiLevelType w:val="hybridMultilevel"/>
    <w:tmpl w:val="8F346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3B7186"/>
    <w:multiLevelType w:val="hybridMultilevel"/>
    <w:tmpl w:val="61D6E74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6A1DFE"/>
    <w:multiLevelType w:val="hybridMultilevel"/>
    <w:tmpl w:val="3086FEFC"/>
    <w:lvl w:ilvl="0" w:tplc="A6D27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E32811"/>
    <w:multiLevelType w:val="hybridMultilevel"/>
    <w:tmpl w:val="A6A0BE90"/>
    <w:lvl w:ilvl="0" w:tplc="2EF25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3E381D"/>
    <w:multiLevelType w:val="hybridMultilevel"/>
    <w:tmpl w:val="DC4CE5DC"/>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E162C"/>
    <w:multiLevelType w:val="hybridMultilevel"/>
    <w:tmpl w:val="934E8F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C9A7CA9"/>
    <w:multiLevelType w:val="hybridMultilevel"/>
    <w:tmpl w:val="4712107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E146DB"/>
    <w:multiLevelType w:val="hybridMultilevel"/>
    <w:tmpl w:val="FD3EB6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0E456A3"/>
    <w:multiLevelType w:val="hybridMultilevel"/>
    <w:tmpl w:val="005E4C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60F1552"/>
    <w:multiLevelType w:val="hybridMultilevel"/>
    <w:tmpl w:val="40964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2A6BD3"/>
    <w:multiLevelType w:val="hybridMultilevel"/>
    <w:tmpl w:val="919EF99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9521498"/>
    <w:multiLevelType w:val="hybridMultilevel"/>
    <w:tmpl w:val="66E4CAF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95F7379"/>
    <w:multiLevelType w:val="hybridMultilevel"/>
    <w:tmpl w:val="C062ED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C6E6091"/>
    <w:multiLevelType w:val="hybridMultilevel"/>
    <w:tmpl w:val="D8304D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7"/>
  </w:num>
  <w:num w:numId="3">
    <w:abstractNumId w:val="10"/>
    <w:lvlOverride w:ilvl="0">
      <w:startOverride w:val="1"/>
    </w:lvlOverride>
  </w:num>
  <w:num w:numId="4">
    <w:abstractNumId w:val="10"/>
    <w:lvlOverride w:ilvl="0">
      <w:startOverride w:val="1"/>
    </w:lvlOverride>
  </w:num>
  <w:num w:numId="5">
    <w:abstractNumId w:val="17"/>
    <w:lvlOverride w:ilvl="0">
      <w:startOverride w:val="1"/>
    </w:lvlOverride>
  </w:num>
  <w:num w:numId="6">
    <w:abstractNumId w:val="17"/>
    <w:lvlOverride w:ilvl="0">
      <w:startOverride w:val="1"/>
    </w:lvlOverride>
  </w:num>
  <w:num w:numId="7">
    <w:abstractNumId w:val="10"/>
  </w:num>
  <w:num w:numId="8">
    <w:abstractNumId w:val="10"/>
    <w:lvlOverride w:ilvl="0">
      <w:startOverride w:val="1"/>
    </w:lvlOverride>
  </w:num>
  <w:num w:numId="9">
    <w:abstractNumId w:val="12"/>
  </w:num>
  <w:num w:numId="10">
    <w:abstractNumId w:val="10"/>
    <w:lvlOverride w:ilvl="0">
      <w:startOverride w:val="1"/>
    </w:lvlOverride>
  </w:num>
  <w:num w:numId="11">
    <w:abstractNumId w:val="10"/>
    <w:lvlOverride w:ilvl="0">
      <w:startOverride w:val="1"/>
    </w:lvlOverride>
  </w:num>
  <w:num w:numId="12">
    <w:abstractNumId w:val="21"/>
  </w:num>
  <w:num w:numId="13">
    <w:abstractNumId w:val="10"/>
    <w:lvlOverride w:ilvl="0">
      <w:startOverride w:val="1"/>
    </w:lvlOverride>
  </w:num>
  <w:num w:numId="14">
    <w:abstractNumId w:val="25"/>
  </w:num>
  <w:num w:numId="15">
    <w:abstractNumId w:val="4"/>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8"/>
  </w:num>
  <w:num w:numId="22">
    <w:abstractNumId w:val="2"/>
  </w:num>
  <w:num w:numId="23">
    <w:abstractNumId w:val="11"/>
  </w:num>
  <w:num w:numId="24">
    <w:abstractNumId w:val="6"/>
  </w:num>
  <w:num w:numId="25">
    <w:abstractNumId w:val="5"/>
  </w:num>
  <w:num w:numId="26">
    <w:abstractNumId w:val="14"/>
  </w:num>
  <w:num w:numId="27">
    <w:abstractNumId w:val="9"/>
  </w:num>
  <w:num w:numId="28">
    <w:abstractNumId w:val="1"/>
  </w:num>
  <w:num w:numId="29">
    <w:abstractNumId w:val="17"/>
  </w:num>
  <w:num w:numId="30">
    <w:abstractNumId w:val="17"/>
    <w:lvlOverride w:ilvl="0">
      <w:startOverride w:val="1"/>
    </w:lvlOverride>
  </w:num>
  <w:num w:numId="31">
    <w:abstractNumId w:val="23"/>
  </w:num>
  <w:num w:numId="32">
    <w:abstractNumId w:val="17"/>
    <w:lvlOverride w:ilvl="0">
      <w:startOverride w:val="1"/>
    </w:lvlOverride>
  </w:num>
  <w:num w:numId="33">
    <w:abstractNumId w:val="0"/>
  </w:num>
  <w:num w:numId="34">
    <w:abstractNumId w:val="10"/>
    <w:lvlOverride w:ilvl="0">
      <w:startOverride w:val="1"/>
    </w:lvlOverride>
  </w:num>
  <w:num w:numId="35">
    <w:abstractNumId w:val="8"/>
  </w:num>
  <w:num w:numId="36">
    <w:abstractNumId w:val="24"/>
  </w:num>
  <w:num w:numId="37">
    <w:abstractNumId w:val="16"/>
  </w:num>
  <w:num w:numId="38">
    <w:abstractNumId w:val="15"/>
  </w:num>
  <w:num w:numId="39">
    <w:abstractNumId w:val="7"/>
  </w:num>
  <w:num w:numId="40">
    <w:abstractNumId w:val="17"/>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3"/>
  </w:num>
  <w:num w:numId="44">
    <w:abstractNumId w:val="17"/>
  </w:num>
  <w:num w:numId="45">
    <w:abstractNumId w:val="17"/>
    <w:lvlOverride w:ilvl="0">
      <w:startOverride w:val="1"/>
    </w:lvlOverride>
  </w:num>
  <w:num w:numId="46">
    <w:abstractNumId w:val="20"/>
  </w:num>
  <w:num w:numId="47">
    <w:abstractNumId w:val="26"/>
  </w:num>
  <w:num w:numId="48">
    <w:abstractNumId w:val="22"/>
  </w:num>
  <w:num w:numId="49">
    <w:abstractNumId w:val="19"/>
  </w:num>
  <w:num w:numId="50">
    <w:abstractNumId w:val="10"/>
    <w:lvlOverride w:ilvl="0">
      <w:startOverride w:val="1"/>
    </w:lvlOverride>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F97D77"/>
    <w:rsid w:val="00003212"/>
    <w:rsid w:val="000054CA"/>
    <w:rsid w:val="00005562"/>
    <w:rsid w:val="00007D25"/>
    <w:rsid w:val="00021F0B"/>
    <w:rsid w:val="00025267"/>
    <w:rsid w:val="000353CF"/>
    <w:rsid w:val="000434A0"/>
    <w:rsid w:val="000464D7"/>
    <w:rsid w:val="00053235"/>
    <w:rsid w:val="000722D8"/>
    <w:rsid w:val="0007312B"/>
    <w:rsid w:val="00074B3A"/>
    <w:rsid w:val="000801F0"/>
    <w:rsid w:val="00082E80"/>
    <w:rsid w:val="00091B51"/>
    <w:rsid w:val="000A5560"/>
    <w:rsid w:val="000B414A"/>
    <w:rsid w:val="000C2685"/>
    <w:rsid w:val="000C49C0"/>
    <w:rsid w:val="000C784F"/>
    <w:rsid w:val="000E4C8C"/>
    <w:rsid w:val="000F371E"/>
    <w:rsid w:val="00101121"/>
    <w:rsid w:val="00115AE1"/>
    <w:rsid w:val="00136F72"/>
    <w:rsid w:val="001448F1"/>
    <w:rsid w:val="00151EAB"/>
    <w:rsid w:val="001547DF"/>
    <w:rsid w:val="00156F67"/>
    <w:rsid w:val="00157F3C"/>
    <w:rsid w:val="00177843"/>
    <w:rsid w:val="001A160D"/>
    <w:rsid w:val="001A6847"/>
    <w:rsid w:val="001B0039"/>
    <w:rsid w:val="001B176D"/>
    <w:rsid w:val="001B1A77"/>
    <w:rsid w:val="001B2E5C"/>
    <w:rsid w:val="001B3F90"/>
    <w:rsid w:val="001C02CA"/>
    <w:rsid w:val="001E0611"/>
    <w:rsid w:val="001E750D"/>
    <w:rsid w:val="002140D1"/>
    <w:rsid w:val="00217912"/>
    <w:rsid w:val="00222371"/>
    <w:rsid w:val="0022534D"/>
    <w:rsid w:val="00232A70"/>
    <w:rsid w:val="002358C2"/>
    <w:rsid w:val="00243116"/>
    <w:rsid w:val="0025496B"/>
    <w:rsid w:val="00272386"/>
    <w:rsid w:val="00276EC3"/>
    <w:rsid w:val="002A249A"/>
    <w:rsid w:val="002A5E64"/>
    <w:rsid w:val="002C129C"/>
    <w:rsid w:val="002C54E7"/>
    <w:rsid w:val="002E2664"/>
    <w:rsid w:val="002F0C64"/>
    <w:rsid w:val="002F505E"/>
    <w:rsid w:val="00307ED1"/>
    <w:rsid w:val="00315492"/>
    <w:rsid w:val="00327D9C"/>
    <w:rsid w:val="00335626"/>
    <w:rsid w:val="0034027B"/>
    <w:rsid w:val="00340C4E"/>
    <w:rsid w:val="003419F5"/>
    <w:rsid w:val="00361867"/>
    <w:rsid w:val="0036240C"/>
    <w:rsid w:val="00363F3E"/>
    <w:rsid w:val="00377CAF"/>
    <w:rsid w:val="003903F1"/>
    <w:rsid w:val="00393F84"/>
    <w:rsid w:val="003959F4"/>
    <w:rsid w:val="003A7F60"/>
    <w:rsid w:val="003E650D"/>
    <w:rsid w:val="003E73F1"/>
    <w:rsid w:val="003F451A"/>
    <w:rsid w:val="003F48FE"/>
    <w:rsid w:val="003F655C"/>
    <w:rsid w:val="00412A65"/>
    <w:rsid w:val="00416B02"/>
    <w:rsid w:val="0042417A"/>
    <w:rsid w:val="004447D8"/>
    <w:rsid w:val="004563E2"/>
    <w:rsid w:val="00461305"/>
    <w:rsid w:val="004634D8"/>
    <w:rsid w:val="00464695"/>
    <w:rsid w:val="00464BED"/>
    <w:rsid w:val="004661DB"/>
    <w:rsid w:val="00466C5A"/>
    <w:rsid w:val="00467BA4"/>
    <w:rsid w:val="00470BE7"/>
    <w:rsid w:val="00471443"/>
    <w:rsid w:val="004771CE"/>
    <w:rsid w:val="00477732"/>
    <w:rsid w:val="0049568A"/>
    <w:rsid w:val="004A022E"/>
    <w:rsid w:val="004A12B2"/>
    <w:rsid w:val="004A36A6"/>
    <w:rsid w:val="004A4ECA"/>
    <w:rsid w:val="004A5C62"/>
    <w:rsid w:val="004C0995"/>
    <w:rsid w:val="004C36AA"/>
    <w:rsid w:val="004C5B38"/>
    <w:rsid w:val="004C67A9"/>
    <w:rsid w:val="004D31AA"/>
    <w:rsid w:val="004E3EDA"/>
    <w:rsid w:val="004F0CD5"/>
    <w:rsid w:val="004F0D28"/>
    <w:rsid w:val="004F3483"/>
    <w:rsid w:val="005007A6"/>
    <w:rsid w:val="005013A9"/>
    <w:rsid w:val="00504B1C"/>
    <w:rsid w:val="00512BB5"/>
    <w:rsid w:val="0051308B"/>
    <w:rsid w:val="005145E7"/>
    <w:rsid w:val="005163CF"/>
    <w:rsid w:val="00522CDB"/>
    <w:rsid w:val="00527AD7"/>
    <w:rsid w:val="00544F77"/>
    <w:rsid w:val="00573846"/>
    <w:rsid w:val="00580526"/>
    <w:rsid w:val="00583B1C"/>
    <w:rsid w:val="005965EA"/>
    <w:rsid w:val="005A333F"/>
    <w:rsid w:val="005A3DA9"/>
    <w:rsid w:val="005C1C93"/>
    <w:rsid w:val="005C386B"/>
    <w:rsid w:val="005C4F45"/>
    <w:rsid w:val="005C7D83"/>
    <w:rsid w:val="005D24AD"/>
    <w:rsid w:val="005D2FB6"/>
    <w:rsid w:val="005D7DD3"/>
    <w:rsid w:val="005E321E"/>
    <w:rsid w:val="006078BE"/>
    <w:rsid w:val="0061220D"/>
    <w:rsid w:val="00613238"/>
    <w:rsid w:val="00625E1A"/>
    <w:rsid w:val="00636558"/>
    <w:rsid w:val="00637795"/>
    <w:rsid w:val="00646DCC"/>
    <w:rsid w:val="006640EF"/>
    <w:rsid w:val="006737F1"/>
    <w:rsid w:val="00686BC9"/>
    <w:rsid w:val="006A1C25"/>
    <w:rsid w:val="006C1B0B"/>
    <w:rsid w:val="006D0E3E"/>
    <w:rsid w:val="006D1FBF"/>
    <w:rsid w:val="006E7E8B"/>
    <w:rsid w:val="006F0CD3"/>
    <w:rsid w:val="006F3A85"/>
    <w:rsid w:val="006F7C25"/>
    <w:rsid w:val="00706B31"/>
    <w:rsid w:val="007076D2"/>
    <w:rsid w:val="0071353B"/>
    <w:rsid w:val="00713FB0"/>
    <w:rsid w:val="007204AB"/>
    <w:rsid w:val="00732053"/>
    <w:rsid w:val="007344AF"/>
    <w:rsid w:val="007424C9"/>
    <w:rsid w:val="00751C49"/>
    <w:rsid w:val="0075376C"/>
    <w:rsid w:val="0076373D"/>
    <w:rsid w:val="00765BB5"/>
    <w:rsid w:val="007700A9"/>
    <w:rsid w:val="00774F28"/>
    <w:rsid w:val="0078061D"/>
    <w:rsid w:val="00783E34"/>
    <w:rsid w:val="007A5BF3"/>
    <w:rsid w:val="007B2CCB"/>
    <w:rsid w:val="007B6501"/>
    <w:rsid w:val="007C66F3"/>
    <w:rsid w:val="007D485A"/>
    <w:rsid w:val="007D68BF"/>
    <w:rsid w:val="007E1439"/>
    <w:rsid w:val="007E1730"/>
    <w:rsid w:val="00803F86"/>
    <w:rsid w:val="00825FFA"/>
    <w:rsid w:val="008261CD"/>
    <w:rsid w:val="008405C1"/>
    <w:rsid w:val="008415B5"/>
    <w:rsid w:val="0085145F"/>
    <w:rsid w:val="0085230B"/>
    <w:rsid w:val="008528E6"/>
    <w:rsid w:val="008721BF"/>
    <w:rsid w:val="00874320"/>
    <w:rsid w:val="00881767"/>
    <w:rsid w:val="00881E9C"/>
    <w:rsid w:val="00884D3F"/>
    <w:rsid w:val="00895FC4"/>
    <w:rsid w:val="008A081B"/>
    <w:rsid w:val="008A5BEE"/>
    <w:rsid w:val="008B486B"/>
    <w:rsid w:val="008B5ACA"/>
    <w:rsid w:val="008B6C29"/>
    <w:rsid w:val="008C5117"/>
    <w:rsid w:val="008D0BF6"/>
    <w:rsid w:val="008E38C9"/>
    <w:rsid w:val="008E404F"/>
    <w:rsid w:val="009027E3"/>
    <w:rsid w:val="00904415"/>
    <w:rsid w:val="0091161C"/>
    <w:rsid w:val="009124CA"/>
    <w:rsid w:val="00927E7B"/>
    <w:rsid w:val="009312C8"/>
    <w:rsid w:val="0095528F"/>
    <w:rsid w:val="00960139"/>
    <w:rsid w:val="00972812"/>
    <w:rsid w:val="00973310"/>
    <w:rsid w:val="00983AF9"/>
    <w:rsid w:val="0098641E"/>
    <w:rsid w:val="00986B53"/>
    <w:rsid w:val="00995653"/>
    <w:rsid w:val="00995BCD"/>
    <w:rsid w:val="0099619D"/>
    <w:rsid w:val="009A037F"/>
    <w:rsid w:val="009D0673"/>
    <w:rsid w:val="009D07C6"/>
    <w:rsid w:val="009D5000"/>
    <w:rsid w:val="009E2B5D"/>
    <w:rsid w:val="00A13A30"/>
    <w:rsid w:val="00A14C83"/>
    <w:rsid w:val="00A25ECF"/>
    <w:rsid w:val="00A3014A"/>
    <w:rsid w:val="00A32AC4"/>
    <w:rsid w:val="00A33CD2"/>
    <w:rsid w:val="00A41C3E"/>
    <w:rsid w:val="00A43FCA"/>
    <w:rsid w:val="00A44504"/>
    <w:rsid w:val="00A4718D"/>
    <w:rsid w:val="00A57014"/>
    <w:rsid w:val="00A57AB1"/>
    <w:rsid w:val="00A70386"/>
    <w:rsid w:val="00A7590D"/>
    <w:rsid w:val="00A83F73"/>
    <w:rsid w:val="00A8584D"/>
    <w:rsid w:val="00A86FD4"/>
    <w:rsid w:val="00A92E20"/>
    <w:rsid w:val="00A971F0"/>
    <w:rsid w:val="00AA1262"/>
    <w:rsid w:val="00AA3C08"/>
    <w:rsid w:val="00AA4BB8"/>
    <w:rsid w:val="00AA7C97"/>
    <w:rsid w:val="00AB09D3"/>
    <w:rsid w:val="00AB5E41"/>
    <w:rsid w:val="00AC37CB"/>
    <w:rsid w:val="00AD0109"/>
    <w:rsid w:val="00AD2D18"/>
    <w:rsid w:val="00AF42EB"/>
    <w:rsid w:val="00B018AA"/>
    <w:rsid w:val="00B061B0"/>
    <w:rsid w:val="00B136C9"/>
    <w:rsid w:val="00B15989"/>
    <w:rsid w:val="00B54073"/>
    <w:rsid w:val="00B54523"/>
    <w:rsid w:val="00B60C84"/>
    <w:rsid w:val="00B65279"/>
    <w:rsid w:val="00B70543"/>
    <w:rsid w:val="00B72131"/>
    <w:rsid w:val="00B73963"/>
    <w:rsid w:val="00B75263"/>
    <w:rsid w:val="00B81688"/>
    <w:rsid w:val="00B81DE7"/>
    <w:rsid w:val="00B94EA6"/>
    <w:rsid w:val="00BA052C"/>
    <w:rsid w:val="00BB0C4C"/>
    <w:rsid w:val="00BB2FFB"/>
    <w:rsid w:val="00BC3814"/>
    <w:rsid w:val="00BC5D2B"/>
    <w:rsid w:val="00BC6AE0"/>
    <w:rsid w:val="00BD0CE0"/>
    <w:rsid w:val="00BE6B39"/>
    <w:rsid w:val="00BF4027"/>
    <w:rsid w:val="00C02234"/>
    <w:rsid w:val="00C02629"/>
    <w:rsid w:val="00C03A83"/>
    <w:rsid w:val="00C0732C"/>
    <w:rsid w:val="00C164FD"/>
    <w:rsid w:val="00C22C1F"/>
    <w:rsid w:val="00C24FA8"/>
    <w:rsid w:val="00C43323"/>
    <w:rsid w:val="00C43B6E"/>
    <w:rsid w:val="00C447FC"/>
    <w:rsid w:val="00C45CF7"/>
    <w:rsid w:val="00C60E16"/>
    <w:rsid w:val="00C65171"/>
    <w:rsid w:val="00C6561F"/>
    <w:rsid w:val="00C66033"/>
    <w:rsid w:val="00C66074"/>
    <w:rsid w:val="00C83D8F"/>
    <w:rsid w:val="00C874B7"/>
    <w:rsid w:val="00CA3B63"/>
    <w:rsid w:val="00CA526C"/>
    <w:rsid w:val="00CA56D6"/>
    <w:rsid w:val="00CA5C89"/>
    <w:rsid w:val="00CB01F6"/>
    <w:rsid w:val="00CB144D"/>
    <w:rsid w:val="00CC46A5"/>
    <w:rsid w:val="00CC5D06"/>
    <w:rsid w:val="00CD4CD6"/>
    <w:rsid w:val="00CE1924"/>
    <w:rsid w:val="00CE5774"/>
    <w:rsid w:val="00D12D6F"/>
    <w:rsid w:val="00D24EDE"/>
    <w:rsid w:val="00D37129"/>
    <w:rsid w:val="00D435B2"/>
    <w:rsid w:val="00D70F51"/>
    <w:rsid w:val="00D73117"/>
    <w:rsid w:val="00D73D45"/>
    <w:rsid w:val="00D73E2B"/>
    <w:rsid w:val="00D80E2B"/>
    <w:rsid w:val="00D9373C"/>
    <w:rsid w:val="00DA3040"/>
    <w:rsid w:val="00DB2C0C"/>
    <w:rsid w:val="00DB4BB2"/>
    <w:rsid w:val="00DB6FA6"/>
    <w:rsid w:val="00DC3374"/>
    <w:rsid w:val="00DC4700"/>
    <w:rsid w:val="00DD7049"/>
    <w:rsid w:val="00DD76A1"/>
    <w:rsid w:val="00DE15C5"/>
    <w:rsid w:val="00DE273D"/>
    <w:rsid w:val="00DE6E85"/>
    <w:rsid w:val="00DF46B0"/>
    <w:rsid w:val="00DF4F1E"/>
    <w:rsid w:val="00DF51C4"/>
    <w:rsid w:val="00E141AF"/>
    <w:rsid w:val="00E3052E"/>
    <w:rsid w:val="00E36100"/>
    <w:rsid w:val="00E42683"/>
    <w:rsid w:val="00E466C8"/>
    <w:rsid w:val="00E4760B"/>
    <w:rsid w:val="00E54386"/>
    <w:rsid w:val="00E570AB"/>
    <w:rsid w:val="00E64B2A"/>
    <w:rsid w:val="00E77AA1"/>
    <w:rsid w:val="00E947EE"/>
    <w:rsid w:val="00EB47BE"/>
    <w:rsid w:val="00EB79E7"/>
    <w:rsid w:val="00EE2C98"/>
    <w:rsid w:val="00F006E3"/>
    <w:rsid w:val="00F03D56"/>
    <w:rsid w:val="00F06DEF"/>
    <w:rsid w:val="00F078F0"/>
    <w:rsid w:val="00F1079B"/>
    <w:rsid w:val="00F14366"/>
    <w:rsid w:val="00F14EFA"/>
    <w:rsid w:val="00F245EC"/>
    <w:rsid w:val="00F30141"/>
    <w:rsid w:val="00F31CBF"/>
    <w:rsid w:val="00F327E7"/>
    <w:rsid w:val="00F37F94"/>
    <w:rsid w:val="00F45EF1"/>
    <w:rsid w:val="00F4706E"/>
    <w:rsid w:val="00F61438"/>
    <w:rsid w:val="00F62683"/>
    <w:rsid w:val="00F659A2"/>
    <w:rsid w:val="00F65E1A"/>
    <w:rsid w:val="00F71DC4"/>
    <w:rsid w:val="00F727E7"/>
    <w:rsid w:val="00F73F7D"/>
    <w:rsid w:val="00F775DB"/>
    <w:rsid w:val="00F85507"/>
    <w:rsid w:val="00F87555"/>
    <w:rsid w:val="00F906AD"/>
    <w:rsid w:val="00F908F3"/>
    <w:rsid w:val="00F97D77"/>
    <w:rsid w:val="00FB3864"/>
    <w:rsid w:val="00FB464F"/>
    <w:rsid w:val="00FB7875"/>
    <w:rsid w:val="00FD0715"/>
    <w:rsid w:val="00FD2C73"/>
    <w:rsid w:val="00FF33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4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7"/>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TMLPreformatted">
    <w:name w:val="HTML Preformatted"/>
    <w:basedOn w:val="Normal"/>
    <w:link w:val="HTMLPreformattedChar"/>
    <w:uiPriority w:val="99"/>
    <w:semiHidden/>
    <w:unhideWhenUsed/>
    <w:rsid w:val="004F3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48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E2B5D"/>
    <w:pPr>
      <w:tabs>
        <w:tab w:val="center" w:pos="4320"/>
        <w:tab w:val="right" w:pos="8640"/>
      </w:tabs>
      <w:spacing w:after="0"/>
    </w:pPr>
  </w:style>
  <w:style w:type="character" w:customStyle="1" w:styleId="HeaderChar">
    <w:name w:val="Header Char"/>
    <w:basedOn w:val="DefaultParagraphFont"/>
    <w:link w:val="Header"/>
    <w:uiPriority w:val="99"/>
    <w:semiHidden/>
    <w:rsid w:val="009E2B5D"/>
    <w:rPr>
      <w:rFonts w:ascii="微软雅黑" w:hAnsi="微软雅黑"/>
      <w:sz w:val="24"/>
    </w:rPr>
  </w:style>
  <w:style w:type="paragraph" w:styleId="Footer">
    <w:name w:val="footer"/>
    <w:basedOn w:val="Normal"/>
    <w:link w:val="FooterChar"/>
    <w:uiPriority w:val="99"/>
    <w:unhideWhenUsed/>
    <w:rsid w:val="009E2B5D"/>
    <w:pPr>
      <w:tabs>
        <w:tab w:val="center" w:pos="4320"/>
        <w:tab w:val="right" w:pos="8640"/>
      </w:tabs>
      <w:spacing w:after="0"/>
    </w:pPr>
  </w:style>
  <w:style w:type="character" w:customStyle="1" w:styleId="FooterChar">
    <w:name w:val="Footer Char"/>
    <w:basedOn w:val="DefaultParagraphFont"/>
    <w:link w:val="Footer"/>
    <w:uiPriority w:val="99"/>
    <w:rsid w:val="009E2B5D"/>
    <w:rPr>
      <w:rFonts w:ascii="微软雅黑" w:hAnsi="微软雅黑"/>
      <w:sz w:val="24"/>
    </w:rPr>
  </w:style>
  <w:style w:type="character" w:customStyle="1" w:styleId="shvariable">
    <w:name w:val="sh_variable"/>
    <w:basedOn w:val="DefaultParagraphFont"/>
    <w:rsid w:val="00895FC4"/>
  </w:style>
  <w:style w:type="character" w:customStyle="1" w:styleId="shsymbol">
    <w:name w:val="sh_symbol"/>
    <w:basedOn w:val="DefaultParagraphFont"/>
    <w:rsid w:val="00895FC4"/>
  </w:style>
  <w:style w:type="character" w:customStyle="1" w:styleId="shstring">
    <w:name w:val="sh_string"/>
    <w:basedOn w:val="DefaultParagraphFont"/>
    <w:rsid w:val="00895FC4"/>
  </w:style>
  <w:style w:type="character" w:customStyle="1" w:styleId="shspecialchar">
    <w:name w:val="sh_specialchar"/>
    <w:basedOn w:val="DefaultParagraphFont"/>
    <w:rsid w:val="00A83F73"/>
  </w:style>
  <w:style w:type="character" w:customStyle="1" w:styleId="shcomment">
    <w:name w:val="sh_comment"/>
    <w:basedOn w:val="DefaultParagraphFont"/>
    <w:rsid w:val="00E3052E"/>
  </w:style>
  <w:style w:type="character" w:customStyle="1" w:styleId="shkeyword">
    <w:name w:val="sh_keyword"/>
    <w:basedOn w:val="DefaultParagraphFont"/>
    <w:rsid w:val="00A7590D"/>
  </w:style>
  <w:style w:type="character" w:customStyle="1" w:styleId="shnumber">
    <w:name w:val="sh_number"/>
    <w:basedOn w:val="DefaultParagraphFont"/>
    <w:rsid w:val="00A7590D"/>
  </w:style>
  <w:style w:type="character" w:customStyle="1" w:styleId="shnormal">
    <w:name w:val="sh_normal"/>
    <w:basedOn w:val="DefaultParagraphFont"/>
    <w:rsid w:val="00A7590D"/>
  </w:style>
  <w:style w:type="character" w:customStyle="1" w:styleId="shfunction">
    <w:name w:val="sh_function"/>
    <w:basedOn w:val="DefaultParagraphFont"/>
    <w:rsid w:val="00C874B7"/>
  </w:style>
  <w:style w:type="character" w:styleId="Hyperlink">
    <w:name w:val="Hyperlink"/>
    <w:basedOn w:val="DefaultParagraphFont"/>
    <w:uiPriority w:val="99"/>
    <w:semiHidden/>
    <w:unhideWhenUsed/>
    <w:rsid w:val="00504B1C"/>
    <w:rPr>
      <w:color w:val="0000FF"/>
      <w:u w:val="single"/>
    </w:rPr>
  </w:style>
  <w:style w:type="paragraph" w:styleId="BalloonText">
    <w:name w:val="Balloon Text"/>
    <w:basedOn w:val="Normal"/>
    <w:link w:val="BalloonTextChar"/>
    <w:uiPriority w:val="99"/>
    <w:semiHidden/>
    <w:unhideWhenUsed/>
    <w:rsid w:val="007076D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6D2"/>
    <w:rPr>
      <w:rFonts w:ascii="Tahoma" w:hAnsi="Tahoma" w:cs="Tahoma"/>
      <w:sz w:val="16"/>
      <w:szCs w:val="16"/>
    </w:rPr>
  </w:style>
  <w:style w:type="table" w:styleId="TableGrid">
    <w:name w:val="Table Grid"/>
    <w:basedOn w:val="TableNormal"/>
    <w:uiPriority w:val="59"/>
    <w:rsid w:val="002E266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607287">
      <w:bodyDiv w:val="1"/>
      <w:marLeft w:val="0"/>
      <w:marRight w:val="0"/>
      <w:marTop w:val="0"/>
      <w:marBottom w:val="0"/>
      <w:divBdr>
        <w:top w:val="none" w:sz="0" w:space="0" w:color="auto"/>
        <w:left w:val="none" w:sz="0" w:space="0" w:color="auto"/>
        <w:bottom w:val="none" w:sz="0" w:space="0" w:color="auto"/>
        <w:right w:val="none" w:sz="0" w:space="0" w:color="auto"/>
      </w:divBdr>
    </w:div>
    <w:div w:id="25982953">
      <w:bodyDiv w:val="1"/>
      <w:marLeft w:val="0"/>
      <w:marRight w:val="0"/>
      <w:marTop w:val="0"/>
      <w:marBottom w:val="0"/>
      <w:divBdr>
        <w:top w:val="none" w:sz="0" w:space="0" w:color="auto"/>
        <w:left w:val="none" w:sz="0" w:space="0" w:color="auto"/>
        <w:bottom w:val="none" w:sz="0" w:space="0" w:color="auto"/>
        <w:right w:val="none" w:sz="0" w:space="0" w:color="auto"/>
      </w:divBdr>
    </w:div>
    <w:div w:id="55397560">
      <w:bodyDiv w:val="1"/>
      <w:marLeft w:val="0"/>
      <w:marRight w:val="0"/>
      <w:marTop w:val="0"/>
      <w:marBottom w:val="0"/>
      <w:divBdr>
        <w:top w:val="none" w:sz="0" w:space="0" w:color="auto"/>
        <w:left w:val="none" w:sz="0" w:space="0" w:color="auto"/>
        <w:bottom w:val="none" w:sz="0" w:space="0" w:color="auto"/>
        <w:right w:val="none" w:sz="0" w:space="0" w:color="auto"/>
      </w:divBdr>
    </w:div>
    <w:div w:id="62262254">
      <w:bodyDiv w:val="1"/>
      <w:marLeft w:val="0"/>
      <w:marRight w:val="0"/>
      <w:marTop w:val="0"/>
      <w:marBottom w:val="0"/>
      <w:divBdr>
        <w:top w:val="none" w:sz="0" w:space="0" w:color="auto"/>
        <w:left w:val="none" w:sz="0" w:space="0" w:color="auto"/>
        <w:bottom w:val="none" w:sz="0" w:space="0" w:color="auto"/>
        <w:right w:val="none" w:sz="0" w:space="0" w:color="auto"/>
      </w:divBdr>
    </w:div>
    <w:div w:id="74206895">
      <w:bodyDiv w:val="1"/>
      <w:marLeft w:val="0"/>
      <w:marRight w:val="0"/>
      <w:marTop w:val="0"/>
      <w:marBottom w:val="0"/>
      <w:divBdr>
        <w:top w:val="none" w:sz="0" w:space="0" w:color="auto"/>
        <w:left w:val="none" w:sz="0" w:space="0" w:color="auto"/>
        <w:bottom w:val="none" w:sz="0" w:space="0" w:color="auto"/>
        <w:right w:val="none" w:sz="0" w:space="0" w:color="auto"/>
      </w:divBdr>
    </w:div>
    <w:div w:id="139272665">
      <w:bodyDiv w:val="1"/>
      <w:marLeft w:val="0"/>
      <w:marRight w:val="0"/>
      <w:marTop w:val="0"/>
      <w:marBottom w:val="0"/>
      <w:divBdr>
        <w:top w:val="none" w:sz="0" w:space="0" w:color="auto"/>
        <w:left w:val="none" w:sz="0" w:space="0" w:color="auto"/>
        <w:bottom w:val="none" w:sz="0" w:space="0" w:color="auto"/>
        <w:right w:val="none" w:sz="0" w:space="0" w:color="auto"/>
      </w:divBdr>
    </w:div>
    <w:div w:id="140121055">
      <w:bodyDiv w:val="1"/>
      <w:marLeft w:val="0"/>
      <w:marRight w:val="0"/>
      <w:marTop w:val="0"/>
      <w:marBottom w:val="0"/>
      <w:divBdr>
        <w:top w:val="none" w:sz="0" w:space="0" w:color="auto"/>
        <w:left w:val="none" w:sz="0" w:space="0" w:color="auto"/>
        <w:bottom w:val="none" w:sz="0" w:space="0" w:color="auto"/>
        <w:right w:val="none" w:sz="0" w:space="0" w:color="auto"/>
      </w:divBdr>
    </w:div>
    <w:div w:id="190917772">
      <w:bodyDiv w:val="1"/>
      <w:marLeft w:val="0"/>
      <w:marRight w:val="0"/>
      <w:marTop w:val="0"/>
      <w:marBottom w:val="0"/>
      <w:divBdr>
        <w:top w:val="none" w:sz="0" w:space="0" w:color="auto"/>
        <w:left w:val="none" w:sz="0" w:space="0" w:color="auto"/>
        <w:bottom w:val="none" w:sz="0" w:space="0" w:color="auto"/>
        <w:right w:val="none" w:sz="0" w:space="0" w:color="auto"/>
      </w:divBdr>
      <w:divsChild>
        <w:div w:id="1233614389">
          <w:marLeft w:val="0"/>
          <w:marRight w:val="0"/>
          <w:marTop w:val="0"/>
          <w:marBottom w:val="0"/>
          <w:divBdr>
            <w:top w:val="none" w:sz="0" w:space="0" w:color="auto"/>
            <w:left w:val="none" w:sz="0" w:space="0" w:color="auto"/>
            <w:bottom w:val="none" w:sz="0" w:space="0" w:color="auto"/>
            <w:right w:val="none" w:sz="0" w:space="0" w:color="auto"/>
          </w:divBdr>
          <w:divsChild>
            <w:div w:id="1013806347">
              <w:marLeft w:val="0"/>
              <w:marRight w:val="0"/>
              <w:marTop w:val="75"/>
              <w:marBottom w:val="75"/>
              <w:divBdr>
                <w:top w:val="single" w:sz="6" w:space="0" w:color="CCCCCC"/>
                <w:left w:val="single" w:sz="6" w:space="0" w:color="CCCCCC"/>
                <w:bottom w:val="single" w:sz="6" w:space="0" w:color="CCCCCC"/>
                <w:right w:val="single" w:sz="6" w:space="0" w:color="CCCCCC"/>
              </w:divBdr>
              <w:divsChild>
                <w:div w:id="19856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0389">
      <w:bodyDiv w:val="1"/>
      <w:marLeft w:val="0"/>
      <w:marRight w:val="0"/>
      <w:marTop w:val="0"/>
      <w:marBottom w:val="0"/>
      <w:divBdr>
        <w:top w:val="none" w:sz="0" w:space="0" w:color="auto"/>
        <w:left w:val="none" w:sz="0" w:space="0" w:color="auto"/>
        <w:bottom w:val="none" w:sz="0" w:space="0" w:color="auto"/>
        <w:right w:val="none" w:sz="0" w:space="0" w:color="auto"/>
      </w:divBdr>
    </w:div>
    <w:div w:id="211161612">
      <w:bodyDiv w:val="1"/>
      <w:marLeft w:val="0"/>
      <w:marRight w:val="0"/>
      <w:marTop w:val="0"/>
      <w:marBottom w:val="0"/>
      <w:divBdr>
        <w:top w:val="none" w:sz="0" w:space="0" w:color="auto"/>
        <w:left w:val="none" w:sz="0" w:space="0" w:color="auto"/>
        <w:bottom w:val="none" w:sz="0" w:space="0" w:color="auto"/>
        <w:right w:val="none" w:sz="0" w:space="0" w:color="auto"/>
      </w:divBdr>
    </w:div>
    <w:div w:id="212233325">
      <w:bodyDiv w:val="1"/>
      <w:marLeft w:val="0"/>
      <w:marRight w:val="0"/>
      <w:marTop w:val="0"/>
      <w:marBottom w:val="0"/>
      <w:divBdr>
        <w:top w:val="none" w:sz="0" w:space="0" w:color="auto"/>
        <w:left w:val="none" w:sz="0" w:space="0" w:color="auto"/>
        <w:bottom w:val="none" w:sz="0" w:space="0" w:color="auto"/>
        <w:right w:val="none" w:sz="0" w:space="0" w:color="auto"/>
      </w:divBdr>
    </w:div>
    <w:div w:id="215514888">
      <w:bodyDiv w:val="1"/>
      <w:marLeft w:val="0"/>
      <w:marRight w:val="0"/>
      <w:marTop w:val="0"/>
      <w:marBottom w:val="0"/>
      <w:divBdr>
        <w:top w:val="none" w:sz="0" w:space="0" w:color="auto"/>
        <w:left w:val="none" w:sz="0" w:space="0" w:color="auto"/>
        <w:bottom w:val="none" w:sz="0" w:space="0" w:color="auto"/>
        <w:right w:val="none" w:sz="0" w:space="0" w:color="auto"/>
      </w:divBdr>
    </w:div>
    <w:div w:id="324674716">
      <w:bodyDiv w:val="1"/>
      <w:marLeft w:val="0"/>
      <w:marRight w:val="0"/>
      <w:marTop w:val="0"/>
      <w:marBottom w:val="0"/>
      <w:divBdr>
        <w:top w:val="none" w:sz="0" w:space="0" w:color="auto"/>
        <w:left w:val="none" w:sz="0" w:space="0" w:color="auto"/>
        <w:bottom w:val="none" w:sz="0" w:space="0" w:color="auto"/>
        <w:right w:val="none" w:sz="0" w:space="0" w:color="auto"/>
      </w:divBdr>
    </w:div>
    <w:div w:id="339092074">
      <w:bodyDiv w:val="1"/>
      <w:marLeft w:val="0"/>
      <w:marRight w:val="0"/>
      <w:marTop w:val="0"/>
      <w:marBottom w:val="0"/>
      <w:divBdr>
        <w:top w:val="none" w:sz="0" w:space="0" w:color="auto"/>
        <w:left w:val="none" w:sz="0" w:space="0" w:color="auto"/>
        <w:bottom w:val="none" w:sz="0" w:space="0" w:color="auto"/>
        <w:right w:val="none" w:sz="0" w:space="0" w:color="auto"/>
      </w:divBdr>
    </w:div>
    <w:div w:id="352347228">
      <w:bodyDiv w:val="1"/>
      <w:marLeft w:val="0"/>
      <w:marRight w:val="0"/>
      <w:marTop w:val="0"/>
      <w:marBottom w:val="0"/>
      <w:divBdr>
        <w:top w:val="none" w:sz="0" w:space="0" w:color="auto"/>
        <w:left w:val="none" w:sz="0" w:space="0" w:color="auto"/>
        <w:bottom w:val="none" w:sz="0" w:space="0" w:color="auto"/>
        <w:right w:val="none" w:sz="0" w:space="0" w:color="auto"/>
      </w:divBdr>
    </w:div>
    <w:div w:id="354811961">
      <w:bodyDiv w:val="1"/>
      <w:marLeft w:val="0"/>
      <w:marRight w:val="0"/>
      <w:marTop w:val="0"/>
      <w:marBottom w:val="0"/>
      <w:divBdr>
        <w:top w:val="none" w:sz="0" w:space="0" w:color="auto"/>
        <w:left w:val="none" w:sz="0" w:space="0" w:color="auto"/>
        <w:bottom w:val="none" w:sz="0" w:space="0" w:color="auto"/>
        <w:right w:val="none" w:sz="0" w:space="0" w:color="auto"/>
      </w:divBdr>
    </w:div>
    <w:div w:id="369260952">
      <w:bodyDiv w:val="1"/>
      <w:marLeft w:val="0"/>
      <w:marRight w:val="0"/>
      <w:marTop w:val="0"/>
      <w:marBottom w:val="0"/>
      <w:divBdr>
        <w:top w:val="none" w:sz="0" w:space="0" w:color="auto"/>
        <w:left w:val="none" w:sz="0" w:space="0" w:color="auto"/>
        <w:bottom w:val="none" w:sz="0" w:space="0" w:color="auto"/>
        <w:right w:val="none" w:sz="0" w:space="0" w:color="auto"/>
      </w:divBdr>
    </w:div>
    <w:div w:id="372506847">
      <w:bodyDiv w:val="1"/>
      <w:marLeft w:val="0"/>
      <w:marRight w:val="0"/>
      <w:marTop w:val="0"/>
      <w:marBottom w:val="0"/>
      <w:divBdr>
        <w:top w:val="none" w:sz="0" w:space="0" w:color="auto"/>
        <w:left w:val="none" w:sz="0" w:space="0" w:color="auto"/>
        <w:bottom w:val="none" w:sz="0" w:space="0" w:color="auto"/>
        <w:right w:val="none" w:sz="0" w:space="0" w:color="auto"/>
      </w:divBdr>
    </w:div>
    <w:div w:id="380207003">
      <w:bodyDiv w:val="1"/>
      <w:marLeft w:val="0"/>
      <w:marRight w:val="0"/>
      <w:marTop w:val="0"/>
      <w:marBottom w:val="0"/>
      <w:divBdr>
        <w:top w:val="none" w:sz="0" w:space="0" w:color="auto"/>
        <w:left w:val="none" w:sz="0" w:space="0" w:color="auto"/>
        <w:bottom w:val="none" w:sz="0" w:space="0" w:color="auto"/>
        <w:right w:val="none" w:sz="0" w:space="0" w:color="auto"/>
      </w:divBdr>
    </w:div>
    <w:div w:id="404451824">
      <w:bodyDiv w:val="1"/>
      <w:marLeft w:val="0"/>
      <w:marRight w:val="0"/>
      <w:marTop w:val="0"/>
      <w:marBottom w:val="0"/>
      <w:divBdr>
        <w:top w:val="none" w:sz="0" w:space="0" w:color="auto"/>
        <w:left w:val="none" w:sz="0" w:space="0" w:color="auto"/>
        <w:bottom w:val="none" w:sz="0" w:space="0" w:color="auto"/>
        <w:right w:val="none" w:sz="0" w:space="0" w:color="auto"/>
      </w:divBdr>
    </w:div>
    <w:div w:id="428744189">
      <w:bodyDiv w:val="1"/>
      <w:marLeft w:val="0"/>
      <w:marRight w:val="0"/>
      <w:marTop w:val="0"/>
      <w:marBottom w:val="0"/>
      <w:divBdr>
        <w:top w:val="none" w:sz="0" w:space="0" w:color="auto"/>
        <w:left w:val="none" w:sz="0" w:space="0" w:color="auto"/>
        <w:bottom w:val="none" w:sz="0" w:space="0" w:color="auto"/>
        <w:right w:val="none" w:sz="0" w:space="0" w:color="auto"/>
      </w:divBdr>
    </w:div>
    <w:div w:id="491410346">
      <w:bodyDiv w:val="1"/>
      <w:marLeft w:val="0"/>
      <w:marRight w:val="0"/>
      <w:marTop w:val="0"/>
      <w:marBottom w:val="0"/>
      <w:divBdr>
        <w:top w:val="none" w:sz="0" w:space="0" w:color="auto"/>
        <w:left w:val="none" w:sz="0" w:space="0" w:color="auto"/>
        <w:bottom w:val="none" w:sz="0" w:space="0" w:color="auto"/>
        <w:right w:val="none" w:sz="0" w:space="0" w:color="auto"/>
      </w:divBdr>
    </w:div>
    <w:div w:id="524058403">
      <w:bodyDiv w:val="1"/>
      <w:marLeft w:val="0"/>
      <w:marRight w:val="0"/>
      <w:marTop w:val="0"/>
      <w:marBottom w:val="0"/>
      <w:divBdr>
        <w:top w:val="none" w:sz="0" w:space="0" w:color="auto"/>
        <w:left w:val="none" w:sz="0" w:space="0" w:color="auto"/>
        <w:bottom w:val="none" w:sz="0" w:space="0" w:color="auto"/>
        <w:right w:val="none" w:sz="0" w:space="0" w:color="auto"/>
      </w:divBdr>
    </w:div>
    <w:div w:id="555162582">
      <w:bodyDiv w:val="1"/>
      <w:marLeft w:val="0"/>
      <w:marRight w:val="0"/>
      <w:marTop w:val="0"/>
      <w:marBottom w:val="0"/>
      <w:divBdr>
        <w:top w:val="none" w:sz="0" w:space="0" w:color="auto"/>
        <w:left w:val="none" w:sz="0" w:space="0" w:color="auto"/>
        <w:bottom w:val="none" w:sz="0" w:space="0" w:color="auto"/>
        <w:right w:val="none" w:sz="0" w:space="0" w:color="auto"/>
      </w:divBdr>
    </w:div>
    <w:div w:id="598224483">
      <w:bodyDiv w:val="1"/>
      <w:marLeft w:val="0"/>
      <w:marRight w:val="0"/>
      <w:marTop w:val="0"/>
      <w:marBottom w:val="0"/>
      <w:divBdr>
        <w:top w:val="none" w:sz="0" w:space="0" w:color="auto"/>
        <w:left w:val="none" w:sz="0" w:space="0" w:color="auto"/>
        <w:bottom w:val="none" w:sz="0" w:space="0" w:color="auto"/>
        <w:right w:val="none" w:sz="0" w:space="0" w:color="auto"/>
      </w:divBdr>
    </w:div>
    <w:div w:id="623342885">
      <w:bodyDiv w:val="1"/>
      <w:marLeft w:val="0"/>
      <w:marRight w:val="0"/>
      <w:marTop w:val="0"/>
      <w:marBottom w:val="0"/>
      <w:divBdr>
        <w:top w:val="none" w:sz="0" w:space="0" w:color="auto"/>
        <w:left w:val="none" w:sz="0" w:space="0" w:color="auto"/>
        <w:bottom w:val="none" w:sz="0" w:space="0" w:color="auto"/>
        <w:right w:val="none" w:sz="0" w:space="0" w:color="auto"/>
      </w:divBdr>
    </w:div>
    <w:div w:id="651565676">
      <w:bodyDiv w:val="1"/>
      <w:marLeft w:val="0"/>
      <w:marRight w:val="0"/>
      <w:marTop w:val="0"/>
      <w:marBottom w:val="0"/>
      <w:divBdr>
        <w:top w:val="none" w:sz="0" w:space="0" w:color="auto"/>
        <w:left w:val="none" w:sz="0" w:space="0" w:color="auto"/>
        <w:bottom w:val="none" w:sz="0" w:space="0" w:color="auto"/>
        <w:right w:val="none" w:sz="0" w:space="0" w:color="auto"/>
      </w:divBdr>
    </w:div>
    <w:div w:id="720175364">
      <w:bodyDiv w:val="1"/>
      <w:marLeft w:val="0"/>
      <w:marRight w:val="0"/>
      <w:marTop w:val="0"/>
      <w:marBottom w:val="0"/>
      <w:divBdr>
        <w:top w:val="none" w:sz="0" w:space="0" w:color="auto"/>
        <w:left w:val="none" w:sz="0" w:space="0" w:color="auto"/>
        <w:bottom w:val="none" w:sz="0" w:space="0" w:color="auto"/>
        <w:right w:val="none" w:sz="0" w:space="0" w:color="auto"/>
      </w:divBdr>
      <w:divsChild>
        <w:div w:id="1500462799">
          <w:marLeft w:val="0"/>
          <w:marRight w:val="0"/>
          <w:marTop w:val="0"/>
          <w:marBottom w:val="0"/>
          <w:divBdr>
            <w:top w:val="none" w:sz="0" w:space="0" w:color="auto"/>
            <w:left w:val="none" w:sz="0" w:space="0" w:color="auto"/>
            <w:bottom w:val="none" w:sz="0" w:space="0" w:color="auto"/>
            <w:right w:val="none" w:sz="0" w:space="0" w:color="auto"/>
          </w:divBdr>
          <w:divsChild>
            <w:div w:id="1210075076">
              <w:marLeft w:val="0"/>
              <w:marRight w:val="0"/>
              <w:marTop w:val="75"/>
              <w:marBottom w:val="75"/>
              <w:divBdr>
                <w:top w:val="single" w:sz="6" w:space="0" w:color="CCCCCC"/>
                <w:left w:val="single" w:sz="6" w:space="0" w:color="CCCCCC"/>
                <w:bottom w:val="single" w:sz="6" w:space="0" w:color="CCCCCC"/>
                <w:right w:val="single" w:sz="6" w:space="0" w:color="CCCCCC"/>
              </w:divBdr>
              <w:divsChild>
                <w:div w:id="9092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8613">
      <w:bodyDiv w:val="1"/>
      <w:marLeft w:val="0"/>
      <w:marRight w:val="0"/>
      <w:marTop w:val="0"/>
      <w:marBottom w:val="0"/>
      <w:divBdr>
        <w:top w:val="none" w:sz="0" w:space="0" w:color="auto"/>
        <w:left w:val="none" w:sz="0" w:space="0" w:color="auto"/>
        <w:bottom w:val="none" w:sz="0" w:space="0" w:color="auto"/>
        <w:right w:val="none" w:sz="0" w:space="0" w:color="auto"/>
      </w:divBdr>
    </w:div>
    <w:div w:id="798038332">
      <w:bodyDiv w:val="1"/>
      <w:marLeft w:val="0"/>
      <w:marRight w:val="0"/>
      <w:marTop w:val="0"/>
      <w:marBottom w:val="0"/>
      <w:divBdr>
        <w:top w:val="none" w:sz="0" w:space="0" w:color="auto"/>
        <w:left w:val="none" w:sz="0" w:space="0" w:color="auto"/>
        <w:bottom w:val="none" w:sz="0" w:space="0" w:color="auto"/>
        <w:right w:val="none" w:sz="0" w:space="0" w:color="auto"/>
      </w:divBdr>
    </w:div>
    <w:div w:id="851531828">
      <w:bodyDiv w:val="1"/>
      <w:marLeft w:val="0"/>
      <w:marRight w:val="0"/>
      <w:marTop w:val="0"/>
      <w:marBottom w:val="0"/>
      <w:divBdr>
        <w:top w:val="none" w:sz="0" w:space="0" w:color="auto"/>
        <w:left w:val="none" w:sz="0" w:space="0" w:color="auto"/>
        <w:bottom w:val="none" w:sz="0" w:space="0" w:color="auto"/>
        <w:right w:val="none" w:sz="0" w:space="0" w:color="auto"/>
      </w:divBdr>
    </w:div>
    <w:div w:id="856961366">
      <w:bodyDiv w:val="1"/>
      <w:marLeft w:val="0"/>
      <w:marRight w:val="0"/>
      <w:marTop w:val="0"/>
      <w:marBottom w:val="0"/>
      <w:divBdr>
        <w:top w:val="none" w:sz="0" w:space="0" w:color="auto"/>
        <w:left w:val="none" w:sz="0" w:space="0" w:color="auto"/>
        <w:bottom w:val="none" w:sz="0" w:space="0" w:color="auto"/>
        <w:right w:val="none" w:sz="0" w:space="0" w:color="auto"/>
      </w:divBdr>
    </w:div>
    <w:div w:id="885408064">
      <w:bodyDiv w:val="1"/>
      <w:marLeft w:val="0"/>
      <w:marRight w:val="0"/>
      <w:marTop w:val="0"/>
      <w:marBottom w:val="0"/>
      <w:divBdr>
        <w:top w:val="none" w:sz="0" w:space="0" w:color="auto"/>
        <w:left w:val="none" w:sz="0" w:space="0" w:color="auto"/>
        <w:bottom w:val="none" w:sz="0" w:space="0" w:color="auto"/>
        <w:right w:val="none" w:sz="0" w:space="0" w:color="auto"/>
      </w:divBdr>
    </w:div>
    <w:div w:id="915014743">
      <w:bodyDiv w:val="1"/>
      <w:marLeft w:val="0"/>
      <w:marRight w:val="0"/>
      <w:marTop w:val="0"/>
      <w:marBottom w:val="0"/>
      <w:divBdr>
        <w:top w:val="none" w:sz="0" w:space="0" w:color="auto"/>
        <w:left w:val="none" w:sz="0" w:space="0" w:color="auto"/>
        <w:bottom w:val="none" w:sz="0" w:space="0" w:color="auto"/>
        <w:right w:val="none" w:sz="0" w:space="0" w:color="auto"/>
      </w:divBdr>
    </w:div>
    <w:div w:id="950666022">
      <w:bodyDiv w:val="1"/>
      <w:marLeft w:val="0"/>
      <w:marRight w:val="0"/>
      <w:marTop w:val="0"/>
      <w:marBottom w:val="0"/>
      <w:divBdr>
        <w:top w:val="none" w:sz="0" w:space="0" w:color="auto"/>
        <w:left w:val="none" w:sz="0" w:space="0" w:color="auto"/>
        <w:bottom w:val="none" w:sz="0" w:space="0" w:color="auto"/>
        <w:right w:val="none" w:sz="0" w:space="0" w:color="auto"/>
      </w:divBdr>
    </w:div>
    <w:div w:id="1004431937">
      <w:bodyDiv w:val="1"/>
      <w:marLeft w:val="0"/>
      <w:marRight w:val="0"/>
      <w:marTop w:val="0"/>
      <w:marBottom w:val="0"/>
      <w:divBdr>
        <w:top w:val="none" w:sz="0" w:space="0" w:color="auto"/>
        <w:left w:val="none" w:sz="0" w:space="0" w:color="auto"/>
        <w:bottom w:val="none" w:sz="0" w:space="0" w:color="auto"/>
        <w:right w:val="none" w:sz="0" w:space="0" w:color="auto"/>
      </w:divBdr>
    </w:div>
    <w:div w:id="1026104502">
      <w:bodyDiv w:val="1"/>
      <w:marLeft w:val="0"/>
      <w:marRight w:val="0"/>
      <w:marTop w:val="0"/>
      <w:marBottom w:val="0"/>
      <w:divBdr>
        <w:top w:val="none" w:sz="0" w:space="0" w:color="auto"/>
        <w:left w:val="none" w:sz="0" w:space="0" w:color="auto"/>
        <w:bottom w:val="none" w:sz="0" w:space="0" w:color="auto"/>
        <w:right w:val="none" w:sz="0" w:space="0" w:color="auto"/>
      </w:divBdr>
    </w:div>
    <w:div w:id="1060177775">
      <w:bodyDiv w:val="1"/>
      <w:marLeft w:val="0"/>
      <w:marRight w:val="0"/>
      <w:marTop w:val="0"/>
      <w:marBottom w:val="0"/>
      <w:divBdr>
        <w:top w:val="none" w:sz="0" w:space="0" w:color="auto"/>
        <w:left w:val="none" w:sz="0" w:space="0" w:color="auto"/>
        <w:bottom w:val="none" w:sz="0" w:space="0" w:color="auto"/>
        <w:right w:val="none" w:sz="0" w:space="0" w:color="auto"/>
      </w:divBdr>
    </w:div>
    <w:div w:id="1066994990">
      <w:bodyDiv w:val="1"/>
      <w:marLeft w:val="0"/>
      <w:marRight w:val="0"/>
      <w:marTop w:val="0"/>
      <w:marBottom w:val="0"/>
      <w:divBdr>
        <w:top w:val="none" w:sz="0" w:space="0" w:color="auto"/>
        <w:left w:val="none" w:sz="0" w:space="0" w:color="auto"/>
        <w:bottom w:val="none" w:sz="0" w:space="0" w:color="auto"/>
        <w:right w:val="none" w:sz="0" w:space="0" w:color="auto"/>
      </w:divBdr>
    </w:div>
    <w:div w:id="1087578720">
      <w:bodyDiv w:val="1"/>
      <w:marLeft w:val="0"/>
      <w:marRight w:val="0"/>
      <w:marTop w:val="0"/>
      <w:marBottom w:val="0"/>
      <w:divBdr>
        <w:top w:val="none" w:sz="0" w:space="0" w:color="auto"/>
        <w:left w:val="none" w:sz="0" w:space="0" w:color="auto"/>
        <w:bottom w:val="none" w:sz="0" w:space="0" w:color="auto"/>
        <w:right w:val="none" w:sz="0" w:space="0" w:color="auto"/>
      </w:divBdr>
    </w:div>
    <w:div w:id="1153987721">
      <w:bodyDiv w:val="1"/>
      <w:marLeft w:val="0"/>
      <w:marRight w:val="0"/>
      <w:marTop w:val="0"/>
      <w:marBottom w:val="0"/>
      <w:divBdr>
        <w:top w:val="none" w:sz="0" w:space="0" w:color="auto"/>
        <w:left w:val="none" w:sz="0" w:space="0" w:color="auto"/>
        <w:bottom w:val="none" w:sz="0" w:space="0" w:color="auto"/>
        <w:right w:val="none" w:sz="0" w:space="0" w:color="auto"/>
      </w:divBdr>
    </w:div>
    <w:div w:id="1162158950">
      <w:bodyDiv w:val="1"/>
      <w:marLeft w:val="0"/>
      <w:marRight w:val="0"/>
      <w:marTop w:val="0"/>
      <w:marBottom w:val="0"/>
      <w:divBdr>
        <w:top w:val="none" w:sz="0" w:space="0" w:color="auto"/>
        <w:left w:val="none" w:sz="0" w:space="0" w:color="auto"/>
        <w:bottom w:val="none" w:sz="0" w:space="0" w:color="auto"/>
        <w:right w:val="none" w:sz="0" w:space="0" w:color="auto"/>
      </w:divBdr>
    </w:div>
    <w:div w:id="1164854157">
      <w:bodyDiv w:val="1"/>
      <w:marLeft w:val="0"/>
      <w:marRight w:val="0"/>
      <w:marTop w:val="0"/>
      <w:marBottom w:val="0"/>
      <w:divBdr>
        <w:top w:val="none" w:sz="0" w:space="0" w:color="auto"/>
        <w:left w:val="none" w:sz="0" w:space="0" w:color="auto"/>
        <w:bottom w:val="none" w:sz="0" w:space="0" w:color="auto"/>
        <w:right w:val="none" w:sz="0" w:space="0" w:color="auto"/>
      </w:divBdr>
    </w:div>
    <w:div w:id="1184591516">
      <w:bodyDiv w:val="1"/>
      <w:marLeft w:val="0"/>
      <w:marRight w:val="0"/>
      <w:marTop w:val="0"/>
      <w:marBottom w:val="0"/>
      <w:divBdr>
        <w:top w:val="none" w:sz="0" w:space="0" w:color="auto"/>
        <w:left w:val="none" w:sz="0" w:space="0" w:color="auto"/>
        <w:bottom w:val="none" w:sz="0" w:space="0" w:color="auto"/>
        <w:right w:val="none" w:sz="0" w:space="0" w:color="auto"/>
      </w:divBdr>
    </w:div>
    <w:div w:id="1199899895">
      <w:bodyDiv w:val="1"/>
      <w:marLeft w:val="0"/>
      <w:marRight w:val="0"/>
      <w:marTop w:val="0"/>
      <w:marBottom w:val="0"/>
      <w:divBdr>
        <w:top w:val="none" w:sz="0" w:space="0" w:color="auto"/>
        <w:left w:val="none" w:sz="0" w:space="0" w:color="auto"/>
        <w:bottom w:val="none" w:sz="0" w:space="0" w:color="auto"/>
        <w:right w:val="none" w:sz="0" w:space="0" w:color="auto"/>
      </w:divBdr>
    </w:div>
    <w:div w:id="1212420647">
      <w:bodyDiv w:val="1"/>
      <w:marLeft w:val="0"/>
      <w:marRight w:val="0"/>
      <w:marTop w:val="0"/>
      <w:marBottom w:val="0"/>
      <w:divBdr>
        <w:top w:val="none" w:sz="0" w:space="0" w:color="auto"/>
        <w:left w:val="none" w:sz="0" w:space="0" w:color="auto"/>
        <w:bottom w:val="none" w:sz="0" w:space="0" w:color="auto"/>
        <w:right w:val="none" w:sz="0" w:space="0" w:color="auto"/>
      </w:divBdr>
    </w:div>
    <w:div w:id="1221525551">
      <w:bodyDiv w:val="1"/>
      <w:marLeft w:val="0"/>
      <w:marRight w:val="0"/>
      <w:marTop w:val="0"/>
      <w:marBottom w:val="0"/>
      <w:divBdr>
        <w:top w:val="none" w:sz="0" w:space="0" w:color="auto"/>
        <w:left w:val="none" w:sz="0" w:space="0" w:color="auto"/>
        <w:bottom w:val="none" w:sz="0" w:space="0" w:color="auto"/>
        <w:right w:val="none" w:sz="0" w:space="0" w:color="auto"/>
      </w:divBdr>
    </w:div>
    <w:div w:id="1224876546">
      <w:bodyDiv w:val="1"/>
      <w:marLeft w:val="0"/>
      <w:marRight w:val="0"/>
      <w:marTop w:val="0"/>
      <w:marBottom w:val="0"/>
      <w:divBdr>
        <w:top w:val="none" w:sz="0" w:space="0" w:color="auto"/>
        <w:left w:val="none" w:sz="0" w:space="0" w:color="auto"/>
        <w:bottom w:val="none" w:sz="0" w:space="0" w:color="auto"/>
        <w:right w:val="none" w:sz="0" w:space="0" w:color="auto"/>
      </w:divBdr>
    </w:div>
    <w:div w:id="1291017713">
      <w:bodyDiv w:val="1"/>
      <w:marLeft w:val="0"/>
      <w:marRight w:val="0"/>
      <w:marTop w:val="0"/>
      <w:marBottom w:val="0"/>
      <w:divBdr>
        <w:top w:val="none" w:sz="0" w:space="0" w:color="auto"/>
        <w:left w:val="none" w:sz="0" w:space="0" w:color="auto"/>
        <w:bottom w:val="none" w:sz="0" w:space="0" w:color="auto"/>
        <w:right w:val="none" w:sz="0" w:space="0" w:color="auto"/>
      </w:divBdr>
    </w:div>
    <w:div w:id="1306398784">
      <w:bodyDiv w:val="1"/>
      <w:marLeft w:val="0"/>
      <w:marRight w:val="0"/>
      <w:marTop w:val="0"/>
      <w:marBottom w:val="0"/>
      <w:divBdr>
        <w:top w:val="none" w:sz="0" w:space="0" w:color="auto"/>
        <w:left w:val="none" w:sz="0" w:space="0" w:color="auto"/>
        <w:bottom w:val="none" w:sz="0" w:space="0" w:color="auto"/>
        <w:right w:val="none" w:sz="0" w:space="0" w:color="auto"/>
      </w:divBdr>
    </w:div>
    <w:div w:id="1312518435">
      <w:bodyDiv w:val="1"/>
      <w:marLeft w:val="0"/>
      <w:marRight w:val="0"/>
      <w:marTop w:val="0"/>
      <w:marBottom w:val="0"/>
      <w:divBdr>
        <w:top w:val="none" w:sz="0" w:space="0" w:color="auto"/>
        <w:left w:val="none" w:sz="0" w:space="0" w:color="auto"/>
        <w:bottom w:val="none" w:sz="0" w:space="0" w:color="auto"/>
        <w:right w:val="none" w:sz="0" w:space="0" w:color="auto"/>
      </w:divBdr>
    </w:div>
    <w:div w:id="1338382960">
      <w:bodyDiv w:val="1"/>
      <w:marLeft w:val="0"/>
      <w:marRight w:val="0"/>
      <w:marTop w:val="0"/>
      <w:marBottom w:val="0"/>
      <w:divBdr>
        <w:top w:val="none" w:sz="0" w:space="0" w:color="auto"/>
        <w:left w:val="none" w:sz="0" w:space="0" w:color="auto"/>
        <w:bottom w:val="none" w:sz="0" w:space="0" w:color="auto"/>
        <w:right w:val="none" w:sz="0" w:space="0" w:color="auto"/>
      </w:divBdr>
    </w:div>
    <w:div w:id="1369791437">
      <w:bodyDiv w:val="1"/>
      <w:marLeft w:val="0"/>
      <w:marRight w:val="0"/>
      <w:marTop w:val="0"/>
      <w:marBottom w:val="0"/>
      <w:divBdr>
        <w:top w:val="none" w:sz="0" w:space="0" w:color="auto"/>
        <w:left w:val="none" w:sz="0" w:space="0" w:color="auto"/>
        <w:bottom w:val="none" w:sz="0" w:space="0" w:color="auto"/>
        <w:right w:val="none" w:sz="0" w:space="0" w:color="auto"/>
      </w:divBdr>
    </w:div>
    <w:div w:id="1400518142">
      <w:bodyDiv w:val="1"/>
      <w:marLeft w:val="0"/>
      <w:marRight w:val="0"/>
      <w:marTop w:val="0"/>
      <w:marBottom w:val="0"/>
      <w:divBdr>
        <w:top w:val="none" w:sz="0" w:space="0" w:color="auto"/>
        <w:left w:val="none" w:sz="0" w:space="0" w:color="auto"/>
        <w:bottom w:val="none" w:sz="0" w:space="0" w:color="auto"/>
        <w:right w:val="none" w:sz="0" w:space="0" w:color="auto"/>
      </w:divBdr>
    </w:div>
    <w:div w:id="1414546289">
      <w:bodyDiv w:val="1"/>
      <w:marLeft w:val="0"/>
      <w:marRight w:val="0"/>
      <w:marTop w:val="0"/>
      <w:marBottom w:val="0"/>
      <w:divBdr>
        <w:top w:val="none" w:sz="0" w:space="0" w:color="auto"/>
        <w:left w:val="none" w:sz="0" w:space="0" w:color="auto"/>
        <w:bottom w:val="none" w:sz="0" w:space="0" w:color="auto"/>
        <w:right w:val="none" w:sz="0" w:space="0" w:color="auto"/>
      </w:divBdr>
    </w:div>
    <w:div w:id="1425154134">
      <w:bodyDiv w:val="1"/>
      <w:marLeft w:val="0"/>
      <w:marRight w:val="0"/>
      <w:marTop w:val="0"/>
      <w:marBottom w:val="0"/>
      <w:divBdr>
        <w:top w:val="none" w:sz="0" w:space="0" w:color="auto"/>
        <w:left w:val="none" w:sz="0" w:space="0" w:color="auto"/>
        <w:bottom w:val="none" w:sz="0" w:space="0" w:color="auto"/>
        <w:right w:val="none" w:sz="0" w:space="0" w:color="auto"/>
      </w:divBdr>
    </w:div>
    <w:div w:id="1433818341">
      <w:bodyDiv w:val="1"/>
      <w:marLeft w:val="0"/>
      <w:marRight w:val="0"/>
      <w:marTop w:val="0"/>
      <w:marBottom w:val="0"/>
      <w:divBdr>
        <w:top w:val="none" w:sz="0" w:space="0" w:color="auto"/>
        <w:left w:val="none" w:sz="0" w:space="0" w:color="auto"/>
        <w:bottom w:val="none" w:sz="0" w:space="0" w:color="auto"/>
        <w:right w:val="none" w:sz="0" w:space="0" w:color="auto"/>
      </w:divBdr>
    </w:div>
    <w:div w:id="1478842685">
      <w:bodyDiv w:val="1"/>
      <w:marLeft w:val="0"/>
      <w:marRight w:val="0"/>
      <w:marTop w:val="0"/>
      <w:marBottom w:val="0"/>
      <w:divBdr>
        <w:top w:val="none" w:sz="0" w:space="0" w:color="auto"/>
        <w:left w:val="none" w:sz="0" w:space="0" w:color="auto"/>
        <w:bottom w:val="none" w:sz="0" w:space="0" w:color="auto"/>
        <w:right w:val="none" w:sz="0" w:space="0" w:color="auto"/>
      </w:divBdr>
    </w:div>
    <w:div w:id="1481771138">
      <w:bodyDiv w:val="1"/>
      <w:marLeft w:val="0"/>
      <w:marRight w:val="0"/>
      <w:marTop w:val="0"/>
      <w:marBottom w:val="0"/>
      <w:divBdr>
        <w:top w:val="none" w:sz="0" w:space="0" w:color="auto"/>
        <w:left w:val="none" w:sz="0" w:space="0" w:color="auto"/>
        <w:bottom w:val="none" w:sz="0" w:space="0" w:color="auto"/>
        <w:right w:val="none" w:sz="0" w:space="0" w:color="auto"/>
      </w:divBdr>
    </w:div>
    <w:div w:id="1499032317">
      <w:bodyDiv w:val="1"/>
      <w:marLeft w:val="0"/>
      <w:marRight w:val="0"/>
      <w:marTop w:val="0"/>
      <w:marBottom w:val="0"/>
      <w:divBdr>
        <w:top w:val="none" w:sz="0" w:space="0" w:color="auto"/>
        <w:left w:val="none" w:sz="0" w:space="0" w:color="auto"/>
        <w:bottom w:val="none" w:sz="0" w:space="0" w:color="auto"/>
        <w:right w:val="none" w:sz="0" w:space="0" w:color="auto"/>
      </w:divBdr>
    </w:div>
    <w:div w:id="1514953721">
      <w:bodyDiv w:val="1"/>
      <w:marLeft w:val="0"/>
      <w:marRight w:val="0"/>
      <w:marTop w:val="0"/>
      <w:marBottom w:val="0"/>
      <w:divBdr>
        <w:top w:val="none" w:sz="0" w:space="0" w:color="auto"/>
        <w:left w:val="none" w:sz="0" w:space="0" w:color="auto"/>
        <w:bottom w:val="none" w:sz="0" w:space="0" w:color="auto"/>
        <w:right w:val="none" w:sz="0" w:space="0" w:color="auto"/>
      </w:divBdr>
    </w:div>
    <w:div w:id="1538738243">
      <w:bodyDiv w:val="1"/>
      <w:marLeft w:val="0"/>
      <w:marRight w:val="0"/>
      <w:marTop w:val="0"/>
      <w:marBottom w:val="0"/>
      <w:divBdr>
        <w:top w:val="none" w:sz="0" w:space="0" w:color="auto"/>
        <w:left w:val="none" w:sz="0" w:space="0" w:color="auto"/>
        <w:bottom w:val="none" w:sz="0" w:space="0" w:color="auto"/>
        <w:right w:val="none" w:sz="0" w:space="0" w:color="auto"/>
      </w:divBdr>
    </w:div>
    <w:div w:id="1572882424">
      <w:bodyDiv w:val="1"/>
      <w:marLeft w:val="0"/>
      <w:marRight w:val="0"/>
      <w:marTop w:val="0"/>
      <w:marBottom w:val="0"/>
      <w:divBdr>
        <w:top w:val="none" w:sz="0" w:space="0" w:color="auto"/>
        <w:left w:val="none" w:sz="0" w:space="0" w:color="auto"/>
        <w:bottom w:val="none" w:sz="0" w:space="0" w:color="auto"/>
        <w:right w:val="none" w:sz="0" w:space="0" w:color="auto"/>
      </w:divBdr>
    </w:div>
    <w:div w:id="1579092840">
      <w:bodyDiv w:val="1"/>
      <w:marLeft w:val="0"/>
      <w:marRight w:val="0"/>
      <w:marTop w:val="0"/>
      <w:marBottom w:val="0"/>
      <w:divBdr>
        <w:top w:val="none" w:sz="0" w:space="0" w:color="auto"/>
        <w:left w:val="none" w:sz="0" w:space="0" w:color="auto"/>
        <w:bottom w:val="none" w:sz="0" w:space="0" w:color="auto"/>
        <w:right w:val="none" w:sz="0" w:space="0" w:color="auto"/>
      </w:divBdr>
    </w:div>
    <w:div w:id="1595819452">
      <w:bodyDiv w:val="1"/>
      <w:marLeft w:val="0"/>
      <w:marRight w:val="0"/>
      <w:marTop w:val="0"/>
      <w:marBottom w:val="0"/>
      <w:divBdr>
        <w:top w:val="none" w:sz="0" w:space="0" w:color="auto"/>
        <w:left w:val="none" w:sz="0" w:space="0" w:color="auto"/>
        <w:bottom w:val="none" w:sz="0" w:space="0" w:color="auto"/>
        <w:right w:val="none" w:sz="0" w:space="0" w:color="auto"/>
      </w:divBdr>
    </w:div>
    <w:div w:id="1602569667">
      <w:bodyDiv w:val="1"/>
      <w:marLeft w:val="0"/>
      <w:marRight w:val="0"/>
      <w:marTop w:val="0"/>
      <w:marBottom w:val="0"/>
      <w:divBdr>
        <w:top w:val="none" w:sz="0" w:space="0" w:color="auto"/>
        <w:left w:val="none" w:sz="0" w:space="0" w:color="auto"/>
        <w:bottom w:val="none" w:sz="0" w:space="0" w:color="auto"/>
        <w:right w:val="none" w:sz="0" w:space="0" w:color="auto"/>
      </w:divBdr>
    </w:div>
    <w:div w:id="1609770892">
      <w:bodyDiv w:val="1"/>
      <w:marLeft w:val="0"/>
      <w:marRight w:val="0"/>
      <w:marTop w:val="0"/>
      <w:marBottom w:val="0"/>
      <w:divBdr>
        <w:top w:val="none" w:sz="0" w:space="0" w:color="auto"/>
        <w:left w:val="none" w:sz="0" w:space="0" w:color="auto"/>
        <w:bottom w:val="none" w:sz="0" w:space="0" w:color="auto"/>
        <w:right w:val="none" w:sz="0" w:space="0" w:color="auto"/>
      </w:divBdr>
    </w:div>
    <w:div w:id="1617827388">
      <w:bodyDiv w:val="1"/>
      <w:marLeft w:val="0"/>
      <w:marRight w:val="0"/>
      <w:marTop w:val="0"/>
      <w:marBottom w:val="0"/>
      <w:divBdr>
        <w:top w:val="none" w:sz="0" w:space="0" w:color="auto"/>
        <w:left w:val="none" w:sz="0" w:space="0" w:color="auto"/>
        <w:bottom w:val="none" w:sz="0" w:space="0" w:color="auto"/>
        <w:right w:val="none" w:sz="0" w:space="0" w:color="auto"/>
      </w:divBdr>
    </w:div>
    <w:div w:id="1633097697">
      <w:bodyDiv w:val="1"/>
      <w:marLeft w:val="0"/>
      <w:marRight w:val="0"/>
      <w:marTop w:val="0"/>
      <w:marBottom w:val="0"/>
      <w:divBdr>
        <w:top w:val="none" w:sz="0" w:space="0" w:color="auto"/>
        <w:left w:val="none" w:sz="0" w:space="0" w:color="auto"/>
        <w:bottom w:val="none" w:sz="0" w:space="0" w:color="auto"/>
        <w:right w:val="none" w:sz="0" w:space="0" w:color="auto"/>
      </w:divBdr>
    </w:div>
    <w:div w:id="1633975058">
      <w:bodyDiv w:val="1"/>
      <w:marLeft w:val="0"/>
      <w:marRight w:val="0"/>
      <w:marTop w:val="0"/>
      <w:marBottom w:val="0"/>
      <w:divBdr>
        <w:top w:val="none" w:sz="0" w:space="0" w:color="auto"/>
        <w:left w:val="none" w:sz="0" w:space="0" w:color="auto"/>
        <w:bottom w:val="none" w:sz="0" w:space="0" w:color="auto"/>
        <w:right w:val="none" w:sz="0" w:space="0" w:color="auto"/>
      </w:divBdr>
    </w:div>
    <w:div w:id="1657492095">
      <w:bodyDiv w:val="1"/>
      <w:marLeft w:val="0"/>
      <w:marRight w:val="0"/>
      <w:marTop w:val="0"/>
      <w:marBottom w:val="0"/>
      <w:divBdr>
        <w:top w:val="none" w:sz="0" w:space="0" w:color="auto"/>
        <w:left w:val="none" w:sz="0" w:space="0" w:color="auto"/>
        <w:bottom w:val="none" w:sz="0" w:space="0" w:color="auto"/>
        <w:right w:val="none" w:sz="0" w:space="0" w:color="auto"/>
      </w:divBdr>
    </w:div>
    <w:div w:id="1668556299">
      <w:bodyDiv w:val="1"/>
      <w:marLeft w:val="0"/>
      <w:marRight w:val="0"/>
      <w:marTop w:val="0"/>
      <w:marBottom w:val="0"/>
      <w:divBdr>
        <w:top w:val="none" w:sz="0" w:space="0" w:color="auto"/>
        <w:left w:val="none" w:sz="0" w:space="0" w:color="auto"/>
        <w:bottom w:val="none" w:sz="0" w:space="0" w:color="auto"/>
        <w:right w:val="none" w:sz="0" w:space="0" w:color="auto"/>
      </w:divBdr>
    </w:div>
    <w:div w:id="1880122553">
      <w:bodyDiv w:val="1"/>
      <w:marLeft w:val="0"/>
      <w:marRight w:val="0"/>
      <w:marTop w:val="0"/>
      <w:marBottom w:val="0"/>
      <w:divBdr>
        <w:top w:val="none" w:sz="0" w:space="0" w:color="auto"/>
        <w:left w:val="none" w:sz="0" w:space="0" w:color="auto"/>
        <w:bottom w:val="none" w:sz="0" w:space="0" w:color="auto"/>
        <w:right w:val="none" w:sz="0" w:space="0" w:color="auto"/>
      </w:divBdr>
    </w:div>
    <w:div w:id="1894998833">
      <w:bodyDiv w:val="1"/>
      <w:marLeft w:val="0"/>
      <w:marRight w:val="0"/>
      <w:marTop w:val="0"/>
      <w:marBottom w:val="0"/>
      <w:divBdr>
        <w:top w:val="none" w:sz="0" w:space="0" w:color="auto"/>
        <w:left w:val="none" w:sz="0" w:space="0" w:color="auto"/>
        <w:bottom w:val="none" w:sz="0" w:space="0" w:color="auto"/>
        <w:right w:val="none" w:sz="0" w:space="0" w:color="auto"/>
      </w:divBdr>
    </w:div>
    <w:div w:id="1898317687">
      <w:bodyDiv w:val="1"/>
      <w:marLeft w:val="0"/>
      <w:marRight w:val="0"/>
      <w:marTop w:val="0"/>
      <w:marBottom w:val="0"/>
      <w:divBdr>
        <w:top w:val="none" w:sz="0" w:space="0" w:color="auto"/>
        <w:left w:val="none" w:sz="0" w:space="0" w:color="auto"/>
        <w:bottom w:val="none" w:sz="0" w:space="0" w:color="auto"/>
        <w:right w:val="none" w:sz="0" w:space="0" w:color="auto"/>
      </w:divBdr>
    </w:div>
    <w:div w:id="1900704649">
      <w:bodyDiv w:val="1"/>
      <w:marLeft w:val="0"/>
      <w:marRight w:val="0"/>
      <w:marTop w:val="0"/>
      <w:marBottom w:val="0"/>
      <w:divBdr>
        <w:top w:val="none" w:sz="0" w:space="0" w:color="auto"/>
        <w:left w:val="none" w:sz="0" w:space="0" w:color="auto"/>
        <w:bottom w:val="none" w:sz="0" w:space="0" w:color="auto"/>
        <w:right w:val="none" w:sz="0" w:space="0" w:color="auto"/>
      </w:divBdr>
    </w:div>
    <w:div w:id="1913999805">
      <w:bodyDiv w:val="1"/>
      <w:marLeft w:val="0"/>
      <w:marRight w:val="0"/>
      <w:marTop w:val="0"/>
      <w:marBottom w:val="0"/>
      <w:divBdr>
        <w:top w:val="none" w:sz="0" w:space="0" w:color="auto"/>
        <w:left w:val="none" w:sz="0" w:space="0" w:color="auto"/>
        <w:bottom w:val="none" w:sz="0" w:space="0" w:color="auto"/>
        <w:right w:val="none" w:sz="0" w:space="0" w:color="auto"/>
      </w:divBdr>
    </w:div>
    <w:div w:id="1914200622">
      <w:bodyDiv w:val="1"/>
      <w:marLeft w:val="0"/>
      <w:marRight w:val="0"/>
      <w:marTop w:val="0"/>
      <w:marBottom w:val="0"/>
      <w:divBdr>
        <w:top w:val="none" w:sz="0" w:space="0" w:color="auto"/>
        <w:left w:val="none" w:sz="0" w:space="0" w:color="auto"/>
        <w:bottom w:val="none" w:sz="0" w:space="0" w:color="auto"/>
        <w:right w:val="none" w:sz="0" w:space="0" w:color="auto"/>
      </w:divBdr>
    </w:div>
    <w:div w:id="1935477577">
      <w:bodyDiv w:val="1"/>
      <w:marLeft w:val="0"/>
      <w:marRight w:val="0"/>
      <w:marTop w:val="0"/>
      <w:marBottom w:val="0"/>
      <w:divBdr>
        <w:top w:val="none" w:sz="0" w:space="0" w:color="auto"/>
        <w:left w:val="none" w:sz="0" w:space="0" w:color="auto"/>
        <w:bottom w:val="none" w:sz="0" w:space="0" w:color="auto"/>
        <w:right w:val="none" w:sz="0" w:space="0" w:color="auto"/>
      </w:divBdr>
    </w:div>
    <w:div w:id="1956132857">
      <w:bodyDiv w:val="1"/>
      <w:marLeft w:val="0"/>
      <w:marRight w:val="0"/>
      <w:marTop w:val="0"/>
      <w:marBottom w:val="0"/>
      <w:divBdr>
        <w:top w:val="none" w:sz="0" w:space="0" w:color="auto"/>
        <w:left w:val="none" w:sz="0" w:space="0" w:color="auto"/>
        <w:bottom w:val="none" w:sz="0" w:space="0" w:color="auto"/>
        <w:right w:val="none" w:sz="0" w:space="0" w:color="auto"/>
      </w:divBdr>
    </w:div>
    <w:div w:id="2007590098">
      <w:bodyDiv w:val="1"/>
      <w:marLeft w:val="0"/>
      <w:marRight w:val="0"/>
      <w:marTop w:val="0"/>
      <w:marBottom w:val="0"/>
      <w:divBdr>
        <w:top w:val="none" w:sz="0" w:space="0" w:color="auto"/>
        <w:left w:val="none" w:sz="0" w:space="0" w:color="auto"/>
        <w:bottom w:val="none" w:sz="0" w:space="0" w:color="auto"/>
        <w:right w:val="none" w:sz="0" w:space="0" w:color="auto"/>
      </w:divBdr>
    </w:div>
    <w:div w:id="2018078145">
      <w:bodyDiv w:val="1"/>
      <w:marLeft w:val="0"/>
      <w:marRight w:val="0"/>
      <w:marTop w:val="0"/>
      <w:marBottom w:val="0"/>
      <w:divBdr>
        <w:top w:val="none" w:sz="0" w:space="0" w:color="auto"/>
        <w:left w:val="none" w:sz="0" w:space="0" w:color="auto"/>
        <w:bottom w:val="none" w:sz="0" w:space="0" w:color="auto"/>
        <w:right w:val="none" w:sz="0" w:space="0" w:color="auto"/>
      </w:divBdr>
    </w:div>
    <w:div w:id="2021006843">
      <w:bodyDiv w:val="1"/>
      <w:marLeft w:val="0"/>
      <w:marRight w:val="0"/>
      <w:marTop w:val="0"/>
      <w:marBottom w:val="0"/>
      <w:divBdr>
        <w:top w:val="none" w:sz="0" w:space="0" w:color="auto"/>
        <w:left w:val="none" w:sz="0" w:space="0" w:color="auto"/>
        <w:bottom w:val="none" w:sz="0" w:space="0" w:color="auto"/>
        <w:right w:val="none" w:sz="0" w:space="0" w:color="auto"/>
      </w:divBdr>
    </w:div>
    <w:div w:id="2065137162">
      <w:bodyDiv w:val="1"/>
      <w:marLeft w:val="0"/>
      <w:marRight w:val="0"/>
      <w:marTop w:val="0"/>
      <w:marBottom w:val="0"/>
      <w:divBdr>
        <w:top w:val="none" w:sz="0" w:space="0" w:color="auto"/>
        <w:left w:val="none" w:sz="0" w:space="0" w:color="auto"/>
        <w:bottom w:val="none" w:sz="0" w:space="0" w:color="auto"/>
        <w:right w:val="none" w:sz="0" w:space="0" w:color="auto"/>
      </w:divBdr>
    </w:div>
    <w:div w:id="2069109086">
      <w:bodyDiv w:val="1"/>
      <w:marLeft w:val="0"/>
      <w:marRight w:val="0"/>
      <w:marTop w:val="0"/>
      <w:marBottom w:val="0"/>
      <w:divBdr>
        <w:top w:val="none" w:sz="0" w:space="0" w:color="auto"/>
        <w:left w:val="none" w:sz="0" w:space="0" w:color="auto"/>
        <w:bottom w:val="none" w:sz="0" w:space="0" w:color="auto"/>
        <w:right w:val="none" w:sz="0" w:space="0" w:color="auto"/>
      </w:divBdr>
    </w:div>
    <w:div w:id="2126460666">
      <w:bodyDiv w:val="1"/>
      <w:marLeft w:val="0"/>
      <w:marRight w:val="0"/>
      <w:marTop w:val="0"/>
      <w:marBottom w:val="0"/>
      <w:divBdr>
        <w:top w:val="none" w:sz="0" w:space="0" w:color="auto"/>
        <w:left w:val="none" w:sz="0" w:space="0" w:color="auto"/>
        <w:bottom w:val="none" w:sz="0" w:space="0" w:color="auto"/>
        <w:right w:val="none" w:sz="0" w:space="0" w:color="auto"/>
      </w:divBdr>
    </w:div>
    <w:div w:id="213405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4F802-7B2D-4ECB-BCCA-107298BCC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我的模板文档.dotx</Template>
  <TotalTime>1217</TotalTime>
  <Pages>20</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807</cp:revision>
  <dcterms:created xsi:type="dcterms:W3CDTF">2015-08-15T06:32:00Z</dcterms:created>
  <dcterms:modified xsi:type="dcterms:W3CDTF">2016-02-26T08:12:00Z</dcterms:modified>
</cp:coreProperties>
</file>