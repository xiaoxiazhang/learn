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84446" w:rsidP="00684446">
      <w:pPr>
        <w:pStyle w:val="Title"/>
      </w:pPr>
      <w:r w:rsidRPr="00684446">
        <w:t xml:space="preserve">Systemd </w:t>
      </w:r>
      <w:r w:rsidRPr="00684446">
        <w:t>入门教程：命令篇</w:t>
      </w:r>
    </w:p>
    <w:p w:rsidR="00684446" w:rsidRDefault="00256FB0" w:rsidP="00684446">
      <w:r w:rsidRPr="00256FB0">
        <w:t>Systemd 是 Linux 系统工具，用来启动守护进程，已成为大多数发行版的标准配置。</w:t>
      </w:r>
    </w:p>
    <w:p w:rsidR="00256FB0" w:rsidRPr="00256FB0" w:rsidRDefault="00256FB0" w:rsidP="00256FB0">
      <w:pPr>
        <w:pStyle w:val="Heading1"/>
      </w:pPr>
      <w:r w:rsidRPr="00684446">
        <w:t>Systemd</w:t>
      </w:r>
      <w:r w:rsidRPr="00256FB0">
        <w:rPr>
          <w:rFonts w:hint="eastAsia"/>
        </w:rPr>
        <w:t>由来</w:t>
      </w:r>
    </w:p>
    <w:p w:rsidR="00256FB0" w:rsidRPr="00256FB0" w:rsidRDefault="00256FB0" w:rsidP="004C1627">
      <w:pPr>
        <w:rPr>
          <w:rFonts w:hint="eastAsia"/>
        </w:rPr>
      </w:pPr>
      <w:r w:rsidRPr="00256FB0">
        <w:rPr>
          <w:rFonts w:hint="eastAsia"/>
        </w:rPr>
        <w:t>历史上，Linux 的启动一直采用</w:t>
      </w:r>
      <w:r w:rsidRPr="00256FB0">
        <w:rPr>
          <w:rFonts w:ascii="Consolas" w:eastAsia="Times New Roman" w:hAnsi="Consolas" w:cs="Consolas"/>
        </w:rPr>
        <w:t>init</w:t>
      </w:r>
      <w:r w:rsidRPr="00256FB0">
        <w:rPr>
          <w:rFonts w:hint="eastAsia"/>
        </w:rPr>
        <w:t>进程。</w:t>
      </w:r>
      <w:r>
        <w:rPr>
          <w:rFonts w:hint="eastAsia"/>
        </w:rPr>
        <w:t>下面的命令用来启动服务</w:t>
      </w:r>
      <w:r w:rsidR="004C1627">
        <w:t>: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/etc/init.d/apache2 start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 xml:space="preserve"># </w:t>
      </w:r>
      <w:r w:rsidRPr="00256FB0">
        <w:rPr>
          <w:rFonts w:ascii="宋体" w:eastAsia="宋体" w:hAnsi="宋体" w:cs="宋体" w:hint="eastAsia"/>
          <w:color w:val="5E5E5E"/>
        </w:rPr>
        <w:t>或者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service apache2 start</w:t>
      </w:r>
    </w:p>
    <w:p w:rsidR="00256FB0" w:rsidRPr="00256FB0" w:rsidRDefault="004C1627" w:rsidP="00256FB0">
      <w:pPr>
        <w:rPr>
          <w:rFonts w:hint="eastAsia"/>
        </w:rPr>
      </w:pPr>
      <w:r>
        <w:rPr>
          <w:rFonts w:hint="eastAsia"/>
        </w:rPr>
        <w:t>这种方法有两个缺点：</w:t>
      </w:r>
    </w:p>
    <w:p w:rsidR="00256FB0" w:rsidRPr="00256FB0" w:rsidRDefault="00256FB0" w:rsidP="004C1627">
      <w:pPr>
        <w:pStyle w:val="ListParagraph"/>
        <w:numPr>
          <w:ilvl w:val="0"/>
          <w:numId w:val="21"/>
        </w:numPr>
        <w:rPr>
          <w:rFonts w:hint="eastAsia"/>
        </w:rPr>
      </w:pPr>
      <w:r w:rsidRPr="004C1627">
        <w:rPr>
          <w:rFonts w:hint="eastAsia"/>
          <w:color w:val="FF0000"/>
        </w:rPr>
        <w:t>启动时间长</w:t>
      </w:r>
      <w:r w:rsidRPr="00256FB0">
        <w:rPr>
          <w:rFonts w:hint="eastAsia"/>
        </w:rPr>
        <w:t>。</w:t>
      </w:r>
      <w:r w:rsidRPr="004C1627">
        <w:rPr>
          <w:rFonts w:ascii="Consolas" w:eastAsia="Times New Roman" w:hAnsi="Consolas" w:cs="Consolas"/>
        </w:rPr>
        <w:t>init</w:t>
      </w:r>
      <w:r w:rsidRPr="00256FB0">
        <w:rPr>
          <w:rFonts w:hint="eastAsia"/>
        </w:rPr>
        <w:t>进程是串行启动，只有前一个进程启动完，才会启动下一个进程。</w:t>
      </w:r>
    </w:p>
    <w:p w:rsidR="00256FB0" w:rsidRPr="00256FB0" w:rsidRDefault="00256FB0" w:rsidP="004C1627">
      <w:pPr>
        <w:pStyle w:val="ListParagraph"/>
        <w:numPr>
          <w:ilvl w:val="0"/>
          <w:numId w:val="21"/>
        </w:numPr>
        <w:rPr>
          <w:rFonts w:hint="eastAsia"/>
        </w:rPr>
      </w:pPr>
      <w:r w:rsidRPr="004C1627">
        <w:rPr>
          <w:rFonts w:hint="eastAsia"/>
          <w:color w:val="FF0000"/>
        </w:rPr>
        <w:t>启动脚本复杂</w:t>
      </w:r>
      <w:r w:rsidRPr="00256FB0">
        <w:rPr>
          <w:rFonts w:hint="eastAsia"/>
        </w:rPr>
        <w:t>。</w:t>
      </w:r>
      <w:r w:rsidRPr="004C1627">
        <w:rPr>
          <w:rFonts w:ascii="Consolas" w:eastAsia="Times New Roman" w:hAnsi="Consolas" w:cs="Consolas"/>
        </w:rPr>
        <w:t>init</w:t>
      </w:r>
      <w:r w:rsidRPr="00256FB0">
        <w:rPr>
          <w:rFonts w:hint="eastAsia"/>
        </w:rPr>
        <w:t>进程只是执行启动脚本，不管其他事情。脚本需要自己处理各种情况，这往往使得脚本变得很长。</w:t>
      </w:r>
    </w:p>
    <w:p w:rsidR="004C1627" w:rsidRDefault="004C1627" w:rsidP="004C1627">
      <w:pPr>
        <w:rPr>
          <w:rFonts w:hint="eastAsia"/>
        </w:rPr>
      </w:pPr>
    </w:p>
    <w:p w:rsidR="00256FB0" w:rsidRPr="00256FB0" w:rsidRDefault="00256FB0" w:rsidP="004C1627">
      <w:pPr>
        <w:pStyle w:val="Heading1"/>
        <w:rPr>
          <w:rFonts w:hint="eastAsia"/>
        </w:rPr>
      </w:pPr>
      <w:r w:rsidRPr="00256FB0">
        <w:rPr>
          <w:rFonts w:hint="eastAsia"/>
        </w:rPr>
        <w:t xml:space="preserve">Systemd </w:t>
      </w:r>
      <w:r w:rsidRPr="00256FB0">
        <w:rPr>
          <w:rFonts w:hint="eastAsia"/>
        </w:rPr>
        <w:t>概述</w:t>
      </w:r>
    </w:p>
    <w:p w:rsidR="00256FB0" w:rsidRPr="00256FB0" w:rsidRDefault="00256FB0" w:rsidP="004C1627">
      <w:pPr>
        <w:ind w:firstLine="360"/>
        <w:rPr>
          <w:rFonts w:hint="eastAsia"/>
        </w:rPr>
      </w:pPr>
      <w:r w:rsidRPr="00256FB0">
        <w:rPr>
          <w:rFonts w:hint="eastAsia"/>
        </w:rPr>
        <w:t>Systemd 就是为了解决这些问题而诞生的。它的设计目标是，为系统的启动和管理提供一套完整的解决方案。根据 Linux 惯例，字母</w:t>
      </w:r>
      <w:r w:rsidRPr="00256FB0">
        <w:rPr>
          <w:rFonts w:ascii="Consolas" w:eastAsia="Times New Roman" w:hAnsi="Consolas" w:cs="Consolas"/>
        </w:rPr>
        <w:t>d</w:t>
      </w:r>
      <w:r w:rsidRPr="00256FB0">
        <w:rPr>
          <w:rFonts w:hint="eastAsia"/>
        </w:rPr>
        <w:t>是守护进程（daemon）的缩写。 Systemd 这个名字的含义，就是它要守护整个系统。</w:t>
      </w:r>
    </w:p>
    <w:p w:rsidR="00256FB0" w:rsidRPr="00256FB0" w:rsidRDefault="00256FB0" w:rsidP="00256F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095500"/>
            <wp:effectExtent l="19050" t="0" r="0" b="0"/>
            <wp:docPr id="1" name="Picture 1" descr="http://jbcdn2.b0.upaiyun.com/2016/03/216229acfefee904afbfb8e5b9ee92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bcdn2.b0.upaiyun.com/2016/03/216229acfefee904afbfb8e5b9ee92d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lastRenderedPageBreak/>
        <w:t>（上图为 Systemd 作者 Lennart Poettering）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使用了 Systemd，就不需要再用</w:t>
      </w:r>
      <w:r w:rsidRPr="00256FB0">
        <w:rPr>
          <w:rFonts w:ascii="Consolas" w:eastAsia="Times New Roman" w:hAnsi="Consolas" w:cs="Consolas"/>
        </w:rPr>
        <w:t>init</w:t>
      </w:r>
      <w:r w:rsidRPr="00256FB0">
        <w:rPr>
          <w:rFonts w:hint="eastAsia"/>
        </w:rPr>
        <w:t>了。Systemd 取代了</w:t>
      </w:r>
      <w:r w:rsidRPr="00256FB0">
        <w:rPr>
          <w:rFonts w:ascii="Consolas" w:eastAsia="Times New Roman" w:hAnsi="Consolas" w:cs="Consolas"/>
        </w:rPr>
        <w:t>initd</w:t>
      </w:r>
      <w:r w:rsidRPr="00256FB0">
        <w:rPr>
          <w:rFonts w:hint="eastAsia"/>
        </w:rPr>
        <w:t>，成为系统的第一个进程（PID 等于 1），其他进程都是它的子进程。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--version</w:t>
      </w:r>
    </w:p>
    <w:p w:rsidR="00256FB0" w:rsidRPr="00256FB0" w:rsidRDefault="00256FB0" w:rsidP="004C1627">
      <w:pPr>
        <w:rPr>
          <w:rFonts w:hint="eastAsia"/>
        </w:rPr>
      </w:pPr>
      <w:r w:rsidRPr="00256FB0">
        <w:rPr>
          <w:rFonts w:hint="eastAsia"/>
        </w:rPr>
        <w:t>上面的命令查看 Systemd 的版本。Systemd 的优点是功能强大，使用方便，缺点是体系庞大，非常复杂。事实上，现在还有很多人反对使用 Systemd，理由就是它过于复杂，与操作系统的其他部分强耦合，违反”keep simple, keep stupid”的Unix 哲学。</w:t>
      </w:r>
    </w:p>
    <w:p w:rsidR="00256FB0" w:rsidRPr="00256FB0" w:rsidRDefault="00256FB0" w:rsidP="00256F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58000" cy="3857625"/>
            <wp:effectExtent l="19050" t="0" r="0" b="0"/>
            <wp:docPr id="2" name="Picture 2" descr="http://jbcdn2.b0.upaiyun.com/2016/03/23f1a1f32c99ced62ffd1330ab698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bcdn2.b0.upaiyun.com/2016/03/23f1a1f32c99ced62ffd1330ab6989a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（上图为 Systemd 架构图）</w:t>
      </w:r>
    </w:p>
    <w:p w:rsidR="004C1627" w:rsidRPr="00256FB0" w:rsidRDefault="004C1627" w:rsidP="00256FB0">
      <w:pPr>
        <w:rPr>
          <w:rFonts w:hint="eastAsia"/>
        </w:rPr>
      </w:pPr>
    </w:p>
    <w:p w:rsidR="00256FB0" w:rsidRPr="00256FB0" w:rsidRDefault="00256FB0" w:rsidP="004C1627">
      <w:pPr>
        <w:pStyle w:val="Heading1"/>
        <w:rPr>
          <w:rFonts w:hint="eastAsia"/>
        </w:rPr>
      </w:pPr>
      <w:r w:rsidRPr="00256FB0">
        <w:rPr>
          <w:rFonts w:hint="eastAsia"/>
        </w:rPr>
        <w:t>系统管理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Systemd 并不是一个命令，而是一组命令，涉及到系统管理的方方面面。</w:t>
      </w:r>
    </w:p>
    <w:p w:rsidR="00256FB0" w:rsidRPr="00256FB0" w:rsidRDefault="00256FB0" w:rsidP="004C1627">
      <w:pPr>
        <w:pStyle w:val="Heading2"/>
        <w:rPr>
          <w:rFonts w:hint="eastAsia"/>
        </w:rPr>
      </w:pPr>
      <w:r w:rsidRPr="00256FB0">
        <w:rPr>
          <w:rFonts w:hint="eastAsia"/>
        </w:rPr>
        <w:lastRenderedPageBreak/>
        <w:t>systemctl</w:t>
      </w:r>
    </w:p>
    <w:p w:rsidR="00256FB0" w:rsidRDefault="00256FB0" w:rsidP="003770B4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</w:t>
      </w:r>
      <w:r w:rsidRPr="00256FB0">
        <w:rPr>
          <w:rFonts w:hint="eastAsia"/>
        </w:rPr>
        <w:t>是 Systemd 的主命令，用于管理系统。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Default="003770B4" w:rsidP="003770B4">
            <w:pPr>
              <w:ind w:left="0"/>
            </w:pPr>
            <w:r>
              <w:t># 重启系统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reboot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关闭系统，切断电源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poweroff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CPU停止工作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halt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暂停系统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suspend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让系统进入冬眠状态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hibernate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让系统进入交互式休眠状态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hybrid-sleep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启动进入救援状态（单用户状态）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systemctl rescue</w:t>
            </w:r>
          </w:p>
        </w:tc>
      </w:tr>
    </w:tbl>
    <w:p w:rsidR="003770B4" w:rsidRPr="00256FB0" w:rsidRDefault="003770B4" w:rsidP="00256FB0">
      <w:pPr>
        <w:rPr>
          <w:rFonts w:hint="eastAsia"/>
        </w:rPr>
      </w:pPr>
    </w:p>
    <w:p w:rsidR="00256FB0" w:rsidRPr="00256FB0" w:rsidRDefault="00256FB0" w:rsidP="003770B4">
      <w:pPr>
        <w:pStyle w:val="Heading2"/>
      </w:pPr>
      <w:r w:rsidRPr="00256FB0">
        <w:rPr>
          <w:rFonts w:hint="eastAsia"/>
        </w:rPr>
        <w:t>systemd-analyze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systemd-analyze</w:t>
      </w:r>
      <w:r w:rsidRPr="00256FB0">
        <w:rPr>
          <w:rFonts w:hint="eastAsia"/>
        </w:rPr>
        <w:t>命令用于查看启动耗时。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Default="003770B4" w:rsidP="003770B4">
            <w:pPr>
              <w:ind w:left="0"/>
            </w:pPr>
            <w:r>
              <w:t># 查看启动耗时</w:t>
            </w:r>
          </w:p>
          <w:p w:rsidR="003770B4" w:rsidRDefault="003770B4" w:rsidP="003770B4">
            <w:pPr>
              <w:ind w:left="0"/>
            </w:pPr>
            <w:r>
              <w:t xml:space="preserve">$ systemd-analyze                                                                                       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查看每个服务的启动耗时</w:t>
            </w:r>
          </w:p>
          <w:p w:rsidR="003770B4" w:rsidRDefault="003770B4" w:rsidP="003770B4">
            <w:pPr>
              <w:ind w:left="0"/>
            </w:pPr>
            <w:r>
              <w:t>$ systemd-analyze blame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显示瀑布状的启动过程流</w:t>
            </w:r>
          </w:p>
          <w:p w:rsidR="003770B4" w:rsidRDefault="003770B4" w:rsidP="003770B4">
            <w:pPr>
              <w:ind w:left="0"/>
            </w:pPr>
            <w:r>
              <w:lastRenderedPageBreak/>
              <w:t>$ systemd-analyze critical-chain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显示指定服务的启动流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systemd-analyze critical-chain atd.service</w:t>
            </w:r>
          </w:p>
        </w:tc>
      </w:tr>
    </w:tbl>
    <w:p w:rsidR="00256FB0" w:rsidRPr="00256FB0" w:rsidRDefault="00256FB0" w:rsidP="003770B4">
      <w:pPr>
        <w:pStyle w:val="Heading2"/>
      </w:pPr>
      <w:r w:rsidRPr="00256FB0">
        <w:rPr>
          <w:rFonts w:hint="eastAsia"/>
        </w:rPr>
        <w:lastRenderedPageBreak/>
        <w:t>hostnamectl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hostnamectl</w:t>
      </w:r>
      <w:r w:rsidRPr="00256FB0">
        <w:rPr>
          <w:rFonts w:hint="eastAsia"/>
        </w:rPr>
        <w:t>命令用于查看当前主机的信息。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Default="003770B4" w:rsidP="003770B4">
            <w:pPr>
              <w:ind w:left="0"/>
            </w:pPr>
            <w:r>
              <w:t># 显示当前主机的信息</w:t>
            </w:r>
          </w:p>
          <w:p w:rsidR="003770B4" w:rsidRDefault="003770B4" w:rsidP="003770B4">
            <w:pPr>
              <w:ind w:left="0"/>
            </w:pPr>
            <w:r>
              <w:t>$ hostnamectl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设置主机名。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hostnamectl set-hostname rhel7</w:t>
            </w:r>
          </w:p>
        </w:tc>
      </w:tr>
    </w:tbl>
    <w:p w:rsidR="003770B4" w:rsidRPr="00256FB0" w:rsidRDefault="003770B4" w:rsidP="00256FB0">
      <w:pPr>
        <w:rPr>
          <w:rFonts w:hint="eastAsia"/>
        </w:rPr>
      </w:pPr>
    </w:p>
    <w:p w:rsidR="00256FB0" w:rsidRPr="00256FB0" w:rsidRDefault="00256FB0" w:rsidP="003770B4">
      <w:pPr>
        <w:pStyle w:val="Heading2"/>
      </w:pPr>
      <w:r w:rsidRPr="00256FB0">
        <w:rPr>
          <w:rFonts w:hint="eastAsia"/>
        </w:rPr>
        <w:t xml:space="preserve"> localectl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localectl</w:t>
      </w:r>
      <w:r w:rsidRPr="00256FB0">
        <w:rPr>
          <w:rFonts w:hint="eastAsia"/>
        </w:rPr>
        <w:t>命令用于查看本地化设置。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Default="003770B4" w:rsidP="003770B4">
            <w:pPr>
              <w:ind w:left="0"/>
            </w:pPr>
            <w:r>
              <w:t># 查看本地化设置</w:t>
            </w:r>
          </w:p>
          <w:p w:rsidR="003770B4" w:rsidRDefault="003770B4" w:rsidP="003770B4">
            <w:pPr>
              <w:ind w:left="0"/>
            </w:pPr>
            <w:r>
              <w:t>$ localectl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设置本地化参数。</w:t>
            </w:r>
          </w:p>
          <w:p w:rsidR="003770B4" w:rsidRDefault="003770B4" w:rsidP="003770B4">
            <w:pPr>
              <w:ind w:left="0"/>
            </w:pPr>
            <w:r>
              <w:t>$ sudo localectl set-locale LANG=en_GB.utf8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sudo localectl set-keymap en_GB</w:t>
            </w:r>
          </w:p>
        </w:tc>
      </w:tr>
    </w:tbl>
    <w:p w:rsidR="003770B4" w:rsidRPr="00256FB0" w:rsidRDefault="003770B4" w:rsidP="00256FB0">
      <w:pPr>
        <w:rPr>
          <w:rFonts w:hint="eastAsia"/>
        </w:rPr>
      </w:pPr>
    </w:p>
    <w:p w:rsidR="00256FB0" w:rsidRDefault="00256FB0" w:rsidP="00256FB0">
      <w:pPr>
        <w:rPr>
          <w:rFonts w:hint="eastAsia"/>
          <w:b/>
          <w:bCs/>
          <w:sz w:val="30"/>
          <w:szCs w:val="30"/>
        </w:rPr>
      </w:pPr>
      <w:r w:rsidRPr="00256FB0">
        <w:rPr>
          <w:rFonts w:hint="eastAsia"/>
          <w:b/>
          <w:bCs/>
          <w:sz w:val="30"/>
          <w:szCs w:val="30"/>
        </w:rPr>
        <w:t>3.5 timedatectl</w:t>
      </w:r>
    </w:p>
    <w:p w:rsidR="003770B4" w:rsidRPr="003770B4" w:rsidRDefault="003770B4" w:rsidP="003770B4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timedatectl</w:t>
      </w:r>
      <w:r w:rsidRPr="00256FB0">
        <w:rPr>
          <w:rFonts w:hint="eastAsia"/>
        </w:rPr>
        <w:t>命令用于查看当前时区设置。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Pr="003770B4" w:rsidRDefault="003770B4" w:rsidP="003770B4">
            <w:pPr>
              <w:ind w:left="0"/>
            </w:pPr>
            <w:r w:rsidRPr="003770B4">
              <w:t># 查看当前时区设置</w:t>
            </w:r>
          </w:p>
          <w:p w:rsidR="003770B4" w:rsidRPr="003770B4" w:rsidRDefault="003770B4" w:rsidP="003770B4">
            <w:pPr>
              <w:ind w:left="0"/>
            </w:pPr>
            <w:r w:rsidRPr="003770B4">
              <w:t>$ timedatectl</w:t>
            </w:r>
          </w:p>
          <w:p w:rsidR="003770B4" w:rsidRPr="003770B4" w:rsidRDefault="003770B4" w:rsidP="003770B4"/>
          <w:p w:rsidR="003770B4" w:rsidRPr="003770B4" w:rsidRDefault="003770B4" w:rsidP="003770B4">
            <w:pPr>
              <w:ind w:left="0"/>
            </w:pPr>
            <w:r w:rsidRPr="003770B4">
              <w:t># 显示所有可用的时区</w:t>
            </w:r>
          </w:p>
          <w:p w:rsidR="003770B4" w:rsidRPr="003770B4" w:rsidRDefault="003770B4" w:rsidP="003770B4">
            <w:pPr>
              <w:ind w:left="0"/>
            </w:pPr>
            <w:r w:rsidRPr="003770B4">
              <w:t xml:space="preserve">$ timedatectl list-timezones                                                                                   </w:t>
            </w:r>
          </w:p>
          <w:p w:rsidR="003770B4" w:rsidRPr="003770B4" w:rsidRDefault="003770B4" w:rsidP="003770B4"/>
          <w:p w:rsidR="003770B4" w:rsidRPr="003770B4" w:rsidRDefault="003770B4" w:rsidP="003770B4">
            <w:pPr>
              <w:ind w:left="0"/>
            </w:pPr>
            <w:r w:rsidRPr="003770B4">
              <w:t># 设置当前时区</w:t>
            </w:r>
          </w:p>
          <w:p w:rsidR="003770B4" w:rsidRPr="003770B4" w:rsidRDefault="003770B4" w:rsidP="003770B4">
            <w:pPr>
              <w:ind w:left="0"/>
            </w:pPr>
            <w:r w:rsidRPr="003770B4">
              <w:lastRenderedPageBreak/>
              <w:t>$ sudo timedatectl set-timezone America/New_York</w:t>
            </w:r>
          </w:p>
          <w:p w:rsidR="003770B4" w:rsidRPr="003770B4" w:rsidRDefault="003770B4" w:rsidP="003770B4">
            <w:pPr>
              <w:ind w:left="0"/>
            </w:pPr>
            <w:r w:rsidRPr="003770B4">
              <w:t>$ sudo timedatectl set-time YYYY-MM-DD</w:t>
            </w:r>
          </w:p>
          <w:p w:rsidR="003770B4" w:rsidRPr="003770B4" w:rsidRDefault="003770B4" w:rsidP="003770B4">
            <w:pPr>
              <w:ind w:left="0"/>
            </w:pPr>
            <w:r w:rsidRPr="003770B4">
              <w:t>$ sudo timedatectl set-time HH:MM:SS</w:t>
            </w:r>
          </w:p>
        </w:tc>
      </w:tr>
    </w:tbl>
    <w:p w:rsidR="003770B4" w:rsidRPr="00256FB0" w:rsidRDefault="003770B4" w:rsidP="00256FB0">
      <w:pPr>
        <w:rPr>
          <w:b/>
          <w:bCs/>
          <w:sz w:val="30"/>
          <w:szCs w:val="30"/>
        </w:rPr>
      </w:pPr>
    </w:p>
    <w:p w:rsidR="00256FB0" w:rsidRPr="00256FB0" w:rsidRDefault="00256FB0" w:rsidP="003770B4">
      <w:pPr>
        <w:pStyle w:val="Heading2"/>
      </w:pPr>
      <w:r w:rsidRPr="00256FB0">
        <w:rPr>
          <w:rFonts w:hint="eastAsia"/>
        </w:rPr>
        <w:t>loginctl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loginctl</w:t>
      </w:r>
      <w:r w:rsidRPr="00256FB0">
        <w:rPr>
          <w:rFonts w:hint="eastAsia"/>
        </w:rPr>
        <w:t>命令用于查看当前登录的用户。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70B4" w:rsidTr="003770B4">
        <w:tc>
          <w:tcPr>
            <w:tcW w:w="8388" w:type="dxa"/>
          </w:tcPr>
          <w:p w:rsidR="003770B4" w:rsidRDefault="003770B4" w:rsidP="003770B4">
            <w:pPr>
              <w:ind w:left="0"/>
            </w:pPr>
            <w:r>
              <w:t># 列出当前session</w:t>
            </w:r>
          </w:p>
          <w:p w:rsidR="003770B4" w:rsidRDefault="003770B4" w:rsidP="003770B4">
            <w:pPr>
              <w:ind w:left="0"/>
            </w:pPr>
            <w:r>
              <w:t>$ loginctl list-sessions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列出当前登录用户</w:t>
            </w:r>
          </w:p>
          <w:p w:rsidR="003770B4" w:rsidRDefault="003770B4" w:rsidP="003770B4">
            <w:pPr>
              <w:ind w:left="0"/>
            </w:pPr>
            <w:r>
              <w:t>$ loginctl list-users</w:t>
            </w:r>
          </w:p>
          <w:p w:rsidR="003770B4" w:rsidRDefault="003770B4" w:rsidP="003770B4">
            <w:pPr>
              <w:ind w:left="0"/>
            </w:pPr>
          </w:p>
          <w:p w:rsidR="003770B4" w:rsidRDefault="003770B4" w:rsidP="003770B4">
            <w:pPr>
              <w:ind w:left="0"/>
            </w:pPr>
            <w:r>
              <w:t># 列出显示指定用户的信息</w:t>
            </w:r>
          </w:p>
          <w:p w:rsidR="003770B4" w:rsidRDefault="003770B4" w:rsidP="003770B4">
            <w:pPr>
              <w:ind w:left="0"/>
              <w:rPr>
                <w:rFonts w:hint="eastAsia"/>
              </w:rPr>
            </w:pPr>
            <w:r>
              <w:t>$ loginctl show-user ruanyf</w:t>
            </w:r>
          </w:p>
        </w:tc>
      </w:tr>
    </w:tbl>
    <w:p w:rsidR="003770B4" w:rsidRPr="00256FB0" w:rsidRDefault="003770B4" w:rsidP="00256FB0">
      <w:pPr>
        <w:rPr>
          <w:rFonts w:hint="eastAsia"/>
        </w:rPr>
      </w:pPr>
    </w:p>
    <w:p w:rsidR="00256FB0" w:rsidRPr="00256FB0" w:rsidRDefault="00256FB0" w:rsidP="003770B4">
      <w:pPr>
        <w:pStyle w:val="Heading1"/>
      </w:pPr>
      <w:r w:rsidRPr="00256FB0">
        <w:rPr>
          <w:rFonts w:hint="eastAsia"/>
        </w:rPr>
        <w:t>Unit</w:t>
      </w:r>
    </w:p>
    <w:p w:rsidR="00256FB0" w:rsidRPr="00256FB0" w:rsidRDefault="003770B4" w:rsidP="003770B4">
      <w:pPr>
        <w:pStyle w:val="Heading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Unit</w:t>
      </w:r>
      <w:r w:rsidR="00256FB0" w:rsidRPr="00256FB0">
        <w:rPr>
          <w:rFonts w:hint="eastAsia"/>
        </w:rPr>
        <w:t>含义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Systemd 可以管理所有系统资源。不同的资源统称为 Unit（单位）。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Unit 一共分成12</w:t>
      </w:r>
      <w:r w:rsidR="00AE4C63">
        <w:rPr>
          <w:rFonts w:hint="eastAsia"/>
        </w:rPr>
        <w:t>种：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Service unit：系统服务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Target unit：多个 Unit 构成的一个组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Device Unit：硬件设备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Mount Unit：文件系统的挂载点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Automount Unit：自动挂载点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Path Unit：文件或路径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Scope Unit：不是由 Systemd 启动的外部进程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Slice Unit：进程组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Snapshot Unit：Systemd 快照，可以切回某个快照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lastRenderedPageBreak/>
        <w:t>Socket Unit：进程间通信的 socket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Swap Unit：swap 文件</w:t>
      </w:r>
    </w:p>
    <w:p w:rsidR="00256FB0" w:rsidRPr="00256FB0" w:rsidRDefault="00256FB0" w:rsidP="00AE4C63">
      <w:pPr>
        <w:pStyle w:val="ListParagraph"/>
        <w:numPr>
          <w:ilvl w:val="0"/>
          <w:numId w:val="23"/>
        </w:numPr>
        <w:rPr>
          <w:rFonts w:hint="eastAsia"/>
        </w:rPr>
      </w:pPr>
      <w:r w:rsidRPr="00256FB0">
        <w:rPr>
          <w:rFonts w:hint="eastAsia"/>
        </w:rPr>
        <w:t>Timer Unit：定时器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list-units</w:t>
      </w:r>
      <w:r w:rsidRPr="00256FB0">
        <w:rPr>
          <w:rFonts w:hint="eastAsia"/>
        </w:rPr>
        <w:t>命令可以查看当前系统的所有 Unit 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E4C63" w:rsidTr="00AE4C63">
        <w:tc>
          <w:tcPr>
            <w:tcW w:w="8388" w:type="dxa"/>
          </w:tcPr>
          <w:p w:rsidR="00AE4C63" w:rsidRDefault="00AE4C63" w:rsidP="00AE4C63">
            <w:pPr>
              <w:ind w:left="0"/>
            </w:pPr>
            <w:r>
              <w:t># 列出正在运行的 Unit</w:t>
            </w:r>
          </w:p>
          <w:p w:rsidR="00AE4C63" w:rsidRDefault="00AE4C63" w:rsidP="00AE4C63">
            <w:pPr>
              <w:ind w:left="0"/>
            </w:pPr>
            <w:r>
              <w:t>$ systemctl list-units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列出所有Unit，包括没有找到配置文件的或者启动失败的</w:t>
            </w:r>
          </w:p>
          <w:p w:rsidR="00AE4C63" w:rsidRDefault="00AE4C63" w:rsidP="00AE4C63">
            <w:pPr>
              <w:ind w:left="0"/>
            </w:pPr>
            <w:r>
              <w:t>$ systemctl list-units --all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列出所有没有运行的 Unit</w:t>
            </w:r>
          </w:p>
          <w:p w:rsidR="00AE4C63" w:rsidRDefault="00AE4C63" w:rsidP="00AE4C63">
            <w:pPr>
              <w:ind w:left="0"/>
            </w:pPr>
            <w:r>
              <w:t>$ systemctl list-units --all --state=inactive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列出所有加载失败的 Unit</w:t>
            </w:r>
          </w:p>
          <w:p w:rsidR="00AE4C63" w:rsidRDefault="00AE4C63" w:rsidP="00AE4C63">
            <w:pPr>
              <w:ind w:left="0"/>
            </w:pPr>
            <w:r>
              <w:t>$ systemctl list-units --failed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列出所有正在运行的、类型为 service 的 Unit</w:t>
            </w:r>
          </w:p>
          <w:p w:rsidR="00AE4C63" w:rsidRDefault="00AE4C63" w:rsidP="00AE4C63">
            <w:pPr>
              <w:ind w:left="0"/>
              <w:rPr>
                <w:rFonts w:hint="eastAsia"/>
              </w:rPr>
            </w:pPr>
            <w:r>
              <w:t>$ systemctl list-units --type=service</w:t>
            </w:r>
          </w:p>
        </w:tc>
      </w:tr>
    </w:tbl>
    <w:p w:rsidR="00AE4C63" w:rsidRPr="00256FB0" w:rsidRDefault="00AE4C63" w:rsidP="00256FB0">
      <w:pPr>
        <w:rPr>
          <w:rFonts w:hint="eastAsia"/>
        </w:rPr>
      </w:pPr>
    </w:p>
    <w:p w:rsidR="00256FB0" w:rsidRPr="00256FB0" w:rsidRDefault="00256FB0" w:rsidP="00256FB0">
      <w:pPr>
        <w:rPr>
          <w:b/>
          <w:bCs/>
          <w:sz w:val="30"/>
          <w:szCs w:val="30"/>
        </w:rPr>
      </w:pPr>
      <w:r w:rsidRPr="00256FB0">
        <w:rPr>
          <w:rFonts w:hint="eastAsia"/>
          <w:b/>
          <w:bCs/>
          <w:sz w:val="30"/>
          <w:szCs w:val="30"/>
        </w:rPr>
        <w:t>4.2 Unit 的状态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status</w:t>
      </w:r>
      <w:r w:rsidRPr="00256FB0">
        <w:rPr>
          <w:rFonts w:hint="eastAsia"/>
        </w:rPr>
        <w:t>命令用于查看系统状态和单个 Unit 的状态。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E4C63" w:rsidTr="00AE4C63">
        <w:tc>
          <w:tcPr>
            <w:tcW w:w="8388" w:type="dxa"/>
          </w:tcPr>
          <w:p w:rsidR="00AE4C63" w:rsidRDefault="00AE4C63" w:rsidP="00AE4C63">
            <w:pPr>
              <w:ind w:left="0"/>
            </w:pPr>
            <w:r>
              <w:t># 显示系统状态</w:t>
            </w:r>
          </w:p>
          <w:p w:rsidR="00AE4C63" w:rsidRDefault="00AE4C63" w:rsidP="00AE4C63">
            <w:pPr>
              <w:ind w:left="0"/>
            </w:pPr>
            <w:r>
              <w:t>$ systemctl status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显示单个 Unit 的状态</w:t>
            </w:r>
          </w:p>
          <w:p w:rsidR="00AE4C63" w:rsidRDefault="00AE4C63" w:rsidP="00AE4C63">
            <w:pPr>
              <w:ind w:left="0"/>
            </w:pPr>
            <w:r>
              <w:t>$ sysystemctl status bluetooth.service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显示远程主机的某个 Unit 的状态</w:t>
            </w:r>
          </w:p>
          <w:p w:rsidR="00AE4C63" w:rsidRDefault="00AE4C63" w:rsidP="00AE4C63">
            <w:pPr>
              <w:ind w:left="0"/>
              <w:rPr>
                <w:rFonts w:hint="eastAsia"/>
              </w:rPr>
            </w:pPr>
            <w:r>
              <w:t>$ systemctl -H root@rhel7.example.com status httpd.service</w:t>
            </w:r>
          </w:p>
        </w:tc>
      </w:tr>
    </w:tbl>
    <w:p w:rsidR="00256FB0" w:rsidRDefault="00256FB0" w:rsidP="00AE4C63">
      <w:pPr>
        <w:rPr>
          <w:rFonts w:hint="eastAsia"/>
        </w:rPr>
      </w:pPr>
      <w:r w:rsidRPr="00256FB0">
        <w:rPr>
          <w:rFonts w:hint="eastAsia"/>
        </w:rPr>
        <w:t>除了</w:t>
      </w:r>
      <w:r w:rsidRPr="00256FB0">
        <w:rPr>
          <w:rFonts w:ascii="Consolas" w:eastAsia="Times New Roman" w:hAnsi="Consolas" w:cs="Consolas"/>
        </w:rPr>
        <w:t>status</w:t>
      </w:r>
      <w:r w:rsidRPr="00256FB0">
        <w:rPr>
          <w:rFonts w:hint="eastAsia"/>
        </w:rPr>
        <w:t>命令，</w:t>
      </w:r>
      <w:r w:rsidRPr="00256FB0">
        <w:rPr>
          <w:rFonts w:ascii="Consolas" w:eastAsia="Times New Roman" w:hAnsi="Consolas" w:cs="Consolas"/>
        </w:rPr>
        <w:t>systemctl</w:t>
      </w:r>
      <w:r w:rsidRPr="00256FB0">
        <w:rPr>
          <w:rFonts w:hint="eastAsia"/>
        </w:rPr>
        <w:t>还提供了三个查询状态的简单方法，主要供脚</w:t>
      </w:r>
      <w:r w:rsidR="00AE4C63">
        <w:rPr>
          <w:rFonts w:hint="eastAsia"/>
        </w:rPr>
        <w:t>本内部的判断语句使用：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E4C63" w:rsidTr="00AE4C63">
        <w:tc>
          <w:tcPr>
            <w:tcW w:w="8388" w:type="dxa"/>
          </w:tcPr>
          <w:p w:rsidR="00AE4C63" w:rsidRPr="00256FB0" w:rsidRDefault="00AE4C63" w:rsidP="00AE4C63">
            <w:pPr>
              <w:ind w:left="0"/>
              <w:rPr>
                <w:rFonts w:ascii="Consolas" w:eastAsia="Times New Roman" w:hAnsi="Consolas" w:cs="Consolas"/>
              </w:rPr>
            </w:pPr>
            <w:r w:rsidRPr="00256FB0">
              <w:rPr>
                <w:rFonts w:ascii="Consolas" w:eastAsia="Times New Roman" w:hAnsi="Consolas" w:cs="Consolas"/>
              </w:rPr>
              <w:lastRenderedPageBreak/>
              <w:t xml:space="preserve"># </w:t>
            </w:r>
            <w:r w:rsidRPr="00256FB0">
              <w:rPr>
                <w:rFonts w:hint="eastAsia"/>
              </w:rPr>
              <w:t>显示某个</w:t>
            </w:r>
            <w:r w:rsidRPr="00256FB0">
              <w:rPr>
                <w:rFonts w:ascii="Consolas" w:eastAsia="Times New Roman" w:hAnsi="Consolas" w:cs="Consolas"/>
              </w:rPr>
              <w:t xml:space="preserve"> Unit </w:t>
            </w:r>
            <w:r w:rsidRPr="00256FB0">
              <w:rPr>
                <w:rFonts w:hint="eastAsia"/>
              </w:rPr>
              <w:t>是否正在运行</w:t>
            </w:r>
          </w:p>
          <w:p w:rsidR="00AE4C63" w:rsidRPr="00256FB0" w:rsidRDefault="00AE4C63" w:rsidP="00AE4C63">
            <w:pPr>
              <w:ind w:left="0"/>
              <w:rPr>
                <w:rFonts w:ascii="Consolas" w:eastAsia="Times New Roman" w:hAnsi="Consolas" w:cs="Consolas"/>
              </w:rPr>
            </w:pPr>
            <w:r w:rsidRPr="00256FB0">
              <w:rPr>
                <w:rFonts w:ascii="Consolas" w:eastAsia="Times New Roman" w:hAnsi="Consolas" w:cs="Consolas"/>
              </w:rPr>
              <w:t>$ systemctl is-active application.service</w:t>
            </w:r>
          </w:p>
          <w:p w:rsidR="00AE4C63" w:rsidRPr="00AE4C63" w:rsidRDefault="00AE4C63" w:rsidP="00AE4C63">
            <w:pPr>
              <w:ind w:left="0"/>
              <w:rPr>
                <w:rFonts w:ascii="Consolas" w:eastAsiaTheme="minorEastAsia" w:hAnsi="Consolas" w:cs="Consolas" w:hint="eastAsia"/>
              </w:rPr>
            </w:pPr>
          </w:p>
          <w:p w:rsidR="00AE4C63" w:rsidRPr="00256FB0" w:rsidRDefault="00AE4C63" w:rsidP="00AE4C63">
            <w:pPr>
              <w:ind w:left="0"/>
              <w:rPr>
                <w:rFonts w:ascii="Consolas" w:eastAsia="Times New Roman" w:hAnsi="Consolas" w:cs="Consolas"/>
              </w:rPr>
            </w:pPr>
            <w:r w:rsidRPr="00256FB0">
              <w:rPr>
                <w:rFonts w:ascii="Consolas" w:eastAsia="Times New Roman" w:hAnsi="Consolas" w:cs="Consolas"/>
              </w:rPr>
              <w:t xml:space="preserve"># </w:t>
            </w:r>
            <w:r w:rsidRPr="00256FB0">
              <w:rPr>
                <w:rFonts w:hint="eastAsia"/>
              </w:rPr>
              <w:t>显示某个</w:t>
            </w:r>
            <w:r w:rsidRPr="00256FB0">
              <w:rPr>
                <w:rFonts w:ascii="Consolas" w:eastAsia="Times New Roman" w:hAnsi="Consolas" w:cs="Consolas"/>
              </w:rPr>
              <w:t xml:space="preserve"> Unit </w:t>
            </w:r>
            <w:r w:rsidRPr="00256FB0">
              <w:rPr>
                <w:rFonts w:hint="eastAsia"/>
              </w:rPr>
              <w:t>是否处于启动失败状态</w:t>
            </w:r>
          </w:p>
          <w:p w:rsidR="00AE4C63" w:rsidRPr="00256FB0" w:rsidRDefault="00AE4C63" w:rsidP="00AE4C63">
            <w:pPr>
              <w:ind w:left="0"/>
              <w:rPr>
                <w:rFonts w:ascii="Consolas" w:eastAsia="Times New Roman" w:hAnsi="Consolas" w:cs="Consolas"/>
              </w:rPr>
            </w:pPr>
            <w:r w:rsidRPr="00256FB0">
              <w:rPr>
                <w:rFonts w:ascii="Consolas" w:eastAsia="Times New Roman" w:hAnsi="Consolas" w:cs="Consolas"/>
              </w:rPr>
              <w:t>$ systemctl is-failed application.service</w:t>
            </w:r>
          </w:p>
          <w:p w:rsidR="00AE4C63" w:rsidRPr="00256FB0" w:rsidRDefault="00AE4C63" w:rsidP="00AE4C63">
            <w:pPr>
              <w:rPr>
                <w:rFonts w:ascii="Consolas" w:eastAsia="Times New Roman" w:hAnsi="Consolas" w:cs="Consolas"/>
              </w:rPr>
            </w:pPr>
          </w:p>
          <w:p w:rsidR="00AE4C63" w:rsidRPr="00256FB0" w:rsidRDefault="00AE4C63" w:rsidP="00AE4C63">
            <w:pPr>
              <w:ind w:left="0"/>
              <w:rPr>
                <w:rFonts w:ascii="Consolas" w:eastAsia="Times New Roman" w:hAnsi="Consolas" w:cs="Consolas"/>
              </w:rPr>
            </w:pPr>
            <w:r w:rsidRPr="00256FB0">
              <w:rPr>
                <w:rFonts w:ascii="Consolas" w:eastAsia="Times New Roman" w:hAnsi="Consolas" w:cs="Consolas"/>
              </w:rPr>
              <w:t xml:space="preserve"># </w:t>
            </w:r>
            <w:r w:rsidRPr="00256FB0">
              <w:rPr>
                <w:rFonts w:hint="eastAsia"/>
              </w:rPr>
              <w:t>显示某个</w:t>
            </w:r>
            <w:r w:rsidRPr="00256FB0">
              <w:rPr>
                <w:rFonts w:ascii="Consolas" w:eastAsia="Times New Roman" w:hAnsi="Consolas" w:cs="Consolas"/>
              </w:rPr>
              <w:t xml:space="preserve"> Unit </w:t>
            </w:r>
            <w:r w:rsidRPr="00256FB0">
              <w:rPr>
                <w:rFonts w:hint="eastAsia"/>
              </w:rPr>
              <w:t>服务是否建立了启动链接</w:t>
            </w:r>
          </w:p>
          <w:p w:rsidR="00AE4C63" w:rsidRPr="00AE4C63" w:rsidRDefault="00AE4C63" w:rsidP="00AE4C63">
            <w:pPr>
              <w:ind w:left="0"/>
              <w:rPr>
                <w:rFonts w:ascii="Consolas" w:eastAsiaTheme="minorEastAsia" w:hAnsi="Consolas" w:cs="Consolas" w:hint="eastAsia"/>
              </w:rPr>
            </w:pPr>
            <w:r w:rsidRPr="00256FB0">
              <w:rPr>
                <w:rFonts w:ascii="Consolas" w:eastAsia="Times New Roman" w:hAnsi="Consolas" w:cs="Consolas"/>
              </w:rPr>
              <w:t>$ systemctl is-enabled application.service</w:t>
            </w:r>
          </w:p>
        </w:tc>
      </w:tr>
    </w:tbl>
    <w:p w:rsidR="00256FB0" w:rsidRPr="00256FB0" w:rsidRDefault="00256FB0" w:rsidP="00AE4C63">
      <w:pPr>
        <w:pStyle w:val="Heading2"/>
      </w:pPr>
      <w:r w:rsidRPr="00256FB0">
        <w:rPr>
          <w:rFonts w:hint="eastAsia"/>
        </w:rPr>
        <w:t xml:space="preserve"> Unit </w:t>
      </w:r>
      <w:r w:rsidRPr="00256FB0">
        <w:rPr>
          <w:rFonts w:hint="eastAsia"/>
        </w:rPr>
        <w:t>管理</w:t>
      </w:r>
    </w:p>
    <w:p w:rsid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对于用户来说，最常用的是下面这些命令，用于启动和停止 Unit（主要是 service）。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E4C63" w:rsidTr="00AE4C63">
        <w:tc>
          <w:tcPr>
            <w:tcW w:w="8388" w:type="dxa"/>
          </w:tcPr>
          <w:p w:rsidR="00AE4C63" w:rsidRDefault="00AE4C63" w:rsidP="00AE4C63">
            <w:pPr>
              <w:ind w:left="0"/>
            </w:pPr>
            <w:r>
              <w:t># 立即启动一个服务</w:t>
            </w:r>
          </w:p>
          <w:p w:rsidR="00AE4C63" w:rsidRDefault="00AE4C63" w:rsidP="00AE4C63">
            <w:pPr>
              <w:ind w:left="0"/>
            </w:pPr>
            <w:r>
              <w:t>$ sudo systemctl start apache.service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立即停止一个服务</w:t>
            </w:r>
          </w:p>
          <w:p w:rsidR="00AE4C63" w:rsidRDefault="00AE4C63" w:rsidP="00AE4C63">
            <w:pPr>
              <w:ind w:left="0"/>
            </w:pPr>
            <w:r>
              <w:t>$ sudo systemctl stop apache.service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重启一个服务</w:t>
            </w:r>
          </w:p>
          <w:p w:rsidR="00AE4C63" w:rsidRDefault="00AE4C63" w:rsidP="00AE4C63">
            <w:pPr>
              <w:ind w:left="0"/>
            </w:pPr>
            <w:r>
              <w:t>$ sudo systemctl restart apache.service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杀死一个服务的所有子进程</w:t>
            </w:r>
          </w:p>
          <w:p w:rsidR="00AE4C63" w:rsidRDefault="00AE4C63" w:rsidP="00AE4C63">
            <w:pPr>
              <w:ind w:left="0"/>
            </w:pPr>
            <w:r>
              <w:t>$ sudo systemctl kill apache.service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重新加载一个服务的配置文件</w:t>
            </w:r>
          </w:p>
          <w:p w:rsidR="00AE4C63" w:rsidRDefault="00AE4C63" w:rsidP="00AE4C63">
            <w:pPr>
              <w:ind w:left="0"/>
            </w:pPr>
            <w:r>
              <w:t>$ sudo systemctl reload apache.service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</w:t>
            </w:r>
            <w:r w:rsidRPr="00AE4C63">
              <w:rPr>
                <w:color w:val="FF0000"/>
              </w:rPr>
              <w:t xml:space="preserve"> 重载所有修改过的配置文件</w:t>
            </w:r>
          </w:p>
          <w:p w:rsidR="00AE4C63" w:rsidRDefault="00AE4C63" w:rsidP="00AE4C63">
            <w:pPr>
              <w:ind w:left="0"/>
            </w:pPr>
            <w:r>
              <w:t>$ sudo systemctl daemon-reload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显示某个 Unit 的所有底层参数</w:t>
            </w:r>
          </w:p>
          <w:p w:rsidR="00AE4C63" w:rsidRDefault="00AE4C63" w:rsidP="00AE4C63">
            <w:pPr>
              <w:ind w:left="0"/>
            </w:pPr>
            <w:r>
              <w:t>$ systemctl show httpd.service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显示某个 Unit 的指定属性的值</w:t>
            </w:r>
          </w:p>
          <w:p w:rsidR="00AE4C63" w:rsidRDefault="00AE4C63" w:rsidP="00AE4C63">
            <w:pPr>
              <w:ind w:left="0"/>
            </w:pPr>
            <w:r>
              <w:t>$ systemctl show -p CPUShares httpd.service</w:t>
            </w:r>
          </w:p>
          <w:p w:rsidR="00AE4C63" w:rsidRDefault="00AE4C63" w:rsidP="00AE4C63">
            <w:pPr>
              <w:ind w:left="0"/>
            </w:pPr>
          </w:p>
          <w:p w:rsidR="00AE4C63" w:rsidRDefault="00AE4C63" w:rsidP="00AE4C63">
            <w:pPr>
              <w:ind w:left="0"/>
            </w:pPr>
            <w:r>
              <w:t># 设置某个 Unit 的指定属性</w:t>
            </w:r>
          </w:p>
          <w:p w:rsidR="00AE4C63" w:rsidRDefault="00AE4C63" w:rsidP="00AE4C63">
            <w:pPr>
              <w:ind w:left="0"/>
              <w:rPr>
                <w:rFonts w:hint="eastAsia"/>
              </w:rPr>
            </w:pPr>
            <w:r>
              <w:t>$ sudo systemctl set-property httpd.service CPUShares=500</w:t>
            </w:r>
          </w:p>
        </w:tc>
      </w:tr>
    </w:tbl>
    <w:p w:rsidR="00AE4C63" w:rsidRPr="00256FB0" w:rsidRDefault="00AE4C63" w:rsidP="00256FB0">
      <w:pPr>
        <w:rPr>
          <w:rFonts w:hint="eastAsia"/>
        </w:rPr>
      </w:pPr>
    </w:p>
    <w:p w:rsidR="00256FB0" w:rsidRPr="00256FB0" w:rsidRDefault="00256FB0" w:rsidP="00AE4C63">
      <w:pPr>
        <w:pStyle w:val="Heading2"/>
      </w:pPr>
      <w:r w:rsidRPr="00256FB0">
        <w:rPr>
          <w:rFonts w:hint="eastAsia"/>
        </w:rPr>
        <w:t>依赖关系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Unit 之间存在依赖关系：A 依赖于 B，就意味着 Systemd 在启动 A 的时候，同时会去启动 B。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list-dependencies</w:t>
      </w:r>
      <w:r w:rsidRPr="00256FB0">
        <w:rPr>
          <w:rFonts w:hint="eastAsia"/>
        </w:rPr>
        <w:t>命令列出一个 Unit 的所有依赖。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list-dependencies nginx.service</w:t>
      </w:r>
    </w:p>
    <w:p w:rsidR="00256FB0" w:rsidRPr="00256FB0" w:rsidRDefault="00256FB0" w:rsidP="00256FB0">
      <w:r w:rsidRPr="00256FB0">
        <w:rPr>
          <w:rFonts w:hint="eastAsia"/>
        </w:rPr>
        <w:t>上面命令的输出结果之中，有些依赖是 Target 类型（详见下文），默认不会展开显示。如果要展开 Target，就需要使用</w:t>
      </w:r>
      <w:r w:rsidRPr="00256FB0">
        <w:rPr>
          <w:rFonts w:ascii="Consolas" w:eastAsia="Times New Roman" w:hAnsi="Consolas" w:cs="Consolas"/>
        </w:rPr>
        <w:t>--all</w:t>
      </w:r>
      <w:r w:rsidRPr="00256FB0">
        <w:rPr>
          <w:rFonts w:hint="eastAsia"/>
        </w:rPr>
        <w:t>参数。</w:t>
      </w:r>
    </w:p>
    <w:p w:rsidR="00256FB0" w:rsidRDefault="00256FB0" w:rsidP="00256FB0">
      <w:pPr>
        <w:rPr>
          <w:rFonts w:ascii="Consolas" w:eastAsiaTheme="minorEastAsia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list-dependencies --all nginx.service</w:t>
      </w:r>
    </w:p>
    <w:p w:rsidR="00AE4C63" w:rsidRPr="00AE4C63" w:rsidRDefault="00AE4C63" w:rsidP="00256FB0">
      <w:pPr>
        <w:rPr>
          <w:rFonts w:ascii="Consolas" w:eastAsiaTheme="minorEastAsia" w:hAnsi="Consolas" w:cs="Consolas" w:hint="eastAsia"/>
          <w:color w:val="5E5E5E"/>
        </w:rPr>
      </w:pPr>
    </w:p>
    <w:p w:rsidR="00256FB0" w:rsidRPr="00256FB0" w:rsidRDefault="00256FB0" w:rsidP="00942A16">
      <w:pPr>
        <w:pStyle w:val="Heading1"/>
      </w:pPr>
      <w:r w:rsidRPr="00256FB0">
        <w:rPr>
          <w:rFonts w:hint="eastAsia"/>
        </w:rPr>
        <w:t xml:space="preserve">Unit </w:t>
      </w:r>
      <w:r w:rsidRPr="00256FB0">
        <w:rPr>
          <w:rFonts w:hint="eastAsia"/>
        </w:rPr>
        <w:t>的配置文件</w:t>
      </w:r>
    </w:p>
    <w:p w:rsidR="00256FB0" w:rsidRPr="00256FB0" w:rsidRDefault="00256FB0" w:rsidP="00942A16">
      <w:pPr>
        <w:pStyle w:val="Heading2"/>
        <w:numPr>
          <w:ilvl w:val="0"/>
          <w:numId w:val="24"/>
        </w:numPr>
        <w:rPr>
          <w:rFonts w:hint="eastAsia"/>
        </w:rPr>
      </w:pPr>
      <w:r w:rsidRPr="00256FB0">
        <w:rPr>
          <w:rFonts w:hint="eastAsia"/>
        </w:rPr>
        <w:t>概述</w:t>
      </w:r>
    </w:p>
    <w:p w:rsidR="00256FB0" w:rsidRPr="00256FB0" w:rsidRDefault="00256FB0" w:rsidP="00C70B88">
      <w:pPr>
        <w:ind w:firstLine="360"/>
        <w:rPr>
          <w:rFonts w:hint="eastAsia"/>
        </w:rPr>
      </w:pPr>
      <w:r w:rsidRPr="00256FB0">
        <w:rPr>
          <w:rFonts w:hint="eastAsia"/>
        </w:rPr>
        <w:t>每一个 Unit 都有一个配置文件，告诉 Systemd 怎么启动这个 Unit 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Systemd 默认从目录</w:t>
      </w:r>
      <w:r w:rsidRPr="00256FB0">
        <w:rPr>
          <w:rFonts w:ascii="Consolas" w:eastAsia="Times New Roman" w:hAnsi="Consolas" w:cs="Consolas"/>
        </w:rPr>
        <w:t>/etc/systemd/system/</w:t>
      </w:r>
      <w:r w:rsidRPr="00256FB0">
        <w:rPr>
          <w:rFonts w:hint="eastAsia"/>
        </w:rPr>
        <w:t>读取配置文件。但是，里面存放的大部分文件都是符号链接，指向目录</w:t>
      </w:r>
      <w:r w:rsidRPr="00256FB0">
        <w:rPr>
          <w:rFonts w:ascii="Consolas" w:eastAsia="Times New Roman" w:hAnsi="Consolas" w:cs="Consolas"/>
        </w:rPr>
        <w:t>/usr/lib/systemd/system/</w:t>
      </w:r>
      <w:r w:rsidRPr="00256FB0">
        <w:rPr>
          <w:rFonts w:hint="eastAsia"/>
        </w:rPr>
        <w:t>，真正的配置文件存放在那个目录。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enable</w:t>
      </w:r>
      <w:r w:rsidRPr="00256FB0">
        <w:rPr>
          <w:rFonts w:hint="eastAsia"/>
        </w:rPr>
        <w:t>命令用于在上面两个目录之间，建立符号链接关系。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systemctl enable clamd@scan.service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 xml:space="preserve"># </w:t>
      </w:r>
      <w:r w:rsidRPr="00256FB0">
        <w:rPr>
          <w:rFonts w:ascii="宋体" w:eastAsia="宋体" w:hAnsi="宋体" w:cs="宋体" w:hint="eastAsia"/>
          <w:color w:val="5E5E5E"/>
        </w:rPr>
        <w:t>等同于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ln -s '/usr/lib/systemd/system/clamd@scan.service' '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 xml:space="preserve">  /etc/systemd/system/multi-user.target.wants/clamd@scan.service'</w:t>
      </w:r>
    </w:p>
    <w:p w:rsidR="00256FB0" w:rsidRPr="00256FB0" w:rsidRDefault="00256FB0" w:rsidP="00C70B88">
      <w:pPr>
        <w:rPr>
          <w:rFonts w:hint="eastAsia"/>
        </w:rPr>
      </w:pPr>
      <w:r w:rsidRPr="00256FB0">
        <w:rPr>
          <w:rFonts w:hint="eastAsia"/>
        </w:rPr>
        <w:t>如果配置文件里面设置了开机启动，</w:t>
      </w:r>
      <w:r w:rsidRPr="00256FB0">
        <w:rPr>
          <w:rFonts w:ascii="Consolas" w:eastAsia="Times New Roman" w:hAnsi="Consolas" w:cs="Consolas"/>
        </w:rPr>
        <w:t>systemctl enable</w:t>
      </w:r>
      <w:r w:rsidRPr="00256FB0">
        <w:rPr>
          <w:rFonts w:hint="eastAsia"/>
        </w:rPr>
        <w:t>命令相当于激活开机启动。与之对应的，</w:t>
      </w:r>
      <w:r w:rsidRPr="00256FB0">
        <w:rPr>
          <w:rFonts w:ascii="Consolas" w:eastAsia="Times New Roman" w:hAnsi="Consolas" w:cs="Consolas"/>
        </w:rPr>
        <w:t>systemctl disable</w:t>
      </w:r>
      <w:r w:rsidRPr="00256FB0">
        <w:rPr>
          <w:rFonts w:hint="eastAsia"/>
        </w:rPr>
        <w:t>命令用于在两个目录之间，撤销符号链接关系，相当于撤销开机启动。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systemctl disable clamd@scan.service</w:t>
      </w:r>
    </w:p>
    <w:p w:rsidR="00256FB0" w:rsidRDefault="00256FB0" w:rsidP="00256FB0">
      <w:pPr>
        <w:rPr>
          <w:rFonts w:hint="eastAsia"/>
        </w:rPr>
      </w:pPr>
      <w:r w:rsidRPr="00256FB0">
        <w:rPr>
          <w:rFonts w:hint="eastAsia"/>
        </w:rPr>
        <w:lastRenderedPageBreak/>
        <w:t>配置文件的后缀名，就是该 Unit 的种类，比如</w:t>
      </w:r>
      <w:r w:rsidRPr="00256FB0">
        <w:rPr>
          <w:rFonts w:ascii="Consolas" w:eastAsia="Times New Roman" w:hAnsi="Consolas" w:cs="Consolas"/>
        </w:rPr>
        <w:t>sshd.socket</w:t>
      </w:r>
      <w:r w:rsidRPr="00256FB0">
        <w:rPr>
          <w:rFonts w:hint="eastAsia"/>
        </w:rPr>
        <w:t>。如果省略，Systemd 默认后缀名为</w:t>
      </w:r>
      <w:r w:rsidRPr="00256FB0">
        <w:rPr>
          <w:rFonts w:ascii="Consolas" w:eastAsia="Times New Roman" w:hAnsi="Consolas" w:cs="Consolas"/>
        </w:rPr>
        <w:t>.service</w:t>
      </w:r>
      <w:r w:rsidRPr="00256FB0">
        <w:rPr>
          <w:rFonts w:hint="eastAsia"/>
        </w:rPr>
        <w:t>，所以</w:t>
      </w:r>
      <w:r w:rsidRPr="00256FB0">
        <w:rPr>
          <w:rFonts w:ascii="Consolas" w:eastAsia="Times New Roman" w:hAnsi="Consolas" w:cs="Consolas"/>
        </w:rPr>
        <w:t>sshd</w:t>
      </w:r>
      <w:r w:rsidRPr="00256FB0">
        <w:rPr>
          <w:rFonts w:hint="eastAsia"/>
        </w:rPr>
        <w:t>会被理解成</w:t>
      </w:r>
      <w:r w:rsidRPr="00256FB0">
        <w:rPr>
          <w:rFonts w:ascii="Consolas" w:eastAsia="Times New Roman" w:hAnsi="Consolas" w:cs="Consolas"/>
        </w:rPr>
        <w:t>sshd.service</w:t>
      </w:r>
      <w:r w:rsidRPr="00256FB0">
        <w:rPr>
          <w:rFonts w:hint="eastAsia"/>
        </w:rPr>
        <w:t>。</w:t>
      </w:r>
    </w:p>
    <w:p w:rsidR="00C70B88" w:rsidRPr="00256FB0" w:rsidRDefault="00C70B88" w:rsidP="00256FB0"/>
    <w:p w:rsidR="00256FB0" w:rsidRPr="00256FB0" w:rsidRDefault="00256FB0" w:rsidP="00942A16">
      <w:pPr>
        <w:pStyle w:val="Heading2"/>
        <w:rPr>
          <w:rFonts w:hint="eastAsia"/>
        </w:rPr>
      </w:pPr>
      <w:r w:rsidRPr="00256FB0">
        <w:rPr>
          <w:rFonts w:hint="eastAsia"/>
        </w:rPr>
        <w:t>配置文件的状态</w:t>
      </w:r>
    </w:p>
    <w:p w:rsid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list-unit-files</w:t>
      </w:r>
      <w:r w:rsidRPr="00256FB0">
        <w:rPr>
          <w:rFonts w:hint="eastAsia"/>
        </w:rPr>
        <w:t>命令用于列出所有配置文件。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5911" w:rsidTr="00DD5911">
        <w:tc>
          <w:tcPr>
            <w:tcW w:w="8388" w:type="dxa"/>
          </w:tcPr>
          <w:p w:rsidR="00DD5911" w:rsidRDefault="00DD5911" w:rsidP="00DD5911">
            <w:pPr>
              <w:ind w:left="0"/>
            </w:pPr>
            <w:r>
              <w:t># 列出所有配置文件</w:t>
            </w:r>
          </w:p>
          <w:p w:rsidR="00DD5911" w:rsidRDefault="00DD5911" w:rsidP="00DD5911">
            <w:pPr>
              <w:ind w:left="0"/>
            </w:pPr>
            <w:r>
              <w:t>$ systemctl list-unit-files</w:t>
            </w:r>
          </w:p>
          <w:p w:rsidR="00DD5911" w:rsidRDefault="00DD5911" w:rsidP="00DD5911">
            <w:pPr>
              <w:ind w:left="0"/>
            </w:pPr>
          </w:p>
          <w:p w:rsidR="00DD5911" w:rsidRDefault="00DD5911" w:rsidP="00DD5911">
            <w:pPr>
              <w:ind w:left="0"/>
            </w:pPr>
            <w:r>
              <w:t># 列出指定类型的配置文件</w:t>
            </w:r>
          </w:p>
          <w:p w:rsidR="00DD5911" w:rsidRDefault="00DD5911" w:rsidP="00DD5911">
            <w:pPr>
              <w:ind w:left="0"/>
              <w:rPr>
                <w:rFonts w:hint="eastAsia"/>
              </w:rPr>
            </w:pPr>
            <w:r>
              <w:t>$ systemctl list-unit-files --type=service</w:t>
            </w:r>
          </w:p>
        </w:tc>
      </w:tr>
    </w:tbl>
    <w:p w:rsidR="00256FB0" w:rsidRPr="00256FB0" w:rsidRDefault="00DD5911" w:rsidP="00DD5911">
      <w:pPr>
        <w:ind w:left="0" w:firstLine="360"/>
      </w:pPr>
      <w:r>
        <w:rPr>
          <w:rFonts w:hint="eastAsia"/>
        </w:rPr>
        <w:t>这个命令会输出一个列表：</w:t>
      </w:r>
    </w:p>
    <w:p w:rsidR="00256FB0" w:rsidRPr="00DD5911" w:rsidRDefault="00256FB0" w:rsidP="00DD5911">
      <w:pPr>
        <w:rPr>
          <w:rFonts w:ascii="Consolas" w:eastAsiaTheme="minorEastAsia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list-unit-files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UNIT FILE              STATE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chronyd.service        enabled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clamd@.service         static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clamd@scan.service     disabled</w:t>
      </w:r>
    </w:p>
    <w:p w:rsidR="00256FB0" w:rsidRPr="00256FB0" w:rsidRDefault="00256FB0" w:rsidP="00256FB0">
      <w:r w:rsidRPr="00256FB0">
        <w:rPr>
          <w:rFonts w:hint="eastAsia"/>
        </w:rPr>
        <w:t>这个列表显示每个配置文件的状态，一共有四种。</w:t>
      </w:r>
    </w:p>
    <w:p w:rsidR="00256FB0" w:rsidRPr="00256FB0" w:rsidRDefault="00256FB0" w:rsidP="00DD5911">
      <w:pPr>
        <w:pStyle w:val="ListParagraph"/>
        <w:numPr>
          <w:ilvl w:val="0"/>
          <w:numId w:val="28"/>
        </w:numPr>
        <w:rPr>
          <w:rFonts w:hint="eastAsia"/>
        </w:rPr>
      </w:pPr>
      <w:r w:rsidRPr="00256FB0">
        <w:rPr>
          <w:rFonts w:hint="eastAsia"/>
        </w:rPr>
        <w:t>enabled：已建立启动链接</w:t>
      </w:r>
    </w:p>
    <w:p w:rsidR="00256FB0" w:rsidRPr="00256FB0" w:rsidRDefault="00256FB0" w:rsidP="00DD5911">
      <w:pPr>
        <w:pStyle w:val="ListParagraph"/>
        <w:numPr>
          <w:ilvl w:val="0"/>
          <w:numId w:val="28"/>
        </w:numPr>
        <w:rPr>
          <w:rFonts w:hint="eastAsia"/>
        </w:rPr>
      </w:pPr>
      <w:r w:rsidRPr="00256FB0">
        <w:rPr>
          <w:rFonts w:hint="eastAsia"/>
        </w:rPr>
        <w:t>disabled：没建立启动链接</w:t>
      </w:r>
    </w:p>
    <w:p w:rsidR="00256FB0" w:rsidRPr="00256FB0" w:rsidRDefault="00256FB0" w:rsidP="00DD5911">
      <w:pPr>
        <w:pStyle w:val="ListParagraph"/>
        <w:numPr>
          <w:ilvl w:val="0"/>
          <w:numId w:val="28"/>
        </w:numPr>
        <w:rPr>
          <w:rFonts w:hint="eastAsia"/>
        </w:rPr>
      </w:pPr>
      <w:r w:rsidRPr="00256FB0">
        <w:rPr>
          <w:rFonts w:hint="eastAsia"/>
        </w:rPr>
        <w:t>static：该配置文件没有</w:t>
      </w:r>
      <w:r w:rsidRPr="00DD5911">
        <w:rPr>
          <w:rFonts w:ascii="Consolas" w:eastAsia="Times New Roman" w:hAnsi="Consolas" w:cs="Consolas"/>
        </w:rPr>
        <w:t>[Install]</w:t>
      </w:r>
      <w:r w:rsidRPr="00256FB0">
        <w:rPr>
          <w:rFonts w:hint="eastAsia"/>
        </w:rPr>
        <w:t>部分（无法执行），只能作为其他配置文件的依赖</w:t>
      </w:r>
    </w:p>
    <w:p w:rsidR="00256FB0" w:rsidRPr="00256FB0" w:rsidRDefault="00256FB0" w:rsidP="00DD5911">
      <w:pPr>
        <w:pStyle w:val="ListParagraph"/>
        <w:numPr>
          <w:ilvl w:val="0"/>
          <w:numId w:val="28"/>
        </w:numPr>
        <w:rPr>
          <w:rFonts w:hint="eastAsia"/>
        </w:rPr>
      </w:pPr>
      <w:r w:rsidRPr="00256FB0">
        <w:rPr>
          <w:rFonts w:hint="eastAsia"/>
        </w:rPr>
        <w:t>masked：该配置文件被禁止建立启动链接</w:t>
      </w:r>
    </w:p>
    <w:p w:rsidR="00256FB0" w:rsidRPr="00256FB0" w:rsidRDefault="00256FB0" w:rsidP="00256FB0">
      <w:pPr>
        <w:rPr>
          <w:rFonts w:hint="eastAsia"/>
        </w:rPr>
      </w:pPr>
      <w:r w:rsidRPr="00DD5911">
        <w:rPr>
          <w:rFonts w:hint="eastAsia"/>
          <w:color w:val="FF0000"/>
        </w:rPr>
        <w:t>注意</w:t>
      </w:r>
      <w:r w:rsidRPr="00256FB0">
        <w:rPr>
          <w:rFonts w:hint="eastAsia"/>
        </w:rPr>
        <w:t>，从配置文件的状态无法看出，该 Unit 是否正在运行。这必须执行前面提到的</w:t>
      </w:r>
      <w:r w:rsidRPr="00256FB0">
        <w:rPr>
          <w:rFonts w:ascii="Consolas" w:eastAsia="Times New Roman" w:hAnsi="Consolas" w:cs="Consolas"/>
        </w:rPr>
        <w:t>systemctl status</w:t>
      </w:r>
      <w:r w:rsidRPr="00256FB0">
        <w:rPr>
          <w:rFonts w:hint="eastAsia"/>
        </w:rPr>
        <w:t>命令。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status bluetooth.service</w:t>
      </w:r>
    </w:p>
    <w:p w:rsidR="00256FB0" w:rsidRPr="00256FB0" w:rsidRDefault="00256FB0" w:rsidP="00256FB0">
      <w:r w:rsidRPr="00256FB0">
        <w:rPr>
          <w:rFonts w:hint="eastAsia"/>
        </w:rPr>
        <w:t>一旦修改配置文件，就要让 SystemD 重新加载配置文件，然后重新启动，否则修改不会生效。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systemctl daemon-reload</w:t>
      </w:r>
    </w:p>
    <w:p w:rsidR="00256FB0" w:rsidRDefault="00256FB0" w:rsidP="00256FB0">
      <w:pPr>
        <w:rPr>
          <w:rFonts w:ascii="Consolas" w:eastAsiaTheme="minorEastAsia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sudo systemctl restart httpd.service</w:t>
      </w:r>
    </w:p>
    <w:p w:rsidR="00DD5911" w:rsidRPr="00DD5911" w:rsidRDefault="00DD5911" w:rsidP="00256FB0">
      <w:pPr>
        <w:rPr>
          <w:rFonts w:ascii="Consolas" w:eastAsiaTheme="minorEastAsia" w:hAnsi="Consolas" w:cs="Consolas" w:hint="eastAsia"/>
          <w:color w:val="5E5E5E"/>
        </w:rPr>
      </w:pPr>
    </w:p>
    <w:p w:rsidR="00256FB0" w:rsidRPr="00256FB0" w:rsidRDefault="00256FB0" w:rsidP="00DD5911">
      <w:pPr>
        <w:pStyle w:val="Heading2"/>
      </w:pPr>
      <w:r w:rsidRPr="00256FB0">
        <w:rPr>
          <w:rFonts w:hint="eastAsia"/>
        </w:rPr>
        <w:lastRenderedPageBreak/>
        <w:t>配置文件的格式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配置文件就是普通的文本文件，可以用文本编辑器打开。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systemctl cat</w:t>
      </w:r>
      <w:r w:rsidRPr="00256FB0">
        <w:rPr>
          <w:rFonts w:hint="eastAsia"/>
        </w:rPr>
        <w:t>命令可以查看配置文件的内容。</w:t>
      </w:r>
    </w:p>
    <w:p w:rsidR="00256FB0" w:rsidRPr="00DD5911" w:rsidRDefault="00256FB0" w:rsidP="00DD5911">
      <w:pPr>
        <w:rPr>
          <w:rFonts w:ascii="Consolas" w:eastAsiaTheme="minorEastAsia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$ systemctl cat atd.service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[Unit]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Description=ATD daemon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[Service]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Type=forking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ExecStart=/usr/bin/atd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[Install]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WantedBy=multi-user.target</w:t>
      </w:r>
    </w:p>
    <w:p w:rsidR="00256FB0" w:rsidRPr="00256FB0" w:rsidRDefault="00256FB0" w:rsidP="00256FB0">
      <w:r w:rsidRPr="00256FB0">
        <w:rPr>
          <w:rFonts w:hint="eastAsia"/>
        </w:rPr>
        <w:t>从上面的输出可以看到，配置文件分成几个区块。每个区块的第一行，是用方括号表示的区别名，比如</w:t>
      </w:r>
      <w:r w:rsidRPr="00256FB0">
        <w:rPr>
          <w:rFonts w:ascii="Consolas" w:eastAsia="Times New Roman" w:hAnsi="Consolas" w:cs="Consolas"/>
        </w:rPr>
        <w:t>[Unit]</w:t>
      </w:r>
      <w:r w:rsidRPr="00256FB0">
        <w:rPr>
          <w:rFonts w:hint="eastAsia"/>
        </w:rPr>
        <w:t>。注意，配置文件的区块名和字段名，都是大小写敏感的。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每个区块内部是一些等号连接的键值对。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[Section]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Directive1=value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Directive2=value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. . .</w:t>
      </w:r>
    </w:p>
    <w:p w:rsidR="00256FB0" w:rsidRDefault="00256FB0" w:rsidP="00256FB0">
      <w:pPr>
        <w:rPr>
          <w:rFonts w:hint="eastAsia"/>
        </w:rPr>
      </w:pPr>
      <w:r w:rsidRPr="00DD5911">
        <w:rPr>
          <w:rFonts w:hint="eastAsia"/>
          <w:color w:val="FF0000"/>
        </w:rPr>
        <w:t>注意</w:t>
      </w:r>
      <w:r w:rsidRPr="00256FB0">
        <w:rPr>
          <w:rFonts w:hint="eastAsia"/>
        </w:rPr>
        <w:t>，键值对的等号两侧不能有空格。</w:t>
      </w:r>
    </w:p>
    <w:p w:rsidR="00DD5911" w:rsidRPr="00256FB0" w:rsidRDefault="00DD5911" w:rsidP="00256FB0"/>
    <w:p w:rsidR="00256FB0" w:rsidRPr="00256FB0" w:rsidRDefault="00256FB0" w:rsidP="00DD5911">
      <w:pPr>
        <w:pStyle w:val="Heading2"/>
        <w:rPr>
          <w:rFonts w:hint="eastAsia"/>
        </w:rPr>
      </w:pPr>
      <w:r w:rsidRPr="00256FB0">
        <w:rPr>
          <w:rFonts w:hint="eastAsia"/>
        </w:rPr>
        <w:t>配置文件的区块</w:t>
      </w: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[Unit]</w:t>
      </w:r>
      <w:r w:rsidRPr="00256FB0">
        <w:rPr>
          <w:rFonts w:hint="eastAsia"/>
        </w:rPr>
        <w:t>区块通常是配置文件的第一个区块，用来定义 Unit 的元数据，以及配置与其他 Unit 的关系。它的主要字段如下。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Description</w:t>
      </w:r>
      <w:r w:rsidRPr="00256FB0">
        <w:rPr>
          <w:rFonts w:hint="eastAsia"/>
          <w:color w:val="5E5E5E"/>
        </w:rPr>
        <w:t>：简短描述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Documentation</w:t>
      </w:r>
      <w:r w:rsidRPr="00256FB0">
        <w:rPr>
          <w:rFonts w:hint="eastAsia"/>
          <w:color w:val="5E5E5E"/>
        </w:rPr>
        <w:t>：文档地址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lastRenderedPageBreak/>
        <w:t>Requires</w:t>
      </w:r>
      <w:r w:rsidRPr="00256FB0">
        <w:rPr>
          <w:rFonts w:hint="eastAsia"/>
          <w:color w:val="5E5E5E"/>
        </w:rPr>
        <w:t>：当前 Unit 依赖的其他 Unit，如果它们没有运行，当前 Unit 会启动失败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Wants</w:t>
      </w:r>
      <w:r w:rsidRPr="00256FB0">
        <w:rPr>
          <w:rFonts w:hint="eastAsia"/>
          <w:color w:val="5E5E5E"/>
        </w:rPr>
        <w:t>：与当前 Unit 配合的其他 Unit，如果它们没有运行，当前 Unit 不会启动失败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BindsTo</w:t>
      </w:r>
      <w:r w:rsidRPr="00256FB0">
        <w:rPr>
          <w:rFonts w:hint="eastAsia"/>
          <w:color w:val="5E5E5E"/>
        </w:rPr>
        <w:t>：与</w:t>
      </w:r>
      <w:r w:rsidRPr="00256FB0">
        <w:rPr>
          <w:rFonts w:ascii="Consolas" w:eastAsia="Times New Roman" w:hAnsi="Consolas" w:cs="Consolas"/>
          <w:color w:val="5E5E5E"/>
        </w:rPr>
        <w:t>Requires</w:t>
      </w:r>
      <w:r w:rsidRPr="00256FB0">
        <w:rPr>
          <w:rFonts w:hint="eastAsia"/>
          <w:color w:val="5E5E5E"/>
        </w:rPr>
        <w:t>类似，它指定的 Unit 如果退出，会导致当前 Unit 停止运行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Before</w:t>
      </w:r>
      <w:r w:rsidRPr="00256FB0">
        <w:rPr>
          <w:rFonts w:hint="eastAsia"/>
          <w:color w:val="5E5E5E"/>
        </w:rPr>
        <w:t>：如果该字段指定的 Unit 也要启动，那么必须在当前 Unit 之后启动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After</w:t>
      </w:r>
      <w:r w:rsidRPr="00256FB0">
        <w:rPr>
          <w:rFonts w:hint="eastAsia"/>
          <w:color w:val="5E5E5E"/>
        </w:rPr>
        <w:t>：如果该字段指定的 Unit 也要启动，那么必须在当前 Unit 之前启动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Conflicts</w:t>
      </w:r>
      <w:r w:rsidRPr="00256FB0">
        <w:rPr>
          <w:rFonts w:hint="eastAsia"/>
          <w:color w:val="5E5E5E"/>
        </w:rPr>
        <w:t>：这里指定的 Unit 不能与当前 Unit 同时运行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Condition...</w:t>
      </w:r>
      <w:r w:rsidRPr="00256FB0">
        <w:rPr>
          <w:rFonts w:hint="eastAsia"/>
          <w:color w:val="5E5E5E"/>
        </w:rPr>
        <w:t>：当前 Unit 运行必须满足的条件，否则不会运行</w:t>
      </w:r>
    </w:p>
    <w:p w:rsid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Assert...</w:t>
      </w:r>
      <w:r w:rsidRPr="00256FB0">
        <w:rPr>
          <w:rFonts w:hint="eastAsia"/>
          <w:color w:val="5E5E5E"/>
        </w:rPr>
        <w:t>：当前 Unit 运行必须满足的条件，否则会报启动失败</w:t>
      </w:r>
    </w:p>
    <w:p w:rsidR="005C5EF0" w:rsidRPr="00256FB0" w:rsidRDefault="005C5EF0" w:rsidP="00256FB0">
      <w:pPr>
        <w:rPr>
          <w:rFonts w:hint="eastAsia"/>
          <w:color w:val="5E5E5E"/>
        </w:rPr>
      </w:pP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[Install]</w:t>
      </w:r>
      <w:r w:rsidRPr="00256FB0">
        <w:rPr>
          <w:rFonts w:hint="eastAsia"/>
        </w:rPr>
        <w:t>通常是配置文件的最后一个区块，用来定义如何启动，以及是否开机启动。它的主要字段如下。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WantedBy</w:t>
      </w:r>
      <w:r w:rsidRPr="00256FB0">
        <w:rPr>
          <w:rFonts w:hint="eastAsia"/>
          <w:color w:val="5E5E5E"/>
        </w:rPr>
        <w:t>：它的值是一个或多个 Target，当前 Unit 激活时（enable）符号链接会放入</w:t>
      </w:r>
      <w:r w:rsidRPr="00256FB0">
        <w:rPr>
          <w:rFonts w:ascii="Consolas" w:eastAsia="Times New Roman" w:hAnsi="Consolas" w:cs="Consolas"/>
          <w:color w:val="5E5E5E"/>
        </w:rPr>
        <w:t>/etc/systemd/system</w:t>
      </w:r>
      <w:r w:rsidRPr="00256FB0">
        <w:rPr>
          <w:rFonts w:hint="eastAsia"/>
          <w:color w:val="5E5E5E"/>
        </w:rPr>
        <w:t>目录下面以 Target 名 + </w:t>
      </w:r>
      <w:r w:rsidRPr="00256FB0">
        <w:rPr>
          <w:rFonts w:ascii="Consolas" w:eastAsia="Times New Roman" w:hAnsi="Consolas" w:cs="Consolas"/>
          <w:color w:val="5E5E5E"/>
        </w:rPr>
        <w:t>.wants</w:t>
      </w:r>
      <w:r w:rsidRPr="00256FB0">
        <w:rPr>
          <w:rFonts w:hint="eastAsia"/>
          <w:color w:val="5E5E5E"/>
        </w:rPr>
        <w:t>后缀构成的子目录中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RequiredBy</w:t>
      </w:r>
      <w:r w:rsidRPr="00256FB0">
        <w:rPr>
          <w:rFonts w:hint="eastAsia"/>
          <w:color w:val="5E5E5E"/>
        </w:rPr>
        <w:t>：它的值是一个或多个 Target，当前 Unit 激活时，符号链接会放入</w:t>
      </w:r>
      <w:r w:rsidRPr="00256FB0">
        <w:rPr>
          <w:rFonts w:ascii="Consolas" w:eastAsia="Times New Roman" w:hAnsi="Consolas" w:cs="Consolas"/>
          <w:color w:val="5E5E5E"/>
        </w:rPr>
        <w:t>/etc/systemd/system</w:t>
      </w:r>
      <w:r w:rsidRPr="00256FB0">
        <w:rPr>
          <w:rFonts w:hint="eastAsia"/>
          <w:color w:val="5E5E5E"/>
        </w:rPr>
        <w:t>目录下面以 Target 名 + </w:t>
      </w:r>
      <w:r w:rsidRPr="00256FB0">
        <w:rPr>
          <w:rFonts w:ascii="Consolas" w:eastAsia="Times New Roman" w:hAnsi="Consolas" w:cs="Consolas"/>
          <w:color w:val="5E5E5E"/>
        </w:rPr>
        <w:t>.required</w:t>
      </w:r>
      <w:r w:rsidRPr="00256FB0">
        <w:rPr>
          <w:rFonts w:hint="eastAsia"/>
          <w:color w:val="5E5E5E"/>
        </w:rPr>
        <w:t>后缀构成的子目录中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Alias</w:t>
      </w:r>
      <w:r w:rsidRPr="00256FB0">
        <w:rPr>
          <w:rFonts w:hint="eastAsia"/>
          <w:color w:val="5E5E5E"/>
        </w:rPr>
        <w:t>：当前 Unit 可用于启动的别名</w:t>
      </w:r>
    </w:p>
    <w:p w:rsid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Also</w:t>
      </w:r>
      <w:r w:rsidRPr="00256FB0">
        <w:rPr>
          <w:rFonts w:hint="eastAsia"/>
          <w:color w:val="5E5E5E"/>
        </w:rPr>
        <w:t>：当前 Unit 激活（enable）时，会被同时激活的其他 Unit</w:t>
      </w:r>
    </w:p>
    <w:p w:rsidR="00D76611" w:rsidRPr="00256FB0" w:rsidRDefault="00D76611" w:rsidP="00256FB0">
      <w:pPr>
        <w:rPr>
          <w:rFonts w:hint="eastAsia"/>
          <w:color w:val="5E5E5E"/>
        </w:rPr>
      </w:pPr>
    </w:p>
    <w:p w:rsidR="00256FB0" w:rsidRPr="00256FB0" w:rsidRDefault="00256FB0" w:rsidP="00256FB0">
      <w:pPr>
        <w:rPr>
          <w:rFonts w:hint="eastAsia"/>
        </w:rPr>
      </w:pPr>
      <w:r w:rsidRPr="00256FB0">
        <w:rPr>
          <w:rFonts w:ascii="Consolas" w:eastAsia="Times New Roman" w:hAnsi="Consolas" w:cs="Consolas"/>
        </w:rPr>
        <w:t>[Service]</w:t>
      </w:r>
      <w:r w:rsidRPr="00256FB0">
        <w:rPr>
          <w:rFonts w:hint="eastAsia"/>
        </w:rPr>
        <w:t>区块用来 Service 的配置，只有 Service 类型的 Unit 才有这个区块。它的主要字段如下。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</w:t>
      </w:r>
      <w:r w:rsidRPr="00256FB0">
        <w:rPr>
          <w:rFonts w:hint="eastAsia"/>
          <w:color w:val="5E5E5E"/>
        </w:rPr>
        <w:t>：定义启动时的进程行为。它有以下几种值。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Type=simple</w:t>
      </w:r>
      <w:r w:rsidRPr="00256FB0">
        <w:rPr>
          <w:rFonts w:hint="eastAsia"/>
          <w:color w:val="5E5E5E"/>
        </w:rPr>
        <w:t>：默认值，执行</w:t>
      </w:r>
      <w:r w:rsidRPr="00256FB0">
        <w:rPr>
          <w:rFonts w:ascii="Consolas" w:eastAsia="Times New Roman" w:hAnsi="Consolas" w:cs="Consolas"/>
          <w:color w:val="5E5E5E"/>
        </w:rPr>
        <w:t>ExecStart</w:t>
      </w:r>
      <w:r w:rsidRPr="00256FB0">
        <w:rPr>
          <w:rFonts w:hint="eastAsia"/>
          <w:color w:val="5E5E5E"/>
        </w:rPr>
        <w:t>指定的命令，启动主进程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lastRenderedPageBreak/>
        <w:t>Type=forking</w:t>
      </w:r>
      <w:r w:rsidRPr="00256FB0">
        <w:rPr>
          <w:rFonts w:hint="eastAsia"/>
          <w:color w:val="5E5E5E"/>
        </w:rPr>
        <w:t>：以 fork 方式从父进程创建子进程，创建后父进程会立即退出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Type=oneshot</w:t>
      </w:r>
      <w:r w:rsidRPr="00256FB0">
        <w:rPr>
          <w:rFonts w:hint="eastAsia"/>
          <w:color w:val="5E5E5E"/>
        </w:rPr>
        <w:t>：一次性进程，Systemd 会等当前服务退出，再继续往下执行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Type=dbus</w:t>
      </w:r>
      <w:r w:rsidRPr="00256FB0">
        <w:rPr>
          <w:rFonts w:hint="eastAsia"/>
          <w:color w:val="5E5E5E"/>
        </w:rPr>
        <w:t>：当前服务通过D-Bus启动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Type=notify</w:t>
      </w:r>
      <w:r w:rsidRPr="00256FB0">
        <w:rPr>
          <w:rFonts w:hint="eastAsia"/>
          <w:color w:val="5E5E5E"/>
        </w:rPr>
        <w:t>：当前服务启动完毕，会通知</w:t>
      </w:r>
      <w:r w:rsidRPr="00256FB0">
        <w:rPr>
          <w:rFonts w:ascii="Consolas" w:eastAsia="Times New Roman" w:hAnsi="Consolas" w:cs="Consolas"/>
          <w:color w:val="5E5E5E"/>
        </w:rPr>
        <w:t>Systemd</w:t>
      </w:r>
      <w:r w:rsidRPr="00256FB0">
        <w:rPr>
          <w:rFonts w:hint="eastAsia"/>
          <w:color w:val="5E5E5E"/>
        </w:rPr>
        <w:t>，再继续往下执行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Type=idle</w:t>
      </w:r>
      <w:r w:rsidRPr="00256FB0">
        <w:rPr>
          <w:rFonts w:hint="eastAsia"/>
          <w:color w:val="5E5E5E"/>
        </w:rPr>
        <w:t>：若有其他任务执行完毕，当前服务才会运行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ExecStart</w:t>
      </w:r>
      <w:r w:rsidRPr="00256FB0">
        <w:rPr>
          <w:rFonts w:hint="eastAsia"/>
          <w:color w:val="5E5E5E"/>
        </w:rPr>
        <w:t>：启动当前服务的命令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ExecStartPre</w:t>
      </w:r>
      <w:r w:rsidRPr="00256FB0">
        <w:rPr>
          <w:rFonts w:hint="eastAsia"/>
          <w:color w:val="5E5E5E"/>
        </w:rPr>
        <w:t>：启动当前服务之前执行的命令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ExecStartPost</w:t>
      </w:r>
      <w:r w:rsidRPr="00256FB0">
        <w:rPr>
          <w:rFonts w:hint="eastAsia"/>
          <w:color w:val="5E5E5E"/>
        </w:rPr>
        <w:t>：启动当前服务之后执行的命令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ExecReload</w:t>
      </w:r>
      <w:r w:rsidRPr="00256FB0">
        <w:rPr>
          <w:rFonts w:hint="eastAsia"/>
          <w:color w:val="5E5E5E"/>
        </w:rPr>
        <w:t>：重启当前服务时执行的命令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ExecStop</w:t>
      </w:r>
      <w:r w:rsidRPr="00256FB0">
        <w:rPr>
          <w:rFonts w:hint="eastAsia"/>
          <w:color w:val="5E5E5E"/>
        </w:rPr>
        <w:t>：停止当前服务时执行的命令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ExecStopPost</w:t>
      </w:r>
      <w:r w:rsidRPr="00256FB0">
        <w:rPr>
          <w:rFonts w:hint="eastAsia"/>
          <w:color w:val="5E5E5E"/>
        </w:rPr>
        <w:t>：停止当其服务之后执行的命令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RestartSec</w:t>
      </w:r>
      <w:r w:rsidRPr="00256FB0">
        <w:rPr>
          <w:rFonts w:hint="eastAsia"/>
          <w:color w:val="5E5E5E"/>
        </w:rPr>
        <w:t>：自动重启当前服务间隔的秒数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Restart</w:t>
      </w:r>
      <w:r w:rsidRPr="00256FB0">
        <w:rPr>
          <w:rFonts w:hint="eastAsia"/>
          <w:color w:val="5E5E5E"/>
        </w:rPr>
        <w:t>：定义何种情况 Systemd 会自动重启当前服务，可能的值包括</w:t>
      </w:r>
      <w:r w:rsidRPr="00256FB0">
        <w:rPr>
          <w:rFonts w:ascii="Consolas" w:eastAsia="Times New Roman" w:hAnsi="Consolas" w:cs="Consolas"/>
          <w:color w:val="5E5E5E"/>
        </w:rPr>
        <w:t>always</w:t>
      </w:r>
      <w:r w:rsidRPr="00256FB0">
        <w:rPr>
          <w:rFonts w:hint="eastAsia"/>
          <w:color w:val="5E5E5E"/>
        </w:rPr>
        <w:t>（总是重启）、</w:t>
      </w:r>
      <w:r w:rsidRPr="00256FB0">
        <w:rPr>
          <w:rFonts w:ascii="Consolas" w:eastAsia="Times New Roman" w:hAnsi="Consolas" w:cs="Consolas"/>
          <w:color w:val="5E5E5E"/>
        </w:rPr>
        <w:t>on-success</w:t>
      </w:r>
      <w:r w:rsidRPr="00256FB0">
        <w:rPr>
          <w:rFonts w:hint="eastAsia"/>
          <w:color w:val="5E5E5E"/>
        </w:rPr>
        <w:t>、</w:t>
      </w:r>
      <w:r w:rsidRPr="00256FB0">
        <w:rPr>
          <w:rFonts w:ascii="Consolas" w:eastAsia="Times New Roman" w:hAnsi="Consolas" w:cs="Consolas"/>
          <w:color w:val="5E5E5E"/>
        </w:rPr>
        <w:t>on-failure</w:t>
      </w:r>
      <w:r w:rsidRPr="00256FB0">
        <w:rPr>
          <w:rFonts w:hint="eastAsia"/>
          <w:color w:val="5E5E5E"/>
        </w:rPr>
        <w:t>、</w:t>
      </w:r>
      <w:r w:rsidRPr="00256FB0">
        <w:rPr>
          <w:rFonts w:ascii="Consolas" w:eastAsia="Times New Roman" w:hAnsi="Consolas" w:cs="Consolas"/>
          <w:color w:val="5E5E5E"/>
        </w:rPr>
        <w:t>on-abnormal</w:t>
      </w:r>
      <w:r w:rsidRPr="00256FB0">
        <w:rPr>
          <w:rFonts w:hint="eastAsia"/>
          <w:color w:val="5E5E5E"/>
        </w:rPr>
        <w:t>、</w:t>
      </w:r>
      <w:r w:rsidRPr="00256FB0">
        <w:rPr>
          <w:rFonts w:ascii="Consolas" w:eastAsia="Times New Roman" w:hAnsi="Consolas" w:cs="Consolas"/>
          <w:color w:val="5E5E5E"/>
        </w:rPr>
        <w:t>on-abort</w:t>
      </w:r>
      <w:r w:rsidRPr="00256FB0">
        <w:rPr>
          <w:rFonts w:hint="eastAsia"/>
          <w:color w:val="5E5E5E"/>
        </w:rPr>
        <w:t>、</w:t>
      </w:r>
      <w:r w:rsidRPr="00256FB0">
        <w:rPr>
          <w:rFonts w:ascii="Consolas" w:eastAsia="Times New Roman" w:hAnsi="Consolas" w:cs="Consolas"/>
          <w:color w:val="5E5E5E"/>
        </w:rPr>
        <w:t>on-watchdog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TimeoutSec</w:t>
      </w:r>
      <w:r w:rsidRPr="00256FB0">
        <w:rPr>
          <w:rFonts w:hint="eastAsia"/>
          <w:color w:val="5E5E5E"/>
        </w:rPr>
        <w:t>：定义 Systemd 停止当前服务之前等待的秒数</w:t>
      </w:r>
    </w:p>
    <w:p w:rsidR="00256FB0" w:rsidRPr="00256FB0" w:rsidRDefault="00256FB0" w:rsidP="00256FB0">
      <w:pPr>
        <w:rPr>
          <w:rFonts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Environment</w:t>
      </w:r>
      <w:r w:rsidRPr="00256FB0">
        <w:rPr>
          <w:rFonts w:hint="eastAsia"/>
          <w:color w:val="5E5E5E"/>
        </w:rPr>
        <w:t>：指定环境变量</w:t>
      </w:r>
    </w:p>
    <w:p w:rsidR="005E00C7" w:rsidRPr="00256FB0" w:rsidRDefault="005E00C7" w:rsidP="00D76611">
      <w:pPr>
        <w:ind w:left="0"/>
        <w:rPr>
          <w:rFonts w:hint="eastAsia"/>
        </w:rPr>
      </w:pPr>
    </w:p>
    <w:p w:rsidR="00256FB0" w:rsidRPr="00256FB0" w:rsidRDefault="00256FB0" w:rsidP="005E00C7">
      <w:pPr>
        <w:pStyle w:val="Heading1"/>
        <w:rPr>
          <w:rFonts w:hint="eastAsia"/>
        </w:rPr>
      </w:pPr>
      <w:r w:rsidRPr="00256FB0">
        <w:rPr>
          <w:rFonts w:hint="eastAsia"/>
        </w:rPr>
        <w:t>Target</w:t>
      </w:r>
    </w:p>
    <w:p w:rsidR="00256FB0" w:rsidRPr="00256FB0" w:rsidRDefault="00256FB0" w:rsidP="005E00C7">
      <w:pPr>
        <w:ind w:firstLine="360"/>
        <w:rPr>
          <w:rFonts w:hint="eastAsia"/>
        </w:rPr>
      </w:pPr>
      <w:r w:rsidRPr="00256FB0">
        <w:rPr>
          <w:rFonts w:hint="eastAsia"/>
        </w:rPr>
        <w:t>启动计算机的时候，需要启动大量的 Unit。如果每一次启动，都要一一写明本次启动需要哪些 Unit，显然非常不方便。Systemd 的解决方案就是 Target。简单说，Target 就是一个 Unit 组，包含许多相关的 Unit 。启动某个 Target 的时候，Systemd 就会启动里面所有的 Unit。从这个意义上说，Target 这个概念类似于”状态点”，启动某个 Target 就好比启动到某种状态。</w:t>
      </w:r>
    </w:p>
    <w:p w:rsidR="00256FB0" w:rsidRDefault="00256FB0" w:rsidP="00256FB0">
      <w:pPr>
        <w:rPr>
          <w:rFonts w:hint="eastAsia"/>
        </w:rPr>
      </w:pPr>
      <w:r w:rsidRPr="00256FB0">
        <w:rPr>
          <w:rFonts w:hint="eastAsia"/>
        </w:rPr>
        <w:t>传统的</w:t>
      </w:r>
      <w:r w:rsidRPr="00256FB0">
        <w:rPr>
          <w:rFonts w:ascii="Consolas" w:eastAsia="Times New Roman" w:hAnsi="Consolas" w:cs="Consolas"/>
        </w:rPr>
        <w:t>init</w:t>
      </w:r>
      <w:r w:rsidRPr="00256FB0">
        <w:rPr>
          <w:rFonts w:hint="eastAsia"/>
        </w:rPr>
        <w:t>启动模式里面，有 RunLevel 的概念，跟 Target 的作用很类似。不同的是，RunLevel 是互斥的，不可能多个 RunLevel 同时启动，但是多个 Target 可以同时启动。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336D5" w:rsidTr="004336D5">
        <w:tc>
          <w:tcPr>
            <w:tcW w:w="8388" w:type="dxa"/>
          </w:tcPr>
          <w:p w:rsidR="004336D5" w:rsidRDefault="004336D5" w:rsidP="004336D5">
            <w:pPr>
              <w:ind w:left="0"/>
            </w:pPr>
            <w:r>
              <w:lastRenderedPageBreak/>
              <w:t># 查看当前系统的所有 Target</w:t>
            </w:r>
          </w:p>
          <w:p w:rsidR="004336D5" w:rsidRDefault="004336D5" w:rsidP="004336D5">
            <w:pPr>
              <w:ind w:left="0"/>
            </w:pPr>
            <w:r>
              <w:t>$ systemctl list-unit-files --type=target</w:t>
            </w:r>
          </w:p>
          <w:p w:rsidR="004336D5" w:rsidRDefault="004336D5" w:rsidP="004336D5">
            <w:pPr>
              <w:ind w:left="0"/>
            </w:pPr>
          </w:p>
          <w:p w:rsidR="004336D5" w:rsidRDefault="004336D5" w:rsidP="004336D5">
            <w:pPr>
              <w:ind w:left="0"/>
            </w:pPr>
            <w:r>
              <w:t># 查看一个 Target 包含的所有 Unit</w:t>
            </w:r>
          </w:p>
          <w:p w:rsidR="004336D5" w:rsidRDefault="004336D5" w:rsidP="004336D5">
            <w:pPr>
              <w:ind w:left="0"/>
            </w:pPr>
            <w:r>
              <w:t>$ systemctl list-dependencies multi-user.target</w:t>
            </w:r>
          </w:p>
          <w:p w:rsidR="004336D5" w:rsidRDefault="004336D5" w:rsidP="004336D5">
            <w:pPr>
              <w:ind w:left="0"/>
            </w:pPr>
          </w:p>
          <w:p w:rsidR="004336D5" w:rsidRDefault="004336D5" w:rsidP="004336D5">
            <w:pPr>
              <w:ind w:left="0"/>
            </w:pPr>
            <w:r>
              <w:t># 查看启动时的默认 Target</w:t>
            </w:r>
          </w:p>
          <w:p w:rsidR="004336D5" w:rsidRDefault="004336D5" w:rsidP="004336D5">
            <w:pPr>
              <w:ind w:left="0"/>
            </w:pPr>
            <w:r>
              <w:t>$ systemctl get-default</w:t>
            </w:r>
          </w:p>
          <w:p w:rsidR="004336D5" w:rsidRDefault="004336D5" w:rsidP="004336D5">
            <w:pPr>
              <w:ind w:left="0"/>
            </w:pPr>
          </w:p>
          <w:p w:rsidR="004336D5" w:rsidRDefault="004336D5" w:rsidP="004336D5">
            <w:pPr>
              <w:ind w:left="0"/>
            </w:pPr>
            <w:r>
              <w:t># 设置启动时的默认 Target</w:t>
            </w:r>
          </w:p>
          <w:p w:rsidR="004336D5" w:rsidRDefault="004336D5" w:rsidP="004336D5">
            <w:pPr>
              <w:ind w:left="0"/>
            </w:pPr>
            <w:r>
              <w:t>$ sudo systemctl set-default multi-user.target</w:t>
            </w:r>
          </w:p>
          <w:p w:rsidR="004336D5" w:rsidRDefault="004336D5" w:rsidP="004336D5">
            <w:pPr>
              <w:ind w:left="0"/>
            </w:pPr>
          </w:p>
          <w:p w:rsidR="004336D5" w:rsidRDefault="004336D5" w:rsidP="004336D5">
            <w:pPr>
              <w:ind w:left="0"/>
            </w:pPr>
            <w:r>
              <w:t># 切换 Target 时，默认不关闭前一个 Target 启动的进程，</w:t>
            </w:r>
          </w:p>
          <w:p w:rsidR="004336D5" w:rsidRDefault="004336D5" w:rsidP="004336D5">
            <w:pPr>
              <w:ind w:left="0"/>
            </w:pPr>
            <w:r>
              <w:t># systemctl isolate 命令改变这种行为，</w:t>
            </w:r>
          </w:p>
          <w:p w:rsidR="004336D5" w:rsidRDefault="004336D5" w:rsidP="004336D5">
            <w:pPr>
              <w:ind w:left="0"/>
            </w:pPr>
            <w:r>
              <w:t># 关闭前一个 Target 里面所有不属于后一个 Target 的进程</w:t>
            </w:r>
          </w:p>
          <w:p w:rsidR="004336D5" w:rsidRDefault="004336D5" w:rsidP="004336D5">
            <w:pPr>
              <w:ind w:left="0"/>
              <w:rPr>
                <w:rFonts w:hint="eastAsia"/>
              </w:rPr>
            </w:pPr>
            <w:r>
              <w:t>$ sudo systemctl isolate multi-user.target</w:t>
            </w:r>
          </w:p>
        </w:tc>
      </w:tr>
    </w:tbl>
    <w:p w:rsidR="004336D5" w:rsidRPr="00256FB0" w:rsidRDefault="004336D5" w:rsidP="00256FB0">
      <w:pPr>
        <w:rPr>
          <w:rFonts w:hint="eastAsia"/>
        </w:rPr>
      </w:pPr>
    </w:p>
    <w:p w:rsidR="00256FB0" w:rsidRPr="00256FB0" w:rsidRDefault="00256FB0" w:rsidP="00256FB0">
      <w:r w:rsidRPr="00256FB0">
        <w:rPr>
          <w:rFonts w:hint="eastAsia"/>
        </w:rPr>
        <w:t>Target 与 传统 RunLevel 的对应关系如下。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Traditional runlevel      New target name     Symbolically linked to...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0           |    runlevel0.target -&gt; poweroff.target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1           |    runlevel1.target -&gt; rescue.target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2           |    runlevel2.target -&gt; multi-user.target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3           |    runlevel3.target -&gt; multi-user.target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4           |    runlevel4.target -&gt; multi-user.target</w:t>
      </w:r>
    </w:p>
    <w:p w:rsidR="00256FB0" w:rsidRPr="00256FB0" w:rsidRDefault="00256FB0" w:rsidP="00256FB0">
      <w:pPr>
        <w:rPr>
          <w:rFonts w:ascii="Consolas" w:eastAsia="Times New Roman" w:hAnsi="Consolas" w:cs="Consolas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5           |    runlevel5.target -&gt; graphical.target</w:t>
      </w:r>
    </w:p>
    <w:p w:rsidR="00256FB0" w:rsidRPr="00256FB0" w:rsidRDefault="00256FB0" w:rsidP="00256FB0">
      <w:pPr>
        <w:rPr>
          <w:rFonts w:ascii="Consolas" w:eastAsia="Times New Roman" w:hAnsi="Consolas" w:cs="Consolas" w:hint="eastAsia"/>
          <w:color w:val="5E5E5E"/>
        </w:rPr>
      </w:pPr>
      <w:r w:rsidRPr="00256FB0">
        <w:rPr>
          <w:rFonts w:ascii="Consolas" w:eastAsia="Times New Roman" w:hAnsi="Consolas" w:cs="Consolas"/>
          <w:color w:val="5E5E5E"/>
        </w:rPr>
        <w:t>Runlevel 6           |    runlevel6.target -&gt; reboot.target</w:t>
      </w:r>
    </w:p>
    <w:p w:rsidR="00256FB0" w:rsidRPr="00256FB0" w:rsidRDefault="00256FB0" w:rsidP="00256FB0">
      <w:r w:rsidRPr="004336D5">
        <w:rPr>
          <w:rFonts w:hint="eastAsia"/>
        </w:rPr>
        <w:t>它与</w:t>
      </w:r>
      <w:r w:rsidRPr="004336D5">
        <w:t>init</w:t>
      </w:r>
      <w:r w:rsidRPr="004336D5">
        <w:rPr>
          <w:rFonts w:hint="eastAsia"/>
        </w:rPr>
        <w:t>进程的主要差别如下</w:t>
      </w:r>
      <w:r w:rsidR="004336D5">
        <w:rPr>
          <w:rFonts w:hint="eastAsia"/>
        </w:rPr>
        <w:t>：</w:t>
      </w:r>
    </w:p>
    <w:p w:rsidR="00256FB0" w:rsidRPr="004336D5" w:rsidRDefault="00256FB0" w:rsidP="004336D5">
      <w:pPr>
        <w:pStyle w:val="ListParagraph"/>
        <w:numPr>
          <w:ilvl w:val="0"/>
          <w:numId w:val="27"/>
        </w:numPr>
        <w:rPr>
          <w:rFonts w:hint="eastAsia"/>
        </w:rPr>
      </w:pPr>
      <w:r w:rsidRPr="004336D5">
        <w:rPr>
          <w:rFonts w:hint="eastAsia"/>
          <w:b/>
          <w:bCs/>
        </w:rPr>
        <w:t>默认的 RunLevel</w:t>
      </w:r>
      <w:r w:rsidRPr="004336D5">
        <w:rPr>
          <w:rFonts w:hint="eastAsia"/>
        </w:rPr>
        <w:t>（在</w:t>
      </w:r>
      <w:r w:rsidRPr="004336D5">
        <w:t>/etc/inittab</w:t>
      </w:r>
      <w:r w:rsidRPr="004336D5">
        <w:rPr>
          <w:rFonts w:hint="eastAsia"/>
        </w:rPr>
        <w:t>文件设置）现在被默认的 Target 取代，位置是</w:t>
      </w:r>
      <w:r w:rsidRPr="004336D5">
        <w:t>/etc/systemd/system/default.target</w:t>
      </w:r>
      <w:r w:rsidRPr="004336D5">
        <w:rPr>
          <w:rFonts w:hint="eastAsia"/>
        </w:rPr>
        <w:t>，通常符号链接到</w:t>
      </w:r>
      <w:r w:rsidRPr="004336D5">
        <w:lastRenderedPageBreak/>
        <w:t>graphical.target</w:t>
      </w:r>
      <w:r w:rsidRPr="004336D5">
        <w:rPr>
          <w:rFonts w:hint="eastAsia"/>
        </w:rPr>
        <w:t>（图形界面）或者</w:t>
      </w:r>
      <w:r w:rsidRPr="004336D5">
        <w:t>multi-user.target</w:t>
      </w:r>
      <w:r w:rsidRPr="004336D5">
        <w:rPr>
          <w:rFonts w:hint="eastAsia"/>
        </w:rPr>
        <w:t>（多用户命令行）。</w:t>
      </w:r>
    </w:p>
    <w:p w:rsidR="00256FB0" w:rsidRPr="004336D5" w:rsidRDefault="00256FB0" w:rsidP="004336D5">
      <w:pPr>
        <w:pStyle w:val="ListParagraph"/>
        <w:numPr>
          <w:ilvl w:val="0"/>
          <w:numId w:val="27"/>
        </w:numPr>
        <w:rPr>
          <w:rFonts w:hint="eastAsia"/>
        </w:rPr>
      </w:pPr>
      <w:r w:rsidRPr="004336D5">
        <w:rPr>
          <w:rFonts w:hint="eastAsia"/>
          <w:b/>
          <w:bCs/>
        </w:rPr>
        <w:t>启动脚本的位置</w:t>
      </w:r>
      <w:r w:rsidRPr="004336D5">
        <w:rPr>
          <w:rFonts w:hint="eastAsia"/>
        </w:rPr>
        <w:t>，以前是</w:t>
      </w:r>
      <w:r w:rsidRPr="004336D5">
        <w:t>/etc/init.d</w:t>
      </w:r>
      <w:r w:rsidRPr="004336D5">
        <w:rPr>
          <w:rFonts w:hint="eastAsia"/>
        </w:rPr>
        <w:t>目录，符号链接到不同的 RunLevel 目录 （比如</w:t>
      </w:r>
      <w:r w:rsidRPr="004336D5">
        <w:t>/etc/rc3.d</w:t>
      </w:r>
      <w:r w:rsidRPr="004336D5">
        <w:rPr>
          <w:rFonts w:hint="eastAsia"/>
        </w:rPr>
        <w:t>、</w:t>
      </w:r>
      <w:r w:rsidRPr="004336D5">
        <w:t>/etc/rc5.d</w:t>
      </w:r>
      <w:r w:rsidRPr="004336D5">
        <w:rPr>
          <w:rFonts w:hint="eastAsia"/>
        </w:rPr>
        <w:t>等），现在则存放在</w:t>
      </w:r>
      <w:r w:rsidRPr="004336D5">
        <w:t>/lib/systemd/system</w:t>
      </w:r>
      <w:r w:rsidRPr="004336D5">
        <w:rPr>
          <w:rFonts w:hint="eastAsia"/>
        </w:rPr>
        <w:t>和</w:t>
      </w:r>
      <w:r w:rsidRPr="004336D5">
        <w:t>/etc/systemd/system</w:t>
      </w:r>
      <w:r w:rsidRPr="004336D5">
        <w:rPr>
          <w:rFonts w:hint="eastAsia"/>
        </w:rPr>
        <w:t>目录。</w:t>
      </w:r>
    </w:p>
    <w:p w:rsidR="00256FB0" w:rsidRPr="004336D5" w:rsidRDefault="00256FB0" w:rsidP="004336D5">
      <w:pPr>
        <w:pStyle w:val="ListParagraph"/>
        <w:numPr>
          <w:ilvl w:val="0"/>
          <w:numId w:val="27"/>
        </w:numPr>
        <w:rPr>
          <w:rFonts w:hint="eastAsia"/>
        </w:rPr>
      </w:pPr>
      <w:r w:rsidRPr="004336D5">
        <w:rPr>
          <w:rFonts w:hint="eastAsia"/>
          <w:b/>
          <w:bCs/>
        </w:rPr>
        <w:t>配置文件的位置</w:t>
      </w:r>
      <w:r w:rsidRPr="004336D5">
        <w:rPr>
          <w:rFonts w:hint="eastAsia"/>
        </w:rPr>
        <w:t>，以前</w:t>
      </w:r>
      <w:r w:rsidRPr="004336D5">
        <w:t>init</w:t>
      </w:r>
      <w:r w:rsidRPr="004336D5">
        <w:rPr>
          <w:rFonts w:hint="eastAsia"/>
        </w:rPr>
        <w:t>进程的配置文件是</w:t>
      </w:r>
      <w:r w:rsidRPr="004336D5">
        <w:t>/etc/inittab</w:t>
      </w:r>
      <w:r w:rsidRPr="004336D5">
        <w:rPr>
          <w:rFonts w:hint="eastAsia"/>
        </w:rPr>
        <w:t>，各种服务的配置文件存放在</w:t>
      </w:r>
      <w:r w:rsidRPr="004336D5">
        <w:t>/etc/sysconfig</w:t>
      </w:r>
      <w:r w:rsidRPr="004336D5">
        <w:rPr>
          <w:rFonts w:hint="eastAsia"/>
        </w:rPr>
        <w:t>目录。现在的配置文件主要存放在</w:t>
      </w:r>
      <w:r w:rsidRPr="004336D5">
        <w:t>/lib/systemd</w:t>
      </w:r>
      <w:r w:rsidRPr="004336D5">
        <w:rPr>
          <w:rFonts w:hint="eastAsia"/>
        </w:rPr>
        <w:t>目录，在</w:t>
      </w:r>
      <w:r w:rsidRPr="004336D5">
        <w:t>/etc/systemd</w:t>
      </w:r>
      <w:r w:rsidRPr="004336D5">
        <w:rPr>
          <w:rFonts w:hint="eastAsia"/>
        </w:rPr>
        <w:t>目录里面的修改可以覆盖原始设置。</w:t>
      </w:r>
    </w:p>
    <w:p w:rsidR="005E00C7" w:rsidRPr="00256FB0" w:rsidRDefault="005E00C7" w:rsidP="00256FB0">
      <w:pPr>
        <w:rPr>
          <w:rFonts w:hint="eastAsia"/>
          <w:color w:val="5E5E5E"/>
        </w:rPr>
      </w:pPr>
    </w:p>
    <w:p w:rsidR="00256FB0" w:rsidRPr="00256FB0" w:rsidRDefault="00256FB0" w:rsidP="005E00C7">
      <w:pPr>
        <w:pStyle w:val="Heading1"/>
        <w:rPr>
          <w:rFonts w:hint="eastAsia"/>
        </w:rPr>
      </w:pPr>
      <w:r w:rsidRPr="00256FB0">
        <w:rPr>
          <w:rFonts w:hint="eastAsia"/>
        </w:rPr>
        <w:t>日志管理</w:t>
      </w:r>
    </w:p>
    <w:p w:rsidR="00256FB0" w:rsidRDefault="00256FB0" w:rsidP="005E00C7">
      <w:pPr>
        <w:ind w:firstLine="360"/>
        <w:rPr>
          <w:rFonts w:hint="eastAsia"/>
        </w:rPr>
      </w:pPr>
      <w:r w:rsidRPr="00256FB0">
        <w:rPr>
          <w:rFonts w:hint="eastAsia"/>
        </w:rPr>
        <w:t>Systemd 统一管理所有 Unit 的启动日志。带来的好处就是，可以只用</w:t>
      </w:r>
      <w:r w:rsidRPr="00256FB0">
        <w:rPr>
          <w:rFonts w:ascii="Consolas" w:eastAsia="Times New Roman" w:hAnsi="Consolas" w:cs="Consolas"/>
        </w:rPr>
        <w:t>journalctl</w:t>
      </w:r>
      <w:r w:rsidRPr="00256FB0">
        <w:rPr>
          <w:rFonts w:hint="eastAsia"/>
        </w:rPr>
        <w:t>一个命令，查看所有日志（内核日志和应用日志）。日志的配置文件是</w:t>
      </w:r>
      <w:r w:rsidRPr="00256FB0">
        <w:rPr>
          <w:rFonts w:ascii="Consolas" w:eastAsia="Times New Roman" w:hAnsi="Consolas" w:cs="Consolas"/>
        </w:rPr>
        <w:t>/etc/systemd/journald.conf</w:t>
      </w:r>
      <w:r w:rsidRPr="00256FB0">
        <w:rPr>
          <w:rFonts w:hint="eastAsia"/>
        </w:rPr>
        <w:t>。</w:t>
      </w:r>
      <w:r w:rsidRPr="00256FB0">
        <w:rPr>
          <w:rFonts w:ascii="Consolas" w:eastAsia="Times New Roman" w:hAnsi="Consolas" w:cs="Consolas"/>
        </w:rPr>
        <w:t>journalctl</w:t>
      </w:r>
      <w:r w:rsidRPr="00256FB0">
        <w:rPr>
          <w:rFonts w:hint="eastAsia"/>
        </w:rPr>
        <w:t>功能强大，用法非常多。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E00C7" w:rsidTr="005E00C7">
        <w:tc>
          <w:tcPr>
            <w:tcW w:w="8388" w:type="dxa"/>
          </w:tcPr>
          <w:p w:rsidR="005E00C7" w:rsidRDefault="005E00C7" w:rsidP="005E00C7">
            <w:pPr>
              <w:ind w:left="0"/>
            </w:pPr>
            <w:r>
              <w:t># 查看所有日志（默认情况下 ，只保存本次启动的日志）</w:t>
            </w:r>
          </w:p>
          <w:p w:rsidR="005E00C7" w:rsidRDefault="005E00C7" w:rsidP="005E00C7">
            <w:pPr>
              <w:ind w:left="0"/>
            </w:pPr>
            <w:r>
              <w:t>$ sudo journalctl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查看内核日志（不显示应用日志）</w:t>
            </w:r>
          </w:p>
          <w:p w:rsidR="005E00C7" w:rsidRDefault="005E00C7" w:rsidP="005E00C7">
            <w:pPr>
              <w:ind w:left="0"/>
            </w:pPr>
            <w:r>
              <w:t>$ sudo journalctl -k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查看系统本次启动的日志</w:t>
            </w:r>
          </w:p>
          <w:p w:rsidR="005E00C7" w:rsidRDefault="005E00C7" w:rsidP="005E00C7">
            <w:pPr>
              <w:ind w:left="0"/>
            </w:pPr>
            <w:r>
              <w:t>$ sudo journalctl -b</w:t>
            </w:r>
          </w:p>
          <w:p w:rsidR="005E00C7" w:rsidRDefault="005E00C7" w:rsidP="005E00C7">
            <w:pPr>
              <w:ind w:left="0"/>
            </w:pPr>
            <w:r>
              <w:t>$ sudo journalctl -b -0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查看上一次启动的日志（需更改设置）</w:t>
            </w:r>
          </w:p>
          <w:p w:rsidR="005E00C7" w:rsidRDefault="005E00C7" w:rsidP="005E00C7">
            <w:pPr>
              <w:ind w:left="0"/>
            </w:pPr>
            <w:r>
              <w:t>$ sudo journalctl -b -1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查看指定时间的日志</w:t>
            </w:r>
          </w:p>
          <w:p w:rsidR="005E00C7" w:rsidRDefault="005E00C7" w:rsidP="005E00C7">
            <w:pPr>
              <w:ind w:left="0"/>
            </w:pPr>
            <w:r>
              <w:t>$ sudo journalctl --since="2012-10-30 18:17:16"</w:t>
            </w:r>
          </w:p>
          <w:p w:rsidR="005E00C7" w:rsidRDefault="005E00C7" w:rsidP="005E00C7">
            <w:pPr>
              <w:ind w:left="0"/>
            </w:pPr>
            <w:r>
              <w:t>$ sudo journalctl --since "20 min ago"</w:t>
            </w:r>
          </w:p>
          <w:p w:rsidR="005E00C7" w:rsidRDefault="005E00C7" w:rsidP="005E00C7">
            <w:pPr>
              <w:ind w:left="0"/>
            </w:pPr>
            <w:r>
              <w:t>$ sudo journalctl --since yesterday</w:t>
            </w:r>
          </w:p>
          <w:p w:rsidR="005E00C7" w:rsidRDefault="005E00C7" w:rsidP="005E00C7">
            <w:pPr>
              <w:ind w:left="0"/>
            </w:pPr>
            <w:r>
              <w:lastRenderedPageBreak/>
              <w:t>$ sudo journalctl --since "2015-01-10" --until "2015-01-11 03:00"</w:t>
            </w:r>
          </w:p>
          <w:p w:rsidR="005E00C7" w:rsidRDefault="005E00C7" w:rsidP="005E00C7">
            <w:pPr>
              <w:ind w:left="0"/>
            </w:pPr>
            <w:r>
              <w:t>$ sudo journalctl --s</w:t>
            </w:r>
            <w:r>
              <w:t>ince 09:00 --until "1 hour ago"</w:t>
            </w:r>
          </w:p>
          <w:p w:rsidR="005E00C7" w:rsidRDefault="005E00C7" w:rsidP="005E00C7">
            <w:pPr>
              <w:ind w:left="0"/>
            </w:pPr>
            <w:r>
              <w:t># 显示尾部的最新10行日志</w:t>
            </w:r>
          </w:p>
          <w:p w:rsidR="005E00C7" w:rsidRDefault="005E00C7" w:rsidP="005E00C7">
            <w:pPr>
              <w:ind w:left="0"/>
            </w:pPr>
            <w:r>
              <w:t>$ sudo journalctl -n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显示尾部指定行数的日志</w:t>
            </w:r>
          </w:p>
          <w:p w:rsidR="005E00C7" w:rsidRDefault="005E00C7" w:rsidP="005E00C7">
            <w:pPr>
              <w:ind w:left="0"/>
            </w:pPr>
            <w:r>
              <w:t>$ sudo journalctl -n 20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实时滚动显示最新日志</w:t>
            </w:r>
          </w:p>
          <w:p w:rsidR="005E00C7" w:rsidRDefault="005E00C7" w:rsidP="005E00C7">
            <w:pPr>
              <w:ind w:left="0"/>
            </w:pPr>
            <w:r>
              <w:t>$ sudo journalctl -f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查看指定服务的日志</w:t>
            </w:r>
          </w:p>
          <w:p w:rsidR="005E00C7" w:rsidRDefault="005E00C7" w:rsidP="005E00C7">
            <w:pPr>
              <w:ind w:left="0"/>
            </w:pPr>
            <w:r>
              <w:t>$ sudo journalctl /usr/lib/systemd/systemd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查看指定进程的日志</w:t>
            </w:r>
          </w:p>
          <w:p w:rsidR="005E00C7" w:rsidRDefault="005E00C7" w:rsidP="005E00C7">
            <w:pPr>
              <w:ind w:left="0"/>
            </w:pPr>
            <w:r>
              <w:t>$ sudo journalctl _PID=1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查看某个路径的脚本的日志</w:t>
            </w:r>
          </w:p>
          <w:p w:rsidR="005E00C7" w:rsidRDefault="005E00C7" w:rsidP="005E00C7">
            <w:pPr>
              <w:ind w:left="0"/>
            </w:pPr>
            <w:r>
              <w:t>$ sudo journalctl /usr/bin/bash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查看指定用户的日志</w:t>
            </w:r>
          </w:p>
          <w:p w:rsidR="005E00C7" w:rsidRDefault="005E00C7" w:rsidP="005E00C7">
            <w:pPr>
              <w:ind w:left="0"/>
            </w:pPr>
            <w:r>
              <w:t>$ sudo journalctl _UID=33 --since today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查看某个 Unit 的日志</w:t>
            </w:r>
          </w:p>
          <w:p w:rsidR="005E00C7" w:rsidRDefault="005E00C7" w:rsidP="005E00C7">
            <w:pPr>
              <w:ind w:left="0"/>
            </w:pPr>
            <w:r>
              <w:t>$ sudo journalctl -u nginx.service</w:t>
            </w:r>
          </w:p>
          <w:p w:rsidR="005E00C7" w:rsidRDefault="005E00C7" w:rsidP="005E00C7">
            <w:pPr>
              <w:ind w:left="0"/>
            </w:pPr>
            <w:r>
              <w:t>$ sudo journalctl -u nginx.service --since today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实时滚动显示某个 Unit 的最新日志</w:t>
            </w:r>
          </w:p>
          <w:p w:rsidR="005E00C7" w:rsidRDefault="005E00C7" w:rsidP="005E00C7">
            <w:pPr>
              <w:ind w:left="0"/>
            </w:pPr>
            <w:r>
              <w:t>$ sudo journalctl -u nginx.service -f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合并显示多个 Unit 的日志</w:t>
            </w:r>
          </w:p>
          <w:p w:rsidR="005E00C7" w:rsidRDefault="005E00C7" w:rsidP="005E00C7">
            <w:pPr>
              <w:ind w:left="0"/>
            </w:pPr>
            <w:r>
              <w:t>$ journalctl -u nginx.service -u php-fpm.service --since today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查看指定优先级（及其以上级别）的日志，共有8级</w:t>
            </w:r>
          </w:p>
          <w:p w:rsidR="005E00C7" w:rsidRDefault="005E00C7" w:rsidP="005E00C7">
            <w:pPr>
              <w:ind w:left="0"/>
            </w:pPr>
            <w:r>
              <w:lastRenderedPageBreak/>
              <w:t># 0: emerg</w:t>
            </w:r>
          </w:p>
          <w:p w:rsidR="005E00C7" w:rsidRDefault="005E00C7" w:rsidP="005E00C7">
            <w:pPr>
              <w:ind w:left="0"/>
            </w:pPr>
            <w:r>
              <w:t># 1: alert</w:t>
            </w:r>
          </w:p>
          <w:p w:rsidR="005E00C7" w:rsidRDefault="005E00C7" w:rsidP="005E00C7">
            <w:pPr>
              <w:ind w:left="0"/>
            </w:pPr>
            <w:r>
              <w:t># 2: crit</w:t>
            </w:r>
          </w:p>
          <w:p w:rsidR="005E00C7" w:rsidRDefault="005E00C7" w:rsidP="005E00C7">
            <w:pPr>
              <w:ind w:left="0"/>
            </w:pPr>
            <w:r>
              <w:t># 3: err</w:t>
            </w:r>
          </w:p>
          <w:p w:rsidR="005E00C7" w:rsidRDefault="005E00C7" w:rsidP="005E00C7">
            <w:pPr>
              <w:ind w:left="0"/>
            </w:pPr>
            <w:r>
              <w:t># 4: warning</w:t>
            </w:r>
          </w:p>
          <w:p w:rsidR="005E00C7" w:rsidRDefault="005E00C7" w:rsidP="005E00C7">
            <w:pPr>
              <w:ind w:left="0"/>
            </w:pPr>
            <w:r>
              <w:t># 5: notice</w:t>
            </w:r>
          </w:p>
          <w:p w:rsidR="005E00C7" w:rsidRDefault="005E00C7" w:rsidP="005E00C7">
            <w:pPr>
              <w:ind w:left="0"/>
            </w:pPr>
            <w:r>
              <w:t># 6: info</w:t>
            </w:r>
          </w:p>
          <w:p w:rsidR="005E00C7" w:rsidRDefault="005E00C7" w:rsidP="005E00C7">
            <w:pPr>
              <w:ind w:left="0"/>
            </w:pPr>
            <w:r>
              <w:t># 7: debug</w:t>
            </w:r>
          </w:p>
          <w:p w:rsidR="005E00C7" w:rsidRDefault="005E00C7" w:rsidP="005E00C7">
            <w:pPr>
              <w:ind w:left="0"/>
            </w:pPr>
            <w:r>
              <w:t>$ sudo journalctl -p err -b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日志默认分页输出，--no-pager 改为正常的标准输出</w:t>
            </w:r>
          </w:p>
          <w:p w:rsidR="005E00C7" w:rsidRDefault="005E00C7" w:rsidP="005E00C7">
            <w:pPr>
              <w:ind w:left="0"/>
            </w:pPr>
            <w:r>
              <w:t>$ sudo journalctl --no-pager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以 JSON 格式（单行）输出</w:t>
            </w:r>
          </w:p>
          <w:p w:rsidR="005E00C7" w:rsidRDefault="005E00C7" w:rsidP="005E00C7">
            <w:pPr>
              <w:ind w:left="0"/>
            </w:pPr>
            <w:r>
              <w:t>$ sudo journalctl -b -u nginx.service -o json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以 JSON 格式（多行）输出，可读性更好</w:t>
            </w:r>
          </w:p>
          <w:p w:rsidR="005E00C7" w:rsidRDefault="005E00C7" w:rsidP="005E00C7">
            <w:pPr>
              <w:ind w:left="0"/>
            </w:pPr>
            <w:r>
              <w:t>$ sudo journalctl -b -u nginx.serviceqq</w:t>
            </w:r>
          </w:p>
          <w:p w:rsidR="005E00C7" w:rsidRDefault="005E00C7" w:rsidP="005E00C7">
            <w:pPr>
              <w:ind w:left="0"/>
            </w:pPr>
            <w:r>
              <w:t xml:space="preserve"> -o json-pretty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显示日志占据的硬盘空间</w:t>
            </w:r>
          </w:p>
          <w:p w:rsidR="005E00C7" w:rsidRDefault="005E00C7" w:rsidP="005E00C7">
            <w:pPr>
              <w:ind w:left="0"/>
            </w:pPr>
            <w:r>
              <w:t>$ sudo journalctl --disk-usage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指定日志文件占据的最大空间</w:t>
            </w:r>
          </w:p>
          <w:p w:rsidR="005E00C7" w:rsidRDefault="005E00C7" w:rsidP="005E00C7">
            <w:pPr>
              <w:ind w:left="0"/>
            </w:pPr>
            <w:r>
              <w:t>$ sudo journalctl --vacuum-size=1G</w:t>
            </w:r>
          </w:p>
          <w:p w:rsidR="005E00C7" w:rsidRDefault="005E00C7" w:rsidP="005E00C7">
            <w:pPr>
              <w:ind w:left="0"/>
            </w:pPr>
          </w:p>
          <w:p w:rsidR="005E00C7" w:rsidRDefault="005E00C7" w:rsidP="005E00C7">
            <w:pPr>
              <w:ind w:left="0"/>
            </w:pPr>
            <w:r>
              <w:t># 指定日志文件保存多久</w:t>
            </w:r>
          </w:p>
          <w:p w:rsidR="005E00C7" w:rsidRDefault="005E00C7" w:rsidP="005E00C7">
            <w:pPr>
              <w:ind w:left="0"/>
              <w:rPr>
                <w:rFonts w:hint="eastAsia"/>
              </w:rPr>
            </w:pPr>
            <w:r>
              <w:t>$ sudo journalctl --vacuum-time=1years</w:t>
            </w:r>
          </w:p>
        </w:tc>
      </w:tr>
    </w:tbl>
    <w:p w:rsidR="005E00C7" w:rsidRPr="00256FB0" w:rsidRDefault="005E00C7" w:rsidP="005E00C7">
      <w:pPr>
        <w:rPr>
          <w:rFonts w:hint="eastAsia"/>
        </w:rPr>
      </w:pPr>
    </w:p>
    <w:p w:rsidR="00256FB0" w:rsidRPr="00684446" w:rsidRDefault="00256FB0" w:rsidP="00684446"/>
    <w:sectPr w:rsidR="00256FB0" w:rsidRPr="00684446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278" w:rsidRDefault="00713278" w:rsidP="00942A16">
      <w:pPr>
        <w:spacing w:after="0"/>
      </w:pPr>
      <w:r>
        <w:separator/>
      </w:r>
    </w:p>
  </w:endnote>
  <w:endnote w:type="continuationSeparator" w:id="1">
    <w:p w:rsidR="00713278" w:rsidRDefault="00713278" w:rsidP="00942A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62437"/>
      <w:docPartObj>
        <w:docPartGallery w:val="Page Numbers (Bottom of Page)"/>
        <w:docPartUnique/>
      </w:docPartObj>
    </w:sdtPr>
    <w:sdtContent>
      <w:p w:rsidR="00942A16" w:rsidRDefault="00942A16">
        <w:pPr>
          <w:pStyle w:val="Footer"/>
          <w:jc w:val="right"/>
        </w:pPr>
        <w:fldSimple w:instr=" PAGE   \* MERGEFORMAT ">
          <w:r w:rsidR="00D76611">
            <w:rPr>
              <w:noProof/>
            </w:rPr>
            <w:t>12</w:t>
          </w:r>
        </w:fldSimple>
      </w:p>
    </w:sdtContent>
  </w:sdt>
  <w:p w:rsidR="00942A16" w:rsidRDefault="00942A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278" w:rsidRDefault="00713278" w:rsidP="00942A16">
      <w:pPr>
        <w:spacing w:after="0"/>
      </w:pPr>
      <w:r>
        <w:separator/>
      </w:r>
    </w:p>
  </w:footnote>
  <w:footnote w:type="continuationSeparator" w:id="1">
    <w:p w:rsidR="00713278" w:rsidRDefault="00713278" w:rsidP="00942A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5F9A"/>
    <w:multiLevelType w:val="multilevel"/>
    <w:tmpl w:val="B07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738FA"/>
    <w:multiLevelType w:val="hybridMultilevel"/>
    <w:tmpl w:val="2E32B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72C4"/>
    <w:multiLevelType w:val="multilevel"/>
    <w:tmpl w:val="2CB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450407"/>
    <w:multiLevelType w:val="multilevel"/>
    <w:tmpl w:val="7198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095E0D"/>
    <w:multiLevelType w:val="hybridMultilevel"/>
    <w:tmpl w:val="D3E447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626F4"/>
    <w:multiLevelType w:val="hybridMultilevel"/>
    <w:tmpl w:val="13B2D7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CD330F"/>
    <w:multiLevelType w:val="hybridMultilevel"/>
    <w:tmpl w:val="0262A298"/>
    <w:lvl w:ilvl="0" w:tplc="BD06365E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A201C"/>
    <w:multiLevelType w:val="hybridMultilevel"/>
    <w:tmpl w:val="3864BC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FB324E"/>
    <w:multiLevelType w:val="multilevel"/>
    <w:tmpl w:val="2C3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6928B8"/>
    <w:multiLevelType w:val="multilevel"/>
    <w:tmpl w:val="C22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293408"/>
    <w:multiLevelType w:val="hybridMultilevel"/>
    <w:tmpl w:val="AC2A6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2"/>
  </w:num>
  <w:num w:numId="5">
    <w:abstractNumId w:val="9"/>
  </w:num>
  <w:num w:numId="6">
    <w:abstractNumId w:val="6"/>
  </w:num>
  <w:num w:numId="7">
    <w:abstractNumId w:val="2"/>
  </w:num>
  <w:num w:numId="8">
    <w:abstractNumId w:val="9"/>
  </w:num>
  <w:num w:numId="9">
    <w:abstractNumId w:val="6"/>
  </w:num>
  <w:num w:numId="10">
    <w:abstractNumId w:val="2"/>
  </w:num>
  <w:num w:numId="11">
    <w:abstractNumId w:val="9"/>
  </w:num>
  <w:num w:numId="12">
    <w:abstractNumId w:val="6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11"/>
  </w:num>
  <w:num w:numId="18">
    <w:abstractNumId w:val="4"/>
  </w:num>
  <w:num w:numId="19">
    <w:abstractNumId w:val="3"/>
  </w:num>
  <w:num w:numId="20">
    <w:abstractNumId w:val="0"/>
  </w:num>
  <w:num w:numId="21">
    <w:abstractNumId w:val="13"/>
  </w:num>
  <w:num w:numId="22">
    <w:abstractNumId w:val="9"/>
    <w:lvlOverride w:ilvl="0">
      <w:startOverride w:val="1"/>
    </w:lvlOverride>
  </w:num>
  <w:num w:numId="23">
    <w:abstractNumId w:val="7"/>
  </w:num>
  <w:num w:numId="24">
    <w:abstractNumId w:val="9"/>
    <w:lvlOverride w:ilvl="0">
      <w:startOverride w:val="1"/>
    </w:lvlOverride>
  </w:num>
  <w:num w:numId="25">
    <w:abstractNumId w:val="10"/>
  </w:num>
  <w:num w:numId="26">
    <w:abstractNumId w:val="8"/>
  </w:num>
  <w:num w:numId="27">
    <w:abstractNumId w:val="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4446"/>
    <w:rsid w:val="001B6C88"/>
    <w:rsid w:val="00256FB0"/>
    <w:rsid w:val="003770B4"/>
    <w:rsid w:val="004336D5"/>
    <w:rsid w:val="004C1627"/>
    <w:rsid w:val="00562410"/>
    <w:rsid w:val="005C5EF0"/>
    <w:rsid w:val="005E00C7"/>
    <w:rsid w:val="00684446"/>
    <w:rsid w:val="00713278"/>
    <w:rsid w:val="00717CE7"/>
    <w:rsid w:val="008261CD"/>
    <w:rsid w:val="008B5ACA"/>
    <w:rsid w:val="008C5117"/>
    <w:rsid w:val="00904415"/>
    <w:rsid w:val="00942A16"/>
    <w:rsid w:val="0099619D"/>
    <w:rsid w:val="009D5000"/>
    <w:rsid w:val="00AE4C63"/>
    <w:rsid w:val="00C03A83"/>
    <w:rsid w:val="00C70B88"/>
    <w:rsid w:val="00D24EDE"/>
    <w:rsid w:val="00D76611"/>
    <w:rsid w:val="00D80E2B"/>
    <w:rsid w:val="00DB6FA6"/>
    <w:rsid w:val="00DD5911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FB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F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FB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6FB0"/>
  </w:style>
  <w:style w:type="character" w:styleId="Strong">
    <w:name w:val="Strong"/>
    <w:basedOn w:val="DefaultParagraphFont"/>
    <w:uiPriority w:val="22"/>
    <w:qFormat/>
    <w:rsid w:val="00256F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F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70B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42A1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A1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42A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A16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0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4287973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8071572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9743922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9043357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022167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815678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4458067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7831787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8891615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1244081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4108513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4752925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44226341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716953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794059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9898804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057292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86679378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84301058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48141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378617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404021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8930769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9270305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52645654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08495984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5592043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7917864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43459975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6510597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512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83</TotalTime>
  <Pages>16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27</cp:revision>
  <dcterms:created xsi:type="dcterms:W3CDTF">2016-04-06T04:23:00Z</dcterms:created>
  <dcterms:modified xsi:type="dcterms:W3CDTF">2016-04-06T05:46:00Z</dcterms:modified>
</cp:coreProperties>
</file>