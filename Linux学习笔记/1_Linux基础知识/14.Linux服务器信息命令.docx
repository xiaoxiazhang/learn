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22744" w:rsidP="00450427">
      <w:pPr>
        <w:pStyle w:val="Title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服务器信息</w:t>
      </w:r>
    </w:p>
    <w:p w:rsidR="00490BED" w:rsidRDefault="00490BED" w:rsidP="009F7B63">
      <w:pPr>
        <w:pStyle w:val="Heading1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详细信息命令</w:t>
      </w:r>
    </w:p>
    <w:p w:rsidR="009F7B63" w:rsidRDefault="009F7B63" w:rsidP="009F7B63">
      <w:r w:rsidRPr="00DF63F5">
        <w:t>cat /proc/cpuinfo</w:t>
      </w:r>
    </w:p>
    <w:p w:rsidR="009F7B63" w:rsidRPr="00DF63F5" w:rsidRDefault="009F7B63" w:rsidP="009F7B63">
      <w:r>
        <w:rPr>
          <w:rFonts w:hint="eastAsia"/>
        </w:rPr>
        <w:t>输出项的含义：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F7B63" w:rsidTr="00CA18CC">
        <w:tc>
          <w:tcPr>
            <w:tcW w:w="8388" w:type="dxa"/>
          </w:tcPr>
          <w:p w:rsidR="009F7B63" w:rsidRDefault="009F7B63" w:rsidP="00CA18CC">
            <w:pPr>
              <w:ind w:left="0"/>
            </w:pPr>
            <w:r>
              <w:t>processor　：系统中逻辑处理核的编号。对于单核处理器，则课认为是其CPU编号，对于多核处理器则可以是物理核、或者使用超线程技术虚拟的逻辑核</w:t>
            </w:r>
          </w:p>
          <w:p w:rsidR="009F7B63" w:rsidRDefault="009F7B63" w:rsidP="00CA18CC">
            <w:pPr>
              <w:ind w:left="0"/>
            </w:pPr>
            <w:r>
              <w:t xml:space="preserve">vendor_id：CPU制造商      </w:t>
            </w:r>
          </w:p>
          <w:p w:rsidR="009F7B63" w:rsidRDefault="009F7B63" w:rsidP="00CA18CC">
            <w:pPr>
              <w:ind w:left="0"/>
            </w:pPr>
            <w:r>
              <w:t>cpu family：CPU产品系列代号</w:t>
            </w:r>
          </w:p>
          <w:p w:rsidR="009F7B63" w:rsidRDefault="009F7B63" w:rsidP="00CA18CC">
            <w:pPr>
              <w:ind w:left="0"/>
            </w:pPr>
            <w:r>
              <w:t>model：CPU属于其系列中的哪一代的代号</w:t>
            </w:r>
          </w:p>
          <w:p w:rsidR="009F7B63" w:rsidRDefault="009F7B63" w:rsidP="00CA18CC">
            <w:pPr>
              <w:ind w:left="0"/>
            </w:pPr>
            <w:r>
              <w:t>model name：CPU属于的名字及其编号、标称主频</w:t>
            </w:r>
          </w:p>
          <w:p w:rsidR="009F7B63" w:rsidRDefault="009F7B63" w:rsidP="00CA18CC">
            <w:pPr>
              <w:ind w:left="0"/>
            </w:pPr>
            <w:r>
              <w:t>stepping　：CPU属于制作更新版本</w:t>
            </w:r>
          </w:p>
          <w:p w:rsidR="009F7B63" w:rsidRDefault="009F7B63" w:rsidP="00CA18CC">
            <w:pPr>
              <w:ind w:left="0"/>
            </w:pPr>
            <w:r>
              <w:t>cpu MHz：CPU的实际使用主频</w:t>
            </w:r>
          </w:p>
          <w:p w:rsidR="009F7B63" w:rsidRDefault="009F7B63" w:rsidP="00CA18CC">
            <w:pPr>
              <w:ind w:left="0"/>
            </w:pPr>
            <w:r>
              <w:t>cache size：CPU二级缓存大小</w:t>
            </w:r>
          </w:p>
          <w:p w:rsidR="009F7B63" w:rsidRDefault="009F7B63" w:rsidP="00CA18CC">
            <w:pPr>
              <w:ind w:left="0"/>
            </w:pPr>
            <w:r>
              <w:t>physical id：单个CPU的标号</w:t>
            </w:r>
          </w:p>
          <w:p w:rsidR="009F7B63" w:rsidRDefault="009F7B63" w:rsidP="00CA18CC">
            <w:pPr>
              <w:ind w:left="0"/>
            </w:pPr>
            <w:r>
              <w:t>siblings ：单个CPU逻辑物理核数</w:t>
            </w:r>
          </w:p>
          <w:p w:rsidR="009F7B63" w:rsidRDefault="009F7B63" w:rsidP="00CA18CC">
            <w:pPr>
              <w:ind w:left="0"/>
            </w:pPr>
            <w:r>
              <w:t>core id：当前物理核在其所处CPU中的编号，这个编号不一定连续</w:t>
            </w:r>
          </w:p>
          <w:p w:rsidR="009F7B63" w:rsidRDefault="009F7B63" w:rsidP="00CA18CC">
            <w:pPr>
              <w:ind w:left="0"/>
            </w:pPr>
            <w:r>
              <w:t>cpu cores：该逻辑核所处CPU的物理核数</w:t>
            </w:r>
          </w:p>
          <w:p w:rsidR="009F7B63" w:rsidRDefault="009F7B63" w:rsidP="00CA18CC">
            <w:pPr>
              <w:ind w:left="0"/>
            </w:pPr>
            <w:r>
              <w:t>apicid：用来区分不同逻辑核的编号，系统中每个逻辑核的此编号必然不同，此编号不一定连续</w:t>
            </w:r>
          </w:p>
          <w:p w:rsidR="009F7B63" w:rsidRDefault="009F7B63" w:rsidP="00CA18CC">
            <w:pPr>
              <w:ind w:left="0"/>
            </w:pPr>
            <w:r>
              <w:t>fpu：是否具有浮点运算单元（Floating Point Unit）</w:t>
            </w:r>
          </w:p>
          <w:p w:rsidR="009F7B63" w:rsidRDefault="009F7B63" w:rsidP="00CA18CC">
            <w:pPr>
              <w:ind w:left="0"/>
            </w:pPr>
            <w:r>
              <w:t>fpu_exception：是否支持浮点计算异常</w:t>
            </w:r>
          </w:p>
          <w:p w:rsidR="009F7B63" w:rsidRDefault="009F7B63" w:rsidP="00CA18CC">
            <w:pPr>
              <w:ind w:left="0"/>
            </w:pPr>
            <w:r>
              <w:t>cpuid level ：执行cpuid指令前，eax寄存器中的值，根据不同的值cpuid指令会返回不同的内容</w:t>
            </w:r>
          </w:p>
          <w:p w:rsidR="009F7B63" w:rsidRDefault="009F7B63" w:rsidP="00CA18CC">
            <w:pPr>
              <w:ind w:left="0"/>
            </w:pPr>
            <w:r>
              <w:t>wp ：表明当前CPU是否在内核态支持对用户空间的写保护（Write Protection）</w:t>
            </w:r>
          </w:p>
          <w:p w:rsidR="009F7B63" w:rsidRDefault="009F7B63" w:rsidP="00CA18CC">
            <w:pPr>
              <w:ind w:left="0"/>
            </w:pPr>
            <w:r>
              <w:t>flags：当前CPU支持的功能</w:t>
            </w:r>
          </w:p>
          <w:p w:rsidR="009F7B63" w:rsidRDefault="009F7B63" w:rsidP="00CA18CC">
            <w:pPr>
              <w:ind w:left="0"/>
            </w:pPr>
            <w:r>
              <w:t>bogomips：在系统内核启动时粗略测算的CPU速度（Million Instructions Per Second）</w:t>
            </w:r>
          </w:p>
          <w:p w:rsidR="009F7B63" w:rsidRDefault="009F7B63" w:rsidP="00CA18CC">
            <w:pPr>
              <w:ind w:left="0"/>
            </w:pPr>
            <w:r>
              <w:t>clflush size ：每次刷新缓存的大小单位</w:t>
            </w:r>
          </w:p>
          <w:p w:rsidR="009F7B63" w:rsidRDefault="009F7B63" w:rsidP="00CA18CC">
            <w:pPr>
              <w:ind w:left="0"/>
            </w:pPr>
            <w:r>
              <w:t>cache_alignment：缓存地址对齐单位</w:t>
            </w:r>
          </w:p>
          <w:p w:rsidR="009F7B63" w:rsidRDefault="009F7B63" w:rsidP="00CA18CC">
            <w:pPr>
              <w:ind w:left="0"/>
            </w:pPr>
            <w:r>
              <w:t>address sizes：可访问地址空间位数</w:t>
            </w:r>
          </w:p>
          <w:p w:rsidR="009F7B63" w:rsidRDefault="009F7B63" w:rsidP="00CA18CC">
            <w:pPr>
              <w:ind w:left="0"/>
            </w:pPr>
            <w:r>
              <w:t>power management：对能源管理的支持</w:t>
            </w:r>
          </w:p>
        </w:tc>
      </w:tr>
    </w:tbl>
    <w:p w:rsidR="009F7B63" w:rsidRDefault="009F7B63" w:rsidP="009F7B63">
      <w:pPr>
        <w:pStyle w:val="Heading2"/>
        <w:rPr>
          <w:rFonts w:hint="eastAsia"/>
        </w:rPr>
      </w:pPr>
      <w:r>
        <w:rPr>
          <w:rFonts w:hint="eastAsia"/>
        </w:rPr>
        <w:lastRenderedPageBreak/>
        <w:t>常用命令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F7B63" w:rsidTr="009F7B63">
        <w:tc>
          <w:tcPr>
            <w:tcW w:w="8388" w:type="dxa"/>
          </w:tcPr>
          <w:p w:rsidR="009F7B63" w:rsidRPr="00490BED" w:rsidRDefault="009F7B63" w:rsidP="009F7B63">
            <w:pPr>
              <w:ind w:left="0"/>
            </w:pPr>
            <w:r>
              <w:rPr>
                <w:rFonts w:hint="eastAsia"/>
              </w:rPr>
              <w:t>#</w:t>
            </w:r>
            <w:r w:rsidRPr="009F7B63">
              <w:rPr>
                <w:rFonts w:hint="eastAsia"/>
              </w:rPr>
              <w:t>显示物理</w:t>
            </w:r>
            <w:r w:rsidRPr="009F7B63">
              <w:t>CPU个</w:t>
            </w:r>
            <w:r>
              <w:rPr>
                <w:rFonts w:hint="eastAsia"/>
              </w:rPr>
              <w:t>数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 w:rsidRPr="009F7B63">
              <w:t xml:space="preserve">cat /proc/cpuinfo | grep "physical id" | sort | uniq | wc </w:t>
            </w:r>
            <w:r>
              <w:t>–</w:t>
            </w:r>
            <w:r w:rsidRPr="009F7B63">
              <w:t>l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9F7B63">
              <w:rPr>
                <w:rFonts w:hint="eastAsia"/>
              </w:rPr>
              <w:t>显示每个物理</w:t>
            </w:r>
            <w:r w:rsidRPr="009F7B63">
              <w:t>CPU中core的个数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 w:rsidRPr="009F7B63">
              <w:t>cat /proc/cpuinfo | grep "cpu cores" | uniq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9F7B63">
              <w:rPr>
                <w:rFonts w:hint="eastAsia"/>
              </w:rPr>
              <w:t>显示逻辑</w:t>
            </w:r>
            <w:r w:rsidRPr="009F7B63">
              <w:t>CPU的个数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 w:rsidRPr="009F7B63">
              <w:t xml:space="preserve">cat /proc/cpuinfo | grep "processor" | wc </w:t>
            </w:r>
            <w:r>
              <w:t>–</w:t>
            </w:r>
            <w:r w:rsidRPr="009F7B63">
              <w:t>l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</w:p>
          <w:p w:rsidR="009F7B63" w:rsidRDefault="009F7B63" w:rsidP="009F7B63">
            <w:pPr>
              <w:ind w:left="0"/>
              <w:rPr>
                <w:rFonts w:hint="eastAsia"/>
              </w:rPr>
            </w:pPr>
            <w:r w:rsidRPr="009F7B63">
              <w:rPr>
                <w:rFonts w:ascii="ArialUnicodeMS" w:eastAsia="ArialUnicodeMS" w:hAnsiTheme="minorHAnsi" w:cs="ArialUnicodeMS" w:hint="eastAsia"/>
                <w:color w:val="FF0000"/>
                <w:sz w:val="30"/>
                <w:szCs w:val="30"/>
              </w:rPr>
              <w:t>注意</w:t>
            </w:r>
            <w:r>
              <w:rPr>
                <w:rFonts w:ascii="ArialUnicodeMS" w:eastAsia="ArialUnicodeMS" w:hAnsiTheme="minorHAnsi" w:cs="ArialUnicodeMS" w:hint="eastAsia"/>
                <w:sz w:val="30"/>
                <w:szCs w:val="30"/>
              </w:rPr>
              <w:t>：</w:t>
            </w:r>
            <w:r w:rsidRPr="009F7B63">
              <w:rPr>
                <w:rFonts w:hint="eastAsia"/>
              </w:rPr>
              <w:t>物理</w:t>
            </w:r>
            <w:r w:rsidRPr="009F7B63">
              <w:t>CPU</w:t>
            </w:r>
            <w:r w:rsidRPr="009F7B63">
              <w:rPr>
                <w:rFonts w:hint="eastAsia"/>
              </w:rPr>
              <w:t>个数</w:t>
            </w:r>
            <w:r w:rsidRPr="009F7B63">
              <w:t>×</w:t>
            </w:r>
            <w:r w:rsidRPr="009F7B63">
              <w:rPr>
                <w:rFonts w:hint="eastAsia"/>
              </w:rPr>
              <w:t>核数</w:t>
            </w:r>
            <w:r w:rsidRPr="009F7B63">
              <w:t>=</w:t>
            </w:r>
            <w:r w:rsidRPr="009F7B63">
              <w:rPr>
                <w:rFonts w:hint="eastAsia"/>
              </w:rPr>
              <w:t>逻辑</w:t>
            </w:r>
            <w:r w:rsidRPr="009F7B63">
              <w:t>CPU</w:t>
            </w:r>
            <w:r w:rsidRPr="009F7B63">
              <w:rPr>
                <w:rFonts w:hint="eastAsia"/>
              </w:rPr>
              <w:t>的个数</w:t>
            </w:r>
          </w:p>
          <w:p w:rsidR="009F7B63" w:rsidRDefault="009F7B63" w:rsidP="009F7B63">
            <w:pPr>
              <w:ind w:left="0"/>
              <w:rPr>
                <w:rFonts w:hint="eastAsia"/>
              </w:rPr>
            </w:pPr>
          </w:p>
        </w:tc>
      </w:tr>
    </w:tbl>
    <w:p w:rsidR="009F7B63" w:rsidRDefault="009F7B63" w:rsidP="009F7B63">
      <w:pPr>
        <w:rPr>
          <w:rFonts w:hint="eastAsia"/>
        </w:rPr>
      </w:pPr>
    </w:p>
    <w:p w:rsidR="0064273B" w:rsidRDefault="0064273B" w:rsidP="0064273B">
      <w:pPr>
        <w:pStyle w:val="Heading1"/>
        <w:rPr>
          <w:rFonts w:hint="eastAsia"/>
        </w:rPr>
      </w:pPr>
      <w:r>
        <w:rPr>
          <w:rFonts w:hint="eastAsia"/>
        </w:rPr>
        <w:t>查看服务器内存的使用情况</w:t>
      </w:r>
    </w:p>
    <w:p w:rsidR="0064273B" w:rsidRDefault="0064273B" w:rsidP="004E5E0B">
      <w:pPr>
        <w:pStyle w:val="Heading2"/>
        <w:numPr>
          <w:ilvl w:val="0"/>
          <w:numId w:val="31"/>
        </w:numPr>
      </w:pPr>
      <w:r>
        <w:rPr>
          <w:rFonts w:hint="eastAsia"/>
        </w:rPr>
        <w:t>free</w:t>
      </w:r>
      <w:r>
        <w:rPr>
          <w:rFonts w:hint="eastAsia"/>
        </w:rPr>
        <w:t>命令</w:t>
      </w:r>
    </w:p>
    <w:p w:rsidR="0064273B" w:rsidRDefault="0064273B" w:rsidP="0064273B">
      <w:r>
        <w:rPr>
          <w:noProof/>
        </w:rPr>
        <w:drawing>
          <wp:inline distT="0" distB="0" distL="0" distR="0">
            <wp:extent cx="5486400" cy="8001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第二行：</w:t>
      </w:r>
    </w:p>
    <w:p w:rsidR="0064273B" w:rsidRDefault="0064273B" w:rsidP="0064273B">
      <w:pPr>
        <w:pStyle w:val="ListParagraph"/>
        <w:numPr>
          <w:ilvl w:val="0"/>
          <w:numId w:val="16"/>
        </w:numPr>
      </w:pPr>
      <w:r>
        <w:t>total:总计物理内存的大小。</w:t>
      </w:r>
    </w:p>
    <w:p w:rsidR="0064273B" w:rsidRDefault="0064273B" w:rsidP="0064273B">
      <w:pPr>
        <w:pStyle w:val="ListParagraph"/>
        <w:numPr>
          <w:ilvl w:val="0"/>
          <w:numId w:val="16"/>
        </w:numPr>
      </w:pPr>
      <w:r>
        <w:t>used:</w:t>
      </w:r>
      <w:r w:rsidRPr="0064273B">
        <w:rPr>
          <w:rFonts w:hint="eastAsia"/>
        </w:rPr>
        <w:t xml:space="preserve"> 已经使用的内存数。</w:t>
      </w:r>
    </w:p>
    <w:p w:rsidR="0064273B" w:rsidRDefault="0064273B" w:rsidP="0064273B">
      <w:pPr>
        <w:pStyle w:val="ListParagraph"/>
        <w:numPr>
          <w:ilvl w:val="0"/>
          <w:numId w:val="16"/>
        </w:numPr>
      </w:pPr>
      <w:r>
        <w:t>free:</w:t>
      </w:r>
      <w:r w:rsidRPr="0064273B">
        <w:rPr>
          <w:rFonts w:hint="eastAsia"/>
        </w:rPr>
        <w:t xml:space="preserve"> 空闲的内存数。</w:t>
      </w:r>
    </w:p>
    <w:p w:rsidR="0064273B" w:rsidRDefault="0064273B" w:rsidP="0064273B">
      <w:pPr>
        <w:pStyle w:val="ListParagraph"/>
        <w:numPr>
          <w:ilvl w:val="0"/>
          <w:numId w:val="16"/>
        </w:numPr>
        <w:rPr>
          <w:rFonts w:hint="eastAsia"/>
        </w:rPr>
      </w:pPr>
      <w:r>
        <w:t>Shared:</w:t>
      </w:r>
      <w:r w:rsidRPr="0064273B">
        <w:rPr>
          <w:rFonts w:hint="eastAsia"/>
        </w:rPr>
        <w:t xml:space="preserve"> 多个进程共享的内存总额。</w:t>
      </w:r>
    </w:p>
    <w:p w:rsidR="0064273B" w:rsidRDefault="0064273B" w:rsidP="0064273B">
      <w:pPr>
        <w:pStyle w:val="ListParagraph"/>
        <w:numPr>
          <w:ilvl w:val="0"/>
          <w:numId w:val="16"/>
        </w:numPr>
      </w:pPr>
      <w:r>
        <w:t>Buffers/cached:磁盘缓存的大小。</w:t>
      </w:r>
    </w:p>
    <w:p w:rsidR="0064273B" w:rsidRDefault="0064273B" w:rsidP="0064273B">
      <w:pPr>
        <w:rPr>
          <w:rFonts w:hint="eastAsia"/>
        </w:rPr>
      </w:pPr>
      <w:r>
        <w:rPr>
          <w:rFonts w:hint="eastAsia"/>
        </w:rPr>
        <w:t>第三行</w:t>
      </w:r>
      <w:r>
        <w:t>(-/+ buffers/cached):</w:t>
      </w:r>
    </w:p>
    <w:p w:rsidR="0064273B" w:rsidRDefault="0064273B" w:rsidP="0064273B">
      <w:pPr>
        <w:pStyle w:val="ListParagraph"/>
        <w:numPr>
          <w:ilvl w:val="0"/>
          <w:numId w:val="29"/>
        </w:numPr>
      </w:pPr>
      <w:r>
        <w:t>-buffers/cache：（已用）的内存数，即used-buffers-cached。</w:t>
      </w:r>
    </w:p>
    <w:p w:rsidR="0064273B" w:rsidRDefault="0064273B" w:rsidP="0064273B">
      <w:pPr>
        <w:pStyle w:val="ListParagraph"/>
        <w:numPr>
          <w:ilvl w:val="0"/>
          <w:numId w:val="29"/>
        </w:numPr>
      </w:pPr>
      <w:r>
        <w:t>+buffers/cache：（可用）的内存数，即free + buffers + cached。</w:t>
      </w:r>
    </w:p>
    <w:p w:rsidR="0064273B" w:rsidRDefault="0064273B" w:rsidP="0064273B">
      <w:pPr>
        <w:pStyle w:val="ListParagraph"/>
        <w:numPr>
          <w:ilvl w:val="0"/>
          <w:numId w:val="17"/>
        </w:numPr>
      </w:pPr>
      <w:r>
        <w:t>used:已使用多大。</w:t>
      </w:r>
    </w:p>
    <w:p w:rsidR="0064273B" w:rsidRDefault="0064273B" w:rsidP="0064273B">
      <w:pPr>
        <w:pStyle w:val="ListParagraph"/>
        <w:numPr>
          <w:ilvl w:val="0"/>
          <w:numId w:val="17"/>
        </w:numPr>
        <w:rPr>
          <w:rFonts w:hint="eastAsia"/>
        </w:rPr>
      </w:pPr>
      <w:r>
        <w:t>free:可用有多少。</w:t>
      </w:r>
    </w:p>
    <w:p w:rsidR="0064273B" w:rsidRPr="0064273B" w:rsidRDefault="0064273B" w:rsidP="0064273B"/>
    <w:p w:rsidR="0064273B" w:rsidRPr="0064273B" w:rsidRDefault="0064273B" w:rsidP="0064273B">
      <w:r w:rsidRPr="0064273B">
        <w:rPr>
          <w:rFonts w:hint="eastAsia"/>
        </w:rPr>
        <w:lastRenderedPageBreak/>
        <w:t>由此得出结论，可用内存的计算公式为</w:t>
      </w:r>
    </w:p>
    <w:p w:rsidR="0064273B" w:rsidRDefault="0064273B" w:rsidP="0064273B">
      <w:r w:rsidRPr="0064273B">
        <w:rPr>
          <w:rFonts w:hint="eastAsia"/>
        </w:rPr>
        <w:t>可用内存</w:t>
      </w:r>
      <w:r w:rsidRPr="0064273B">
        <w:rPr>
          <w:rFonts w:ascii="Tahoma" w:cs="Tahoma"/>
        </w:rPr>
        <w:t>=free+buffers+cached</w:t>
      </w:r>
    </w:p>
    <w:p w:rsidR="0064273B" w:rsidRDefault="0064273B" w:rsidP="0064273B">
      <w:r w:rsidRPr="0040393F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free：物理内存有一部分充当缓冲和缓存（buffers，cached）</w:t>
      </w:r>
    </w:p>
    <w:p w:rsidR="0064273B" w:rsidRDefault="0064273B" w:rsidP="00AB092F">
      <w:pPr>
        <w:rPr>
          <w:rFonts w:hint="eastAsia"/>
        </w:rPr>
      </w:pPr>
      <w:r>
        <w:rPr>
          <w:rFonts w:hint="eastAsia"/>
        </w:rPr>
        <w:t>缓冲和缓存的区别：缓存</w:t>
      </w:r>
      <w:r>
        <w:t>cache是用来加速数据从硬盘中读取（将从硬盘读取的数据放入缓存中）；</w:t>
      </w:r>
      <w:r>
        <w:rPr>
          <w:rFonts w:hint="eastAsia"/>
        </w:rPr>
        <w:t>缓冲</w:t>
      </w:r>
      <w:r>
        <w:t>buffer是用来加速数据“写入”硬盘（数据暂时写入数据到缓冲中）。</w:t>
      </w:r>
      <w:r w:rsidR="00AB092F">
        <w:rPr>
          <w:rFonts w:hint="eastAsia"/>
        </w:rPr>
        <w:t>两种主要</w:t>
      </w:r>
      <w:r w:rsidR="00AB092F">
        <w:t>cache方式：buffer cache和page cache，前者针对磁盘块的读写，后者针对文件inode的读写。这些cache能有效地缩短I/O系统调用（比如read、write、getdents）的时</w:t>
      </w:r>
      <w:r w:rsidR="00AB092F">
        <w:rPr>
          <w:rFonts w:hint="eastAsia"/>
        </w:rPr>
        <w:t>间。</w:t>
      </w:r>
    </w:p>
    <w:p w:rsidR="0064273B" w:rsidRDefault="0064273B" w:rsidP="0064273B">
      <w:pPr>
        <w:rPr>
          <w:rFonts w:hint="eastAsia"/>
        </w:rPr>
      </w:pPr>
    </w:p>
    <w:p w:rsidR="004E5E0B" w:rsidRDefault="004E5E0B" w:rsidP="004E5E0B">
      <w:pPr>
        <w:pStyle w:val="Heading1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服务器的硬盘使用情况</w:t>
      </w:r>
    </w:p>
    <w:p w:rsidR="004E5E0B" w:rsidRDefault="004E5E0B" w:rsidP="004E5E0B">
      <w:pPr>
        <w:pStyle w:val="Heading2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查看硬盘和分区情况</w:t>
      </w:r>
    </w:p>
    <w:p w:rsidR="004E5E0B" w:rsidRDefault="004E5E0B" w:rsidP="004E5E0B">
      <w:pPr>
        <w:rPr>
          <w:rFonts w:hint="eastAsia"/>
        </w:rPr>
      </w:pPr>
      <w:r>
        <w:t xml:space="preserve">fdisk </w:t>
      </w:r>
      <w:r>
        <w:rPr>
          <w:rFonts w:hint="eastAsia"/>
        </w:rPr>
        <w:t xml:space="preserve"> </w:t>
      </w:r>
      <w:r w:rsidRPr="004E5E0B">
        <w:t>-l</w:t>
      </w:r>
    </w:p>
    <w:p w:rsidR="004E5E0B" w:rsidRDefault="004E5E0B" w:rsidP="00F37A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239077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0B" w:rsidRDefault="004E5E0B" w:rsidP="004E5E0B">
      <w:pPr>
        <w:pStyle w:val="Heading2"/>
        <w:rPr>
          <w:rFonts w:hint="eastAsia"/>
        </w:rPr>
      </w:pPr>
      <w:r w:rsidRPr="004E5E0B">
        <w:rPr>
          <w:rFonts w:hint="eastAsia"/>
        </w:rPr>
        <w:t>检查文件系统的磁盘空间占用情况</w:t>
      </w:r>
    </w:p>
    <w:p w:rsidR="004E5E0B" w:rsidRDefault="00F37AB6" w:rsidP="004E5E0B">
      <w:pPr>
        <w:rPr>
          <w:rFonts w:hint="eastAsia"/>
        </w:rPr>
      </w:pPr>
      <w:r w:rsidRPr="00F37AB6">
        <w:t xml:space="preserve">df </w:t>
      </w:r>
      <w:r>
        <w:t>–</w:t>
      </w:r>
      <w:r w:rsidRPr="00F37AB6">
        <w:t>h</w:t>
      </w:r>
    </w:p>
    <w:p w:rsidR="00F37AB6" w:rsidRDefault="00F37AB6" w:rsidP="004E5E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11715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B6" w:rsidRDefault="00F37AB6" w:rsidP="00F37AB6">
      <w:pPr>
        <w:pStyle w:val="Heading2"/>
        <w:rPr>
          <w:rFonts w:hint="eastAsia"/>
        </w:rPr>
      </w:pPr>
      <w:r w:rsidRPr="00F37AB6">
        <w:rPr>
          <w:rFonts w:hint="eastAsia"/>
        </w:rPr>
        <w:lastRenderedPageBreak/>
        <w:t>查看硬盘的</w:t>
      </w:r>
      <w:r w:rsidRPr="00F37AB6">
        <w:t>I/O</w:t>
      </w:r>
      <w:r w:rsidRPr="00F37AB6">
        <w:t>性能</w:t>
      </w:r>
    </w:p>
    <w:p w:rsidR="00F37AB6" w:rsidRDefault="00F37AB6" w:rsidP="00F37AB6">
      <w:pPr>
        <w:ind w:firstLine="360"/>
      </w:pPr>
      <w:r>
        <w:t>iostat命令被用于监视系统输入输出设备和CPU的使用情况。它的特点是汇报磁盘活动统计情况，同时也会汇报出CPU使用情况。同vmstat一样，iostat也有一个弱点，就是它不能对某个进程进行深入分析，仅对系统的整体情况进行分析。</w:t>
      </w:r>
    </w:p>
    <w:p w:rsidR="00F37AB6" w:rsidRDefault="00F37AB6" w:rsidP="00F37AB6">
      <w:r>
        <w:rPr>
          <w:rFonts w:hint="eastAsia"/>
        </w:rPr>
        <w:t>语法：</w:t>
      </w:r>
      <w:r>
        <w:t>iostat(选项)(参数)</w:t>
      </w:r>
    </w:p>
    <w:p w:rsidR="00F37AB6" w:rsidRDefault="00F37AB6" w:rsidP="00F37AB6">
      <w:r>
        <w:rPr>
          <w:rFonts w:hint="eastAsia"/>
        </w:rPr>
        <w:t>选项：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-c：仅显示CPU使用情况；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-d：仅显示设备利用率；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-k：显示状态以千字节每秒为单位，而不使用块每秒；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-m：显示状态以兆字节每秒为单位；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>-p：仅显示块设备和所有被使用的其他分区的状态；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-t：显示每个报告产生时的时间；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 xml:space="preserve">-V：显示版号并退出； </w:t>
      </w:r>
    </w:p>
    <w:p w:rsidR="00F37AB6" w:rsidRDefault="00F37AB6" w:rsidP="00F37AB6">
      <w:pPr>
        <w:pStyle w:val="ListParagraph"/>
        <w:numPr>
          <w:ilvl w:val="0"/>
          <w:numId w:val="27"/>
        </w:numPr>
      </w:pPr>
      <w:r>
        <w:t>-x：显示扩展状态。</w:t>
      </w:r>
    </w:p>
    <w:p w:rsidR="00F37AB6" w:rsidRDefault="00F37AB6" w:rsidP="00F37AB6">
      <w:r>
        <w:rPr>
          <w:rFonts w:hint="eastAsia"/>
        </w:rPr>
        <w:t>参数：间隔时间：每次报告的间隔时间（秒）；</w:t>
      </w:r>
      <w:r>
        <w:t xml:space="preserve"> 次数：显示报告的次数。</w:t>
      </w:r>
    </w:p>
    <w:p w:rsidR="00F37AB6" w:rsidRDefault="00F37AB6" w:rsidP="00F37AB6">
      <w:r>
        <w:rPr>
          <w:noProof/>
        </w:rPr>
        <w:drawing>
          <wp:inline distT="0" distB="0" distL="0" distR="0">
            <wp:extent cx="5476875" cy="83820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Device</w:t>
      </w:r>
      <w:r>
        <w:tab/>
        <w:t>监测设备名称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rrqm/s</w:t>
      </w:r>
      <w:r>
        <w:tab/>
        <w:t xml:space="preserve">每秒需要读取需求的数量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wrqm/s</w:t>
      </w:r>
      <w:r>
        <w:tab/>
        <w:t xml:space="preserve">每秒需要写入需求的数量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 xml:space="preserve">r/s </w:t>
      </w:r>
      <w:r>
        <w:tab/>
        <w:t xml:space="preserve">每秒实际读取需求的数量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w/s</w:t>
      </w:r>
      <w:r>
        <w:tab/>
        <w:t xml:space="preserve">每秒实际写入需求的数量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rsec/s</w:t>
      </w:r>
      <w:r>
        <w:tab/>
        <w:t xml:space="preserve">每秒读取区段的数量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wsec/s</w:t>
      </w:r>
      <w:r>
        <w:tab/>
        <w:t xml:space="preserve">每秒写入区段的数量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rkB/s</w:t>
      </w:r>
      <w:r>
        <w:tab/>
        <w:t xml:space="preserve">每秒实际读取的大小，单位为KB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wkB/s</w:t>
      </w:r>
      <w:r>
        <w:tab/>
        <w:t xml:space="preserve">每秒实际写入的大小，单位为KB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avgrq-sz</w:t>
      </w:r>
      <w:r>
        <w:tab/>
        <w:t xml:space="preserve">需求的平均大小区段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lastRenderedPageBreak/>
        <w:t>avgqu-sz</w:t>
      </w:r>
      <w:r>
        <w:tab/>
        <w:t xml:space="preserve">需求的平均队列长度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await</w:t>
      </w:r>
      <w:r>
        <w:tab/>
        <w:t xml:space="preserve">等待I/O平均的时间（milliseconds）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svctm</w:t>
      </w:r>
      <w:r>
        <w:tab/>
        <w:t>I/O需求完成的平均时间</w:t>
      </w:r>
      <w:r>
        <w:rPr>
          <w:rFonts w:hint="eastAsia"/>
        </w:rPr>
        <w:t>(毫秒)</w:t>
      </w:r>
      <w:r>
        <w:t xml:space="preserve"> </w:t>
      </w:r>
    </w:p>
    <w:p w:rsidR="00F37AB6" w:rsidRDefault="00F37AB6" w:rsidP="00F37AB6">
      <w:pPr>
        <w:pStyle w:val="ListParagraph"/>
        <w:numPr>
          <w:ilvl w:val="0"/>
          <w:numId w:val="28"/>
        </w:numPr>
      </w:pPr>
      <w:r>
        <w:t>%util</w:t>
      </w:r>
      <w:r>
        <w:tab/>
        <w:t>被I/O需求消耗的CPU百分比</w:t>
      </w:r>
    </w:p>
    <w:p w:rsidR="00F37AB6" w:rsidRDefault="00F37AB6" w:rsidP="00F37AB6">
      <w:r>
        <w:rPr>
          <w:rFonts w:hint="eastAsia"/>
        </w:rPr>
        <w:t>系统分析</w:t>
      </w:r>
    </w:p>
    <w:p w:rsidR="00F37AB6" w:rsidRDefault="00F37AB6" w:rsidP="00F37AB6">
      <w:r>
        <w:t>C</w:t>
      </w:r>
      <w:r>
        <w:rPr>
          <w:rFonts w:hint="eastAsia"/>
        </w:rPr>
        <w:t>PU密集型的机器：vmstat的us会很高，sy&gt;20%,r很高</w:t>
      </w:r>
    </w:p>
    <w:p w:rsidR="00F37AB6" w:rsidRDefault="00F37AB6" w:rsidP="00F37AB6">
      <w:r>
        <w:rPr>
          <w:rFonts w:hint="eastAsia"/>
        </w:rPr>
        <w:t>I/O密集型机器：vm的b,wa值很高</w:t>
      </w:r>
    </w:p>
    <w:p w:rsidR="00F37AB6" w:rsidRDefault="00F37AB6" w:rsidP="00F37AB6">
      <w:r>
        <w:rPr>
          <w:rFonts w:hint="eastAsia"/>
        </w:rPr>
        <w:t>内存交换：vmstat的si,so很高</w:t>
      </w:r>
    </w:p>
    <w:p w:rsidR="00F37AB6" w:rsidRDefault="00F37AB6" w:rsidP="00F37AB6">
      <w:pPr>
        <w:pStyle w:val="Heading2"/>
        <w:rPr>
          <w:rFonts w:hint="eastAsia"/>
        </w:rPr>
      </w:pPr>
      <w:r w:rsidRPr="00F37AB6">
        <w:rPr>
          <w:rFonts w:hint="eastAsia"/>
        </w:rPr>
        <w:t>查看</w:t>
      </w:r>
      <w:r w:rsidRPr="00F37AB6">
        <w:t>Linux</w:t>
      </w:r>
      <w:r w:rsidRPr="00F37AB6">
        <w:t>系统中某目录的大小</w:t>
      </w:r>
    </w:p>
    <w:p w:rsidR="00F37AB6" w:rsidRDefault="00E012CE" w:rsidP="00F37AB6">
      <w:pPr>
        <w:rPr>
          <w:rFonts w:hint="eastAsia"/>
        </w:rPr>
      </w:pPr>
      <w:r w:rsidRPr="00E012CE">
        <w:t>du -sh 目录名</w:t>
      </w:r>
    </w:p>
    <w:p w:rsidR="00E012CE" w:rsidRDefault="00E012CE" w:rsidP="00F37A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51435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CE" w:rsidRDefault="00E012CE" w:rsidP="00F37AB6">
      <w:pPr>
        <w:rPr>
          <w:rFonts w:hint="eastAsia"/>
        </w:rPr>
      </w:pPr>
    </w:p>
    <w:p w:rsidR="00EF65E3" w:rsidRDefault="00EF65E3" w:rsidP="00EF65E3">
      <w:pPr>
        <w:pStyle w:val="Heading1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系统的平均负载</w:t>
      </w:r>
    </w:p>
    <w:p w:rsidR="00C748E6" w:rsidRDefault="00C748E6" w:rsidP="00C748E6">
      <w:pPr>
        <w:pStyle w:val="Heading2"/>
        <w:numPr>
          <w:ilvl w:val="0"/>
          <w:numId w:val="32"/>
        </w:numPr>
      </w:pPr>
      <w:r>
        <w:rPr>
          <w:rFonts w:hint="eastAsia"/>
        </w:rPr>
        <w:t>uptime</w:t>
      </w:r>
      <w:r>
        <w:rPr>
          <w:rFonts w:hint="eastAsia"/>
        </w:rPr>
        <w:t>命令</w:t>
      </w:r>
    </w:p>
    <w:p w:rsidR="00C748E6" w:rsidRDefault="00C748E6" w:rsidP="00C748E6">
      <w:r>
        <w:t>[root@vdlbnjavacoe01 test]# uptime</w:t>
      </w:r>
    </w:p>
    <w:p w:rsidR="00C748E6" w:rsidRDefault="00C748E6" w:rsidP="00C748E6">
      <w:r>
        <w:t xml:space="preserve"> 11:25:19 up 5 days, 22:04,  1 user,  load average: </w:t>
      </w:r>
      <w:r w:rsidRPr="005C53DF">
        <w:t>0.00, 0.01, 0.05</w:t>
      </w:r>
    </w:p>
    <w:p w:rsidR="00C748E6" w:rsidRDefault="00C748E6" w:rsidP="00C748E6">
      <w:r>
        <w:rPr>
          <w:rFonts w:hint="eastAsia"/>
        </w:rPr>
        <w:t>信息分析：</w:t>
      </w:r>
    </w:p>
    <w:p w:rsidR="00C748E6" w:rsidRDefault="00C748E6" w:rsidP="00C748E6">
      <w:pPr>
        <w:pStyle w:val="ListParagraph"/>
        <w:numPr>
          <w:ilvl w:val="0"/>
          <w:numId w:val="18"/>
        </w:numPr>
      </w:pPr>
      <w:r>
        <w:rPr>
          <w:rFonts w:hint="eastAsia"/>
        </w:rPr>
        <w:t>当前时间</w:t>
      </w:r>
      <w:r>
        <w:t>11:25:19</w:t>
      </w:r>
    </w:p>
    <w:p w:rsidR="00C748E6" w:rsidRDefault="00C748E6" w:rsidP="00C748E6">
      <w:pPr>
        <w:pStyle w:val="ListParagraph"/>
        <w:numPr>
          <w:ilvl w:val="0"/>
          <w:numId w:val="18"/>
        </w:numPr>
      </w:pPr>
      <w:r>
        <w:rPr>
          <w:rFonts w:hint="eastAsia"/>
        </w:rPr>
        <w:t>系统已运行的时间</w:t>
      </w:r>
      <w:r>
        <w:t xml:space="preserve">5 days, 22:04,  </w:t>
      </w:r>
    </w:p>
    <w:p w:rsidR="00C748E6" w:rsidRDefault="00C748E6" w:rsidP="00C748E6">
      <w:pPr>
        <w:pStyle w:val="ListParagraph"/>
        <w:numPr>
          <w:ilvl w:val="0"/>
          <w:numId w:val="18"/>
        </w:numPr>
      </w:pPr>
      <w:r>
        <w:rPr>
          <w:rFonts w:hint="eastAsia"/>
        </w:rPr>
        <w:t>前在线用户</w:t>
      </w:r>
      <w:r>
        <w:t xml:space="preserve"> 1 user</w:t>
      </w:r>
    </w:p>
    <w:p w:rsidR="00C748E6" w:rsidRDefault="00C748E6" w:rsidP="00C748E6">
      <w:pPr>
        <w:pStyle w:val="ListParagraph"/>
        <w:numPr>
          <w:ilvl w:val="0"/>
          <w:numId w:val="18"/>
        </w:numPr>
      </w:pPr>
      <w:r>
        <w:rPr>
          <w:rFonts w:hint="eastAsia"/>
        </w:rPr>
        <w:t>平均负载：</w:t>
      </w:r>
      <w:r w:rsidRPr="005C53DF">
        <w:t>0.00, 0.01, 0.05</w:t>
      </w:r>
      <w:r>
        <w:t>，最近1分钟、5分钟、15分钟系统的负载</w:t>
      </w:r>
    </w:p>
    <w:p w:rsidR="00C748E6" w:rsidRDefault="00C748E6" w:rsidP="00C748E6">
      <w:pPr>
        <w:ind w:left="270"/>
      </w:pPr>
      <w:r w:rsidRPr="005C53DF">
        <w:rPr>
          <w:rFonts w:hint="eastAsia"/>
        </w:rPr>
        <w:t>一般来说，每个</w:t>
      </w:r>
      <w:r w:rsidRPr="005C53DF">
        <w:t>CPU内核当前活动进程数不大于3，则系统运行表现良好！当然这里说的是每个cpu内核，也就是如果你的主机是四核cpu的话，那么只要uptime最后输出的一串字符数值小于12即表示系统负载不是很严重.当然如果达到20，那就表示当前系统负载非常严重，估计打开执行web脚本非常缓慢.</w:t>
      </w:r>
    </w:p>
    <w:p w:rsidR="00C748E6" w:rsidRDefault="00C748E6" w:rsidP="00C748E6">
      <w:pPr>
        <w:ind w:left="0" w:firstLine="270"/>
      </w:pPr>
      <w:r>
        <w:rPr>
          <w:rFonts w:hint="eastAsia"/>
        </w:rPr>
        <w:lastRenderedPageBreak/>
        <w:t>注意：</w:t>
      </w:r>
      <w:r>
        <w:t>cat /proc/cpuinfo  #查看cpu信息</w:t>
      </w:r>
    </w:p>
    <w:p w:rsidR="00EF65E3" w:rsidRPr="00EF65E3" w:rsidRDefault="00EF65E3" w:rsidP="00EF65E3">
      <w:pPr>
        <w:rPr>
          <w:rFonts w:hint="eastAsia"/>
        </w:rPr>
      </w:pPr>
    </w:p>
    <w:p w:rsidR="00E012CE" w:rsidRDefault="00F371CC" w:rsidP="00F371CC">
      <w:pPr>
        <w:pStyle w:val="Heading2"/>
        <w:rPr>
          <w:rFonts w:hint="eastAsia"/>
        </w:rPr>
      </w:pPr>
      <w:r>
        <w:rPr>
          <w:rFonts w:hint="eastAsia"/>
        </w:rPr>
        <w:t>查看系统当前</w:t>
      </w:r>
      <w:r w:rsidRPr="00F371CC">
        <w:rPr>
          <w:rFonts w:hint="eastAsia"/>
        </w:rPr>
        <w:t>用户</w:t>
      </w:r>
    </w:p>
    <w:p w:rsidR="00F371CC" w:rsidRDefault="00F371CC" w:rsidP="00F371CC">
      <w:pPr>
        <w:rPr>
          <w:rFonts w:hint="eastAsia"/>
        </w:rPr>
      </w:pPr>
      <w:r w:rsidRPr="00F371CC">
        <w:t>W</w:t>
      </w:r>
    </w:p>
    <w:p w:rsidR="00F371CC" w:rsidRDefault="00F371CC" w:rsidP="00F371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72100" cy="117157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CC" w:rsidRDefault="00F371CC" w:rsidP="00F371CC">
      <w:pPr>
        <w:rPr>
          <w:rFonts w:hint="eastAsia"/>
        </w:rPr>
      </w:pPr>
    </w:p>
    <w:p w:rsidR="00F371CC" w:rsidRDefault="00F371CC" w:rsidP="00F371CC">
      <w:pPr>
        <w:pStyle w:val="Heading2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动态显示系统平均负载</w:t>
      </w:r>
    </w:p>
    <w:p w:rsidR="00F371CC" w:rsidRDefault="00F371CC" w:rsidP="00F371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1837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1CC" w:rsidRDefault="00F371CC" w:rsidP="00F371CC">
      <w:pPr>
        <w:rPr>
          <w:rFonts w:hint="eastAsia"/>
        </w:rPr>
      </w:pPr>
    </w:p>
    <w:p w:rsidR="00F371CC" w:rsidRPr="00F371CC" w:rsidRDefault="00F371CC" w:rsidP="00F371CC">
      <w:pPr>
        <w:pStyle w:val="Heading1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系统的其他参数</w:t>
      </w:r>
    </w:p>
    <w:p w:rsidR="00EB0B26" w:rsidRDefault="00EB0B26" w:rsidP="00F371CC">
      <w:pPr>
        <w:pStyle w:val="Heading2"/>
        <w:numPr>
          <w:ilvl w:val="0"/>
          <w:numId w:val="33"/>
        </w:numPr>
      </w:pPr>
      <w:r>
        <w:rPr>
          <w:rFonts w:hint="eastAsia"/>
        </w:rPr>
        <w:t>v</w:t>
      </w:r>
      <w:r>
        <w:t>mstat</w:t>
      </w:r>
      <w:r>
        <w:rPr>
          <w:rFonts w:hint="eastAsia"/>
        </w:rPr>
        <w:t>命令</w:t>
      </w:r>
    </w:p>
    <w:p w:rsidR="00EB0B26" w:rsidRPr="00EB0B26" w:rsidRDefault="00EB0B26" w:rsidP="00EB0B26">
      <w:r>
        <w:t>#监控系统资源</w:t>
      </w:r>
    </w:p>
    <w:p w:rsidR="00EB0B26" w:rsidRDefault="00EB0B26" w:rsidP="00450427">
      <w:r>
        <w:rPr>
          <w:rFonts w:hint="eastAsia"/>
        </w:rPr>
        <w:t>v</w:t>
      </w:r>
      <w:r>
        <w:t>mstat</w:t>
      </w:r>
      <w:r w:rsidR="00450427">
        <w:t>刷新时延 次数</w:t>
      </w:r>
    </w:p>
    <w:p w:rsidR="00EB0B26" w:rsidRDefault="00EB0B26" w:rsidP="00450427">
      <w:r>
        <w:rPr>
          <w:rFonts w:hint="eastAsia"/>
          <w:noProof/>
        </w:rPr>
        <w:lastRenderedPageBreak/>
        <w:drawing>
          <wp:inline distT="0" distB="0" distL="0" distR="0">
            <wp:extent cx="5476875" cy="857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0F" w:rsidRDefault="00D10D0F" w:rsidP="00D10D0F">
      <w:r>
        <w:rPr>
          <w:rFonts w:hint="eastAsia"/>
        </w:rPr>
        <w:t>字段说明：</w:t>
      </w:r>
      <w:r>
        <w:t xml:space="preserve"> </w:t>
      </w:r>
    </w:p>
    <w:p w:rsidR="00D10D0F" w:rsidRDefault="00D10D0F" w:rsidP="00D10D0F">
      <w:r>
        <w:t>Procs（进程）</w:t>
      </w:r>
    </w:p>
    <w:p w:rsidR="00D10D0F" w:rsidRDefault="00D10D0F" w:rsidP="000B376B">
      <w:pPr>
        <w:pStyle w:val="ListParagraph"/>
        <w:numPr>
          <w:ilvl w:val="0"/>
          <w:numId w:val="21"/>
        </w:numPr>
      </w:pPr>
      <w:r>
        <w:t xml:space="preserve">r: 运行队列中进程数量，这个值也可以判断是否需要增加CPU。（长期大于1） </w:t>
      </w:r>
    </w:p>
    <w:p w:rsidR="00D10D0F" w:rsidRDefault="00D10D0F" w:rsidP="000B376B">
      <w:pPr>
        <w:pStyle w:val="ListParagraph"/>
        <w:numPr>
          <w:ilvl w:val="0"/>
          <w:numId w:val="21"/>
        </w:numPr>
      </w:pPr>
      <w:r>
        <w:t xml:space="preserve">b: 等待IO的进程数量。 </w:t>
      </w:r>
    </w:p>
    <w:p w:rsidR="00D10D0F" w:rsidRDefault="00D10D0F" w:rsidP="00D10D0F">
      <w:r>
        <w:tab/>
      </w:r>
    </w:p>
    <w:p w:rsidR="00D10D0F" w:rsidRDefault="00D10D0F" w:rsidP="00D10D0F">
      <w:r>
        <w:t xml:space="preserve">Memory（内存） </w:t>
      </w:r>
    </w:p>
    <w:p w:rsidR="00D10D0F" w:rsidRDefault="00D10D0F" w:rsidP="000B376B">
      <w:pPr>
        <w:pStyle w:val="ListParagraph"/>
        <w:numPr>
          <w:ilvl w:val="0"/>
          <w:numId w:val="22"/>
        </w:numPr>
      </w:pPr>
      <w:r>
        <w:t xml:space="preserve">swpd: 使用虚拟内存大小，如果swpd的值不为0，但是SI，SO的值长期为0，这种情况不会影响系统性能。 </w:t>
      </w:r>
    </w:p>
    <w:p w:rsidR="00D10D0F" w:rsidRDefault="00D10D0F" w:rsidP="000B376B">
      <w:pPr>
        <w:pStyle w:val="ListParagraph"/>
        <w:numPr>
          <w:ilvl w:val="0"/>
          <w:numId w:val="22"/>
        </w:numPr>
      </w:pPr>
      <w:r>
        <w:t xml:space="preserve">free: 空闲物理内存大小。 </w:t>
      </w:r>
    </w:p>
    <w:p w:rsidR="00D10D0F" w:rsidRDefault="00D10D0F" w:rsidP="000B376B">
      <w:pPr>
        <w:pStyle w:val="ListParagraph"/>
        <w:numPr>
          <w:ilvl w:val="0"/>
          <w:numId w:val="22"/>
        </w:numPr>
      </w:pPr>
      <w:r>
        <w:t xml:space="preserve">buff: 用作缓冲的内存大小。 </w:t>
      </w:r>
    </w:p>
    <w:p w:rsidR="00D10D0F" w:rsidRDefault="00D10D0F" w:rsidP="000B376B">
      <w:pPr>
        <w:pStyle w:val="ListParagraph"/>
        <w:numPr>
          <w:ilvl w:val="0"/>
          <w:numId w:val="22"/>
        </w:numPr>
      </w:pPr>
      <w:r>
        <w:t xml:space="preserve">cache: 用作缓存的内存大小，如果cache的值大的时候，说明cache处的文件数多，如果频繁访问到的文件都能被cache处，那么磁盘的读IO bi会非常小。 </w:t>
      </w:r>
    </w:p>
    <w:p w:rsidR="00D10D0F" w:rsidRDefault="00D10D0F" w:rsidP="00D10D0F">
      <w:r>
        <w:t xml:space="preserve">Swap </w:t>
      </w:r>
    </w:p>
    <w:p w:rsidR="00D10D0F" w:rsidRDefault="00D10D0F" w:rsidP="00710C81">
      <w:pPr>
        <w:pStyle w:val="ListParagraph"/>
        <w:numPr>
          <w:ilvl w:val="0"/>
          <w:numId w:val="23"/>
        </w:numPr>
      </w:pPr>
      <w:r>
        <w:t xml:space="preserve">si: 每秒从交换区写到内存的大小，由磁盘调入内存。 </w:t>
      </w:r>
    </w:p>
    <w:p w:rsidR="00D10D0F" w:rsidRDefault="00D10D0F" w:rsidP="00710C81">
      <w:pPr>
        <w:pStyle w:val="ListParagraph"/>
        <w:numPr>
          <w:ilvl w:val="0"/>
          <w:numId w:val="23"/>
        </w:numPr>
      </w:pPr>
      <w:r>
        <w:t xml:space="preserve">so: 每秒写入交换区的内存大小，由内存调入磁盘。 </w:t>
      </w:r>
    </w:p>
    <w:p w:rsidR="00D10D0F" w:rsidRDefault="00D10D0F" w:rsidP="00D10D0F">
      <w:r>
        <w:t xml:space="preserve">  </w:t>
      </w:r>
      <w:r w:rsidRPr="00710C81">
        <w:rPr>
          <w:color w:val="FF0000"/>
        </w:rPr>
        <w:t>注意</w:t>
      </w:r>
      <w:r>
        <w:t>：内存够用的时候，这2个值都是0，如果这2个值长期大于0时，系统性能会受到影响，磁盘IO和CPU资源都会被消耗。</w:t>
      </w:r>
    </w:p>
    <w:p w:rsidR="00D10D0F" w:rsidRDefault="00D10D0F" w:rsidP="00D10D0F">
      <w:r>
        <w:t xml:space="preserve">  有些朋友看到空闲内存（free）很少的或接近于0时，就认为内存不够用了，不能光看这一点，还要结合si和so，如果free很少，但是si和so也很少（大多时候是0），那么不用担心，系统性能这时不会受到影响的。 </w:t>
      </w:r>
    </w:p>
    <w:p w:rsidR="00D10D0F" w:rsidRDefault="00D10D0F" w:rsidP="00D10D0F"/>
    <w:p w:rsidR="00D10D0F" w:rsidRDefault="00D10D0F" w:rsidP="00D10D0F">
      <w:r>
        <w:t>IO（现在的Linux版本块的大小为1kb）</w:t>
      </w:r>
    </w:p>
    <w:p w:rsidR="00D10D0F" w:rsidRDefault="00D10D0F" w:rsidP="00710C81">
      <w:pPr>
        <w:pStyle w:val="ListParagraph"/>
        <w:numPr>
          <w:ilvl w:val="0"/>
          <w:numId w:val="24"/>
        </w:numPr>
      </w:pPr>
      <w:r>
        <w:t xml:space="preserve">bi: 每秒读取的块数 </w:t>
      </w:r>
    </w:p>
    <w:p w:rsidR="00D10D0F" w:rsidRDefault="00D10D0F" w:rsidP="00710C81">
      <w:pPr>
        <w:pStyle w:val="ListParagraph"/>
        <w:numPr>
          <w:ilvl w:val="0"/>
          <w:numId w:val="24"/>
        </w:numPr>
      </w:pPr>
      <w:r>
        <w:lastRenderedPageBreak/>
        <w:t xml:space="preserve">bo: 每秒写入的块数 </w:t>
      </w:r>
    </w:p>
    <w:p w:rsidR="00D10D0F" w:rsidRDefault="00D10D0F" w:rsidP="00D10D0F">
      <w:r w:rsidRPr="00710C81">
        <w:rPr>
          <w:color w:val="FF0000"/>
        </w:rPr>
        <w:t>注意</w:t>
      </w:r>
      <w:r>
        <w:t xml:space="preserve">：随机磁盘读写的时候，这2个值越大（如超出1024k)，能看到CPU在IO等待的值也会越大。 </w:t>
      </w:r>
    </w:p>
    <w:p w:rsidR="00D10D0F" w:rsidRDefault="00D10D0F" w:rsidP="00D10D0F">
      <w:r>
        <w:tab/>
      </w:r>
    </w:p>
    <w:p w:rsidR="00D10D0F" w:rsidRDefault="00D10D0F" w:rsidP="00D10D0F">
      <w:r>
        <w:t xml:space="preserve">system（系统） </w:t>
      </w:r>
    </w:p>
    <w:p w:rsidR="00D10D0F" w:rsidRDefault="00D10D0F" w:rsidP="00710C81">
      <w:pPr>
        <w:pStyle w:val="ListParagraph"/>
        <w:numPr>
          <w:ilvl w:val="0"/>
          <w:numId w:val="25"/>
        </w:numPr>
      </w:pPr>
      <w:r>
        <w:t xml:space="preserve">in: 每秒中断数，包括时钟中断。 </w:t>
      </w:r>
    </w:p>
    <w:p w:rsidR="00D10D0F" w:rsidRDefault="00D10D0F" w:rsidP="00710C81">
      <w:pPr>
        <w:pStyle w:val="ListParagraph"/>
        <w:numPr>
          <w:ilvl w:val="0"/>
          <w:numId w:val="25"/>
        </w:numPr>
      </w:pPr>
      <w:r>
        <w:t xml:space="preserve">cs: 每秒上下文切换数。 </w:t>
      </w:r>
    </w:p>
    <w:p w:rsidR="00D10D0F" w:rsidRDefault="00D10D0F" w:rsidP="00D10D0F">
      <w:r w:rsidRPr="00710C81">
        <w:rPr>
          <w:color w:val="FF0000"/>
        </w:rPr>
        <w:t>注意</w:t>
      </w:r>
      <w:r>
        <w:t xml:space="preserve">：上面2个值越大，会看到由内核消耗的CPU时间会越大。 </w:t>
      </w:r>
    </w:p>
    <w:p w:rsidR="00D10D0F" w:rsidRDefault="00D10D0F" w:rsidP="00D10D0F"/>
    <w:p w:rsidR="00D10D0F" w:rsidRDefault="00D10D0F" w:rsidP="00D10D0F">
      <w:r>
        <w:t xml:space="preserve">CPU（以百分比表示） </w:t>
      </w:r>
    </w:p>
    <w:p w:rsidR="00D10D0F" w:rsidRDefault="00D10D0F" w:rsidP="00710C81">
      <w:pPr>
        <w:pStyle w:val="ListParagraph"/>
        <w:numPr>
          <w:ilvl w:val="0"/>
          <w:numId w:val="26"/>
        </w:numPr>
      </w:pPr>
      <w:r>
        <w:t xml:space="preserve">us: 用户进程执行时间百分比(user time) us的值比较高时，说明用户进程消耗的CPU时间多，但是如果长期超50%的使用，那么我们就该考虑优化程序算法或者进行加速。 </w:t>
      </w:r>
    </w:p>
    <w:p w:rsidR="00D10D0F" w:rsidRDefault="00D10D0F" w:rsidP="00710C81">
      <w:pPr>
        <w:pStyle w:val="ListParagraph"/>
        <w:numPr>
          <w:ilvl w:val="0"/>
          <w:numId w:val="26"/>
        </w:numPr>
      </w:pPr>
      <w:r>
        <w:t xml:space="preserve">sy: 内核系统进程执行时间百分比(system time) sy的值高时，说明系统内核消耗的CPU资源多，这并不是良性表现，我们应该检查原因。 </w:t>
      </w:r>
    </w:p>
    <w:p w:rsidR="00D10D0F" w:rsidRDefault="00D10D0F" w:rsidP="00710C81">
      <w:pPr>
        <w:pStyle w:val="ListParagraph"/>
        <w:numPr>
          <w:ilvl w:val="0"/>
          <w:numId w:val="26"/>
        </w:numPr>
      </w:pPr>
      <w:r>
        <w:t xml:space="preserve">wa: IO等待时间百分比 wa的值高时，说明IO等待比较严重，这可能由于磁盘大量作随机访问造成，也有可能磁盘出现瓶颈（块操作）。 </w:t>
      </w:r>
    </w:p>
    <w:p w:rsidR="00EB0B26" w:rsidRDefault="00D10D0F" w:rsidP="00710C81">
      <w:pPr>
        <w:pStyle w:val="ListParagraph"/>
        <w:numPr>
          <w:ilvl w:val="0"/>
          <w:numId w:val="26"/>
        </w:numPr>
      </w:pPr>
      <w:r>
        <w:t>id: 空闲时间百分比</w:t>
      </w:r>
    </w:p>
    <w:p w:rsidR="00087410" w:rsidRDefault="00087410" w:rsidP="00087410"/>
    <w:p w:rsidR="00656735" w:rsidRPr="003D7560" w:rsidRDefault="00656735" w:rsidP="003D7560"/>
    <w:p w:rsidR="00EB0B26" w:rsidRDefault="00EB0B26" w:rsidP="00087410">
      <w:pPr>
        <w:pStyle w:val="Heading2"/>
      </w:pPr>
      <w:r>
        <w:rPr>
          <w:rFonts w:hint="eastAsia"/>
        </w:rPr>
        <w:t>dmesg</w:t>
      </w:r>
      <w:r>
        <w:rPr>
          <w:rFonts w:hint="eastAsia"/>
        </w:rPr>
        <w:t>命令</w:t>
      </w:r>
    </w:p>
    <w:p w:rsidR="00EB0B26" w:rsidRPr="00EB0B26" w:rsidRDefault="00EB0B26" w:rsidP="00EB0B26">
      <w:r>
        <w:t>#开机时内核检测信息</w:t>
      </w:r>
    </w:p>
    <w:p w:rsidR="00EB0B26" w:rsidRDefault="00450427" w:rsidP="00450427">
      <w:r>
        <w:t xml:space="preserve">dmesg </w:t>
      </w:r>
      <w:r w:rsidR="00EB0B26">
        <w:rPr>
          <w:rFonts w:hint="eastAsia"/>
        </w:rPr>
        <w:t xml:space="preserve"> | grep CPU</w:t>
      </w:r>
    </w:p>
    <w:p w:rsidR="00AA0286" w:rsidRDefault="00AA0286" w:rsidP="00450427"/>
    <w:p w:rsidR="00DF63F5" w:rsidRPr="00DF63F5" w:rsidRDefault="00DF63F5" w:rsidP="00DF63F5"/>
    <w:p w:rsidR="00DF63F5" w:rsidRPr="00DF63F5" w:rsidRDefault="00DF63F5" w:rsidP="00DF63F5"/>
    <w:p w:rsidR="00EB0B26" w:rsidRDefault="00EB0B26" w:rsidP="0040393F"/>
    <w:p w:rsidR="00450427" w:rsidRDefault="00450427" w:rsidP="002D221F">
      <w:pPr>
        <w:pStyle w:val="Heading2"/>
      </w:pPr>
      <w:r>
        <w:lastRenderedPageBreak/>
        <w:t>uname</w:t>
      </w:r>
      <w:r>
        <w:t>命令</w:t>
      </w:r>
    </w:p>
    <w:p w:rsidR="002D221F" w:rsidRPr="002D221F" w:rsidRDefault="002D221F" w:rsidP="002D221F">
      <w:r>
        <w:rPr>
          <w:rFonts w:hint="eastAsia"/>
        </w:rPr>
        <w:t>uname [选项]</w:t>
      </w:r>
    </w:p>
    <w:p w:rsidR="00450427" w:rsidRDefault="00450427" w:rsidP="002D221F">
      <w:pPr>
        <w:pStyle w:val="ListParagraph"/>
        <w:numPr>
          <w:ilvl w:val="0"/>
          <w:numId w:val="19"/>
        </w:numPr>
      </w:pPr>
      <w:r>
        <w:t>-a:查看系统所有相关信息</w:t>
      </w:r>
    </w:p>
    <w:p w:rsidR="00450427" w:rsidRDefault="00450427" w:rsidP="002D221F">
      <w:pPr>
        <w:pStyle w:val="ListParagraph"/>
        <w:numPr>
          <w:ilvl w:val="0"/>
          <w:numId w:val="19"/>
        </w:numPr>
      </w:pPr>
      <w:r>
        <w:t>-r:查看内核信息</w:t>
      </w:r>
    </w:p>
    <w:p w:rsidR="00450427" w:rsidRDefault="00450427" w:rsidP="002D221F">
      <w:pPr>
        <w:pStyle w:val="ListParagraph"/>
        <w:numPr>
          <w:ilvl w:val="0"/>
          <w:numId w:val="19"/>
        </w:numPr>
      </w:pPr>
      <w:r>
        <w:t>-s:查看内核名称</w:t>
      </w:r>
    </w:p>
    <w:p w:rsidR="00272186" w:rsidRDefault="00272186" w:rsidP="00272186">
      <w:r>
        <w:rPr>
          <w:noProof/>
        </w:rPr>
        <w:drawing>
          <wp:inline distT="0" distB="0" distL="0" distR="0">
            <wp:extent cx="5486400" cy="552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27" w:rsidRDefault="00450427" w:rsidP="00450427"/>
    <w:p w:rsidR="00272186" w:rsidRDefault="00272186" w:rsidP="00272186">
      <w:pPr>
        <w:pStyle w:val="Heading2"/>
      </w:pPr>
      <w:r>
        <w:t>lsb_release</w:t>
      </w:r>
      <w:r>
        <w:rPr>
          <w:rFonts w:hint="eastAsia"/>
        </w:rPr>
        <w:t>命令</w:t>
      </w:r>
    </w:p>
    <w:p w:rsidR="00272186" w:rsidRPr="00272186" w:rsidRDefault="00272186" w:rsidP="00272186">
      <w:r>
        <w:t>#查看发行版本</w:t>
      </w:r>
    </w:p>
    <w:p w:rsidR="00C7655A" w:rsidRDefault="00450427" w:rsidP="00C7655A">
      <w:r>
        <w:t xml:space="preserve">lsb_release -a </w:t>
      </w:r>
    </w:p>
    <w:p w:rsidR="00DC3490" w:rsidRDefault="005570DC" w:rsidP="00C765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838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DC" w:rsidRDefault="005570DC" w:rsidP="00C7655A"/>
    <w:p w:rsidR="00C7655A" w:rsidRDefault="00C7655A" w:rsidP="00C7655A">
      <w:pPr>
        <w:pStyle w:val="Heading2"/>
      </w:pPr>
      <w:r>
        <w:rPr>
          <w:rFonts w:hint="eastAsia"/>
        </w:rPr>
        <w:t>linux</w:t>
      </w:r>
      <w:r>
        <w:rPr>
          <w:rFonts w:hint="eastAsia"/>
        </w:rPr>
        <w:t>系统内核参数</w:t>
      </w:r>
    </w:p>
    <w:p w:rsidR="00FC4E6D" w:rsidRPr="00FC4E6D" w:rsidRDefault="00FC4E6D" w:rsidP="00FC4E6D">
      <w:r>
        <w:rPr>
          <w:rFonts w:hint="eastAsia"/>
        </w:rPr>
        <w:t>linux内核模块存储在</w:t>
      </w:r>
      <w:r w:rsidRPr="00FC4E6D">
        <w:t>/lib/modules/$(uname -r)</w:t>
      </w:r>
    </w:p>
    <w:p w:rsidR="00C16064" w:rsidRDefault="00C16064" w:rsidP="00C16064">
      <w:pPr>
        <w:pStyle w:val="Heading3"/>
      </w:pPr>
      <w:r>
        <w:rPr>
          <w:rFonts w:hint="eastAsia"/>
        </w:rPr>
        <w:t>查看已加载内核模块</w:t>
      </w:r>
    </w:p>
    <w:p w:rsidR="00FC4E6D" w:rsidRDefault="00FC4E6D" w:rsidP="00FC4E6D">
      <w:pPr>
        <w:ind w:firstLine="360"/>
      </w:pPr>
      <w:r>
        <w:rPr>
          <w:rFonts w:hint="eastAsia"/>
        </w:rPr>
        <w:t>lsmod命令用来显示当前linux内核状态，不用任何参数说明会显示当前应经加载的所有内核模块。输出的三列分别表示模块名称，占用内存大小，是否被使用。如果第三列为0，则该模块可以随时卸载，非0则无法执行modprode删除模块。</w:t>
      </w:r>
    </w:p>
    <w:p w:rsidR="00FC4E6D" w:rsidRPr="00FC4E6D" w:rsidRDefault="00FC4E6D" w:rsidP="00FC4E6D">
      <w:r>
        <w:rPr>
          <w:rFonts w:hint="eastAsia"/>
          <w:noProof/>
        </w:rPr>
        <w:lastRenderedPageBreak/>
        <w:drawing>
          <wp:inline distT="0" distB="0" distL="0" distR="0">
            <wp:extent cx="5486400" cy="3438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64" w:rsidRDefault="00C16064" w:rsidP="00C16064">
      <w:pPr>
        <w:pStyle w:val="Heading3"/>
      </w:pPr>
      <w:r>
        <w:rPr>
          <w:rFonts w:hint="eastAsia"/>
        </w:rPr>
        <w:t>加载和卸载内核模块</w:t>
      </w:r>
    </w:p>
    <w:p w:rsidR="00FC4E6D" w:rsidRDefault="00363DD2" w:rsidP="00FC4E6D">
      <w:r>
        <w:rPr>
          <w:rFonts w:hint="eastAsia"/>
        </w:rPr>
        <w:t>m</w:t>
      </w:r>
      <w:r w:rsidR="00FC4E6D">
        <w:rPr>
          <w:rFonts w:hint="eastAsia"/>
        </w:rPr>
        <w:t>odprode ip_vs      #动态加载ip_vs模块</w:t>
      </w:r>
    </w:p>
    <w:p w:rsidR="00FC4E6D" w:rsidRDefault="00FC4E6D" w:rsidP="00FC4E6D">
      <w:r w:rsidRPr="00FC4E6D">
        <w:t>lsmod| grep ip_vs</w:t>
      </w:r>
      <w:r>
        <w:rPr>
          <w:rFonts w:hint="eastAsia"/>
        </w:rPr>
        <w:t xml:space="preserve">    #</w:t>
      </w:r>
      <w:r w:rsidR="00363DD2">
        <w:rPr>
          <w:rFonts w:hint="eastAsia"/>
        </w:rPr>
        <w:t>查看加载模块是否成功</w:t>
      </w:r>
    </w:p>
    <w:p w:rsidR="00363DD2" w:rsidRDefault="00363DD2" w:rsidP="00363DD2">
      <w:r w:rsidRPr="00363DD2">
        <w:t>modprobe -r ip_vs</w:t>
      </w:r>
      <w:r w:rsidRPr="00363DD2">
        <w:rPr>
          <w:rFonts w:hint="eastAsia"/>
        </w:rPr>
        <w:t xml:space="preserve"> </w:t>
      </w:r>
      <w:r>
        <w:rPr>
          <w:rFonts w:hint="eastAsia"/>
        </w:rPr>
        <w:t xml:space="preserve"> #动态卸载ip_vs模块</w:t>
      </w:r>
    </w:p>
    <w:p w:rsidR="00363DD2" w:rsidRDefault="00363DD2" w:rsidP="00363DD2">
      <w:r>
        <w:rPr>
          <w:rFonts w:hint="eastAsia"/>
          <w:noProof/>
        </w:rPr>
        <w:drawing>
          <wp:inline distT="0" distB="0" distL="0" distR="0">
            <wp:extent cx="5486400" cy="8382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6D" w:rsidRDefault="00363DD2" w:rsidP="00FC4E6D">
      <w:r>
        <w:rPr>
          <w:rFonts w:hint="eastAsia"/>
        </w:rPr>
        <w:t>查看内核模块信息：</w:t>
      </w:r>
      <w:r w:rsidRPr="00363DD2">
        <w:t>modinfo ip_vs</w:t>
      </w:r>
    </w:p>
    <w:p w:rsidR="00363DD2" w:rsidRDefault="00363DD2" w:rsidP="00FC4E6D">
      <w:r>
        <w:rPr>
          <w:rFonts w:hint="eastAsia"/>
        </w:rPr>
        <w:t>自动挂载内核的方法：</w:t>
      </w:r>
    </w:p>
    <w:p w:rsidR="00363DD2" w:rsidRPr="00FC4E6D" w:rsidRDefault="00363DD2" w:rsidP="00FC4E6D">
      <w:r w:rsidRPr="00363DD2">
        <w:t>echo "modprobe ip_vs" &gt;&gt; /etc/rc.sysinit</w:t>
      </w:r>
    </w:p>
    <w:p w:rsidR="00C16064" w:rsidRDefault="00C16064" w:rsidP="00C16064">
      <w:pPr>
        <w:pStyle w:val="Heading3"/>
      </w:pPr>
      <w:r>
        <w:rPr>
          <w:rFonts w:hint="eastAsia"/>
        </w:rPr>
        <w:t>修改内核参数</w:t>
      </w:r>
    </w:p>
    <w:p w:rsidR="00363DD2" w:rsidRPr="00363DD2" w:rsidRDefault="00363DD2" w:rsidP="003731FD">
      <w:pPr>
        <w:ind w:firstLine="360"/>
      </w:pPr>
      <w:r>
        <w:t>L</w:t>
      </w:r>
      <w:r>
        <w:rPr>
          <w:rFonts w:hint="eastAsia"/>
        </w:rPr>
        <w:t>inux内核参数随着系统的启动会被写入内存，我们可以直接修改/proc目录下的文件来调整内核参数，并且这种调整是立即生效的</w:t>
      </w:r>
      <w:r w:rsidR="003731FD">
        <w:rPr>
          <w:rFonts w:hint="eastAsia"/>
        </w:rPr>
        <w:t>。</w:t>
      </w:r>
    </w:p>
    <w:p w:rsidR="00C16064" w:rsidRDefault="00363DD2" w:rsidP="00C16064">
      <w:r>
        <w:rPr>
          <w:rFonts w:hint="eastAsia"/>
        </w:rPr>
        <w:t>临时调整内核参数</w:t>
      </w:r>
      <w:r w:rsidR="003731FD">
        <w:rPr>
          <w:rFonts w:hint="eastAsia"/>
        </w:rPr>
        <w:t>:</w:t>
      </w:r>
    </w:p>
    <w:p w:rsidR="003731FD" w:rsidRDefault="003731FD" w:rsidP="003731FD">
      <w:r w:rsidRPr="00363DD2">
        <w:t>echo "1" &gt; /proc/sys/net/ipv4/ip_forward</w:t>
      </w:r>
    </w:p>
    <w:p w:rsidR="003731FD" w:rsidRDefault="003731FD" w:rsidP="003731FD">
      <w:r w:rsidRPr="00363DD2">
        <w:lastRenderedPageBreak/>
        <w:t>echo "1" &gt; /proc/sys/net/ipv4/icmp_echo_ignore_all</w:t>
      </w:r>
    </w:p>
    <w:p w:rsidR="003731FD" w:rsidRDefault="003731FD" w:rsidP="003731FD">
      <w:r w:rsidRPr="00363DD2">
        <w:t>echo "108248"&gt;/proc/sys/fs/file-max</w:t>
      </w:r>
    </w:p>
    <w:p w:rsidR="003731FD" w:rsidRDefault="003731FD" w:rsidP="003731FD">
      <w:r>
        <w:rPr>
          <w:rFonts w:hint="eastAsia"/>
        </w:rPr>
        <w:t>永久调整参数：vi /etc/sysctl.conf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731FD" w:rsidTr="003731FD">
        <w:tc>
          <w:tcPr>
            <w:tcW w:w="8388" w:type="dxa"/>
          </w:tcPr>
          <w:p w:rsidR="003731FD" w:rsidRDefault="003731FD" w:rsidP="003731FD">
            <w:pPr>
              <w:ind w:left="0"/>
            </w:pPr>
            <w:r>
              <w:rPr>
                <w:rFonts w:hint="eastAsia"/>
              </w:rPr>
              <w:t>n</w:t>
            </w:r>
            <w:r>
              <w:t>et</w:t>
            </w:r>
            <w:r>
              <w:rPr>
                <w:rFonts w:hint="eastAsia"/>
              </w:rPr>
              <w:t>.</w:t>
            </w:r>
            <w:r>
              <w:t>ipv4</w:t>
            </w:r>
            <w:r>
              <w:rPr>
                <w:rFonts w:hint="eastAsia"/>
              </w:rPr>
              <w:t>.</w:t>
            </w:r>
            <w:r w:rsidRPr="00363DD2">
              <w:t>ip_forward</w:t>
            </w:r>
            <w:r>
              <w:rPr>
                <w:rFonts w:hint="eastAsia"/>
              </w:rPr>
              <w:t>=1</w:t>
            </w:r>
          </w:p>
          <w:p w:rsidR="003731FD" w:rsidRDefault="003731FD" w:rsidP="003731FD">
            <w:pPr>
              <w:ind w:left="0"/>
            </w:pPr>
            <w:r>
              <w:t>net</w:t>
            </w:r>
            <w:r>
              <w:rPr>
                <w:rFonts w:hint="eastAsia"/>
              </w:rPr>
              <w:t>.</w:t>
            </w:r>
            <w:r>
              <w:t>ipv4</w:t>
            </w:r>
            <w:r>
              <w:rPr>
                <w:rFonts w:hint="eastAsia"/>
              </w:rPr>
              <w:t>.</w:t>
            </w:r>
            <w:r w:rsidRPr="00363DD2">
              <w:t>icmp_echo_ignore_all</w:t>
            </w:r>
            <w:r>
              <w:rPr>
                <w:rFonts w:hint="eastAsia"/>
              </w:rPr>
              <w:t>=1</w:t>
            </w:r>
          </w:p>
          <w:p w:rsidR="003731FD" w:rsidRDefault="003731FD" w:rsidP="003731FD">
            <w:pPr>
              <w:ind w:left="0"/>
            </w:pPr>
            <w:r>
              <w:t>fs</w:t>
            </w:r>
            <w:r>
              <w:rPr>
                <w:rFonts w:hint="eastAsia"/>
              </w:rPr>
              <w:t>.</w:t>
            </w:r>
            <w:r w:rsidRPr="00363DD2">
              <w:t>file-max</w:t>
            </w:r>
            <w:r>
              <w:rPr>
                <w:rFonts w:hint="eastAsia"/>
              </w:rPr>
              <w:t>=108248</w:t>
            </w:r>
          </w:p>
          <w:p w:rsidR="003731FD" w:rsidRPr="003731FD" w:rsidRDefault="003731FD" w:rsidP="003731FD">
            <w:pPr>
              <w:ind w:left="0"/>
            </w:pPr>
            <w:r>
              <w:rPr>
                <w:rFonts w:hint="eastAsia"/>
              </w:rPr>
              <w:t>--</w:t>
            </w:r>
            <w:r>
              <w:t xml:space="preserve"> </w:t>
            </w:r>
            <w:r w:rsidRPr="003731FD">
              <w:t xml:space="preserve">sysctl </w:t>
            </w:r>
            <w:r>
              <w:t>–</w:t>
            </w:r>
            <w:r w:rsidRPr="003731FD">
              <w:t>p</w:t>
            </w:r>
            <w:r>
              <w:rPr>
                <w:rFonts w:hint="eastAsia"/>
              </w:rPr>
              <w:t xml:space="preserve">    #立即生效</w:t>
            </w:r>
          </w:p>
          <w:p w:rsidR="003731FD" w:rsidRDefault="003731FD" w:rsidP="003731FD">
            <w:pPr>
              <w:ind w:left="0"/>
            </w:pPr>
          </w:p>
          <w:p w:rsidR="003731FD" w:rsidRDefault="003731FD" w:rsidP="003731FD">
            <w:pPr>
              <w:ind w:left="0"/>
            </w:pPr>
          </w:p>
        </w:tc>
      </w:tr>
    </w:tbl>
    <w:p w:rsidR="003731FD" w:rsidRDefault="003731FD" w:rsidP="003731FD"/>
    <w:p w:rsidR="003731FD" w:rsidRDefault="005570DC" w:rsidP="005570DC">
      <w:pPr>
        <w:pStyle w:val="Heading2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中查找</w:t>
      </w:r>
      <w:r>
        <w:rPr>
          <w:rFonts w:hint="eastAsia"/>
        </w:rPr>
        <w:t>PCI</w:t>
      </w:r>
      <w:r>
        <w:rPr>
          <w:rFonts w:hint="eastAsia"/>
        </w:rPr>
        <w:t>设置</w:t>
      </w:r>
    </w:p>
    <w:p w:rsidR="005570DC" w:rsidRDefault="005570DC" w:rsidP="005570DC">
      <w:pPr>
        <w:ind w:firstLine="360"/>
        <w:rPr>
          <w:rFonts w:hint="eastAsia"/>
        </w:rPr>
      </w:pPr>
      <w:r>
        <w:rPr>
          <w:rFonts w:hint="eastAsia"/>
        </w:rPr>
        <w:t>有时需要在</w:t>
      </w:r>
      <w:r>
        <w:rPr>
          <w:rFonts w:ascii="Tahoma" w:hAnsi="Tahoma" w:cs="Tahoma"/>
        </w:rPr>
        <w:t>Linux</w:t>
      </w:r>
      <w:r>
        <w:rPr>
          <w:rFonts w:hint="eastAsia"/>
        </w:rPr>
        <w:t>下查找</w:t>
      </w:r>
      <w:r>
        <w:rPr>
          <w:rFonts w:ascii="Tahoma" w:hAnsi="Tahoma" w:cs="Tahoma"/>
        </w:rPr>
        <w:t>PCI</w:t>
      </w:r>
      <w:r>
        <w:rPr>
          <w:rFonts w:hint="eastAsia"/>
        </w:rPr>
        <w:t>设置，可以用</w:t>
      </w:r>
      <w:r>
        <w:rPr>
          <w:rFonts w:ascii="Tahoma" w:hAnsi="Tahoma" w:cs="Tahoma"/>
        </w:rPr>
        <w:t>lspci</w:t>
      </w:r>
      <w:r>
        <w:rPr>
          <w:rFonts w:hint="eastAsia"/>
        </w:rPr>
        <w:t>命令，它能列出机器中的</w:t>
      </w:r>
      <w:r>
        <w:rPr>
          <w:rFonts w:ascii="Tahoma" w:hAnsi="Tahoma" w:cs="Tahoma"/>
        </w:rPr>
        <w:t>PCI</w:t>
      </w:r>
      <w:r>
        <w:rPr>
          <w:rFonts w:hint="eastAsia"/>
        </w:rPr>
        <w:t>设备信息，比如声卡、显卡、</w:t>
      </w:r>
      <w:r>
        <w:rPr>
          <w:rFonts w:ascii="Tahoma" w:hAnsi="Tahoma" w:cs="Tahoma"/>
        </w:rPr>
        <w:t>Modem</w:t>
      </w:r>
      <w:r>
        <w:rPr>
          <w:rFonts w:hint="eastAsia"/>
        </w:rPr>
        <w:t>、网卡等的信息，也能列出主板集成设备的信息。</w:t>
      </w:r>
      <w:r>
        <w:rPr>
          <w:rFonts w:ascii="Tahoma" w:hAnsi="Tahoma" w:cs="Tahoma"/>
        </w:rPr>
        <w:t>lspci</w:t>
      </w:r>
      <w:r>
        <w:rPr>
          <w:rFonts w:hint="eastAsia"/>
        </w:rPr>
        <w:t>读取的是</w:t>
      </w:r>
      <w:r>
        <w:rPr>
          <w:rFonts w:ascii="Tahoma" w:hAnsi="Tahoma" w:cs="Tahoma"/>
        </w:rPr>
        <w:t>hwdata</w:t>
      </w:r>
      <w:r>
        <w:rPr>
          <w:rFonts w:hint="eastAsia"/>
        </w:rPr>
        <w:t>数据库。可能有的读者和我一样，最关心的还是网卡型号：</w:t>
      </w:r>
      <w:r w:rsidRPr="005570DC">
        <w:t>lspci | grep Ether</w:t>
      </w:r>
    </w:p>
    <w:p w:rsidR="005570DC" w:rsidRPr="005570DC" w:rsidRDefault="005570DC" w:rsidP="000A4F74"/>
    <w:sectPr w:rsidR="005570DC" w:rsidRPr="005570DC" w:rsidSect="00C03A83"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020" w:rsidRDefault="00400020" w:rsidP="00272186">
      <w:pPr>
        <w:spacing w:after="0"/>
      </w:pPr>
      <w:r>
        <w:separator/>
      </w:r>
    </w:p>
  </w:endnote>
  <w:endnote w:type="continuationSeparator" w:id="1">
    <w:p w:rsidR="00400020" w:rsidRDefault="00400020" w:rsidP="002721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44809"/>
      <w:docPartObj>
        <w:docPartGallery w:val="Page Numbers (Bottom of Page)"/>
        <w:docPartUnique/>
      </w:docPartObj>
    </w:sdtPr>
    <w:sdtContent>
      <w:p w:rsidR="00272186" w:rsidRDefault="007F6FD2">
        <w:pPr>
          <w:pStyle w:val="Footer"/>
          <w:jc w:val="right"/>
        </w:pPr>
        <w:fldSimple w:instr=" PAGE   \* MERGEFORMAT ">
          <w:r w:rsidR="000A4F74">
            <w:rPr>
              <w:noProof/>
            </w:rPr>
            <w:t>11</w:t>
          </w:r>
        </w:fldSimple>
      </w:p>
    </w:sdtContent>
  </w:sdt>
  <w:p w:rsidR="00272186" w:rsidRDefault="002721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020" w:rsidRDefault="00400020" w:rsidP="00272186">
      <w:pPr>
        <w:spacing w:after="0"/>
      </w:pPr>
      <w:r>
        <w:separator/>
      </w:r>
    </w:p>
  </w:footnote>
  <w:footnote w:type="continuationSeparator" w:id="1">
    <w:p w:rsidR="00400020" w:rsidRDefault="00400020" w:rsidP="002721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07E0"/>
    <w:multiLevelType w:val="hybridMultilevel"/>
    <w:tmpl w:val="F47AAE54"/>
    <w:lvl w:ilvl="0" w:tplc="7402DF80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690C"/>
    <w:multiLevelType w:val="hybridMultilevel"/>
    <w:tmpl w:val="838C35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060196"/>
    <w:multiLevelType w:val="hybridMultilevel"/>
    <w:tmpl w:val="F670C7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0A7F49"/>
    <w:multiLevelType w:val="hybridMultilevel"/>
    <w:tmpl w:val="D068C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F13E6"/>
    <w:multiLevelType w:val="hybridMultilevel"/>
    <w:tmpl w:val="30BC1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90705"/>
    <w:multiLevelType w:val="hybridMultilevel"/>
    <w:tmpl w:val="DD2ED5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23007B"/>
    <w:multiLevelType w:val="hybridMultilevel"/>
    <w:tmpl w:val="4FBC59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C44F6"/>
    <w:multiLevelType w:val="hybridMultilevel"/>
    <w:tmpl w:val="C346E8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1B60B8"/>
    <w:multiLevelType w:val="hybridMultilevel"/>
    <w:tmpl w:val="90989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C57424"/>
    <w:multiLevelType w:val="hybridMultilevel"/>
    <w:tmpl w:val="AC0010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2F4E42"/>
    <w:multiLevelType w:val="hybridMultilevel"/>
    <w:tmpl w:val="1FF096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4D3A4D"/>
    <w:multiLevelType w:val="hybridMultilevel"/>
    <w:tmpl w:val="A34AD4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03381B"/>
    <w:multiLevelType w:val="hybridMultilevel"/>
    <w:tmpl w:val="348EB4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F33919"/>
    <w:multiLevelType w:val="hybridMultilevel"/>
    <w:tmpl w:val="5CEC22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0"/>
  </w:num>
  <w:num w:numId="5">
    <w:abstractNumId w:val="9"/>
  </w:num>
  <w:num w:numId="6">
    <w:abstractNumId w:val="5"/>
  </w:num>
  <w:num w:numId="7">
    <w:abstractNumId w:val="0"/>
  </w:num>
  <w:num w:numId="8">
    <w:abstractNumId w:val="9"/>
  </w:num>
  <w:num w:numId="9">
    <w:abstractNumId w:val="5"/>
  </w:num>
  <w:num w:numId="10">
    <w:abstractNumId w:val="0"/>
  </w:num>
  <w:num w:numId="11">
    <w:abstractNumId w:val="9"/>
  </w:num>
  <w:num w:numId="12">
    <w:abstractNumId w:val="5"/>
  </w:num>
  <w:num w:numId="13">
    <w:abstractNumId w:val="0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16"/>
  </w:num>
  <w:num w:numId="19">
    <w:abstractNumId w:val="12"/>
  </w:num>
  <w:num w:numId="20">
    <w:abstractNumId w:val="1"/>
  </w:num>
  <w:num w:numId="21">
    <w:abstractNumId w:val="7"/>
  </w:num>
  <w:num w:numId="22">
    <w:abstractNumId w:val="15"/>
  </w:num>
  <w:num w:numId="23">
    <w:abstractNumId w:val="14"/>
  </w:num>
  <w:num w:numId="24">
    <w:abstractNumId w:val="6"/>
  </w:num>
  <w:num w:numId="25">
    <w:abstractNumId w:val="4"/>
  </w:num>
  <w:num w:numId="26">
    <w:abstractNumId w:val="11"/>
  </w:num>
  <w:num w:numId="27">
    <w:abstractNumId w:val="10"/>
  </w:num>
  <w:num w:numId="28">
    <w:abstractNumId w:val="2"/>
  </w:num>
  <w:num w:numId="29">
    <w:abstractNumId w:val="13"/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0427"/>
    <w:rsid w:val="00087410"/>
    <w:rsid w:val="000963C0"/>
    <w:rsid w:val="000A4F74"/>
    <w:rsid w:val="000B376B"/>
    <w:rsid w:val="000C2836"/>
    <w:rsid w:val="001A4EF2"/>
    <w:rsid w:val="001C1F65"/>
    <w:rsid w:val="00272186"/>
    <w:rsid w:val="002D221F"/>
    <w:rsid w:val="00363DD2"/>
    <w:rsid w:val="003731FD"/>
    <w:rsid w:val="003C0A60"/>
    <w:rsid w:val="003D7560"/>
    <w:rsid w:val="003F088C"/>
    <w:rsid w:val="00400020"/>
    <w:rsid w:val="0040393F"/>
    <w:rsid w:val="00450427"/>
    <w:rsid w:val="00490BED"/>
    <w:rsid w:val="004E5E0B"/>
    <w:rsid w:val="005570DC"/>
    <w:rsid w:val="00562410"/>
    <w:rsid w:val="005B2E28"/>
    <w:rsid w:val="0064273B"/>
    <w:rsid w:val="00656735"/>
    <w:rsid w:val="006E2CD2"/>
    <w:rsid w:val="00710C81"/>
    <w:rsid w:val="00722744"/>
    <w:rsid w:val="0074631B"/>
    <w:rsid w:val="007F6D2B"/>
    <w:rsid w:val="007F6FD2"/>
    <w:rsid w:val="008261CD"/>
    <w:rsid w:val="008B5ACA"/>
    <w:rsid w:val="008C5117"/>
    <w:rsid w:val="00904415"/>
    <w:rsid w:val="0099619D"/>
    <w:rsid w:val="009A48EB"/>
    <w:rsid w:val="009D5000"/>
    <w:rsid w:val="009F7B63"/>
    <w:rsid w:val="00AA0286"/>
    <w:rsid w:val="00AB092F"/>
    <w:rsid w:val="00C03A83"/>
    <w:rsid w:val="00C16064"/>
    <w:rsid w:val="00C4721D"/>
    <w:rsid w:val="00C748E6"/>
    <w:rsid w:val="00C7655A"/>
    <w:rsid w:val="00D10D0F"/>
    <w:rsid w:val="00D24EDE"/>
    <w:rsid w:val="00D80E2B"/>
    <w:rsid w:val="00DB6FA6"/>
    <w:rsid w:val="00DC3490"/>
    <w:rsid w:val="00DE6E85"/>
    <w:rsid w:val="00DF63F5"/>
    <w:rsid w:val="00E012CE"/>
    <w:rsid w:val="00EB0B26"/>
    <w:rsid w:val="00EF3DCE"/>
    <w:rsid w:val="00EF65E3"/>
    <w:rsid w:val="00F371CC"/>
    <w:rsid w:val="00F37AB6"/>
    <w:rsid w:val="00F37F94"/>
    <w:rsid w:val="00F70A67"/>
    <w:rsid w:val="00F906AD"/>
    <w:rsid w:val="00FC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B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218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18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7218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18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3731F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364</TotalTime>
  <Pages>11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42</cp:revision>
  <dcterms:created xsi:type="dcterms:W3CDTF">2015-10-08T08:17:00Z</dcterms:created>
  <dcterms:modified xsi:type="dcterms:W3CDTF">2016-01-30T08:36:00Z</dcterms:modified>
</cp:coreProperties>
</file>