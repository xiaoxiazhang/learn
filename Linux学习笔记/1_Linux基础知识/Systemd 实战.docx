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076809" w:rsidP="00076809">
      <w:pPr>
        <w:pStyle w:val="Title"/>
        <w:rPr>
          <w:rFonts w:hint="eastAsia"/>
        </w:rPr>
      </w:pPr>
      <w:r w:rsidRPr="00076809">
        <w:t xml:space="preserve">Systemd </w:t>
      </w:r>
      <w:r w:rsidRPr="00076809">
        <w:t>入门教程：实战篇</w:t>
      </w:r>
    </w:p>
    <w:p w:rsidR="00DD49BE" w:rsidRDefault="00DD49BE" w:rsidP="00DD49BE">
      <w:pPr>
        <w:pStyle w:val="Heading1"/>
      </w:pPr>
      <w:r>
        <w:rPr>
          <w:rFonts w:hint="eastAsia"/>
        </w:rPr>
        <w:t>开机启动</w:t>
      </w:r>
    </w:p>
    <w:p w:rsidR="00DD49BE" w:rsidRDefault="00DD49BE" w:rsidP="00D97776">
      <w:pPr>
        <w:ind w:firstLine="360"/>
      </w:pPr>
      <w:r>
        <w:rPr>
          <w:rFonts w:hint="eastAsia"/>
        </w:rPr>
        <w:t>对于那些支持</w:t>
      </w:r>
      <w:r>
        <w:t xml:space="preserve"> Systemd </w:t>
      </w:r>
      <w:r w:rsidR="00D97776">
        <w:t>的软件，安装的</w:t>
      </w:r>
      <w:r>
        <w:t>自动在/usr/lib/systemd/system目录添加一个配置文件。</w:t>
      </w:r>
      <w:r>
        <w:rPr>
          <w:rFonts w:hint="eastAsia"/>
        </w:rPr>
        <w:t>如果你想让该软件开机启动，就执行下面的命令（以</w:t>
      </w:r>
      <w:r>
        <w:t>httpd.service</w:t>
      </w:r>
      <w:r w:rsidR="00D97776">
        <w:t>为例）</w:t>
      </w:r>
      <w:r w:rsidR="00D97776">
        <w:rPr>
          <w:rFonts w:hint="eastAsia"/>
        </w:rPr>
        <w:t>：</w:t>
      </w:r>
      <w:r>
        <w:t>$ sudo systemctl enable httpd</w:t>
      </w:r>
    </w:p>
    <w:p w:rsidR="00DD49BE" w:rsidRDefault="00DD49BE" w:rsidP="00DD49BE">
      <w:r>
        <w:rPr>
          <w:rFonts w:hint="eastAsia"/>
        </w:rPr>
        <w:t>上面的命令相当于在</w:t>
      </w:r>
      <w:r>
        <w:t>/etc/systemd/system目录添加一个符号链接，指向/usr/lib/systemd/system里面的httpd.service文件。</w:t>
      </w:r>
    </w:p>
    <w:p w:rsidR="00DD49BE" w:rsidRDefault="00DD49BE" w:rsidP="00DD49BE">
      <w:pPr>
        <w:ind w:firstLine="360"/>
      </w:pPr>
      <w:r>
        <w:rPr>
          <w:rFonts w:hint="eastAsia"/>
        </w:rPr>
        <w:t>这是因为开机时，</w:t>
      </w:r>
      <w:r>
        <w:t>Systemd只执行/etc/systemd/system目录里面的配置文件。这也意味着，如果把修改后的配置文件放在该目录，就可以达到覆盖原始配置的效果。</w:t>
      </w:r>
    </w:p>
    <w:p w:rsidR="00DD49BE" w:rsidRDefault="00DD49BE" w:rsidP="00DD49BE"/>
    <w:p w:rsidR="00DD49BE" w:rsidRDefault="00DD49BE" w:rsidP="00D97776">
      <w:pPr>
        <w:pStyle w:val="Heading1"/>
      </w:pPr>
      <w:r>
        <w:rPr>
          <w:rFonts w:hint="eastAsia"/>
        </w:rPr>
        <w:t>启动服务</w:t>
      </w:r>
    </w:p>
    <w:p w:rsidR="00DD49BE" w:rsidRDefault="00DD49BE" w:rsidP="00D97776">
      <w:pPr>
        <w:ind w:firstLine="360"/>
      </w:pPr>
      <w:r>
        <w:rPr>
          <w:rFonts w:hint="eastAsia"/>
        </w:rPr>
        <w:t>设置开机启动以后，软件并</w:t>
      </w:r>
      <w:r w:rsidR="00D97776">
        <w:rPr>
          <w:rFonts w:hint="eastAsia"/>
        </w:rPr>
        <w:t>不会立即启动，必须等到下一次开机。如果想现在运行软件，那么</w:t>
      </w:r>
      <w:r>
        <w:rPr>
          <w:rFonts w:hint="eastAsia"/>
        </w:rPr>
        <w:t>执行</w:t>
      </w:r>
      <w:r>
        <w:t>systemctl start</w:t>
      </w:r>
      <w:r w:rsidR="00D97776">
        <w:t>命令</w:t>
      </w:r>
      <w:r w:rsidR="00D97776">
        <w:rPr>
          <w:rFonts w:hint="eastAsia"/>
        </w:rPr>
        <w:t>：</w:t>
      </w:r>
      <w:r>
        <w:t>$ sudo systemctl start httpd</w:t>
      </w:r>
    </w:p>
    <w:p w:rsidR="00DD49BE" w:rsidRDefault="00DD49BE" w:rsidP="00D97776">
      <w:r>
        <w:rPr>
          <w:rFonts w:hint="eastAsia"/>
        </w:rPr>
        <w:t>执行上面的命令以后，有可能启动失败，因此要用</w:t>
      </w:r>
      <w:r>
        <w:t xml:space="preserve">systemctl status命令查看一下该服务的状态。$ sudo systemctl status </w:t>
      </w:r>
      <w:r w:rsidR="00D97776">
        <w:rPr>
          <w:rFonts w:hint="eastAsia"/>
        </w:rPr>
        <w:t>tomcat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97776" w:rsidTr="00D97776">
        <w:tc>
          <w:tcPr>
            <w:tcW w:w="8388" w:type="dxa"/>
          </w:tcPr>
          <w:p w:rsidR="00D97776" w:rsidRDefault="00D97776" w:rsidP="00D97776">
            <w:pPr>
              <w:ind w:left="0"/>
            </w:pPr>
            <w:r>
              <w:rPr>
                <w:noProof/>
              </w:rPr>
              <w:drawing>
                <wp:inline distT="0" distB="0" distL="0" distR="0">
                  <wp:extent cx="5476875" cy="150495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49BE" w:rsidRDefault="00D97776" w:rsidP="00D97776">
      <w:pPr>
        <w:ind w:left="0" w:firstLine="360"/>
      </w:pPr>
      <w:r>
        <w:rPr>
          <w:rFonts w:hint="eastAsia"/>
        </w:rPr>
        <w:t>上面的输出结果含义如下：</w:t>
      </w:r>
    </w:p>
    <w:p w:rsidR="00DD49BE" w:rsidRDefault="00DD49BE" w:rsidP="00D97776">
      <w:pPr>
        <w:pStyle w:val="ListParagraph"/>
        <w:numPr>
          <w:ilvl w:val="0"/>
          <w:numId w:val="16"/>
        </w:numPr>
      </w:pPr>
      <w:r>
        <w:t>Loaded行：配置文件的位置，是否设为开机启动</w:t>
      </w:r>
    </w:p>
    <w:p w:rsidR="00DD49BE" w:rsidRDefault="00DD49BE" w:rsidP="00D97776">
      <w:pPr>
        <w:pStyle w:val="ListParagraph"/>
        <w:numPr>
          <w:ilvl w:val="0"/>
          <w:numId w:val="16"/>
        </w:numPr>
      </w:pPr>
      <w:r>
        <w:t>Active行：表示正在运行</w:t>
      </w:r>
    </w:p>
    <w:p w:rsidR="00DD49BE" w:rsidRDefault="00DD49BE" w:rsidP="00D97776">
      <w:pPr>
        <w:pStyle w:val="ListParagraph"/>
        <w:numPr>
          <w:ilvl w:val="0"/>
          <w:numId w:val="16"/>
        </w:numPr>
      </w:pPr>
      <w:r>
        <w:t>Main PID行：主进程ID</w:t>
      </w:r>
    </w:p>
    <w:p w:rsidR="00DD49BE" w:rsidRDefault="00DD49BE" w:rsidP="00D97776">
      <w:pPr>
        <w:pStyle w:val="ListParagraph"/>
        <w:numPr>
          <w:ilvl w:val="0"/>
          <w:numId w:val="16"/>
        </w:numPr>
      </w:pPr>
      <w:r>
        <w:t>Status行：由应用本身提供的软件当前状态</w:t>
      </w:r>
    </w:p>
    <w:p w:rsidR="00DD49BE" w:rsidRDefault="00DD49BE" w:rsidP="00D97776">
      <w:pPr>
        <w:pStyle w:val="ListParagraph"/>
        <w:numPr>
          <w:ilvl w:val="0"/>
          <w:numId w:val="16"/>
        </w:numPr>
      </w:pPr>
      <w:r>
        <w:lastRenderedPageBreak/>
        <w:t>CGroup块：应用的所有子进程</w:t>
      </w:r>
    </w:p>
    <w:p w:rsidR="00DD49BE" w:rsidRDefault="00DD49BE" w:rsidP="00D97776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日志块：应用的日志</w:t>
      </w:r>
    </w:p>
    <w:p w:rsidR="00B94FE0" w:rsidRDefault="00B94FE0" w:rsidP="00B94FE0"/>
    <w:p w:rsidR="00DD49BE" w:rsidRDefault="00DD49BE" w:rsidP="00B94FE0">
      <w:pPr>
        <w:pStyle w:val="Heading1"/>
      </w:pPr>
      <w:r>
        <w:rPr>
          <w:rFonts w:hint="eastAsia"/>
        </w:rPr>
        <w:t>停止服务</w:t>
      </w:r>
    </w:p>
    <w:p w:rsidR="00DD49BE" w:rsidRDefault="00B94FE0" w:rsidP="00B94FE0">
      <w:pPr>
        <w:ind w:left="0" w:firstLine="360"/>
      </w:pPr>
      <w:r>
        <w:rPr>
          <w:rFonts w:hint="eastAsia"/>
        </w:rPr>
        <w:t>终止正在运行的服务</w:t>
      </w:r>
      <w:r w:rsidR="00DD49BE">
        <w:rPr>
          <w:rFonts w:hint="eastAsia"/>
        </w:rPr>
        <w:t>执行</w:t>
      </w:r>
      <w:r>
        <w:t>命令</w:t>
      </w:r>
      <w:r>
        <w:rPr>
          <w:rFonts w:hint="eastAsia"/>
        </w:rPr>
        <w:t>：</w:t>
      </w:r>
      <w:r>
        <w:t xml:space="preserve">sudo </w:t>
      </w:r>
      <w:r w:rsidR="00DD49BE">
        <w:t>systemctl stop httpd.service</w:t>
      </w:r>
    </w:p>
    <w:p w:rsidR="00DD49BE" w:rsidRDefault="00DD49BE" w:rsidP="00B94FE0">
      <w:r>
        <w:rPr>
          <w:rFonts w:hint="eastAsia"/>
        </w:rPr>
        <w:t>该命令可能没有响应，服务停不下来。这时候就不得不”杀进程”了，向正在运行的进程发出</w:t>
      </w:r>
      <w:r>
        <w:t>kill</w:t>
      </w:r>
      <w:r w:rsidR="00B94FE0">
        <w:t>信号</w:t>
      </w:r>
      <w:r w:rsidR="00B94FE0">
        <w:rPr>
          <w:rFonts w:hint="eastAsia"/>
        </w:rPr>
        <w:t>：</w:t>
      </w:r>
      <w:r>
        <w:t>sudo systemctl kill httpd.service</w:t>
      </w:r>
    </w:p>
    <w:p w:rsidR="00DD49BE" w:rsidRDefault="00B94FE0" w:rsidP="00B94FE0">
      <w:pPr>
        <w:rPr>
          <w:rFonts w:hint="eastAsia"/>
        </w:rPr>
      </w:pPr>
      <w:r>
        <w:rPr>
          <w:rFonts w:hint="eastAsia"/>
        </w:rPr>
        <w:t>重启服务</w:t>
      </w:r>
      <w:r w:rsidR="00DD49BE">
        <w:rPr>
          <w:rFonts w:hint="eastAsia"/>
        </w:rPr>
        <w:t>执行</w:t>
      </w:r>
      <w:r w:rsidR="00DD49BE">
        <w:t>systemctl restart</w:t>
      </w:r>
      <w:r>
        <w:t>命令</w:t>
      </w:r>
      <w:r>
        <w:rPr>
          <w:rFonts w:hint="eastAsia"/>
        </w:rPr>
        <w:t>：</w:t>
      </w:r>
      <w:r w:rsidR="00DD49BE">
        <w:t>sudo systemctl restart httpd.service</w:t>
      </w:r>
    </w:p>
    <w:p w:rsidR="00320D07" w:rsidRDefault="00320D07" w:rsidP="00B94FE0">
      <w:pPr>
        <w:rPr>
          <w:rFonts w:hint="eastAsia"/>
        </w:rPr>
      </w:pPr>
    </w:p>
    <w:p w:rsidR="00320D07" w:rsidRDefault="00320D07" w:rsidP="00B94FE0"/>
    <w:p w:rsidR="00DD49BE" w:rsidRDefault="00DD49BE" w:rsidP="00320D07">
      <w:pPr>
        <w:pStyle w:val="Heading1"/>
      </w:pPr>
      <w:r>
        <w:rPr>
          <w:rFonts w:hint="eastAsia"/>
        </w:rPr>
        <w:t>读懂配置文件</w:t>
      </w:r>
    </w:p>
    <w:p w:rsidR="00DD49BE" w:rsidRDefault="00DD49BE" w:rsidP="00631AFC">
      <w:pPr>
        <w:ind w:firstLine="360"/>
      </w:pPr>
      <w:r>
        <w:rPr>
          <w:rFonts w:hint="eastAsia"/>
        </w:rPr>
        <w:t>一个服务怎么启动，完全由它的配置文件决定。下面就来看，配置文件有些什么内容。前面说过，配置文件主要放在</w:t>
      </w:r>
      <w:r>
        <w:t>/usr/lib/systemd/system目录，也可能在/usr/lib/systemd/system目录。找到配置文件以后，使用文本编辑器打开即可。systemctl cat命令可以用来查看配置文件，下面以sshd.service文件为例，它的作用是启动一个 SSH 服务器，供其他用户以 SSH 方式登录。</w:t>
      </w:r>
    </w:p>
    <w:p w:rsidR="00DD49BE" w:rsidRDefault="00DD49BE" w:rsidP="00320D07">
      <w:pPr>
        <w:ind w:left="0" w:firstLine="360"/>
        <w:rPr>
          <w:rFonts w:hint="eastAsia"/>
        </w:rPr>
      </w:pPr>
      <w:r>
        <w:t>systemctl cat sshd.service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20D07" w:rsidTr="00320D07">
        <w:tc>
          <w:tcPr>
            <w:tcW w:w="8388" w:type="dxa"/>
          </w:tcPr>
          <w:p w:rsidR="00320D07" w:rsidRDefault="00320D07" w:rsidP="00320D07">
            <w:pPr>
              <w:ind w:left="0"/>
            </w:pPr>
            <w:r>
              <w:t>[Unit]</w:t>
            </w:r>
          </w:p>
          <w:p w:rsidR="00320D07" w:rsidRDefault="00320D07" w:rsidP="00320D07">
            <w:pPr>
              <w:ind w:left="0"/>
            </w:pPr>
            <w:r>
              <w:t>Description=OpenSSH server daemon</w:t>
            </w:r>
          </w:p>
          <w:p w:rsidR="00320D07" w:rsidRDefault="00320D07" w:rsidP="00320D07">
            <w:pPr>
              <w:ind w:left="0"/>
            </w:pPr>
            <w:r>
              <w:t>Documentation=man:sshd(8) man:sshd_config(5)</w:t>
            </w:r>
          </w:p>
          <w:p w:rsidR="00320D07" w:rsidRDefault="00320D07" w:rsidP="00320D07">
            <w:pPr>
              <w:ind w:left="0"/>
            </w:pPr>
            <w:r>
              <w:t>After=network.target sshd-keygen.service</w:t>
            </w:r>
          </w:p>
          <w:p w:rsidR="00320D07" w:rsidRDefault="00320D07" w:rsidP="00320D07">
            <w:pPr>
              <w:ind w:left="0"/>
            </w:pPr>
            <w:r>
              <w:t>Wants=sshd-keygen.service</w:t>
            </w:r>
          </w:p>
          <w:p w:rsidR="00320D07" w:rsidRDefault="00320D07" w:rsidP="00320D07">
            <w:pPr>
              <w:ind w:left="0"/>
            </w:pPr>
          </w:p>
          <w:p w:rsidR="00320D07" w:rsidRDefault="00320D07" w:rsidP="00320D07">
            <w:pPr>
              <w:ind w:left="0"/>
            </w:pPr>
            <w:r>
              <w:t>[Service]</w:t>
            </w:r>
          </w:p>
          <w:p w:rsidR="00320D07" w:rsidRDefault="00320D07" w:rsidP="00320D07">
            <w:pPr>
              <w:ind w:left="0"/>
            </w:pPr>
            <w:r>
              <w:t>EnvironmentFile=/etc/sysconfig/sshd</w:t>
            </w:r>
          </w:p>
          <w:p w:rsidR="00320D07" w:rsidRDefault="00320D07" w:rsidP="00320D07">
            <w:pPr>
              <w:ind w:left="0"/>
            </w:pPr>
            <w:r>
              <w:t>ExecStart=/usr/sbin/sshd -D $OPTIONS</w:t>
            </w:r>
          </w:p>
          <w:p w:rsidR="00320D07" w:rsidRDefault="00320D07" w:rsidP="00320D07">
            <w:pPr>
              <w:ind w:left="0"/>
            </w:pPr>
            <w:r>
              <w:t>ExecReload=/bin/kill -HUP $MAINPID</w:t>
            </w:r>
          </w:p>
          <w:p w:rsidR="00320D07" w:rsidRDefault="00320D07" w:rsidP="00320D07">
            <w:pPr>
              <w:ind w:left="0"/>
            </w:pPr>
            <w:r>
              <w:t>Type=simple</w:t>
            </w:r>
          </w:p>
          <w:p w:rsidR="00320D07" w:rsidRDefault="00320D07" w:rsidP="00320D07">
            <w:pPr>
              <w:ind w:left="0"/>
            </w:pPr>
            <w:r>
              <w:lastRenderedPageBreak/>
              <w:t>KillMode=process</w:t>
            </w:r>
          </w:p>
          <w:p w:rsidR="00320D07" w:rsidRDefault="00320D07" w:rsidP="00320D07">
            <w:pPr>
              <w:ind w:left="0"/>
            </w:pPr>
            <w:r>
              <w:t>Restart=on-failure</w:t>
            </w:r>
          </w:p>
          <w:p w:rsidR="00320D07" w:rsidRDefault="00320D07" w:rsidP="00320D07">
            <w:pPr>
              <w:ind w:left="0"/>
            </w:pPr>
            <w:r>
              <w:t>RestartSec=42s</w:t>
            </w:r>
          </w:p>
          <w:p w:rsidR="00320D07" w:rsidRDefault="00320D07" w:rsidP="00320D07">
            <w:pPr>
              <w:ind w:left="0"/>
            </w:pPr>
          </w:p>
          <w:p w:rsidR="00320D07" w:rsidRDefault="00320D07" w:rsidP="00320D07">
            <w:pPr>
              <w:ind w:left="0"/>
            </w:pPr>
            <w:r>
              <w:t>[Install]</w:t>
            </w:r>
          </w:p>
          <w:p w:rsidR="00320D07" w:rsidRDefault="00320D07" w:rsidP="00320D07">
            <w:pPr>
              <w:ind w:left="0"/>
            </w:pPr>
            <w:r>
              <w:t>WantedBy=multi-user.target</w:t>
            </w:r>
          </w:p>
        </w:tc>
      </w:tr>
    </w:tbl>
    <w:p w:rsidR="00DD49BE" w:rsidRDefault="00DD49BE" w:rsidP="00320D07">
      <w:pPr>
        <w:ind w:left="0" w:firstLine="360"/>
      </w:pPr>
      <w:r>
        <w:rPr>
          <w:rFonts w:hint="eastAsia"/>
        </w:rPr>
        <w:lastRenderedPageBreak/>
        <w:t>可以看到，配置文件分成几个区块，每个区块包含若干条键值对。</w:t>
      </w:r>
    </w:p>
    <w:p w:rsidR="00DD49BE" w:rsidRDefault="00DD49BE" w:rsidP="00320D07">
      <w:pPr>
        <w:ind w:left="0"/>
      </w:pPr>
    </w:p>
    <w:p w:rsidR="00DD49BE" w:rsidRDefault="00DD49BE" w:rsidP="006A090F">
      <w:pPr>
        <w:pStyle w:val="Heading1"/>
      </w:pPr>
      <w:r>
        <w:t xml:space="preserve"> [Unit] </w:t>
      </w:r>
      <w:r>
        <w:t>区块：启动顺序与依赖关系。</w:t>
      </w:r>
    </w:p>
    <w:p w:rsidR="006A090F" w:rsidRDefault="00DD49BE" w:rsidP="006A090F">
      <w:pPr>
        <w:rPr>
          <w:rFonts w:hint="eastAsia"/>
        </w:rPr>
      </w:pPr>
      <w:r w:rsidRPr="005B10EF">
        <w:rPr>
          <w:color w:val="FF0000"/>
        </w:rPr>
        <w:t>Description字段</w:t>
      </w:r>
      <w:r>
        <w:t>给出当前服务的简单描述，</w:t>
      </w:r>
    </w:p>
    <w:p w:rsidR="00DD49BE" w:rsidRDefault="00DD49BE" w:rsidP="001C3FAB">
      <w:r w:rsidRPr="005B10EF">
        <w:rPr>
          <w:color w:val="FF0000"/>
        </w:rPr>
        <w:t>Documentation字段</w:t>
      </w:r>
      <w:r>
        <w:t>给出文档位置。</w:t>
      </w:r>
      <w:r>
        <w:rPr>
          <w:rFonts w:hint="eastAsia"/>
        </w:rPr>
        <w:t>接下来的设置是启动顺序和依赖关系，这个比较重要。</w:t>
      </w:r>
    </w:p>
    <w:p w:rsidR="00DD49BE" w:rsidRDefault="00DD49BE" w:rsidP="002768BF">
      <w:r w:rsidRPr="002768BF">
        <w:rPr>
          <w:color w:val="FF0000"/>
        </w:rPr>
        <w:t>After字段</w:t>
      </w:r>
      <w:r>
        <w:t>：表示如果network.target或sshd-keygen.service需要启动，那么sshd.service应该在它们之后启动。</w:t>
      </w:r>
      <w:r>
        <w:rPr>
          <w:rFonts w:hint="eastAsia"/>
        </w:rPr>
        <w:t>相应地，还有一个</w:t>
      </w:r>
      <w:r>
        <w:t>Before字段，定义sshd.service应该在哪些服务之前启动。</w:t>
      </w:r>
    </w:p>
    <w:p w:rsidR="00DD49BE" w:rsidRDefault="00DD49BE" w:rsidP="002768BF">
      <w:r w:rsidRPr="001C3FAB">
        <w:rPr>
          <w:rFonts w:hint="eastAsia"/>
          <w:color w:val="FF0000"/>
        </w:rPr>
        <w:t>注意，</w:t>
      </w:r>
      <w:r w:rsidRPr="001C3FAB">
        <w:rPr>
          <w:color w:val="FF0000"/>
        </w:rPr>
        <w:t>After和Before字段只涉及启动顺序，不涉及依赖关系</w:t>
      </w:r>
      <w:r>
        <w:t>。</w:t>
      </w:r>
    </w:p>
    <w:p w:rsidR="00DD49BE" w:rsidRDefault="00DD49BE" w:rsidP="001C3FAB">
      <w:r>
        <w:rPr>
          <w:rFonts w:hint="eastAsia"/>
        </w:rPr>
        <w:t>举例来说，某</w:t>
      </w:r>
      <w:r>
        <w:t xml:space="preserve"> Web 应用需要 postgresql 数据库储存数据。在配置文件中，它只定义要在 postgresql 之后启动，而没有定义依赖 postgresql 。上线后，由于某种原因，postgresql 需要重新启动，在停止服务期间，该 Web 应用就会无法建立数据库连接。</w:t>
      </w:r>
    </w:p>
    <w:p w:rsidR="00DD49BE" w:rsidRDefault="00DD49BE" w:rsidP="001C3FAB">
      <w:r>
        <w:rPr>
          <w:rFonts w:hint="eastAsia"/>
        </w:rPr>
        <w:t>设置依赖关系，需要使用</w:t>
      </w:r>
      <w:r>
        <w:t>Wants字段和Requires字段。</w:t>
      </w:r>
    </w:p>
    <w:p w:rsidR="00DD49BE" w:rsidRDefault="00DD49BE" w:rsidP="00DD49BE">
      <w:r w:rsidRPr="001C3FAB">
        <w:rPr>
          <w:color w:val="FF0000"/>
        </w:rPr>
        <w:t>Wants字段</w:t>
      </w:r>
      <w:r>
        <w:t>：表示sshd.service与sshd-keygen.service之间存在”弱依赖”</w:t>
      </w:r>
      <w:r w:rsidR="001C3FAB">
        <w:t>关系，</w:t>
      </w:r>
      <w:r>
        <w:t>如果”sshd-keygen.service”</w:t>
      </w:r>
      <w:r w:rsidR="001C3FAB">
        <w:t>启动失败或停止运行</w:t>
      </w:r>
      <w:r>
        <w:t>sshd.service继续执行。</w:t>
      </w:r>
    </w:p>
    <w:p w:rsidR="00DD49BE" w:rsidRDefault="00DD49BE" w:rsidP="00DD49BE">
      <w:r w:rsidRPr="001C3FAB">
        <w:rPr>
          <w:color w:val="FF0000"/>
        </w:rPr>
        <w:t>Requires字段</w:t>
      </w:r>
      <w:r>
        <w:t>则表示”强依赖”关系，即如果该服务启动失败或异常退出，那么sshd.service也必须退出。</w:t>
      </w:r>
    </w:p>
    <w:p w:rsidR="00DD49BE" w:rsidRDefault="00DD49BE" w:rsidP="001C3FAB">
      <w:r w:rsidRPr="001C3FAB">
        <w:rPr>
          <w:rFonts w:hint="eastAsia"/>
          <w:color w:val="FF0000"/>
        </w:rPr>
        <w:t>注意</w:t>
      </w:r>
      <w:r w:rsidR="001C3FAB">
        <w:rPr>
          <w:rFonts w:hint="eastAsia"/>
        </w:rPr>
        <w:t>：</w:t>
      </w:r>
      <w:r>
        <w:t>Wants字段与Requires字段只涉及依赖关系，与启动顺序无关，默认情况下是同时启动的。</w:t>
      </w:r>
    </w:p>
    <w:p w:rsidR="00DD49BE" w:rsidRDefault="006A090F" w:rsidP="001C3FAB">
      <w:pPr>
        <w:pStyle w:val="Heading1"/>
      </w:pPr>
      <w:r>
        <w:lastRenderedPageBreak/>
        <w:t xml:space="preserve"> </w:t>
      </w:r>
      <w:r w:rsidR="00DD49BE">
        <w:t xml:space="preserve">[Service] </w:t>
      </w:r>
      <w:r w:rsidR="00DD49BE">
        <w:t>区块：启动行为</w:t>
      </w:r>
    </w:p>
    <w:p w:rsidR="00DD49BE" w:rsidRDefault="00DD49BE" w:rsidP="00185DB7">
      <w:r>
        <w:t>Service区块定义如何启动当前服务。</w:t>
      </w:r>
    </w:p>
    <w:p w:rsidR="00DD49BE" w:rsidRDefault="00DD49BE" w:rsidP="00185DB7">
      <w:pPr>
        <w:pStyle w:val="Heading2"/>
      </w:pPr>
      <w:r>
        <w:t>启动命令</w:t>
      </w:r>
    </w:p>
    <w:p w:rsidR="00DD49BE" w:rsidRDefault="00DD49BE" w:rsidP="00185DB7">
      <w:r>
        <w:rPr>
          <w:rFonts w:hint="eastAsia"/>
        </w:rPr>
        <w:t>许多软件都有自己的环境参数文件，该文件可以用</w:t>
      </w:r>
      <w:r>
        <w:t>EnvironmentFile字段读取。</w:t>
      </w:r>
    </w:p>
    <w:p w:rsidR="00DD49BE" w:rsidRDefault="00DD49BE" w:rsidP="00DD49BE">
      <w:r w:rsidRPr="004B0694">
        <w:rPr>
          <w:color w:val="FF0000"/>
        </w:rPr>
        <w:t>EnvironmentFile字段</w:t>
      </w:r>
      <w:r>
        <w:t>：指定当前服务的环境参数文件。该文件内部的key=value键值对，可以用$key的形式，在当前配置文件中获取。</w:t>
      </w:r>
    </w:p>
    <w:p w:rsidR="00185DB7" w:rsidRDefault="00DD49BE" w:rsidP="00185DB7">
      <w:pPr>
        <w:rPr>
          <w:rFonts w:hint="eastAsia"/>
        </w:rPr>
      </w:pPr>
      <w:r>
        <w:rPr>
          <w:rFonts w:hint="eastAsia"/>
        </w:rPr>
        <w:t>上面的例子中，</w:t>
      </w:r>
      <w:r>
        <w:t>sshd 的环境参数文件是/etc/sysconfig/sshd。</w:t>
      </w:r>
    </w:p>
    <w:p w:rsidR="00185DB7" w:rsidRDefault="00DD49BE" w:rsidP="00185DB7">
      <w:pPr>
        <w:rPr>
          <w:rFonts w:hint="eastAsia"/>
        </w:rPr>
      </w:pPr>
      <w:r>
        <w:rPr>
          <w:rFonts w:hint="eastAsia"/>
        </w:rPr>
        <w:t>配置文件里面最重要的字段是</w:t>
      </w:r>
      <w:r>
        <w:t>ExecStart。</w:t>
      </w:r>
    </w:p>
    <w:p w:rsidR="00DD49BE" w:rsidRDefault="00DD49BE" w:rsidP="00185DB7">
      <w:r w:rsidRPr="004B0694">
        <w:rPr>
          <w:color w:val="FF0000"/>
        </w:rPr>
        <w:t>ExecStart字段</w:t>
      </w:r>
      <w:r>
        <w:t>：定义启动进程时执行的命令。</w:t>
      </w:r>
    </w:p>
    <w:p w:rsidR="00DD49BE" w:rsidRDefault="00DD49BE" w:rsidP="00185DB7">
      <w:r>
        <w:rPr>
          <w:rFonts w:hint="eastAsia"/>
        </w:rPr>
        <w:t>上面的例子中，启动</w:t>
      </w:r>
      <w:r>
        <w:t>sshd，执行的命令是/usr/sbin/sshd -D $OPTIONS，其中的变量$OPTIONS就来自EnvironmentFile字段指定的环境参数文件。</w:t>
      </w:r>
    </w:p>
    <w:p w:rsidR="00DD49BE" w:rsidRDefault="00DD49BE" w:rsidP="00185DB7">
      <w:r>
        <w:rPr>
          <w:rFonts w:hint="eastAsia"/>
        </w:rPr>
        <w:t>与之作用相似的，还有如下这些字段。</w:t>
      </w:r>
    </w:p>
    <w:p w:rsidR="00DD49BE" w:rsidRDefault="00DD49BE" w:rsidP="00DD49BE">
      <w:r>
        <w:t>ExecReload字段：重启服务时执行的命令</w:t>
      </w:r>
    </w:p>
    <w:p w:rsidR="00DD49BE" w:rsidRDefault="00DD49BE" w:rsidP="00DD49BE">
      <w:r>
        <w:t>ExecStop字段：停止服务时执行的命令</w:t>
      </w:r>
    </w:p>
    <w:p w:rsidR="00DD49BE" w:rsidRDefault="00DD49BE" w:rsidP="00DD49BE">
      <w:r>
        <w:t>ExecStartPre字段：启动服务之前执行的命令</w:t>
      </w:r>
    </w:p>
    <w:p w:rsidR="00DD49BE" w:rsidRDefault="00DD49BE" w:rsidP="00DD49BE">
      <w:r>
        <w:t>ExecStartPost字段：启动服务之后执行的命令</w:t>
      </w:r>
    </w:p>
    <w:p w:rsidR="00DD49BE" w:rsidRDefault="00DD49BE" w:rsidP="00DD49BE">
      <w:r>
        <w:t>ExecStopPost字段：停止服务之后执行的命令</w:t>
      </w:r>
    </w:p>
    <w:p w:rsidR="00DD49BE" w:rsidRDefault="00DD49BE" w:rsidP="00F756FA">
      <w:r>
        <w:rPr>
          <w:rFonts w:hint="eastAsia"/>
        </w:rPr>
        <w:t>请看下面的例子。</w:t>
      </w:r>
    </w:p>
    <w:p w:rsidR="00DD49BE" w:rsidRDefault="00DD49BE" w:rsidP="00DD49BE">
      <w:r>
        <w:t>[Service]</w:t>
      </w:r>
    </w:p>
    <w:p w:rsidR="00DD49BE" w:rsidRDefault="00DD49BE" w:rsidP="00DD49BE">
      <w:r>
        <w:t>ExecStart=/bin/echo execstart1</w:t>
      </w:r>
    </w:p>
    <w:p w:rsidR="00DD49BE" w:rsidRDefault="00DD49BE" w:rsidP="00DD49BE">
      <w:r>
        <w:t>ExecStart=</w:t>
      </w:r>
    </w:p>
    <w:p w:rsidR="00DD49BE" w:rsidRDefault="00DD49BE" w:rsidP="00DD49BE">
      <w:r>
        <w:t>ExecStart=/bin/echo execstart2</w:t>
      </w:r>
    </w:p>
    <w:p w:rsidR="00DD49BE" w:rsidRDefault="00DD49BE" w:rsidP="00DD49BE">
      <w:r>
        <w:t>ExecStartPost=/bin/echo post1</w:t>
      </w:r>
    </w:p>
    <w:p w:rsidR="00DD49BE" w:rsidRDefault="00DD49BE" w:rsidP="00DD49BE">
      <w:r>
        <w:t>ExecStartPost=/bin/echo post2</w:t>
      </w:r>
    </w:p>
    <w:p w:rsidR="00DD49BE" w:rsidRDefault="00DD49BE" w:rsidP="00F756FA">
      <w:r>
        <w:rPr>
          <w:rFonts w:hint="eastAsia"/>
        </w:rPr>
        <w:t>上面这个配置文件，第二行</w:t>
      </w:r>
      <w:r>
        <w:t>ExecStart</w:t>
      </w:r>
      <w:r w:rsidR="00F756FA">
        <w:t>设为空值，等于取消了第一行的设置，运行结果如下</w:t>
      </w:r>
      <w:r w:rsidR="00F756FA">
        <w:rPr>
          <w:rFonts w:hint="eastAsia"/>
        </w:rPr>
        <w:t>：</w:t>
      </w:r>
    </w:p>
    <w:p w:rsidR="00DD49BE" w:rsidRDefault="00DD49BE" w:rsidP="00DD49BE">
      <w:r>
        <w:lastRenderedPageBreak/>
        <w:t>execstart2</w:t>
      </w:r>
    </w:p>
    <w:p w:rsidR="00DD49BE" w:rsidRDefault="00DD49BE" w:rsidP="00DD49BE">
      <w:r>
        <w:t>post1</w:t>
      </w:r>
    </w:p>
    <w:p w:rsidR="00DD49BE" w:rsidRDefault="00DD49BE" w:rsidP="00DD49BE">
      <w:r>
        <w:t>post2</w:t>
      </w:r>
    </w:p>
    <w:p w:rsidR="00DD49BE" w:rsidRDefault="00DD49BE" w:rsidP="00DD49BE">
      <w:r>
        <w:rPr>
          <w:rFonts w:hint="eastAsia"/>
        </w:rPr>
        <w:t>所有的启动设置之前，都可以加上一个连词号（</w:t>
      </w:r>
      <w:r>
        <w:t>-），表示”抑制错误”，即发生错误的时候，不影响其他命令的执行。比如，EnvironmentFile=-/etc/sysconfig/sshd（注意等号后面的那个连词号），就表示即使/etc/sysconfig/sshd文件不存在，也不会抛出错误。</w:t>
      </w:r>
    </w:p>
    <w:p w:rsidR="00DD49BE" w:rsidRDefault="00DD49BE" w:rsidP="00DD49BE"/>
    <w:p w:rsidR="00DD49BE" w:rsidRDefault="00DD49BE" w:rsidP="00F756FA">
      <w:pPr>
        <w:pStyle w:val="Heading2"/>
      </w:pPr>
      <w:r>
        <w:t>启动类型</w:t>
      </w:r>
    </w:p>
    <w:p w:rsidR="00DD49BE" w:rsidRDefault="00DD49BE" w:rsidP="00F756FA">
      <w:r>
        <w:t>Type字段定义启动类型。它可以设置的值如下。</w:t>
      </w:r>
    </w:p>
    <w:p w:rsidR="00DD49BE" w:rsidRDefault="00DD49BE" w:rsidP="00F756FA">
      <w:pPr>
        <w:pStyle w:val="ListParagraph"/>
        <w:numPr>
          <w:ilvl w:val="0"/>
          <w:numId w:val="17"/>
        </w:numPr>
      </w:pPr>
      <w:r>
        <w:t>simple（默认值）：ExecStart字段启动的进程为主进程</w:t>
      </w:r>
    </w:p>
    <w:p w:rsidR="00DD49BE" w:rsidRDefault="00DD49BE" w:rsidP="00F756FA">
      <w:pPr>
        <w:pStyle w:val="ListParagraph"/>
        <w:numPr>
          <w:ilvl w:val="0"/>
          <w:numId w:val="17"/>
        </w:numPr>
      </w:pPr>
      <w:r>
        <w:t>forking：ExecStart字段将以fork()方式启动，此时父进程将会退出，子进程将成为主进程</w:t>
      </w:r>
    </w:p>
    <w:p w:rsidR="00DD49BE" w:rsidRDefault="00DD49BE" w:rsidP="00F756FA">
      <w:pPr>
        <w:pStyle w:val="ListParagraph"/>
        <w:numPr>
          <w:ilvl w:val="0"/>
          <w:numId w:val="17"/>
        </w:numPr>
      </w:pPr>
      <w:r>
        <w:t>oneshot：类似于simple，但只执行一次，Systemd 会等它执行完，才启动其他服务</w:t>
      </w:r>
    </w:p>
    <w:p w:rsidR="00DD49BE" w:rsidRDefault="00DD49BE" w:rsidP="00F756FA">
      <w:pPr>
        <w:pStyle w:val="ListParagraph"/>
        <w:numPr>
          <w:ilvl w:val="0"/>
          <w:numId w:val="17"/>
        </w:numPr>
      </w:pPr>
      <w:r>
        <w:t>dbus：类似于simple，但会等待 D-Bus 信号后启动</w:t>
      </w:r>
    </w:p>
    <w:p w:rsidR="00DD49BE" w:rsidRDefault="00DD49BE" w:rsidP="00F756FA">
      <w:pPr>
        <w:pStyle w:val="ListParagraph"/>
        <w:numPr>
          <w:ilvl w:val="0"/>
          <w:numId w:val="17"/>
        </w:numPr>
      </w:pPr>
      <w:r>
        <w:t>notify：类似于simple，启动结束后会发出通知信号，然后 Systemd 再启动其他服务</w:t>
      </w:r>
    </w:p>
    <w:p w:rsidR="00DD49BE" w:rsidRDefault="00DD49BE" w:rsidP="00F756FA">
      <w:pPr>
        <w:pStyle w:val="ListParagraph"/>
        <w:numPr>
          <w:ilvl w:val="0"/>
          <w:numId w:val="17"/>
        </w:numPr>
      </w:pPr>
      <w:r>
        <w:t>idle：类似于simple，但是要等到其他任务都执行完，才会启动该服务。一种使用场合是为让该服务的输出，不与其他服务的输出相混合</w:t>
      </w:r>
    </w:p>
    <w:p w:rsidR="00DD49BE" w:rsidRDefault="00DD49BE" w:rsidP="00F756FA">
      <w:r>
        <w:rPr>
          <w:rFonts w:hint="eastAsia"/>
        </w:rPr>
        <w:t>下面是一个</w:t>
      </w:r>
      <w:r>
        <w:t>oneshot的例子，笔记本电脑启动时，要把触摸板关掉，配置文件可以这样写。</w:t>
      </w:r>
    </w:p>
    <w:p w:rsidR="00DD49BE" w:rsidRDefault="00DD49BE" w:rsidP="00DD49BE">
      <w:r>
        <w:t>[Unit]</w:t>
      </w:r>
    </w:p>
    <w:p w:rsidR="00DD49BE" w:rsidRDefault="00DD49BE" w:rsidP="00DD49BE">
      <w:r>
        <w:t>Description=Switch-off Touchpad</w:t>
      </w:r>
    </w:p>
    <w:p w:rsidR="00DD49BE" w:rsidRDefault="00DD49BE" w:rsidP="004B0694">
      <w:pPr>
        <w:ind w:left="0"/>
      </w:pPr>
    </w:p>
    <w:p w:rsidR="00DD49BE" w:rsidRDefault="00DD49BE" w:rsidP="00DD49BE">
      <w:r>
        <w:t>[Service]</w:t>
      </w:r>
    </w:p>
    <w:p w:rsidR="00DD49BE" w:rsidRDefault="00DD49BE" w:rsidP="00DD49BE">
      <w:r>
        <w:t>Type=oneshot</w:t>
      </w:r>
    </w:p>
    <w:p w:rsidR="00DD49BE" w:rsidRDefault="00DD49BE" w:rsidP="00DD49BE">
      <w:r>
        <w:t>ExecStart=/usr/bin/touchpad-off</w:t>
      </w:r>
    </w:p>
    <w:p w:rsidR="00DD49BE" w:rsidRDefault="00DD49BE" w:rsidP="00DD49BE"/>
    <w:p w:rsidR="00DD49BE" w:rsidRDefault="00DD49BE" w:rsidP="00DD49BE">
      <w:r>
        <w:t>[Install]</w:t>
      </w:r>
    </w:p>
    <w:p w:rsidR="00DD49BE" w:rsidRDefault="00DD49BE" w:rsidP="00DD49BE">
      <w:r>
        <w:t>WantedBy=multi-user.target</w:t>
      </w:r>
    </w:p>
    <w:p w:rsidR="00DD49BE" w:rsidRDefault="00DD49BE" w:rsidP="004B0694">
      <w:r>
        <w:rPr>
          <w:rFonts w:hint="eastAsia"/>
        </w:rPr>
        <w:t>上面的配置文件，启动类型设为</w:t>
      </w:r>
      <w:r>
        <w:t>oneshot，就表明这个服务只要运行一次就够了，不需要长期运行。</w:t>
      </w:r>
      <w:r>
        <w:rPr>
          <w:rFonts w:hint="eastAsia"/>
        </w:rPr>
        <w:t>如果关闭以后，将来某个时候还想打开，配置文件修改如下。</w:t>
      </w:r>
    </w:p>
    <w:p w:rsidR="00DD49BE" w:rsidRDefault="00DD49BE" w:rsidP="00DD49BE">
      <w:r>
        <w:t>[Unit]</w:t>
      </w:r>
    </w:p>
    <w:p w:rsidR="00DD49BE" w:rsidRDefault="00DD49BE" w:rsidP="00DD49BE">
      <w:r>
        <w:t>Description=Switch-off Touchpad</w:t>
      </w:r>
    </w:p>
    <w:p w:rsidR="00DD49BE" w:rsidRDefault="00DD49BE" w:rsidP="00DD49BE"/>
    <w:p w:rsidR="00DD49BE" w:rsidRDefault="00DD49BE" w:rsidP="00DD49BE">
      <w:r>
        <w:t>[Service]</w:t>
      </w:r>
    </w:p>
    <w:p w:rsidR="00DD49BE" w:rsidRDefault="00DD49BE" w:rsidP="00DD49BE">
      <w:r>
        <w:t>Type=oneshot</w:t>
      </w:r>
    </w:p>
    <w:p w:rsidR="00DD49BE" w:rsidRDefault="00DD49BE" w:rsidP="00DD49BE">
      <w:r>
        <w:t>ExecStart=/usr/bin/touchpad-off start</w:t>
      </w:r>
    </w:p>
    <w:p w:rsidR="00DD49BE" w:rsidRDefault="00DD49BE" w:rsidP="00DD49BE">
      <w:r>
        <w:t>ExecStop=/usr/bin/touchpad-off stop</w:t>
      </w:r>
    </w:p>
    <w:p w:rsidR="00DD49BE" w:rsidRDefault="00DD49BE" w:rsidP="00DD49BE">
      <w:r>
        <w:t>RemainAfterExit=yes</w:t>
      </w:r>
    </w:p>
    <w:p w:rsidR="00DD49BE" w:rsidRDefault="00DD49BE" w:rsidP="00DD49BE"/>
    <w:p w:rsidR="00DD49BE" w:rsidRDefault="00DD49BE" w:rsidP="00DD49BE">
      <w:r>
        <w:t>[Install]</w:t>
      </w:r>
    </w:p>
    <w:p w:rsidR="00DD49BE" w:rsidRDefault="00DD49BE" w:rsidP="00DD49BE">
      <w:r>
        <w:t>WantedBy=multi-user.target</w:t>
      </w:r>
    </w:p>
    <w:p w:rsidR="00DD49BE" w:rsidRDefault="00DD49BE" w:rsidP="00DD49BE">
      <w:r>
        <w:rPr>
          <w:rFonts w:hint="eastAsia"/>
        </w:rPr>
        <w:t>上面配置文件中，</w:t>
      </w:r>
      <w:r>
        <w:t>RemainAfterExit字段设为yes，</w:t>
      </w:r>
      <w:r w:rsidRPr="00F756FA">
        <w:rPr>
          <w:color w:val="FF0000"/>
        </w:rPr>
        <w:t>表示进程退出以后，服务仍然保持执行</w:t>
      </w:r>
      <w:r>
        <w:t>。这样的话，一旦使用systemctl stop命令停止服务，ExecStop指定的命令就会执行，从而重新开启触摸板。</w:t>
      </w:r>
    </w:p>
    <w:p w:rsidR="00DD49BE" w:rsidRDefault="00DD49BE" w:rsidP="00DD49BE"/>
    <w:p w:rsidR="00DD49BE" w:rsidRDefault="00DD49BE" w:rsidP="00F756FA">
      <w:pPr>
        <w:pStyle w:val="Heading2"/>
      </w:pPr>
      <w:r>
        <w:t>重启行为</w:t>
      </w:r>
    </w:p>
    <w:p w:rsidR="00DD49BE" w:rsidRDefault="00DD49BE" w:rsidP="00F756FA">
      <w:r>
        <w:t>Service区块有一些字段，定义了重启行为。</w:t>
      </w:r>
    </w:p>
    <w:p w:rsidR="00DD49BE" w:rsidRDefault="00DD49BE" w:rsidP="00DD49BE">
      <w:r>
        <w:t>KillMode字段：定义 Systemd 如何停止 sshd 服务。</w:t>
      </w:r>
    </w:p>
    <w:p w:rsidR="00DD49BE" w:rsidRDefault="00DD49BE" w:rsidP="00F756FA">
      <w:r>
        <w:rPr>
          <w:rFonts w:hint="eastAsia"/>
        </w:rPr>
        <w:t>上面这个例子中，将</w:t>
      </w:r>
      <w:r>
        <w:t>KillMode设为process，表示只停止主进程，不停止任何sshd 子进程，即子进程打开的 SSH session 仍然保持连接。这个设置不太</w:t>
      </w:r>
      <w:r>
        <w:lastRenderedPageBreak/>
        <w:t>常见，但对 sshd 很重要，否则你停止服务的时候，会连自己打开的 SSH session 一起杀掉。</w:t>
      </w:r>
    </w:p>
    <w:p w:rsidR="00DD49BE" w:rsidRDefault="00DD49BE" w:rsidP="00F756FA">
      <w:r w:rsidRPr="00F756FA">
        <w:rPr>
          <w:color w:val="FF0000"/>
        </w:rPr>
        <w:t>KillMode</w:t>
      </w:r>
      <w:r w:rsidR="00F756FA" w:rsidRPr="00F756FA">
        <w:rPr>
          <w:color w:val="FF0000"/>
        </w:rPr>
        <w:t>字段</w:t>
      </w:r>
      <w:r w:rsidR="00F756FA">
        <w:t>可以设置的值如下</w:t>
      </w:r>
      <w:r w:rsidR="00F756FA">
        <w:rPr>
          <w:rFonts w:hint="eastAsia"/>
        </w:rPr>
        <w:t>：</w:t>
      </w:r>
    </w:p>
    <w:p w:rsidR="00DD49BE" w:rsidRDefault="00DD49BE" w:rsidP="00F756FA">
      <w:pPr>
        <w:pStyle w:val="ListParagraph"/>
        <w:numPr>
          <w:ilvl w:val="0"/>
          <w:numId w:val="18"/>
        </w:numPr>
      </w:pPr>
      <w:r>
        <w:t>control-group（默认值）：当前控制组里面的所有子进程，都会被杀掉</w:t>
      </w:r>
    </w:p>
    <w:p w:rsidR="00DD49BE" w:rsidRDefault="00DD49BE" w:rsidP="00F756FA">
      <w:pPr>
        <w:pStyle w:val="ListParagraph"/>
        <w:numPr>
          <w:ilvl w:val="0"/>
          <w:numId w:val="18"/>
        </w:numPr>
      </w:pPr>
      <w:r>
        <w:t>process：只杀主进程</w:t>
      </w:r>
    </w:p>
    <w:p w:rsidR="00DD49BE" w:rsidRDefault="00DD49BE" w:rsidP="00F756FA">
      <w:pPr>
        <w:pStyle w:val="ListParagraph"/>
        <w:numPr>
          <w:ilvl w:val="0"/>
          <w:numId w:val="18"/>
        </w:numPr>
      </w:pPr>
      <w:r>
        <w:t>mixed：主进程将收到 SIGTERM 信号，子进程收到 SIGKILL 信号</w:t>
      </w:r>
    </w:p>
    <w:p w:rsidR="00DD49BE" w:rsidRDefault="00DD49BE" w:rsidP="00F756FA">
      <w:pPr>
        <w:pStyle w:val="ListParagraph"/>
        <w:numPr>
          <w:ilvl w:val="0"/>
          <w:numId w:val="18"/>
        </w:numPr>
        <w:rPr>
          <w:rFonts w:hint="eastAsia"/>
        </w:rPr>
      </w:pPr>
      <w:r>
        <w:t>none：没有进程会被杀掉，只是执行服务的 stop 命令。</w:t>
      </w:r>
    </w:p>
    <w:p w:rsidR="00F756FA" w:rsidRDefault="00F756FA" w:rsidP="00F756FA">
      <w:pPr>
        <w:ind w:left="720"/>
      </w:pPr>
    </w:p>
    <w:p w:rsidR="00DD49BE" w:rsidRDefault="00DD49BE" w:rsidP="00F756FA">
      <w:pPr>
        <w:ind w:left="0" w:firstLine="360"/>
      </w:pPr>
      <w:r w:rsidRPr="00F756FA">
        <w:rPr>
          <w:color w:val="FF0000"/>
        </w:rPr>
        <w:t>Restart字段</w:t>
      </w:r>
      <w:r>
        <w:t>：定义了 sshd 退出后，Systemd 的重启方式。</w:t>
      </w:r>
    </w:p>
    <w:p w:rsidR="00DD49BE" w:rsidRDefault="00DD49BE" w:rsidP="00F756FA">
      <w:r>
        <w:rPr>
          <w:rFonts w:hint="eastAsia"/>
        </w:rPr>
        <w:t>上面的例子中，</w:t>
      </w:r>
      <w:r>
        <w:t>Restart设为on-failure，表示任何意外的失败，就将重启sshd。如果 sshd 正常停止（比如执行systemctl stop命令），它就不会重启。</w:t>
      </w:r>
    </w:p>
    <w:p w:rsidR="00DD49BE" w:rsidRDefault="00DD49BE" w:rsidP="00F756FA">
      <w:r>
        <w:t>Restart</w:t>
      </w:r>
      <w:r w:rsidR="00F756FA">
        <w:t>字段可以设置的值如下</w:t>
      </w:r>
      <w:r w:rsidR="00F756FA">
        <w:rPr>
          <w:rFonts w:hint="eastAsia"/>
        </w:rPr>
        <w:t>：</w:t>
      </w:r>
    </w:p>
    <w:p w:rsidR="00DD49BE" w:rsidRDefault="00DD49BE" w:rsidP="00F756FA">
      <w:pPr>
        <w:pStyle w:val="ListParagraph"/>
        <w:numPr>
          <w:ilvl w:val="0"/>
          <w:numId w:val="19"/>
        </w:numPr>
      </w:pPr>
      <w:r>
        <w:t>no（默认值）：退出后不会重启</w:t>
      </w:r>
    </w:p>
    <w:p w:rsidR="00DD49BE" w:rsidRDefault="00DD49BE" w:rsidP="00F756FA">
      <w:pPr>
        <w:pStyle w:val="ListParagraph"/>
        <w:numPr>
          <w:ilvl w:val="0"/>
          <w:numId w:val="19"/>
        </w:numPr>
      </w:pPr>
      <w:r>
        <w:t>on-success：只有正常退出时（退出状态码为0），才会重启</w:t>
      </w:r>
    </w:p>
    <w:p w:rsidR="00DD49BE" w:rsidRDefault="00DD49BE" w:rsidP="00F756FA">
      <w:pPr>
        <w:pStyle w:val="ListParagraph"/>
        <w:numPr>
          <w:ilvl w:val="0"/>
          <w:numId w:val="19"/>
        </w:numPr>
      </w:pPr>
      <w:r>
        <w:t>on-failure：非正常退出时（退出状态码非0），包括被信号终止和超时，才会重启</w:t>
      </w:r>
    </w:p>
    <w:p w:rsidR="00DD49BE" w:rsidRDefault="00DD49BE" w:rsidP="00F756FA">
      <w:pPr>
        <w:pStyle w:val="ListParagraph"/>
        <w:numPr>
          <w:ilvl w:val="0"/>
          <w:numId w:val="19"/>
        </w:numPr>
      </w:pPr>
      <w:r>
        <w:t>on-abnormal：只有被信号终止和超时，才会重启</w:t>
      </w:r>
    </w:p>
    <w:p w:rsidR="00DD49BE" w:rsidRDefault="00DD49BE" w:rsidP="00F756FA">
      <w:pPr>
        <w:pStyle w:val="ListParagraph"/>
        <w:numPr>
          <w:ilvl w:val="0"/>
          <w:numId w:val="19"/>
        </w:numPr>
      </w:pPr>
      <w:r>
        <w:t>on-abort：只有在收到没有捕捉到的信号终止时，才会重启</w:t>
      </w:r>
    </w:p>
    <w:p w:rsidR="00DD49BE" w:rsidRDefault="00DD49BE" w:rsidP="00F756FA">
      <w:pPr>
        <w:pStyle w:val="ListParagraph"/>
        <w:numPr>
          <w:ilvl w:val="0"/>
          <w:numId w:val="19"/>
        </w:numPr>
      </w:pPr>
      <w:r>
        <w:t>on-watchdog：超时退出，才会重启</w:t>
      </w:r>
    </w:p>
    <w:p w:rsidR="00DD49BE" w:rsidRDefault="00DD49BE" w:rsidP="00F756FA">
      <w:pPr>
        <w:pStyle w:val="ListParagraph"/>
        <w:numPr>
          <w:ilvl w:val="0"/>
          <w:numId w:val="19"/>
        </w:numPr>
      </w:pPr>
      <w:r>
        <w:t>always：不管是什么退出原因，总是重启</w:t>
      </w:r>
    </w:p>
    <w:p w:rsidR="00DD49BE" w:rsidRDefault="00DD49BE" w:rsidP="00F756FA">
      <w:r>
        <w:rPr>
          <w:rFonts w:hint="eastAsia"/>
        </w:rPr>
        <w:t>对于守护进程，推荐设为</w:t>
      </w:r>
      <w:r>
        <w:t>on-failure。对于那些允许发生错误退出的服务，可以设为on-abnormal。</w:t>
      </w:r>
    </w:p>
    <w:p w:rsidR="00DD49BE" w:rsidRDefault="00DD49BE" w:rsidP="00DD49BE">
      <w:pPr>
        <w:rPr>
          <w:rFonts w:hint="eastAsia"/>
        </w:rPr>
      </w:pPr>
      <w:r w:rsidRPr="00F756FA">
        <w:rPr>
          <w:color w:val="FF0000"/>
        </w:rPr>
        <w:t>RestartSec字段</w:t>
      </w:r>
      <w:r>
        <w:t>：表示 Systemd 重启服务之前，需要等待的秒数。上面的例子设为等待42秒。</w:t>
      </w:r>
    </w:p>
    <w:p w:rsidR="00F756FA" w:rsidRDefault="00F756FA" w:rsidP="00DD49BE"/>
    <w:p w:rsidR="00DD49BE" w:rsidRDefault="00DD49BE" w:rsidP="00E42367">
      <w:pPr>
        <w:pStyle w:val="Heading1"/>
      </w:pPr>
      <w:r>
        <w:t xml:space="preserve">[Install] </w:t>
      </w:r>
      <w:r>
        <w:t>区块</w:t>
      </w:r>
    </w:p>
    <w:p w:rsidR="00DD49BE" w:rsidRDefault="00DD49BE" w:rsidP="00E42367">
      <w:r>
        <w:t>Install区块，定义如何安装这个配置文件，即怎样做到开机启动。</w:t>
      </w:r>
    </w:p>
    <w:p w:rsidR="00DD49BE" w:rsidRDefault="00DD49BE" w:rsidP="00DD49BE">
      <w:r w:rsidRPr="004B0694">
        <w:rPr>
          <w:color w:val="FF0000"/>
        </w:rPr>
        <w:lastRenderedPageBreak/>
        <w:t>WantedBy字段</w:t>
      </w:r>
      <w:r>
        <w:t>：表示该服务所在的 Target。</w:t>
      </w:r>
    </w:p>
    <w:p w:rsidR="00DD49BE" w:rsidRDefault="00DD49BE" w:rsidP="004B0694">
      <w:r>
        <w:t>Target的含义是服务组，表示一组服务。WantedBy=multi-user.target指的是，sshd 所在的 Target 是multi-user.target。</w:t>
      </w:r>
    </w:p>
    <w:p w:rsidR="00DD49BE" w:rsidRDefault="00DD49BE" w:rsidP="00040ACD">
      <w:r>
        <w:rPr>
          <w:rFonts w:hint="eastAsia"/>
        </w:rPr>
        <w:t>这个设置非常重要，因为执行</w:t>
      </w:r>
      <w:r>
        <w:t>systemctl enable sshd.service命令时，sshd.service的一个符号链接，就会放在/etc/systemd/system目录下面的multi-user.target.wants子目录之中。Systemd 有默认的启动 Target。</w:t>
      </w:r>
    </w:p>
    <w:p w:rsidR="00DD49BE" w:rsidRDefault="00DD49BE" w:rsidP="00DD49BE">
      <w:r>
        <w:t>$ systemctl get-default</w:t>
      </w:r>
    </w:p>
    <w:p w:rsidR="00DD49BE" w:rsidRDefault="00DD49BE" w:rsidP="00DD49BE">
      <w:r>
        <w:t>multi-user.target</w:t>
      </w:r>
    </w:p>
    <w:p w:rsidR="00DD49BE" w:rsidRDefault="00DD49BE" w:rsidP="009525D7">
      <w:r>
        <w:rPr>
          <w:rFonts w:hint="eastAsia"/>
        </w:rPr>
        <w:t>上面的结果表示，默认的启动</w:t>
      </w:r>
      <w:r>
        <w:t xml:space="preserve"> Target 是multi-user.target。在这个组里的所有服务，都将开机启动。这就是为什么systemctl enable命令能设置开机启动的原因。</w:t>
      </w:r>
      <w:r>
        <w:rPr>
          <w:rFonts w:hint="eastAsia"/>
        </w:rPr>
        <w:t>使用</w:t>
      </w:r>
      <w:r>
        <w:t xml:space="preserve"> Target 的时候，systemctl list-dependencies命令和systemctl isolate命令也很有用。</w:t>
      </w:r>
    </w:p>
    <w:p w:rsidR="00DD49BE" w:rsidRDefault="00DD49BE" w:rsidP="00DD49BE">
      <w:r>
        <w:t># 查看 multi-user.target 包含的所有服务</w:t>
      </w:r>
    </w:p>
    <w:p w:rsidR="00DD49BE" w:rsidRDefault="00DD49BE" w:rsidP="004B0694">
      <w:r>
        <w:t>$ systemctl list</w:t>
      </w:r>
      <w:r w:rsidR="004B0694">
        <w:t>-dependencies multi-user.target</w:t>
      </w:r>
    </w:p>
    <w:p w:rsidR="00DD49BE" w:rsidRDefault="00DD49BE" w:rsidP="00DD49BE">
      <w:r>
        <w:t># 切换到另一个 target</w:t>
      </w:r>
    </w:p>
    <w:p w:rsidR="00DD49BE" w:rsidRDefault="00DD49BE" w:rsidP="00DD49BE">
      <w:r>
        <w:t># shutdown.target 就是关机状态</w:t>
      </w:r>
    </w:p>
    <w:p w:rsidR="00DD49BE" w:rsidRDefault="00DD49BE" w:rsidP="00DD49BE">
      <w:r>
        <w:t>$ sudo systemctl isolate shutdown.target</w:t>
      </w:r>
    </w:p>
    <w:p w:rsidR="00DD49BE" w:rsidRDefault="00DD49BE" w:rsidP="00DD49BE">
      <w:r>
        <w:rPr>
          <w:rFonts w:hint="eastAsia"/>
        </w:rPr>
        <w:t>一般来说，常用的</w:t>
      </w:r>
      <w:r>
        <w:t xml:space="preserve"> Target 有两个：一个是multi-user.target，表示多用户命令行状态；另一个是graphical.target，表示图形用户状态，它依赖于multi-user.target。</w:t>
      </w:r>
    </w:p>
    <w:p w:rsidR="00DD49BE" w:rsidRDefault="00DD49BE" w:rsidP="00DD49BE"/>
    <w:p w:rsidR="00DD49BE" w:rsidRDefault="00DD49BE" w:rsidP="00E42367">
      <w:pPr>
        <w:pStyle w:val="Heading1"/>
      </w:pPr>
      <w:r>
        <w:t xml:space="preserve">Target </w:t>
      </w:r>
      <w:r>
        <w:t>的配置文件</w:t>
      </w:r>
    </w:p>
    <w:p w:rsidR="00DD49BE" w:rsidRDefault="00DD49BE" w:rsidP="00E42367">
      <w:r>
        <w:t>Target 也有自己的配置文件。</w:t>
      </w:r>
    </w:p>
    <w:p w:rsidR="00DD49BE" w:rsidRDefault="00DD49BE" w:rsidP="00E42367">
      <w:r>
        <w:t xml:space="preserve">$ </w:t>
      </w:r>
      <w:r w:rsidR="00E42367">
        <w:t>systemctl cat multi-user.target</w:t>
      </w:r>
    </w:p>
    <w:p w:rsidR="00DD49BE" w:rsidRDefault="00DD49BE" w:rsidP="00DD49BE">
      <w:r>
        <w:t>[Unit]</w:t>
      </w:r>
    </w:p>
    <w:p w:rsidR="00DD49BE" w:rsidRDefault="00DD49BE" w:rsidP="00DD49BE">
      <w:r>
        <w:t>Description=Multi-User System</w:t>
      </w:r>
    </w:p>
    <w:p w:rsidR="00DD49BE" w:rsidRDefault="00DD49BE" w:rsidP="00DD49BE">
      <w:r>
        <w:lastRenderedPageBreak/>
        <w:t>Documentation=man:systemd.special(7)</w:t>
      </w:r>
    </w:p>
    <w:p w:rsidR="00DD49BE" w:rsidRDefault="00DD49BE" w:rsidP="00DD49BE">
      <w:r>
        <w:t>Requires=basic.target</w:t>
      </w:r>
    </w:p>
    <w:p w:rsidR="00DD49BE" w:rsidRDefault="00DD49BE" w:rsidP="00DD49BE">
      <w:r>
        <w:t>Conflicts=rescue.service rescue.target</w:t>
      </w:r>
    </w:p>
    <w:p w:rsidR="00DD49BE" w:rsidRDefault="00DD49BE" w:rsidP="00DD49BE">
      <w:r>
        <w:t>After=basic.target rescue.service rescue.target</w:t>
      </w:r>
    </w:p>
    <w:p w:rsidR="00DD49BE" w:rsidRDefault="00DD49BE" w:rsidP="00DD49BE">
      <w:r>
        <w:t>AllowIsolate=yes</w:t>
      </w:r>
    </w:p>
    <w:p w:rsidR="00DD49BE" w:rsidRDefault="00DD49BE" w:rsidP="00E42367">
      <w:r>
        <w:rPr>
          <w:rFonts w:hint="eastAsia"/>
        </w:rPr>
        <w:t>注意，</w:t>
      </w:r>
      <w:r>
        <w:t>Target 配置文件里面没有启动命令。</w:t>
      </w:r>
    </w:p>
    <w:p w:rsidR="00DD49BE" w:rsidRDefault="00DD49BE" w:rsidP="00004BC2">
      <w:r>
        <w:rPr>
          <w:rFonts w:hint="eastAsia"/>
        </w:rPr>
        <w:t>上面输出结果中，主要字段含义如下。</w:t>
      </w:r>
    </w:p>
    <w:p w:rsidR="00DD49BE" w:rsidRDefault="00DD49BE" w:rsidP="00004BC2">
      <w:r w:rsidRPr="00004BC2">
        <w:rPr>
          <w:color w:val="FF0000"/>
        </w:rPr>
        <w:t>Requires字段</w:t>
      </w:r>
      <w:r>
        <w:t>：要求basic.target一起运行。</w:t>
      </w:r>
    </w:p>
    <w:p w:rsidR="00DD49BE" w:rsidRDefault="00DD49BE" w:rsidP="000408BE">
      <w:r w:rsidRPr="00004BC2">
        <w:rPr>
          <w:color w:val="FF0000"/>
        </w:rPr>
        <w:t>Conflicts字段</w:t>
      </w:r>
      <w:r>
        <w:t>：冲突字段。如果rescue.service或rescue.target正在运行，multi-user.target就不能运行，反之亦然。</w:t>
      </w:r>
    </w:p>
    <w:p w:rsidR="00DD49BE" w:rsidRDefault="00DD49BE" w:rsidP="000408BE">
      <w:r w:rsidRPr="000408BE">
        <w:rPr>
          <w:color w:val="FF0000"/>
        </w:rPr>
        <w:t>After</w:t>
      </w:r>
      <w:r>
        <w:t>：表示multi-user.target在basic.target 、 rescue.service、 rescue.target之后启动，如果它们有启动的话。</w:t>
      </w:r>
    </w:p>
    <w:p w:rsidR="00DD49BE" w:rsidRDefault="00DD49BE" w:rsidP="00DD49BE">
      <w:r w:rsidRPr="000408BE">
        <w:rPr>
          <w:color w:val="FF0000"/>
        </w:rPr>
        <w:t>AllowIsolate</w:t>
      </w:r>
      <w:r>
        <w:t>：允许使用systemctl isolate命令切换到multi-user.target。</w:t>
      </w:r>
    </w:p>
    <w:p w:rsidR="00DD49BE" w:rsidRDefault="00DD49BE" w:rsidP="00E42367">
      <w:pPr>
        <w:pStyle w:val="Heading1"/>
      </w:pPr>
      <w:r>
        <w:rPr>
          <w:rFonts w:hint="eastAsia"/>
        </w:rPr>
        <w:t>修改配置文件后重启</w:t>
      </w:r>
    </w:p>
    <w:p w:rsidR="00DD49BE" w:rsidRDefault="00DD49BE" w:rsidP="00E42367">
      <w:pPr>
        <w:rPr>
          <w:rFonts w:hint="eastAsia"/>
        </w:rPr>
      </w:pPr>
      <w:r>
        <w:rPr>
          <w:rFonts w:hint="eastAsia"/>
        </w:rPr>
        <w:t>修改配置文件以后，需要重新加载配置文件，然后重新启动相关服务。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42367" w:rsidTr="00E42367">
        <w:tc>
          <w:tcPr>
            <w:tcW w:w="8388" w:type="dxa"/>
          </w:tcPr>
          <w:p w:rsidR="00E42367" w:rsidRDefault="00E42367" w:rsidP="00E42367">
            <w:pPr>
              <w:ind w:left="0"/>
            </w:pPr>
            <w:r>
              <w:t># 重新加载配置文件</w:t>
            </w:r>
          </w:p>
          <w:p w:rsidR="00E42367" w:rsidRDefault="00E42367" w:rsidP="00E42367">
            <w:pPr>
              <w:ind w:left="0"/>
            </w:pPr>
            <w:r>
              <w:t>$ sudo systemctl daemon-reload</w:t>
            </w:r>
          </w:p>
          <w:p w:rsidR="00E42367" w:rsidRDefault="00E42367" w:rsidP="00E42367">
            <w:pPr>
              <w:ind w:left="0"/>
            </w:pPr>
          </w:p>
          <w:p w:rsidR="00E42367" w:rsidRDefault="00E42367" w:rsidP="00E42367">
            <w:pPr>
              <w:ind w:left="0"/>
            </w:pPr>
            <w:r>
              <w:t># 重启相关服务</w:t>
            </w:r>
          </w:p>
          <w:p w:rsidR="00E42367" w:rsidRDefault="00E42367" w:rsidP="00E42367">
            <w:pPr>
              <w:ind w:left="0"/>
            </w:pPr>
            <w:r>
              <w:t>$ sudo systemctl restart foobar</w:t>
            </w:r>
          </w:p>
        </w:tc>
      </w:tr>
    </w:tbl>
    <w:p w:rsidR="00E42367" w:rsidRDefault="00E42367" w:rsidP="00E42367"/>
    <w:p w:rsidR="00DD49BE" w:rsidRPr="00DD49BE" w:rsidRDefault="00DD49BE" w:rsidP="00DD49BE"/>
    <w:sectPr w:rsidR="00DD49BE" w:rsidRPr="00DD49BE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C69" w:rsidRDefault="007E4C69" w:rsidP="00076809">
      <w:pPr>
        <w:spacing w:after="0"/>
      </w:pPr>
      <w:r>
        <w:separator/>
      </w:r>
    </w:p>
  </w:endnote>
  <w:endnote w:type="continuationSeparator" w:id="1">
    <w:p w:rsidR="007E4C69" w:rsidRDefault="007E4C69" w:rsidP="0007680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62438"/>
      <w:docPartObj>
        <w:docPartGallery w:val="Page Numbers (Bottom of Page)"/>
        <w:docPartUnique/>
      </w:docPartObj>
    </w:sdtPr>
    <w:sdtContent>
      <w:p w:rsidR="00076809" w:rsidRDefault="00076809">
        <w:pPr>
          <w:pStyle w:val="Footer"/>
          <w:jc w:val="right"/>
        </w:pPr>
        <w:fldSimple w:instr=" PAGE   \* MERGEFORMAT ">
          <w:r w:rsidR="000408BE">
            <w:rPr>
              <w:noProof/>
            </w:rPr>
            <w:t>9</w:t>
          </w:r>
        </w:fldSimple>
      </w:p>
    </w:sdtContent>
  </w:sdt>
  <w:p w:rsidR="00076809" w:rsidRDefault="000768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C69" w:rsidRDefault="007E4C69" w:rsidP="00076809">
      <w:pPr>
        <w:spacing w:after="0"/>
      </w:pPr>
      <w:r>
        <w:separator/>
      </w:r>
    </w:p>
  </w:footnote>
  <w:footnote w:type="continuationSeparator" w:id="1">
    <w:p w:rsidR="007E4C69" w:rsidRDefault="007E4C69" w:rsidP="0007680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01383"/>
    <w:multiLevelType w:val="hybridMultilevel"/>
    <w:tmpl w:val="5A3077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2D652F"/>
    <w:multiLevelType w:val="hybridMultilevel"/>
    <w:tmpl w:val="25B85E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B47613"/>
    <w:multiLevelType w:val="hybridMultilevel"/>
    <w:tmpl w:val="FCF883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FA07BD"/>
    <w:multiLevelType w:val="hybridMultilevel"/>
    <w:tmpl w:val="2250DA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6809"/>
    <w:rsid w:val="00004BC2"/>
    <w:rsid w:val="000408BE"/>
    <w:rsid w:val="00040ACD"/>
    <w:rsid w:val="00076809"/>
    <w:rsid w:val="0016628D"/>
    <w:rsid w:val="00185DB7"/>
    <w:rsid w:val="001C3FAB"/>
    <w:rsid w:val="002768BF"/>
    <w:rsid w:val="00320D07"/>
    <w:rsid w:val="004B0694"/>
    <w:rsid w:val="00562410"/>
    <w:rsid w:val="005971D7"/>
    <w:rsid w:val="005B10EF"/>
    <w:rsid w:val="00631AFC"/>
    <w:rsid w:val="006A090F"/>
    <w:rsid w:val="00717CE7"/>
    <w:rsid w:val="007E4C69"/>
    <w:rsid w:val="008261CD"/>
    <w:rsid w:val="008B5ACA"/>
    <w:rsid w:val="008C5117"/>
    <w:rsid w:val="00904415"/>
    <w:rsid w:val="009525D7"/>
    <w:rsid w:val="0099619D"/>
    <w:rsid w:val="009D5000"/>
    <w:rsid w:val="00A43C2E"/>
    <w:rsid w:val="00B94FE0"/>
    <w:rsid w:val="00C03A83"/>
    <w:rsid w:val="00CA7F5A"/>
    <w:rsid w:val="00D24EDE"/>
    <w:rsid w:val="00D80E2B"/>
    <w:rsid w:val="00D97776"/>
    <w:rsid w:val="00DB6FA6"/>
    <w:rsid w:val="00DD49BE"/>
    <w:rsid w:val="00DE6E85"/>
    <w:rsid w:val="00E42367"/>
    <w:rsid w:val="00EF3DCE"/>
    <w:rsid w:val="00F37F94"/>
    <w:rsid w:val="00F756FA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680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809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07680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76809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D9777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77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7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94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73075973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65707636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24295302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0480670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72109546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50097607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52810522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39173003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204420560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96334232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88783590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32848547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82808663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3529807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56082151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33241439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23970945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22723045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69117782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2388463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5761907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08888839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47347685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55705881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43197075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203738518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73662957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7551765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86</TotalTime>
  <Pages>9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38</cp:revision>
  <dcterms:created xsi:type="dcterms:W3CDTF">2016-04-06T05:47:00Z</dcterms:created>
  <dcterms:modified xsi:type="dcterms:W3CDTF">2016-04-06T07:34:00Z</dcterms:modified>
</cp:coreProperties>
</file>