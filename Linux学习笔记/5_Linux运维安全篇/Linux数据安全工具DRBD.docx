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EF2" w:rsidRDefault="00C25EF2" w:rsidP="00C25EF2">
      <w:pPr>
        <w:pStyle w:val="Title"/>
      </w:pPr>
      <w:r>
        <w:rPr>
          <w:rFonts w:hint="eastAsia"/>
        </w:rPr>
        <w:t>数据安全工具</w:t>
      </w:r>
      <w:r>
        <w:rPr>
          <w:rFonts w:hint="eastAsia"/>
        </w:rPr>
        <w:t>DRBD,extundelete</w:t>
      </w:r>
    </w:p>
    <w:p w:rsidR="00260BC2" w:rsidRDefault="00260BC2" w:rsidP="00260BC2">
      <w:pPr>
        <w:pStyle w:val="Heading1"/>
      </w:pPr>
      <w:r>
        <w:rPr>
          <w:rFonts w:hint="eastAsia"/>
        </w:rPr>
        <w:t>数据镜像软件</w:t>
      </w:r>
      <w:r>
        <w:rPr>
          <w:rFonts w:hint="eastAsia"/>
        </w:rPr>
        <w:t>DRBD</w:t>
      </w:r>
    </w:p>
    <w:p w:rsidR="00766DF5" w:rsidRDefault="009A6B90" w:rsidP="009A6B90">
      <w:pPr>
        <w:pStyle w:val="Heading2"/>
      </w:pPr>
      <w:r>
        <w:rPr>
          <w:rFonts w:hint="eastAsia"/>
        </w:rPr>
        <w:t>数据镜像软件</w:t>
      </w:r>
      <w:r>
        <w:rPr>
          <w:rFonts w:hint="eastAsia"/>
        </w:rPr>
        <w:t>DRDB</w:t>
      </w:r>
      <w:r>
        <w:rPr>
          <w:rFonts w:hint="eastAsia"/>
        </w:rPr>
        <w:t>介绍</w:t>
      </w:r>
    </w:p>
    <w:p w:rsidR="00E16899" w:rsidRDefault="007E3DBF" w:rsidP="00E16899">
      <w:r>
        <w:rPr>
          <w:rFonts w:hint="eastAsia"/>
        </w:rPr>
        <w:t>分布式块设备复制(Distributed Replicated Block Device)，是一种基于软件的，基于网络的块复制存储解决方案，主要用于磁盘，分区进行数据镜像。</w:t>
      </w:r>
    </w:p>
    <w:p w:rsidR="007E3DBF" w:rsidRDefault="007E3DBF" w:rsidP="007E3DBF">
      <w:pPr>
        <w:pStyle w:val="Heading3"/>
      </w:pPr>
      <w:r>
        <w:rPr>
          <w:rFonts w:hint="eastAsia"/>
        </w:rPr>
        <w:t>DRBD</w:t>
      </w:r>
      <w:r>
        <w:rPr>
          <w:rFonts w:hint="eastAsia"/>
        </w:rPr>
        <w:t>基本功能</w:t>
      </w:r>
    </w:p>
    <w:p w:rsidR="00AA7ACA" w:rsidRPr="00DF44F9" w:rsidRDefault="00AA7ACA" w:rsidP="00AA7ACA">
      <w:r>
        <w:rPr>
          <w:rFonts w:hint="eastAsia"/>
        </w:rPr>
        <w:t>DRBD的核心功能是数据镜像，通过网络来镜像整个磁盘设备或者磁盘分区。对于DRBD数据镜像有如下特点：实时性，透明性，同步镜像，异步镜像。</w:t>
      </w:r>
    </w:p>
    <w:p w:rsidR="007E3DBF" w:rsidRDefault="007E3DBF" w:rsidP="007E3DBF">
      <w:pPr>
        <w:pStyle w:val="Heading3"/>
      </w:pPr>
      <w:r>
        <w:rPr>
          <w:rFonts w:hint="eastAsia"/>
        </w:rPr>
        <w:t>DRBD</w:t>
      </w:r>
      <w:r>
        <w:rPr>
          <w:rFonts w:hint="eastAsia"/>
        </w:rPr>
        <w:t>的构成</w:t>
      </w:r>
    </w:p>
    <w:p w:rsidR="00AA7ACA" w:rsidRPr="00DF44F9" w:rsidRDefault="00AA7ACA" w:rsidP="00AA7ACA">
      <w:r>
        <w:rPr>
          <w:rFonts w:hint="eastAsia"/>
        </w:rPr>
        <w:t>DRBD具体来说分为两个部分。一部分是内核模板，主要用于虚拟一个块设备；一部分是用户空间管理程序，主要用于和ＤＲＢＤ内核模块进行通讯，管理DRDB资源。一个DRBD设备有两个以上节点构成，分为主用节点和备用节点两个角色，在主用节点上，DRBD设备有读写操作的权限，可以初始化，创建和挂载文件系统。在备用节点上，DRBD设备无法挂在，只能用来接收主用节点发送过来的数据，也就是备用节点不能用于读写，只是用来保证数据缓冲区的一致性。</w:t>
      </w:r>
    </w:p>
    <w:p w:rsidR="007E3DBF" w:rsidRDefault="007E3DBF" w:rsidP="007E3DBF">
      <w:pPr>
        <w:pStyle w:val="Heading3"/>
      </w:pPr>
      <w:r>
        <w:rPr>
          <w:rFonts w:hint="eastAsia"/>
        </w:rPr>
        <w:t>DRBD</w:t>
      </w:r>
      <w:r>
        <w:rPr>
          <w:rFonts w:hint="eastAsia"/>
        </w:rPr>
        <w:t>的主要特性</w:t>
      </w:r>
    </w:p>
    <w:p w:rsidR="00AA7ACA" w:rsidRDefault="00AA7ACA" w:rsidP="00AA7ACA">
      <w:r>
        <w:rPr>
          <w:rFonts w:hint="eastAsia"/>
        </w:rPr>
        <w:t>单主模式</w:t>
      </w:r>
    </w:p>
    <w:p w:rsidR="00AA7ACA" w:rsidRDefault="00AA7ACA" w:rsidP="00AA7ACA">
      <w:r>
        <w:rPr>
          <w:rFonts w:hint="eastAsia"/>
        </w:rPr>
        <w:t>双主模式</w:t>
      </w:r>
    </w:p>
    <w:p w:rsidR="00AA7ACA" w:rsidRDefault="00AA7ACA" w:rsidP="00AA7ACA">
      <w:r>
        <w:rPr>
          <w:rFonts w:hint="eastAsia"/>
        </w:rPr>
        <w:t>复制模式</w:t>
      </w:r>
      <w:r w:rsidR="00851F8A">
        <w:rPr>
          <w:rFonts w:hint="eastAsia"/>
        </w:rPr>
        <w:t>(A,B,C协议)</w:t>
      </w:r>
    </w:p>
    <w:p w:rsidR="00AA7ACA" w:rsidRDefault="00AA7ACA" w:rsidP="00AA7ACA">
      <w:r>
        <w:rPr>
          <w:rFonts w:hint="eastAsia"/>
        </w:rPr>
        <w:t>传输完整性校验</w:t>
      </w:r>
    </w:p>
    <w:p w:rsidR="007E3DBF" w:rsidRPr="007E3DBF" w:rsidRDefault="00AA7ACA" w:rsidP="00851F8A">
      <w:r>
        <w:rPr>
          <w:rFonts w:hint="eastAsia"/>
        </w:rPr>
        <w:t>脑裂通知和自动修复</w:t>
      </w:r>
    </w:p>
    <w:p w:rsidR="009A6B90" w:rsidRDefault="009A6B90" w:rsidP="009A6B90">
      <w:pPr>
        <w:pStyle w:val="Heading2"/>
      </w:pPr>
      <w:r>
        <w:rPr>
          <w:rFonts w:hint="eastAsia"/>
        </w:rPr>
        <w:lastRenderedPageBreak/>
        <w:t>DRBD</w:t>
      </w:r>
      <w:r>
        <w:rPr>
          <w:rFonts w:hint="eastAsia"/>
        </w:rPr>
        <w:t>的安装和配置</w:t>
      </w:r>
    </w:p>
    <w:p w:rsidR="00E16899" w:rsidRDefault="00851F8A" w:rsidP="00E16899">
      <w:r>
        <w:rPr>
          <w:noProof/>
        </w:rPr>
        <w:drawing>
          <wp:inline distT="0" distB="0" distL="0" distR="0">
            <wp:extent cx="5486400" cy="3389376"/>
            <wp:effectExtent l="19050" t="0" r="0" b="0"/>
            <wp:docPr id="1" name="Picture 1" descr="http://s9.51cto.com/wyfs02/M01/4A/72/wKiom1QlPQTzjTD_AAB1YTtLmR8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9.51cto.com/wyfs02/M01/4A/72/wKiom1QlPQTzjTD_AAB1YTtLmR801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89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F8A" w:rsidRDefault="00851F8A" w:rsidP="00851F8A">
      <w:pPr>
        <w:pStyle w:val="Heading3"/>
        <w:numPr>
          <w:ilvl w:val="0"/>
          <w:numId w:val="18"/>
        </w:numPr>
      </w:pPr>
      <w:r>
        <w:rPr>
          <w:rFonts w:hint="eastAsia"/>
        </w:rPr>
        <w:t>安装</w:t>
      </w:r>
      <w:r w:rsidR="00D0359C" w:rsidRPr="00D0359C">
        <w:t>DRBD</w:t>
      </w:r>
    </w:p>
    <w:p w:rsidR="00E269DC" w:rsidRDefault="00C82581" w:rsidP="00E269DC">
      <w:r w:rsidRPr="00C82581">
        <w:rPr>
          <w:rFonts w:hint="eastAsia"/>
        </w:rPr>
        <w:t>部署前说明：从</w:t>
      </w:r>
      <w:r w:rsidRPr="00C82581">
        <w:t>DRBD 8.4.5开始的版本发生了变化，不再和以前一样只安装DRBD软件包就可以了，可能是从liunx 内核 2.6.33 开始DRBD模块被集成到内核中去了，所以从DRBD 8.4.5开始需要编译安装的软件为drbd和drbd-utils。drbd用于编译安装模块，drbd-utils用于管理drbd模块，并提供配置文件。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AF6D39" w:rsidTr="00AF6D39">
        <w:tc>
          <w:tcPr>
            <w:tcW w:w="8388" w:type="dxa"/>
          </w:tcPr>
          <w:p w:rsidR="00AF6D39" w:rsidRPr="00AF6D39" w:rsidRDefault="00AF6D39" w:rsidP="00AF6D39">
            <w:pPr>
              <w:ind w:left="0"/>
              <w:rPr>
                <w:shd w:val="pct15" w:color="auto" w:fill="FFFFFF"/>
              </w:rPr>
            </w:pPr>
            <w:r w:rsidRPr="00AF6D39">
              <w:rPr>
                <w:shd w:val="pct15" w:color="auto" w:fill="FFFFFF"/>
              </w:rPr>
              <w:t>#</w:t>
            </w:r>
            <w:r w:rsidRPr="00AF6D39">
              <w:rPr>
                <w:rFonts w:hint="eastAsia"/>
                <w:shd w:val="pct15" w:color="auto" w:fill="FFFFFF"/>
              </w:rPr>
              <w:t>准备安装环境</w:t>
            </w:r>
          </w:p>
          <w:p w:rsidR="00AF6D39" w:rsidRDefault="00AF6D39" w:rsidP="00AF6D39">
            <w:pPr>
              <w:ind w:left="0"/>
            </w:pPr>
            <w:r>
              <w:t>yum install -y make automak</w:t>
            </w:r>
            <w:r w:rsidR="00C15B50">
              <w:t>e</w:t>
            </w:r>
            <w:r>
              <w:t xml:space="preserve"> kernel kernel-devel kernel-headers gcc flex libxslt </w:t>
            </w:r>
          </w:p>
          <w:p w:rsidR="00AF6D39" w:rsidRDefault="00AF6D39" w:rsidP="00AF6D39">
            <w:pPr>
              <w:ind w:left="0"/>
            </w:pPr>
          </w:p>
          <w:p w:rsidR="00AF6D39" w:rsidRPr="00AF6D39" w:rsidRDefault="00AF6D39" w:rsidP="00AF6D39">
            <w:pPr>
              <w:ind w:left="0"/>
              <w:rPr>
                <w:shd w:val="pct15" w:color="auto" w:fill="FFFFFF"/>
              </w:rPr>
            </w:pPr>
            <w:r w:rsidRPr="00AF6D39">
              <w:rPr>
                <w:shd w:val="pct15" w:color="auto" w:fill="FFFFFF"/>
              </w:rPr>
              <w:t>#</w:t>
            </w:r>
            <w:r w:rsidRPr="00AF6D39">
              <w:rPr>
                <w:rFonts w:hint="eastAsia"/>
                <w:shd w:val="pct15" w:color="auto" w:fill="FFFFFF"/>
              </w:rPr>
              <w:t>编译安装</w:t>
            </w:r>
            <w:r w:rsidRPr="00AF6D39">
              <w:rPr>
                <w:shd w:val="pct15" w:color="auto" w:fill="FFFFFF"/>
              </w:rPr>
              <w:t>drbd</w:t>
            </w:r>
          </w:p>
          <w:p w:rsidR="00AF6D39" w:rsidRDefault="00AF6D39" w:rsidP="00AF6D39">
            <w:pPr>
              <w:ind w:left="0"/>
            </w:pPr>
            <w:r>
              <w:t>wget http://oss.linbit.com/drbd/8.4/drbd-8.4.6.tar.gz -P /usr/local/src/</w:t>
            </w:r>
          </w:p>
          <w:p w:rsidR="00AF6D39" w:rsidRDefault="00AF6D39" w:rsidP="00AF6D39">
            <w:pPr>
              <w:ind w:left="0"/>
            </w:pPr>
            <w:r>
              <w:t>cd /usr/local/src</w:t>
            </w:r>
          </w:p>
          <w:p w:rsidR="00AF6D39" w:rsidRDefault="00AF6D39" w:rsidP="00AF6D39">
            <w:pPr>
              <w:ind w:left="0"/>
            </w:pPr>
            <w:r>
              <w:t>tar -zxvf drbd-8.4.6.tar.gz</w:t>
            </w:r>
          </w:p>
          <w:p w:rsidR="00AF6D39" w:rsidRDefault="00AF6D39" w:rsidP="00AF6D39">
            <w:pPr>
              <w:ind w:left="0"/>
            </w:pPr>
            <w:r>
              <w:t>cd drbd-8.4.6</w:t>
            </w:r>
          </w:p>
          <w:p w:rsidR="00AF6D39" w:rsidRDefault="00AF6D39" w:rsidP="00AF6D39">
            <w:pPr>
              <w:ind w:left="0"/>
            </w:pPr>
            <w:r>
              <w:t>make KDIR=/usr/src/kernels/$(uname -r)/</w:t>
            </w:r>
          </w:p>
          <w:p w:rsidR="00AF6D39" w:rsidRDefault="00AF6D39" w:rsidP="00AF6D39">
            <w:pPr>
              <w:ind w:left="0"/>
            </w:pPr>
            <w:r>
              <w:t>make install</w:t>
            </w:r>
          </w:p>
          <w:p w:rsidR="00AF6D39" w:rsidRPr="00AF6D39" w:rsidRDefault="00AF6D39" w:rsidP="00AF6D39">
            <w:pPr>
              <w:ind w:left="0"/>
              <w:rPr>
                <w:shd w:val="pct15" w:color="auto" w:fill="FFFFFF"/>
              </w:rPr>
            </w:pPr>
            <w:r w:rsidRPr="00AF6D39">
              <w:rPr>
                <w:shd w:val="pct15" w:color="auto" w:fill="FFFFFF"/>
              </w:rPr>
              <w:lastRenderedPageBreak/>
              <w:t>#编译成功模块安装位置</w:t>
            </w:r>
          </w:p>
          <w:p w:rsidR="00AF6D39" w:rsidRDefault="00AF6D39" w:rsidP="00AF6D39">
            <w:pPr>
              <w:ind w:left="0"/>
            </w:pPr>
            <w:r>
              <w:t>modprobe -l | grep -i drbd</w:t>
            </w:r>
          </w:p>
          <w:p w:rsidR="00AF6D39" w:rsidRDefault="00AF6D39" w:rsidP="00E269DC">
            <w:pPr>
              <w:ind w:left="0"/>
            </w:pPr>
            <w:r>
              <w:rPr>
                <w:noProof/>
              </w:rPr>
              <w:drawing>
                <wp:inline distT="0" distB="0" distL="0" distR="0">
                  <wp:extent cx="4143375" cy="333375"/>
                  <wp:effectExtent l="19050" t="0" r="9525" b="0"/>
                  <wp:docPr id="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33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D39" w:rsidTr="00AF6D39">
        <w:tc>
          <w:tcPr>
            <w:tcW w:w="8388" w:type="dxa"/>
          </w:tcPr>
          <w:p w:rsidR="00AF6D39" w:rsidRPr="00AF6D39" w:rsidRDefault="00AF6D39" w:rsidP="00AF6D39">
            <w:pPr>
              <w:ind w:left="0"/>
              <w:rPr>
                <w:shd w:val="pct15" w:color="auto" w:fill="FFFFFF"/>
              </w:rPr>
            </w:pPr>
            <w:r w:rsidRPr="00AF6D39">
              <w:rPr>
                <w:shd w:val="pct15" w:color="auto" w:fill="FFFFFF"/>
              </w:rPr>
              <w:lastRenderedPageBreak/>
              <w:t>#</w:t>
            </w:r>
            <w:r w:rsidRPr="00AF6D39">
              <w:rPr>
                <w:rFonts w:hint="eastAsia"/>
                <w:shd w:val="pct15" w:color="auto" w:fill="FFFFFF"/>
              </w:rPr>
              <w:t>加载模块</w:t>
            </w:r>
          </w:p>
          <w:p w:rsidR="00AF6D39" w:rsidRPr="00AF6D39" w:rsidRDefault="00AF6D39" w:rsidP="00AF6D39">
            <w:pPr>
              <w:ind w:left="0"/>
            </w:pPr>
            <w:r w:rsidRPr="00AF6D39">
              <w:t>modprobe drbd</w:t>
            </w:r>
          </w:p>
          <w:p w:rsidR="00AF6D39" w:rsidRDefault="00AF6D39" w:rsidP="00AF6D39">
            <w:pPr>
              <w:ind w:left="0"/>
            </w:pPr>
            <w:r w:rsidRPr="00AF6D39">
              <w:t>lsmod | grep drbd</w:t>
            </w:r>
          </w:p>
          <w:p w:rsidR="00AF6D39" w:rsidRPr="00AF6D39" w:rsidRDefault="00AF6D39" w:rsidP="00AF6D39">
            <w:pPr>
              <w:ind w:left="0"/>
              <w:rPr>
                <w:shd w:val="pct15" w:color="auto" w:fill="FFFFFF"/>
              </w:rPr>
            </w:pPr>
            <w:r w:rsidRPr="00AF6D39">
              <w:rPr>
                <w:noProof/>
                <w:shd w:val="pct15" w:color="auto" w:fill="FFFFFF"/>
              </w:rPr>
              <w:drawing>
                <wp:inline distT="0" distB="0" distL="0" distR="0">
                  <wp:extent cx="4010025" cy="466725"/>
                  <wp:effectExtent l="19050" t="0" r="9525" b="0"/>
                  <wp:docPr id="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002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D39" w:rsidTr="00AF6D39">
        <w:tc>
          <w:tcPr>
            <w:tcW w:w="8388" w:type="dxa"/>
          </w:tcPr>
          <w:p w:rsidR="00AF6D39" w:rsidRDefault="00AF6D39" w:rsidP="00AF6D39">
            <w:pPr>
              <w:ind w:left="0"/>
              <w:rPr>
                <w:shd w:val="pct15" w:color="auto" w:fill="FFFFFF"/>
              </w:rPr>
            </w:pPr>
            <w:r w:rsidRPr="00AF6D39">
              <w:rPr>
                <w:shd w:val="pct15" w:color="auto" w:fill="FFFFFF"/>
              </w:rPr>
              <w:t xml:space="preserve"># 编译安装drbd-utils  </w:t>
            </w:r>
          </w:p>
          <w:p w:rsidR="001A441B" w:rsidRPr="00AF6D39" w:rsidRDefault="001A441B" w:rsidP="00AF6D39">
            <w:pPr>
              <w:ind w:left="0"/>
              <w:rPr>
                <w:shd w:val="pct15" w:color="auto" w:fill="FFFFFF"/>
              </w:rPr>
            </w:pPr>
            <w:r>
              <w:rPr>
                <w:shd w:val="pct15" w:color="auto" w:fill="FFFFFF"/>
              </w:rPr>
              <w:t>#</w:t>
            </w:r>
            <w:r w:rsidRPr="001A441B">
              <w:rPr>
                <w:rFonts w:hint="eastAsia"/>
                <w:shd w:val="pct15" w:color="auto" w:fill="FFFFFF"/>
              </w:rPr>
              <w:t>安装成功后</w:t>
            </w:r>
            <w:r w:rsidRPr="001A441B">
              <w:rPr>
                <w:shd w:val="pct15" w:color="auto" w:fill="FFFFFF"/>
              </w:rPr>
              <w:t>drbd相关的工具(drbdadm,drbdsetup)被安装到/usr/local/drbd-utils-8.9.3/etc/sbin目录下</w:t>
            </w:r>
          </w:p>
          <w:p w:rsidR="00AF6D39" w:rsidRDefault="00AF6D39" w:rsidP="00AF6D39">
            <w:pPr>
              <w:ind w:left="0"/>
              <w:rPr>
                <w:shd w:val="pct15" w:color="auto" w:fill="FFFFFF"/>
              </w:rPr>
            </w:pPr>
            <w:r w:rsidRPr="00AF6D39">
              <w:t xml:space="preserve">wget </w:t>
            </w:r>
            <w:hyperlink r:id="rId10" w:history="1">
              <w:r w:rsidRPr="00AF6D39">
                <w:t>http://oss.linbit.com/drbd/drbd-utils-8.9.3.tar.gz</w:t>
              </w:r>
            </w:hyperlink>
            <w:r w:rsidRPr="00AF6D39">
              <w:t xml:space="preserve">  -P /usr/local/src/</w:t>
            </w:r>
          </w:p>
          <w:p w:rsidR="00AF6D39" w:rsidRDefault="00AF6D39" w:rsidP="00AF6D39">
            <w:pPr>
              <w:ind w:left="0"/>
            </w:pPr>
            <w:r>
              <w:t>cd /usr/local/src</w:t>
            </w:r>
          </w:p>
          <w:p w:rsidR="00AF6D39" w:rsidRDefault="00AF6D39" w:rsidP="00AF6D39">
            <w:pPr>
              <w:ind w:left="0"/>
            </w:pPr>
            <w:r>
              <w:t xml:space="preserve">tar -zxvf </w:t>
            </w:r>
            <w:r w:rsidRPr="00AF6D39">
              <w:t>drbd-utils-8.9.3.tar.gz</w:t>
            </w:r>
          </w:p>
          <w:p w:rsidR="00AF6D39" w:rsidRDefault="00AF6D39" w:rsidP="00AF6D39">
            <w:pPr>
              <w:ind w:left="0"/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8F8F8"/>
              </w:rPr>
            </w:pPr>
            <w:r>
              <w:t xml:space="preserve">cd </w:t>
            </w:r>
            <w:r w:rsidRPr="00AF6D39">
              <w:t>drbd-utils-8.9.3</w:t>
            </w:r>
          </w:p>
          <w:p w:rsidR="00AF6D39" w:rsidRDefault="00AF6D39" w:rsidP="00AF6D39">
            <w:pPr>
              <w:ind w:left="0"/>
            </w:pPr>
            <w:r w:rsidRPr="00AF6D39">
              <w:t xml:space="preserve">./configure --prefix=/usr/local/drbd </w:t>
            </w:r>
            <w:r w:rsidR="00DF5235">
              <w:t xml:space="preserve"> </w:t>
            </w:r>
            <w:r w:rsidRPr="00AF6D39">
              <w:t xml:space="preserve"> --without-83support</w:t>
            </w:r>
          </w:p>
          <w:p w:rsidR="00AF6D39" w:rsidRDefault="00AF6D39" w:rsidP="00AF6D39">
            <w:pPr>
              <w:ind w:left="0"/>
            </w:pPr>
            <w:r>
              <w:t>m</w:t>
            </w:r>
            <w:r w:rsidRPr="00AF6D39">
              <w:t>ake &amp;&amp; make install</w:t>
            </w:r>
          </w:p>
          <w:p w:rsidR="00AF6D39" w:rsidRDefault="00AF6D39" w:rsidP="00AF6D39">
            <w:pPr>
              <w:ind w:left="0"/>
              <w:rPr>
                <w:shd w:val="pct15" w:color="auto" w:fill="FFFFFF"/>
              </w:rPr>
            </w:pPr>
          </w:p>
          <w:p w:rsidR="00C431BC" w:rsidRPr="00C431BC" w:rsidRDefault="00C431BC" w:rsidP="00C431BC">
            <w:pPr>
              <w:ind w:left="0"/>
            </w:pPr>
            <w:r w:rsidRPr="00C431BC">
              <w:t xml:space="preserve">cp /usr/local/drbd/etc/rc.d/init.d/drbd </w:t>
            </w:r>
            <w:r w:rsidR="00821B22">
              <w:t xml:space="preserve"> </w:t>
            </w:r>
            <w:r w:rsidRPr="00C431BC">
              <w:t xml:space="preserve">/etc/rc.d/init.d/  </w:t>
            </w:r>
          </w:p>
          <w:p w:rsidR="00C431BC" w:rsidRPr="00C431BC" w:rsidRDefault="00C431BC" w:rsidP="00C431BC">
            <w:pPr>
              <w:ind w:left="0"/>
            </w:pPr>
            <w:r w:rsidRPr="00C431BC">
              <w:t xml:space="preserve">chkconfig --add drbd  </w:t>
            </w:r>
          </w:p>
          <w:p w:rsidR="00C431BC" w:rsidRDefault="00C431BC" w:rsidP="00C431BC">
            <w:pPr>
              <w:ind w:left="0"/>
              <w:rPr>
                <w:shd w:val="pct15" w:color="auto" w:fill="FFFFFF"/>
              </w:rPr>
            </w:pPr>
            <w:r w:rsidRPr="00C431BC">
              <w:t>chkconfig  --level  2345  drbd  on</w:t>
            </w:r>
            <w:r w:rsidRPr="00C431BC">
              <w:rPr>
                <w:shd w:val="pct15" w:color="auto" w:fill="FFFFFF"/>
              </w:rPr>
              <w:t xml:space="preserve">  </w:t>
            </w:r>
          </w:p>
          <w:p w:rsidR="007A6777" w:rsidRDefault="007A6777" w:rsidP="00C431BC">
            <w:pPr>
              <w:ind w:left="0"/>
              <w:rPr>
                <w:shd w:val="pct15" w:color="auto" w:fill="FFFFFF"/>
              </w:rPr>
            </w:pPr>
          </w:p>
          <w:p w:rsidR="007A6777" w:rsidRDefault="007A6777" w:rsidP="00C431BC">
            <w:pPr>
              <w:ind w:left="0"/>
              <w:rPr>
                <w:shd w:val="pct15" w:color="auto" w:fill="FFFFFF"/>
              </w:rPr>
            </w:pPr>
          </w:p>
          <w:p w:rsidR="007A6777" w:rsidRDefault="007A6777" w:rsidP="00C431BC">
            <w:pPr>
              <w:ind w:left="0"/>
              <w:rPr>
                <w:shd w:val="pct15" w:color="auto" w:fill="FFFFFF"/>
              </w:rPr>
            </w:pPr>
          </w:p>
          <w:p w:rsidR="00C431BC" w:rsidRDefault="00C431BC" w:rsidP="00C431BC">
            <w:pPr>
              <w:ind w:left="0"/>
              <w:rPr>
                <w:shd w:val="pct15" w:color="auto" w:fill="FFFFFF"/>
              </w:rPr>
            </w:pPr>
            <w:r>
              <w:rPr>
                <w:shd w:val="pct15" w:color="auto" w:fill="FFFFFF"/>
              </w:rPr>
              <w:t>#</w:t>
            </w:r>
            <w:r w:rsidRPr="00C431BC">
              <w:rPr>
                <w:rFonts w:hint="eastAsia"/>
                <w:shd w:val="pct15" w:color="auto" w:fill="FFFFFF"/>
              </w:rPr>
              <w:t>链接</w:t>
            </w:r>
            <w:r w:rsidRPr="00C431BC">
              <w:rPr>
                <w:shd w:val="pct15" w:color="auto" w:fill="FFFFFF"/>
              </w:rPr>
              <w:t>drbd的命令到系统命令路径</w:t>
            </w:r>
          </w:p>
          <w:p w:rsidR="00C431BC" w:rsidRDefault="00C431BC" w:rsidP="00B6508F">
            <w:pPr>
              <w:ind w:left="0"/>
            </w:pPr>
            <w:r w:rsidRPr="00C431BC">
              <w:t>ln -s   /usr/</w:t>
            </w:r>
            <w:r w:rsidRPr="00B6508F">
              <w:rPr>
                <w:bCs/>
              </w:rPr>
              <w:t>local</w:t>
            </w:r>
            <w:r w:rsidRPr="00C431BC">
              <w:t>/drbd/sbin/*  /usr/bin/  </w:t>
            </w:r>
          </w:p>
          <w:p w:rsidR="00C431BC" w:rsidRPr="00C431BC" w:rsidRDefault="00C431BC" w:rsidP="00C431BC">
            <w:pPr>
              <w:ind w:left="0"/>
            </w:pPr>
          </w:p>
        </w:tc>
      </w:tr>
      <w:tr w:rsidR="005C1D8F" w:rsidTr="00AF6D39">
        <w:tc>
          <w:tcPr>
            <w:tcW w:w="8388" w:type="dxa"/>
          </w:tcPr>
          <w:p w:rsidR="005C1D8F" w:rsidRDefault="005C1D8F" w:rsidP="005C1D8F">
            <w:pPr>
              <w:ind w:left="0"/>
              <w:rPr>
                <w:rFonts w:hint="eastAsia"/>
              </w:rPr>
            </w:pPr>
            <w:r>
              <w:t>#</w:t>
            </w:r>
            <w:r>
              <w:rPr>
                <w:rFonts w:hint="eastAsia"/>
              </w:rPr>
              <w:t>centos7中安装方法</w:t>
            </w:r>
            <w:r w:rsidR="006F57EE">
              <w:rPr>
                <w:rFonts w:hint="eastAsia"/>
              </w:rPr>
              <w:t>，</w:t>
            </w:r>
            <w:r w:rsidR="006F57EE" w:rsidRPr="006F57EE">
              <w:t>yum安装默认路径是/etc/drbd.d/下</w:t>
            </w:r>
          </w:p>
          <w:p w:rsidR="005C1D8F" w:rsidRPr="005C1D8F" w:rsidRDefault="005C1D8F" w:rsidP="005C1D8F">
            <w:pPr>
              <w:ind w:left="0"/>
            </w:pPr>
            <w:r w:rsidRPr="005C1D8F">
              <w:t xml:space="preserve"> rpm --import http://elrepo.org/RPM-GPG-KEY-elrepo.org</w:t>
            </w:r>
          </w:p>
          <w:p w:rsidR="005C1D8F" w:rsidRPr="005C1D8F" w:rsidRDefault="005C1D8F" w:rsidP="005C1D8F">
            <w:pPr>
              <w:ind w:left="0"/>
            </w:pPr>
            <w:r w:rsidRPr="005C1D8F">
              <w:t xml:space="preserve"> rpm -Uvh http://www.elrepo.org/elrepo-release-7.0-2.el7.elrepo.noarch.rpm</w:t>
            </w:r>
          </w:p>
          <w:p w:rsidR="005C1D8F" w:rsidRPr="00AF6D39" w:rsidRDefault="005C1D8F" w:rsidP="005C1D8F">
            <w:pPr>
              <w:ind w:left="0"/>
              <w:rPr>
                <w:shd w:val="pct15" w:color="auto" w:fill="FFFFFF"/>
              </w:rPr>
            </w:pPr>
            <w:r w:rsidRPr="005C1D8F">
              <w:t xml:space="preserve"> yum -y install drbd84-utils kmod-drbd84</w:t>
            </w:r>
          </w:p>
        </w:tc>
      </w:tr>
    </w:tbl>
    <w:p w:rsidR="00592455" w:rsidRDefault="00592455" w:rsidP="0083488D">
      <w:pPr>
        <w:ind w:left="0"/>
      </w:pPr>
    </w:p>
    <w:p w:rsidR="00C82581" w:rsidRDefault="00C82581" w:rsidP="00066E67">
      <w:pPr>
        <w:ind w:left="0"/>
      </w:pPr>
    </w:p>
    <w:p w:rsidR="00851F8A" w:rsidRDefault="00851F8A" w:rsidP="00851F8A">
      <w:pPr>
        <w:pStyle w:val="Heading3"/>
      </w:pPr>
      <w:r>
        <w:rPr>
          <w:rFonts w:hint="eastAsia"/>
        </w:rPr>
        <w:lastRenderedPageBreak/>
        <w:t>配置</w:t>
      </w:r>
      <w:r w:rsidR="00D0359C" w:rsidRPr="00D0359C">
        <w:t>DRBD</w:t>
      </w:r>
    </w:p>
    <w:p w:rsidR="001E70B1" w:rsidRPr="001E70B1" w:rsidRDefault="001E70B1" w:rsidP="001E70B1">
      <w:r w:rsidRPr="001E70B1">
        <w:t>vi /usr/local/drbd/etc/drbd.conf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851F8A" w:rsidTr="00851F8A">
        <w:tc>
          <w:tcPr>
            <w:tcW w:w="8388" w:type="dxa"/>
          </w:tcPr>
          <w:p w:rsidR="00851F8A" w:rsidRDefault="00851F8A" w:rsidP="00851F8A">
            <w:pPr>
              <w:ind w:left="0"/>
            </w:pPr>
            <w:r>
              <w:t xml:space="preserve"># drbd.conf  </w:t>
            </w:r>
          </w:p>
          <w:p w:rsidR="00851F8A" w:rsidRDefault="00851F8A" w:rsidP="00851F8A">
            <w:pPr>
              <w:ind w:left="0"/>
            </w:pPr>
            <w:r>
              <w:t xml:space="preserve">global {  </w:t>
            </w:r>
          </w:p>
          <w:p w:rsidR="00851F8A" w:rsidRDefault="00851F8A" w:rsidP="00851F8A">
            <w:pPr>
              <w:ind w:left="0"/>
            </w:pPr>
            <w:r>
              <w:t xml:space="preserve">usage-count no; #是否参加DRBD使用者统计，默认参加  </w:t>
            </w:r>
          </w:p>
          <w:p w:rsidR="00851F8A" w:rsidRDefault="00851F8A" w:rsidP="00851F8A">
            <w:pPr>
              <w:ind w:left="0"/>
            </w:pPr>
            <w:r>
              <w:t xml:space="preserve">}  </w:t>
            </w:r>
          </w:p>
          <w:p w:rsidR="00851F8A" w:rsidRDefault="00851F8A" w:rsidP="00851F8A">
            <w:pPr>
              <w:ind w:left="0"/>
            </w:pPr>
            <w:r>
              <w:t xml:space="preserve">common {  </w:t>
            </w:r>
          </w:p>
          <w:p w:rsidR="00851F8A" w:rsidRDefault="00851F8A" w:rsidP="00851F8A">
            <w:pPr>
              <w:ind w:left="0"/>
            </w:pPr>
            <w:r>
              <w:t xml:space="preserve">syncer { rate 200M; }   #设置主用节点和备用节点同步时的网络速率最大值，单位是字节  </w:t>
            </w:r>
          </w:p>
          <w:p w:rsidR="00851F8A" w:rsidRDefault="00851F8A" w:rsidP="00851F8A">
            <w:pPr>
              <w:ind w:left="0"/>
            </w:pPr>
            <w:r>
              <w:t xml:space="preserve"> </w:t>
            </w:r>
          </w:p>
          <w:p w:rsidR="00851F8A" w:rsidRDefault="00851F8A" w:rsidP="00851F8A">
            <w:pPr>
              <w:ind w:left="0"/>
            </w:pPr>
            <w:r>
              <w:t xml:space="preserve">}  </w:t>
            </w:r>
          </w:p>
          <w:p w:rsidR="00851F8A" w:rsidRDefault="00851F8A" w:rsidP="00851F8A">
            <w:pPr>
              <w:ind w:left="0"/>
            </w:pPr>
            <w:r>
              <w:t xml:space="preserve">resource r0 {   #资源名字为r0  </w:t>
            </w:r>
          </w:p>
          <w:p w:rsidR="00851F8A" w:rsidRDefault="00851F8A" w:rsidP="00851F8A">
            <w:pPr>
              <w:ind w:left="0"/>
            </w:pPr>
            <w:r>
              <w:t xml:space="preserve">protocol C; #使用DRBD的第三种同步协议，表示收到远程主机的写入确认后认为写入完成  </w:t>
            </w:r>
          </w:p>
          <w:p w:rsidR="00851F8A" w:rsidRDefault="00851F8A" w:rsidP="00851F8A">
            <w:pPr>
              <w:ind w:left="0"/>
            </w:pPr>
            <w:r>
              <w:t xml:space="preserve">handlers {  </w:t>
            </w:r>
          </w:p>
          <w:p w:rsidR="00851F8A" w:rsidRDefault="00851F8A" w:rsidP="00851F8A">
            <w:pPr>
              <w:ind w:left="0"/>
            </w:pPr>
            <w:r>
              <w:t xml:space="preserve">pri-on-incon-degr "echo o &gt; /proc/sysrq-trigger ; halt -f";  </w:t>
            </w:r>
          </w:p>
          <w:p w:rsidR="00851F8A" w:rsidRDefault="00851F8A" w:rsidP="00851F8A">
            <w:pPr>
              <w:ind w:left="0"/>
            </w:pPr>
            <w:r>
              <w:t xml:space="preserve">pri-lost-after-sb "echo o &gt; /proc/sysrq-trigger ; halt -f";  </w:t>
            </w:r>
          </w:p>
          <w:p w:rsidR="00851F8A" w:rsidRDefault="00851F8A" w:rsidP="00851F8A">
            <w:pPr>
              <w:ind w:left="0"/>
            </w:pPr>
            <w:r>
              <w:t xml:space="preserve">local-io-error "echo o &gt; /proc/sysrq-trigger ; halt -f";  </w:t>
            </w:r>
          </w:p>
          <w:p w:rsidR="00851F8A" w:rsidRDefault="00851F8A" w:rsidP="00851F8A">
            <w:pPr>
              <w:ind w:left="0"/>
            </w:pPr>
            <w:r>
              <w:t xml:space="preserve">fence-peer "/usr/lib64/heartbeat/drbd-peer-outdater -t 5";  </w:t>
            </w:r>
          </w:p>
          <w:p w:rsidR="00851F8A" w:rsidRDefault="00851F8A" w:rsidP="00851F8A">
            <w:pPr>
              <w:ind w:left="0"/>
            </w:pPr>
            <w:r>
              <w:t xml:space="preserve">pri-lost "echo pri-lost. Have a look at the log files. | mail -s 'DRBD Alert' root";  </w:t>
            </w:r>
          </w:p>
          <w:p w:rsidR="00851F8A" w:rsidRDefault="00851F8A" w:rsidP="00851F8A">
            <w:pPr>
              <w:ind w:left="0"/>
            </w:pPr>
            <w:r>
              <w:t xml:space="preserve">split-brain "/usr/lib/drbd/notify-split-brain.sh root";  </w:t>
            </w:r>
          </w:p>
          <w:p w:rsidR="00851F8A" w:rsidRDefault="00851F8A" w:rsidP="00851F8A">
            <w:pPr>
              <w:ind w:left="0"/>
            </w:pPr>
            <w:r>
              <w:t xml:space="preserve">out-of-sync "/usr/lib/drbd/notify-out-of-sync.sh root";  </w:t>
            </w:r>
          </w:p>
          <w:p w:rsidR="00851F8A" w:rsidRDefault="00851F8A" w:rsidP="00851F8A">
            <w:pPr>
              <w:ind w:left="0"/>
            </w:pPr>
            <w:r>
              <w:t xml:space="preserve">}  </w:t>
            </w:r>
          </w:p>
          <w:p w:rsidR="00851F8A" w:rsidRDefault="00851F8A" w:rsidP="00851F8A">
            <w:pPr>
              <w:ind w:left="0"/>
            </w:pPr>
            <w:r>
              <w:t xml:space="preserve">net {  </w:t>
            </w:r>
          </w:p>
          <w:p w:rsidR="00851F8A" w:rsidRDefault="00851F8A" w:rsidP="00851F8A">
            <w:pPr>
              <w:ind w:left="0"/>
            </w:pPr>
            <w:r>
              <w:t xml:space="preserve">cram-hmac-alg "sha1";       # DRBD同步时使用的验证方式和密码信息  </w:t>
            </w:r>
          </w:p>
          <w:p w:rsidR="00851F8A" w:rsidRDefault="00851F8A" w:rsidP="00851F8A">
            <w:pPr>
              <w:ind w:left="0"/>
            </w:pPr>
            <w:r>
              <w:t xml:space="preserve">shared-secret "MySQL-HA";  </w:t>
            </w:r>
          </w:p>
          <w:p w:rsidR="00851F8A" w:rsidRDefault="00851F8A" w:rsidP="00851F8A">
            <w:pPr>
              <w:ind w:left="0"/>
            </w:pPr>
            <w:r>
              <w:t xml:space="preserve">}  </w:t>
            </w:r>
          </w:p>
          <w:p w:rsidR="00851F8A" w:rsidRDefault="00851F8A" w:rsidP="00851F8A">
            <w:pPr>
              <w:ind w:left="0"/>
            </w:pPr>
            <w:r>
              <w:t xml:space="preserve">disk {      # 使用dpod功能（drbd outdate-peer daemon）保证在数  </w:t>
            </w:r>
          </w:p>
          <w:p w:rsidR="00851F8A" w:rsidRDefault="00851F8A" w:rsidP="00851F8A">
            <w:pPr>
              <w:ind w:left="0"/>
            </w:pPr>
            <w:r>
              <w:t xml:space="preserve">        # 据不同步时不进行切换  </w:t>
            </w:r>
          </w:p>
          <w:p w:rsidR="00851F8A" w:rsidRDefault="00851F8A" w:rsidP="00851F8A">
            <w:pPr>
              <w:ind w:left="0"/>
            </w:pPr>
            <w:r>
              <w:t xml:space="preserve">on-io-error detach;  </w:t>
            </w:r>
          </w:p>
          <w:p w:rsidR="00851F8A" w:rsidRDefault="00851F8A" w:rsidP="00851F8A">
            <w:pPr>
              <w:ind w:left="0"/>
            </w:pPr>
            <w:r>
              <w:t xml:space="preserve">fencing resource-only;  </w:t>
            </w:r>
          </w:p>
          <w:p w:rsidR="00851F8A" w:rsidRDefault="00851F8A" w:rsidP="00851F8A">
            <w:pPr>
              <w:ind w:left="0"/>
            </w:pPr>
            <w:r>
              <w:t xml:space="preserve">}  </w:t>
            </w:r>
          </w:p>
          <w:p w:rsidR="00851F8A" w:rsidRDefault="00851F8A" w:rsidP="00851F8A">
            <w:pPr>
              <w:ind w:left="0"/>
            </w:pPr>
            <w:r>
              <w:t xml:space="preserve">startup {  </w:t>
            </w:r>
          </w:p>
          <w:p w:rsidR="00851F8A" w:rsidRDefault="00851F8A" w:rsidP="00851F8A">
            <w:pPr>
              <w:ind w:left="0"/>
            </w:pPr>
            <w:r>
              <w:lastRenderedPageBreak/>
              <w:t xml:space="preserve">wfc-timeout 120;  </w:t>
            </w:r>
          </w:p>
          <w:p w:rsidR="00851F8A" w:rsidRDefault="00851F8A" w:rsidP="00851F8A">
            <w:pPr>
              <w:ind w:left="0"/>
            </w:pPr>
            <w:r>
              <w:t xml:space="preserve">degr-wfc-timeout 120;  </w:t>
            </w:r>
          </w:p>
          <w:p w:rsidR="00851F8A" w:rsidRDefault="00851F8A" w:rsidP="00851F8A">
            <w:pPr>
              <w:ind w:left="0"/>
            </w:pPr>
            <w:r>
              <w:t xml:space="preserve">}  </w:t>
            </w:r>
          </w:p>
          <w:p w:rsidR="00851F8A" w:rsidRDefault="00851F8A" w:rsidP="00851F8A">
            <w:pPr>
              <w:ind w:left="0"/>
            </w:pPr>
            <w:r>
              <w:t xml:space="preserve">device /dev/drbd0;  </w:t>
            </w:r>
          </w:p>
          <w:p w:rsidR="00851F8A" w:rsidRDefault="00851F8A" w:rsidP="00851F8A">
            <w:pPr>
              <w:ind w:left="0"/>
            </w:pPr>
            <w:r>
              <w:t xml:space="preserve">on master-drbd {        # 每个主机的说明以on开头，后面是hostname（uname -n），  </w:t>
            </w:r>
          </w:p>
          <w:p w:rsidR="00851F8A" w:rsidRDefault="00851F8A" w:rsidP="00851F8A">
            <w:pPr>
              <w:ind w:left="0"/>
            </w:pPr>
            <w:r>
              <w:t xml:space="preserve">        # 再后面的{}中为这个主机的配置  </w:t>
            </w:r>
          </w:p>
          <w:p w:rsidR="00851F8A" w:rsidRDefault="00851F8A" w:rsidP="00851F8A">
            <w:pPr>
              <w:ind w:left="0"/>
            </w:pPr>
            <w:r>
              <w:t xml:space="preserve">disk /dev/sdb1;     # /dev/drbd0使用的磁盘分区是/dev/sdb1  </w:t>
            </w:r>
          </w:p>
          <w:p w:rsidR="00851F8A" w:rsidRDefault="00851F8A" w:rsidP="00851F8A">
            <w:pPr>
              <w:ind w:left="0"/>
            </w:pPr>
            <w:r>
              <w:t xml:space="preserve">address 192.168.12.181:7788;    #设置DRBD的监听端口，用于与另一台主机通信  </w:t>
            </w:r>
          </w:p>
          <w:p w:rsidR="00851F8A" w:rsidRDefault="00851F8A" w:rsidP="00851F8A">
            <w:pPr>
              <w:ind w:left="0"/>
            </w:pPr>
            <w:r>
              <w:t xml:space="preserve">meta-disk internal;  </w:t>
            </w:r>
          </w:p>
          <w:p w:rsidR="00851F8A" w:rsidRDefault="00851F8A" w:rsidP="00851F8A">
            <w:pPr>
              <w:ind w:left="0"/>
            </w:pPr>
            <w:r>
              <w:t xml:space="preserve">}  </w:t>
            </w:r>
          </w:p>
          <w:p w:rsidR="00851F8A" w:rsidRDefault="00851F8A" w:rsidP="00851F8A">
            <w:pPr>
              <w:ind w:left="0"/>
            </w:pPr>
            <w:r>
              <w:t xml:space="preserve">on slave-drbd {  </w:t>
            </w:r>
          </w:p>
          <w:p w:rsidR="00851F8A" w:rsidRDefault="00851F8A" w:rsidP="00851F8A">
            <w:pPr>
              <w:ind w:left="0"/>
            </w:pPr>
            <w:r>
              <w:t xml:space="preserve">disk /dev/sdb1;     # /dev/drbd0使用的磁盘分区是/dev/sdb1  </w:t>
            </w:r>
          </w:p>
          <w:p w:rsidR="00851F8A" w:rsidRDefault="00851F8A" w:rsidP="00851F8A">
            <w:pPr>
              <w:ind w:left="0"/>
            </w:pPr>
            <w:r>
              <w:t xml:space="preserve">address 192.168.12.182:7788;    #设置DRBD的监听端口，用于与另一台主机通信  </w:t>
            </w:r>
          </w:p>
          <w:p w:rsidR="00851F8A" w:rsidRDefault="00851F8A" w:rsidP="00851F8A">
            <w:pPr>
              <w:ind w:left="0"/>
            </w:pPr>
            <w:r>
              <w:t xml:space="preserve">meta-disk internal;         # DRBD的元数据存放方式  </w:t>
            </w:r>
          </w:p>
          <w:p w:rsidR="00851F8A" w:rsidRDefault="00851F8A" w:rsidP="00851F8A">
            <w:pPr>
              <w:ind w:left="0"/>
            </w:pPr>
            <w:r>
              <w:t xml:space="preserve">}  </w:t>
            </w:r>
          </w:p>
          <w:p w:rsidR="00851F8A" w:rsidRDefault="00851F8A" w:rsidP="00851F8A">
            <w:pPr>
              <w:ind w:left="0"/>
            </w:pPr>
            <w:r>
              <w:t>}</w:t>
            </w:r>
          </w:p>
        </w:tc>
      </w:tr>
      <w:tr w:rsidR="007D4DE2" w:rsidTr="00851F8A">
        <w:tc>
          <w:tcPr>
            <w:tcW w:w="8388" w:type="dxa"/>
          </w:tcPr>
          <w:p w:rsidR="006F57EE" w:rsidRDefault="006F57EE" w:rsidP="00841E56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#</w:t>
            </w:r>
            <w:r>
              <w:t>C</w:t>
            </w:r>
            <w:r>
              <w:rPr>
                <w:rFonts w:hint="eastAsia"/>
              </w:rPr>
              <w:t>entOS7中使用vi /etc/drbd.conf</w:t>
            </w:r>
          </w:p>
          <w:p w:rsidR="00841E56" w:rsidRDefault="00841E56" w:rsidP="00841E56">
            <w:pPr>
              <w:ind w:left="0"/>
            </w:pPr>
            <w:r>
              <w:t xml:space="preserve">global {  </w:t>
            </w:r>
          </w:p>
          <w:p w:rsidR="00841E56" w:rsidRDefault="00841E56" w:rsidP="00841E56">
            <w:pPr>
              <w:ind w:left="0"/>
            </w:pPr>
            <w:r>
              <w:t xml:space="preserve">    usage-count no; </w:t>
            </w:r>
          </w:p>
          <w:p w:rsidR="00841E56" w:rsidRDefault="00841E56" w:rsidP="00841E56">
            <w:pPr>
              <w:ind w:left="0"/>
            </w:pPr>
            <w:r>
              <w:tab/>
            </w:r>
          </w:p>
          <w:p w:rsidR="00841E56" w:rsidRDefault="00841E56" w:rsidP="00841E56">
            <w:pPr>
              <w:ind w:left="0"/>
            </w:pPr>
            <w:r>
              <w:t xml:space="preserve">}  </w:t>
            </w:r>
          </w:p>
          <w:p w:rsidR="00841E56" w:rsidRDefault="00841E56" w:rsidP="00841E56">
            <w:pPr>
              <w:ind w:left="0"/>
            </w:pPr>
          </w:p>
          <w:p w:rsidR="00841E56" w:rsidRDefault="00841E56" w:rsidP="00841E56">
            <w:pPr>
              <w:ind w:left="0"/>
            </w:pPr>
            <w:r>
              <w:t xml:space="preserve">common {  </w:t>
            </w:r>
          </w:p>
          <w:p w:rsidR="00841E56" w:rsidRDefault="00841E56" w:rsidP="00841E56">
            <w:pPr>
              <w:ind w:left="0"/>
            </w:pPr>
            <w:r>
              <w:t xml:space="preserve">    syncer { rate 200M; }   </w:t>
            </w:r>
          </w:p>
          <w:p w:rsidR="00841E56" w:rsidRDefault="00841E56" w:rsidP="00841E56">
            <w:pPr>
              <w:ind w:left="0"/>
            </w:pPr>
            <w:r>
              <w:tab/>
            </w:r>
          </w:p>
          <w:p w:rsidR="00841E56" w:rsidRDefault="00841E56" w:rsidP="00841E56">
            <w:pPr>
              <w:ind w:left="0"/>
            </w:pPr>
            <w:r>
              <w:t xml:space="preserve">}  </w:t>
            </w:r>
          </w:p>
          <w:p w:rsidR="00841E56" w:rsidRDefault="00841E56" w:rsidP="00841E56">
            <w:pPr>
              <w:ind w:left="0"/>
            </w:pPr>
          </w:p>
          <w:p w:rsidR="00841E56" w:rsidRDefault="00841E56" w:rsidP="00841E56">
            <w:pPr>
              <w:ind w:left="0"/>
            </w:pPr>
            <w:r>
              <w:t xml:space="preserve">resource r0 {  </w:t>
            </w:r>
          </w:p>
          <w:p w:rsidR="00841E56" w:rsidRDefault="00841E56" w:rsidP="00841E56">
            <w:pPr>
              <w:ind w:left="0"/>
            </w:pPr>
            <w:r>
              <w:t xml:space="preserve">    protocol C;  </w:t>
            </w:r>
          </w:p>
          <w:p w:rsidR="00841E56" w:rsidRDefault="00841E56" w:rsidP="00841E56">
            <w:pPr>
              <w:ind w:left="0"/>
            </w:pPr>
            <w:r>
              <w:t xml:space="preserve">    </w:t>
            </w:r>
          </w:p>
          <w:p w:rsidR="00841E56" w:rsidRDefault="00841E56" w:rsidP="00841E56">
            <w:pPr>
              <w:ind w:left="0"/>
            </w:pPr>
            <w:r>
              <w:t xml:space="preserve">    net {  </w:t>
            </w:r>
          </w:p>
          <w:p w:rsidR="00841E56" w:rsidRDefault="00841E56" w:rsidP="00841E56">
            <w:pPr>
              <w:ind w:left="0"/>
            </w:pPr>
            <w:r>
              <w:t xml:space="preserve">        cram-hmac-alg "sha1";       </w:t>
            </w:r>
          </w:p>
          <w:p w:rsidR="00841E56" w:rsidRDefault="00841E56" w:rsidP="00841E56">
            <w:pPr>
              <w:ind w:left="0"/>
            </w:pPr>
            <w:r>
              <w:lastRenderedPageBreak/>
              <w:t xml:space="preserve">        shared-secret "p@$$w0rd";  </w:t>
            </w:r>
          </w:p>
          <w:p w:rsidR="00841E56" w:rsidRDefault="00841E56" w:rsidP="00841E56">
            <w:pPr>
              <w:ind w:left="0"/>
            </w:pPr>
            <w:r>
              <w:t xml:space="preserve">    }  </w:t>
            </w:r>
          </w:p>
          <w:p w:rsidR="00841E56" w:rsidRDefault="00841E56" w:rsidP="00841E56">
            <w:pPr>
              <w:ind w:left="0"/>
            </w:pPr>
          </w:p>
          <w:p w:rsidR="00841E56" w:rsidRDefault="00841E56" w:rsidP="00841E56">
            <w:pPr>
              <w:ind w:left="0"/>
            </w:pPr>
            <w:r>
              <w:t xml:space="preserve">    disk {        </w:t>
            </w:r>
          </w:p>
          <w:p w:rsidR="00841E56" w:rsidRDefault="00841E56" w:rsidP="00841E56">
            <w:pPr>
              <w:ind w:left="0"/>
            </w:pPr>
            <w:r>
              <w:t xml:space="preserve">        on-io-error detach;  </w:t>
            </w:r>
          </w:p>
          <w:p w:rsidR="00841E56" w:rsidRDefault="00841E56" w:rsidP="00841E56">
            <w:pPr>
              <w:ind w:left="0"/>
            </w:pPr>
            <w:r>
              <w:t xml:space="preserve">        fencing resource-only;  </w:t>
            </w:r>
          </w:p>
          <w:p w:rsidR="00841E56" w:rsidRDefault="00841E56" w:rsidP="00841E56">
            <w:pPr>
              <w:ind w:left="0"/>
            </w:pPr>
            <w:r>
              <w:t xml:space="preserve">    } </w:t>
            </w:r>
          </w:p>
          <w:p w:rsidR="00841E56" w:rsidRDefault="00841E56" w:rsidP="00841E56">
            <w:pPr>
              <w:ind w:left="0"/>
            </w:pPr>
            <w:r>
              <w:t xml:space="preserve">     </w:t>
            </w:r>
          </w:p>
          <w:p w:rsidR="00841E56" w:rsidRDefault="00841E56" w:rsidP="00841E56">
            <w:pPr>
              <w:ind w:left="0"/>
            </w:pPr>
            <w:r>
              <w:t xml:space="preserve">    startup {  </w:t>
            </w:r>
          </w:p>
          <w:p w:rsidR="00841E56" w:rsidRDefault="00841E56" w:rsidP="00841E56">
            <w:pPr>
              <w:ind w:left="0"/>
            </w:pPr>
            <w:r>
              <w:t xml:space="preserve">        wfc-timeout 120;  </w:t>
            </w:r>
          </w:p>
          <w:p w:rsidR="00841E56" w:rsidRDefault="00841E56" w:rsidP="00841E56">
            <w:pPr>
              <w:ind w:left="0"/>
            </w:pPr>
            <w:r>
              <w:t xml:space="preserve">        degr-wfc-timeout 120;  </w:t>
            </w:r>
          </w:p>
          <w:p w:rsidR="00841E56" w:rsidRDefault="00841E56" w:rsidP="00841E56">
            <w:pPr>
              <w:ind w:left="0"/>
            </w:pPr>
            <w:r>
              <w:t xml:space="preserve">    }  </w:t>
            </w:r>
          </w:p>
          <w:p w:rsidR="00841E56" w:rsidRDefault="00841E56" w:rsidP="00841E56">
            <w:pPr>
              <w:ind w:left="0"/>
            </w:pPr>
            <w:r>
              <w:t xml:space="preserve">    </w:t>
            </w:r>
          </w:p>
          <w:p w:rsidR="00841E56" w:rsidRDefault="00841E56" w:rsidP="00841E56">
            <w:pPr>
              <w:ind w:left="0"/>
            </w:pPr>
            <w:r>
              <w:t xml:space="preserve">    device /dev/drbd0;  </w:t>
            </w:r>
          </w:p>
          <w:p w:rsidR="00841E56" w:rsidRDefault="00841E56" w:rsidP="00841E56">
            <w:pPr>
              <w:ind w:left="0"/>
            </w:pPr>
            <w:r>
              <w:t xml:space="preserve">    on image_master {        </w:t>
            </w:r>
          </w:p>
          <w:p w:rsidR="00841E56" w:rsidRDefault="00841E56" w:rsidP="00841E56">
            <w:pPr>
              <w:ind w:left="0"/>
            </w:pPr>
            <w:r>
              <w:t xml:space="preserve">        disk /dev/sdb;     </w:t>
            </w:r>
          </w:p>
          <w:p w:rsidR="00841E56" w:rsidRDefault="00841E56" w:rsidP="00841E56">
            <w:pPr>
              <w:ind w:left="0"/>
            </w:pPr>
            <w:r>
              <w:t xml:space="preserve">        address 172.16.11.249:7788;  </w:t>
            </w:r>
          </w:p>
          <w:p w:rsidR="00841E56" w:rsidRDefault="00841E56" w:rsidP="00841E56">
            <w:pPr>
              <w:ind w:left="0"/>
            </w:pPr>
            <w:r>
              <w:t xml:space="preserve">        meta-disk internal; </w:t>
            </w:r>
          </w:p>
          <w:p w:rsidR="00841E56" w:rsidRDefault="00841E56" w:rsidP="00841E56">
            <w:pPr>
              <w:ind w:left="0"/>
            </w:pPr>
            <w:r>
              <w:t xml:space="preserve">    }  </w:t>
            </w:r>
          </w:p>
          <w:p w:rsidR="00841E56" w:rsidRDefault="00841E56" w:rsidP="00841E56">
            <w:pPr>
              <w:ind w:left="0"/>
            </w:pPr>
          </w:p>
          <w:p w:rsidR="00841E56" w:rsidRDefault="00841E56" w:rsidP="00841E56">
            <w:pPr>
              <w:ind w:left="0"/>
            </w:pPr>
            <w:r>
              <w:t xml:space="preserve">    on image_slave {  </w:t>
            </w:r>
          </w:p>
          <w:p w:rsidR="00841E56" w:rsidRDefault="00841E56" w:rsidP="00841E56">
            <w:pPr>
              <w:ind w:left="0"/>
            </w:pPr>
            <w:r>
              <w:t xml:space="preserve">      disk /dev/sdb;      </w:t>
            </w:r>
          </w:p>
          <w:p w:rsidR="00841E56" w:rsidRDefault="00841E56" w:rsidP="00841E56">
            <w:pPr>
              <w:ind w:left="0"/>
            </w:pPr>
            <w:r>
              <w:t xml:space="preserve">      address 172.16.11.250:7788;      </w:t>
            </w:r>
          </w:p>
          <w:p w:rsidR="00841E56" w:rsidRDefault="00841E56" w:rsidP="00841E56">
            <w:pPr>
              <w:ind w:left="0"/>
            </w:pPr>
            <w:r>
              <w:t xml:space="preserve">      meta-disk internal;         </w:t>
            </w:r>
          </w:p>
          <w:p w:rsidR="00841E56" w:rsidRDefault="00841E56" w:rsidP="00841E56">
            <w:pPr>
              <w:ind w:left="0"/>
            </w:pPr>
            <w:r>
              <w:t xml:space="preserve">    }  </w:t>
            </w:r>
          </w:p>
          <w:p w:rsidR="007D4DE2" w:rsidRDefault="00841E56" w:rsidP="00841E56">
            <w:pPr>
              <w:ind w:left="0"/>
            </w:pPr>
            <w:r>
              <w:t>}</w:t>
            </w:r>
          </w:p>
        </w:tc>
      </w:tr>
    </w:tbl>
    <w:p w:rsidR="00851F8A" w:rsidRPr="00851F8A" w:rsidRDefault="00851F8A" w:rsidP="00851F8A"/>
    <w:p w:rsidR="009A6B90" w:rsidRDefault="009A6B90" w:rsidP="009A6B90">
      <w:pPr>
        <w:pStyle w:val="Heading2"/>
      </w:pPr>
      <w:r>
        <w:rPr>
          <w:rFonts w:hint="eastAsia"/>
        </w:rPr>
        <w:t>DRBD</w:t>
      </w:r>
      <w:r>
        <w:rPr>
          <w:rFonts w:hint="eastAsia"/>
        </w:rPr>
        <w:t>的管理和维护</w:t>
      </w:r>
    </w:p>
    <w:p w:rsidR="00851F8A" w:rsidRDefault="00851F8A" w:rsidP="00851F8A">
      <w:pPr>
        <w:pStyle w:val="Heading3"/>
        <w:numPr>
          <w:ilvl w:val="0"/>
          <w:numId w:val="19"/>
        </w:numPr>
      </w:pPr>
      <w:r>
        <w:rPr>
          <w:rFonts w:hint="eastAsia"/>
        </w:rPr>
        <w:t>启动</w:t>
      </w:r>
      <w:r>
        <w:rPr>
          <w:rFonts w:hint="eastAsia"/>
        </w:rPr>
        <w:t>DRBD</w:t>
      </w:r>
    </w:p>
    <w:p w:rsidR="00851F8A" w:rsidRDefault="00851F8A" w:rsidP="00851F8A">
      <w:r>
        <w:rPr>
          <w:rFonts w:hint="eastAsia"/>
        </w:rPr>
        <w:t>--在两个节点执行</w:t>
      </w:r>
    </w:p>
    <w:p w:rsidR="00851F8A" w:rsidRDefault="00851F8A" w:rsidP="00851F8A">
      <w:r w:rsidRPr="00851F8A">
        <w:t>drbdadm create-md r0</w:t>
      </w:r>
    </w:p>
    <w:p w:rsidR="00575890" w:rsidRDefault="00575890" w:rsidP="00851F8A">
      <w:r>
        <w:rPr>
          <w:noProof/>
        </w:rPr>
        <w:lastRenderedPageBreak/>
        <w:drawing>
          <wp:inline distT="0" distB="0" distL="0" distR="0">
            <wp:extent cx="3314700" cy="295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F8A" w:rsidRDefault="00851F8A" w:rsidP="00851F8A">
      <w:r w:rsidRPr="00851F8A">
        <w:t xml:space="preserve">/etc/init.d/drbd start  </w:t>
      </w:r>
      <w:r w:rsidR="003371B2">
        <w:rPr>
          <w:rFonts w:hint="eastAsia"/>
        </w:rPr>
        <w:t>或者</w:t>
      </w:r>
      <w:r w:rsidR="003371B2" w:rsidRPr="003371B2">
        <w:t>systemctl start drbd</w:t>
      </w:r>
    </w:p>
    <w:p w:rsidR="00851F8A" w:rsidRDefault="00851F8A" w:rsidP="00851F8A">
      <w:r>
        <w:rPr>
          <w:rFonts w:hint="eastAsia"/>
        </w:rPr>
        <w:t>--查看节点状态</w:t>
      </w:r>
    </w:p>
    <w:tbl>
      <w:tblPr>
        <w:tblStyle w:val="TableGrid"/>
        <w:tblW w:w="0" w:type="auto"/>
        <w:tblInd w:w="360" w:type="dxa"/>
        <w:tblLook w:val="04A0"/>
      </w:tblPr>
      <w:tblGrid>
        <w:gridCol w:w="8496"/>
      </w:tblGrid>
      <w:tr w:rsidR="00851F8A" w:rsidTr="00851F8A">
        <w:tc>
          <w:tcPr>
            <w:tcW w:w="8856" w:type="dxa"/>
          </w:tcPr>
          <w:p w:rsidR="00851F8A" w:rsidRDefault="00851F8A" w:rsidP="00851F8A">
            <w:pPr>
              <w:ind w:left="0"/>
            </w:pPr>
            <w:r>
              <w:t xml:space="preserve">[root@master-drbd ~]# cat /proc/drbd  </w:t>
            </w:r>
          </w:p>
          <w:p w:rsidR="00851F8A" w:rsidRDefault="00851F8A" w:rsidP="00851F8A">
            <w:pPr>
              <w:ind w:left="0"/>
            </w:pPr>
            <w:r>
              <w:t xml:space="preserve">0: cs:Connected ro:Secondary/Secondary ds:Inconsistent/Inconsistent C r----  </w:t>
            </w:r>
          </w:p>
          <w:p w:rsidR="00851F8A" w:rsidRDefault="00851F8A" w:rsidP="00851F8A">
            <w:pPr>
              <w:ind w:left="0"/>
            </w:pPr>
            <w:r>
              <w:t>ns:0 nr:0 dw:0 dr:0 al:0 bm:0 lo:0 pe:0 ua:0 ap:0 ep:1 wo:b oos:2007644</w:t>
            </w:r>
          </w:p>
          <w:p w:rsidR="00851F8A" w:rsidRPr="00851F8A" w:rsidRDefault="00851F8A" w:rsidP="00851F8A">
            <w:pPr>
              <w:pStyle w:val="ListParagraph"/>
              <w:numPr>
                <w:ilvl w:val="0"/>
                <w:numId w:val="20"/>
              </w:numPr>
            </w:pPr>
            <w:r w:rsidRPr="00851F8A">
              <w:t>ro表示角色信息，第一次启动drbd时，两个drbd节点默认都处于Secondary状态。</w:t>
            </w:r>
          </w:p>
          <w:p w:rsidR="00851F8A" w:rsidRPr="00851F8A" w:rsidRDefault="00851F8A" w:rsidP="00851F8A">
            <w:pPr>
              <w:pStyle w:val="ListParagraph"/>
              <w:numPr>
                <w:ilvl w:val="0"/>
                <w:numId w:val="20"/>
              </w:numPr>
            </w:pPr>
            <w:r w:rsidRPr="00851F8A">
              <w:t>ds表示磁盘状态信息，“Inconsistent/Inconsistent”即“不一致/不一致”状态，表示两个节点的磁盘数据处于不一致状态。</w:t>
            </w:r>
          </w:p>
          <w:p w:rsidR="00851F8A" w:rsidRPr="00851F8A" w:rsidRDefault="00851F8A" w:rsidP="00851F8A">
            <w:pPr>
              <w:pStyle w:val="ListParagraph"/>
              <w:numPr>
                <w:ilvl w:val="0"/>
                <w:numId w:val="20"/>
              </w:numPr>
            </w:pPr>
            <w:r w:rsidRPr="00851F8A">
              <w:t>ns表示网络发送的数据包信息。</w:t>
            </w:r>
          </w:p>
          <w:p w:rsidR="00851F8A" w:rsidRPr="00851F8A" w:rsidRDefault="00851F8A" w:rsidP="00851F8A">
            <w:pPr>
              <w:pStyle w:val="ListParagraph"/>
              <w:numPr>
                <w:ilvl w:val="0"/>
                <w:numId w:val="20"/>
              </w:numPr>
            </w:pPr>
            <w:r w:rsidRPr="00851F8A">
              <w:t>dw表示磁盘写信息。</w:t>
            </w:r>
          </w:p>
          <w:p w:rsidR="00851F8A" w:rsidRPr="007679B7" w:rsidRDefault="00851F8A" w:rsidP="007679B7">
            <w:pPr>
              <w:pStyle w:val="ListParagraph"/>
              <w:numPr>
                <w:ilvl w:val="0"/>
                <w:numId w:val="20"/>
              </w:numPr>
            </w:pPr>
            <w:r w:rsidRPr="00851F8A">
              <w:t>dr表示磁盘读信息。</w:t>
            </w:r>
          </w:p>
        </w:tc>
      </w:tr>
    </w:tbl>
    <w:p w:rsidR="00851F8A" w:rsidRDefault="00BF516B" w:rsidP="00851F8A">
      <w:r>
        <w:rPr>
          <w:rFonts w:hint="eastAsia"/>
        </w:rPr>
        <w:t>--设置主节点</w:t>
      </w:r>
    </w:p>
    <w:p w:rsidR="00F963BE" w:rsidRDefault="00F963BE" w:rsidP="00851F8A">
      <w:pPr>
        <w:rPr>
          <w:rFonts w:hint="eastAsia"/>
        </w:rPr>
      </w:pPr>
      <w:r w:rsidRPr="00F963BE">
        <w:t>rbdadm -- --overwrite-data-of-peer primary all</w:t>
      </w:r>
    </w:p>
    <w:p w:rsidR="003371B2" w:rsidRDefault="003371B2" w:rsidP="00851F8A">
      <w:r>
        <w:rPr>
          <w:rFonts w:hint="eastAsia"/>
        </w:rPr>
        <w:t>centos7：</w:t>
      </w:r>
      <w:r w:rsidRPr="003371B2">
        <w:t>drbdadm primary --force  r0</w:t>
      </w:r>
    </w:p>
    <w:p w:rsidR="002667B9" w:rsidRDefault="002667B9" w:rsidP="00851F8A">
      <w:r w:rsidRPr="002667B9">
        <w:rPr>
          <w:rFonts w:hint="eastAsia"/>
        </w:rPr>
        <w:t>第一次执行完此命令后，如果需要设置哪个是主用节点，就可以使用另外一个命令：</w:t>
      </w:r>
      <w:r w:rsidRPr="002667B9">
        <w:t>/sbin/drbdadm primary r0或者/sbin/drbdadm primary all</w:t>
      </w:r>
    </w:p>
    <w:p w:rsidR="00BF516B" w:rsidRDefault="00BF516B" w:rsidP="00851F8A"/>
    <w:p w:rsidR="002667B9" w:rsidRDefault="002667B9" w:rsidP="00851F8A">
      <w:r>
        <w:rPr>
          <w:rFonts w:hint="eastAsia"/>
        </w:rPr>
        <w:t>--挂载DRBD</w:t>
      </w:r>
    </w:p>
    <w:p w:rsidR="002667B9" w:rsidRDefault="005650E6" w:rsidP="00851F8A">
      <w:r>
        <w:t>mkfs.ext4</w:t>
      </w:r>
      <w:r w:rsidR="002667B9" w:rsidRPr="002667B9">
        <w:t xml:space="preserve"> /dev/drbd0</w:t>
      </w:r>
    </w:p>
    <w:p w:rsidR="002667B9" w:rsidRDefault="002667B9" w:rsidP="00851F8A">
      <w:r w:rsidRPr="002667B9">
        <w:t>mount /dev/drbd0 /mnt</w:t>
      </w:r>
    </w:p>
    <w:p w:rsidR="002667B9" w:rsidRDefault="002667B9" w:rsidP="00851F8A">
      <w:r>
        <w:rPr>
          <w:rFonts w:hint="eastAsia"/>
        </w:rPr>
        <w:t>#</w:t>
      </w:r>
      <w:r w:rsidRPr="002667B9">
        <w:rPr>
          <w:rFonts w:hint="eastAsia"/>
        </w:rPr>
        <w:t>完成挂载后，就可以在</w:t>
      </w:r>
      <w:r w:rsidRPr="002667B9">
        <w:t>/mnt目录下写数据了，此目录下的数据会自动同步到</w:t>
      </w:r>
      <w:r>
        <w:rPr>
          <w:rFonts w:hint="eastAsia"/>
        </w:rPr>
        <w:t>#</w:t>
      </w:r>
      <w:r w:rsidRPr="002667B9">
        <w:t>备用节点上。</w:t>
      </w:r>
    </w:p>
    <w:p w:rsidR="002667B9" w:rsidRDefault="002667B9" w:rsidP="002667B9">
      <w:pPr>
        <w:pStyle w:val="Heading3"/>
      </w:pPr>
      <w:r>
        <w:rPr>
          <w:rFonts w:hint="eastAsia"/>
        </w:rPr>
        <w:t>RDBD</w:t>
      </w:r>
      <w:r>
        <w:rPr>
          <w:rFonts w:hint="eastAsia"/>
        </w:rPr>
        <w:t>主备节点切换</w:t>
      </w:r>
    </w:p>
    <w:tbl>
      <w:tblPr>
        <w:tblStyle w:val="TableGrid"/>
        <w:tblW w:w="0" w:type="auto"/>
        <w:tblInd w:w="360" w:type="dxa"/>
        <w:tblLook w:val="04A0"/>
      </w:tblPr>
      <w:tblGrid>
        <w:gridCol w:w="8496"/>
      </w:tblGrid>
      <w:tr w:rsidR="00E36DAD" w:rsidTr="00E36DAD">
        <w:tc>
          <w:tcPr>
            <w:tcW w:w="8856" w:type="dxa"/>
          </w:tcPr>
          <w:p w:rsidR="00E36DAD" w:rsidRDefault="00E36DAD" w:rsidP="00E36DAD">
            <w:pPr>
              <w:ind w:left="0"/>
            </w:pPr>
            <w:r>
              <w:rPr>
                <w:rFonts w:hint="eastAsia"/>
              </w:rPr>
              <w:t>方式一：停止服务切换</w:t>
            </w:r>
          </w:p>
          <w:p w:rsidR="00E36DAD" w:rsidRDefault="00E36DAD" w:rsidP="00E36DAD">
            <w:r>
              <w:rPr>
                <w:rFonts w:hint="eastAsia"/>
              </w:rPr>
              <w:t>#</w:t>
            </w:r>
            <w:r w:rsidRPr="00E36DAD">
              <w:t xml:space="preserve"> 停止DRBD服务</w:t>
            </w:r>
            <w:r>
              <w:rPr>
                <w:rFonts w:hint="eastAsia"/>
              </w:rPr>
              <w:t>(主节点)</w:t>
            </w:r>
          </w:p>
          <w:p w:rsidR="00E36DAD" w:rsidRDefault="00E36DAD" w:rsidP="00E36DAD">
            <w:r w:rsidRPr="00E36DAD">
              <w:t xml:space="preserve">/etc/init.d/drbd  stop  </w:t>
            </w:r>
          </w:p>
          <w:p w:rsidR="00E36DAD" w:rsidRDefault="00E36DAD" w:rsidP="00E36DAD">
            <w:r>
              <w:rPr>
                <w:rFonts w:hint="eastAsia"/>
              </w:rPr>
              <w:t>#查看备用节点</w:t>
            </w:r>
            <w:r w:rsidRPr="00E36DAD">
              <w:rPr>
                <w:rFonts w:hint="eastAsia"/>
              </w:rPr>
              <w:t>的</w:t>
            </w:r>
            <w:r w:rsidRPr="00E36DAD">
              <w:t>DRBD状态</w:t>
            </w:r>
            <w:r>
              <w:rPr>
                <w:rFonts w:hint="eastAsia"/>
              </w:rPr>
              <w:t>，并将备用节点升级为主用节点</w:t>
            </w:r>
          </w:p>
          <w:p w:rsidR="00E36DAD" w:rsidRDefault="00E36DAD" w:rsidP="00E36DAD">
            <w:r w:rsidRPr="00E36DAD">
              <w:lastRenderedPageBreak/>
              <w:t>cat /proc/drbd</w:t>
            </w:r>
          </w:p>
          <w:p w:rsidR="00E36DAD" w:rsidRDefault="00E36DAD" w:rsidP="00E36DAD">
            <w:r w:rsidRPr="00E36DAD">
              <w:t xml:space="preserve">drbdsetup /dev/drbd0 primary </w:t>
            </w:r>
            <w:r>
              <w:t>–</w:t>
            </w:r>
            <w:r w:rsidRPr="00E36DAD">
              <w:t>o</w:t>
            </w:r>
          </w:p>
          <w:p w:rsidR="00E36DAD" w:rsidRDefault="00E36DAD" w:rsidP="00E36DAD">
            <w:r>
              <w:rPr>
                <w:rFonts w:hint="eastAsia"/>
              </w:rPr>
              <w:t>#</w:t>
            </w:r>
            <w:r w:rsidRPr="00E36DAD">
              <w:rPr>
                <w:rFonts w:hint="eastAsia"/>
              </w:rPr>
              <w:t>新的主用节点上挂载</w:t>
            </w:r>
            <w:r w:rsidRPr="00E36DAD">
              <w:t>DRBD设备</w:t>
            </w:r>
            <w:r>
              <w:rPr>
                <w:rFonts w:hint="eastAsia"/>
              </w:rPr>
              <w:t>，</w:t>
            </w:r>
          </w:p>
          <w:p w:rsidR="00E36DAD" w:rsidRDefault="00E36DAD" w:rsidP="00E36DAD">
            <w:r w:rsidRPr="00E36DAD">
              <w:t>mount /dev/drbd0 /mnt</w:t>
            </w:r>
          </w:p>
          <w:p w:rsidR="00E36DAD" w:rsidRDefault="00E36DAD" w:rsidP="00E36DAD"/>
          <w:p w:rsidR="00E36DAD" w:rsidRDefault="00E36DAD" w:rsidP="00E36DAD">
            <w:pPr>
              <w:ind w:left="0"/>
            </w:pPr>
            <w:r>
              <w:rPr>
                <w:rFonts w:hint="eastAsia"/>
              </w:rPr>
              <w:t>方式二：正常切换</w:t>
            </w:r>
          </w:p>
          <w:p w:rsidR="00262659" w:rsidRPr="00E36DAD" w:rsidRDefault="00262659" w:rsidP="00262659">
            <w:r>
              <w:rPr>
                <w:rFonts w:hint="eastAsia"/>
              </w:rPr>
              <w:t>#</w:t>
            </w:r>
            <w:r w:rsidRPr="00E36DAD">
              <w:rPr>
                <w:rFonts w:hint="eastAsia"/>
              </w:rPr>
              <w:t>主用节点卸载磁盘分区</w:t>
            </w:r>
            <w:r>
              <w:rPr>
                <w:rFonts w:hint="eastAsia"/>
              </w:rPr>
              <w:t>，并切换成备份节点</w:t>
            </w:r>
          </w:p>
          <w:p w:rsidR="00262659" w:rsidRDefault="00262659" w:rsidP="00262659">
            <w:r w:rsidRPr="00E36DAD">
              <w:t>umount /mnt</w:t>
            </w:r>
          </w:p>
          <w:p w:rsidR="00262659" w:rsidRDefault="00262659" w:rsidP="00262659">
            <w:r w:rsidRPr="00E36DAD">
              <w:t>drbdadm secondary all</w:t>
            </w:r>
          </w:p>
          <w:p w:rsidR="00262659" w:rsidRDefault="00262659" w:rsidP="00262659">
            <w:r>
              <w:rPr>
                <w:rFonts w:hint="eastAsia"/>
              </w:rPr>
              <w:t>#备用节点切换成主用节点</w:t>
            </w:r>
          </w:p>
          <w:p w:rsidR="00262659" w:rsidRDefault="00262659" w:rsidP="00262659">
            <w:r w:rsidRPr="00E36DAD">
              <w:t>drbdadm primary all</w:t>
            </w:r>
          </w:p>
          <w:p w:rsidR="00262659" w:rsidRPr="00E36DAD" w:rsidRDefault="00262659" w:rsidP="00262659">
            <w:r w:rsidRPr="00E36DAD">
              <w:t>mount /dev/drbd0 /mnt</w:t>
            </w:r>
          </w:p>
          <w:p w:rsidR="00E36DAD" w:rsidRDefault="00E36DAD" w:rsidP="00E36DAD">
            <w:pPr>
              <w:ind w:left="0"/>
            </w:pPr>
          </w:p>
        </w:tc>
      </w:tr>
    </w:tbl>
    <w:p w:rsidR="00260BC2" w:rsidRDefault="00260BC2" w:rsidP="00260BC2">
      <w:pPr>
        <w:pStyle w:val="Heading1"/>
      </w:pPr>
      <w:r>
        <w:rPr>
          <w:rFonts w:hint="eastAsia"/>
        </w:rPr>
        <w:lastRenderedPageBreak/>
        <w:t>数据恢复软件</w:t>
      </w:r>
      <w:r>
        <w:rPr>
          <w:rFonts w:hint="eastAsia"/>
        </w:rPr>
        <w:t>extundelete</w:t>
      </w:r>
    </w:p>
    <w:p w:rsidR="00260BC2" w:rsidRDefault="00766DF5" w:rsidP="009A6B90">
      <w:pPr>
        <w:pStyle w:val="Heading2"/>
        <w:numPr>
          <w:ilvl w:val="0"/>
          <w:numId w:val="16"/>
        </w:numPr>
      </w:pPr>
      <w:r>
        <w:rPr>
          <w:rFonts w:hint="eastAsia"/>
        </w:rPr>
        <w:t>extundelete</w:t>
      </w:r>
      <w:r>
        <w:rPr>
          <w:rFonts w:hint="eastAsia"/>
        </w:rPr>
        <w:t>的介绍和原理</w:t>
      </w:r>
    </w:p>
    <w:p w:rsidR="00F15A74" w:rsidRDefault="00865B0B" w:rsidP="000A00A8">
      <w:pPr>
        <w:ind w:firstLine="360"/>
      </w:pPr>
      <w:r w:rsidRPr="00865B0B">
        <w:rPr>
          <w:rFonts w:hint="eastAsia"/>
        </w:rPr>
        <w:t>在</w:t>
      </w:r>
      <w:r w:rsidRPr="00865B0B">
        <w:t>Linux下，基于开源的数据恢复工具有很多，常见的有debugfs、R-Linux、ext3grep、extundelete等，比较常用的有ext3grep和extundelete，这两个工具的恢复原理基本一样，只是extundelete功能更加强大</w:t>
      </w:r>
      <w:r>
        <w:rPr>
          <w:rFonts w:hint="eastAsia"/>
        </w:rPr>
        <w:t>。</w:t>
      </w:r>
    </w:p>
    <w:p w:rsidR="00446AC7" w:rsidRDefault="00446AC7" w:rsidP="000A00A8">
      <w:pPr>
        <w:ind w:firstLine="360"/>
      </w:pPr>
      <w:r w:rsidRPr="00446AC7">
        <w:rPr>
          <w:rFonts w:hint="eastAsia"/>
        </w:rPr>
        <w:t>利用</w:t>
      </w:r>
      <w:r w:rsidRPr="00446AC7">
        <w:t>extundelete恢复文件时并不依赖特定文件格式，首先extundelete会通过文件系统的inode信息（根目录的inode一般为2）来获得当前文件系统下所有文件的信息，包括存在的和已经删除的文件，这些信息包括文件名和inode。然后利用inode信息结合日志去查询该inode所在的block位置，包括直接块，间接块等信息。最后利用dd命令将这些信息备份出来，从而恢复数据文件。</w:t>
      </w:r>
    </w:p>
    <w:p w:rsidR="003B443F" w:rsidRPr="00F15A74" w:rsidRDefault="003B443F" w:rsidP="000A00A8">
      <w:pPr>
        <w:ind w:firstLine="360"/>
      </w:pPr>
      <w:r>
        <w:rPr>
          <w:noProof/>
        </w:rPr>
        <w:drawing>
          <wp:inline distT="0" distB="0" distL="0" distR="0">
            <wp:extent cx="5429250" cy="3143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F5" w:rsidRDefault="00766DF5" w:rsidP="00766DF5">
      <w:pPr>
        <w:pStyle w:val="Heading2"/>
      </w:pPr>
      <w:r>
        <w:rPr>
          <w:rFonts w:hint="eastAsia"/>
        </w:rPr>
        <w:t>安装</w:t>
      </w:r>
      <w:r>
        <w:rPr>
          <w:rFonts w:hint="eastAsia"/>
        </w:rPr>
        <w:t>extundelete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A146B3" w:rsidTr="00A146B3">
        <w:tc>
          <w:tcPr>
            <w:tcW w:w="8388" w:type="dxa"/>
          </w:tcPr>
          <w:p w:rsidR="0066294E" w:rsidRDefault="0066294E" w:rsidP="00A146B3">
            <w:pPr>
              <w:rPr>
                <w:shd w:val="clear" w:color="auto" w:fill="FFFFFF"/>
              </w:rPr>
            </w:pPr>
            <w:r w:rsidRPr="0066294E">
              <w:rPr>
                <w:shd w:val="clear" w:color="auto" w:fill="FFFFFF"/>
              </w:rPr>
              <w:t>yum install e2fsprogs* -y</w:t>
            </w:r>
          </w:p>
          <w:p w:rsidR="00F40931" w:rsidRDefault="0066294E" w:rsidP="00A146B3">
            <w:r>
              <w:rPr>
                <w:rFonts w:hint="eastAsia"/>
                <w:shd w:val="clear" w:color="auto" w:fill="FFFFFF"/>
              </w:rPr>
              <w:t>#</w:t>
            </w:r>
            <w:r w:rsidR="00F40931" w:rsidRPr="00F40931">
              <w:t>yum install gcc gcc-c++ gcc-g77</w:t>
            </w:r>
            <w:r w:rsidR="00F40931">
              <w:rPr>
                <w:rFonts w:hint="eastAsia"/>
              </w:rPr>
              <w:t xml:space="preserve"> </w:t>
            </w:r>
            <w:r w:rsidR="00F40931">
              <w:t>–</w:t>
            </w:r>
            <w:r w:rsidR="00F40931">
              <w:rPr>
                <w:rFonts w:hint="eastAsia"/>
              </w:rPr>
              <w:t>y</w:t>
            </w:r>
          </w:p>
          <w:p w:rsidR="00A146B3" w:rsidRDefault="00A146B3" w:rsidP="00A146B3">
            <w:r w:rsidRPr="00F50F37">
              <w:t>tar jxvf  extundelete-0.2.4.tar.bz2</w:t>
            </w:r>
          </w:p>
          <w:p w:rsidR="00A146B3" w:rsidRDefault="00A146B3" w:rsidP="00A146B3">
            <w:r w:rsidRPr="00F50F37">
              <w:lastRenderedPageBreak/>
              <w:t>cd extundelete-0.2.4</w:t>
            </w:r>
          </w:p>
          <w:p w:rsidR="00A146B3" w:rsidRDefault="00A146B3" w:rsidP="00A146B3">
            <w:r w:rsidRPr="005822A9">
              <w:t>./configure</w:t>
            </w:r>
          </w:p>
          <w:p w:rsidR="00A146B3" w:rsidRPr="00F15A74" w:rsidRDefault="009817C3" w:rsidP="00A146B3">
            <w:r>
              <w:rPr>
                <w:rFonts w:hint="eastAsia"/>
              </w:rPr>
              <w:t xml:space="preserve"> </w:t>
            </w:r>
            <w:r w:rsidR="0066294E" w:rsidRPr="0066294E">
              <w:t>make &amp;&amp; make install</w:t>
            </w:r>
          </w:p>
          <w:p w:rsidR="00A146B3" w:rsidRDefault="00A146B3" w:rsidP="00A146B3">
            <w:pPr>
              <w:ind w:left="0"/>
            </w:pPr>
          </w:p>
        </w:tc>
      </w:tr>
    </w:tbl>
    <w:p w:rsidR="00A146B3" w:rsidRPr="00A146B3" w:rsidRDefault="0066294E" w:rsidP="00A146B3">
      <w:r>
        <w:rPr>
          <w:noProof/>
        </w:rPr>
        <w:lastRenderedPageBreak/>
        <w:drawing>
          <wp:inline distT="0" distB="0" distL="0" distR="0">
            <wp:extent cx="5229225" cy="6381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F5" w:rsidRDefault="00766DF5" w:rsidP="00766DF5">
      <w:pPr>
        <w:pStyle w:val="Heading2"/>
      </w:pPr>
      <w:r>
        <w:rPr>
          <w:rFonts w:hint="eastAsia"/>
        </w:rPr>
        <w:t>extundelete</w:t>
      </w:r>
      <w:r>
        <w:rPr>
          <w:rFonts w:hint="eastAsia"/>
        </w:rPr>
        <w:t>用法解析</w:t>
      </w:r>
    </w:p>
    <w:p w:rsidR="00BA7199" w:rsidRPr="00BA7199" w:rsidRDefault="00BA7199" w:rsidP="00BA7199">
      <w:r w:rsidRPr="00BA7199">
        <w:rPr>
          <w:rFonts w:hint="eastAsia"/>
        </w:rPr>
        <w:t>用法如下：</w:t>
      </w:r>
    </w:p>
    <w:p w:rsidR="00BA7199" w:rsidRPr="00BA7199" w:rsidRDefault="00BA7199" w:rsidP="00BA7199">
      <w:r w:rsidRPr="00BA7199">
        <w:rPr>
          <w:rFonts w:hint="eastAsia"/>
        </w:rPr>
        <w:t>extundelete --help</w:t>
      </w:r>
    </w:p>
    <w:p w:rsidR="00BA7199" w:rsidRPr="00BA7199" w:rsidRDefault="00BA7199" w:rsidP="00BA7199">
      <w:r w:rsidRPr="00BA7199">
        <w:rPr>
          <w:rFonts w:hint="eastAsia"/>
        </w:rPr>
        <w:t>命令格式: </w:t>
      </w:r>
      <w:r w:rsidR="00F73C8E" w:rsidRPr="00F73C8E">
        <w:t>extundelete [options] [action] device-file</w:t>
      </w:r>
    </w:p>
    <w:p w:rsidR="00BA7199" w:rsidRPr="00BA7199" w:rsidRDefault="00BA7199" w:rsidP="00BA7199">
      <w:r w:rsidRPr="00BA7199">
        <w:rPr>
          <w:rFonts w:hint="eastAsia"/>
        </w:rPr>
        <w:t>其中参数（options）有：</w:t>
      </w:r>
    </w:p>
    <w:p w:rsidR="00BA7199" w:rsidRPr="00BA7199" w:rsidRDefault="00BA7199" w:rsidP="00BA7199">
      <w:r w:rsidRPr="00BA7199">
        <w:rPr>
          <w:rFonts w:hint="eastAsia"/>
        </w:rPr>
        <w:t>--version, -[vV]，显示软件版本号。</w:t>
      </w:r>
    </w:p>
    <w:p w:rsidR="00BA7199" w:rsidRPr="00BA7199" w:rsidRDefault="00BA7199" w:rsidP="00BA7199">
      <w:r w:rsidRPr="00BA7199">
        <w:rPr>
          <w:rFonts w:hint="eastAsia"/>
        </w:rPr>
        <w:t>--help，显示软件帮助信息。</w:t>
      </w:r>
    </w:p>
    <w:p w:rsidR="00BA7199" w:rsidRPr="00BA7199" w:rsidRDefault="00BA7199" w:rsidP="00BA7199">
      <w:r w:rsidRPr="00BA7199">
        <w:rPr>
          <w:rFonts w:hint="eastAsia"/>
        </w:rPr>
        <w:t>--superblock，显示超级块信息。</w:t>
      </w:r>
    </w:p>
    <w:p w:rsidR="00BA7199" w:rsidRPr="00BA7199" w:rsidRDefault="00BA7199" w:rsidP="00BA7199">
      <w:r w:rsidRPr="00BA7199">
        <w:rPr>
          <w:rFonts w:hint="eastAsia"/>
        </w:rPr>
        <w:t>--journal，显示日志信息。</w:t>
      </w:r>
    </w:p>
    <w:p w:rsidR="00BA7199" w:rsidRPr="00BA7199" w:rsidRDefault="00BA7199" w:rsidP="00BA7199">
      <w:r w:rsidRPr="00BA7199">
        <w:rPr>
          <w:rFonts w:hint="eastAsia"/>
        </w:rPr>
        <w:t>--after dtime，时间参数，表示在某段时间之后被删的文件或目录。</w:t>
      </w:r>
    </w:p>
    <w:p w:rsidR="00BA7199" w:rsidRPr="00BA7199" w:rsidRDefault="00BA7199" w:rsidP="00BA7199">
      <w:r w:rsidRPr="00BA7199">
        <w:rPr>
          <w:rFonts w:hint="eastAsia"/>
        </w:rPr>
        <w:t>--before dtime，时间参数，表示在某段时间之前被删的文件或目录。</w:t>
      </w:r>
    </w:p>
    <w:p w:rsidR="00BA7199" w:rsidRPr="00BA7199" w:rsidRDefault="00BA7199" w:rsidP="00BA7199"/>
    <w:p w:rsidR="00BA7199" w:rsidRPr="00BA7199" w:rsidRDefault="00BA7199" w:rsidP="00BA7199">
      <w:r w:rsidRPr="00BA7199">
        <w:rPr>
          <w:rFonts w:hint="eastAsia"/>
        </w:rPr>
        <w:t>动作（action）有：</w:t>
      </w:r>
    </w:p>
    <w:p w:rsidR="00BA7199" w:rsidRPr="00BA7199" w:rsidRDefault="00BA7199" w:rsidP="00BA7199">
      <w:r w:rsidRPr="00BA7199">
        <w:rPr>
          <w:rFonts w:hint="eastAsia"/>
        </w:rPr>
        <w:t>--inode ino，显示节点“ino”的信息。</w:t>
      </w:r>
    </w:p>
    <w:p w:rsidR="00BA7199" w:rsidRPr="00BA7199" w:rsidRDefault="00BA7199" w:rsidP="00BA7199">
      <w:r w:rsidRPr="00BA7199">
        <w:rPr>
          <w:rFonts w:hint="eastAsia"/>
        </w:rPr>
        <w:t>--block blk，显示数据块“blk”的信息。</w:t>
      </w:r>
    </w:p>
    <w:p w:rsidR="00BA7199" w:rsidRPr="00BA7199" w:rsidRDefault="00BA7199" w:rsidP="00BA7199">
      <w:r w:rsidRPr="00BA7199">
        <w:rPr>
          <w:rFonts w:hint="eastAsia"/>
        </w:rPr>
        <w:t>--restore-inode ino[,ino,...]，恢复命令参数，表示恢复节点“ino”的文件，恢复的文件会自动放在当前目录下的RESTORED_FILES文件夹中，使用节点编号作为扩展名。</w:t>
      </w:r>
    </w:p>
    <w:p w:rsidR="00BA7199" w:rsidRPr="00BA7199" w:rsidRDefault="00BA7199" w:rsidP="00BA7199">
      <w:r w:rsidRPr="00BA7199">
        <w:rPr>
          <w:rFonts w:hint="eastAsia"/>
        </w:rPr>
        <w:t>--restore-file 'path'，恢复命令参数，表示将恢复指定路径的文件，并把恢复的文件放在当前目录下的RECOVERED_FILES目录中。</w:t>
      </w:r>
    </w:p>
    <w:p w:rsidR="00BA7199" w:rsidRPr="00BA7199" w:rsidRDefault="00BA7199" w:rsidP="00BA7199">
      <w:r w:rsidRPr="00BA7199">
        <w:rPr>
          <w:rFonts w:hint="eastAsia"/>
        </w:rPr>
        <w:lastRenderedPageBreak/>
        <w:t>--restore-files 'path'，恢复命令参数，表示将恢复在路径中已列出的所有文件。</w:t>
      </w:r>
    </w:p>
    <w:p w:rsidR="00BA7199" w:rsidRPr="00BA7199" w:rsidRDefault="00BA7199" w:rsidP="00BA7199">
      <w:r w:rsidRPr="00BA7199">
        <w:rPr>
          <w:rFonts w:hint="eastAsia"/>
        </w:rPr>
        <w:t>--restore-all，恢复命令参数，表示将尝试恢复所有目录和文件。</w:t>
      </w:r>
    </w:p>
    <w:p w:rsidR="00BA7199" w:rsidRPr="00BA7199" w:rsidRDefault="00BA7199" w:rsidP="00BA7199">
      <w:r w:rsidRPr="00BA7199">
        <w:rPr>
          <w:rFonts w:hint="eastAsia"/>
        </w:rPr>
        <w:t>-j journal，表示从已经命名的文件中读取扩展日志。</w:t>
      </w:r>
    </w:p>
    <w:p w:rsidR="00BA7199" w:rsidRPr="00BA7199" w:rsidRDefault="00BA7199" w:rsidP="00BA7199">
      <w:r w:rsidRPr="00BA7199">
        <w:rPr>
          <w:rFonts w:hint="eastAsia"/>
        </w:rPr>
        <w:t>-b blocknumber，表示使用之前备份的超级块来打开文件系统，一般用于查看现有超级块是不是当前所要的文件。</w:t>
      </w:r>
    </w:p>
    <w:p w:rsidR="00BA7199" w:rsidRDefault="00BA7199" w:rsidP="00BA7199">
      <w:r w:rsidRPr="00BA7199">
        <w:rPr>
          <w:rFonts w:hint="eastAsia"/>
        </w:rPr>
        <w:t>-B blocksize，表示使用数据块大小来打开文件系统，一般用于查看已经知道大小的文件。</w:t>
      </w:r>
    </w:p>
    <w:p w:rsidR="00BA7199" w:rsidRPr="00BA7199" w:rsidRDefault="00BA7199" w:rsidP="00B036C2">
      <w:pPr>
        <w:ind w:left="0"/>
      </w:pPr>
    </w:p>
    <w:p w:rsidR="00766DF5" w:rsidRDefault="00766DF5" w:rsidP="00766DF5">
      <w:pPr>
        <w:pStyle w:val="Heading2"/>
      </w:pPr>
      <w:r>
        <w:rPr>
          <w:rFonts w:hint="eastAsia"/>
        </w:rPr>
        <w:t>extundelete</w:t>
      </w:r>
      <w:r>
        <w:rPr>
          <w:rFonts w:hint="eastAsia"/>
        </w:rPr>
        <w:t>应用</w:t>
      </w:r>
    </w:p>
    <w:p w:rsidR="001D3DD3" w:rsidRPr="001D3DD3" w:rsidRDefault="008F62E1" w:rsidP="001D3DD3">
      <w:r>
        <w:rPr>
          <w:rFonts w:hint="eastAsia"/>
        </w:rPr>
        <w:t>###查询可恢复的数据信息</w:t>
      </w:r>
    </w:p>
    <w:p w:rsidR="001D3DD3" w:rsidRPr="001D3DD3" w:rsidRDefault="001D3DD3" w:rsidP="001D3DD3">
      <w:r w:rsidRPr="001D3DD3">
        <w:t>extundelete  /dev/sdc1  --inode 2</w:t>
      </w:r>
      <w:r w:rsidR="003B443F">
        <w:rPr>
          <w:rFonts w:hint="eastAsia"/>
        </w:rPr>
        <w:br/>
      </w:r>
      <w:r w:rsidR="0066294E">
        <w:rPr>
          <w:noProof/>
        </w:rPr>
        <w:drawing>
          <wp:inline distT="0" distB="0" distL="0" distR="0">
            <wp:extent cx="5476875" cy="105727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BCF" w:rsidRDefault="00B00BCF" w:rsidP="007E3DBF">
      <w:pPr>
        <w:pStyle w:val="Heading3"/>
        <w:numPr>
          <w:ilvl w:val="0"/>
          <w:numId w:val="17"/>
        </w:numPr>
      </w:pPr>
      <w:r w:rsidRPr="00B00BCF">
        <w:t>extundelete</w:t>
      </w:r>
      <w:r w:rsidRPr="00B00BCF">
        <w:t>恢复单个文件</w:t>
      </w:r>
    </w:p>
    <w:p w:rsidR="00B00BCF" w:rsidRPr="00B00BCF" w:rsidRDefault="004B1BCB" w:rsidP="00B00BCF">
      <w:r w:rsidRPr="004B1BCB">
        <w:t>extundelete  /dev/sdc1  --restore-file passwd</w:t>
      </w:r>
    </w:p>
    <w:p w:rsidR="00B00BCF" w:rsidRDefault="00B00BCF" w:rsidP="00B00BCF">
      <w:pPr>
        <w:pStyle w:val="Heading3"/>
      </w:pPr>
      <w:r w:rsidRPr="00B00BCF">
        <w:t>extundelete</w:t>
      </w:r>
      <w:r w:rsidRPr="00B00BCF">
        <w:t>恢复单个目录</w:t>
      </w:r>
    </w:p>
    <w:p w:rsidR="004B1BCB" w:rsidRPr="004B1BCB" w:rsidRDefault="004B1BCB" w:rsidP="004B1BCB">
      <w:r w:rsidRPr="004B1BCB">
        <w:t>extundelete  /dev/sdc1  --restore-directory /ganglia-3.4.0</w:t>
      </w:r>
    </w:p>
    <w:p w:rsidR="00B00BCF" w:rsidRDefault="00B00BCF" w:rsidP="00B00BCF">
      <w:pPr>
        <w:pStyle w:val="Heading3"/>
      </w:pPr>
      <w:r w:rsidRPr="00B00BCF">
        <w:t>extundelete</w:t>
      </w:r>
      <w:r w:rsidRPr="00B00BCF">
        <w:t>恢复所有误删除数据</w:t>
      </w:r>
    </w:p>
    <w:p w:rsidR="004B1BCB" w:rsidRPr="004B1BCB" w:rsidRDefault="004B1BCB" w:rsidP="004B1BCB">
      <w:r w:rsidRPr="004B1BCB">
        <w:t>extundelete  /dev/sdc1 --restore-all</w:t>
      </w:r>
    </w:p>
    <w:p w:rsidR="00B00BCF" w:rsidRDefault="00B00BCF" w:rsidP="00B00BCF">
      <w:pPr>
        <w:pStyle w:val="Heading3"/>
      </w:pPr>
      <w:r w:rsidRPr="00B00BCF">
        <w:t>extundelete</w:t>
      </w:r>
      <w:r w:rsidRPr="00B00BCF">
        <w:t>恢复某个时间段的数据</w:t>
      </w:r>
    </w:p>
    <w:p w:rsidR="004B1BCB" w:rsidRDefault="004B1BCB" w:rsidP="004B1BCB">
      <w:r w:rsidRPr="004B1BCB">
        <w:t>extundelete  --after 1379146740 --restore-all /dev/sdc1</w:t>
      </w:r>
    </w:p>
    <w:p w:rsidR="004B1BCB" w:rsidRPr="004B1BCB" w:rsidRDefault="004B1BCB" w:rsidP="004B1BCB">
      <w:r w:rsidRPr="004B1BCB">
        <w:rPr>
          <w:rFonts w:hint="eastAsia"/>
        </w:rPr>
        <w:t>在文件恢复成功后，</w:t>
      </w:r>
      <w:r w:rsidRPr="004B1BCB">
        <w:t>extundelete命令默认会在执行命令的当前目录下创建一个RECOVERED_FILES目录，此目录用于存放恢复出来的文件，所以执行extundelete命令的当前目录必须是可写的。</w:t>
      </w:r>
    </w:p>
    <w:p w:rsidR="00C03A83" w:rsidRDefault="00C03A83" w:rsidP="00937439">
      <w:pPr>
        <w:ind w:left="0"/>
      </w:pPr>
    </w:p>
    <w:sectPr w:rsidR="00C03A83" w:rsidSect="00C03A83">
      <w:footerReference w:type="default" r:id="rId15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3D55" w:rsidRDefault="00A33D55" w:rsidP="00B036C2">
      <w:pPr>
        <w:spacing w:after="0"/>
      </w:pPr>
      <w:r>
        <w:separator/>
      </w:r>
    </w:p>
  </w:endnote>
  <w:endnote w:type="continuationSeparator" w:id="1">
    <w:p w:rsidR="00A33D55" w:rsidRDefault="00A33D55" w:rsidP="00B036C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62142"/>
      <w:docPartObj>
        <w:docPartGallery w:val="Page Numbers (Bottom of Page)"/>
        <w:docPartUnique/>
      </w:docPartObj>
    </w:sdtPr>
    <w:sdtContent>
      <w:p w:rsidR="00B036C2" w:rsidRDefault="00912E5A">
        <w:pPr>
          <w:pStyle w:val="Footer"/>
          <w:jc w:val="right"/>
        </w:pPr>
        <w:fldSimple w:instr=" PAGE   \* MERGEFORMAT ">
          <w:r w:rsidR="003371B2">
            <w:rPr>
              <w:noProof/>
            </w:rPr>
            <w:t>7</w:t>
          </w:r>
        </w:fldSimple>
      </w:p>
    </w:sdtContent>
  </w:sdt>
  <w:p w:rsidR="00B036C2" w:rsidRDefault="00B036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3D55" w:rsidRDefault="00A33D55" w:rsidP="00B036C2">
      <w:pPr>
        <w:spacing w:after="0"/>
      </w:pPr>
      <w:r>
        <w:separator/>
      </w:r>
    </w:p>
  </w:footnote>
  <w:footnote w:type="continuationSeparator" w:id="1">
    <w:p w:rsidR="00A33D55" w:rsidRDefault="00A33D55" w:rsidP="00B036C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06813"/>
    <w:multiLevelType w:val="multilevel"/>
    <w:tmpl w:val="C6FEB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3E381D"/>
    <w:multiLevelType w:val="hybridMultilevel"/>
    <w:tmpl w:val="107811C0"/>
    <w:lvl w:ilvl="0" w:tplc="C8724268">
      <w:start w:val="1"/>
      <w:numFmt w:val="decimal"/>
      <w:pStyle w:val="Heading2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2605BC"/>
    <w:multiLevelType w:val="hybridMultilevel"/>
    <w:tmpl w:val="405A09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0"/>
  </w:num>
  <w:num w:numId="5">
    <w:abstractNumId w:val="3"/>
  </w:num>
  <w:num w:numId="6">
    <w:abstractNumId w:val="2"/>
  </w:num>
  <w:num w:numId="7">
    <w:abstractNumId w:val="0"/>
  </w:num>
  <w:num w:numId="8">
    <w:abstractNumId w:val="3"/>
  </w:num>
  <w:num w:numId="9">
    <w:abstractNumId w:val="2"/>
  </w:num>
  <w:num w:numId="10">
    <w:abstractNumId w:val="0"/>
  </w:num>
  <w:num w:numId="11">
    <w:abstractNumId w:val="3"/>
  </w:num>
  <w:num w:numId="12">
    <w:abstractNumId w:val="2"/>
  </w:num>
  <w:num w:numId="13">
    <w:abstractNumId w:val="0"/>
  </w:num>
  <w:num w:numId="14">
    <w:abstractNumId w:val="3"/>
  </w:num>
  <w:num w:numId="15">
    <w:abstractNumId w:val="2"/>
  </w:num>
  <w:num w:numId="16">
    <w:abstractNumId w:val="3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4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25EF2"/>
    <w:rsid w:val="00062EA4"/>
    <w:rsid w:val="00066E67"/>
    <w:rsid w:val="00076132"/>
    <w:rsid w:val="000A00A8"/>
    <w:rsid w:val="001A441B"/>
    <w:rsid w:val="001D3DD3"/>
    <w:rsid w:val="001E70B1"/>
    <w:rsid w:val="00260BC2"/>
    <w:rsid w:val="00262659"/>
    <w:rsid w:val="00262945"/>
    <w:rsid w:val="002667B9"/>
    <w:rsid w:val="00293AB4"/>
    <w:rsid w:val="002974DC"/>
    <w:rsid w:val="00312CF3"/>
    <w:rsid w:val="003143A4"/>
    <w:rsid w:val="00331734"/>
    <w:rsid w:val="003371B2"/>
    <w:rsid w:val="003B443F"/>
    <w:rsid w:val="00401D90"/>
    <w:rsid w:val="00446AC7"/>
    <w:rsid w:val="004B1BCB"/>
    <w:rsid w:val="00562410"/>
    <w:rsid w:val="005650E6"/>
    <w:rsid w:val="00575890"/>
    <w:rsid w:val="005822A9"/>
    <w:rsid w:val="00592455"/>
    <w:rsid w:val="005C1D8F"/>
    <w:rsid w:val="00645853"/>
    <w:rsid w:val="0066294E"/>
    <w:rsid w:val="006F57EE"/>
    <w:rsid w:val="00766DF5"/>
    <w:rsid w:val="007679B7"/>
    <w:rsid w:val="007A6777"/>
    <w:rsid w:val="007D4DE2"/>
    <w:rsid w:val="007E3DBF"/>
    <w:rsid w:val="00821B22"/>
    <w:rsid w:val="008261CD"/>
    <w:rsid w:val="00826A08"/>
    <w:rsid w:val="0083488D"/>
    <w:rsid w:val="00841E56"/>
    <w:rsid w:val="00851F8A"/>
    <w:rsid w:val="00865B0B"/>
    <w:rsid w:val="008B5ACA"/>
    <w:rsid w:val="008C5117"/>
    <w:rsid w:val="008F62E1"/>
    <w:rsid w:val="00904415"/>
    <w:rsid w:val="00912E5A"/>
    <w:rsid w:val="00937439"/>
    <w:rsid w:val="00942485"/>
    <w:rsid w:val="009817C3"/>
    <w:rsid w:val="0099619D"/>
    <w:rsid w:val="009A6B90"/>
    <w:rsid w:val="009C046E"/>
    <w:rsid w:val="009D5000"/>
    <w:rsid w:val="00A146B3"/>
    <w:rsid w:val="00A33D55"/>
    <w:rsid w:val="00AA7ACA"/>
    <w:rsid w:val="00AD3D72"/>
    <w:rsid w:val="00AF6D39"/>
    <w:rsid w:val="00B00BCF"/>
    <w:rsid w:val="00B036C2"/>
    <w:rsid w:val="00B068B2"/>
    <w:rsid w:val="00B6508F"/>
    <w:rsid w:val="00BA7199"/>
    <w:rsid w:val="00BC6E94"/>
    <w:rsid w:val="00BF516B"/>
    <w:rsid w:val="00C03A83"/>
    <w:rsid w:val="00C15B50"/>
    <w:rsid w:val="00C25EF2"/>
    <w:rsid w:val="00C431BC"/>
    <w:rsid w:val="00C510AB"/>
    <w:rsid w:val="00C82581"/>
    <w:rsid w:val="00CB1623"/>
    <w:rsid w:val="00D0359C"/>
    <w:rsid w:val="00D24EDE"/>
    <w:rsid w:val="00D51B98"/>
    <w:rsid w:val="00D51E2F"/>
    <w:rsid w:val="00D7571E"/>
    <w:rsid w:val="00D80E2B"/>
    <w:rsid w:val="00DB6FA6"/>
    <w:rsid w:val="00DD1780"/>
    <w:rsid w:val="00DE6E85"/>
    <w:rsid w:val="00DF44F9"/>
    <w:rsid w:val="00DF5235"/>
    <w:rsid w:val="00E16899"/>
    <w:rsid w:val="00E269DC"/>
    <w:rsid w:val="00E36DAD"/>
    <w:rsid w:val="00ED5F7C"/>
    <w:rsid w:val="00EF3DCE"/>
    <w:rsid w:val="00F15A74"/>
    <w:rsid w:val="00F37F94"/>
    <w:rsid w:val="00F40931"/>
    <w:rsid w:val="00F50F37"/>
    <w:rsid w:val="00F73C8E"/>
    <w:rsid w:val="00F906AD"/>
    <w:rsid w:val="00F96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199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A719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036C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36C2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B036C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036C2"/>
    <w:rPr>
      <w:rFonts w:ascii="微软雅黑" w:hAnsi="微软雅黑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F8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F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1F8A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8258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2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9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8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oss.linbit.com/drbd/drbd-utils-8.9.3.tar.gz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3165</TotalTime>
  <Pages>11</Pages>
  <Words>1005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116</cp:revision>
  <dcterms:created xsi:type="dcterms:W3CDTF">2015-09-23T02:02:00Z</dcterms:created>
  <dcterms:modified xsi:type="dcterms:W3CDTF">2016-03-31T07:57:00Z</dcterms:modified>
</cp:coreProperties>
</file>