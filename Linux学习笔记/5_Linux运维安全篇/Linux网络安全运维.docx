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36B" w:rsidRDefault="0005036B" w:rsidP="0005036B">
      <w:pPr>
        <w:pStyle w:val="Title"/>
      </w:pPr>
      <w:r>
        <w:t>L</w:t>
      </w:r>
      <w:r>
        <w:rPr>
          <w:rFonts w:hint="eastAsia"/>
        </w:rPr>
        <w:t>inux</w:t>
      </w:r>
      <w:r>
        <w:rPr>
          <w:rFonts w:hint="eastAsia"/>
        </w:rPr>
        <w:t>网络安全运维</w:t>
      </w:r>
    </w:p>
    <w:p w:rsidR="00C03A83" w:rsidRDefault="00AF27C2" w:rsidP="005F3834">
      <w:pPr>
        <w:pStyle w:val="Heading1"/>
      </w:pPr>
      <w:r>
        <w:rPr>
          <w:rFonts w:hint="eastAsia"/>
        </w:rPr>
        <w:t>网络实时流量监控工具</w:t>
      </w:r>
      <w:r>
        <w:rPr>
          <w:rFonts w:hint="eastAsia"/>
        </w:rPr>
        <w:t>iftop</w:t>
      </w:r>
    </w:p>
    <w:p w:rsidR="005F3834" w:rsidRDefault="00C234CC" w:rsidP="00C234CC">
      <w:pPr>
        <w:ind w:firstLine="360"/>
      </w:pPr>
      <w:r>
        <w:t>I</w:t>
      </w:r>
      <w:r>
        <w:rPr>
          <w:rFonts w:hint="eastAsia"/>
        </w:rPr>
        <w:t>ftop是一个免费的网卡实时流量监控工具 。iftop可以监控指定网卡的实时流量、端口连接信息、反向解析ip等，还可以精确显示本机网络流量的情况以及网络内个主机与本机相互通讯流量集合。通过iftop输出可以迅速定位主机流量异常。</w:t>
      </w:r>
    </w:p>
    <w:p w:rsidR="00C234CC" w:rsidRDefault="00C234CC" w:rsidP="00C234CC">
      <w:pPr>
        <w:pStyle w:val="Heading2"/>
      </w:pPr>
      <w:r>
        <w:t>I</w:t>
      </w:r>
      <w:r>
        <w:rPr>
          <w:rFonts w:hint="eastAsia"/>
        </w:rPr>
        <w:t>ftop</w:t>
      </w:r>
      <w:r>
        <w:rPr>
          <w:rFonts w:hint="eastAsia"/>
        </w:rPr>
        <w:t>的安装</w:t>
      </w:r>
    </w:p>
    <w:p w:rsidR="00C234CC" w:rsidRDefault="00C234CC" w:rsidP="00C234CC">
      <w:pPr>
        <w:ind w:firstLine="360"/>
      </w:pPr>
      <w:r w:rsidRPr="00C234CC">
        <w:t>yum install libpcap libpcap-devel ncurses ncurses-devel</w:t>
      </w:r>
    </w:p>
    <w:p w:rsidR="00C234CC" w:rsidRDefault="00C234CC" w:rsidP="00C234CC">
      <w:pPr>
        <w:ind w:firstLine="360"/>
      </w:pPr>
      <w:r w:rsidRPr="00C234CC">
        <w:t>yum install flex byacc</w:t>
      </w:r>
    </w:p>
    <w:p w:rsidR="00C234CC" w:rsidRDefault="00C234CC" w:rsidP="00C234CC">
      <w:pPr>
        <w:ind w:firstLine="360"/>
      </w:pPr>
      <w:r w:rsidRPr="00C234CC">
        <w:t>tar -zxvf iftop-0.17.tar.gz</w:t>
      </w:r>
    </w:p>
    <w:p w:rsidR="00C234CC" w:rsidRDefault="00C234CC" w:rsidP="00C234CC">
      <w:pPr>
        <w:ind w:firstLine="360"/>
      </w:pPr>
      <w:r w:rsidRPr="00C234CC">
        <w:t>cd iftop-0.17/</w:t>
      </w:r>
    </w:p>
    <w:p w:rsidR="00C234CC" w:rsidRDefault="00C234CC" w:rsidP="00C234CC">
      <w:pPr>
        <w:ind w:firstLine="360"/>
      </w:pPr>
      <w:r w:rsidRPr="00C234CC">
        <w:t>./configure</w:t>
      </w:r>
    </w:p>
    <w:p w:rsidR="00C234CC" w:rsidRDefault="00C234CC" w:rsidP="00C234CC">
      <w:pPr>
        <w:ind w:firstLine="360"/>
      </w:pPr>
      <w:r>
        <w:rPr>
          <w:rFonts w:hint="eastAsia"/>
        </w:rPr>
        <w:t>make  &amp;&amp; make install</w:t>
      </w:r>
    </w:p>
    <w:p w:rsidR="007E2EFA" w:rsidRDefault="00AA314F" w:rsidP="00AA314F">
      <w:pPr>
        <w:pStyle w:val="Heading2"/>
      </w:pPr>
      <w:r>
        <w:rPr>
          <w:rFonts w:hint="eastAsia"/>
        </w:rPr>
        <w:t>使用</w:t>
      </w:r>
      <w:r>
        <w:rPr>
          <w:rFonts w:hint="eastAsia"/>
        </w:rPr>
        <w:t>iftop</w:t>
      </w:r>
      <w:r>
        <w:rPr>
          <w:rFonts w:hint="eastAsia"/>
        </w:rPr>
        <w:t>监控网卡实时流量</w:t>
      </w:r>
    </w:p>
    <w:p w:rsidR="00AA314F" w:rsidRDefault="00AA314F" w:rsidP="00AA314F">
      <w:pPr>
        <w:pStyle w:val="Heading3"/>
      </w:pPr>
      <w:r>
        <w:t>I</w:t>
      </w:r>
      <w:r>
        <w:rPr>
          <w:rFonts w:hint="eastAsia"/>
        </w:rPr>
        <w:t>ftop</w:t>
      </w:r>
      <w:r w:rsidRPr="00AA314F">
        <w:rPr>
          <w:rFonts w:hint="eastAsia"/>
        </w:rPr>
        <w:t>使用参数</w:t>
      </w:r>
      <w:r>
        <w:rPr>
          <w:rFonts w:hint="eastAsia"/>
        </w:rPr>
        <w:t>：</w:t>
      </w:r>
    </w:p>
    <w:p w:rsidR="00AA314F" w:rsidRDefault="00AA314F" w:rsidP="002D6252">
      <w:pPr>
        <w:pStyle w:val="ListParagraph"/>
        <w:numPr>
          <w:ilvl w:val="0"/>
          <w:numId w:val="33"/>
        </w:numPr>
      </w:pPr>
      <w:r>
        <w:rPr>
          <w:rFonts w:hint="eastAsia"/>
        </w:rPr>
        <w:t>-i：指定需要监控的网卡</w:t>
      </w:r>
    </w:p>
    <w:p w:rsidR="00AA314F" w:rsidRDefault="00AA314F" w:rsidP="002D6252">
      <w:pPr>
        <w:pStyle w:val="ListParagraph"/>
        <w:numPr>
          <w:ilvl w:val="0"/>
          <w:numId w:val="33"/>
        </w:numPr>
      </w:pPr>
      <w:r>
        <w:rPr>
          <w:rFonts w:hint="eastAsia"/>
        </w:rPr>
        <w:t>-n：将输出的主机信息都通过IP显示，不进行DNS解析</w:t>
      </w:r>
    </w:p>
    <w:p w:rsidR="00AA314F" w:rsidRDefault="00AA314F" w:rsidP="002D6252">
      <w:pPr>
        <w:pStyle w:val="ListParagraph"/>
        <w:numPr>
          <w:ilvl w:val="0"/>
          <w:numId w:val="33"/>
        </w:numPr>
      </w:pPr>
      <w:r>
        <w:rPr>
          <w:rFonts w:hint="eastAsia"/>
        </w:rPr>
        <w:t>-B：输出以byte为单位显示网卡流量，默认是bit。</w:t>
      </w:r>
    </w:p>
    <w:p w:rsidR="00AA314F" w:rsidRDefault="00AA314F" w:rsidP="002D6252">
      <w:pPr>
        <w:pStyle w:val="ListParagraph"/>
        <w:numPr>
          <w:ilvl w:val="0"/>
          <w:numId w:val="33"/>
        </w:numPr>
      </w:pPr>
      <w:r>
        <w:rPr>
          <w:rFonts w:hint="eastAsia"/>
        </w:rPr>
        <w:t>-p：已混杂模式运行iftop，此时iftop可以用作网络探测器</w:t>
      </w:r>
    </w:p>
    <w:p w:rsidR="00AA314F" w:rsidRDefault="00AA314F" w:rsidP="002D6252">
      <w:pPr>
        <w:pStyle w:val="ListParagraph"/>
        <w:numPr>
          <w:ilvl w:val="0"/>
          <w:numId w:val="33"/>
        </w:numPr>
      </w:pPr>
      <w:r>
        <w:rPr>
          <w:rFonts w:hint="eastAsia"/>
        </w:rPr>
        <w:t>-N：只显示连接端口号，不显示端口对应服务名称。</w:t>
      </w:r>
    </w:p>
    <w:p w:rsidR="00AA314F" w:rsidRDefault="00AA314F" w:rsidP="002D6252">
      <w:pPr>
        <w:pStyle w:val="ListParagraph"/>
        <w:numPr>
          <w:ilvl w:val="0"/>
          <w:numId w:val="33"/>
        </w:numPr>
      </w:pPr>
      <w:r>
        <w:rPr>
          <w:rFonts w:hint="eastAsia"/>
        </w:rPr>
        <w:t>-P：显示主机以及端口信息。</w:t>
      </w:r>
    </w:p>
    <w:p w:rsidR="00AA314F" w:rsidRDefault="00AA314F" w:rsidP="002D6252">
      <w:pPr>
        <w:pStyle w:val="ListParagraph"/>
        <w:numPr>
          <w:ilvl w:val="0"/>
          <w:numId w:val="33"/>
        </w:numPr>
      </w:pPr>
      <w:r>
        <w:rPr>
          <w:rFonts w:hint="eastAsia"/>
        </w:rPr>
        <w:t xml:space="preserve">-F:显示特定网段的进出流量。（iftop </w:t>
      </w:r>
      <w:r>
        <w:t>–</w:t>
      </w:r>
      <w:r>
        <w:rPr>
          <w:rFonts w:hint="eastAsia"/>
        </w:rPr>
        <w:t>F 192.168.12.0/24</w:t>
      </w:r>
      <w:r>
        <w:t>）</w:t>
      </w:r>
    </w:p>
    <w:p w:rsidR="00AA314F" w:rsidRDefault="00AA314F" w:rsidP="002D6252">
      <w:pPr>
        <w:pStyle w:val="ListParagraph"/>
        <w:numPr>
          <w:ilvl w:val="0"/>
          <w:numId w:val="33"/>
        </w:numPr>
      </w:pPr>
      <w:r>
        <w:rPr>
          <w:rFonts w:hint="eastAsia"/>
        </w:rPr>
        <w:t>-m：设置iftop输出页面中最上面的流量刻度最大值，流量刻度分五个大段显示。</w:t>
      </w:r>
    </w:p>
    <w:p w:rsidR="00AA314F" w:rsidRDefault="00AA314F" w:rsidP="00AA314F">
      <w:pPr>
        <w:pStyle w:val="Heading3"/>
      </w:pPr>
      <w:r>
        <w:lastRenderedPageBreak/>
        <w:t>I</w:t>
      </w:r>
      <w:r>
        <w:rPr>
          <w:rFonts w:hint="eastAsia"/>
        </w:rPr>
        <w:t>ftop</w:t>
      </w:r>
      <w:r>
        <w:rPr>
          <w:rFonts w:hint="eastAsia"/>
        </w:rPr>
        <w:t>数据界面说明</w:t>
      </w:r>
    </w:p>
    <w:p w:rsidR="00AA314F" w:rsidRDefault="005059E0" w:rsidP="00AA314F">
      <w:r>
        <w:rPr>
          <w:rFonts w:hint="eastAsia"/>
          <w:noProof/>
        </w:rPr>
        <w:drawing>
          <wp:inline distT="0" distB="0" distL="0" distR="0">
            <wp:extent cx="5486400" cy="344627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3446272"/>
                    </a:xfrm>
                    <a:prstGeom prst="rect">
                      <a:avLst/>
                    </a:prstGeom>
                    <a:noFill/>
                    <a:ln w="9525">
                      <a:noFill/>
                      <a:miter lim="800000"/>
                      <a:headEnd/>
                      <a:tailEnd/>
                    </a:ln>
                  </pic:spPr>
                </pic:pic>
              </a:graphicData>
            </a:graphic>
          </wp:inline>
        </w:drawing>
      </w:r>
    </w:p>
    <w:p w:rsidR="005059E0" w:rsidRDefault="005059E0" w:rsidP="00AA314F">
      <w:r>
        <w:rPr>
          <w:rFonts w:hint="eastAsia"/>
        </w:rPr>
        <w:t>第一部分是iftop最上面一行，此行信息是流量刻度，用于显示网卡带宽流量</w:t>
      </w:r>
    </w:p>
    <w:p w:rsidR="005059E0" w:rsidRDefault="005059E0" w:rsidP="00AA314F">
      <w:r>
        <w:rPr>
          <w:rFonts w:hint="eastAsia"/>
        </w:rPr>
        <w:t>第二部分是</w:t>
      </w:r>
      <w:r w:rsidR="00F83F77">
        <w:rPr>
          <w:rFonts w:hint="eastAsia"/>
        </w:rPr>
        <w:t>分为左，中，右三列，左列和中列记录了哪些ip或者主机正在和本机网络进行连接。其中中列的=&gt;代表发送数据，&lt;=代表接受数据，通过箭头可以清楚的知道哪两个ip进行通讯。</w:t>
      </w:r>
      <w:r w:rsidR="001A178A">
        <w:rPr>
          <w:rFonts w:hint="eastAsia"/>
        </w:rPr>
        <w:t>最右列分为三列，表示外部ip连接本机2s、10s、和40s内的平均流量。</w:t>
      </w:r>
    </w:p>
    <w:p w:rsidR="001A178A" w:rsidRDefault="001A178A" w:rsidP="00AA314F">
      <w:r>
        <w:rPr>
          <w:rFonts w:hint="eastAsia"/>
        </w:rPr>
        <w:t>第三部分在最下方，分为三行：TX表示发送数据，RX表示接收数据，TOTAL表示发送和接收全部流量。此三行对应三列，cum列表示从运行iftop到目前的发送、接收和总数据流量；peak表示发送，接收，以及总的流量峰值；rates表示过去2s,10s,40s内的平均流量。</w:t>
      </w:r>
    </w:p>
    <w:p w:rsidR="000F1492" w:rsidRDefault="000F1492" w:rsidP="000F1492">
      <w:pPr>
        <w:pStyle w:val="Heading3"/>
      </w:pPr>
      <w:r>
        <w:t>I</w:t>
      </w:r>
      <w:r>
        <w:rPr>
          <w:rFonts w:hint="eastAsia"/>
        </w:rPr>
        <w:t>ftop</w:t>
      </w:r>
      <w:r>
        <w:rPr>
          <w:rFonts w:hint="eastAsia"/>
        </w:rPr>
        <w:t>的交互操作</w:t>
      </w:r>
      <w:r>
        <w:rPr>
          <w:rFonts w:hint="eastAsia"/>
        </w:rPr>
        <w:t>h</w:t>
      </w:r>
    </w:p>
    <w:p w:rsidR="000F1492" w:rsidRDefault="000F1492" w:rsidP="000F1492">
      <w:pPr>
        <w:ind w:left="0" w:firstLine="360"/>
      </w:pPr>
      <w:r>
        <w:t xml:space="preserve">n - toggle DNS host resolution     </w:t>
      </w:r>
    </w:p>
    <w:p w:rsidR="000F1492" w:rsidRDefault="000F1492" w:rsidP="000F1492">
      <w:r>
        <w:t xml:space="preserve"> P - pause display</w:t>
      </w:r>
    </w:p>
    <w:p w:rsidR="000F1492" w:rsidRDefault="000F1492" w:rsidP="000F1492">
      <w:r>
        <w:t xml:space="preserve"> s - toggle show source host           </w:t>
      </w:r>
    </w:p>
    <w:p w:rsidR="000F1492" w:rsidRDefault="000F1492" w:rsidP="000F1492">
      <w:r>
        <w:t xml:space="preserve"> h - toggle this help display</w:t>
      </w:r>
    </w:p>
    <w:p w:rsidR="000F1492" w:rsidRDefault="000F1492" w:rsidP="000F1492">
      <w:r>
        <w:t xml:space="preserve"> d - toggle show destination host      </w:t>
      </w:r>
    </w:p>
    <w:p w:rsidR="000F1492" w:rsidRDefault="000F1492" w:rsidP="000F1492">
      <w:r>
        <w:lastRenderedPageBreak/>
        <w:t xml:space="preserve"> b - toggle bar graph display</w:t>
      </w:r>
    </w:p>
    <w:p w:rsidR="000F1492" w:rsidRDefault="000F1492" w:rsidP="000F1492">
      <w:r>
        <w:t xml:space="preserve"> t - cycle line display mode           </w:t>
      </w:r>
    </w:p>
    <w:p w:rsidR="000F1492" w:rsidRDefault="000F1492" w:rsidP="000F1492">
      <w:r>
        <w:t xml:space="preserve"> B - cycle bar graph average</w:t>
      </w:r>
    </w:p>
    <w:p w:rsidR="000F1492" w:rsidRDefault="000F1492" w:rsidP="000F1492">
      <w:r>
        <w:t xml:space="preserve"> T - toggle cummulative line totals</w:t>
      </w:r>
    </w:p>
    <w:p w:rsidR="000F1492" w:rsidRDefault="000F1492" w:rsidP="000F1492">
      <w:r>
        <w:t>j/k - scroll display</w:t>
      </w:r>
    </w:p>
    <w:p w:rsidR="000F1492" w:rsidRDefault="000F1492" w:rsidP="000F1492">
      <w:r>
        <w:t xml:space="preserve"> N - toggle service resolution          </w:t>
      </w:r>
    </w:p>
    <w:p w:rsidR="000F1492" w:rsidRDefault="000F1492" w:rsidP="000F1492">
      <w:r>
        <w:t>f - edit filter code</w:t>
      </w:r>
    </w:p>
    <w:p w:rsidR="000F1492" w:rsidRDefault="000F1492" w:rsidP="000F1492">
      <w:r>
        <w:t xml:space="preserve"> S - toggle show source port          </w:t>
      </w:r>
    </w:p>
    <w:p w:rsidR="000F1492" w:rsidRDefault="000F1492" w:rsidP="000F1492">
      <w:r>
        <w:t xml:space="preserve"> l - set screen filter</w:t>
      </w:r>
    </w:p>
    <w:p w:rsidR="000F1492" w:rsidRDefault="000F1492" w:rsidP="000F1492">
      <w:r>
        <w:t xml:space="preserve"> D - toggle show destination port       </w:t>
      </w:r>
    </w:p>
    <w:p w:rsidR="000F1492" w:rsidRDefault="000F1492" w:rsidP="000F1492">
      <w:r>
        <w:t>L - lin/log scales</w:t>
      </w:r>
    </w:p>
    <w:p w:rsidR="000F1492" w:rsidRDefault="000F1492" w:rsidP="000F1492">
      <w:r>
        <w:t xml:space="preserve"> p - toggle port display                </w:t>
      </w:r>
    </w:p>
    <w:p w:rsidR="000F1492" w:rsidRDefault="000F1492" w:rsidP="000F1492">
      <w:r>
        <w:t>! - shell command</w:t>
      </w:r>
    </w:p>
    <w:p w:rsidR="000F1492" w:rsidRDefault="000F1492" w:rsidP="000F1492">
      <w:r>
        <w:t xml:space="preserve"> q - quit</w:t>
      </w:r>
    </w:p>
    <w:p w:rsidR="000F1492" w:rsidRDefault="000F1492" w:rsidP="000F1492">
      <w:r>
        <w:t>Sorting:</w:t>
      </w:r>
    </w:p>
    <w:p w:rsidR="000F1492" w:rsidRDefault="000F1492" w:rsidP="000F1492">
      <w:r>
        <w:t xml:space="preserve"> 1/2/3 - sort by 1st/2nd/3rd column</w:t>
      </w:r>
    </w:p>
    <w:p w:rsidR="000F1492" w:rsidRDefault="000F1492" w:rsidP="000F1492">
      <w:r>
        <w:t xml:space="preserve"> &lt; - sort by source name</w:t>
      </w:r>
    </w:p>
    <w:p w:rsidR="000F1492" w:rsidRDefault="000F1492" w:rsidP="000F1492">
      <w:r>
        <w:t xml:space="preserve"> &gt; - sort by dest name</w:t>
      </w:r>
    </w:p>
    <w:p w:rsidR="000F1492" w:rsidRPr="000F1492" w:rsidRDefault="000F1492" w:rsidP="000F1492">
      <w:r>
        <w:t xml:space="preserve"> o - freeze current order</w:t>
      </w:r>
    </w:p>
    <w:p w:rsidR="00C234CC" w:rsidRPr="005F3834" w:rsidRDefault="00C234CC" w:rsidP="00C234CC">
      <w:pPr>
        <w:ind w:firstLine="360"/>
      </w:pPr>
    </w:p>
    <w:p w:rsidR="00AF27C2" w:rsidRDefault="00AF27C2" w:rsidP="005F3834">
      <w:pPr>
        <w:pStyle w:val="Heading1"/>
      </w:pPr>
      <w:r>
        <w:rPr>
          <w:rFonts w:hint="eastAsia"/>
        </w:rPr>
        <w:t>网络流量监控与分析工具</w:t>
      </w:r>
      <w:r>
        <w:rPr>
          <w:rFonts w:hint="eastAsia"/>
        </w:rPr>
        <w:t>Ntop</w:t>
      </w:r>
      <w:r>
        <w:rPr>
          <w:rFonts w:hint="eastAsia"/>
        </w:rPr>
        <w:t>和</w:t>
      </w:r>
      <w:r>
        <w:rPr>
          <w:rFonts w:hint="eastAsia"/>
        </w:rPr>
        <w:t>Ntopng</w:t>
      </w:r>
    </w:p>
    <w:p w:rsidR="00F738F4" w:rsidRDefault="00604AD3" w:rsidP="00604AD3">
      <w:pPr>
        <w:ind w:firstLine="360"/>
      </w:pPr>
      <w:r w:rsidRPr="00604AD3">
        <w:t>Ntop是网络流量监控中的新贵，它是一种网络嗅探器，在监测网络数据传输、排除网络故障方面功能十分强大。它通过分析网络流量来判断网络上存在的各种问题，还可以监控是否有黑客正在攻击网络，如果网络突然变缓慢，通过Ntop截获的数据包，可以确定是什么类型的数据包占据了大量带宽，以及数据包的发送时间、数据包传送的延时、数据包的来源地址等，通过这些信息，</w:t>
      </w:r>
      <w:r w:rsidRPr="00604AD3">
        <w:lastRenderedPageBreak/>
        <w:t>运维人员可以及时做出响应，或者对网络进行调整，从而保证网络正常、稳定运行。Ntop提供了命令行界面和Web界面两种工作方式，通过Web界面，可以清晰展示网络的整体使用情况、网络中各主机的流量状态与排名、各主机占用的带宽以及各时段的流量明细、局域网内各主机的路由、端口使用情况等。</w:t>
      </w:r>
    </w:p>
    <w:p w:rsidR="00604AD3" w:rsidRDefault="00604AD3" w:rsidP="00604AD3">
      <w:pPr>
        <w:ind w:firstLine="360"/>
      </w:pPr>
      <w:r w:rsidRPr="00604AD3">
        <w:rPr>
          <w:rFonts w:hint="eastAsia"/>
        </w:rPr>
        <w:t>在</w:t>
      </w:r>
      <w:r w:rsidRPr="00604AD3">
        <w:t>Nto</w:t>
      </w:r>
      <w:r>
        <w:t>p版本更新到Ntop5.x之后，官方宣布停止Ntop版本的更新，继而推出替代版本Ntopng。Ntopng在Ntop版本的基础上，去掉了一些拖沓冗长的功能，同时新增了网络流量实时监控功能，并</w:t>
      </w:r>
      <w:r>
        <w:rPr>
          <w:rFonts w:hint="eastAsia"/>
        </w:rPr>
        <w:t>将各个功能进行重新梳理和整合，使整个流量展示更加智能化和合理化。</w:t>
      </w:r>
      <w:r>
        <w:t>Ntopng使用Redis键值服务按时间序列存储统计信息，通过这种方式实现了流量状态实时展示。与Ntop类似，Ntopng也内置Web服务功能，同时，也支持命令行界面和Web界面两种工作方式，但是Ntopng降低了对CPU和内存的使用率，资源消耗更少</w:t>
      </w:r>
      <w:r>
        <w:rPr>
          <w:rFonts w:hint="eastAsia"/>
        </w:rPr>
        <w:t>。</w:t>
      </w:r>
    </w:p>
    <w:p w:rsidR="00604AD3" w:rsidRDefault="00786D11" w:rsidP="00786D11">
      <w:pPr>
        <w:pStyle w:val="Heading2"/>
        <w:numPr>
          <w:ilvl w:val="0"/>
          <w:numId w:val="28"/>
        </w:numPr>
      </w:pPr>
      <w:r>
        <w:t>Ntop</w:t>
      </w:r>
      <w:r>
        <w:rPr>
          <w:rFonts w:hint="eastAsia"/>
        </w:rPr>
        <w:t>的安装和使用</w:t>
      </w:r>
    </w:p>
    <w:p w:rsidR="003A0320" w:rsidRDefault="003A0320" w:rsidP="003A0320">
      <w:pPr>
        <w:pStyle w:val="Heading3"/>
        <w:numPr>
          <w:ilvl w:val="0"/>
          <w:numId w:val="30"/>
        </w:numPr>
      </w:pPr>
      <w:r>
        <w:rPr>
          <w:rFonts w:hint="eastAsia"/>
        </w:rPr>
        <w:t>安装</w:t>
      </w:r>
      <w:r>
        <w:rPr>
          <w:rFonts w:hint="eastAsia"/>
        </w:rPr>
        <w:t>ntop</w:t>
      </w:r>
    </w:p>
    <w:tbl>
      <w:tblPr>
        <w:tblStyle w:val="TableGrid"/>
        <w:tblW w:w="0" w:type="auto"/>
        <w:tblInd w:w="468" w:type="dxa"/>
        <w:tblLook w:val="04A0"/>
      </w:tblPr>
      <w:tblGrid>
        <w:gridCol w:w="8388"/>
      </w:tblGrid>
      <w:tr w:rsidR="00A4342C" w:rsidTr="00A4342C">
        <w:tc>
          <w:tcPr>
            <w:tcW w:w="8388" w:type="dxa"/>
          </w:tcPr>
          <w:p w:rsidR="00A4342C" w:rsidRDefault="00A4342C" w:rsidP="00A4342C">
            <w:pPr>
              <w:ind w:left="0"/>
            </w:pPr>
            <w:r>
              <w:rPr>
                <w:rFonts w:hint="eastAsia"/>
              </w:rPr>
              <w:t>#安装依赖包</w:t>
            </w:r>
          </w:p>
          <w:p w:rsidR="00A4342C" w:rsidRDefault="00A4342C" w:rsidP="00A4342C">
            <w:pPr>
              <w:ind w:left="0"/>
            </w:pPr>
            <w:r w:rsidRPr="00A4342C">
              <w:t>yum -y  install libpcap libpcap-devel libtool libpng gdbm gdbm-devel glib libxml2-devel pango pango-devel gd zlib zlib-devel</w:t>
            </w:r>
          </w:p>
          <w:p w:rsidR="00A4342C" w:rsidRDefault="00A4342C" w:rsidP="00A4342C">
            <w:pPr>
              <w:ind w:left="0"/>
            </w:pPr>
            <w:r w:rsidRPr="00A4342C">
              <w:t>yum -y install svn rrdtool rrdtool-devel python python-devel GeoIP GeoIP-devel</w:t>
            </w:r>
          </w:p>
          <w:p w:rsidR="00A4342C" w:rsidRDefault="00A4342C" w:rsidP="00A4342C">
            <w:pPr>
              <w:ind w:left="0"/>
            </w:pPr>
            <w:r>
              <w:rPr>
                <w:rFonts w:hint="eastAsia"/>
              </w:rPr>
              <w:t># 编译安装Ntop</w:t>
            </w:r>
          </w:p>
          <w:p w:rsidR="00A4342C" w:rsidRDefault="00A4342C" w:rsidP="00A4342C">
            <w:pPr>
              <w:ind w:left="0"/>
            </w:pPr>
            <w:r w:rsidRPr="00A4342C">
              <w:t>tar -zxvf ntop-5.0.1.tar.gz</w:t>
            </w:r>
          </w:p>
          <w:p w:rsidR="00A4342C" w:rsidRDefault="00A4342C" w:rsidP="00A4342C">
            <w:pPr>
              <w:ind w:left="0"/>
            </w:pPr>
            <w:r w:rsidRPr="00A4342C">
              <w:t>cd ntop-5.0.1/</w:t>
            </w:r>
          </w:p>
          <w:p w:rsidR="00A4342C" w:rsidRDefault="00A4342C" w:rsidP="00A4342C">
            <w:pPr>
              <w:ind w:left="0"/>
            </w:pPr>
            <w:r w:rsidRPr="00A4342C">
              <w:t>./autogen.sh --with-tcpwrap</w:t>
            </w:r>
          </w:p>
          <w:p w:rsidR="00A4342C" w:rsidRDefault="00A4342C" w:rsidP="00A4342C">
            <w:pPr>
              <w:ind w:left="0"/>
            </w:pPr>
            <w:r w:rsidRPr="00A4342C">
              <w:t>make &amp;&amp; make install</w:t>
            </w:r>
          </w:p>
          <w:p w:rsidR="00A4342C" w:rsidRDefault="00A4342C" w:rsidP="00A4342C">
            <w:pPr>
              <w:ind w:left="0"/>
            </w:pPr>
          </w:p>
          <w:p w:rsidR="00A4342C" w:rsidRDefault="00A4342C" w:rsidP="00A4342C">
            <w:pPr>
              <w:ind w:left="0"/>
            </w:pPr>
            <w:r>
              <w:rPr>
                <w:rFonts w:hint="eastAsia"/>
              </w:rPr>
              <w:t>#</w:t>
            </w:r>
            <w:r w:rsidR="00A864EC">
              <w:rPr>
                <w:rFonts w:hint="eastAsia"/>
              </w:rPr>
              <w:t>配置Ntop，安装完后默认的路径在/usr/local/var/ntop</w:t>
            </w:r>
          </w:p>
          <w:p w:rsidR="00A864EC" w:rsidRDefault="00A864EC" w:rsidP="00A4342C">
            <w:pPr>
              <w:ind w:left="0"/>
            </w:pPr>
            <w:r w:rsidRPr="00A864EC">
              <w:t>chown -R nobody /usr/local/var/ntop/</w:t>
            </w:r>
          </w:p>
          <w:p w:rsidR="00A864EC" w:rsidRDefault="00A864EC" w:rsidP="00A4342C">
            <w:pPr>
              <w:ind w:left="0"/>
            </w:pPr>
            <w:r>
              <w:rPr>
                <w:rFonts w:hint="eastAsia"/>
              </w:rPr>
              <w:t>#输入两次密码，设置admin密码</w:t>
            </w:r>
          </w:p>
          <w:p w:rsidR="00A864EC" w:rsidRDefault="00A864EC" w:rsidP="00A4342C">
            <w:pPr>
              <w:ind w:left="0"/>
            </w:pPr>
            <w:r w:rsidRPr="00A864EC">
              <w:t>ntop -A</w:t>
            </w:r>
          </w:p>
          <w:p w:rsidR="00A4342C" w:rsidRDefault="00A864EC" w:rsidP="00A4342C">
            <w:pPr>
              <w:ind w:left="0"/>
            </w:pPr>
            <w:r>
              <w:rPr>
                <w:rFonts w:hint="eastAsia"/>
              </w:rPr>
              <w:t>#授权tcp_wrappers</w:t>
            </w:r>
          </w:p>
          <w:p w:rsidR="00A864EC" w:rsidRDefault="00A864EC" w:rsidP="00A4342C">
            <w:pPr>
              <w:ind w:left="0"/>
            </w:pPr>
            <w:r>
              <w:rPr>
                <w:rFonts w:hint="eastAsia"/>
              </w:rPr>
              <w:t>vim /etc/hosts.allow</w:t>
            </w:r>
          </w:p>
          <w:p w:rsidR="00A864EC" w:rsidRDefault="00A864EC" w:rsidP="00A4342C">
            <w:pPr>
              <w:ind w:left="0"/>
            </w:pPr>
            <w:r>
              <w:rPr>
                <w:rFonts w:hint="eastAsia"/>
              </w:rPr>
              <w:t xml:space="preserve">ntop: </w:t>
            </w:r>
            <w:r w:rsidRPr="00A864EC">
              <w:t>122.225.227.163</w:t>
            </w:r>
          </w:p>
          <w:p w:rsidR="00A864EC" w:rsidRDefault="00A864EC" w:rsidP="00A864EC">
            <w:pPr>
              <w:ind w:left="0"/>
            </w:pPr>
            <w:r>
              <w:rPr>
                <w:rFonts w:hint="eastAsia"/>
              </w:rPr>
              <w:lastRenderedPageBreak/>
              <w:t>vim /etc/hosts.deny</w:t>
            </w:r>
          </w:p>
          <w:p w:rsidR="00A864EC" w:rsidRDefault="00A864EC" w:rsidP="00A864EC">
            <w:pPr>
              <w:ind w:left="0"/>
            </w:pPr>
            <w:r>
              <w:rPr>
                <w:rFonts w:hint="eastAsia"/>
              </w:rPr>
              <w:t>ntop:ALL</w:t>
            </w:r>
          </w:p>
          <w:p w:rsidR="00A864EC" w:rsidRDefault="00A864EC" w:rsidP="00A4342C">
            <w:pPr>
              <w:ind w:left="0"/>
            </w:pPr>
          </w:p>
        </w:tc>
      </w:tr>
    </w:tbl>
    <w:p w:rsidR="00A4342C" w:rsidRDefault="00F435D6" w:rsidP="00F435D6">
      <w:pPr>
        <w:pStyle w:val="Heading3"/>
      </w:pPr>
      <w:r>
        <w:lastRenderedPageBreak/>
        <w:t>N</w:t>
      </w:r>
      <w:r>
        <w:rPr>
          <w:rFonts w:hint="eastAsia"/>
        </w:rPr>
        <w:t>top</w:t>
      </w:r>
      <w:r>
        <w:rPr>
          <w:rFonts w:hint="eastAsia"/>
        </w:rPr>
        <w:t>命令的使用</w:t>
      </w:r>
    </w:p>
    <w:p w:rsidR="00F435D6" w:rsidRDefault="00F435D6" w:rsidP="00F435D6">
      <w:r w:rsidRPr="00F435D6">
        <w:t>ntop -i eth1 -L -d</w:t>
      </w:r>
    </w:p>
    <w:p w:rsidR="00F435D6" w:rsidRDefault="00F435D6" w:rsidP="00F435D6">
      <w:r>
        <w:rPr>
          <w:noProof/>
        </w:rPr>
        <w:drawing>
          <wp:inline distT="0" distB="0" distL="0" distR="0">
            <wp:extent cx="5486400" cy="1716295"/>
            <wp:effectExtent l="19050" t="0" r="0" b="0"/>
            <wp:docPr id="6" name="Picture 1" descr="http://s2.51cto.com/wyfs02/M01/4A/73/wKioL1QlLEqR3klxAAC_-CIGmXg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51cto.com/wyfs02/M01/4A/73/wKioL1QlLEqR3klxAAC_-CIGmXg963.jpg"/>
                    <pic:cNvPicPr>
                      <a:picLocks noChangeAspect="1" noChangeArrowheads="1"/>
                    </pic:cNvPicPr>
                  </pic:nvPicPr>
                  <pic:blipFill>
                    <a:blip r:embed="rId8"/>
                    <a:srcRect/>
                    <a:stretch>
                      <a:fillRect/>
                    </a:stretch>
                  </pic:blipFill>
                  <pic:spPr bwMode="auto">
                    <a:xfrm>
                      <a:off x="0" y="0"/>
                      <a:ext cx="5486400" cy="1716295"/>
                    </a:xfrm>
                    <a:prstGeom prst="rect">
                      <a:avLst/>
                    </a:prstGeom>
                    <a:noFill/>
                    <a:ln w="9525">
                      <a:noFill/>
                      <a:miter lim="800000"/>
                      <a:headEnd/>
                      <a:tailEnd/>
                    </a:ln>
                  </pic:spPr>
                </pic:pic>
              </a:graphicData>
            </a:graphic>
          </wp:inline>
        </w:drawing>
      </w:r>
    </w:p>
    <w:p w:rsidR="00017976" w:rsidRDefault="00017976" w:rsidP="00F435D6"/>
    <w:p w:rsidR="00E85F34" w:rsidRDefault="00E85F34" w:rsidP="00E85F34">
      <w:pPr>
        <w:pStyle w:val="Heading3"/>
      </w:pPr>
      <w:r>
        <w:rPr>
          <w:rFonts w:hint="eastAsia"/>
        </w:rPr>
        <w:t>Web</w:t>
      </w:r>
      <w:r>
        <w:rPr>
          <w:rFonts w:hint="eastAsia"/>
        </w:rPr>
        <w:t>界面下</w:t>
      </w:r>
      <w:r>
        <w:rPr>
          <w:rFonts w:hint="eastAsia"/>
        </w:rPr>
        <w:t>Ntop</w:t>
      </w:r>
      <w:r>
        <w:rPr>
          <w:rFonts w:hint="eastAsia"/>
        </w:rPr>
        <w:t>的使用方法和技巧</w:t>
      </w:r>
    </w:p>
    <w:p w:rsidR="00E85F34" w:rsidRDefault="00FB47A6" w:rsidP="00E85F34">
      <w:r>
        <w:rPr>
          <w:rFonts w:hint="eastAsia"/>
          <w:noProof/>
        </w:rPr>
        <w:drawing>
          <wp:inline distT="0" distB="0" distL="0" distR="0">
            <wp:extent cx="5486400" cy="2243181"/>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2243181"/>
                    </a:xfrm>
                    <a:prstGeom prst="rect">
                      <a:avLst/>
                    </a:prstGeom>
                    <a:noFill/>
                    <a:ln w="9525">
                      <a:noFill/>
                      <a:miter lim="800000"/>
                      <a:headEnd/>
                      <a:tailEnd/>
                    </a:ln>
                  </pic:spPr>
                </pic:pic>
              </a:graphicData>
            </a:graphic>
          </wp:inline>
        </w:drawing>
      </w:r>
    </w:p>
    <w:p w:rsidR="00FB47A6" w:rsidRDefault="004E2CE2" w:rsidP="004E2CE2">
      <w:pPr>
        <w:pStyle w:val="Heading2"/>
      </w:pPr>
      <w:r>
        <w:rPr>
          <w:rFonts w:hint="eastAsia"/>
        </w:rPr>
        <w:t>Ntopng</w:t>
      </w:r>
      <w:r>
        <w:rPr>
          <w:rFonts w:hint="eastAsia"/>
        </w:rPr>
        <w:t>安装和使用</w:t>
      </w:r>
    </w:p>
    <w:p w:rsidR="004E2CE2" w:rsidRDefault="004E2CE2" w:rsidP="004E2CE2">
      <w:pPr>
        <w:pStyle w:val="Heading3"/>
        <w:numPr>
          <w:ilvl w:val="0"/>
          <w:numId w:val="32"/>
        </w:numPr>
      </w:pPr>
      <w:r>
        <w:rPr>
          <w:rFonts w:hint="eastAsia"/>
        </w:rPr>
        <w:t>Ntopng</w:t>
      </w:r>
      <w:r>
        <w:rPr>
          <w:rFonts w:hint="eastAsia"/>
        </w:rPr>
        <w:t>安装</w:t>
      </w:r>
    </w:p>
    <w:tbl>
      <w:tblPr>
        <w:tblStyle w:val="TableGrid"/>
        <w:tblW w:w="0" w:type="auto"/>
        <w:tblInd w:w="468" w:type="dxa"/>
        <w:tblLook w:val="04A0"/>
      </w:tblPr>
      <w:tblGrid>
        <w:gridCol w:w="8388"/>
      </w:tblGrid>
      <w:tr w:rsidR="00CD0482" w:rsidTr="00CD0482">
        <w:tc>
          <w:tcPr>
            <w:tcW w:w="8388" w:type="dxa"/>
          </w:tcPr>
          <w:p w:rsidR="00CD0482" w:rsidRDefault="00CD0482" w:rsidP="00CD0482">
            <w:pPr>
              <w:ind w:left="0"/>
            </w:pPr>
            <w:r>
              <w:rPr>
                <w:rFonts w:hint="eastAsia"/>
              </w:rPr>
              <w:t>#安装依赖包</w:t>
            </w:r>
          </w:p>
          <w:p w:rsidR="00BA21AE" w:rsidRDefault="0052242D" w:rsidP="004E2CE2">
            <w:pPr>
              <w:ind w:left="0"/>
              <w:rPr>
                <w:rFonts w:hint="eastAsia"/>
              </w:rPr>
            </w:pPr>
            <w:r>
              <w:rPr>
                <w:rFonts w:hint="eastAsia"/>
              </w:rPr>
              <w:t>y</w:t>
            </w:r>
            <w:r w:rsidR="00BA21AE" w:rsidRPr="00BA21AE">
              <w:t>um -y install libpcap-devel glib2-devel GeoIP-devel libxml2-devel libxml2-devel autoconf automake sqlite-devel</w:t>
            </w:r>
            <w:r w:rsidR="00BA21AE">
              <w:rPr>
                <w:rFonts w:hint="eastAsia"/>
              </w:rPr>
              <w:t xml:space="preserve"> </w:t>
            </w:r>
            <w:r w:rsidR="00BA21AE" w:rsidRPr="00BA21AE">
              <w:t>libcurl libcurl-dev</w:t>
            </w:r>
          </w:p>
          <w:p w:rsidR="00BA21AE" w:rsidRDefault="00BA21AE" w:rsidP="004E2CE2">
            <w:pPr>
              <w:ind w:left="0"/>
              <w:rPr>
                <w:rFonts w:hint="eastAsia"/>
              </w:rPr>
            </w:pPr>
            <w:r>
              <w:rPr>
                <w:rFonts w:hint="eastAsia"/>
              </w:rPr>
              <w:t>#安装ntopng</w:t>
            </w:r>
          </w:p>
          <w:p w:rsidR="00BA21AE" w:rsidRDefault="00BA21AE" w:rsidP="004E2CE2">
            <w:pPr>
              <w:ind w:left="0"/>
              <w:rPr>
                <w:rFonts w:hint="eastAsia"/>
              </w:rPr>
            </w:pPr>
            <w:r w:rsidRPr="00BA21AE">
              <w:t>tar -zxvf ntopng-2.0.tar.gz</w:t>
            </w:r>
          </w:p>
          <w:p w:rsidR="00BA21AE" w:rsidRDefault="00BA21AE" w:rsidP="004E2CE2">
            <w:pPr>
              <w:ind w:left="0"/>
              <w:rPr>
                <w:rFonts w:hint="eastAsia"/>
              </w:rPr>
            </w:pPr>
            <w:r w:rsidRPr="00BA21AE">
              <w:lastRenderedPageBreak/>
              <w:t>cd ntopng-2.0/</w:t>
            </w:r>
          </w:p>
          <w:p w:rsidR="00BA21AE" w:rsidRDefault="00BA21AE" w:rsidP="004E2CE2">
            <w:pPr>
              <w:ind w:left="0"/>
              <w:rPr>
                <w:rFonts w:hint="eastAsia"/>
              </w:rPr>
            </w:pPr>
            <w:r w:rsidRPr="00BA21AE">
              <w:t>./autogen.sh</w:t>
            </w:r>
          </w:p>
          <w:p w:rsidR="00BA21AE" w:rsidRDefault="00BA21AE" w:rsidP="004E2CE2">
            <w:pPr>
              <w:ind w:left="0"/>
              <w:rPr>
                <w:rFonts w:hint="eastAsia"/>
              </w:rPr>
            </w:pPr>
            <w:r w:rsidRPr="00BA21AE">
              <w:t xml:space="preserve">./configure </w:t>
            </w:r>
          </w:p>
          <w:p w:rsidR="00BA21AE" w:rsidRDefault="00BA21AE" w:rsidP="004E2CE2">
            <w:pPr>
              <w:ind w:left="0"/>
              <w:rPr>
                <w:rFonts w:hint="eastAsia"/>
              </w:rPr>
            </w:pPr>
            <w:r w:rsidRPr="00BA21AE">
              <w:t>/usr/bin/gmake geoip</w:t>
            </w:r>
          </w:p>
          <w:p w:rsidR="00BA21AE" w:rsidRDefault="00BA21AE" w:rsidP="004E2CE2">
            <w:pPr>
              <w:ind w:left="0"/>
              <w:rPr>
                <w:rFonts w:hint="eastAsia"/>
              </w:rPr>
            </w:pPr>
            <w:r>
              <w:rPr>
                <w:rFonts w:hint="eastAsia"/>
              </w:rPr>
              <w:t>m</w:t>
            </w:r>
            <w:r w:rsidRPr="00BA21AE">
              <w:t>ake</w:t>
            </w:r>
            <w:r>
              <w:rPr>
                <w:rFonts w:hint="eastAsia"/>
              </w:rPr>
              <w:t xml:space="preserve"> &amp;&amp; </w:t>
            </w:r>
            <w:r w:rsidRPr="00BA21AE">
              <w:t>make install</w:t>
            </w:r>
          </w:p>
          <w:p w:rsidR="00BA21AE" w:rsidRDefault="00BA21AE" w:rsidP="004E2CE2">
            <w:pPr>
              <w:ind w:left="0"/>
              <w:rPr>
                <w:rFonts w:hint="eastAsia"/>
              </w:rPr>
            </w:pPr>
          </w:p>
          <w:p w:rsidR="00CD0482" w:rsidRDefault="00CD0482" w:rsidP="004E2CE2">
            <w:pPr>
              <w:ind w:left="0"/>
              <w:rPr>
                <w:rFonts w:hint="eastAsia"/>
              </w:rPr>
            </w:pPr>
            <w:r>
              <w:rPr>
                <w:rFonts w:hint="eastAsia"/>
              </w:rPr>
              <w:t>#安装redis</w:t>
            </w:r>
          </w:p>
          <w:p w:rsidR="00BA21AE" w:rsidRDefault="00443F8B" w:rsidP="004E2CE2">
            <w:pPr>
              <w:ind w:left="0"/>
              <w:rPr>
                <w:rFonts w:hint="eastAsia"/>
              </w:rPr>
            </w:pPr>
            <w:r>
              <w:rPr>
                <w:rFonts w:hint="eastAsia"/>
              </w:rPr>
              <w:t>#配置Ntopng</w:t>
            </w:r>
          </w:p>
          <w:p w:rsidR="00443F8B" w:rsidRDefault="00F271EE" w:rsidP="004E2CE2">
            <w:pPr>
              <w:ind w:left="0"/>
            </w:pPr>
            <w:r>
              <w:rPr>
                <w:rFonts w:ascii="Tahoma" w:hAnsi="Tahoma" w:cs="Tahoma"/>
                <w:color w:val="333333"/>
                <w:sz w:val="21"/>
                <w:szCs w:val="21"/>
                <w:shd w:val="clear" w:color="auto" w:fill="FAFAFC"/>
              </w:rPr>
              <w:t>-G=/var/tmp/ntopng.pid</w:t>
            </w:r>
            <w:r>
              <w:rPr>
                <w:rFonts w:ascii="Tahoma" w:hAnsi="Tahoma" w:cs="Tahoma"/>
                <w:color w:val="333333"/>
                <w:sz w:val="21"/>
                <w:szCs w:val="21"/>
              </w:rPr>
              <w:br/>
            </w:r>
            <w:r>
              <w:rPr>
                <w:rFonts w:ascii="Tahoma" w:hAnsi="Tahoma" w:cs="Tahoma"/>
                <w:color w:val="333333"/>
                <w:sz w:val="21"/>
                <w:szCs w:val="21"/>
                <w:shd w:val="clear" w:color="auto" w:fill="FAFAFC"/>
              </w:rPr>
              <w:t>--local-networks "</w:t>
            </w:r>
            <w:r>
              <w:rPr>
                <w:rFonts w:ascii="Tahoma" w:hAnsi="Tahoma" w:cs="Tahoma" w:hint="eastAsia"/>
                <w:color w:val="333333"/>
                <w:sz w:val="21"/>
                <w:szCs w:val="21"/>
                <w:shd w:val="clear" w:color="auto" w:fill="FAFAFC"/>
              </w:rPr>
              <w:t>10.0.0.0/8</w:t>
            </w:r>
            <w:r>
              <w:rPr>
                <w:rFonts w:ascii="Tahoma" w:hAnsi="Tahoma" w:cs="Tahoma"/>
                <w:color w:val="333333"/>
                <w:sz w:val="21"/>
                <w:szCs w:val="21"/>
                <w:shd w:val="clear" w:color="auto" w:fill="FAFAFC"/>
              </w:rPr>
              <w:t>"    //</w:t>
            </w:r>
            <w:r>
              <w:rPr>
                <w:rFonts w:ascii="Tahoma" w:hAnsi="Tahoma" w:cs="Tahoma"/>
                <w:color w:val="333333"/>
                <w:sz w:val="21"/>
                <w:szCs w:val="21"/>
                <w:shd w:val="clear" w:color="auto" w:fill="FAFAFC"/>
              </w:rPr>
              <w:t>指定监控的网段</w:t>
            </w:r>
            <w:r>
              <w:rPr>
                <w:rFonts w:ascii="Tahoma" w:hAnsi="Tahoma" w:cs="Tahoma"/>
                <w:color w:val="333333"/>
                <w:sz w:val="21"/>
                <w:szCs w:val="21"/>
              </w:rPr>
              <w:br/>
            </w:r>
            <w:r>
              <w:rPr>
                <w:rFonts w:ascii="Tahoma" w:hAnsi="Tahoma" w:cs="Tahoma"/>
                <w:color w:val="333333"/>
                <w:sz w:val="21"/>
                <w:szCs w:val="21"/>
                <w:shd w:val="clear" w:color="auto" w:fill="FAFAFC"/>
              </w:rPr>
              <w:t>--interface eth0      //</w:t>
            </w:r>
            <w:r>
              <w:rPr>
                <w:rFonts w:ascii="Tahoma" w:hAnsi="Tahoma" w:cs="Tahoma"/>
                <w:color w:val="333333"/>
                <w:sz w:val="21"/>
                <w:szCs w:val="21"/>
                <w:shd w:val="clear" w:color="auto" w:fill="FAFAFC"/>
              </w:rPr>
              <w:t>指定监控的接口</w:t>
            </w:r>
            <w:r>
              <w:rPr>
                <w:rFonts w:ascii="Tahoma" w:hAnsi="Tahoma" w:cs="Tahoma"/>
                <w:color w:val="333333"/>
                <w:sz w:val="21"/>
                <w:szCs w:val="21"/>
              </w:rPr>
              <w:br/>
            </w:r>
            <w:r>
              <w:rPr>
                <w:rFonts w:ascii="Tahoma" w:hAnsi="Tahoma" w:cs="Tahoma"/>
                <w:color w:val="333333"/>
                <w:sz w:val="21"/>
                <w:szCs w:val="21"/>
                <w:shd w:val="clear" w:color="auto" w:fill="FAFAFC"/>
              </w:rPr>
              <w:t>--interface eth1</w:t>
            </w:r>
            <w:r>
              <w:rPr>
                <w:rFonts w:ascii="Tahoma" w:hAnsi="Tahoma" w:cs="Tahoma"/>
                <w:color w:val="333333"/>
                <w:sz w:val="21"/>
                <w:szCs w:val="21"/>
              </w:rPr>
              <w:br/>
            </w:r>
            <w:r>
              <w:rPr>
                <w:rFonts w:ascii="Tahoma" w:hAnsi="Tahoma" w:cs="Tahoma"/>
                <w:color w:val="333333"/>
                <w:sz w:val="21"/>
                <w:szCs w:val="21"/>
                <w:shd w:val="clear" w:color="auto" w:fill="FAFAFC"/>
              </w:rPr>
              <w:t xml:space="preserve">--user </w:t>
            </w:r>
            <w:r>
              <w:rPr>
                <w:rFonts w:ascii="Tahoma" w:hAnsi="Tahoma" w:cs="Tahoma" w:hint="eastAsia"/>
                <w:color w:val="333333"/>
                <w:sz w:val="21"/>
                <w:szCs w:val="21"/>
                <w:shd w:val="clear" w:color="auto" w:fill="FAFAFC"/>
              </w:rPr>
              <w:t>nobody</w:t>
            </w:r>
            <w:r>
              <w:rPr>
                <w:rFonts w:ascii="Tahoma" w:hAnsi="Tahoma" w:cs="Tahoma"/>
                <w:color w:val="333333"/>
                <w:sz w:val="21"/>
                <w:szCs w:val="21"/>
                <w:shd w:val="clear" w:color="auto" w:fill="FAFAFC"/>
              </w:rPr>
              <w:t>      //</w:t>
            </w:r>
            <w:r>
              <w:rPr>
                <w:rFonts w:ascii="Tahoma" w:hAnsi="Tahoma" w:cs="Tahoma"/>
                <w:color w:val="333333"/>
                <w:sz w:val="21"/>
                <w:szCs w:val="21"/>
                <w:shd w:val="clear" w:color="auto" w:fill="FAFAFC"/>
              </w:rPr>
              <w:t>指定以什么账户运行</w:t>
            </w:r>
            <w:r>
              <w:rPr>
                <w:rFonts w:ascii="Tahoma" w:hAnsi="Tahoma" w:cs="Tahoma"/>
                <w:color w:val="333333"/>
                <w:sz w:val="21"/>
                <w:szCs w:val="21"/>
              </w:rPr>
              <w:br/>
            </w:r>
            <w:r>
              <w:rPr>
                <w:rFonts w:ascii="Tahoma" w:hAnsi="Tahoma" w:cs="Tahoma"/>
                <w:color w:val="333333"/>
                <w:sz w:val="21"/>
                <w:szCs w:val="21"/>
                <w:shd w:val="clear" w:color="auto" w:fill="FAFAFC"/>
              </w:rPr>
              <w:t xml:space="preserve">--http-port </w:t>
            </w:r>
            <w:r>
              <w:rPr>
                <w:rFonts w:ascii="Tahoma" w:hAnsi="Tahoma" w:cs="Tahoma" w:hint="eastAsia"/>
                <w:color w:val="333333"/>
                <w:sz w:val="21"/>
                <w:szCs w:val="21"/>
                <w:shd w:val="clear" w:color="auto" w:fill="FAFAFC"/>
              </w:rPr>
              <w:t>3000</w:t>
            </w:r>
            <w:r>
              <w:rPr>
                <w:rFonts w:ascii="Tahoma" w:hAnsi="Tahoma" w:cs="Tahoma"/>
                <w:color w:val="333333"/>
                <w:sz w:val="21"/>
                <w:szCs w:val="21"/>
                <w:shd w:val="clear" w:color="auto" w:fill="FAFAFC"/>
              </w:rPr>
              <w:t>    //</w:t>
            </w:r>
            <w:r>
              <w:rPr>
                <w:rFonts w:ascii="Tahoma" w:hAnsi="Tahoma" w:cs="Tahoma"/>
                <w:color w:val="333333"/>
                <w:sz w:val="21"/>
                <w:szCs w:val="21"/>
                <w:shd w:val="clear" w:color="auto" w:fill="FAFAFC"/>
              </w:rPr>
              <w:t>指定</w:t>
            </w:r>
            <w:r>
              <w:rPr>
                <w:rFonts w:ascii="Tahoma" w:hAnsi="Tahoma" w:cs="Tahoma"/>
                <w:color w:val="333333"/>
                <w:sz w:val="21"/>
                <w:szCs w:val="21"/>
                <w:shd w:val="clear" w:color="auto" w:fill="FAFAFC"/>
              </w:rPr>
              <w:t>Web</w:t>
            </w:r>
            <w:r>
              <w:rPr>
                <w:rFonts w:ascii="Tahoma" w:hAnsi="Tahoma" w:cs="Tahoma"/>
                <w:color w:val="333333"/>
                <w:sz w:val="21"/>
                <w:szCs w:val="21"/>
                <w:shd w:val="clear" w:color="auto" w:fill="FAFAFC"/>
              </w:rPr>
              <w:t>服务的端口，不指定默认是</w:t>
            </w:r>
            <w:r>
              <w:rPr>
                <w:rFonts w:ascii="Tahoma" w:hAnsi="Tahoma" w:cs="Tahoma"/>
                <w:color w:val="333333"/>
                <w:sz w:val="21"/>
                <w:szCs w:val="21"/>
                <w:shd w:val="clear" w:color="auto" w:fill="FAFAFC"/>
              </w:rPr>
              <w:t>3000</w:t>
            </w:r>
            <w:r>
              <w:rPr>
                <w:rFonts w:ascii="Tahoma" w:hAnsi="Tahoma" w:cs="Tahoma"/>
                <w:color w:val="333333"/>
                <w:sz w:val="21"/>
                <w:szCs w:val="21"/>
                <w:shd w:val="clear" w:color="auto" w:fill="FAFAFC"/>
              </w:rPr>
              <w:t>端</w:t>
            </w:r>
            <w:r>
              <w:rPr>
                <w:rFonts w:ascii="宋体" w:eastAsia="宋体" w:hAnsi="宋体" w:cs="宋体" w:hint="eastAsia"/>
                <w:color w:val="333333"/>
                <w:sz w:val="21"/>
                <w:szCs w:val="21"/>
                <w:shd w:val="clear" w:color="auto" w:fill="FAFAFC"/>
              </w:rPr>
              <w:t>口</w:t>
            </w:r>
          </w:p>
          <w:p w:rsidR="00CD0482" w:rsidRDefault="00CD0482" w:rsidP="004E2CE2">
            <w:pPr>
              <w:ind w:left="0"/>
              <w:rPr>
                <w:rFonts w:hint="eastAsia"/>
              </w:rPr>
            </w:pPr>
          </w:p>
          <w:p w:rsidR="00F271EE" w:rsidRDefault="00F271EE" w:rsidP="004E2CE2">
            <w:pPr>
              <w:ind w:left="0"/>
              <w:rPr>
                <w:rFonts w:hint="eastAsia"/>
              </w:rPr>
            </w:pPr>
            <w:r>
              <w:rPr>
                <w:rFonts w:hint="eastAsia"/>
              </w:rPr>
              <w:t>#启动redis服务和Ntopng</w:t>
            </w:r>
          </w:p>
          <w:p w:rsidR="00F271EE" w:rsidRDefault="00F271EE" w:rsidP="004E2CE2">
            <w:pPr>
              <w:ind w:left="0"/>
              <w:rPr>
                <w:rFonts w:hint="eastAsia"/>
              </w:rPr>
            </w:pPr>
            <w:r>
              <w:rPr>
                <w:rFonts w:hint="eastAsia"/>
              </w:rPr>
              <w:t>service redis start</w:t>
            </w:r>
          </w:p>
          <w:p w:rsidR="00F271EE" w:rsidRDefault="002F3BF6" w:rsidP="004E2CE2">
            <w:pPr>
              <w:ind w:left="0"/>
              <w:rPr>
                <w:rFonts w:hint="eastAsia"/>
              </w:rPr>
            </w:pPr>
            <w:r w:rsidRPr="002F3BF6">
              <w:t>/usr/local/bin/ntopng /etc/ntopng/ntopng.conf &amp;</w:t>
            </w:r>
          </w:p>
          <w:p w:rsidR="00A21BF5" w:rsidRDefault="00A21BF5" w:rsidP="004E2CE2">
            <w:pPr>
              <w:ind w:left="0"/>
              <w:rPr>
                <w:rFonts w:hint="eastAsia"/>
              </w:rPr>
            </w:pPr>
          </w:p>
          <w:p w:rsidR="00A21BF5" w:rsidRDefault="00A21BF5" w:rsidP="004E2CE2">
            <w:pPr>
              <w:ind w:left="0"/>
              <w:rPr>
                <w:rFonts w:hint="eastAsia"/>
              </w:rPr>
            </w:pPr>
            <w:r>
              <w:rPr>
                <w:rFonts w:hint="eastAsia"/>
              </w:rPr>
              <w:t>#登录</w:t>
            </w:r>
          </w:p>
          <w:p w:rsidR="00A21BF5" w:rsidRDefault="00A21BF5" w:rsidP="00A21BF5">
            <w:pPr>
              <w:ind w:left="0"/>
            </w:pPr>
            <w:r>
              <w:t>http://</w:t>
            </w:r>
            <w:r>
              <w:rPr>
                <w:rFonts w:hint="eastAsia"/>
              </w:rPr>
              <w:t>ip</w:t>
            </w:r>
            <w:r>
              <w:t>:3000</w:t>
            </w:r>
          </w:p>
          <w:p w:rsidR="00A21BF5" w:rsidRDefault="00A21BF5" w:rsidP="00A21BF5">
            <w:pPr>
              <w:ind w:left="0"/>
            </w:pPr>
            <w:r>
              <w:t>Username：</w:t>
            </w:r>
            <w:r>
              <w:t xml:space="preserve"> admin</w:t>
            </w:r>
          </w:p>
          <w:p w:rsidR="00A21BF5" w:rsidRDefault="00A21BF5" w:rsidP="00A21BF5">
            <w:pPr>
              <w:ind w:left="0"/>
            </w:pPr>
            <w:r>
              <w:t>Password ： admin</w:t>
            </w:r>
          </w:p>
        </w:tc>
      </w:tr>
    </w:tbl>
    <w:p w:rsidR="004E2CE2" w:rsidRPr="004E2CE2" w:rsidRDefault="004E2CE2" w:rsidP="004E2CE2"/>
    <w:p w:rsidR="004E2CE2" w:rsidRPr="004E2CE2" w:rsidRDefault="004E2CE2" w:rsidP="004E2CE2">
      <w:pPr>
        <w:pStyle w:val="Heading3"/>
      </w:pPr>
      <w:r>
        <w:rPr>
          <w:rFonts w:hint="eastAsia"/>
        </w:rPr>
        <w:t>Ntopng</w:t>
      </w:r>
      <w:r>
        <w:rPr>
          <w:rFonts w:hint="eastAsia"/>
        </w:rPr>
        <w:t>的使用</w:t>
      </w:r>
    </w:p>
    <w:p w:rsidR="00017976" w:rsidRPr="00F435D6" w:rsidRDefault="00017976" w:rsidP="00F435D6"/>
    <w:p w:rsidR="00AF27C2" w:rsidRDefault="00AF27C2" w:rsidP="005F3834">
      <w:pPr>
        <w:pStyle w:val="Heading1"/>
      </w:pPr>
      <w:r>
        <w:rPr>
          <w:rFonts w:hint="eastAsia"/>
        </w:rPr>
        <w:t>网络探测和安全审核工具</w:t>
      </w:r>
      <w:r>
        <w:rPr>
          <w:rFonts w:hint="eastAsia"/>
        </w:rPr>
        <w:t>nmap</w:t>
      </w:r>
    </w:p>
    <w:p w:rsidR="000D3972" w:rsidRDefault="000D3972" w:rsidP="00786D11">
      <w:pPr>
        <w:pStyle w:val="Heading2"/>
        <w:numPr>
          <w:ilvl w:val="0"/>
          <w:numId w:val="29"/>
        </w:numPr>
      </w:pPr>
      <w:r>
        <w:rPr>
          <w:rFonts w:hint="eastAsia"/>
        </w:rPr>
        <w:t>nmap</w:t>
      </w:r>
      <w:r>
        <w:rPr>
          <w:rFonts w:hint="eastAsia"/>
        </w:rPr>
        <w:t>和</w:t>
      </w:r>
      <w:r>
        <w:rPr>
          <w:rFonts w:hint="eastAsia"/>
        </w:rPr>
        <w:t>zenmap</w:t>
      </w:r>
      <w:r>
        <w:rPr>
          <w:rFonts w:hint="eastAsia"/>
        </w:rPr>
        <w:t>简介</w:t>
      </w:r>
    </w:p>
    <w:p w:rsidR="00814EA0" w:rsidRDefault="00814EA0" w:rsidP="00AD6DE9">
      <w:pPr>
        <w:ind w:firstLine="360"/>
      </w:pPr>
      <w:r>
        <w:rPr>
          <w:rFonts w:hint="eastAsia"/>
        </w:rPr>
        <w:t>nmap是一个开源的网络发现工具，通过它能够找出网络上的主机，并测试主机上哪些端口处于监听状态，接着通过端口确认主机运行的应用程序与版本信息，还能侦测操作系统的类型和版本。</w:t>
      </w:r>
    </w:p>
    <w:p w:rsidR="00AD6DE9" w:rsidRPr="00814EA0" w:rsidRDefault="00AD6DE9" w:rsidP="00814EA0">
      <w:r>
        <w:rPr>
          <w:rFonts w:hint="eastAsia"/>
        </w:rPr>
        <w:lastRenderedPageBreak/>
        <w:tab/>
      </w:r>
      <w:r>
        <w:t>N</w:t>
      </w:r>
      <w:r>
        <w:rPr>
          <w:rFonts w:hint="eastAsia"/>
        </w:rPr>
        <w:t>map是NetWork Mapper的缩写，</w:t>
      </w:r>
      <w:r w:rsidR="00D96948">
        <w:rPr>
          <w:rFonts w:hint="eastAsia"/>
        </w:rPr>
        <w:t>是一个流行的安全工具。它的特点是：非常灵活，支持主流操作系统，使用简单，自由软件。Zenmap是nmap的GUI版本。，有nmap官方提供，随着nmap包一起发布。</w:t>
      </w:r>
      <w:r w:rsidR="00C67D47">
        <w:rPr>
          <w:rFonts w:hint="eastAsia"/>
        </w:rPr>
        <w:t>Zenmap使用Python语言编写，主要的目的是为nmap提供更加简单的操作。</w:t>
      </w:r>
      <w:r w:rsidR="00C67D47">
        <w:t>N</w:t>
      </w:r>
      <w:r w:rsidR="00C67D47">
        <w:rPr>
          <w:rFonts w:hint="eastAsia"/>
        </w:rPr>
        <w:t>map的下载地址：</w:t>
      </w:r>
      <w:r w:rsidR="00C67D47" w:rsidRPr="00C67D47">
        <w:t>https://nmap.org/</w:t>
      </w:r>
    </w:p>
    <w:p w:rsidR="00486A20" w:rsidRDefault="001302AF" w:rsidP="001302AF">
      <w:r>
        <w:rPr>
          <w:rFonts w:hint="eastAsia"/>
        </w:rPr>
        <w:tab/>
      </w:r>
      <w:r>
        <w:t>N</w:t>
      </w:r>
      <w:r>
        <w:rPr>
          <w:rFonts w:hint="eastAsia"/>
        </w:rPr>
        <w:t>map功能非常强大，主要有如下四个基本功能：</w:t>
      </w:r>
    </w:p>
    <w:p w:rsidR="001302AF" w:rsidRDefault="001302AF" w:rsidP="001302AF">
      <w:pPr>
        <w:pStyle w:val="ListParagraph"/>
        <w:numPr>
          <w:ilvl w:val="0"/>
          <w:numId w:val="16"/>
        </w:numPr>
      </w:pPr>
      <w:r>
        <w:rPr>
          <w:rFonts w:hint="eastAsia"/>
        </w:rPr>
        <w:t>主机发现</w:t>
      </w:r>
    </w:p>
    <w:p w:rsidR="001302AF" w:rsidRDefault="001302AF" w:rsidP="001302AF">
      <w:pPr>
        <w:pStyle w:val="ListParagraph"/>
        <w:numPr>
          <w:ilvl w:val="0"/>
          <w:numId w:val="16"/>
        </w:numPr>
      </w:pPr>
      <w:r>
        <w:rPr>
          <w:rFonts w:hint="eastAsia"/>
        </w:rPr>
        <w:t>端口扫描</w:t>
      </w:r>
    </w:p>
    <w:p w:rsidR="001302AF" w:rsidRDefault="001302AF" w:rsidP="001302AF">
      <w:pPr>
        <w:pStyle w:val="ListParagraph"/>
        <w:numPr>
          <w:ilvl w:val="0"/>
          <w:numId w:val="16"/>
        </w:numPr>
      </w:pPr>
      <w:r>
        <w:rPr>
          <w:rFonts w:hint="eastAsia"/>
        </w:rPr>
        <w:t>应用程序及版本监测</w:t>
      </w:r>
    </w:p>
    <w:p w:rsidR="001302AF" w:rsidRDefault="001302AF" w:rsidP="001302AF">
      <w:pPr>
        <w:pStyle w:val="ListParagraph"/>
        <w:numPr>
          <w:ilvl w:val="0"/>
          <w:numId w:val="16"/>
        </w:numPr>
      </w:pPr>
      <w:r>
        <w:rPr>
          <w:rFonts w:hint="eastAsia"/>
        </w:rPr>
        <w:t>操作系统及版本监测</w:t>
      </w:r>
    </w:p>
    <w:p w:rsidR="00896800" w:rsidRPr="001302AF" w:rsidRDefault="00EA2624" w:rsidP="00896800">
      <w:r>
        <w:rPr>
          <w:rFonts w:hint="eastAsia"/>
        </w:rPr>
        <w:t>网络嗅探一般从主机发现开始，发现主机在线后，接着需要进行端口扫描来确定运行的应用和版本信息，最总确认操作系统的版本和漏洞信息。</w:t>
      </w:r>
    </w:p>
    <w:p w:rsidR="00E53AF0" w:rsidRDefault="00E53AF0" w:rsidP="00E53AF0">
      <w:pPr>
        <w:pStyle w:val="Heading2"/>
      </w:pPr>
      <w:r>
        <w:rPr>
          <w:rFonts w:hint="eastAsia"/>
        </w:rPr>
        <w:t>nmap</w:t>
      </w:r>
      <w:r>
        <w:rPr>
          <w:rFonts w:hint="eastAsia"/>
        </w:rPr>
        <w:t>的安装</w:t>
      </w:r>
    </w:p>
    <w:p w:rsidR="00725FEC" w:rsidRDefault="00725FEC" w:rsidP="00725FEC">
      <w:r w:rsidRPr="00725FEC">
        <w:t>tar jxvf nmap-6.49BETA5.tar.bz2</w:t>
      </w:r>
    </w:p>
    <w:p w:rsidR="00725FEC" w:rsidRDefault="00725FEC" w:rsidP="00725FEC">
      <w:r w:rsidRPr="00725FEC">
        <w:t>cd nmap-6.49BETA5/</w:t>
      </w:r>
    </w:p>
    <w:p w:rsidR="00725FEC" w:rsidRDefault="00725FEC" w:rsidP="00725FEC">
      <w:r>
        <w:rPr>
          <w:rFonts w:hint="eastAsia"/>
        </w:rPr>
        <w:t>./configure</w:t>
      </w:r>
    </w:p>
    <w:p w:rsidR="00725FEC" w:rsidRDefault="00725FEC" w:rsidP="00725FEC">
      <w:r>
        <w:rPr>
          <w:rFonts w:hint="eastAsia"/>
        </w:rPr>
        <w:t>make</w:t>
      </w:r>
      <w:r w:rsidR="00CE7D42">
        <w:rPr>
          <w:rFonts w:hint="eastAsia"/>
        </w:rPr>
        <w:t xml:space="preserve"> </w:t>
      </w:r>
      <w:r>
        <w:rPr>
          <w:rFonts w:hint="eastAsia"/>
        </w:rPr>
        <w:t>&amp;&amp;</w:t>
      </w:r>
      <w:r w:rsidR="00CE7D42">
        <w:rPr>
          <w:rFonts w:hint="eastAsia"/>
        </w:rPr>
        <w:t xml:space="preserve"> </w:t>
      </w:r>
      <w:r>
        <w:rPr>
          <w:rFonts w:hint="eastAsia"/>
        </w:rPr>
        <w:t>make install</w:t>
      </w:r>
    </w:p>
    <w:p w:rsidR="00550480" w:rsidRDefault="001A5840" w:rsidP="001A5840">
      <w:pPr>
        <w:pStyle w:val="Heading2"/>
      </w:pPr>
      <w:r>
        <w:rPr>
          <w:rFonts w:hint="eastAsia"/>
        </w:rPr>
        <w:t>nmap</w:t>
      </w:r>
      <w:r>
        <w:rPr>
          <w:rFonts w:hint="eastAsia"/>
        </w:rPr>
        <w:t>典型用法</w:t>
      </w:r>
    </w:p>
    <w:p w:rsidR="00C26783" w:rsidRPr="00C26783" w:rsidRDefault="00845B42" w:rsidP="003A0320">
      <w:pPr>
        <w:pStyle w:val="Heading3"/>
        <w:numPr>
          <w:ilvl w:val="0"/>
          <w:numId w:val="31"/>
        </w:numPr>
      </w:pPr>
      <w:r>
        <w:rPr>
          <w:rFonts w:hint="eastAsia"/>
        </w:rPr>
        <w:t>nma</w:t>
      </w:r>
      <w:r w:rsidR="00C26783">
        <w:rPr>
          <w:rFonts w:hint="eastAsia"/>
        </w:rPr>
        <w:t xml:space="preserve">p </w:t>
      </w:r>
      <w:r w:rsidR="00C26783">
        <w:rPr>
          <w:rFonts w:hint="eastAsia"/>
        </w:rPr>
        <w:t>目标主机</w:t>
      </w:r>
      <w:r w:rsidR="00C26783">
        <w:rPr>
          <w:rFonts w:hint="eastAsia"/>
        </w:rPr>
        <w:t>ip</w:t>
      </w:r>
      <w:r w:rsidR="00C26783">
        <w:rPr>
          <w:rFonts w:hint="eastAsia"/>
        </w:rPr>
        <w:t>或者域名</w:t>
      </w:r>
      <w:r w:rsidR="004329BA">
        <w:rPr>
          <w:rFonts w:hint="eastAsia"/>
        </w:rPr>
        <w:t>(</w:t>
      </w:r>
      <w:r w:rsidR="004329BA">
        <w:rPr>
          <w:rFonts w:hint="eastAsia"/>
        </w:rPr>
        <w:t>可以多个</w:t>
      </w:r>
      <w:r w:rsidR="004329BA">
        <w:rPr>
          <w:rFonts w:hint="eastAsia"/>
        </w:rPr>
        <w:t>)</w:t>
      </w:r>
    </w:p>
    <w:p w:rsidR="00C26783" w:rsidRDefault="00C26783" w:rsidP="00C26783">
      <w:r>
        <w:rPr>
          <w:rFonts w:hint="eastAsia"/>
          <w:noProof/>
        </w:rPr>
        <w:drawing>
          <wp:inline distT="0" distB="0" distL="0" distR="0">
            <wp:extent cx="5486400" cy="1790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1790700"/>
                    </a:xfrm>
                    <a:prstGeom prst="rect">
                      <a:avLst/>
                    </a:prstGeom>
                    <a:noFill/>
                    <a:ln w="9525">
                      <a:noFill/>
                      <a:miter lim="800000"/>
                      <a:headEnd/>
                      <a:tailEnd/>
                    </a:ln>
                  </pic:spPr>
                </pic:pic>
              </a:graphicData>
            </a:graphic>
          </wp:inline>
        </w:drawing>
      </w:r>
    </w:p>
    <w:p w:rsidR="00845B42" w:rsidRDefault="00845B42" w:rsidP="00C26783"/>
    <w:p w:rsidR="00845B42" w:rsidRDefault="00845B42" w:rsidP="00845B42">
      <w:pPr>
        <w:pStyle w:val="Heading3"/>
      </w:pPr>
      <w:r>
        <w:rPr>
          <w:rFonts w:hint="eastAsia"/>
        </w:rPr>
        <w:lastRenderedPageBreak/>
        <w:t xml:space="preserve">nmap </w:t>
      </w:r>
      <w:r>
        <w:t>–</w:t>
      </w:r>
      <w:r>
        <w:rPr>
          <w:rFonts w:hint="eastAsia"/>
        </w:rPr>
        <w:t xml:space="preserve">T4 </w:t>
      </w:r>
      <w:r>
        <w:t>–</w:t>
      </w:r>
      <w:r>
        <w:rPr>
          <w:rFonts w:hint="eastAsia"/>
        </w:rPr>
        <w:t xml:space="preserve">A </w:t>
      </w:r>
      <w:r>
        <w:t>–</w:t>
      </w:r>
      <w:r>
        <w:rPr>
          <w:rFonts w:hint="eastAsia"/>
        </w:rPr>
        <w:t>v</w:t>
      </w:r>
      <w:r>
        <w:rPr>
          <w:rFonts w:hint="eastAsia"/>
        </w:rPr>
        <w:t>目标主机</w:t>
      </w:r>
      <w:r>
        <w:rPr>
          <w:rFonts w:hint="eastAsia"/>
        </w:rPr>
        <w:t>ip</w:t>
      </w:r>
      <w:r>
        <w:rPr>
          <w:rFonts w:hint="eastAsia"/>
        </w:rPr>
        <w:t>或者域名</w:t>
      </w:r>
    </w:p>
    <w:p w:rsidR="00845B42" w:rsidRDefault="006A051E" w:rsidP="00845B42">
      <w:r>
        <w:rPr>
          <w:rFonts w:hint="eastAsia"/>
        </w:rPr>
        <w:t>-A：启动全面扫描，包括主机发现，端口扫描，应用程序与版本、操作系统</w:t>
      </w:r>
    </w:p>
    <w:p w:rsidR="006A051E" w:rsidRDefault="006A051E" w:rsidP="00845B42">
      <w:r>
        <w:rPr>
          <w:rFonts w:hint="eastAsia"/>
        </w:rPr>
        <w:t>-T(0~5)：指定扫描过程中使用的时序模板，等级越高，扫描速度越快</w:t>
      </w:r>
      <w:r w:rsidR="00462F78">
        <w:rPr>
          <w:rFonts w:hint="eastAsia"/>
        </w:rPr>
        <w:t>(容易被防火墙或者入侵检测设备的发现)</w:t>
      </w:r>
      <w:r>
        <w:rPr>
          <w:rFonts w:hint="eastAsia"/>
        </w:rPr>
        <w:t>。</w:t>
      </w:r>
    </w:p>
    <w:p w:rsidR="00BE59FA" w:rsidRDefault="00BE59FA" w:rsidP="00845B42">
      <w:r>
        <w:rPr>
          <w:rFonts w:hint="eastAsia"/>
        </w:rPr>
        <w:t>-v：显示扫描细节</w:t>
      </w:r>
    </w:p>
    <w:p w:rsidR="00EC0C3D" w:rsidRDefault="00EC0C3D" w:rsidP="00EC0C3D">
      <w:pPr>
        <w:ind w:firstLine="360"/>
      </w:pPr>
      <w:r>
        <w:rPr>
          <w:rFonts w:hint="eastAsia"/>
        </w:rPr>
        <w:t>主要包括：主机是否在线；扫描1000个最有可能开放的端口；对端口上运行的应用程序进行统计分析；对操作系统和版本进行分析；对目标主机的路由进行追踪。</w:t>
      </w:r>
    </w:p>
    <w:p w:rsidR="004C1616" w:rsidRDefault="000751A1" w:rsidP="004C1616">
      <w:pPr>
        <w:pStyle w:val="Heading2"/>
      </w:pPr>
      <w:r>
        <w:rPr>
          <w:rFonts w:hint="eastAsia"/>
        </w:rPr>
        <w:t>n</w:t>
      </w:r>
      <w:r w:rsidR="004C1616">
        <w:rPr>
          <w:rFonts w:hint="eastAsia"/>
        </w:rPr>
        <w:t>map</w:t>
      </w:r>
      <w:r w:rsidR="004C1616">
        <w:rPr>
          <w:rFonts w:hint="eastAsia"/>
        </w:rPr>
        <w:t>主机发现扫描</w:t>
      </w:r>
    </w:p>
    <w:p w:rsidR="004C1616" w:rsidRDefault="0018247C" w:rsidP="004C1616">
      <w:r>
        <w:rPr>
          <w:rFonts w:hint="eastAsia"/>
        </w:rPr>
        <w:t>主机发现主要判断目标主机是否在线，其扫描原理类似于ping</w:t>
      </w:r>
      <w:r w:rsidR="00603155">
        <w:rPr>
          <w:rFonts w:hint="eastAsia"/>
        </w:rPr>
        <w:t>，通过发送探测数据包目标主机，nmap支持多种不同的主机探测方法，例如TCP SYN/ACK包、发送SCTP包、发送ICMP echo、timestamp/netmask请求报文。</w:t>
      </w:r>
    </w:p>
    <w:p w:rsidR="00603155" w:rsidRDefault="00603155" w:rsidP="004C1616">
      <w:r>
        <w:rPr>
          <w:rFonts w:hint="eastAsia"/>
        </w:rPr>
        <w:t>语法：nmap  选项或者参数  目标主机</w:t>
      </w:r>
    </w:p>
    <w:p w:rsidR="00603155" w:rsidRDefault="00603155" w:rsidP="004C1616">
      <w:r>
        <w:rPr>
          <w:rFonts w:hint="eastAsia"/>
        </w:rPr>
        <w:t>常用选项：</w:t>
      </w:r>
    </w:p>
    <w:p w:rsidR="00603155" w:rsidRDefault="00603155" w:rsidP="004C1616">
      <w:r>
        <w:rPr>
          <w:rFonts w:hint="eastAsia"/>
        </w:rPr>
        <w:t>-sn：只进行主机扫描，不进行端口扫描</w:t>
      </w:r>
      <w:r w:rsidR="00D93E09">
        <w:rPr>
          <w:rFonts w:hint="eastAsia"/>
        </w:rPr>
        <w:t>（常用）</w:t>
      </w:r>
    </w:p>
    <w:p w:rsidR="00603155" w:rsidRDefault="00603155" w:rsidP="004C1616">
      <w:r>
        <w:rPr>
          <w:rFonts w:hint="eastAsia"/>
        </w:rPr>
        <w:t>-Pn：跳过主机扫描，默认所有主机都在线。进行端口扫描。</w:t>
      </w:r>
      <w:r w:rsidR="00D93E09">
        <w:rPr>
          <w:rFonts w:hint="eastAsia"/>
        </w:rPr>
        <w:t>（常用）</w:t>
      </w:r>
    </w:p>
    <w:p w:rsidR="00603155" w:rsidRDefault="00603155" w:rsidP="004C1616">
      <w:r>
        <w:rPr>
          <w:rFonts w:hint="eastAsia"/>
        </w:rPr>
        <w:t>-sL：仅仅列出指定的目标主机ip,不进行主机发现扫描。</w:t>
      </w:r>
    </w:p>
    <w:p w:rsidR="00ED7545" w:rsidRDefault="00ED7545" w:rsidP="004C1616">
      <w:r>
        <w:rPr>
          <w:rFonts w:hint="eastAsia"/>
        </w:rPr>
        <w:t xml:space="preserve">-PS/PA/PU/PY [portlist]：指定使用TCP SYN,TCP ACK,UDP,SCTP方式进行主机发现，例如nmap </w:t>
      </w:r>
      <w:r>
        <w:t>–</w:t>
      </w:r>
      <w:r>
        <w:rPr>
          <w:rFonts w:hint="eastAsia"/>
        </w:rPr>
        <w:t>PS80,21</w:t>
      </w:r>
    </w:p>
    <w:p w:rsidR="00ED7545" w:rsidRDefault="00ED7545" w:rsidP="004C1616">
      <w:r>
        <w:rPr>
          <w:rFonts w:hint="eastAsia"/>
        </w:rPr>
        <w:t>-PE/PP/PM：使用ICMP echo、timestamp、netmask请求报文方式发现主机。</w:t>
      </w:r>
    </w:p>
    <w:p w:rsidR="00ED7545" w:rsidRDefault="00ED7545" w:rsidP="004C1616">
      <w:r>
        <w:rPr>
          <w:rFonts w:hint="eastAsia"/>
        </w:rPr>
        <w:t>-PO：使用ip协议簇探测目标主机是否在线。</w:t>
      </w:r>
    </w:p>
    <w:p w:rsidR="00ED7545" w:rsidRDefault="00ED7545" w:rsidP="004C1616">
      <w:r>
        <w:rPr>
          <w:rFonts w:hint="eastAsia"/>
        </w:rPr>
        <w:t>-n/-R：指定是否使用DNS解析协议。</w:t>
      </w:r>
    </w:p>
    <w:p w:rsidR="00A17EE9" w:rsidRDefault="00A17EE9" w:rsidP="00A17EE9">
      <w:r>
        <w:rPr>
          <w:rFonts w:hint="eastAsia"/>
          <w:noProof/>
        </w:rPr>
        <w:drawing>
          <wp:inline distT="0" distB="0" distL="0" distR="0">
            <wp:extent cx="5486400" cy="1250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86400" cy="1250950"/>
                    </a:xfrm>
                    <a:prstGeom prst="rect">
                      <a:avLst/>
                    </a:prstGeom>
                    <a:noFill/>
                    <a:ln w="9525">
                      <a:noFill/>
                      <a:miter lim="800000"/>
                      <a:headEnd/>
                      <a:tailEnd/>
                    </a:ln>
                  </pic:spPr>
                </pic:pic>
              </a:graphicData>
            </a:graphic>
          </wp:inline>
        </w:drawing>
      </w:r>
    </w:p>
    <w:p w:rsidR="00A17EE9" w:rsidRDefault="00A17EE9" w:rsidP="00A17EE9"/>
    <w:p w:rsidR="00A17EE9" w:rsidRDefault="00A17EE9" w:rsidP="00A17EE9">
      <w:pPr>
        <w:pStyle w:val="Heading2"/>
      </w:pPr>
      <w:r>
        <w:rPr>
          <w:rFonts w:hint="eastAsia"/>
        </w:rPr>
        <w:t>nmap</w:t>
      </w:r>
      <w:r>
        <w:rPr>
          <w:rFonts w:hint="eastAsia"/>
        </w:rPr>
        <w:t>端口扫描</w:t>
      </w:r>
    </w:p>
    <w:p w:rsidR="00A17EE9" w:rsidRDefault="00A17EE9" w:rsidP="00A17EE9">
      <w:r>
        <w:rPr>
          <w:rFonts w:hint="eastAsia"/>
        </w:rPr>
        <w:t>端口扫描是nmap最核心的功能，通过端口扫描可以发现目标主机上TCP,UDP端口的开放情况。默认情况下，nmap会扫描1000个最有可能开放的端口，并将侦测到端口分为六类：</w:t>
      </w:r>
    </w:p>
    <w:p w:rsidR="00A17EE9" w:rsidRDefault="00A17EE9" w:rsidP="00A17EE9">
      <w:pPr>
        <w:pStyle w:val="ListParagraph"/>
        <w:numPr>
          <w:ilvl w:val="0"/>
          <w:numId w:val="17"/>
        </w:numPr>
      </w:pPr>
      <w:r>
        <w:t>O</w:t>
      </w:r>
      <w:r>
        <w:rPr>
          <w:rFonts w:hint="eastAsia"/>
        </w:rPr>
        <w:t>pen：端口是开放的</w:t>
      </w:r>
    </w:p>
    <w:p w:rsidR="00A17EE9" w:rsidRDefault="00A17EE9" w:rsidP="00A17EE9">
      <w:pPr>
        <w:pStyle w:val="ListParagraph"/>
        <w:numPr>
          <w:ilvl w:val="0"/>
          <w:numId w:val="17"/>
        </w:numPr>
      </w:pPr>
      <w:r>
        <w:t>C</w:t>
      </w:r>
      <w:r>
        <w:rPr>
          <w:rFonts w:hint="eastAsia"/>
        </w:rPr>
        <w:t>losed：端口是关闭的</w:t>
      </w:r>
    </w:p>
    <w:p w:rsidR="00A17EE9" w:rsidRDefault="00A17EE9" w:rsidP="00A17EE9">
      <w:pPr>
        <w:pStyle w:val="ListParagraph"/>
        <w:numPr>
          <w:ilvl w:val="0"/>
          <w:numId w:val="17"/>
        </w:numPr>
      </w:pPr>
      <w:r>
        <w:t>F</w:t>
      </w:r>
      <w:r>
        <w:rPr>
          <w:rFonts w:hint="eastAsia"/>
        </w:rPr>
        <w:t>iltered：端口被防火墙过滤了，无法进一步确定状态。</w:t>
      </w:r>
    </w:p>
    <w:p w:rsidR="00A17EE9" w:rsidRDefault="00A17EE9" w:rsidP="00A17EE9">
      <w:pPr>
        <w:pStyle w:val="ListParagraph"/>
        <w:numPr>
          <w:ilvl w:val="0"/>
          <w:numId w:val="17"/>
        </w:numPr>
      </w:pPr>
      <w:r>
        <w:t>U</w:t>
      </w:r>
      <w:r>
        <w:rPr>
          <w:rFonts w:hint="eastAsia"/>
        </w:rPr>
        <w:t>nfiltered：端口没有被屏蔽，但是出于开放状态还需要进一步确认。</w:t>
      </w:r>
    </w:p>
    <w:p w:rsidR="00A17EE9" w:rsidRDefault="00A17EE9" w:rsidP="00A17EE9">
      <w:pPr>
        <w:pStyle w:val="ListParagraph"/>
        <w:numPr>
          <w:ilvl w:val="0"/>
          <w:numId w:val="17"/>
        </w:numPr>
      </w:pPr>
      <w:r>
        <w:t>O</w:t>
      </w:r>
      <w:r>
        <w:rPr>
          <w:rFonts w:hint="eastAsia"/>
        </w:rPr>
        <w:t>pen|filtered：端口可能开放也可能屏蔽</w:t>
      </w:r>
    </w:p>
    <w:p w:rsidR="00A17EE9" w:rsidRDefault="00A17EE9" w:rsidP="00A17EE9">
      <w:pPr>
        <w:pStyle w:val="ListParagraph"/>
        <w:numPr>
          <w:ilvl w:val="0"/>
          <w:numId w:val="17"/>
        </w:numPr>
      </w:pPr>
      <w:r>
        <w:t>C</w:t>
      </w:r>
      <w:r>
        <w:rPr>
          <w:rFonts w:hint="eastAsia"/>
        </w:rPr>
        <w:t>lose|filtered：端口可能关闭也可能屏蔽</w:t>
      </w:r>
    </w:p>
    <w:p w:rsidR="00A17EE9" w:rsidRDefault="00A17EE9" w:rsidP="00A17EE9">
      <w:pPr>
        <w:ind w:left="0"/>
      </w:pPr>
      <w:r>
        <w:rPr>
          <w:rFonts w:hint="eastAsia"/>
        </w:rPr>
        <w:t xml:space="preserve">    nmap  [选项或者参数] 目标主机</w:t>
      </w:r>
    </w:p>
    <w:p w:rsidR="00A17EE9" w:rsidRDefault="00A17EE9" w:rsidP="00A17EE9">
      <w:pPr>
        <w:ind w:left="0" w:firstLine="270"/>
      </w:pPr>
      <w:r>
        <w:rPr>
          <w:rFonts w:hint="eastAsia"/>
        </w:rPr>
        <w:t>参数：</w:t>
      </w:r>
    </w:p>
    <w:p w:rsidR="00A17EE9" w:rsidRDefault="00A17EE9" w:rsidP="00A17EE9">
      <w:pPr>
        <w:ind w:left="0" w:firstLine="270"/>
      </w:pPr>
      <w:r>
        <w:rPr>
          <w:rFonts w:hint="eastAsia"/>
        </w:rPr>
        <w:t>-sS/sT</w:t>
      </w:r>
      <w:r w:rsidR="007B3378">
        <w:rPr>
          <w:rFonts w:hint="eastAsia"/>
        </w:rPr>
        <w:t>/sA/sW/sM：指定使用TCP SYN/Connect()/ACK/Windows/Maimon scans来对目标主机</w:t>
      </w:r>
    </w:p>
    <w:p w:rsidR="007B3378" w:rsidRDefault="007B3378" w:rsidP="00A17EE9">
      <w:pPr>
        <w:ind w:left="0" w:firstLine="270"/>
      </w:pPr>
      <w:r>
        <w:rPr>
          <w:rFonts w:hint="eastAsia"/>
        </w:rPr>
        <w:t>-sU：指定使用UDP扫描方式扫描目标主机的UDP端口状况</w:t>
      </w:r>
    </w:p>
    <w:p w:rsidR="007B3378" w:rsidRDefault="007B3378" w:rsidP="00A17EE9">
      <w:pPr>
        <w:ind w:left="0" w:firstLine="270"/>
      </w:pPr>
      <w:r>
        <w:rPr>
          <w:rFonts w:hint="eastAsia"/>
        </w:rPr>
        <w:t>-sN/sF</w:t>
      </w:r>
      <w:r w:rsidR="00486307">
        <w:rPr>
          <w:rFonts w:hint="eastAsia"/>
        </w:rPr>
        <w:t>/sX：指定使用TCP Null、FIN、Xmas scans秘密扫描方式来协助侦测目标主机的TCP端口状态</w:t>
      </w:r>
    </w:p>
    <w:p w:rsidR="00486307" w:rsidRDefault="00486307" w:rsidP="00A17EE9">
      <w:pPr>
        <w:ind w:left="0" w:firstLine="270"/>
      </w:pPr>
      <w:r>
        <w:rPr>
          <w:rFonts w:hint="eastAsia"/>
        </w:rPr>
        <w:t>-p&lt;port ranges&gt;：仅仅扫描指定的一个或者一批端口。例如-p T:80-88,U:53,S:9其中T代表TCP协议，U表示UDP协议，S表示SCTP协议。</w:t>
      </w:r>
    </w:p>
    <w:p w:rsidR="00486307" w:rsidRDefault="00486307" w:rsidP="00A17EE9">
      <w:pPr>
        <w:ind w:left="0" w:firstLine="270"/>
      </w:pPr>
      <w:r>
        <w:rPr>
          <w:rFonts w:hint="eastAsia"/>
        </w:rPr>
        <w:t>-F：快速扫描模式，仅仅扫描开放率最高的100个端口</w:t>
      </w:r>
    </w:p>
    <w:p w:rsidR="00486307" w:rsidRDefault="00486307" w:rsidP="00A17EE9">
      <w:pPr>
        <w:ind w:left="0" w:firstLine="270"/>
      </w:pPr>
      <w:r>
        <w:rPr>
          <w:rFonts w:hint="eastAsia"/>
        </w:rPr>
        <w:t>--top-ports&lt;number&gt;：进扫描开放率最高的number个端口。</w:t>
      </w:r>
    </w:p>
    <w:p w:rsidR="002A277F" w:rsidRDefault="002A277F" w:rsidP="00A17EE9">
      <w:pPr>
        <w:ind w:left="0" w:firstLine="270"/>
      </w:pPr>
      <w:r>
        <w:rPr>
          <w:rFonts w:hint="eastAsia"/>
          <w:noProof/>
        </w:rPr>
        <w:lastRenderedPageBreak/>
        <w:drawing>
          <wp:inline distT="0" distB="0" distL="0" distR="0">
            <wp:extent cx="5486400" cy="1905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486400" cy="1905000"/>
                    </a:xfrm>
                    <a:prstGeom prst="rect">
                      <a:avLst/>
                    </a:prstGeom>
                    <a:noFill/>
                    <a:ln w="9525">
                      <a:noFill/>
                      <a:miter lim="800000"/>
                      <a:headEnd/>
                      <a:tailEnd/>
                    </a:ln>
                  </pic:spPr>
                </pic:pic>
              </a:graphicData>
            </a:graphic>
          </wp:inline>
        </w:drawing>
      </w:r>
    </w:p>
    <w:p w:rsidR="002A277F" w:rsidRDefault="002A277F" w:rsidP="00A17EE9">
      <w:pPr>
        <w:ind w:left="0" w:firstLine="270"/>
      </w:pPr>
    </w:p>
    <w:p w:rsidR="002A277F" w:rsidRDefault="002A277F" w:rsidP="002A277F">
      <w:pPr>
        <w:pStyle w:val="Heading2"/>
      </w:pPr>
      <w:r>
        <w:rPr>
          <w:rFonts w:hint="eastAsia"/>
        </w:rPr>
        <w:t>nmap</w:t>
      </w:r>
      <w:r>
        <w:rPr>
          <w:rFonts w:hint="eastAsia"/>
        </w:rPr>
        <w:t>版本侦测</w:t>
      </w:r>
    </w:p>
    <w:p w:rsidR="008D04E9" w:rsidRDefault="00A51FA2" w:rsidP="008D04E9">
      <w:r>
        <w:rPr>
          <w:rFonts w:hint="eastAsia"/>
        </w:rPr>
        <w:t>nmap的版本侦测主要用来确认主机开放端口对应的应用程序和版本信息，支持TCP/UDP协议，支持多种平台的服务侦测。</w:t>
      </w:r>
    </w:p>
    <w:p w:rsidR="00A51FA2" w:rsidRDefault="00A51FA2" w:rsidP="008D04E9">
      <w:r>
        <w:rPr>
          <w:rFonts w:hint="eastAsia"/>
        </w:rPr>
        <w:t>用法：nmap  [选项] 目标主机</w:t>
      </w:r>
    </w:p>
    <w:p w:rsidR="00A51FA2" w:rsidRDefault="00A51FA2" w:rsidP="008D04E9">
      <w:r>
        <w:rPr>
          <w:rFonts w:hint="eastAsia"/>
        </w:rPr>
        <w:t>参数：</w:t>
      </w:r>
    </w:p>
    <w:p w:rsidR="00A51FA2" w:rsidRDefault="00A51FA2" w:rsidP="00FC1DF7">
      <w:pPr>
        <w:pStyle w:val="ListParagraph"/>
        <w:numPr>
          <w:ilvl w:val="0"/>
          <w:numId w:val="18"/>
        </w:numPr>
      </w:pPr>
      <w:r>
        <w:rPr>
          <w:rFonts w:hint="eastAsia"/>
        </w:rPr>
        <w:t>-sV：设置nmap进行版本侦测</w:t>
      </w:r>
    </w:p>
    <w:p w:rsidR="00A51FA2" w:rsidRDefault="00A51FA2" w:rsidP="00FC1DF7">
      <w:pPr>
        <w:pStyle w:val="ListParagraph"/>
        <w:numPr>
          <w:ilvl w:val="0"/>
          <w:numId w:val="18"/>
        </w:numPr>
      </w:pPr>
      <w:r>
        <w:rPr>
          <w:rFonts w:hint="eastAsia"/>
        </w:rPr>
        <w:t>--version-intensity&lt;level&gt;：设置版本侦测的强度值，取值范围0~9，默认7.数值越高，探测出的服务版本就越精确，时间也更长。</w:t>
      </w:r>
    </w:p>
    <w:p w:rsidR="00A51FA2" w:rsidRDefault="00A51FA2" w:rsidP="00FC1DF7">
      <w:pPr>
        <w:pStyle w:val="ListParagraph"/>
        <w:numPr>
          <w:ilvl w:val="0"/>
          <w:numId w:val="18"/>
        </w:numPr>
      </w:pPr>
      <w:r>
        <w:rPr>
          <w:rFonts w:hint="eastAsia"/>
        </w:rPr>
        <w:t>--version-light：设置用轻量级侦测方式，相当于强度2</w:t>
      </w:r>
    </w:p>
    <w:p w:rsidR="00A51FA2" w:rsidRDefault="00A51FA2" w:rsidP="00FC1DF7">
      <w:pPr>
        <w:pStyle w:val="ListParagraph"/>
        <w:numPr>
          <w:ilvl w:val="0"/>
          <w:numId w:val="18"/>
        </w:numPr>
      </w:pPr>
      <w:r>
        <w:rPr>
          <w:rFonts w:hint="eastAsia"/>
        </w:rPr>
        <w:t>--version-all：尝试使用所有的probes进行侦测，相当于侦测强度9。.</w:t>
      </w:r>
    </w:p>
    <w:p w:rsidR="00A51FA2" w:rsidRDefault="00A51FA2" w:rsidP="00FC1DF7">
      <w:pPr>
        <w:pStyle w:val="ListParagraph"/>
        <w:numPr>
          <w:ilvl w:val="0"/>
          <w:numId w:val="18"/>
        </w:numPr>
      </w:pPr>
      <w:r>
        <w:rPr>
          <w:rFonts w:hint="eastAsia"/>
        </w:rPr>
        <w:t>--version-trace：显示版本侦测的详细过程。</w:t>
      </w:r>
    </w:p>
    <w:p w:rsidR="00FC1DF7" w:rsidRDefault="00FC1DF7" w:rsidP="00FC1DF7">
      <w:r>
        <w:rPr>
          <w:rFonts w:hint="eastAsia"/>
          <w:noProof/>
        </w:rPr>
        <w:drawing>
          <wp:inline distT="0" distB="0" distL="0" distR="0">
            <wp:extent cx="5486400" cy="2247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86400" cy="2247900"/>
                    </a:xfrm>
                    <a:prstGeom prst="rect">
                      <a:avLst/>
                    </a:prstGeom>
                    <a:noFill/>
                    <a:ln w="9525">
                      <a:noFill/>
                      <a:miter lim="800000"/>
                      <a:headEnd/>
                      <a:tailEnd/>
                    </a:ln>
                  </pic:spPr>
                </pic:pic>
              </a:graphicData>
            </a:graphic>
          </wp:inline>
        </w:drawing>
      </w:r>
    </w:p>
    <w:p w:rsidR="00FC1DF7" w:rsidRDefault="00FC1DF7" w:rsidP="00FC1DF7"/>
    <w:p w:rsidR="00FC1DF7" w:rsidRDefault="00FC1DF7" w:rsidP="00FC1DF7">
      <w:pPr>
        <w:pStyle w:val="Heading2"/>
      </w:pPr>
      <w:r>
        <w:rPr>
          <w:rFonts w:hint="eastAsia"/>
        </w:rPr>
        <w:lastRenderedPageBreak/>
        <w:t>nmap</w:t>
      </w:r>
      <w:r>
        <w:rPr>
          <w:rFonts w:hint="eastAsia"/>
        </w:rPr>
        <w:t>操作系统的侦测</w:t>
      </w:r>
    </w:p>
    <w:p w:rsidR="00471DB9" w:rsidRDefault="004D4B01" w:rsidP="00471DB9">
      <w:r>
        <w:rPr>
          <w:rFonts w:hint="eastAsia"/>
        </w:rPr>
        <w:t>用法：nmap 选项  目标主机</w:t>
      </w:r>
    </w:p>
    <w:p w:rsidR="004D4B01" w:rsidRDefault="004D4B01" w:rsidP="00471DB9">
      <w:r>
        <w:rPr>
          <w:rFonts w:hint="eastAsia"/>
        </w:rPr>
        <w:t>参数：</w:t>
      </w:r>
    </w:p>
    <w:p w:rsidR="004D4B01" w:rsidRDefault="004D4B01" w:rsidP="00471DB9">
      <w:r>
        <w:rPr>
          <w:rFonts w:hint="eastAsia"/>
        </w:rPr>
        <w:t>-O：设置nmap进行操作系统侦测</w:t>
      </w:r>
    </w:p>
    <w:p w:rsidR="00F70029" w:rsidRPr="00BE59FA" w:rsidRDefault="004D4B01" w:rsidP="002371E8">
      <w:r>
        <w:rPr>
          <w:rFonts w:hint="eastAsia"/>
        </w:rPr>
        <w:t>--osscan-guess：猜测目标主机的操作系统类型，nmap给出的可能性的比例，用户根据提供的比例总和判断操作系统的类型。</w:t>
      </w:r>
    </w:p>
    <w:p w:rsidR="00462F78" w:rsidRPr="006A051E" w:rsidRDefault="00D51E6A" w:rsidP="002371E8">
      <w:pPr>
        <w:pStyle w:val="Heading1"/>
      </w:pPr>
      <w:r>
        <w:t>Tcpdump</w:t>
      </w:r>
      <w:r>
        <w:rPr>
          <w:rFonts w:hint="eastAsia"/>
        </w:rPr>
        <w:t>抓包</w:t>
      </w:r>
      <w:r>
        <w:t>命令</w:t>
      </w:r>
      <w:r>
        <w:rPr>
          <w:rFonts w:hint="eastAsia"/>
        </w:rPr>
        <w:t>的使用</w:t>
      </w:r>
    </w:p>
    <w:p w:rsidR="00845B42" w:rsidRDefault="00117251" w:rsidP="00117251">
      <w:pPr>
        <w:ind w:firstLine="360"/>
      </w:pPr>
      <w:r>
        <w:t>tcpdump命令是一款sniffer工具，它可以打印所有经过网络接口的数据包的头信息，也可以使用-w选项将数据包保存到文件中，方便以后分析。</w:t>
      </w:r>
    </w:p>
    <w:p w:rsidR="00C26783" w:rsidRDefault="00117251" w:rsidP="00117251">
      <w:pPr>
        <w:pStyle w:val="Heading2"/>
        <w:numPr>
          <w:ilvl w:val="0"/>
          <w:numId w:val="19"/>
        </w:numPr>
      </w:pPr>
      <w:r>
        <w:t>tcpdump</w:t>
      </w:r>
      <w:r>
        <w:t>命令</w:t>
      </w:r>
      <w:r>
        <w:rPr>
          <w:rFonts w:hint="eastAsia"/>
        </w:rPr>
        <w:t>的使用</w:t>
      </w:r>
    </w:p>
    <w:p w:rsidR="001A5840" w:rsidRDefault="0008136C" w:rsidP="0008136C">
      <w:r>
        <w:t>tcpdump</w:t>
      </w:r>
      <w:r>
        <w:rPr>
          <w:rFonts w:hint="eastAsia"/>
        </w:rPr>
        <w:t xml:space="preserve">    </w:t>
      </w:r>
      <w:r>
        <w:t>(选项)</w:t>
      </w:r>
    </w:p>
    <w:tbl>
      <w:tblPr>
        <w:tblStyle w:val="TableGrid"/>
        <w:tblW w:w="0" w:type="auto"/>
        <w:tblInd w:w="468" w:type="dxa"/>
        <w:tblLook w:val="04A0"/>
      </w:tblPr>
      <w:tblGrid>
        <w:gridCol w:w="8388"/>
      </w:tblGrid>
      <w:tr w:rsidR="0008136C" w:rsidTr="0008136C">
        <w:tc>
          <w:tcPr>
            <w:tcW w:w="8388" w:type="dxa"/>
          </w:tcPr>
          <w:p w:rsidR="0008136C" w:rsidRDefault="0008136C" w:rsidP="0008136C">
            <w:pPr>
              <w:ind w:left="0"/>
            </w:pPr>
            <w:r>
              <w:t xml:space="preserve">-a：尝试将网络和广播地址转换成名称； </w:t>
            </w:r>
          </w:p>
          <w:p w:rsidR="0008136C" w:rsidRPr="00B61AE3" w:rsidRDefault="0008136C" w:rsidP="0008136C">
            <w:pPr>
              <w:ind w:left="0"/>
              <w:rPr>
                <w:color w:val="FF0000"/>
              </w:rPr>
            </w:pPr>
            <w:r w:rsidRPr="00B61AE3">
              <w:rPr>
                <w:color w:val="FF0000"/>
              </w:rPr>
              <w:t xml:space="preserve">-c&lt;数据包数目&gt;：收到指定的数据包数目后，就停止进行倾倒操作； </w:t>
            </w:r>
          </w:p>
          <w:p w:rsidR="0008136C" w:rsidRDefault="0008136C" w:rsidP="0008136C">
            <w:pPr>
              <w:ind w:left="0"/>
            </w:pPr>
            <w:r>
              <w:t>-d：把编译过的数据包编码转换成可阅读的格式，并倾倒到标准输出；</w:t>
            </w:r>
          </w:p>
          <w:p w:rsidR="0008136C" w:rsidRDefault="0008136C" w:rsidP="0008136C">
            <w:pPr>
              <w:ind w:left="0"/>
            </w:pPr>
            <w:r>
              <w:t xml:space="preserve"> -dd：把编译过的数据包编码转换成C语言的格式，并倾倒到标准输出； </w:t>
            </w:r>
          </w:p>
          <w:p w:rsidR="0008136C" w:rsidRDefault="0008136C" w:rsidP="0008136C">
            <w:pPr>
              <w:ind w:left="0"/>
            </w:pPr>
            <w:r>
              <w:t>-ddd：把编译过的数据包编码转换成十进制数字的格式，并倾倒到标准输出；</w:t>
            </w:r>
          </w:p>
          <w:p w:rsidR="0008136C" w:rsidRDefault="0008136C" w:rsidP="0008136C">
            <w:pPr>
              <w:ind w:left="0"/>
            </w:pPr>
            <w:r>
              <w:t xml:space="preserve"> -e：在每列倾倒资料上显示连接层级的文件头； </w:t>
            </w:r>
          </w:p>
          <w:p w:rsidR="0008136C" w:rsidRDefault="0008136C" w:rsidP="0008136C">
            <w:pPr>
              <w:ind w:left="0"/>
            </w:pPr>
            <w:r>
              <w:t>-f：用数字显示网际网络地址；</w:t>
            </w:r>
          </w:p>
          <w:p w:rsidR="0008136C" w:rsidRDefault="0008136C" w:rsidP="0008136C">
            <w:pPr>
              <w:ind w:left="0"/>
            </w:pPr>
            <w:r>
              <w:t xml:space="preserve"> -F&lt;表达文件&gt;：指定内含表达方式的文件； </w:t>
            </w:r>
          </w:p>
          <w:p w:rsidR="0008136C" w:rsidRPr="00B61AE3" w:rsidRDefault="0008136C" w:rsidP="0008136C">
            <w:pPr>
              <w:ind w:left="0"/>
              <w:rPr>
                <w:color w:val="FF0000"/>
              </w:rPr>
            </w:pPr>
            <w:r w:rsidRPr="00B61AE3">
              <w:rPr>
                <w:color w:val="FF0000"/>
              </w:rPr>
              <w:t xml:space="preserve">-i&lt;网络界面&gt;：使用指定的网络截面送出数据包； </w:t>
            </w:r>
          </w:p>
          <w:p w:rsidR="0008136C" w:rsidRPr="00B61AE3" w:rsidRDefault="0008136C" w:rsidP="0008136C">
            <w:pPr>
              <w:ind w:left="0"/>
              <w:rPr>
                <w:color w:val="FF0000"/>
              </w:rPr>
            </w:pPr>
            <w:r w:rsidRPr="00B61AE3">
              <w:rPr>
                <w:color w:val="FF0000"/>
              </w:rPr>
              <w:t>-l：使用标准输出列的缓冲</w:t>
            </w:r>
            <w:r w:rsidRPr="00B61AE3">
              <w:rPr>
                <w:rFonts w:hint="eastAsia"/>
                <w:color w:val="FF0000"/>
              </w:rPr>
              <w:t>区；</w:t>
            </w:r>
            <w:r w:rsidRPr="00B61AE3">
              <w:rPr>
                <w:color w:val="FF0000"/>
              </w:rPr>
              <w:t xml:space="preserve"> </w:t>
            </w:r>
          </w:p>
          <w:p w:rsidR="00B61AE3" w:rsidRPr="00B61AE3" w:rsidRDefault="0008136C" w:rsidP="0008136C">
            <w:pPr>
              <w:ind w:left="0"/>
              <w:rPr>
                <w:color w:val="FF0000"/>
              </w:rPr>
            </w:pPr>
            <w:r w:rsidRPr="00B61AE3">
              <w:rPr>
                <w:color w:val="FF0000"/>
              </w:rPr>
              <w:t>-n：</w:t>
            </w:r>
            <w:r w:rsidR="00B61AE3" w:rsidRPr="00B61AE3">
              <w:rPr>
                <w:rFonts w:hint="eastAsia"/>
                <w:color w:val="FF0000"/>
              </w:rPr>
              <w:t>指定将每个监听到数据包中的域名转换成</w:t>
            </w:r>
            <w:r w:rsidR="00B61AE3" w:rsidRPr="00B61AE3">
              <w:rPr>
                <w:color w:val="FF0000"/>
              </w:rPr>
              <w:t>IP地址后显示</w:t>
            </w:r>
            <w:r w:rsidR="00B61AE3" w:rsidRPr="00B61AE3">
              <w:rPr>
                <w:rFonts w:hint="eastAsia"/>
                <w:color w:val="FF0000"/>
              </w:rPr>
              <w:t>。</w:t>
            </w:r>
          </w:p>
          <w:p w:rsidR="0008136C" w:rsidRDefault="0008136C" w:rsidP="0008136C">
            <w:pPr>
              <w:ind w:left="0"/>
            </w:pPr>
            <w:r>
              <w:t>-N：不列出域名；</w:t>
            </w:r>
          </w:p>
          <w:p w:rsidR="0008136C" w:rsidRDefault="0008136C" w:rsidP="0008136C">
            <w:pPr>
              <w:ind w:left="0"/>
            </w:pPr>
            <w:r>
              <w:t xml:space="preserve"> -O：不将数据包编码最佳化；</w:t>
            </w:r>
          </w:p>
          <w:p w:rsidR="0008136C" w:rsidRDefault="0008136C" w:rsidP="0008136C">
            <w:pPr>
              <w:ind w:left="0"/>
            </w:pPr>
            <w:r>
              <w:t xml:space="preserve"> -p：不让网络界面进入混杂模式； </w:t>
            </w:r>
          </w:p>
          <w:p w:rsidR="0008136C" w:rsidRDefault="0008136C" w:rsidP="0008136C">
            <w:pPr>
              <w:ind w:left="0"/>
            </w:pPr>
            <w:r>
              <w:t xml:space="preserve">-q ：快速输出，仅列出少数的传输协议信息； </w:t>
            </w:r>
          </w:p>
          <w:p w:rsidR="0008136C" w:rsidRDefault="0008136C" w:rsidP="0008136C">
            <w:pPr>
              <w:ind w:left="0"/>
            </w:pPr>
            <w:r w:rsidRPr="00285358">
              <w:rPr>
                <w:color w:val="FF0000"/>
              </w:rPr>
              <w:t>-r&lt;数据包文件&gt;</w:t>
            </w:r>
            <w:r>
              <w:t>：从指定的文件读取数据包数据</w:t>
            </w:r>
            <w:r w:rsidR="00285358">
              <w:rPr>
                <w:rFonts w:hint="eastAsia"/>
              </w:rPr>
              <w:t>，</w:t>
            </w:r>
            <w:r w:rsidR="00285358" w:rsidRPr="00285358">
              <w:rPr>
                <w:rFonts w:hint="eastAsia"/>
                <w:color w:val="FF0000"/>
              </w:rPr>
              <w:t>达到流量回放的目的</w:t>
            </w:r>
            <w:r>
              <w:t>；</w:t>
            </w:r>
          </w:p>
          <w:p w:rsidR="0008136C" w:rsidRDefault="0008136C" w:rsidP="0008136C">
            <w:pPr>
              <w:ind w:left="0"/>
            </w:pPr>
            <w:r>
              <w:t xml:space="preserve"> </w:t>
            </w:r>
            <w:r w:rsidR="00B61AE3" w:rsidRPr="00B61AE3">
              <w:t xml:space="preserve"> </w:t>
            </w:r>
            <w:r w:rsidR="00B61AE3" w:rsidRPr="00B61AE3">
              <w:rPr>
                <w:color w:val="FF0000"/>
              </w:rPr>
              <w:t xml:space="preserve">-s snaplen </w:t>
            </w:r>
            <w:r w:rsidR="00B61AE3" w:rsidRPr="00B61AE3">
              <w:rPr>
                <w:rFonts w:hint="eastAsia"/>
                <w:color w:val="FF0000"/>
              </w:rPr>
              <w:t>：</w:t>
            </w:r>
            <w:r w:rsidR="00B61AE3" w:rsidRPr="00B61AE3">
              <w:rPr>
                <w:color w:val="FF0000"/>
              </w:rPr>
              <w:t>snaplen表示从一个包中截取的字节数。0表示包不截断，抓完整的数据包。默认的话 tcpdump 只显示部分数据包,默认68字节</w:t>
            </w:r>
            <w:r w:rsidR="00B61AE3" w:rsidRPr="00B61AE3">
              <w:t>。</w:t>
            </w:r>
          </w:p>
          <w:p w:rsidR="0008136C" w:rsidRDefault="0008136C" w:rsidP="0008136C">
            <w:pPr>
              <w:ind w:left="0"/>
            </w:pPr>
            <w:r>
              <w:lastRenderedPageBreak/>
              <w:t xml:space="preserve"> -S：用绝对而非相对数值列出TCP关联数；</w:t>
            </w:r>
          </w:p>
          <w:p w:rsidR="0008136C" w:rsidRDefault="0008136C" w:rsidP="0008136C">
            <w:pPr>
              <w:ind w:left="0"/>
            </w:pPr>
            <w:r>
              <w:t xml:space="preserve"> -t：在每列倾倒资料上不显示时间戳记； </w:t>
            </w:r>
          </w:p>
          <w:p w:rsidR="0008136C" w:rsidRDefault="0008136C" w:rsidP="0008136C">
            <w:pPr>
              <w:ind w:left="0"/>
            </w:pPr>
            <w:r>
              <w:t>-tt： 在每列倾倒资料上显示未经格式化的时间戳记；</w:t>
            </w:r>
          </w:p>
          <w:p w:rsidR="0008136C" w:rsidRDefault="0008136C" w:rsidP="0008136C">
            <w:pPr>
              <w:ind w:left="0"/>
            </w:pPr>
            <w:r>
              <w:t xml:space="preserve"> -T&lt;数据包类型&gt;：强制将表达方式所指定的数据包转译成设置的数据包类型；</w:t>
            </w:r>
          </w:p>
          <w:p w:rsidR="0008136C" w:rsidRPr="00B61AE3" w:rsidRDefault="0008136C" w:rsidP="0008136C">
            <w:pPr>
              <w:ind w:left="0"/>
              <w:rPr>
                <w:color w:val="FF0000"/>
              </w:rPr>
            </w:pPr>
            <w:r w:rsidRPr="00B61AE3">
              <w:rPr>
                <w:color w:val="FF0000"/>
              </w:rPr>
              <w:t xml:space="preserve"> -v：详细显示指令执行过程；</w:t>
            </w:r>
          </w:p>
          <w:p w:rsidR="0008136C" w:rsidRDefault="0008136C" w:rsidP="0008136C">
            <w:pPr>
              <w:ind w:left="0"/>
            </w:pPr>
            <w:r>
              <w:t xml:space="preserve"> -vv：更详细显示指令执行过程； </w:t>
            </w:r>
          </w:p>
          <w:p w:rsidR="0008136C" w:rsidRDefault="0008136C" w:rsidP="0008136C">
            <w:pPr>
              <w:ind w:left="0"/>
            </w:pPr>
            <w:r>
              <w:t xml:space="preserve">-x：用十六进制字码列出数据包资料； </w:t>
            </w:r>
          </w:p>
          <w:p w:rsidR="00B61AE3" w:rsidRDefault="00B61AE3" w:rsidP="0008136C">
            <w:pPr>
              <w:ind w:left="0"/>
            </w:pPr>
            <w:r>
              <w:rPr>
                <w:rFonts w:ascii="Arial" w:hAnsi="Arial" w:cs="Arial"/>
                <w:color w:val="000000"/>
                <w:sz w:val="21"/>
                <w:szCs w:val="21"/>
              </w:rPr>
              <w:t>  </w:t>
            </w:r>
            <w:r w:rsidR="00C66A40">
              <w:rPr>
                <w:rFonts w:ascii="Arial" w:hAnsi="Arial" w:cs="Arial"/>
                <w:color w:val="FF0000"/>
                <w:sz w:val="21"/>
                <w:szCs w:val="21"/>
                <w:shd w:val="clear" w:color="auto" w:fill="FFFFFF"/>
              </w:rPr>
              <w:t xml:space="preserve">-X </w:t>
            </w:r>
            <w:r w:rsidR="00C66A40">
              <w:rPr>
                <w:rFonts w:ascii="Arial" w:hAnsi="Arial" w:cs="Arial" w:hint="eastAsia"/>
                <w:color w:val="FF0000"/>
                <w:sz w:val="21"/>
                <w:szCs w:val="21"/>
                <w:shd w:val="clear" w:color="auto" w:fill="FFFFFF"/>
              </w:rPr>
              <w:t>：</w:t>
            </w:r>
            <w:r>
              <w:rPr>
                <w:rFonts w:ascii="Arial" w:hAnsi="Arial" w:cs="Arial"/>
                <w:color w:val="FF0000"/>
                <w:sz w:val="21"/>
                <w:szCs w:val="21"/>
                <w:shd w:val="clear" w:color="auto" w:fill="FFFFFF"/>
              </w:rPr>
              <w:t> </w:t>
            </w:r>
            <w:r>
              <w:rPr>
                <w:rFonts w:ascii="Arial" w:hAnsi="Arial" w:cs="Arial"/>
                <w:color w:val="FF0000"/>
                <w:sz w:val="21"/>
                <w:szCs w:val="21"/>
                <w:shd w:val="clear" w:color="auto" w:fill="FFFFFF"/>
              </w:rPr>
              <w:t>告诉</w:t>
            </w:r>
            <w:r>
              <w:rPr>
                <w:rFonts w:ascii="Arial" w:hAnsi="Arial" w:cs="Arial"/>
                <w:color w:val="FF0000"/>
                <w:sz w:val="21"/>
                <w:szCs w:val="21"/>
                <w:shd w:val="clear" w:color="auto" w:fill="FFFFFF"/>
              </w:rPr>
              <w:t>tcpdump</w:t>
            </w:r>
            <w:r>
              <w:rPr>
                <w:rFonts w:ascii="Arial" w:hAnsi="Arial" w:cs="Arial"/>
                <w:color w:val="FF0000"/>
                <w:sz w:val="21"/>
                <w:szCs w:val="21"/>
                <w:shd w:val="clear" w:color="auto" w:fill="FFFFFF"/>
              </w:rPr>
              <w:t>命令</w:t>
            </w:r>
            <w:r>
              <w:rPr>
                <w:rFonts w:ascii="Arial" w:hAnsi="Arial" w:cs="Arial"/>
                <w:color w:val="000000"/>
                <w:sz w:val="21"/>
                <w:szCs w:val="21"/>
                <w:shd w:val="clear" w:color="auto" w:fill="FFFFFF"/>
              </w:rPr>
              <w:t>，需要把协议</w:t>
            </w:r>
            <w:r>
              <w:rPr>
                <w:rFonts w:ascii="Arial" w:hAnsi="Arial" w:cs="Arial"/>
                <w:color w:val="FF0000"/>
                <w:sz w:val="21"/>
                <w:szCs w:val="21"/>
                <w:shd w:val="clear" w:color="auto" w:fill="FFFFFF"/>
              </w:rPr>
              <w:t>头和包内容都原原本本的显示出来</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tcpdump</w:t>
            </w:r>
            <w:r>
              <w:rPr>
                <w:rFonts w:ascii="Arial" w:hAnsi="Arial" w:cs="Arial"/>
                <w:color w:val="000000"/>
                <w:sz w:val="21"/>
                <w:szCs w:val="21"/>
                <w:shd w:val="clear" w:color="auto" w:fill="FFFFFF"/>
              </w:rPr>
              <w:t>会以</w:t>
            </w:r>
            <w:r>
              <w:rPr>
                <w:rFonts w:ascii="Arial" w:hAnsi="Arial" w:cs="Arial"/>
                <w:color w:val="000000"/>
                <w:sz w:val="21"/>
                <w:szCs w:val="21"/>
                <w:shd w:val="clear" w:color="auto" w:fill="FFFFFF"/>
              </w:rPr>
              <w:t>16</w:t>
            </w:r>
            <w:r>
              <w:rPr>
                <w:rFonts w:ascii="Arial" w:hAnsi="Arial" w:cs="Arial"/>
                <w:color w:val="000000"/>
                <w:sz w:val="21"/>
                <w:szCs w:val="21"/>
                <w:shd w:val="clear" w:color="auto" w:fill="FFFFFF"/>
              </w:rPr>
              <w:t>进制和</w:t>
            </w:r>
            <w:r>
              <w:rPr>
                <w:rFonts w:ascii="Arial" w:hAnsi="Arial" w:cs="Arial"/>
                <w:color w:val="000000"/>
                <w:sz w:val="21"/>
                <w:szCs w:val="21"/>
                <w:shd w:val="clear" w:color="auto" w:fill="FFFFFF"/>
              </w:rPr>
              <w:t>ASCII</w:t>
            </w:r>
            <w:r>
              <w:rPr>
                <w:rFonts w:ascii="Arial" w:hAnsi="Arial" w:cs="Arial"/>
                <w:color w:val="000000"/>
                <w:sz w:val="21"/>
                <w:szCs w:val="21"/>
                <w:shd w:val="clear" w:color="auto" w:fill="FFFFFF"/>
              </w:rPr>
              <w:t>的形式显示），这在进行协议分析时是绝对的利器</w:t>
            </w:r>
            <w:r>
              <w:rPr>
                <w:rFonts w:ascii="宋体" w:eastAsia="宋体" w:hAnsi="宋体" w:cs="宋体" w:hint="eastAsia"/>
                <w:color w:val="000000"/>
                <w:sz w:val="21"/>
                <w:szCs w:val="21"/>
                <w:shd w:val="clear" w:color="auto" w:fill="FFFFFF"/>
              </w:rPr>
              <w:t>。</w:t>
            </w:r>
          </w:p>
          <w:p w:rsidR="0008136C" w:rsidRPr="00B61AE3" w:rsidRDefault="0008136C" w:rsidP="0008136C">
            <w:pPr>
              <w:ind w:left="0"/>
              <w:rPr>
                <w:color w:val="FF0000"/>
              </w:rPr>
            </w:pPr>
            <w:r w:rsidRPr="00B61AE3">
              <w:rPr>
                <w:color w:val="FF0000"/>
              </w:rPr>
              <w:t>-w&lt;数据包文件&gt;：把数据包数据写入指定的文件</w:t>
            </w:r>
            <w:r w:rsidR="00A2318C">
              <w:rPr>
                <w:rFonts w:hint="eastAsia"/>
                <w:color w:val="FF0000"/>
              </w:rPr>
              <w:t>，和-r的作用相对</w:t>
            </w:r>
            <w:r w:rsidRPr="00B61AE3">
              <w:rPr>
                <w:color w:val="FF0000"/>
              </w:rPr>
              <w:t>。</w:t>
            </w:r>
          </w:p>
          <w:p w:rsidR="0008136C" w:rsidRDefault="0008136C" w:rsidP="0008136C">
            <w:pPr>
              <w:ind w:left="0"/>
            </w:pPr>
          </w:p>
        </w:tc>
      </w:tr>
    </w:tbl>
    <w:p w:rsidR="0008136C" w:rsidRDefault="0008136C" w:rsidP="009426E6"/>
    <w:p w:rsidR="009426E6" w:rsidRDefault="009426E6" w:rsidP="009426E6">
      <w:pPr>
        <w:pStyle w:val="Heading2"/>
      </w:pPr>
      <w:r w:rsidRPr="009426E6">
        <w:t>TCP</w:t>
      </w:r>
      <w:r w:rsidRPr="009426E6">
        <w:t>协议中</w:t>
      </w:r>
      <w:r w:rsidRPr="009426E6">
        <w:t>FLAG</w:t>
      </w:r>
      <w:r w:rsidRPr="009426E6">
        <w:t>的含义</w:t>
      </w:r>
    </w:p>
    <w:p w:rsidR="009426E6" w:rsidRDefault="009426E6" w:rsidP="009426E6">
      <w:pPr>
        <w:ind w:firstLine="360"/>
      </w:pPr>
      <w:r w:rsidRPr="009426E6">
        <w:t>TCP FLAG 标记基于标记的TCP包匹配经常被用于过滤试图打开新连接的TCP数据包。 TCP标记和他们的意义如下</w:t>
      </w:r>
      <w:r>
        <w:rPr>
          <w:rFonts w:hint="eastAsia"/>
        </w:rPr>
        <w:t>：</w:t>
      </w:r>
    </w:p>
    <w:tbl>
      <w:tblPr>
        <w:tblStyle w:val="TableGrid"/>
        <w:tblW w:w="0" w:type="auto"/>
        <w:tblInd w:w="468" w:type="dxa"/>
        <w:tblLook w:val="04A0"/>
      </w:tblPr>
      <w:tblGrid>
        <w:gridCol w:w="8388"/>
      </w:tblGrid>
      <w:tr w:rsidR="009426E6" w:rsidTr="009426E6">
        <w:tc>
          <w:tcPr>
            <w:tcW w:w="8388" w:type="dxa"/>
          </w:tcPr>
          <w:p w:rsidR="009426E6" w:rsidRDefault="009426E6" w:rsidP="009426E6">
            <w:pPr>
              <w:ind w:left="0"/>
            </w:pPr>
            <w:r>
              <w:t xml:space="preserve">F : FIN - 结束; 结束会话 </w:t>
            </w:r>
          </w:p>
          <w:p w:rsidR="009426E6" w:rsidRDefault="009426E6" w:rsidP="009426E6">
            <w:pPr>
              <w:ind w:left="0"/>
            </w:pPr>
            <w:r>
              <w:t xml:space="preserve">S : SYN - 同步; 表示开始会话请求 </w:t>
            </w:r>
          </w:p>
          <w:p w:rsidR="009426E6" w:rsidRDefault="009426E6" w:rsidP="009426E6">
            <w:pPr>
              <w:ind w:left="0"/>
            </w:pPr>
            <w:r>
              <w:t xml:space="preserve">R : RST - 复位;中断一个连接 </w:t>
            </w:r>
          </w:p>
          <w:p w:rsidR="009426E6" w:rsidRDefault="009426E6" w:rsidP="009426E6">
            <w:pPr>
              <w:ind w:left="0"/>
            </w:pPr>
            <w:r>
              <w:t xml:space="preserve">P : PUSH - 推送; 数据包立即发送 </w:t>
            </w:r>
          </w:p>
          <w:p w:rsidR="009426E6" w:rsidRDefault="009426E6" w:rsidP="009426E6">
            <w:pPr>
              <w:ind w:left="0"/>
            </w:pPr>
            <w:r>
              <w:t xml:space="preserve">A : ACK - 应答 </w:t>
            </w:r>
          </w:p>
          <w:p w:rsidR="009426E6" w:rsidRDefault="009426E6" w:rsidP="009426E6">
            <w:pPr>
              <w:ind w:left="0"/>
            </w:pPr>
            <w:r>
              <w:t xml:space="preserve">U : URG - 紧急 </w:t>
            </w:r>
          </w:p>
          <w:p w:rsidR="009426E6" w:rsidRDefault="009426E6" w:rsidP="009426E6">
            <w:pPr>
              <w:ind w:left="0"/>
            </w:pPr>
            <w:r>
              <w:t xml:space="preserve">E : ECE - 显式拥塞提醒回应 </w:t>
            </w:r>
          </w:p>
          <w:p w:rsidR="009426E6" w:rsidRDefault="009426E6" w:rsidP="009426E6">
            <w:pPr>
              <w:ind w:left="0"/>
            </w:pPr>
            <w:r>
              <w:t>W : CWR - 拥塞窗口减少</w:t>
            </w:r>
          </w:p>
        </w:tc>
      </w:tr>
    </w:tbl>
    <w:p w:rsidR="00856C99" w:rsidRDefault="00856C99" w:rsidP="00856C99">
      <w:r w:rsidRPr="00856C99">
        <w:rPr>
          <w:rFonts w:hint="eastAsia"/>
        </w:rPr>
        <w:t>服务器</w:t>
      </w:r>
      <w:r w:rsidRPr="00856C99">
        <w:t>A和客户机B</w:t>
      </w:r>
    </w:p>
    <w:p w:rsidR="00435E7A" w:rsidRDefault="00435E7A" w:rsidP="00435E7A">
      <w:pPr>
        <w:pStyle w:val="Heading3"/>
        <w:numPr>
          <w:ilvl w:val="0"/>
          <w:numId w:val="22"/>
        </w:numPr>
      </w:pPr>
      <w:r w:rsidRPr="00435E7A">
        <w:rPr>
          <w:rFonts w:hint="eastAsia"/>
        </w:rPr>
        <w:t>三次握手</w:t>
      </w:r>
      <w:r w:rsidRPr="00435E7A">
        <w:t>Three-way Handshake</w:t>
      </w:r>
      <w:r>
        <w:rPr>
          <w:rFonts w:hint="eastAsia"/>
        </w:rPr>
        <w:t>(</w:t>
      </w:r>
      <w:r>
        <w:rPr>
          <w:rFonts w:hint="eastAsia"/>
        </w:rPr>
        <w:t>建立连接</w:t>
      </w:r>
      <w:r>
        <w:rPr>
          <w:rFonts w:hint="eastAsia"/>
        </w:rPr>
        <w:t>)</w:t>
      </w:r>
    </w:p>
    <w:p w:rsidR="00587899" w:rsidRDefault="00E93B67" w:rsidP="00587899">
      <w:r>
        <w:rPr>
          <w:rFonts w:hint="eastAsia"/>
        </w:rPr>
        <w:t>第一次握手：</w:t>
      </w:r>
      <w:r w:rsidRPr="00E93B67">
        <w:t>(B) --&gt; [SYN] --&gt; (A)</w:t>
      </w:r>
    </w:p>
    <w:p w:rsidR="00E93B67" w:rsidRDefault="00E93B67" w:rsidP="00E93B67">
      <w:r w:rsidRPr="00E93B67">
        <w:rPr>
          <w:rFonts w:hint="eastAsia"/>
          <w:color w:val="FF0000"/>
        </w:rPr>
        <w:t>过程解析</w:t>
      </w:r>
      <w:r>
        <w:rPr>
          <w:rFonts w:hint="eastAsia"/>
        </w:rPr>
        <w:t>：</w:t>
      </w:r>
      <w:r w:rsidRPr="00E93B67">
        <w:t>B首先向A发一个SYN (Synchronize) 标记的包，告诉A请求建立连接</w:t>
      </w:r>
      <w:r>
        <w:rPr>
          <w:rFonts w:hint="eastAsia"/>
        </w:rPr>
        <w:t>。</w:t>
      </w:r>
      <w:r w:rsidRPr="00E93B67">
        <w:rPr>
          <w:rFonts w:hint="eastAsia"/>
        </w:rPr>
        <w:t>一个</w:t>
      </w:r>
      <w:r w:rsidRPr="00E93B67">
        <w:t xml:space="preserve"> SYN包就是仅SYN标记设为1的TCP包</w:t>
      </w:r>
      <w:r>
        <w:rPr>
          <w:rFonts w:hint="eastAsia"/>
        </w:rPr>
        <w:t>，只有当</w:t>
      </w:r>
      <w:r>
        <w:t>A受到B发来的SYN包，才可建立连接。因此，如果你</w:t>
      </w:r>
      <w:r>
        <w:rPr>
          <w:rFonts w:hint="eastAsia"/>
        </w:rPr>
        <w:t>的防火墙丢弃所有的发往外网接口的</w:t>
      </w:r>
      <w:r>
        <w:t>SYN包，那么你将不 能让外部任何主机主动建立连接。</w:t>
      </w:r>
    </w:p>
    <w:p w:rsidR="00E93B67" w:rsidRDefault="007533F7" w:rsidP="007533F7">
      <w:r>
        <w:rPr>
          <w:rFonts w:hint="eastAsia"/>
        </w:rPr>
        <w:t>第二次握手：</w:t>
      </w:r>
      <w:r w:rsidR="007D4973" w:rsidRPr="007D4973">
        <w:t>(B) &lt;-- [SYN/ACK] &lt;--(A)</w:t>
      </w:r>
    </w:p>
    <w:p w:rsidR="007533F7" w:rsidRDefault="007533F7" w:rsidP="007533F7">
      <w:r w:rsidRPr="007533F7">
        <w:rPr>
          <w:rFonts w:hint="eastAsia"/>
          <w:color w:val="FF0000"/>
        </w:rPr>
        <w:lastRenderedPageBreak/>
        <w:t>过程解析</w:t>
      </w:r>
      <w:r>
        <w:rPr>
          <w:rFonts w:hint="eastAsia"/>
        </w:rPr>
        <w:t>：</w:t>
      </w:r>
      <w:r>
        <w:t>A</w:t>
      </w:r>
      <w:r>
        <w:rPr>
          <w:rFonts w:hint="eastAsia"/>
        </w:rPr>
        <w:t>接</w:t>
      </w:r>
      <w:r>
        <w:t>收到后会发一个对SYN包的确认包(SYN/ACK)回去，表示对第一个SYN包的确认，并继续握手操作.</w:t>
      </w:r>
      <w:r>
        <w:rPr>
          <w:rFonts w:hint="eastAsia"/>
        </w:rPr>
        <w:t>。（注意</w:t>
      </w:r>
      <w:r>
        <w:t>SYN/ACK包是仅SYN 和 ACK 标记为1的包</w:t>
      </w:r>
      <w:r>
        <w:rPr>
          <w:rFonts w:hint="eastAsia"/>
        </w:rPr>
        <w:t>）</w:t>
      </w:r>
    </w:p>
    <w:p w:rsidR="00E04DE4" w:rsidRDefault="00E04DE4" w:rsidP="00E04DE4">
      <w:r>
        <w:rPr>
          <w:rFonts w:hint="eastAsia"/>
        </w:rPr>
        <w:t>第三次握手：</w:t>
      </w:r>
      <w:r w:rsidRPr="00E04DE4">
        <w:t>(B) --&gt; [ACK] --&gt; (A)</w:t>
      </w:r>
    </w:p>
    <w:p w:rsidR="00E93B67" w:rsidRDefault="00E04DE4" w:rsidP="005D3612">
      <w:r w:rsidRPr="007D4973">
        <w:rPr>
          <w:rFonts w:hint="eastAsia"/>
          <w:color w:val="FF0000"/>
        </w:rPr>
        <w:t>解析过程</w:t>
      </w:r>
      <w:r>
        <w:rPr>
          <w:rFonts w:hint="eastAsia"/>
        </w:rPr>
        <w:t>：</w:t>
      </w:r>
      <w:r w:rsidRPr="00E04DE4">
        <w:t>B收到SYN/ACK 包,B发一个确认包(ACK)，通知A连接已建立。至此，三次握手完成，一个TCP连接完成</w:t>
      </w:r>
      <w:r>
        <w:rPr>
          <w:rFonts w:hint="eastAsia"/>
        </w:rPr>
        <w:t>。</w:t>
      </w:r>
      <w:r w:rsidR="007D4973">
        <w:rPr>
          <w:rFonts w:hint="eastAsia"/>
        </w:rPr>
        <w:t>（注意：</w:t>
      </w:r>
      <w:r w:rsidR="007D4973" w:rsidRPr="007D4973">
        <w:t>ACK包就是仅ACK 标记设为1的TCP包. 需要注意的是当三此握手完成、连接建立以后，TCP连接的每个包都会设置ACK位</w:t>
      </w:r>
      <w:r w:rsidR="007D4973">
        <w:rPr>
          <w:rFonts w:hint="eastAsia"/>
        </w:rPr>
        <w:t>）</w:t>
      </w:r>
    </w:p>
    <w:p w:rsidR="002E1D0E" w:rsidRPr="00587899" w:rsidRDefault="002C6A83" w:rsidP="005D3612">
      <w:r>
        <w:rPr>
          <w:rFonts w:hint="eastAsia"/>
          <w:noProof/>
        </w:rPr>
        <w:drawing>
          <wp:inline distT="0" distB="0" distL="0" distR="0">
            <wp:extent cx="5353050" cy="2686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353050" cy="2686050"/>
                    </a:xfrm>
                    <a:prstGeom prst="rect">
                      <a:avLst/>
                    </a:prstGeom>
                    <a:noFill/>
                    <a:ln w="9525">
                      <a:noFill/>
                      <a:miter lim="800000"/>
                      <a:headEnd/>
                      <a:tailEnd/>
                    </a:ln>
                  </pic:spPr>
                </pic:pic>
              </a:graphicData>
            </a:graphic>
          </wp:inline>
        </w:drawing>
      </w:r>
    </w:p>
    <w:p w:rsidR="00435E7A" w:rsidRDefault="00435E7A" w:rsidP="00435E7A">
      <w:pPr>
        <w:pStyle w:val="Heading3"/>
      </w:pPr>
      <w:r w:rsidRPr="00435E7A">
        <w:rPr>
          <w:rFonts w:hint="eastAsia"/>
        </w:rPr>
        <w:t>四次握手</w:t>
      </w:r>
      <w:r w:rsidRPr="00435E7A">
        <w:t>Four-way Handshake</w:t>
      </w:r>
      <w:r>
        <w:rPr>
          <w:rFonts w:hint="eastAsia"/>
        </w:rPr>
        <w:t>(</w:t>
      </w:r>
      <w:r>
        <w:rPr>
          <w:rFonts w:hint="eastAsia"/>
        </w:rPr>
        <w:t>连接终止</w:t>
      </w:r>
      <w:r>
        <w:rPr>
          <w:rFonts w:hint="eastAsia"/>
        </w:rPr>
        <w:t>)</w:t>
      </w:r>
    </w:p>
    <w:p w:rsidR="005D3612" w:rsidRDefault="002E1D0E" w:rsidP="005D3612">
      <w:r>
        <w:rPr>
          <w:rFonts w:hint="eastAsia"/>
        </w:rPr>
        <w:t>第一次握手：</w:t>
      </w:r>
      <w:r w:rsidR="005D3612">
        <w:t xml:space="preserve"> (B) --&gt; ACK/FIN --&gt; (A) </w:t>
      </w:r>
      <w:r>
        <w:rPr>
          <w:rFonts w:hint="eastAsia"/>
        </w:rPr>
        <w:t xml:space="preserve">  </w:t>
      </w:r>
      <w:r w:rsidR="002C6A83">
        <w:rPr>
          <w:rFonts w:hint="eastAsia"/>
        </w:rPr>
        <w:t>客户端请求关闭</w:t>
      </w:r>
      <w:r>
        <w:rPr>
          <w:rFonts w:hint="eastAsia"/>
        </w:rPr>
        <w:t>服务端的数据传输</w:t>
      </w:r>
    </w:p>
    <w:p w:rsidR="005D3612" w:rsidRDefault="002E1D0E" w:rsidP="005D3612">
      <w:r>
        <w:rPr>
          <w:rFonts w:hint="eastAsia"/>
        </w:rPr>
        <w:t>第二次握手：</w:t>
      </w:r>
      <w:r w:rsidR="005D3612">
        <w:t xml:space="preserve">(B) &lt;-- ACK &lt;-- (A) </w:t>
      </w:r>
      <w:r>
        <w:rPr>
          <w:rFonts w:hint="eastAsia"/>
        </w:rPr>
        <w:t xml:space="preserve"> </w:t>
      </w:r>
      <w:r w:rsidR="002C6A83">
        <w:rPr>
          <w:rFonts w:hint="eastAsia"/>
        </w:rPr>
        <w:t>服务端</w:t>
      </w:r>
      <w:r>
        <w:rPr>
          <w:rFonts w:hint="eastAsia"/>
        </w:rPr>
        <w:t>响应确认报文</w:t>
      </w:r>
    </w:p>
    <w:p w:rsidR="005D3612" w:rsidRDefault="002E1D0E" w:rsidP="005D3612">
      <w:r>
        <w:rPr>
          <w:rFonts w:hint="eastAsia"/>
        </w:rPr>
        <w:t>第三次握手：</w:t>
      </w:r>
      <w:r w:rsidR="005D3612">
        <w:t xml:space="preserve"> (B) &lt;-- ACK/FIN &lt;-- (A) </w:t>
      </w:r>
      <w:r>
        <w:rPr>
          <w:rFonts w:hint="eastAsia"/>
        </w:rPr>
        <w:t xml:space="preserve"> 服务端</w:t>
      </w:r>
      <w:r w:rsidR="002C6A83">
        <w:rPr>
          <w:rFonts w:hint="eastAsia"/>
        </w:rPr>
        <w:t>请求关闭连接</w:t>
      </w:r>
    </w:p>
    <w:p w:rsidR="00587899" w:rsidRPr="00587899" w:rsidRDefault="005D3612" w:rsidP="005D3612">
      <w:r>
        <w:rPr>
          <w:rFonts w:hint="eastAsia"/>
        </w:rPr>
        <w:t xml:space="preserve"> </w:t>
      </w:r>
      <w:r w:rsidR="002E1D0E">
        <w:rPr>
          <w:rFonts w:hint="eastAsia"/>
        </w:rPr>
        <w:t>第四次握手：</w:t>
      </w:r>
      <w:r>
        <w:t>(B) --&gt; ACK --&gt; (A)</w:t>
      </w:r>
      <w:r w:rsidR="002C6A83">
        <w:rPr>
          <w:rFonts w:hint="eastAsia"/>
        </w:rPr>
        <w:t xml:space="preserve">  客户端响应</w:t>
      </w:r>
    </w:p>
    <w:p w:rsidR="009426E6" w:rsidRPr="009426E6" w:rsidRDefault="0081333D" w:rsidP="0081333D">
      <w:pPr>
        <w:ind w:firstLine="360"/>
      </w:pPr>
      <w:r>
        <w:t>由于TCP连接是双向连接, 因此关闭连接需要在两个方向上做。ACK/FIN 包(ACK 和FIN 标记设为1)通常被认为是FIN(终结)包.然而, 由于连接还没有关闭, FIN包总是打上ACK标记. 没有ACK标记而仅有FIN标记的包不是合法的包，并且通常被认为是恶意的</w:t>
      </w:r>
      <w:r w:rsidR="00E3586B">
        <w:rPr>
          <w:rFonts w:hint="eastAsia"/>
        </w:rPr>
        <w:t>。</w:t>
      </w:r>
    </w:p>
    <w:p w:rsidR="00DE43C2" w:rsidRPr="00DE43C2" w:rsidRDefault="00DE43C2" w:rsidP="00DE43C2">
      <w:pPr>
        <w:pStyle w:val="Heading2"/>
        <w:rPr>
          <w:color w:val="000000"/>
        </w:rPr>
      </w:pPr>
      <w:r w:rsidRPr="00DE43C2">
        <w:lastRenderedPageBreak/>
        <w:t>tcpdump</w:t>
      </w:r>
      <w:r w:rsidRPr="00DE43C2">
        <w:t>的输出结</w:t>
      </w:r>
      <w:r w:rsidRPr="00DE43C2">
        <w:rPr>
          <w:rFonts w:ascii="宋体" w:eastAsia="宋体" w:hAnsi="宋体" w:cs="宋体" w:hint="eastAsia"/>
        </w:rPr>
        <w:t>果</w:t>
      </w:r>
      <w:r>
        <w:rPr>
          <w:rFonts w:ascii="宋体" w:eastAsia="宋体" w:hAnsi="宋体" w:cs="宋体" w:hint="eastAsia"/>
        </w:rPr>
        <w:t>解析</w:t>
      </w:r>
    </w:p>
    <w:p w:rsidR="00192A58" w:rsidRDefault="00192A58" w:rsidP="0008136C">
      <w:r w:rsidRPr="00192A58">
        <w:t>tcpdump -e -nn  -i eth1 'port 22' -X -c 3</w:t>
      </w:r>
    </w:p>
    <w:p w:rsidR="00285358" w:rsidRDefault="00192A58" w:rsidP="0008136C">
      <w:r>
        <w:rPr>
          <w:rFonts w:hint="eastAsia"/>
          <w:noProof/>
        </w:rPr>
        <w:drawing>
          <wp:inline distT="0" distB="0" distL="0" distR="0">
            <wp:extent cx="5486400" cy="147021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486400" cy="1470212"/>
                    </a:xfrm>
                    <a:prstGeom prst="rect">
                      <a:avLst/>
                    </a:prstGeom>
                    <a:noFill/>
                    <a:ln w="9525">
                      <a:noFill/>
                      <a:miter lim="800000"/>
                      <a:headEnd/>
                      <a:tailEnd/>
                    </a:ln>
                  </pic:spPr>
                </pic:pic>
              </a:graphicData>
            </a:graphic>
          </wp:inline>
        </w:drawing>
      </w:r>
    </w:p>
    <w:p w:rsidR="00DE43C2" w:rsidRPr="001A5840" w:rsidRDefault="00DE43C2" w:rsidP="0008136C"/>
    <w:p w:rsidR="00DE43C2" w:rsidRDefault="00DE43C2" w:rsidP="00DE43C2">
      <w:r>
        <w:rPr>
          <w:rFonts w:hint="eastAsia"/>
        </w:rPr>
        <w:t>第一行</w:t>
      </w:r>
      <w:r>
        <w:t>:“tcpdump: verbose output suppressed, use -v or -vv for fullprotocol decode”</w:t>
      </w:r>
      <w:r>
        <w:rPr>
          <w:rFonts w:hint="eastAsia"/>
        </w:rPr>
        <w:t>提示使用选项</w:t>
      </w:r>
      <w:r>
        <w:t>-v和-vv，可以看到更全的输出内容。</w:t>
      </w:r>
    </w:p>
    <w:p w:rsidR="00DE43C2" w:rsidRDefault="00DE43C2" w:rsidP="00DE43C2">
      <w:r>
        <w:rPr>
          <w:rFonts w:hint="eastAsia"/>
        </w:rPr>
        <w:t>第二行“</w:t>
      </w:r>
      <w:r w:rsidRPr="00DE43C2">
        <w:t>listening on eth1, link-type EN10MB (Ethernet), capture size 65535 bytes</w:t>
      </w:r>
      <w:r>
        <w:t>”</w:t>
      </w:r>
      <w:r>
        <w:rPr>
          <w:rFonts w:hint="eastAsia"/>
        </w:rPr>
        <w:t>我们监听的是通过</w:t>
      </w:r>
      <w:r>
        <w:t>eth</w:t>
      </w:r>
      <w:r>
        <w:rPr>
          <w:rFonts w:hint="eastAsia"/>
        </w:rPr>
        <w:t>1</w:t>
      </w:r>
      <w:r>
        <w:t>这个NIC设备的网络包，且它的链路层是基于以太网的，要抓的包大小限制是65535字节。包大小限制值可以通过-s选项来设置。</w:t>
      </w:r>
    </w:p>
    <w:p w:rsidR="00DE43C2" w:rsidRDefault="00DE43C2" w:rsidP="00DE43C2">
      <w:r>
        <w:rPr>
          <w:rFonts w:hint="eastAsia"/>
        </w:rPr>
        <w:t>第三行”</w:t>
      </w:r>
      <w:r w:rsidR="00192A58" w:rsidRPr="00192A58">
        <w:t xml:space="preserve"> 14:27:42.014330 00:16:3e:00:37:f1 &gt; 00:00:0c:9f:f3:8c, ethertype IPv4 (0x0800), length 170: 115.29.241.37.22 &gt; 122.225.227.163.17387: Flags [P.], seq 3829200654:3829200770, ack 1143023794, win 140, length 116</w:t>
      </w:r>
      <w:r>
        <w:t>”</w:t>
      </w:r>
    </w:p>
    <w:p w:rsidR="00DE43C2" w:rsidRDefault="00192A58" w:rsidP="00DE43C2">
      <w:r>
        <w:t>14:27:42.01433</w:t>
      </w:r>
      <w:r>
        <w:rPr>
          <w:rFonts w:hint="eastAsia"/>
        </w:rPr>
        <w:t>0：</w:t>
      </w:r>
      <w:r>
        <w:t>分别对应</w:t>
      </w:r>
      <w:r w:rsidR="00DE43C2">
        <w:t>包被抓到的</w:t>
      </w:r>
      <w:r>
        <w:rPr>
          <w:rFonts w:hint="eastAsia"/>
        </w:rPr>
        <w:t>时，分，秒，</w:t>
      </w:r>
      <w:r w:rsidR="00DE43C2">
        <w:t>微妙。</w:t>
      </w:r>
    </w:p>
    <w:p w:rsidR="00192A58" w:rsidRDefault="00192A58" w:rsidP="00DE43C2">
      <w:r w:rsidRPr="00192A58">
        <w:t>00:16:3e:00:37:f1 &gt; 00:00:0c:9f:f3:8c</w:t>
      </w:r>
      <w:r w:rsidR="00DE43C2">
        <w:t xml:space="preserve"> 表示MAC地址</w:t>
      </w:r>
      <w:r w:rsidRPr="00192A58">
        <w:t>00:16:3e:00:37:f1</w:t>
      </w:r>
      <w:r w:rsidR="00DE43C2">
        <w:t>发送到MAC地址为</w:t>
      </w:r>
      <w:r w:rsidRPr="00192A58">
        <w:t>00:00:0c:9f:f3:8c</w:t>
      </w:r>
      <w:r w:rsidR="00DE43C2">
        <w:t>的主机，</w:t>
      </w:r>
    </w:p>
    <w:p w:rsidR="00DE43C2" w:rsidRDefault="00DE43C2" w:rsidP="00192A58">
      <w:r>
        <w:t>ethertype IPv4 (0x0800)</w:t>
      </w:r>
      <w:r w:rsidR="00192A58">
        <w:rPr>
          <w:rFonts w:hint="eastAsia"/>
        </w:rPr>
        <w:t>：</w:t>
      </w:r>
      <w:r>
        <w:t>表示Ethernet帧的协议类型为ipv4(即代码为0x0800)。</w:t>
      </w:r>
    </w:p>
    <w:p w:rsidR="00DE43C2" w:rsidRDefault="00DE43C2" w:rsidP="00DE43C2">
      <w:r>
        <w:rPr>
          <w:rFonts w:hint="eastAsia"/>
        </w:rPr>
        <w:t>”</w:t>
      </w:r>
      <w:r w:rsidR="00192A58" w:rsidRPr="00192A58">
        <w:t xml:space="preserve"> length 170: 115.29.241.37.22 &gt; 122.225.227.163.17387: Flags [P.]</w:t>
      </w:r>
      <w:r w:rsidR="00192A58">
        <w:rPr>
          <w:rFonts w:hint="eastAsia"/>
        </w:rPr>
        <w:t>：</w:t>
      </w:r>
    </w:p>
    <w:p w:rsidR="009426E6" w:rsidRDefault="00DE43C2" w:rsidP="0039173E">
      <w:r>
        <w:t xml:space="preserve">length </w:t>
      </w:r>
      <w:r w:rsidR="00192A58" w:rsidRPr="00192A58">
        <w:t>170</w:t>
      </w:r>
      <w:r>
        <w:t>表示以太帧长度为</w:t>
      </w:r>
      <w:r w:rsidR="00192A58" w:rsidRPr="00192A58">
        <w:t>170</w:t>
      </w:r>
      <w:r>
        <w:t>。</w:t>
      </w:r>
      <w:r w:rsidR="00192A58" w:rsidRPr="00192A58">
        <w:t>115.29.241.37.22</w:t>
      </w:r>
      <w:r>
        <w:t>表示这个包的源IP为</w:t>
      </w:r>
      <w:r w:rsidR="00192A58" w:rsidRPr="00192A58">
        <w:t>115.29.241.37</w:t>
      </w:r>
      <w:r>
        <w:t>，源端口为</w:t>
      </w:r>
      <w:r w:rsidR="00192A58">
        <w:rPr>
          <w:rFonts w:hint="eastAsia"/>
        </w:rPr>
        <w:t>22</w:t>
      </w:r>
      <w:r>
        <w:t xml:space="preserve">，’&gt;’表示数据包的传输方向, </w:t>
      </w:r>
      <w:r w:rsidR="00192A58" w:rsidRPr="00192A58">
        <w:t>122.225.227.163.17387</w:t>
      </w:r>
      <w:r w:rsidR="00192A58">
        <w:t>,</w:t>
      </w:r>
      <w:r>
        <w:rPr>
          <w:rFonts w:hint="eastAsia"/>
        </w:rPr>
        <w:t>表示这个数据包的目的端</w:t>
      </w:r>
      <w:r>
        <w:t>ip为</w:t>
      </w:r>
      <w:r w:rsidR="00192A58" w:rsidRPr="00192A58">
        <w:t>122.225.227.163</w:t>
      </w:r>
      <w:r>
        <w:t>,目标端口为</w:t>
      </w:r>
      <w:r w:rsidR="00192A58" w:rsidRPr="00192A58">
        <w:t>17387</w:t>
      </w:r>
      <w:r>
        <w:t>。Flags是</w:t>
      </w:r>
      <w:r w:rsidR="00335F47">
        <w:t>[</w:t>
      </w:r>
      <w:r w:rsidR="00335F47">
        <w:rPr>
          <w:rFonts w:hint="eastAsia"/>
        </w:rPr>
        <w:t>P</w:t>
      </w:r>
      <w:r>
        <w:t>]，表明是</w:t>
      </w:r>
      <w:r w:rsidR="00335F47">
        <w:rPr>
          <w:rFonts w:hint="eastAsia"/>
        </w:rPr>
        <w:t>服务器向客户端传送数据。</w:t>
      </w:r>
    </w:p>
    <w:p w:rsidR="009426E6" w:rsidRDefault="009426E6" w:rsidP="00DE43C2">
      <w:r w:rsidRPr="00192A58">
        <w:lastRenderedPageBreak/>
        <w:t>seq 3829200654:3829200770</w:t>
      </w:r>
      <w:r w:rsidR="0039173E">
        <w:rPr>
          <w:rFonts w:hint="eastAsia"/>
        </w:rPr>
        <w:t>表示序列号</w:t>
      </w:r>
    </w:p>
    <w:p w:rsidR="00DE43C2" w:rsidRDefault="00DE43C2" w:rsidP="0039173E">
      <w:r>
        <w:rPr>
          <w:rFonts w:hint="eastAsia"/>
        </w:rPr>
        <w:t>”</w:t>
      </w:r>
      <w:r>
        <w:t xml:space="preserve"> </w:t>
      </w:r>
      <w:r w:rsidR="0039173E" w:rsidRPr="00192A58">
        <w:t>win 140, length 116</w:t>
      </w:r>
      <w:r w:rsidR="0039173E">
        <w:t>”</w:t>
      </w:r>
      <w:r>
        <w:t xml:space="preserve">win </w:t>
      </w:r>
      <w:r w:rsidR="0039173E">
        <w:rPr>
          <w:rFonts w:hint="eastAsia"/>
        </w:rPr>
        <w:t>140</w:t>
      </w:r>
      <w:r>
        <w:t xml:space="preserve"> 表示窗口大小为</w:t>
      </w:r>
      <w:r w:rsidR="0039173E">
        <w:rPr>
          <w:rFonts w:hint="eastAsia"/>
        </w:rPr>
        <w:t>140</w:t>
      </w:r>
      <w:r w:rsidR="0039173E">
        <w:t>字节</w:t>
      </w:r>
      <w:r w:rsidR="0039173E">
        <w:rPr>
          <w:rFonts w:hint="eastAsia"/>
        </w:rPr>
        <w:t>，长度116。</w:t>
      </w:r>
    </w:p>
    <w:p w:rsidR="00725FEC" w:rsidRPr="00725FEC" w:rsidRDefault="00DE43C2" w:rsidP="00DE43C2">
      <w:r>
        <w:rPr>
          <w:rFonts w:hint="eastAsia"/>
        </w:rPr>
        <w:t>下面几行分别是</w:t>
      </w:r>
      <w:r>
        <w:t>IP,TCP首部</w:t>
      </w:r>
    </w:p>
    <w:p w:rsidR="00486A20" w:rsidRPr="00486A20" w:rsidRDefault="00486A20" w:rsidP="004D551D"/>
    <w:p w:rsidR="004D551D" w:rsidRDefault="004D551D" w:rsidP="004D551D">
      <w:pPr>
        <w:pStyle w:val="Heading2"/>
      </w:pPr>
      <w:r>
        <w:t>tcpdump</w:t>
      </w:r>
      <w:r>
        <w:t>过滤语</w:t>
      </w:r>
      <w:r>
        <w:rPr>
          <w:rFonts w:ascii="宋体" w:eastAsia="宋体" w:hAnsi="宋体" w:cs="宋体" w:hint="eastAsia"/>
        </w:rPr>
        <w:t>句</w:t>
      </w:r>
    </w:p>
    <w:p w:rsidR="00EB43DF" w:rsidRDefault="0048129D" w:rsidP="00EB43DF">
      <w:pPr>
        <w:ind w:firstLine="360"/>
      </w:pPr>
      <w:r w:rsidRPr="0048129D">
        <w:rPr>
          <w:rFonts w:hint="eastAsia"/>
        </w:rPr>
        <w:t>可以给</w:t>
      </w:r>
      <w:r w:rsidRPr="0048129D">
        <w:t>tcpdump传送“过滤表达式”来起到网络包过滤的作用，而且可以支持传入单个或多个过滤表达式。</w:t>
      </w:r>
      <w:r w:rsidRPr="0048129D">
        <w:rPr>
          <w:rFonts w:hint="eastAsia"/>
        </w:rPr>
        <w:t>过滤表达式</w:t>
      </w:r>
      <w:r w:rsidR="00EB43DF">
        <w:rPr>
          <w:rFonts w:hint="eastAsia"/>
        </w:rPr>
        <w:t>大体可以分成三种过滤条件：“类型”、“方向”和“协议”。</w:t>
      </w:r>
      <w:r w:rsidR="00EB43DF" w:rsidRPr="00EB43DF">
        <w:rPr>
          <w:rFonts w:hint="eastAsia"/>
        </w:rPr>
        <w:t>还有三种逻辑运算，取非运算是</w:t>
      </w:r>
      <w:r w:rsidR="00EB43DF" w:rsidRPr="00EB43DF">
        <w:t xml:space="preserve"> 'not ' '! ', 与运算是'and','&amp;&amp;';或运算是'or' ,'||'</w:t>
      </w:r>
      <w:r w:rsidR="00EB43DF">
        <w:rPr>
          <w:rFonts w:hint="eastAsia"/>
        </w:rPr>
        <w:t xml:space="preserve"> ，可以使用逻辑运算符将三种过滤条件搭配组合成我</w:t>
      </w:r>
      <w:r w:rsidRPr="0048129D">
        <w:rPr>
          <w:rFonts w:hint="eastAsia"/>
        </w:rPr>
        <w:t>们的过滤表达式。</w:t>
      </w:r>
    </w:p>
    <w:p w:rsidR="00256A76" w:rsidRDefault="00256A76" w:rsidP="00EB43DF">
      <w:pPr>
        <w:pStyle w:val="Heading3"/>
        <w:numPr>
          <w:ilvl w:val="0"/>
          <w:numId w:val="26"/>
        </w:numPr>
      </w:pPr>
      <w:r>
        <w:rPr>
          <w:rFonts w:hint="eastAsia"/>
        </w:rPr>
        <w:t>类型过滤</w:t>
      </w:r>
    </w:p>
    <w:p w:rsidR="00256A76" w:rsidRDefault="00AC0AF0" w:rsidP="00256A76">
      <w:r w:rsidRPr="00AC0AF0">
        <w:rPr>
          <w:rFonts w:hint="eastAsia"/>
        </w:rPr>
        <w:t>类型的关键字，主要包括</w:t>
      </w:r>
      <w:r w:rsidRPr="00AC0AF0">
        <w:t>host</w:t>
      </w:r>
      <w:r w:rsidR="00B44C95">
        <w:rPr>
          <w:rFonts w:hint="eastAsia"/>
        </w:rPr>
        <w:t>(指定ip地址)</w:t>
      </w:r>
      <w:r w:rsidRPr="00AC0AF0">
        <w:t>，net</w:t>
      </w:r>
      <w:r w:rsidR="00B44C95">
        <w:rPr>
          <w:rFonts w:hint="eastAsia"/>
        </w:rPr>
        <w:t>(指定网络地址)</w:t>
      </w:r>
      <w:r w:rsidRPr="00AC0AF0">
        <w:t>，port</w:t>
      </w:r>
      <w:r w:rsidR="00B44C95">
        <w:rPr>
          <w:rFonts w:hint="eastAsia"/>
        </w:rPr>
        <w:t>(指定端口)。</w:t>
      </w:r>
      <w:r w:rsidR="00B44C95" w:rsidRPr="00B44C95">
        <w:rPr>
          <w:rFonts w:hint="eastAsia"/>
        </w:rPr>
        <w:t>如果没有指定类型，缺省的类型是</w:t>
      </w:r>
      <w:r w:rsidR="00B44C95">
        <w:t>host</w:t>
      </w:r>
      <w:r w:rsidR="00B44C95">
        <w:rPr>
          <w:rFonts w:hint="eastAsia"/>
        </w:rPr>
        <w:t>。</w:t>
      </w:r>
    </w:p>
    <w:p w:rsidR="000D5076" w:rsidRDefault="00B44C95" w:rsidP="00B44C95">
      <w:r>
        <w:rPr>
          <w:rFonts w:hint="eastAsia"/>
        </w:rPr>
        <w:t>例如：</w:t>
      </w:r>
    </w:p>
    <w:p w:rsidR="000D5076" w:rsidRDefault="00B44C95" w:rsidP="000D5076">
      <w:pPr>
        <w:pStyle w:val="ListParagraph"/>
        <w:numPr>
          <w:ilvl w:val="0"/>
          <w:numId w:val="24"/>
        </w:numPr>
      </w:pPr>
      <w:r>
        <w:t>host 210.45.114.211，指定主机 210.45.114.211，</w:t>
      </w:r>
    </w:p>
    <w:p w:rsidR="000D5076" w:rsidRDefault="00B44C95" w:rsidP="000D5076">
      <w:pPr>
        <w:pStyle w:val="ListParagraph"/>
        <w:numPr>
          <w:ilvl w:val="0"/>
          <w:numId w:val="24"/>
        </w:numPr>
      </w:pPr>
      <w:r>
        <w:t>net 210.11.0.0 指明210.11.0.0是一个网络地址，</w:t>
      </w:r>
    </w:p>
    <w:p w:rsidR="00B44C95" w:rsidRPr="00256A76" w:rsidRDefault="00B44C95" w:rsidP="000D5076">
      <w:pPr>
        <w:pStyle w:val="ListParagraph"/>
        <w:numPr>
          <w:ilvl w:val="0"/>
          <w:numId w:val="24"/>
        </w:numPr>
      </w:pPr>
      <w:r>
        <w:t>port 21 指明</w:t>
      </w:r>
      <w:r>
        <w:rPr>
          <w:rFonts w:hint="eastAsia"/>
        </w:rPr>
        <w:t>端口号是</w:t>
      </w:r>
      <w:r>
        <w:t>21。</w:t>
      </w:r>
    </w:p>
    <w:p w:rsidR="00256A76" w:rsidRDefault="00256A76" w:rsidP="00256A76">
      <w:pPr>
        <w:pStyle w:val="Heading3"/>
      </w:pPr>
      <w:r>
        <w:rPr>
          <w:rFonts w:hint="eastAsia"/>
        </w:rPr>
        <w:t>方向过滤</w:t>
      </w:r>
    </w:p>
    <w:p w:rsidR="00D07599" w:rsidRDefault="00D07599" w:rsidP="00D07599">
      <w:r w:rsidRPr="00D07599">
        <w:rPr>
          <w:rFonts w:hint="eastAsia"/>
        </w:rPr>
        <w:t>主要包括</w:t>
      </w:r>
      <w:r>
        <w:t>src</w:t>
      </w:r>
      <w:r w:rsidRPr="00D07599">
        <w:t>, dst ,dst or src, dst and src</w:t>
      </w:r>
      <w:r>
        <w:rPr>
          <w:rFonts w:hint="eastAsia"/>
        </w:rPr>
        <w:t>。如果没有指明方向关键字，则缺省是</w:t>
      </w:r>
      <w:r>
        <w:t>srcor dst关键字。</w:t>
      </w:r>
    </w:p>
    <w:p w:rsidR="00D07599" w:rsidRDefault="00D07599" w:rsidP="00D07599">
      <w:r>
        <w:rPr>
          <w:rFonts w:hint="eastAsia"/>
        </w:rPr>
        <w:t>举例：</w:t>
      </w:r>
    </w:p>
    <w:p w:rsidR="00D07599" w:rsidRDefault="00D07599" w:rsidP="00D07599">
      <w:pPr>
        <w:pStyle w:val="ListParagraph"/>
        <w:numPr>
          <w:ilvl w:val="0"/>
          <w:numId w:val="25"/>
        </w:numPr>
      </w:pPr>
      <w:r w:rsidRPr="00D07599">
        <w:t>src 210.45.114.211 ,指明ip包中源地址是</w:t>
      </w:r>
      <w:r>
        <w:t>210.45.114.211</w:t>
      </w:r>
    </w:p>
    <w:p w:rsidR="000D5076" w:rsidRPr="000D5076" w:rsidRDefault="00D07599" w:rsidP="00D07599">
      <w:pPr>
        <w:pStyle w:val="ListParagraph"/>
        <w:numPr>
          <w:ilvl w:val="0"/>
          <w:numId w:val="25"/>
        </w:numPr>
      </w:pPr>
      <w:r w:rsidRPr="00D07599">
        <w:t xml:space="preserve">dst net 210.11.0.0 指明目的网络地址是210.11.0.0  </w:t>
      </w:r>
    </w:p>
    <w:p w:rsidR="00256A76" w:rsidRDefault="00256A76" w:rsidP="00256A76">
      <w:pPr>
        <w:pStyle w:val="Heading3"/>
      </w:pPr>
      <w:r>
        <w:rPr>
          <w:rFonts w:hint="eastAsia"/>
        </w:rPr>
        <w:t>协议过滤</w:t>
      </w:r>
    </w:p>
    <w:p w:rsidR="00D07599" w:rsidRPr="00D07599" w:rsidRDefault="00EB43DF" w:rsidP="00EB43DF">
      <w:pPr>
        <w:ind w:firstLine="360"/>
      </w:pPr>
      <w:r w:rsidRPr="00EB43DF">
        <w:rPr>
          <w:rFonts w:hint="eastAsia"/>
        </w:rPr>
        <w:t>主要包括</w:t>
      </w:r>
      <w:r>
        <w:rPr>
          <w:rFonts w:ascii="Arial" w:hAnsi="Arial" w:cs="Arial"/>
          <w:color w:val="FF0000"/>
        </w:rPr>
        <w:t> </w:t>
      </w:r>
      <w:r>
        <w:rPr>
          <w:rFonts w:ascii="Arial" w:hAnsi="Arial" w:cs="Arial"/>
        </w:rPr>
        <w:t>ether,ip,ip6,arp,rarp,tcp,udp</w:t>
      </w:r>
      <w:r>
        <w:rPr>
          <w:rFonts w:hint="eastAsia"/>
        </w:rPr>
        <w:t>等类型。如果没有指定任何协议，则</w:t>
      </w:r>
      <w:r>
        <w:rPr>
          <w:rFonts w:ascii="Arial" w:hAnsi="Arial" w:cs="Arial"/>
        </w:rPr>
        <w:t>tcpdump</w:t>
      </w:r>
      <w:r>
        <w:rPr>
          <w:rFonts w:hint="eastAsia"/>
        </w:rPr>
        <w:t>将会监听所有协议的信息包。</w:t>
      </w:r>
    </w:p>
    <w:p w:rsidR="00256A76" w:rsidRDefault="00256A76" w:rsidP="00256A76">
      <w:pPr>
        <w:pStyle w:val="Heading3"/>
      </w:pPr>
      <w:r>
        <w:rPr>
          <w:rFonts w:hint="eastAsia"/>
        </w:rPr>
        <w:lastRenderedPageBreak/>
        <w:t>其他过滤类型</w:t>
      </w:r>
    </w:p>
    <w:p w:rsidR="00EB43DF" w:rsidRDefault="00EB43DF" w:rsidP="00EB43DF">
      <w:r w:rsidRPr="00EB43DF">
        <w:t>gateway, broadcast,less,greater</w:t>
      </w:r>
    </w:p>
    <w:p w:rsidR="00EB43DF" w:rsidRDefault="00EB43DF" w:rsidP="00EB43DF"/>
    <w:p w:rsidR="00C56A41" w:rsidRDefault="00C56A41" w:rsidP="00C56A41">
      <w:pPr>
        <w:pStyle w:val="Heading2"/>
      </w:pPr>
      <w:r>
        <w:rPr>
          <w:rFonts w:hint="eastAsia"/>
        </w:rPr>
        <w:t>常见使用</w:t>
      </w:r>
    </w:p>
    <w:p w:rsidR="00C56A41" w:rsidRDefault="00C56A41" w:rsidP="00C56A41">
      <w:r>
        <w:rPr>
          <w:rFonts w:hint="eastAsia"/>
        </w:rPr>
        <w:t>使用1：</w:t>
      </w:r>
      <w:r w:rsidRPr="00C56A41">
        <w:rPr>
          <w:rFonts w:hint="eastAsia"/>
        </w:rPr>
        <w:t>想查目标机器端口是</w:t>
      </w:r>
      <w:r w:rsidRPr="00C56A41">
        <w:t>21或80的网络包</w:t>
      </w:r>
    </w:p>
    <w:tbl>
      <w:tblPr>
        <w:tblStyle w:val="TableGrid"/>
        <w:tblW w:w="0" w:type="auto"/>
        <w:tblInd w:w="468" w:type="dxa"/>
        <w:tblLook w:val="04A0"/>
      </w:tblPr>
      <w:tblGrid>
        <w:gridCol w:w="8388"/>
      </w:tblGrid>
      <w:tr w:rsidR="00C5471F" w:rsidTr="00C5471F">
        <w:tc>
          <w:tcPr>
            <w:tcW w:w="8388" w:type="dxa"/>
          </w:tcPr>
          <w:p w:rsidR="00C5471F" w:rsidRDefault="00C5471F" w:rsidP="00C56A41">
            <w:pPr>
              <w:ind w:left="0"/>
            </w:pPr>
            <w:r w:rsidRPr="005F78E8">
              <w:t>tcpdump -i eth0 -c 10 'dst port 21 or dst port 80'</w:t>
            </w:r>
          </w:p>
        </w:tc>
      </w:tr>
    </w:tbl>
    <w:p w:rsidR="00C5471F" w:rsidRDefault="00C5471F" w:rsidP="00C56A41"/>
    <w:p w:rsidR="005F78E8" w:rsidRDefault="005F78E8" w:rsidP="00C56A41">
      <w:r>
        <w:rPr>
          <w:rFonts w:hint="eastAsia"/>
        </w:rPr>
        <w:t>使用2：</w:t>
      </w:r>
      <w:r w:rsidRPr="005F78E8">
        <w:rPr>
          <w:rFonts w:hint="eastAsia"/>
        </w:rPr>
        <w:t>截获主机</w:t>
      </w:r>
      <w:r w:rsidRPr="005F78E8">
        <w:t>115.29.241.37和主机115.29.210.85或115.29.211.14的通信，使用命令(注意括号的使用)</w:t>
      </w:r>
    </w:p>
    <w:tbl>
      <w:tblPr>
        <w:tblStyle w:val="TableGrid"/>
        <w:tblW w:w="0" w:type="auto"/>
        <w:tblInd w:w="468" w:type="dxa"/>
        <w:tblLook w:val="04A0"/>
      </w:tblPr>
      <w:tblGrid>
        <w:gridCol w:w="8388"/>
      </w:tblGrid>
      <w:tr w:rsidR="00C5471F" w:rsidTr="00C5471F">
        <w:tc>
          <w:tcPr>
            <w:tcW w:w="8388" w:type="dxa"/>
          </w:tcPr>
          <w:p w:rsidR="00C5471F" w:rsidRDefault="00C5471F" w:rsidP="00C5471F">
            <w:pPr>
              <w:ind w:left="0"/>
            </w:pPr>
            <w:r>
              <w:t>tcpdump -i eth</w:t>
            </w:r>
            <w:r>
              <w:rPr>
                <w:rFonts w:hint="eastAsia"/>
              </w:rPr>
              <w:t>1</w:t>
            </w:r>
            <w:r w:rsidRPr="005F78E8">
              <w:t xml:space="preserve"> -c 3 'host </w:t>
            </w:r>
            <w:r w:rsidRPr="00D9321F">
              <w:t>115.29.241.37</w:t>
            </w:r>
            <w:r>
              <w:rPr>
                <w:rFonts w:hint="eastAsia"/>
              </w:rPr>
              <w:t xml:space="preserve"> </w:t>
            </w:r>
            <w:r w:rsidRPr="005F78E8">
              <w:t>and (115.29.210.85 or</w:t>
            </w:r>
            <w:r>
              <w:rPr>
                <w:rFonts w:hint="eastAsia"/>
              </w:rPr>
              <w:t xml:space="preserve"> </w:t>
            </w:r>
            <w:r w:rsidRPr="005F78E8">
              <w:t>115.29.211.14)'</w:t>
            </w:r>
          </w:p>
          <w:p w:rsidR="00C5471F" w:rsidRDefault="00C5471F" w:rsidP="00C56A41">
            <w:pPr>
              <w:ind w:left="0"/>
            </w:pPr>
          </w:p>
        </w:tc>
      </w:tr>
    </w:tbl>
    <w:p w:rsidR="00C5471F" w:rsidRDefault="00C5471F" w:rsidP="00C5471F">
      <w:pPr>
        <w:ind w:left="0"/>
      </w:pPr>
    </w:p>
    <w:p w:rsidR="00D9321F" w:rsidRPr="00C56A41" w:rsidRDefault="00D9321F" w:rsidP="00C56A41">
      <w:r>
        <w:rPr>
          <w:rFonts w:hint="eastAsia"/>
        </w:rPr>
        <w:t>使用3：</w:t>
      </w:r>
      <w:r w:rsidRPr="00D9321F">
        <w:rPr>
          <w:rFonts w:hint="eastAsia"/>
        </w:rPr>
        <w:t>想获取使用</w:t>
      </w:r>
      <w:r w:rsidRPr="00D9321F">
        <w:t>ftp端口和ftp数据端口的网络包</w:t>
      </w:r>
    </w:p>
    <w:p w:rsidR="00C56A41" w:rsidRDefault="00D9321F" w:rsidP="00D9321F">
      <w:pPr>
        <w:ind w:firstLine="360"/>
      </w:pPr>
      <w:r>
        <w:t>linux系统下 /etc/services这个文件里面，就存储着所有知名服务和传输层端口的对应关系。如果你直接把/etc/services里的ftp对应的端口值从21改为了3333，那么tcpdump就会去抓端口含有3333的网络包了。</w:t>
      </w:r>
    </w:p>
    <w:tbl>
      <w:tblPr>
        <w:tblStyle w:val="TableGrid"/>
        <w:tblW w:w="0" w:type="auto"/>
        <w:tblInd w:w="468" w:type="dxa"/>
        <w:tblLook w:val="04A0"/>
      </w:tblPr>
      <w:tblGrid>
        <w:gridCol w:w="8388"/>
      </w:tblGrid>
      <w:tr w:rsidR="00C5471F" w:rsidTr="00C5471F">
        <w:tc>
          <w:tcPr>
            <w:tcW w:w="8388" w:type="dxa"/>
          </w:tcPr>
          <w:p w:rsidR="00C5471F" w:rsidRDefault="00C5471F" w:rsidP="00C5471F">
            <w:pPr>
              <w:ind w:left="0"/>
            </w:pPr>
            <w:r w:rsidRPr="00C5471F">
              <w:t>tcpdump 'port ftp or ftp-data'</w:t>
            </w:r>
          </w:p>
        </w:tc>
      </w:tr>
    </w:tbl>
    <w:p w:rsidR="00C5471F" w:rsidRDefault="00C5471F" w:rsidP="00C5471F"/>
    <w:p w:rsidR="00C5471F" w:rsidRDefault="00C5471F" w:rsidP="00C5471F">
      <w:r>
        <w:rPr>
          <w:rFonts w:hint="eastAsia"/>
        </w:rPr>
        <w:t>使用4：</w:t>
      </w:r>
      <w:r w:rsidRPr="00C5471F">
        <w:rPr>
          <w:rFonts w:hint="eastAsia"/>
        </w:rPr>
        <w:t>想要获取主机</w:t>
      </w:r>
      <w:r w:rsidRPr="00C5471F">
        <w:t>172.16.0.11除了和主机210.45.123.249之外所有主机通信的ip包</w:t>
      </w:r>
    </w:p>
    <w:tbl>
      <w:tblPr>
        <w:tblStyle w:val="TableGrid"/>
        <w:tblW w:w="0" w:type="auto"/>
        <w:tblInd w:w="468" w:type="dxa"/>
        <w:tblLook w:val="04A0"/>
      </w:tblPr>
      <w:tblGrid>
        <w:gridCol w:w="8388"/>
      </w:tblGrid>
      <w:tr w:rsidR="00C5471F" w:rsidTr="00C5471F">
        <w:tc>
          <w:tcPr>
            <w:tcW w:w="8388" w:type="dxa"/>
          </w:tcPr>
          <w:p w:rsidR="00C5471F" w:rsidRDefault="00FD572A" w:rsidP="00C5471F">
            <w:pPr>
              <w:ind w:left="0"/>
            </w:pPr>
            <w:r w:rsidRPr="00FD572A">
              <w:t>tcpdump ip ‘host 172.16.0.11 and ! 210.45.123.249’</w:t>
            </w:r>
          </w:p>
        </w:tc>
      </w:tr>
    </w:tbl>
    <w:p w:rsidR="00C5471F" w:rsidRDefault="00C5471F" w:rsidP="00C5471F"/>
    <w:p w:rsidR="00C5471F" w:rsidRDefault="00FD572A" w:rsidP="00C5471F">
      <w:r>
        <w:rPr>
          <w:rFonts w:hint="eastAsia"/>
        </w:rPr>
        <w:t>使用5：</w:t>
      </w:r>
      <w:r w:rsidRPr="00FD572A">
        <w:t>172.16.0.11的80端口和110和25以外的其他端口的包</w:t>
      </w:r>
    </w:p>
    <w:tbl>
      <w:tblPr>
        <w:tblStyle w:val="TableGrid"/>
        <w:tblW w:w="0" w:type="auto"/>
        <w:tblInd w:w="468" w:type="dxa"/>
        <w:tblLook w:val="04A0"/>
      </w:tblPr>
      <w:tblGrid>
        <w:gridCol w:w="8388"/>
      </w:tblGrid>
      <w:tr w:rsidR="00FD572A" w:rsidTr="00FD572A">
        <w:tc>
          <w:tcPr>
            <w:tcW w:w="8388" w:type="dxa"/>
          </w:tcPr>
          <w:p w:rsidR="00FD572A" w:rsidRDefault="00FD572A" w:rsidP="00C5471F">
            <w:pPr>
              <w:ind w:left="0"/>
            </w:pPr>
            <w:r w:rsidRPr="00FD572A">
              <w:t>tcpdump -i eth0 ‘host 172.16.0.11 and! port 80 and ! port 25 and ! port 110’</w:t>
            </w:r>
          </w:p>
        </w:tc>
      </w:tr>
    </w:tbl>
    <w:p w:rsidR="00FD572A" w:rsidRDefault="00FD572A" w:rsidP="00C5471F"/>
    <w:p w:rsidR="00FD572A" w:rsidRDefault="00DF0096" w:rsidP="00C5471F">
      <w:r>
        <w:rPr>
          <w:rFonts w:hint="eastAsia"/>
        </w:rPr>
        <w:t>使用6：</w:t>
      </w:r>
      <w:r w:rsidRPr="00DF0096">
        <w:t>proto [ expr : size]</w:t>
      </w:r>
      <w:r>
        <w:rPr>
          <w:rFonts w:hint="eastAsia"/>
        </w:rPr>
        <w:t>的用法</w:t>
      </w:r>
    </w:p>
    <w:p w:rsidR="00DF0096" w:rsidRDefault="00DF0096" w:rsidP="00C5471F">
      <w:r>
        <w:rPr>
          <w:rFonts w:hint="eastAsia"/>
          <w:color w:val="FF0000"/>
        </w:rPr>
        <w:lastRenderedPageBreak/>
        <w:t>p</w:t>
      </w:r>
      <w:r w:rsidRPr="00DF0096">
        <w:rPr>
          <w:color w:val="FF0000"/>
        </w:rPr>
        <w:t>roto即protocol的缩写</w:t>
      </w:r>
      <w:r>
        <w:rPr>
          <w:rFonts w:hint="eastAsia"/>
        </w:rPr>
        <w:t>：</w:t>
      </w:r>
      <w:r w:rsidRPr="00DF0096">
        <w:t>它表示这里要指定的是某种协议名称</w:t>
      </w:r>
    </w:p>
    <w:p w:rsidR="00DF0096" w:rsidRDefault="00DF0096" w:rsidP="00DF0096">
      <w:r>
        <w:rPr>
          <w:rFonts w:hint="eastAsia"/>
        </w:rPr>
        <w:t>e</w:t>
      </w:r>
      <w:r w:rsidRPr="00DF0096">
        <w:t>xpr</w:t>
      </w:r>
      <w:r>
        <w:rPr>
          <w:rFonts w:hint="eastAsia"/>
        </w:rPr>
        <w:t>：</w:t>
      </w:r>
      <w:r w:rsidRPr="00DF0096">
        <w:rPr>
          <w:color w:val="FF0000"/>
        </w:rPr>
        <w:t>用来指定数据报字节单位的偏移量</w:t>
      </w:r>
      <w:r>
        <w:rPr>
          <w:rFonts w:hint="eastAsia"/>
        </w:rPr>
        <w:t>。该偏移量相对于指定的协议层，默认的起始位置是</w:t>
      </w:r>
      <w:r>
        <w:t>0；而</w:t>
      </w:r>
    </w:p>
    <w:p w:rsidR="00DF0096" w:rsidRDefault="00DF0096" w:rsidP="00DF0096">
      <w:r>
        <w:t>size</w:t>
      </w:r>
      <w:r>
        <w:rPr>
          <w:rFonts w:hint="eastAsia"/>
        </w:rPr>
        <w:t>：</w:t>
      </w:r>
      <w:r w:rsidRPr="00DF0096">
        <w:rPr>
          <w:color w:val="FF0000"/>
        </w:rPr>
        <w:t>表示从偏移量的位置开始提取多少个字节</w:t>
      </w:r>
      <w:r>
        <w:t>，可以设置为1、2、4,默认为1字节。如果只设置了expr，而没有设置size，则默认提取1个字节。比如ip[2:2]，就表示提取出第3、4个字节；而ip[0]则表示提取ip协议头的</w:t>
      </w:r>
      <w:r>
        <w:rPr>
          <w:rFonts w:hint="eastAsia"/>
        </w:rPr>
        <w:t>第一个字节。</w:t>
      </w:r>
      <w:r w:rsidRPr="00DF0096">
        <w:rPr>
          <w:rFonts w:hint="eastAsia"/>
        </w:rPr>
        <w:t>在我们提取了特定内容之后，我们就需要设置我们的过滤条件了，我们可用的“比较操作符”包括：</w:t>
      </w:r>
      <w:r w:rsidRPr="00DF0096">
        <w:t>&gt;，&lt;，&gt;=，&lt;=，=，!=，总共有6个。</w:t>
      </w:r>
    </w:p>
    <w:p w:rsidR="00646D54" w:rsidRDefault="00646D54" w:rsidP="00DF0096"/>
    <w:tbl>
      <w:tblPr>
        <w:tblStyle w:val="TableGrid"/>
        <w:tblW w:w="0" w:type="auto"/>
        <w:tblInd w:w="468" w:type="dxa"/>
        <w:tblLook w:val="04A0"/>
      </w:tblPr>
      <w:tblGrid>
        <w:gridCol w:w="8388"/>
      </w:tblGrid>
      <w:tr w:rsidR="00695A29" w:rsidTr="00695A29">
        <w:tc>
          <w:tcPr>
            <w:tcW w:w="8388" w:type="dxa"/>
          </w:tcPr>
          <w:p w:rsidR="00695A29" w:rsidRPr="00FD572A" w:rsidRDefault="00695A29" w:rsidP="00695A29">
            <w:pPr>
              <w:ind w:left="0"/>
            </w:pPr>
            <w:r w:rsidRPr="00695A29">
              <w:t xml:space="preserve">tcpdump -i eth0 'host </w:t>
            </w:r>
            <w:r w:rsidRPr="00D9321F">
              <w:t>115.29.241.37</w:t>
            </w:r>
            <w:r w:rsidRPr="00695A29">
              <w:t xml:space="preserve"> and</w:t>
            </w:r>
            <w:r>
              <w:rPr>
                <w:rFonts w:hint="eastAsia"/>
              </w:rPr>
              <w:t xml:space="preserve"> </w:t>
            </w:r>
            <w:r w:rsidRPr="00695A29">
              <w:t xml:space="preserve">host </w:t>
            </w:r>
            <w:r>
              <w:rPr>
                <w:rFonts w:hint="eastAsia"/>
              </w:rPr>
              <w:t>baidu</w:t>
            </w:r>
            <w:r w:rsidRPr="00695A29">
              <w:t>.com and tcp[tcpflags]&amp;tcp-syn!=0' -c 3 -nn</w:t>
            </w:r>
          </w:p>
          <w:p w:rsidR="00695A29" w:rsidRDefault="00695A29" w:rsidP="00DF0096">
            <w:pPr>
              <w:ind w:left="0"/>
            </w:pPr>
          </w:p>
        </w:tc>
      </w:tr>
    </w:tbl>
    <w:p w:rsidR="00695A29" w:rsidRDefault="00695A29" w:rsidP="00DF0096"/>
    <w:sectPr w:rsidR="00695A29" w:rsidSect="00C03A83">
      <w:footerReference w:type="default" r:id="rId16"/>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B28" w:rsidRDefault="00563B28" w:rsidP="000F1492">
      <w:pPr>
        <w:spacing w:after="0"/>
      </w:pPr>
      <w:r>
        <w:separator/>
      </w:r>
    </w:p>
  </w:endnote>
  <w:endnote w:type="continuationSeparator" w:id="1">
    <w:p w:rsidR="00563B28" w:rsidRDefault="00563B28" w:rsidP="000F149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8788"/>
      <w:docPartObj>
        <w:docPartGallery w:val="Page Numbers (Bottom of Page)"/>
        <w:docPartUnique/>
      </w:docPartObj>
    </w:sdtPr>
    <w:sdtContent>
      <w:p w:rsidR="000F1492" w:rsidRDefault="00442C27">
        <w:pPr>
          <w:pStyle w:val="Footer"/>
          <w:jc w:val="right"/>
        </w:pPr>
        <w:fldSimple w:instr=" PAGE   \* MERGEFORMAT ">
          <w:r w:rsidR="00A21BF5">
            <w:rPr>
              <w:noProof/>
            </w:rPr>
            <w:t>6</w:t>
          </w:r>
        </w:fldSimple>
      </w:p>
    </w:sdtContent>
  </w:sdt>
  <w:p w:rsidR="000F1492" w:rsidRDefault="000F14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B28" w:rsidRDefault="00563B28" w:rsidP="000F1492">
      <w:pPr>
        <w:spacing w:after="0"/>
      </w:pPr>
      <w:r>
        <w:separator/>
      </w:r>
    </w:p>
  </w:footnote>
  <w:footnote w:type="continuationSeparator" w:id="1">
    <w:p w:rsidR="00563B28" w:rsidRDefault="00563B28" w:rsidP="000F149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2D7A"/>
    <w:multiLevelType w:val="hybridMultilevel"/>
    <w:tmpl w:val="DA440B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151CD"/>
    <w:multiLevelType w:val="hybridMultilevel"/>
    <w:tmpl w:val="F704F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A6682A"/>
    <w:multiLevelType w:val="hybridMultilevel"/>
    <w:tmpl w:val="D8DE5F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7411DA"/>
    <w:multiLevelType w:val="hybridMultilevel"/>
    <w:tmpl w:val="1230F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990A3B"/>
    <w:multiLevelType w:val="hybridMultilevel"/>
    <w:tmpl w:val="325C47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A71370"/>
    <w:multiLevelType w:val="hybridMultilevel"/>
    <w:tmpl w:val="E3ACD4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136C5E"/>
    <w:multiLevelType w:val="hybridMultilevel"/>
    <w:tmpl w:val="4C5820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2"/>
  </w:num>
  <w:num w:numId="4">
    <w:abstractNumId w:val="1"/>
  </w:num>
  <w:num w:numId="5">
    <w:abstractNumId w:val="7"/>
  </w:num>
  <w:num w:numId="6">
    <w:abstractNumId w:val="2"/>
  </w:num>
  <w:num w:numId="7">
    <w:abstractNumId w:val="1"/>
  </w:num>
  <w:num w:numId="8">
    <w:abstractNumId w:val="7"/>
  </w:num>
  <w:num w:numId="9">
    <w:abstractNumId w:val="2"/>
  </w:num>
  <w:num w:numId="10">
    <w:abstractNumId w:val="1"/>
  </w:num>
  <w:num w:numId="11">
    <w:abstractNumId w:val="7"/>
  </w:num>
  <w:num w:numId="12">
    <w:abstractNumId w:val="2"/>
  </w:num>
  <w:num w:numId="13">
    <w:abstractNumId w:val="1"/>
  </w:num>
  <w:num w:numId="14">
    <w:abstractNumId w:val="7"/>
  </w:num>
  <w:num w:numId="15">
    <w:abstractNumId w:val="2"/>
  </w:num>
  <w:num w:numId="16">
    <w:abstractNumId w:val="3"/>
  </w:num>
  <w:num w:numId="17">
    <w:abstractNumId w:val="9"/>
  </w:num>
  <w:num w:numId="18">
    <w:abstractNumId w:val="6"/>
  </w:num>
  <w:num w:numId="19">
    <w:abstractNumId w:val="7"/>
    <w:lvlOverride w:ilvl="0">
      <w:startOverride w:val="1"/>
    </w:lvlOverride>
  </w:num>
  <w:num w:numId="20">
    <w:abstractNumId w:val="7"/>
    <w:lvlOverride w:ilvl="0">
      <w:startOverride w:val="1"/>
    </w:lvlOverride>
  </w:num>
  <w:num w:numId="21">
    <w:abstractNumId w:val="1"/>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0"/>
  </w:num>
  <w:num w:numId="25">
    <w:abstractNumId w:val="8"/>
  </w:num>
  <w:num w:numId="26">
    <w:abstractNumId w:val="2"/>
    <w:lvlOverride w:ilvl="0">
      <w:startOverride w:val="1"/>
    </w:lvlOverride>
  </w:num>
  <w:num w:numId="27">
    <w:abstractNumId w:val="5"/>
  </w:num>
  <w:num w:numId="28">
    <w:abstractNumId w:val="7"/>
    <w:lvlOverride w:ilvl="0">
      <w:startOverride w:val="1"/>
    </w:lvlOverride>
  </w:num>
  <w:num w:numId="29">
    <w:abstractNumId w:val="7"/>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05036B"/>
    <w:rsid w:val="00017976"/>
    <w:rsid w:val="0005036B"/>
    <w:rsid w:val="00060281"/>
    <w:rsid w:val="000751A1"/>
    <w:rsid w:val="0008136C"/>
    <w:rsid w:val="00092B03"/>
    <w:rsid w:val="000B76DC"/>
    <w:rsid w:val="000D3972"/>
    <w:rsid w:val="000D5076"/>
    <w:rsid w:val="000F1492"/>
    <w:rsid w:val="000F7929"/>
    <w:rsid w:val="001126F0"/>
    <w:rsid w:val="00117251"/>
    <w:rsid w:val="001302AF"/>
    <w:rsid w:val="00145D20"/>
    <w:rsid w:val="001707C0"/>
    <w:rsid w:val="0018247C"/>
    <w:rsid w:val="00192A58"/>
    <w:rsid w:val="001A178A"/>
    <w:rsid w:val="001A5840"/>
    <w:rsid w:val="002371E8"/>
    <w:rsid w:val="00256A76"/>
    <w:rsid w:val="00285358"/>
    <w:rsid w:val="002A277F"/>
    <w:rsid w:val="002C6A83"/>
    <w:rsid w:val="002D6252"/>
    <w:rsid w:val="002E1D0E"/>
    <w:rsid w:val="002F3BF6"/>
    <w:rsid w:val="00327699"/>
    <w:rsid w:val="00335F47"/>
    <w:rsid w:val="0039173E"/>
    <w:rsid w:val="003A0320"/>
    <w:rsid w:val="003F628C"/>
    <w:rsid w:val="004123C0"/>
    <w:rsid w:val="004329BA"/>
    <w:rsid w:val="00435E7A"/>
    <w:rsid w:val="00442C27"/>
    <w:rsid w:val="00443F8B"/>
    <w:rsid w:val="00462F78"/>
    <w:rsid w:val="00471DB9"/>
    <w:rsid w:val="0048129D"/>
    <w:rsid w:val="00486307"/>
    <w:rsid w:val="00486A20"/>
    <w:rsid w:val="00494CC4"/>
    <w:rsid w:val="004C1616"/>
    <w:rsid w:val="004D4B01"/>
    <w:rsid w:val="004D551D"/>
    <w:rsid w:val="004E2CE2"/>
    <w:rsid w:val="005059E0"/>
    <w:rsid w:val="0052242D"/>
    <w:rsid w:val="00550480"/>
    <w:rsid w:val="00562410"/>
    <w:rsid w:val="00563B28"/>
    <w:rsid w:val="0058433F"/>
    <w:rsid w:val="00587899"/>
    <w:rsid w:val="005D0D2D"/>
    <w:rsid w:val="005D3612"/>
    <w:rsid w:val="005F3834"/>
    <w:rsid w:val="005F78E8"/>
    <w:rsid w:val="00603155"/>
    <w:rsid w:val="00604AD3"/>
    <w:rsid w:val="00646D54"/>
    <w:rsid w:val="00695A29"/>
    <w:rsid w:val="006A051E"/>
    <w:rsid w:val="006D21E5"/>
    <w:rsid w:val="00725FEC"/>
    <w:rsid w:val="007533F7"/>
    <w:rsid w:val="00764818"/>
    <w:rsid w:val="00786D11"/>
    <w:rsid w:val="007B3378"/>
    <w:rsid w:val="007C3F03"/>
    <w:rsid w:val="007D4973"/>
    <w:rsid w:val="007E2EFA"/>
    <w:rsid w:val="0081333D"/>
    <w:rsid w:val="00814EA0"/>
    <w:rsid w:val="008261CD"/>
    <w:rsid w:val="00845B42"/>
    <w:rsid w:val="0085011E"/>
    <w:rsid w:val="008543EB"/>
    <w:rsid w:val="00856C99"/>
    <w:rsid w:val="00896800"/>
    <w:rsid w:val="008B5ACA"/>
    <w:rsid w:val="008C5117"/>
    <w:rsid w:val="008D04E9"/>
    <w:rsid w:val="00904415"/>
    <w:rsid w:val="009426E6"/>
    <w:rsid w:val="0099619D"/>
    <w:rsid w:val="009D5000"/>
    <w:rsid w:val="00A17EE9"/>
    <w:rsid w:val="00A21BF5"/>
    <w:rsid w:val="00A2318C"/>
    <w:rsid w:val="00A4342C"/>
    <w:rsid w:val="00A51FA2"/>
    <w:rsid w:val="00A85487"/>
    <w:rsid w:val="00A864EC"/>
    <w:rsid w:val="00A903B8"/>
    <w:rsid w:val="00AA314F"/>
    <w:rsid w:val="00AC0AF0"/>
    <w:rsid w:val="00AD6DE9"/>
    <w:rsid w:val="00AF27C2"/>
    <w:rsid w:val="00B255DA"/>
    <w:rsid w:val="00B44C95"/>
    <w:rsid w:val="00B61AE3"/>
    <w:rsid w:val="00BA21AE"/>
    <w:rsid w:val="00BE59FA"/>
    <w:rsid w:val="00C03A83"/>
    <w:rsid w:val="00C234CC"/>
    <w:rsid w:val="00C26783"/>
    <w:rsid w:val="00C5471F"/>
    <w:rsid w:val="00C56A41"/>
    <w:rsid w:val="00C66A40"/>
    <w:rsid w:val="00C67D47"/>
    <w:rsid w:val="00CD0482"/>
    <w:rsid w:val="00CE7D42"/>
    <w:rsid w:val="00CF3843"/>
    <w:rsid w:val="00D07599"/>
    <w:rsid w:val="00D24EDE"/>
    <w:rsid w:val="00D51E2F"/>
    <w:rsid w:val="00D51E6A"/>
    <w:rsid w:val="00D80E2B"/>
    <w:rsid w:val="00D9321F"/>
    <w:rsid w:val="00D93E09"/>
    <w:rsid w:val="00D96948"/>
    <w:rsid w:val="00DB6FA6"/>
    <w:rsid w:val="00DE43C2"/>
    <w:rsid w:val="00DE6E85"/>
    <w:rsid w:val="00DF0096"/>
    <w:rsid w:val="00DF2E38"/>
    <w:rsid w:val="00E04DE4"/>
    <w:rsid w:val="00E3586B"/>
    <w:rsid w:val="00E53AF0"/>
    <w:rsid w:val="00E85F34"/>
    <w:rsid w:val="00E93B67"/>
    <w:rsid w:val="00E951C1"/>
    <w:rsid w:val="00EA2624"/>
    <w:rsid w:val="00EB43DF"/>
    <w:rsid w:val="00EC0C3D"/>
    <w:rsid w:val="00ED1ED5"/>
    <w:rsid w:val="00ED7545"/>
    <w:rsid w:val="00EF3DCE"/>
    <w:rsid w:val="00F271EE"/>
    <w:rsid w:val="00F37F94"/>
    <w:rsid w:val="00F435D6"/>
    <w:rsid w:val="00F70029"/>
    <w:rsid w:val="00F738F4"/>
    <w:rsid w:val="00F83F77"/>
    <w:rsid w:val="00F906AD"/>
    <w:rsid w:val="00F962ED"/>
    <w:rsid w:val="00FB47A6"/>
    <w:rsid w:val="00FC1DF7"/>
    <w:rsid w:val="00FD5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NormalWeb">
    <w:name w:val="Normal (Web)"/>
    <w:basedOn w:val="Normal"/>
    <w:uiPriority w:val="99"/>
    <w:semiHidden/>
    <w:unhideWhenUsed/>
    <w:rsid w:val="00486A20"/>
    <w:pPr>
      <w:spacing w:before="100" w:beforeAutospacing="1" w:after="100" w:afterAutospacing="1"/>
      <w:ind w:left="0"/>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267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783"/>
    <w:rPr>
      <w:rFonts w:ascii="Tahoma" w:hAnsi="Tahoma" w:cs="Tahoma"/>
      <w:sz w:val="16"/>
      <w:szCs w:val="16"/>
    </w:rPr>
  </w:style>
  <w:style w:type="paragraph" w:styleId="Header">
    <w:name w:val="header"/>
    <w:basedOn w:val="Normal"/>
    <w:link w:val="HeaderChar"/>
    <w:uiPriority w:val="99"/>
    <w:semiHidden/>
    <w:unhideWhenUsed/>
    <w:rsid w:val="000F1492"/>
    <w:pPr>
      <w:tabs>
        <w:tab w:val="center" w:pos="4320"/>
        <w:tab w:val="right" w:pos="8640"/>
      </w:tabs>
      <w:spacing w:after="0"/>
    </w:pPr>
  </w:style>
  <w:style w:type="character" w:customStyle="1" w:styleId="HeaderChar">
    <w:name w:val="Header Char"/>
    <w:basedOn w:val="DefaultParagraphFont"/>
    <w:link w:val="Header"/>
    <w:uiPriority w:val="99"/>
    <w:semiHidden/>
    <w:rsid w:val="000F1492"/>
    <w:rPr>
      <w:rFonts w:ascii="微软雅黑" w:hAnsi="微软雅黑"/>
      <w:sz w:val="24"/>
    </w:rPr>
  </w:style>
  <w:style w:type="paragraph" w:styleId="Footer">
    <w:name w:val="footer"/>
    <w:basedOn w:val="Normal"/>
    <w:link w:val="FooterChar"/>
    <w:uiPriority w:val="99"/>
    <w:unhideWhenUsed/>
    <w:rsid w:val="000F1492"/>
    <w:pPr>
      <w:tabs>
        <w:tab w:val="center" w:pos="4320"/>
        <w:tab w:val="right" w:pos="8640"/>
      </w:tabs>
      <w:spacing w:after="0"/>
    </w:pPr>
  </w:style>
  <w:style w:type="character" w:customStyle="1" w:styleId="FooterChar">
    <w:name w:val="Footer Char"/>
    <w:basedOn w:val="DefaultParagraphFont"/>
    <w:link w:val="Footer"/>
    <w:uiPriority w:val="99"/>
    <w:rsid w:val="000F1492"/>
    <w:rPr>
      <w:rFonts w:ascii="微软雅黑" w:hAnsi="微软雅黑"/>
      <w:sz w:val="24"/>
    </w:rPr>
  </w:style>
  <w:style w:type="character" w:customStyle="1" w:styleId="apple-converted-space">
    <w:name w:val="apple-converted-space"/>
    <w:basedOn w:val="DefaultParagraphFont"/>
    <w:rsid w:val="00D51E6A"/>
  </w:style>
  <w:style w:type="character" w:styleId="Hyperlink">
    <w:name w:val="Hyperlink"/>
    <w:basedOn w:val="DefaultParagraphFont"/>
    <w:uiPriority w:val="99"/>
    <w:semiHidden/>
    <w:unhideWhenUsed/>
    <w:rsid w:val="00D51E6A"/>
    <w:rPr>
      <w:color w:val="0000FF"/>
      <w:u w:val="single"/>
    </w:rPr>
  </w:style>
  <w:style w:type="table" w:styleId="TableGrid">
    <w:name w:val="Table Grid"/>
    <w:basedOn w:val="TableNormal"/>
    <w:uiPriority w:val="59"/>
    <w:rsid w:val="0008136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60977">
      <w:bodyDiv w:val="1"/>
      <w:marLeft w:val="0"/>
      <w:marRight w:val="0"/>
      <w:marTop w:val="0"/>
      <w:marBottom w:val="0"/>
      <w:divBdr>
        <w:top w:val="none" w:sz="0" w:space="0" w:color="auto"/>
        <w:left w:val="none" w:sz="0" w:space="0" w:color="auto"/>
        <w:bottom w:val="none" w:sz="0" w:space="0" w:color="auto"/>
        <w:right w:val="none" w:sz="0" w:space="0" w:color="auto"/>
      </w:divBdr>
    </w:div>
    <w:div w:id="186524827">
      <w:bodyDiv w:val="1"/>
      <w:marLeft w:val="0"/>
      <w:marRight w:val="0"/>
      <w:marTop w:val="0"/>
      <w:marBottom w:val="0"/>
      <w:divBdr>
        <w:top w:val="none" w:sz="0" w:space="0" w:color="auto"/>
        <w:left w:val="none" w:sz="0" w:space="0" w:color="auto"/>
        <w:bottom w:val="none" w:sz="0" w:space="0" w:color="auto"/>
        <w:right w:val="none" w:sz="0" w:space="0" w:color="auto"/>
      </w:divBdr>
    </w:div>
    <w:div w:id="380254251">
      <w:bodyDiv w:val="1"/>
      <w:marLeft w:val="0"/>
      <w:marRight w:val="0"/>
      <w:marTop w:val="0"/>
      <w:marBottom w:val="0"/>
      <w:divBdr>
        <w:top w:val="none" w:sz="0" w:space="0" w:color="auto"/>
        <w:left w:val="none" w:sz="0" w:space="0" w:color="auto"/>
        <w:bottom w:val="none" w:sz="0" w:space="0" w:color="auto"/>
        <w:right w:val="none" w:sz="0" w:space="0" w:color="auto"/>
      </w:divBdr>
    </w:div>
    <w:div w:id="422729444">
      <w:bodyDiv w:val="1"/>
      <w:marLeft w:val="0"/>
      <w:marRight w:val="0"/>
      <w:marTop w:val="0"/>
      <w:marBottom w:val="0"/>
      <w:divBdr>
        <w:top w:val="none" w:sz="0" w:space="0" w:color="auto"/>
        <w:left w:val="none" w:sz="0" w:space="0" w:color="auto"/>
        <w:bottom w:val="none" w:sz="0" w:space="0" w:color="auto"/>
        <w:right w:val="none" w:sz="0" w:space="0" w:color="auto"/>
      </w:divBdr>
    </w:div>
    <w:div w:id="591275930">
      <w:bodyDiv w:val="1"/>
      <w:marLeft w:val="0"/>
      <w:marRight w:val="0"/>
      <w:marTop w:val="0"/>
      <w:marBottom w:val="0"/>
      <w:divBdr>
        <w:top w:val="none" w:sz="0" w:space="0" w:color="auto"/>
        <w:left w:val="none" w:sz="0" w:space="0" w:color="auto"/>
        <w:bottom w:val="none" w:sz="0" w:space="0" w:color="auto"/>
        <w:right w:val="none" w:sz="0" w:space="0" w:color="auto"/>
      </w:divBdr>
    </w:div>
    <w:div w:id="879166165">
      <w:bodyDiv w:val="1"/>
      <w:marLeft w:val="0"/>
      <w:marRight w:val="0"/>
      <w:marTop w:val="0"/>
      <w:marBottom w:val="0"/>
      <w:divBdr>
        <w:top w:val="none" w:sz="0" w:space="0" w:color="auto"/>
        <w:left w:val="none" w:sz="0" w:space="0" w:color="auto"/>
        <w:bottom w:val="none" w:sz="0" w:space="0" w:color="auto"/>
        <w:right w:val="none" w:sz="0" w:space="0" w:color="auto"/>
      </w:divBdr>
    </w:div>
    <w:div w:id="1104618504">
      <w:bodyDiv w:val="1"/>
      <w:marLeft w:val="0"/>
      <w:marRight w:val="0"/>
      <w:marTop w:val="0"/>
      <w:marBottom w:val="0"/>
      <w:divBdr>
        <w:top w:val="none" w:sz="0" w:space="0" w:color="auto"/>
        <w:left w:val="none" w:sz="0" w:space="0" w:color="auto"/>
        <w:bottom w:val="none" w:sz="0" w:space="0" w:color="auto"/>
        <w:right w:val="none" w:sz="0" w:space="0" w:color="auto"/>
      </w:divBdr>
    </w:div>
    <w:div w:id="1395007079">
      <w:bodyDiv w:val="1"/>
      <w:marLeft w:val="0"/>
      <w:marRight w:val="0"/>
      <w:marTop w:val="0"/>
      <w:marBottom w:val="0"/>
      <w:divBdr>
        <w:top w:val="none" w:sz="0" w:space="0" w:color="auto"/>
        <w:left w:val="none" w:sz="0" w:space="0" w:color="auto"/>
        <w:bottom w:val="none" w:sz="0" w:space="0" w:color="auto"/>
        <w:right w:val="none" w:sz="0" w:space="0" w:color="auto"/>
      </w:divBdr>
    </w:div>
    <w:div w:id="1457331235">
      <w:bodyDiv w:val="1"/>
      <w:marLeft w:val="0"/>
      <w:marRight w:val="0"/>
      <w:marTop w:val="0"/>
      <w:marBottom w:val="0"/>
      <w:divBdr>
        <w:top w:val="none" w:sz="0" w:space="0" w:color="auto"/>
        <w:left w:val="none" w:sz="0" w:space="0" w:color="auto"/>
        <w:bottom w:val="none" w:sz="0" w:space="0" w:color="auto"/>
        <w:right w:val="none" w:sz="0" w:space="0" w:color="auto"/>
      </w:divBdr>
    </w:div>
    <w:div w:id="1601832072">
      <w:bodyDiv w:val="1"/>
      <w:marLeft w:val="0"/>
      <w:marRight w:val="0"/>
      <w:marTop w:val="0"/>
      <w:marBottom w:val="0"/>
      <w:divBdr>
        <w:top w:val="none" w:sz="0" w:space="0" w:color="auto"/>
        <w:left w:val="none" w:sz="0" w:space="0" w:color="auto"/>
        <w:bottom w:val="none" w:sz="0" w:space="0" w:color="auto"/>
        <w:right w:val="none" w:sz="0" w:space="0" w:color="auto"/>
      </w:divBdr>
      <w:divsChild>
        <w:div w:id="1064333160">
          <w:marLeft w:val="0"/>
          <w:marRight w:val="0"/>
          <w:marTop w:val="0"/>
          <w:marBottom w:val="0"/>
          <w:divBdr>
            <w:top w:val="none" w:sz="0" w:space="0" w:color="auto"/>
            <w:left w:val="none" w:sz="0" w:space="0" w:color="auto"/>
            <w:bottom w:val="none" w:sz="0" w:space="0" w:color="auto"/>
            <w:right w:val="none" w:sz="0" w:space="0" w:color="auto"/>
          </w:divBdr>
        </w:div>
        <w:div w:id="181869054">
          <w:marLeft w:val="0"/>
          <w:marRight w:val="0"/>
          <w:marTop w:val="0"/>
          <w:marBottom w:val="0"/>
          <w:divBdr>
            <w:top w:val="none" w:sz="0" w:space="0" w:color="auto"/>
            <w:left w:val="none" w:sz="0" w:space="0" w:color="auto"/>
            <w:bottom w:val="none" w:sz="0" w:space="0" w:color="auto"/>
            <w:right w:val="none" w:sz="0" w:space="0" w:color="auto"/>
          </w:divBdr>
        </w:div>
        <w:div w:id="1172835373">
          <w:marLeft w:val="0"/>
          <w:marRight w:val="0"/>
          <w:marTop w:val="0"/>
          <w:marBottom w:val="0"/>
          <w:divBdr>
            <w:top w:val="none" w:sz="0" w:space="0" w:color="auto"/>
            <w:left w:val="none" w:sz="0" w:space="0" w:color="auto"/>
            <w:bottom w:val="none" w:sz="0" w:space="0" w:color="auto"/>
            <w:right w:val="none" w:sz="0" w:space="0" w:color="auto"/>
          </w:divBdr>
        </w:div>
        <w:div w:id="920215685">
          <w:marLeft w:val="0"/>
          <w:marRight w:val="0"/>
          <w:marTop w:val="0"/>
          <w:marBottom w:val="0"/>
          <w:divBdr>
            <w:top w:val="none" w:sz="0" w:space="0" w:color="auto"/>
            <w:left w:val="none" w:sz="0" w:space="0" w:color="auto"/>
            <w:bottom w:val="none" w:sz="0" w:space="0" w:color="auto"/>
            <w:right w:val="none" w:sz="0" w:space="0" w:color="auto"/>
          </w:divBdr>
        </w:div>
        <w:div w:id="2144343998">
          <w:marLeft w:val="0"/>
          <w:marRight w:val="0"/>
          <w:marTop w:val="0"/>
          <w:marBottom w:val="0"/>
          <w:divBdr>
            <w:top w:val="none" w:sz="0" w:space="0" w:color="auto"/>
            <w:left w:val="none" w:sz="0" w:space="0" w:color="auto"/>
            <w:bottom w:val="none" w:sz="0" w:space="0" w:color="auto"/>
            <w:right w:val="none" w:sz="0" w:space="0" w:color="auto"/>
          </w:divBdr>
        </w:div>
      </w:divsChild>
    </w:div>
    <w:div w:id="1907648470">
      <w:bodyDiv w:val="1"/>
      <w:marLeft w:val="0"/>
      <w:marRight w:val="0"/>
      <w:marTop w:val="0"/>
      <w:marBottom w:val="0"/>
      <w:divBdr>
        <w:top w:val="none" w:sz="0" w:space="0" w:color="auto"/>
        <w:left w:val="none" w:sz="0" w:space="0" w:color="auto"/>
        <w:bottom w:val="none" w:sz="0" w:space="0" w:color="auto"/>
        <w:right w:val="none" w:sz="0" w:space="0" w:color="auto"/>
      </w:divBdr>
    </w:div>
    <w:div w:id="1989937026">
      <w:bodyDiv w:val="1"/>
      <w:marLeft w:val="0"/>
      <w:marRight w:val="0"/>
      <w:marTop w:val="0"/>
      <w:marBottom w:val="0"/>
      <w:divBdr>
        <w:top w:val="none" w:sz="0" w:space="0" w:color="auto"/>
        <w:left w:val="none" w:sz="0" w:space="0" w:color="auto"/>
        <w:bottom w:val="none" w:sz="0" w:space="0" w:color="auto"/>
        <w:right w:val="none" w:sz="0" w:space="0" w:color="auto"/>
      </w:divBdr>
    </w:div>
    <w:div w:id="2037153231">
      <w:bodyDiv w:val="1"/>
      <w:marLeft w:val="0"/>
      <w:marRight w:val="0"/>
      <w:marTop w:val="0"/>
      <w:marBottom w:val="0"/>
      <w:divBdr>
        <w:top w:val="none" w:sz="0" w:space="0" w:color="auto"/>
        <w:left w:val="none" w:sz="0" w:space="0" w:color="auto"/>
        <w:bottom w:val="none" w:sz="0" w:space="0" w:color="auto"/>
        <w:right w:val="none" w:sz="0" w:space="0" w:color="auto"/>
      </w:divBdr>
    </w:div>
    <w:div w:id="2094618575">
      <w:bodyDiv w:val="1"/>
      <w:marLeft w:val="0"/>
      <w:marRight w:val="0"/>
      <w:marTop w:val="0"/>
      <w:marBottom w:val="0"/>
      <w:divBdr>
        <w:top w:val="none" w:sz="0" w:space="0" w:color="auto"/>
        <w:left w:val="none" w:sz="0" w:space="0" w:color="auto"/>
        <w:bottom w:val="none" w:sz="0" w:space="0" w:color="auto"/>
        <w:right w:val="none" w:sz="0" w:space="0" w:color="auto"/>
      </w:divBdr>
    </w:div>
    <w:div w:id="21104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1108</TotalTime>
  <Pages>17</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154</cp:revision>
  <dcterms:created xsi:type="dcterms:W3CDTF">2015-09-23T02:01:00Z</dcterms:created>
  <dcterms:modified xsi:type="dcterms:W3CDTF">2016-02-16T06:13:00Z</dcterms:modified>
</cp:coreProperties>
</file>