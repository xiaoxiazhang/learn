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A0036F" w:rsidP="00A0036F">
      <w:pPr>
        <w:pStyle w:val="Title"/>
      </w:pPr>
      <w:r>
        <w:t>Linux</w:t>
      </w:r>
      <w:r>
        <w:rPr>
          <w:rFonts w:hint="eastAsia"/>
        </w:rPr>
        <w:t>防火墙</w:t>
      </w:r>
    </w:p>
    <w:p w:rsidR="00A0036F" w:rsidRDefault="00A0036F" w:rsidP="00A0036F">
      <w:pPr>
        <w:pStyle w:val="Heading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防火墙的概述</w:t>
      </w:r>
    </w:p>
    <w:p w:rsidR="00A0036F" w:rsidRDefault="00762B55" w:rsidP="00B370ED">
      <w:pPr>
        <w:ind w:left="360" w:firstLine="360"/>
      </w:pPr>
      <w:r>
        <w:rPr>
          <w:rFonts w:hint="eastAsia"/>
        </w:rPr>
        <w:t>防火墙是连接内部和外部网络的一组硬性装置。可以对内外网进行访问控制，并且抵御网络攻击和提供网络地址翻译。防火墙分为包过滤防火墙、应用级网关、和代理服务型防火墙。</w:t>
      </w:r>
    </w:p>
    <w:p w:rsidR="00762B55" w:rsidRDefault="00762B55" w:rsidP="00A0036F">
      <w:pPr>
        <w:ind w:left="360"/>
      </w:pPr>
      <w:r>
        <w:rPr>
          <w:rFonts w:hint="eastAsia"/>
        </w:rPr>
        <w:t>包过滤防火墙：在网络层对数据包进行选择，选择的依据是系统设置的访问控制表。</w:t>
      </w:r>
      <w:r w:rsidR="00B84753">
        <w:rPr>
          <w:rFonts w:hint="eastAsia"/>
        </w:rPr>
        <w:t>例如</w:t>
      </w:r>
      <w:proofErr w:type="spellStart"/>
      <w:r w:rsidR="00B84753">
        <w:rPr>
          <w:rFonts w:hint="eastAsia"/>
        </w:rPr>
        <w:t>iptables</w:t>
      </w:r>
      <w:proofErr w:type="spellEnd"/>
    </w:p>
    <w:p w:rsidR="00762B55" w:rsidRDefault="00762B55" w:rsidP="00A0036F">
      <w:pPr>
        <w:ind w:left="360"/>
      </w:pPr>
      <w:r>
        <w:rPr>
          <w:rFonts w:hint="eastAsia"/>
        </w:rPr>
        <w:t>应用级防火墙：在应用层建立协议过滤和转发功能。</w:t>
      </w:r>
      <w:r w:rsidR="00B84753">
        <w:rPr>
          <w:rFonts w:hint="eastAsia"/>
        </w:rPr>
        <w:t>例如</w:t>
      </w:r>
      <w:proofErr w:type="spellStart"/>
      <w:r w:rsidR="00B84753">
        <w:rPr>
          <w:rFonts w:hint="eastAsia"/>
        </w:rPr>
        <w:t>TCP_wrappers</w:t>
      </w:r>
      <w:proofErr w:type="spellEnd"/>
    </w:p>
    <w:p w:rsidR="00762B55" w:rsidRPr="00762B55" w:rsidRDefault="00762B55" w:rsidP="00A0036F">
      <w:pPr>
        <w:ind w:left="360"/>
      </w:pPr>
    </w:p>
    <w:p w:rsidR="00A0036F" w:rsidRDefault="00A0036F" w:rsidP="00A0036F">
      <w:pPr>
        <w:pStyle w:val="Heading1"/>
      </w:pP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简介</w:t>
      </w:r>
    </w:p>
    <w:p w:rsidR="005E0845" w:rsidRPr="00C71D6B" w:rsidRDefault="005E0845" w:rsidP="001F1242">
      <w:pPr>
        <w:ind w:left="360" w:firstLine="360"/>
      </w:pP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是集成在2.4.X版本以上内核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上的包过滤防火墙系统。它包括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两部分，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是包过滤器，称为内核空间。</w:t>
      </w:r>
      <w:r w:rsidR="00605FC6">
        <w:rPr>
          <w:rFonts w:hint="eastAsia"/>
        </w:rPr>
        <w:t>负责存储规则和包过滤匹配。</w:t>
      </w:r>
      <w:proofErr w:type="spellStart"/>
      <w:r w:rsidR="00605FC6">
        <w:t>I</w:t>
      </w:r>
      <w:r w:rsidR="00605FC6">
        <w:rPr>
          <w:rFonts w:hint="eastAsia"/>
        </w:rPr>
        <w:t>ptables</w:t>
      </w:r>
      <w:proofErr w:type="spellEnd"/>
      <w:r w:rsidR="00605FC6">
        <w:rPr>
          <w:rFonts w:hint="eastAsia"/>
        </w:rPr>
        <w:t>是用户空间，是</w:t>
      </w:r>
      <w:proofErr w:type="spellStart"/>
      <w:r w:rsidR="00605FC6">
        <w:rPr>
          <w:rFonts w:hint="eastAsia"/>
        </w:rPr>
        <w:t>Netfilter</w:t>
      </w:r>
      <w:proofErr w:type="spellEnd"/>
      <w:r w:rsidR="00605FC6">
        <w:rPr>
          <w:rFonts w:hint="eastAsia"/>
        </w:rPr>
        <w:t>的外部匹配工具，用户通过</w:t>
      </w:r>
      <w:proofErr w:type="spellStart"/>
      <w:r w:rsidR="00605FC6">
        <w:rPr>
          <w:rFonts w:hint="eastAsia"/>
        </w:rPr>
        <w:t>Iptables</w:t>
      </w:r>
      <w:proofErr w:type="spellEnd"/>
      <w:r w:rsidR="00605FC6">
        <w:rPr>
          <w:rFonts w:hint="eastAsia"/>
        </w:rPr>
        <w:t>对包过滤进行增、删、改等操作。</w:t>
      </w:r>
    </w:p>
    <w:p w:rsidR="00D5195C" w:rsidRDefault="00D5195C" w:rsidP="00D5195C">
      <w:pPr>
        <w:pStyle w:val="Heading2"/>
      </w:pP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框架</w:t>
      </w:r>
    </w:p>
    <w:p w:rsidR="008850C7" w:rsidRDefault="000505FE" w:rsidP="008850C7">
      <w:pPr>
        <w:ind w:left="360" w:firstLine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框架中，提供了filter、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和mangle三个表，系统默认使用的是filter。</w:t>
      </w:r>
      <w:r w:rsidR="000A6F9C">
        <w:rPr>
          <w:rFonts w:hint="eastAsia"/>
        </w:rPr>
        <w:t>每个表中包含若干个链（chains</w:t>
      </w:r>
      <w:r w:rsidR="000A6F9C">
        <w:t>）</w:t>
      </w:r>
      <w:r w:rsidR="000A6F9C">
        <w:rPr>
          <w:rFonts w:hint="eastAsia"/>
        </w:rPr>
        <w:t>,每个链中包含若干个规则。</w:t>
      </w:r>
      <w:proofErr w:type="spellStart"/>
      <w:r w:rsidR="00DB11B9">
        <w:rPr>
          <w:rFonts w:hint="eastAsia"/>
        </w:rPr>
        <w:t>Iptables</w:t>
      </w:r>
      <w:proofErr w:type="spellEnd"/>
      <w:r w:rsidR="009E5C85">
        <w:rPr>
          <w:rFonts w:hint="eastAsia"/>
        </w:rPr>
        <w:t>网络限制的策略由规则、链和表</w:t>
      </w:r>
      <w:r w:rsidR="009D5BBB">
        <w:rPr>
          <w:rFonts w:hint="eastAsia"/>
        </w:rPr>
        <w:t>构成，表是链的容器，链是规则的容器。</w:t>
      </w:r>
      <w:proofErr w:type="spellStart"/>
      <w:r w:rsidR="009D5BBB">
        <w:t>N</w:t>
      </w:r>
      <w:r w:rsidR="009D5BBB">
        <w:rPr>
          <w:rFonts w:hint="eastAsia"/>
        </w:rPr>
        <w:t>etfilter</w:t>
      </w:r>
      <w:proofErr w:type="spellEnd"/>
      <w:r w:rsidR="009D5BBB">
        <w:rPr>
          <w:rFonts w:hint="eastAsia"/>
        </w:rPr>
        <w:t>/</w:t>
      </w:r>
      <w:proofErr w:type="spellStart"/>
      <w:r w:rsidR="009D5BBB">
        <w:rPr>
          <w:rFonts w:hint="eastAsia"/>
        </w:rPr>
        <w:t>Iptables</w:t>
      </w:r>
      <w:proofErr w:type="spellEnd"/>
      <w:r w:rsidR="009D5BBB">
        <w:rPr>
          <w:rFonts w:hint="eastAsia"/>
        </w:rPr>
        <w:t>的结构：</w:t>
      </w:r>
    </w:p>
    <w:p w:rsidR="009D5BBB" w:rsidRDefault="009D5BBB" w:rsidP="009D5BBB">
      <w:pPr>
        <w:ind w:left="360"/>
      </w:pPr>
      <w:r>
        <w:rPr>
          <w:rFonts w:hint="eastAsia"/>
        </w:rPr>
        <w:t>filter</w:t>
      </w:r>
      <w:r w:rsidR="00FE658B">
        <w:rPr>
          <w:rFonts w:hint="eastAsia"/>
        </w:rPr>
        <w:t>------&gt;LOCAL_IN,LOCAL_OUT,FORWARD-------&gt;rules</w:t>
      </w:r>
    </w:p>
    <w:p w:rsidR="009D5BBB" w:rsidRDefault="00FE658B" w:rsidP="00D5195C">
      <w:pPr>
        <w:ind w:left="360"/>
      </w:pPr>
      <w:r>
        <w:rPr>
          <w:rFonts w:hint="eastAsia"/>
        </w:rPr>
        <w:t>NAT---&gt;PRE_ROUTING,LOCAL_IN,LOCAL_OUT,POST_ROUTING--&gt;rules</w:t>
      </w:r>
    </w:p>
    <w:p w:rsidR="009D5BBB" w:rsidRDefault="00FE658B" w:rsidP="00D5195C">
      <w:pPr>
        <w:ind w:left="360"/>
      </w:pPr>
      <w:r>
        <w:rPr>
          <w:rFonts w:hint="eastAsia"/>
        </w:rPr>
        <w:t>mangle----&gt;ALL HOOKS-------&gt;rules</w:t>
      </w:r>
    </w:p>
    <w:p w:rsidR="00711664" w:rsidRDefault="00711664" w:rsidP="00D5195C">
      <w:pPr>
        <w:ind w:left="360"/>
      </w:pPr>
      <w:r>
        <w:t>raw</w:t>
      </w:r>
    </w:p>
    <w:p w:rsidR="001C67A1" w:rsidRDefault="001C67A1" w:rsidP="00D5195C">
      <w:pPr>
        <w:ind w:left="360"/>
      </w:pPr>
    </w:p>
    <w:p w:rsidR="008850C7" w:rsidRDefault="00CC5776" w:rsidP="00D5195C">
      <w:pPr>
        <w:ind w:left="360"/>
      </w:pPr>
      <w:r w:rsidRPr="0025487E">
        <w:rPr>
          <w:rFonts w:hint="eastAsia"/>
          <w:b/>
          <w:i/>
        </w:rPr>
        <w:t>表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内建块，它描述其功能的大类。</w:t>
      </w:r>
    </w:p>
    <w:p w:rsidR="008850C7" w:rsidRDefault="008850C7" w:rsidP="00E37C16">
      <w:pPr>
        <w:pStyle w:val="ListParagraph"/>
        <w:numPr>
          <w:ilvl w:val="0"/>
          <w:numId w:val="29"/>
        </w:numPr>
      </w:pPr>
      <w:r>
        <w:rPr>
          <w:rFonts w:hint="eastAsia"/>
        </w:rPr>
        <w:lastRenderedPageBreak/>
        <w:t>f</w:t>
      </w:r>
      <w:r w:rsidR="00CC5776">
        <w:rPr>
          <w:rFonts w:hint="eastAsia"/>
        </w:rPr>
        <w:t>ilter</w:t>
      </w:r>
      <w:r>
        <w:rPr>
          <w:rFonts w:hint="eastAsia"/>
        </w:rPr>
        <w:t>表</w:t>
      </w:r>
      <w:r w:rsidR="00CC5776">
        <w:rPr>
          <w:rFonts w:hint="eastAsia"/>
        </w:rPr>
        <w:t>用于应用</w:t>
      </w:r>
      <w:r>
        <w:rPr>
          <w:rFonts w:hint="eastAsia"/>
        </w:rPr>
        <w:t>防火墙</w:t>
      </w:r>
      <w:r w:rsidR="00CC5776">
        <w:rPr>
          <w:rFonts w:hint="eastAsia"/>
        </w:rPr>
        <w:t>过滤</w:t>
      </w:r>
      <w:r>
        <w:rPr>
          <w:rFonts w:hint="eastAsia"/>
        </w:rPr>
        <w:t>规则；</w:t>
      </w:r>
    </w:p>
    <w:p w:rsidR="008850C7" w:rsidRDefault="00CC5776" w:rsidP="00E37C16">
      <w:pPr>
        <w:pStyle w:val="ListParagraph"/>
        <w:numPr>
          <w:ilvl w:val="0"/>
          <w:numId w:val="29"/>
        </w:numPr>
      </w:pP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表</w:t>
      </w:r>
      <w:r w:rsidR="008850C7">
        <w:rPr>
          <w:rFonts w:hint="eastAsia"/>
        </w:rPr>
        <w:t>包含源和目的地址及端口转换使用的规则；</w:t>
      </w:r>
    </w:p>
    <w:p w:rsidR="00CC5776" w:rsidRDefault="00CC5776" w:rsidP="00E37C16">
      <w:pPr>
        <w:pStyle w:val="ListParagraph"/>
        <w:numPr>
          <w:ilvl w:val="0"/>
          <w:numId w:val="29"/>
        </w:numPr>
      </w:pPr>
      <w:r>
        <w:rPr>
          <w:rFonts w:hint="eastAsia"/>
        </w:rPr>
        <w:t>mangle表用于修改分组数据的特定规则</w:t>
      </w:r>
      <w:r w:rsidR="00C1366B">
        <w:t>(</w:t>
      </w:r>
      <w:r w:rsidR="00C1366B">
        <w:rPr>
          <w:rFonts w:hint="eastAsia"/>
        </w:rPr>
        <w:t>标记和修改包</w:t>
      </w:r>
      <w:r w:rsidR="00C1366B">
        <w:t>)</w:t>
      </w:r>
      <w:r>
        <w:rPr>
          <w:rFonts w:hint="eastAsia"/>
        </w:rPr>
        <w:t>。</w:t>
      </w:r>
    </w:p>
    <w:p w:rsidR="001C67A1" w:rsidRDefault="001C67A1" w:rsidP="00D5195C">
      <w:pPr>
        <w:ind w:left="360"/>
      </w:pPr>
    </w:p>
    <w:p w:rsidR="008850C7" w:rsidRDefault="00CC5776" w:rsidP="008850C7">
      <w:pPr>
        <w:ind w:left="360"/>
      </w:pPr>
      <w:r w:rsidRPr="0025487E">
        <w:rPr>
          <w:rFonts w:hint="eastAsia"/>
          <w:b/>
          <w:i/>
        </w:rPr>
        <w:t>链</w:t>
      </w:r>
      <w:r>
        <w:rPr>
          <w:rFonts w:hint="eastAsia"/>
        </w:rPr>
        <w:t>：</w:t>
      </w:r>
      <w:r w:rsidR="0025487E" w:rsidRPr="008850C7">
        <w:rPr>
          <w:rFonts w:hint="eastAsia"/>
          <w:color w:val="FF0000"/>
        </w:rPr>
        <w:t>链是数据包传输路径</w:t>
      </w:r>
      <w:r w:rsidR="008850C7">
        <w:rPr>
          <w:rFonts w:hint="eastAsia"/>
        </w:rPr>
        <w:t>。</w:t>
      </w:r>
    </w:p>
    <w:p w:rsidR="008850C7" w:rsidRDefault="008850C7" w:rsidP="008850C7">
      <w:pPr>
        <w:pStyle w:val="ListParagraph"/>
        <w:numPr>
          <w:ilvl w:val="0"/>
          <w:numId w:val="28"/>
        </w:numPr>
      </w:pPr>
      <w:r w:rsidRPr="008850C7">
        <w:rPr>
          <w:color w:val="FF0000"/>
        </w:rPr>
        <w:t>INPUT</w:t>
      </w:r>
      <w:r>
        <w:t>链：当一个数据包由内核中的路由计算确定为本地的Linux系统后，它会通过INPUT链的检查。</w:t>
      </w:r>
    </w:p>
    <w:p w:rsidR="008850C7" w:rsidRDefault="008850C7" w:rsidP="008850C7">
      <w:pPr>
        <w:pStyle w:val="ListParagraph"/>
        <w:numPr>
          <w:ilvl w:val="0"/>
          <w:numId w:val="28"/>
        </w:numPr>
      </w:pPr>
      <w:r w:rsidRPr="008850C7">
        <w:rPr>
          <w:color w:val="FF0000"/>
        </w:rPr>
        <w:t>OUTPUT</w:t>
      </w:r>
      <w:r>
        <w:t>链：保留给系统自身生成的数据包。</w:t>
      </w:r>
    </w:p>
    <w:p w:rsidR="008850C7" w:rsidRDefault="008850C7" w:rsidP="008850C7">
      <w:pPr>
        <w:pStyle w:val="ListParagraph"/>
        <w:numPr>
          <w:ilvl w:val="0"/>
          <w:numId w:val="28"/>
        </w:numPr>
      </w:pPr>
      <w:r w:rsidRPr="008850C7">
        <w:rPr>
          <w:color w:val="FF0000"/>
        </w:rPr>
        <w:t>FORWARD</w:t>
      </w:r>
      <w:r>
        <w:t>链：经过Linux系统路由的数据包（即当</w:t>
      </w:r>
      <w:proofErr w:type="spellStart"/>
      <w:r>
        <w:t>iptables</w:t>
      </w:r>
      <w:proofErr w:type="spellEnd"/>
      <w:r>
        <w:t>防火墙用于连接两个网络</w:t>
      </w:r>
      <w:r>
        <w:rPr>
          <w:rFonts w:hint="eastAsia"/>
        </w:rPr>
        <w:t>时，两个网络之间的数据包必须流经该防火墙）。</w:t>
      </w:r>
    </w:p>
    <w:p w:rsidR="008850C7" w:rsidRDefault="008850C7" w:rsidP="008850C7">
      <w:pPr>
        <w:pStyle w:val="ListParagraph"/>
        <w:numPr>
          <w:ilvl w:val="0"/>
          <w:numId w:val="28"/>
        </w:numPr>
      </w:pPr>
      <w:r w:rsidRPr="008850C7">
        <w:rPr>
          <w:color w:val="FF0000"/>
        </w:rPr>
        <w:t>PREROUTING</w:t>
      </w:r>
      <w:r>
        <w:t>链：用于修改目标地址（DNAT）。</w:t>
      </w:r>
    </w:p>
    <w:p w:rsidR="008850C7" w:rsidRDefault="008850C7" w:rsidP="008850C7">
      <w:pPr>
        <w:pStyle w:val="ListParagraph"/>
        <w:numPr>
          <w:ilvl w:val="0"/>
          <w:numId w:val="28"/>
        </w:numPr>
      </w:pPr>
      <w:r w:rsidRPr="008850C7">
        <w:rPr>
          <w:color w:val="FF0000"/>
        </w:rPr>
        <w:t>POSTROUTING</w:t>
      </w:r>
      <w:r>
        <w:t>链：用于修改源地址（SNAT）。</w:t>
      </w:r>
    </w:p>
    <w:p w:rsidR="00E37C16" w:rsidRPr="008850C7" w:rsidRDefault="00E37C16" w:rsidP="00E37C16"/>
    <w:p w:rsidR="00E37C16" w:rsidRDefault="00CC5776" w:rsidP="00D5195C">
      <w:pPr>
        <w:ind w:left="360"/>
      </w:pPr>
      <w:r w:rsidRPr="0025487E">
        <w:rPr>
          <w:rFonts w:hint="eastAsia"/>
          <w:b/>
          <w:i/>
        </w:rPr>
        <w:t>规则</w:t>
      </w:r>
      <w:r>
        <w:rPr>
          <w:rFonts w:hint="eastAsia"/>
        </w:rPr>
        <w:t>：</w:t>
      </w:r>
      <w:r w:rsidR="006C3157" w:rsidRPr="00E37C16">
        <w:rPr>
          <w:rFonts w:hint="eastAsia"/>
          <w:color w:val="FF0000"/>
        </w:rPr>
        <w:t>判断一个包的特性及匹配时所进行的操作</w:t>
      </w:r>
      <w:r w:rsidR="00E37C16">
        <w:rPr>
          <w:rFonts w:hint="eastAsia"/>
        </w:rPr>
        <w:t>。</w:t>
      </w:r>
    </w:p>
    <w:p w:rsidR="002E036F" w:rsidRDefault="002E036F" w:rsidP="002E036F">
      <w:pPr>
        <w:pStyle w:val="ListParagraph"/>
        <w:numPr>
          <w:ilvl w:val="0"/>
          <w:numId w:val="30"/>
        </w:numPr>
      </w:pPr>
      <w:r w:rsidRPr="002E036F">
        <w:rPr>
          <w:color w:val="FF0000"/>
        </w:rPr>
        <w:t>ACCEPT</w:t>
      </w:r>
      <w:r>
        <w:t>：接收数据包。</w:t>
      </w:r>
    </w:p>
    <w:p w:rsidR="002E036F" w:rsidRDefault="002E036F" w:rsidP="002E036F">
      <w:pPr>
        <w:pStyle w:val="ListParagraph"/>
        <w:numPr>
          <w:ilvl w:val="0"/>
          <w:numId w:val="30"/>
        </w:numPr>
      </w:pPr>
      <w:r w:rsidRPr="002E036F">
        <w:rPr>
          <w:color w:val="FF0000"/>
        </w:rPr>
        <w:t>DROP</w:t>
      </w:r>
      <w:r>
        <w:t>：丢弃数据包。</w:t>
      </w:r>
    </w:p>
    <w:p w:rsidR="002E036F" w:rsidRDefault="002E036F" w:rsidP="002E036F">
      <w:pPr>
        <w:pStyle w:val="ListParagraph"/>
        <w:numPr>
          <w:ilvl w:val="0"/>
          <w:numId w:val="30"/>
        </w:numPr>
      </w:pPr>
      <w:r w:rsidRPr="002E036F">
        <w:rPr>
          <w:color w:val="FF0000"/>
        </w:rPr>
        <w:t>REDIRECT</w:t>
      </w:r>
      <w:r>
        <w:t>：将数据包重定向到本机或另一台主机的某个端口，通常能实现透明代理或</w:t>
      </w:r>
      <w:r>
        <w:rPr>
          <w:rFonts w:hint="eastAsia"/>
        </w:rPr>
        <w:t>对外开放内网的某些服务。</w:t>
      </w:r>
    </w:p>
    <w:p w:rsidR="002E036F" w:rsidRDefault="002E036F" w:rsidP="002E036F">
      <w:pPr>
        <w:pStyle w:val="ListParagraph"/>
        <w:numPr>
          <w:ilvl w:val="0"/>
          <w:numId w:val="30"/>
        </w:numPr>
      </w:pPr>
      <w:r w:rsidRPr="002E036F">
        <w:rPr>
          <w:color w:val="FF0000"/>
        </w:rPr>
        <w:t>REJECT</w:t>
      </w:r>
      <w:r>
        <w:t>：拦截该数据封包，并发回封包通知对方。</w:t>
      </w:r>
    </w:p>
    <w:p w:rsidR="002E036F" w:rsidRDefault="002E036F" w:rsidP="002E036F">
      <w:pPr>
        <w:pStyle w:val="ListParagraph"/>
        <w:numPr>
          <w:ilvl w:val="0"/>
          <w:numId w:val="30"/>
        </w:numPr>
      </w:pPr>
      <w:r w:rsidRPr="002E036F">
        <w:rPr>
          <w:color w:val="FF0000"/>
        </w:rPr>
        <w:t>SNAT</w:t>
      </w:r>
      <w:r>
        <w:t>：源地址转换，即改变数据包的源地址。例如，将局域网的IP（10.0.0.1/24）转</w:t>
      </w:r>
      <w:r>
        <w:rPr>
          <w:rFonts w:hint="eastAsia"/>
        </w:rPr>
        <w:t>换为广域网的</w:t>
      </w:r>
      <w:r>
        <w:t>IP（203.93.236.141/24），在NAT表的POSTROUTING链上进行该动作。</w:t>
      </w:r>
    </w:p>
    <w:p w:rsidR="002E036F" w:rsidRDefault="002E036F" w:rsidP="002E036F">
      <w:pPr>
        <w:pStyle w:val="ListParagraph"/>
        <w:numPr>
          <w:ilvl w:val="0"/>
          <w:numId w:val="30"/>
        </w:numPr>
      </w:pPr>
      <w:r w:rsidRPr="004D5D25">
        <w:rPr>
          <w:color w:val="FF0000"/>
        </w:rPr>
        <w:t>DNAT</w:t>
      </w:r>
      <w:r>
        <w:t>：目的地址转换，即改变数据包的目的地址。例如，将广域网的</w:t>
      </w:r>
    </w:p>
    <w:p w:rsidR="002E036F" w:rsidRDefault="002E036F" w:rsidP="004D5D25">
      <w:pPr>
        <w:pStyle w:val="ListParagraph"/>
        <w:ind w:left="1080"/>
      </w:pPr>
      <w:r>
        <w:t>IP（203.93.236.141/24）转换为局域网的IP（10.0.0.1/24），在NAT表的PREROUTING链上</w:t>
      </w:r>
      <w:r>
        <w:rPr>
          <w:rFonts w:hint="eastAsia"/>
        </w:rPr>
        <w:t>进行该动作。</w:t>
      </w:r>
    </w:p>
    <w:p w:rsidR="002E036F" w:rsidRDefault="002E036F" w:rsidP="002E036F">
      <w:pPr>
        <w:pStyle w:val="ListParagraph"/>
        <w:numPr>
          <w:ilvl w:val="0"/>
          <w:numId w:val="30"/>
        </w:numPr>
      </w:pPr>
      <w:r w:rsidRPr="004D5D25">
        <w:rPr>
          <w:color w:val="FF0000"/>
        </w:rPr>
        <w:t>MASQUERADE</w:t>
      </w:r>
      <w:r>
        <w:t>：IP伪装，即常说的NAT技术，MASQUERADE只能用于ADSL等拨号上网</w:t>
      </w:r>
      <w:r>
        <w:rPr>
          <w:rFonts w:hint="eastAsia"/>
        </w:rPr>
        <w:t>的</w:t>
      </w:r>
      <w:r>
        <w:t>IP伪装，也就是主机的IP是由ISP分配动态的，如果主机的IP地址是静态固定的，就要使用SNAT。</w:t>
      </w:r>
    </w:p>
    <w:p w:rsidR="00E37C16" w:rsidRPr="00E37C16" w:rsidRDefault="002E036F" w:rsidP="002E036F">
      <w:pPr>
        <w:pStyle w:val="ListParagraph"/>
        <w:numPr>
          <w:ilvl w:val="0"/>
          <w:numId w:val="30"/>
        </w:numPr>
      </w:pPr>
      <w:r w:rsidRPr="004D5D25">
        <w:rPr>
          <w:color w:val="FF0000"/>
        </w:rPr>
        <w:t>LOG</w:t>
      </w:r>
      <w:r>
        <w:t>：日志功能，将符合规则的数据包相关信息记录在日志中，以便管理员分析和排</w:t>
      </w:r>
      <w:r>
        <w:rPr>
          <w:rFonts w:hint="eastAsia"/>
        </w:rPr>
        <w:t>错。</w:t>
      </w:r>
    </w:p>
    <w:p w:rsidR="00D5195C" w:rsidRDefault="00280F24" w:rsidP="00D5195C">
      <w:pPr>
        <w:pStyle w:val="Heading2"/>
      </w:pPr>
      <w:r>
        <w:rPr>
          <w:noProof/>
        </w:rPr>
        <w:lastRenderedPageBreak/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8" type="#_x0000_t68" style="position:absolute;left:0;text-align:left;margin-left:266.25pt;margin-top:29.15pt;width:29.25pt;height:61.5pt;z-index:251669504">
            <v:textbox style="layout-flow:vertical-ideographic"/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66pt;margin-top:29.15pt;width:25.5pt;height:56.25pt;z-index:251659264">
            <v:textbox style="layout-flow:vertical-ideographic">
              <w:txbxContent>
                <w:p w:rsidR="002E11D4" w:rsidRDefault="002E11D4"/>
              </w:txbxContent>
            </v:textbox>
          </v:shape>
        </w:pict>
      </w:r>
      <w:proofErr w:type="spellStart"/>
      <w:r w:rsidR="00D5195C">
        <w:rPr>
          <w:rFonts w:hint="eastAsia"/>
        </w:rPr>
        <w:t>Iptables</w:t>
      </w:r>
      <w:proofErr w:type="spellEnd"/>
      <w:r w:rsidR="00D5195C">
        <w:rPr>
          <w:rFonts w:hint="eastAsia"/>
        </w:rPr>
        <w:t>工作原理</w:t>
      </w:r>
    </w:p>
    <w:p w:rsidR="00560007" w:rsidRDefault="00280F24" w:rsidP="00E9722A">
      <w:pPr>
        <w:ind w:left="360"/>
      </w:pPr>
      <w:r>
        <w:rPr>
          <w:noProof/>
        </w:rPr>
        <w:pict>
          <v:rect id="_x0000_s1039" style="position:absolute;left:0;text-align:left;margin-left:301.5pt;margin-top:22.4pt;width:45pt;height:25.5pt;z-index:251670528">
            <v:textbox>
              <w:txbxContent>
                <w:p w:rsidR="00971ED7" w:rsidRDefault="00971ED7">
                  <w:r>
                    <w:t>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91.5pt;margin-top:11.15pt;width:32.25pt;height:27.75pt;z-index:251660288">
            <v:textbox>
              <w:txbxContent>
                <w:p w:rsidR="002E11D4" w:rsidRDefault="002E11D4">
                  <w:r>
                    <w:t>IN</w:t>
                  </w:r>
                </w:p>
              </w:txbxContent>
            </v:textbox>
          </v:rect>
        </w:pict>
      </w:r>
    </w:p>
    <w:p w:rsidR="002E11D4" w:rsidRDefault="002E11D4" w:rsidP="00E9722A">
      <w:pPr>
        <w:ind w:left="360"/>
      </w:pPr>
    </w:p>
    <w:p w:rsidR="002E11D4" w:rsidRDefault="00280F24" w:rsidP="00E9722A">
      <w:pPr>
        <w:ind w:left="360"/>
      </w:pPr>
      <w:r>
        <w:rPr>
          <w:noProof/>
        </w:rPr>
        <w:pict>
          <v:rect id="_x0000_s1037" style="position:absolute;left:0;text-align:left;margin-left:219pt;margin-top:11.5pt;width:136.5pt;height:100.5pt;z-index:251668480">
            <v:textbox>
              <w:txbxContent>
                <w:p w:rsidR="00191C73" w:rsidRPr="00971ED7" w:rsidRDefault="00191C73" w:rsidP="00971ED7">
                  <w:pPr>
                    <w:jc w:val="center"/>
                    <w:rPr>
                      <w:shd w:val="pct15" w:color="auto" w:fill="FFFFFF"/>
                    </w:rPr>
                  </w:pPr>
                  <w:r w:rsidRPr="00971ED7">
                    <w:rPr>
                      <w:shd w:val="pct15" w:color="auto" w:fill="FFFFFF"/>
                    </w:rPr>
                    <w:t>POSTROUTING</w:t>
                  </w:r>
                </w:p>
                <w:p w:rsidR="00191C73" w:rsidRDefault="00191C73" w:rsidP="00F30F82">
                  <w:proofErr w:type="spellStart"/>
                  <w:r>
                    <w:t>contrack</w:t>
                  </w:r>
                  <w:proofErr w:type="spellEnd"/>
                </w:p>
                <w:p w:rsidR="00191C73" w:rsidRDefault="00191C73" w:rsidP="00F30F82">
                  <w:proofErr w:type="spellStart"/>
                  <w:r>
                    <w:t>nat</w:t>
                  </w:r>
                  <w:proofErr w:type="spellEnd"/>
                  <w:r>
                    <w:t>-MASQUERADE</w:t>
                  </w:r>
                </w:p>
                <w:p w:rsidR="00191C73" w:rsidRDefault="00191C73" w:rsidP="00F30F82">
                  <w:proofErr w:type="spellStart"/>
                  <w:r>
                    <w:t>nat</w:t>
                  </w:r>
                  <w:proofErr w:type="spellEnd"/>
                  <w:r>
                    <w:t>-SNAT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30.75pt;margin-top:6.25pt;width:96.75pt;height:99pt;z-index:251658240">
            <v:textbox>
              <w:txbxContent>
                <w:p w:rsidR="002E11D4" w:rsidRPr="002E11D4" w:rsidRDefault="002E11D4" w:rsidP="002E11D4">
                  <w:pPr>
                    <w:jc w:val="center"/>
                    <w:rPr>
                      <w:shd w:val="pct15" w:color="auto" w:fill="FFFFFF"/>
                    </w:rPr>
                  </w:pPr>
                  <w:r w:rsidRPr="002E11D4">
                    <w:rPr>
                      <w:shd w:val="pct15" w:color="auto" w:fill="FFFFFF"/>
                    </w:rPr>
                    <w:t>PREROUTING</w:t>
                  </w:r>
                </w:p>
                <w:p w:rsidR="002E11D4" w:rsidRDefault="002E11D4">
                  <w:proofErr w:type="spellStart"/>
                  <w:r>
                    <w:t>contrack</w:t>
                  </w:r>
                  <w:proofErr w:type="spellEnd"/>
                </w:p>
                <w:p w:rsidR="002E11D4" w:rsidRDefault="002E11D4">
                  <w:r>
                    <w:t>mangle</w:t>
                  </w:r>
                </w:p>
                <w:p w:rsidR="002E11D4" w:rsidRDefault="002E11D4">
                  <w:proofErr w:type="spellStart"/>
                  <w:r>
                    <w:t>nat</w:t>
                  </w:r>
                  <w:proofErr w:type="spellEnd"/>
                  <w:r>
                    <w:t>-ONAT</w:t>
                  </w:r>
                </w:p>
              </w:txbxContent>
            </v:textbox>
          </v:rect>
        </w:pict>
      </w:r>
    </w:p>
    <w:p w:rsidR="002E11D4" w:rsidRDefault="002E11D4" w:rsidP="00E9722A">
      <w:pPr>
        <w:ind w:left="360"/>
      </w:pPr>
    </w:p>
    <w:p w:rsidR="002E11D4" w:rsidRDefault="002E11D4" w:rsidP="00E9722A">
      <w:pPr>
        <w:ind w:left="360"/>
      </w:pPr>
    </w:p>
    <w:p w:rsidR="002E11D4" w:rsidRDefault="002E11D4" w:rsidP="00E9722A">
      <w:pPr>
        <w:ind w:left="360"/>
      </w:pPr>
    </w:p>
    <w:p w:rsidR="002E11D4" w:rsidRDefault="00280F24" w:rsidP="00E9722A">
      <w:pPr>
        <w:ind w:left="360"/>
      </w:pPr>
      <w:r>
        <w:rPr>
          <w:noProof/>
        </w:rPr>
        <w:pict>
          <v:shape id="_x0000_s1036" type="#_x0000_t68" style="position:absolute;left:0;text-align:left;margin-left:258.75pt;margin-top:13.65pt;width:27pt;height:55.5pt;z-index:251667456">
            <v:textbox style="layout-flow:vertical-ideographic"/>
          </v:shape>
        </w:pict>
      </w:r>
      <w:r>
        <w:rPr>
          <w:noProof/>
        </w:rPr>
        <w:pict>
          <v:shape id="_x0000_s1029" type="#_x0000_t67" style="position:absolute;left:0;text-align:left;margin-left:66pt;margin-top:6.9pt;width:25.5pt;height:65.25pt;z-index:251661312">
            <v:textbox style="layout-flow:vertical-ideographic"/>
          </v:shape>
        </w:pict>
      </w:r>
    </w:p>
    <w:p w:rsidR="002E11D4" w:rsidRDefault="00280F24" w:rsidP="00E9722A">
      <w:pPr>
        <w:ind w:left="360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3" type="#_x0000_t13" style="position:absolute;left:0;text-align:left;margin-left:219pt;margin-top:13.05pt;width:52.5pt;height:9pt;z-index:251673600"/>
        </w:pict>
      </w:r>
      <w:r>
        <w:rPr>
          <w:noProof/>
        </w:rPr>
        <w:pict>
          <v:shape id="_x0000_s1042" type="#_x0000_t13" style="position:absolute;left:0;text-align:left;margin-left:85.5pt;margin-top:7.8pt;width:50.25pt;height:11.25pt;z-index:251672576"/>
        </w:pict>
      </w:r>
      <w:r>
        <w:rPr>
          <w:noProof/>
        </w:rPr>
        <w:pict>
          <v:rect id="_x0000_s1041" style="position:absolute;left:0;text-align:left;margin-left:135.75pt;margin-top:7.8pt;width:83.25pt;height:51pt;z-index:251671552">
            <v:textbox>
              <w:txbxContent>
                <w:p w:rsidR="006958CE" w:rsidRPr="006958CE" w:rsidRDefault="006958CE">
                  <w:pPr>
                    <w:rPr>
                      <w:shd w:val="pct15" w:color="auto" w:fill="FFFFFF"/>
                    </w:rPr>
                  </w:pPr>
                  <w:r w:rsidRPr="006958CE">
                    <w:rPr>
                      <w:rFonts w:hint="eastAsia"/>
                      <w:shd w:val="pct15" w:color="auto" w:fill="FFFFFF"/>
                    </w:rPr>
                    <w:t>FORWARD</w:t>
                  </w:r>
                </w:p>
                <w:p w:rsidR="006958CE" w:rsidRDefault="006958CE" w:rsidP="006958CE">
                  <w:pPr>
                    <w:jc w:val="center"/>
                  </w:pPr>
                  <w:r>
                    <w:rPr>
                      <w:rFonts w:hint="eastAsia"/>
                    </w:rPr>
                    <w:t>filter</w:t>
                  </w:r>
                </w:p>
                <w:p w:rsidR="006958CE" w:rsidRDefault="006958CE"/>
              </w:txbxContent>
            </v:textbox>
          </v:rect>
        </w:pict>
      </w:r>
    </w:p>
    <w:p w:rsidR="002E11D4" w:rsidRDefault="00280F24" w:rsidP="00E9722A">
      <w:pPr>
        <w:ind w:left="360"/>
      </w:pPr>
      <w:r>
        <w:rPr>
          <w:noProof/>
        </w:rPr>
        <w:pict>
          <v:rect id="_x0000_s1035" style="position:absolute;left:0;text-align:left;margin-left:224.25pt;margin-top:20pt;width:103.5pt;height:99.75pt;z-index:251666432">
            <v:textbox>
              <w:txbxContent>
                <w:p w:rsidR="002E11D4" w:rsidRPr="002E11D4" w:rsidRDefault="002E11D4" w:rsidP="002E11D4">
                  <w:pPr>
                    <w:jc w:val="center"/>
                    <w:rPr>
                      <w:shd w:val="pct15" w:color="auto" w:fill="FFFFFF"/>
                    </w:rPr>
                  </w:pPr>
                  <w:r w:rsidRPr="002E11D4">
                    <w:rPr>
                      <w:shd w:val="pct15" w:color="auto" w:fill="FFFFFF"/>
                    </w:rPr>
                    <w:t>OUTPUT</w:t>
                  </w:r>
                </w:p>
                <w:p w:rsidR="002E11D4" w:rsidRDefault="002E11D4">
                  <w:r>
                    <w:t>Filter</w:t>
                  </w:r>
                </w:p>
                <w:p w:rsidR="002E11D4" w:rsidRDefault="002E11D4">
                  <w:r>
                    <w:t>Mangle</w:t>
                  </w:r>
                </w:p>
                <w:p w:rsidR="002E11D4" w:rsidRDefault="002E11D4">
                  <w:proofErr w:type="spellStart"/>
                  <w:r>
                    <w:t>conntrack</w:t>
                  </w:r>
                  <w:proofErr w:type="spellEnd"/>
                </w:p>
              </w:txbxContent>
            </v:textbox>
          </v:rect>
        </w:pict>
      </w:r>
    </w:p>
    <w:p w:rsidR="002E11D4" w:rsidRDefault="00280F24" w:rsidP="00E9722A">
      <w:pPr>
        <w:ind w:left="360"/>
      </w:pPr>
      <w:r>
        <w:rPr>
          <w:noProof/>
        </w:rPr>
        <w:pict>
          <v:rect id="_x0000_s1031" style="position:absolute;left:0;text-align:left;margin-left:30.75pt;margin-top:5.9pt;width:96.75pt;height:85.5pt;z-index:251662336">
            <v:textbox>
              <w:txbxContent>
                <w:p w:rsidR="002E11D4" w:rsidRPr="002E11D4" w:rsidRDefault="002E11D4" w:rsidP="002E11D4">
                  <w:pPr>
                    <w:jc w:val="center"/>
                    <w:rPr>
                      <w:shd w:val="pct15" w:color="auto" w:fill="FFFFFF"/>
                    </w:rPr>
                  </w:pPr>
                  <w:r w:rsidRPr="002E11D4">
                    <w:rPr>
                      <w:shd w:val="pct15" w:color="auto" w:fill="FFFFFF"/>
                    </w:rPr>
                    <w:t>INPUT</w:t>
                  </w:r>
                </w:p>
                <w:p w:rsidR="002E11D4" w:rsidRDefault="002E11D4">
                  <w:r>
                    <w:t>Filter</w:t>
                  </w:r>
                </w:p>
                <w:p w:rsidR="002E11D4" w:rsidRDefault="002E11D4">
                  <w:proofErr w:type="spellStart"/>
                  <w:r>
                    <w:t>conntrack</w:t>
                  </w:r>
                  <w:proofErr w:type="spellEnd"/>
                </w:p>
              </w:txbxContent>
            </v:textbox>
          </v:rect>
        </w:pict>
      </w:r>
    </w:p>
    <w:p w:rsidR="002E11D4" w:rsidRDefault="002E11D4" w:rsidP="00E9722A">
      <w:pPr>
        <w:ind w:left="360"/>
      </w:pPr>
    </w:p>
    <w:p w:rsidR="002E11D4" w:rsidRDefault="002E11D4" w:rsidP="00E9722A">
      <w:pPr>
        <w:ind w:left="360"/>
      </w:pPr>
    </w:p>
    <w:p w:rsidR="002E11D4" w:rsidRDefault="00280F24" w:rsidP="00E9722A">
      <w:pPr>
        <w:ind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72.5pt;margin-top:21.4pt;width:99pt;height:87.75pt;flip:x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78.75pt;margin-top:17.65pt;width:89.25pt;height:91.5pt;z-index:251663360" o:connectortype="straight">
            <v:stroke endarrow="block"/>
          </v:shape>
        </w:pict>
      </w:r>
    </w:p>
    <w:p w:rsidR="002E11D4" w:rsidRDefault="002E11D4" w:rsidP="00E9722A">
      <w:pPr>
        <w:ind w:left="360"/>
      </w:pPr>
    </w:p>
    <w:p w:rsidR="002E11D4" w:rsidRDefault="002E11D4" w:rsidP="00E9722A">
      <w:pPr>
        <w:ind w:left="360"/>
      </w:pPr>
    </w:p>
    <w:p w:rsidR="002E11D4" w:rsidRDefault="002E11D4" w:rsidP="00E9722A">
      <w:pPr>
        <w:ind w:left="360"/>
      </w:pPr>
    </w:p>
    <w:p w:rsidR="002E11D4" w:rsidRPr="00560007" w:rsidRDefault="00280F24" w:rsidP="00E9722A">
      <w:pPr>
        <w:ind w:left="360"/>
      </w:pPr>
      <w:r>
        <w:rPr>
          <w:noProof/>
        </w:rPr>
        <w:pict>
          <v:rect id="_x0000_s1033" style="position:absolute;left:0;text-align:left;margin-left:117pt;margin-top:10.8pt;width:102pt;height:32.25pt;z-index:251664384">
            <v:textbox>
              <w:txbxContent>
                <w:p w:rsidR="002E11D4" w:rsidRPr="002E11D4" w:rsidRDefault="002E11D4" w:rsidP="002E11D4">
                  <w:pPr>
                    <w:jc w:val="center"/>
                    <w:rPr>
                      <w:shd w:val="pct15" w:color="auto" w:fill="FFFFFF"/>
                    </w:rPr>
                  </w:pPr>
                  <w:proofErr w:type="spellStart"/>
                  <w:r w:rsidRPr="002E11D4">
                    <w:rPr>
                      <w:shd w:val="pct15" w:color="auto" w:fill="FFFFFF"/>
                    </w:rPr>
                    <w:t>localhost</w:t>
                  </w:r>
                  <w:proofErr w:type="spellEnd"/>
                </w:p>
              </w:txbxContent>
            </v:textbox>
          </v:rect>
        </w:pict>
      </w:r>
    </w:p>
    <w:p w:rsidR="00236733" w:rsidRDefault="00236733" w:rsidP="00236733"/>
    <w:p w:rsidR="00236733" w:rsidRDefault="006D07AA" w:rsidP="00E006FF">
      <w:pPr>
        <w:pStyle w:val="Heading1"/>
      </w:pPr>
      <w:proofErr w:type="spellStart"/>
      <w:r>
        <w:t>I</w:t>
      </w:r>
      <w:r>
        <w:rPr>
          <w:rFonts w:hint="eastAsia"/>
        </w:rPr>
        <w:t>ptables</w:t>
      </w:r>
      <w:proofErr w:type="spellEnd"/>
      <w:r w:rsidR="00E006FF">
        <w:rPr>
          <w:rFonts w:hint="eastAsia"/>
        </w:rPr>
        <w:t>的基础知识</w:t>
      </w:r>
    </w:p>
    <w:p w:rsidR="00E006FF" w:rsidRDefault="00E006FF" w:rsidP="0038217F">
      <w:pPr>
        <w:pStyle w:val="Heading2"/>
        <w:numPr>
          <w:ilvl w:val="0"/>
          <w:numId w:val="31"/>
        </w:numPr>
      </w:pPr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>的状态</w:t>
      </w:r>
    </w:p>
    <w:p w:rsidR="00EA22AE" w:rsidRPr="00EA22AE" w:rsidRDefault="00EA22AE" w:rsidP="00EA22AE">
      <w:pPr>
        <w:ind w:left="360"/>
      </w:pPr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>支持状态过滤，常见的状态解释如下：</w:t>
      </w:r>
    </w:p>
    <w:p w:rsidR="00EA22AE" w:rsidRDefault="00EA22AE" w:rsidP="00EA22AE">
      <w:pPr>
        <w:pStyle w:val="ListParagraph"/>
        <w:numPr>
          <w:ilvl w:val="0"/>
          <w:numId w:val="32"/>
        </w:numPr>
      </w:pPr>
      <w:r w:rsidRPr="00EA22AE">
        <w:rPr>
          <w:rFonts w:ascii="Tahoma" w:cs="Tahoma"/>
        </w:rPr>
        <w:t>NEW</w:t>
      </w:r>
      <w:r>
        <w:rPr>
          <w:rFonts w:hint="eastAsia"/>
        </w:rPr>
        <w:t>：如果你的主机向远程主机发出一个连接请求，这个数据包的状态是</w:t>
      </w:r>
      <w:r w:rsidRPr="00EA22AE">
        <w:rPr>
          <w:rFonts w:ascii="Tahoma" w:cs="Tahoma"/>
        </w:rPr>
        <w:t>NEW</w:t>
      </w:r>
      <w:r>
        <w:rPr>
          <w:rFonts w:hint="eastAsia"/>
        </w:rPr>
        <w:t>。</w:t>
      </w:r>
    </w:p>
    <w:p w:rsidR="00EA22AE" w:rsidRDefault="00EA22AE" w:rsidP="00EA22AE">
      <w:pPr>
        <w:pStyle w:val="ListParagraph"/>
        <w:numPr>
          <w:ilvl w:val="0"/>
          <w:numId w:val="32"/>
        </w:numPr>
      </w:pPr>
      <w:r w:rsidRPr="00EA22AE">
        <w:rPr>
          <w:rFonts w:ascii="Tahoma" w:cs="Tahoma"/>
        </w:rPr>
        <w:lastRenderedPageBreak/>
        <w:t>ESTABLISHED</w:t>
      </w:r>
      <w:r>
        <w:rPr>
          <w:rFonts w:hint="eastAsia"/>
        </w:rPr>
        <w:t>：在连接建立之后（完成</w:t>
      </w:r>
      <w:r w:rsidRPr="00EA22AE">
        <w:rPr>
          <w:rFonts w:ascii="Tahoma" w:cs="Tahoma"/>
        </w:rPr>
        <w:t>TCP</w:t>
      </w:r>
      <w:r>
        <w:rPr>
          <w:rFonts w:hint="eastAsia"/>
        </w:rPr>
        <w:t>的三次握手后），远程主机和你的主机通信数据的状态为</w:t>
      </w:r>
      <w:r w:rsidRPr="00EA22AE">
        <w:rPr>
          <w:rFonts w:ascii="Tahoma" w:cs="Tahoma"/>
        </w:rPr>
        <w:t>ESTABLISHED</w:t>
      </w:r>
      <w:r>
        <w:rPr>
          <w:rFonts w:hint="eastAsia"/>
        </w:rPr>
        <w:t>。</w:t>
      </w:r>
    </w:p>
    <w:p w:rsidR="00EA22AE" w:rsidRDefault="00EA22AE" w:rsidP="00EA22AE">
      <w:pPr>
        <w:pStyle w:val="ListParagraph"/>
        <w:numPr>
          <w:ilvl w:val="0"/>
          <w:numId w:val="32"/>
        </w:numPr>
      </w:pPr>
      <w:r w:rsidRPr="00EA22AE">
        <w:rPr>
          <w:rFonts w:ascii="Tahoma" w:cs="Tahoma"/>
        </w:rPr>
        <w:t>RELATED</w:t>
      </w:r>
      <w:r>
        <w:rPr>
          <w:rFonts w:hint="eastAsia"/>
        </w:rPr>
        <w:t>：和现有联机相关的新联机封包。像</w:t>
      </w:r>
      <w:r w:rsidRPr="00EA22AE">
        <w:rPr>
          <w:rFonts w:ascii="Tahoma" w:cs="Tahoma"/>
        </w:rPr>
        <w:t>FTP</w:t>
      </w:r>
      <w:r>
        <w:rPr>
          <w:rFonts w:hint="eastAsia"/>
        </w:rPr>
        <w:t>这样的服务，用端口</w:t>
      </w:r>
      <w:r w:rsidRPr="00EA22AE">
        <w:rPr>
          <w:rFonts w:ascii="Tahoma" w:cs="Tahoma"/>
        </w:rPr>
        <w:t>21</w:t>
      </w:r>
      <w:r>
        <w:rPr>
          <w:rFonts w:hint="eastAsia"/>
        </w:rPr>
        <w:t>传送命令，而用端口</w:t>
      </w:r>
      <w:r w:rsidRPr="00EA22AE">
        <w:rPr>
          <w:rFonts w:ascii="Tahoma" w:cs="Tahoma"/>
        </w:rPr>
        <w:t>20</w:t>
      </w:r>
      <w:r>
        <w:rPr>
          <w:rFonts w:hint="eastAsia"/>
        </w:rPr>
        <w:t>（</w:t>
      </w:r>
      <w:r w:rsidRPr="00EA22AE">
        <w:rPr>
          <w:rFonts w:ascii="Tahoma" w:cs="Tahoma"/>
        </w:rPr>
        <w:t>port</w:t>
      </w:r>
      <w:r>
        <w:rPr>
          <w:rFonts w:hint="eastAsia"/>
        </w:rPr>
        <w:t>模式）或其他端口（</w:t>
      </w:r>
      <w:r w:rsidRPr="00EA22AE">
        <w:rPr>
          <w:rFonts w:ascii="Tahoma" w:cs="Tahoma"/>
        </w:rPr>
        <w:t>PASV</w:t>
      </w:r>
      <w:r>
        <w:rPr>
          <w:rFonts w:hint="eastAsia"/>
        </w:rPr>
        <w:t>模式）传送数据。在已有的端口</w:t>
      </w:r>
      <w:r w:rsidRPr="00EA22AE">
        <w:rPr>
          <w:rFonts w:ascii="Tahoma" w:cs="Tahoma"/>
        </w:rPr>
        <w:t>21</w:t>
      </w:r>
      <w:r>
        <w:rPr>
          <w:rFonts w:hint="eastAsia"/>
        </w:rPr>
        <w:t>上建立好连接后发送命令，用</w:t>
      </w:r>
      <w:r w:rsidRPr="00EA22AE">
        <w:rPr>
          <w:rFonts w:ascii="Tahoma" w:cs="Tahoma"/>
        </w:rPr>
        <w:t>20</w:t>
      </w:r>
      <w:r>
        <w:rPr>
          <w:rFonts w:hint="eastAsia"/>
        </w:rPr>
        <w:t>或其他端口传送数据（</w:t>
      </w:r>
      <w:r w:rsidRPr="00EA22AE">
        <w:rPr>
          <w:rFonts w:ascii="Tahoma" w:cs="Tahoma"/>
        </w:rPr>
        <w:t>FTP-DATA</w:t>
      </w:r>
      <w:r>
        <w:rPr>
          <w:rFonts w:hint="eastAsia"/>
        </w:rPr>
        <w:t>），其状态是</w:t>
      </w:r>
      <w:r w:rsidRPr="00EA22AE">
        <w:rPr>
          <w:rFonts w:ascii="Tahoma" w:cs="Tahoma"/>
        </w:rPr>
        <w:t>RELATED</w:t>
      </w:r>
      <w:r>
        <w:rPr>
          <w:rFonts w:hint="eastAsia"/>
        </w:rPr>
        <w:t>。</w:t>
      </w:r>
    </w:p>
    <w:p w:rsidR="00EA22AE" w:rsidRDefault="00EA22AE" w:rsidP="00EA22AE">
      <w:pPr>
        <w:pStyle w:val="ListParagraph"/>
        <w:numPr>
          <w:ilvl w:val="0"/>
          <w:numId w:val="32"/>
        </w:numPr>
      </w:pPr>
      <w:r w:rsidRPr="00EA22AE">
        <w:rPr>
          <w:rFonts w:ascii="Tahoma" w:cs="Tahoma"/>
        </w:rPr>
        <w:t>INVALID</w:t>
      </w:r>
      <w:r>
        <w:rPr>
          <w:rFonts w:hint="eastAsia"/>
        </w:rPr>
        <w:t>：无效的数据包，不能被识别属于哪个连接或没有任何状态，通常这种状态的数据包会被丢弃。</w:t>
      </w:r>
    </w:p>
    <w:p w:rsidR="00EA22AE" w:rsidRDefault="00EA22AE" w:rsidP="00EA22AE">
      <w:pPr>
        <w:ind w:left="360"/>
      </w:pP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A22AE" w:rsidTr="00EA22AE">
        <w:tc>
          <w:tcPr>
            <w:tcW w:w="8388" w:type="dxa"/>
          </w:tcPr>
          <w:p w:rsidR="00EA22AE" w:rsidRDefault="00EA22AE" w:rsidP="00EA22AE">
            <w:r>
              <w:rPr>
                <w:rFonts w:hint="eastAsia"/>
              </w:rPr>
              <w:t>#这个规则将丢弃所有发送到你机器的数据包（状态是</w:t>
            </w:r>
            <w:r>
              <w:t>NEW的包）。也就是不允许其他的</w:t>
            </w:r>
            <w:r>
              <w:rPr>
                <w:rFonts w:hint="eastAsia"/>
              </w:rPr>
              <w:t>机器主动发起对你机器的连接，但是你却可以主动地连接其他的机器，不过仅仅是连接而已。</w:t>
            </w:r>
          </w:p>
          <w:p w:rsidR="00EA22AE" w:rsidRDefault="00EA22AE" w:rsidP="00EA22AE">
            <w:proofErr w:type="spellStart"/>
            <w:r w:rsidRPr="00EA22AE">
              <w:t>iptables</w:t>
            </w:r>
            <w:proofErr w:type="spellEnd"/>
            <w:r w:rsidRPr="00EA22AE">
              <w:t xml:space="preserve"> -A INPUT-m state --state NEW -j DROP</w:t>
            </w:r>
          </w:p>
          <w:p w:rsidR="00711664" w:rsidRDefault="00711664" w:rsidP="00EA22AE"/>
          <w:p w:rsidR="00EA22AE" w:rsidRDefault="00EA22AE" w:rsidP="00EA22AE">
            <w:r>
              <w:rPr>
                <w:rFonts w:hint="eastAsia"/>
              </w:rPr>
              <w:t>#</w:t>
            </w:r>
            <w:r w:rsidRPr="00EA22AE">
              <w:rPr>
                <w:rFonts w:hint="eastAsia"/>
              </w:rPr>
              <w:t>允许所有已经建立连接或者与之相关的数据通过</w:t>
            </w:r>
          </w:p>
          <w:p w:rsidR="00EA22AE" w:rsidRDefault="00EA22AE" w:rsidP="00EA22AE">
            <w:proofErr w:type="spellStart"/>
            <w:r w:rsidRPr="00EA22AE">
              <w:t>iptables</w:t>
            </w:r>
            <w:proofErr w:type="spellEnd"/>
            <w:r w:rsidRPr="00EA22AE">
              <w:t xml:space="preserve"> -A INPUT -m state --state ESTABLISHED,RELATED -j ACCEPT</w:t>
            </w:r>
          </w:p>
        </w:tc>
      </w:tr>
    </w:tbl>
    <w:p w:rsidR="00EA22AE" w:rsidRPr="00EA22AE" w:rsidRDefault="00EA22AE" w:rsidP="00EA22AE">
      <w:pPr>
        <w:ind w:left="360"/>
      </w:pPr>
    </w:p>
    <w:p w:rsidR="00E006FF" w:rsidRDefault="00E006FF" w:rsidP="0038217F">
      <w:pPr>
        <w:pStyle w:val="Heading2"/>
      </w:pPr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Conntrack</w:t>
      </w:r>
      <w:proofErr w:type="spellEnd"/>
      <w:r>
        <w:rPr>
          <w:rFonts w:hint="eastAsia"/>
        </w:rPr>
        <w:t>记录</w:t>
      </w:r>
    </w:p>
    <w:p w:rsidR="00814147" w:rsidRDefault="00814147" w:rsidP="00FE150A">
      <w:pPr>
        <w:ind w:left="360"/>
        <w:rPr>
          <w:rFonts w:ascii="ArialUnicodeMS" w:eastAsia="ArialUnicodeMS" w:cs="ArialUnicodeMS"/>
        </w:rPr>
      </w:pPr>
      <w:r>
        <w:t>/proc/net/</w:t>
      </w:r>
      <w:proofErr w:type="spellStart"/>
      <w:r>
        <w:t>ip_conntrack</w:t>
      </w:r>
      <w:proofErr w:type="spellEnd"/>
      <w:r>
        <w:rPr>
          <w:rFonts w:ascii="ArialUnicodeMS" w:eastAsia="ArialUnicodeMS" w:cs="ArialUnicodeMS" w:hint="eastAsia"/>
        </w:rPr>
        <w:t>里的</w:t>
      </w:r>
      <w:proofErr w:type="spellStart"/>
      <w:r>
        <w:t>conntrack</w:t>
      </w:r>
      <w:proofErr w:type="spellEnd"/>
      <w:r>
        <w:rPr>
          <w:rFonts w:ascii="ArialUnicodeMS" w:eastAsia="ArialUnicodeMS" w:cs="ArialUnicodeMS" w:hint="eastAsia"/>
        </w:rPr>
        <w:t>记录。这些记录表示的是</w:t>
      </w:r>
    </w:p>
    <w:p w:rsidR="002F6967" w:rsidRDefault="00814147" w:rsidP="002F6967">
      <w:pPr>
        <w:ind w:left="360"/>
      </w:pPr>
      <w:r>
        <w:rPr>
          <w:rFonts w:ascii="ArialUnicodeMS" w:eastAsia="ArialUnicodeMS" w:cs="ArialUnicodeMS" w:hint="eastAsia"/>
        </w:rPr>
        <w:t>当前被跟踪的连接。如果安装了</w:t>
      </w:r>
      <w:proofErr w:type="spellStart"/>
      <w:r>
        <w:t>ip_conntrack</w:t>
      </w:r>
      <w:proofErr w:type="spellEnd"/>
      <w:r>
        <w:rPr>
          <w:rFonts w:ascii="ArialUnicodeMS" w:eastAsia="ArialUnicodeMS" w:cs="ArialUnicodeMS" w:hint="eastAsia"/>
        </w:rPr>
        <w:t>模块，我们可以查看</w:t>
      </w:r>
      <w:proofErr w:type="spellStart"/>
      <w:r>
        <w:t>ip_conntrack</w:t>
      </w:r>
      <w:proofErr w:type="spellEnd"/>
      <w:r>
        <w:rPr>
          <w:rFonts w:ascii="ArialUnicodeMS" w:eastAsia="ArialUnicodeMS" w:cs="ArialUnicodeMS" w:hint="eastAsia"/>
        </w:rPr>
        <w:t>记录，命令：</w:t>
      </w:r>
      <w:r>
        <w:t>cat /proc/net/</w:t>
      </w:r>
      <w:proofErr w:type="spellStart"/>
      <w:r>
        <w:t>ip_conntrack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F6967" w:rsidTr="002F6967">
        <w:tc>
          <w:tcPr>
            <w:tcW w:w="8388" w:type="dxa"/>
          </w:tcPr>
          <w:p w:rsidR="002F6967" w:rsidRDefault="002F6967" w:rsidP="002F6967">
            <w:proofErr w:type="spellStart"/>
            <w:r>
              <w:t>tcp</w:t>
            </w:r>
            <w:proofErr w:type="spellEnd"/>
            <w:r>
              <w:rPr>
                <w:rFonts w:ascii="ArialUnicodeMS" w:eastAsia="ArialUnicodeMS" w:cs="ArialUnicodeMS" w:hint="eastAsia"/>
              </w:rPr>
              <w:t xml:space="preserve">　　</w:t>
            </w:r>
            <w:r>
              <w:t xml:space="preserve">6 117 SYN_SENT </w:t>
            </w:r>
            <w:proofErr w:type="spellStart"/>
            <w:r>
              <w:t>src</w:t>
            </w:r>
            <w:proofErr w:type="spellEnd"/>
            <w:r>
              <w:t xml:space="preserve">=192.168.1.6 </w:t>
            </w:r>
            <w:proofErr w:type="spellStart"/>
            <w:r>
              <w:t>dst</w:t>
            </w:r>
            <w:proofErr w:type="spellEnd"/>
            <w:r>
              <w:t>=192.168.1.9 sport=32775</w:t>
            </w:r>
            <w:r>
              <w:rPr>
                <w:rFonts w:ascii="ArialUnicodeMS" w:eastAsia="ArialUnicodeMS" w:cs="ArialUnicodeMS" w:hint="eastAsia"/>
              </w:rPr>
              <w:t xml:space="preserve">　</w:t>
            </w:r>
            <w:proofErr w:type="spellStart"/>
            <w:r>
              <w:t>dport</w:t>
            </w:r>
            <w:proofErr w:type="spellEnd"/>
            <w:r>
              <w:t xml:space="preserve">=22 </w:t>
            </w:r>
            <w:r>
              <w:rPr>
                <w:rFonts w:ascii="ArialUnicodeMS" w:eastAsia="ArialUnicodeMS" w:cs="ArialUnicodeMS" w:hint="eastAsia"/>
              </w:rPr>
              <w:t>［</w:t>
            </w:r>
            <w:proofErr w:type="spellStart"/>
            <w:r>
              <w:t>UNREPLIEDtcp</w:t>
            </w:r>
            <w:proofErr w:type="spellEnd"/>
            <w:r>
              <w:rPr>
                <w:rFonts w:ascii="ArialUnicodeMS" w:eastAsia="ArialUnicodeMS" w:cs="ArialUnicodeMS" w:hint="eastAsia"/>
              </w:rPr>
              <w:t xml:space="preserve">　　</w:t>
            </w:r>
            <w:r>
              <w:t xml:space="preserve">6 431967 ESTABLISHED </w:t>
            </w:r>
            <w:proofErr w:type="spellStart"/>
            <w:r>
              <w:t>src</w:t>
            </w:r>
            <w:proofErr w:type="spellEnd"/>
            <w:r>
              <w:t xml:space="preserve">=192.168.18.120 </w:t>
            </w:r>
            <w:proofErr w:type="spellStart"/>
            <w:r>
              <w:t>dst</w:t>
            </w:r>
            <w:proofErr w:type="spellEnd"/>
            <w:r>
              <w:t xml:space="preserve">=192.168.18.98 sport=1059 </w:t>
            </w:r>
            <w:proofErr w:type="spellStart"/>
            <w:r>
              <w:t>dport</w:t>
            </w:r>
            <w:proofErr w:type="spellEnd"/>
            <w:r>
              <w:t xml:space="preserve">=packets=3287 bytes=262840 </w:t>
            </w:r>
            <w:proofErr w:type="spellStart"/>
            <w:r>
              <w:t>src</w:t>
            </w:r>
            <w:proofErr w:type="spellEnd"/>
            <w:r>
              <w:t xml:space="preserve">=192.168.18.98 </w:t>
            </w:r>
            <w:proofErr w:type="spellStart"/>
            <w:r>
              <w:t>dst</w:t>
            </w:r>
            <w:proofErr w:type="spellEnd"/>
            <w:r>
              <w:t xml:space="preserve">=192.168.18.120 sport=22 </w:t>
            </w:r>
            <w:proofErr w:type="spellStart"/>
            <w:r>
              <w:t>dport</w:t>
            </w:r>
            <w:proofErr w:type="spellEnd"/>
            <w:r>
              <w:t>=1059</w:t>
            </w:r>
          </w:p>
          <w:p w:rsidR="002F6967" w:rsidRDefault="002F6967" w:rsidP="002F6967">
            <w:r>
              <w:t xml:space="preserve">packets=2863 bytes=439784 </w:t>
            </w:r>
            <w:r>
              <w:rPr>
                <w:rFonts w:ascii="ArialUnicodeMS" w:eastAsia="ArialUnicodeMS" w:cs="ArialUnicodeMS" w:hint="eastAsia"/>
              </w:rPr>
              <w:t>［</w:t>
            </w:r>
            <w:r>
              <w:t>ASSURED</w:t>
            </w:r>
            <w:r>
              <w:rPr>
                <w:rFonts w:ascii="ArialUnicodeMS" w:eastAsia="ArialUnicodeMS" w:cs="ArialUnicodeMS" w:hint="eastAsia"/>
              </w:rPr>
              <w:t>］</w:t>
            </w:r>
            <w:r>
              <w:rPr>
                <w:rFonts w:ascii="ArialUnicodeMS" w:eastAsia="ArialUnicodeMS" w:cs="ArialUnicodeMS"/>
              </w:rPr>
              <w:t xml:space="preserve"> </w:t>
            </w:r>
            <w:r>
              <w:t xml:space="preserve">mark=0 </w:t>
            </w:r>
            <w:proofErr w:type="spellStart"/>
            <w:r>
              <w:t>secmark</w:t>
            </w:r>
            <w:proofErr w:type="spellEnd"/>
            <w:r>
              <w:t>=0 use=</w:t>
            </w:r>
          </w:p>
          <w:p w:rsidR="002F6967" w:rsidRDefault="002F6967" w:rsidP="002F6967"/>
        </w:tc>
      </w:tr>
    </w:tbl>
    <w:p w:rsidR="002F6967" w:rsidRPr="00814147" w:rsidRDefault="002F6967" w:rsidP="002F6967"/>
    <w:p w:rsidR="00FE150A" w:rsidRDefault="00FE150A" w:rsidP="00FE150A">
      <w:pPr>
        <w:ind w:left="360"/>
      </w:pPr>
      <w:r>
        <w:rPr>
          <w:rFonts w:hint="eastAsia"/>
        </w:rPr>
        <w:t>首先显示的是协议，这里是</w:t>
      </w:r>
      <w:r>
        <w:t>TCP，接着是十进制的6（TCP的协议类型</w:t>
      </w:r>
    </w:p>
    <w:p w:rsidR="00FE150A" w:rsidRDefault="00FE150A" w:rsidP="00FE150A">
      <w:pPr>
        <w:ind w:left="360"/>
      </w:pPr>
      <w:r>
        <w:rPr>
          <w:rFonts w:hint="eastAsia"/>
        </w:rPr>
        <w:lastRenderedPageBreak/>
        <w:t>代码是</w:t>
      </w:r>
      <w:r>
        <w:t>6）。之后的117是这条</w:t>
      </w:r>
      <w:proofErr w:type="spellStart"/>
      <w:r>
        <w:t>conntrack</w:t>
      </w:r>
      <w:proofErr w:type="spellEnd"/>
      <w:r>
        <w:t>记录的生存时间，它会有规律地被消耗，直到收到</w:t>
      </w:r>
      <w:r>
        <w:rPr>
          <w:rFonts w:hint="eastAsia"/>
        </w:rPr>
        <w:t>这个连接更多的包。那时，这个值就会被设为当时那个状态的默认值。接下来的是这个连接在当前时间点的状态。上面的例子说明这个包处在状态</w:t>
      </w:r>
      <w:r>
        <w:t>SYN_SENT，这个值是</w:t>
      </w:r>
      <w:proofErr w:type="spellStart"/>
      <w:r>
        <w:t>iptables</w:t>
      </w:r>
      <w:proofErr w:type="spellEnd"/>
      <w:r>
        <w:t>显示</w:t>
      </w:r>
      <w:r>
        <w:rPr>
          <w:rFonts w:hint="eastAsia"/>
        </w:rPr>
        <w:t>的，以便我们理解，而内部用的值稍有不同。</w:t>
      </w:r>
      <w:r>
        <w:t>SYN_SENT说明我们正在观察的这个连接只在</w:t>
      </w:r>
      <w:r>
        <w:rPr>
          <w:rFonts w:hint="eastAsia"/>
        </w:rPr>
        <w:t>一个方向发送了一个</w:t>
      </w:r>
      <w:r>
        <w:t>TCP SYN包。再下面是源地址、目的地址、源端口和目的端口。其中有</w:t>
      </w:r>
      <w:r>
        <w:rPr>
          <w:rFonts w:hint="eastAsia"/>
        </w:rPr>
        <w:t>个特殊的词</w:t>
      </w:r>
      <w:r>
        <w:t>UNREPLIED，说明这个连接还没有收到任何回应。最后，是希望接收的应答包的</w:t>
      </w:r>
      <w:r>
        <w:rPr>
          <w:rFonts w:hint="eastAsia"/>
        </w:rPr>
        <w:t>信息，它们的地址和端口和前面是相反的。</w:t>
      </w:r>
    </w:p>
    <w:p w:rsidR="00B1602E" w:rsidRPr="00B1602E" w:rsidRDefault="00B1602E" w:rsidP="00B1602E">
      <w:pPr>
        <w:ind w:left="360" w:firstLine="360"/>
      </w:pPr>
      <w:r>
        <w:rPr>
          <w:rFonts w:hint="eastAsia"/>
        </w:rPr>
        <w:t>连接跟踪记录的信息依据</w:t>
      </w:r>
      <w:r>
        <w:t>IP所包含的协议不同而不同，所有相应的值都是在头文件</w:t>
      </w:r>
      <w:proofErr w:type="spellStart"/>
      <w:r>
        <w:t>linux</w:t>
      </w:r>
      <w:proofErr w:type="spellEnd"/>
      <w:r>
        <w:t>/include/netfilter-ipv4/</w:t>
      </w:r>
      <w:proofErr w:type="spellStart"/>
      <w:r>
        <w:t>ip_conntrack</w:t>
      </w:r>
      <w:proofErr w:type="spellEnd"/>
      <w:r>
        <w:t>*.h中定义的。IP、TCP、UDP、ICMP协议的默认值</w:t>
      </w:r>
      <w:r>
        <w:rPr>
          <w:rFonts w:hint="eastAsia"/>
        </w:rPr>
        <w:t>是在</w:t>
      </w:r>
      <w:proofErr w:type="spellStart"/>
      <w:r>
        <w:t>linux</w:t>
      </w:r>
      <w:proofErr w:type="spellEnd"/>
      <w:r>
        <w:t>/include/netfilter-ipv4/</w:t>
      </w:r>
      <w:proofErr w:type="spellStart"/>
      <w:r>
        <w:t>ip_conntrack.h</w:t>
      </w:r>
      <w:proofErr w:type="spellEnd"/>
      <w:r>
        <w:t>里定义的。具体的值可以查看相应的协议，</w:t>
      </w:r>
      <w:r>
        <w:rPr>
          <w:rFonts w:hint="eastAsia"/>
        </w:rPr>
        <w:t>但我们这里用不到它们，因为它们大都只在</w:t>
      </w:r>
      <w:proofErr w:type="spellStart"/>
      <w:r>
        <w:t>conntrack</w:t>
      </w:r>
      <w:proofErr w:type="spellEnd"/>
      <w:r>
        <w:t>内部使用。随着状态的改变，生存时</w:t>
      </w:r>
      <w:r>
        <w:rPr>
          <w:rFonts w:hint="eastAsia"/>
        </w:rPr>
        <w:t>间也会改变。当一个连接在两个方向上都有传输时，</w:t>
      </w:r>
      <w:proofErr w:type="spellStart"/>
      <w:r>
        <w:t>conntrack</w:t>
      </w:r>
      <w:proofErr w:type="spellEnd"/>
      <w:r>
        <w:t>记录就删除［UNREPLIED］标志，然</w:t>
      </w:r>
      <w:r>
        <w:rPr>
          <w:rFonts w:hint="eastAsia"/>
        </w:rPr>
        <w:t>后重置。在末尾有［</w:t>
      </w:r>
      <w:r>
        <w:t>ASSURED］的记录说明两个方向已没有流量。这样的记录是确定的，</w:t>
      </w:r>
      <w:r>
        <w:rPr>
          <w:rFonts w:hint="eastAsia"/>
        </w:rPr>
        <w:t>在连接跟踪表满时，是不会被删除的，没有［</w:t>
      </w:r>
      <w:r>
        <w:t>ASSURED］的记录就要被删除。连接跟踪表</w:t>
      </w:r>
      <w:r>
        <w:rPr>
          <w:rFonts w:hint="eastAsia"/>
        </w:rPr>
        <w:t>能容纳多少记录是被一个变量控制的，它可由内核中的</w:t>
      </w:r>
      <w:proofErr w:type="spellStart"/>
      <w:r>
        <w:t>ip-sysctl</w:t>
      </w:r>
      <w:proofErr w:type="spellEnd"/>
      <w:r>
        <w:t>函数设置。默认值取决于你</w:t>
      </w:r>
      <w:r>
        <w:rPr>
          <w:rFonts w:hint="eastAsia"/>
        </w:rPr>
        <w:t>的内存大小，</w:t>
      </w:r>
      <w:r>
        <w:t>128MB可以包含8192条目录，256MB对应16376条，如果大家在生产服务器上</w:t>
      </w:r>
      <w:r>
        <w:rPr>
          <w:rFonts w:hint="eastAsia"/>
        </w:rPr>
        <w:t>通过加载模块的方法开启了</w:t>
      </w:r>
      <w:proofErr w:type="spellStart"/>
      <w:r>
        <w:t>ip_conntract</w:t>
      </w:r>
      <w:proofErr w:type="spellEnd"/>
      <w:r>
        <w:t>功能，就要注意内存方面的使用情况，</w:t>
      </w:r>
      <w:r w:rsidRPr="00B1602E">
        <w:rPr>
          <w:color w:val="FF0000"/>
        </w:rPr>
        <w:t>此模块是极</w:t>
      </w:r>
      <w:r w:rsidRPr="00B1602E">
        <w:rPr>
          <w:rFonts w:hint="eastAsia"/>
          <w:color w:val="FF0000"/>
        </w:rPr>
        <w:t>消耗内存的，对系统效率非常有影响</w:t>
      </w:r>
      <w:r>
        <w:rPr>
          <w:rFonts w:hint="eastAsia"/>
        </w:rPr>
        <w:t>，所以我这里不建议在生产服务器上开启</w:t>
      </w:r>
      <w:proofErr w:type="spellStart"/>
      <w:r>
        <w:t>conntrack</w:t>
      </w:r>
      <w:proofErr w:type="spellEnd"/>
      <w:r>
        <w:t>功</w:t>
      </w:r>
      <w:r>
        <w:rPr>
          <w:rFonts w:hint="eastAsia"/>
        </w:rPr>
        <w:t>能。也可以在</w:t>
      </w:r>
      <w:r>
        <w:t>/proc/sys/net/ipv4/</w:t>
      </w:r>
      <w:proofErr w:type="spellStart"/>
      <w:r>
        <w:t>ip_conntrack_max</w:t>
      </w:r>
      <w:proofErr w:type="spellEnd"/>
      <w:r>
        <w:t>里查看和设置。</w:t>
      </w:r>
    </w:p>
    <w:p w:rsidR="00FE150A" w:rsidRPr="00EA22AE" w:rsidRDefault="00FE150A" w:rsidP="00814147"/>
    <w:p w:rsidR="0038217F" w:rsidRDefault="0038217F" w:rsidP="0038217F">
      <w:pPr>
        <w:pStyle w:val="Heading2"/>
      </w:pPr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>初始化的注意事项</w:t>
      </w:r>
    </w:p>
    <w:p w:rsidR="001F1799" w:rsidRDefault="001F1799" w:rsidP="001F1799">
      <w:pPr>
        <w:ind w:left="360" w:firstLine="360"/>
      </w:pPr>
      <w:r>
        <w:rPr>
          <w:rFonts w:hint="eastAsia"/>
        </w:rPr>
        <w:t>在跟一些系统管理员进行交流时，我发现大家经常遇到的一个问题就是：误操作</w:t>
      </w:r>
      <w:proofErr w:type="spellStart"/>
      <w:r>
        <w:rPr>
          <w:rFonts w:ascii="Tahoma" w:hAnsi="Tahoma" w:cs="Tahoma"/>
        </w:rPr>
        <w:t>iptables</w:t>
      </w:r>
      <w:proofErr w:type="spellEnd"/>
      <w:r>
        <w:rPr>
          <w:rFonts w:hint="eastAsia"/>
        </w:rPr>
        <w:t>而将自己也拦截在机器之外了，没办法只有去机房重启</w:t>
      </w:r>
      <w:proofErr w:type="spellStart"/>
      <w:r>
        <w:rPr>
          <w:rFonts w:ascii="Tahoma" w:hAnsi="Tahoma" w:cs="Tahoma"/>
        </w:rPr>
        <w:t>iptables</w:t>
      </w:r>
      <w:proofErr w:type="spellEnd"/>
      <w:r>
        <w:rPr>
          <w:rFonts w:hint="eastAsia"/>
        </w:rPr>
        <w:t>。其实这个问题是有办法解决的，我们可以配置一计划任务</w:t>
      </w:r>
      <w:proofErr w:type="spellStart"/>
      <w:r>
        <w:rPr>
          <w:rFonts w:ascii="Tahoma" w:hAnsi="Tahoma" w:cs="Tahoma"/>
        </w:rPr>
        <w:t>Crontab</w:t>
      </w:r>
      <w:proofErr w:type="spellEnd"/>
      <w:r>
        <w:rPr>
          <w:rFonts w:hint="eastAsia"/>
        </w:rPr>
        <w:t>，每</w:t>
      </w:r>
      <w:r>
        <w:rPr>
          <w:rFonts w:ascii="Tahoma" w:hAnsi="Tahoma" w:cs="Tahoma"/>
        </w:rPr>
        <w:t>5</w:t>
      </w:r>
      <w:r>
        <w:rPr>
          <w:rFonts w:hint="eastAsia"/>
        </w:rPr>
        <w:t>分钟运行一次，即</w:t>
      </w:r>
      <w:r>
        <w:rPr>
          <w:rFonts w:ascii="Tahoma" w:hAnsi="Tahoma" w:cs="Tahoma"/>
        </w:rPr>
        <w:t>*</w:t>
      </w:r>
      <w:r>
        <w:rPr>
          <w:rFonts w:ascii="Tahoma" w:hAnsi="Tahoma" w:cs="Tahoma" w:hint="eastAsia"/>
        </w:rPr>
        <w:t xml:space="preserve">  </w:t>
      </w:r>
      <w:r>
        <w:rPr>
          <w:rFonts w:ascii="Tahoma" w:hAnsi="Tahoma" w:cs="Tahoma"/>
        </w:rPr>
        <w:t>*/5</w:t>
      </w:r>
      <w:r>
        <w:rPr>
          <w:rFonts w:ascii="Tahoma" w:hAnsi="Tahoma" w:cs="Tahoma" w:hint="eastAsia"/>
        </w:rPr>
        <w:t xml:space="preserve">  </w:t>
      </w:r>
      <w:r>
        <w:rPr>
          <w:rFonts w:ascii="Tahoma" w:hAnsi="Tahoma" w:cs="Tahoma"/>
        </w:rPr>
        <w:t>*</w:t>
      </w:r>
      <w:r>
        <w:rPr>
          <w:rFonts w:ascii="Tahoma" w:hAnsi="Tahoma" w:cs="Tahoma" w:hint="eastAsia"/>
        </w:rPr>
        <w:t xml:space="preserve">  </w:t>
      </w:r>
      <w:r>
        <w:rPr>
          <w:rFonts w:ascii="Tahoma" w:hAnsi="Tahoma" w:cs="Tahoma"/>
        </w:rPr>
        <w:t>*</w:t>
      </w:r>
      <w:r>
        <w:rPr>
          <w:rFonts w:ascii="Tahoma" w:hAnsi="Tahoma" w:cs="Tahoma" w:hint="eastAsia"/>
        </w:rPr>
        <w:t xml:space="preserve">  </w:t>
      </w:r>
      <w:r>
        <w:rPr>
          <w:rFonts w:ascii="Tahoma" w:hAnsi="Tahoma" w:cs="Tahoma"/>
        </w:rPr>
        <w:t>*</w:t>
      </w:r>
      <w:r>
        <w:rPr>
          <w:rFonts w:ascii="Tahoma" w:hAnsi="Tahoma" w:cs="Tahoma" w:hint="eastAsia"/>
        </w:rPr>
        <w:t xml:space="preserve">  </w:t>
      </w:r>
      <w:r>
        <w:rPr>
          <w:rFonts w:ascii="Tahoma" w:hAnsi="Tahoma" w:cs="Tahoma"/>
        </w:rPr>
        <w:t>/etc/</w:t>
      </w:r>
      <w:proofErr w:type="spellStart"/>
      <w:r>
        <w:rPr>
          <w:rFonts w:ascii="Tahoma" w:hAnsi="Tahoma" w:cs="Tahoma"/>
        </w:rPr>
        <w:t>init.d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iptables</w:t>
      </w:r>
      <w:proofErr w:type="spellEnd"/>
      <w:r>
        <w:rPr>
          <w:rFonts w:hint="eastAsia"/>
        </w:rPr>
        <w:t xml:space="preserve">    </w:t>
      </w:r>
      <w:r>
        <w:rPr>
          <w:rFonts w:ascii="Tahoma" w:hAnsi="Tahoma" w:cs="Tahoma"/>
        </w:rPr>
        <w:t>stop</w:t>
      </w:r>
      <w:r>
        <w:rPr>
          <w:rFonts w:hint="eastAsia"/>
        </w:rPr>
        <w:t>；，这样即使你的脚本</w:t>
      </w:r>
      <w:r>
        <w:rPr>
          <w:rFonts w:hint="eastAsia"/>
        </w:rPr>
        <w:lastRenderedPageBreak/>
        <w:t>存在错误设置（或丢失的）规则时，也不至于将你锁在计算机外而无法返回与计算机的连接，这样你就可以放心大胆地调试脚本了。鉴于许多同事在学习及</w:t>
      </w:r>
    </w:p>
    <w:p w:rsidR="00E006FF" w:rsidRPr="00E006FF" w:rsidRDefault="001F1799" w:rsidP="001F1799">
      <w:pPr>
        <w:ind w:left="360"/>
      </w:pPr>
      <w:r>
        <w:rPr>
          <w:rFonts w:hint="eastAsia"/>
        </w:rPr>
        <w:t>调试</w:t>
      </w:r>
      <w:proofErr w:type="spellStart"/>
      <w:r>
        <w:rPr>
          <w:rFonts w:ascii="Tahoma" w:hAnsi="Tahoma" w:cs="Tahoma"/>
        </w:rPr>
        <w:t>iptables</w:t>
      </w:r>
      <w:proofErr w:type="spellEnd"/>
      <w:r>
        <w:rPr>
          <w:rFonts w:hint="eastAsia"/>
        </w:rPr>
        <w:t>脚本时也是用自己内部的机房，所以推荐用此方法，免得受进出机房之苦。</w:t>
      </w:r>
    </w:p>
    <w:p w:rsidR="00A0036F" w:rsidRDefault="00A0036F" w:rsidP="00A0036F">
      <w:pPr>
        <w:pStyle w:val="Heading1"/>
      </w:pP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使用</w:t>
      </w:r>
      <w:r w:rsidR="0027653C">
        <w:rPr>
          <w:rFonts w:hint="eastAsia"/>
        </w:rPr>
        <w:t>方法</w:t>
      </w:r>
    </w:p>
    <w:p w:rsidR="00E50181" w:rsidRDefault="007E3C3C" w:rsidP="007E3C3C">
      <w:pPr>
        <w:pStyle w:val="Heading2"/>
        <w:numPr>
          <w:ilvl w:val="0"/>
          <w:numId w:val="17"/>
        </w:numPr>
      </w:pPr>
      <w:r>
        <w:rPr>
          <w:rFonts w:hint="eastAsia"/>
        </w:rPr>
        <w:t>语法格式</w:t>
      </w:r>
    </w:p>
    <w:p w:rsidR="001D4E04" w:rsidRDefault="001D4E04" w:rsidP="007E3E1B">
      <w:pPr>
        <w:ind w:left="360"/>
      </w:pPr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 xml:space="preserve"> [-t 表名]    </w:t>
      </w:r>
      <w:r>
        <w:t>–</w:t>
      </w:r>
      <w:r>
        <w:rPr>
          <w:rFonts w:hint="eastAsia"/>
        </w:rPr>
        <w:t>命令    -匹配     -j 动作/目标</w:t>
      </w:r>
    </w:p>
    <w:p w:rsidR="001D4E04" w:rsidRDefault="001D4E04" w:rsidP="007E3E1B">
      <w:pPr>
        <w:ind w:left="360"/>
      </w:pPr>
      <w:r>
        <w:rPr>
          <w:rFonts w:hint="eastAsia"/>
        </w:rPr>
        <w:t>-t：用来指定操作的表，其中默认的是filter表。</w:t>
      </w:r>
    </w:p>
    <w:p w:rsidR="006858A6" w:rsidRDefault="001D4E04" w:rsidP="007E3E1B">
      <w:pPr>
        <w:ind w:left="360"/>
      </w:pPr>
      <w:r>
        <w:rPr>
          <w:rFonts w:hint="eastAsia"/>
        </w:rPr>
        <w:t>命令：</w:t>
      </w:r>
      <w:r w:rsidR="006858A6">
        <w:rPr>
          <w:rFonts w:hint="eastAsia"/>
        </w:rPr>
        <w:t>指定进行的规则的操作命令</w:t>
      </w:r>
    </w:p>
    <w:p w:rsidR="007E3E1B" w:rsidRDefault="006858A6" w:rsidP="007E3E1B">
      <w:pPr>
        <w:ind w:left="360"/>
      </w:pPr>
      <w:r>
        <w:rPr>
          <w:rFonts w:hint="eastAsia"/>
        </w:rPr>
        <w:t>匹配：指定</w:t>
      </w:r>
      <w:r w:rsidR="000C68F9">
        <w:rPr>
          <w:rFonts w:hint="eastAsia"/>
        </w:rPr>
        <w:t>信息包与规则匹配所有的特征（源地址，目的地址等）</w:t>
      </w:r>
    </w:p>
    <w:p w:rsidR="006858A6" w:rsidRDefault="006858A6" w:rsidP="007E3E1B">
      <w:pPr>
        <w:ind w:left="360"/>
      </w:pPr>
      <w:r>
        <w:rPr>
          <w:rFonts w:hint="eastAsia"/>
        </w:rPr>
        <w:t>-j：指定对匹配的包采取的动作</w:t>
      </w:r>
    </w:p>
    <w:p w:rsidR="00194E15" w:rsidRPr="007E3E1B" w:rsidRDefault="00194E15" w:rsidP="007E3E1B">
      <w:pPr>
        <w:ind w:left="360"/>
      </w:pPr>
      <w:r>
        <w:rPr>
          <w:rFonts w:hint="eastAsia"/>
        </w:rPr>
        <w:t>编写步骤：指定表，指定链，对匹配的包进行某种操作。</w:t>
      </w:r>
    </w:p>
    <w:p w:rsidR="007E3C3C" w:rsidRDefault="007E3C3C" w:rsidP="007E3C3C">
      <w:pPr>
        <w:pStyle w:val="Heading2"/>
      </w:pPr>
      <w:r>
        <w:rPr>
          <w:rFonts w:hint="eastAsia"/>
        </w:rPr>
        <w:t>相关选项</w:t>
      </w:r>
    </w:p>
    <w:p w:rsidR="00601A61" w:rsidRPr="00601A61" w:rsidRDefault="001E48B4" w:rsidP="00601A61">
      <w:pPr>
        <w:pStyle w:val="Heading3"/>
      </w:pPr>
      <w:r>
        <w:rPr>
          <w:rFonts w:hint="eastAsia"/>
        </w:rPr>
        <w:t>表名选项</w:t>
      </w:r>
    </w:p>
    <w:p w:rsidR="001E48B4" w:rsidRDefault="001E48B4" w:rsidP="00695BAD">
      <w:pPr>
        <w:ind w:firstLine="450"/>
      </w:pPr>
      <w:r>
        <w:rPr>
          <w:rFonts w:hint="eastAsia"/>
        </w:rPr>
        <w:t>filter：用于信息包过滤。</w:t>
      </w:r>
    </w:p>
    <w:p w:rsidR="00695BAD" w:rsidRPr="00695BAD" w:rsidRDefault="00695BAD" w:rsidP="00695BAD">
      <w:pPr>
        <w:pStyle w:val="ListParagraph"/>
        <w:numPr>
          <w:ilvl w:val="0"/>
          <w:numId w:val="26"/>
        </w:numPr>
      </w:pPr>
      <w:r w:rsidRPr="00695BAD">
        <w:t>input   :负责过滤所有目标地址是本机地址的数据包，就是过滤进入主机的数据包;</w:t>
      </w:r>
    </w:p>
    <w:p w:rsidR="00695BAD" w:rsidRPr="00695BAD" w:rsidRDefault="00695BAD" w:rsidP="00695BAD">
      <w:pPr>
        <w:pStyle w:val="ListParagraph"/>
        <w:numPr>
          <w:ilvl w:val="0"/>
          <w:numId w:val="26"/>
        </w:numPr>
      </w:pPr>
      <w:r w:rsidRPr="00695BAD">
        <w:t>forward  :负责转发流经主机但不进入本机的数据包，和NAT关系很大</w:t>
      </w:r>
      <w:r>
        <w:t>;</w:t>
      </w:r>
    </w:p>
    <w:p w:rsidR="00695BAD" w:rsidRPr="00695BAD" w:rsidRDefault="00695BAD" w:rsidP="00695BAD">
      <w:pPr>
        <w:pStyle w:val="ListParagraph"/>
        <w:numPr>
          <w:ilvl w:val="0"/>
          <w:numId w:val="26"/>
        </w:numPr>
      </w:pPr>
      <w:r w:rsidRPr="00695BAD">
        <w:t>output   :负责处理源地址的数据包，就是对本机发出的数据包;</w:t>
      </w:r>
    </w:p>
    <w:p w:rsidR="001E48B4" w:rsidRDefault="001E48B4" w:rsidP="00695BAD">
      <w:pPr>
        <w:ind w:firstLine="450"/>
      </w:pP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：用于网络地址转换</w:t>
      </w:r>
    </w:p>
    <w:p w:rsidR="00695BAD" w:rsidRDefault="00695BAD" w:rsidP="00695BAD">
      <w:pPr>
        <w:pStyle w:val="ListParagraph"/>
        <w:numPr>
          <w:ilvl w:val="0"/>
          <w:numId w:val="25"/>
        </w:numPr>
      </w:pPr>
      <w:proofErr w:type="spellStart"/>
      <w:r>
        <w:t>snat</w:t>
      </w:r>
      <w:proofErr w:type="spellEnd"/>
      <w:r>
        <w:t xml:space="preserve">    :地址转换</w:t>
      </w:r>
    </w:p>
    <w:p w:rsidR="00695BAD" w:rsidRDefault="00695BAD" w:rsidP="00695BAD">
      <w:pPr>
        <w:pStyle w:val="ListParagraph"/>
        <w:numPr>
          <w:ilvl w:val="0"/>
          <w:numId w:val="25"/>
        </w:numPr>
      </w:pPr>
      <w:proofErr w:type="spellStart"/>
      <w:r>
        <w:t>dnat</w:t>
      </w:r>
      <w:proofErr w:type="spellEnd"/>
      <w:r>
        <w:t xml:space="preserve">    :标地址转换</w:t>
      </w:r>
    </w:p>
    <w:p w:rsidR="00695BAD" w:rsidRDefault="00695BAD" w:rsidP="00695BAD">
      <w:pPr>
        <w:pStyle w:val="ListParagraph"/>
        <w:numPr>
          <w:ilvl w:val="0"/>
          <w:numId w:val="25"/>
        </w:numPr>
      </w:pPr>
      <w:proofErr w:type="spellStart"/>
      <w:r>
        <w:t>pnat</w:t>
      </w:r>
      <w:proofErr w:type="spellEnd"/>
      <w:r>
        <w:t xml:space="preserve">    :标端口转换</w:t>
      </w:r>
    </w:p>
    <w:p w:rsidR="001E48B4" w:rsidRDefault="001E48B4" w:rsidP="00695BAD">
      <w:pPr>
        <w:ind w:firstLine="450"/>
      </w:pPr>
      <w:r>
        <w:rPr>
          <w:rFonts w:hint="eastAsia"/>
        </w:rPr>
        <w:t>mangle：标记、修改包</w:t>
      </w:r>
    </w:p>
    <w:p w:rsidR="00FD0B5B" w:rsidRPr="00FD0B5B" w:rsidRDefault="001E48B4" w:rsidP="00FD0B5B">
      <w:pPr>
        <w:pStyle w:val="Heading3"/>
      </w:pPr>
      <w:r>
        <w:rPr>
          <w:rFonts w:hint="eastAsia"/>
        </w:rPr>
        <w:lastRenderedPageBreak/>
        <w:t>命令选项</w:t>
      </w:r>
    </w:p>
    <w:p w:rsidR="00601A61" w:rsidRDefault="00601A61" w:rsidP="00967BD2">
      <w:pPr>
        <w:pStyle w:val="ListParagraph"/>
        <w:numPr>
          <w:ilvl w:val="0"/>
          <w:numId w:val="21"/>
        </w:numPr>
      </w:pPr>
      <w:r>
        <w:rPr>
          <w:rFonts w:hint="eastAsia"/>
        </w:rPr>
        <w:t>-A：将规则附加到链末尾</w:t>
      </w:r>
      <w:r w:rsidR="00EB4FF6">
        <w:rPr>
          <w:rFonts w:hint="eastAsia"/>
        </w:rPr>
        <w:t>。</w:t>
      </w:r>
    </w:p>
    <w:p w:rsidR="00601A61" w:rsidRDefault="00601A61" w:rsidP="00967BD2">
      <w:pPr>
        <w:pStyle w:val="ListParagraph"/>
        <w:numPr>
          <w:ilvl w:val="0"/>
          <w:numId w:val="21"/>
        </w:numPr>
      </w:pPr>
      <w:r>
        <w:rPr>
          <w:rFonts w:hint="eastAsia"/>
        </w:rPr>
        <w:t>-D：指定要匹配的规则或则规则在链中的位置编号，从链中删除该规则</w:t>
      </w:r>
    </w:p>
    <w:p w:rsidR="00601A61" w:rsidRDefault="00601A61" w:rsidP="00967BD2">
      <w:pPr>
        <w:pStyle w:val="ListParagraph"/>
        <w:numPr>
          <w:ilvl w:val="0"/>
          <w:numId w:val="21"/>
        </w:numPr>
      </w:pPr>
      <w:r>
        <w:rPr>
          <w:rFonts w:hint="eastAsia"/>
        </w:rPr>
        <w:t>-P：</w:t>
      </w:r>
      <w:r w:rsidR="00B05028">
        <w:rPr>
          <w:rFonts w:hint="eastAsia"/>
        </w:rPr>
        <w:t>与链任何规则不匹配的信息都降至使用此链的策略（缺省目标策略）</w:t>
      </w:r>
    </w:p>
    <w:p w:rsidR="00601A61" w:rsidRDefault="00601A61" w:rsidP="00967BD2">
      <w:pPr>
        <w:pStyle w:val="ListParagraph"/>
        <w:numPr>
          <w:ilvl w:val="0"/>
          <w:numId w:val="21"/>
        </w:numPr>
      </w:pPr>
      <w:r>
        <w:rPr>
          <w:rFonts w:hint="eastAsia"/>
        </w:rPr>
        <w:t>-N：</w:t>
      </w:r>
      <w:r w:rsidR="00B05028">
        <w:rPr>
          <w:rFonts w:hint="eastAsia"/>
        </w:rPr>
        <w:t>创建新链</w:t>
      </w:r>
    </w:p>
    <w:p w:rsidR="00601A61" w:rsidRDefault="00601A61" w:rsidP="00967BD2">
      <w:pPr>
        <w:pStyle w:val="ListParagraph"/>
        <w:numPr>
          <w:ilvl w:val="0"/>
          <w:numId w:val="21"/>
        </w:numPr>
      </w:pPr>
      <w:r>
        <w:rPr>
          <w:rFonts w:hint="eastAsia"/>
        </w:rPr>
        <w:t>-F：</w:t>
      </w:r>
      <w:r w:rsidR="00B05028">
        <w:rPr>
          <w:rFonts w:hint="eastAsia"/>
        </w:rPr>
        <w:t>指定列名，则删除链中所有规则；</w:t>
      </w:r>
      <w:r w:rsidR="000F2FD0">
        <w:rPr>
          <w:rFonts w:hint="eastAsia"/>
        </w:rPr>
        <w:t>未指定列名则删除所有链的所有规则。</w:t>
      </w:r>
    </w:p>
    <w:p w:rsidR="00601A61" w:rsidRDefault="00601A61" w:rsidP="00EB4FF6">
      <w:pPr>
        <w:pStyle w:val="ListParagraph"/>
        <w:numPr>
          <w:ilvl w:val="0"/>
          <w:numId w:val="21"/>
        </w:numPr>
      </w:pPr>
      <w:r>
        <w:rPr>
          <w:rFonts w:hint="eastAsia"/>
        </w:rPr>
        <w:t>-I：</w:t>
      </w:r>
      <w:r w:rsidR="00EB4FF6">
        <w:rPr>
          <w:rFonts w:hint="eastAsia"/>
        </w:rPr>
        <w:t>插入一条规则，原本该位置上的规则将会往后顺序移动，如果没有指定规则编号，则在第一条规则前插入。</w:t>
      </w:r>
    </w:p>
    <w:p w:rsidR="00601A61" w:rsidRPr="00601A61" w:rsidRDefault="00601A61" w:rsidP="00967BD2">
      <w:pPr>
        <w:pStyle w:val="ListParagraph"/>
        <w:numPr>
          <w:ilvl w:val="0"/>
          <w:numId w:val="21"/>
        </w:numPr>
      </w:pPr>
      <w:r>
        <w:rPr>
          <w:rFonts w:hint="eastAsia"/>
        </w:rPr>
        <w:t>-L：</w:t>
      </w:r>
      <w:r w:rsidR="000F2FD0">
        <w:rPr>
          <w:rFonts w:hint="eastAsia"/>
        </w:rPr>
        <w:t>列出所有规则</w:t>
      </w:r>
    </w:p>
    <w:p w:rsidR="00FD0B5B" w:rsidRDefault="001E48B4" w:rsidP="00FD0B5B">
      <w:pPr>
        <w:pStyle w:val="Heading3"/>
      </w:pPr>
      <w:r>
        <w:rPr>
          <w:rFonts w:hint="eastAsia"/>
        </w:rPr>
        <w:t>匹配选项</w:t>
      </w:r>
    </w:p>
    <w:p w:rsidR="00B872BB" w:rsidRDefault="00B872BB" w:rsidP="00BF275C">
      <w:pPr>
        <w:pStyle w:val="ListParagraph"/>
        <w:numPr>
          <w:ilvl w:val="0"/>
          <w:numId w:val="24"/>
        </w:numPr>
      </w:pPr>
      <w:r>
        <w:t>-p</w:t>
      </w:r>
      <w:r>
        <w:rPr>
          <w:rFonts w:hint="eastAsia"/>
        </w:rPr>
        <w:t>：用于检查某些特定的协议，如</w:t>
      </w:r>
      <w:proofErr w:type="spellStart"/>
      <w:r>
        <w:rPr>
          <w:rFonts w:hint="eastAsia"/>
        </w:rPr>
        <w:t>tcp,udp,icmp</w:t>
      </w:r>
      <w:proofErr w:type="spellEnd"/>
    </w:p>
    <w:p w:rsidR="00B872BB" w:rsidRDefault="00B872BB" w:rsidP="00BF275C">
      <w:pPr>
        <w:pStyle w:val="ListParagraph"/>
        <w:numPr>
          <w:ilvl w:val="0"/>
          <w:numId w:val="24"/>
        </w:numPr>
      </w:pPr>
      <w:r>
        <w:t>-s</w:t>
      </w:r>
      <w:r>
        <w:rPr>
          <w:rFonts w:hint="eastAsia"/>
        </w:rPr>
        <w:t>：用来与信息包源地址匹配</w:t>
      </w:r>
    </w:p>
    <w:p w:rsidR="00B872BB" w:rsidRDefault="00B872BB" w:rsidP="00BF275C">
      <w:pPr>
        <w:pStyle w:val="ListParagraph"/>
        <w:numPr>
          <w:ilvl w:val="0"/>
          <w:numId w:val="24"/>
        </w:numPr>
      </w:pPr>
      <w:r>
        <w:t>-d</w:t>
      </w:r>
      <w:r>
        <w:rPr>
          <w:rFonts w:hint="eastAsia"/>
        </w:rPr>
        <w:t>：用来与信息包目标地址匹配</w:t>
      </w:r>
    </w:p>
    <w:p w:rsidR="00B872BB" w:rsidRDefault="00B872BB" w:rsidP="004E38AA">
      <w:pPr>
        <w:pStyle w:val="ListParagraph"/>
        <w:numPr>
          <w:ilvl w:val="0"/>
          <w:numId w:val="24"/>
        </w:numPr>
      </w:pPr>
      <w:r>
        <w:t>-</w:t>
      </w:r>
      <w:proofErr w:type="spellStart"/>
      <w:r>
        <w:t>i</w:t>
      </w:r>
      <w:proofErr w:type="spellEnd"/>
      <w:r>
        <w:rPr>
          <w:rFonts w:hint="eastAsia"/>
        </w:rPr>
        <w:t>：接收数据包的网卡接口</w:t>
      </w:r>
    </w:p>
    <w:p w:rsidR="00B872BB" w:rsidRDefault="00B872BB" w:rsidP="00BF275C">
      <w:pPr>
        <w:pStyle w:val="ListParagraph"/>
        <w:numPr>
          <w:ilvl w:val="0"/>
          <w:numId w:val="24"/>
        </w:numPr>
      </w:pPr>
      <w:r>
        <w:t>-o</w:t>
      </w:r>
      <w:r>
        <w:rPr>
          <w:rFonts w:hint="eastAsia"/>
        </w:rPr>
        <w:t>：发送数据包的网卡接口</w:t>
      </w:r>
    </w:p>
    <w:p w:rsidR="00B872BB" w:rsidRDefault="0013311E" w:rsidP="00BF275C">
      <w:pPr>
        <w:pStyle w:val="ListParagraph"/>
        <w:numPr>
          <w:ilvl w:val="0"/>
          <w:numId w:val="24"/>
        </w:numPr>
      </w:pPr>
      <w:r>
        <w:rPr>
          <w:rFonts w:hint="eastAsia"/>
        </w:rPr>
        <w:t>(</w:t>
      </w:r>
      <w:r w:rsidR="00D9125B" w:rsidRPr="001531F2">
        <w:t xml:space="preserve">-m </w:t>
      </w:r>
      <w:proofErr w:type="spellStart"/>
      <w:r w:rsidR="00D9125B" w:rsidRPr="001531F2">
        <w:t>tcp</w:t>
      </w:r>
      <w:proofErr w:type="spellEnd"/>
      <w:r>
        <w:rPr>
          <w:rFonts w:hint="eastAsia"/>
        </w:rPr>
        <w:t>)</w:t>
      </w:r>
      <w:r w:rsidR="00D9125B" w:rsidRPr="001531F2">
        <w:t xml:space="preserve"> </w:t>
      </w:r>
      <w:r w:rsidR="00B872BB">
        <w:t>-</w:t>
      </w:r>
      <w:r w:rsidR="00FC3E1B">
        <w:rPr>
          <w:rFonts w:hint="eastAsia"/>
        </w:rPr>
        <w:t>-</w:t>
      </w:r>
      <w:r w:rsidR="00B872BB">
        <w:t>sport</w:t>
      </w:r>
      <w:r w:rsidR="00B872BB">
        <w:rPr>
          <w:rFonts w:hint="eastAsia"/>
        </w:rPr>
        <w:t>：匹配源端口</w:t>
      </w:r>
    </w:p>
    <w:p w:rsidR="00B872BB" w:rsidRDefault="0013311E" w:rsidP="00BF275C">
      <w:pPr>
        <w:pStyle w:val="ListParagraph"/>
        <w:numPr>
          <w:ilvl w:val="0"/>
          <w:numId w:val="24"/>
        </w:numPr>
      </w:pPr>
      <w:r>
        <w:rPr>
          <w:rFonts w:hint="eastAsia"/>
        </w:rPr>
        <w:t>(</w:t>
      </w:r>
      <w:r w:rsidR="00D9125B" w:rsidRPr="001531F2">
        <w:t xml:space="preserve">-m </w:t>
      </w:r>
      <w:proofErr w:type="spellStart"/>
      <w:r w:rsidR="00D9125B" w:rsidRPr="001531F2">
        <w:t>tcp</w:t>
      </w:r>
      <w:proofErr w:type="spellEnd"/>
      <w:r>
        <w:rPr>
          <w:rFonts w:hint="eastAsia"/>
        </w:rPr>
        <w:t>)</w:t>
      </w:r>
      <w:r w:rsidR="00D9125B" w:rsidRPr="001531F2">
        <w:t xml:space="preserve"> </w:t>
      </w:r>
      <w:r w:rsidR="00B872BB">
        <w:t>-</w:t>
      </w:r>
      <w:r w:rsidR="00FC3E1B">
        <w:rPr>
          <w:rFonts w:hint="eastAsia"/>
        </w:rPr>
        <w:t>-</w:t>
      </w:r>
      <w:proofErr w:type="spellStart"/>
      <w:r w:rsidR="00B872BB">
        <w:t>dport</w:t>
      </w:r>
      <w:proofErr w:type="spellEnd"/>
      <w:r w:rsidR="00B872BB">
        <w:rPr>
          <w:rFonts w:hint="eastAsia"/>
        </w:rPr>
        <w:t>：匹配目标端口</w:t>
      </w:r>
    </w:p>
    <w:p w:rsidR="00B872BB" w:rsidRDefault="00695BAD" w:rsidP="00BF275C">
      <w:pPr>
        <w:pStyle w:val="ListParagraph"/>
        <w:numPr>
          <w:ilvl w:val="0"/>
          <w:numId w:val="24"/>
        </w:numPr>
      </w:pPr>
      <w:r>
        <w:rPr>
          <w:rFonts w:hint="eastAsia"/>
        </w:rPr>
        <w:t xml:space="preserve">-m </w:t>
      </w:r>
      <w:proofErr w:type="spellStart"/>
      <w:r>
        <w:rPr>
          <w:rFonts w:hint="eastAsia"/>
        </w:rPr>
        <w:t>iprange</w:t>
      </w:r>
      <w:proofErr w:type="spellEnd"/>
      <w:r>
        <w:rPr>
          <w:rFonts w:hint="eastAsia"/>
        </w:rPr>
        <w:t xml:space="preserve"> </w:t>
      </w:r>
      <w:r w:rsidR="00B872BB">
        <w:t>--</w:t>
      </w:r>
      <w:proofErr w:type="spellStart"/>
      <w:r w:rsidR="00B872BB">
        <w:t>src</w:t>
      </w:r>
      <w:proofErr w:type="spellEnd"/>
      <w:r w:rsidR="00B872BB">
        <w:t>-range</w:t>
      </w:r>
      <w:r w:rsidR="00B872BB">
        <w:rPr>
          <w:rFonts w:hint="eastAsia"/>
        </w:rPr>
        <w:t>：匹配源地址范围</w:t>
      </w:r>
    </w:p>
    <w:p w:rsidR="00B872BB" w:rsidRDefault="00695BAD" w:rsidP="00BF275C">
      <w:pPr>
        <w:pStyle w:val="ListParagraph"/>
        <w:numPr>
          <w:ilvl w:val="0"/>
          <w:numId w:val="24"/>
        </w:numPr>
      </w:pPr>
      <w:r>
        <w:rPr>
          <w:rFonts w:hint="eastAsia"/>
        </w:rPr>
        <w:t xml:space="preserve">-m </w:t>
      </w:r>
      <w:proofErr w:type="spellStart"/>
      <w:r>
        <w:rPr>
          <w:rFonts w:hint="eastAsia"/>
        </w:rPr>
        <w:t>iprange</w:t>
      </w:r>
      <w:proofErr w:type="spellEnd"/>
      <w:r>
        <w:rPr>
          <w:rFonts w:hint="eastAsia"/>
        </w:rPr>
        <w:t xml:space="preserve"> </w:t>
      </w:r>
      <w:r w:rsidR="00B872BB">
        <w:t>--</w:t>
      </w:r>
      <w:proofErr w:type="spellStart"/>
      <w:r w:rsidR="00B872BB">
        <w:t>dst</w:t>
      </w:r>
      <w:proofErr w:type="spellEnd"/>
      <w:r w:rsidR="00B872BB">
        <w:t>-range</w:t>
      </w:r>
      <w:r w:rsidR="00B872BB">
        <w:rPr>
          <w:rFonts w:hint="eastAsia"/>
        </w:rPr>
        <w:t>：匹配目标地址范围</w:t>
      </w:r>
    </w:p>
    <w:p w:rsidR="00B872BB" w:rsidRDefault="00695BAD" w:rsidP="00BF275C">
      <w:pPr>
        <w:pStyle w:val="ListParagraph"/>
        <w:numPr>
          <w:ilvl w:val="0"/>
          <w:numId w:val="24"/>
        </w:numPr>
      </w:pPr>
      <w:r>
        <w:rPr>
          <w:rFonts w:hint="eastAsia"/>
        </w:rPr>
        <w:t xml:space="preserve">-m limit </w:t>
      </w:r>
      <w:r w:rsidR="00B872BB">
        <w:t>--limit</w:t>
      </w:r>
      <w:r w:rsidR="00B872BB">
        <w:rPr>
          <w:rFonts w:hint="eastAsia"/>
        </w:rPr>
        <w:t>：匹配数据表速率</w:t>
      </w:r>
    </w:p>
    <w:p w:rsidR="00B872BB" w:rsidRDefault="00EA052A" w:rsidP="00BF275C">
      <w:pPr>
        <w:pStyle w:val="ListParagraph"/>
        <w:numPr>
          <w:ilvl w:val="0"/>
          <w:numId w:val="24"/>
        </w:numPr>
      </w:pPr>
      <w:r w:rsidRPr="00EA052A">
        <w:t xml:space="preserve">-m </w:t>
      </w:r>
      <w:proofErr w:type="spellStart"/>
      <w:r w:rsidRPr="00EA052A">
        <w:t>mac</w:t>
      </w:r>
      <w:proofErr w:type="spellEnd"/>
      <w:r w:rsidRPr="00EA052A">
        <w:t xml:space="preserve"> </w:t>
      </w:r>
      <w:r w:rsidR="00B872BB">
        <w:t>--</w:t>
      </w:r>
      <w:proofErr w:type="spellStart"/>
      <w:r w:rsidR="00B872BB">
        <w:t>mac</w:t>
      </w:r>
      <w:proofErr w:type="spellEnd"/>
      <w:r w:rsidR="00B872BB">
        <w:t>-source</w:t>
      </w:r>
      <w:r w:rsidR="00B872BB">
        <w:rPr>
          <w:rFonts w:hint="eastAsia"/>
        </w:rPr>
        <w:t>：匹配源MAC地址</w:t>
      </w:r>
    </w:p>
    <w:p w:rsidR="00B872BB" w:rsidRDefault="005042C1" w:rsidP="00BF275C">
      <w:pPr>
        <w:pStyle w:val="ListParagraph"/>
        <w:numPr>
          <w:ilvl w:val="0"/>
          <w:numId w:val="24"/>
        </w:numPr>
      </w:pPr>
      <w:r>
        <w:rPr>
          <w:rFonts w:hint="eastAsia"/>
        </w:rPr>
        <w:t xml:space="preserve">-m multiport </w:t>
      </w:r>
      <w:r>
        <w:t xml:space="preserve"> </w:t>
      </w:r>
      <w:r w:rsidR="00B872BB">
        <w:t>--sports</w:t>
      </w:r>
      <w:r w:rsidR="00B872BB">
        <w:rPr>
          <w:rFonts w:hint="eastAsia"/>
        </w:rPr>
        <w:t>：</w:t>
      </w:r>
      <w:r w:rsidR="00BF275C">
        <w:rPr>
          <w:rFonts w:hint="eastAsia"/>
        </w:rPr>
        <w:t>匹配源</w:t>
      </w:r>
      <w:r w:rsidR="00BF275C" w:rsidRPr="005042C1">
        <w:rPr>
          <w:rFonts w:hint="eastAsia"/>
          <w:color w:val="FF0000"/>
        </w:rPr>
        <w:t>端口</w:t>
      </w:r>
      <w:r w:rsidR="00962FA6" w:rsidRPr="005042C1">
        <w:rPr>
          <w:rFonts w:hint="eastAsia"/>
          <w:color w:val="FF0000"/>
        </w:rPr>
        <w:t>段</w:t>
      </w:r>
    </w:p>
    <w:p w:rsidR="00B872BB" w:rsidRDefault="005042C1" w:rsidP="00BF275C">
      <w:pPr>
        <w:pStyle w:val="ListParagraph"/>
        <w:numPr>
          <w:ilvl w:val="0"/>
          <w:numId w:val="24"/>
        </w:numPr>
      </w:pPr>
      <w:r>
        <w:rPr>
          <w:rFonts w:hint="eastAsia"/>
        </w:rPr>
        <w:t xml:space="preserve">-m multiport </w:t>
      </w:r>
      <w:r>
        <w:t xml:space="preserve"> </w:t>
      </w:r>
      <w:r w:rsidR="00B872BB">
        <w:t>--</w:t>
      </w:r>
      <w:proofErr w:type="spellStart"/>
      <w:r w:rsidR="00B872BB">
        <w:t>dports</w:t>
      </w:r>
      <w:proofErr w:type="spellEnd"/>
      <w:r w:rsidR="00BF275C">
        <w:rPr>
          <w:rFonts w:hint="eastAsia"/>
        </w:rPr>
        <w:t>：匹配目标</w:t>
      </w:r>
      <w:r w:rsidR="00BF275C" w:rsidRPr="005042C1">
        <w:rPr>
          <w:rFonts w:hint="eastAsia"/>
          <w:color w:val="FF0000"/>
        </w:rPr>
        <w:t>端口</w:t>
      </w:r>
      <w:r w:rsidR="00962FA6" w:rsidRPr="005042C1">
        <w:rPr>
          <w:rFonts w:hint="eastAsia"/>
          <w:color w:val="FF0000"/>
        </w:rPr>
        <w:t>段</w:t>
      </w:r>
    </w:p>
    <w:p w:rsidR="00B872BB" w:rsidRDefault="00862C9E" w:rsidP="00BF275C">
      <w:pPr>
        <w:pStyle w:val="ListParagraph"/>
        <w:numPr>
          <w:ilvl w:val="0"/>
          <w:numId w:val="24"/>
        </w:numPr>
      </w:pPr>
      <w:r>
        <w:rPr>
          <w:rFonts w:hint="eastAsia"/>
        </w:rPr>
        <w:t xml:space="preserve">-m state </w:t>
      </w:r>
      <w:r w:rsidR="00B872BB">
        <w:t xml:space="preserve">--state </w:t>
      </w:r>
      <w:r w:rsidR="00BF275C">
        <w:rPr>
          <w:rFonts w:hint="eastAsia"/>
        </w:rPr>
        <w:t>：</w:t>
      </w:r>
      <w:r w:rsidR="00B872BB">
        <w:t>(匹配状态INVALID,ESTABLISHED,NEW,RELATED)</w:t>
      </w:r>
    </w:p>
    <w:p w:rsidR="00B872BB" w:rsidRPr="00B872BB" w:rsidRDefault="001C2635" w:rsidP="001C2635">
      <w:pPr>
        <w:pStyle w:val="ListParagraph"/>
        <w:numPr>
          <w:ilvl w:val="0"/>
          <w:numId w:val="24"/>
        </w:numPr>
      </w:pPr>
      <w:r>
        <w:t>-m</w:t>
      </w:r>
      <w:r>
        <w:rPr>
          <w:rFonts w:hint="eastAsia"/>
        </w:rPr>
        <w:t xml:space="preserve"> </w:t>
      </w:r>
      <w:proofErr w:type="spellStart"/>
      <w:r>
        <w:t>srting</w:t>
      </w:r>
      <w:proofErr w:type="spellEnd"/>
      <w:r>
        <w:t xml:space="preserve"> --string "</w:t>
      </w:r>
      <w:r w:rsidR="004E38AA">
        <w:t>…</w:t>
      </w:r>
      <w:r>
        <w:t>" --</w:t>
      </w:r>
      <w:proofErr w:type="spellStart"/>
      <w:r>
        <w:t>algo</w:t>
      </w:r>
      <w:proofErr w:type="spellEnd"/>
      <w:r>
        <w:t xml:space="preserve"> {</w:t>
      </w:r>
      <w:proofErr w:type="spellStart"/>
      <w:r>
        <w:t>bm|kmp</w:t>
      </w:r>
      <w:proofErr w:type="spellEnd"/>
      <w:r>
        <w:t>}</w:t>
      </w:r>
      <w:r w:rsidR="004E38AA">
        <w:rPr>
          <w:rFonts w:hint="eastAsia"/>
        </w:rPr>
        <w:t xml:space="preserve"> </w:t>
      </w:r>
      <w:r w:rsidR="00BF275C">
        <w:rPr>
          <w:rFonts w:hint="eastAsia"/>
        </w:rPr>
        <w:t>：匹配应用层字串</w:t>
      </w:r>
    </w:p>
    <w:p w:rsidR="00CB44D8" w:rsidRDefault="00CB44D8" w:rsidP="00C0639C">
      <w:pPr>
        <w:ind w:left="360"/>
      </w:pPr>
    </w:p>
    <w:p w:rsidR="00EA5E0E" w:rsidRPr="00EA5E0E" w:rsidRDefault="001E48B4" w:rsidP="00EA5E0E">
      <w:pPr>
        <w:pStyle w:val="Heading3"/>
      </w:pPr>
      <w:r>
        <w:rPr>
          <w:rFonts w:hint="eastAsia"/>
        </w:rPr>
        <w:t>目标操作选项</w:t>
      </w:r>
    </w:p>
    <w:p w:rsidR="0099047A" w:rsidRDefault="0099047A" w:rsidP="00E83737">
      <w:pPr>
        <w:pStyle w:val="ListParagraph"/>
        <w:numPr>
          <w:ilvl w:val="0"/>
          <w:numId w:val="23"/>
        </w:numPr>
      </w:pPr>
      <w:r>
        <w:rPr>
          <w:rFonts w:hint="eastAsia"/>
        </w:rPr>
        <w:t>ACCEPT：当信息包ACCEPT目标规则完全匹配时，会接受并停止遍历链。</w:t>
      </w:r>
    </w:p>
    <w:p w:rsidR="0099047A" w:rsidRDefault="0099047A" w:rsidP="00E83737">
      <w:pPr>
        <w:pStyle w:val="ListParagraph"/>
        <w:numPr>
          <w:ilvl w:val="0"/>
          <w:numId w:val="23"/>
        </w:numPr>
      </w:pPr>
      <w:r>
        <w:rPr>
          <w:rFonts w:hint="eastAsia"/>
        </w:rPr>
        <w:lastRenderedPageBreak/>
        <w:t>DROP：当信息包DROP目标规则完全匹配时，会阻塞信息包，并不会做处理。</w:t>
      </w:r>
    </w:p>
    <w:p w:rsidR="0099047A" w:rsidRDefault="0099047A" w:rsidP="00E83737">
      <w:pPr>
        <w:pStyle w:val="ListParagraph"/>
        <w:numPr>
          <w:ilvl w:val="0"/>
          <w:numId w:val="23"/>
        </w:numPr>
      </w:pPr>
      <w:r>
        <w:rPr>
          <w:rFonts w:hint="eastAsia"/>
        </w:rPr>
        <w:t>REJECT：当信息包REJECT目标规则完全匹配时，会将错误信息发送给发送方。</w:t>
      </w:r>
    </w:p>
    <w:p w:rsidR="00E6279B" w:rsidRDefault="00E6279B" w:rsidP="00E83737">
      <w:pPr>
        <w:pStyle w:val="ListParagraph"/>
        <w:numPr>
          <w:ilvl w:val="0"/>
          <w:numId w:val="23"/>
        </w:numPr>
      </w:pPr>
      <w:r>
        <w:rPr>
          <w:rFonts w:hint="eastAsia"/>
        </w:rPr>
        <w:t>SNAT：</w:t>
      </w:r>
      <w:r w:rsidR="003D1584">
        <w:rPr>
          <w:rFonts w:hint="eastAsia"/>
        </w:rPr>
        <w:t>源地址改写</w:t>
      </w:r>
    </w:p>
    <w:p w:rsidR="00E6279B" w:rsidRDefault="00E6279B" w:rsidP="00E83737">
      <w:pPr>
        <w:pStyle w:val="ListParagraph"/>
        <w:numPr>
          <w:ilvl w:val="0"/>
          <w:numId w:val="23"/>
        </w:numPr>
      </w:pPr>
      <w:r>
        <w:rPr>
          <w:rFonts w:hint="eastAsia"/>
        </w:rPr>
        <w:t>DNAT：</w:t>
      </w:r>
      <w:r w:rsidR="003D1584">
        <w:rPr>
          <w:rFonts w:hint="eastAsia"/>
        </w:rPr>
        <w:t>目标地址改写</w:t>
      </w:r>
    </w:p>
    <w:p w:rsidR="00E6279B" w:rsidRPr="0099047A" w:rsidRDefault="00E6279B" w:rsidP="00E83737">
      <w:pPr>
        <w:pStyle w:val="ListParagraph"/>
        <w:numPr>
          <w:ilvl w:val="0"/>
          <w:numId w:val="23"/>
        </w:numPr>
      </w:pPr>
      <w:r>
        <w:rPr>
          <w:rFonts w:hint="eastAsia"/>
        </w:rPr>
        <w:t>LOG：</w:t>
      </w:r>
      <w:r w:rsidR="003D1584">
        <w:rPr>
          <w:rFonts w:hint="eastAsia"/>
        </w:rPr>
        <w:t>信息记录</w:t>
      </w:r>
    </w:p>
    <w:p w:rsidR="007E3C3C" w:rsidRDefault="007E3E1B" w:rsidP="007E3E1B">
      <w:pPr>
        <w:pStyle w:val="Heading2"/>
      </w:pPr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>常用使用</w:t>
      </w:r>
    </w:p>
    <w:p w:rsidR="00502C2F" w:rsidRDefault="00502C2F" w:rsidP="004D70F9">
      <w:pPr>
        <w:pStyle w:val="Heading3"/>
        <w:numPr>
          <w:ilvl w:val="0"/>
          <w:numId w:val="33"/>
        </w:num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</w:t>
      </w:r>
    </w:p>
    <w:p w:rsidR="00B01C70" w:rsidRDefault="005042C1" w:rsidP="00A873AB">
      <w:pPr>
        <w:ind w:left="450"/>
      </w:pPr>
      <w:proofErr w:type="spellStart"/>
      <w:r w:rsidRPr="005042C1">
        <w:t>iptables</w:t>
      </w:r>
      <w:proofErr w:type="spellEnd"/>
      <w:r w:rsidRPr="005042C1">
        <w:t xml:space="preserve">　［-t　表名］　&lt;-L&gt;　［链名］</w:t>
      </w:r>
    </w:p>
    <w:p w:rsidR="005042C1" w:rsidRPr="00B01C70" w:rsidRDefault="005042C1" w:rsidP="00A873AB">
      <w:pPr>
        <w:ind w:left="450"/>
      </w:pPr>
      <w:r>
        <w:rPr>
          <w:rFonts w:hint="eastAsia"/>
          <w:noProof/>
        </w:rPr>
        <w:drawing>
          <wp:inline distT="0" distB="0" distL="0" distR="0">
            <wp:extent cx="5486400" cy="179972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2F" w:rsidRDefault="00502C2F" w:rsidP="004D70F9">
      <w:pPr>
        <w:pStyle w:val="Heading3"/>
      </w:pPr>
      <w:r>
        <w:rPr>
          <w:rFonts w:hint="eastAsia"/>
        </w:rPr>
        <w:t>清除规则和计数器</w:t>
      </w:r>
    </w:p>
    <w:p w:rsidR="007720BB" w:rsidRDefault="00107A80" w:rsidP="007720BB">
      <w:pPr>
        <w:ind w:left="450"/>
      </w:pPr>
      <w:proofErr w:type="spellStart"/>
      <w:r w:rsidRPr="00107A80">
        <w:t>iptables</w:t>
      </w:r>
      <w:proofErr w:type="spellEnd"/>
      <w:r w:rsidRPr="00107A80">
        <w:t xml:space="preserve">　［-t 表名］　&lt;-F| Z&gt;</w:t>
      </w:r>
    </w:p>
    <w:p w:rsidR="00107A80" w:rsidRDefault="00107A80" w:rsidP="007720BB">
      <w:pPr>
        <w:ind w:left="450"/>
      </w:pPr>
      <w:r>
        <w:rPr>
          <w:rFonts w:hint="eastAsia"/>
        </w:rPr>
        <w:t>参数说明：</w:t>
      </w:r>
    </w:p>
    <w:p w:rsidR="00107A80" w:rsidRDefault="00107A80" w:rsidP="00107A80">
      <w:pPr>
        <w:pStyle w:val="ListParagraph"/>
        <w:numPr>
          <w:ilvl w:val="0"/>
          <w:numId w:val="34"/>
        </w:numPr>
      </w:pPr>
      <w:r>
        <w:t>-F：删除指定表中的所有规则。</w:t>
      </w:r>
    </w:p>
    <w:p w:rsidR="00107A80" w:rsidRDefault="00107A80" w:rsidP="00107A80">
      <w:pPr>
        <w:pStyle w:val="ListParagraph"/>
        <w:numPr>
          <w:ilvl w:val="0"/>
          <w:numId w:val="34"/>
        </w:numPr>
      </w:pPr>
      <w:r>
        <w:t>-Z：将指定表中的数据包计数器和流量计数器归零。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107A80" w:rsidTr="00107A80">
        <w:tc>
          <w:tcPr>
            <w:tcW w:w="8298" w:type="dxa"/>
          </w:tcPr>
          <w:p w:rsidR="0061258E" w:rsidRDefault="0061258E" w:rsidP="00107A80">
            <w:proofErr w:type="spellStart"/>
            <w:r w:rsidRPr="0061258E">
              <w:t>iptables</w:t>
            </w:r>
            <w:proofErr w:type="spellEnd"/>
            <w:r w:rsidRPr="0061258E">
              <w:t xml:space="preserve"> -F </w:t>
            </w:r>
          </w:p>
          <w:p w:rsidR="0061258E" w:rsidRDefault="0061258E" w:rsidP="00107A80">
            <w:proofErr w:type="spellStart"/>
            <w:r w:rsidRPr="0061258E">
              <w:t>iptables</w:t>
            </w:r>
            <w:proofErr w:type="spellEnd"/>
            <w:r w:rsidRPr="0061258E">
              <w:t xml:space="preserve"> -X</w:t>
            </w:r>
          </w:p>
          <w:p w:rsidR="0061258E" w:rsidRDefault="0061258E" w:rsidP="00107A80">
            <w:proofErr w:type="spellStart"/>
            <w:r w:rsidRPr="0061258E">
              <w:t>iptables</w:t>
            </w:r>
            <w:proofErr w:type="spellEnd"/>
            <w:r w:rsidRPr="0061258E">
              <w:t xml:space="preserve"> -Z</w:t>
            </w:r>
          </w:p>
          <w:p w:rsidR="0061258E" w:rsidRDefault="0061258E" w:rsidP="00107A80">
            <w:proofErr w:type="spellStart"/>
            <w:r w:rsidRPr="0061258E">
              <w:t>iptables</w:t>
            </w:r>
            <w:proofErr w:type="spellEnd"/>
            <w:r w:rsidRPr="0061258E">
              <w:t xml:space="preserve"> -F -t </w:t>
            </w:r>
            <w:proofErr w:type="spellStart"/>
            <w:r w:rsidRPr="0061258E">
              <w:t>nat</w:t>
            </w:r>
            <w:proofErr w:type="spellEnd"/>
          </w:p>
          <w:p w:rsidR="0061258E" w:rsidRDefault="0061258E" w:rsidP="00107A80">
            <w:proofErr w:type="spellStart"/>
            <w:r w:rsidRPr="0061258E">
              <w:t>iptables</w:t>
            </w:r>
            <w:proofErr w:type="spellEnd"/>
            <w:r w:rsidRPr="0061258E">
              <w:t xml:space="preserve"> -X -t </w:t>
            </w:r>
            <w:proofErr w:type="spellStart"/>
            <w:r w:rsidRPr="0061258E">
              <w:t>nat</w:t>
            </w:r>
            <w:proofErr w:type="spellEnd"/>
            <w:r w:rsidR="001F2763">
              <w:rPr>
                <w:rFonts w:hint="eastAsia"/>
              </w:rPr>
              <w:t xml:space="preserve">  #删除链</w:t>
            </w:r>
          </w:p>
          <w:p w:rsidR="0061258E" w:rsidRDefault="0061258E" w:rsidP="0061258E">
            <w:proofErr w:type="spellStart"/>
            <w:r>
              <w:t>iptables</w:t>
            </w:r>
            <w:proofErr w:type="spellEnd"/>
            <w:r>
              <w:t xml:space="preserve"> -</w:t>
            </w:r>
            <w:r>
              <w:rPr>
                <w:rFonts w:hint="eastAsia"/>
              </w:rPr>
              <w:t>Z</w:t>
            </w:r>
            <w:r w:rsidRPr="0061258E">
              <w:t xml:space="preserve"> -t </w:t>
            </w:r>
            <w:proofErr w:type="spellStart"/>
            <w:r w:rsidRPr="0061258E">
              <w:t>nat</w:t>
            </w:r>
            <w:proofErr w:type="spellEnd"/>
          </w:p>
          <w:p w:rsidR="0061258E" w:rsidRDefault="0061258E" w:rsidP="0061258E">
            <w:proofErr w:type="spellStart"/>
            <w:r w:rsidRPr="0061258E">
              <w:t>iptables</w:t>
            </w:r>
            <w:proofErr w:type="spellEnd"/>
            <w:r w:rsidRPr="0061258E">
              <w:t xml:space="preserve"> </w:t>
            </w:r>
            <w:r>
              <w:t>-</w:t>
            </w:r>
            <w:r>
              <w:rPr>
                <w:rFonts w:hint="eastAsia"/>
              </w:rPr>
              <w:t>X</w:t>
            </w:r>
            <w:r w:rsidRPr="0061258E">
              <w:t xml:space="preserve"> -t </w:t>
            </w:r>
            <w:r>
              <w:rPr>
                <w:rFonts w:hint="eastAsia"/>
              </w:rPr>
              <w:t>mangle</w:t>
            </w:r>
          </w:p>
        </w:tc>
      </w:tr>
    </w:tbl>
    <w:p w:rsidR="00107A80" w:rsidRPr="007720BB" w:rsidRDefault="00107A80" w:rsidP="00107A80">
      <w:pPr>
        <w:ind w:left="450"/>
      </w:pPr>
    </w:p>
    <w:p w:rsidR="00502C2F" w:rsidRDefault="00502C2F" w:rsidP="004D70F9">
      <w:pPr>
        <w:pStyle w:val="Heading3"/>
      </w:pPr>
      <w:r>
        <w:rPr>
          <w:rFonts w:hint="eastAsia"/>
        </w:rPr>
        <w:t>定义默认的策略</w:t>
      </w:r>
    </w:p>
    <w:p w:rsidR="00A05E81" w:rsidRDefault="00A05E81" w:rsidP="00A05E81">
      <w:pPr>
        <w:ind w:left="450"/>
      </w:pPr>
      <w:proofErr w:type="spellStart"/>
      <w:r w:rsidRPr="00A05E81">
        <w:t>iptables</w:t>
      </w:r>
      <w:proofErr w:type="spellEnd"/>
      <w:r w:rsidRPr="00A05E81">
        <w:t xml:space="preserve">　［-t 表名］　&lt;-P&gt;　&lt;链名&gt;　&lt;动作&gt;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A05E81" w:rsidTr="00A05E81">
        <w:tc>
          <w:tcPr>
            <w:tcW w:w="8298" w:type="dxa"/>
          </w:tcPr>
          <w:p w:rsidR="00A05E81" w:rsidRDefault="00A05E81" w:rsidP="00A05E81">
            <w:r>
              <w:rPr>
                <w:rFonts w:hint="eastAsia"/>
              </w:rPr>
              <w:t>//设置FORWARD默认的策略是DROP</w:t>
            </w:r>
          </w:p>
          <w:p w:rsidR="00A05E81" w:rsidRDefault="00A05E81" w:rsidP="00A05E81">
            <w:proofErr w:type="spellStart"/>
            <w:r>
              <w:rPr>
                <w:rFonts w:hint="eastAsia"/>
              </w:rPr>
              <w:t>iptables</w:t>
            </w:r>
            <w:proofErr w:type="spellEnd"/>
            <w:r>
              <w:rPr>
                <w:rFonts w:hint="eastAsia"/>
              </w:rPr>
              <w:t xml:space="preserve"> </w:t>
            </w:r>
            <w:r w:rsidRPr="00A05E81">
              <w:t>-P</w:t>
            </w:r>
            <w:r>
              <w:rPr>
                <w:rFonts w:hint="eastAsia"/>
              </w:rPr>
              <w:t xml:space="preserve">  INPUT DROP</w:t>
            </w:r>
          </w:p>
          <w:p w:rsidR="00A05E81" w:rsidRDefault="00A05E81" w:rsidP="00A05E81">
            <w:proofErr w:type="spellStart"/>
            <w:r>
              <w:rPr>
                <w:rFonts w:hint="eastAsia"/>
              </w:rPr>
              <w:t>iptables</w:t>
            </w:r>
            <w:proofErr w:type="spellEnd"/>
            <w:r>
              <w:rPr>
                <w:rFonts w:hint="eastAsia"/>
              </w:rPr>
              <w:t xml:space="preserve"> </w:t>
            </w:r>
            <w:r w:rsidRPr="00A05E81">
              <w:t>-P</w:t>
            </w:r>
            <w:r>
              <w:rPr>
                <w:rFonts w:hint="eastAsia"/>
              </w:rPr>
              <w:t xml:space="preserve">  FORWARD DROP</w:t>
            </w:r>
            <w:r>
              <w:rPr>
                <w:rFonts w:hint="eastAsia"/>
              </w:rPr>
              <w:tab/>
            </w:r>
          </w:p>
          <w:p w:rsidR="00A05E81" w:rsidRDefault="00A05E81" w:rsidP="00A05E81">
            <w:proofErr w:type="spellStart"/>
            <w:r>
              <w:rPr>
                <w:rFonts w:hint="eastAsia"/>
              </w:rPr>
              <w:t>iptables</w:t>
            </w:r>
            <w:proofErr w:type="spellEnd"/>
            <w:r>
              <w:rPr>
                <w:rFonts w:hint="eastAsia"/>
              </w:rPr>
              <w:t xml:space="preserve"> </w:t>
            </w:r>
            <w:r w:rsidRPr="00A05E81">
              <w:t>-P</w:t>
            </w:r>
            <w:r>
              <w:rPr>
                <w:rFonts w:hint="eastAsia"/>
              </w:rPr>
              <w:t xml:space="preserve">  OUTPUT DROP</w:t>
            </w:r>
          </w:p>
        </w:tc>
      </w:tr>
    </w:tbl>
    <w:p w:rsidR="00A05E81" w:rsidRPr="00A05E81" w:rsidRDefault="00A05E81" w:rsidP="00A05E81">
      <w:pPr>
        <w:ind w:left="450"/>
      </w:pPr>
    </w:p>
    <w:p w:rsidR="00502C2F" w:rsidRDefault="00502C2F" w:rsidP="004D70F9">
      <w:pPr>
        <w:pStyle w:val="Heading3"/>
      </w:pPr>
      <w:r>
        <w:rPr>
          <w:rFonts w:hint="eastAsia"/>
        </w:rPr>
        <w:t>增加</w:t>
      </w:r>
      <w:r w:rsidR="004D70F9">
        <w:rPr>
          <w:rFonts w:hint="eastAsia"/>
        </w:rPr>
        <w:t>、插入、删除、替换</w:t>
      </w:r>
      <w:proofErr w:type="spellStart"/>
      <w:r w:rsidR="004D70F9">
        <w:rPr>
          <w:rFonts w:hint="eastAsia"/>
        </w:rPr>
        <w:t>iptables</w:t>
      </w:r>
      <w:proofErr w:type="spellEnd"/>
      <w:r w:rsidR="004D70F9">
        <w:rPr>
          <w:rFonts w:hint="eastAsia"/>
        </w:rPr>
        <w:t>规则</w:t>
      </w:r>
    </w:p>
    <w:p w:rsidR="004F0E2C" w:rsidRDefault="00D14AB8" w:rsidP="004F0E2C">
      <w:pPr>
        <w:ind w:left="450"/>
      </w:pPr>
      <w:r>
        <w:rPr>
          <w:rFonts w:hint="eastAsia"/>
        </w:rPr>
        <w:t>-A（追加一条规则）-I(插入一条规则)-D（删除一条规则）-R（替换一条规则）</w:t>
      </w:r>
    </w:p>
    <w:tbl>
      <w:tblPr>
        <w:tblStyle w:val="TableGrid"/>
        <w:tblW w:w="8370" w:type="dxa"/>
        <w:tblInd w:w="558" w:type="dxa"/>
        <w:tblLook w:val="04A0"/>
      </w:tblPr>
      <w:tblGrid>
        <w:gridCol w:w="8370"/>
      </w:tblGrid>
      <w:tr w:rsidR="00F36D22" w:rsidTr="00B16031">
        <w:tc>
          <w:tcPr>
            <w:tcW w:w="8370" w:type="dxa"/>
          </w:tcPr>
          <w:p w:rsidR="00F36D22" w:rsidRDefault="00F36D22" w:rsidP="004F0E2C">
            <w:r>
              <w:rPr>
                <w:rFonts w:hint="eastAsia"/>
              </w:rPr>
              <w:t>#开放指定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 w:rsidR="00B16031">
              <w:rPr>
                <w:rFonts w:hint="eastAsia"/>
              </w:rPr>
              <w:t>或者网段</w:t>
            </w:r>
          </w:p>
          <w:p w:rsidR="00F36D22" w:rsidRDefault="00B16031" w:rsidP="004F0E2C">
            <w:r>
              <w:rPr>
                <w:rFonts w:hint="eastAsia"/>
                <w:shd w:val="clear" w:color="auto" w:fill="FFFFFF"/>
              </w:rPr>
              <w:t>-A INPUT -s 10.0.0.0/8 -j ACCEPT</w:t>
            </w:r>
          </w:p>
          <w:p w:rsidR="00F36D22" w:rsidRDefault="00F36D22" w:rsidP="004F0E2C">
            <w:r>
              <w:rPr>
                <w:rFonts w:hint="eastAsia"/>
              </w:rPr>
              <w:t>#开放指定端口（22）</w:t>
            </w:r>
          </w:p>
          <w:p w:rsidR="00F36D22" w:rsidRDefault="00F36D22" w:rsidP="00F36D22">
            <w:r w:rsidRPr="001531F2">
              <w:t xml:space="preserve">-A INPUT -p </w:t>
            </w:r>
            <w:proofErr w:type="spellStart"/>
            <w:r w:rsidRPr="001531F2">
              <w:t>tcp</w:t>
            </w:r>
            <w:proofErr w:type="spellEnd"/>
            <w:r w:rsidRPr="001531F2">
              <w:t xml:space="preserve"> -m state --state NEW -m </w:t>
            </w:r>
            <w:proofErr w:type="spellStart"/>
            <w:r w:rsidRPr="001531F2">
              <w:t>tcp</w:t>
            </w:r>
            <w:proofErr w:type="spellEnd"/>
            <w:r w:rsidRPr="001531F2">
              <w:t xml:space="preserve"> --</w:t>
            </w:r>
            <w:proofErr w:type="spellStart"/>
            <w:r w:rsidRPr="001531F2">
              <w:t>dport</w:t>
            </w:r>
            <w:proofErr w:type="spellEnd"/>
            <w:r w:rsidRPr="001531F2">
              <w:t xml:space="preserve"> 22 -j ACCEPT</w:t>
            </w:r>
          </w:p>
          <w:p w:rsidR="00B16031" w:rsidRDefault="00B16031" w:rsidP="00B16031">
            <w:r>
              <w:rPr>
                <w:rFonts w:hint="eastAsia"/>
              </w:rPr>
              <w:t>#开放多个端口（22）</w:t>
            </w:r>
          </w:p>
          <w:p w:rsidR="00B16031" w:rsidRDefault="00B16031" w:rsidP="00F36D22">
            <w:r w:rsidRPr="001531F2">
              <w:t>-A INPUT -p</w:t>
            </w:r>
            <w:r>
              <w:t xml:space="preserve"> </w:t>
            </w:r>
            <w:proofErr w:type="spellStart"/>
            <w:r>
              <w:t>tcp</w:t>
            </w:r>
            <w:proofErr w:type="spellEnd"/>
            <w:r>
              <w:t xml:space="preserve"> -m state --state NEW -m </w:t>
            </w:r>
            <w:r>
              <w:rPr>
                <w:rFonts w:hint="eastAsia"/>
              </w:rPr>
              <w:t>multiport</w:t>
            </w:r>
            <w:r w:rsidRPr="001531F2">
              <w:t xml:space="preserve"> --</w:t>
            </w:r>
            <w:proofErr w:type="spellStart"/>
            <w:r w:rsidRPr="001531F2">
              <w:t>dport</w:t>
            </w:r>
            <w:r>
              <w:rPr>
                <w:rFonts w:hint="eastAsia"/>
              </w:rPr>
              <w:t>s</w:t>
            </w:r>
            <w:proofErr w:type="spellEnd"/>
            <w:r w:rsidRPr="001531F2">
              <w:t xml:space="preserve"> 22</w:t>
            </w:r>
            <w:r>
              <w:rPr>
                <w:rFonts w:hint="eastAsia"/>
              </w:rPr>
              <w:t>,80</w:t>
            </w:r>
            <w:r w:rsidRPr="001531F2">
              <w:t xml:space="preserve"> -j ACCEPT</w:t>
            </w:r>
          </w:p>
          <w:p w:rsidR="00B16031" w:rsidRDefault="00B16031" w:rsidP="00F36D22">
            <w:r>
              <w:rPr>
                <w:rFonts w:hint="eastAsia"/>
              </w:rPr>
              <w:t>#开放指定</w:t>
            </w:r>
            <w:proofErr w:type="spellStart"/>
            <w:r>
              <w:rPr>
                <w:rFonts w:hint="eastAsia"/>
              </w:rPr>
              <w:t>mac</w:t>
            </w:r>
            <w:proofErr w:type="spellEnd"/>
            <w:r>
              <w:rPr>
                <w:rFonts w:hint="eastAsia"/>
              </w:rPr>
              <w:t>地址</w:t>
            </w:r>
          </w:p>
          <w:p w:rsidR="00B16031" w:rsidRDefault="00B16031" w:rsidP="00B16031">
            <w:r w:rsidRPr="00B16031">
              <w:t xml:space="preserve">-A INPUT -m </w:t>
            </w:r>
            <w:proofErr w:type="spellStart"/>
            <w:r w:rsidRPr="00B16031">
              <w:t>mac</w:t>
            </w:r>
            <w:proofErr w:type="spellEnd"/>
            <w:r w:rsidRPr="00B16031">
              <w:t xml:space="preserve"> --</w:t>
            </w:r>
            <w:proofErr w:type="spellStart"/>
            <w:r w:rsidRPr="00B16031">
              <w:t>mac</w:t>
            </w:r>
            <w:proofErr w:type="spellEnd"/>
            <w:r w:rsidRPr="00B16031">
              <w:t>-source 00:E0:4C-29:9E:C6 -j ACCEPT</w:t>
            </w:r>
          </w:p>
          <w:p w:rsidR="00B16031" w:rsidRDefault="00B16031" w:rsidP="00B16031">
            <w:r>
              <w:rPr>
                <w:rFonts w:hint="eastAsia"/>
              </w:rPr>
              <w:t>#</w:t>
            </w:r>
            <w:r w:rsidR="006C6CBC">
              <w:rPr>
                <w:rFonts w:hint="eastAsia"/>
              </w:rPr>
              <w:t>限制发送包个数(每秒500个包)</w:t>
            </w:r>
          </w:p>
          <w:p w:rsidR="006C6CBC" w:rsidRDefault="006C6CBC" w:rsidP="006C6CBC">
            <w:r w:rsidRPr="00B16031">
              <w:t xml:space="preserve">-A INPUT </w:t>
            </w:r>
            <w:r>
              <w:rPr>
                <w:rFonts w:hint="eastAsia"/>
              </w:rPr>
              <w:t xml:space="preserve">-m limit </w:t>
            </w:r>
            <w:r w:rsidR="00711664">
              <w:t>--</w:t>
            </w:r>
            <w:r>
              <w:t>limit</w:t>
            </w:r>
            <w:r>
              <w:rPr>
                <w:rFonts w:hint="eastAsia"/>
              </w:rPr>
              <w:t xml:space="preserve"> 500/sec </w:t>
            </w:r>
            <w:r w:rsidRPr="00B16031">
              <w:t xml:space="preserve"> -j ACCEPT</w:t>
            </w:r>
          </w:p>
          <w:p w:rsidR="00F36D22" w:rsidRDefault="00F36D22" w:rsidP="004F0E2C"/>
        </w:tc>
      </w:tr>
    </w:tbl>
    <w:p w:rsidR="00D14AB8" w:rsidRPr="004F0E2C" w:rsidRDefault="00D14AB8" w:rsidP="004F0E2C">
      <w:pPr>
        <w:ind w:left="450"/>
      </w:pPr>
    </w:p>
    <w:p w:rsidR="00F307BA" w:rsidRDefault="00F307BA" w:rsidP="00F307BA">
      <w:pPr>
        <w:pStyle w:val="Heading3"/>
      </w:pPr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>保存和恢复命令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107A80" w:rsidTr="00107A80">
        <w:tc>
          <w:tcPr>
            <w:tcW w:w="8298" w:type="dxa"/>
          </w:tcPr>
          <w:p w:rsidR="00107A80" w:rsidRDefault="00107A80" w:rsidP="00107A80">
            <w:r>
              <w:rPr>
                <w:rFonts w:hint="eastAsia"/>
              </w:rPr>
              <w:t xml:space="preserve">service </w:t>
            </w:r>
            <w:proofErr w:type="spellStart"/>
            <w:r>
              <w:rPr>
                <w:rFonts w:hint="eastAsia"/>
              </w:rPr>
              <w:t>iptables</w:t>
            </w:r>
            <w:proofErr w:type="spellEnd"/>
            <w:r>
              <w:rPr>
                <w:rFonts w:hint="eastAsia"/>
              </w:rPr>
              <w:t xml:space="preserve"> save</w:t>
            </w:r>
            <w:r>
              <w:rPr>
                <w:rFonts w:hint="eastAsia"/>
              </w:rPr>
              <w:tab/>
              <w:t>//保存对当规则到/etc/</w:t>
            </w:r>
            <w:proofErr w:type="spellStart"/>
            <w:r>
              <w:rPr>
                <w:rFonts w:hint="eastAsia"/>
              </w:rPr>
              <w:t>sysconfig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iptables</w:t>
            </w:r>
            <w:proofErr w:type="spellEnd"/>
          </w:p>
          <w:p w:rsidR="00107A80" w:rsidRDefault="00107A80" w:rsidP="00107A80">
            <w:proofErr w:type="spellStart"/>
            <w:r w:rsidRPr="007E6B94">
              <w:t>iptables</w:t>
            </w:r>
            <w:proofErr w:type="spellEnd"/>
            <w:r w:rsidRPr="007E6B94">
              <w:t>-save  &gt; firewall.bak</w:t>
            </w:r>
            <w:r>
              <w:rPr>
                <w:rFonts w:hint="eastAsia"/>
              </w:rPr>
              <w:tab/>
              <w:t>#防火墙的备份</w:t>
            </w:r>
          </w:p>
          <w:p w:rsidR="00107A80" w:rsidRDefault="00107A80" w:rsidP="00107A80">
            <w:proofErr w:type="spellStart"/>
            <w:r>
              <w:t>iptables</w:t>
            </w:r>
            <w:proofErr w:type="spellEnd"/>
            <w:r>
              <w:t>-</w:t>
            </w:r>
            <w:r>
              <w:rPr>
                <w:rFonts w:hint="eastAsia"/>
              </w:rPr>
              <w:t>restore</w:t>
            </w:r>
            <w:r>
              <w:t xml:space="preserve">  </w:t>
            </w:r>
            <w:r>
              <w:rPr>
                <w:rFonts w:hint="eastAsia"/>
              </w:rPr>
              <w:t>&lt;</w:t>
            </w:r>
            <w:r w:rsidRPr="007E6B94">
              <w:t xml:space="preserve"> firewall.bak</w:t>
            </w:r>
            <w:r>
              <w:rPr>
                <w:rFonts w:hint="eastAsia"/>
              </w:rPr>
              <w:tab/>
              <w:t>#防火墙的还原</w:t>
            </w:r>
          </w:p>
          <w:p w:rsidR="00711664" w:rsidRDefault="00711664" w:rsidP="00107A80"/>
        </w:tc>
      </w:tr>
    </w:tbl>
    <w:p w:rsidR="00787DDD" w:rsidRPr="00FC1BCA" w:rsidRDefault="00787DDD" w:rsidP="001A3B4C"/>
    <w:p w:rsidR="00101D0A" w:rsidRDefault="00101D0A" w:rsidP="00101D0A">
      <w:pPr>
        <w:pStyle w:val="Heading1"/>
      </w:pPr>
      <w:r>
        <w:lastRenderedPageBreak/>
        <w:t>C</w:t>
      </w:r>
      <w:r>
        <w:rPr>
          <w:rFonts w:hint="eastAsia"/>
        </w:rPr>
        <w:t>entOS7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iptables</w:t>
      </w:r>
      <w:proofErr w:type="spellEnd"/>
    </w:p>
    <w:p w:rsidR="00083808" w:rsidRDefault="00083808" w:rsidP="00083808">
      <w:pPr>
        <w:ind w:firstLine="360"/>
      </w:pPr>
      <w:proofErr w:type="spellStart"/>
      <w:r>
        <w:t>CentOS</w:t>
      </w:r>
      <w:proofErr w:type="spellEnd"/>
      <w:r>
        <w:t xml:space="preserve"> 7.0默认使用的是firewall作为防火墙，这里改为</w:t>
      </w:r>
      <w:proofErr w:type="spellStart"/>
      <w:r>
        <w:t>iptables</w:t>
      </w:r>
      <w:proofErr w:type="spellEnd"/>
      <w:r>
        <w:t>防火墙。</w:t>
      </w:r>
    </w:p>
    <w:p w:rsidR="00083808" w:rsidRDefault="00083808" w:rsidP="00083808">
      <w:pPr>
        <w:pStyle w:val="Heading2"/>
        <w:numPr>
          <w:ilvl w:val="0"/>
          <w:numId w:val="22"/>
        </w:numPr>
      </w:pPr>
      <w:r>
        <w:t>关闭</w:t>
      </w:r>
      <w:r>
        <w:t>firewall</w:t>
      </w:r>
    </w:p>
    <w:p w:rsidR="00083808" w:rsidRDefault="00083808" w:rsidP="00BE68FC">
      <w:pPr>
        <w:ind w:left="360"/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firewalld.service</w:t>
      </w:r>
      <w:proofErr w:type="spellEnd"/>
      <w:r>
        <w:t xml:space="preserve"> #停止firewall</w:t>
      </w:r>
    </w:p>
    <w:p w:rsidR="00083808" w:rsidRDefault="00083808" w:rsidP="00BE68FC">
      <w:pPr>
        <w:ind w:left="360"/>
      </w:pP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firewalld.service</w:t>
      </w:r>
      <w:proofErr w:type="spellEnd"/>
      <w:r>
        <w:t xml:space="preserve"> #禁止firewall开机启动</w:t>
      </w:r>
    </w:p>
    <w:p w:rsidR="00083808" w:rsidRDefault="00083808" w:rsidP="00BE68FC">
      <w:pPr>
        <w:pStyle w:val="Heading2"/>
      </w:pPr>
      <w:r>
        <w:t>安装</w:t>
      </w:r>
      <w:proofErr w:type="spellStart"/>
      <w:r>
        <w:t>iptables</w:t>
      </w:r>
      <w:proofErr w:type="spellEnd"/>
      <w:r>
        <w:t>防火墙</w:t>
      </w:r>
    </w:p>
    <w:p w:rsidR="00083808" w:rsidRDefault="00083808" w:rsidP="00BE68FC">
      <w:pPr>
        <w:ind w:firstLine="360"/>
      </w:pPr>
      <w:r>
        <w:t xml:space="preserve">yum install </w:t>
      </w:r>
      <w:proofErr w:type="spellStart"/>
      <w:r>
        <w:t>iptables</w:t>
      </w:r>
      <w:proofErr w:type="spellEnd"/>
      <w:r>
        <w:t>-services</w:t>
      </w:r>
      <w:r w:rsidR="00C618D7">
        <w:rPr>
          <w:rFonts w:hint="eastAsia"/>
        </w:rPr>
        <w:t xml:space="preserve"> </w:t>
      </w:r>
      <w:r w:rsidR="00C618D7" w:rsidRPr="00C618D7">
        <w:t>-y</w:t>
      </w:r>
      <w:r>
        <w:t xml:space="preserve"> #安装</w:t>
      </w:r>
    </w:p>
    <w:p w:rsidR="00BE68FC" w:rsidRDefault="00083808" w:rsidP="00BE68FC">
      <w:pPr>
        <w:ind w:firstLine="360"/>
      </w:pPr>
      <w:r>
        <w:t>vi /etc/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#编辑防火墙配置文件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BE68FC" w:rsidTr="00BE68FC">
        <w:tc>
          <w:tcPr>
            <w:tcW w:w="8478" w:type="dxa"/>
          </w:tcPr>
          <w:p w:rsidR="00BE68FC" w:rsidRDefault="00BE68FC" w:rsidP="00BE68FC">
            <w:r>
              <w:t># Firewall configuration written by system-</w:t>
            </w:r>
            <w:proofErr w:type="spellStart"/>
            <w:r>
              <w:t>config</w:t>
            </w:r>
            <w:proofErr w:type="spellEnd"/>
            <w:r>
              <w:t>-firewall</w:t>
            </w:r>
          </w:p>
          <w:p w:rsidR="00BE68FC" w:rsidRDefault="00BE68FC" w:rsidP="00BE68FC">
            <w:r>
              <w:t># Manual customization of this file is not recommended.</w:t>
            </w:r>
          </w:p>
          <w:p w:rsidR="00BE68FC" w:rsidRDefault="00BE68FC" w:rsidP="00BE68FC">
            <w:r>
              <w:t>*filter</w:t>
            </w:r>
          </w:p>
          <w:p w:rsidR="00BE68FC" w:rsidRDefault="00BE68FC" w:rsidP="00BE68FC">
            <w:r>
              <w:t>:INPUT ACCEPT [0:0]</w:t>
            </w:r>
          </w:p>
          <w:p w:rsidR="00BE68FC" w:rsidRDefault="00BE68FC" w:rsidP="00BE68FC">
            <w:r>
              <w:t>:FORWARD ACCEPT [0:0]</w:t>
            </w:r>
          </w:p>
          <w:p w:rsidR="00BE68FC" w:rsidRDefault="00BE68FC" w:rsidP="00BE68FC">
            <w:r>
              <w:t>:OUTPUT ACCEPT [0:0]</w:t>
            </w:r>
          </w:p>
          <w:p w:rsidR="00BE68FC" w:rsidRDefault="00BE68FC" w:rsidP="00BE68FC">
            <w:r>
              <w:t>-A INPUT -m state --state ESTABLISHED,RELATED -j ACCEPT</w:t>
            </w:r>
          </w:p>
          <w:p w:rsidR="00BE68FC" w:rsidRDefault="00BE68FC" w:rsidP="00BE68FC">
            <w:r>
              <w:t xml:space="preserve">-A INPUT -p </w:t>
            </w:r>
            <w:proofErr w:type="spellStart"/>
            <w:r>
              <w:t>icmp</w:t>
            </w:r>
            <w:proofErr w:type="spellEnd"/>
            <w:r>
              <w:t xml:space="preserve"> -j ACCEPT</w:t>
            </w:r>
          </w:p>
          <w:p w:rsidR="00BE68FC" w:rsidRDefault="00BE68FC" w:rsidP="00BE68FC">
            <w:r>
              <w:t>-A INPUT -</w:t>
            </w:r>
            <w:proofErr w:type="spellStart"/>
            <w:r>
              <w:t>i</w:t>
            </w:r>
            <w:proofErr w:type="spellEnd"/>
            <w:r>
              <w:t xml:space="preserve"> lo -j ACCEPT</w:t>
            </w:r>
          </w:p>
          <w:p w:rsidR="00BE68FC" w:rsidRDefault="00BE68FC" w:rsidP="00BE68FC">
            <w:r>
              <w:t xml:space="preserve">-A INPUT -m state --state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22 -j ACCEPT</w:t>
            </w:r>
          </w:p>
          <w:p w:rsidR="00BE68FC" w:rsidRDefault="00BE68FC" w:rsidP="00BE68FC">
            <w:r>
              <w:t xml:space="preserve">-A INPUT -m state --state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80 -j ACCEPT</w:t>
            </w:r>
          </w:p>
          <w:p w:rsidR="00BE68FC" w:rsidRDefault="00BE68FC" w:rsidP="00BE68FC">
            <w:r>
              <w:t xml:space="preserve">-A INPUT -m state --state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3306 -j ACCEPT</w:t>
            </w:r>
          </w:p>
          <w:p w:rsidR="00BE68FC" w:rsidRDefault="00BE68FC" w:rsidP="00BE68FC">
            <w:r>
              <w:t xml:space="preserve">-A INPUT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  <w:p w:rsidR="00BE68FC" w:rsidRDefault="00BE68FC" w:rsidP="00BE68FC">
            <w:r>
              <w:t xml:space="preserve">-A FORWARD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  <w:p w:rsidR="00BE68FC" w:rsidRDefault="00BE68FC" w:rsidP="00BE68FC">
            <w:r>
              <w:t>COMMIT</w:t>
            </w:r>
          </w:p>
          <w:p w:rsidR="00BE68FC" w:rsidRDefault="00BE68FC" w:rsidP="00BE68FC"/>
        </w:tc>
      </w:tr>
    </w:tbl>
    <w:p w:rsidR="00083808" w:rsidRDefault="00083808" w:rsidP="00495D92">
      <w:pPr>
        <w:ind w:firstLine="720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iptables.service</w:t>
      </w:r>
      <w:proofErr w:type="spellEnd"/>
      <w:r>
        <w:t xml:space="preserve"> #最后重启防火墙使配置生效</w:t>
      </w:r>
    </w:p>
    <w:p w:rsidR="00083808" w:rsidRDefault="00083808" w:rsidP="00495D92">
      <w:pPr>
        <w:ind w:firstLine="7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iptables.service</w:t>
      </w:r>
      <w:proofErr w:type="spellEnd"/>
      <w:r>
        <w:t xml:space="preserve"> #设置防火墙开机启动</w:t>
      </w:r>
    </w:p>
    <w:p w:rsidR="00E621B9" w:rsidRDefault="00BE68FC" w:rsidP="00A76F96">
      <w:pPr>
        <w:ind w:left="72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restart/start/stop/status </w:t>
      </w:r>
      <w:proofErr w:type="spellStart"/>
      <w:r>
        <w:rPr>
          <w:rFonts w:hint="eastAsia"/>
        </w:rPr>
        <w:t>iptables.service</w:t>
      </w:r>
      <w:proofErr w:type="spellEnd"/>
      <w:r>
        <w:rPr>
          <w:rFonts w:hint="eastAsia"/>
        </w:rPr>
        <w:t>#来查看状态</w:t>
      </w:r>
    </w:p>
    <w:p w:rsidR="00E621B9" w:rsidRDefault="00FF29D4" w:rsidP="00E621B9">
      <w:pPr>
        <w:pStyle w:val="Heading2"/>
      </w:pPr>
      <w:proofErr w:type="spellStart"/>
      <w:r>
        <w:t>I</w:t>
      </w:r>
      <w:r w:rsidR="00E621B9">
        <w:rPr>
          <w:rFonts w:hint="eastAsia"/>
        </w:rPr>
        <w:t>ptables</w:t>
      </w:r>
      <w:proofErr w:type="spellEnd"/>
      <w:r>
        <w:rPr>
          <w:rFonts w:hint="eastAsia"/>
        </w:rPr>
        <w:t>参考举例</w:t>
      </w:r>
    </w:p>
    <w:tbl>
      <w:tblPr>
        <w:tblStyle w:val="TableGrid"/>
        <w:tblW w:w="8208" w:type="dxa"/>
        <w:tblInd w:w="720" w:type="dxa"/>
        <w:tblLook w:val="04A0"/>
      </w:tblPr>
      <w:tblGrid>
        <w:gridCol w:w="8208"/>
      </w:tblGrid>
      <w:tr w:rsidR="00E621B9" w:rsidTr="00711664">
        <w:tc>
          <w:tcPr>
            <w:tcW w:w="8208" w:type="dxa"/>
          </w:tcPr>
          <w:p w:rsidR="00E621B9" w:rsidRDefault="00E621B9" w:rsidP="00E621B9">
            <w:proofErr w:type="spellStart"/>
            <w:r>
              <w:t>modprobe</w:t>
            </w:r>
            <w:proofErr w:type="spellEnd"/>
            <w:r>
              <w:t xml:space="preserve"> </w:t>
            </w:r>
            <w:proofErr w:type="spellStart"/>
            <w:r>
              <w:t>ipt_MASQUERADE</w:t>
            </w:r>
            <w:proofErr w:type="spellEnd"/>
          </w:p>
          <w:p w:rsidR="00E621B9" w:rsidRDefault="00E621B9" w:rsidP="00E621B9">
            <w:proofErr w:type="spellStart"/>
            <w:r>
              <w:lastRenderedPageBreak/>
              <w:t>modprobe</w:t>
            </w:r>
            <w:proofErr w:type="spellEnd"/>
            <w:r>
              <w:t xml:space="preserve"> </w:t>
            </w:r>
            <w:proofErr w:type="spellStart"/>
            <w:r>
              <w:t>ip_conntrack_ftp</w:t>
            </w:r>
            <w:proofErr w:type="spellEnd"/>
          </w:p>
          <w:p w:rsidR="00E621B9" w:rsidRDefault="00E621B9" w:rsidP="00E621B9">
            <w:proofErr w:type="spellStart"/>
            <w:r>
              <w:t>modprobe</w:t>
            </w:r>
            <w:proofErr w:type="spellEnd"/>
            <w:r>
              <w:t xml:space="preserve"> </w:t>
            </w:r>
            <w:proofErr w:type="spellStart"/>
            <w:r>
              <w:t>ip_nat_ftp</w:t>
            </w:r>
            <w:proofErr w:type="spellEnd"/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-F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-F</w:t>
            </w:r>
          </w:p>
          <w:p w:rsidR="00E621B9" w:rsidRDefault="00E621B9" w:rsidP="00E621B9">
            <w:proofErr w:type="spellStart"/>
            <w:r>
              <w:t>iptatles</w:t>
            </w:r>
            <w:proofErr w:type="spellEnd"/>
            <w:r>
              <w:t xml:space="preserve"> -X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-X</w:t>
            </w:r>
          </w:p>
          <w:p w:rsidR="00E621B9" w:rsidRDefault="00E621B9" w:rsidP="00E621B9"/>
          <w:p w:rsidR="00711664" w:rsidRDefault="00711664" w:rsidP="00E621B9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主机input默认规则为drop，允许主机访问外网，开放回环地址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-P INPUT DROP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INPUT -m state --state ESTABLISHED,RELATED -j ACCEPT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INPUT -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711664">
              <w:t xml:space="preserve"> </w:t>
            </w:r>
            <w:r>
              <w:t>lo -j ACCEPT</w:t>
            </w:r>
          </w:p>
          <w:p w:rsidR="00E621B9" w:rsidRDefault="00E621B9" w:rsidP="00E621B9">
            <w:pPr>
              <w:rPr>
                <w:rFonts w:hint="eastAsia"/>
              </w:rPr>
            </w:pPr>
            <w:r>
              <w:t> </w:t>
            </w:r>
          </w:p>
          <w:p w:rsidR="00711664" w:rsidRDefault="00711664" w:rsidP="00E621B9">
            <w:r>
              <w:rPr>
                <w:rFonts w:hint="eastAsia"/>
              </w:rPr>
              <w:t>#开放常用服务端口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tcp</w:t>
            </w:r>
            <w:proofErr w:type="spellEnd"/>
            <w:r>
              <w:t xml:space="preserve"> -m multiport --</w:t>
            </w:r>
            <w:proofErr w:type="spellStart"/>
            <w:r>
              <w:t>dports</w:t>
            </w:r>
            <w:proofErr w:type="spellEnd"/>
            <w:r>
              <w:t xml:space="preserve"> 110,80,25 -j ACCEPT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tcp</w:t>
            </w:r>
            <w:proofErr w:type="spellEnd"/>
            <w:r>
              <w:t xml:space="preserve"> -s 10.10.0.0/24 --</w:t>
            </w:r>
            <w:proofErr w:type="spellStart"/>
            <w:r>
              <w:t>dport</w:t>
            </w:r>
            <w:proofErr w:type="spellEnd"/>
            <w:r>
              <w:t xml:space="preserve"> 139 -j ACCEPT  </w:t>
            </w:r>
            <w:r>
              <w:rPr>
                <w:rFonts w:hint="eastAsia"/>
              </w:rPr>
              <w:t xml:space="preserve">   </w:t>
            </w:r>
            <w:r>
              <w:t>#</w:t>
            </w:r>
            <w:r>
              <w:rPr>
                <w:rFonts w:hint="eastAsia"/>
              </w:rPr>
              <w:t>邮件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INPUT -</w:t>
            </w:r>
            <w:proofErr w:type="spellStart"/>
            <w:r>
              <w:t>i</w:t>
            </w:r>
            <w:proofErr w:type="spellEnd"/>
            <w:r>
              <w:t xml:space="preserve"> eth1 -p </w:t>
            </w:r>
            <w:proofErr w:type="spellStart"/>
            <w:r>
              <w:t>udp</w:t>
            </w:r>
            <w:proofErr w:type="spellEnd"/>
            <w:r>
              <w:t xml:space="preserve"> -m multiport --</w:t>
            </w:r>
            <w:proofErr w:type="spellStart"/>
            <w:r>
              <w:t>dports</w:t>
            </w:r>
            <w:proofErr w:type="spellEnd"/>
            <w:r>
              <w:t xml:space="preserve"> 53 -j ACCEPT </w:t>
            </w:r>
            <w:r>
              <w:rPr>
                <w:rFonts w:hint="eastAsia"/>
              </w:rPr>
              <w:t xml:space="preserve"> </w:t>
            </w:r>
            <w:r>
              <w:t>#DNS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1723 -j ACCEPT</w:t>
            </w:r>
            <w:r>
              <w:rPr>
                <w:rFonts w:hint="eastAsia"/>
              </w:rPr>
              <w:t xml:space="preserve">         </w:t>
            </w:r>
            <w:r>
              <w:t>#VPN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gre</w:t>
            </w:r>
            <w:proofErr w:type="spellEnd"/>
            <w:r>
              <w:t xml:space="preserve"> -j ACCEPT</w:t>
            </w:r>
          </w:p>
          <w:p w:rsidR="00E621B9" w:rsidRDefault="00E621B9" w:rsidP="00E621B9"/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INPUT -s 192.168.0.0/24 -p </w:t>
            </w:r>
            <w:proofErr w:type="spellStart"/>
            <w:r>
              <w:t>tcp</w:t>
            </w:r>
            <w:proofErr w:type="spellEnd"/>
            <w:r>
              <w:t xml:space="preserve"> -m state --state ESTABLISHED,RELATED -j ACCEPT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INPUT -</w:t>
            </w:r>
            <w:proofErr w:type="spellStart"/>
            <w:r>
              <w:t>i</w:t>
            </w:r>
            <w:proofErr w:type="spellEnd"/>
            <w:r>
              <w:t xml:space="preserve"> ppp0 -p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syn</w:t>
            </w:r>
            <w:proofErr w:type="spellEnd"/>
            <w:r>
              <w:t xml:space="preserve"> -m </w:t>
            </w:r>
            <w:proofErr w:type="spellStart"/>
            <w:r>
              <w:t>connlimit</w:t>
            </w:r>
            <w:proofErr w:type="spellEnd"/>
            <w:r>
              <w:t xml:space="preserve"> --</w:t>
            </w:r>
            <w:proofErr w:type="spellStart"/>
            <w:r>
              <w:t>connlimit</w:t>
            </w:r>
            <w:proofErr w:type="spellEnd"/>
            <w:r>
              <w:t>-above 15 -j DROP</w:t>
            </w:r>
          </w:p>
          <w:p w:rsidR="00E621B9" w:rsidRDefault="00E621B9" w:rsidP="00E621B9">
            <w:pPr>
              <w:rPr>
                <w:rFonts w:hint="eastAsia"/>
              </w:rPr>
            </w:pPr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icmp</w:t>
            </w:r>
            <w:proofErr w:type="spellEnd"/>
            <w:r>
              <w:t xml:space="preserve"> -j DROP</w:t>
            </w:r>
          </w:p>
          <w:p w:rsidR="00E356FF" w:rsidRDefault="00E356FF" w:rsidP="00E621B9"/>
          <w:p w:rsidR="00E621B9" w:rsidRDefault="00E356FF" w:rsidP="00E621B9">
            <w:r>
              <w:rPr>
                <w:rFonts w:hint="eastAsia"/>
              </w:rPr>
              <w:t>#</w:t>
            </w:r>
            <w:r w:rsidRPr="0078582D">
              <w:rPr>
                <w:rFonts w:hint="eastAsia"/>
              </w:rPr>
              <w:t>防止外部的</w:t>
            </w:r>
            <w:r w:rsidRPr="0078582D">
              <w:t>SYN洪水攻击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-A POSTROUTING -o ppp0 -s 10.10.10.0/24 -j MASQUERADE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-N </w:t>
            </w:r>
            <w:proofErr w:type="spellStart"/>
            <w:r>
              <w:t>syn</w:t>
            </w:r>
            <w:proofErr w:type="spellEnd"/>
            <w:r>
              <w:t>-flood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sys-flood -p </w:t>
            </w:r>
            <w:proofErr w:type="spellStart"/>
            <w:r>
              <w:t>tcp</w:t>
            </w:r>
            <w:proofErr w:type="spellEnd"/>
            <w:r>
              <w:t xml:space="preserve"> -m limit --limit 3/s --limit-burst 6 -j RETURN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sys-flood -j REJECT</w:t>
            </w:r>
          </w:p>
          <w:p w:rsidR="00E621B9" w:rsidRDefault="00E621B9" w:rsidP="00E621B9">
            <w:pPr>
              <w:rPr>
                <w:rFonts w:hint="eastAsia"/>
              </w:rPr>
            </w:pPr>
          </w:p>
          <w:p w:rsidR="00E356FF" w:rsidRDefault="00E356FF" w:rsidP="00E621B9">
            <w:r>
              <w:rPr>
                <w:rFonts w:hint="eastAsia"/>
              </w:rPr>
              <w:t>#forward链配置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-P FORWARD DROP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FORWARD -p </w:t>
            </w:r>
            <w:proofErr w:type="spellStart"/>
            <w:r>
              <w:t>tcp</w:t>
            </w:r>
            <w:proofErr w:type="spellEnd"/>
            <w:r>
              <w:t xml:space="preserve"> -s 10.10.0.0/24 -m multiport --</w:t>
            </w:r>
            <w:proofErr w:type="spellStart"/>
            <w:r>
              <w:t>dport</w:t>
            </w:r>
            <w:proofErr w:type="spellEnd"/>
            <w:r>
              <w:t xml:space="preserve"> </w:t>
            </w:r>
            <w:r>
              <w:lastRenderedPageBreak/>
              <w:t>80,110,21,25,1723 -j ACCEPT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FORWARD -p </w:t>
            </w:r>
            <w:proofErr w:type="spellStart"/>
            <w:r>
              <w:t>udp</w:t>
            </w:r>
            <w:proofErr w:type="spellEnd"/>
            <w:r>
              <w:t xml:space="preserve"> -s 10.10.0.0/24 --</w:t>
            </w:r>
            <w:proofErr w:type="spellStart"/>
            <w:r>
              <w:t>dport</w:t>
            </w:r>
            <w:proofErr w:type="spellEnd"/>
            <w:r>
              <w:t xml:space="preserve"> 53 -j ACCEPT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FORWARD -p </w:t>
            </w:r>
            <w:proofErr w:type="spellStart"/>
            <w:r>
              <w:t>gre</w:t>
            </w:r>
            <w:proofErr w:type="spellEnd"/>
            <w:r>
              <w:t xml:space="preserve"> -s 10.10.0.0/24 -j ACCEPT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FORWARD -p </w:t>
            </w:r>
            <w:proofErr w:type="spellStart"/>
            <w:r>
              <w:t>icmp</w:t>
            </w:r>
            <w:proofErr w:type="spellEnd"/>
            <w:r>
              <w:t xml:space="preserve"> -s 10.10.0.0/24 -j ACCEPT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-A FORWARD -m state --state ESTABLISHED,RELATED -j ACCEPT</w:t>
            </w:r>
          </w:p>
          <w:p w:rsidR="00E621B9" w:rsidRDefault="00E621B9" w:rsidP="00E621B9">
            <w:r>
              <w:rPr>
                <w:rFonts w:hint="eastAsia"/>
              </w:rPr>
              <w:t>###过滤一些关键词</w:t>
            </w:r>
          </w:p>
          <w:p w:rsidR="00E621B9" w:rsidRDefault="00E621B9" w:rsidP="00E621B9">
            <w:proofErr w:type="spellStart"/>
            <w:r>
              <w:t>ipt</w:t>
            </w:r>
            <w:r w:rsidR="00437E6B">
              <w:t>ables</w:t>
            </w:r>
            <w:proofErr w:type="spellEnd"/>
            <w:r w:rsidR="00437E6B">
              <w:t xml:space="preserve"> -</w:t>
            </w:r>
            <w:r>
              <w:t xml:space="preserve">I FORWARD -p </w:t>
            </w:r>
            <w:proofErr w:type="spellStart"/>
            <w:r>
              <w:t>udp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53 -m string --string "</w:t>
            </w:r>
            <w:proofErr w:type="spellStart"/>
            <w:r>
              <w:t>tencent</w:t>
            </w:r>
            <w:proofErr w:type="spellEnd"/>
            <w:r>
              <w:t>" -m time --</w:t>
            </w:r>
            <w:proofErr w:type="spellStart"/>
            <w:r>
              <w:t>timestart</w:t>
            </w:r>
            <w:proofErr w:type="spellEnd"/>
            <w:r>
              <w:t xml:space="preserve"> 8:15 --</w:t>
            </w:r>
            <w:proofErr w:type="spellStart"/>
            <w:r>
              <w:t>timestop</w:t>
            </w:r>
            <w:proofErr w:type="spellEnd"/>
            <w:r>
              <w:t xml:space="preserve"> 12:30 --days </w:t>
            </w:r>
            <w:proofErr w:type="spellStart"/>
            <w:r>
              <w:t>Mon,Wed</w:t>
            </w:r>
            <w:proofErr w:type="spellEnd"/>
            <w:r>
              <w:t xml:space="preserve"> -j DROP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-I FORWARD -s 10.10.0.0/24 -m string --string "ay.net" -j DROP</w:t>
            </w:r>
          </w:p>
          <w:p w:rsidR="00E621B9" w:rsidRDefault="00E621B9" w:rsidP="00E621B9"/>
          <w:p w:rsidR="00E621B9" w:rsidRDefault="00E621B9" w:rsidP="00E621B9">
            <w:r>
              <w:rPr>
                <w:rFonts w:hint="eastAsia"/>
              </w:rPr>
              <w:t>###修改内核</w:t>
            </w:r>
          </w:p>
          <w:p w:rsidR="00E621B9" w:rsidRDefault="00E621B9" w:rsidP="00E621B9">
            <w:proofErr w:type="spellStart"/>
            <w:r>
              <w:t>sysctl</w:t>
            </w:r>
            <w:proofErr w:type="spellEnd"/>
            <w:r>
              <w:t xml:space="preserve"> -w net.ipv4.ip_forward=1&amp;&gt;/dev/null</w:t>
            </w:r>
          </w:p>
          <w:p w:rsidR="00E621B9" w:rsidRDefault="00E621B9" w:rsidP="00E621B9">
            <w:pPr>
              <w:rPr>
                <w:rFonts w:hint="eastAsia"/>
              </w:rPr>
            </w:pPr>
            <w:proofErr w:type="spellStart"/>
            <w:r>
              <w:t>sysctl</w:t>
            </w:r>
            <w:proofErr w:type="spellEnd"/>
            <w:r>
              <w:t xml:space="preserve"> -w net.ipv4.tcp_syncookies=1&amp;&gt;/dev/null</w:t>
            </w:r>
          </w:p>
          <w:p w:rsidR="00711664" w:rsidRDefault="00711664" w:rsidP="00E621B9"/>
          <w:p w:rsidR="00E621B9" w:rsidRDefault="00E621B9" w:rsidP="00E621B9">
            <w:r>
              <w:rPr>
                <w:rFonts w:hint="eastAsia"/>
              </w:rPr>
              <w:t>###允许本机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-I INPUT -s 10.10.0.50 -j ACCEPT </w:t>
            </w:r>
          </w:p>
          <w:p w:rsidR="00E621B9" w:rsidRDefault="00E621B9" w:rsidP="00E621B9">
            <w:proofErr w:type="spellStart"/>
            <w:r>
              <w:t>iptables</w:t>
            </w:r>
            <w:proofErr w:type="spellEnd"/>
            <w:r>
              <w:t xml:space="preserve"> -I FORWARD -s 10.10.0.50 -j ACCEPT</w:t>
            </w:r>
          </w:p>
        </w:tc>
      </w:tr>
    </w:tbl>
    <w:p w:rsidR="00E621B9" w:rsidRDefault="00E621B9" w:rsidP="00E621B9"/>
    <w:p w:rsidR="00E621B9" w:rsidRDefault="00410A5B" w:rsidP="00E621B9">
      <w:pPr>
        <w:pStyle w:val="Heading2"/>
      </w:pPr>
      <w:r>
        <w:rPr>
          <w:rFonts w:hint="eastAsia"/>
        </w:rPr>
        <w:t>生产中配置</w:t>
      </w:r>
      <w:proofErr w:type="spellStart"/>
      <w:r w:rsidR="00E621B9">
        <w:rPr>
          <w:rFonts w:hint="eastAsia"/>
        </w:rPr>
        <w:t>iptables</w:t>
      </w:r>
      <w:proofErr w:type="spellEnd"/>
      <w:r>
        <w:rPr>
          <w:rFonts w:hint="eastAsia"/>
        </w:rPr>
        <w:t>方法</w:t>
      </w:r>
    </w:p>
    <w:p w:rsidR="003D2BA4" w:rsidRDefault="003D2BA4" w:rsidP="003D2BA4">
      <w:pPr>
        <w:pStyle w:val="Heading3"/>
        <w:numPr>
          <w:ilvl w:val="0"/>
          <w:numId w:val="35"/>
        </w:numPr>
      </w:pPr>
      <w:r>
        <w:rPr>
          <w:rFonts w:hint="eastAsia"/>
        </w:rPr>
        <w:t>设置白名单</w:t>
      </w:r>
    </w:p>
    <w:p w:rsidR="00517FF4" w:rsidRPr="00517FF4" w:rsidRDefault="0078582D" w:rsidP="00517FF4">
      <w:pPr>
        <w:ind w:left="450"/>
      </w:pPr>
      <w:proofErr w:type="spellStart"/>
      <w:r>
        <w:t>iptables</w:t>
      </w:r>
      <w:proofErr w:type="spellEnd"/>
      <w:r>
        <w:t xml:space="preserve"> -A INPUT -s 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XX</w:t>
      </w:r>
      <w:r>
        <w:t>.</w:t>
      </w:r>
      <w:r>
        <w:rPr>
          <w:rFonts w:hint="eastAsia"/>
        </w:rPr>
        <w:t>XX</w:t>
      </w:r>
      <w:r>
        <w:t>.</w:t>
      </w:r>
      <w:r>
        <w:rPr>
          <w:rFonts w:hint="eastAsia"/>
        </w:rPr>
        <w:t>XX</w:t>
      </w:r>
      <w:r w:rsidRPr="0078582D">
        <w:t xml:space="preserve"> -j ACCEPT</w:t>
      </w:r>
    </w:p>
    <w:p w:rsidR="003D2BA4" w:rsidRDefault="00517FF4" w:rsidP="00517FF4">
      <w:pPr>
        <w:pStyle w:val="Heading3"/>
      </w:pPr>
      <w:r>
        <w:rPr>
          <w:rFonts w:hint="eastAsia"/>
        </w:rPr>
        <w:t>安全防护措施</w:t>
      </w:r>
    </w:p>
    <w:p w:rsidR="000B47A6" w:rsidRDefault="0078582D" w:rsidP="000B47A6">
      <w:pPr>
        <w:ind w:left="450"/>
      </w:pPr>
      <w:r>
        <w:rPr>
          <w:rFonts w:hint="eastAsia"/>
        </w:rPr>
        <w:t>#</w:t>
      </w:r>
      <w:r w:rsidRPr="0078582D">
        <w:rPr>
          <w:rFonts w:hint="eastAsia"/>
        </w:rPr>
        <w:t>防止外部的</w:t>
      </w:r>
      <w:r w:rsidRPr="0078582D">
        <w:t>SYN洪水攻击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78582D" w:rsidTr="0078582D">
        <w:tc>
          <w:tcPr>
            <w:tcW w:w="8298" w:type="dxa"/>
          </w:tcPr>
          <w:p w:rsidR="0078582D" w:rsidRDefault="0078582D" w:rsidP="0078582D">
            <w:proofErr w:type="spellStart"/>
            <w:r>
              <w:t>iptables</w:t>
            </w:r>
            <w:proofErr w:type="spellEnd"/>
            <w:r>
              <w:t xml:space="preserve"> -N </w:t>
            </w:r>
            <w:proofErr w:type="spellStart"/>
            <w:r>
              <w:t>synflood</w:t>
            </w:r>
            <w:proofErr w:type="spellEnd"/>
          </w:p>
          <w:p w:rsidR="0078582D" w:rsidRDefault="0078582D" w:rsidP="0078582D">
            <w:proofErr w:type="spellStart"/>
            <w:r>
              <w:t>iptables</w:t>
            </w:r>
            <w:proofErr w:type="spellEnd"/>
            <w:r>
              <w:t xml:space="preserve"> -A </w:t>
            </w:r>
            <w:proofErr w:type="spellStart"/>
            <w:r>
              <w:t>synflood</w:t>
            </w:r>
            <w:proofErr w:type="spellEnd"/>
            <w:r>
              <w:t xml:space="preserve"> -m limit --limit 10/s --limit-burst 100 -j RETURN</w:t>
            </w:r>
          </w:p>
          <w:p w:rsidR="0078582D" w:rsidRDefault="0078582D" w:rsidP="0078582D">
            <w:proofErr w:type="spellStart"/>
            <w:r>
              <w:t>iptables</w:t>
            </w:r>
            <w:proofErr w:type="spellEnd"/>
            <w:r>
              <w:t xml:space="preserve"> -A </w:t>
            </w:r>
            <w:proofErr w:type="spellStart"/>
            <w:r>
              <w:t>synflood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-j REJECT --reject-with </w:t>
            </w:r>
            <w:proofErr w:type="spellStart"/>
            <w:r>
              <w:t>tcp</w:t>
            </w:r>
            <w:proofErr w:type="spellEnd"/>
            <w:r>
              <w:t>-reset</w:t>
            </w:r>
          </w:p>
          <w:p w:rsidR="0078582D" w:rsidRDefault="0078582D" w:rsidP="0078582D">
            <w:pPr>
              <w:rPr>
                <w:rFonts w:hint="eastAsia"/>
              </w:rPr>
            </w:pPr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tcp</w:t>
            </w:r>
            <w:proofErr w:type="spellEnd"/>
            <w:r>
              <w:t xml:space="preserve"> -m state --state NEW -j </w:t>
            </w:r>
            <w:proofErr w:type="spellStart"/>
            <w:r>
              <w:t>synflood</w:t>
            </w:r>
            <w:proofErr w:type="spellEnd"/>
          </w:p>
          <w:p w:rsidR="00E356FF" w:rsidRDefault="00E356FF" w:rsidP="0078582D"/>
        </w:tc>
      </w:tr>
    </w:tbl>
    <w:p w:rsidR="0078582D" w:rsidRDefault="0078582D" w:rsidP="000B47A6">
      <w:pPr>
        <w:ind w:left="450"/>
      </w:pPr>
      <w:r w:rsidRPr="0078582D">
        <w:t>#防止ping洪水攻击，限制每秒的ping包不超过5个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78582D" w:rsidTr="0078582D">
        <w:tc>
          <w:tcPr>
            <w:tcW w:w="8298" w:type="dxa"/>
          </w:tcPr>
          <w:p w:rsidR="00E356FF" w:rsidRDefault="00E356FF" w:rsidP="000B47A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78582D">
              <w:t>--limit-burst 5</w:t>
            </w:r>
            <w:r>
              <w:rPr>
                <w:rFonts w:hint="eastAsia"/>
              </w:rPr>
              <w:t>初始为5，然后</w:t>
            </w:r>
            <w:r w:rsidRPr="0078582D">
              <w:t>--limit 1/s</w:t>
            </w:r>
          </w:p>
          <w:p w:rsidR="0078582D" w:rsidRDefault="0078582D" w:rsidP="000B47A6">
            <w:proofErr w:type="spellStart"/>
            <w:r w:rsidRPr="0078582D">
              <w:t>iptables</w:t>
            </w:r>
            <w:proofErr w:type="spellEnd"/>
            <w:r w:rsidRPr="0078582D">
              <w:t xml:space="preserve"> -A INPUT -p </w:t>
            </w:r>
            <w:proofErr w:type="spellStart"/>
            <w:r w:rsidRPr="0078582D">
              <w:t>icmp</w:t>
            </w:r>
            <w:proofErr w:type="spellEnd"/>
            <w:r w:rsidRPr="0078582D">
              <w:t xml:space="preserve"> --</w:t>
            </w:r>
            <w:proofErr w:type="spellStart"/>
            <w:r w:rsidRPr="0078582D">
              <w:t>icmp</w:t>
            </w:r>
            <w:proofErr w:type="spellEnd"/>
            <w:r w:rsidRPr="0078582D">
              <w:t>-type echo-request -m limit --limit 1/s --</w:t>
            </w:r>
            <w:r w:rsidRPr="0078582D">
              <w:lastRenderedPageBreak/>
              <w:t>limit-burst 5 -j ACCEPT</w:t>
            </w:r>
          </w:p>
        </w:tc>
      </w:tr>
    </w:tbl>
    <w:p w:rsidR="0078582D" w:rsidRPr="000B47A6" w:rsidRDefault="0078582D" w:rsidP="000B47A6">
      <w:pPr>
        <w:ind w:left="450"/>
      </w:pPr>
    </w:p>
    <w:p w:rsidR="00517FF4" w:rsidRPr="00517FF4" w:rsidRDefault="00517FF4" w:rsidP="003504AD">
      <w:pPr>
        <w:pStyle w:val="Heading3"/>
      </w:pPr>
      <w:r>
        <w:rPr>
          <w:rFonts w:hint="eastAsia"/>
        </w:rPr>
        <w:t>recent</w:t>
      </w:r>
      <w:r>
        <w:rPr>
          <w:rFonts w:hint="eastAsia"/>
        </w:rPr>
        <w:t>模块限制同一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连接数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E621B9" w:rsidTr="00E621B9">
        <w:tc>
          <w:tcPr>
            <w:tcW w:w="8298" w:type="dxa"/>
          </w:tcPr>
          <w:p w:rsidR="003504AD" w:rsidRDefault="003504AD" w:rsidP="003504AD">
            <w:r>
              <w:rPr>
                <w:rFonts w:hint="eastAsia"/>
              </w:rPr>
              <w:t>#允许一个客户端每分钟内可以接上服务器20个新连接</w:t>
            </w:r>
          </w:p>
          <w:p w:rsidR="003504AD" w:rsidRDefault="003504AD" w:rsidP="003504AD"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icmp</w:t>
            </w:r>
            <w:proofErr w:type="spellEnd"/>
            <w:r>
              <w:t xml:space="preserve"> --</w:t>
            </w:r>
            <w:proofErr w:type="spellStart"/>
            <w:r>
              <w:t>icmp</w:t>
            </w:r>
            <w:proofErr w:type="spellEnd"/>
            <w:r>
              <w:t>-type echo-request -m limit --limit 1/s --limit-burst 5 -j ACCEPT</w:t>
            </w:r>
          </w:p>
          <w:p w:rsidR="003504AD" w:rsidRDefault="003504AD" w:rsidP="003504AD">
            <w:proofErr w:type="spellStart"/>
            <w:r>
              <w:t>iptables</w:t>
            </w:r>
            <w:proofErr w:type="spellEnd"/>
            <w:r>
              <w:t xml:space="preserve"> -A INPUT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  <w:p w:rsidR="00E621B9" w:rsidRDefault="003504AD" w:rsidP="003504AD">
            <w:proofErr w:type="spellStart"/>
            <w:r>
              <w:t>iptables</w:t>
            </w:r>
            <w:proofErr w:type="spellEnd"/>
            <w:r>
              <w:t xml:space="preserve"> -A FORWARD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</w:tc>
      </w:tr>
    </w:tbl>
    <w:p w:rsidR="00E621B9" w:rsidRDefault="00E621B9" w:rsidP="00210B65"/>
    <w:p w:rsidR="009E27C0" w:rsidRDefault="009E27C0" w:rsidP="009E27C0">
      <w:pPr>
        <w:pStyle w:val="Heading3"/>
      </w:pPr>
      <w:r>
        <w:rPr>
          <w:rFonts w:hint="eastAsia"/>
        </w:rPr>
        <w:t>生产配置的完整例子</w:t>
      </w:r>
    </w:p>
    <w:p w:rsidR="004A5972" w:rsidRPr="004A5972" w:rsidRDefault="004A5972" w:rsidP="004A5972">
      <w:pPr>
        <w:ind w:left="450"/>
      </w:pPr>
      <w:r>
        <w:rPr>
          <w:rFonts w:hint="eastAsia"/>
        </w:rPr>
        <w:t>--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配置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9E27C0" w:rsidTr="009E27C0">
        <w:tc>
          <w:tcPr>
            <w:tcW w:w="8298" w:type="dxa"/>
          </w:tcPr>
          <w:p w:rsidR="000560E0" w:rsidRDefault="000560E0" w:rsidP="000560E0">
            <w:r>
              <w:t xml:space="preserve">yum install </w:t>
            </w:r>
            <w:proofErr w:type="spellStart"/>
            <w:r>
              <w:t>iptables</w:t>
            </w:r>
            <w:proofErr w:type="spellEnd"/>
            <w:r>
              <w:t>-services</w:t>
            </w:r>
            <w:r>
              <w:rPr>
                <w:rFonts w:hint="eastAsia"/>
              </w:rPr>
              <w:t xml:space="preserve"> </w:t>
            </w:r>
            <w:r w:rsidRPr="00C618D7">
              <w:t>-y</w:t>
            </w:r>
            <w:r>
              <w:t xml:space="preserve"> #安装</w:t>
            </w:r>
          </w:p>
          <w:p w:rsidR="00F51B80" w:rsidRDefault="00F51B80" w:rsidP="000560E0">
            <w:r w:rsidRPr="00F51B80">
              <w:t>echo "1" &gt; /proc/sys/net/ipv4/</w:t>
            </w:r>
            <w:proofErr w:type="spellStart"/>
            <w:r w:rsidRPr="00F51B80">
              <w:t>tcp_syncookies</w:t>
            </w:r>
            <w:proofErr w:type="spellEnd"/>
          </w:p>
          <w:p w:rsidR="000560E0" w:rsidRDefault="000560E0" w:rsidP="000560E0">
            <w:r>
              <w:t>cat &gt; /etc/</w:t>
            </w:r>
            <w:proofErr w:type="spellStart"/>
            <w:r>
              <w:t>sysconfig</w:t>
            </w:r>
            <w:proofErr w:type="spellEnd"/>
            <w:r>
              <w:t>/</w:t>
            </w:r>
            <w:proofErr w:type="spellStart"/>
            <w:r>
              <w:t>iptables</w:t>
            </w:r>
            <w:proofErr w:type="spellEnd"/>
            <w:r>
              <w:t xml:space="preserve"> &lt;&lt;EOF</w:t>
            </w:r>
          </w:p>
          <w:p w:rsidR="000560E0" w:rsidRDefault="000560E0" w:rsidP="000560E0">
            <w:r>
              <w:t># Firewall configuration written by system-</w:t>
            </w:r>
            <w:proofErr w:type="spellStart"/>
            <w:r>
              <w:t>config</w:t>
            </w:r>
            <w:proofErr w:type="spellEnd"/>
            <w:r>
              <w:t>-firewall</w:t>
            </w:r>
          </w:p>
          <w:p w:rsidR="000560E0" w:rsidRDefault="000560E0" w:rsidP="000560E0">
            <w:r>
              <w:t># Manual customization of this file is not recommended.</w:t>
            </w:r>
          </w:p>
          <w:p w:rsidR="000560E0" w:rsidRDefault="000560E0" w:rsidP="000560E0">
            <w:r>
              <w:t>*filter</w:t>
            </w:r>
          </w:p>
          <w:p w:rsidR="000560E0" w:rsidRDefault="000560E0" w:rsidP="000560E0">
            <w:r>
              <w:t>:INPUT ACCEPT [0:0]</w:t>
            </w:r>
          </w:p>
          <w:p w:rsidR="000560E0" w:rsidRDefault="000560E0" w:rsidP="000560E0">
            <w:r>
              <w:t>:FORWARD ACCEPT [0:0]</w:t>
            </w:r>
          </w:p>
          <w:p w:rsidR="000560E0" w:rsidRDefault="000560E0" w:rsidP="000560E0">
            <w:r>
              <w:t>:OUTPUT ACCEPT [0:0]</w:t>
            </w:r>
          </w:p>
          <w:p w:rsidR="000560E0" w:rsidRDefault="000560E0" w:rsidP="000560E0">
            <w:r>
              <w:t>:</w:t>
            </w:r>
            <w:proofErr w:type="spellStart"/>
            <w:r>
              <w:t>synflood</w:t>
            </w:r>
            <w:proofErr w:type="spellEnd"/>
            <w:r>
              <w:t xml:space="preserve"> - [0:0]</w:t>
            </w:r>
          </w:p>
          <w:p w:rsidR="000560E0" w:rsidRDefault="000560E0" w:rsidP="000560E0">
            <w:r>
              <w:t>-A INPUT -m state --state ESTABLISHED,RELATED -j ACCEPT</w:t>
            </w:r>
          </w:p>
          <w:p w:rsidR="000560E0" w:rsidRDefault="000560E0" w:rsidP="000560E0">
            <w:r>
              <w:t xml:space="preserve">-A INPUT -p </w:t>
            </w:r>
            <w:proofErr w:type="spellStart"/>
            <w:r>
              <w:t>icmp</w:t>
            </w:r>
            <w:proofErr w:type="spellEnd"/>
            <w:r>
              <w:t xml:space="preserve"> -j ACCEPT</w:t>
            </w:r>
          </w:p>
          <w:p w:rsidR="000560E0" w:rsidRDefault="000560E0" w:rsidP="000560E0">
            <w:r>
              <w:t>-A INPUT -</w:t>
            </w:r>
            <w:proofErr w:type="spellStart"/>
            <w:r>
              <w:t>i</w:t>
            </w:r>
            <w:proofErr w:type="spellEnd"/>
            <w:r>
              <w:t xml:space="preserve"> lo -j ACCEPT</w:t>
            </w:r>
          </w:p>
          <w:p w:rsidR="000560E0" w:rsidRDefault="000560E0" w:rsidP="000560E0">
            <w:r>
              <w:t xml:space="preserve">-A INPUT -m state --state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22 -j ACCEPT</w:t>
            </w:r>
          </w:p>
          <w:p w:rsidR="000560E0" w:rsidRDefault="000560E0" w:rsidP="000560E0"/>
          <w:p w:rsidR="000560E0" w:rsidRDefault="000560E0" w:rsidP="000560E0">
            <w:r>
              <w:t>#设置主机白名单</w:t>
            </w:r>
          </w:p>
          <w:p w:rsidR="000560E0" w:rsidRDefault="000560E0" w:rsidP="000560E0">
            <w:r>
              <w:t>-A INPUT -s 122.225.227.163  -j ACCEPT</w:t>
            </w:r>
          </w:p>
          <w:p w:rsidR="00354177" w:rsidRDefault="00354177" w:rsidP="000560E0">
            <w:r w:rsidRPr="00354177">
              <w:t>-A INPUT -s 122.224.66.34  -j ACCEPT</w:t>
            </w:r>
          </w:p>
          <w:p w:rsidR="000560E0" w:rsidRDefault="000560E0" w:rsidP="000560E0">
            <w:r>
              <w:t>-A INPUT -s 10.161.166.225  -j ACCEPT</w:t>
            </w:r>
          </w:p>
          <w:p w:rsidR="000560E0" w:rsidRDefault="000560E0" w:rsidP="000560E0">
            <w:r>
              <w:t>-A INPUT -s 10.162.94.58    -j ACCEPT</w:t>
            </w:r>
          </w:p>
          <w:p w:rsidR="000560E0" w:rsidRDefault="000560E0" w:rsidP="000560E0">
            <w:r>
              <w:t>-A INPUT -s 10.161.219.27   -j ACCEPT</w:t>
            </w:r>
          </w:p>
          <w:p w:rsidR="000560E0" w:rsidRDefault="000560E0" w:rsidP="000560E0">
            <w:r>
              <w:lastRenderedPageBreak/>
              <w:t>-A INPUT -s 10.161.220.172  -j ACCEPT</w:t>
            </w:r>
          </w:p>
          <w:p w:rsidR="000560E0" w:rsidRDefault="000560E0" w:rsidP="000560E0">
            <w:r>
              <w:t>-A INPUT -s 10.162.57.241   -j ACCEPT</w:t>
            </w:r>
          </w:p>
          <w:p w:rsidR="000560E0" w:rsidRDefault="000560E0" w:rsidP="000560E0">
            <w:r>
              <w:t>-A INPUT -s 10.161.171.195  -j ACCEPT</w:t>
            </w:r>
          </w:p>
          <w:p w:rsidR="000560E0" w:rsidRDefault="000560E0" w:rsidP="000560E0">
            <w:r>
              <w:t>-A INPUT -s 10.161.158.22   -j ACCEPT</w:t>
            </w:r>
          </w:p>
          <w:p w:rsidR="000560E0" w:rsidRDefault="000560E0" w:rsidP="000560E0">
            <w:r>
              <w:t>-A INPUT -s 10.161.132.101  -j ACCEPT</w:t>
            </w:r>
          </w:p>
          <w:p w:rsidR="000560E0" w:rsidRDefault="000560E0" w:rsidP="000560E0">
            <w:r>
              <w:t>-A INPUT -s 10.161.189.96   -j ACCEPT</w:t>
            </w:r>
          </w:p>
          <w:p w:rsidR="000560E0" w:rsidRDefault="000560E0" w:rsidP="000560E0">
            <w:r>
              <w:t>-A INPUT -s 10.161.185.101  -j ACCEPT</w:t>
            </w:r>
          </w:p>
          <w:p w:rsidR="000560E0" w:rsidRDefault="000560E0" w:rsidP="000560E0">
            <w:r>
              <w:t>-A INPUT -s 10.162.61.168   -j ACCEPT</w:t>
            </w:r>
          </w:p>
          <w:p w:rsidR="000560E0" w:rsidRDefault="000560E0" w:rsidP="000560E0">
            <w:r>
              <w:t>-A INPUT -s 10.161.226.140  -j ACCEPT</w:t>
            </w:r>
          </w:p>
          <w:p w:rsidR="000560E0" w:rsidRDefault="000560E0" w:rsidP="000560E0">
            <w:r>
              <w:t>-A INPUT -s 10.161.189.223  -j ACCEPT</w:t>
            </w:r>
          </w:p>
          <w:p w:rsidR="000560E0" w:rsidRDefault="000560E0" w:rsidP="000560E0">
            <w:r>
              <w:t>-A INPUT -s 10.162.87.169   -j ACCEPT</w:t>
            </w:r>
          </w:p>
          <w:p w:rsidR="000560E0" w:rsidRDefault="000560E0" w:rsidP="000560E0">
            <w:r>
              <w:t>-A INPUT -s 10.162.57.147   -j ACCEPT</w:t>
            </w:r>
          </w:p>
          <w:p w:rsidR="000560E0" w:rsidRDefault="000560E0" w:rsidP="000560E0">
            <w:r>
              <w:t>-A INPUT -s 10.161.214.153  -j ACCEPT</w:t>
            </w:r>
          </w:p>
          <w:p w:rsidR="000560E0" w:rsidRDefault="000560E0" w:rsidP="000560E0">
            <w:r>
              <w:t>-A INPUT -s 10.161.218.32   -j ACCEPT</w:t>
            </w:r>
          </w:p>
          <w:p w:rsidR="000560E0" w:rsidRDefault="000560E0" w:rsidP="000560E0">
            <w:r>
              <w:t>-A INPUT -s 10.161.219.44   -j ACCEPT</w:t>
            </w:r>
          </w:p>
          <w:p w:rsidR="000560E0" w:rsidRDefault="000560E0" w:rsidP="000560E0">
            <w:r>
              <w:t>-A INPUT -s 10.161.164.55   -j ACCEPT</w:t>
            </w:r>
          </w:p>
          <w:p w:rsidR="000560E0" w:rsidRDefault="000560E0" w:rsidP="000560E0">
            <w:r>
              <w:t>-A INPUT -s 10.161.212.254  -j ACCEPT</w:t>
            </w:r>
          </w:p>
          <w:p w:rsidR="000560E0" w:rsidRDefault="000560E0" w:rsidP="000560E0">
            <w:r>
              <w:t>-A INPUT -s 10.161.216.212  -j ACCEPT</w:t>
            </w:r>
          </w:p>
          <w:p w:rsidR="000560E0" w:rsidRDefault="000560E0" w:rsidP="000560E0">
            <w:r>
              <w:t>-A INPUT -s 10.161.227.194  -j ACCEPT</w:t>
            </w:r>
          </w:p>
          <w:p w:rsidR="000560E0" w:rsidRDefault="000560E0" w:rsidP="000560E0">
            <w:r>
              <w:t>-A INPUT -s 10.161.175.154  -j ACCEPT</w:t>
            </w:r>
          </w:p>
          <w:p w:rsidR="000560E0" w:rsidRDefault="000560E0" w:rsidP="000560E0"/>
          <w:p w:rsidR="000560E0" w:rsidRDefault="000560E0" w:rsidP="000560E0"/>
          <w:p w:rsidR="000560E0" w:rsidRDefault="000560E0" w:rsidP="000560E0">
            <w:r>
              <w:t>#防止外部的SYN洪水攻击</w:t>
            </w:r>
          </w:p>
          <w:p w:rsidR="000560E0" w:rsidRDefault="000560E0" w:rsidP="000560E0">
            <w:r>
              <w:t xml:space="preserve">-A INPUT -p </w:t>
            </w:r>
            <w:proofErr w:type="spellStart"/>
            <w:r>
              <w:t>tcp</w:t>
            </w:r>
            <w:proofErr w:type="spellEnd"/>
            <w:r>
              <w:t xml:space="preserve"> -m state --state NEW -j </w:t>
            </w:r>
            <w:proofErr w:type="spellStart"/>
            <w:r>
              <w:t>synflood</w:t>
            </w:r>
            <w:proofErr w:type="spellEnd"/>
          </w:p>
          <w:p w:rsidR="000560E0" w:rsidRDefault="000560E0" w:rsidP="000560E0">
            <w:r>
              <w:t xml:space="preserve">-A </w:t>
            </w:r>
            <w:proofErr w:type="spellStart"/>
            <w:r>
              <w:t>synflood</w:t>
            </w:r>
            <w:proofErr w:type="spellEnd"/>
            <w:r>
              <w:t xml:space="preserve"> -m limit --limit 10/sec --limit-burst 100 -j RETURN</w:t>
            </w:r>
          </w:p>
          <w:p w:rsidR="000560E0" w:rsidRDefault="000560E0" w:rsidP="000560E0">
            <w:r>
              <w:t xml:space="preserve">-A </w:t>
            </w:r>
            <w:proofErr w:type="spellStart"/>
            <w:r>
              <w:t>synflood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-j REJECT --reject-with </w:t>
            </w:r>
            <w:proofErr w:type="spellStart"/>
            <w:r>
              <w:t>tcp</w:t>
            </w:r>
            <w:proofErr w:type="spellEnd"/>
            <w:r>
              <w:t>-reset</w:t>
            </w:r>
          </w:p>
          <w:p w:rsidR="000560E0" w:rsidRDefault="000560E0" w:rsidP="000560E0"/>
          <w:p w:rsidR="000560E0" w:rsidRDefault="000560E0" w:rsidP="000560E0"/>
          <w:p w:rsidR="000560E0" w:rsidRDefault="000560E0" w:rsidP="000560E0">
            <w:r>
              <w:t xml:space="preserve">-A INPUT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  <w:p w:rsidR="000560E0" w:rsidRDefault="000560E0" w:rsidP="000560E0">
            <w:r>
              <w:t>#防止ping洪水攻击，限制每秒的ping包不超过5个</w:t>
            </w:r>
          </w:p>
          <w:p w:rsidR="000560E0" w:rsidRDefault="000560E0" w:rsidP="000560E0">
            <w:r>
              <w:t xml:space="preserve">-A INPUT -p </w:t>
            </w:r>
            <w:proofErr w:type="spellStart"/>
            <w:r>
              <w:t>icmp</w:t>
            </w:r>
            <w:proofErr w:type="spellEnd"/>
            <w:r>
              <w:t xml:space="preserve"> -m </w:t>
            </w:r>
            <w:proofErr w:type="spellStart"/>
            <w:r>
              <w:t>icmp</w:t>
            </w:r>
            <w:proofErr w:type="spellEnd"/>
            <w:r>
              <w:t xml:space="preserve"> --</w:t>
            </w:r>
            <w:proofErr w:type="spellStart"/>
            <w:r>
              <w:t>icmp</w:t>
            </w:r>
            <w:proofErr w:type="spellEnd"/>
            <w:r>
              <w:t>-type 8 -m limit --limit 1/sec -j ACCEPT</w:t>
            </w:r>
          </w:p>
          <w:p w:rsidR="000560E0" w:rsidRDefault="000560E0" w:rsidP="000560E0">
            <w:r>
              <w:t xml:space="preserve">-A FORWARD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  <w:p w:rsidR="000560E0" w:rsidRDefault="000560E0" w:rsidP="000560E0">
            <w:r>
              <w:t>COMMIT</w:t>
            </w:r>
          </w:p>
          <w:p w:rsidR="000560E0" w:rsidRDefault="000560E0" w:rsidP="000560E0">
            <w:r>
              <w:t>EOF</w:t>
            </w:r>
          </w:p>
          <w:p w:rsidR="009E27C0" w:rsidRDefault="000560E0" w:rsidP="000560E0">
            <w:r>
              <w:lastRenderedPageBreak/>
              <w:t xml:space="preserve">service </w:t>
            </w:r>
            <w:proofErr w:type="spellStart"/>
            <w:r>
              <w:t>iptables</w:t>
            </w:r>
            <w:proofErr w:type="spellEnd"/>
            <w:r>
              <w:t xml:space="preserve"> restart</w:t>
            </w:r>
          </w:p>
        </w:tc>
      </w:tr>
    </w:tbl>
    <w:p w:rsidR="009E27C0" w:rsidRDefault="004A5972" w:rsidP="009E27C0">
      <w:pPr>
        <w:ind w:left="360"/>
      </w:pPr>
      <w:r>
        <w:rPr>
          <w:rFonts w:hint="eastAsia"/>
        </w:rPr>
        <w:lastRenderedPageBreak/>
        <w:t>--TCP wrappers限制访问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DD1969" w:rsidTr="00DD1969">
        <w:tc>
          <w:tcPr>
            <w:tcW w:w="8298" w:type="dxa"/>
          </w:tcPr>
          <w:p w:rsidR="004752FC" w:rsidRDefault="004752FC" w:rsidP="004752FC">
            <w:r>
              <w:t>cat &gt; /etc/</w:t>
            </w:r>
            <w:proofErr w:type="spellStart"/>
            <w:r>
              <w:t>hosts.allow</w:t>
            </w:r>
            <w:proofErr w:type="spellEnd"/>
            <w:r>
              <w:t xml:space="preserve"> &lt;&lt;EOF</w:t>
            </w:r>
          </w:p>
          <w:p w:rsidR="004752FC" w:rsidRDefault="004752FC" w:rsidP="004752FC">
            <w:r>
              <w:t>sshd:122.225.227.163</w:t>
            </w:r>
          </w:p>
          <w:p w:rsidR="004752FC" w:rsidRDefault="004752FC" w:rsidP="004752FC">
            <w:r>
              <w:t>EOF</w:t>
            </w:r>
          </w:p>
          <w:p w:rsidR="004752FC" w:rsidRDefault="004752FC" w:rsidP="004752FC"/>
          <w:p w:rsidR="004752FC" w:rsidRDefault="002E5C41" w:rsidP="004752FC">
            <w:r>
              <w:t xml:space="preserve">cat </w:t>
            </w:r>
            <w:r w:rsidR="004752FC">
              <w:t>&gt;</w:t>
            </w:r>
            <w:r w:rsidR="00F95B65">
              <w:t>/etc/</w:t>
            </w:r>
            <w:proofErr w:type="spellStart"/>
            <w:r w:rsidR="004752FC">
              <w:t>hosts.deny</w:t>
            </w:r>
            <w:proofErr w:type="spellEnd"/>
            <w:r w:rsidR="004752FC">
              <w:t xml:space="preserve"> &lt;&lt;EOF</w:t>
            </w:r>
          </w:p>
          <w:p w:rsidR="004752FC" w:rsidRDefault="004752FC" w:rsidP="004752FC">
            <w:proofErr w:type="spellStart"/>
            <w:r>
              <w:t>sshd:ALL</w:t>
            </w:r>
            <w:proofErr w:type="spellEnd"/>
          </w:p>
          <w:p w:rsidR="00DD1969" w:rsidRDefault="004752FC" w:rsidP="004752FC">
            <w:r>
              <w:t>EOF</w:t>
            </w:r>
          </w:p>
        </w:tc>
      </w:tr>
    </w:tbl>
    <w:p w:rsidR="004A5972" w:rsidRPr="009E27C0" w:rsidRDefault="004A5972" w:rsidP="009E27C0">
      <w:pPr>
        <w:ind w:left="360"/>
      </w:pPr>
    </w:p>
    <w:p w:rsidR="003D73D0" w:rsidRDefault="003D73D0" w:rsidP="003D73D0">
      <w:pPr>
        <w:pStyle w:val="Heading1"/>
      </w:pPr>
      <w:r>
        <w:rPr>
          <w:rFonts w:hint="eastAsia"/>
        </w:rPr>
        <w:t>NAT</w:t>
      </w:r>
      <w:r>
        <w:rPr>
          <w:rFonts w:hint="eastAsia"/>
        </w:rPr>
        <w:t>配置</w:t>
      </w:r>
    </w:p>
    <w:p w:rsidR="003D73D0" w:rsidRDefault="00E6279B" w:rsidP="003E5528">
      <w:pPr>
        <w:pStyle w:val="Heading2"/>
        <w:numPr>
          <w:ilvl w:val="0"/>
          <w:numId w:val="27"/>
        </w:numPr>
      </w:pPr>
      <w:r>
        <w:t>N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简介</w:t>
      </w:r>
    </w:p>
    <w:p w:rsidR="009C463D" w:rsidRPr="003E5528" w:rsidRDefault="009C463D" w:rsidP="009C463D">
      <w:pPr>
        <w:ind w:left="360" w:firstLine="360"/>
      </w:pPr>
      <w:r>
        <w:rPr>
          <w:rFonts w:hint="eastAsia"/>
        </w:rPr>
        <w:t>NAT（Network Address Translation）中文名字是网络地址转换，它是一个IETF标准，允许整个机构以一个公用的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地址出现在一个Internet上面。他就是一种把内部私有网络地址翻译成公有合法的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地址。在一定程度上解决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地址不足的问题。</w:t>
      </w:r>
    </w:p>
    <w:p w:rsidR="00E6279B" w:rsidRDefault="00E6279B" w:rsidP="003E5528">
      <w:pPr>
        <w:pStyle w:val="Heading2"/>
      </w:pPr>
      <w:r>
        <w:rPr>
          <w:rFonts w:hint="eastAsia"/>
        </w:rPr>
        <w:t>NAT</w:t>
      </w:r>
      <w:r>
        <w:rPr>
          <w:rFonts w:hint="eastAsia"/>
        </w:rPr>
        <w:t>工作原理</w:t>
      </w:r>
    </w:p>
    <w:p w:rsidR="00C51BC0" w:rsidRDefault="009C463D" w:rsidP="00C51BC0">
      <w:pPr>
        <w:ind w:left="360"/>
      </w:pPr>
      <w:r>
        <w:rPr>
          <w:noProof/>
        </w:rPr>
        <w:drawing>
          <wp:inline distT="0" distB="0" distL="0" distR="0">
            <wp:extent cx="4286250" cy="2924175"/>
            <wp:effectExtent l="19050" t="0" r="0" b="0"/>
            <wp:docPr id="1" name="Picture 1" descr="http://img.hc360.com/broadcast/info/images/200801/200801151103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hc360.com/broadcast/info/images/200801/200801151103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63D" w:rsidRPr="00C51BC0" w:rsidRDefault="009C463D" w:rsidP="009C463D">
      <w:pPr>
        <w:ind w:left="360" w:firstLine="360"/>
      </w:pPr>
      <w:r>
        <w:rPr>
          <w:rFonts w:hint="eastAsia"/>
        </w:rPr>
        <w:lastRenderedPageBreak/>
        <w:t>NAT基本工作原理是：当私有网络主机和公共网络主机通讯的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包经过NAT网关后，将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包的源代码地址或者目的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地址在私有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和公共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之间进行装换。发送数据包的时候，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会将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包的源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地址改成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的公网地址。</w:t>
      </w:r>
      <w:r>
        <w:t>N</w:t>
      </w:r>
      <w:r>
        <w:rPr>
          <w:rFonts w:hint="eastAsia"/>
        </w:rPr>
        <w:t>at接收到返回的数据包时候，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会将目的地址改成内网私有地址。</w:t>
      </w:r>
    </w:p>
    <w:p w:rsidR="00E6279B" w:rsidRDefault="00E6279B" w:rsidP="003E5528">
      <w:pPr>
        <w:pStyle w:val="Heading2"/>
      </w:pPr>
      <w:r>
        <w:rPr>
          <w:rFonts w:hint="eastAsia"/>
        </w:rPr>
        <w:t>NAT</w:t>
      </w:r>
      <w:r w:rsidR="003E5528">
        <w:rPr>
          <w:rFonts w:hint="eastAsia"/>
        </w:rPr>
        <w:t>分类</w:t>
      </w:r>
    </w:p>
    <w:p w:rsidR="00C51BC0" w:rsidRDefault="00C6132E" w:rsidP="00C51BC0">
      <w:pPr>
        <w:ind w:left="360"/>
      </w:pPr>
      <w:r>
        <w:rPr>
          <w:rFonts w:hint="eastAsia"/>
        </w:rPr>
        <w:t>源NAT(SNAT)：修改数据包的源地址。</w:t>
      </w:r>
    </w:p>
    <w:p w:rsidR="00C6132E" w:rsidRDefault="00C6132E" w:rsidP="00C51BC0">
      <w:pPr>
        <w:ind w:left="360"/>
      </w:pPr>
      <w:r>
        <w:rPr>
          <w:rFonts w:hint="eastAsia"/>
        </w:rPr>
        <w:t>目的NAT(DNAT)：修改数据包的目的地址</w:t>
      </w:r>
    </w:p>
    <w:p w:rsidR="00C6132E" w:rsidRPr="00C51BC0" w:rsidRDefault="00C6132E" w:rsidP="00C51BC0">
      <w:pPr>
        <w:ind w:left="360"/>
      </w:pPr>
      <w:r>
        <w:rPr>
          <w:rFonts w:hint="eastAsia"/>
        </w:rPr>
        <w:t>伪装(MASQUERADE)：用发送数据的网卡上的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来替换源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.</w:t>
      </w:r>
    </w:p>
    <w:p w:rsidR="003E5528" w:rsidRDefault="003F0FBC" w:rsidP="003E5528">
      <w:pPr>
        <w:pStyle w:val="Heading2"/>
      </w:pPr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NAT</w:t>
      </w:r>
      <w:r>
        <w:rPr>
          <w:rFonts w:hint="eastAsia"/>
        </w:rPr>
        <w:t>规则</w:t>
      </w:r>
    </w:p>
    <w:p w:rsidR="00F5175E" w:rsidRPr="00F5175E" w:rsidRDefault="00F5175E" w:rsidP="00F5175E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5175E" w:rsidTr="00F5175E">
        <w:tc>
          <w:tcPr>
            <w:tcW w:w="8388" w:type="dxa"/>
          </w:tcPr>
          <w:p w:rsidR="00F5175E" w:rsidRDefault="00F5175E" w:rsidP="00F5175E">
            <w:r>
              <w:rPr>
                <w:rFonts w:hint="eastAsia"/>
              </w:rPr>
              <w:t>#开启路由转发</w:t>
            </w:r>
          </w:p>
          <w:p w:rsidR="00F5175E" w:rsidRDefault="00F5175E" w:rsidP="00F5175E">
            <w:r w:rsidRPr="002540D9">
              <w:t>echo "1" &gt; /proc/sys/net/ipv4/</w:t>
            </w:r>
            <w:proofErr w:type="spellStart"/>
            <w:r w:rsidRPr="002540D9">
              <w:t>ip_forward</w:t>
            </w:r>
            <w:proofErr w:type="spellEnd"/>
          </w:p>
          <w:p w:rsidR="00F5175E" w:rsidRDefault="00F5175E" w:rsidP="00F5175E">
            <w:r>
              <w:rPr>
                <w:rFonts w:hint="eastAsia"/>
              </w:rPr>
              <w:t>#在NAT服务器上编写SNAT，实现内网访问外网#将内网地址段转换成10.10.10.1</w:t>
            </w:r>
          </w:p>
          <w:p w:rsidR="00F5175E" w:rsidRDefault="00F5175E" w:rsidP="00F5175E">
            <w:proofErr w:type="spellStart"/>
            <w:r w:rsidRPr="002540D9">
              <w:t>iptables</w:t>
            </w:r>
            <w:proofErr w:type="spellEnd"/>
            <w:r w:rsidRPr="002540D9">
              <w:t xml:space="preserve"> -t </w:t>
            </w:r>
            <w:proofErr w:type="spellStart"/>
            <w:r w:rsidRPr="002540D9">
              <w:t>nat</w:t>
            </w:r>
            <w:proofErr w:type="spellEnd"/>
            <w:r w:rsidRPr="002540D9">
              <w:t xml:space="preserve"> -A POSTROUTING -o eth0 -s 192.168.0.0/24 -j SNAT --to 10.10.10.1</w:t>
            </w:r>
          </w:p>
          <w:p w:rsidR="00F5175E" w:rsidRDefault="00F5175E" w:rsidP="00F5175E">
            <w:r>
              <w:rPr>
                <w:rFonts w:hint="eastAsia"/>
              </w:rPr>
              <w:t>＃在NAT服务器上编写DNAT,实现外网访问内网将目的地址为10.10.10.1转换成内网www服务器地址</w:t>
            </w:r>
            <w:r w:rsidRPr="002540D9">
              <w:t>192.168.0.2</w:t>
            </w:r>
          </w:p>
          <w:p w:rsidR="00F5175E" w:rsidRDefault="00F5175E" w:rsidP="00F5175E">
            <w:pPr>
              <w:rPr>
                <w:rFonts w:hint="eastAsia"/>
              </w:rPr>
            </w:pPr>
            <w:proofErr w:type="spellStart"/>
            <w:r w:rsidRPr="002540D9">
              <w:t>iptables</w:t>
            </w:r>
            <w:proofErr w:type="spellEnd"/>
            <w:r w:rsidRPr="002540D9">
              <w:t xml:space="preserve"> -t </w:t>
            </w:r>
            <w:proofErr w:type="spellStart"/>
            <w:r w:rsidRPr="002540D9">
              <w:t>nat</w:t>
            </w:r>
            <w:proofErr w:type="spellEnd"/>
            <w:r w:rsidRPr="002540D9">
              <w:t xml:space="preserve"> -A PREROUTING -</w:t>
            </w:r>
            <w:proofErr w:type="spellStart"/>
            <w:r w:rsidRPr="002540D9">
              <w:t>i</w:t>
            </w:r>
            <w:proofErr w:type="spellEnd"/>
            <w:r w:rsidRPr="002540D9">
              <w:t xml:space="preserve"> eth0 -s 10.10.10.0/24 -d 10.10.10.1 -p </w:t>
            </w:r>
            <w:proofErr w:type="spellStart"/>
            <w:r w:rsidRPr="002540D9">
              <w:t>tcp</w:t>
            </w:r>
            <w:proofErr w:type="spellEnd"/>
            <w:r w:rsidRPr="002540D9">
              <w:t xml:space="preserve"> --</w:t>
            </w:r>
            <w:proofErr w:type="spellStart"/>
            <w:r w:rsidRPr="002540D9">
              <w:t>dport</w:t>
            </w:r>
            <w:proofErr w:type="spellEnd"/>
            <w:r w:rsidRPr="002540D9">
              <w:t xml:space="preserve"> 80 -j DNAT --to 192.168.0.2</w:t>
            </w:r>
            <w:r>
              <w:rPr>
                <w:rFonts w:hint="eastAsia"/>
              </w:rPr>
              <w:t xml:space="preserve"> </w:t>
            </w:r>
          </w:p>
          <w:p w:rsidR="00E356FF" w:rsidRDefault="00E356FF" w:rsidP="00F5175E"/>
        </w:tc>
      </w:tr>
    </w:tbl>
    <w:p w:rsidR="00E621B9" w:rsidRPr="00E621B9" w:rsidRDefault="00E621B9" w:rsidP="00E621B9"/>
    <w:p w:rsidR="00D0578F" w:rsidRPr="00D0578F" w:rsidRDefault="00D0578F" w:rsidP="00D0578F"/>
    <w:sectPr w:rsidR="00D0578F" w:rsidRPr="00D0578F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30B" w:rsidRDefault="00DB630B" w:rsidP="00C75B00">
      <w:pPr>
        <w:spacing w:after="0"/>
      </w:pPr>
      <w:r>
        <w:separator/>
      </w:r>
    </w:p>
  </w:endnote>
  <w:endnote w:type="continuationSeparator" w:id="0">
    <w:p w:rsidR="00DB630B" w:rsidRDefault="00DB630B" w:rsidP="00C75B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86833"/>
      <w:docPartObj>
        <w:docPartGallery w:val="Page Numbers (Bottom of Page)"/>
        <w:docPartUnique/>
      </w:docPartObj>
    </w:sdtPr>
    <w:sdtContent>
      <w:p w:rsidR="00C75B00" w:rsidRDefault="00280F24">
        <w:pPr>
          <w:pStyle w:val="Footer"/>
          <w:jc w:val="right"/>
        </w:pPr>
        <w:fldSimple w:instr=" PAGE   \* MERGEFORMAT ">
          <w:r w:rsidR="006A4B3D">
            <w:rPr>
              <w:noProof/>
            </w:rPr>
            <w:t>13</w:t>
          </w:r>
        </w:fldSimple>
      </w:p>
    </w:sdtContent>
  </w:sdt>
  <w:p w:rsidR="00C75B00" w:rsidRDefault="00C75B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30B" w:rsidRDefault="00DB630B" w:rsidP="00C75B00">
      <w:pPr>
        <w:spacing w:after="0"/>
      </w:pPr>
      <w:r>
        <w:separator/>
      </w:r>
    </w:p>
  </w:footnote>
  <w:footnote w:type="continuationSeparator" w:id="0">
    <w:p w:rsidR="00DB630B" w:rsidRDefault="00DB630B" w:rsidP="00C75B0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697F"/>
    <w:multiLevelType w:val="hybridMultilevel"/>
    <w:tmpl w:val="139A577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6AA6866"/>
    <w:multiLevelType w:val="hybridMultilevel"/>
    <w:tmpl w:val="9934FB1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8281955"/>
    <w:multiLevelType w:val="hybridMultilevel"/>
    <w:tmpl w:val="30C0B7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DD5F3C"/>
    <w:multiLevelType w:val="hybridMultilevel"/>
    <w:tmpl w:val="85847A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91E1F"/>
    <w:multiLevelType w:val="hybridMultilevel"/>
    <w:tmpl w:val="97B6C5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E34478"/>
    <w:multiLevelType w:val="hybridMultilevel"/>
    <w:tmpl w:val="DD8265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27315F"/>
    <w:multiLevelType w:val="hybridMultilevel"/>
    <w:tmpl w:val="8FF4F1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82F85"/>
    <w:multiLevelType w:val="hybridMultilevel"/>
    <w:tmpl w:val="6336A5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602D2D"/>
    <w:multiLevelType w:val="hybridMultilevel"/>
    <w:tmpl w:val="9B2C6E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C30CE6"/>
    <w:multiLevelType w:val="hybridMultilevel"/>
    <w:tmpl w:val="15A817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FC64C7"/>
    <w:multiLevelType w:val="hybridMultilevel"/>
    <w:tmpl w:val="0702100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4"/>
  </w:num>
  <w:num w:numId="5">
    <w:abstractNumId w:val="9"/>
  </w:num>
  <w:num w:numId="6">
    <w:abstractNumId w:val="5"/>
  </w:num>
  <w:num w:numId="7">
    <w:abstractNumId w:val="4"/>
  </w:num>
  <w:num w:numId="8">
    <w:abstractNumId w:val="9"/>
  </w:num>
  <w:num w:numId="9">
    <w:abstractNumId w:val="5"/>
  </w:num>
  <w:num w:numId="10">
    <w:abstractNumId w:val="4"/>
  </w:num>
  <w:num w:numId="11">
    <w:abstractNumId w:val="9"/>
  </w:num>
  <w:num w:numId="12">
    <w:abstractNumId w:val="5"/>
  </w:num>
  <w:num w:numId="13">
    <w:abstractNumId w:val="4"/>
  </w:num>
  <w:num w:numId="14">
    <w:abstractNumId w:val="9"/>
  </w:num>
  <w:num w:numId="15">
    <w:abstractNumId w:val="5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10"/>
  </w:num>
  <w:num w:numId="21">
    <w:abstractNumId w:val="12"/>
  </w:num>
  <w:num w:numId="22">
    <w:abstractNumId w:val="9"/>
    <w:lvlOverride w:ilvl="0">
      <w:startOverride w:val="1"/>
    </w:lvlOverride>
  </w:num>
  <w:num w:numId="23">
    <w:abstractNumId w:val="11"/>
  </w:num>
  <w:num w:numId="24">
    <w:abstractNumId w:val="7"/>
  </w:num>
  <w:num w:numId="25">
    <w:abstractNumId w:val="1"/>
  </w:num>
  <w:num w:numId="26">
    <w:abstractNumId w:val="13"/>
  </w:num>
  <w:num w:numId="27">
    <w:abstractNumId w:val="9"/>
    <w:lvlOverride w:ilvl="0">
      <w:startOverride w:val="1"/>
    </w:lvlOverride>
  </w:num>
  <w:num w:numId="28">
    <w:abstractNumId w:val="6"/>
  </w:num>
  <w:num w:numId="29">
    <w:abstractNumId w:val="3"/>
  </w:num>
  <w:num w:numId="30">
    <w:abstractNumId w:val="2"/>
  </w:num>
  <w:num w:numId="31">
    <w:abstractNumId w:val="9"/>
    <w:lvlOverride w:ilvl="0">
      <w:startOverride w:val="1"/>
    </w:lvlOverride>
  </w:num>
  <w:num w:numId="32">
    <w:abstractNumId w:val="8"/>
  </w:num>
  <w:num w:numId="33">
    <w:abstractNumId w:val="5"/>
    <w:lvlOverride w:ilvl="0">
      <w:startOverride w:val="1"/>
    </w:lvlOverride>
  </w:num>
  <w:num w:numId="34">
    <w:abstractNumId w:val="0"/>
  </w:num>
  <w:num w:numId="35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036F"/>
    <w:rsid w:val="0001523C"/>
    <w:rsid w:val="000505FE"/>
    <w:rsid w:val="000560E0"/>
    <w:rsid w:val="000571F3"/>
    <w:rsid w:val="00060378"/>
    <w:rsid w:val="00083808"/>
    <w:rsid w:val="00094C77"/>
    <w:rsid w:val="000A6F9C"/>
    <w:rsid w:val="000B0D32"/>
    <w:rsid w:val="000B47A6"/>
    <w:rsid w:val="000C68F9"/>
    <w:rsid w:val="000F042E"/>
    <w:rsid w:val="000F2FD0"/>
    <w:rsid w:val="00101D0A"/>
    <w:rsid w:val="00104E0E"/>
    <w:rsid w:val="00107A80"/>
    <w:rsid w:val="00117D63"/>
    <w:rsid w:val="0013311E"/>
    <w:rsid w:val="0014656D"/>
    <w:rsid w:val="001531F2"/>
    <w:rsid w:val="00165B39"/>
    <w:rsid w:val="00191C73"/>
    <w:rsid w:val="00194E15"/>
    <w:rsid w:val="001A3B4C"/>
    <w:rsid w:val="001C2635"/>
    <w:rsid w:val="001C67A1"/>
    <w:rsid w:val="001D4E04"/>
    <w:rsid w:val="001E48B4"/>
    <w:rsid w:val="001F1242"/>
    <w:rsid w:val="001F1799"/>
    <w:rsid w:val="001F2763"/>
    <w:rsid w:val="00205563"/>
    <w:rsid w:val="00210B65"/>
    <w:rsid w:val="0022353E"/>
    <w:rsid w:val="00223CB7"/>
    <w:rsid w:val="00236535"/>
    <w:rsid w:val="00236733"/>
    <w:rsid w:val="00240C02"/>
    <w:rsid w:val="0025063C"/>
    <w:rsid w:val="002540D9"/>
    <w:rsid w:val="0025487E"/>
    <w:rsid w:val="0027653C"/>
    <w:rsid w:val="00280F24"/>
    <w:rsid w:val="00282A33"/>
    <w:rsid w:val="002E036F"/>
    <w:rsid w:val="002E11D4"/>
    <w:rsid w:val="002E5C41"/>
    <w:rsid w:val="002F6967"/>
    <w:rsid w:val="003504AD"/>
    <w:rsid w:val="00354177"/>
    <w:rsid w:val="0038217F"/>
    <w:rsid w:val="00382F9A"/>
    <w:rsid w:val="00395EFD"/>
    <w:rsid w:val="003A3652"/>
    <w:rsid w:val="003C70A9"/>
    <w:rsid w:val="003D1584"/>
    <w:rsid w:val="003D2BA4"/>
    <w:rsid w:val="003D73D0"/>
    <w:rsid w:val="003E33D1"/>
    <w:rsid w:val="003E5528"/>
    <w:rsid w:val="003F0FBC"/>
    <w:rsid w:val="004041E8"/>
    <w:rsid w:val="00410A5B"/>
    <w:rsid w:val="0041124F"/>
    <w:rsid w:val="004264E0"/>
    <w:rsid w:val="00437E6B"/>
    <w:rsid w:val="00446246"/>
    <w:rsid w:val="004752FC"/>
    <w:rsid w:val="00495D92"/>
    <w:rsid w:val="0049672E"/>
    <w:rsid w:val="00496DEA"/>
    <w:rsid w:val="004A5972"/>
    <w:rsid w:val="004C5F6B"/>
    <w:rsid w:val="004D5D25"/>
    <w:rsid w:val="004D70F9"/>
    <w:rsid w:val="004E38AA"/>
    <w:rsid w:val="004F0E2C"/>
    <w:rsid w:val="00500A03"/>
    <w:rsid w:val="00502C2F"/>
    <w:rsid w:val="005042C1"/>
    <w:rsid w:val="00517FF4"/>
    <w:rsid w:val="00551BFF"/>
    <w:rsid w:val="00560007"/>
    <w:rsid w:val="0056289A"/>
    <w:rsid w:val="00590C5F"/>
    <w:rsid w:val="005E0845"/>
    <w:rsid w:val="005F61FA"/>
    <w:rsid w:val="00601A61"/>
    <w:rsid w:val="00605FC6"/>
    <w:rsid w:val="0061258E"/>
    <w:rsid w:val="006152D2"/>
    <w:rsid w:val="0066082B"/>
    <w:rsid w:val="006709D8"/>
    <w:rsid w:val="006858A6"/>
    <w:rsid w:val="006958CE"/>
    <w:rsid w:val="00695BAD"/>
    <w:rsid w:val="006A0144"/>
    <w:rsid w:val="006A4B3D"/>
    <w:rsid w:val="006A58A6"/>
    <w:rsid w:val="006B1775"/>
    <w:rsid w:val="006C3157"/>
    <w:rsid w:val="006C6CBC"/>
    <w:rsid w:val="006D07AA"/>
    <w:rsid w:val="006D3807"/>
    <w:rsid w:val="007055D3"/>
    <w:rsid w:val="00711664"/>
    <w:rsid w:val="0071519F"/>
    <w:rsid w:val="007307DE"/>
    <w:rsid w:val="007320D3"/>
    <w:rsid w:val="0074531A"/>
    <w:rsid w:val="0074648B"/>
    <w:rsid w:val="00762B55"/>
    <w:rsid w:val="0077067E"/>
    <w:rsid w:val="007720BB"/>
    <w:rsid w:val="0078582D"/>
    <w:rsid w:val="00787DDD"/>
    <w:rsid w:val="007E3C3C"/>
    <w:rsid w:val="007E3E1B"/>
    <w:rsid w:val="007E6B94"/>
    <w:rsid w:val="007F3931"/>
    <w:rsid w:val="00814147"/>
    <w:rsid w:val="0082240A"/>
    <w:rsid w:val="008261CD"/>
    <w:rsid w:val="00846AAF"/>
    <w:rsid w:val="00856608"/>
    <w:rsid w:val="00862C9E"/>
    <w:rsid w:val="008850C7"/>
    <w:rsid w:val="00886C26"/>
    <w:rsid w:val="008910C0"/>
    <w:rsid w:val="00895726"/>
    <w:rsid w:val="008B5ACA"/>
    <w:rsid w:val="008C5117"/>
    <w:rsid w:val="009005AF"/>
    <w:rsid w:val="00904415"/>
    <w:rsid w:val="009227A7"/>
    <w:rsid w:val="00937CC2"/>
    <w:rsid w:val="00941BDD"/>
    <w:rsid w:val="00962FA6"/>
    <w:rsid w:val="00967BD2"/>
    <w:rsid w:val="00971ED7"/>
    <w:rsid w:val="0098512F"/>
    <w:rsid w:val="0099047A"/>
    <w:rsid w:val="0099619D"/>
    <w:rsid w:val="009C463D"/>
    <w:rsid w:val="009D5000"/>
    <w:rsid w:val="009D5BBB"/>
    <w:rsid w:val="009E27C0"/>
    <w:rsid w:val="009E5C85"/>
    <w:rsid w:val="00A0036F"/>
    <w:rsid w:val="00A05E81"/>
    <w:rsid w:val="00A12460"/>
    <w:rsid w:val="00A35DD6"/>
    <w:rsid w:val="00A76F96"/>
    <w:rsid w:val="00A873AB"/>
    <w:rsid w:val="00AC25AD"/>
    <w:rsid w:val="00AD2386"/>
    <w:rsid w:val="00B01C70"/>
    <w:rsid w:val="00B05028"/>
    <w:rsid w:val="00B1602E"/>
    <w:rsid w:val="00B16031"/>
    <w:rsid w:val="00B370ED"/>
    <w:rsid w:val="00B44475"/>
    <w:rsid w:val="00B47D5F"/>
    <w:rsid w:val="00B84753"/>
    <w:rsid w:val="00B872BB"/>
    <w:rsid w:val="00BE68FC"/>
    <w:rsid w:val="00BF275C"/>
    <w:rsid w:val="00C01F03"/>
    <w:rsid w:val="00C03A83"/>
    <w:rsid w:val="00C0639C"/>
    <w:rsid w:val="00C1366B"/>
    <w:rsid w:val="00C51BC0"/>
    <w:rsid w:val="00C6132E"/>
    <w:rsid w:val="00C618D7"/>
    <w:rsid w:val="00C71D6B"/>
    <w:rsid w:val="00C75B00"/>
    <w:rsid w:val="00C76222"/>
    <w:rsid w:val="00C9582B"/>
    <w:rsid w:val="00C96545"/>
    <w:rsid w:val="00CB2A54"/>
    <w:rsid w:val="00CB44D8"/>
    <w:rsid w:val="00CB60E0"/>
    <w:rsid w:val="00CC5776"/>
    <w:rsid w:val="00CD2924"/>
    <w:rsid w:val="00D04A3F"/>
    <w:rsid w:val="00D0578F"/>
    <w:rsid w:val="00D14AB8"/>
    <w:rsid w:val="00D24EDE"/>
    <w:rsid w:val="00D5195C"/>
    <w:rsid w:val="00D80E2B"/>
    <w:rsid w:val="00D9125B"/>
    <w:rsid w:val="00DA6502"/>
    <w:rsid w:val="00DB11B9"/>
    <w:rsid w:val="00DB630B"/>
    <w:rsid w:val="00DB6FA6"/>
    <w:rsid w:val="00DC6B54"/>
    <w:rsid w:val="00DD1969"/>
    <w:rsid w:val="00DE3C6F"/>
    <w:rsid w:val="00DE6C68"/>
    <w:rsid w:val="00DE6E85"/>
    <w:rsid w:val="00E006FF"/>
    <w:rsid w:val="00E154C9"/>
    <w:rsid w:val="00E356FF"/>
    <w:rsid w:val="00E37C16"/>
    <w:rsid w:val="00E43D59"/>
    <w:rsid w:val="00E50181"/>
    <w:rsid w:val="00E621B9"/>
    <w:rsid w:val="00E6279B"/>
    <w:rsid w:val="00E83737"/>
    <w:rsid w:val="00E9722A"/>
    <w:rsid w:val="00EA052A"/>
    <w:rsid w:val="00EA22AE"/>
    <w:rsid w:val="00EA5E0E"/>
    <w:rsid w:val="00EB4FF6"/>
    <w:rsid w:val="00ED72FD"/>
    <w:rsid w:val="00F16C9F"/>
    <w:rsid w:val="00F307BA"/>
    <w:rsid w:val="00F30F82"/>
    <w:rsid w:val="00F36D22"/>
    <w:rsid w:val="00F37F94"/>
    <w:rsid w:val="00F5175E"/>
    <w:rsid w:val="00F51B80"/>
    <w:rsid w:val="00F54B6C"/>
    <w:rsid w:val="00F60E53"/>
    <w:rsid w:val="00F906AD"/>
    <w:rsid w:val="00F95B65"/>
    <w:rsid w:val="00FC18B9"/>
    <w:rsid w:val="00FC1BCA"/>
    <w:rsid w:val="00FC2A44"/>
    <w:rsid w:val="00FC3E1B"/>
    <w:rsid w:val="00FC458B"/>
    <w:rsid w:val="00FD0B5B"/>
    <w:rsid w:val="00FD3240"/>
    <w:rsid w:val="00FE150A"/>
    <w:rsid w:val="00FE30FA"/>
    <w:rsid w:val="00FE658B"/>
    <w:rsid w:val="00FF0D28"/>
    <w:rsid w:val="00FF29D4"/>
    <w:rsid w:val="00FF3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3" type="connector" idref="#_x0000_s1032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1D0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1D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1D0A"/>
  </w:style>
  <w:style w:type="paragraph" w:styleId="Header">
    <w:name w:val="header"/>
    <w:basedOn w:val="Normal"/>
    <w:link w:val="HeaderChar"/>
    <w:uiPriority w:val="99"/>
    <w:semiHidden/>
    <w:unhideWhenUsed/>
    <w:rsid w:val="00C75B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B0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C75B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5B00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BE68F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6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D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D057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2435</TotalTime>
  <Pages>16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443</cp:revision>
  <dcterms:created xsi:type="dcterms:W3CDTF">2015-07-20T08:02:00Z</dcterms:created>
  <dcterms:modified xsi:type="dcterms:W3CDTF">2016-08-10T05:52:00Z</dcterms:modified>
</cp:coreProperties>
</file>