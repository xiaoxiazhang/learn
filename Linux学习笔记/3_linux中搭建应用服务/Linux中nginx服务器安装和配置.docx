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A83" w:rsidRDefault="00C6777F" w:rsidP="00C6777F">
      <w:pPr>
        <w:pStyle w:val="Title"/>
      </w:pPr>
      <w:r>
        <w:t>L</w:t>
      </w:r>
      <w:r>
        <w:rPr>
          <w:rFonts w:hint="eastAsia"/>
        </w:rPr>
        <w:t>inux</w:t>
      </w:r>
      <w:r>
        <w:rPr>
          <w:rFonts w:hint="eastAsia"/>
        </w:rPr>
        <w:t>中安装和配置</w:t>
      </w:r>
      <w:r>
        <w:t>nginx</w:t>
      </w:r>
    </w:p>
    <w:p w:rsidR="00C6777F" w:rsidRDefault="008B1948" w:rsidP="008B1948">
      <w:pPr>
        <w:pStyle w:val="Heading1"/>
      </w:pPr>
      <w:r>
        <w:rPr>
          <w:rFonts w:hint="eastAsia"/>
        </w:rPr>
        <w:t>下载</w:t>
      </w:r>
      <w:r>
        <w:rPr>
          <w:rFonts w:hint="eastAsia"/>
        </w:rPr>
        <w:t>nginx</w:t>
      </w:r>
      <w:r>
        <w:rPr>
          <w:rFonts w:hint="eastAsia"/>
        </w:rPr>
        <w:t>的</w:t>
      </w:r>
      <w:r>
        <w:rPr>
          <w:rFonts w:hint="eastAsia"/>
        </w:rPr>
        <w:t>tar</w:t>
      </w:r>
      <w:r>
        <w:rPr>
          <w:rFonts w:hint="eastAsia"/>
        </w:rPr>
        <w:t>包</w:t>
      </w:r>
    </w:p>
    <w:p w:rsidR="008B1948" w:rsidRPr="008B1948" w:rsidRDefault="008B1948" w:rsidP="008B1948">
      <w:r>
        <w:rPr>
          <w:rFonts w:hint="eastAsia"/>
          <w:noProof/>
        </w:rPr>
        <w:drawing>
          <wp:inline distT="0" distB="0" distL="0" distR="0">
            <wp:extent cx="5476875" cy="29241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76875" cy="2924175"/>
                    </a:xfrm>
                    <a:prstGeom prst="rect">
                      <a:avLst/>
                    </a:prstGeom>
                    <a:noFill/>
                    <a:ln w="9525">
                      <a:noFill/>
                      <a:miter lim="800000"/>
                      <a:headEnd/>
                      <a:tailEnd/>
                    </a:ln>
                  </pic:spPr>
                </pic:pic>
              </a:graphicData>
            </a:graphic>
          </wp:inline>
        </w:drawing>
      </w:r>
    </w:p>
    <w:p w:rsidR="008B1948" w:rsidRDefault="008B1948" w:rsidP="008B1948">
      <w:pPr>
        <w:pStyle w:val="Heading1"/>
      </w:pPr>
      <w:r>
        <w:rPr>
          <w:rFonts w:hint="eastAsia"/>
        </w:rPr>
        <w:t>安装</w:t>
      </w:r>
      <w:r>
        <w:rPr>
          <w:rFonts w:hint="eastAsia"/>
        </w:rPr>
        <w:t>nginx</w:t>
      </w:r>
    </w:p>
    <w:p w:rsidR="001C19A7" w:rsidRDefault="001C19A7" w:rsidP="001C19A7">
      <w:pPr>
        <w:pStyle w:val="Heading2"/>
      </w:pPr>
      <w:r>
        <w:rPr>
          <w:rFonts w:hint="eastAsia"/>
        </w:rPr>
        <w:t>安装编译</w:t>
      </w:r>
      <w:r>
        <w:rPr>
          <w:rFonts w:hint="eastAsia"/>
        </w:rPr>
        <w:t>nginx</w:t>
      </w:r>
    </w:p>
    <w:tbl>
      <w:tblPr>
        <w:tblStyle w:val="TableGrid"/>
        <w:tblW w:w="0" w:type="auto"/>
        <w:tblInd w:w="468" w:type="dxa"/>
        <w:tblLook w:val="04A0"/>
      </w:tblPr>
      <w:tblGrid>
        <w:gridCol w:w="8388"/>
      </w:tblGrid>
      <w:tr w:rsidR="001C19A7" w:rsidTr="001C19A7">
        <w:tc>
          <w:tcPr>
            <w:tcW w:w="8388" w:type="dxa"/>
          </w:tcPr>
          <w:p w:rsidR="001C19A7" w:rsidRDefault="001C19A7" w:rsidP="001C19A7">
            <w:r>
              <w:t>#安装依赖库</w:t>
            </w:r>
          </w:p>
          <w:p w:rsidR="001C19A7" w:rsidRDefault="001C19A7" w:rsidP="001C19A7">
            <w:r>
              <w:t>yum -y install gcc pcre-devel zlib-devel</w:t>
            </w:r>
            <w:r>
              <w:tab/>
            </w:r>
          </w:p>
          <w:p w:rsidR="001C19A7" w:rsidRDefault="001C19A7" w:rsidP="001C19A7"/>
          <w:p w:rsidR="001C19A7" w:rsidRDefault="001C19A7" w:rsidP="001C19A7">
            <w:r>
              <w:t>#编译安装nginx</w:t>
            </w:r>
          </w:p>
          <w:p w:rsidR="001C19A7" w:rsidRDefault="001C19A7" w:rsidP="001C19A7">
            <w:r>
              <w:t xml:space="preserve">tar -zxvf nginx-1.8.0.tar.gz </w:t>
            </w:r>
            <w:r>
              <w:tab/>
            </w:r>
          </w:p>
          <w:p w:rsidR="001C19A7" w:rsidRDefault="001C19A7" w:rsidP="001C19A7">
            <w:r>
              <w:t>cd nginx-1.8.0</w:t>
            </w:r>
          </w:p>
          <w:p w:rsidR="001C19A7" w:rsidRDefault="001C19A7" w:rsidP="001C19A7">
            <w:r>
              <w:t xml:space="preserve">./configure </w:t>
            </w:r>
            <w:r w:rsidR="00A841E1" w:rsidRPr="00A841E1">
              <w:t>--user=www --group=www</w:t>
            </w:r>
            <w:r w:rsidR="00A841E1">
              <w:t xml:space="preserve">  </w:t>
            </w:r>
            <w:r>
              <w:t>--prefix=/usr/local/nginx --with-http_stub_status_module --with-http_gzip_static_module</w:t>
            </w:r>
          </w:p>
          <w:p w:rsidR="001C19A7" w:rsidRDefault="001C19A7" w:rsidP="001C19A7">
            <w:r>
              <w:t>make &amp;&amp; make install</w:t>
            </w:r>
          </w:p>
          <w:p w:rsidR="001C19A7" w:rsidRDefault="001C19A7" w:rsidP="001C19A7"/>
          <w:p w:rsidR="001C19A7" w:rsidRDefault="001C19A7" w:rsidP="001C19A7">
            <w:r>
              <w:t>#配置环境变量</w:t>
            </w:r>
          </w:p>
          <w:p w:rsidR="001C19A7" w:rsidRDefault="001C19A7" w:rsidP="001C19A7">
            <w:r>
              <w:t>cat &gt;&gt; /etc/profile&lt;&lt;EOF</w:t>
            </w:r>
          </w:p>
          <w:p w:rsidR="001C19A7" w:rsidRDefault="001C19A7" w:rsidP="001C19A7">
            <w:r>
              <w:t>export NGINX_HOME=/usr/local/nginx</w:t>
            </w:r>
          </w:p>
          <w:p w:rsidR="001C19A7" w:rsidRDefault="001C19A7" w:rsidP="001C19A7">
            <w:r>
              <w:lastRenderedPageBreak/>
              <w:t xml:space="preserve">export PATH=\$PATH:\$NGINX_HOME/sbin </w:t>
            </w:r>
          </w:p>
          <w:p w:rsidR="001C19A7" w:rsidRDefault="001C19A7" w:rsidP="001C19A7">
            <w:r>
              <w:t>EOF</w:t>
            </w:r>
          </w:p>
          <w:p w:rsidR="001C19A7" w:rsidRDefault="001C19A7" w:rsidP="006D6E46">
            <w:pPr>
              <w:tabs>
                <w:tab w:val="left" w:pos="2490"/>
              </w:tabs>
            </w:pPr>
            <w:r>
              <w:t>source /etc/profile</w:t>
            </w:r>
            <w:r w:rsidR="006D6E46">
              <w:tab/>
            </w:r>
          </w:p>
          <w:p w:rsidR="006D6E46" w:rsidRDefault="006D6E46" w:rsidP="006D6E46">
            <w:pPr>
              <w:tabs>
                <w:tab w:val="left" w:pos="2490"/>
              </w:tabs>
            </w:pPr>
          </w:p>
          <w:p w:rsidR="006D6E46" w:rsidRDefault="006D6E46" w:rsidP="006D6E46">
            <w:r>
              <w:t>#备份和修改配置</w:t>
            </w:r>
          </w:p>
          <w:p w:rsidR="006D6E46" w:rsidRDefault="006D6E46" w:rsidP="006D6E46">
            <w:r>
              <w:t>useradd -s /sbin/nologin www</w:t>
            </w:r>
          </w:p>
          <w:p w:rsidR="006D6E46" w:rsidRDefault="006D6E46" w:rsidP="006D6E46">
            <w:r>
              <w:t>mkdir /data</w:t>
            </w:r>
          </w:p>
          <w:p w:rsidR="006D6E46" w:rsidRDefault="006D6E46" w:rsidP="006D6E46">
            <w:r>
              <w:t>cp -f /usr/local/nginx/conf/nginx.conf  /usr/local/nginx/conf/nginx.bak</w:t>
            </w:r>
          </w:p>
          <w:p w:rsidR="006D6E46" w:rsidRDefault="006D6E46" w:rsidP="006D6E46">
            <w:r>
              <w:t>cat &gt; /usr/local/nginx/conf/nginx.conf &lt;&lt;EOF</w:t>
            </w:r>
          </w:p>
          <w:p w:rsidR="006D6E46" w:rsidRDefault="006D6E46" w:rsidP="006D6E46">
            <w:r>
              <w:t>user www;</w:t>
            </w:r>
          </w:p>
          <w:p w:rsidR="006D6E46" w:rsidRDefault="006D6E46" w:rsidP="006D6E46">
            <w:r>
              <w:t>worker_processes 4;</w:t>
            </w:r>
          </w:p>
          <w:p w:rsidR="006D6E46" w:rsidRDefault="006D6E46" w:rsidP="006D6E46">
            <w:r>
              <w:t>error_log  logs/error.log notice;</w:t>
            </w:r>
          </w:p>
          <w:p w:rsidR="006D6E46" w:rsidRDefault="006D6E46" w:rsidP="006D6E46">
            <w:r>
              <w:t>pid /var/run/nginx.pid;</w:t>
            </w:r>
          </w:p>
          <w:p w:rsidR="006D6E46" w:rsidRDefault="006D6E46" w:rsidP="006D6E46">
            <w:r>
              <w:t>worker_rlimit_nofile 65536;</w:t>
            </w:r>
          </w:p>
          <w:p w:rsidR="006D6E46" w:rsidRDefault="006D6E46" w:rsidP="006D6E46">
            <w:r>
              <w:t>events {</w:t>
            </w:r>
          </w:p>
          <w:p w:rsidR="006D6E46" w:rsidRDefault="006D6E46" w:rsidP="006D6E46">
            <w:r>
              <w:t xml:space="preserve">    use epoll;</w:t>
            </w:r>
          </w:p>
          <w:p w:rsidR="006D6E46" w:rsidRDefault="006D6E46" w:rsidP="006D6E46">
            <w:r>
              <w:t xml:space="preserve">    worker_connections 65536;</w:t>
            </w:r>
          </w:p>
          <w:p w:rsidR="006D6E46" w:rsidRDefault="006D6E46" w:rsidP="006D6E46">
            <w:r>
              <w:t>}</w:t>
            </w:r>
          </w:p>
          <w:p w:rsidR="006D6E46" w:rsidRDefault="006D6E46" w:rsidP="006D6E46">
            <w:r>
              <w:t>http {</w:t>
            </w:r>
          </w:p>
          <w:p w:rsidR="006D6E46" w:rsidRDefault="006D6E46" w:rsidP="006D6E46">
            <w:r>
              <w:t xml:space="preserve">    include       mime.types;</w:t>
            </w:r>
          </w:p>
          <w:p w:rsidR="006D6E46" w:rsidRDefault="006D6E46" w:rsidP="006D6E46">
            <w:r>
              <w:t xml:space="preserve">    default_type  application/octet-stream;</w:t>
            </w:r>
          </w:p>
          <w:p w:rsidR="006D6E46" w:rsidRDefault="006D6E46" w:rsidP="006D6E46">
            <w:r>
              <w:t xml:space="preserve">    charset UTF-8;</w:t>
            </w:r>
          </w:p>
          <w:p w:rsidR="006D6E46" w:rsidRDefault="006D6E46" w:rsidP="006D6E46"/>
          <w:p w:rsidR="006D6E46" w:rsidRDefault="006D6E46" w:rsidP="006D6E46">
            <w:r>
              <w:t xml:space="preserve">    limit_conn_zone </w:t>
            </w:r>
            <w:r w:rsidR="007A0276">
              <w:t>\</w:t>
            </w:r>
            <w:r>
              <w:t>$binary_remote_addr zone=one:10m;</w:t>
            </w:r>
          </w:p>
          <w:p w:rsidR="006D6E46" w:rsidRDefault="006D6E46" w:rsidP="006D6E46">
            <w:r>
              <w:t xml:space="preserve">    log_format main      '\$remote_addr - \$remote_user [\$time_local]  '</w:t>
            </w:r>
          </w:p>
          <w:p w:rsidR="006D6E46" w:rsidRDefault="006D6E46" w:rsidP="006D6E46">
            <w:r>
              <w:t xml:space="preserve">    '"\$request" \$status \$bytes_sent '</w:t>
            </w:r>
          </w:p>
          <w:p w:rsidR="006D6E46" w:rsidRDefault="006D6E46" w:rsidP="006D6E46">
            <w:r>
              <w:t xml:space="preserve">    '"\$http_referer" "\$http_user_agent" '</w:t>
            </w:r>
          </w:p>
          <w:p w:rsidR="006D6E46" w:rsidRDefault="006D6E46" w:rsidP="006D6E46">
            <w:r>
              <w:t xml:space="preserve">    '"\$gzip_ratio"';</w:t>
            </w:r>
          </w:p>
          <w:p w:rsidR="006D6E46" w:rsidRDefault="006D6E46" w:rsidP="006D6E46"/>
          <w:p w:rsidR="006D6E46" w:rsidRDefault="006D6E46" w:rsidP="006D6E46">
            <w:r>
              <w:t xml:space="preserve">    log_format download  '\$remote_addr - \$remote_user [\$time_local]  '</w:t>
            </w:r>
          </w:p>
          <w:p w:rsidR="006D6E46" w:rsidRDefault="006D6E46" w:rsidP="006D6E46">
            <w:r>
              <w:t xml:space="preserve">    '"\$request" \$status \$bytes_sent '</w:t>
            </w:r>
          </w:p>
          <w:p w:rsidR="006D6E46" w:rsidRDefault="006D6E46" w:rsidP="006D6E46">
            <w:r>
              <w:t xml:space="preserve">    '"\$http_referer" "\$http_user_agent" '</w:t>
            </w:r>
          </w:p>
          <w:p w:rsidR="006D6E46" w:rsidRDefault="006D6E46" w:rsidP="006D6E46">
            <w:r>
              <w:t xml:space="preserve">    '"\$http_range" "\$sent_http_content_range"';</w:t>
            </w:r>
          </w:p>
          <w:p w:rsidR="006D6E46" w:rsidRDefault="006D6E46" w:rsidP="006D6E46">
            <w:r>
              <w:t xml:space="preserve">    access_log logs/access.log main;</w:t>
            </w:r>
          </w:p>
          <w:p w:rsidR="006D6E46" w:rsidRDefault="006D6E46" w:rsidP="006D6E46"/>
          <w:p w:rsidR="006D6E46" w:rsidRDefault="006D6E46" w:rsidP="006D6E46">
            <w:r>
              <w:t xml:space="preserve">    client_max_body_size 20m;</w:t>
            </w:r>
          </w:p>
          <w:p w:rsidR="006D6E46" w:rsidRDefault="006D6E46" w:rsidP="006D6E46">
            <w:r>
              <w:t xml:space="preserve">    client_header_buffer_size 32k;</w:t>
            </w:r>
          </w:p>
          <w:p w:rsidR="006D6E46" w:rsidRDefault="006D6E46" w:rsidP="006D6E46">
            <w:r>
              <w:t xml:space="preserve">    large_client_header_buffers  4 128k;</w:t>
            </w:r>
          </w:p>
          <w:p w:rsidR="006D6E46" w:rsidRDefault="006D6E46" w:rsidP="006D6E46">
            <w:r>
              <w:t xml:space="preserve">    sendfile on;</w:t>
            </w:r>
          </w:p>
          <w:p w:rsidR="006D6E46" w:rsidRDefault="006D6E46" w:rsidP="006D6E46">
            <w:r>
              <w:t xml:space="preserve">    tcp_nopush       on;</w:t>
            </w:r>
          </w:p>
          <w:p w:rsidR="006D6E46" w:rsidRDefault="006D6E46" w:rsidP="006D6E46">
            <w:r>
              <w:t xml:space="preserve">    tcp_nodelay      on;</w:t>
            </w:r>
          </w:p>
          <w:p w:rsidR="006D6E46" w:rsidRDefault="006D6E46" w:rsidP="006D6E46"/>
          <w:p w:rsidR="006D6E46" w:rsidRDefault="006D6E46" w:rsidP="006D6E46">
            <w:r>
              <w:t xml:space="preserve">    keepalive_timeout  60;</w:t>
            </w:r>
          </w:p>
          <w:p w:rsidR="006D6E46" w:rsidRDefault="006D6E46" w:rsidP="006D6E46">
            <w:r>
              <w:t xml:space="preserve">    client_header_timeout  10;</w:t>
            </w:r>
          </w:p>
          <w:p w:rsidR="006D6E46" w:rsidRDefault="006D6E46" w:rsidP="006D6E46">
            <w:r>
              <w:t xml:space="preserve">    client_body_timeout    10;</w:t>
            </w:r>
          </w:p>
          <w:p w:rsidR="006D6E46" w:rsidRDefault="006D6E46" w:rsidP="006D6E46">
            <w:r>
              <w:t xml:space="preserve">    send_timeout           10;</w:t>
            </w:r>
          </w:p>
          <w:p w:rsidR="006D6E46" w:rsidRDefault="006D6E46" w:rsidP="006D6E46"/>
          <w:p w:rsidR="006D6E46" w:rsidRDefault="006D6E46" w:rsidP="006D6E46">
            <w:r>
              <w:t xml:space="preserve">    client_body_buffer_size 512k;</w:t>
            </w:r>
          </w:p>
          <w:p w:rsidR="006D6E46" w:rsidRDefault="006D6E46" w:rsidP="006D6E46">
            <w:r>
              <w:t xml:space="preserve">    proxy_connect_timeout   5;</w:t>
            </w:r>
          </w:p>
          <w:p w:rsidR="006D6E46" w:rsidRDefault="006D6E46" w:rsidP="006D6E46">
            <w:r>
              <w:t xml:space="preserve">    proxy_read_timeout      60;</w:t>
            </w:r>
          </w:p>
          <w:p w:rsidR="006D6E46" w:rsidRDefault="006D6E46" w:rsidP="006D6E46">
            <w:r>
              <w:t xml:space="preserve">    proxy_send_timeout      5;</w:t>
            </w:r>
          </w:p>
          <w:p w:rsidR="006D6E46" w:rsidRDefault="006D6E46" w:rsidP="006D6E46">
            <w:r>
              <w:t xml:space="preserve">    proxy_buffer_size       16k;</w:t>
            </w:r>
          </w:p>
          <w:p w:rsidR="006D6E46" w:rsidRDefault="006D6E46" w:rsidP="006D6E46">
            <w:r>
              <w:t xml:space="preserve">    proxy_buffers           4 64k;</w:t>
            </w:r>
          </w:p>
          <w:p w:rsidR="006D6E46" w:rsidRDefault="006D6E46" w:rsidP="006D6E46">
            <w:r>
              <w:t xml:space="preserve">    proxy_busy_buffers_size 128k;</w:t>
            </w:r>
          </w:p>
          <w:p w:rsidR="006D6E46" w:rsidRDefault="006D6E46" w:rsidP="006D6E46">
            <w:r>
              <w:t xml:space="preserve">    proxy_temp_file_write_size 64k;</w:t>
            </w:r>
          </w:p>
          <w:p w:rsidR="006D6E46" w:rsidRDefault="006D6E46" w:rsidP="006D6E46"/>
          <w:p w:rsidR="006D6E46" w:rsidRDefault="006D6E46" w:rsidP="006D6E46">
            <w:r>
              <w:t xml:space="preserve">    gzip on;</w:t>
            </w:r>
          </w:p>
          <w:p w:rsidR="006D6E46" w:rsidRDefault="006D6E46" w:rsidP="006D6E46">
            <w:r>
              <w:t xml:space="preserve">    gzip_min_length  1k;</w:t>
            </w:r>
          </w:p>
          <w:p w:rsidR="006D6E46" w:rsidRDefault="006D6E46" w:rsidP="006D6E46">
            <w:r>
              <w:t xml:space="preserve">    gzip_buffers     4 16k;</w:t>
            </w:r>
          </w:p>
          <w:p w:rsidR="006D6E46" w:rsidRDefault="006D6E46" w:rsidP="006D6E46">
            <w:r>
              <w:t xml:space="preserve">    gzip_http_version 1.1;</w:t>
            </w:r>
          </w:p>
          <w:p w:rsidR="006D6E46" w:rsidRDefault="006D6E46" w:rsidP="006D6E46">
            <w:r>
              <w:t xml:space="preserve">    gzip_comp_level  2;</w:t>
            </w:r>
          </w:p>
          <w:p w:rsidR="006D6E46" w:rsidRDefault="006D6E46" w:rsidP="006D6E46">
            <w:r>
              <w:t xml:space="preserve">    gzip_types text/plain text/css application/json application/x-javascript text/xml application/xml application/xml+rss text/javascript;</w:t>
            </w:r>
          </w:p>
          <w:p w:rsidR="006D6E46" w:rsidRDefault="006D6E46" w:rsidP="006D6E46">
            <w:r>
              <w:t xml:space="preserve">    gzip_vary  on;</w:t>
            </w:r>
          </w:p>
          <w:p w:rsidR="006D6E46" w:rsidRDefault="006D6E46" w:rsidP="006D6E46"/>
          <w:p w:rsidR="006D6E46" w:rsidRDefault="006D6E46" w:rsidP="006D6E46">
            <w:r>
              <w:t xml:space="preserve">    proxy_cache_path /data/cache levels=1:2 keys_zone=cache_one:4096m max_size=3g inactive=600m;</w:t>
            </w:r>
          </w:p>
          <w:p w:rsidR="006D6E46" w:rsidRDefault="006D6E46" w:rsidP="006D6E46">
            <w:r>
              <w:t xml:space="preserve">    proxy_temp_path /data/temp;</w:t>
            </w:r>
          </w:p>
          <w:p w:rsidR="006D6E46" w:rsidRDefault="006D6E46" w:rsidP="006D6E46"/>
          <w:p w:rsidR="006D6E46" w:rsidRDefault="006D6E46" w:rsidP="006D6E46">
            <w:r>
              <w:t xml:space="preserve">    open_file_cache max=65536 inactive=20s;</w:t>
            </w:r>
          </w:p>
          <w:p w:rsidR="006D6E46" w:rsidRDefault="006D6E46" w:rsidP="006D6E46">
            <w:r>
              <w:t xml:space="preserve">    open_file_cache_valid 30s;</w:t>
            </w:r>
          </w:p>
          <w:p w:rsidR="006D6E46" w:rsidRDefault="006D6E46" w:rsidP="006D6E46">
            <w:r>
              <w:t xml:space="preserve">    open_file_cache_min_uses 2;</w:t>
            </w:r>
          </w:p>
          <w:p w:rsidR="006D6E46" w:rsidRDefault="006D6E46" w:rsidP="006D6E46">
            <w:r>
              <w:t xml:space="preserve">    open_file_cache_errors on;</w:t>
            </w:r>
          </w:p>
          <w:p w:rsidR="006D6E46" w:rsidRDefault="006D6E46" w:rsidP="006D6E46"/>
          <w:p w:rsidR="006D6E46" w:rsidRDefault="006D6E46" w:rsidP="006D6E46">
            <w:r>
              <w:t xml:space="preserve">    upstream webServer{</w:t>
            </w:r>
          </w:p>
          <w:p w:rsidR="006D6E46" w:rsidRDefault="006D6E46" w:rsidP="006D6E46">
            <w:r>
              <w:t xml:space="preserve">        server 10.161.171.195:80 weight=3 max_fails=3 fail_timeout=20s;</w:t>
            </w:r>
          </w:p>
          <w:p w:rsidR="006D6E46" w:rsidRDefault="006D6E46" w:rsidP="006D6E46">
            <w:r>
              <w:t xml:space="preserve">        server 10.161.158.22:80 weight=3 max_fails=3 fail_timeout=20s;</w:t>
            </w:r>
          </w:p>
          <w:p w:rsidR="006D6E46" w:rsidRDefault="006D6E46" w:rsidP="006D6E46">
            <w:r>
              <w:t xml:space="preserve">        server 10.161.132.101:80 weight=3 max_fails=3 fail_timeout=20s;</w:t>
            </w:r>
          </w:p>
          <w:p w:rsidR="006D6E46" w:rsidRDefault="006D6E46" w:rsidP="006D6E46">
            <w:r>
              <w:t xml:space="preserve">    }</w:t>
            </w:r>
          </w:p>
          <w:p w:rsidR="006D6E46" w:rsidRDefault="006D6E46" w:rsidP="006D6E46"/>
          <w:p w:rsidR="006D6E46" w:rsidRDefault="006D6E46" w:rsidP="006D6E46">
            <w:r>
              <w:t xml:space="preserve">    server{</w:t>
            </w:r>
          </w:p>
          <w:p w:rsidR="006D6E46" w:rsidRDefault="006D6E46" w:rsidP="006D6E46">
            <w:r>
              <w:t xml:space="preserve">        listen       80;</w:t>
            </w:r>
          </w:p>
          <w:p w:rsidR="006D6E46" w:rsidRDefault="006D6E46" w:rsidP="006D6E46">
            <w:r>
              <w:t xml:space="preserve">        server_name  helpedu.com 218.244.141.167;</w:t>
            </w:r>
          </w:p>
          <w:p w:rsidR="006D6E46" w:rsidRDefault="006D6E46" w:rsidP="006D6E46">
            <w:r>
              <w:t xml:space="preserve">        index index.html index.htm index.jsp</w:t>
            </w:r>
          </w:p>
          <w:p w:rsidR="006D6E46" w:rsidRDefault="006D6E46" w:rsidP="006D6E46">
            <w:r>
              <w:t xml:space="preserve">        #root /home/k12;</w:t>
            </w:r>
          </w:p>
          <w:p w:rsidR="006D6E46" w:rsidRDefault="006D6E46" w:rsidP="006D6E46">
            <w:r>
              <w:t xml:space="preserve">        charset UTF-8;</w:t>
            </w:r>
          </w:p>
          <w:p w:rsidR="006D6E46" w:rsidRDefault="006D6E46" w:rsidP="006D6E46">
            <w:r>
              <w:t xml:space="preserve">        access_log logs/access.log main;</w:t>
            </w:r>
          </w:p>
          <w:p w:rsidR="006D6E46" w:rsidRDefault="006D6E46" w:rsidP="006D6E46"/>
          <w:p w:rsidR="006D6E46" w:rsidRDefault="006D6E46" w:rsidP="006D6E46">
            <w:r>
              <w:t xml:space="preserve">        #错误页面处理</w:t>
            </w:r>
          </w:p>
          <w:p w:rsidR="006D6E46" w:rsidRDefault="006D6E46" w:rsidP="006D6E46">
            <w:r>
              <w:t xml:space="preserve">        error_page  404 500 502 503 504  /404.html;</w:t>
            </w:r>
          </w:p>
          <w:p w:rsidR="006D6E46" w:rsidRDefault="006D6E46" w:rsidP="006D6E46">
            <w:r>
              <w:t xml:space="preserve">        location /404.html{</w:t>
            </w:r>
          </w:p>
          <w:p w:rsidR="006D6E46" w:rsidRDefault="006D6E46" w:rsidP="006D6E46">
            <w:r>
              <w:t xml:space="preserve">            #root /home/k12;</w:t>
            </w:r>
          </w:p>
          <w:p w:rsidR="006D6E46" w:rsidRDefault="006D6E46" w:rsidP="006D6E46">
            <w:r>
              <w:t xml:space="preserve">        }</w:t>
            </w:r>
          </w:p>
          <w:p w:rsidR="006D6E46" w:rsidRDefault="006D6E46" w:rsidP="006D6E46"/>
          <w:p w:rsidR="006D6E46" w:rsidRDefault="006D6E46" w:rsidP="006D6E46">
            <w:r>
              <w:t xml:space="preserve">        #静态请求处理</w:t>
            </w:r>
          </w:p>
          <w:p w:rsidR="006D6E46" w:rsidRDefault="006D6E46" w:rsidP="006D6E46">
            <w:r>
              <w:t xml:space="preserve">        location ~ .*\.(htm|html|js|css|less|json|gif|jpg|jpeg|png|bmp|swf|ioc|rar|zip|txt|flv|mid|doc|ppt|pdf|xls|mp3|wma|apk|zip|rar)\$ {</w:t>
            </w:r>
          </w:p>
          <w:p w:rsidR="006D6E46" w:rsidRDefault="006D6E46" w:rsidP="006D6E46">
            <w:r>
              <w:t xml:space="preserve">            root   /home/k12/static;</w:t>
            </w:r>
          </w:p>
          <w:p w:rsidR="006D6E46" w:rsidRDefault="006D6E46" w:rsidP="006D6E46">
            <w:r>
              <w:t xml:space="preserve">            expires 30d;</w:t>
            </w:r>
          </w:p>
          <w:p w:rsidR="006D6E46" w:rsidRDefault="006D6E46" w:rsidP="006D6E46">
            <w:r>
              <w:t xml:space="preserve">        }</w:t>
            </w:r>
          </w:p>
          <w:p w:rsidR="006D6E46" w:rsidRDefault="006D6E46" w:rsidP="006D6E46"/>
          <w:p w:rsidR="006D6E46" w:rsidRDefault="006D6E46" w:rsidP="006D6E46">
            <w:r>
              <w:lastRenderedPageBreak/>
              <w:t xml:space="preserve">        location ~^/(upload|html)/{</w:t>
            </w:r>
          </w:p>
          <w:p w:rsidR="006D6E46" w:rsidRDefault="006D6E46" w:rsidP="006D6E46">
            <w:r>
              <w:t xml:space="preserve">            root /home/k12;</w:t>
            </w:r>
          </w:p>
          <w:p w:rsidR="006D6E46" w:rsidRDefault="006D6E46" w:rsidP="006D6E46">
            <w:r>
              <w:t xml:space="preserve">            expires 30d;</w:t>
            </w:r>
          </w:p>
          <w:p w:rsidR="006D6E46" w:rsidRDefault="006D6E46" w:rsidP="006D6E46"/>
          <w:p w:rsidR="006D6E46" w:rsidRDefault="006D6E46" w:rsidP="006D6E46">
            <w:r>
              <w:t xml:space="preserve">        }</w:t>
            </w:r>
          </w:p>
          <w:p w:rsidR="006D6E46" w:rsidRDefault="006D6E46" w:rsidP="006D6E46">
            <w:r>
              <w:t xml:space="preserve">        #location /download/ {</w:t>
            </w:r>
          </w:p>
          <w:p w:rsidR="006D6E46" w:rsidRDefault="006D6E46" w:rsidP="006D6E46">
            <w:r>
              <w:t xml:space="preserve">        #    limit_conn   one  1;</w:t>
            </w:r>
          </w:p>
          <w:p w:rsidR="006D6E46" w:rsidRDefault="006D6E46" w:rsidP="006D6E46">
            <w:r>
              <w:t xml:space="preserve">        #    valid_referers  none  blocked  server_names  *.example.com;</w:t>
            </w:r>
          </w:p>
          <w:p w:rsidR="006D6E46" w:rsidRDefault="006D6E46" w:rsidP="006D6E46">
            <w:r>
              <w:t xml:space="preserve">        #    if (\$invalid_referer) {</w:t>
            </w:r>
          </w:p>
          <w:p w:rsidR="006D6E46" w:rsidRDefault="006D6E46" w:rsidP="006D6E46">
            <w:r>
              <w:t xml:space="preserve">        #        return   403;</w:t>
            </w:r>
          </w:p>
          <w:p w:rsidR="006D6E46" w:rsidRDefault="006D6E46" w:rsidP="006D6E46">
            <w:r>
              <w:t xml:space="preserve">        #    }</w:t>
            </w:r>
          </w:p>
          <w:p w:rsidR="006D6E46" w:rsidRDefault="006D6E46" w:rsidP="006D6E46">
            <w:r>
              <w:t xml:space="preserve">        #    rewrite ^/(download/.*)/mp3/(.*)\..*\$    /\$1/mp3/\$2.mp3    break;</w:t>
            </w:r>
          </w:p>
          <w:p w:rsidR="006D6E46" w:rsidRDefault="006D6E46" w:rsidP="006D6E46">
            <w:r>
              <w:t xml:space="preserve">        #    root    /home/k12;</w:t>
            </w:r>
          </w:p>
          <w:p w:rsidR="006D6E46" w:rsidRDefault="006D6E46" w:rsidP="006D6E46">
            <w:r>
              <w:t xml:space="preserve">        #    access_log   logs/download.log  download;</w:t>
            </w:r>
          </w:p>
          <w:p w:rsidR="006D6E46" w:rsidRDefault="006D6E46" w:rsidP="006D6E46">
            <w:r>
              <w:t xml:space="preserve">        #}</w:t>
            </w:r>
          </w:p>
          <w:p w:rsidR="006D6E46" w:rsidRDefault="006D6E46" w:rsidP="006D6E46"/>
          <w:p w:rsidR="006D6E46" w:rsidRDefault="006D6E46" w:rsidP="006D6E46">
            <w:r>
              <w:t xml:space="preserve">        #新旧地址交替</w:t>
            </w:r>
          </w:p>
          <w:p w:rsidR="006D6E46" w:rsidRDefault="006D6E46" w:rsidP="006D6E46">
            <w:r>
              <w:t xml:space="preserve">        #location /old_stuff/ {</w:t>
            </w:r>
          </w:p>
          <w:p w:rsidR="006D6E46" w:rsidRDefault="006D6E46" w:rsidP="006D6E46">
            <w:r>
              <w:t xml:space="preserve">        #    rewrite   ^/old_stuff/(.*)\$  /new_stuff/\$1  permanent;</w:t>
            </w:r>
          </w:p>
          <w:p w:rsidR="006D6E46" w:rsidRDefault="006D6E46" w:rsidP="006D6E46">
            <w:r>
              <w:t xml:space="preserve">        #}</w:t>
            </w:r>
          </w:p>
          <w:p w:rsidR="006D6E46" w:rsidRDefault="006D6E46" w:rsidP="006D6E46"/>
          <w:p w:rsidR="006D6E46" w:rsidRDefault="006D6E46" w:rsidP="006D6E46">
            <w:r>
              <w:t xml:space="preserve">        #防锁链</w:t>
            </w:r>
          </w:p>
          <w:p w:rsidR="006D6E46" w:rsidRDefault="006D6E46" w:rsidP="006D6E46">
            <w:r>
              <w:t xml:space="preserve">        #location ~* \.(gif|jpg|png|swf|flv)\$ {</w:t>
            </w:r>
          </w:p>
          <w:p w:rsidR="006D6E46" w:rsidRDefault="006D6E46" w:rsidP="006D6E46">
            <w:r>
              <w:t xml:space="preserve">        #    valid_referers none blocked *.nginxcn.com;</w:t>
            </w:r>
          </w:p>
          <w:p w:rsidR="006D6E46" w:rsidRDefault="006D6E46" w:rsidP="006D6E46">
            <w:r>
              <w:t xml:space="preserve">        #    if (\$invalid_referer) {</w:t>
            </w:r>
          </w:p>
          <w:p w:rsidR="006D6E46" w:rsidRDefault="006D6E46" w:rsidP="006D6E46">
            <w:r>
              <w:t xml:space="preserve">        #        rewrite ^/ www.nginx.cn;</w:t>
            </w:r>
          </w:p>
          <w:p w:rsidR="006D6E46" w:rsidRDefault="006D6E46" w:rsidP="006D6E46">
            <w:r>
              <w:t xml:space="preserve">        #    }</w:t>
            </w:r>
          </w:p>
          <w:p w:rsidR="006D6E46" w:rsidRDefault="006D6E46" w:rsidP="006D6E46">
            <w:r>
              <w:t xml:space="preserve">        #}</w:t>
            </w:r>
          </w:p>
          <w:p w:rsidR="006D6E46" w:rsidRDefault="006D6E46" w:rsidP="006D6E46"/>
          <w:p w:rsidR="006D6E46" w:rsidRDefault="006D6E46" w:rsidP="006D6E46">
            <w:r>
              <w:t xml:space="preserve">        location /NginxStatus {</w:t>
            </w:r>
          </w:p>
          <w:p w:rsidR="006D6E46" w:rsidRDefault="006D6E46" w:rsidP="006D6E46">
            <w:r>
              <w:t xml:space="preserve">            stub_status on;</w:t>
            </w:r>
          </w:p>
          <w:p w:rsidR="006D6E46" w:rsidRDefault="006D6E46" w:rsidP="006D6E46">
            <w:r>
              <w:t xml:space="preserve">            access_log   off;</w:t>
            </w:r>
          </w:p>
          <w:p w:rsidR="006D6E46" w:rsidRDefault="006D6E46" w:rsidP="006D6E46">
            <w:r>
              <w:t xml:space="preserve">            #allow可以有多个</w:t>
            </w:r>
          </w:p>
          <w:p w:rsidR="006D6E46" w:rsidRDefault="006D6E46" w:rsidP="006D6E46">
            <w:r>
              <w:t xml:space="preserve">            allow 122.225.227.163;</w:t>
            </w:r>
          </w:p>
          <w:p w:rsidR="006D6E46" w:rsidRDefault="006D6E46" w:rsidP="006D6E46">
            <w:r>
              <w:lastRenderedPageBreak/>
              <w:t xml:space="preserve">            deny all;</w:t>
            </w:r>
          </w:p>
          <w:p w:rsidR="006D6E46" w:rsidRDefault="006D6E46" w:rsidP="006D6E46">
            <w:r>
              <w:t xml:space="preserve">        }</w:t>
            </w:r>
          </w:p>
          <w:p w:rsidR="006D6E46" w:rsidRDefault="006D6E46" w:rsidP="006D6E46"/>
          <w:p w:rsidR="006D6E46" w:rsidRDefault="006D6E46" w:rsidP="006D6E46">
            <w:r>
              <w:t xml:space="preserve">        location = / {</w:t>
            </w:r>
          </w:p>
          <w:p w:rsidR="006D6E46" w:rsidRDefault="006D6E46" w:rsidP="006D6E46">
            <w:r>
              <w:t xml:space="preserve">            #proxy_pass http://web/index</w:t>
            </w:r>
          </w:p>
          <w:p w:rsidR="006D6E46" w:rsidRDefault="006D6E46" w:rsidP="006D6E46">
            <w:r>
              <w:t xml:space="preserve">        }</w:t>
            </w:r>
          </w:p>
          <w:p w:rsidR="006D6E46" w:rsidRDefault="006D6E46" w:rsidP="006D6E46"/>
          <w:p w:rsidR="006D6E46" w:rsidRDefault="006D6E46" w:rsidP="006D6E46">
            <w:r>
              <w:t xml:space="preserve">        location /{</w:t>
            </w:r>
          </w:p>
          <w:p w:rsidR="006D6E46" w:rsidRDefault="006D6E46" w:rsidP="006D6E46">
            <w:r>
              <w:t xml:space="preserve">            proxy_cache cache_one;</w:t>
            </w:r>
          </w:p>
          <w:p w:rsidR="006D6E46" w:rsidRDefault="006D6E46" w:rsidP="006D6E46">
            <w:r>
              <w:t xml:space="preserve">            proxy_cache_key \$host\$uri\$is_args\$args;</w:t>
            </w:r>
          </w:p>
          <w:p w:rsidR="006D6E46" w:rsidRDefault="006D6E46" w:rsidP="006D6E46"/>
          <w:p w:rsidR="006D6E46" w:rsidRDefault="006D6E46" w:rsidP="006D6E46">
            <w:r>
              <w:t xml:space="preserve">            proxy_redirect off;</w:t>
            </w:r>
          </w:p>
          <w:p w:rsidR="006D6E46" w:rsidRDefault="006D6E46" w:rsidP="006D6E46">
            <w:r>
              <w:t xml:space="preserve">            proxy_set_header HOST \$host;</w:t>
            </w:r>
          </w:p>
          <w:p w:rsidR="006D6E46" w:rsidRDefault="006D6E46" w:rsidP="006D6E46">
            <w:r>
              <w:t xml:space="preserve">            proxy_set_header X-Real-IP \$remote_addr;</w:t>
            </w:r>
          </w:p>
          <w:p w:rsidR="006D6E46" w:rsidRDefault="006D6E46" w:rsidP="006D6E46">
            <w:r>
              <w:t xml:space="preserve">            proxy_set_header X-Forwarded-For \$proxy_add_x_forwarded_for;</w:t>
            </w:r>
          </w:p>
          <w:p w:rsidR="006D6E46" w:rsidRDefault="006D6E46" w:rsidP="006D6E46">
            <w:r>
              <w:t xml:space="preserve">            #proxy_pass http://webServer/web;</w:t>
            </w:r>
          </w:p>
          <w:p w:rsidR="006D6E46" w:rsidRDefault="006D6E46" w:rsidP="006D6E46">
            <w:r>
              <w:t xml:space="preserve">            proxy_next_upstream http_500 http_502 http_503 error timeout invalid_header;</w:t>
            </w:r>
          </w:p>
          <w:p w:rsidR="006D6E46" w:rsidRDefault="006D6E46" w:rsidP="006D6E46"/>
          <w:p w:rsidR="006D6E46" w:rsidRDefault="006D6E46" w:rsidP="006D6E46">
            <w:r>
              <w:t xml:space="preserve">        }</w:t>
            </w:r>
          </w:p>
          <w:p w:rsidR="006D6E46" w:rsidRDefault="006D6E46" w:rsidP="006D6E46">
            <w:r>
              <w:t xml:space="preserve">    }</w:t>
            </w:r>
          </w:p>
          <w:p w:rsidR="006D6E46" w:rsidRDefault="006D6E46" w:rsidP="006D6E46">
            <w:r>
              <w:t>}</w:t>
            </w:r>
          </w:p>
          <w:p w:rsidR="006D6E46" w:rsidRDefault="006D6E46" w:rsidP="006D6E46">
            <w:r>
              <w:t>EOF</w:t>
            </w:r>
          </w:p>
          <w:p w:rsidR="006D6E46" w:rsidRDefault="006D6E46" w:rsidP="006D6E46">
            <w:r>
              <w:rPr>
                <w:rFonts w:hint="eastAsia"/>
              </w:rPr>
              <w:t>#启动nginx</w:t>
            </w:r>
          </w:p>
          <w:p w:rsidR="00973223" w:rsidRDefault="006D6E46" w:rsidP="006D6E46">
            <w:r>
              <w:t>nginx -c /usr/local/nginx/conf/nginx.conf</w:t>
            </w:r>
          </w:p>
          <w:p w:rsidR="00973223" w:rsidRDefault="00973223" w:rsidP="001C19A7"/>
        </w:tc>
      </w:tr>
    </w:tbl>
    <w:p w:rsidR="001C19A7" w:rsidRPr="001C19A7" w:rsidRDefault="001C19A7" w:rsidP="00E47FC4"/>
    <w:p w:rsidR="00767400" w:rsidRPr="00767400" w:rsidRDefault="002A5242" w:rsidP="00507F26">
      <w:pPr>
        <w:pStyle w:val="Heading2"/>
      </w:pPr>
      <w:r>
        <w:rPr>
          <w:rFonts w:hint="eastAsia"/>
        </w:rPr>
        <w:t>启动服务观察是否成功</w:t>
      </w:r>
    </w:p>
    <w:p w:rsidR="00F73EEE" w:rsidRDefault="00350D37" w:rsidP="00F73EEE">
      <w:pPr>
        <w:pStyle w:val="Heading3"/>
      </w:pPr>
      <w:r>
        <w:rPr>
          <w:rFonts w:hint="eastAsia"/>
        </w:rPr>
        <w:t>n</w:t>
      </w:r>
      <w:r w:rsidR="00F73EEE">
        <w:rPr>
          <w:rFonts w:hint="eastAsia"/>
        </w:rPr>
        <w:t>ginx</w:t>
      </w:r>
      <w:r>
        <w:rPr>
          <w:rFonts w:hint="eastAsia"/>
        </w:rPr>
        <w:t>服务管理</w:t>
      </w:r>
    </w:p>
    <w:tbl>
      <w:tblPr>
        <w:tblStyle w:val="TableGrid"/>
        <w:tblW w:w="0" w:type="auto"/>
        <w:tblInd w:w="558" w:type="dxa"/>
        <w:tblLook w:val="04A0"/>
      </w:tblPr>
      <w:tblGrid>
        <w:gridCol w:w="8298"/>
      </w:tblGrid>
      <w:tr w:rsidR="00767400" w:rsidTr="00767400">
        <w:tc>
          <w:tcPr>
            <w:tcW w:w="8298" w:type="dxa"/>
          </w:tcPr>
          <w:p w:rsidR="00767400" w:rsidRDefault="00767400" w:rsidP="00105C87">
            <w:pPr>
              <w:tabs>
                <w:tab w:val="left" w:pos="2325"/>
              </w:tabs>
            </w:pPr>
            <w:r>
              <w:rPr>
                <w:rFonts w:hint="eastAsia"/>
              </w:rPr>
              <w:t>#检查配置文件,</w:t>
            </w:r>
            <w:r>
              <w:t>-c</w:t>
            </w:r>
            <w:r>
              <w:rPr>
                <w:rFonts w:hint="eastAsia"/>
              </w:rPr>
              <w:t>指定配置文件</w:t>
            </w:r>
          </w:p>
          <w:p w:rsidR="00767400" w:rsidRDefault="00767400" w:rsidP="00767400">
            <w:pPr>
              <w:tabs>
                <w:tab w:val="left" w:pos="2325"/>
              </w:tabs>
            </w:pPr>
            <w:r w:rsidRPr="009848ED">
              <w:t xml:space="preserve">nginx </w:t>
            </w:r>
            <w:r>
              <w:t>–</w:t>
            </w:r>
            <w:r w:rsidRPr="009848ED">
              <w:t>t</w:t>
            </w:r>
            <w:r>
              <w:rPr>
                <w:rFonts w:hint="eastAsia"/>
              </w:rPr>
              <w:tab/>
            </w:r>
          </w:p>
          <w:p w:rsidR="00767400" w:rsidRDefault="00767400" w:rsidP="00767400">
            <w:r>
              <w:t xml:space="preserve">nginx -t -c    /usr/nginx/conf/nginx.conf   </w:t>
            </w:r>
          </w:p>
          <w:p w:rsidR="00767400" w:rsidRDefault="00767400" w:rsidP="00105C87">
            <w:pPr>
              <w:tabs>
                <w:tab w:val="left" w:pos="2325"/>
              </w:tabs>
            </w:pPr>
          </w:p>
          <w:p w:rsidR="00767400" w:rsidRDefault="00767400" w:rsidP="00105C87">
            <w:r>
              <w:rPr>
                <w:rFonts w:hint="eastAsia"/>
              </w:rPr>
              <w:t>#查看版本</w:t>
            </w:r>
          </w:p>
          <w:p w:rsidR="00767400" w:rsidRDefault="00767400" w:rsidP="00105C87">
            <w:r>
              <w:rPr>
                <w:rFonts w:hint="eastAsia"/>
              </w:rPr>
              <w:t xml:space="preserve">nginx </w:t>
            </w:r>
            <w:r>
              <w:t>–</w:t>
            </w:r>
            <w:r>
              <w:rPr>
                <w:rFonts w:hint="eastAsia"/>
              </w:rPr>
              <w:t>v/V</w:t>
            </w:r>
          </w:p>
        </w:tc>
      </w:tr>
      <w:tr w:rsidR="00350D37" w:rsidTr="00767400">
        <w:tc>
          <w:tcPr>
            <w:tcW w:w="8298" w:type="dxa"/>
          </w:tcPr>
          <w:p w:rsidR="00767400" w:rsidRDefault="00970C43" w:rsidP="00350D37">
            <w:r>
              <w:rPr>
                <w:rFonts w:hint="eastAsia"/>
              </w:rPr>
              <w:lastRenderedPageBreak/>
              <w:t>#nginx的启动关闭和重启</w:t>
            </w:r>
          </w:p>
          <w:p w:rsidR="00350D37" w:rsidRDefault="00350D37" w:rsidP="00350D37">
            <w:r>
              <w:rPr>
                <w:rFonts w:hint="eastAsia"/>
              </w:rPr>
              <w:t>n</w:t>
            </w:r>
            <w:r w:rsidRPr="002A5242">
              <w:t>ginx</w:t>
            </w:r>
            <w:r>
              <w:rPr>
                <w:rFonts w:hint="eastAsia"/>
              </w:rPr>
              <w:tab/>
              <w:t xml:space="preserve">                         #启动</w:t>
            </w:r>
          </w:p>
          <w:p w:rsidR="00970C43" w:rsidRDefault="00970C43" w:rsidP="00970C43">
            <w:pPr>
              <w:tabs>
                <w:tab w:val="left" w:pos="2325"/>
              </w:tabs>
            </w:pPr>
            <w:r>
              <w:rPr>
                <w:rFonts w:hint="eastAsia"/>
              </w:rPr>
              <w:t xml:space="preserve">nginx </w:t>
            </w:r>
            <w:r>
              <w:t>–</w:t>
            </w:r>
            <w:r>
              <w:rPr>
                <w:rFonts w:hint="eastAsia"/>
              </w:rPr>
              <w:t>s reload</w:t>
            </w:r>
            <w:r>
              <w:rPr>
                <w:rFonts w:hint="eastAsia"/>
              </w:rPr>
              <w:tab/>
              <w:t>#重启</w:t>
            </w:r>
          </w:p>
          <w:p w:rsidR="00350D37" w:rsidRDefault="00350D37" w:rsidP="00350D37">
            <w:r w:rsidRPr="00350D37">
              <w:t>fuser -k 80/tcp</w:t>
            </w:r>
            <w:r>
              <w:rPr>
                <w:rFonts w:hint="eastAsia"/>
              </w:rPr>
              <w:t xml:space="preserve">            #</w:t>
            </w:r>
            <w:r w:rsidRPr="00F73EEE">
              <w:rPr>
                <w:rFonts w:hint="eastAsia"/>
              </w:rPr>
              <w:t>命令关闭占用</w:t>
            </w:r>
            <w:r w:rsidRPr="00F73EEE">
              <w:t>80端口的程序</w:t>
            </w:r>
          </w:p>
          <w:p w:rsidR="00350D37" w:rsidRDefault="00350D37" w:rsidP="00350D37">
            <w:pPr>
              <w:tabs>
                <w:tab w:val="left" w:pos="2325"/>
              </w:tabs>
            </w:pPr>
            <w:r w:rsidRPr="002B0FB0">
              <w:t>nginx -s stop</w:t>
            </w:r>
            <w:r>
              <w:tab/>
            </w:r>
            <w:r>
              <w:rPr>
                <w:rFonts w:hint="eastAsia"/>
              </w:rPr>
              <w:t>#停止服务</w:t>
            </w:r>
          </w:p>
          <w:p w:rsidR="00970C43" w:rsidRDefault="00970C43" w:rsidP="00350D37">
            <w:pPr>
              <w:tabs>
                <w:tab w:val="left" w:pos="2325"/>
              </w:tabs>
            </w:pPr>
            <w:r>
              <w:rPr>
                <w:rFonts w:hint="eastAsia"/>
              </w:rPr>
              <w:t>nginx对进程的控制能力非常强大，可以通过信号命令控制进程。常用的有:</w:t>
            </w:r>
          </w:p>
          <w:p w:rsidR="00970C43" w:rsidRPr="00970C43" w:rsidRDefault="00970C43" w:rsidP="00752120">
            <w:pPr>
              <w:pStyle w:val="ListParagraph"/>
              <w:numPr>
                <w:ilvl w:val="0"/>
                <w:numId w:val="8"/>
              </w:numPr>
              <w:tabs>
                <w:tab w:val="left" w:pos="2325"/>
              </w:tabs>
            </w:pPr>
            <w:r w:rsidRPr="00970C43">
              <w:rPr>
                <w:rFonts w:hint="eastAsia"/>
              </w:rPr>
              <w:t>QUIT：处理完当前请求后关闭。</w:t>
            </w:r>
          </w:p>
          <w:p w:rsidR="00970C43" w:rsidRPr="00970C43" w:rsidRDefault="00970C43" w:rsidP="00752120">
            <w:pPr>
              <w:pStyle w:val="ListParagraph"/>
              <w:numPr>
                <w:ilvl w:val="0"/>
                <w:numId w:val="8"/>
              </w:numPr>
              <w:tabs>
                <w:tab w:val="left" w:pos="2325"/>
              </w:tabs>
            </w:pPr>
            <w:r w:rsidRPr="00970C43">
              <w:rPr>
                <w:rFonts w:hint="eastAsia"/>
              </w:rPr>
              <w:t>HUP：重新加载配置，关闭原有进程并开启新进程（不会中断用户请求，可以实现平滑重启）</w:t>
            </w:r>
          </w:p>
          <w:p w:rsidR="00970C43" w:rsidRPr="00970C43" w:rsidRDefault="00970C43" w:rsidP="00752120">
            <w:pPr>
              <w:pStyle w:val="ListParagraph"/>
              <w:numPr>
                <w:ilvl w:val="0"/>
                <w:numId w:val="8"/>
              </w:numPr>
              <w:tabs>
                <w:tab w:val="left" w:pos="2325"/>
              </w:tabs>
            </w:pPr>
            <w:r w:rsidRPr="00970C43">
              <w:rPr>
                <w:rFonts w:hint="eastAsia"/>
              </w:rPr>
              <w:t>USR1：用于nginx日志切换，也就是重新打开日志文件，每天生成新的日志文件时候可以使用这个信号来切换。</w:t>
            </w:r>
          </w:p>
          <w:p w:rsidR="00970C43" w:rsidRPr="00970C43" w:rsidRDefault="00970C43" w:rsidP="00752120">
            <w:pPr>
              <w:pStyle w:val="ListParagraph"/>
              <w:numPr>
                <w:ilvl w:val="0"/>
                <w:numId w:val="8"/>
              </w:numPr>
              <w:tabs>
                <w:tab w:val="left" w:pos="2325"/>
              </w:tabs>
            </w:pPr>
            <w:r w:rsidRPr="00970C43">
              <w:rPr>
                <w:rFonts w:hint="eastAsia"/>
              </w:rPr>
              <w:t>USR2：用于平滑升级可执行程序</w:t>
            </w:r>
          </w:p>
          <w:p w:rsidR="00970C43" w:rsidRDefault="00970C43" w:rsidP="00752120">
            <w:pPr>
              <w:pStyle w:val="ListParagraph"/>
              <w:numPr>
                <w:ilvl w:val="0"/>
                <w:numId w:val="8"/>
              </w:numPr>
              <w:tabs>
                <w:tab w:val="left" w:pos="2325"/>
              </w:tabs>
            </w:pPr>
            <w:r w:rsidRPr="00970C43">
              <w:rPr>
                <w:rFonts w:hint="eastAsia"/>
              </w:rPr>
              <w:t>WINCH：从容关闭工作进程</w:t>
            </w:r>
          </w:p>
          <w:p w:rsidR="00970C43" w:rsidRPr="00970C43" w:rsidRDefault="00970C43" w:rsidP="00970C43">
            <w:pPr>
              <w:tabs>
                <w:tab w:val="left" w:pos="2325"/>
              </w:tabs>
            </w:pPr>
            <w:r>
              <w:rPr>
                <w:rFonts w:hint="eastAsia"/>
              </w:rPr>
              <w:t xml:space="preserve">#kill </w:t>
            </w:r>
            <w:r>
              <w:t>–</w:t>
            </w:r>
            <w:r>
              <w:rPr>
                <w:rFonts w:hint="eastAsia"/>
              </w:rPr>
              <w:t>xxx pid</w:t>
            </w:r>
          </w:p>
          <w:p w:rsidR="00767400" w:rsidRDefault="00970C43" w:rsidP="00350D37">
            <w:pPr>
              <w:tabs>
                <w:tab w:val="left" w:pos="2325"/>
              </w:tabs>
            </w:pPr>
            <w:r>
              <w:rPr>
                <w:rFonts w:hint="eastAsia"/>
              </w:rPr>
              <w:t>#获取进程号</w:t>
            </w:r>
          </w:p>
          <w:p w:rsidR="00767400" w:rsidRDefault="00970C43" w:rsidP="00350D37">
            <w:pPr>
              <w:tabs>
                <w:tab w:val="left" w:pos="2325"/>
              </w:tabs>
            </w:pPr>
            <w:r w:rsidRPr="00970C43">
              <w:t>ps -ef | grep "master process" | grep -v "grep" | awk  '{print $2}'</w:t>
            </w:r>
          </w:p>
          <w:p w:rsidR="00970C43" w:rsidRDefault="00970C43" w:rsidP="00350D37">
            <w:pPr>
              <w:tabs>
                <w:tab w:val="left" w:pos="2325"/>
              </w:tabs>
            </w:pPr>
            <w:r w:rsidRPr="00970C43">
              <w:t>cat /usr/local/nginx/logs/nginx.pid</w:t>
            </w:r>
          </w:p>
          <w:p w:rsidR="00970C43" w:rsidRDefault="00970C43" w:rsidP="00350D37">
            <w:pPr>
              <w:tabs>
                <w:tab w:val="left" w:pos="2325"/>
              </w:tabs>
            </w:pPr>
            <w:r>
              <w:rPr>
                <w:rFonts w:hint="eastAsia"/>
              </w:rPr>
              <w:t>平滑启动nginx:</w:t>
            </w:r>
          </w:p>
          <w:p w:rsidR="00350D37" w:rsidRDefault="00BE0145" w:rsidP="00A34AC5">
            <w:pPr>
              <w:tabs>
                <w:tab w:val="left" w:pos="2325"/>
              </w:tabs>
            </w:pPr>
            <w:r w:rsidRPr="00BE0145">
              <w:t>kill -HUP $(cat /usr/local/nginx/logs/nginx.pid)</w:t>
            </w:r>
          </w:p>
        </w:tc>
      </w:tr>
    </w:tbl>
    <w:p w:rsidR="00350D37" w:rsidRPr="00350D37" w:rsidRDefault="00350D37" w:rsidP="00287391"/>
    <w:p w:rsidR="00F73EEE" w:rsidRPr="002A5242" w:rsidRDefault="00F73EEE" w:rsidP="00F73EEE">
      <w:pPr>
        <w:pStyle w:val="Heading3"/>
      </w:pPr>
      <w:r>
        <w:rPr>
          <w:rFonts w:hint="eastAsia"/>
        </w:rPr>
        <w:t>查看是否成功</w:t>
      </w:r>
    </w:p>
    <w:p w:rsidR="002A5242" w:rsidRDefault="002A5242" w:rsidP="00AA3A04">
      <w:pPr>
        <w:ind w:firstLine="360"/>
      </w:pPr>
      <w:r w:rsidRPr="002A5242">
        <w:t>ps -ef|grep nginx</w:t>
      </w:r>
    </w:p>
    <w:p w:rsidR="00F73EEE" w:rsidRDefault="00F73EEE" w:rsidP="002A5242">
      <w:pPr>
        <w:ind w:firstLine="270"/>
      </w:pPr>
      <w:r>
        <w:rPr>
          <w:rFonts w:hint="eastAsia"/>
          <w:noProof/>
        </w:rPr>
        <w:drawing>
          <wp:inline distT="0" distB="0" distL="0" distR="0">
            <wp:extent cx="5486400" cy="8286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486400" cy="828675"/>
                    </a:xfrm>
                    <a:prstGeom prst="rect">
                      <a:avLst/>
                    </a:prstGeom>
                    <a:noFill/>
                    <a:ln w="9525">
                      <a:noFill/>
                      <a:miter lim="800000"/>
                      <a:headEnd/>
                      <a:tailEnd/>
                    </a:ln>
                  </pic:spPr>
                </pic:pic>
              </a:graphicData>
            </a:graphic>
          </wp:inline>
        </w:drawing>
      </w:r>
    </w:p>
    <w:p w:rsidR="000A1434" w:rsidRDefault="000A1434" w:rsidP="00752120">
      <w:pPr>
        <w:pStyle w:val="ListParagraph"/>
        <w:numPr>
          <w:ilvl w:val="0"/>
          <w:numId w:val="7"/>
        </w:numPr>
      </w:pPr>
      <w:r>
        <w:t>--prefix=path    定义一个目录，存放服务器上的文件 ，也就是nginx的安装目录。默认使用 /usr/local/nginx。</w:t>
      </w:r>
    </w:p>
    <w:p w:rsidR="000A1434" w:rsidRDefault="000A1434" w:rsidP="00752120">
      <w:pPr>
        <w:pStyle w:val="ListParagraph"/>
        <w:numPr>
          <w:ilvl w:val="0"/>
          <w:numId w:val="7"/>
        </w:numPr>
      </w:pPr>
      <w:r>
        <w:t>--sbin-path=path 设置nginx的可执行文件的路径，默认为  prefix/sbin/nginx.</w:t>
      </w:r>
    </w:p>
    <w:p w:rsidR="001A16BF" w:rsidRPr="001A16BF" w:rsidRDefault="000A1434" w:rsidP="00752120">
      <w:pPr>
        <w:pStyle w:val="ListParagraph"/>
        <w:numPr>
          <w:ilvl w:val="0"/>
          <w:numId w:val="7"/>
        </w:numPr>
      </w:pPr>
      <w:r>
        <w:lastRenderedPageBreak/>
        <w:t>--conf-path=path  设置在nginx.conf配置文件的路径。nginx允许使用不同的配置文件启动，通过命令行中的-c选项。默认为prefix/conf/nginx.conf.</w:t>
      </w:r>
    </w:p>
    <w:p w:rsidR="008B1948" w:rsidRDefault="0053139D" w:rsidP="008B1948">
      <w:pPr>
        <w:pStyle w:val="Heading1"/>
      </w:pPr>
      <w:r>
        <w:rPr>
          <w:rFonts w:hint="eastAsia"/>
        </w:rPr>
        <w:t>基本</w:t>
      </w:r>
      <w:r w:rsidR="008B1948">
        <w:rPr>
          <w:rFonts w:hint="eastAsia"/>
        </w:rPr>
        <w:t>配置</w:t>
      </w:r>
      <w:r w:rsidR="008B1948">
        <w:rPr>
          <w:rFonts w:hint="eastAsia"/>
        </w:rPr>
        <w:t>nginx</w:t>
      </w:r>
    </w:p>
    <w:p w:rsidR="009C39AA" w:rsidRPr="00E47FC4" w:rsidRDefault="00EB6858" w:rsidP="00E47FC4">
      <w:pPr>
        <w:ind w:left="360"/>
      </w:pPr>
      <w:r>
        <w:rPr>
          <w:rFonts w:hint="eastAsia"/>
        </w:rPr>
        <w:t>默认的配置文件在：</w:t>
      </w:r>
      <w:r>
        <w:t>prefix/conf/nginx.conf</w:t>
      </w:r>
      <w:r w:rsidR="009C39AA">
        <w:rPr>
          <w:rFonts w:hint="eastAsia"/>
        </w:rPr>
        <w:t>。Nginx配置文件的结构层次：</w:t>
      </w:r>
    </w:p>
    <w:p w:rsidR="009C39AA" w:rsidRDefault="00105970" w:rsidP="009C39AA">
      <w:pPr>
        <w:ind w:left="360"/>
      </w:pPr>
      <w:r>
        <w:rPr>
          <w:rFonts w:hint="eastAsia"/>
          <w:noProof/>
        </w:rPr>
        <w:drawing>
          <wp:inline distT="0" distB="0" distL="0" distR="0">
            <wp:extent cx="3771900" cy="38671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771900" cy="3867150"/>
                    </a:xfrm>
                    <a:prstGeom prst="rect">
                      <a:avLst/>
                    </a:prstGeom>
                    <a:noFill/>
                    <a:ln w="9525">
                      <a:noFill/>
                      <a:miter lim="800000"/>
                      <a:headEnd/>
                      <a:tailEnd/>
                    </a:ln>
                  </pic:spPr>
                </pic:pic>
              </a:graphicData>
            </a:graphic>
          </wp:inline>
        </w:drawing>
      </w:r>
    </w:p>
    <w:p w:rsidR="00EC7215" w:rsidRDefault="00943FA0" w:rsidP="009C39AA">
      <w:pPr>
        <w:ind w:left="360"/>
      </w:pPr>
      <w:r>
        <w:t>n</w:t>
      </w:r>
      <w:r w:rsidR="00EC7215">
        <w:rPr>
          <w:rFonts w:hint="eastAsia"/>
        </w:rPr>
        <w:t>ginx配置文件主要分为四个部分：</w:t>
      </w:r>
    </w:p>
    <w:p w:rsidR="00EC7215" w:rsidRDefault="00EC7215" w:rsidP="009C39AA">
      <w:pPr>
        <w:ind w:left="360"/>
      </w:pPr>
      <w:r>
        <w:rPr>
          <w:rFonts w:hint="eastAsia"/>
        </w:rPr>
        <w:t>main(全局设置)：全局设置，命令影响所有其他的设置</w:t>
      </w:r>
    </w:p>
    <w:p w:rsidR="00EC7215" w:rsidRDefault="00EC7215" w:rsidP="009C39AA">
      <w:pPr>
        <w:ind w:left="360"/>
      </w:pPr>
      <w:r>
        <w:rPr>
          <w:rFonts w:hint="eastAsia"/>
        </w:rPr>
        <w:t>server(主机设置)：主要用于指定主机和端口</w:t>
      </w:r>
    </w:p>
    <w:p w:rsidR="00EC7215" w:rsidRDefault="00EC7215" w:rsidP="009C39AA">
      <w:pPr>
        <w:ind w:left="360"/>
      </w:pPr>
      <w:r>
        <w:rPr>
          <w:rFonts w:hint="eastAsia"/>
        </w:rPr>
        <w:t>upstream(负载均衡服务器设置)：指定一系列后端服务器</w:t>
      </w:r>
    </w:p>
    <w:p w:rsidR="009C39AA" w:rsidRDefault="00EC7215" w:rsidP="00EC7215">
      <w:pPr>
        <w:ind w:left="360"/>
      </w:pPr>
      <w:r>
        <w:rPr>
          <w:rFonts w:hint="eastAsia"/>
        </w:rPr>
        <w:t>location(URL特定位置设定)：用于匹配网页位置。</w:t>
      </w:r>
    </w:p>
    <w:p w:rsidR="005917E1" w:rsidRDefault="005917E1" w:rsidP="00752120">
      <w:pPr>
        <w:pStyle w:val="Heading2"/>
        <w:numPr>
          <w:ilvl w:val="0"/>
          <w:numId w:val="9"/>
        </w:numPr>
      </w:pPr>
      <w:r>
        <w:t xml:space="preserve"> </w:t>
      </w:r>
      <w:r>
        <w:rPr>
          <w:rFonts w:hint="eastAsia"/>
        </w:rPr>
        <w:t>配置解析</w:t>
      </w:r>
    </w:p>
    <w:tbl>
      <w:tblPr>
        <w:tblStyle w:val="TableGrid"/>
        <w:tblW w:w="0" w:type="auto"/>
        <w:tblInd w:w="360" w:type="dxa"/>
        <w:tblLook w:val="04A0"/>
      </w:tblPr>
      <w:tblGrid>
        <w:gridCol w:w="8496"/>
      </w:tblGrid>
      <w:tr w:rsidR="005917E1" w:rsidTr="005917E1">
        <w:tc>
          <w:tcPr>
            <w:tcW w:w="8856" w:type="dxa"/>
          </w:tcPr>
          <w:p w:rsidR="00A41641" w:rsidRDefault="00A41641" w:rsidP="00A41641">
            <w:r>
              <w:t>#worker进程运行用户以及用户组</w:t>
            </w:r>
          </w:p>
          <w:p w:rsidR="00A41641" w:rsidRDefault="00A41641" w:rsidP="00A41641">
            <w:r>
              <w:t>user www;</w:t>
            </w:r>
          </w:p>
          <w:p w:rsidR="00A41641" w:rsidRDefault="00A41641" w:rsidP="00A41641">
            <w:r>
              <w:lastRenderedPageBreak/>
              <w:t>#nginx要启动的进程数</w:t>
            </w:r>
          </w:p>
          <w:p w:rsidR="00A41641" w:rsidRDefault="00A41641" w:rsidP="00A41641">
            <w:r>
              <w:t>worker_processes 4;</w:t>
            </w:r>
          </w:p>
          <w:p w:rsidR="00A41641" w:rsidRDefault="00A41641" w:rsidP="00A41641">
            <w:r>
              <w:t>#用来定义全局的错误日志文件(日志级别：debug,info,notice,warn,error,crit)</w:t>
            </w:r>
          </w:p>
          <w:p w:rsidR="00A41641" w:rsidRDefault="00A41641" w:rsidP="00A41641">
            <w:r>
              <w:t>#其中debug日志最详细，crit日志最少</w:t>
            </w:r>
          </w:p>
          <w:p w:rsidR="00A41641" w:rsidRDefault="00A41641" w:rsidP="00A41641">
            <w:r>
              <w:t>error_log  logs/error.log notice;</w:t>
            </w:r>
          </w:p>
          <w:p w:rsidR="00A41641" w:rsidRDefault="00A41641" w:rsidP="00A41641">
            <w:r>
              <w:t>#指定 pid 存放的路径</w:t>
            </w:r>
          </w:p>
          <w:p w:rsidR="00A41641" w:rsidRDefault="00A41641" w:rsidP="00A41641">
            <w:r>
              <w:t>pid /var/run/nginx.pid;</w:t>
            </w:r>
          </w:p>
          <w:p w:rsidR="00A41641" w:rsidRDefault="00A41641" w:rsidP="00A41641">
            <w:r>
              <w:t>#用于绑定worker进程和cpu</w:t>
            </w:r>
          </w:p>
          <w:p w:rsidR="00A41641" w:rsidRDefault="00A41641" w:rsidP="00A41641">
            <w:r>
              <w:t>worker_rlimit_nofile 65536;</w:t>
            </w:r>
          </w:p>
          <w:p w:rsidR="00A41641" w:rsidRDefault="00A41641" w:rsidP="00A41641">
            <w:r>
              <w:t>#用来设定nginx工作模式和链接上限数</w:t>
            </w:r>
          </w:p>
          <w:p w:rsidR="00A41641" w:rsidRDefault="00A41641" w:rsidP="00A41641">
            <w:r>
              <w:t>events {</w:t>
            </w:r>
          </w:p>
          <w:p w:rsidR="00A41641" w:rsidRDefault="00A41641" w:rsidP="00A41641">
            <w:r>
              <w:t xml:space="preserve">    #指定工作模式(select,poll,kqueue,epoll,rtsig,/dev/poll)</w:t>
            </w:r>
          </w:p>
          <w:p w:rsidR="00A41641" w:rsidRDefault="00A41641" w:rsidP="00A41641">
            <w:r>
              <w:t xml:space="preserve">    #select,poll都是标准的工作模式;</w:t>
            </w:r>
          </w:p>
          <w:p w:rsidR="00A41641" w:rsidRDefault="00A41641" w:rsidP="00A41641">
            <w:r>
              <w:t xml:space="preserve">    #kqueue,epoll是高效的工作模式,epoll首选</w:t>
            </w:r>
          </w:p>
          <w:p w:rsidR="00A41641" w:rsidRDefault="00A41641" w:rsidP="00A41641">
            <w:r>
              <w:t xml:space="preserve">    use epoll;</w:t>
            </w:r>
          </w:p>
          <w:p w:rsidR="00A41641" w:rsidRDefault="00A41641" w:rsidP="00A41641">
            <w:r>
              <w:t xml:space="preserve">    #每个进程最大连接数,和worker_processes决定最大客户端连接数</w:t>
            </w:r>
          </w:p>
          <w:p w:rsidR="00A41641" w:rsidRDefault="00A41641" w:rsidP="00A41641">
            <w:r>
              <w:t xml:space="preserve">    #worker_connections生效：ulimit -n 65536</w:t>
            </w:r>
          </w:p>
          <w:p w:rsidR="00A41641" w:rsidRDefault="00A41641" w:rsidP="00A41641">
            <w:r>
              <w:t xml:space="preserve">    worker_connections 65536;</w:t>
            </w:r>
          </w:p>
          <w:p w:rsidR="00A41641" w:rsidRDefault="00A41641" w:rsidP="00A41641">
            <w:r>
              <w:t>}</w:t>
            </w:r>
          </w:p>
          <w:p w:rsidR="00A41641" w:rsidRDefault="00A41641" w:rsidP="00A41641">
            <w:r>
              <w:t>http {</w:t>
            </w:r>
          </w:p>
          <w:p w:rsidR="00A41641" w:rsidRDefault="00A41641" w:rsidP="00A41641">
            <w:r>
              <w:t xml:space="preserve">    #主模块命令，实现配置文件所包含文件的设定。</w:t>
            </w:r>
          </w:p>
          <w:p w:rsidR="00A41641" w:rsidRDefault="00A41641" w:rsidP="00A41641">
            <w:r>
              <w:t xml:space="preserve">    include       conf/mime.types;</w:t>
            </w:r>
          </w:p>
          <w:p w:rsidR="00A41641" w:rsidRDefault="00A41641" w:rsidP="00A41641">
            <w:r>
              <w:t xml:space="preserve">    #当文件类型未定义时候使用使用这种方式</w:t>
            </w:r>
          </w:p>
          <w:p w:rsidR="00A41641" w:rsidRDefault="00A41641" w:rsidP="00A41641">
            <w:r>
              <w:t xml:space="preserve">    #application/octet-stream二进制流可下载</w:t>
            </w:r>
          </w:p>
          <w:p w:rsidR="00A41641" w:rsidRDefault="00A41641" w:rsidP="00A41641">
            <w:r>
              <w:t xml:space="preserve">    default_type  application/octet-stream;</w:t>
            </w:r>
          </w:p>
          <w:p w:rsidR="00A41641" w:rsidRDefault="00A41641" w:rsidP="00A41641">
            <w:r>
              <w:t xml:space="preserve">    #默认字符编码格式</w:t>
            </w:r>
          </w:p>
          <w:p w:rsidR="00A41641" w:rsidRDefault="00A41641" w:rsidP="00A41641">
            <w:r>
              <w:t xml:space="preserve">    charset UTF-8;</w:t>
            </w:r>
          </w:p>
          <w:p w:rsidR="00A41641" w:rsidRDefault="00A41641" w:rsidP="00A41641">
            <w:r>
              <w:t xml:space="preserve">    #定义一个叫“one”的记录区，总容量为 10M，</w:t>
            </w:r>
          </w:p>
          <w:p w:rsidR="00A41641" w:rsidRDefault="00A41641" w:rsidP="00A41641">
            <w:r>
              <w:t xml:space="preserve">    #以变量 $binary_remote_addr 作为会话的判断基准（即一个地址一个会话）</w:t>
            </w:r>
          </w:p>
          <w:p w:rsidR="00A41641" w:rsidRDefault="00A41641" w:rsidP="00A41641">
            <w:r>
              <w:t xml:space="preserve">    limit_conn_zone $binary_remote_addr zone=one:10m;</w:t>
            </w:r>
          </w:p>
          <w:p w:rsidR="00A41641" w:rsidRDefault="00A41641" w:rsidP="00A41641">
            <w:r>
              <w:t xml:space="preserve">    #nginx日志输出格式</w:t>
            </w:r>
          </w:p>
          <w:p w:rsidR="00A41641" w:rsidRDefault="00A41641" w:rsidP="00A41641">
            <w:r>
              <w:t xml:space="preserve">    log_format main      '$remote_addr - $remote_user [$time_local]  '</w:t>
            </w:r>
          </w:p>
          <w:p w:rsidR="00A41641" w:rsidRDefault="00A41641" w:rsidP="00A41641">
            <w:r>
              <w:t xml:space="preserve">    '"$request" $status $bytes_sent '</w:t>
            </w:r>
          </w:p>
          <w:p w:rsidR="00A41641" w:rsidRDefault="00A41641" w:rsidP="00A41641">
            <w:r>
              <w:t xml:space="preserve">    '"$http_referer" "$http_user_agent" '</w:t>
            </w:r>
          </w:p>
          <w:p w:rsidR="00A41641" w:rsidRDefault="00A41641" w:rsidP="00A41641">
            <w:r>
              <w:lastRenderedPageBreak/>
              <w:t xml:space="preserve">    '"$gzip_ratio"';</w:t>
            </w:r>
          </w:p>
          <w:p w:rsidR="00A41641" w:rsidRDefault="00A41641" w:rsidP="00A41641">
            <w:r>
              <w:t xml:space="preserve">    log_format download  '$remote_addr - $remote_user [$time_local]  '</w:t>
            </w:r>
          </w:p>
          <w:p w:rsidR="00A41641" w:rsidRDefault="00A41641" w:rsidP="00A41641">
            <w:r>
              <w:t xml:space="preserve">    '"$request" $status $bytes_sent '</w:t>
            </w:r>
          </w:p>
          <w:p w:rsidR="00A41641" w:rsidRDefault="00A41641" w:rsidP="00A41641">
            <w:r>
              <w:t xml:space="preserve">    '"$http_referer" "$http_user_agent" '</w:t>
            </w:r>
          </w:p>
          <w:p w:rsidR="00A41641" w:rsidRDefault="00A41641" w:rsidP="00A41641">
            <w:r>
              <w:t xml:space="preserve">    '"$http_range" "$sent_http_content_range"';</w:t>
            </w:r>
          </w:p>
          <w:p w:rsidR="00A41641" w:rsidRDefault="00A41641" w:rsidP="00A41641">
            <w:r>
              <w:t xml:space="preserve">    #nginx日志是否启用</w:t>
            </w:r>
          </w:p>
          <w:p w:rsidR="00A41641" w:rsidRDefault="00A41641" w:rsidP="00A41641">
            <w:r>
              <w:t xml:space="preserve">    access_log logs/access.log main;</w:t>
            </w:r>
          </w:p>
          <w:p w:rsidR="00A41641" w:rsidRDefault="00A41641" w:rsidP="00A41641">
            <w:r>
              <w:t xml:space="preserve">    #设置允许客户端请求的最大单个文件字节数</w:t>
            </w:r>
          </w:p>
          <w:p w:rsidR="00A41641" w:rsidRDefault="00A41641" w:rsidP="00A41641">
            <w:r>
              <w:t xml:space="preserve">    client_max_body_size 20m</w:t>
            </w:r>
          </w:p>
          <w:p w:rsidR="00A41641" w:rsidRDefault="00A41641" w:rsidP="00A41641">
            <w:r>
              <w:t xml:space="preserve">    #指定来自客户端请求头的headerbuffer大小</w:t>
            </w:r>
          </w:p>
          <w:p w:rsidR="00A41641" w:rsidRDefault="00A41641" w:rsidP="00A41641">
            <w:r>
              <w:t xml:space="preserve">    #一般1k够用，如果包含的cookie,增大缓冲区</w:t>
            </w:r>
          </w:p>
          <w:p w:rsidR="00A41641" w:rsidRDefault="00A41641" w:rsidP="00A41641">
            <w:r>
              <w:t xml:space="preserve">    client_header_buffer_size 32k</w:t>
            </w:r>
          </w:p>
          <w:p w:rsidR="00A41641" w:rsidRDefault="00A41641" w:rsidP="00A41641">
            <w:r>
              <w:t xml:space="preserve">    #客户端请求中较大的消息头的缓存最大数量和大小</w:t>
            </w:r>
          </w:p>
          <w:p w:rsidR="00A41641" w:rsidRDefault="00A41641" w:rsidP="00A41641">
            <w:r>
              <w:t xml:space="preserve">    #最大缓存量是4个4k</w:t>
            </w:r>
          </w:p>
          <w:p w:rsidR="00A41641" w:rsidRDefault="00A41641" w:rsidP="00A41641">
            <w:r>
              <w:t xml:space="preserve">    large_client_header_buffers  4 128k;</w:t>
            </w:r>
          </w:p>
          <w:p w:rsidR="00A41641" w:rsidRDefault="00A41641" w:rsidP="00A41641">
            <w:r>
              <w:t xml:space="preserve">    #开启高效文件传输模式</w:t>
            </w:r>
          </w:p>
          <w:p w:rsidR="00A41641" w:rsidRDefault="00A41641" w:rsidP="00A41641">
            <w:r>
              <w:t xml:space="preserve">    sendfile on</w:t>
            </w:r>
          </w:p>
          <w:p w:rsidR="00A41641" w:rsidRDefault="00A41641" w:rsidP="00A41641">
            <w:r>
              <w:t xml:space="preserve">    #tcp_nopush和tcp_nodelay设置on,用于防止网络阻塞</w:t>
            </w:r>
          </w:p>
          <w:p w:rsidR="00A41641" w:rsidRDefault="00A41641" w:rsidP="00A41641">
            <w:r>
              <w:t xml:space="preserve">    tcp_nopush       on;</w:t>
            </w:r>
          </w:p>
          <w:p w:rsidR="00A41641" w:rsidRDefault="00A41641" w:rsidP="00A41641">
            <w:r>
              <w:t xml:space="preserve">    tcp_nodelay      on;</w:t>
            </w:r>
          </w:p>
          <w:p w:rsidR="00A41641" w:rsidRDefault="00A41641" w:rsidP="00A41641">
            <w:r>
              <w:t xml:space="preserve">    #客户端连接保持活动时间，超过时间服务器将关闭连接</w:t>
            </w:r>
          </w:p>
          <w:p w:rsidR="00A41641" w:rsidRDefault="00A41641" w:rsidP="00A41641">
            <w:r>
              <w:t xml:space="preserve">    keepalive_timeout  60;</w:t>
            </w:r>
          </w:p>
          <w:p w:rsidR="00A41641" w:rsidRDefault="00A41641" w:rsidP="00A41641">
            <w:r>
              <w:t xml:space="preserve">    #设置客户端请求头读取超时时间，超过时间报408</w:t>
            </w:r>
          </w:p>
          <w:p w:rsidR="00A41641" w:rsidRDefault="00A41641" w:rsidP="00A41641">
            <w:r>
              <w:t xml:space="preserve">    client_header_timeout  10;</w:t>
            </w:r>
          </w:p>
          <w:p w:rsidR="00A41641" w:rsidRDefault="00A41641" w:rsidP="00A41641">
            <w:r>
              <w:t xml:space="preserve">    #设置客户端请求主题读取超时时间，超过时间报408</w:t>
            </w:r>
          </w:p>
          <w:p w:rsidR="00A41641" w:rsidRDefault="00A41641" w:rsidP="00A41641">
            <w:r>
              <w:t xml:space="preserve">    client_body_timeout    10;</w:t>
            </w:r>
          </w:p>
          <w:p w:rsidR="00A41641" w:rsidRDefault="00A41641" w:rsidP="00A41641">
            <w:r>
              <w:t xml:space="preserve">    #设置响应客户端的超时时间</w:t>
            </w:r>
          </w:p>
          <w:p w:rsidR="00A41641" w:rsidRDefault="00A41641" w:rsidP="00A41641">
            <w:r>
              <w:t xml:space="preserve">    send_timeout           10;</w:t>
            </w:r>
          </w:p>
          <w:p w:rsidR="00A41641" w:rsidRDefault="00A41641" w:rsidP="00A41641">
            <w:r>
              <w:t xml:space="preserve">    client_body_buffer_size 512k;</w:t>
            </w:r>
          </w:p>
          <w:p w:rsidR="00A41641" w:rsidRDefault="00A41641" w:rsidP="00A41641">
            <w:r>
              <w:t xml:space="preserve">    #nginx跟后端服务器连接超时时间(代理连接超时)</w:t>
            </w:r>
          </w:p>
          <w:p w:rsidR="00A41641" w:rsidRDefault="00A41641" w:rsidP="00A41641">
            <w:r>
              <w:t xml:space="preserve">    proxy_connect_timeout   5;</w:t>
            </w:r>
          </w:p>
          <w:p w:rsidR="00A41641" w:rsidRDefault="00A41641" w:rsidP="00A41641">
            <w:r>
              <w:t xml:space="preserve">    #连接成功后，后端服务器响应时间(代理接收超时)</w:t>
            </w:r>
          </w:p>
          <w:p w:rsidR="00A41641" w:rsidRDefault="00A41641" w:rsidP="00A41641">
            <w:r>
              <w:t xml:space="preserve">    proxy_read_timeout      60;</w:t>
            </w:r>
          </w:p>
          <w:p w:rsidR="00A41641" w:rsidRDefault="00A41641" w:rsidP="00A41641">
            <w:r>
              <w:t xml:space="preserve">    #后端服务器数据回传时间(代理发送超时)</w:t>
            </w:r>
          </w:p>
          <w:p w:rsidR="00A41641" w:rsidRDefault="00A41641" w:rsidP="00A41641">
            <w:r>
              <w:lastRenderedPageBreak/>
              <w:t xml:space="preserve">    proxy_send_timeout      5;</w:t>
            </w:r>
          </w:p>
          <w:p w:rsidR="00A41641" w:rsidRDefault="00A41641" w:rsidP="00A41641">
            <w:r>
              <w:t xml:space="preserve">    #设置代理服务器（nginx）保存用户头信息的缓冲区大小</w:t>
            </w:r>
          </w:p>
          <w:p w:rsidR="00A41641" w:rsidRDefault="00A41641" w:rsidP="00A41641">
            <w:r>
              <w:t xml:space="preserve">    proxy_buffer_size       16k;</w:t>
            </w:r>
          </w:p>
          <w:p w:rsidR="00A41641" w:rsidRDefault="00A41641" w:rsidP="00A41641">
            <w:r>
              <w:t xml:space="preserve">    #proxy_buffers缓冲区</w:t>
            </w:r>
          </w:p>
          <w:p w:rsidR="00A41641" w:rsidRDefault="00A41641" w:rsidP="00A41641">
            <w:r>
              <w:t xml:space="preserve">    proxy_buffers           4 64k;</w:t>
            </w:r>
          </w:p>
          <w:p w:rsidR="00A41641" w:rsidRDefault="00A41641" w:rsidP="00A41641">
            <w:r>
              <w:t xml:space="preserve">    #高负荷下缓冲大小（proxy_buffers*2）</w:t>
            </w:r>
          </w:p>
          <w:p w:rsidR="00A41641" w:rsidRDefault="00A41641" w:rsidP="00A41641">
            <w:r>
              <w:t xml:space="preserve">    proxy_busy_buffers_size 128k;</w:t>
            </w:r>
          </w:p>
          <w:p w:rsidR="00A41641" w:rsidRDefault="00A41641" w:rsidP="00A41641">
            <w:r>
              <w:t xml:space="preserve">    #设定缓存文件夹大小，大于这个值，将从upstream服务器传</w:t>
            </w:r>
          </w:p>
          <w:p w:rsidR="00A41641" w:rsidRDefault="00A41641" w:rsidP="00A41641">
            <w:r>
              <w:t xml:space="preserve">    proxy_temp_file_write_size 64k;</w:t>
            </w:r>
          </w:p>
          <w:p w:rsidR="00A41641" w:rsidRDefault="00A41641" w:rsidP="00A41641">
            <w:r>
              <w:t xml:space="preserve">    #httpGzip模块</w:t>
            </w:r>
          </w:p>
          <w:p w:rsidR="00A41641" w:rsidRDefault="00A41641" w:rsidP="00A41641">
            <w:r>
              <w:t xml:space="preserve">    #用于设置开启和关闭gzip模块，gzip on表示开启gzip压缩</w:t>
            </w:r>
          </w:p>
          <w:p w:rsidR="00A41641" w:rsidRDefault="00A41641" w:rsidP="00A41641">
            <w:r>
              <w:t xml:space="preserve">    #实时压缩数据流量</w:t>
            </w:r>
          </w:p>
          <w:p w:rsidR="00A41641" w:rsidRDefault="00A41641" w:rsidP="00A41641">
            <w:r>
              <w:t xml:space="preserve">    gzip on;</w:t>
            </w:r>
          </w:p>
          <w:p w:rsidR="00A41641" w:rsidRDefault="00A41641" w:rsidP="00A41641">
            <w:r>
              <w:t xml:space="preserve">    #设置允许压缩页面的最小字节，页面的字节数从header的Content-length</w:t>
            </w:r>
          </w:p>
          <w:p w:rsidR="00A41641" w:rsidRDefault="00A41641" w:rsidP="00A41641">
            <w:r>
              <w:t xml:space="preserve">    #中获取。默认为0，表示不管多大都压缩。建议设置成1k</w:t>
            </w:r>
          </w:p>
          <w:p w:rsidR="00A41641" w:rsidRDefault="00A41641" w:rsidP="00A41641">
            <w:r>
              <w:t xml:space="preserve">    gzip_min_length  1k;</w:t>
            </w:r>
          </w:p>
          <w:p w:rsidR="00A41641" w:rsidRDefault="00A41641" w:rsidP="00A41641">
            <w:r>
              <w:t xml:space="preserve">    #表示申请4个单位为16k的内存作为压缩结果流缓存，默认申请</w:t>
            </w:r>
          </w:p>
          <w:p w:rsidR="00A41641" w:rsidRDefault="00A41641" w:rsidP="00A41641">
            <w:r>
              <w:t xml:space="preserve">    #原始数据大小相同的内存空间开存储GZip压缩结果</w:t>
            </w:r>
          </w:p>
          <w:p w:rsidR="00A41641" w:rsidRDefault="00A41641" w:rsidP="00A41641">
            <w:r>
              <w:t xml:space="preserve">    gzip_buffers     4 16k;</w:t>
            </w:r>
          </w:p>
          <w:p w:rsidR="00A41641" w:rsidRDefault="00A41641" w:rsidP="00A41641">
            <w:r>
              <w:t xml:space="preserve">    #用于设置识别的http版本</w:t>
            </w:r>
          </w:p>
          <w:p w:rsidR="00A41641" w:rsidRDefault="00A41641" w:rsidP="00A41641">
            <w:r>
              <w:t xml:space="preserve">    gzip_http_version 1.1;</w:t>
            </w:r>
          </w:p>
          <w:p w:rsidR="00A41641" w:rsidRDefault="00A41641" w:rsidP="00A41641">
            <w:r>
              <w:t xml:space="preserve">    #用来设置Gzip的压缩比，1为压缩比最小，处理速度最快；</w:t>
            </w:r>
          </w:p>
          <w:p w:rsidR="00A41641" w:rsidRDefault="00A41641" w:rsidP="00A41641">
            <w:r>
              <w:t xml:space="preserve">    #9表示压缩比最大，处理速度最慢，也消耗cpu资源</w:t>
            </w:r>
          </w:p>
          <w:p w:rsidR="00A41641" w:rsidRDefault="00A41641" w:rsidP="00A41641">
            <w:r>
              <w:t xml:space="preserve">    gzip_comp_level  2</w:t>
            </w:r>
          </w:p>
          <w:p w:rsidR="00A41641" w:rsidRDefault="00A41641" w:rsidP="00A41641">
            <w:r>
              <w:t xml:space="preserve">    #指定压缩类型，text/html总是被压缩</w:t>
            </w:r>
          </w:p>
          <w:p w:rsidR="00A41641" w:rsidRDefault="00A41641" w:rsidP="00A41641">
            <w:r>
              <w:t xml:space="preserve">    gzip_types text/plain text/css application/json application/x-javascript text/xml application/xml application/xml+rss text/javascript;</w:t>
            </w:r>
          </w:p>
          <w:p w:rsidR="00A41641" w:rsidRDefault="00A41641" w:rsidP="00A41641">
            <w:r>
              <w:t xml:space="preserve">    #让前段的缓存服务器缓存经过Gzip压缩的页面，例如Squid缓存经过Nginx的数据</w:t>
            </w:r>
          </w:p>
          <w:p w:rsidR="00A41641" w:rsidRDefault="00A41641" w:rsidP="00A41641">
            <w:r>
              <w:t xml:space="preserve">    gzip_vary  on;</w:t>
            </w:r>
          </w:p>
          <w:p w:rsidR="00A41641" w:rsidRDefault="00A41641" w:rsidP="00A41641">
            <w:r>
              <w:t xml:space="preserve">    #proxy_cache_path:用于设置缓存目录，后面跟缓存路径。最好放在独立的硬盘</w:t>
            </w:r>
          </w:p>
          <w:p w:rsidR="00A41641" w:rsidRDefault="00A41641" w:rsidP="00A41641">
            <w:r>
              <w:t xml:space="preserve">    #level=1:2用来设置目录深度，这里是两层，第一层是一个字符，第二层是两个字符</w:t>
            </w:r>
          </w:p>
          <w:p w:rsidR="00A41641" w:rsidRDefault="00A41641" w:rsidP="00A41641">
            <w:r>
              <w:t xml:space="preserve">    #key_zone：用来设置web缓存区名称，这里是cache-one,后面接缓存空间大小</w:t>
            </w:r>
          </w:p>
          <w:p w:rsidR="00A41641" w:rsidRDefault="00A41641" w:rsidP="00A41641">
            <w:r>
              <w:lastRenderedPageBreak/>
              <w:t xml:space="preserve">    #inactive=1d:表示自动清理缓存时间，d表示天，h表示小时，m表示分钟</w:t>
            </w:r>
          </w:p>
          <w:p w:rsidR="00A41641" w:rsidRDefault="00A41641" w:rsidP="00A41641">
            <w:r>
              <w:t xml:space="preserve">    #max_size:表示硬盘空间可使用的最大值，内存不够用时候，nginx将不常访问的数据放在硬盘中</w:t>
            </w:r>
          </w:p>
          <w:p w:rsidR="00A41641" w:rsidRDefault="00A41641" w:rsidP="00A41641">
            <w:r>
              <w:t xml:space="preserve">    proxy_cache_path /data/cache levels=1:2 keys_zone=cache_one:4096m max_size=3g inactive=600m;</w:t>
            </w:r>
          </w:p>
          <w:p w:rsidR="00A41641" w:rsidRDefault="00A41641" w:rsidP="00A41641">
            <w:r>
              <w:t xml:space="preserve">    #指定临时缓存文件的存储路径，和proxy_cache_path指定的路径必须在同一磁盘分区</w:t>
            </w:r>
          </w:p>
          <w:p w:rsidR="00A41641" w:rsidRDefault="00A41641" w:rsidP="00A41641">
            <w:r>
              <w:t xml:space="preserve">    proxy_temp_path /data/temp;</w:t>
            </w:r>
          </w:p>
          <w:p w:rsidR="00A41641" w:rsidRDefault="00A41641" w:rsidP="00A41641">
            <w:r>
              <w:t xml:space="preserve">    #设置打开缓存的同时也指定了缓存最大数目，以及缓存的时间。</w:t>
            </w:r>
          </w:p>
          <w:p w:rsidR="00A41641" w:rsidRDefault="00A41641" w:rsidP="00A41641">
            <w:r>
              <w:t xml:space="preserve">    open_file_cache max=65536 inactive=20s;</w:t>
            </w:r>
          </w:p>
          <w:p w:rsidR="00A41641" w:rsidRDefault="00A41641" w:rsidP="00A41641">
            <w:r>
              <w:t xml:space="preserve">    #指定检测正确信息的间隔时间</w:t>
            </w:r>
          </w:p>
          <w:p w:rsidR="00A41641" w:rsidRDefault="00A41641" w:rsidP="00A41641">
            <w:r>
              <w:t xml:space="preserve">    open_file_cache_valid 30s;</w:t>
            </w:r>
          </w:p>
          <w:p w:rsidR="00A41641" w:rsidRDefault="00A41641" w:rsidP="00A41641">
            <w:r>
              <w:t xml:space="preserve">    #定义了open_file_cache中指令参数不活动时间期间里最小的文件数。</w:t>
            </w:r>
          </w:p>
          <w:p w:rsidR="00A41641" w:rsidRDefault="00A41641" w:rsidP="00A41641">
            <w:r>
              <w:t xml:space="preserve">    open_file_cache_min_uses 2;</w:t>
            </w:r>
          </w:p>
          <w:p w:rsidR="00A41641" w:rsidRDefault="00A41641" w:rsidP="00A41641">
            <w:r>
              <w:t xml:space="preserve">    #指定了当搜索一个文件时是否缓存错误信息，也包括再次给配置中添加文件。</w:t>
            </w:r>
          </w:p>
          <w:p w:rsidR="00A41641" w:rsidRDefault="00A41641" w:rsidP="00A41641">
            <w:r>
              <w:t xml:space="preserve">    open_file_cache_errors on;</w:t>
            </w:r>
          </w:p>
          <w:p w:rsidR="00A41641" w:rsidRDefault="00A41641" w:rsidP="00A41641">
            <w:r>
              <w:t xml:space="preserve">    ###动态页面负载均衡配置，可添加多台配置</w:t>
            </w:r>
          </w:p>
          <w:p w:rsidR="00A41641" w:rsidRDefault="00A41641" w:rsidP="00A41641">
            <w:r>
              <w:t xml:space="preserve">    upstream webServer{</w:t>
            </w:r>
          </w:p>
          <w:p w:rsidR="00A41641" w:rsidRDefault="00A41641" w:rsidP="00A41641">
            <w:r>
              <w:t xml:space="preserve">        ###Tomcat服务</w:t>
            </w:r>
          </w:p>
          <w:p w:rsidR="00A41641" w:rsidRDefault="00A41641" w:rsidP="00A41641">
            <w:r>
              <w:t xml:space="preserve">        server 10.161.171.195:80 weight=3 max_fails=3 fail_timeout=20s;</w:t>
            </w:r>
          </w:p>
          <w:p w:rsidR="00A41641" w:rsidRDefault="00A41641" w:rsidP="00A41641">
            <w:r>
              <w:t xml:space="preserve">        server 10.161.158.22:80 weight=3 max_fails=3 fail_timeout=20s;</w:t>
            </w:r>
          </w:p>
          <w:p w:rsidR="00A41641" w:rsidRDefault="00A41641" w:rsidP="00A41641">
            <w:r>
              <w:t xml:space="preserve">        server 10.161.132.101:80 weight=3 max_fails=3 fail_timeout=20s;</w:t>
            </w:r>
          </w:p>
          <w:p w:rsidR="00A41641" w:rsidRDefault="00A41641" w:rsidP="00A41641">
            <w:r>
              <w:t xml:space="preserve">    }</w:t>
            </w:r>
          </w:p>
          <w:p w:rsidR="00A41641" w:rsidRDefault="00A41641" w:rsidP="00A41641">
            <w:r>
              <w:t xml:space="preserve">    #虚拟主机配置</w:t>
            </w:r>
          </w:p>
          <w:p w:rsidR="00A41641" w:rsidRDefault="00A41641" w:rsidP="00A41641">
            <w:r>
              <w:t xml:space="preserve">    server{</w:t>
            </w:r>
          </w:p>
          <w:p w:rsidR="00A41641" w:rsidRDefault="00A41641" w:rsidP="00A41641">
            <w:r>
              <w:t xml:space="preserve">        #虚拟主机服务端口</w:t>
            </w:r>
          </w:p>
          <w:p w:rsidR="00A41641" w:rsidRDefault="00A41641" w:rsidP="00A41641">
            <w:r>
              <w:t xml:space="preserve">        listen       80;</w:t>
            </w:r>
          </w:p>
          <w:p w:rsidR="00A41641" w:rsidRDefault="00A41641" w:rsidP="00A41641">
            <w:r>
              <w:t xml:space="preserve">        #用来指定ip地址或者域名,多个域名用空格隔开</w:t>
            </w:r>
          </w:p>
          <w:p w:rsidR="00A41641" w:rsidRDefault="00A41641" w:rsidP="00A41641">
            <w:r>
              <w:t xml:space="preserve">        server_name  helpedu.com 218.244.141.167;</w:t>
            </w:r>
          </w:p>
          <w:p w:rsidR="00A41641" w:rsidRDefault="00A41641" w:rsidP="00A41641">
            <w:r>
              <w:t xml:space="preserve">        #用来设定默认首页地址</w:t>
            </w:r>
          </w:p>
          <w:p w:rsidR="00A41641" w:rsidRDefault="00A41641" w:rsidP="00A41641">
            <w:r>
              <w:t xml:space="preserve">        index index.html index.htm index.jsp</w:t>
            </w:r>
          </w:p>
          <w:p w:rsidR="00A41641" w:rsidRDefault="00A41641" w:rsidP="00A41641">
            <w:r>
              <w:t xml:space="preserve">        #设定虚拟主机网页根目录</w:t>
            </w:r>
          </w:p>
          <w:p w:rsidR="00A41641" w:rsidRDefault="00A41641" w:rsidP="00A41641">
            <w:r>
              <w:t xml:space="preserve">        root /home/k12</w:t>
            </w:r>
          </w:p>
          <w:p w:rsidR="00A41641" w:rsidRDefault="00A41641" w:rsidP="00A41641">
            <w:r>
              <w:t xml:space="preserve">        #默认字符编码格式</w:t>
            </w:r>
          </w:p>
          <w:p w:rsidR="00A41641" w:rsidRDefault="00A41641" w:rsidP="00A41641">
            <w:r>
              <w:lastRenderedPageBreak/>
              <w:t xml:space="preserve">        charset UTF-8;</w:t>
            </w:r>
          </w:p>
          <w:p w:rsidR="00A41641" w:rsidRDefault="00A41641" w:rsidP="00A41641">
            <w:r>
              <w:t xml:space="preserve">        #虚拟主机的访问日志存放位置</w:t>
            </w:r>
          </w:p>
          <w:p w:rsidR="00A41641" w:rsidRDefault="00A41641" w:rsidP="00A41641">
            <w:r>
              <w:t xml:space="preserve">        access_log logs/access.log main;</w:t>
            </w:r>
          </w:p>
          <w:p w:rsidR="00A41641" w:rsidRDefault="00A41641" w:rsidP="00A41641">
            <w:r>
              <w:t xml:space="preserve">        #错误页面处理</w:t>
            </w:r>
          </w:p>
          <w:p w:rsidR="00A41641" w:rsidRDefault="00A41641" w:rsidP="00A41641">
            <w:r>
              <w:t xml:space="preserve">        error_page  404 500 502 503 504  /404.html;</w:t>
            </w:r>
          </w:p>
          <w:p w:rsidR="00A41641" w:rsidRDefault="00A41641" w:rsidP="00A41641">
            <w:r>
              <w:t xml:space="preserve">        location /404.html{</w:t>
            </w:r>
          </w:p>
          <w:p w:rsidR="00A41641" w:rsidRDefault="00A41641" w:rsidP="00A41641">
            <w:r>
              <w:t xml:space="preserve">            root /home/k12;</w:t>
            </w:r>
          </w:p>
          <w:p w:rsidR="00A41641" w:rsidRDefault="00A41641" w:rsidP="00A41641">
            <w:r>
              <w:t xml:space="preserve">        }</w:t>
            </w:r>
          </w:p>
          <w:p w:rsidR="00A41641" w:rsidRDefault="00A41641" w:rsidP="00A41641">
            <w:r>
              <w:t xml:space="preserve">        #静态文件处理</w:t>
            </w:r>
          </w:p>
          <w:p w:rsidR="00A41641" w:rsidRDefault="00A41641" w:rsidP="00A41641">
            <w:r>
              <w:t xml:space="preserve">        location ~ .*\.(htm|html|js|css|less|json|gif|jpg|jpeg|png|bmp|swf|ioc|rar|zip|txt|flv|mid|doc|ppt|pdf|xls|mp3|wma|apk|zip|rar)$ {</w:t>
            </w:r>
          </w:p>
          <w:p w:rsidR="00A41641" w:rsidRDefault="00A41641" w:rsidP="00A41641">
            <w:r>
              <w:t xml:space="preserve">            root   /home/k12/static;</w:t>
            </w:r>
          </w:p>
          <w:p w:rsidR="00A41641" w:rsidRDefault="00A41641" w:rsidP="00A41641">
            <w:r>
              <w:t xml:space="preserve">            expires 30d</w:t>
            </w:r>
          </w:p>
          <w:p w:rsidR="00A41641" w:rsidRDefault="00A41641" w:rsidP="00A41641">
            <w:r>
              <w:t xml:space="preserve">        }</w:t>
            </w:r>
          </w:p>
          <w:p w:rsidR="00A41641" w:rsidRDefault="00A41641" w:rsidP="00A41641">
            <w:r>
              <w:t xml:space="preserve">        location ~^/(upload|html)/{</w:t>
            </w:r>
          </w:p>
          <w:p w:rsidR="00A41641" w:rsidRDefault="00A41641" w:rsidP="00A41641">
            <w:r>
              <w:t xml:space="preserve">            root /home/k12;</w:t>
            </w:r>
          </w:p>
          <w:p w:rsidR="00A41641" w:rsidRDefault="00A41641" w:rsidP="00A41641">
            <w:r>
              <w:t xml:space="preserve">            expires 30d;</w:t>
            </w:r>
          </w:p>
          <w:p w:rsidR="00A41641" w:rsidRDefault="00A41641" w:rsidP="00A41641">
            <w:r>
              <w:t xml:space="preserve">        }</w:t>
            </w:r>
          </w:p>
          <w:p w:rsidR="00A41641" w:rsidRDefault="00A41641" w:rsidP="00A41641">
            <w:r>
              <w:t xml:space="preserve">        #下载处理</w:t>
            </w:r>
          </w:p>
          <w:p w:rsidR="00A41641" w:rsidRDefault="00A41641" w:rsidP="00A41641">
            <w:r>
              <w:t xml:space="preserve">        location /download/ {</w:t>
            </w:r>
          </w:p>
          <w:p w:rsidR="00A41641" w:rsidRDefault="00A41641" w:rsidP="00A41641">
            <w:r>
              <w:t xml:space="preserve">            #一个IP只能发起一个连接，多过一个，一律503。</w:t>
            </w:r>
          </w:p>
          <w:p w:rsidR="00A41641" w:rsidRDefault="00A41641" w:rsidP="00A41641">
            <w:r>
              <w:t xml:space="preserve">            limit_conn   one  1;</w:t>
            </w:r>
          </w:p>
          <w:p w:rsidR="00A41641" w:rsidRDefault="00A41641" w:rsidP="00A41641">
            <w:r>
              <w:t xml:space="preserve">            valid_referers  none  blocked  server_names  *.example.com;</w:t>
            </w:r>
          </w:p>
          <w:p w:rsidR="00A41641" w:rsidRDefault="00A41641" w:rsidP="00A41641">
            <w:r>
              <w:t xml:space="preserve">            if ($invalid_referer) {</w:t>
            </w:r>
          </w:p>
          <w:p w:rsidR="00A41641" w:rsidRDefault="00A41641" w:rsidP="00A41641">
            <w:r>
              <w:t xml:space="preserve">                #rewrite   ^/http://www.example.com/;</w:t>
            </w:r>
          </w:p>
          <w:p w:rsidR="00A41641" w:rsidRDefault="00A41641" w:rsidP="00A41641">
            <w:r>
              <w:t xml:space="preserve">            return   403;</w:t>
            </w:r>
          </w:p>
          <w:p w:rsidR="00A41641" w:rsidRDefault="00A41641" w:rsidP="00A41641">
            <w:r>
              <w:t xml:space="preserve">            }</w:t>
            </w:r>
          </w:p>
          <w:p w:rsidR="00A41641" w:rsidRDefault="00A41641" w:rsidP="00A41641">
            <w:r>
              <w:t xml:space="preserve">            #rewrite_log  on;</w:t>
            </w:r>
          </w:p>
          <w:p w:rsidR="00A41641" w:rsidRDefault="00A41641" w:rsidP="00A41641">
            <w:r>
              <w:t xml:space="preserve">            # rewrite /download/*/mp3/*.any_ext to /download/*/mp3/*.mp3</w:t>
            </w:r>
          </w:p>
          <w:p w:rsidR="00A41641" w:rsidRDefault="00A41641" w:rsidP="00A41641">
            <w:r>
              <w:t xml:space="preserve">            rewrite ^/(download/.*)/mp3/(.*)\..*$    /$1/mp3/$2.mp3    break;</w:t>
            </w:r>
          </w:p>
          <w:p w:rsidR="00A41641" w:rsidRDefault="00A41641" w:rsidP="00A41641">
            <w:r>
              <w:t xml:space="preserve">            root    /spool/www;</w:t>
            </w:r>
          </w:p>
          <w:p w:rsidR="00A41641" w:rsidRDefault="00A41641" w:rsidP="00A41641">
            <w:r>
              <w:t xml:space="preserve">            #autoindex    on;</w:t>
            </w:r>
          </w:p>
          <w:p w:rsidR="00A41641" w:rsidRDefault="00A41641" w:rsidP="00A41641">
            <w:r>
              <w:t xml:space="preserve">            access_log   logs/download.log  download;</w:t>
            </w:r>
          </w:p>
          <w:p w:rsidR="00A41641" w:rsidRDefault="00A41641" w:rsidP="00A41641">
            <w:r>
              <w:lastRenderedPageBreak/>
              <w:t xml:space="preserve">        }</w:t>
            </w:r>
          </w:p>
          <w:p w:rsidR="00A41641" w:rsidRDefault="00A41641" w:rsidP="00A41641">
            <w:r>
              <w:t xml:space="preserve">        #新旧网站交替</w:t>
            </w:r>
          </w:p>
          <w:p w:rsidR="00A41641" w:rsidRDefault="00A41641" w:rsidP="00A41641">
            <w:r>
              <w:t xml:space="preserve">        location /old_stuff/ {</w:t>
            </w:r>
          </w:p>
          <w:p w:rsidR="00A41641" w:rsidRDefault="00A41641" w:rsidP="00A41641">
            <w:r>
              <w:t xml:space="preserve">            rewrite   ^/old_stuff/(.*)$  /new_stuff/$1  permanent;</w:t>
            </w:r>
          </w:p>
          <w:p w:rsidR="00A41641" w:rsidRDefault="00A41641" w:rsidP="00A41641">
            <w:r>
              <w:t xml:space="preserve">         }</w:t>
            </w:r>
          </w:p>
          <w:p w:rsidR="00A41641" w:rsidRDefault="00A41641" w:rsidP="00A41641">
            <w:r>
              <w:t xml:space="preserve">        #防盗链</w:t>
            </w:r>
          </w:p>
          <w:p w:rsidR="00A41641" w:rsidRDefault="00A41641" w:rsidP="00A41641">
            <w:r>
              <w:t xml:space="preserve">        #valid_referers指令在referer头的基础上为 $invalid_referer 变量赋值，其值为0或1。</w:t>
            </w:r>
          </w:p>
          <w:p w:rsidR="00A41641" w:rsidRDefault="00A41641" w:rsidP="00A41641">
            <w:r>
              <w:t xml:space="preserve">        #可以使用这个指令来实现防盗链功能，如果valid_referers列表中没有Referer头的值，</w:t>
            </w:r>
          </w:p>
          <w:p w:rsidR="00A41641" w:rsidRDefault="00A41641" w:rsidP="00A41641">
            <w:r>
              <w:t xml:space="preserve">        #$invalid_referer将被设置为1。</w:t>
            </w:r>
          </w:p>
          <w:p w:rsidR="00A41641" w:rsidRDefault="00A41641" w:rsidP="00A41641">
            <w:r>
              <w:t xml:space="preserve">        #参数可以使如下形式：</w:t>
            </w:r>
          </w:p>
          <w:p w:rsidR="00A41641" w:rsidRDefault="00A41641" w:rsidP="00A41641">
            <w:r>
              <w:t xml:space="preserve">        #none 意为不存在的Referer头(表示空的，也就是直接访问，比如直接在浏览器打开一个图片)</w:t>
            </w:r>
          </w:p>
          <w:p w:rsidR="00A41641" w:rsidRDefault="00A41641" w:rsidP="00A41641">
            <w:r>
              <w:t xml:space="preserve">        #blocked 意为根据防火墙伪装Referer头，如：“Referer: XXXXXXX”。</w:t>
            </w:r>
          </w:p>
          <w:p w:rsidR="00A41641" w:rsidRDefault="00A41641" w:rsidP="00A41641">
            <w:r>
              <w:t xml:space="preserve">        #server_names 为一个或多个服务器的列表，0.5.33版本以后可以在名称中使用“*”通配符。</w:t>
            </w:r>
          </w:p>
          <w:p w:rsidR="00A41641" w:rsidRDefault="00A41641" w:rsidP="00A41641">
            <w:r>
              <w:t xml:space="preserve">        location ~* \.(gif|jpg|png|swf|flv)$ {</w:t>
            </w:r>
          </w:p>
          <w:p w:rsidR="00A41641" w:rsidRDefault="00A41641" w:rsidP="00A41641">
            <w:r>
              <w:t xml:space="preserve">            valid_referers none blocked *.nginxcn.com;</w:t>
            </w:r>
          </w:p>
          <w:p w:rsidR="00A41641" w:rsidRDefault="00A41641" w:rsidP="00A41641">
            <w:r>
              <w:t xml:space="preserve">            if ($invalid_referer) {</w:t>
            </w:r>
          </w:p>
          <w:p w:rsidR="00A41641" w:rsidRDefault="00A41641" w:rsidP="00A41641">
            <w:r>
              <w:t xml:space="preserve">                rewrite ^/ www.nginx.cn</w:t>
            </w:r>
          </w:p>
          <w:p w:rsidR="00A41641" w:rsidRDefault="00A41641" w:rsidP="00A41641">
            <w:r>
              <w:t xml:space="preserve">                #return 403;</w:t>
            </w:r>
          </w:p>
          <w:p w:rsidR="00A41641" w:rsidRDefault="00A41641" w:rsidP="00A41641">
            <w:r>
              <w:t xml:space="preserve">            }</w:t>
            </w:r>
          </w:p>
          <w:p w:rsidR="00A41641" w:rsidRDefault="00A41641" w:rsidP="00A41641">
            <w:r>
              <w:t xml:space="preserve">        }</w:t>
            </w:r>
          </w:p>
          <w:p w:rsidR="00A41641" w:rsidRDefault="00A41641" w:rsidP="00A41641">
            <w:r>
              <w:t xml:space="preserve">        #Nginx配置状态,查看nginx的运行状态http://ip/NginxStatus</w:t>
            </w:r>
          </w:p>
          <w:p w:rsidR="00A41641" w:rsidRDefault="00A41641" w:rsidP="00A41641">
            <w:r>
              <w:t xml:space="preserve">        location /NginxStatus {</w:t>
            </w:r>
          </w:p>
          <w:p w:rsidR="00A41641" w:rsidRDefault="00A41641" w:rsidP="00A41641">
            <w:r>
              <w:t xml:space="preserve">            stub_status on;</w:t>
            </w:r>
          </w:p>
          <w:p w:rsidR="00A41641" w:rsidRDefault="00A41641" w:rsidP="00A41641">
            <w:r>
              <w:t xml:space="preserve">            access_log   off;</w:t>
            </w:r>
          </w:p>
          <w:p w:rsidR="00A41641" w:rsidRDefault="00A41641" w:rsidP="00A41641">
            <w:r>
              <w:t xml:space="preserve">            #Nginx的一中认证方式</w:t>
            </w:r>
          </w:p>
          <w:p w:rsidR="00A41641" w:rsidRDefault="00A41641" w:rsidP="00A41641">
            <w:r>
              <w:t xml:space="preserve">            #auth_basic    "NginxStatus"</w:t>
            </w:r>
          </w:p>
          <w:p w:rsidR="00A41641" w:rsidRDefault="00A41641" w:rsidP="00A41641">
            <w:r>
              <w:t xml:space="preserve">            #指定认证的密码文件</w:t>
            </w:r>
          </w:p>
          <w:p w:rsidR="00A41641" w:rsidRDefault="00A41641" w:rsidP="00A41641">
            <w:r>
              <w:t xml:space="preserve">            #/usr/local/apache/bin/htpasswd -c /usr/local/nginx/conf/htpasswd webadmin</w:t>
            </w:r>
          </w:p>
          <w:p w:rsidR="00A41641" w:rsidRDefault="00A41641" w:rsidP="00A41641">
            <w:r>
              <w:t xml:space="preserve">            #auth_basic_user_file ../htpasswd;</w:t>
            </w:r>
          </w:p>
          <w:p w:rsidR="00A41641" w:rsidRDefault="00A41641" w:rsidP="00A41641">
            <w:r>
              <w:lastRenderedPageBreak/>
              <w:t xml:space="preserve">            #allow SOME.IP.ADD.RESS;</w:t>
            </w:r>
          </w:p>
          <w:p w:rsidR="00A41641" w:rsidRDefault="00A41641" w:rsidP="00A41641">
            <w:r>
              <w:t xml:space="preserve">            allow 122.225.227.163</w:t>
            </w:r>
          </w:p>
          <w:p w:rsidR="00A41641" w:rsidRDefault="00A41641" w:rsidP="00A41641">
            <w:r>
              <w:t xml:space="preserve">            deny all;</w:t>
            </w:r>
          </w:p>
          <w:p w:rsidR="00A41641" w:rsidRDefault="00A41641" w:rsidP="00A41641">
            <w:r>
              <w:t xml:space="preserve">        }</w:t>
            </w:r>
          </w:p>
          <w:p w:rsidR="00A41641" w:rsidRDefault="00A41641" w:rsidP="00A41641">
            <w:r>
              <w:t xml:space="preserve">        #反向代理</w:t>
            </w:r>
          </w:p>
          <w:p w:rsidR="00A41641" w:rsidRDefault="00A41641" w:rsidP="00A41641">
            <w:r>
              <w:t xml:space="preserve">        location = /{</w:t>
            </w:r>
          </w:p>
          <w:p w:rsidR="00A41641" w:rsidRDefault="00A41641" w:rsidP="00A41641">
            <w:r>
              <w:t xml:space="preserve">            proxy_pass http://webServer;</w:t>
            </w:r>
          </w:p>
          <w:p w:rsidR="00A41641" w:rsidRDefault="00A41641" w:rsidP="00A41641">
            <w:r>
              <w:t xml:space="preserve">            proxy_redirect off;</w:t>
            </w:r>
          </w:p>
          <w:p w:rsidR="00A41641" w:rsidRDefault="00A41641" w:rsidP="00A41641">
            <w:r>
              <w:t xml:space="preserve">            proxy_set_header HOST $host;</w:t>
            </w:r>
          </w:p>
          <w:p w:rsidR="00A41641" w:rsidRDefault="00A41641" w:rsidP="00A41641">
            <w:r>
              <w:t xml:space="preserve">            proxy_set_header X-Real-IP $remote_addr;</w:t>
            </w:r>
          </w:p>
          <w:p w:rsidR="00A41641" w:rsidRDefault="00A41641" w:rsidP="00A41641">
            <w:r>
              <w:t xml:space="preserve">            proxy_set_header X-Forwarded-For $proxy_add_x_forwarded_for;</w:t>
            </w:r>
          </w:p>
          <w:p w:rsidR="00A41641" w:rsidRDefault="00A41641" w:rsidP="00A41641">
            <w:r>
              <w:t xml:space="preserve">        }</w:t>
            </w:r>
          </w:p>
          <w:p w:rsidR="00A41641" w:rsidRDefault="00A41641" w:rsidP="00A41641">
            <w:r>
              <w:t xml:space="preserve">        location /{</w:t>
            </w:r>
          </w:p>
          <w:p w:rsidR="00A41641" w:rsidRDefault="00A41641" w:rsidP="00A41641">
            <w:r>
              <w:t xml:space="preserve">            #反向代理缓存设置命令，默认为off。将proxy_cache放在location中</w:t>
            </w:r>
          </w:p>
          <w:p w:rsidR="00A41641" w:rsidRDefault="00A41641" w:rsidP="00A41641">
            <w:r>
              <w:t xml:space="preserve">            #这样匹配的url才会被缓存</w:t>
            </w:r>
          </w:p>
          <w:p w:rsidR="00A41641" w:rsidRDefault="00A41641" w:rsidP="00A41641">
            <w:r>
              <w:t xml:space="preserve">            proxy_cache cache_one;</w:t>
            </w:r>
          </w:p>
          <w:p w:rsidR="00A41641" w:rsidRDefault="00A41641" w:rsidP="00A41641">
            <w:r>
              <w:t xml:space="preserve">            #对不同的http状态设置不同缓存时间</w:t>
            </w:r>
          </w:p>
          <w:p w:rsidR="00A41641" w:rsidRDefault="00A41641" w:rsidP="00A41641">
            <w:r>
              <w:t xml:space="preserve">            proxy_cache_valid 200 304 12h;</w:t>
            </w:r>
          </w:p>
          <w:p w:rsidR="00A41641" w:rsidRDefault="00A41641" w:rsidP="00A41641">
            <w:r>
              <w:t xml:space="preserve">            #这个命令设置什么样的参数得到缓存文件名。默认是#$scheme$proxy_host$request_uri</w:t>
            </w:r>
          </w:p>
          <w:p w:rsidR="00A41641" w:rsidRDefault="00A41641" w:rsidP="00A41641">
            <w:r>
              <w:t xml:space="preserve">            #表示协议，主机名，请求uri包含参数作为MD5得出缓存文件名</w:t>
            </w:r>
          </w:p>
          <w:p w:rsidR="00A41641" w:rsidRDefault="00A41641" w:rsidP="00A41641">
            <w:r>
              <w:t xml:space="preserve">            #这里使用域名，uri，参数组合成web缓存的key,nginx根据key值哈希，存储缓存内容到二级缓存目录</w:t>
            </w:r>
          </w:p>
          <w:p w:rsidR="00A41641" w:rsidRDefault="00A41641" w:rsidP="00A41641">
            <w:r>
              <w:t xml:space="preserve">            proxy_cache_key $host$uri$is_args$args;</w:t>
            </w:r>
          </w:p>
          <w:p w:rsidR="00A41641" w:rsidRDefault="00A41641" w:rsidP="00A41641">
            <w:r>
              <w:t xml:space="preserve">            #如果需要修改从被代理服务器传来的应答头中的"Location"和"Refresh"字段，可以用这个指令设置。</w:t>
            </w:r>
          </w:p>
          <w:p w:rsidR="00A41641" w:rsidRDefault="00A41641" w:rsidP="00A41641">
            <w:r>
              <w:t xml:space="preserve">            proxy_redirect off;</w:t>
            </w:r>
          </w:p>
          <w:p w:rsidR="00A41641" w:rsidRDefault="00A41641" w:rsidP="00A41641">
            <w:r>
              <w:t xml:space="preserve">            #添加头信息</w:t>
            </w:r>
          </w:p>
          <w:p w:rsidR="00A41641" w:rsidRDefault="00A41641" w:rsidP="00A41641">
            <w:r>
              <w:t xml:space="preserve">            proxy_set_header HOST $host;</w:t>
            </w:r>
          </w:p>
          <w:p w:rsidR="00A41641" w:rsidRDefault="00A41641" w:rsidP="00A41641">
            <w:r>
              <w:t xml:space="preserve">            proxy_set_header X-Real-IP $remote_addr;</w:t>
            </w:r>
          </w:p>
          <w:p w:rsidR="00A41641" w:rsidRDefault="00A41641" w:rsidP="00A41641">
            <w:r>
              <w:t xml:space="preserve">            proxy_set_header X-Forwarded-For $proxy_add_x_forwarded_for;</w:t>
            </w:r>
          </w:p>
          <w:p w:rsidR="00A41641" w:rsidRDefault="00A41641" w:rsidP="00A41641">
            <w:r>
              <w:t xml:space="preserve">            #反向代理，proxy_pass转发的路径后是否带 “/”有不同的结果</w:t>
            </w:r>
          </w:p>
          <w:p w:rsidR="00A41641" w:rsidRDefault="00A41641" w:rsidP="00A41641">
            <w:r>
              <w:t xml:space="preserve">            #带"/"结尾，nginx会把匹配到的路径当做根路径,不带"/",nginx会把匹配到的路径当做一个目录</w:t>
            </w:r>
          </w:p>
          <w:p w:rsidR="00A41641" w:rsidRDefault="00A41641" w:rsidP="00A41641">
            <w:r>
              <w:lastRenderedPageBreak/>
              <w:t xml:space="preserve">            #例如location /web/{  proxy_pass http://webServer/ } 当访问http://proxy_pass/web，会跳转到http://server/</w:t>
            </w:r>
          </w:p>
          <w:p w:rsidR="00A41641" w:rsidRDefault="00A41641" w:rsidP="00A41641">
            <w:r>
              <w:t xml:space="preserve">            #例如location /web/{  proxy_pass http://webServer } 当访问http://proxy_pass/web，会跳转到http://server/web</w:t>
            </w:r>
          </w:p>
          <w:p w:rsidR="00A41641" w:rsidRDefault="00A41641" w:rsidP="00A41641">
            <w:r>
              <w:t xml:space="preserve">            proxy_pass http://webServer/web;</w:t>
            </w:r>
          </w:p>
          <w:p w:rsidR="00A41641" w:rsidRDefault="00A41641" w:rsidP="00A41641">
            <w:r>
              <w:t xml:space="preserve">            #用来定义故障转移，当后台服务器返回500,502,503,504和花草还是错误时候，</w:t>
            </w:r>
          </w:p>
          <w:p w:rsidR="00A41641" w:rsidRDefault="00A41641" w:rsidP="00A41641">
            <w:r>
              <w:t xml:space="preserve">            #自动将请求转发到upstream负载均衡的另外几台服务器上</w:t>
            </w:r>
          </w:p>
          <w:p w:rsidR="00A41641" w:rsidRDefault="00A41641" w:rsidP="00A41641">
            <w:r>
              <w:t xml:space="preserve">            proxy_next_upstream http_500 http_502 http_503 error timeout invalid_header;</w:t>
            </w:r>
          </w:p>
          <w:p w:rsidR="00A41641" w:rsidRDefault="00A41641" w:rsidP="00A41641">
            <w:r>
              <w:t xml:space="preserve">        }</w:t>
            </w:r>
          </w:p>
          <w:p w:rsidR="00A41641" w:rsidRDefault="00A41641" w:rsidP="00A41641">
            <w:r>
              <w:t xml:space="preserve">        location ^~ /web/{</w:t>
            </w:r>
          </w:p>
          <w:p w:rsidR="00A41641" w:rsidRDefault="00A41641" w:rsidP="00A41641">
            <w:r>
              <w:t xml:space="preserve">            proxy_pass http://webServer;</w:t>
            </w:r>
          </w:p>
          <w:p w:rsidR="00A41641" w:rsidRDefault="00A41641" w:rsidP="00A41641">
            <w:r>
              <w:t xml:space="preserve">            proxy_redirect off;</w:t>
            </w:r>
          </w:p>
          <w:p w:rsidR="00A41641" w:rsidRDefault="00A41641" w:rsidP="00A41641">
            <w:r>
              <w:t xml:space="preserve">            proxy_set_header HOST $host;</w:t>
            </w:r>
          </w:p>
          <w:p w:rsidR="00A41641" w:rsidRDefault="00A41641" w:rsidP="00A41641">
            <w:r>
              <w:t xml:space="preserve">            proxy_set_header X-Real-IP $remote_addr;</w:t>
            </w:r>
          </w:p>
          <w:p w:rsidR="00A41641" w:rsidRDefault="00A41641" w:rsidP="00A41641">
            <w:r>
              <w:t xml:space="preserve">            proxy_set_header X-Forwarded-For $proxy_add_x_forwarded_for;</w:t>
            </w:r>
          </w:p>
          <w:p w:rsidR="00A41641" w:rsidRDefault="00A41641" w:rsidP="00A41641">
            <w:r>
              <w:t xml:space="preserve">        }</w:t>
            </w:r>
          </w:p>
          <w:p w:rsidR="00560770" w:rsidRDefault="00560770" w:rsidP="00A41641">
            <w:r>
              <w:rPr>
                <w:rFonts w:hint="eastAsia"/>
              </w:rPr>
              <w:t xml:space="preserve">      </w:t>
            </w:r>
          </w:p>
          <w:p w:rsidR="00A41641" w:rsidRDefault="00A41641" w:rsidP="00A41641">
            <w:r>
              <w:t xml:space="preserve">    }</w:t>
            </w:r>
          </w:p>
          <w:p w:rsidR="005917E1" w:rsidRDefault="00A41641" w:rsidP="00A41641">
            <w:r>
              <w:t>}</w:t>
            </w:r>
          </w:p>
        </w:tc>
      </w:tr>
    </w:tbl>
    <w:p w:rsidR="00C218DE" w:rsidRPr="00C218DE" w:rsidRDefault="00C218DE" w:rsidP="00C218DE">
      <w:pPr>
        <w:ind w:left="360"/>
      </w:pPr>
    </w:p>
    <w:p w:rsidR="008A6796" w:rsidRDefault="00046A5D" w:rsidP="00046A5D">
      <w:pPr>
        <w:pStyle w:val="Heading1"/>
      </w:pPr>
      <w:r>
        <w:rPr>
          <w:rFonts w:hint="eastAsia"/>
        </w:rPr>
        <w:t>反向代理</w:t>
      </w:r>
    </w:p>
    <w:p w:rsidR="003842A7" w:rsidRPr="003842A7" w:rsidRDefault="00C77D07" w:rsidP="00752120">
      <w:pPr>
        <w:pStyle w:val="Heading2"/>
        <w:numPr>
          <w:ilvl w:val="0"/>
          <w:numId w:val="5"/>
        </w:numPr>
      </w:pPr>
      <w:r w:rsidRPr="00C77D07">
        <w:rPr>
          <w:rFonts w:hint="eastAsia"/>
        </w:rPr>
        <w:t>正向代理与反向代理</w:t>
      </w:r>
    </w:p>
    <w:p w:rsidR="003B4CD5" w:rsidRDefault="003B4CD5" w:rsidP="003B4CD5">
      <w:pPr>
        <w:ind w:left="360"/>
      </w:pPr>
      <w:r w:rsidRPr="003A4C2C">
        <w:rPr>
          <w:rFonts w:hint="eastAsia"/>
          <w:b/>
        </w:rPr>
        <w:t>正向代理</w:t>
      </w:r>
      <w:r>
        <w:rPr>
          <w:rFonts w:hint="eastAsia"/>
        </w:rPr>
        <w:t>：已知要访问本地无法访问到的服务器，我们可以连接正向代理服务器，通过它去访问远程服务器，并把信息返回给本地用户。</w:t>
      </w:r>
    </w:p>
    <w:p w:rsidR="003B4CD5" w:rsidRDefault="003B4CD5" w:rsidP="003B4CD5">
      <w:pPr>
        <w:ind w:left="360"/>
      </w:pPr>
      <w:r w:rsidRPr="003A4C2C">
        <w:rPr>
          <w:rFonts w:hint="eastAsia"/>
          <w:b/>
        </w:rPr>
        <w:t>反向代理</w:t>
      </w:r>
      <w:r>
        <w:rPr>
          <w:rFonts w:hint="eastAsia"/>
        </w:rPr>
        <w:t>：本地用户直接访问反向代理服务器，反向代理服务器根据访问的请求，向远端服务器获取自己需要的内容，然后返回给本地用户。</w:t>
      </w:r>
      <w:r w:rsidRPr="003A4C2C">
        <w:rPr>
          <w:rFonts w:hint="eastAsia"/>
          <w:color w:val="FF0000"/>
        </w:rPr>
        <w:t>本地用户并不知道远端服务器的存在</w:t>
      </w:r>
      <w:r>
        <w:rPr>
          <w:rFonts w:hint="eastAsia"/>
        </w:rPr>
        <w:t>。</w:t>
      </w:r>
    </w:p>
    <w:p w:rsidR="003A4C2C" w:rsidRDefault="003A4C2C" w:rsidP="003B4CD5">
      <w:pPr>
        <w:ind w:left="360"/>
      </w:pPr>
    </w:p>
    <w:p w:rsidR="003B4CD5" w:rsidRDefault="003B4CD5" w:rsidP="003B4CD5">
      <w:pPr>
        <w:ind w:left="360"/>
      </w:pPr>
      <w:r w:rsidRPr="003A4C2C">
        <w:rPr>
          <w:rFonts w:hint="eastAsia"/>
          <w:b/>
        </w:rPr>
        <w:lastRenderedPageBreak/>
        <w:t>正向代理和反向代理的区别</w:t>
      </w:r>
      <w:r>
        <w:rPr>
          <w:rFonts w:hint="eastAsia"/>
        </w:rPr>
        <w:t>：</w:t>
      </w:r>
    </w:p>
    <w:p w:rsidR="003B4CD5" w:rsidRDefault="003B4CD5" w:rsidP="003B4CD5">
      <w:pPr>
        <w:ind w:left="360"/>
      </w:pPr>
      <w:r w:rsidRPr="003B4CD5">
        <w:rPr>
          <w:rFonts w:hint="eastAsia"/>
          <w:color w:val="FF0000"/>
        </w:rPr>
        <w:t>正向代理</w:t>
      </w:r>
      <w:r w:rsidRPr="003B4CD5">
        <w:rPr>
          <w:rFonts w:hint="eastAsia"/>
        </w:rPr>
        <w:t>的典型用途是为在防火墙内的局域网客户端提供访问</w:t>
      </w:r>
      <w:r w:rsidRPr="003B4CD5">
        <w:t>Internet</w:t>
      </w:r>
      <w:r>
        <w:t>的途径</w:t>
      </w:r>
      <w:r>
        <w:rPr>
          <w:rFonts w:hint="eastAsia"/>
        </w:rPr>
        <w:t>，</w:t>
      </w:r>
      <w:r w:rsidRPr="003B4CD5">
        <w:rPr>
          <w:rFonts w:hint="eastAsia"/>
        </w:rPr>
        <w:t>可以使用缓冲特性减少网络使用率。</w:t>
      </w:r>
      <w:r>
        <w:rPr>
          <w:rFonts w:hint="eastAsia"/>
        </w:rPr>
        <w:t>另外，</w:t>
      </w:r>
      <w:r w:rsidRPr="003B4CD5">
        <w:rPr>
          <w:rFonts w:hint="eastAsia"/>
        </w:rPr>
        <w:t>从安全性来讲：正向代理允许客户端通过它访问任意网站并且隐藏客户端自身，因此你必须采取安全措施以确保仅为经过授权的客户端提供服务。</w:t>
      </w:r>
    </w:p>
    <w:p w:rsidR="003B4CD5" w:rsidRDefault="003B4CD5" w:rsidP="003B4CD5">
      <w:pPr>
        <w:ind w:left="360"/>
      </w:pPr>
      <w:r w:rsidRPr="003B4CD5">
        <w:rPr>
          <w:rFonts w:hint="eastAsia"/>
          <w:color w:val="FF0000"/>
        </w:rPr>
        <w:t>反向代理</w:t>
      </w:r>
      <w:r>
        <w:rPr>
          <w:rFonts w:hint="eastAsia"/>
        </w:rPr>
        <w:t>的典型用途是将防火墙后面的服务器提供给</w:t>
      </w:r>
      <w:r>
        <w:t>Internet用户访问。</w:t>
      </w:r>
    </w:p>
    <w:p w:rsidR="003B4CD5" w:rsidRDefault="003B4CD5" w:rsidP="003B4CD5">
      <w:pPr>
        <w:ind w:left="360"/>
      </w:pPr>
      <w:r>
        <w:rPr>
          <w:rFonts w:hint="eastAsia"/>
        </w:rPr>
        <w:t>反向代理还可以为后端的多台服务器提供负载平衡，或为后端较慢的服务器提供缓冲服务。另外，反向代理还可以启用高级</w:t>
      </w:r>
      <w:r>
        <w:t>URL策略和管理技术</w:t>
      </w:r>
      <w:r>
        <w:rPr>
          <w:rFonts w:hint="eastAsia"/>
        </w:rPr>
        <w:t>。另外，从安全上方面</w:t>
      </w:r>
      <w:r w:rsidRPr="003B4CD5">
        <w:rPr>
          <w:rFonts w:hint="eastAsia"/>
        </w:rPr>
        <w:t>反向代理对外都是透明的，访问者并不知道自己访问的是一个代理。</w:t>
      </w:r>
    </w:p>
    <w:p w:rsidR="00B6513B" w:rsidRDefault="00B6513B" w:rsidP="003B4CD5">
      <w:pPr>
        <w:ind w:left="360"/>
      </w:pPr>
    </w:p>
    <w:p w:rsidR="00064333" w:rsidRDefault="00064333" w:rsidP="00064333">
      <w:pPr>
        <w:pStyle w:val="Heading2"/>
      </w:pPr>
      <w:r>
        <w:t>N</w:t>
      </w:r>
      <w:r>
        <w:rPr>
          <w:rFonts w:hint="eastAsia"/>
        </w:rPr>
        <w:t>ginx</w:t>
      </w:r>
      <w:r>
        <w:rPr>
          <w:rFonts w:hint="eastAsia"/>
        </w:rPr>
        <w:t>代理模块</w:t>
      </w:r>
    </w:p>
    <w:p w:rsidR="00064333" w:rsidRDefault="00064333" w:rsidP="003A4C2C">
      <w:pPr>
        <w:tabs>
          <w:tab w:val="left" w:pos="2595"/>
        </w:tabs>
        <w:ind w:left="360"/>
        <w:rPr>
          <w:rFonts w:hint="eastAsia"/>
        </w:rPr>
      </w:pPr>
      <w:r>
        <w:rPr>
          <w:rFonts w:hint="eastAsia"/>
        </w:rPr>
        <w:t>#</w:t>
      </w:r>
      <w:r w:rsidRPr="00064333">
        <w:rPr>
          <w:rFonts w:hint="eastAsia"/>
        </w:rPr>
        <w:t>这个指令设置被代理服务器的地址和被映射的</w:t>
      </w:r>
      <w:r w:rsidRPr="00064333">
        <w:t>URI，地址可以使用主机名或IP加端口号的形式</w:t>
      </w:r>
      <w:r>
        <w:rPr>
          <w:rFonts w:hint="eastAsia"/>
        </w:rPr>
        <w:t>,要注意</w:t>
      </w:r>
      <w:r w:rsidR="003A4C2C">
        <w:rPr>
          <w:rFonts w:hint="eastAsia"/>
        </w:rPr>
        <w:t>：</w:t>
      </w:r>
      <w:r w:rsidRPr="009D5E66">
        <w:rPr>
          <w:rFonts w:hint="eastAsia"/>
          <w:color w:val="FF0000"/>
        </w:rPr>
        <w:t>url后面有无</w:t>
      </w:r>
      <w:r w:rsidRPr="009D5E66">
        <w:rPr>
          <w:color w:val="FF0000"/>
        </w:rPr>
        <w:t>"/"</w:t>
      </w:r>
      <w:r w:rsidRPr="009D5E66">
        <w:rPr>
          <w:rFonts w:hint="eastAsia"/>
          <w:color w:val="FF0000"/>
        </w:rPr>
        <w:t>的区别</w:t>
      </w:r>
      <w:r w:rsidR="009D5E66">
        <w:rPr>
          <w:rFonts w:hint="eastAsia"/>
          <w:color w:val="FF0000"/>
        </w:rPr>
        <w:t>，有/代表会把正则配置的uri变成/</w:t>
      </w:r>
      <w:r w:rsidR="003A4C2C">
        <w:rPr>
          <w:rFonts w:hint="eastAsia"/>
          <w:color w:val="FF0000"/>
        </w:rPr>
        <w:t>，没有使用/结尾在uri后面加上匹配的字符。语法：</w:t>
      </w:r>
      <w:r w:rsidR="003A4C2C" w:rsidRPr="00064333">
        <w:t>proxy_pass</w:t>
      </w:r>
      <w:r w:rsidR="003A4C2C">
        <w:rPr>
          <w:rFonts w:hint="eastAsia"/>
        </w:rPr>
        <w:t xml:space="preserve"> url</w:t>
      </w:r>
    </w:p>
    <w:tbl>
      <w:tblPr>
        <w:tblStyle w:val="TableGrid"/>
        <w:tblW w:w="0" w:type="auto"/>
        <w:tblInd w:w="468" w:type="dxa"/>
        <w:tblLook w:val="04A0"/>
      </w:tblPr>
      <w:tblGrid>
        <w:gridCol w:w="8388"/>
      </w:tblGrid>
      <w:tr w:rsidR="003A4C2C" w:rsidTr="003A4C2C">
        <w:tc>
          <w:tcPr>
            <w:tcW w:w="8388" w:type="dxa"/>
          </w:tcPr>
          <w:p w:rsidR="003A4C2C" w:rsidRDefault="003A4C2C" w:rsidP="003A4C2C">
            <w:pPr>
              <w:tabs>
                <w:tab w:val="left" w:pos="2595"/>
              </w:tabs>
            </w:pPr>
            <w:r>
              <w:t>#实际访问的地址是http://172.16.130.124:8080/</w:t>
            </w:r>
          </w:p>
          <w:p w:rsidR="003A4C2C" w:rsidRDefault="003A4C2C" w:rsidP="003A4C2C">
            <w:pPr>
              <w:tabs>
                <w:tab w:val="left" w:pos="2595"/>
              </w:tabs>
            </w:pPr>
            <w:r>
              <w:t>location ^~  /3t-admin/ {</w:t>
            </w:r>
          </w:p>
          <w:p w:rsidR="003A4C2C" w:rsidRDefault="003A4C2C" w:rsidP="003A4C2C">
            <w:pPr>
              <w:tabs>
                <w:tab w:val="left" w:pos="2595"/>
              </w:tabs>
            </w:pPr>
            <w:r>
              <w:t xml:space="preserve">        proxy_pass   http://172.16.130.124:8080/;</w:t>
            </w:r>
          </w:p>
          <w:p w:rsidR="003A4C2C" w:rsidRDefault="003A4C2C" w:rsidP="003A4C2C">
            <w:pPr>
              <w:tabs>
                <w:tab w:val="left" w:pos="2595"/>
              </w:tabs>
            </w:pPr>
            <w:r>
              <w:t>}</w:t>
            </w:r>
          </w:p>
        </w:tc>
      </w:tr>
    </w:tbl>
    <w:p w:rsidR="003A4C2C" w:rsidRPr="00064333" w:rsidRDefault="003A4C2C" w:rsidP="009D5E66">
      <w:pPr>
        <w:ind w:left="360"/>
      </w:pPr>
    </w:p>
    <w:p w:rsidR="00064333" w:rsidRDefault="00064333" w:rsidP="003B4CD5">
      <w:pPr>
        <w:ind w:left="360"/>
      </w:pPr>
      <w:r>
        <w:rPr>
          <w:rFonts w:hint="eastAsia"/>
        </w:rPr>
        <w:t>#</w:t>
      </w:r>
      <w:r w:rsidRPr="00064333">
        <w:rPr>
          <w:rFonts w:hint="eastAsia"/>
        </w:rPr>
        <w:t>指令允许将发送到被代理服务器的请求头重新定义或者增加一些字段。</w:t>
      </w:r>
    </w:p>
    <w:p w:rsidR="003B4CD5" w:rsidRDefault="00064333" w:rsidP="00064333">
      <w:pPr>
        <w:ind w:firstLine="360"/>
      </w:pPr>
      <w:r w:rsidRPr="00064333">
        <w:t>proxy_set_header</w:t>
      </w:r>
    </w:p>
    <w:p w:rsidR="00064333" w:rsidRDefault="00064333" w:rsidP="00064333">
      <w:pPr>
        <w:ind w:firstLine="360"/>
      </w:pPr>
    </w:p>
    <w:p w:rsidR="003B4CD5" w:rsidRDefault="00064333" w:rsidP="00064333">
      <w:pPr>
        <w:pStyle w:val="Heading2"/>
      </w:pPr>
      <w:r>
        <w:rPr>
          <w:rFonts w:hint="eastAsia"/>
        </w:rPr>
        <w:t>location</w:t>
      </w:r>
      <w:r>
        <w:rPr>
          <w:rFonts w:hint="eastAsia"/>
        </w:rPr>
        <w:t>语法规则</w:t>
      </w:r>
    </w:p>
    <w:p w:rsidR="00DF638A" w:rsidRDefault="00B01FA7" w:rsidP="00DD5AD3">
      <w:pPr>
        <w:ind w:left="360"/>
        <w:rPr>
          <w:rFonts w:hint="eastAsia"/>
        </w:rPr>
      </w:pPr>
      <w:r w:rsidRPr="00B01FA7">
        <w:rPr>
          <w:rFonts w:hint="eastAsia"/>
        </w:rPr>
        <w:t>语法规则：</w:t>
      </w:r>
      <w:r w:rsidRPr="00B01FA7">
        <w:t xml:space="preserve"> location [=|~|~*|^~] /uri/ { … }</w:t>
      </w:r>
    </w:p>
    <w:p w:rsidR="00DD5AD3" w:rsidRPr="00DD5AD3" w:rsidRDefault="00DD5AD3" w:rsidP="00DD5AD3">
      <w:pPr>
        <w:pStyle w:val="ListParagraph"/>
        <w:numPr>
          <w:ilvl w:val="0"/>
          <w:numId w:val="17"/>
        </w:numPr>
      </w:pPr>
      <w:r w:rsidRPr="00DD5AD3">
        <w:rPr>
          <w:rFonts w:hint="eastAsia"/>
        </w:rPr>
        <w:t xml:space="preserve">= </w:t>
      </w:r>
      <w:r w:rsidRPr="00DD5AD3">
        <w:t>开头表示精确匹配</w:t>
      </w:r>
    </w:p>
    <w:p w:rsidR="00DD5AD3" w:rsidRPr="00DD5AD3" w:rsidRDefault="00DD5AD3" w:rsidP="00DD5AD3">
      <w:pPr>
        <w:pStyle w:val="ListParagraph"/>
        <w:numPr>
          <w:ilvl w:val="0"/>
          <w:numId w:val="17"/>
        </w:numPr>
      </w:pPr>
      <w:r w:rsidRPr="00DD5AD3">
        <w:rPr>
          <w:rFonts w:hint="eastAsia"/>
        </w:rPr>
        <w:t xml:space="preserve">^~ </w:t>
      </w:r>
      <w:r w:rsidRPr="00DD5AD3">
        <w:t>开头表示uri以</w:t>
      </w:r>
      <w:r w:rsidRPr="00DB01E6">
        <w:rPr>
          <w:color w:val="FF0000"/>
        </w:rPr>
        <w:t>某个常规字符串开头</w:t>
      </w:r>
      <w:r w:rsidRPr="00DD5AD3">
        <w:t>，理解为匹配 url路径即可。</w:t>
      </w:r>
      <w:r w:rsidRPr="00DD5AD3">
        <w:rPr>
          <w:color w:val="FF0000"/>
        </w:rPr>
        <w:t>nginx不对url做编码</w:t>
      </w:r>
      <w:r w:rsidRPr="00DD5AD3">
        <w:t>，因此请求为/static/20%/aa，可以被规则^~ /static/ /aa匹配到（注意是空格）。</w:t>
      </w:r>
    </w:p>
    <w:p w:rsidR="00DD5AD3" w:rsidRPr="00DD5AD3" w:rsidRDefault="00DD5AD3" w:rsidP="00DD5AD3">
      <w:pPr>
        <w:pStyle w:val="ListParagraph"/>
        <w:numPr>
          <w:ilvl w:val="0"/>
          <w:numId w:val="17"/>
        </w:numPr>
      </w:pPr>
      <w:r w:rsidRPr="00DD5AD3">
        <w:rPr>
          <w:rFonts w:hint="eastAsia"/>
        </w:rPr>
        <w:lastRenderedPageBreak/>
        <w:t xml:space="preserve">~ </w:t>
      </w:r>
      <w:r w:rsidRPr="00DD5AD3">
        <w:t>开头表示区分大小写的正则匹配</w:t>
      </w:r>
    </w:p>
    <w:p w:rsidR="00DD5AD3" w:rsidRPr="00DD5AD3" w:rsidRDefault="00DD5AD3" w:rsidP="00DD5AD3">
      <w:pPr>
        <w:pStyle w:val="ListParagraph"/>
        <w:numPr>
          <w:ilvl w:val="0"/>
          <w:numId w:val="17"/>
        </w:numPr>
      </w:pPr>
      <w:r w:rsidRPr="00DD5AD3">
        <w:rPr>
          <w:rFonts w:hint="eastAsia"/>
        </w:rPr>
        <w:t xml:space="preserve">~*  </w:t>
      </w:r>
      <w:r w:rsidRPr="00DD5AD3">
        <w:t>开头表示不区分大小写的正则匹配</w:t>
      </w:r>
    </w:p>
    <w:p w:rsidR="00DD5AD3" w:rsidRPr="00DD5AD3" w:rsidRDefault="00DD5AD3" w:rsidP="00DD5AD3">
      <w:pPr>
        <w:pStyle w:val="ListParagraph"/>
        <w:numPr>
          <w:ilvl w:val="0"/>
          <w:numId w:val="17"/>
        </w:numPr>
      </w:pPr>
      <w:r w:rsidRPr="00DD5AD3">
        <w:rPr>
          <w:rFonts w:hint="eastAsia"/>
        </w:rPr>
        <w:t>!~</w:t>
      </w:r>
      <w:r w:rsidRPr="00DD5AD3">
        <w:t>和!~*分别为区分大小写不匹配及不区分大小写不匹配的正则</w:t>
      </w:r>
    </w:p>
    <w:p w:rsidR="00DD5AD3" w:rsidRPr="00064333" w:rsidRDefault="00DD5AD3" w:rsidP="00DD5AD3">
      <w:pPr>
        <w:pStyle w:val="ListParagraph"/>
        <w:numPr>
          <w:ilvl w:val="0"/>
          <w:numId w:val="17"/>
        </w:numPr>
      </w:pPr>
      <w:r w:rsidRPr="00DD5AD3">
        <w:t>/ 通用匹配，任何请求都会匹配到。</w:t>
      </w:r>
    </w:p>
    <w:p w:rsidR="009A3E26" w:rsidRDefault="00DF638A" w:rsidP="0021733A">
      <w:pPr>
        <w:ind w:firstLine="270"/>
      </w:pPr>
      <w:r w:rsidRPr="00DF638A">
        <w:rPr>
          <w:rFonts w:hint="eastAsia"/>
        </w:rPr>
        <w:t>多个</w:t>
      </w:r>
      <w:r w:rsidRPr="00DF638A">
        <w:t>location配置的情况下匹配顺序为</w:t>
      </w:r>
      <w:r>
        <w:rPr>
          <w:rFonts w:hint="eastAsia"/>
        </w:rPr>
        <w:t>：</w:t>
      </w:r>
    </w:p>
    <w:p w:rsidR="00DF638A" w:rsidRDefault="009A3E26" w:rsidP="009A3E26">
      <w:pPr>
        <w:pStyle w:val="ListParagraph"/>
        <w:numPr>
          <w:ilvl w:val="0"/>
          <w:numId w:val="11"/>
        </w:numPr>
      </w:pPr>
      <w:r>
        <w:rPr>
          <w:rFonts w:hint="eastAsia"/>
        </w:rPr>
        <w:t>普通location</w:t>
      </w:r>
      <w:r w:rsidR="00471C42">
        <w:rPr>
          <w:rFonts w:hint="eastAsia"/>
        </w:rPr>
        <w:t>(无顺序)</w:t>
      </w:r>
      <w:r>
        <w:rPr>
          <w:rFonts w:hint="eastAsia"/>
        </w:rPr>
        <w:t>：严格</w:t>
      </w:r>
      <w:r w:rsidR="00DF638A">
        <w:rPr>
          <w:rFonts w:hint="eastAsia"/>
        </w:rPr>
        <w:t>匹配</w:t>
      </w:r>
      <w:r w:rsidR="00DF638A">
        <w:t xml:space="preserve"> =</w:t>
      </w:r>
      <w:r>
        <w:rPr>
          <w:rFonts w:hint="eastAsia"/>
        </w:rPr>
        <w:t>(一旦匹配，不会在匹配正则location)，</w:t>
      </w:r>
      <w:r w:rsidR="00DF638A">
        <w:t>其次</w:t>
      </w:r>
      <w:r>
        <w:rPr>
          <w:rFonts w:hint="eastAsia"/>
        </w:rPr>
        <w:t>最大前缀</w:t>
      </w:r>
      <w:r w:rsidR="00DF638A">
        <w:t>匹配^~</w:t>
      </w:r>
      <w:r>
        <w:rPr>
          <w:rFonts w:hint="eastAsia"/>
        </w:rPr>
        <w:t>(一旦匹配，不会在匹配正则location)，无任何前缀匹配</w:t>
      </w:r>
      <w:r w:rsidR="00471C42">
        <w:rPr>
          <w:rFonts w:hint="eastAsia"/>
        </w:rPr>
        <w:t>（会继续匹配正则location）</w:t>
      </w:r>
    </w:p>
    <w:p w:rsidR="00DF638A" w:rsidRDefault="00DF638A" w:rsidP="00752120">
      <w:pPr>
        <w:pStyle w:val="ListParagraph"/>
        <w:numPr>
          <w:ilvl w:val="0"/>
          <w:numId w:val="11"/>
        </w:numPr>
      </w:pPr>
      <w:r>
        <w:t>其次是按</w:t>
      </w:r>
      <w:r w:rsidR="002703BD">
        <w:rPr>
          <w:rFonts w:hint="eastAsia"/>
        </w:rPr>
        <w:t>正则匹配的配置</w:t>
      </w:r>
      <w:r w:rsidR="002703BD">
        <w:t>顺序</w:t>
      </w:r>
      <w:r w:rsidR="002703BD">
        <w:rPr>
          <w:rFonts w:hint="eastAsia"/>
        </w:rPr>
        <w:t>进行</w:t>
      </w:r>
      <w:r w:rsidR="002703BD">
        <w:t>正则匹配</w:t>
      </w:r>
      <w:r w:rsidR="00A80370">
        <w:rPr>
          <w:rFonts w:hint="eastAsia"/>
        </w:rPr>
        <w:t>，匹配到了就停止匹配。</w:t>
      </w:r>
    </w:p>
    <w:p w:rsidR="00DF638A" w:rsidRDefault="00DF638A" w:rsidP="00752120">
      <w:pPr>
        <w:pStyle w:val="ListParagraph"/>
        <w:numPr>
          <w:ilvl w:val="0"/>
          <w:numId w:val="11"/>
        </w:numPr>
      </w:pPr>
      <w:r>
        <w:rPr>
          <w:rFonts w:hint="eastAsia"/>
        </w:rPr>
        <w:t>最后是交给</w:t>
      </w:r>
      <w:r>
        <w:t xml:space="preserve"> / 通用匹配。</w:t>
      </w:r>
    </w:p>
    <w:p w:rsidR="00DF638A" w:rsidRDefault="00DF638A" w:rsidP="00DF638A">
      <w:pPr>
        <w:ind w:firstLine="270"/>
      </w:pPr>
    </w:p>
    <w:p w:rsidR="006D6E46" w:rsidRDefault="006D6E46" w:rsidP="006D6E46">
      <w:pPr>
        <w:pStyle w:val="Heading2"/>
      </w:pPr>
      <w:r w:rsidRPr="006D6E46">
        <w:t>root</w:t>
      </w:r>
      <w:r w:rsidRPr="006D6E46">
        <w:t>指令和</w:t>
      </w:r>
      <w:r w:rsidRPr="006D6E46">
        <w:t>alias</w:t>
      </w:r>
      <w:r w:rsidRPr="006D6E46">
        <w:t>的区别</w:t>
      </w:r>
    </w:p>
    <w:p w:rsidR="006D6E46" w:rsidRDefault="001E2F7A" w:rsidP="006D6E46">
      <w:pPr>
        <w:ind w:left="360"/>
        <w:rPr>
          <w:rFonts w:hint="eastAsia"/>
          <w:color w:val="FF0000"/>
        </w:rPr>
      </w:pPr>
      <w:r>
        <w:rPr>
          <w:rFonts w:hint="eastAsia"/>
        </w:rPr>
        <w:t>alias</w:t>
      </w:r>
      <w:r w:rsidRPr="00A549E8">
        <w:rPr>
          <w:rFonts w:hint="eastAsia"/>
          <w:color w:val="FF0000"/>
        </w:rPr>
        <w:t>指定的目录是当前目录</w:t>
      </w:r>
      <w:r>
        <w:rPr>
          <w:rFonts w:hint="eastAsia"/>
        </w:rPr>
        <w:t>，而root</w:t>
      </w:r>
      <w:r w:rsidRPr="00A549E8">
        <w:rPr>
          <w:rFonts w:hint="eastAsia"/>
          <w:color w:val="FF0000"/>
        </w:rPr>
        <w:t>指定的是根目录</w:t>
      </w:r>
      <w:r w:rsidR="00A549E8" w:rsidRPr="00A549E8">
        <w:rPr>
          <w:rFonts w:hint="eastAsia"/>
          <w:color w:val="FF0000"/>
        </w:rPr>
        <w:t>，</w:t>
      </w:r>
      <w:r w:rsidR="00A549E8">
        <w:rPr>
          <w:rFonts w:hint="eastAsia"/>
          <w:color w:val="FF0000"/>
        </w:rPr>
        <w:t>然后根据uri对应目录一级一级往下找</w:t>
      </w:r>
      <w:r w:rsidRPr="00A549E8">
        <w:rPr>
          <w:rFonts w:hint="eastAsia"/>
          <w:color w:val="FF0000"/>
        </w:rPr>
        <w:t>。</w:t>
      </w:r>
    </w:p>
    <w:tbl>
      <w:tblPr>
        <w:tblStyle w:val="TableGrid"/>
        <w:tblW w:w="0" w:type="auto"/>
        <w:tblInd w:w="468" w:type="dxa"/>
        <w:tblLook w:val="04A0"/>
      </w:tblPr>
      <w:tblGrid>
        <w:gridCol w:w="8388"/>
      </w:tblGrid>
      <w:tr w:rsidR="00A549E8" w:rsidTr="00A549E8">
        <w:tc>
          <w:tcPr>
            <w:tcW w:w="8388" w:type="dxa"/>
          </w:tcPr>
          <w:p w:rsidR="00A549E8" w:rsidRDefault="00A549E8" w:rsidP="00A549E8">
            <w:pPr>
              <w:ind w:left="360"/>
            </w:pPr>
            <w:r>
              <w:t>#访问/img/目录里面的文件时，n</w:t>
            </w:r>
            <w:r>
              <w:rPr>
                <w:rFonts w:hint="eastAsia"/>
              </w:rPr>
              <w:t>g</w:t>
            </w:r>
            <w:r>
              <w:t>inx自动去/var/www/image/目录找</w:t>
            </w:r>
            <w:r>
              <w:rPr>
                <w:rFonts w:hint="eastAsia"/>
              </w:rPr>
              <w:t>文件</w:t>
            </w:r>
            <w:r>
              <w:t>location /img/ {</w:t>
            </w:r>
          </w:p>
          <w:p w:rsidR="00A549E8" w:rsidRDefault="00A549E8" w:rsidP="00A549E8">
            <w:pPr>
              <w:ind w:left="360"/>
            </w:pPr>
            <w:r>
              <w:t xml:space="preserve">    alias /var/www/image/;</w:t>
            </w:r>
          </w:p>
          <w:p w:rsidR="00A549E8" w:rsidRDefault="00A549E8" w:rsidP="00A549E8">
            <w:pPr>
              <w:ind w:left="360"/>
              <w:rPr>
                <w:rFonts w:hint="eastAsia"/>
              </w:rPr>
            </w:pPr>
            <w:r>
              <w:t>}</w:t>
            </w:r>
          </w:p>
          <w:p w:rsidR="00804755" w:rsidRDefault="00804755" w:rsidP="00A549E8">
            <w:pPr>
              <w:ind w:left="360"/>
              <w:rPr>
                <w:rFonts w:hint="eastAsia"/>
              </w:rPr>
            </w:pPr>
            <w:r>
              <w:rPr>
                <w:rFonts w:hint="eastAsia"/>
              </w:rPr>
              <w:t>#访问url：</w:t>
            </w:r>
            <w:r w:rsidRPr="00804755">
              <w:t>http://</w:t>
            </w:r>
            <w:r>
              <w:rPr>
                <w:rFonts w:hint="eastAsia"/>
              </w:rPr>
              <w:t>ip:port</w:t>
            </w:r>
            <w:r w:rsidRPr="00804755">
              <w:t xml:space="preserve"> /admin/static/upload/image/appfaq/source.jpg</w:t>
            </w:r>
          </w:p>
          <w:p w:rsidR="00804755" w:rsidRDefault="00804755" w:rsidP="00A549E8">
            <w:pPr>
              <w:ind w:left="360"/>
              <w:rPr>
                <w:rFonts w:hint="eastAsia"/>
              </w:rPr>
            </w:pPr>
            <w:r>
              <w:rPr>
                <w:rFonts w:hint="eastAsia"/>
              </w:rPr>
              <w:t>会到目录</w:t>
            </w:r>
            <w:r>
              <w:t>/var/ftp/3tbetter/</w:t>
            </w:r>
            <w:r w:rsidRPr="00804755">
              <w:t>admin/static/upload/image/appfaq/</w:t>
            </w:r>
            <w:r>
              <w:rPr>
                <w:rFonts w:hint="eastAsia"/>
              </w:rPr>
              <w:t>查找</w:t>
            </w:r>
          </w:p>
          <w:p w:rsidR="00804755" w:rsidRDefault="00804755" w:rsidP="00804755">
            <w:pPr>
              <w:ind w:left="360"/>
            </w:pPr>
            <w:r>
              <w:t>location ~ .*\.(htm|html|js|css|less|json|gif|jpg|jpeg|png|bmp|swf|ioc|rar|zip|txt|flv|mid|doc|ppt|pdf|xls|mp3|wma|apk|zip|rar|map)$ {</w:t>
            </w:r>
          </w:p>
          <w:p w:rsidR="00804755" w:rsidRDefault="00804755" w:rsidP="00804755">
            <w:pPr>
              <w:ind w:left="360"/>
            </w:pPr>
            <w:r>
              <w:t xml:space="preserve">        root   /var/ftp/3tbetter/;</w:t>
            </w:r>
          </w:p>
          <w:p w:rsidR="00804755" w:rsidRDefault="00804755" w:rsidP="00804755">
            <w:pPr>
              <w:ind w:left="360"/>
            </w:pPr>
            <w:r>
              <w:t xml:space="preserve">    }</w:t>
            </w:r>
          </w:p>
          <w:p w:rsidR="00A549E8" w:rsidRDefault="00A549E8" w:rsidP="00A549E8">
            <w:pPr>
              <w:ind w:left="360"/>
            </w:pPr>
          </w:p>
          <w:p w:rsidR="00A549E8" w:rsidRDefault="00A549E8" w:rsidP="00A549E8">
            <w:pPr>
              <w:ind w:left="360"/>
            </w:pPr>
            <w:r>
              <w:t>#访问/img/目录的文件时，nginx会去/var/www/image/img/目录下找文件。</w:t>
            </w:r>
          </w:p>
          <w:p w:rsidR="00A549E8" w:rsidRDefault="00A549E8" w:rsidP="00A549E8">
            <w:pPr>
              <w:ind w:left="360"/>
            </w:pPr>
            <w:r>
              <w:t>location /img/ {</w:t>
            </w:r>
          </w:p>
          <w:p w:rsidR="00A549E8" w:rsidRDefault="00A549E8" w:rsidP="00A549E8">
            <w:pPr>
              <w:ind w:left="360"/>
            </w:pPr>
            <w:r>
              <w:t xml:space="preserve">    root /var/www/image;</w:t>
            </w:r>
          </w:p>
          <w:p w:rsidR="00A549E8" w:rsidRDefault="00A549E8" w:rsidP="001B4D95">
            <w:pPr>
              <w:ind w:left="360"/>
            </w:pPr>
            <w:r>
              <w:t>}</w:t>
            </w:r>
          </w:p>
        </w:tc>
      </w:tr>
    </w:tbl>
    <w:p w:rsidR="00DB01E6" w:rsidRPr="006D6E46" w:rsidRDefault="00DB01E6" w:rsidP="001E2F7A">
      <w:pPr>
        <w:ind w:left="360"/>
      </w:pPr>
    </w:p>
    <w:p w:rsidR="00DF638A" w:rsidRDefault="001E2F7A" w:rsidP="001E2F7A">
      <w:pPr>
        <w:pStyle w:val="Heading2"/>
      </w:pPr>
      <w:r>
        <w:lastRenderedPageBreak/>
        <w:t>N</w:t>
      </w:r>
      <w:r>
        <w:rPr>
          <w:rFonts w:hint="eastAsia"/>
        </w:rPr>
        <w:t>ginx</w:t>
      </w:r>
      <w:r>
        <w:rPr>
          <w:rFonts w:hint="eastAsia"/>
        </w:rPr>
        <w:t>代理常用功能</w:t>
      </w:r>
    </w:p>
    <w:tbl>
      <w:tblPr>
        <w:tblStyle w:val="TableGrid"/>
        <w:tblW w:w="0" w:type="auto"/>
        <w:tblInd w:w="468" w:type="dxa"/>
        <w:tblLook w:val="04A0"/>
      </w:tblPr>
      <w:tblGrid>
        <w:gridCol w:w="8388"/>
      </w:tblGrid>
      <w:tr w:rsidR="001E2F7A" w:rsidTr="001E2F7A">
        <w:tc>
          <w:tcPr>
            <w:tcW w:w="8388" w:type="dxa"/>
          </w:tcPr>
          <w:p w:rsidR="001E2F7A" w:rsidRDefault="001E2F7A" w:rsidP="001E2F7A">
            <w:pPr>
              <w:ind w:left="360"/>
            </w:pPr>
            <w:r>
              <w:t>location /{</w:t>
            </w:r>
          </w:p>
          <w:p w:rsidR="001E2F7A" w:rsidRDefault="001E2F7A" w:rsidP="001E2F7A">
            <w:pPr>
              <w:ind w:left="360"/>
            </w:pPr>
            <w:r>
              <w:t xml:space="preserve">    #目录</w:t>
            </w:r>
            <w:r>
              <w:rPr>
                <w:rFonts w:hint="eastAsia"/>
              </w:rPr>
              <w:t>列表</w:t>
            </w:r>
          </w:p>
          <w:p w:rsidR="001E2F7A" w:rsidRDefault="001E2F7A" w:rsidP="001E2F7A">
            <w:pPr>
              <w:ind w:left="360"/>
            </w:pPr>
            <w:r>
              <w:t xml:space="preserve">    autoindex on;</w:t>
            </w:r>
          </w:p>
          <w:p w:rsidR="001E2F7A" w:rsidRDefault="001E2F7A" w:rsidP="001E2F7A">
            <w:pPr>
              <w:ind w:left="360"/>
            </w:pPr>
            <w:r>
              <w:tab/>
              <w:t>#ip访问权限，需要使用ngx_http_access_module模块</w:t>
            </w:r>
          </w:p>
          <w:p w:rsidR="001E2F7A" w:rsidRDefault="001E2F7A" w:rsidP="001E2F7A">
            <w:pPr>
              <w:ind w:left="360"/>
            </w:pPr>
            <w:r>
              <w:tab/>
              <w:t>deny 192.168.55.80;</w:t>
            </w:r>
          </w:p>
          <w:p w:rsidR="001E2F7A" w:rsidRDefault="001E2F7A" w:rsidP="001E2F7A">
            <w:pPr>
              <w:ind w:left="360"/>
            </w:pPr>
            <w:r>
              <w:tab/>
              <w:t>allow 192.16.88.0/16;</w:t>
            </w:r>
          </w:p>
          <w:p w:rsidR="001E2F7A" w:rsidRDefault="001E2F7A" w:rsidP="001E2F7A">
            <w:pPr>
              <w:ind w:left="360"/>
            </w:pPr>
            <w:r>
              <w:tab/>
              <w:t>deny all;</w:t>
            </w:r>
          </w:p>
          <w:p w:rsidR="001E2F7A" w:rsidRDefault="001E2F7A" w:rsidP="001E2F7A">
            <w:pPr>
              <w:ind w:left="360"/>
            </w:pPr>
            <w:r>
              <w:t>}</w:t>
            </w:r>
          </w:p>
          <w:p w:rsidR="001E2F7A" w:rsidRDefault="001E2F7A" w:rsidP="001E2F7A">
            <w:pPr>
              <w:ind w:left="360"/>
            </w:pPr>
          </w:p>
          <w:p w:rsidR="001E2F7A" w:rsidRDefault="001E2F7A" w:rsidP="001E2F7A">
            <w:pPr>
              <w:ind w:left="360"/>
            </w:pPr>
            <w:r>
              <w:t>#访问目录控制权限</w:t>
            </w:r>
          </w:p>
          <w:p w:rsidR="001E2F7A" w:rsidRDefault="001E2F7A" w:rsidP="001E2F7A">
            <w:pPr>
              <w:ind w:left="360"/>
            </w:pPr>
            <w:r>
              <w:t>location ~^ /(WEB-INF)/{</w:t>
            </w:r>
          </w:p>
          <w:p w:rsidR="001E2F7A" w:rsidRDefault="001E2F7A" w:rsidP="001E2F7A">
            <w:pPr>
              <w:ind w:left="360"/>
            </w:pPr>
            <w:r>
              <w:t xml:space="preserve">    deny all;</w:t>
            </w:r>
          </w:p>
          <w:p w:rsidR="001E2F7A" w:rsidRDefault="001E2F7A" w:rsidP="001E2F7A">
            <w:pPr>
              <w:ind w:left="360"/>
            </w:pPr>
          </w:p>
          <w:p w:rsidR="001E2F7A" w:rsidRDefault="001E2F7A" w:rsidP="001E2F7A">
            <w:pPr>
              <w:ind w:left="360"/>
            </w:pPr>
            <w:r>
              <w:t>}</w:t>
            </w:r>
          </w:p>
          <w:p w:rsidR="001E2F7A" w:rsidRDefault="001E2F7A" w:rsidP="001E2F7A">
            <w:pPr>
              <w:ind w:left="360"/>
            </w:pPr>
            <w:r>
              <w:t>#访问文件控制权限</w:t>
            </w:r>
          </w:p>
          <w:p w:rsidR="001E2F7A" w:rsidRDefault="001E2F7A" w:rsidP="001E2F7A">
            <w:pPr>
              <w:ind w:left="360"/>
            </w:pPr>
            <w:r>
              <w:t>location ~* \.(txt|doc){</w:t>
            </w:r>
          </w:p>
          <w:p w:rsidR="001E2F7A" w:rsidRDefault="001E2F7A" w:rsidP="001E2F7A">
            <w:pPr>
              <w:ind w:left="360"/>
            </w:pPr>
            <w:r>
              <w:t xml:space="preserve">    root /home/k12;</w:t>
            </w:r>
          </w:p>
          <w:p w:rsidR="001E2F7A" w:rsidRDefault="001E2F7A" w:rsidP="001E2F7A">
            <w:pPr>
              <w:ind w:left="360"/>
            </w:pPr>
            <w:r>
              <w:tab/>
              <w:t>deny all;</w:t>
            </w:r>
          </w:p>
          <w:p w:rsidR="001E2F7A" w:rsidRPr="001E2F7A" w:rsidRDefault="001E2F7A" w:rsidP="001E2F7A">
            <w:pPr>
              <w:ind w:left="360"/>
            </w:pPr>
            <w:r>
              <w:t>}</w:t>
            </w:r>
          </w:p>
          <w:p w:rsidR="001E2F7A" w:rsidRDefault="001E2F7A" w:rsidP="001E2F7A">
            <w:pPr>
              <w:rPr>
                <w:rFonts w:hint="eastAsia"/>
              </w:rPr>
            </w:pPr>
          </w:p>
          <w:p w:rsidR="00BD2855" w:rsidRDefault="00BD2855" w:rsidP="001E2F7A"/>
        </w:tc>
      </w:tr>
    </w:tbl>
    <w:p w:rsidR="00BD2855" w:rsidRDefault="00BD2855" w:rsidP="00123001">
      <w:pPr>
        <w:rPr>
          <w:rFonts w:hint="eastAsia"/>
        </w:rPr>
      </w:pPr>
    </w:p>
    <w:p w:rsidR="001E2F7A" w:rsidRDefault="001E2F7A" w:rsidP="001E2F7A">
      <w:pPr>
        <w:pStyle w:val="Heading1"/>
        <w:numPr>
          <w:ilvl w:val="0"/>
          <w:numId w:val="1"/>
        </w:numPr>
      </w:pPr>
      <w:r w:rsidRPr="00D603DA">
        <w:rPr>
          <w:rFonts w:hint="eastAsia"/>
        </w:rPr>
        <w:t>Nginx</w:t>
      </w:r>
      <w:r w:rsidRPr="00D603DA">
        <w:rPr>
          <w:rFonts w:hint="eastAsia"/>
        </w:rPr>
        <w:t>之</w:t>
      </w:r>
      <w:r w:rsidRPr="00D603DA">
        <w:rPr>
          <w:rFonts w:hint="eastAsia"/>
        </w:rPr>
        <w:t>URL</w:t>
      </w:r>
      <w:r w:rsidRPr="00D603DA">
        <w:rPr>
          <w:rFonts w:hint="eastAsia"/>
        </w:rPr>
        <w:t>重写</w:t>
      </w:r>
    </w:p>
    <w:p w:rsidR="00F47655" w:rsidRDefault="00F47655" w:rsidP="00F47655">
      <w:pPr>
        <w:ind w:left="360" w:firstLine="360"/>
      </w:pPr>
      <w:r>
        <w:rPr>
          <w:rFonts w:hint="eastAsia"/>
        </w:rPr>
        <w:t>这个模块允许使用正则表达式重写</w:t>
      </w:r>
      <w:r>
        <w:t>URI（需PCRE库），并且可以根据相关变量重定向和选择不同的配置。</w:t>
      </w:r>
      <w:r>
        <w:rPr>
          <w:rFonts w:hint="eastAsia"/>
        </w:rPr>
        <w:t>如果这个指令在</w:t>
      </w:r>
      <w:r>
        <w:t>server字段中指定，那么将在被请求的location确定之前执行，如果在指令执行后所选location中有其他的重写规则，那么它们也被执行。如果在location中执行这个指令产生了新的URI，</w:t>
      </w:r>
      <w:r>
        <w:rPr>
          <w:rFonts w:hint="eastAsia"/>
        </w:rPr>
        <w:t>那么</w:t>
      </w:r>
      <w:r>
        <w:t>location又一次确定了新的URI。这样的循环可以最多执行10次，超过以后nginx将返回500错误。</w:t>
      </w:r>
    </w:p>
    <w:p w:rsidR="00F47655" w:rsidRDefault="00F47655" w:rsidP="00752120">
      <w:pPr>
        <w:pStyle w:val="Heading2"/>
        <w:numPr>
          <w:ilvl w:val="0"/>
          <w:numId w:val="12"/>
        </w:numPr>
      </w:pPr>
      <w:r>
        <w:lastRenderedPageBreak/>
        <w:t>I</w:t>
      </w:r>
      <w:r>
        <w:rPr>
          <w:rFonts w:hint="eastAsia"/>
        </w:rPr>
        <w:t>f</w:t>
      </w:r>
      <w:r>
        <w:rPr>
          <w:rFonts w:hint="eastAsia"/>
        </w:rPr>
        <w:t>命令</w:t>
      </w:r>
    </w:p>
    <w:p w:rsidR="00F47655" w:rsidRDefault="00F47655" w:rsidP="00F47655">
      <w:pPr>
        <w:tabs>
          <w:tab w:val="left" w:pos="2025"/>
        </w:tabs>
        <w:ind w:left="360"/>
      </w:pPr>
      <w:r>
        <w:tab/>
      </w:r>
    </w:p>
    <w:tbl>
      <w:tblPr>
        <w:tblStyle w:val="TableGrid"/>
        <w:tblW w:w="0" w:type="auto"/>
        <w:tblInd w:w="468" w:type="dxa"/>
        <w:tblLook w:val="04A0"/>
      </w:tblPr>
      <w:tblGrid>
        <w:gridCol w:w="8388"/>
      </w:tblGrid>
      <w:tr w:rsidR="00787A64" w:rsidTr="00A262C0">
        <w:tc>
          <w:tcPr>
            <w:tcW w:w="8388" w:type="dxa"/>
          </w:tcPr>
          <w:p w:rsidR="00787A64" w:rsidRDefault="00787A64" w:rsidP="00787A64">
            <w:pPr>
              <w:ind w:left="360"/>
            </w:pPr>
            <w:r>
              <w:rPr>
                <w:rFonts w:hint="eastAsia"/>
              </w:rPr>
              <w:t>语法：</w:t>
            </w:r>
            <w:r>
              <w:t xml:space="preserve">if (condition) { … }  </w:t>
            </w:r>
          </w:p>
          <w:p w:rsidR="00787A64" w:rsidRDefault="00787A64" w:rsidP="00787A64">
            <w:pPr>
              <w:ind w:left="360"/>
            </w:pPr>
            <w:r>
              <w:rPr>
                <w:rFonts w:hint="eastAsia"/>
              </w:rPr>
              <w:t>默认值：</w:t>
            </w:r>
            <w:r>
              <w:t xml:space="preserve">none  </w:t>
            </w:r>
          </w:p>
          <w:p w:rsidR="00787A64" w:rsidRDefault="00787A64" w:rsidP="00787A64">
            <w:pPr>
              <w:ind w:left="360"/>
            </w:pPr>
            <w:r>
              <w:rPr>
                <w:rFonts w:hint="eastAsia"/>
              </w:rPr>
              <w:t>使用字段：</w:t>
            </w:r>
            <w:r>
              <w:t xml:space="preserve">server, location  </w:t>
            </w:r>
          </w:p>
          <w:p w:rsidR="00787A64" w:rsidRDefault="00787A64" w:rsidP="00787A64">
            <w:pPr>
              <w:ind w:left="360"/>
              <w:rPr>
                <w:rFonts w:hint="eastAsia"/>
              </w:rPr>
            </w:pPr>
            <w:r>
              <w:rPr>
                <w:rFonts w:hint="eastAsia"/>
              </w:rPr>
              <w:t>匹配条件：</w:t>
            </w:r>
          </w:p>
          <w:p w:rsidR="00787A64" w:rsidRDefault="00787A64" w:rsidP="00787A64">
            <w:pPr>
              <w:ind w:left="360"/>
              <w:rPr>
                <w:rFonts w:hint="eastAsia"/>
              </w:rPr>
            </w:pPr>
          </w:p>
        </w:tc>
      </w:tr>
      <w:tr w:rsidR="00F47655" w:rsidTr="00A262C0">
        <w:tc>
          <w:tcPr>
            <w:tcW w:w="8388" w:type="dxa"/>
          </w:tcPr>
          <w:p w:rsidR="00F47655" w:rsidRDefault="00F47655" w:rsidP="00F47655">
            <w:pPr>
              <w:ind w:left="360"/>
            </w:pPr>
            <w:r>
              <w:rPr>
                <w:rFonts w:hint="eastAsia"/>
              </w:rPr>
              <w:t>正则表达式的匹配</w:t>
            </w:r>
          </w:p>
          <w:p w:rsidR="00F47655" w:rsidRDefault="00F47655" w:rsidP="00F47655">
            <w:pPr>
              <w:ind w:left="360"/>
            </w:pPr>
            <w:r>
              <w:tab/>
              <w:t>~为区分大小写的匹配。</w:t>
            </w:r>
          </w:p>
          <w:p w:rsidR="00F47655" w:rsidRDefault="00F47655" w:rsidP="00F47655">
            <w:pPr>
              <w:ind w:left="360"/>
            </w:pPr>
            <w:r>
              <w:tab/>
              <w:t>~*不区分大小写的匹配（firefox匹配FireFox）。</w:t>
            </w:r>
          </w:p>
          <w:p w:rsidR="00A262C0" w:rsidRDefault="00F47655" w:rsidP="00F47655">
            <w:pPr>
              <w:ind w:left="360"/>
              <w:rPr>
                <w:rFonts w:hint="eastAsia"/>
              </w:rPr>
            </w:pPr>
            <w:r>
              <w:rPr>
                <w:rFonts w:cs="微软雅黑" w:hint="eastAsia"/>
              </w:rPr>
              <w:t></w:t>
            </w:r>
            <w:r>
              <w:rPr>
                <w:rFonts w:cs="微软雅黑" w:hint="eastAsia"/>
              </w:rPr>
              <w:tab/>
              <w:t>!~</w:t>
            </w:r>
            <w:r>
              <w:t>和!~*意为“不匹配的”。</w:t>
            </w:r>
          </w:p>
          <w:p w:rsidR="00F47655" w:rsidRDefault="00F47655" w:rsidP="00F47655">
            <w:pPr>
              <w:ind w:left="360"/>
            </w:pPr>
            <w:r w:rsidRPr="00F47655">
              <w:rPr>
                <w:color w:val="FF0000"/>
              </w:rPr>
              <w:t>注意</w:t>
            </w:r>
            <w:r>
              <w:t>：正则表达式的一部分可以用圆括号，方便之后按照顺序用$1-$9来引用。</w:t>
            </w:r>
          </w:p>
          <w:p w:rsidR="00F47655" w:rsidRDefault="00F47655" w:rsidP="00F47655">
            <w:pPr>
              <w:ind w:left="360"/>
            </w:pPr>
            <w:r>
              <w:rPr>
                <w:rFonts w:hint="eastAsia"/>
              </w:rPr>
              <w:t>文件和目录匹配</w:t>
            </w:r>
          </w:p>
          <w:p w:rsidR="00F47655" w:rsidRDefault="00F47655" w:rsidP="00F47655">
            <w:pPr>
              <w:ind w:left="360"/>
            </w:pPr>
            <w:r>
              <w:rPr>
                <w:rFonts w:cs="微软雅黑" w:hint="eastAsia"/>
              </w:rPr>
              <w:t></w:t>
            </w:r>
            <w:r>
              <w:rPr>
                <w:rFonts w:cs="微软雅黑" w:hint="eastAsia"/>
              </w:rPr>
              <w:tab/>
            </w:r>
            <w:r>
              <w:t>使用-f和!-f检查一个文件是否存在。</w:t>
            </w:r>
          </w:p>
          <w:p w:rsidR="00F47655" w:rsidRDefault="00F47655" w:rsidP="00F47655">
            <w:pPr>
              <w:ind w:left="360"/>
            </w:pPr>
            <w:r>
              <w:rPr>
                <w:rFonts w:cs="微软雅黑" w:hint="eastAsia"/>
              </w:rPr>
              <w:t></w:t>
            </w:r>
            <w:r>
              <w:rPr>
                <w:rFonts w:cs="微软雅黑" w:hint="eastAsia"/>
              </w:rPr>
              <w:tab/>
            </w:r>
            <w:r>
              <w:t>使用-d和!-d检查一个目录是否存在。</w:t>
            </w:r>
          </w:p>
          <w:p w:rsidR="00F47655" w:rsidRDefault="00F47655" w:rsidP="00F47655">
            <w:pPr>
              <w:ind w:left="360"/>
            </w:pPr>
            <w:r>
              <w:rPr>
                <w:rFonts w:cs="微软雅黑" w:hint="eastAsia"/>
              </w:rPr>
              <w:t></w:t>
            </w:r>
            <w:r>
              <w:rPr>
                <w:rFonts w:cs="微软雅黑" w:hint="eastAsia"/>
              </w:rPr>
              <w:tab/>
            </w:r>
            <w:r>
              <w:t>使用-e和!-e检查一个文件，目录或者软链接是否存在。</w:t>
            </w:r>
          </w:p>
          <w:p w:rsidR="00F47655" w:rsidRDefault="00F47655" w:rsidP="00F47655">
            <w:pPr>
              <w:ind w:left="360"/>
            </w:pPr>
            <w:r>
              <w:rPr>
                <w:rFonts w:cs="微软雅黑" w:hint="eastAsia"/>
              </w:rPr>
              <w:t></w:t>
            </w:r>
            <w:r>
              <w:rPr>
                <w:rFonts w:cs="微软雅黑" w:hint="eastAsia"/>
              </w:rPr>
              <w:tab/>
            </w:r>
            <w:r>
              <w:t>使用-x和!-x检查一个文件是否为可执行文件。</w:t>
            </w:r>
          </w:p>
          <w:p w:rsidR="00F47655" w:rsidRDefault="00F47655" w:rsidP="00F47655">
            <w:pPr>
              <w:tabs>
                <w:tab w:val="left" w:pos="2025"/>
              </w:tabs>
            </w:pPr>
          </w:p>
        </w:tc>
      </w:tr>
    </w:tbl>
    <w:p w:rsidR="00F47655" w:rsidRDefault="00F47655" w:rsidP="00F47655">
      <w:pPr>
        <w:tabs>
          <w:tab w:val="left" w:pos="2025"/>
        </w:tabs>
        <w:ind w:left="360"/>
      </w:pPr>
      <w:r>
        <w:rPr>
          <w:rFonts w:hint="eastAsia"/>
        </w:rPr>
        <w:t>常用的内置变量</w:t>
      </w:r>
      <w:r w:rsidR="00A262C0">
        <w:rPr>
          <w:rFonts w:hint="eastAsia"/>
        </w:rPr>
        <w:t>：</w:t>
      </w:r>
    </w:p>
    <w:tbl>
      <w:tblPr>
        <w:tblStyle w:val="TableGrid"/>
        <w:tblW w:w="0" w:type="auto"/>
        <w:tblInd w:w="468" w:type="dxa"/>
        <w:tblLook w:val="04A0"/>
      </w:tblPr>
      <w:tblGrid>
        <w:gridCol w:w="8388"/>
      </w:tblGrid>
      <w:tr w:rsidR="00835AD0" w:rsidTr="00A262C0">
        <w:tc>
          <w:tcPr>
            <w:tcW w:w="8388" w:type="dxa"/>
          </w:tcPr>
          <w:p w:rsidR="00835AD0" w:rsidRDefault="00835AD0" w:rsidP="00835AD0">
            <w:pPr>
              <w:tabs>
                <w:tab w:val="left" w:pos="2025"/>
              </w:tabs>
            </w:pPr>
            <w:r>
              <w:t>$args：变量和请求中的参数相同</w:t>
            </w:r>
          </w:p>
          <w:p w:rsidR="00835AD0" w:rsidRDefault="00835AD0" w:rsidP="00835AD0">
            <w:pPr>
              <w:tabs>
                <w:tab w:val="left" w:pos="2025"/>
              </w:tabs>
            </w:pPr>
            <w:r>
              <w:t>$document_root：相当于当前请求的root命令指定的值</w:t>
            </w:r>
          </w:p>
          <w:p w:rsidR="00835AD0" w:rsidRDefault="00835AD0" w:rsidP="00835AD0">
            <w:pPr>
              <w:tabs>
                <w:tab w:val="left" w:pos="2025"/>
              </w:tabs>
            </w:pPr>
            <w:r>
              <w:t>$uri：当前request的URI</w:t>
            </w:r>
          </w:p>
          <w:p w:rsidR="00835AD0" w:rsidRDefault="00835AD0" w:rsidP="00835AD0">
            <w:pPr>
              <w:tabs>
                <w:tab w:val="left" w:pos="2025"/>
              </w:tabs>
            </w:pPr>
            <w:r>
              <w:t>$document_uri：同$uri</w:t>
            </w:r>
          </w:p>
          <w:p w:rsidR="00835AD0" w:rsidRDefault="00835AD0" w:rsidP="00835AD0">
            <w:pPr>
              <w:tabs>
                <w:tab w:val="left" w:pos="2025"/>
              </w:tabs>
            </w:pPr>
            <w:r>
              <w:t>$host:和请求头中的host一样</w:t>
            </w:r>
          </w:p>
          <w:p w:rsidR="00835AD0" w:rsidRDefault="00835AD0" w:rsidP="00835AD0">
            <w:pPr>
              <w:tabs>
                <w:tab w:val="left" w:pos="2025"/>
              </w:tabs>
            </w:pPr>
            <w:r>
              <w:t>$limit_rate：用来设置限制连接速率</w:t>
            </w:r>
          </w:p>
          <w:p w:rsidR="00835AD0" w:rsidRDefault="00835AD0" w:rsidP="00835AD0">
            <w:pPr>
              <w:tabs>
                <w:tab w:val="left" w:pos="2025"/>
              </w:tabs>
            </w:pPr>
            <w:r>
              <w:t>$request_method：等同于request的method，get或者post</w:t>
            </w:r>
          </w:p>
          <w:p w:rsidR="00835AD0" w:rsidRDefault="00835AD0" w:rsidP="00835AD0">
            <w:pPr>
              <w:tabs>
                <w:tab w:val="left" w:pos="2025"/>
              </w:tabs>
            </w:pPr>
            <w:r>
              <w:t>$remote_addr：表示客户端ip地址</w:t>
            </w:r>
          </w:p>
          <w:p w:rsidR="00835AD0" w:rsidRDefault="00835AD0" w:rsidP="00835AD0">
            <w:pPr>
              <w:tabs>
                <w:tab w:val="left" w:pos="2025"/>
              </w:tabs>
            </w:pPr>
            <w:r>
              <w:t>$remote_port：表示客户端端口号</w:t>
            </w:r>
          </w:p>
          <w:p w:rsidR="00835AD0" w:rsidRDefault="00835AD0" w:rsidP="00835AD0">
            <w:pPr>
              <w:tabs>
                <w:tab w:val="left" w:pos="2025"/>
              </w:tabs>
            </w:pPr>
            <w:r>
              <w:t>$remote_user：表示用户名</w:t>
            </w:r>
          </w:p>
          <w:p w:rsidR="00835AD0" w:rsidRDefault="00835AD0" w:rsidP="00835AD0">
            <w:pPr>
              <w:tabs>
                <w:tab w:val="left" w:pos="2025"/>
              </w:tabs>
            </w:pPr>
            <w:r>
              <w:t>$request_filename：当前请求的文件的路径名。root或者alias与URI的request组合而成</w:t>
            </w:r>
          </w:p>
          <w:p w:rsidR="00835AD0" w:rsidRDefault="00835AD0" w:rsidP="00835AD0">
            <w:pPr>
              <w:tabs>
                <w:tab w:val="left" w:pos="2025"/>
              </w:tabs>
            </w:pPr>
            <w:r>
              <w:t>$request_uri：有参数的完整的初始URI</w:t>
            </w:r>
          </w:p>
          <w:p w:rsidR="00835AD0" w:rsidRDefault="00835AD0" w:rsidP="00835AD0">
            <w:pPr>
              <w:tabs>
                <w:tab w:val="left" w:pos="2025"/>
              </w:tabs>
            </w:pPr>
            <w:r>
              <w:t>$query_string：此变量和$args一样</w:t>
            </w:r>
          </w:p>
          <w:p w:rsidR="00835AD0" w:rsidRDefault="00835AD0" w:rsidP="00835AD0">
            <w:pPr>
              <w:tabs>
                <w:tab w:val="left" w:pos="2025"/>
              </w:tabs>
            </w:pPr>
            <w:r>
              <w:lastRenderedPageBreak/>
              <w:t>$server_name：表示请求到达服务器的服务器名字</w:t>
            </w:r>
          </w:p>
          <w:p w:rsidR="00835AD0" w:rsidRDefault="00835AD0" w:rsidP="00835AD0">
            <w:pPr>
              <w:tabs>
                <w:tab w:val="left" w:pos="2025"/>
              </w:tabs>
            </w:pPr>
            <w:r>
              <w:t>$server_port：表示请求到达服务器的端口号。</w:t>
            </w:r>
          </w:p>
        </w:tc>
      </w:tr>
    </w:tbl>
    <w:p w:rsidR="00835AD0" w:rsidRDefault="00835AD0" w:rsidP="00F47655">
      <w:pPr>
        <w:tabs>
          <w:tab w:val="left" w:pos="2025"/>
        </w:tabs>
        <w:ind w:left="360"/>
        <w:rPr>
          <w:rFonts w:hint="eastAsia"/>
        </w:rPr>
      </w:pPr>
    </w:p>
    <w:p w:rsidR="00A262C0" w:rsidRDefault="00A262C0" w:rsidP="00F47655">
      <w:pPr>
        <w:tabs>
          <w:tab w:val="left" w:pos="2025"/>
        </w:tabs>
        <w:ind w:left="360"/>
      </w:pPr>
    </w:p>
    <w:p w:rsidR="00A262C0" w:rsidRPr="00A262C0" w:rsidRDefault="00835AD0" w:rsidP="00A262C0">
      <w:pPr>
        <w:pStyle w:val="Heading2"/>
      </w:pPr>
      <w:r>
        <w:rPr>
          <w:rFonts w:hint="eastAsia"/>
        </w:rPr>
        <w:t>rewrite</w:t>
      </w:r>
      <w:r>
        <w:rPr>
          <w:rFonts w:hint="eastAsia"/>
        </w:rPr>
        <w:t>命令</w:t>
      </w:r>
    </w:p>
    <w:tbl>
      <w:tblPr>
        <w:tblStyle w:val="TableGrid"/>
        <w:tblW w:w="0" w:type="auto"/>
        <w:tblInd w:w="468" w:type="dxa"/>
        <w:tblLook w:val="04A0"/>
      </w:tblPr>
      <w:tblGrid>
        <w:gridCol w:w="8388"/>
      </w:tblGrid>
      <w:tr w:rsidR="00A262C0" w:rsidTr="00A262C0">
        <w:tc>
          <w:tcPr>
            <w:tcW w:w="8388" w:type="dxa"/>
          </w:tcPr>
          <w:p w:rsidR="00A262C0" w:rsidRDefault="00A262C0" w:rsidP="00A262C0">
            <w:pPr>
              <w:tabs>
                <w:tab w:val="left" w:pos="2025"/>
              </w:tabs>
              <w:ind w:left="360"/>
            </w:pPr>
            <w:r>
              <w:rPr>
                <w:rFonts w:hint="eastAsia"/>
              </w:rPr>
              <w:t>语法：</w:t>
            </w:r>
            <w:r>
              <w:t xml:space="preserve">rewrite regex replacement flag  </w:t>
            </w:r>
          </w:p>
          <w:p w:rsidR="00A262C0" w:rsidRDefault="00A262C0" w:rsidP="00A262C0">
            <w:pPr>
              <w:tabs>
                <w:tab w:val="left" w:pos="2025"/>
              </w:tabs>
              <w:ind w:left="360"/>
            </w:pPr>
            <w:r>
              <w:rPr>
                <w:rFonts w:hint="eastAsia"/>
              </w:rPr>
              <w:t>默认值：</w:t>
            </w:r>
            <w:r>
              <w:t xml:space="preserve">none  </w:t>
            </w:r>
          </w:p>
          <w:p w:rsidR="00A262C0" w:rsidRDefault="00A262C0" w:rsidP="00A262C0">
            <w:pPr>
              <w:tabs>
                <w:tab w:val="left" w:pos="2025"/>
              </w:tabs>
              <w:ind w:left="360"/>
            </w:pPr>
            <w:r>
              <w:rPr>
                <w:rFonts w:hint="eastAsia"/>
              </w:rPr>
              <w:t>使用字段：</w:t>
            </w:r>
            <w:r>
              <w:t xml:space="preserve">server, location, if  </w:t>
            </w:r>
          </w:p>
          <w:p w:rsidR="00A262C0" w:rsidRDefault="00A262C0" w:rsidP="00A262C0">
            <w:pPr>
              <w:tabs>
                <w:tab w:val="left" w:pos="2025"/>
              </w:tabs>
              <w:ind w:left="360"/>
            </w:pPr>
            <w:r>
              <w:rPr>
                <w:rFonts w:hint="eastAsia"/>
              </w:rPr>
              <w:t>按照相关的正则表达式与字符串修改</w:t>
            </w:r>
            <w:r>
              <w:t xml:space="preserve">URI，指令按照在配置文件中出现的顺序执行。可以在重写指令后面添加标记。  </w:t>
            </w:r>
          </w:p>
          <w:p w:rsidR="00A262C0" w:rsidRDefault="00A262C0" w:rsidP="00A262C0">
            <w:pPr>
              <w:tabs>
                <w:tab w:val="left" w:pos="2025"/>
              </w:tabs>
              <w:ind w:left="360"/>
            </w:pPr>
            <w:r>
              <w:rPr>
                <w:rFonts w:hint="eastAsia"/>
              </w:rPr>
              <w:t>如果替换的字符串以</w:t>
            </w:r>
            <w:r>
              <w:t>http://开头，请求将被重定向，并且不再执行多余的rewrite指令。尾部的标记(flag)可以是以下的值：</w:t>
            </w:r>
          </w:p>
          <w:p w:rsidR="00A262C0" w:rsidRDefault="00A262C0" w:rsidP="00A262C0">
            <w:pPr>
              <w:pStyle w:val="ListParagraph"/>
              <w:numPr>
                <w:ilvl w:val="0"/>
                <w:numId w:val="13"/>
              </w:numPr>
              <w:tabs>
                <w:tab w:val="left" w:pos="2025"/>
              </w:tabs>
            </w:pPr>
            <w:r>
              <w:t>last - 完成重写指令，之后搜索相应的URI或location</w:t>
            </w:r>
            <w:r>
              <w:rPr>
                <w:rFonts w:hint="eastAsia"/>
              </w:rPr>
              <w:t>，url不变。</w:t>
            </w:r>
          </w:p>
          <w:p w:rsidR="00A262C0" w:rsidRDefault="00A262C0" w:rsidP="00A262C0">
            <w:pPr>
              <w:pStyle w:val="ListParagraph"/>
              <w:numPr>
                <w:ilvl w:val="0"/>
                <w:numId w:val="13"/>
              </w:numPr>
              <w:tabs>
                <w:tab w:val="left" w:pos="2025"/>
              </w:tabs>
            </w:pPr>
            <w:r>
              <w:t>break - 完成重写指令，不在匹配后面的规则</w:t>
            </w:r>
            <w:r>
              <w:rPr>
                <w:rFonts w:hint="eastAsia"/>
              </w:rPr>
              <w:t>，url不变。</w:t>
            </w:r>
          </w:p>
          <w:p w:rsidR="00A262C0" w:rsidRDefault="00A262C0" w:rsidP="00A262C0">
            <w:pPr>
              <w:pStyle w:val="ListParagraph"/>
              <w:numPr>
                <w:ilvl w:val="0"/>
                <w:numId w:val="13"/>
              </w:numPr>
              <w:tabs>
                <w:tab w:val="left" w:pos="2025"/>
              </w:tabs>
            </w:pPr>
            <w:r>
              <w:t>redirect - 返回302临时重定向，如果替换字段用http://开头则被使用。</w:t>
            </w:r>
          </w:p>
          <w:p w:rsidR="00A262C0" w:rsidRDefault="00A262C0" w:rsidP="00A262C0">
            <w:pPr>
              <w:pStyle w:val="ListParagraph"/>
              <w:numPr>
                <w:ilvl w:val="0"/>
                <w:numId w:val="13"/>
              </w:numPr>
              <w:tabs>
                <w:tab w:val="left" w:pos="2025"/>
              </w:tabs>
              <w:rPr>
                <w:rFonts w:hint="eastAsia"/>
              </w:rPr>
            </w:pPr>
            <w:r>
              <w:t>permanent - 返回301永久重定向</w:t>
            </w:r>
            <w:r>
              <w:rPr>
                <w:rFonts w:hint="eastAsia"/>
              </w:rPr>
              <w:t>,浏览器地址栏中url变成跳转URL</w:t>
            </w:r>
          </w:p>
          <w:p w:rsidR="00A262C0" w:rsidRDefault="00A262C0" w:rsidP="00A262C0">
            <w:pPr>
              <w:tabs>
                <w:tab w:val="left" w:pos="2025"/>
              </w:tabs>
              <w:rPr>
                <w:rFonts w:hint="eastAsia"/>
              </w:rPr>
            </w:pPr>
          </w:p>
          <w:p w:rsidR="00A262C0" w:rsidRDefault="00A262C0" w:rsidP="00A262C0"/>
        </w:tc>
      </w:tr>
      <w:tr w:rsidR="00A262C0" w:rsidTr="00A262C0">
        <w:tc>
          <w:tcPr>
            <w:tcW w:w="8388" w:type="dxa"/>
          </w:tcPr>
          <w:p w:rsidR="00A262C0" w:rsidRDefault="00A262C0" w:rsidP="00A262C0">
            <w:pPr>
              <w:tabs>
                <w:tab w:val="left" w:pos="2025"/>
              </w:tabs>
              <w:ind w:left="360"/>
            </w:pPr>
            <w:r>
              <w:t>location /download/ {</w:t>
            </w:r>
          </w:p>
          <w:p w:rsidR="00A262C0" w:rsidRDefault="00A262C0" w:rsidP="00A262C0">
            <w:pPr>
              <w:tabs>
                <w:tab w:val="left" w:pos="2025"/>
              </w:tabs>
              <w:ind w:left="360"/>
            </w:pPr>
            <w:r>
              <w:t xml:space="preserve">  rewrite  ^(/download/.*)/media/(.*)\..*$  $1/mp3/$2.mp3  break;</w:t>
            </w:r>
          </w:p>
          <w:p w:rsidR="00A262C0" w:rsidRDefault="00A262C0" w:rsidP="00A262C0">
            <w:pPr>
              <w:tabs>
                <w:tab w:val="left" w:pos="2025"/>
              </w:tabs>
              <w:ind w:left="360"/>
            </w:pPr>
            <w:r>
              <w:t xml:space="preserve">  rewrite  ^(/download/.*)/audio/(.*)\..*$  $1/mp3/$2.ra   break;</w:t>
            </w:r>
          </w:p>
          <w:p w:rsidR="00A262C0" w:rsidRDefault="00A262C0" w:rsidP="00A262C0">
            <w:pPr>
              <w:tabs>
                <w:tab w:val="left" w:pos="2025"/>
              </w:tabs>
              <w:ind w:left="360"/>
            </w:pPr>
            <w:r>
              <w:t xml:space="preserve">  return   403;</w:t>
            </w:r>
          </w:p>
          <w:p w:rsidR="00A262C0" w:rsidRDefault="00A262C0" w:rsidP="00A262C0">
            <w:pPr>
              <w:tabs>
                <w:tab w:val="left" w:pos="2025"/>
              </w:tabs>
              <w:ind w:left="360"/>
              <w:rPr>
                <w:rFonts w:hint="eastAsia"/>
              </w:rPr>
            </w:pPr>
            <w:r>
              <w:t>}</w:t>
            </w:r>
          </w:p>
        </w:tc>
      </w:tr>
    </w:tbl>
    <w:p w:rsidR="00A262C0" w:rsidRPr="00A262C0" w:rsidRDefault="00A262C0" w:rsidP="00A262C0"/>
    <w:p w:rsidR="009122E0" w:rsidRDefault="009122E0" w:rsidP="009122E0"/>
    <w:p w:rsidR="00832504" w:rsidRPr="00832504" w:rsidRDefault="002F2076" w:rsidP="00832504">
      <w:pPr>
        <w:pStyle w:val="Heading2"/>
      </w:pPr>
      <w:r>
        <w:rPr>
          <w:rFonts w:hint="eastAsia"/>
        </w:rPr>
        <w:t>set</w:t>
      </w:r>
      <w:r>
        <w:rPr>
          <w:rFonts w:hint="eastAsia"/>
        </w:rPr>
        <w:t>命令</w:t>
      </w:r>
    </w:p>
    <w:tbl>
      <w:tblPr>
        <w:tblStyle w:val="TableGrid"/>
        <w:tblW w:w="0" w:type="auto"/>
        <w:tblInd w:w="468" w:type="dxa"/>
        <w:tblLook w:val="04A0"/>
      </w:tblPr>
      <w:tblGrid>
        <w:gridCol w:w="8388"/>
      </w:tblGrid>
      <w:tr w:rsidR="00832504" w:rsidTr="00832504">
        <w:tc>
          <w:tcPr>
            <w:tcW w:w="8388" w:type="dxa"/>
          </w:tcPr>
          <w:p w:rsidR="00832504" w:rsidRDefault="00832504" w:rsidP="00832504">
            <w:r>
              <w:rPr>
                <w:rFonts w:hint="eastAsia"/>
              </w:rPr>
              <w:t>set命令可以为设置一个变量并为其赋值，其值可以是文本，变量或他们的 组合。不能使用set设置$http_xxx头部变量的值</w:t>
            </w:r>
          </w:p>
          <w:p w:rsidR="00832504" w:rsidRDefault="00832504" w:rsidP="00832504">
            <w:r>
              <w:rPr>
                <w:rFonts w:hint="eastAsia"/>
              </w:rPr>
              <w:t>语法：set var val</w:t>
            </w:r>
          </w:p>
          <w:p w:rsidR="00832504" w:rsidRDefault="00832504" w:rsidP="00832504">
            <w:r>
              <w:rPr>
                <w:rFonts w:hint="eastAsia"/>
              </w:rPr>
              <w:t>默认值：none</w:t>
            </w:r>
          </w:p>
          <w:p w:rsidR="00832504" w:rsidRDefault="00832504" w:rsidP="00832504">
            <w:r>
              <w:rPr>
                <w:rFonts w:hint="eastAsia"/>
              </w:rPr>
              <w:lastRenderedPageBreak/>
              <w:t>使用字段：server，location，if</w:t>
            </w:r>
          </w:p>
          <w:p w:rsidR="00832504" w:rsidRDefault="00832504" w:rsidP="00832504"/>
        </w:tc>
      </w:tr>
    </w:tbl>
    <w:p w:rsidR="00832504" w:rsidRPr="00832504" w:rsidRDefault="00832504" w:rsidP="00832504"/>
    <w:p w:rsidR="00832504" w:rsidRPr="00832504" w:rsidRDefault="00D56A3C" w:rsidP="00832504">
      <w:pPr>
        <w:pStyle w:val="Heading2"/>
      </w:pPr>
      <w:r>
        <w:rPr>
          <w:rFonts w:hint="eastAsia"/>
        </w:rPr>
        <w:t>break</w:t>
      </w:r>
      <w:r>
        <w:rPr>
          <w:rFonts w:hint="eastAsia"/>
        </w:rPr>
        <w:t>命令</w:t>
      </w:r>
    </w:p>
    <w:tbl>
      <w:tblPr>
        <w:tblStyle w:val="TableGrid"/>
        <w:tblW w:w="0" w:type="auto"/>
        <w:tblInd w:w="468" w:type="dxa"/>
        <w:tblLook w:val="04A0"/>
      </w:tblPr>
      <w:tblGrid>
        <w:gridCol w:w="8388"/>
      </w:tblGrid>
      <w:tr w:rsidR="00832504" w:rsidTr="00832504">
        <w:tc>
          <w:tcPr>
            <w:tcW w:w="8388" w:type="dxa"/>
          </w:tcPr>
          <w:p w:rsidR="00832504" w:rsidRDefault="00832504" w:rsidP="00832504">
            <w:r>
              <w:rPr>
                <w:rFonts w:hint="eastAsia"/>
              </w:rPr>
              <w:t>表示完成当前设置的规则后不在匹配后面的重写规则</w:t>
            </w:r>
          </w:p>
          <w:p w:rsidR="00832504" w:rsidRDefault="00832504" w:rsidP="00832504">
            <w:r>
              <w:rPr>
                <w:rFonts w:hint="eastAsia"/>
              </w:rPr>
              <w:t>语法：break</w:t>
            </w:r>
          </w:p>
          <w:p w:rsidR="00832504" w:rsidRDefault="00832504" w:rsidP="00832504">
            <w:r>
              <w:rPr>
                <w:rFonts w:hint="eastAsia"/>
              </w:rPr>
              <w:t>默认值：none</w:t>
            </w:r>
          </w:p>
          <w:p w:rsidR="00832504" w:rsidRDefault="00832504" w:rsidP="00832504">
            <w:r>
              <w:rPr>
                <w:rFonts w:hint="eastAsia"/>
              </w:rPr>
              <w:t>使用字段：server , location ,if</w:t>
            </w:r>
          </w:p>
        </w:tc>
      </w:tr>
    </w:tbl>
    <w:p w:rsidR="00104A63" w:rsidRPr="00104A63" w:rsidRDefault="00104A63" w:rsidP="00104A63">
      <w:pPr>
        <w:ind w:left="360"/>
      </w:pPr>
    </w:p>
    <w:p w:rsidR="00832504" w:rsidRDefault="00104A63" w:rsidP="00832504">
      <w:pPr>
        <w:pStyle w:val="Heading2"/>
      </w:pPr>
      <w:r>
        <w:rPr>
          <w:rFonts w:hint="eastAsia"/>
        </w:rPr>
        <w:t xml:space="preserve">return </w:t>
      </w:r>
      <w:r>
        <w:rPr>
          <w:rFonts w:hint="eastAsia"/>
        </w:rPr>
        <w:t>命令</w:t>
      </w:r>
      <w:r>
        <w:rPr>
          <w:rFonts w:hint="eastAsia"/>
        </w:rPr>
        <w:tab/>
      </w:r>
      <w:r w:rsidR="00832504">
        <w:rPr>
          <w:rFonts w:hint="eastAsia"/>
        </w:rPr>
        <w:t xml:space="preserve"> </w:t>
      </w:r>
    </w:p>
    <w:tbl>
      <w:tblPr>
        <w:tblStyle w:val="TableGrid"/>
        <w:tblW w:w="0" w:type="auto"/>
        <w:tblInd w:w="468" w:type="dxa"/>
        <w:tblLook w:val="04A0"/>
      </w:tblPr>
      <w:tblGrid>
        <w:gridCol w:w="8388"/>
      </w:tblGrid>
      <w:tr w:rsidR="00832504" w:rsidTr="00832504">
        <w:tc>
          <w:tcPr>
            <w:tcW w:w="8388" w:type="dxa"/>
          </w:tcPr>
          <w:p w:rsidR="00832504" w:rsidRDefault="00832504" w:rsidP="00832504">
            <w:r>
              <w:rPr>
                <w:rFonts w:hint="eastAsia"/>
              </w:rPr>
              <w:t>语法：</w:t>
            </w:r>
            <w:r>
              <w:t xml:space="preserve">return code  </w:t>
            </w:r>
          </w:p>
          <w:p w:rsidR="00832504" w:rsidRDefault="00832504" w:rsidP="00832504">
            <w:r>
              <w:rPr>
                <w:rFonts w:hint="eastAsia"/>
              </w:rPr>
              <w:t>默认值：</w:t>
            </w:r>
            <w:r>
              <w:t xml:space="preserve">none  </w:t>
            </w:r>
          </w:p>
          <w:p w:rsidR="00832504" w:rsidRDefault="00832504" w:rsidP="00832504">
            <w:r>
              <w:rPr>
                <w:rFonts w:hint="eastAsia"/>
              </w:rPr>
              <w:t>使用字段：</w:t>
            </w:r>
            <w:r>
              <w:t xml:space="preserve">server, location, if  </w:t>
            </w:r>
          </w:p>
          <w:p w:rsidR="00832504" w:rsidRDefault="00832504" w:rsidP="00832504">
            <w:r>
              <w:rPr>
                <w:rFonts w:hint="eastAsia"/>
              </w:rPr>
              <w:t>这个指令结束执行配置语句并为客户端返回状态代码，可以使用下列的值：</w:t>
            </w:r>
          </w:p>
          <w:p w:rsidR="00832504" w:rsidRDefault="00832504" w:rsidP="00832504">
            <w:r>
              <w:t>204，400，402-406，408，410, 411, 413, 416与500-504。</w:t>
            </w:r>
          </w:p>
          <w:p w:rsidR="00832504" w:rsidRDefault="00832504" w:rsidP="00832504">
            <w:pPr>
              <w:rPr>
                <w:rFonts w:hint="eastAsia"/>
              </w:rPr>
            </w:pPr>
            <w:r>
              <w:rPr>
                <w:rFonts w:hint="eastAsia"/>
              </w:rPr>
              <w:t>此外，非标准代码</w:t>
            </w:r>
            <w:r>
              <w:t>444将关闭连接并且不发送任何的头部。</w:t>
            </w:r>
          </w:p>
        </w:tc>
      </w:tr>
    </w:tbl>
    <w:p w:rsidR="001E2F7A" w:rsidRDefault="001E2F7A" w:rsidP="00832504"/>
    <w:p w:rsidR="00806A9F" w:rsidRDefault="00806A9F" w:rsidP="00806A9F">
      <w:pPr>
        <w:pStyle w:val="Heading1"/>
        <w:numPr>
          <w:ilvl w:val="0"/>
          <w:numId w:val="1"/>
        </w:numPr>
      </w:pPr>
      <w:r w:rsidRPr="00D603DA">
        <w:rPr>
          <w:rFonts w:hint="eastAsia"/>
        </w:rPr>
        <w:t>Nginx</w:t>
      </w:r>
      <w:r w:rsidRPr="00D603DA">
        <w:rPr>
          <w:rFonts w:hint="eastAsia"/>
        </w:rPr>
        <w:t>之页面缓存</w:t>
      </w:r>
    </w:p>
    <w:p w:rsidR="008E7C71" w:rsidRDefault="008E7C71" w:rsidP="008E7C71">
      <w:pPr>
        <w:ind w:left="360"/>
      </w:pPr>
      <w:r>
        <w:t>proxy_set_header：设置由后端的服务器获取用户的主机名或者真实IP地址，以及代理者的真实IP地址。</w:t>
      </w:r>
    </w:p>
    <w:p w:rsidR="008E7C71" w:rsidRDefault="008E7C71" w:rsidP="008E7C71">
      <w:pPr>
        <w:ind w:left="360"/>
      </w:pPr>
      <w:r>
        <w:rPr>
          <w:rFonts w:cs="微软雅黑" w:hint="eastAsia"/>
        </w:rPr>
        <w:t>client_body_buffer_size</w:t>
      </w:r>
      <w:r>
        <w:t>：用于指定客户端请求主体缓冲区大小，可以理解为先保存到本地再传给用户。</w:t>
      </w:r>
    </w:p>
    <w:p w:rsidR="008E7C71" w:rsidRDefault="008E7C71" w:rsidP="008E7C71">
      <w:pPr>
        <w:ind w:left="360"/>
      </w:pPr>
      <w:r>
        <w:rPr>
          <w:rFonts w:cs="微软雅黑" w:hint="eastAsia"/>
        </w:rPr>
        <w:t>proxy_connect_timeout</w:t>
      </w:r>
      <w:r>
        <w:t>：表示与后端服务器连接的超时时间，即发起握手等候响应的超时时间。</w:t>
      </w:r>
    </w:p>
    <w:p w:rsidR="008E7C71" w:rsidRDefault="008E7C71" w:rsidP="008E7C71">
      <w:pPr>
        <w:ind w:left="360"/>
      </w:pPr>
      <w:r>
        <w:rPr>
          <w:rFonts w:cs="微软雅黑" w:hint="eastAsia"/>
        </w:rPr>
        <w:t>proxy_send_timeout</w:t>
      </w:r>
      <w:r>
        <w:t>：表示后端服务器的数据回传时间，即在规定时间之内后端服务器必须传完所有的数据，否则，Nginx将断开这个连接。</w:t>
      </w:r>
    </w:p>
    <w:p w:rsidR="008E7C71" w:rsidRDefault="008E7C71" w:rsidP="008E7C71">
      <w:pPr>
        <w:ind w:left="360"/>
      </w:pPr>
      <w:r>
        <w:rPr>
          <w:rFonts w:cs="微软雅黑" w:hint="eastAsia"/>
        </w:rPr>
        <w:lastRenderedPageBreak/>
        <w:t xml:space="preserve"> proxy_read_timeout</w:t>
      </w:r>
      <w:r>
        <w:t>：设置Nginx从代理的后端服务器获取信息的时间，表示连接建立成功后，Nginx等待后端服务器的响应时间，其实是Nginx已经进入后端的排队之中等候处理的时间。</w:t>
      </w:r>
    </w:p>
    <w:p w:rsidR="008E7C71" w:rsidRDefault="008E7C71" w:rsidP="008E7C71">
      <w:pPr>
        <w:ind w:left="360"/>
      </w:pPr>
      <w:r>
        <w:rPr>
          <w:rFonts w:cs="微软雅黑" w:hint="eastAsia"/>
        </w:rPr>
        <w:t xml:space="preserve"> proxy_buffer_size</w:t>
      </w:r>
      <w:r>
        <w:t xml:space="preserve">：设置缓冲区大小， 默认,该缓冲区大小等于指令proxy_buffers设置的大小。 </w:t>
      </w:r>
    </w:p>
    <w:p w:rsidR="008E7C71" w:rsidRDefault="008E7C71" w:rsidP="008E7C71">
      <w:pPr>
        <w:ind w:left="360"/>
      </w:pPr>
      <w:r>
        <w:rPr>
          <w:rFonts w:cs="微软雅黑" w:hint="eastAsia"/>
        </w:rPr>
        <w:t>proxy_buffers</w:t>
      </w:r>
      <w:r>
        <w:t>：设置缓冲区的数量和大小。nginx从代理的后端服务器获取的响应信息，会放置到缓冲区。</w:t>
      </w:r>
    </w:p>
    <w:p w:rsidR="008E7C71" w:rsidRDefault="008E7C71" w:rsidP="008E7C71">
      <w:pPr>
        <w:ind w:left="360"/>
      </w:pPr>
      <w:r>
        <w:rPr>
          <w:rFonts w:cs="微软雅黑" w:hint="eastAsia"/>
        </w:rPr>
        <w:t>proxy_busy_buffers_size</w:t>
      </w:r>
      <w:r>
        <w:t>：用于设置系统很忙时可以使用的proxy_buffers大小，官方推荐的大小为proxy_buffers*2。</w:t>
      </w:r>
    </w:p>
    <w:p w:rsidR="00806A9F" w:rsidRDefault="008E7C71" w:rsidP="008E7C71">
      <w:pPr>
        <w:ind w:left="360"/>
      </w:pPr>
      <w:r>
        <w:rPr>
          <w:rFonts w:cs="微软雅黑" w:hint="eastAsia"/>
        </w:rPr>
        <w:t>proxy_temp_file_write_size</w:t>
      </w:r>
      <w:r>
        <w:t>：指定proxy缓存临时文件的大小。</w:t>
      </w:r>
    </w:p>
    <w:p w:rsidR="00806A9F" w:rsidRDefault="008E7C71" w:rsidP="00752120">
      <w:pPr>
        <w:pStyle w:val="Heading2"/>
        <w:numPr>
          <w:ilvl w:val="0"/>
          <w:numId w:val="14"/>
        </w:numPr>
      </w:pPr>
      <w:r w:rsidRPr="008E7C71">
        <w:t>proxy_cache_path</w:t>
      </w:r>
    </w:p>
    <w:p w:rsidR="00945FB9" w:rsidRDefault="00945FB9" w:rsidP="00945FB9">
      <w:pPr>
        <w:ind w:left="360"/>
      </w:pPr>
      <w:r>
        <w:rPr>
          <w:rFonts w:hint="eastAsia"/>
        </w:rPr>
        <w:t>语法：</w:t>
      </w:r>
      <w:r>
        <w:t xml:space="preserve">proxy_cache_path path [levels=number] keys_zone=zone_name:zone_size [inactive=time] [max_size=size];  </w:t>
      </w:r>
    </w:p>
    <w:p w:rsidR="00945FB9" w:rsidRDefault="00945FB9" w:rsidP="00945FB9">
      <w:pPr>
        <w:ind w:left="360"/>
      </w:pPr>
      <w:r>
        <w:rPr>
          <w:rFonts w:hint="eastAsia"/>
        </w:rPr>
        <w:t>默认值：</w:t>
      </w:r>
      <w:r>
        <w:t xml:space="preserve">None  </w:t>
      </w:r>
    </w:p>
    <w:p w:rsidR="00945FB9" w:rsidRDefault="00945FB9" w:rsidP="00945FB9">
      <w:pPr>
        <w:ind w:left="360"/>
      </w:pPr>
      <w:r>
        <w:rPr>
          <w:rFonts w:hint="eastAsia"/>
        </w:rPr>
        <w:t>使用字段：</w:t>
      </w:r>
      <w:r>
        <w:t xml:space="preserve">http  </w:t>
      </w:r>
    </w:p>
    <w:p w:rsidR="00945FB9" w:rsidRDefault="00945FB9" w:rsidP="00945FB9">
      <w:pPr>
        <w:ind w:left="360"/>
      </w:pPr>
      <w:r>
        <w:rPr>
          <w:rFonts w:hint="eastAsia"/>
        </w:rPr>
        <w:t>指令指定缓存的路径和一些其他参数，缓存的数据存储在文件中，并且使用代理</w:t>
      </w:r>
      <w:r>
        <w:t>url的哈希值作为关键字与文件名。levels参数指定缓存的子目录数，例如：</w:t>
      </w:r>
    </w:p>
    <w:p w:rsidR="008E7C71" w:rsidRDefault="00945FB9" w:rsidP="00945FB9">
      <w:pPr>
        <w:ind w:left="360"/>
      </w:pPr>
      <w:r>
        <w:t>proxy_cache_path  /data/nginx/cache  levels=1:2   keys_zone=one:10m;</w:t>
      </w:r>
    </w:p>
    <w:p w:rsidR="00945FB9" w:rsidRDefault="00945FB9" w:rsidP="00945FB9">
      <w:pPr>
        <w:ind w:left="360"/>
      </w:pPr>
    </w:p>
    <w:p w:rsidR="00945FB9" w:rsidRDefault="00945FB9" w:rsidP="00945FB9">
      <w:pPr>
        <w:pStyle w:val="Heading2"/>
      </w:pPr>
      <w:r w:rsidRPr="00945FB9">
        <w:t>proxy_cache</w:t>
      </w:r>
    </w:p>
    <w:p w:rsidR="00A32602" w:rsidRDefault="00A32602" w:rsidP="00A32602">
      <w:pPr>
        <w:ind w:left="360"/>
      </w:pPr>
      <w:r>
        <w:rPr>
          <w:rFonts w:hint="eastAsia"/>
        </w:rPr>
        <w:t>语法：</w:t>
      </w:r>
      <w:r>
        <w:t xml:space="preserve">proxy_cache zone_name;  </w:t>
      </w:r>
    </w:p>
    <w:p w:rsidR="00A32602" w:rsidRDefault="00A32602" w:rsidP="00A32602">
      <w:pPr>
        <w:ind w:left="360"/>
      </w:pPr>
      <w:r>
        <w:rPr>
          <w:rFonts w:hint="eastAsia"/>
        </w:rPr>
        <w:t>默认值：</w:t>
      </w:r>
      <w:r>
        <w:t xml:space="preserve">None  </w:t>
      </w:r>
    </w:p>
    <w:p w:rsidR="00A32602" w:rsidRDefault="00A32602" w:rsidP="00A32602">
      <w:pPr>
        <w:ind w:left="360"/>
      </w:pPr>
      <w:r>
        <w:rPr>
          <w:rFonts w:hint="eastAsia"/>
        </w:rPr>
        <w:t>使用字段：</w:t>
      </w:r>
      <w:r>
        <w:t xml:space="preserve">http, server, location  </w:t>
      </w:r>
    </w:p>
    <w:p w:rsidR="00945FB9" w:rsidRDefault="00A32602" w:rsidP="00A32602">
      <w:pPr>
        <w:ind w:left="360"/>
        <w:rPr>
          <w:rFonts w:hint="eastAsia"/>
        </w:rPr>
      </w:pPr>
      <w:r>
        <w:rPr>
          <w:rFonts w:hint="eastAsia"/>
        </w:rPr>
        <w:t>设置一个缓存区域的名称，一个相同的区域可以在不同的地方使用。</w:t>
      </w:r>
    </w:p>
    <w:p w:rsidR="00832504" w:rsidRPr="00945FB9" w:rsidRDefault="00832504" w:rsidP="00A32602">
      <w:pPr>
        <w:ind w:left="360"/>
      </w:pPr>
    </w:p>
    <w:p w:rsidR="00725E1D" w:rsidRDefault="00046A5D" w:rsidP="00725E1D">
      <w:pPr>
        <w:pStyle w:val="Heading1"/>
        <w:numPr>
          <w:ilvl w:val="0"/>
          <w:numId w:val="1"/>
        </w:numPr>
      </w:pPr>
      <w:r w:rsidRPr="00D603DA">
        <w:rPr>
          <w:rFonts w:hint="eastAsia"/>
        </w:rPr>
        <w:lastRenderedPageBreak/>
        <w:t>Nginx</w:t>
      </w:r>
      <w:r w:rsidRPr="00D603DA">
        <w:rPr>
          <w:rFonts w:hint="eastAsia"/>
        </w:rPr>
        <w:t>之负载均衡</w:t>
      </w:r>
    </w:p>
    <w:p w:rsidR="00725E1D" w:rsidRPr="00725E1D" w:rsidRDefault="00725E1D" w:rsidP="0008777D">
      <w:pPr>
        <w:tabs>
          <w:tab w:val="left" w:pos="1140"/>
        </w:tabs>
        <w:ind w:left="360"/>
      </w:pPr>
    </w:p>
    <w:p w:rsidR="00725E1D" w:rsidRDefault="00C66BEE" w:rsidP="00725E1D">
      <w:pPr>
        <w:ind w:left="360"/>
      </w:pPr>
      <w:r w:rsidRPr="00C66BEE">
        <w:t>upstream是Nginx的HTTP Upstream模块，这个模块通过一个简单的调度算法来实现客户端IP到后端服务器的负载均衡。在上面的设定中，通过upstream指令指定了一个负载均衡器的名称test.net。这个名称可以任意指定，在后面需要用到的地方直接调用即可。</w:t>
      </w:r>
    </w:p>
    <w:p w:rsidR="00C66BEE" w:rsidRDefault="00C66BEE" w:rsidP="00752120">
      <w:pPr>
        <w:pStyle w:val="Heading2"/>
        <w:numPr>
          <w:ilvl w:val="0"/>
          <w:numId w:val="6"/>
        </w:numPr>
      </w:pPr>
      <w:r w:rsidRPr="00C66BEE">
        <w:rPr>
          <w:rFonts w:hint="eastAsia"/>
        </w:rPr>
        <w:t xml:space="preserve">upstream </w:t>
      </w:r>
      <w:r w:rsidRPr="00C66BEE">
        <w:rPr>
          <w:rFonts w:hint="eastAsia"/>
        </w:rPr>
        <w:t>支持的负载均衡算法</w:t>
      </w:r>
    </w:p>
    <w:p w:rsidR="00C66BEE" w:rsidRDefault="00C66BEE" w:rsidP="00C66BEE">
      <w:pPr>
        <w:ind w:left="360"/>
        <w:rPr>
          <w:rFonts w:ascii="宋体" w:eastAsia="宋体" w:hAnsi="宋体"/>
        </w:rPr>
      </w:pPr>
      <w:r w:rsidRPr="00C66BEE">
        <w:rPr>
          <w:rFonts w:hint="eastAsia"/>
          <w:b/>
          <w:i/>
        </w:rPr>
        <w:t>轮询（默认）。</w:t>
      </w:r>
      <w:r>
        <w:rPr>
          <w:rFonts w:hint="eastAsia"/>
        </w:rPr>
        <w:t>每个请求按时间顺序逐一分配到不同的后端服务器，如果后端某台服务器宕机，故障系统被自动剔除，使用户访问不受影响。Weight 指定轮询权值，Weight值越大，分配到的访问机率越高，主要用于后端每个服务器性能不均的情况下。</w:t>
      </w:r>
    </w:p>
    <w:p w:rsidR="00C66BEE" w:rsidRPr="00B75A67" w:rsidRDefault="00C66BEE" w:rsidP="00B75A67">
      <w:pPr>
        <w:ind w:left="360"/>
      </w:pPr>
      <w:r w:rsidRPr="00C66BEE">
        <w:rPr>
          <w:rFonts w:hint="eastAsia"/>
          <w:b/>
          <w:i/>
        </w:rPr>
        <w:t>ip_hash。</w:t>
      </w:r>
      <w:r>
        <w:rPr>
          <w:rFonts w:hint="eastAsia"/>
        </w:rPr>
        <w:t>每个请求按访问IP的hash结果分配，这样来自同一个IP的访客固定访问一个后端服务器，有效解决了动态网页存在的session共享问题。</w:t>
      </w:r>
    </w:p>
    <w:p w:rsidR="00C66BEE" w:rsidRDefault="00C66BEE" w:rsidP="00C66BEE">
      <w:pPr>
        <w:ind w:left="360"/>
        <w:rPr>
          <w:rFonts w:ascii="宋体" w:eastAsia="宋体" w:hAnsi="宋体"/>
        </w:rPr>
      </w:pPr>
      <w:r w:rsidRPr="00B75A67">
        <w:rPr>
          <w:rFonts w:hint="eastAsia"/>
          <w:b/>
          <w:i/>
        </w:rPr>
        <w:t>fair。</w:t>
      </w:r>
      <w:r>
        <w:rPr>
          <w:rFonts w:hint="eastAsia"/>
        </w:rPr>
        <w:t>这是比上面两个更加智能的负载均衡算法。此种算法可以依据页面大小和加载时间长短智能地进行负载均衡，也就是根据后端服务器的响应时间来分配请求，响应时间短的优先分配。Nginx本身是不支持fair的，如果需要使用这种调度算法，必须下载Nginx的upstream_fair模块。</w:t>
      </w:r>
    </w:p>
    <w:p w:rsidR="00C66BEE" w:rsidRDefault="00C66BEE" w:rsidP="00C66BEE">
      <w:pPr>
        <w:ind w:left="360"/>
        <w:rPr>
          <w:rFonts w:ascii="宋体" w:eastAsia="宋体" w:hAnsi="宋体"/>
        </w:rPr>
      </w:pPr>
      <w:r w:rsidRPr="00C66BEE">
        <w:rPr>
          <w:rFonts w:hint="eastAsia"/>
          <w:b/>
          <w:i/>
        </w:rPr>
        <w:t>url_hash。</w:t>
      </w:r>
      <w:r>
        <w:rPr>
          <w:rFonts w:hint="eastAsia"/>
        </w:rPr>
        <w:t>此方法按访问url的hash结果来分配请求，使每个url定向到同一个后端服务器，可以进一步提高后端缓存服务器的效率。Nginx本身是不支持url_hash的，如果需要使用这种调度算法，必须安装Nginx 的hash软件包。</w:t>
      </w:r>
    </w:p>
    <w:p w:rsidR="00DB6CAA" w:rsidRPr="00DB6CAA" w:rsidRDefault="006C510B" w:rsidP="00DB6CAA">
      <w:pPr>
        <w:pStyle w:val="Heading2"/>
      </w:pPr>
      <w:r w:rsidRPr="006C510B">
        <w:t xml:space="preserve">upstream </w:t>
      </w:r>
      <w:r w:rsidRPr="006C510B">
        <w:t>支持的状态参数</w:t>
      </w:r>
    </w:p>
    <w:p w:rsidR="00DB6CAA" w:rsidRDefault="00DB6CAA" w:rsidP="00DB6CAA">
      <w:pPr>
        <w:ind w:left="360"/>
      </w:pPr>
      <w:r>
        <w:rPr>
          <w:rFonts w:hint="eastAsia"/>
        </w:rPr>
        <w:t>在</w:t>
      </w:r>
      <w:r>
        <w:t xml:space="preserve">HTTP Upstream模块中，可以通过server指令指定后端服务器的IP地址和端口，同时还可以设定每个后端服务器在负载均衡调度中的状态。常用的状态有：      </w:t>
      </w:r>
    </w:p>
    <w:p w:rsidR="00DB6CAA" w:rsidRDefault="00DB6CAA" w:rsidP="00752120">
      <w:pPr>
        <w:pStyle w:val="ListParagraph"/>
        <w:numPr>
          <w:ilvl w:val="0"/>
          <w:numId w:val="16"/>
        </w:numPr>
      </w:pPr>
      <w:r>
        <w:t>down，表示当前的server暂时不参与负载均衡。</w:t>
      </w:r>
    </w:p>
    <w:p w:rsidR="00DB6CAA" w:rsidRDefault="00DB6CAA" w:rsidP="00752120">
      <w:pPr>
        <w:pStyle w:val="ListParagraph"/>
        <w:numPr>
          <w:ilvl w:val="0"/>
          <w:numId w:val="16"/>
        </w:numPr>
      </w:pPr>
      <w:r>
        <w:t>backup，预留的备份机器。当其他所有的非backup机器出现故障或者忙的时候，才会请求backup机器，因此这台机器的压力最轻。</w:t>
      </w:r>
    </w:p>
    <w:p w:rsidR="00DB6CAA" w:rsidRDefault="00DB6CAA" w:rsidP="00752120">
      <w:pPr>
        <w:pStyle w:val="ListParagraph"/>
        <w:numPr>
          <w:ilvl w:val="0"/>
          <w:numId w:val="16"/>
        </w:numPr>
      </w:pPr>
      <w:r>
        <w:lastRenderedPageBreak/>
        <w:t>max_fails，允许请求失败的次数，默认为1。当超过最大次数时，返回proxy_next_upstream 模块定义的错误。</w:t>
      </w:r>
    </w:p>
    <w:p w:rsidR="006C510B" w:rsidRDefault="00DB6CAA" w:rsidP="00752120">
      <w:pPr>
        <w:pStyle w:val="ListParagraph"/>
        <w:numPr>
          <w:ilvl w:val="0"/>
          <w:numId w:val="16"/>
        </w:numPr>
      </w:pPr>
      <w:r>
        <w:t>fail_timeout，在经历了max_fails次失败后，暂停服务的时间。max_fails可以和fail_timeout一起使用。</w:t>
      </w:r>
    </w:p>
    <w:p w:rsidR="00AD214F" w:rsidRPr="00AD214F" w:rsidRDefault="009B40C3" w:rsidP="00AD214F">
      <w:pPr>
        <w:ind w:left="360"/>
      </w:pPr>
      <w:r w:rsidRPr="009B40C3">
        <w:rPr>
          <w:rFonts w:hint="eastAsia"/>
        </w:rPr>
        <w:t>注，当负载调度算法为</w:t>
      </w:r>
      <w:r w:rsidRPr="009B40C3">
        <w:t>ip_hash时，后端服务器在负载均衡调度中的状态不能有backup</w:t>
      </w:r>
      <w:r w:rsidR="0008777D">
        <w:rPr>
          <w:rFonts w:hint="eastAsia"/>
        </w:rPr>
        <w:t>和weight</w:t>
      </w:r>
      <w:r w:rsidRPr="009B40C3">
        <w:t>。</w:t>
      </w:r>
    </w:p>
    <w:p w:rsidR="002A283C" w:rsidRDefault="002A283C" w:rsidP="00E37205"/>
    <w:p w:rsidR="002A283C" w:rsidRDefault="00E37205" w:rsidP="002A283C">
      <w:pPr>
        <w:pStyle w:val="Heading1"/>
      </w:pPr>
      <w:r>
        <w:rPr>
          <w:rFonts w:hint="eastAsia"/>
        </w:rPr>
        <w:t>其他问题</w:t>
      </w:r>
    </w:p>
    <w:p w:rsidR="00E37205" w:rsidRPr="00E37205" w:rsidRDefault="0008777D" w:rsidP="00752120">
      <w:pPr>
        <w:pStyle w:val="Heading2"/>
        <w:numPr>
          <w:ilvl w:val="0"/>
          <w:numId w:val="15"/>
        </w:numPr>
      </w:pPr>
      <w:r>
        <w:t>N</w:t>
      </w:r>
      <w:r>
        <w:rPr>
          <w:rFonts w:hint="eastAsia"/>
        </w:rPr>
        <w:t>ginx</w:t>
      </w:r>
      <w:r>
        <w:rPr>
          <w:rFonts w:hint="eastAsia"/>
        </w:rPr>
        <w:t>内核优化</w:t>
      </w:r>
    </w:p>
    <w:tbl>
      <w:tblPr>
        <w:tblStyle w:val="TableGrid"/>
        <w:tblW w:w="0" w:type="auto"/>
        <w:tblInd w:w="360" w:type="dxa"/>
        <w:tblLook w:val="04A0"/>
      </w:tblPr>
      <w:tblGrid>
        <w:gridCol w:w="8496"/>
      </w:tblGrid>
      <w:tr w:rsidR="0008777D" w:rsidTr="0008777D">
        <w:tc>
          <w:tcPr>
            <w:tcW w:w="8496" w:type="dxa"/>
          </w:tcPr>
          <w:p w:rsidR="0008777D" w:rsidRDefault="0008777D" w:rsidP="0008777D">
            <w:r>
              <w:t>#参数用来设定timewait的数量，默认是180000，这里设为6000。</w:t>
            </w:r>
          </w:p>
          <w:p w:rsidR="0008777D" w:rsidRDefault="0008777D" w:rsidP="0008777D">
            <w:r>
              <w:t xml:space="preserve">net.ipv4.tcp_max_tw_buckets = 6000 </w:t>
            </w:r>
          </w:p>
          <w:p w:rsidR="0008777D" w:rsidRDefault="0008777D" w:rsidP="0008777D">
            <w:r>
              <w:t>#选项用来设定允许系统打开的端口范围。</w:t>
            </w:r>
          </w:p>
          <w:p w:rsidR="0008777D" w:rsidRDefault="0008777D" w:rsidP="0008777D">
            <w:r>
              <w:t xml:space="preserve">net.ipv4.ip_local_port_range = 1024 65000  </w:t>
            </w:r>
          </w:p>
          <w:p w:rsidR="0008777D" w:rsidRDefault="0008777D" w:rsidP="0008777D">
            <w:r>
              <w:t>#选项用于设置启用timewait快速回收。</w:t>
            </w:r>
          </w:p>
          <w:p w:rsidR="0008777D" w:rsidRDefault="0008777D" w:rsidP="0008777D">
            <w:r>
              <w:t xml:space="preserve">net.ipv4.tcp_tw_recycle = 1 </w:t>
            </w:r>
          </w:p>
          <w:p w:rsidR="0008777D" w:rsidRDefault="0008777D" w:rsidP="0008777D">
            <w:r>
              <w:t>#选项用于设置开启重用，允许将TIME-WAIT sockets重新用于新的TCP连接。</w:t>
            </w:r>
          </w:p>
          <w:p w:rsidR="0008777D" w:rsidRDefault="0008777D" w:rsidP="0008777D">
            <w:r>
              <w:t xml:space="preserve">net.ipv4.tcp_tw_reuse = 1 </w:t>
            </w:r>
          </w:p>
          <w:p w:rsidR="0008777D" w:rsidRDefault="0008777D" w:rsidP="0008777D">
            <w:r>
              <w:t>#选项用于设置开启SYN Cookies，当出现SYN等待队列溢出时，启用cookies进行处理。</w:t>
            </w:r>
          </w:p>
          <w:p w:rsidR="0008777D" w:rsidRDefault="0008777D" w:rsidP="0008777D">
            <w:r>
              <w:t xml:space="preserve">net.ipv4.tcp_syncookies = 1 </w:t>
            </w:r>
          </w:p>
          <w:p w:rsidR="0008777D" w:rsidRDefault="0008777D" w:rsidP="0008777D">
            <w:r>
              <w:t>#选项默认值是128， 这个参数用于调节系统同时发起的tcp连接数，在高并发的请求中，</w:t>
            </w:r>
          </w:p>
          <w:p w:rsidR="0008777D" w:rsidRDefault="0008777D" w:rsidP="0008777D">
            <w:r>
              <w:t>#默认的值可能会导致链接超时或者重传，因此，需要结合并发请求数来调节此值。</w:t>
            </w:r>
          </w:p>
          <w:p w:rsidR="0008777D" w:rsidRDefault="0008777D" w:rsidP="0008777D">
            <w:r>
              <w:t xml:space="preserve">net.core.somaxconn = 262144 </w:t>
            </w:r>
          </w:p>
          <w:p w:rsidR="0008777D" w:rsidRDefault="0008777D" w:rsidP="0008777D">
            <w:r>
              <w:t>#选项表示当每个网络接口接收数据包的速率比内核处理这些包的速率快时，</w:t>
            </w:r>
          </w:p>
          <w:p w:rsidR="0008777D" w:rsidRDefault="0008777D" w:rsidP="0008777D">
            <w:r>
              <w:t>#允许发送到队列的数据包的最大数目。</w:t>
            </w:r>
          </w:p>
          <w:p w:rsidR="0008777D" w:rsidRDefault="0008777D" w:rsidP="0008777D">
            <w:r>
              <w:t xml:space="preserve">net.core.netdev_max_backlog = 262144 </w:t>
            </w:r>
          </w:p>
          <w:p w:rsidR="0008777D" w:rsidRDefault="0008777D" w:rsidP="0008777D">
            <w:r>
              <w:t>#选项用于设定系统中最多有多少个TCP套接字不被关联到任何一个用户文件句柄上。如果超过这个数字，</w:t>
            </w:r>
          </w:p>
          <w:p w:rsidR="0008777D" w:rsidRDefault="0008777D" w:rsidP="0008777D">
            <w:r>
              <w:t>#孤立连接将立即被复位并打印出警告信息。这个限制只是为了防止简单的DoS攻</w:t>
            </w:r>
            <w:r>
              <w:lastRenderedPageBreak/>
              <w:t>击。不能过分依靠这个限制甚至人为减小这个值，</w:t>
            </w:r>
          </w:p>
          <w:p w:rsidR="0008777D" w:rsidRDefault="0008777D" w:rsidP="0008777D">
            <w:r>
              <w:t>#更多的情况是增加这个值。</w:t>
            </w:r>
          </w:p>
          <w:p w:rsidR="0008777D" w:rsidRDefault="0008777D" w:rsidP="0008777D">
            <w:r>
              <w:t>net.ipv4.tcp_max_orphans = 262144</w:t>
            </w:r>
          </w:p>
          <w:p w:rsidR="0008777D" w:rsidRDefault="0008777D" w:rsidP="0008777D">
            <w:r>
              <w:t>#选项用于记录那些尚未收到客户端确认信息的连接请求的最大值。对于有128MB内存的系统而言，</w:t>
            </w:r>
          </w:p>
          <w:p w:rsidR="0008777D" w:rsidRDefault="0008777D" w:rsidP="0008777D">
            <w:r>
              <w:t>#此参数的默认值是1024，对小内存的系统则是128。</w:t>
            </w:r>
          </w:p>
          <w:p w:rsidR="0008777D" w:rsidRDefault="0008777D" w:rsidP="0008777D">
            <w:r>
              <w:t xml:space="preserve">net.ipv4.tcp_max_syn_backlog = 262144 </w:t>
            </w:r>
          </w:p>
          <w:p w:rsidR="0008777D" w:rsidRDefault="0008777D" w:rsidP="0008777D">
            <w:r>
              <w:t>#参数的值决定了内核放弃连接之前发送SYN+ACK包的数量。</w:t>
            </w:r>
          </w:p>
          <w:p w:rsidR="0008777D" w:rsidRDefault="0008777D" w:rsidP="0008777D">
            <w:r>
              <w:t xml:space="preserve">net.ipv4.tcp_synack_retries = 1 </w:t>
            </w:r>
          </w:p>
          <w:p w:rsidR="0008777D" w:rsidRDefault="0008777D" w:rsidP="0008777D">
            <w:r>
              <w:t>#选项表示在内核放弃建立连接之前发送SYN包的数量。</w:t>
            </w:r>
          </w:p>
          <w:p w:rsidR="0008777D" w:rsidRDefault="0008777D" w:rsidP="0008777D">
            <w:r>
              <w:t xml:space="preserve">net.ipv4.tcp_syn_retries = 1 </w:t>
            </w:r>
          </w:p>
          <w:p w:rsidR="0008777D" w:rsidRDefault="0008777D" w:rsidP="0008777D">
            <w:r>
              <w:t>#选项决定了套接字保持在FIN-WAIT-2状态的时间。默认值是60秒。正确设置这个值非常重要，</w:t>
            </w:r>
          </w:p>
          <w:p w:rsidR="0008777D" w:rsidRDefault="0008777D" w:rsidP="0008777D">
            <w:r>
              <w:t>#有时候即使一个负载很小的Web服务器，也会出现因为大量的死套接字而产生内存溢出的风险。</w:t>
            </w:r>
          </w:p>
          <w:p w:rsidR="0008777D" w:rsidRDefault="0008777D" w:rsidP="0008777D">
            <w:r>
              <w:t xml:space="preserve">net.ipv4.tcp_fin_timeout = 1 </w:t>
            </w:r>
          </w:p>
          <w:p w:rsidR="0008777D" w:rsidRDefault="0008777D" w:rsidP="0008777D">
            <w:r>
              <w:t>#选项表示当keepalive启用的时候，TCP发送keepalive消息的频度。默认值是2（单位是小时）。</w:t>
            </w:r>
          </w:p>
          <w:p w:rsidR="0008777D" w:rsidRDefault="0008777D" w:rsidP="0008777D">
            <w:r>
              <w:t>net.ipv4.tcp_keepalive_time = 30</w:t>
            </w:r>
          </w:p>
        </w:tc>
      </w:tr>
      <w:tr w:rsidR="005A6192" w:rsidTr="0008777D">
        <w:tc>
          <w:tcPr>
            <w:tcW w:w="8496" w:type="dxa"/>
          </w:tcPr>
          <w:p w:rsidR="005A6192" w:rsidRDefault="005A6192" w:rsidP="005A6192">
            <w:r>
              <w:rPr>
                <w:rFonts w:hint="eastAsia"/>
              </w:rPr>
              <w:lastRenderedPageBreak/>
              <w:t>在</w:t>
            </w:r>
            <w:r>
              <w:t>/etc/sysctl.conf中：</w:t>
            </w:r>
          </w:p>
          <w:p w:rsidR="005A6192" w:rsidRDefault="005A6192" w:rsidP="005A6192">
            <w:r>
              <w:t xml:space="preserve">net.ipv4.tcp_max_tw_buckets = 6000 </w:t>
            </w:r>
          </w:p>
          <w:p w:rsidR="005A6192" w:rsidRDefault="005A6192" w:rsidP="005A6192">
            <w:r>
              <w:t xml:space="preserve">net.ipv4.ip_local_port_range = 1024 65000  </w:t>
            </w:r>
          </w:p>
          <w:p w:rsidR="005A6192" w:rsidRDefault="005A6192" w:rsidP="005A6192">
            <w:r>
              <w:t xml:space="preserve">net.ipv4.tcp_tw_recycle = 1 </w:t>
            </w:r>
          </w:p>
          <w:p w:rsidR="005A6192" w:rsidRDefault="005A6192" w:rsidP="005A6192">
            <w:r>
              <w:t xml:space="preserve">net.ipv4.tcp_tw_reuse = 1 </w:t>
            </w:r>
          </w:p>
          <w:p w:rsidR="005A6192" w:rsidRDefault="005A6192" w:rsidP="005A6192">
            <w:r>
              <w:t xml:space="preserve">net.ipv4.tcp_syncookies = 1 </w:t>
            </w:r>
          </w:p>
          <w:p w:rsidR="005A6192" w:rsidRDefault="005A6192" w:rsidP="005A6192">
            <w:r>
              <w:t xml:space="preserve">net.core.somaxconn = 262144 </w:t>
            </w:r>
          </w:p>
          <w:p w:rsidR="005A6192" w:rsidRDefault="005A6192" w:rsidP="005A6192">
            <w:r>
              <w:t xml:space="preserve">net.core.netdev_max_backlog = 262144 </w:t>
            </w:r>
          </w:p>
          <w:p w:rsidR="005A6192" w:rsidRDefault="005A6192" w:rsidP="005A6192">
            <w:r>
              <w:t xml:space="preserve">net.ipv4.tcp_max_orphans = 262144 </w:t>
            </w:r>
          </w:p>
          <w:p w:rsidR="005A6192" w:rsidRDefault="005A6192" w:rsidP="005A6192">
            <w:r>
              <w:t xml:space="preserve">net.ipv4.tcp_max_syn_backlog = 262144 </w:t>
            </w:r>
          </w:p>
          <w:p w:rsidR="005A6192" w:rsidRDefault="005A6192" w:rsidP="005A6192">
            <w:r>
              <w:t xml:space="preserve">net.ipv4.tcp_synack_retries = 1 </w:t>
            </w:r>
          </w:p>
          <w:p w:rsidR="005A6192" w:rsidRDefault="005A6192" w:rsidP="005A6192">
            <w:r>
              <w:t xml:space="preserve">net.ipv4.tcp_syn_retries = 1 </w:t>
            </w:r>
          </w:p>
          <w:p w:rsidR="005A6192" w:rsidRDefault="005A6192" w:rsidP="005A6192">
            <w:r>
              <w:t xml:space="preserve">net.ipv4.tcp_fin_timeout = 1 </w:t>
            </w:r>
          </w:p>
          <w:p w:rsidR="005A6192" w:rsidRDefault="005A6192" w:rsidP="005A6192">
            <w:r>
              <w:t>net.ipv4.tcp_keepalive_time = 30</w:t>
            </w:r>
          </w:p>
          <w:p w:rsidR="005A6192" w:rsidRDefault="005A6192" w:rsidP="005A6192">
            <w:r>
              <w:rPr>
                <w:rFonts w:hint="eastAsia"/>
              </w:rPr>
              <w:lastRenderedPageBreak/>
              <w:t>执行：</w:t>
            </w:r>
            <w:r>
              <w:t xml:space="preserve">/sbin/ sysctl </w:t>
            </w:r>
            <w:r>
              <w:rPr>
                <w:rFonts w:hint="eastAsia"/>
              </w:rPr>
              <w:t xml:space="preserve">  -</w:t>
            </w:r>
            <w:r>
              <w:t>p</w:t>
            </w:r>
          </w:p>
        </w:tc>
      </w:tr>
    </w:tbl>
    <w:p w:rsidR="001966D6" w:rsidRDefault="001966D6" w:rsidP="001966D6">
      <w:pPr>
        <w:tabs>
          <w:tab w:val="left" w:pos="1020"/>
        </w:tabs>
      </w:pPr>
    </w:p>
    <w:p w:rsidR="001966D6" w:rsidRDefault="001966D6" w:rsidP="001966D6">
      <w:pPr>
        <w:pStyle w:val="Heading2"/>
      </w:pPr>
      <w:r>
        <w:t>J</w:t>
      </w:r>
      <w:r>
        <w:rPr>
          <w:rFonts w:hint="eastAsia"/>
        </w:rPr>
        <w:t>ava</w:t>
      </w:r>
      <w:r>
        <w:rPr>
          <w:rFonts w:hint="eastAsia"/>
        </w:rPr>
        <w:t>代码如何获取远程主机</w:t>
      </w:r>
      <w:r>
        <w:rPr>
          <w:rFonts w:hint="eastAsia"/>
        </w:rPr>
        <w:t xml:space="preserve">ip </w:t>
      </w:r>
    </w:p>
    <w:p w:rsidR="001966D6" w:rsidRPr="001966D6" w:rsidRDefault="001966D6" w:rsidP="001966D6">
      <w:pPr>
        <w:ind w:left="360"/>
      </w:pPr>
      <w:r w:rsidRPr="001966D6">
        <w:rPr>
          <w:color w:val="FF0000"/>
        </w:rPr>
        <w:t>N</w:t>
      </w:r>
      <w:r w:rsidRPr="001966D6">
        <w:rPr>
          <w:rFonts w:hint="eastAsia"/>
          <w:color w:val="FF0000"/>
        </w:rPr>
        <w:t>ginx</w:t>
      </w:r>
      <w:r>
        <w:rPr>
          <w:rFonts w:hint="eastAsia"/>
        </w:rPr>
        <w:t>中：</w:t>
      </w:r>
    </w:p>
    <w:p w:rsidR="001966D6" w:rsidRDefault="001966D6" w:rsidP="001966D6">
      <w:pPr>
        <w:ind w:left="360"/>
      </w:pPr>
      <w:r w:rsidRPr="001966D6">
        <w:t>proxy_set_header X-Forwarded-For $proxy_add_x_forwarded_for;</w:t>
      </w:r>
    </w:p>
    <w:p w:rsidR="001966D6" w:rsidRDefault="001966D6" w:rsidP="001966D6">
      <w:pPr>
        <w:ind w:left="360"/>
      </w:pPr>
      <w:r w:rsidRPr="001966D6">
        <w:rPr>
          <w:rFonts w:hint="eastAsia"/>
          <w:color w:val="FF0000"/>
        </w:rPr>
        <w:t>tomcat</w:t>
      </w:r>
      <w:r>
        <w:rPr>
          <w:rFonts w:hint="eastAsia"/>
        </w:rPr>
        <w:t>中：</w:t>
      </w:r>
    </w:p>
    <w:p w:rsidR="001966D6" w:rsidRDefault="001966D6" w:rsidP="001966D6">
      <w:pPr>
        <w:ind w:left="360"/>
      </w:pPr>
      <w:r>
        <w:t>&lt;Valve className="org.apache.catalina.valves.AccessLogValve" directory="logs"  prefix="localhost_access_log." suffix=".txt" pattern='commont' resolveHosts="false"/&gt;</w:t>
      </w:r>
      <w:r>
        <w:rPr>
          <w:rFonts w:hint="eastAsia"/>
        </w:rPr>
        <w:t>把patten改成</w:t>
      </w:r>
    </w:p>
    <w:p w:rsidR="001966D6" w:rsidRDefault="001966D6" w:rsidP="001966D6">
      <w:pPr>
        <w:ind w:left="360"/>
      </w:pPr>
      <w:r w:rsidRPr="001966D6">
        <w:t>pattern='%{X-Forwarded-For}i %h %l %u %t "%r" %s %b'</w:t>
      </w:r>
    </w:p>
    <w:p w:rsidR="001966D6" w:rsidRDefault="001966D6" w:rsidP="001966D6">
      <w:pPr>
        <w:ind w:left="360"/>
      </w:pPr>
      <w:r w:rsidRPr="001966D6">
        <w:rPr>
          <w:rFonts w:hint="eastAsia"/>
          <w:color w:val="FF0000"/>
        </w:rPr>
        <w:t>java</w:t>
      </w:r>
      <w:r>
        <w:rPr>
          <w:rFonts w:hint="eastAsia"/>
        </w:rPr>
        <w:t>代码：</w:t>
      </w:r>
    </w:p>
    <w:tbl>
      <w:tblPr>
        <w:tblStyle w:val="TableGrid"/>
        <w:tblW w:w="0" w:type="auto"/>
        <w:tblInd w:w="468" w:type="dxa"/>
        <w:tblLook w:val="04A0"/>
      </w:tblPr>
      <w:tblGrid>
        <w:gridCol w:w="8388"/>
      </w:tblGrid>
      <w:tr w:rsidR="001966D6" w:rsidTr="001966D6">
        <w:tc>
          <w:tcPr>
            <w:tcW w:w="8388" w:type="dxa"/>
          </w:tcPr>
          <w:p w:rsidR="001966D6" w:rsidRDefault="001966D6" w:rsidP="001966D6">
            <w:r>
              <w:t>public static String getAddr(HttpServletRequest request) {</w:t>
            </w:r>
          </w:p>
          <w:p w:rsidR="001966D6" w:rsidRDefault="001966D6" w:rsidP="001966D6">
            <w:r>
              <w:t xml:space="preserve">    String ip = request.getHeader("x-forwarded-for");</w:t>
            </w:r>
          </w:p>
          <w:p w:rsidR="001966D6" w:rsidRDefault="001966D6" w:rsidP="001966D6">
            <w:r>
              <w:t xml:space="preserve">    if (ip == null || ip.length() == 0 || "unknown".equalsIgnoreCase(ip)) {</w:t>
            </w:r>
          </w:p>
          <w:p w:rsidR="001966D6" w:rsidRDefault="001966D6" w:rsidP="001966D6">
            <w:r>
              <w:t xml:space="preserve">        ip = request.getHeader("Proxy-Client-IP");</w:t>
            </w:r>
          </w:p>
          <w:p w:rsidR="001966D6" w:rsidRDefault="001966D6" w:rsidP="001966D6">
            <w:r>
              <w:t xml:space="preserve">    }</w:t>
            </w:r>
          </w:p>
          <w:p w:rsidR="001966D6" w:rsidRDefault="001966D6" w:rsidP="001966D6">
            <w:r>
              <w:t xml:space="preserve">    if (ip == null || ip.length() == 0 || "unknown".equalsIgnoreCase(ip)) {</w:t>
            </w:r>
          </w:p>
          <w:p w:rsidR="001966D6" w:rsidRDefault="001966D6" w:rsidP="001966D6">
            <w:r>
              <w:t xml:space="preserve">        ip = request.getHeader("WL-Proxy-Client-IP");</w:t>
            </w:r>
          </w:p>
          <w:p w:rsidR="001966D6" w:rsidRDefault="001966D6" w:rsidP="001966D6">
            <w:r>
              <w:t xml:space="preserve">    }</w:t>
            </w:r>
          </w:p>
          <w:p w:rsidR="001966D6" w:rsidRDefault="001966D6" w:rsidP="001966D6">
            <w:r>
              <w:t xml:space="preserve">    if (ip == null || ip.length() == 0 || "unknown".equalsIgnoreCase(ip)) {</w:t>
            </w:r>
          </w:p>
          <w:p w:rsidR="001966D6" w:rsidRDefault="001966D6" w:rsidP="001966D6">
            <w:r>
              <w:t xml:space="preserve">        ip = request.getRemoteAddr();</w:t>
            </w:r>
          </w:p>
          <w:p w:rsidR="001966D6" w:rsidRDefault="001966D6" w:rsidP="001966D6">
            <w:r>
              <w:t xml:space="preserve">    }</w:t>
            </w:r>
          </w:p>
          <w:p w:rsidR="001966D6" w:rsidRDefault="001966D6" w:rsidP="001966D6">
            <w:r>
              <w:t xml:space="preserve">    return ip;</w:t>
            </w:r>
          </w:p>
          <w:p w:rsidR="001966D6" w:rsidRDefault="001966D6" w:rsidP="001966D6">
            <w:r>
              <w:t>}</w:t>
            </w:r>
          </w:p>
        </w:tc>
      </w:tr>
    </w:tbl>
    <w:p w:rsidR="001966D6" w:rsidRDefault="001966D6" w:rsidP="001966D6">
      <w:pPr>
        <w:ind w:left="360"/>
      </w:pPr>
    </w:p>
    <w:p w:rsidR="001966D6" w:rsidRDefault="00E94BFB" w:rsidP="00E94BFB">
      <w:pPr>
        <w:pStyle w:val="Heading2"/>
      </w:pPr>
      <w:r>
        <w:t>N</w:t>
      </w:r>
      <w:r>
        <w:rPr>
          <w:rFonts w:hint="eastAsia"/>
        </w:rPr>
        <w:t>ginx</w:t>
      </w:r>
      <w:r>
        <w:rPr>
          <w:rFonts w:hint="eastAsia"/>
        </w:rPr>
        <w:t>实现无缝</w:t>
      </w:r>
      <w:r>
        <w:rPr>
          <w:rFonts w:hint="eastAsia"/>
        </w:rPr>
        <w:t>tomcat</w:t>
      </w:r>
      <w:r>
        <w:rPr>
          <w:rFonts w:hint="eastAsia"/>
        </w:rPr>
        <w:t>部署</w:t>
      </w:r>
    </w:p>
    <w:tbl>
      <w:tblPr>
        <w:tblStyle w:val="TableGrid"/>
        <w:tblW w:w="0" w:type="auto"/>
        <w:tblInd w:w="360" w:type="dxa"/>
        <w:tblLook w:val="04A0"/>
      </w:tblPr>
      <w:tblGrid>
        <w:gridCol w:w="8496"/>
      </w:tblGrid>
      <w:tr w:rsidR="00E94BFB" w:rsidTr="00E94BFB">
        <w:tc>
          <w:tcPr>
            <w:tcW w:w="8856" w:type="dxa"/>
          </w:tcPr>
          <w:p w:rsidR="00E94BFB" w:rsidRDefault="00E94BFB" w:rsidP="00E94BFB">
            <w:r>
              <w:rPr>
                <w:rFonts w:hint="eastAsia"/>
              </w:rPr>
              <w:t>--部署</w:t>
            </w:r>
          </w:p>
          <w:p w:rsidR="00EE2E1A" w:rsidRDefault="00EE2E1A" w:rsidP="00EE2E1A">
            <w:r>
              <w:t>#!/bin/bash</w:t>
            </w:r>
          </w:p>
          <w:p w:rsidR="00EE2E1A" w:rsidRDefault="00EE2E1A" w:rsidP="00EE2E1A">
            <w:r>
              <w:t>. /etc/profile</w:t>
            </w:r>
          </w:p>
          <w:p w:rsidR="00EE2E1A" w:rsidRDefault="00EE2E1A" w:rsidP="00EE2E1A">
            <w:r>
              <w:t>tomcatDir=/usr/local/tomcat7</w:t>
            </w:r>
          </w:p>
          <w:p w:rsidR="00EE2E1A" w:rsidRDefault="00EE2E1A" w:rsidP="00EE2E1A">
            <w:r>
              <w:lastRenderedPageBreak/>
              <w:t>FTP_DIR=/home/k12/ftp/sshPackage</w:t>
            </w:r>
          </w:p>
          <w:p w:rsidR="00EE2E1A" w:rsidRDefault="00EE2E1A" w:rsidP="00EE2E1A">
            <w:r>
              <w:t>prepTomcatHosts=$(cat /home/k12/prepTomcatHosts)</w:t>
            </w:r>
          </w:p>
          <w:p w:rsidR="00EE2E1A" w:rsidRDefault="00EE2E1A" w:rsidP="00EE2E1A">
            <w:r>
              <w:t>otherTocmatHosts=$(cat /home/k12/otherTocmatHosts)</w:t>
            </w:r>
          </w:p>
          <w:p w:rsidR="00EE2E1A" w:rsidRDefault="00EE2E1A" w:rsidP="00EE2E1A">
            <w:r>
              <w:t>pacDir=/mnt/tongguan/bakup_war</w:t>
            </w:r>
          </w:p>
          <w:p w:rsidR="00EE2E1A" w:rsidRDefault="00EE2E1A" w:rsidP="00EE2E1A">
            <w:r>
              <w:t>uploadPacDate=$(/bin/date +%Y%m%d%H%M)</w:t>
            </w:r>
          </w:p>
          <w:p w:rsidR="00EE2E1A" w:rsidRDefault="00EE2E1A" w:rsidP="00EE2E1A"/>
          <w:p w:rsidR="00EE2E1A" w:rsidRDefault="00EE2E1A" w:rsidP="00EE2E1A">
            <w:r>
              <w:t>#将所有的war包放到每台服务器的/mnt/tongguan/bakup_war</w:t>
            </w:r>
          </w:p>
          <w:p w:rsidR="00EE2E1A" w:rsidRDefault="00EE2E1A" w:rsidP="00EE2E1A">
            <w:r>
              <w:t>if test -e  $FTP_DIR/k12-web-1.0.0-SNAPSHOT-PROD_ALL.war;then</w:t>
            </w:r>
          </w:p>
          <w:p w:rsidR="00EE2E1A" w:rsidRDefault="00EE2E1A" w:rsidP="00EE2E1A">
            <w:r>
              <w:t xml:space="preserve">  pscp -h /etc/pssh/all_hosts $FTP_DIR/k12-web-1.0.0-SNAPSHOT-PROD_ALL.war  $pacDir/ROOT.war.$uploadPacDate</w:t>
            </w:r>
          </w:p>
          <w:p w:rsidR="00EE2E1A" w:rsidRDefault="00EE2E1A" w:rsidP="00EE2E1A">
            <w:r>
              <w:t>fi</w:t>
            </w:r>
          </w:p>
          <w:p w:rsidR="00EE2E1A" w:rsidRDefault="00EE2E1A" w:rsidP="00EE2E1A">
            <w:r>
              <w:t>if test -e  $FTP_DIR/k12-web-1.0.0-SNAPSHOT-PROD_ZJ.war;then</w:t>
            </w:r>
          </w:p>
          <w:p w:rsidR="00EE2E1A" w:rsidRDefault="00EE2E1A" w:rsidP="00EE2E1A">
            <w:r>
              <w:t xml:space="preserve">  pscp -h /etc/pssh/zj_hosts  $FTP_DIR/k12-web-1.0.0-SNAPSHOT-PROD_ZJ.war  $pacDir/ROOT.war.$uploadPacDate</w:t>
            </w:r>
          </w:p>
          <w:p w:rsidR="00EE2E1A" w:rsidRDefault="00EE2E1A" w:rsidP="00EE2E1A">
            <w:r>
              <w:t>fi</w:t>
            </w:r>
          </w:p>
          <w:p w:rsidR="00EE2E1A" w:rsidRDefault="00EE2E1A" w:rsidP="00EE2E1A">
            <w:r>
              <w:t>if test -e  $FTP_DIR/k12-web-1.0.0-SNAPSHOT-PROD_SC.war;then</w:t>
            </w:r>
          </w:p>
          <w:p w:rsidR="00EE2E1A" w:rsidRDefault="00EE2E1A" w:rsidP="00EE2E1A">
            <w:r>
              <w:t xml:space="preserve">  pscp -h /etc/pssh/sc_hosts  $FTP_DIR/k12-web-1.0.0-SNAPSHOT-PROD_SC.war  $pacDir/ROOT.war.$uploadPacDate</w:t>
            </w:r>
          </w:p>
          <w:p w:rsidR="00EE2E1A" w:rsidRDefault="00EE2E1A" w:rsidP="00EE2E1A">
            <w:r>
              <w:t>fi</w:t>
            </w:r>
          </w:p>
          <w:p w:rsidR="00EE2E1A" w:rsidRDefault="00EE2E1A" w:rsidP="00EE2E1A">
            <w:r>
              <w:t>echo '---upload package successful!---'</w:t>
            </w:r>
          </w:p>
          <w:p w:rsidR="00EE2E1A" w:rsidRDefault="00EE2E1A" w:rsidP="00EE2E1A"/>
          <w:p w:rsidR="00EE2E1A" w:rsidRDefault="00EE2E1A" w:rsidP="00EE2E1A"/>
          <w:p w:rsidR="00EE2E1A" w:rsidRDefault="00EE2E1A" w:rsidP="00EE2E1A">
            <w:r>
              <w:t>echo '----------使用第一个tomcat,部署其他两个tomcat-------------'</w:t>
            </w:r>
          </w:p>
          <w:p w:rsidR="00EE2E1A" w:rsidRDefault="00EE2E1A" w:rsidP="00EE2E1A">
            <w:r>
              <w:t>for host in $otherTocmatHosts</w:t>
            </w:r>
          </w:p>
          <w:p w:rsidR="00EE2E1A" w:rsidRDefault="00EE2E1A" w:rsidP="00EE2E1A">
            <w:r>
              <w:t xml:space="preserve">  do</w:t>
            </w:r>
          </w:p>
          <w:p w:rsidR="00EE2E1A" w:rsidRDefault="00EE2E1A" w:rsidP="00EE2E1A">
            <w:r>
              <w:t xml:space="preserve">    mussh -h 218.244.141.167  -m -c "sed -i 's/'\"server ${host}\"'/'\"#server ${host}\"'/g' /usr/local/nginx/conf/nginx.conf"</w:t>
            </w:r>
          </w:p>
          <w:p w:rsidR="00EE2E1A" w:rsidRDefault="00EE2E1A" w:rsidP="00EE2E1A">
            <w:r>
              <w:t xml:space="preserve">  done</w:t>
            </w:r>
          </w:p>
          <w:p w:rsidR="00EE2E1A" w:rsidRDefault="00EE2E1A" w:rsidP="00EE2E1A">
            <w:r>
              <w:t>mussh -h 218.244.141.167  -m -c " /usr/local/nginx/sbin/nginx -s reload"</w:t>
            </w:r>
          </w:p>
          <w:p w:rsidR="00EE2E1A" w:rsidRDefault="00EE2E1A" w:rsidP="00EE2E1A"/>
          <w:p w:rsidR="00EE2E1A" w:rsidRDefault="00EE2E1A" w:rsidP="00EE2E1A"/>
          <w:p w:rsidR="00EE2E1A" w:rsidRDefault="00EE2E1A" w:rsidP="00EE2E1A">
            <w:r>
              <w:t>#部署all,zj,sc中后两个tomcat服务器</w:t>
            </w:r>
          </w:p>
          <w:p w:rsidR="00EE2E1A" w:rsidRDefault="00EE2E1A" w:rsidP="00EE2E1A">
            <w:r>
              <w:t xml:space="preserve">mussh -H /home/k12/otherTocmatHosts  -m -c "killall -9 java ; rm -rf $tomcatDir/webapps/ROOT* ; mv $pacDir/ROOT.war.$uploadPacDate </w:t>
            </w:r>
            <w:r>
              <w:lastRenderedPageBreak/>
              <w:t>$tomcatDir/webapps/ROOT ; $tomcatDir/bin/startup.sh"</w:t>
            </w:r>
          </w:p>
          <w:p w:rsidR="00EE2E1A" w:rsidRDefault="00EE2E1A" w:rsidP="00EE2E1A"/>
          <w:p w:rsidR="00EE2E1A" w:rsidRDefault="00EE2E1A" w:rsidP="00EE2E1A">
            <w:r>
              <w:t>echo '等待tomcat重启完成，大概需要60s......'</w:t>
            </w:r>
          </w:p>
          <w:p w:rsidR="00EE2E1A" w:rsidRDefault="00EE2E1A" w:rsidP="00EE2E1A">
            <w:r>
              <w:t>sleep 60</w:t>
            </w:r>
          </w:p>
          <w:p w:rsidR="00EE2E1A" w:rsidRDefault="00EE2E1A" w:rsidP="00EE2E1A"/>
          <w:p w:rsidR="00EE2E1A" w:rsidRDefault="00EE2E1A" w:rsidP="00EE2E1A"/>
          <w:p w:rsidR="00EE2E1A" w:rsidRDefault="00EE2E1A" w:rsidP="00EE2E1A">
            <w:r>
              <w:t>#修改nginx.conf(启用后两个tomcat)</w:t>
            </w:r>
          </w:p>
          <w:p w:rsidR="00EE2E1A" w:rsidRDefault="00EE2E1A" w:rsidP="00EE2E1A">
            <w:r>
              <w:t>echo '----------使用其他两台tomcat,部署预备tomcat-------------'</w:t>
            </w:r>
          </w:p>
          <w:p w:rsidR="00EE2E1A" w:rsidRDefault="00EE2E1A" w:rsidP="00EE2E1A">
            <w:r>
              <w:t>for host in $otherTocmatHosts</w:t>
            </w:r>
          </w:p>
          <w:p w:rsidR="00EE2E1A" w:rsidRDefault="00EE2E1A" w:rsidP="00EE2E1A">
            <w:r>
              <w:t xml:space="preserve">  do</w:t>
            </w:r>
          </w:p>
          <w:p w:rsidR="00EE2E1A" w:rsidRDefault="00EE2E1A" w:rsidP="00EE2E1A">
            <w:r>
              <w:t xml:space="preserve">    mussh -h 218.244.141.167  -m -c "sed -i 's/'\"##*server ${host}\"'/'\"server ${host}\"'/g' /usr/local/nginx/conf/nginx.conf"</w:t>
            </w:r>
          </w:p>
          <w:p w:rsidR="00EE2E1A" w:rsidRDefault="00EE2E1A" w:rsidP="00EE2E1A">
            <w:r>
              <w:t xml:space="preserve">  done</w:t>
            </w:r>
          </w:p>
          <w:p w:rsidR="00EE2E1A" w:rsidRDefault="00EE2E1A" w:rsidP="00EE2E1A"/>
          <w:p w:rsidR="00EE2E1A" w:rsidRDefault="00EE2E1A" w:rsidP="00EE2E1A">
            <w:r>
              <w:t>for host in $prepTomcatHosts</w:t>
            </w:r>
          </w:p>
          <w:p w:rsidR="00EE2E1A" w:rsidRDefault="00EE2E1A" w:rsidP="00EE2E1A">
            <w:r>
              <w:t xml:space="preserve">  do</w:t>
            </w:r>
          </w:p>
          <w:p w:rsidR="00EE2E1A" w:rsidRDefault="00EE2E1A" w:rsidP="00EE2E1A">
            <w:r>
              <w:t xml:space="preserve">    mussh -h 218.244.141.167  -m -c "sed -i 's/'\"server ${host}\"'/'\"#server ${host}\"'/g' /usr/local/nginx/conf/nginx.conf"</w:t>
            </w:r>
          </w:p>
          <w:p w:rsidR="00EE2E1A" w:rsidRDefault="00EE2E1A" w:rsidP="00EE2E1A">
            <w:r>
              <w:t xml:space="preserve">  done</w:t>
            </w:r>
          </w:p>
          <w:p w:rsidR="00EE2E1A" w:rsidRDefault="00EE2E1A" w:rsidP="00EE2E1A"/>
          <w:p w:rsidR="00EE2E1A" w:rsidRDefault="00EE2E1A" w:rsidP="00EE2E1A">
            <w:r>
              <w:t>mussh -h 218.244.141.167  -m -c " /usr/local/nginx/sbin/nginx -s reload"</w:t>
            </w:r>
          </w:p>
          <w:p w:rsidR="00EE2E1A" w:rsidRDefault="00EE2E1A" w:rsidP="00EE2E1A"/>
          <w:p w:rsidR="00EE2E1A" w:rsidRDefault="00EE2E1A" w:rsidP="00EE2E1A">
            <w:r>
              <w:t>#部署预备的tomcat</w:t>
            </w:r>
          </w:p>
          <w:p w:rsidR="00EE2E1A" w:rsidRDefault="00EE2E1A" w:rsidP="00EE2E1A">
            <w:r>
              <w:t>mussh -H /home/k12/prepTomcatHosts -m –c  "killall -9 java ; rm -rf $tomcatDir/webapps/ROOT* ; mv $pacDir/ROOT.war.$uploadPacDate $tomcatDir/webapps/ROOT ; $tomcatDir/bin/startup.sh"</w:t>
            </w:r>
          </w:p>
          <w:p w:rsidR="00EE2E1A" w:rsidRDefault="00EE2E1A" w:rsidP="00EE2E1A">
            <w:r>
              <w:t>echo '等待tomcat重启完成，大概需要60s......'</w:t>
            </w:r>
          </w:p>
          <w:p w:rsidR="00EE2E1A" w:rsidRDefault="00EE2E1A" w:rsidP="00EE2E1A">
            <w:r>
              <w:t>sleep 60</w:t>
            </w:r>
          </w:p>
          <w:p w:rsidR="00EE2E1A" w:rsidRDefault="00EE2E1A" w:rsidP="00EE2E1A"/>
          <w:p w:rsidR="00EE2E1A" w:rsidRDefault="00EE2E1A" w:rsidP="00EE2E1A"/>
          <w:p w:rsidR="00EE2E1A" w:rsidRDefault="00EE2E1A" w:rsidP="00EE2E1A">
            <w:r>
              <w:t>#修改nginx.conf(启用所有的tomcat)</w:t>
            </w:r>
          </w:p>
          <w:p w:rsidR="00EE2E1A" w:rsidRDefault="00EE2E1A" w:rsidP="00EE2E1A">
            <w:r>
              <w:t>for host in $prepTomcatHosts</w:t>
            </w:r>
          </w:p>
          <w:p w:rsidR="00EE2E1A" w:rsidRDefault="00EE2E1A" w:rsidP="00EE2E1A">
            <w:r>
              <w:t xml:space="preserve">  do</w:t>
            </w:r>
          </w:p>
          <w:p w:rsidR="00EE2E1A" w:rsidRDefault="00EE2E1A" w:rsidP="00EE2E1A">
            <w:r>
              <w:t xml:space="preserve">    mussh -h 218.244.141.167  -m -c "sed -i 's/'\"##*server ${host}\"'/'\"server </w:t>
            </w:r>
            <w:r>
              <w:lastRenderedPageBreak/>
              <w:t>${host}\"'/g' /usr/local/nginx/conf/nginx.conf"</w:t>
            </w:r>
          </w:p>
          <w:p w:rsidR="00EE2E1A" w:rsidRDefault="00EE2E1A" w:rsidP="00EE2E1A">
            <w:r>
              <w:t xml:space="preserve">  done</w:t>
            </w:r>
          </w:p>
          <w:p w:rsidR="00EE2E1A" w:rsidRDefault="00EE2E1A" w:rsidP="00EE2E1A">
            <w:r>
              <w:t>mussh -h 218.244.141.167  -m -c " /usr/local/nginx/sbin/nginx -s reload"</w:t>
            </w:r>
          </w:p>
          <w:p w:rsidR="00E94BFB" w:rsidRPr="00E94BFB" w:rsidRDefault="00EE2E1A" w:rsidP="00EE2E1A">
            <w:r>
              <w:t>echo '--------------------部署完毕-----------------------'</w:t>
            </w:r>
          </w:p>
        </w:tc>
      </w:tr>
    </w:tbl>
    <w:p w:rsidR="00E94BFB" w:rsidRDefault="00E94BFB" w:rsidP="00E94BFB">
      <w:pPr>
        <w:ind w:left="360"/>
      </w:pPr>
    </w:p>
    <w:tbl>
      <w:tblPr>
        <w:tblStyle w:val="TableGrid"/>
        <w:tblW w:w="0" w:type="auto"/>
        <w:tblInd w:w="360" w:type="dxa"/>
        <w:tblLook w:val="04A0"/>
      </w:tblPr>
      <w:tblGrid>
        <w:gridCol w:w="8496"/>
      </w:tblGrid>
      <w:tr w:rsidR="00E94BFB" w:rsidTr="00E94BFB">
        <w:tc>
          <w:tcPr>
            <w:tcW w:w="8856" w:type="dxa"/>
          </w:tcPr>
          <w:p w:rsidR="00E94BFB" w:rsidRDefault="00E94BFB" w:rsidP="00E94BFB">
            <w:r>
              <w:rPr>
                <w:rFonts w:hint="eastAsia"/>
              </w:rPr>
              <w:t xml:space="preserve">--restore </w:t>
            </w:r>
          </w:p>
          <w:p w:rsidR="00EE2E1A" w:rsidRDefault="00EE2E1A" w:rsidP="00EE2E1A">
            <w:r>
              <w:t>#!/bin/bash</w:t>
            </w:r>
          </w:p>
          <w:p w:rsidR="00EE2E1A" w:rsidRDefault="00EE2E1A" w:rsidP="00EE2E1A">
            <w:r>
              <w:t>. /etc/profile</w:t>
            </w:r>
          </w:p>
          <w:p w:rsidR="00EE2E1A" w:rsidRDefault="00EE2E1A" w:rsidP="00EE2E1A">
            <w:r>
              <w:t>tomcatDir=/usr/local/tomcat7</w:t>
            </w:r>
          </w:p>
          <w:p w:rsidR="00EE2E1A" w:rsidRDefault="00EE2E1A" w:rsidP="00EE2E1A">
            <w:r>
              <w:t>FTP_DIR=/home/k12/ftp/sshPackage</w:t>
            </w:r>
          </w:p>
          <w:p w:rsidR="00EE2E1A" w:rsidRDefault="00EE2E1A" w:rsidP="00EE2E1A">
            <w:r>
              <w:t>prepTomcatHosts=$(cat /home/k12/prepTomcatHosts)</w:t>
            </w:r>
          </w:p>
          <w:p w:rsidR="00EE2E1A" w:rsidRDefault="00EE2E1A" w:rsidP="00EE2E1A">
            <w:r>
              <w:t>otherTocmatHosts=$(cat /home/k12/otherTocmatHosts)</w:t>
            </w:r>
          </w:p>
          <w:p w:rsidR="00EE2E1A" w:rsidRDefault="00EE2E1A" w:rsidP="00EE2E1A">
            <w:r>
              <w:t>pacDir=/mnt/tongguan/bakup_war</w:t>
            </w:r>
          </w:p>
          <w:p w:rsidR="00EE2E1A" w:rsidRDefault="00EE2E1A" w:rsidP="00EE2E1A">
            <w:r>
              <w:t>packages=$(ls /mnt/tongguan/bakup_war)</w:t>
            </w:r>
          </w:p>
          <w:p w:rsidR="00EE2E1A" w:rsidRDefault="00EE2E1A" w:rsidP="00EE2E1A"/>
          <w:p w:rsidR="00EE2E1A" w:rsidRDefault="00EE2E1A" w:rsidP="00EE2E1A"/>
          <w:p w:rsidR="00EE2E1A" w:rsidRDefault="00EE2E1A" w:rsidP="00EE2E1A">
            <w:r>
              <w:t>function deploy(){</w:t>
            </w:r>
          </w:p>
          <w:p w:rsidR="00EE2E1A" w:rsidRDefault="00EE2E1A" w:rsidP="00EE2E1A">
            <w:r>
              <w:t xml:space="preserve">  echo '----------使用第一个tomcat,部署其他两个tomcat-------------'</w:t>
            </w:r>
          </w:p>
          <w:p w:rsidR="00EE2E1A" w:rsidRDefault="00EE2E1A" w:rsidP="00EE2E1A">
            <w:r>
              <w:t xml:space="preserve">  for host in $otherTocmatHosts</w:t>
            </w:r>
          </w:p>
          <w:p w:rsidR="00EE2E1A" w:rsidRDefault="00EE2E1A" w:rsidP="00EE2E1A">
            <w:r>
              <w:t xml:space="preserve">    do</w:t>
            </w:r>
          </w:p>
          <w:p w:rsidR="00EE2E1A" w:rsidRDefault="00EE2E1A" w:rsidP="00EE2E1A">
            <w:r>
              <w:t xml:space="preserve">      mussh -h 218.244.141.167  -m -c "sed -i 's/'\"server ${host}\"'/'\"#server ${host}\"'/g' /usr/local/nginx/conf/nginx.conf"</w:t>
            </w:r>
          </w:p>
          <w:p w:rsidR="00EE2E1A" w:rsidRDefault="00EE2E1A" w:rsidP="00EE2E1A">
            <w:r>
              <w:t xml:space="preserve">    done</w:t>
            </w:r>
          </w:p>
          <w:p w:rsidR="00EE2E1A" w:rsidRDefault="00EE2E1A" w:rsidP="00EE2E1A">
            <w:r>
              <w:t xml:space="preserve">    mussh -h 218.244.141.167  -m -c " /usr/local/nginx/sbin/nginx -s reload"</w:t>
            </w:r>
          </w:p>
          <w:p w:rsidR="00EE2E1A" w:rsidRDefault="00EE2E1A" w:rsidP="00EE2E1A"/>
          <w:p w:rsidR="00EE2E1A" w:rsidRDefault="00EE2E1A" w:rsidP="00EE2E1A"/>
          <w:p w:rsidR="00EE2E1A" w:rsidRDefault="00EE2E1A" w:rsidP="00EE2E1A">
            <w:r>
              <w:t xml:space="preserve">  #部署all,zj,sc中后两个tomcat服务器</w:t>
            </w:r>
          </w:p>
          <w:p w:rsidR="00EE2E1A" w:rsidRDefault="00EE2E1A" w:rsidP="00EE2E1A">
            <w:r>
              <w:t xml:space="preserve">  mussh -H /home/k12/otherTocmatHosts  -m -c "killall -9 java ; rm -rf $tomcatDir/webapps/ROOT* ; mv $pacDir/$1 $tomcatDir/webapps/ROOT ; $tomcatDir/bin/startup.sh"</w:t>
            </w:r>
          </w:p>
          <w:p w:rsidR="00EE2E1A" w:rsidRDefault="00EE2E1A" w:rsidP="00EE2E1A"/>
          <w:p w:rsidR="00EE2E1A" w:rsidRDefault="00EE2E1A" w:rsidP="00EE2E1A">
            <w:r>
              <w:t xml:space="preserve">  echo '等待tomcat重启完成，大概需要60s......'</w:t>
            </w:r>
          </w:p>
          <w:p w:rsidR="00EE2E1A" w:rsidRDefault="00EE2E1A" w:rsidP="00EE2E1A">
            <w:r>
              <w:t xml:space="preserve">  sleep 60</w:t>
            </w:r>
          </w:p>
          <w:p w:rsidR="00EE2E1A" w:rsidRDefault="00EE2E1A" w:rsidP="00EE2E1A"/>
          <w:p w:rsidR="00EE2E1A" w:rsidRDefault="00EE2E1A" w:rsidP="00EE2E1A"/>
          <w:p w:rsidR="00EE2E1A" w:rsidRDefault="00EE2E1A" w:rsidP="00EE2E1A"/>
          <w:p w:rsidR="00EE2E1A" w:rsidRDefault="00EE2E1A" w:rsidP="00EE2E1A">
            <w:r>
              <w:t xml:space="preserve">  #修改nginx.conf(启用后两个tomcat)</w:t>
            </w:r>
          </w:p>
          <w:p w:rsidR="00EE2E1A" w:rsidRDefault="00EE2E1A" w:rsidP="00EE2E1A">
            <w:r>
              <w:t xml:space="preserve">  echo '----------使用其他两台tomcat,部署预备tomcat-------------'</w:t>
            </w:r>
          </w:p>
          <w:p w:rsidR="00EE2E1A" w:rsidRDefault="00EE2E1A" w:rsidP="00EE2E1A">
            <w:r>
              <w:t xml:space="preserve">  for host in $otherTocmatHosts</w:t>
            </w:r>
          </w:p>
          <w:p w:rsidR="00EE2E1A" w:rsidRDefault="00EE2E1A" w:rsidP="00EE2E1A">
            <w:r>
              <w:t xml:space="preserve">    do</w:t>
            </w:r>
          </w:p>
          <w:p w:rsidR="00EE2E1A" w:rsidRDefault="00EE2E1A" w:rsidP="00EE2E1A">
            <w:r>
              <w:t xml:space="preserve">      mussh -h 218.244.141.167  -m -c "sed -i 's/'\"##*server ${host}\"'/'\"server ${host}\"'/g' /usr/local/nginx/conf/nginx.conf"</w:t>
            </w:r>
          </w:p>
          <w:p w:rsidR="00EE2E1A" w:rsidRDefault="00EE2E1A" w:rsidP="00EE2E1A">
            <w:r>
              <w:t xml:space="preserve">    done</w:t>
            </w:r>
          </w:p>
          <w:p w:rsidR="00EE2E1A" w:rsidRDefault="00EE2E1A" w:rsidP="00EE2E1A"/>
          <w:p w:rsidR="00EE2E1A" w:rsidRDefault="00EE2E1A" w:rsidP="00EE2E1A">
            <w:r>
              <w:t xml:space="preserve">  for host in $prepTomcatHosts</w:t>
            </w:r>
          </w:p>
          <w:p w:rsidR="00EE2E1A" w:rsidRDefault="00EE2E1A" w:rsidP="00EE2E1A">
            <w:r>
              <w:t xml:space="preserve">    do</w:t>
            </w:r>
          </w:p>
          <w:p w:rsidR="00EE2E1A" w:rsidRDefault="00EE2E1A" w:rsidP="00EE2E1A">
            <w:r>
              <w:t xml:space="preserve">      mussh -h 218.244.141.167  -m -c "sed -i 's/'\"server ${host}\"'/'\"#server ${host}\"'/g' /usr/local/nginx/conf/nginx.conf"</w:t>
            </w:r>
          </w:p>
          <w:p w:rsidR="00EE2E1A" w:rsidRDefault="00EE2E1A" w:rsidP="00EE2E1A">
            <w:r>
              <w:t xml:space="preserve">    done</w:t>
            </w:r>
          </w:p>
          <w:p w:rsidR="00EE2E1A" w:rsidRDefault="00EE2E1A" w:rsidP="00EE2E1A"/>
          <w:p w:rsidR="00EE2E1A" w:rsidRDefault="00EE2E1A" w:rsidP="00EE2E1A">
            <w:r>
              <w:t xml:space="preserve">  mussh -h 218.244.141.167  -m -c " /usr/local/nginx/sbin/nginx -s reload"</w:t>
            </w:r>
          </w:p>
          <w:p w:rsidR="00EE2E1A" w:rsidRDefault="00EE2E1A" w:rsidP="00EE2E1A"/>
          <w:p w:rsidR="00EE2E1A" w:rsidRDefault="00EE2E1A" w:rsidP="00EE2E1A">
            <w:r>
              <w:t xml:space="preserve">  #部署预备的tomcat</w:t>
            </w:r>
          </w:p>
          <w:p w:rsidR="00EE2E1A" w:rsidRDefault="00EE2E1A" w:rsidP="00EE2E1A">
            <w:r>
              <w:t xml:space="preserve">  mussh -H /home/k12/prepTomcatHosts  -m -c "killall -9 java ; rm -rf $tomcatDir/webapps/ROOT* ; mv $pacDir/$1 $tomcatDir/webapps/ROOT ; $tomcatDir/bin/startup.sh"</w:t>
            </w:r>
          </w:p>
          <w:p w:rsidR="00EE2E1A" w:rsidRDefault="00EE2E1A" w:rsidP="00EE2E1A">
            <w:r>
              <w:t xml:space="preserve">  echo '等待tomcat重启完成，大概需要60s......'</w:t>
            </w:r>
          </w:p>
          <w:p w:rsidR="00EE2E1A" w:rsidRDefault="00EE2E1A" w:rsidP="00EE2E1A">
            <w:r>
              <w:t xml:space="preserve">  sleep 60</w:t>
            </w:r>
          </w:p>
          <w:p w:rsidR="00EE2E1A" w:rsidRDefault="00EE2E1A" w:rsidP="00EE2E1A"/>
          <w:p w:rsidR="00EE2E1A" w:rsidRDefault="00EE2E1A" w:rsidP="00EE2E1A"/>
          <w:p w:rsidR="00EE2E1A" w:rsidRDefault="00EE2E1A" w:rsidP="00EE2E1A">
            <w:r>
              <w:t xml:space="preserve">  #修改nginx.conf(启用所有的tomcat)</w:t>
            </w:r>
          </w:p>
          <w:p w:rsidR="00EE2E1A" w:rsidRDefault="00EE2E1A" w:rsidP="00EE2E1A">
            <w:r>
              <w:t xml:space="preserve">  for host in $prepTomcatHosts</w:t>
            </w:r>
          </w:p>
          <w:p w:rsidR="00EE2E1A" w:rsidRDefault="00EE2E1A" w:rsidP="00EE2E1A">
            <w:r>
              <w:t xml:space="preserve">    do</w:t>
            </w:r>
          </w:p>
          <w:p w:rsidR="00EE2E1A" w:rsidRDefault="00EE2E1A" w:rsidP="00EE2E1A">
            <w:r>
              <w:t xml:space="preserve">      mussh -h 218.244.141.167  -m -c "sed -i 's/'\"##*server ${host}\"'/'\"server ${host}\"'/g' /usr/local/nginx/conf/nginx.conf"</w:t>
            </w:r>
          </w:p>
          <w:p w:rsidR="00EE2E1A" w:rsidRDefault="00EE2E1A" w:rsidP="00EE2E1A">
            <w:r>
              <w:t xml:space="preserve">    done</w:t>
            </w:r>
          </w:p>
          <w:p w:rsidR="00EE2E1A" w:rsidRDefault="00EE2E1A" w:rsidP="00EE2E1A">
            <w:r>
              <w:t xml:space="preserve">  mussh -h 218.244.141.167  -m -c " /usr/local/nginx/sbin/nginx -s reload"</w:t>
            </w:r>
          </w:p>
          <w:p w:rsidR="00EE2E1A" w:rsidRDefault="00EE2E1A" w:rsidP="00EE2E1A">
            <w:r>
              <w:lastRenderedPageBreak/>
              <w:t xml:space="preserve">  echo '--------------------部署完毕-----------------------'</w:t>
            </w:r>
          </w:p>
          <w:p w:rsidR="00EE2E1A" w:rsidRDefault="00EE2E1A" w:rsidP="00EE2E1A"/>
          <w:p w:rsidR="00EE2E1A" w:rsidRDefault="00EE2E1A" w:rsidP="00EE2E1A">
            <w:r>
              <w:t>}</w:t>
            </w:r>
          </w:p>
          <w:p w:rsidR="00EE2E1A" w:rsidRDefault="00EE2E1A" w:rsidP="00EE2E1A"/>
          <w:p w:rsidR="00EE2E1A" w:rsidRDefault="00EE2E1A" w:rsidP="00EE2E1A">
            <w:r>
              <w:t>echo "请选择需要的版本："</w:t>
            </w:r>
          </w:p>
          <w:p w:rsidR="00EE2E1A" w:rsidRDefault="00EE2E1A" w:rsidP="00EE2E1A">
            <w:r>
              <w:t>select version in $packages</w:t>
            </w:r>
          </w:p>
          <w:p w:rsidR="00EE2E1A" w:rsidRDefault="00EE2E1A" w:rsidP="00EE2E1A">
            <w:r>
              <w:t>do</w:t>
            </w:r>
          </w:p>
          <w:p w:rsidR="00EE2E1A" w:rsidRDefault="00EE2E1A" w:rsidP="00EE2E1A">
            <w:r>
              <w:t xml:space="preserve">  deploy $version</w:t>
            </w:r>
          </w:p>
          <w:p w:rsidR="00EE2E1A" w:rsidRDefault="00EE2E1A" w:rsidP="00EE2E1A">
            <w:r>
              <w:t xml:space="preserve">  break</w:t>
            </w:r>
          </w:p>
          <w:p w:rsidR="00E94BFB" w:rsidRDefault="00EE2E1A" w:rsidP="00EE2E1A">
            <w:r>
              <w:t>done</w:t>
            </w:r>
          </w:p>
        </w:tc>
      </w:tr>
    </w:tbl>
    <w:p w:rsidR="00E94BFB" w:rsidRPr="00E94BFB" w:rsidRDefault="00E94BFB" w:rsidP="00E94BFB">
      <w:pPr>
        <w:ind w:left="360"/>
      </w:pPr>
    </w:p>
    <w:sectPr w:rsidR="00E94BFB" w:rsidRPr="00E94BFB" w:rsidSect="00C03A83">
      <w:footerReference w:type="default" r:id="rId10"/>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3FDC" w:rsidRDefault="00313FDC" w:rsidP="001B44D3">
      <w:pPr>
        <w:spacing w:after="0"/>
      </w:pPr>
      <w:r>
        <w:separator/>
      </w:r>
    </w:p>
  </w:endnote>
  <w:endnote w:type="continuationSeparator" w:id="1">
    <w:p w:rsidR="00313FDC" w:rsidRDefault="00313FDC" w:rsidP="001B44D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058152"/>
      <w:docPartObj>
        <w:docPartGallery w:val="Page Numbers (Bottom of Page)"/>
        <w:docPartUnique/>
      </w:docPartObj>
    </w:sdtPr>
    <w:sdtContent>
      <w:p w:rsidR="009122E0" w:rsidRDefault="009122E0">
        <w:pPr>
          <w:pStyle w:val="Footer"/>
          <w:jc w:val="right"/>
        </w:pPr>
        <w:fldSimple w:instr=" PAGE   \* MERGEFORMAT ">
          <w:r w:rsidR="00832504">
            <w:rPr>
              <w:noProof/>
            </w:rPr>
            <w:t>22</w:t>
          </w:r>
        </w:fldSimple>
      </w:p>
    </w:sdtContent>
  </w:sdt>
  <w:p w:rsidR="009122E0" w:rsidRDefault="009122E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3FDC" w:rsidRDefault="00313FDC" w:rsidP="001B44D3">
      <w:pPr>
        <w:spacing w:after="0"/>
      </w:pPr>
      <w:r>
        <w:separator/>
      </w:r>
    </w:p>
  </w:footnote>
  <w:footnote w:type="continuationSeparator" w:id="1">
    <w:p w:rsidR="00313FDC" w:rsidRDefault="00313FDC" w:rsidP="001B44D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A6D25"/>
    <w:multiLevelType w:val="hybridMultilevel"/>
    <w:tmpl w:val="F4C4964A"/>
    <w:lvl w:ilvl="0" w:tplc="6F28C73E">
      <w:start w:val="1"/>
      <w:numFmt w:val="chineseCountingThousand"/>
      <w:pStyle w:val="Heading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4F61E0"/>
    <w:multiLevelType w:val="hybridMultilevel"/>
    <w:tmpl w:val="19E483A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1521717"/>
    <w:multiLevelType w:val="hybridMultilevel"/>
    <w:tmpl w:val="1A9E95E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4B75F60"/>
    <w:multiLevelType w:val="hybridMultilevel"/>
    <w:tmpl w:val="69204B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8D71E1"/>
    <w:multiLevelType w:val="hybridMultilevel"/>
    <w:tmpl w:val="2F58B2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092057"/>
    <w:multiLevelType w:val="hybridMultilevel"/>
    <w:tmpl w:val="F38CECF6"/>
    <w:lvl w:ilvl="0" w:tplc="88C8DF58">
      <w:start w:val="1"/>
      <w:numFmt w:val="decimal"/>
      <w:pStyle w:val="Heading3"/>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3E381D"/>
    <w:multiLevelType w:val="hybridMultilevel"/>
    <w:tmpl w:val="915E6E70"/>
    <w:lvl w:ilvl="0" w:tplc="2BF4AE6A">
      <w:start w:val="1"/>
      <w:numFmt w:val="decimal"/>
      <w:pStyle w:val="Heading2"/>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CA1A76"/>
    <w:multiLevelType w:val="hybridMultilevel"/>
    <w:tmpl w:val="A6C42E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9DC0507"/>
    <w:multiLevelType w:val="hybridMultilevel"/>
    <w:tmpl w:val="3FF86A8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23566A2"/>
    <w:multiLevelType w:val="hybridMultilevel"/>
    <w:tmpl w:val="69D801D0"/>
    <w:lvl w:ilvl="0" w:tplc="04090013">
      <w:start w:val="1"/>
      <w:numFmt w:val="upp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abstractNumId w:val="0"/>
  </w:num>
  <w:num w:numId="2">
    <w:abstractNumId w:val="0"/>
  </w:num>
  <w:num w:numId="3">
    <w:abstractNumId w:val="6"/>
  </w:num>
  <w:num w:numId="4">
    <w:abstractNumId w:val="5"/>
  </w:num>
  <w:num w:numId="5">
    <w:abstractNumId w:val="6"/>
    <w:lvlOverride w:ilvl="0">
      <w:startOverride w:val="1"/>
    </w:lvlOverride>
  </w:num>
  <w:num w:numId="6">
    <w:abstractNumId w:val="6"/>
    <w:lvlOverride w:ilvl="0">
      <w:startOverride w:val="1"/>
    </w:lvlOverride>
  </w:num>
  <w:num w:numId="7">
    <w:abstractNumId w:val="4"/>
  </w:num>
  <w:num w:numId="8">
    <w:abstractNumId w:val="3"/>
  </w:num>
  <w:num w:numId="9">
    <w:abstractNumId w:val="6"/>
    <w:lvlOverride w:ilvl="0">
      <w:startOverride w:val="1"/>
    </w:lvlOverride>
  </w:num>
  <w:num w:numId="10">
    <w:abstractNumId w:val="2"/>
  </w:num>
  <w:num w:numId="11">
    <w:abstractNumId w:val="9"/>
  </w:num>
  <w:num w:numId="12">
    <w:abstractNumId w:val="6"/>
    <w:lvlOverride w:ilvl="0">
      <w:startOverride w:val="1"/>
    </w:lvlOverride>
  </w:num>
  <w:num w:numId="13">
    <w:abstractNumId w:val="1"/>
  </w:num>
  <w:num w:numId="14">
    <w:abstractNumId w:val="6"/>
    <w:lvlOverride w:ilvl="0">
      <w:startOverride w:val="1"/>
    </w:lvlOverride>
  </w:num>
  <w:num w:numId="15">
    <w:abstractNumId w:val="6"/>
    <w:lvlOverride w:ilvl="0">
      <w:startOverride w:val="1"/>
    </w:lvlOverride>
  </w:num>
  <w:num w:numId="16">
    <w:abstractNumId w:val="7"/>
  </w:num>
  <w:num w:numId="17">
    <w:abstractNumId w:val="8"/>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attachedTemplate r:id="rId1"/>
  <w:defaultTabStop w:val="720"/>
  <w:characterSpacingControl w:val="doNotCompress"/>
  <w:footnotePr>
    <w:footnote w:id="0"/>
    <w:footnote w:id="1"/>
  </w:footnotePr>
  <w:endnotePr>
    <w:endnote w:id="0"/>
    <w:endnote w:id="1"/>
  </w:endnotePr>
  <w:compat>
    <w:useFELayout/>
  </w:compat>
  <w:rsids>
    <w:rsidRoot w:val="00C6777F"/>
    <w:rsid w:val="00000159"/>
    <w:rsid w:val="00012300"/>
    <w:rsid w:val="00037C86"/>
    <w:rsid w:val="00046A5D"/>
    <w:rsid w:val="00064333"/>
    <w:rsid w:val="00065C1A"/>
    <w:rsid w:val="00065CF7"/>
    <w:rsid w:val="000661BC"/>
    <w:rsid w:val="0008777D"/>
    <w:rsid w:val="000A1434"/>
    <w:rsid w:val="000E6CF5"/>
    <w:rsid w:val="000F2D60"/>
    <w:rsid w:val="000F2FEC"/>
    <w:rsid w:val="00104A63"/>
    <w:rsid w:val="00105185"/>
    <w:rsid w:val="00105970"/>
    <w:rsid w:val="00105C87"/>
    <w:rsid w:val="00120823"/>
    <w:rsid w:val="00123001"/>
    <w:rsid w:val="0013020A"/>
    <w:rsid w:val="00176940"/>
    <w:rsid w:val="001809E6"/>
    <w:rsid w:val="00184478"/>
    <w:rsid w:val="001966D6"/>
    <w:rsid w:val="0019774F"/>
    <w:rsid w:val="001A16BF"/>
    <w:rsid w:val="001B44D3"/>
    <w:rsid w:val="001B4D95"/>
    <w:rsid w:val="001B61B6"/>
    <w:rsid w:val="001C19A7"/>
    <w:rsid w:val="001D1DF0"/>
    <w:rsid w:val="001E2F7A"/>
    <w:rsid w:val="001E6AFC"/>
    <w:rsid w:val="0021310A"/>
    <w:rsid w:val="0021462D"/>
    <w:rsid w:val="0021733A"/>
    <w:rsid w:val="00222D79"/>
    <w:rsid w:val="002242D5"/>
    <w:rsid w:val="00237073"/>
    <w:rsid w:val="002659DE"/>
    <w:rsid w:val="002703BD"/>
    <w:rsid w:val="00287391"/>
    <w:rsid w:val="002A283C"/>
    <w:rsid w:val="002A5242"/>
    <w:rsid w:val="002A782C"/>
    <w:rsid w:val="002B0540"/>
    <w:rsid w:val="002B0FB0"/>
    <w:rsid w:val="002D2E8A"/>
    <w:rsid w:val="002E55FF"/>
    <w:rsid w:val="002F2076"/>
    <w:rsid w:val="00313FDC"/>
    <w:rsid w:val="003228CA"/>
    <w:rsid w:val="00350D37"/>
    <w:rsid w:val="00360A1C"/>
    <w:rsid w:val="003842A7"/>
    <w:rsid w:val="003A4C2C"/>
    <w:rsid w:val="003B2054"/>
    <w:rsid w:val="003B4CD5"/>
    <w:rsid w:val="003F2C55"/>
    <w:rsid w:val="00402725"/>
    <w:rsid w:val="004113AC"/>
    <w:rsid w:val="00435CAB"/>
    <w:rsid w:val="004442D1"/>
    <w:rsid w:val="004659C2"/>
    <w:rsid w:val="00471C42"/>
    <w:rsid w:val="004D19A1"/>
    <w:rsid w:val="004E2592"/>
    <w:rsid w:val="004E7DEC"/>
    <w:rsid w:val="004F3996"/>
    <w:rsid w:val="00507F26"/>
    <w:rsid w:val="00517418"/>
    <w:rsid w:val="0053139D"/>
    <w:rsid w:val="00540FF4"/>
    <w:rsid w:val="005561DB"/>
    <w:rsid w:val="00560770"/>
    <w:rsid w:val="005713A4"/>
    <w:rsid w:val="00585EBB"/>
    <w:rsid w:val="005917E1"/>
    <w:rsid w:val="005A6192"/>
    <w:rsid w:val="005C64D1"/>
    <w:rsid w:val="005D312C"/>
    <w:rsid w:val="005E0A4D"/>
    <w:rsid w:val="005E193D"/>
    <w:rsid w:val="005F3BA7"/>
    <w:rsid w:val="005F5F8C"/>
    <w:rsid w:val="006200CC"/>
    <w:rsid w:val="00623B00"/>
    <w:rsid w:val="0062708E"/>
    <w:rsid w:val="00680B91"/>
    <w:rsid w:val="00696E47"/>
    <w:rsid w:val="006A60B5"/>
    <w:rsid w:val="006C26A7"/>
    <w:rsid w:val="006C510B"/>
    <w:rsid w:val="006D6E46"/>
    <w:rsid w:val="006F1B92"/>
    <w:rsid w:val="006F48E9"/>
    <w:rsid w:val="00704FEC"/>
    <w:rsid w:val="00724495"/>
    <w:rsid w:val="00725E1D"/>
    <w:rsid w:val="00736113"/>
    <w:rsid w:val="00752120"/>
    <w:rsid w:val="00767400"/>
    <w:rsid w:val="00774B43"/>
    <w:rsid w:val="00785B04"/>
    <w:rsid w:val="00787A64"/>
    <w:rsid w:val="007A0276"/>
    <w:rsid w:val="007B42F2"/>
    <w:rsid w:val="007D36A3"/>
    <w:rsid w:val="00804755"/>
    <w:rsid w:val="00806A9F"/>
    <w:rsid w:val="008261CD"/>
    <w:rsid w:val="00832504"/>
    <w:rsid w:val="00834125"/>
    <w:rsid w:val="00834CE5"/>
    <w:rsid w:val="00835AD0"/>
    <w:rsid w:val="00836521"/>
    <w:rsid w:val="00854C13"/>
    <w:rsid w:val="008A6796"/>
    <w:rsid w:val="008B1948"/>
    <w:rsid w:val="008B5ACA"/>
    <w:rsid w:val="008B7795"/>
    <w:rsid w:val="008B7A0D"/>
    <w:rsid w:val="008C0D1C"/>
    <w:rsid w:val="008C5117"/>
    <w:rsid w:val="008D3021"/>
    <w:rsid w:val="008D5311"/>
    <w:rsid w:val="008E7C71"/>
    <w:rsid w:val="008F5E41"/>
    <w:rsid w:val="00904415"/>
    <w:rsid w:val="0090668E"/>
    <w:rsid w:val="009122E0"/>
    <w:rsid w:val="00925D7D"/>
    <w:rsid w:val="00931F4C"/>
    <w:rsid w:val="009320C6"/>
    <w:rsid w:val="00943FA0"/>
    <w:rsid w:val="009441E6"/>
    <w:rsid w:val="00945FB9"/>
    <w:rsid w:val="0094714D"/>
    <w:rsid w:val="009649A3"/>
    <w:rsid w:val="00970C43"/>
    <w:rsid w:val="00973223"/>
    <w:rsid w:val="00981307"/>
    <w:rsid w:val="009848ED"/>
    <w:rsid w:val="0099619D"/>
    <w:rsid w:val="009A376E"/>
    <w:rsid w:val="009A3E26"/>
    <w:rsid w:val="009B40C3"/>
    <w:rsid w:val="009B6B7D"/>
    <w:rsid w:val="009C39AA"/>
    <w:rsid w:val="009D5000"/>
    <w:rsid w:val="009D5E66"/>
    <w:rsid w:val="009F631E"/>
    <w:rsid w:val="00A262C0"/>
    <w:rsid w:val="00A32602"/>
    <w:rsid w:val="00A34AC5"/>
    <w:rsid w:val="00A41641"/>
    <w:rsid w:val="00A47E5B"/>
    <w:rsid w:val="00A549E8"/>
    <w:rsid w:val="00A72F17"/>
    <w:rsid w:val="00A76F23"/>
    <w:rsid w:val="00A80370"/>
    <w:rsid w:val="00A841E1"/>
    <w:rsid w:val="00AA3A04"/>
    <w:rsid w:val="00AB0156"/>
    <w:rsid w:val="00AD214F"/>
    <w:rsid w:val="00B01FA7"/>
    <w:rsid w:val="00B62900"/>
    <w:rsid w:val="00B6513B"/>
    <w:rsid w:val="00B75A67"/>
    <w:rsid w:val="00B77B30"/>
    <w:rsid w:val="00B82536"/>
    <w:rsid w:val="00BD2855"/>
    <w:rsid w:val="00BE0145"/>
    <w:rsid w:val="00C03A83"/>
    <w:rsid w:val="00C03FBE"/>
    <w:rsid w:val="00C072AC"/>
    <w:rsid w:val="00C218DE"/>
    <w:rsid w:val="00C50A77"/>
    <w:rsid w:val="00C5392F"/>
    <w:rsid w:val="00C64564"/>
    <w:rsid w:val="00C653DD"/>
    <w:rsid w:val="00C66BEE"/>
    <w:rsid w:val="00C6777F"/>
    <w:rsid w:val="00C77D07"/>
    <w:rsid w:val="00C80356"/>
    <w:rsid w:val="00CA5088"/>
    <w:rsid w:val="00CA6232"/>
    <w:rsid w:val="00CC5F42"/>
    <w:rsid w:val="00CD2E39"/>
    <w:rsid w:val="00CD66A2"/>
    <w:rsid w:val="00CE7E55"/>
    <w:rsid w:val="00CF574A"/>
    <w:rsid w:val="00D005AC"/>
    <w:rsid w:val="00D24EDE"/>
    <w:rsid w:val="00D250E1"/>
    <w:rsid w:val="00D56A3C"/>
    <w:rsid w:val="00D7069D"/>
    <w:rsid w:val="00D80E2B"/>
    <w:rsid w:val="00D914C0"/>
    <w:rsid w:val="00DA5A8D"/>
    <w:rsid w:val="00DB01E6"/>
    <w:rsid w:val="00DB6CAA"/>
    <w:rsid w:val="00DB6FA6"/>
    <w:rsid w:val="00DD339E"/>
    <w:rsid w:val="00DD5AD3"/>
    <w:rsid w:val="00DD5F47"/>
    <w:rsid w:val="00DE6920"/>
    <w:rsid w:val="00DE6E85"/>
    <w:rsid w:val="00DF046C"/>
    <w:rsid w:val="00DF638A"/>
    <w:rsid w:val="00E35F91"/>
    <w:rsid w:val="00E37205"/>
    <w:rsid w:val="00E47FC4"/>
    <w:rsid w:val="00E55155"/>
    <w:rsid w:val="00E64037"/>
    <w:rsid w:val="00E94BFB"/>
    <w:rsid w:val="00E94C73"/>
    <w:rsid w:val="00EA4406"/>
    <w:rsid w:val="00EB6858"/>
    <w:rsid w:val="00EB6D7D"/>
    <w:rsid w:val="00EC0B49"/>
    <w:rsid w:val="00EC7215"/>
    <w:rsid w:val="00ED010B"/>
    <w:rsid w:val="00EE12FF"/>
    <w:rsid w:val="00EE2E1A"/>
    <w:rsid w:val="00F231BF"/>
    <w:rsid w:val="00F3060D"/>
    <w:rsid w:val="00F37F94"/>
    <w:rsid w:val="00F47655"/>
    <w:rsid w:val="00F50048"/>
    <w:rsid w:val="00F64942"/>
    <w:rsid w:val="00F665F0"/>
    <w:rsid w:val="00F73EEE"/>
    <w:rsid w:val="00F906AD"/>
    <w:rsid w:val="00F92837"/>
    <w:rsid w:val="00FA6F23"/>
    <w:rsid w:val="00FC17E0"/>
    <w:rsid w:val="00FC3E89"/>
    <w:rsid w:val="00FD673A"/>
    <w:rsid w:val="00FE5C41"/>
    <w:rsid w:val="00FF08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ACA"/>
    <w:rPr>
      <w:rFonts w:ascii="微软雅黑" w:hAnsi="微软雅黑"/>
      <w:sz w:val="24"/>
    </w:rPr>
  </w:style>
  <w:style w:type="paragraph" w:styleId="Heading1">
    <w:name w:val="heading 1"/>
    <w:basedOn w:val="Normal"/>
    <w:next w:val="Normal"/>
    <w:link w:val="Heading1Char"/>
    <w:uiPriority w:val="9"/>
    <w:qFormat/>
    <w:rsid w:val="008B5ACA"/>
    <w:pPr>
      <w:keepNext/>
      <w:keepLines/>
      <w:numPr>
        <w:numId w:val="2"/>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8B5ACA"/>
    <w:pPr>
      <w:keepNext/>
      <w:keepLines/>
      <w:numPr>
        <w:numId w:val="3"/>
      </w:numPr>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8B5ACA"/>
    <w:pPr>
      <w:keepNext/>
      <w:keepLines/>
      <w:numPr>
        <w:numId w:val="4"/>
      </w:numPr>
      <w:spacing w:before="200" w:after="0"/>
      <w:outlineLvl w:val="2"/>
    </w:pPr>
    <w:rPr>
      <w:rFonts w:eastAsiaTheme="majorEastAsia" w:cstheme="majorBidi"/>
      <w:bCs/>
      <w:color w:val="000000" w:themeColor="text1"/>
    </w:rPr>
  </w:style>
  <w:style w:type="paragraph" w:styleId="Heading4">
    <w:name w:val="heading 4"/>
    <w:basedOn w:val="Normal"/>
    <w:next w:val="Normal"/>
    <w:link w:val="Heading4Char"/>
    <w:uiPriority w:val="9"/>
    <w:semiHidden/>
    <w:unhideWhenUsed/>
    <w:qFormat/>
    <w:rsid w:val="003842A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5CA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ACA"/>
    <w:rPr>
      <w:rFonts w:ascii="微软雅黑" w:eastAsiaTheme="majorEastAsia" w:hAnsi="微软雅黑" w:cstheme="majorBidi"/>
      <w:bCs/>
      <w:sz w:val="28"/>
      <w:szCs w:val="26"/>
    </w:rPr>
  </w:style>
  <w:style w:type="character" w:customStyle="1" w:styleId="Heading1Char">
    <w:name w:val="Heading 1 Char"/>
    <w:basedOn w:val="DefaultParagraphFont"/>
    <w:link w:val="Heading1"/>
    <w:uiPriority w:val="9"/>
    <w:rsid w:val="008B5ACA"/>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DocumentMap">
    <w:name w:val="Document Map"/>
    <w:basedOn w:val="Normal"/>
    <w:link w:val="DocumentMapChar"/>
    <w:uiPriority w:val="99"/>
    <w:semiHidden/>
    <w:unhideWhenUsed/>
    <w:rsid w:val="00DB6FA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6FA6"/>
    <w:rPr>
      <w:rFonts w:ascii="Tahoma" w:hAnsi="Tahoma" w:cs="Tahoma"/>
      <w:sz w:val="16"/>
      <w:szCs w:val="16"/>
    </w:rPr>
  </w:style>
  <w:style w:type="character" w:customStyle="1" w:styleId="Heading3Char">
    <w:name w:val="Heading 3 Char"/>
    <w:basedOn w:val="DefaultParagraphFont"/>
    <w:link w:val="Heading3"/>
    <w:uiPriority w:val="9"/>
    <w:rsid w:val="008B5ACA"/>
    <w:rPr>
      <w:rFonts w:ascii="微软雅黑" w:eastAsiaTheme="majorEastAsia" w:hAnsi="微软雅黑" w:cstheme="majorBidi"/>
      <w:bCs/>
      <w:color w:val="000000" w:themeColor="text1"/>
      <w:sz w:val="24"/>
    </w:rPr>
  </w:style>
  <w:style w:type="paragraph" w:styleId="ListParagraph">
    <w:name w:val="List Paragraph"/>
    <w:basedOn w:val="Normal"/>
    <w:uiPriority w:val="34"/>
    <w:qFormat/>
    <w:rsid w:val="008B5ACA"/>
    <w:pPr>
      <w:ind w:left="720"/>
      <w:contextualSpacing/>
    </w:pPr>
  </w:style>
  <w:style w:type="paragraph" w:styleId="BalloonText">
    <w:name w:val="Balloon Text"/>
    <w:basedOn w:val="Normal"/>
    <w:link w:val="BalloonTextChar"/>
    <w:uiPriority w:val="99"/>
    <w:semiHidden/>
    <w:unhideWhenUsed/>
    <w:rsid w:val="008B194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1948"/>
    <w:rPr>
      <w:rFonts w:ascii="Tahoma" w:hAnsi="Tahoma" w:cs="Tahoma"/>
      <w:sz w:val="16"/>
      <w:szCs w:val="16"/>
    </w:rPr>
  </w:style>
  <w:style w:type="paragraph" w:styleId="NormalWeb">
    <w:name w:val="Normal (Web)"/>
    <w:basedOn w:val="Normal"/>
    <w:uiPriority w:val="99"/>
    <w:semiHidden/>
    <w:unhideWhenUsed/>
    <w:rsid w:val="002D2E8A"/>
    <w:pPr>
      <w:spacing w:before="100" w:beforeAutospacing="1" w:after="100" w:afterAutospacing="1"/>
    </w:pPr>
    <w:rPr>
      <w:rFonts w:ascii="Times New Roman" w:eastAsia="Times New Roman" w:hAnsi="Times New Roman" w:cs="Times New Roman"/>
      <w:szCs w:val="24"/>
    </w:rPr>
  </w:style>
  <w:style w:type="paragraph" w:styleId="Header">
    <w:name w:val="header"/>
    <w:basedOn w:val="Normal"/>
    <w:link w:val="HeaderChar"/>
    <w:uiPriority w:val="99"/>
    <w:semiHidden/>
    <w:unhideWhenUsed/>
    <w:rsid w:val="001B44D3"/>
    <w:pPr>
      <w:tabs>
        <w:tab w:val="center" w:pos="4320"/>
        <w:tab w:val="right" w:pos="8640"/>
      </w:tabs>
      <w:spacing w:after="0"/>
    </w:pPr>
  </w:style>
  <w:style w:type="character" w:customStyle="1" w:styleId="HeaderChar">
    <w:name w:val="Header Char"/>
    <w:basedOn w:val="DefaultParagraphFont"/>
    <w:link w:val="Header"/>
    <w:uiPriority w:val="99"/>
    <w:semiHidden/>
    <w:rsid w:val="001B44D3"/>
    <w:rPr>
      <w:rFonts w:ascii="微软雅黑" w:hAnsi="微软雅黑"/>
      <w:sz w:val="24"/>
    </w:rPr>
  </w:style>
  <w:style w:type="paragraph" w:styleId="Footer">
    <w:name w:val="footer"/>
    <w:basedOn w:val="Normal"/>
    <w:link w:val="FooterChar"/>
    <w:uiPriority w:val="99"/>
    <w:unhideWhenUsed/>
    <w:rsid w:val="001B44D3"/>
    <w:pPr>
      <w:tabs>
        <w:tab w:val="center" w:pos="4320"/>
        <w:tab w:val="right" w:pos="8640"/>
      </w:tabs>
      <w:spacing w:after="0"/>
    </w:pPr>
  </w:style>
  <w:style w:type="character" w:customStyle="1" w:styleId="FooterChar">
    <w:name w:val="Footer Char"/>
    <w:basedOn w:val="DefaultParagraphFont"/>
    <w:link w:val="Footer"/>
    <w:uiPriority w:val="99"/>
    <w:rsid w:val="001B44D3"/>
    <w:rPr>
      <w:rFonts w:ascii="微软雅黑" w:hAnsi="微软雅黑"/>
      <w:sz w:val="24"/>
    </w:rPr>
  </w:style>
  <w:style w:type="character" w:styleId="Strong">
    <w:name w:val="Strong"/>
    <w:basedOn w:val="DefaultParagraphFont"/>
    <w:uiPriority w:val="22"/>
    <w:qFormat/>
    <w:rsid w:val="00D005AC"/>
    <w:rPr>
      <w:b/>
      <w:bCs/>
    </w:rPr>
  </w:style>
  <w:style w:type="character" w:styleId="Hyperlink">
    <w:name w:val="Hyperlink"/>
    <w:basedOn w:val="DefaultParagraphFont"/>
    <w:uiPriority w:val="99"/>
    <w:semiHidden/>
    <w:unhideWhenUsed/>
    <w:rsid w:val="00D005AC"/>
    <w:rPr>
      <w:color w:val="0000FF"/>
      <w:u w:val="single"/>
    </w:rPr>
  </w:style>
  <w:style w:type="character" w:customStyle="1" w:styleId="Heading4Char">
    <w:name w:val="Heading 4 Char"/>
    <w:basedOn w:val="DefaultParagraphFont"/>
    <w:link w:val="Heading4"/>
    <w:uiPriority w:val="9"/>
    <w:semiHidden/>
    <w:rsid w:val="003842A7"/>
    <w:rPr>
      <w:rFonts w:asciiTheme="majorHAnsi" w:eastAsiaTheme="majorEastAsia" w:hAnsiTheme="majorHAnsi" w:cstheme="majorBidi"/>
      <w:b/>
      <w:bCs/>
      <w:i/>
      <w:iCs/>
      <w:color w:val="4F81BD" w:themeColor="accent1"/>
      <w:sz w:val="24"/>
    </w:rPr>
  </w:style>
  <w:style w:type="character" w:styleId="HTMLCode">
    <w:name w:val="HTML Code"/>
    <w:basedOn w:val="DefaultParagraphFont"/>
    <w:uiPriority w:val="99"/>
    <w:semiHidden/>
    <w:unhideWhenUsed/>
    <w:rsid w:val="005E0A4D"/>
    <w:rPr>
      <w:rFonts w:ascii="Courier New" w:eastAsia="Times New Roman" w:hAnsi="Courier New" w:cs="Courier New"/>
      <w:sz w:val="20"/>
      <w:szCs w:val="20"/>
    </w:rPr>
  </w:style>
  <w:style w:type="character" w:customStyle="1" w:styleId="apple-converted-space">
    <w:name w:val="apple-converted-space"/>
    <w:basedOn w:val="DefaultParagraphFont"/>
    <w:rsid w:val="00725E1D"/>
  </w:style>
  <w:style w:type="character" w:customStyle="1" w:styleId="Heading5Char">
    <w:name w:val="Heading 5 Char"/>
    <w:basedOn w:val="DefaultParagraphFont"/>
    <w:link w:val="Heading5"/>
    <w:uiPriority w:val="9"/>
    <w:semiHidden/>
    <w:rsid w:val="00435CAB"/>
    <w:rPr>
      <w:rFonts w:asciiTheme="majorHAnsi" w:eastAsiaTheme="majorEastAsia" w:hAnsiTheme="majorHAnsi" w:cstheme="majorBidi"/>
      <w:color w:val="243F60" w:themeColor="accent1" w:themeShade="7F"/>
      <w:sz w:val="24"/>
    </w:rPr>
  </w:style>
  <w:style w:type="paragraph" w:styleId="HTMLPreformatted">
    <w:name w:val="HTML Preformatted"/>
    <w:basedOn w:val="Normal"/>
    <w:link w:val="HTMLPreformattedChar"/>
    <w:uiPriority w:val="99"/>
    <w:unhideWhenUsed/>
    <w:rsid w:val="00EC0B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C0B49"/>
    <w:rPr>
      <w:rFonts w:ascii="Courier New" w:eastAsia="Times New Roman" w:hAnsi="Courier New" w:cs="Courier New"/>
      <w:sz w:val="20"/>
      <w:szCs w:val="20"/>
    </w:rPr>
  </w:style>
  <w:style w:type="character" w:customStyle="1" w:styleId="kw3">
    <w:name w:val="kw3"/>
    <w:basedOn w:val="DefaultParagraphFont"/>
    <w:rsid w:val="002A283C"/>
  </w:style>
  <w:style w:type="character" w:customStyle="1" w:styleId="nu0">
    <w:name w:val="nu0"/>
    <w:basedOn w:val="DefaultParagraphFont"/>
    <w:rsid w:val="002A283C"/>
  </w:style>
  <w:style w:type="character" w:customStyle="1" w:styleId="re0">
    <w:name w:val="re0"/>
    <w:basedOn w:val="DefaultParagraphFont"/>
    <w:rsid w:val="002A283C"/>
  </w:style>
  <w:style w:type="table" w:styleId="TableGrid">
    <w:name w:val="Table Grid"/>
    <w:basedOn w:val="TableNormal"/>
    <w:uiPriority w:val="59"/>
    <w:rsid w:val="001C19A7"/>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8265317">
      <w:bodyDiv w:val="1"/>
      <w:marLeft w:val="0"/>
      <w:marRight w:val="0"/>
      <w:marTop w:val="0"/>
      <w:marBottom w:val="0"/>
      <w:divBdr>
        <w:top w:val="none" w:sz="0" w:space="0" w:color="auto"/>
        <w:left w:val="none" w:sz="0" w:space="0" w:color="auto"/>
        <w:bottom w:val="none" w:sz="0" w:space="0" w:color="auto"/>
        <w:right w:val="none" w:sz="0" w:space="0" w:color="auto"/>
      </w:divBdr>
    </w:div>
    <w:div w:id="49769134">
      <w:bodyDiv w:val="1"/>
      <w:marLeft w:val="0"/>
      <w:marRight w:val="0"/>
      <w:marTop w:val="0"/>
      <w:marBottom w:val="0"/>
      <w:divBdr>
        <w:top w:val="none" w:sz="0" w:space="0" w:color="auto"/>
        <w:left w:val="none" w:sz="0" w:space="0" w:color="auto"/>
        <w:bottom w:val="none" w:sz="0" w:space="0" w:color="auto"/>
        <w:right w:val="none" w:sz="0" w:space="0" w:color="auto"/>
      </w:divBdr>
    </w:div>
    <w:div w:id="85350412">
      <w:bodyDiv w:val="1"/>
      <w:marLeft w:val="0"/>
      <w:marRight w:val="0"/>
      <w:marTop w:val="0"/>
      <w:marBottom w:val="0"/>
      <w:divBdr>
        <w:top w:val="none" w:sz="0" w:space="0" w:color="auto"/>
        <w:left w:val="none" w:sz="0" w:space="0" w:color="auto"/>
        <w:bottom w:val="none" w:sz="0" w:space="0" w:color="auto"/>
        <w:right w:val="none" w:sz="0" w:space="0" w:color="auto"/>
      </w:divBdr>
    </w:div>
    <w:div w:id="126552317">
      <w:bodyDiv w:val="1"/>
      <w:marLeft w:val="0"/>
      <w:marRight w:val="0"/>
      <w:marTop w:val="0"/>
      <w:marBottom w:val="0"/>
      <w:divBdr>
        <w:top w:val="none" w:sz="0" w:space="0" w:color="auto"/>
        <w:left w:val="none" w:sz="0" w:space="0" w:color="auto"/>
        <w:bottom w:val="none" w:sz="0" w:space="0" w:color="auto"/>
        <w:right w:val="none" w:sz="0" w:space="0" w:color="auto"/>
      </w:divBdr>
    </w:div>
    <w:div w:id="207911738">
      <w:bodyDiv w:val="1"/>
      <w:marLeft w:val="0"/>
      <w:marRight w:val="0"/>
      <w:marTop w:val="0"/>
      <w:marBottom w:val="0"/>
      <w:divBdr>
        <w:top w:val="none" w:sz="0" w:space="0" w:color="auto"/>
        <w:left w:val="none" w:sz="0" w:space="0" w:color="auto"/>
        <w:bottom w:val="none" w:sz="0" w:space="0" w:color="auto"/>
        <w:right w:val="none" w:sz="0" w:space="0" w:color="auto"/>
      </w:divBdr>
    </w:div>
    <w:div w:id="228268837">
      <w:bodyDiv w:val="1"/>
      <w:marLeft w:val="0"/>
      <w:marRight w:val="0"/>
      <w:marTop w:val="0"/>
      <w:marBottom w:val="0"/>
      <w:divBdr>
        <w:top w:val="none" w:sz="0" w:space="0" w:color="auto"/>
        <w:left w:val="none" w:sz="0" w:space="0" w:color="auto"/>
        <w:bottom w:val="none" w:sz="0" w:space="0" w:color="auto"/>
        <w:right w:val="none" w:sz="0" w:space="0" w:color="auto"/>
      </w:divBdr>
    </w:div>
    <w:div w:id="280573635">
      <w:bodyDiv w:val="1"/>
      <w:marLeft w:val="0"/>
      <w:marRight w:val="0"/>
      <w:marTop w:val="0"/>
      <w:marBottom w:val="0"/>
      <w:divBdr>
        <w:top w:val="none" w:sz="0" w:space="0" w:color="auto"/>
        <w:left w:val="none" w:sz="0" w:space="0" w:color="auto"/>
        <w:bottom w:val="none" w:sz="0" w:space="0" w:color="auto"/>
        <w:right w:val="none" w:sz="0" w:space="0" w:color="auto"/>
      </w:divBdr>
    </w:div>
    <w:div w:id="338771886">
      <w:bodyDiv w:val="1"/>
      <w:marLeft w:val="0"/>
      <w:marRight w:val="0"/>
      <w:marTop w:val="0"/>
      <w:marBottom w:val="0"/>
      <w:divBdr>
        <w:top w:val="none" w:sz="0" w:space="0" w:color="auto"/>
        <w:left w:val="none" w:sz="0" w:space="0" w:color="auto"/>
        <w:bottom w:val="none" w:sz="0" w:space="0" w:color="auto"/>
        <w:right w:val="none" w:sz="0" w:space="0" w:color="auto"/>
      </w:divBdr>
    </w:div>
    <w:div w:id="361365668">
      <w:bodyDiv w:val="1"/>
      <w:marLeft w:val="0"/>
      <w:marRight w:val="0"/>
      <w:marTop w:val="0"/>
      <w:marBottom w:val="0"/>
      <w:divBdr>
        <w:top w:val="none" w:sz="0" w:space="0" w:color="auto"/>
        <w:left w:val="none" w:sz="0" w:space="0" w:color="auto"/>
        <w:bottom w:val="none" w:sz="0" w:space="0" w:color="auto"/>
        <w:right w:val="none" w:sz="0" w:space="0" w:color="auto"/>
      </w:divBdr>
    </w:div>
    <w:div w:id="415057626">
      <w:bodyDiv w:val="1"/>
      <w:marLeft w:val="0"/>
      <w:marRight w:val="0"/>
      <w:marTop w:val="0"/>
      <w:marBottom w:val="0"/>
      <w:divBdr>
        <w:top w:val="none" w:sz="0" w:space="0" w:color="auto"/>
        <w:left w:val="none" w:sz="0" w:space="0" w:color="auto"/>
        <w:bottom w:val="none" w:sz="0" w:space="0" w:color="auto"/>
        <w:right w:val="none" w:sz="0" w:space="0" w:color="auto"/>
      </w:divBdr>
    </w:div>
    <w:div w:id="492186813">
      <w:bodyDiv w:val="1"/>
      <w:marLeft w:val="0"/>
      <w:marRight w:val="0"/>
      <w:marTop w:val="0"/>
      <w:marBottom w:val="0"/>
      <w:divBdr>
        <w:top w:val="none" w:sz="0" w:space="0" w:color="auto"/>
        <w:left w:val="none" w:sz="0" w:space="0" w:color="auto"/>
        <w:bottom w:val="none" w:sz="0" w:space="0" w:color="auto"/>
        <w:right w:val="none" w:sz="0" w:space="0" w:color="auto"/>
      </w:divBdr>
    </w:div>
    <w:div w:id="527643220">
      <w:bodyDiv w:val="1"/>
      <w:marLeft w:val="0"/>
      <w:marRight w:val="0"/>
      <w:marTop w:val="0"/>
      <w:marBottom w:val="0"/>
      <w:divBdr>
        <w:top w:val="none" w:sz="0" w:space="0" w:color="auto"/>
        <w:left w:val="none" w:sz="0" w:space="0" w:color="auto"/>
        <w:bottom w:val="none" w:sz="0" w:space="0" w:color="auto"/>
        <w:right w:val="none" w:sz="0" w:space="0" w:color="auto"/>
      </w:divBdr>
      <w:divsChild>
        <w:div w:id="1064573056">
          <w:marLeft w:val="0"/>
          <w:marRight w:val="0"/>
          <w:marTop w:val="0"/>
          <w:marBottom w:val="300"/>
          <w:divBdr>
            <w:top w:val="none" w:sz="0" w:space="0" w:color="auto"/>
            <w:left w:val="none" w:sz="0" w:space="0" w:color="auto"/>
            <w:bottom w:val="none" w:sz="0" w:space="0" w:color="auto"/>
            <w:right w:val="none" w:sz="0" w:space="0" w:color="auto"/>
          </w:divBdr>
        </w:div>
      </w:divsChild>
    </w:div>
    <w:div w:id="538784277">
      <w:bodyDiv w:val="1"/>
      <w:marLeft w:val="0"/>
      <w:marRight w:val="0"/>
      <w:marTop w:val="0"/>
      <w:marBottom w:val="0"/>
      <w:divBdr>
        <w:top w:val="none" w:sz="0" w:space="0" w:color="auto"/>
        <w:left w:val="none" w:sz="0" w:space="0" w:color="auto"/>
        <w:bottom w:val="none" w:sz="0" w:space="0" w:color="auto"/>
        <w:right w:val="none" w:sz="0" w:space="0" w:color="auto"/>
      </w:divBdr>
      <w:divsChild>
        <w:div w:id="1238710674">
          <w:marLeft w:val="0"/>
          <w:marRight w:val="0"/>
          <w:marTop w:val="0"/>
          <w:marBottom w:val="0"/>
          <w:divBdr>
            <w:top w:val="none" w:sz="0" w:space="0" w:color="auto"/>
            <w:left w:val="none" w:sz="0" w:space="0" w:color="auto"/>
            <w:bottom w:val="none" w:sz="0" w:space="0" w:color="auto"/>
            <w:right w:val="none" w:sz="0" w:space="0" w:color="auto"/>
          </w:divBdr>
          <w:divsChild>
            <w:div w:id="1983189105">
              <w:marLeft w:val="0"/>
              <w:marRight w:val="0"/>
              <w:marTop w:val="0"/>
              <w:marBottom w:val="0"/>
              <w:divBdr>
                <w:top w:val="none" w:sz="0" w:space="0" w:color="auto"/>
                <w:left w:val="none" w:sz="0" w:space="0" w:color="auto"/>
                <w:bottom w:val="none" w:sz="0" w:space="0" w:color="auto"/>
                <w:right w:val="none" w:sz="0" w:space="0" w:color="auto"/>
              </w:divBdr>
              <w:divsChild>
                <w:div w:id="1401176565">
                  <w:marLeft w:val="0"/>
                  <w:marRight w:val="0"/>
                  <w:marTop w:val="0"/>
                  <w:marBottom w:val="0"/>
                  <w:divBdr>
                    <w:top w:val="none" w:sz="0" w:space="0" w:color="auto"/>
                    <w:left w:val="none" w:sz="0" w:space="0" w:color="auto"/>
                    <w:bottom w:val="none" w:sz="0" w:space="0" w:color="auto"/>
                    <w:right w:val="none" w:sz="0" w:space="0" w:color="auto"/>
                  </w:divBdr>
                </w:div>
                <w:div w:id="2147045252">
                  <w:marLeft w:val="0"/>
                  <w:marRight w:val="0"/>
                  <w:marTop w:val="0"/>
                  <w:marBottom w:val="0"/>
                  <w:divBdr>
                    <w:top w:val="none" w:sz="0" w:space="0" w:color="auto"/>
                    <w:left w:val="none" w:sz="0" w:space="0" w:color="auto"/>
                    <w:bottom w:val="none" w:sz="0" w:space="0" w:color="auto"/>
                    <w:right w:val="none" w:sz="0" w:space="0" w:color="auto"/>
                  </w:divBdr>
                </w:div>
                <w:div w:id="386800311">
                  <w:marLeft w:val="0"/>
                  <w:marRight w:val="0"/>
                  <w:marTop w:val="0"/>
                  <w:marBottom w:val="0"/>
                  <w:divBdr>
                    <w:top w:val="none" w:sz="0" w:space="0" w:color="auto"/>
                    <w:left w:val="none" w:sz="0" w:space="0" w:color="auto"/>
                    <w:bottom w:val="none" w:sz="0" w:space="0" w:color="auto"/>
                    <w:right w:val="none" w:sz="0" w:space="0" w:color="auto"/>
                  </w:divBdr>
                </w:div>
                <w:div w:id="2070571041">
                  <w:marLeft w:val="0"/>
                  <w:marRight w:val="0"/>
                  <w:marTop w:val="0"/>
                  <w:marBottom w:val="0"/>
                  <w:divBdr>
                    <w:top w:val="none" w:sz="0" w:space="0" w:color="auto"/>
                    <w:left w:val="none" w:sz="0" w:space="0" w:color="auto"/>
                    <w:bottom w:val="none" w:sz="0" w:space="0" w:color="auto"/>
                    <w:right w:val="none" w:sz="0" w:space="0" w:color="auto"/>
                  </w:divBdr>
                </w:div>
                <w:div w:id="930622673">
                  <w:marLeft w:val="0"/>
                  <w:marRight w:val="0"/>
                  <w:marTop w:val="0"/>
                  <w:marBottom w:val="0"/>
                  <w:divBdr>
                    <w:top w:val="none" w:sz="0" w:space="0" w:color="auto"/>
                    <w:left w:val="none" w:sz="0" w:space="0" w:color="auto"/>
                    <w:bottom w:val="none" w:sz="0" w:space="0" w:color="auto"/>
                    <w:right w:val="none" w:sz="0" w:space="0" w:color="auto"/>
                  </w:divBdr>
                  <w:divsChild>
                    <w:div w:id="1428648726">
                      <w:marLeft w:val="0"/>
                      <w:marRight w:val="0"/>
                      <w:marTop w:val="0"/>
                      <w:marBottom w:val="0"/>
                      <w:divBdr>
                        <w:top w:val="none" w:sz="0" w:space="0" w:color="auto"/>
                        <w:left w:val="none" w:sz="0" w:space="0" w:color="auto"/>
                        <w:bottom w:val="none" w:sz="0" w:space="0" w:color="auto"/>
                        <w:right w:val="none" w:sz="0" w:space="0" w:color="auto"/>
                      </w:divBdr>
                    </w:div>
                    <w:div w:id="1203783986">
                      <w:marLeft w:val="0"/>
                      <w:marRight w:val="0"/>
                      <w:marTop w:val="0"/>
                      <w:marBottom w:val="0"/>
                      <w:divBdr>
                        <w:top w:val="none" w:sz="0" w:space="0" w:color="auto"/>
                        <w:left w:val="none" w:sz="0" w:space="0" w:color="auto"/>
                        <w:bottom w:val="none" w:sz="0" w:space="0" w:color="auto"/>
                        <w:right w:val="none" w:sz="0" w:space="0" w:color="auto"/>
                      </w:divBdr>
                    </w:div>
                    <w:div w:id="356006256">
                      <w:marLeft w:val="0"/>
                      <w:marRight w:val="0"/>
                      <w:marTop w:val="0"/>
                      <w:marBottom w:val="0"/>
                      <w:divBdr>
                        <w:top w:val="none" w:sz="0" w:space="0" w:color="auto"/>
                        <w:left w:val="none" w:sz="0" w:space="0" w:color="auto"/>
                        <w:bottom w:val="none" w:sz="0" w:space="0" w:color="auto"/>
                        <w:right w:val="none" w:sz="0" w:space="0" w:color="auto"/>
                      </w:divBdr>
                    </w:div>
                    <w:div w:id="30455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608655">
      <w:bodyDiv w:val="1"/>
      <w:marLeft w:val="0"/>
      <w:marRight w:val="0"/>
      <w:marTop w:val="0"/>
      <w:marBottom w:val="0"/>
      <w:divBdr>
        <w:top w:val="none" w:sz="0" w:space="0" w:color="auto"/>
        <w:left w:val="none" w:sz="0" w:space="0" w:color="auto"/>
        <w:bottom w:val="none" w:sz="0" w:space="0" w:color="auto"/>
        <w:right w:val="none" w:sz="0" w:space="0" w:color="auto"/>
      </w:divBdr>
    </w:div>
    <w:div w:id="589389769">
      <w:bodyDiv w:val="1"/>
      <w:marLeft w:val="0"/>
      <w:marRight w:val="0"/>
      <w:marTop w:val="0"/>
      <w:marBottom w:val="0"/>
      <w:divBdr>
        <w:top w:val="none" w:sz="0" w:space="0" w:color="auto"/>
        <w:left w:val="none" w:sz="0" w:space="0" w:color="auto"/>
        <w:bottom w:val="none" w:sz="0" w:space="0" w:color="auto"/>
        <w:right w:val="none" w:sz="0" w:space="0" w:color="auto"/>
      </w:divBdr>
    </w:div>
    <w:div w:id="671881062">
      <w:bodyDiv w:val="1"/>
      <w:marLeft w:val="0"/>
      <w:marRight w:val="0"/>
      <w:marTop w:val="0"/>
      <w:marBottom w:val="0"/>
      <w:divBdr>
        <w:top w:val="none" w:sz="0" w:space="0" w:color="auto"/>
        <w:left w:val="none" w:sz="0" w:space="0" w:color="auto"/>
        <w:bottom w:val="none" w:sz="0" w:space="0" w:color="auto"/>
        <w:right w:val="none" w:sz="0" w:space="0" w:color="auto"/>
      </w:divBdr>
    </w:div>
    <w:div w:id="708722302">
      <w:bodyDiv w:val="1"/>
      <w:marLeft w:val="0"/>
      <w:marRight w:val="0"/>
      <w:marTop w:val="0"/>
      <w:marBottom w:val="0"/>
      <w:divBdr>
        <w:top w:val="none" w:sz="0" w:space="0" w:color="auto"/>
        <w:left w:val="none" w:sz="0" w:space="0" w:color="auto"/>
        <w:bottom w:val="none" w:sz="0" w:space="0" w:color="auto"/>
        <w:right w:val="none" w:sz="0" w:space="0" w:color="auto"/>
      </w:divBdr>
    </w:div>
    <w:div w:id="874318456">
      <w:bodyDiv w:val="1"/>
      <w:marLeft w:val="0"/>
      <w:marRight w:val="0"/>
      <w:marTop w:val="0"/>
      <w:marBottom w:val="0"/>
      <w:divBdr>
        <w:top w:val="none" w:sz="0" w:space="0" w:color="auto"/>
        <w:left w:val="none" w:sz="0" w:space="0" w:color="auto"/>
        <w:bottom w:val="none" w:sz="0" w:space="0" w:color="auto"/>
        <w:right w:val="none" w:sz="0" w:space="0" w:color="auto"/>
      </w:divBdr>
    </w:div>
    <w:div w:id="896357927">
      <w:bodyDiv w:val="1"/>
      <w:marLeft w:val="0"/>
      <w:marRight w:val="0"/>
      <w:marTop w:val="0"/>
      <w:marBottom w:val="0"/>
      <w:divBdr>
        <w:top w:val="none" w:sz="0" w:space="0" w:color="auto"/>
        <w:left w:val="none" w:sz="0" w:space="0" w:color="auto"/>
        <w:bottom w:val="none" w:sz="0" w:space="0" w:color="auto"/>
        <w:right w:val="none" w:sz="0" w:space="0" w:color="auto"/>
      </w:divBdr>
      <w:divsChild>
        <w:div w:id="1731806995">
          <w:marLeft w:val="0"/>
          <w:marRight w:val="0"/>
          <w:marTop w:val="0"/>
          <w:marBottom w:val="0"/>
          <w:divBdr>
            <w:top w:val="none" w:sz="0" w:space="0" w:color="auto"/>
            <w:left w:val="none" w:sz="0" w:space="0" w:color="auto"/>
            <w:bottom w:val="none" w:sz="0" w:space="0" w:color="auto"/>
            <w:right w:val="none" w:sz="0" w:space="0" w:color="auto"/>
          </w:divBdr>
          <w:divsChild>
            <w:div w:id="1952661428">
              <w:marLeft w:val="0"/>
              <w:marRight w:val="0"/>
              <w:marTop w:val="0"/>
              <w:marBottom w:val="0"/>
              <w:divBdr>
                <w:top w:val="none" w:sz="0" w:space="0" w:color="auto"/>
                <w:left w:val="none" w:sz="0" w:space="0" w:color="auto"/>
                <w:bottom w:val="none" w:sz="0" w:space="0" w:color="auto"/>
                <w:right w:val="none" w:sz="0" w:space="0" w:color="auto"/>
              </w:divBdr>
              <w:divsChild>
                <w:div w:id="476990358">
                  <w:marLeft w:val="0"/>
                  <w:marRight w:val="0"/>
                  <w:marTop w:val="0"/>
                  <w:marBottom w:val="0"/>
                  <w:divBdr>
                    <w:top w:val="none" w:sz="0" w:space="0" w:color="auto"/>
                    <w:left w:val="none" w:sz="0" w:space="0" w:color="auto"/>
                    <w:bottom w:val="none" w:sz="0" w:space="0" w:color="auto"/>
                    <w:right w:val="none" w:sz="0" w:space="0" w:color="auto"/>
                  </w:divBdr>
                </w:div>
                <w:div w:id="1144158156">
                  <w:marLeft w:val="0"/>
                  <w:marRight w:val="0"/>
                  <w:marTop w:val="0"/>
                  <w:marBottom w:val="0"/>
                  <w:divBdr>
                    <w:top w:val="none" w:sz="0" w:space="0" w:color="auto"/>
                    <w:left w:val="none" w:sz="0" w:space="0" w:color="auto"/>
                    <w:bottom w:val="none" w:sz="0" w:space="0" w:color="auto"/>
                    <w:right w:val="none" w:sz="0" w:space="0" w:color="auto"/>
                  </w:divBdr>
                  <w:divsChild>
                    <w:div w:id="149815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113636">
      <w:bodyDiv w:val="1"/>
      <w:marLeft w:val="0"/>
      <w:marRight w:val="0"/>
      <w:marTop w:val="0"/>
      <w:marBottom w:val="0"/>
      <w:divBdr>
        <w:top w:val="none" w:sz="0" w:space="0" w:color="auto"/>
        <w:left w:val="none" w:sz="0" w:space="0" w:color="auto"/>
        <w:bottom w:val="none" w:sz="0" w:space="0" w:color="auto"/>
        <w:right w:val="none" w:sz="0" w:space="0" w:color="auto"/>
      </w:divBdr>
    </w:div>
    <w:div w:id="932082993">
      <w:bodyDiv w:val="1"/>
      <w:marLeft w:val="0"/>
      <w:marRight w:val="0"/>
      <w:marTop w:val="0"/>
      <w:marBottom w:val="0"/>
      <w:divBdr>
        <w:top w:val="none" w:sz="0" w:space="0" w:color="auto"/>
        <w:left w:val="none" w:sz="0" w:space="0" w:color="auto"/>
        <w:bottom w:val="none" w:sz="0" w:space="0" w:color="auto"/>
        <w:right w:val="none" w:sz="0" w:space="0" w:color="auto"/>
      </w:divBdr>
    </w:div>
    <w:div w:id="1043823882">
      <w:bodyDiv w:val="1"/>
      <w:marLeft w:val="0"/>
      <w:marRight w:val="0"/>
      <w:marTop w:val="0"/>
      <w:marBottom w:val="0"/>
      <w:divBdr>
        <w:top w:val="none" w:sz="0" w:space="0" w:color="auto"/>
        <w:left w:val="none" w:sz="0" w:space="0" w:color="auto"/>
        <w:bottom w:val="none" w:sz="0" w:space="0" w:color="auto"/>
        <w:right w:val="none" w:sz="0" w:space="0" w:color="auto"/>
      </w:divBdr>
      <w:divsChild>
        <w:div w:id="1879773865">
          <w:marLeft w:val="600"/>
          <w:marRight w:val="600"/>
          <w:marTop w:val="300"/>
          <w:marBottom w:val="0"/>
          <w:divBdr>
            <w:top w:val="none" w:sz="0" w:space="0" w:color="auto"/>
            <w:left w:val="none" w:sz="0" w:space="0" w:color="auto"/>
            <w:bottom w:val="none" w:sz="0" w:space="0" w:color="auto"/>
            <w:right w:val="none" w:sz="0" w:space="0" w:color="auto"/>
          </w:divBdr>
        </w:div>
      </w:divsChild>
    </w:div>
    <w:div w:id="1109394670">
      <w:bodyDiv w:val="1"/>
      <w:marLeft w:val="0"/>
      <w:marRight w:val="0"/>
      <w:marTop w:val="0"/>
      <w:marBottom w:val="0"/>
      <w:divBdr>
        <w:top w:val="none" w:sz="0" w:space="0" w:color="auto"/>
        <w:left w:val="none" w:sz="0" w:space="0" w:color="auto"/>
        <w:bottom w:val="none" w:sz="0" w:space="0" w:color="auto"/>
        <w:right w:val="none" w:sz="0" w:space="0" w:color="auto"/>
      </w:divBdr>
      <w:divsChild>
        <w:div w:id="650255354">
          <w:marLeft w:val="0"/>
          <w:marRight w:val="0"/>
          <w:marTop w:val="0"/>
          <w:marBottom w:val="0"/>
          <w:divBdr>
            <w:top w:val="none" w:sz="0" w:space="0" w:color="auto"/>
            <w:left w:val="none" w:sz="0" w:space="0" w:color="auto"/>
            <w:bottom w:val="none" w:sz="0" w:space="0" w:color="auto"/>
            <w:right w:val="none" w:sz="0" w:space="0" w:color="auto"/>
          </w:divBdr>
        </w:div>
        <w:div w:id="1748266691">
          <w:marLeft w:val="0"/>
          <w:marRight w:val="0"/>
          <w:marTop w:val="0"/>
          <w:marBottom w:val="0"/>
          <w:divBdr>
            <w:top w:val="none" w:sz="0" w:space="0" w:color="auto"/>
            <w:left w:val="none" w:sz="0" w:space="0" w:color="auto"/>
            <w:bottom w:val="none" w:sz="0" w:space="0" w:color="auto"/>
            <w:right w:val="none" w:sz="0" w:space="0" w:color="auto"/>
          </w:divBdr>
        </w:div>
        <w:div w:id="1161383922">
          <w:marLeft w:val="0"/>
          <w:marRight w:val="0"/>
          <w:marTop w:val="0"/>
          <w:marBottom w:val="0"/>
          <w:divBdr>
            <w:top w:val="none" w:sz="0" w:space="0" w:color="auto"/>
            <w:left w:val="none" w:sz="0" w:space="0" w:color="auto"/>
            <w:bottom w:val="none" w:sz="0" w:space="0" w:color="auto"/>
            <w:right w:val="none" w:sz="0" w:space="0" w:color="auto"/>
          </w:divBdr>
        </w:div>
        <w:div w:id="88816420">
          <w:marLeft w:val="0"/>
          <w:marRight w:val="0"/>
          <w:marTop w:val="0"/>
          <w:marBottom w:val="0"/>
          <w:divBdr>
            <w:top w:val="none" w:sz="0" w:space="0" w:color="auto"/>
            <w:left w:val="none" w:sz="0" w:space="0" w:color="auto"/>
            <w:bottom w:val="none" w:sz="0" w:space="0" w:color="auto"/>
            <w:right w:val="none" w:sz="0" w:space="0" w:color="auto"/>
          </w:divBdr>
        </w:div>
        <w:div w:id="1905485156">
          <w:marLeft w:val="0"/>
          <w:marRight w:val="0"/>
          <w:marTop w:val="0"/>
          <w:marBottom w:val="0"/>
          <w:divBdr>
            <w:top w:val="none" w:sz="0" w:space="0" w:color="auto"/>
            <w:left w:val="none" w:sz="0" w:space="0" w:color="auto"/>
            <w:bottom w:val="none" w:sz="0" w:space="0" w:color="auto"/>
            <w:right w:val="none" w:sz="0" w:space="0" w:color="auto"/>
          </w:divBdr>
        </w:div>
        <w:div w:id="1592736344">
          <w:marLeft w:val="0"/>
          <w:marRight w:val="0"/>
          <w:marTop w:val="0"/>
          <w:marBottom w:val="0"/>
          <w:divBdr>
            <w:top w:val="none" w:sz="0" w:space="0" w:color="auto"/>
            <w:left w:val="none" w:sz="0" w:space="0" w:color="auto"/>
            <w:bottom w:val="none" w:sz="0" w:space="0" w:color="auto"/>
            <w:right w:val="none" w:sz="0" w:space="0" w:color="auto"/>
          </w:divBdr>
        </w:div>
        <w:div w:id="1814835701">
          <w:marLeft w:val="0"/>
          <w:marRight w:val="0"/>
          <w:marTop w:val="0"/>
          <w:marBottom w:val="0"/>
          <w:divBdr>
            <w:top w:val="none" w:sz="0" w:space="0" w:color="auto"/>
            <w:left w:val="none" w:sz="0" w:space="0" w:color="auto"/>
            <w:bottom w:val="none" w:sz="0" w:space="0" w:color="auto"/>
            <w:right w:val="none" w:sz="0" w:space="0" w:color="auto"/>
          </w:divBdr>
        </w:div>
        <w:div w:id="338385238">
          <w:marLeft w:val="0"/>
          <w:marRight w:val="0"/>
          <w:marTop w:val="0"/>
          <w:marBottom w:val="0"/>
          <w:divBdr>
            <w:top w:val="none" w:sz="0" w:space="0" w:color="auto"/>
            <w:left w:val="none" w:sz="0" w:space="0" w:color="auto"/>
            <w:bottom w:val="none" w:sz="0" w:space="0" w:color="auto"/>
            <w:right w:val="none" w:sz="0" w:space="0" w:color="auto"/>
          </w:divBdr>
        </w:div>
        <w:div w:id="1765490069">
          <w:marLeft w:val="0"/>
          <w:marRight w:val="0"/>
          <w:marTop w:val="0"/>
          <w:marBottom w:val="0"/>
          <w:divBdr>
            <w:top w:val="none" w:sz="0" w:space="0" w:color="auto"/>
            <w:left w:val="none" w:sz="0" w:space="0" w:color="auto"/>
            <w:bottom w:val="none" w:sz="0" w:space="0" w:color="auto"/>
            <w:right w:val="none" w:sz="0" w:space="0" w:color="auto"/>
          </w:divBdr>
        </w:div>
        <w:div w:id="701127434">
          <w:marLeft w:val="0"/>
          <w:marRight w:val="0"/>
          <w:marTop w:val="0"/>
          <w:marBottom w:val="0"/>
          <w:divBdr>
            <w:top w:val="none" w:sz="0" w:space="0" w:color="auto"/>
            <w:left w:val="none" w:sz="0" w:space="0" w:color="auto"/>
            <w:bottom w:val="none" w:sz="0" w:space="0" w:color="auto"/>
            <w:right w:val="none" w:sz="0" w:space="0" w:color="auto"/>
          </w:divBdr>
        </w:div>
        <w:div w:id="927077081">
          <w:marLeft w:val="0"/>
          <w:marRight w:val="0"/>
          <w:marTop w:val="0"/>
          <w:marBottom w:val="0"/>
          <w:divBdr>
            <w:top w:val="none" w:sz="0" w:space="0" w:color="auto"/>
            <w:left w:val="none" w:sz="0" w:space="0" w:color="auto"/>
            <w:bottom w:val="none" w:sz="0" w:space="0" w:color="auto"/>
            <w:right w:val="none" w:sz="0" w:space="0" w:color="auto"/>
          </w:divBdr>
        </w:div>
        <w:div w:id="1774589361">
          <w:marLeft w:val="0"/>
          <w:marRight w:val="0"/>
          <w:marTop w:val="0"/>
          <w:marBottom w:val="0"/>
          <w:divBdr>
            <w:top w:val="none" w:sz="0" w:space="0" w:color="auto"/>
            <w:left w:val="none" w:sz="0" w:space="0" w:color="auto"/>
            <w:bottom w:val="none" w:sz="0" w:space="0" w:color="auto"/>
            <w:right w:val="none" w:sz="0" w:space="0" w:color="auto"/>
          </w:divBdr>
          <w:divsChild>
            <w:div w:id="646321979">
              <w:marLeft w:val="0"/>
              <w:marRight w:val="0"/>
              <w:marTop w:val="0"/>
              <w:marBottom w:val="0"/>
              <w:divBdr>
                <w:top w:val="none" w:sz="0" w:space="0" w:color="auto"/>
                <w:left w:val="none" w:sz="0" w:space="0" w:color="auto"/>
                <w:bottom w:val="none" w:sz="0" w:space="0" w:color="auto"/>
                <w:right w:val="none" w:sz="0" w:space="0" w:color="auto"/>
              </w:divBdr>
            </w:div>
            <w:div w:id="1185097256">
              <w:marLeft w:val="0"/>
              <w:marRight w:val="0"/>
              <w:marTop w:val="0"/>
              <w:marBottom w:val="0"/>
              <w:divBdr>
                <w:top w:val="none" w:sz="0" w:space="0" w:color="auto"/>
                <w:left w:val="none" w:sz="0" w:space="0" w:color="auto"/>
                <w:bottom w:val="none" w:sz="0" w:space="0" w:color="auto"/>
                <w:right w:val="none" w:sz="0" w:space="0" w:color="auto"/>
              </w:divBdr>
            </w:div>
            <w:div w:id="1659266557">
              <w:marLeft w:val="0"/>
              <w:marRight w:val="0"/>
              <w:marTop w:val="0"/>
              <w:marBottom w:val="0"/>
              <w:divBdr>
                <w:top w:val="none" w:sz="0" w:space="0" w:color="auto"/>
                <w:left w:val="none" w:sz="0" w:space="0" w:color="auto"/>
                <w:bottom w:val="none" w:sz="0" w:space="0" w:color="auto"/>
                <w:right w:val="none" w:sz="0" w:space="0" w:color="auto"/>
              </w:divBdr>
            </w:div>
            <w:div w:id="904993505">
              <w:marLeft w:val="0"/>
              <w:marRight w:val="0"/>
              <w:marTop w:val="0"/>
              <w:marBottom w:val="0"/>
              <w:divBdr>
                <w:top w:val="none" w:sz="0" w:space="0" w:color="auto"/>
                <w:left w:val="none" w:sz="0" w:space="0" w:color="auto"/>
                <w:bottom w:val="none" w:sz="0" w:space="0" w:color="auto"/>
                <w:right w:val="none" w:sz="0" w:space="0" w:color="auto"/>
              </w:divBdr>
            </w:div>
            <w:div w:id="1151287104">
              <w:marLeft w:val="0"/>
              <w:marRight w:val="0"/>
              <w:marTop w:val="0"/>
              <w:marBottom w:val="0"/>
              <w:divBdr>
                <w:top w:val="none" w:sz="0" w:space="0" w:color="auto"/>
                <w:left w:val="none" w:sz="0" w:space="0" w:color="auto"/>
                <w:bottom w:val="none" w:sz="0" w:space="0" w:color="auto"/>
                <w:right w:val="none" w:sz="0" w:space="0" w:color="auto"/>
              </w:divBdr>
            </w:div>
            <w:div w:id="68581489">
              <w:marLeft w:val="0"/>
              <w:marRight w:val="0"/>
              <w:marTop w:val="0"/>
              <w:marBottom w:val="0"/>
              <w:divBdr>
                <w:top w:val="none" w:sz="0" w:space="0" w:color="auto"/>
                <w:left w:val="none" w:sz="0" w:space="0" w:color="auto"/>
                <w:bottom w:val="none" w:sz="0" w:space="0" w:color="auto"/>
                <w:right w:val="none" w:sz="0" w:space="0" w:color="auto"/>
              </w:divBdr>
            </w:div>
            <w:div w:id="894857333">
              <w:marLeft w:val="0"/>
              <w:marRight w:val="0"/>
              <w:marTop w:val="0"/>
              <w:marBottom w:val="0"/>
              <w:divBdr>
                <w:top w:val="none" w:sz="0" w:space="0" w:color="auto"/>
                <w:left w:val="none" w:sz="0" w:space="0" w:color="auto"/>
                <w:bottom w:val="none" w:sz="0" w:space="0" w:color="auto"/>
                <w:right w:val="none" w:sz="0" w:space="0" w:color="auto"/>
              </w:divBdr>
            </w:div>
            <w:div w:id="1466312672">
              <w:marLeft w:val="0"/>
              <w:marRight w:val="0"/>
              <w:marTop w:val="0"/>
              <w:marBottom w:val="0"/>
              <w:divBdr>
                <w:top w:val="none" w:sz="0" w:space="0" w:color="auto"/>
                <w:left w:val="none" w:sz="0" w:space="0" w:color="auto"/>
                <w:bottom w:val="none" w:sz="0" w:space="0" w:color="auto"/>
                <w:right w:val="none" w:sz="0" w:space="0" w:color="auto"/>
              </w:divBdr>
            </w:div>
            <w:div w:id="1482692301">
              <w:marLeft w:val="0"/>
              <w:marRight w:val="0"/>
              <w:marTop w:val="0"/>
              <w:marBottom w:val="0"/>
              <w:divBdr>
                <w:top w:val="none" w:sz="0" w:space="0" w:color="auto"/>
                <w:left w:val="none" w:sz="0" w:space="0" w:color="auto"/>
                <w:bottom w:val="none" w:sz="0" w:space="0" w:color="auto"/>
                <w:right w:val="none" w:sz="0" w:space="0" w:color="auto"/>
              </w:divBdr>
            </w:div>
            <w:div w:id="1265962757">
              <w:marLeft w:val="0"/>
              <w:marRight w:val="0"/>
              <w:marTop w:val="0"/>
              <w:marBottom w:val="0"/>
              <w:divBdr>
                <w:top w:val="none" w:sz="0" w:space="0" w:color="auto"/>
                <w:left w:val="none" w:sz="0" w:space="0" w:color="auto"/>
                <w:bottom w:val="none" w:sz="0" w:space="0" w:color="auto"/>
                <w:right w:val="none" w:sz="0" w:space="0" w:color="auto"/>
              </w:divBdr>
            </w:div>
            <w:div w:id="1279407394">
              <w:marLeft w:val="0"/>
              <w:marRight w:val="0"/>
              <w:marTop w:val="0"/>
              <w:marBottom w:val="0"/>
              <w:divBdr>
                <w:top w:val="none" w:sz="0" w:space="0" w:color="auto"/>
                <w:left w:val="none" w:sz="0" w:space="0" w:color="auto"/>
                <w:bottom w:val="none" w:sz="0" w:space="0" w:color="auto"/>
                <w:right w:val="none" w:sz="0" w:space="0" w:color="auto"/>
              </w:divBdr>
            </w:div>
            <w:div w:id="20644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28825">
      <w:bodyDiv w:val="1"/>
      <w:marLeft w:val="0"/>
      <w:marRight w:val="0"/>
      <w:marTop w:val="0"/>
      <w:marBottom w:val="0"/>
      <w:divBdr>
        <w:top w:val="none" w:sz="0" w:space="0" w:color="auto"/>
        <w:left w:val="none" w:sz="0" w:space="0" w:color="auto"/>
        <w:bottom w:val="none" w:sz="0" w:space="0" w:color="auto"/>
        <w:right w:val="none" w:sz="0" w:space="0" w:color="auto"/>
      </w:divBdr>
    </w:div>
    <w:div w:id="1130244888">
      <w:bodyDiv w:val="1"/>
      <w:marLeft w:val="0"/>
      <w:marRight w:val="0"/>
      <w:marTop w:val="0"/>
      <w:marBottom w:val="0"/>
      <w:divBdr>
        <w:top w:val="none" w:sz="0" w:space="0" w:color="auto"/>
        <w:left w:val="none" w:sz="0" w:space="0" w:color="auto"/>
        <w:bottom w:val="none" w:sz="0" w:space="0" w:color="auto"/>
        <w:right w:val="none" w:sz="0" w:space="0" w:color="auto"/>
      </w:divBdr>
    </w:div>
    <w:div w:id="1137843914">
      <w:bodyDiv w:val="1"/>
      <w:marLeft w:val="0"/>
      <w:marRight w:val="0"/>
      <w:marTop w:val="0"/>
      <w:marBottom w:val="0"/>
      <w:divBdr>
        <w:top w:val="none" w:sz="0" w:space="0" w:color="auto"/>
        <w:left w:val="none" w:sz="0" w:space="0" w:color="auto"/>
        <w:bottom w:val="none" w:sz="0" w:space="0" w:color="auto"/>
        <w:right w:val="none" w:sz="0" w:space="0" w:color="auto"/>
      </w:divBdr>
    </w:div>
    <w:div w:id="1146363242">
      <w:bodyDiv w:val="1"/>
      <w:marLeft w:val="0"/>
      <w:marRight w:val="0"/>
      <w:marTop w:val="0"/>
      <w:marBottom w:val="0"/>
      <w:divBdr>
        <w:top w:val="none" w:sz="0" w:space="0" w:color="auto"/>
        <w:left w:val="none" w:sz="0" w:space="0" w:color="auto"/>
        <w:bottom w:val="none" w:sz="0" w:space="0" w:color="auto"/>
        <w:right w:val="none" w:sz="0" w:space="0" w:color="auto"/>
      </w:divBdr>
    </w:div>
    <w:div w:id="1321302958">
      <w:bodyDiv w:val="1"/>
      <w:marLeft w:val="0"/>
      <w:marRight w:val="0"/>
      <w:marTop w:val="0"/>
      <w:marBottom w:val="0"/>
      <w:divBdr>
        <w:top w:val="none" w:sz="0" w:space="0" w:color="auto"/>
        <w:left w:val="none" w:sz="0" w:space="0" w:color="auto"/>
        <w:bottom w:val="none" w:sz="0" w:space="0" w:color="auto"/>
        <w:right w:val="none" w:sz="0" w:space="0" w:color="auto"/>
      </w:divBdr>
    </w:div>
    <w:div w:id="1431462934">
      <w:bodyDiv w:val="1"/>
      <w:marLeft w:val="0"/>
      <w:marRight w:val="0"/>
      <w:marTop w:val="0"/>
      <w:marBottom w:val="0"/>
      <w:divBdr>
        <w:top w:val="none" w:sz="0" w:space="0" w:color="auto"/>
        <w:left w:val="none" w:sz="0" w:space="0" w:color="auto"/>
        <w:bottom w:val="none" w:sz="0" w:space="0" w:color="auto"/>
        <w:right w:val="none" w:sz="0" w:space="0" w:color="auto"/>
      </w:divBdr>
    </w:div>
    <w:div w:id="1514489041">
      <w:bodyDiv w:val="1"/>
      <w:marLeft w:val="0"/>
      <w:marRight w:val="0"/>
      <w:marTop w:val="0"/>
      <w:marBottom w:val="0"/>
      <w:divBdr>
        <w:top w:val="none" w:sz="0" w:space="0" w:color="auto"/>
        <w:left w:val="none" w:sz="0" w:space="0" w:color="auto"/>
        <w:bottom w:val="none" w:sz="0" w:space="0" w:color="auto"/>
        <w:right w:val="none" w:sz="0" w:space="0" w:color="auto"/>
      </w:divBdr>
    </w:div>
    <w:div w:id="1574701307">
      <w:bodyDiv w:val="1"/>
      <w:marLeft w:val="0"/>
      <w:marRight w:val="0"/>
      <w:marTop w:val="0"/>
      <w:marBottom w:val="0"/>
      <w:divBdr>
        <w:top w:val="none" w:sz="0" w:space="0" w:color="auto"/>
        <w:left w:val="none" w:sz="0" w:space="0" w:color="auto"/>
        <w:bottom w:val="none" w:sz="0" w:space="0" w:color="auto"/>
        <w:right w:val="none" w:sz="0" w:space="0" w:color="auto"/>
      </w:divBdr>
    </w:div>
    <w:div w:id="1602224149">
      <w:bodyDiv w:val="1"/>
      <w:marLeft w:val="0"/>
      <w:marRight w:val="0"/>
      <w:marTop w:val="0"/>
      <w:marBottom w:val="0"/>
      <w:divBdr>
        <w:top w:val="none" w:sz="0" w:space="0" w:color="auto"/>
        <w:left w:val="none" w:sz="0" w:space="0" w:color="auto"/>
        <w:bottom w:val="none" w:sz="0" w:space="0" w:color="auto"/>
        <w:right w:val="none" w:sz="0" w:space="0" w:color="auto"/>
      </w:divBdr>
    </w:div>
    <w:div w:id="1624579232">
      <w:bodyDiv w:val="1"/>
      <w:marLeft w:val="0"/>
      <w:marRight w:val="0"/>
      <w:marTop w:val="0"/>
      <w:marBottom w:val="0"/>
      <w:divBdr>
        <w:top w:val="none" w:sz="0" w:space="0" w:color="auto"/>
        <w:left w:val="none" w:sz="0" w:space="0" w:color="auto"/>
        <w:bottom w:val="none" w:sz="0" w:space="0" w:color="auto"/>
        <w:right w:val="none" w:sz="0" w:space="0" w:color="auto"/>
      </w:divBdr>
    </w:div>
    <w:div w:id="1643315548">
      <w:bodyDiv w:val="1"/>
      <w:marLeft w:val="0"/>
      <w:marRight w:val="0"/>
      <w:marTop w:val="0"/>
      <w:marBottom w:val="0"/>
      <w:divBdr>
        <w:top w:val="none" w:sz="0" w:space="0" w:color="auto"/>
        <w:left w:val="none" w:sz="0" w:space="0" w:color="auto"/>
        <w:bottom w:val="none" w:sz="0" w:space="0" w:color="auto"/>
        <w:right w:val="none" w:sz="0" w:space="0" w:color="auto"/>
      </w:divBdr>
      <w:divsChild>
        <w:div w:id="355740611">
          <w:blockQuote w:val="1"/>
          <w:marLeft w:val="375"/>
          <w:marRight w:val="150"/>
          <w:marTop w:val="300"/>
          <w:marBottom w:val="300"/>
          <w:divBdr>
            <w:top w:val="single" w:sz="6" w:space="8" w:color="B4DBFF"/>
            <w:left w:val="none" w:sz="0" w:space="0" w:color="auto"/>
            <w:bottom w:val="single" w:sz="6" w:space="8" w:color="B4DBFF"/>
            <w:right w:val="none" w:sz="0" w:space="0" w:color="auto"/>
          </w:divBdr>
        </w:div>
      </w:divsChild>
    </w:div>
    <w:div w:id="1696077900">
      <w:bodyDiv w:val="1"/>
      <w:marLeft w:val="0"/>
      <w:marRight w:val="0"/>
      <w:marTop w:val="0"/>
      <w:marBottom w:val="0"/>
      <w:divBdr>
        <w:top w:val="none" w:sz="0" w:space="0" w:color="auto"/>
        <w:left w:val="none" w:sz="0" w:space="0" w:color="auto"/>
        <w:bottom w:val="none" w:sz="0" w:space="0" w:color="auto"/>
        <w:right w:val="none" w:sz="0" w:space="0" w:color="auto"/>
      </w:divBdr>
    </w:div>
    <w:div w:id="1796215024">
      <w:bodyDiv w:val="1"/>
      <w:marLeft w:val="0"/>
      <w:marRight w:val="0"/>
      <w:marTop w:val="0"/>
      <w:marBottom w:val="0"/>
      <w:divBdr>
        <w:top w:val="none" w:sz="0" w:space="0" w:color="auto"/>
        <w:left w:val="none" w:sz="0" w:space="0" w:color="auto"/>
        <w:bottom w:val="none" w:sz="0" w:space="0" w:color="auto"/>
        <w:right w:val="none" w:sz="0" w:space="0" w:color="auto"/>
      </w:divBdr>
    </w:div>
    <w:div w:id="1820728569">
      <w:bodyDiv w:val="1"/>
      <w:marLeft w:val="0"/>
      <w:marRight w:val="0"/>
      <w:marTop w:val="0"/>
      <w:marBottom w:val="0"/>
      <w:divBdr>
        <w:top w:val="none" w:sz="0" w:space="0" w:color="auto"/>
        <w:left w:val="none" w:sz="0" w:space="0" w:color="auto"/>
        <w:bottom w:val="none" w:sz="0" w:space="0" w:color="auto"/>
        <w:right w:val="none" w:sz="0" w:space="0" w:color="auto"/>
      </w:divBdr>
    </w:div>
    <w:div w:id="1841697237">
      <w:bodyDiv w:val="1"/>
      <w:marLeft w:val="0"/>
      <w:marRight w:val="0"/>
      <w:marTop w:val="0"/>
      <w:marBottom w:val="0"/>
      <w:divBdr>
        <w:top w:val="none" w:sz="0" w:space="0" w:color="auto"/>
        <w:left w:val="none" w:sz="0" w:space="0" w:color="auto"/>
        <w:bottom w:val="none" w:sz="0" w:space="0" w:color="auto"/>
        <w:right w:val="none" w:sz="0" w:space="0" w:color="auto"/>
      </w:divBdr>
    </w:div>
    <w:div w:id="1906598232">
      <w:bodyDiv w:val="1"/>
      <w:marLeft w:val="0"/>
      <w:marRight w:val="0"/>
      <w:marTop w:val="0"/>
      <w:marBottom w:val="0"/>
      <w:divBdr>
        <w:top w:val="none" w:sz="0" w:space="0" w:color="auto"/>
        <w:left w:val="none" w:sz="0" w:space="0" w:color="auto"/>
        <w:bottom w:val="none" w:sz="0" w:space="0" w:color="auto"/>
        <w:right w:val="none" w:sz="0" w:space="0" w:color="auto"/>
      </w:divBdr>
    </w:div>
    <w:div w:id="1911381941">
      <w:bodyDiv w:val="1"/>
      <w:marLeft w:val="0"/>
      <w:marRight w:val="0"/>
      <w:marTop w:val="0"/>
      <w:marBottom w:val="0"/>
      <w:divBdr>
        <w:top w:val="none" w:sz="0" w:space="0" w:color="auto"/>
        <w:left w:val="none" w:sz="0" w:space="0" w:color="auto"/>
        <w:bottom w:val="none" w:sz="0" w:space="0" w:color="auto"/>
        <w:right w:val="none" w:sz="0" w:space="0" w:color="auto"/>
      </w:divBdr>
      <w:divsChild>
        <w:div w:id="1453481716">
          <w:marLeft w:val="0"/>
          <w:marRight w:val="0"/>
          <w:marTop w:val="0"/>
          <w:marBottom w:val="0"/>
          <w:divBdr>
            <w:top w:val="none" w:sz="0" w:space="0" w:color="auto"/>
            <w:left w:val="none" w:sz="0" w:space="0" w:color="auto"/>
            <w:bottom w:val="none" w:sz="0" w:space="0" w:color="auto"/>
            <w:right w:val="none" w:sz="0" w:space="0" w:color="auto"/>
          </w:divBdr>
          <w:divsChild>
            <w:div w:id="2008054148">
              <w:marLeft w:val="0"/>
              <w:marRight w:val="0"/>
              <w:marTop w:val="0"/>
              <w:marBottom w:val="0"/>
              <w:divBdr>
                <w:top w:val="none" w:sz="0" w:space="0" w:color="auto"/>
                <w:left w:val="none" w:sz="0" w:space="0" w:color="auto"/>
                <w:bottom w:val="none" w:sz="0" w:space="0" w:color="auto"/>
                <w:right w:val="none" w:sz="0" w:space="0" w:color="auto"/>
              </w:divBdr>
              <w:divsChild>
                <w:div w:id="1696156029">
                  <w:marLeft w:val="0"/>
                  <w:marRight w:val="0"/>
                  <w:marTop w:val="0"/>
                  <w:marBottom w:val="0"/>
                  <w:divBdr>
                    <w:top w:val="none" w:sz="0" w:space="0" w:color="auto"/>
                    <w:left w:val="none" w:sz="0" w:space="0" w:color="auto"/>
                    <w:bottom w:val="none" w:sz="0" w:space="0" w:color="auto"/>
                    <w:right w:val="none" w:sz="0" w:space="0" w:color="auto"/>
                  </w:divBdr>
                </w:div>
                <w:div w:id="1696686316">
                  <w:marLeft w:val="0"/>
                  <w:marRight w:val="0"/>
                  <w:marTop w:val="0"/>
                  <w:marBottom w:val="0"/>
                  <w:divBdr>
                    <w:top w:val="none" w:sz="0" w:space="0" w:color="auto"/>
                    <w:left w:val="none" w:sz="0" w:space="0" w:color="auto"/>
                    <w:bottom w:val="none" w:sz="0" w:space="0" w:color="auto"/>
                    <w:right w:val="none" w:sz="0" w:space="0" w:color="auto"/>
                  </w:divBdr>
                </w:div>
                <w:div w:id="1782339293">
                  <w:marLeft w:val="0"/>
                  <w:marRight w:val="0"/>
                  <w:marTop w:val="0"/>
                  <w:marBottom w:val="0"/>
                  <w:divBdr>
                    <w:top w:val="none" w:sz="0" w:space="0" w:color="auto"/>
                    <w:left w:val="none" w:sz="0" w:space="0" w:color="auto"/>
                    <w:bottom w:val="none" w:sz="0" w:space="0" w:color="auto"/>
                    <w:right w:val="none" w:sz="0" w:space="0" w:color="auto"/>
                  </w:divBdr>
                </w:div>
                <w:div w:id="889267949">
                  <w:marLeft w:val="0"/>
                  <w:marRight w:val="0"/>
                  <w:marTop w:val="0"/>
                  <w:marBottom w:val="0"/>
                  <w:divBdr>
                    <w:top w:val="none" w:sz="0" w:space="0" w:color="auto"/>
                    <w:left w:val="none" w:sz="0" w:space="0" w:color="auto"/>
                    <w:bottom w:val="none" w:sz="0" w:space="0" w:color="auto"/>
                    <w:right w:val="none" w:sz="0" w:space="0" w:color="auto"/>
                  </w:divBdr>
                  <w:divsChild>
                    <w:div w:id="1932349361">
                      <w:marLeft w:val="0"/>
                      <w:marRight w:val="0"/>
                      <w:marTop w:val="0"/>
                      <w:marBottom w:val="0"/>
                      <w:divBdr>
                        <w:top w:val="none" w:sz="0" w:space="0" w:color="auto"/>
                        <w:left w:val="none" w:sz="0" w:space="0" w:color="auto"/>
                        <w:bottom w:val="none" w:sz="0" w:space="0" w:color="auto"/>
                        <w:right w:val="none" w:sz="0" w:space="0" w:color="auto"/>
                      </w:divBdr>
                    </w:div>
                    <w:div w:id="1685478589">
                      <w:marLeft w:val="0"/>
                      <w:marRight w:val="0"/>
                      <w:marTop w:val="0"/>
                      <w:marBottom w:val="0"/>
                      <w:divBdr>
                        <w:top w:val="none" w:sz="0" w:space="0" w:color="auto"/>
                        <w:left w:val="none" w:sz="0" w:space="0" w:color="auto"/>
                        <w:bottom w:val="none" w:sz="0" w:space="0" w:color="auto"/>
                        <w:right w:val="none" w:sz="0" w:space="0" w:color="auto"/>
                      </w:divBdr>
                    </w:div>
                    <w:div w:id="168646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2578">
          <w:marLeft w:val="0"/>
          <w:marRight w:val="0"/>
          <w:marTop w:val="0"/>
          <w:marBottom w:val="0"/>
          <w:divBdr>
            <w:top w:val="none" w:sz="0" w:space="0" w:color="auto"/>
            <w:left w:val="none" w:sz="0" w:space="0" w:color="auto"/>
            <w:bottom w:val="none" w:sz="0" w:space="0" w:color="auto"/>
            <w:right w:val="none" w:sz="0" w:space="0" w:color="auto"/>
          </w:divBdr>
          <w:divsChild>
            <w:div w:id="1251740493">
              <w:marLeft w:val="0"/>
              <w:marRight w:val="0"/>
              <w:marTop w:val="0"/>
              <w:marBottom w:val="0"/>
              <w:divBdr>
                <w:top w:val="none" w:sz="0" w:space="0" w:color="auto"/>
                <w:left w:val="none" w:sz="0" w:space="0" w:color="auto"/>
                <w:bottom w:val="none" w:sz="0" w:space="0" w:color="auto"/>
                <w:right w:val="none" w:sz="0" w:space="0" w:color="auto"/>
              </w:divBdr>
              <w:divsChild>
                <w:div w:id="1596280471">
                  <w:marLeft w:val="0"/>
                  <w:marRight w:val="0"/>
                  <w:marTop w:val="0"/>
                  <w:marBottom w:val="0"/>
                  <w:divBdr>
                    <w:top w:val="none" w:sz="0" w:space="0" w:color="auto"/>
                    <w:left w:val="none" w:sz="0" w:space="0" w:color="auto"/>
                    <w:bottom w:val="none" w:sz="0" w:space="0" w:color="auto"/>
                    <w:right w:val="none" w:sz="0" w:space="0" w:color="auto"/>
                  </w:divBdr>
                </w:div>
                <w:div w:id="616300866">
                  <w:marLeft w:val="0"/>
                  <w:marRight w:val="0"/>
                  <w:marTop w:val="0"/>
                  <w:marBottom w:val="0"/>
                  <w:divBdr>
                    <w:top w:val="none" w:sz="0" w:space="0" w:color="auto"/>
                    <w:left w:val="none" w:sz="0" w:space="0" w:color="auto"/>
                    <w:bottom w:val="none" w:sz="0" w:space="0" w:color="auto"/>
                    <w:right w:val="none" w:sz="0" w:space="0" w:color="auto"/>
                  </w:divBdr>
                </w:div>
                <w:div w:id="1051537505">
                  <w:marLeft w:val="0"/>
                  <w:marRight w:val="0"/>
                  <w:marTop w:val="0"/>
                  <w:marBottom w:val="0"/>
                  <w:divBdr>
                    <w:top w:val="none" w:sz="0" w:space="0" w:color="auto"/>
                    <w:left w:val="none" w:sz="0" w:space="0" w:color="auto"/>
                    <w:bottom w:val="none" w:sz="0" w:space="0" w:color="auto"/>
                    <w:right w:val="none" w:sz="0" w:space="0" w:color="auto"/>
                  </w:divBdr>
                </w:div>
                <w:div w:id="60716143">
                  <w:marLeft w:val="0"/>
                  <w:marRight w:val="0"/>
                  <w:marTop w:val="0"/>
                  <w:marBottom w:val="0"/>
                  <w:divBdr>
                    <w:top w:val="none" w:sz="0" w:space="0" w:color="auto"/>
                    <w:left w:val="none" w:sz="0" w:space="0" w:color="auto"/>
                    <w:bottom w:val="none" w:sz="0" w:space="0" w:color="auto"/>
                    <w:right w:val="none" w:sz="0" w:space="0" w:color="auto"/>
                  </w:divBdr>
                </w:div>
                <w:div w:id="1773092692">
                  <w:marLeft w:val="0"/>
                  <w:marRight w:val="0"/>
                  <w:marTop w:val="0"/>
                  <w:marBottom w:val="0"/>
                  <w:divBdr>
                    <w:top w:val="none" w:sz="0" w:space="0" w:color="auto"/>
                    <w:left w:val="none" w:sz="0" w:space="0" w:color="auto"/>
                    <w:bottom w:val="none" w:sz="0" w:space="0" w:color="auto"/>
                    <w:right w:val="none" w:sz="0" w:space="0" w:color="auto"/>
                  </w:divBdr>
                </w:div>
                <w:div w:id="830603943">
                  <w:marLeft w:val="0"/>
                  <w:marRight w:val="0"/>
                  <w:marTop w:val="0"/>
                  <w:marBottom w:val="0"/>
                  <w:divBdr>
                    <w:top w:val="none" w:sz="0" w:space="0" w:color="auto"/>
                    <w:left w:val="none" w:sz="0" w:space="0" w:color="auto"/>
                    <w:bottom w:val="none" w:sz="0" w:space="0" w:color="auto"/>
                    <w:right w:val="none" w:sz="0" w:space="0" w:color="auto"/>
                  </w:divBdr>
                  <w:divsChild>
                    <w:div w:id="367612544">
                      <w:marLeft w:val="0"/>
                      <w:marRight w:val="0"/>
                      <w:marTop w:val="0"/>
                      <w:marBottom w:val="0"/>
                      <w:divBdr>
                        <w:top w:val="none" w:sz="0" w:space="0" w:color="auto"/>
                        <w:left w:val="none" w:sz="0" w:space="0" w:color="auto"/>
                        <w:bottom w:val="none" w:sz="0" w:space="0" w:color="auto"/>
                        <w:right w:val="none" w:sz="0" w:space="0" w:color="auto"/>
                      </w:divBdr>
                    </w:div>
                    <w:div w:id="182983632">
                      <w:marLeft w:val="0"/>
                      <w:marRight w:val="0"/>
                      <w:marTop w:val="0"/>
                      <w:marBottom w:val="0"/>
                      <w:divBdr>
                        <w:top w:val="none" w:sz="0" w:space="0" w:color="auto"/>
                        <w:left w:val="none" w:sz="0" w:space="0" w:color="auto"/>
                        <w:bottom w:val="none" w:sz="0" w:space="0" w:color="auto"/>
                        <w:right w:val="none" w:sz="0" w:space="0" w:color="auto"/>
                      </w:divBdr>
                    </w:div>
                    <w:div w:id="152913931">
                      <w:marLeft w:val="0"/>
                      <w:marRight w:val="0"/>
                      <w:marTop w:val="0"/>
                      <w:marBottom w:val="0"/>
                      <w:divBdr>
                        <w:top w:val="none" w:sz="0" w:space="0" w:color="auto"/>
                        <w:left w:val="none" w:sz="0" w:space="0" w:color="auto"/>
                        <w:bottom w:val="none" w:sz="0" w:space="0" w:color="auto"/>
                        <w:right w:val="none" w:sz="0" w:space="0" w:color="auto"/>
                      </w:divBdr>
                    </w:div>
                    <w:div w:id="2069571490">
                      <w:marLeft w:val="0"/>
                      <w:marRight w:val="0"/>
                      <w:marTop w:val="0"/>
                      <w:marBottom w:val="0"/>
                      <w:divBdr>
                        <w:top w:val="none" w:sz="0" w:space="0" w:color="auto"/>
                        <w:left w:val="none" w:sz="0" w:space="0" w:color="auto"/>
                        <w:bottom w:val="none" w:sz="0" w:space="0" w:color="auto"/>
                        <w:right w:val="none" w:sz="0" w:space="0" w:color="auto"/>
                      </w:divBdr>
                    </w:div>
                    <w:div w:id="195516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679424">
          <w:marLeft w:val="0"/>
          <w:marRight w:val="0"/>
          <w:marTop w:val="0"/>
          <w:marBottom w:val="0"/>
          <w:divBdr>
            <w:top w:val="none" w:sz="0" w:space="0" w:color="auto"/>
            <w:left w:val="none" w:sz="0" w:space="0" w:color="auto"/>
            <w:bottom w:val="none" w:sz="0" w:space="0" w:color="auto"/>
            <w:right w:val="none" w:sz="0" w:space="0" w:color="auto"/>
          </w:divBdr>
          <w:divsChild>
            <w:div w:id="971983985">
              <w:marLeft w:val="0"/>
              <w:marRight w:val="0"/>
              <w:marTop w:val="0"/>
              <w:marBottom w:val="0"/>
              <w:divBdr>
                <w:top w:val="none" w:sz="0" w:space="0" w:color="auto"/>
                <w:left w:val="none" w:sz="0" w:space="0" w:color="auto"/>
                <w:bottom w:val="none" w:sz="0" w:space="0" w:color="auto"/>
                <w:right w:val="none" w:sz="0" w:space="0" w:color="auto"/>
              </w:divBdr>
              <w:divsChild>
                <w:div w:id="1706175497">
                  <w:marLeft w:val="0"/>
                  <w:marRight w:val="0"/>
                  <w:marTop w:val="0"/>
                  <w:marBottom w:val="0"/>
                  <w:divBdr>
                    <w:top w:val="none" w:sz="0" w:space="0" w:color="auto"/>
                    <w:left w:val="none" w:sz="0" w:space="0" w:color="auto"/>
                    <w:bottom w:val="none" w:sz="0" w:space="0" w:color="auto"/>
                    <w:right w:val="none" w:sz="0" w:space="0" w:color="auto"/>
                  </w:divBdr>
                </w:div>
                <w:div w:id="1357921966">
                  <w:marLeft w:val="0"/>
                  <w:marRight w:val="0"/>
                  <w:marTop w:val="0"/>
                  <w:marBottom w:val="0"/>
                  <w:divBdr>
                    <w:top w:val="none" w:sz="0" w:space="0" w:color="auto"/>
                    <w:left w:val="none" w:sz="0" w:space="0" w:color="auto"/>
                    <w:bottom w:val="none" w:sz="0" w:space="0" w:color="auto"/>
                    <w:right w:val="none" w:sz="0" w:space="0" w:color="auto"/>
                  </w:divBdr>
                  <w:divsChild>
                    <w:div w:id="170374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791831">
          <w:marLeft w:val="0"/>
          <w:marRight w:val="0"/>
          <w:marTop w:val="0"/>
          <w:marBottom w:val="0"/>
          <w:divBdr>
            <w:top w:val="none" w:sz="0" w:space="0" w:color="auto"/>
            <w:left w:val="none" w:sz="0" w:space="0" w:color="auto"/>
            <w:bottom w:val="none" w:sz="0" w:space="0" w:color="auto"/>
            <w:right w:val="none" w:sz="0" w:space="0" w:color="auto"/>
          </w:divBdr>
          <w:divsChild>
            <w:div w:id="2003964264">
              <w:marLeft w:val="0"/>
              <w:marRight w:val="0"/>
              <w:marTop w:val="0"/>
              <w:marBottom w:val="0"/>
              <w:divBdr>
                <w:top w:val="none" w:sz="0" w:space="0" w:color="auto"/>
                <w:left w:val="none" w:sz="0" w:space="0" w:color="auto"/>
                <w:bottom w:val="none" w:sz="0" w:space="0" w:color="auto"/>
                <w:right w:val="none" w:sz="0" w:space="0" w:color="auto"/>
              </w:divBdr>
              <w:divsChild>
                <w:div w:id="374893161">
                  <w:marLeft w:val="0"/>
                  <w:marRight w:val="0"/>
                  <w:marTop w:val="0"/>
                  <w:marBottom w:val="0"/>
                  <w:divBdr>
                    <w:top w:val="none" w:sz="0" w:space="0" w:color="auto"/>
                    <w:left w:val="none" w:sz="0" w:space="0" w:color="auto"/>
                    <w:bottom w:val="none" w:sz="0" w:space="0" w:color="auto"/>
                    <w:right w:val="none" w:sz="0" w:space="0" w:color="auto"/>
                  </w:divBdr>
                </w:div>
                <w:div w:id="88739977">
                  <w:marLeft w:val="0"/>
                  <w:marRight w:val="0"/>
                  <w:marTop w:val="0"/>
                  <w:marBottom w:val="0"/>
                  <w:divBdr>
                    <w:top w:val="none" w:sz="0" w:space="0" w:color="auto"/>
                    <w:left w:val="none" w:sz="0" w:space="0" w:color="auto"/>
                    <w:bottom w:val="none" w:sz="0" w:space="0" w:color="auto"/>
                    <w:right w:val="none" w:sz="0" w:space="0" w:color="auto"/>
                  </w:divBdr>
                  <w:divsChild>
                    <w:div w:id="15941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102900">
          <w:marLeft w:val="0"/>
          <w:marRight w:val="0"/>
          <w:marTop w:val="0"/>
          <w:marBottom w:val="0"/>
          <w:divBdr>
            <w:top w:val="none" w:sz="0" w:space="0" w:color="auto"/>
            <w:left w:val="none" w:sz="0" w:space="0" w:color="auto"/>
            <w:bottom w:val="none" w:sz="0" w:space="0" w:color="auto"/>
            <w:right w:val="none" w:sz="0" w:space="0" w:color="auto"/>
          </w:divBdr>
          <w:divsChild>
            <w:div w:id="1827939936">
              <w:marLeft w:val="0"/>
              <w:marRight w:val="0"/>
              <w:marTop w:val="0"/>
              <w:marBottom w:val="0"/>
              <w:divBdr>
                <w:top w:val="none" w:sz="0" w:space="0" w:color="auto"/>
                <w:left w:val="none" w:sz="0" w:space="0" w:color="auto"/>
                <w:bottom w:val="none" w:sz="0" w:space="0" w:color="auto"/>
                <w:right w:val="none" w:sz="0" w:space="0" w:color="auto"/>
              </w:divBdr>
              <w:divsChild>
                <w:div w:id="1743134790">
                  <w:marLeft w:val="0"/>
                  <w:marRight w:val="0"/>
                  <w:marTop w:val="0"/>
                  <w:marBottom w:val="0"/>
                  <w:divBdr>
                    <w:top w:val="none" w:sz="0" w:space="0" w:color="auto"/>
                    <w:left w:val="none" w:sz="0" w:space="0" w:color="auto"/>
                    <w:bottom w:val="none" w:sz="0" w:space="0" w:color="auto"/>
                    <w:right w:val="none" w:sz="0" w:space="0" w:color="auto"/>
                  </w:divBdr>
                </w:div>
                <w:div w:id="1249462603">
                  <w:marLeft w:val="0"/>
                  <w:marRight w:val="0"/>
                  <w:marTop w:val="0"/>
                  <w:marBottom w:val="0"/>
                  <w:divBdr>
                    <w:top w:val="none" w:sz="0" w:space="0" w:color="auto"/>
                    <w:left w:val="none" w:sz="0" w:space="0" w:color="auto"/>
                    <w:bottom w:val="none" w:sz="0" w:space="0" w:color="auto"/>
                    <w:right w:val="none" w:sz="0" w:space="0" w:color="auto"/>
                  </w:divBdr>
                  <w:divsChild>
                    <w:div w:id="72476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888739">
          <w:marLeft w:val="0"/>
          <w:marRight w:val="0"/>
          <w:marTop w:val="0"/>
          <w:marBottom w:val="0"/>
          <w:divBdr>
            <w:top w:val="none" w:sz="0" w:space="0" w:color="auto"/>
            <w:left w:val="none" w:sz="0" w:space="0" w:color="auto"/>
            <w:bottom w:val="none" w:sz="0" w:space="0" w:color="auto"/>
            <w:right w:val="none" w:sz="0" w:space="0" w:color="auto"/>
          </w:divBdr>
          <w:divsChild>
            <w:div w:id="1074208504">
              <w:marLeft w:val="0"/>
              <w:marRight w:val="0"/>
              <w:marTop w:val="0"/>
              <w:marBottom w:val="0"/>
              <w:divBdr>
                <w:top w:val="none" w:sz="0" w:space="0" w:color="auto"/>
                <w:left w:val="none" w:sz="0" w:space="0" w:color="auto"/>
                <w:bottom w:val="none" w:sz="0" w:space="0" w:color="auto"/>
                <w:right w:val="none" w:sz="0" w:space="0" w:color="auto"/>
              </w:divBdr>
              <w:divsChild>
                <w:div w:id="2128160363">
                  <w:marLeft w:val="0"/>
                  <w:marRight w:val="0"/>
                  <w:marTop w:val="0"/>
                  <w:marBottom w:val="0"/>
                  <w:divBdr>
                    <w:top w:val="none" w:sz="0" w:space="0" w:color="auto"/>
                    <w:left w:val="none" w:sz="0" w:space="0" w:color="auto"/>
                    <w:bottom w:val="none" w:sz="0" w:space="0" w:color="auto"/>
                    <w:right w:val="none" w:sz="0" w:space="0" w:color="auto"/>
                  </w:divBdr>
                </w:div>
                <w:div w:id="601181474">
                  <w:marLeft w:val="0"/>
                  <w:marRight w:val="0"/>
                  <w:marTop w:val="0"/>
                  <w:marBottom w:val="0"/>
                  <w:divBdr>
                    <w:top w:val="none" w:sz="0" w:space="0" w:color="auto"/>
                    <w:left w:val="none" w:sz="0" w:space="0" w:color="auto"/>
                    <w:bottom w:val="none" w:sz="0" w:space="0" w:color="auto"/>
                    <w:right w:val="none" w:sz="0" w:space="0" w:color="auto"/>
                  </w:divBdr>
                  <w:divsChild>
                    <w:div w:id="193481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84551">
          <w:marLeft w:val="0"/>
          <w:marRight w:val="0"/>
          <w:marTop w:val="0"/>
          <w:marBottom w:val="0"/>
          <w:divBdr>
            <w:top w:val="none" w:sz="0" w:space="0" w:color="auto"/>
            <w:left w:val="none" w:sz="0" w:space="0" w:color="auto"/>
            <w:bottom w:val="none" w:sz="0" w:space="0" w:color="auto"/>
            <w:right w:val="none" w:sz="0" w:space="0" w:color="auto"/>
          </w:divBdr>
          <w:divsChild>
            <w:div w:id="1906866688">
              <w:marLeft w:val="0"/>
              <w:marRight w:val="0"/>
              <w:marTop w:val="0"/>
              <w:marBottom w:val="0"/>
              <w:divBdr>
                <w:top w:val="none" w:sz="0" w:space="0" w:color="auto"/>
                <w:left w:val="none" w:sz="0" w:space="0" w:color="auto"/>
                <w:bottom w:val="none" w:sz="0" w:space="0" w:color="auto"/>
                <w:right w:val="none" w:sz="0" w:space="0" w:color="auto"/>
              </w:divBdr>
              <w:divsChild>
                <w:div w:id="916860101">
                  <w:marLeft w:val="0"/>
                  <w:marRight w:val="0"/>
                  <w:marTop w:val="0"/>
                  <w:marBottom w:val="0"/>
                  <w:divBdr>
                    <w:top w:val="none" w:sz="0" w:space="0" w:color="auto"/>
                    <w:left w:val="none" w:sz="0" w:space="0" w:color="auto"/>
                    <w:bottom w:val="none" w:sz="0" w:space="0" w:color="auto"/>
                    <w:right w:val="none" w:sz="0" w:space="0" w:color="auto"/>
                  </w:divBdr>
                </w:div>
                <w:div w:id="264385409">
                  <w:marLeft w:val="0"/>
                  <w:marRight w:val="0"/>
                  <w:marTop w:val="0"/>
                  <w:marBottom w:val="0"/>
                  <w:divBdr>
                    <w:top w:val="none" w:sz="0" w:space="0" w:color="auto"/>
                    <w:left w:val="none" w:sz="0" w:space="0" w:color="auto"/>
                    <w:bottom w:val="none" w:sz="0" w:space="0" w:color="auto"/>
                    <w:right w:val="none" w:sz="0" w:space="0" w:color="auto"/>
                  </w:divBdr>
                </w:div>
                <w:div w:id="1905332597">
                  <w:marLeft w:val="0"/>
                  <w:marRight w:val="0"/>
                  <w:marTop w:val="0"/>
                  <w:marBottom w:val="0"/>
                  <w:divBdr>
                    <w:top w:val="none" w:sz="0" w:space="0" w:color="auto"/>
                    <w:left w:val="none" w:sz="0" w:space="0" w:color="auto"/>
                    <w:bottom w:val="none" w:sz="0" w:space="0" w:color="auto"/>
                    <w:right w:val="none" w:sz="0" w:space="0" w:color="auto"/>
                  </w:divBdr>
                </w:div>
                <w:div w:id="883637585">
                  <w:marLeft w:val="0"/>
                  <w:marRight w:val="0"/>
                  <w:marTop w:val="0"/>
                  <w:marBottom w:val="0"/>
                  <w:divBdr>
                    <w:top w:val="none" w:sz="0" w:space="0" w:color="auto"/>
                    <w:left w:val="none" w:sz="0" w:space="0" w:color="auto"/>
                    <w:bottom w:val="none" w:sz="0" w:space="0" w:color="auto"/>
                    <w:right w:val="none" w:sz="0" w:space="0" w:color="auto"/>
                  </w:divBdr>
                </w:div>
                <w:div w:id="1168449174">
                  <w:marLeft w:val="0"/>
                  <w:marRight w:val="0"/>
                  <w:marTop w:val="0"/>
                  <w:marBottom w:val="0"/>
                  <w:divBdr>
                    <w:top w:val="none" w:sz="0" w:space="0" w:color="auto"/>
                    <w:left w:val="none" w:sz="0" w:space="0" w:color="auto"/>
                    <w:bottom w:val="none" w:sz="0" w:space="0" w:color="auto"/>
                    <w:right w:val="none" w:sz="0" w:space="0" w:color="auto"/>
                  </w:divBdr>
                  <w:divsChild>
                    <w:div w:id="1502576363">
                      <w:marLeft w:val="0"/>
                      <w:marRight w:val="0"/>
                      <w:marTop w:val="0"/>
                      <w:marBottom w:val="0"/>
                      <w:divBdr>
                        <w:top w:val="none" w:sz="0" w:space="0" w:color="auto"/>
                        <w:left w:val="none" w:sz="0" w:space="0" w:color="auto"/>
                        <w:bottom w:val="none" w:sz="0" w:space="0" w:color="auto"/>
                        <w:right w:val="none" w:sz="0" w:space="0" w:color="auto"/>
                      </w:divBdr>
                    </w:div>
                    <w:div w:id="476143004">
                      <w:marLeft w:val="0"/>
                      <w:marRight w:val="0"/>
                      <w:marTop w:val="0"/>
                      <w:marBottom w:val="0"/>
                      <w:divBdr>
                        <w:top w:val="none" w:sz="0" w:space="0" w:color="auto"/>
                        <w:left w:val="none" w:sz="0" w:space="0" w:color="auto"/>
                        <w:bottom w:val="none" w:sz="0" w:space="0" w:color="auto"/>
                        <w:right w:val="none" w:sz="0" w:space="0" w:color="auto"/>
                      </w:divBdr>
                    </w:div>
                    <w:div w:id="1526558524">
                      <w:marLeft w:val="0"/>
                      <w:marRight w:val="0"/>
                      <w:marTop w:val="0"/>
                      <w:marBottom w:val="0"/>
                      <w:divBdr>
                        <w:top w:val="none" w:sz="0" w:space="0" w:color="auto"/>
                        <w:left w:val="none" w:sz="0" w:space="0" w:color="auto"/>
                        <w:bottom w:val="none" w:sz="0" w:space="0" w:color="auto"/>
                        <w:right w:val="none" w:sz="0" w:space="0" w:color="auto"/>
                      </w:divBdr>
                    </w:div>
                    <w:div w:id="18304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139747">
          <w:marLeft w:val="0"/>
          <w:marRight w:val="0"/>
          <w:marTop w:val="0"/>
          <w:marBottom w:val="0"/>
          <w:divBdr>
            <w:top w:val="none" w:sz="0" w:space="0" w:color="auto"/>
            <w:left w:val="none" w:sz="0" w:space="0" w:color="auto"/>
            <w:bottom w:val="none" w:sz="0" w:space="0" w:color="auto"/>
            <w:right w:val="none" w:sz="0" w:space="0" w:color="auto"/>
          </w:divBdr>
          <w:divsChild>
            <w:div w:id="1460957803">
              <w:marLeft w:val="0"/>
              <w:marRight w:val="0"/>
              <w:marTop w:val="0"/>
              <w:marBottom w:val="0"/>
              <w:divBdr>
                <w:top w:val="none" w:sz="0" w:space="0" w:color="auto"/>
                <w:left w:val="none" w:sz="0" w:space="0" w:color="auto"/>
                <w:bottom w:val="none" w:sz="0" w:space="0" w:color="auto"/>
                <w:right w:val="none" w:sz="0" w:space="0" w:color="auto"/>
              </w:divBdr>
              <w:divsChild>
                <w:div w:id="1379163232">
                  <w:marLeft w:val="0"/>
                  <w:marRight w:val="0"/>
                  <w:marTop w:val="0"/>
                  <w:marBottom w:val="0"/>
                  <w:divBdr>
                    <w:top w:val="none" w:sz="0" w:space="0" w:color="auto"/>
                    <w:left w:val="none" w:sz="0" w:space="0" w:color="auto"/>
                    <w:bottom w:val="none" w:sz="0" w:space="0" w:color="auto"/>
                    <w:right w:val="none" w:sz="0" w:space="0" w:color="auto"/>
                  </w:divBdr>
                </w:div>
                <w:div w:id="1765690282">
                  <w:marLeft w:val="0"/>
                  <w:marRight w:val="0"/>
                  <w:marTop w:val="0"/>
                  <w:marBottom w:val="0"/>
                  <w:divBdr>
                    <w:top w:val="none" w:sz="0" w:space="0" w:color="auto"/>
                    <w:left w:val="none" w:sz="0" w:space="0" w:color="auto"/>
                    <w:bottom w:val="none" w:sz="0" w:space="0" w:color="auto"/>
                    <w:right w:val="none" w:sz="0" w:space="0" w:color="auto"/>
                  </w:divBdr>
                </w:div>
                <w:div w:id="1154179647">
                  <w:marLeft w:val="0"/>
                  <w:marRight w:val="0"/>
                  <w:marTop w:val="0"/>
                  <w:marBottom w:val="0"/>
                  <w:divBdr>
                    <w:top w:val="none" w:sz="0" w:space="0" w:color="auto"/>
                    <w:left w:val="none" w:sz="0" w:space="0" w:color="auto"/>
                    <w:bottom w:val="none" w:sz="0" w:space="0" w:color="auto"/>
                    <w:right w:val="none" w:sz="0" w:space="0" w:color="auto"/>
                  </w:divBdr>
                </w:div>
                <w:div w:id="1008875172">
                  <w:marLeft w:val="0"/>
                  <w:marRight w:val="0"/>
                  <w:marTop w:val="0"/>
                  <w:marBottom w:val="0"/>
                  <w:divBdr>
                    <w:top w:val="none" w:sz="0" w:space="0" w:color="auto"/>
                    <w:left w:val="none" w:sz="0" w:space="0" w:color="auto"/>
                    <w:bottom w:val="none" w:sz="0" w:space="0" w:color="auto"/>
                    <w:right w:val="none" w:sz="0" w:space="0" w:color="auto"/>
                  </w:divBdr>
                  <w:divsChild>
                    <w:div w:id="758066571">
                      <w:marLeft w:val="0"/>
                      <w:marRight w:val="0"/>
                      <w:marTop w:val="0"/>
                      <w:marBottom w:val="0"/>
                      <w:divBdr>
                        <w:top w:val="none" w:sz="0" w:space="0" w:color="auto"/>
                        <w:left w:val="none" w:sz="0" w:space="0" w:color="auto"/>
                        <w:bottom w:val="none" w:sz="0" w:space="0" w:color="auto"/>
                        <w:right w:val="none" w:sz="0" w:space="0" w:color="auto"/>
                      </w:divBdr>
                    </w:div>
                    <w:div w:id="1331787288">
                      <w:marLeft w:val="0"/>
                      <w:marRight w:val="0"/>
                      <w:marTop w:val="0"/>
                      <w:marBottom w:val="0"/>
                      <w:divBdr>
                        <w:top w:val="none" w:sz="0" w:space="0" w:color="auto"/>
                        <w:left w:val="none" w:sz="0" w:space="0" w:color="auto"/>
                        <w:bottom w:val="none" w:sz="0" w:space="0" w:color="auto"/>
                        <w:right w:val="none" w:sz="0" w:space="0" w:color="auto"/>
                      </w:divBdr>
                    </w:div>
                    <w:div w:id="67530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501469">
      <w:bodyDiv w:val="1"/>
      <w:marLeft w:val="0"/>
      <w:marRight w:val="0"/>
      <w:marTop w:val="0"/>
      <w:marBottom w:val="0"/>
      <w:divBdr>
        <w:top w:val="none" w:sz="0" w:space="0" w:color="auto"/>
        <w:left w:val="none" w:sz="0" w:space="0" w:color="auto"/>
        <w:bottom w:val="none" w:sz="0" w:space="0" w:color="auto"/>
        <w:right w:val="none" w:sz="0" w:space="0" w:color="auto"/>
      </w:divBdr>
    </w:div>
    <w:div w:id="1938784209">
      <w:bodyDiv w:val="1"/>
      <w:marLeft w:val="0"/>
      <w:marRight w:val="0"/>
      <w:marTop w:val="0"/>
      <w:marBottom w:val="0"/>
      <w:divBdr>
        <w:top w:val="none" w:sz="0" w:space="0" w:color="auto"/>
        <w:left w:val="none" w:sz="0" w:space="0" w:color="auto"/>
        <w:bottom w:val="none" w:sz="0" w:space="0" w:color="auto"/>
        <w:right w:val="none" w:sz="0" w:space="0" w:color="auto"/>
      </w:divBdr>
    </w:div>
    <w:div w:id="1952318030">
      <w:bodyDiv w:val="1"/>
      <w:marLeft w:val="0"/>
      <w:marRight w:val="0"/>
      <w:marTop w:val="0"/>
      <w:marBottom w:val="0"/>
      <w:divBdr>
        <w:top w:val="none" w:sz="0" w:space="0" w:color="auto"/>
        <w:left w:val="none" w:sz="0" w:space="0" w:color="auto"/>
        <w:bottom w:val="none" w:sz="0" w:space="0" w:color="auto"/>
        <w:right w:val="none" w:sz="0" w:space="0" w:color="auto"/>
      </w:divBdr>
    </w:div>
    <w:div w:id="1958609032">
      <w:bodyDiv w:val="1"/>
      <w:marLeft w:val="0"/>
      <w:marRight w:val="0"/>
      <w:marTop w:val="0"/>
      <w:marBottom w:val="0"/>
      <w:divBdr>
        <w:top w:val="none" w:sz="0" w:space="0" w:color="auto"/>
        <w:left w:val="none" w:sz="0" w:space="0" w:color="auto"/>
        <w:bottom w:val="none" w:sz="0" w:space="0" w:color="auto"/>
        <w:right w:val="none" w:sz="0" w:space="0" w:color="auto"/>
      </w:divBdr>
    </w:div>
    <w:div w:id="2002343174">
      <w:bodyDiv w:val="1"/>
      <w:marLeft w:val="0"/>
      <w:marRight w:val="0"/>
      <w:marTop w:val="0"/>
      <w:marBottom w:val="0"/>
      <w:divBdr>
        <w:top w:val="none" w:sz="0" w:space="0" w:color="auto"/>
        <w:left w:val="none" w:sz="0" w:space="0" w:color="auto"/>
        <w:bottom w:val="none" w:sz="0" w:space="0" w:color="auto"/>
        <w:right w:val="none" w:sz="0" w:space="0" w:color="auto"/>
      </w:divBdr>
    </w:div>
    <w:div w:id="2075161931">
      <w:bodyDiv w:val="1"/>
      <w:marLeft w:val="0"/>
      <w:marRight w:val="0"/>
      <w:marTop w:val="0"/>
      <w:marBottom w:val="0"/>
      <w:divBdr>
        <w:top w:val="none" w:sz="0" w:space="0" w:color="auto"/>
        <w:left w:val="none" w:sz="0" w:space="0" w:color="auto"/>
        <w:bottom w:val="none" w:sz="0" w:space="0" w:color="auto"/>
        <w:right w:val="none" w:sz="0" w:space="0" w:color="auto"/>
      </w:divBdr>
    </w:div>
    <w:div w:id="214592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我的模板文档.dotx</Template>
  <TotalTime>1986</TotalTime>
  <Pages>32</Pages>
  <Words>4091</Words>
  <Characters>23319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xiaoxiazhang1</dc:creator>
  <cp:lastModifiedBy>xiaoxiazhang1</cp:lastModifiedBy>
  <cp:revision>291</cp:revision>
  <dcterms:created xsi:type="dcterms:W3CDTF">2015-07-18T02:16:00Z</dcterms:created>
  <dcterms:modified xsi:type="dcterms:W3CDTF">2016-07-01T05:33:00Z</dcterms:modified>
</cp:coreProperties>
</file>