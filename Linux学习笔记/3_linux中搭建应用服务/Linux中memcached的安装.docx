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91" w:rsidRDefault="008F3952" w:rsidP="00433CEE">
      <w:pPr>
        <w:pStyle w:val="Title"/>
      </w:pPr>
      <w:proofErr w:type="spellStart"/>
      <w:r>
        <w:t>M</w:t>
      </w:r>
      <w:r>
        <w:rPr>
          <w:rFonts w:hint="eastAsia"/>
        </w:rPr>
        <w:t>emcached</w:t>
      </w:r>
      <w:proofErr w:type="spellEnd"/>
      <w:r>
        <w:rPr>
          <w:rFonts w:hint="eastAsia"/>
        </w:rPr>
        <w:t>的安装配置</w:t>
      </w:r>
    </w:p>
    <w:p w:rsidR="00433CEE" w:rsidRDefault="00433CEE" w:rsidP="00433CEE">
      <w:pPr>
        <w:pStyle w:val="Heading2"/>
      </w:pPr>
      <w:r w:rsidRPr="00433CEE">
        <w:rPr>
          <w:rFonts w:hint="eastAsia"/>
        </w:rPr>
        <w:t>安装</w:t>
      </w:r>
      <w:proofErr w:type="spellStart"/>
      <w:r w:rsidRPr="00433CEE">
        <w:t>memcached</w:t>
      </w:r>
      <w:proofErr w:type="spellEnd"/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433CEE" w:rsidTr="00433CEE">
        <w:tc>
          <w:tcPr>
            <w:tcW w:w="8478" w:type="dxa"/>
          </w:tcPr>
          <w:p w:rsidR="00433CEE" w:rsidRDefault="00433CEE" w:rsidP="00433CEE">
            <w:r>
              <w:rPr>
                <w:rFonts w:hint="eastAsia"/>
              </w:rPr>
              <w:t>#yum安装</w:t>
            </w:r>
          </w:p>
          <w:p w:rsidR="00433CEE" w:rsidRDefault="00433CEE" w:rsidP="00433CEE">
            <w:r w:rsidRPr="00433CEE">
              <w:t xml:space="preserve">yum install </w:t>
            </w:r>
            <w:proofErr w:type="spellStart"/>
            <w:r w:rsidRPr="00433CEE">
              <w:t>memcached</w:t>
            </w:r>
            <w:proofErr w:type="spellEnd"/>
            <w:r w:rsidRPr="00433CEE">
              <w:t xml:space="preserve"> -y</w:t>
            </w:r>
          </w:p>
          <w:p w:rsidR="00433CEE" w:rsidRDefault="00433CEE" w:rsidP="00433CEE"/>
          <w:p w:rsidR="00433CEE" w:rsidRDefault="00433CEE" w:rsidP="00433CEE">
            <w:r>
              <w:rPr>
                <w:rFonts w:hint="eastAsia"/>
              </w:rPr>
              <w:t>#源码安装</w:t>
            </w:r>
          </w:p>
          <w:p w:rsidR="00B20F1E" w:rsidRDefault="00B20F1E" w:rsidP="00433CEE">
            <w:r>
              <w:rPr>
                <w:rFonts w:hint="eastAsia"/>
              </w:rPr>
              <w:t>#!/bin/bash</w:t>
            </w:r>
          </w:p>
          <w:p w:rsidR="00FC10E0" w:rsidRDefault="00FC10E0" w:rsidP="00433CEE">
            <w:r>
              <w:rPr>
                <w:rFonts w:hint="eastAsia"/>
              </w:rPr>
              <w:t xml:space="preserve">yum -y  install  </w:t>
            </w: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</w:p>
          <w:p w:rsidR="00433CEE" w:rsidRDefault="00433CEE" w:rsidP="00433CEE">
            <w:proofErr w:type="spellStart"/>
            <w:r>
              <w:t>wget</w:t>
            </w:r>
            <w:proofErr w:type="spellEnd"/>
            <w:r>
              <w:t xml:space="preserve"> http://www.memcached.org/files/memcached-1.4.29.tar.gz -P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</w:p>
          <w:p w:rsidR="00433CEE" w:rsidRDefault="00433CEE" w:rsidP="00433CEE">
            <w:proofErr w:type="spellStart"/>
            <w:r>
              <w:t>wget</w:t>
            </w:r>
            <w:proofErr w:type="spellEnd"/>
            <w:r>
              <w:t xml:space="preserve"> https://github.com/libevent/libevent/releases/download/release-2.0.22-stable/libevent-2.0.22-stable.tar.gz -P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</w:p>
          <w:p w:rsidR="00FC10E0" w:rsidRDefault="00FC10E0" w:rsidP="00FC10E0">
            <w:proofErr w:type="spellStart"/>
            <w:r>
              <w:t>cd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</w:p>
          <w:p w:rsidR="00433CEE" w:rsidRDefault="00433CEE" w:rsidP="00433CEE"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libevent-2.0.22-stable.tar.gz</w:t>
            </w:r>
          </w:p>
          <w:p w:rsidR="00433CEE" w:rsidRDefault="00433CEE" w:rsidP="00433CEE">
            <w:proofErr w:type="spellStart"/>
            <w:r>
              <w:t>cd</w:t>
            </w:r>
            <w:proofErr w:type="spellEnd"/>
            <w:r>
              <w:t xml:space="preserve"> libevent-2.0.22-stable</w:t>
            </w:r>
          </w:p>
          <w:p w:rsidR="00433CEE" w:rsidRDefault="00433CEE" w:rsidP="00433CEE">
            <w:r>
              <w:t>./configure --prefix=/</w:t>
            </w:r>
            <w:proofErr w:type="spellStart"/>
            <w:r>
              <w:t>usr</w:t>
            </w:r>
            <w:proofErr w:type="spellEnd"/>
          </w:p>
          <w:p w:rsidR="00433CEE" w:rsidRDefault="00E426D3" w:rsidP="00433CEE">
            <w:r>
              <w:t xml:space="preserve">make &amp;&amp;  </w:t>
            </w:r>
            <w:r w:rsidR="00433CEE">
              <w:t>make install</w:t>
            </w:r>
          </w:p>
          <w:p w:rsidR="00433CEE" w:rsidRDefault="00433CEE" w:rsidP="00433CEE"/>
          <w:p w:rsidR="00433CEE" w:rsidRDefault="00433CEE" w:rsidP="00433CEE">
            <w:proofErr w:type="spellStart"/>
            <w:r>
              <w:t>cd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</w:p>
          <w:p w:rsidR="00433CEE" w:rsidRDefault="00433CEE" w:rsidP="00433CEE"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memcached-1.4.29.tar.gz</w:t>
            </w:r>
          </w:p>
          <w:p w:rsidR="00433CEE" w:rsidRDefault="00433CEE" w:rsidP="00433CEE">
            <w:proofErr w:type="spellStart"/>
            <w:r>
              <w:t>cd</w:t>
            </w:r>
            <w:proofErr w:type="spellEnd"/>
            <w:r>
              <w:t xml:space="preserve"> memcached-1.4.29</w:t>
            </w:r>
          </w:p>
          <w:p w:rsidR="00433CEE" w:rsidRDefault="00433CEE" w:rsidP="00433CEE">
            <w:r>
              <w:t>./configure --prefix=/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memcache</w:t>
            </w:r>
            <w:proofErr w:type="spellEnd"/>
          </w:p>
          <w:p w:rsidR="00433CEE" w:rsidRDefault="00E426D3" w:rsidP="00433CEE">
            <w:r>
              <w:t xml:space="preserve">make &amp;&amp; </w:t>
            </w:r>
            <w:r w:rsidR="00433CEE">
              <w:t>make install</w:t>
            </w:r>
          </w:p>
          <w:p w:rsidR="00FC10E0" w:rsidRDefault="00FC10E0" w:rsidP="00433CEE"/>
          <w:p w:rsidR="00FC10E0" w:rsidRDefault="00FC10E0" w:rsidP="00FC10E0">
            <w:r>
              <w:rPr>
                <w:rFonts w:hint="eastAsia"/>
              </w:rPr>
              <w:t>cat &gt;&gt;</w:t>
            </w:r>
            <w:r>
              <w:t xml:space="preserve"> /etc/profile</w:t>
            </w:r>
            <w:r>
              <w:rPr>
                <w:rFonts w:hint="eastAsia"/>
              </w:rPr>
              <w:t xml:space="preserve">  &lt;&lt;EOF</w:t>
            </w:r>
          </w:p>
          <w:p w:rsidR="00FC10E0" w:rsidRDefault="00FC10E0" w:rsidP="00FC10E0">
            <w:r>
              <w:t>export PATH=</w:t>
            </w:r>
            <w:r>
              <w:rPr>
                <w:rFonts w:hint="eastAsia"/>
              </w:rPr>
              <w:t>\</w:t>
            </w:r>
            <w:r>
              <w:t>$PATH:</w:t>
            </w:r>
            <w:r w:rsidRPr="00FC10E0">
              <w:t>/</w:t>
            </w:r>
            <w:proofErr w:type="spellStart"/>
            <w:r w:rsidRPr="00FC10E0">
              <w:t>usr</w:t>
            </w:r>
            <w:proofErr w:type="spellEnd"/>
            <w:r w:rsidRPr="00FC10E0">
              <w:t>/local/</w:t>
            </w:r>
            <w:proofErr w:type="spellStart"/>
            <w:r w:rsidRPr="00FC10E0">
              <w:t>memcache</w:t>
            </w:r>
            <w:proofErr w:type="spellEnd"/>
            <w:r w:rsidRPr="00FC10E0">
              <w:t>/bin</w:t>
            </w:r>
          </w:p>
          <w:p w:rsidR="00FC10E0" w:rsidRDefault="00FC10E0" w:rsidP="00FC10E0">
            <w:r>
              <w:rPr>
                <w:rFonts w:hint="eastAsia"/>
              </w:rPr>
              <w:t>EOF</w:t>
            </w:r>
          </w:p>
          <w:p w:rsidR="00FC10E0" w:rsidRDefault="00FC10E0" w:rsidP="00FC10E0">
            <w:r>
              <w:t>source /etc/profile  #使配置立即生效</w:t>
            </w:r>
          </w:p>
          <w:p w:rsidR="00A37EB3" w:rsidRDefault="00A37EB3" w:rsidP="00A37EB3">
            <w:r>
              <w:rPr>
                <w:rFonts w:hint="eastAsia"/>
              </w:rPr>
              <w:t>cat &gt;&gt;</w:t>
            </w:r>
            <w:r>
              <w:t xml:space="preserve">  </w:t>
            </w:r>
            <w:r w:rsidRPr="00A37EB3">
              <w:t>/etc/</w:t>
            </w:r>
            <w:proofErr w:type="spellStart"/>
            <w:r w:rsidRPr="00A37EB3">
              <w:t>rc.d</w:t>
            </w:r>
            <w:proofErr w:type="spellEnd"/>
            <w:r w:rsidRPr="00A37EB3">
              <w:t>/</w:t>
            </w:r>
            <w:proofErr w:type="spellStart"/>
            <w:r w:rsidRPr="00A37EB3">
              <w:t>rc.local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&lt;&lt;EOF</w:t>
            </w:r>
          </w:p>
          <w:p w:rsidR="00FC10E0" w:rsidRDefault="00A37EB3" w:rsidP="00433CEE">
            <w:proofErr w:type="spellStart"/>
            <w:r>
              <w:t>memcached</w:t>
            </w:r>
            <w:proofErr w:type="spellEnd"/>
            <w:r>
              <w:t xml:space="preserve"> -d -m 1536</w:t>
            </w:r>
            <w:r w:rsidRPr="000A7A53">
              <w:t xml:space="preserve"> -u root</w:t>
            </w:r>
            <w:r>
              <w:t xml:space="preserve"> -p 12000</w:t>
            </w:r>
          </w:p>
          <w:p w:rsidR="00A37EB3" w:rsidRDefault="00A37EB3" w:rsidP="00433CEE">
            <w:r>
              <w:t>EOF</w:t>
            </w:r>
          </w:p>
        </w:tc>
      </w:tr>
    </w:tbl>
    <w:p w:rsidR="00433CEE" w:rsidRDefault="00433CEE" w:rsidP="00433CEE"/>
    <w:p w:rsidR="00433CEE" w:rsidRDefault="00433CEE" w:rsidP="000A7A53">
      <w:pPr>
        <w:pStyle w:val="Heading2"/>
      </w:pPr>
      <w:r w:rsidRPr="00433CEE">
        <w:rPr>
          <w:rFonts w:hint="eastAsia"/>
        </w:rPr>
        <w:lastRenderedPageBreak/>
        <w:t>启动</w:t>
      </w:r>
      <w:r w:rsidRPr="00433CEE">
        <w:t xml:space="preserve"> </w:t>
      </w:r>
      <w:proofErr w:type="spellStart"/>
      <w:r w:rsidRPr="00433CEE">
        <w:t>memcached</w:t>
      </w:r>
      <w:proofErr w:type="spellEnd"/>
      <w:r w:rsidRPr="00433CEE">
        <w:t xml:space="preserve"> </w:t>
      </w:r>
      <w:r w:rsidRPr="00433CEE">
        <w:t>服务</w:t>
      </w:r>
    </w:p>
    <w:p w:rsidR="000A7A53" w:rsidRDefault="000A7A53" w:rsidP="000A7A53">
      <w:r>
        <w:rPr>
          <w:rFonts w:hint="eastAsia"/>
        </w:rPr>
        <w:t xml:space="preserve">     </w:t>
      </w:r>
      <w:proofErr w:type="spellStart"/>
      <w:r w:rsidRPr="000A7A53">
        <w:t>Memcached</w:t>
      </w:r>
      <w:proofErr w:type="spellEnd"/>
      <w:r w:rsidRPr="000A7A53">
        <w:t xml:space="preserve"> [选项]</w:t>
      </w:r>
      <w:r>
        <w:rPr>
          <w:rFonts w:hint="eastAsia"/>
        </w:rPr>
        <w:t>：</w:t>
      </w:r>
    </w:p>
    <w:p w:rsidR="000A7A53" w:rsidRDefault="000A7A53" w:rsidP="000A7A53">
      <w:pPr>
        <w:pStyle w:val="ListParagraph"/>
        <w:numPr>
          <w:ilvl w:val="0"/>
          <w:numId w:val="18"/>
        </w:numPr>
      </w:pPr>
      <w:r>
        <w:t>-p：监听端口</w:t>
      </w:r>
    </w:p>
    <w:p w:rsidR="000A7A53" w:rsidRDefault="000A7A53" w:rsidP="000A7A53">
      <w:pPr>
        <w:pStyle w:val="ListParagraph"/>
        <w:numPr>
          <w:ilvl w:val="0"/>
          <w:numId w:val="18"/>
        </w:numPr>
      </w:pPr>
      <w:r w:rsidRPr="000A7A53">
        <w:rPr>
          <w:rFonts w:cs="微软雅黑" w:hint="eastAsia"/>
        </w:rPr>
        <w:t>-l</w:t>
      </w:r>
      <w:r>
        <w:t>：</w:t>
      </w:r>
      <w:proofErr w:type="spellStart"/>
      <w:r>
        <w:t>ip</w:t>
      </w:r>
      <w:proofErr w:type="spellEnd"/>
      <w:r>
        <w:t>地址</w:t>
      </w:r>
    </w:p>
    <w:p w:rsidR="000A7A53" w:rsidRDefault="000A7A53" w:rsidP="000A7A53">
      <w:pPr>
        <w:pStyle w:val="ListParagraph"/>
        <w:numPr>
          <w:ilvl w:val="0"/>
          <w:numId w:val="18"/>
        </w:numPr>
      </w:pPr>
      <w:r w:rsidRPr="000A7A53">
        <w:rPr>
          <w:rFonts w:cs="微软雅黑" w:hint="eastAsia"/>
        </w:rPr>
        <w:t>-d start/restart/stop/shutdown/install/uninstall</w:t>
      </w:r>
    </w:p>
    <w:p w:rsidR="000A7A53" w:rsidRDefault="000A7A53" w:rsidP="000A7A53">
      <w:pPr>
        <w:pStyle w:val="ListParagraph"/>
        <w:numPr>
          <w:ilvl w:val="0"/>
          <w:numId w:val="18"/>
        </w:numPr>
      </w:pPr>
      <w:r w:rsidRPr="000A7A53">
        <w:rPr>
          <w:rFonts w:cs="微软雅黑" w:hint="eastAsia"/>
        </w:rPr>
        <w:t>-u</w:t>
      </w:r>
      <w:r>
        <w:t>：以某身份运行，仅root运行有效</w:t>
      </w:r>
    </w:p>
    <w:p w:rsidR="000A7A53" w:rsidRDefault="000A7A53" w:rsidP="000A7A53">
      <w:pPr>
        <w:pStyle w:val="ListParagraph"/>
        <w:numPr>
          <w:ilvl w:val="0"/>
          <w:numId w:val="18"/>
        </w:numPr>
      </w:pPr>
      <w:r w:rsidRPr="000A7A53">
        <w:rPr>
          <w:rFonts w:cs="微软雅黑" w:hint="eastAsia"/>
        </w:rPr>
        <w:t>-m</w:t>
      </w:r>
      <w:r>
        <w:t>：最大使用内存，默认64M</w:t>
      </w:r>
    </w:p>
    <w:p w:rsidR="000A7A53" w:rsidRDefault="000A7A53" w:rsidP="000A7A53">
      <w:pPr>
        <w:pStyle w:val="ListParagraph"/>
        <w:numPr>
          <w:ilvl w:val="0"/>
          <w:numId w:val="18"/>
        </w:numPr>
      </w:pPr>
      <w:r w:rsidRPr="000A7A53">
        <w:rPr>
          <w:rFonts w:cs="微软雅黑" w:hint="eastAsia"/>
        </w:rPr>
        <w:t>-M</w:t>
      </w:r>
      <w:r>
        <w:t>：内存耗尽时，返回错误</w:t>
      </w:r>
    </w:p>
    <w:p w:rsidR="000A7A53" w:rsidRDefault="000A7A53" w:rsidP="000A7A53">
      <w:pPr>
        <w:pStyle w:val="ListParagraph"/>
        <w:numPr>
          <w:ilvl w:val="0"/>
          <w:numId w:val="18"/>
        </w:numPr>
      </w:pPr>
      <w:r w:rsidRPr="000A7A53">
        <w:rPr>
          <w:rFonts w:cs="微软雅黑" w:hint="eastAsia"/>
        </w:rPr>
        <w:t>-c</w:t>
      </w:r>
      <w:r>
        <w:t>：最大同时连接数，默认1024</w:t>
      </w:r>
    </w:p>
    <w:p w:rsidR="000A7A53" w:rsidRDefault="000A7A53" w:rsidP="000A7A53">
      <w:pPr>
        <w:pStyle w:val="ListParagraph"/>
        <w:numPr>
          <w:ilvl w:val="0"/>
          <w:numId w:val="18"/>
        </w:numPr>
      </w:pPr>
      <w:r w:rsidRPr="000A7A53">
        <w:rPr>
          <w:rFonts w:cs="微软雅黑" w:hint="eastAsia"/>
        </w:rPr>
        <w:t>-f</w:t>
      </w:r>
      <w:r>
        <w:t>：块增长因子，默认1.25</w:t>
      </w:r>
    </w:p>
    <w:p w:rsidR="000A7A53" w:rsidRDefault="000A7A53" w:rsidP="000A7A53">
      <w:pPr>
        <w:pStyle w:val="ListParagraph"/>
        <w:numPr>
          <w:ilvl w:val="0"/>
          <w:numId w:val="18"/>
        </w:numPr>
      </w:pPr>
      <w:r w:rsidRPr="000A7A53">
        <w:rPr>
          <w:rFonts w:cs="微软雅黑" w:hint="eastAsia"/>
        </w:rPr>
        <w:t>-n</w:t>
      </w:r>
      <w:r>
        <w:t>：最小分配空间，</w:t>
      </w:r>
      <w:proofErr w:type="spellStart"/>
      <w:r>
        <w:t>key+value+flags</w:t>
      </w:r>
      <w:proofErr w:type="spellEnd"/>
      <w:r>
        <w:t>默认是48</w:t>
      </w:r>
    </w:p>
    <w:p w:rsidR="000A7A53" w:rsidRDefault="000A7A53" w:rsidP="000A7A53">
      <w:pPr>
        <w:pStyle w:val="ListParagraph"/>
        <w:numPr>
          <w:ilvl w:val="0"/>
          <w:numId w:val="18"/>
        </w:numPr>
      </w:pPr>
      <w:r w:rsidRPr="000A7A53">
        <w:rPr>
          <w:rFonts w:cs="微软雅黑" w:hint="eastAsia"/>
        </w:rPr>
        <w:t>-h</w:t>
      </w:r>
      <w:r>
        <w:t>：帮助信息</w:t>
      </w:r>
    </w:p>
    <w:p w:rsidR="000A7A53" w:rsidRDefault="000A7A53" w:rsidP="000A7A53"/>
    <w:p w:rsidR="000A7A53" w:rsidRDefault="000A7A53" w:rsidP="000A7A53">
      <w:r w:rsidRPr="000A7A53">
        <w:rPr>
          <w:rFonts w:hint="eastAsia"/>
        </w:rPr>
        <w:t>服务开启：</w:t>
      </w:r>
      <w:proofErr w:type="spellStart"/>
      <w:r w:rsidRPr="000A7A53">
        <w:t>memcached</w:t>
      </w:r>
      <w:proofErr w:type="spellEnd"/>
      <w:r w:rsidRPr="000A7A53">
        <w:t xml:space="preserve"> -d -m 100 -u root -l 127.0.0.1 -p 11211 -c 256 -P /</w:t>
      </w:r>
      <w:proofErr w:type="spellStart"/>
      <w:r w:rsidRPr="000A7A53">
        <w:t>tmp</w:t>
      </w:r>
      <w:proofErr w:type="spellEnd"/>
      <w:r w:rsidRPr="000A7A53">
        <w:t>/memcached.pid</w:t>
      </w:r>
    </w:p>
    <w:p w:rsidR="008D2688" w:rsidRDefault="008D2688" w:rsidP="000A7A53"/>
    <w:p w:rsidR="008D2688" w:rsidRDefault="008D2688" w:rsidP="000A7A53"/>
    <w:p w:rsidR="008D2688" w:rsidRPr="000A7A53" w:rsidRDefault="008D2688" w:rsidP="000A7A53"/>
    <w:sectPr w:rsidR="008D2688" w:rsidRPr="000A7A5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1BB" w:rsidRDefault="008701BB" w:rsidP="00C522A3">
      <w:pPr>
        <w:spacing w:after="0"/>
      </w:pPr>
      <w:r>
        <w:separator/>
      </w:r>
    </w:p>
  </w:endnote>
  <w:endnote w:type="continuationSeparator" w:id="0">
    <w:p w:rsidR="008701BB" w:rsidRDefault="008701BB" w:rsidP="00C522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48358"/>
      <w:docPartObj>
        <w:docPartGallery w:val="Page Numbers (Bottom of Page)"/>
        <w:docPartUnique/>
      </w:docPartObj>
    </w:sdtPr>
    <w:sdtContent>
      <w:p w:rsidR="00C522A3" w:rsidRDefault="002218D6">
        <w:pPr>
          <w:pStyle w:val="Footer"/>
          <w:jc w:val="right"/>
        </w:pPr>
        <w:fldSimple w:instr=" PAGE   \* MERGEFORMAT ">
          <w:r w:rsidR="00E426D3">
            <w:rPr>
              <w:noProof/>
            </w:rPr>
            <w:t>1</w:t>
          </w:r>
        </w:fldSimple>
      </w:p>
    </w:sdtContent>
  </w:sdt>
  <w:p w:rsidR="00C522A3" w:rsidRDefault="00C522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1BB" w:rsidRDefault="008701BB" w:rsidP="00C522A3">
      <w:pPr>
        <w:spacing w:after="0"/>
      </w:pPr>
      <w:r>
        <w:separator/>
      </w:r>
    </w:p>
  </w:footnote>
  <w:footnote w:type="continuationSeparator" w:id="0">
    <w:p w:rsidR="008701BB" w:rsidRDefault="008701BB" w:rsidP="00C522A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6217"/>
    <w:multiLevelType w:val="hybridMultilevel"/>
    <w:tmpl w:val="5FA48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E7DD0"/>
    <w:multiLevelType w:val="hybridMultilevel"/>
    <w:tmpl w:val="BD9A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3304E"/>
    <w:multiLevelType w:val="hybridMultilevel"/>
    <w:tmpl w:val="9F3C3A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5"/>
  </w:num>
  <w:num w:numId="17">
    <w:abstractNumId w:val="4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F3952"/>
    <w:rsid w:val="00012DB3"/>
    <w:rsid w:val="0001352A"/>
    <w:rsid w:val="000A7A53"/>
    <w:rsid w:val="002218D6"/>
    <w:rsid w:val="00276FFE"/>
    <w:rsid w:val="002C32DD"/>
    <w:rsid w:val="002D42D7"/>
    <w:rsid w:val="003479E7"/>
    <w:rsid w:val="00433CEE"/>
    <w:rsid w:val="00512347"/>
    <w:rsid w:val="00572FA2"/>
    <w:rsid w:val="005B40F1"/>
    <w:rsid w:val="006C6432"/>
    <w:rsid w:val="008261CD"/>
    <w:rsid w:val="008701BB"/>
    <w:rsid w:val="008B5ACA"/>
    <w:rsid w:val="008C5117"/>
    <w:rsid w:val="008D2688"/>
    <w:rsid w:val="008F3952"/>
    <w:rsid w:val="008F448A"/>
    <w:rsid w:val="00904415"/>
    <w:rsid w:val="0099619D"/>
    <w:rsid w:val="009D5000"/>
    <w:rsid w:val="00A37EB3"/>
    <w:rsid w:val="00B20F1E"/>
    <w:rsid w:val="00B856C4"/>
    <w:rsid w:val="00BF2CF3"/>
    <w:rsid w:val="00C03A83"/>
    <w:rsid w:val="00C20DC1"/>
    <w:rsid w:val="00C522A3"/>
    <w:rsid w:val="00C56712"/>
    <w:rsid w:val="00D20C91"/>
    <w:rsid w:val="00D24EDE"/>
    <w:rsid w:val="00D80E2B"/>
    <w:rsid w:val="00DB6FA6"/>
    <w:rsid w:val="00DE6E85"/>
    <w:rsid w:val="00E426D3"/>
    <w:rsid w:val="00F01649"/>
    <w:rsid w:val="00F37F94"/>
    <w:rsid w:val="00F5611C"/>
    <w:rsid w:val="00F906AD"/>
    <w:rsid w:val="00FC1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2DB3"/>
  </w:style>
  <w:style w:type="paragraph" w:styleId="Header">
    <w:name w:val="header"/>
    <w:basedOn w:val="Normal"/>
    <w:link w:val="HeaderChar"/>
    <w:uiPriority w:val="99"/>
    <w:semiHidden/>
    <w:unhideWhenUsed/>
    <w:rsid w:val="00C522A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2A3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C522A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22A3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433CE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27</cp:revision>
  <dcterms:created xsi:type="dcterms:W3CDTF">2015-08-18T13:18:00Z</dcterms:created>
  <dcterms:modified xsi:type="dcterms:W3CDTF">2016-10-27T02:23:00Z</dcterms:modified>
</cp:coreProperties>
</file>