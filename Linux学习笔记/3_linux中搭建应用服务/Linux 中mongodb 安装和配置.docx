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7C7" w:rsidRPr="00C377C7" w:rsidRDefault="00C377C7" w:rsidP="00C377C7">
      <w:pPr>
        <w:pStyle w:val="Title"/>
        <w:rPr>
          <w:kern w:val="36"/>
        </w:rPr>
      </w:pPr>
      <w:r w:rsidRPr="00C377C7">
        <w:rPr>
          <w:rFonts w:hint="eastAsia"/>
          <w:kern w:val="36"/>
        </w:rPr>
        <w:t xml:space="preserve">mongodb </w:t>
      </w:r>
      <w:r w:rsidR="008115A0">
        <w:rPr>
          <w:rFonts w:hint="eastAsia"/>
          <w:kern w:val="36"/>
        </w:rPr>
        <w:t>的</w:t>
      </w:r>
      <w:r w:rsidRPr="00C377C7">
        <w:rPr>
          <w:rFonts w:hint="eastAsia"/>
          <w:kern w:val="36"/>
        </w:rPr>
        <w:t>安装</w:t>
      </w:r>
      <w:r w:rsidR="008115A0">
        <w:rPr>
          <w:rFonts w:hint="eastAsia"/>
          <w:kern w:val="36"/>
        </w:rPr>
        <w:t>和配置</w:t>
      </w:r>
    </w:p>
    <w:p w:rsidR="00C03A83" w:rsidRDefault="00C03A83" w:rsidP="00C377C7">
      <w:pPr>
        <w:pStyle w:val="Title"/>
      </w:pPr>
    </w:p>
    <w:p w:rsidR="00160927" w:rsidRDefault="00160927" w:rsidP="00160927">
      <w:pPr>
        <w:pStyle w:val="Heading1"/>
      </w:pPr>
      <w:r>
        <w:t>mongo</w:t>
      </w:r>
      <w:r>
        <w:rPr>
          <w:rFonts w:hint="eastAsia"/>
        </w:rPr>
        <w:t>的安装</w:t>
      </w:r>
    </w:p>
    <w:p w:rsidR="00C377C7" w:rsidRDefault="00C377C7" w:rsidP="00C377C7">
      <w:pPr>
        <w:pStyle w:val="Heading2"/>
      </w:pPr>
      <w:r>
        <w:rPr>
          <w:rFonts w:hint="eastAsia"/>
        </w:rPr>
        <w:t>下载，解压</w:t>
      </w:r>
      <w:r>
        <w:rPr>
          <w:rFonts w:hint="eastAsia"/>
        </w:rPr>
        <w:t>mongodb</w:t>
      </w:r>
      <w:r>
        <w:rPr>
          <w:rFonts w:hint="eastAsia"/>
        </w:rPr>
        <w:t>文件。</w:t>
      </w:r>
    </w:p>
    <w:p w:rsidR="00C377C7" w:rsidRDefault="00C377C7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把解压的文件放在/opt/</w:t>
      </w:r>
      <w:r w:rsidR="00D565E0">
        <w:rPr>
          <w:rFonts w:ascii="微软雅黑" w:eastAsia="微软雅黑" w:hAnsi="微软雅黑" w:hint="eastAsia"/>
          <w:color w:val="333333"/>
        </w:rPr>
        <w:t>下面（存放目录用自己习惯的位置</w:t>
      </w:r>
      <w:r>
        <w:rPr>
          <w:rFonts w:ascii="微软雅黑" w:eastAsia="微软雅黑" w:hAnsi="微软雅黑" w:hint="eastAsia"/>
          <w:color w:val="333333"/>
        </w:rPr>
        <w:t>）</w:t>
      </w:r>
    </w:p>
    <w:p w:rsidR="00C377C7" w:rsidRDefault="00C377C7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</w:p>
    <w:p w:rsidR="00C377C7" w:rsidRPr="00DE23C3" w:rsidRDefault="00C377C7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eastAsia="微软雅黑"/>
        </w:rPr>
      </w:pPr>
      <w:r>
        <w:rPr>
          <w:rFonts w:ascii="微软雅黑" w:eastAsia="微软雅黑" w:hAnsi="微软雅黑" w:hint="eastAsia"/>
          <w:color w:val="333333"/>
        </w:rPr>
        <w:t xml:space="preserve">wget </w:t>
      </w:r>
      <w:hyperlink r:id="rId7" w:history="1">
        <w:r w:rsidR="00D842ED" w:rsidRPr="00DE23C3">
          <w:rPr>
            <w:rFonts w:eastAsia="微软雅黑" w:hint="eastAsia"/>
          </w:rPr>
          <w:t>http://fastdl.mongodb.org/linux/mongodb-linux-x86_64-2.</w:t>
        </w:r>
        <w:r w:rsidR="00D842ED" w:rsidRPr="00DE23C3">
          <w:rPr>
            <w:rFonts w:eastAsia="微软雅黑"/>
          </w:rPr>
          <w:t>6</w:t>
        </w:r>
        <w:r w:rsidR="00D842ED" w:rsidRPr="00DE23C3">
          <w:rPr>
            <w:rFonts w:eastAsia="微软雅黑" w:hint="eastAsia"/>
          </w:rPr>
          <w:t>.9.tgz</w:t>
        </w:r>
      </w:hyperlink>
    </w:p>
    <w:p w:rsidR="00C377C7" w:rsidRDefault="00C45CED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 w:rsidRPr="00C45CED">
        <w:rPr>
          <w:rFonts w:ascii="微软雅黑" w:eastAsia="微软雅黑" w:hAnsi="微软雅黑"/>
          <w:color w:val="333333"/>
        </w:rPr>
        <w:t>mv mongodb-linux-x86_64-</w:t>
      </w:r>
      <w:r w:rsidR="00EB08CF">
        <w:rPr>
          <w:rFonts w:ascii="微软雅黑" w:eastAsia="微软雅黑" w:hAnsi="微软雅黑"/>
          <w:color w:val="333333"/>
        </w:rPr>
        <w:t>2.6.9</w:t>
      </w:r>
      <w:r w:rsidRPr="00C45CED">
        <w:rPr>
          <w:rFonts w:ascii="微软雅黑" w:eastAsia="微软雅黑" w:hAnsi="微软雅黑"/>
          <w:color w:val="333333"/>
        </w:rPr>
        <w:t>.tgz /opt</w:t>
      </w:r>
    </w:p>
    <w:p w:rsidR="00C45CED" w:rsidRDefault="00C45CED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 w:rsidRPr="00C45CED">
        <w:rPr>
          <w:rFonts w:ascii="微软雅黑" w:eastAsia="微软雅黑" w:hAnsi="微软雅黑"/>
          <w:color w:val="333333"/>
        </w:rPr>
        <w:t>tar -zxvf mongodb-linux-x86_64-</w:t>
      </w:r>
      <w:r w:rsidR="00EB08CF">
        <w:rPr>
          <w:rFonts w:ascii="微软雅黑" w:eastAsia="微软雅黑" w:hAnsi="微软雅黑"/>
          <w:color w:val="333333"/>
        </w:rPr>
        <w:t>2.6.9</w:t>
      </w:r>
      <w:r w:rsidRPr="00C45CED">
        <w:rPr>
          <w:rFonts w:ascii="微软雅黑" w:eastAsia="微软雅黑" w:hAnsi="微软雅黑"/>
          <w:color w:val="333333"/>
        </w:rPr>
        <w:t>.tgz</w:t>
      </w:r>
    </w:p>
    <w:p w:rsidR="00C377C7" w:rsidRDefault="00C45CED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 w:rsidRPr="00C45CED">
        <w:rPr>
          <w:rFonts w:ascii="微软雅黑" w:eastAsia="微软雅黑" w:hAnsi="微软雅黑"/>
          <w:color w:val="333333"/>
        </w:rPr>
        <w:t>mv mongodb-linux-x86_64-</w:t>
      </w:r>
      <w:r w:rsidR="00EB08CF">
        <w:rPr>
          <w:rFonts w:ascii="微软雅黑" w:eastAsia="微软雅黑" w:hAnsi="微软雅黑"/>
          <w:color w:val="333333"/>
        </w:rPr>
        <w:t>2.6.9</w:t>
      </w:r>
      <w:r w:rsidRPr="00C45CED">
        <w:rPr>
          <w:rFonts w:ascii="微软雅黑" w:eastAsia="微软雅黑" w:hAnsi="微软雅黑"/>
          <w:color w:val="333333"/>
        </w:rPr>
        <w:t xml:space="preserve"> mongodb</w:t>
      </w:r>
      <w:r w:rsidR="00EB08CF">
        <w:rPr>
          <w:rFonts w:ascii="微软雅黑" w:eastAsia="微软雅黑" w:hAnsi="微软雅黑"/>
          <w:color w:val="333333"/>
        </w:rPr>
        <w:t>2.6.9</w:t>
      </w:r>
      <w:r w:rsidR="00C377C7">
        <w:rPr>
          <w:rFonts w:ascii="微软雅黑" w:eastAsia="微软雅黑" w:hAnsi="微软雅黑" w:hint="eastAsia"/>
          <w:color w:val="333333"/>
        </w:rPr>
        <w:t>（</w:t>
      </w:r>
      <w:r>
        <w:rPr>
          <w:rFonts w:ascii="微软雅黑" w:eastAsia="微软雅黑" w:hAnsi="微软雅黑" w:hint="eastAsia"/>
          <w:color w:val="333333"/>
        </w:rPr>
        <w:t>重命名</w:t>
      </w:r>
      <w:r w:rsidR="00C377C7">
        <w:rPr>
          <w:rFonts w:ascii="微软雅黑" w:eastAsia="微软雅黑" w:hAnsi="微软雅黑" w:hint="eastAsia"/>
          <w:color w:val="333333"/>
        </w:rPr>
        <w:t>）</w:t>
      </w:r>
    </w:p>
    <w:p w:rsidR="00CC3CAA" w:rsidRDefault="00CC3CAA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</w:p>
    <w:p w:rsidR="00CC3CAA" w:rsidRDefault="00C377C7" w:rsidP="00CC3CAA">
      <w:pPr>
        <w:pStyle w:val="Heading2"/>
      </w:pPr>
      <w:r>
        <w:rPr>
          <w:rFonts w:hint="eastAsia"/>
        </w:rPr>
        <w:t>创建</w:t>
      </w:r>
      <w:r>
        <w:rPr>
          <w:rFonts w:hint="eastAsia"/>
        </w:rPr>
        <w:t>mongodb</w:t>
      </w:r>
      <w:r w:rsidR="00CC3CAA">
        <w:rPr>
          <w:rFonts w:hint="eastAsia"/>
        </w:rPr>
        <w:t>存放的数据文件、日志</w:t>
      </w:r>
      <w:r>
        <w:rPr>
          <w:rFonts w:hint="eastAsia"/>
        </w:rPr>
        <w:t>文件</w:t>
      </w:r>
    </w:p>
    <w:p w:rsidR="00CC3CAA" w:rsidRDefault="00CC3CAA" w:rsidP="00CC3CAA">
      <w:pPr>
        <w:ind w:left="255"/>
      </w:pPr>
      <w:r>
        <w:rPr>
          <w:rFonts w:hint="eastAsia"/>
        </w:rPr>
        <w:t>/</w:t>
      </w:r>
      <w:r w:rsidR="00D91E0D">
        <w:rPr>
          <w:rFonts w:hint="eastAsia"/>
        </w:rPr>
        <w:t>mongodb/mongodb_db(存放数据)</w:t>
      </w:r>
    </w:p>
    <w:p w:rsidR="00D91E0D" w:rsidRDefault="00D91E0D" w:rsidP="00CC3CAA">
      <w:pPr>
        <w:ind w:left="255"/>
      </w:pPr>
      <w:r>
        <w:rPr>
          <w:rFonts w:hint="eastAsia"/>
        </w:rPr>
        <w:t>/mongodb/mongodb_logs(存放日志文件)</w:t>
      </w:r>
    </w:p>
    <w:p w:rsidR="00CC5379" w:rsidRPr="00CC3CAA" w:rsidRDefault="00CC5379" w:rsidP="00CC3CAA">
      <w:pPr>
        <w:ind w:left="255"/>
      </w:pPr>
    </w:p>
    <w:p w:rsidR="00C377C7" w:rsidRDefault="00CC5379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 w:rsidRPr="00CC5379">
        <w:rPr>
          <w:rFonts w:ascii="微软雅黑" w:eastAsia="微软雅黑" w:hAnsi="微软雅黑"/>
          <w:color w:val="333333"/>
        </w:rPr>
        <w:t>mkdir -p /mongodb/mongodb_db</w:t>
      </w:r>
    </w:p>
    <w:p w:rsidR="00CC5379" w:rsidRDefault="00CC5379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 w:rsidRPr="00CC5379">
        <w:rPr>
          <w:rFonts w:ascii="微软雅黑" w:eastAsia="微软雅黑" w:hAnsi="微软雅黑"/>
          <w:color w:val="333333"/>
        </w:rPr>
        <w:t>mkdir -p /mongodb/mongodb_logs</w:t>
      </w:r>
    </w:p>
    <w:p w:rsidR="00D52834" w:rsidRDefault="00D52834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</w:p>
    <w:p w:rsidR="00CC5379" w:rsidRDefault="00CC5379" w:rsidP="00CC5379">
      <w:pPr>
        <w:pStyle w:val="Heading2"/>
      </w:pPr>
      <w:r>
        <w:rPr>
          <w:rFonts w:hint="eastAsia"/>
        </w:rPr>
        <w:t>启动</w:t>
      </w:r>
      <w:r>
        <w:rPr>
          <w:rFonts w:hint="eastAsia"/>
        </w:rPr>
        <w:t>mongodb</w:t>
      </w:r>
      <w:r>
        <w:rPr>
          <w:rFonts w:hint="eastAsia"/>
        </w:rPr>
        <w:t>服务</w:t>
      </w:r>
    </w:p>
    <w:p w:rsidR="00CC5379" w:rsidRDefault="00CC5379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</w:p>
    <w:p w:rsidR="002F7BE0" w:rsidRDefault="00A37E1C" w:rsidP="00A37E1C">
      <w:r>
        <w:rPr>
          <w:rFonts w:hint="eastAsia"/>
        </w:rPr>
        <w:t xml:space="preserve">  第一步：</w:t>
      </w:r>
      <w:r w:rsidR="002F7BE0" w:rsidRPr="002F7BE0">
        <w:t>cd</w:t>
      </w:r>
      <w:r w:rsidR="00B24F38">
        <w:t xml:space="preserve"> /opt/mongodb2.6</w:t>
      </w:r>
      <w:r w:rsidR="002F7BE0" w:rsidRPr="002F7BE0">
        <w:t>.9/bin</w:t>
      </w:r>
    </w:p>
    <w:p w:rsidR="00C377C7" w:rsidRDefault="00CC5379" w:rsidP="00F5565E">
      <w:pPr>
        <w:rPr>
          <w:color w:val="333333"/>
        </w:rPr>
      </w:pPr>
      <w:r>
        <w:rPr>
          <w:rFonts w:hint="eastAsia"/>
        </w:rPr>
        <w:t xml:space="preserve">  </w:t>
      </w:r>
      <w:r w:rsidR="00A37E1C">
        <w:rPr>
          <w:rFonts w:hint="eastAsia"/>
        </w:rPr>
        <w:t>第二步：</w:t>
      </w:r>
      <w:r w:rsidR="00F5565E" w:rsidRPr="00F5565E">
        <w:t>./mongod --dbpath=/mongodb/mongodb_db  --logpath=/mongodb/mongodb_logs/mongodb.log  --logappend&amp;</w:t>
      </w:r>
    </w:p>
    <w:p w:rsidR="002F7BE0" w:rsidRDefault="00CC5379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//</w:t>
      </w:r>
      <w:r w:rsidR="00C377C7" w:rsidRPr="00CC5379">
        <w:rPr>
          <w:rFonts w:eastAsia="微软雅黑" w:hint="eastAsia"/>
        </w:rPr>
        <w:t>执行完会出现</w:t>
      </w:r>
      <w:r w:rsidR="002F7BE0">
        <w:rPr>
          <w:rFonts w:eastAsia="微软雅黑" w:hint="eastAsia"/>
        </w:rPr>
        <w:t>:</w:t>
      </w:r>
    </w:p>
    <w:p w:rsidR="00C377C7" w:rsidRDefault="00C377C7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all output going to: /mongodbdata/mongodb_logs/mongodb.log</w:t>
      </w:r>
    </w:p>
    <w:p w:rsidR="001C4E09" w:rsidRDefault="001C4E09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</w:p>
    <w:p w:rsidR="00C377C7" w:rsidRDefault="00C377C7" w:rsidP="003B227E">
      <w:pPr>
        <w:pStyle w:val="Heading2"/>
      </w:pPr>
      <w:r>
        <w:rPr>
          <w:rFonts w:hint="eastAsia"/>
        </w:rPr>
        <w:lastRenderedPageBreak/>
        <w:t>检查</w:t>
      </w:r>
      <w:r w:rsidR="001C4E09">
        <w:rPr>
          <w:rFonts w:hint="eastAsia"/>
        </w:rPr>
        <w:t>服务是否启动</w:t>
      </w:r>
      <w:r w:rsidR="001C4E09">
        <w:rPr>
          <w:rFonts w:hint="eastAsia"/>
        </w:rPr>
        <w:t>mongodb</w:t>
      </w:r>
      <w:r w:rsidR="001C4E09">
        <w:rPr>
          <w:rFonts w:hint="eastAsia"/>
        </w:rPr>
        <w:t>（服务的</w:t>
      </w:r>
      <w:r>
        <w:rPr>
          <w:rFonts w:hint="eastAsia"/>
        </w:rPr>
        <w:t>端口为：</w:t>
      </w:r>
      <w:r>
        <w:rPr>
          <w:rFonts w:hint="eastAsia"/>
        </w:rPr>
        <w:t>27017</w:t>
      </w:r>
      <w:r w:rsidR="001C4E09">
        <w:rPr>
          <w:rFonts w:hint="eastAsia"/>
        </w:rPr>
        <w:t>）</w:t>
      </w:r>
    </w:p>
    <w:p w:rsidR="00C377C7" w:rsidRDefault="00C377C7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# netstat -lanp  | grep 27017</w:t>
      </w:r>
    </w:p>
    <w:p w:rsidR="003B227E" w:rsidRPr="003B227E" w:rsidRDefault="003B227E" w:rsidP="003B227E">
      <w:pPr>
        <w:pStyle w:val="NormalWeb"/>
        <w:pBdr>
          <w:left w:val="dotted" w:sz="12" w:space="26" w:color="E4E4E4"/>
        </w:pBdr>
        <w:shd w:val="clear" w:color="auto" w:fill="FFFFFF"/>
        <w:spacing w:after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 w:rsidRPr="003B227E">
        <w:rPr>
          <w:rFonts w:ascii="微软雅黑" w:eastAsia="微软雅黑" w:hAnsi="微软雅黑"/>
          <w:color w:val="333333"/>
        </w:rPr>
        <w:t>tcp        0      0 0.0.0.0:27017               0.0.0.0:*                   LISTEN      6509/            ./mongod</w:t>
      </w:r>
    </w:p>
    <w:p w:rsidR="003B227E" w:rsidRDefault="003B227E" w:rsidP="003B227E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 w:rsidRPr="003B227E">
        <w:rPr>
          <w:rFonts w:ascii="微软雅黑" w:eastAsia="微软雅黑" w:hAnsi="微软雅黑"/>
          <w:color w:val="333333"/>
        </w:rPr>
        <w:t>unix  2      [ ACC ]     STREAM     LISTENING     2068952 6509/./mongod       /tmp/mongodb-27            017.sock</w:t>
      </w:r>
    </w:p>
    <w:p w:rsidR="00C377C7" w:rsidRDefault="003B227E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出现以上提示说明</w:t>
      </w:r>
      <w:r w:rsidR="00C377C7">
        <w:rPr>
          <w:rFonts w:ascii="微软雅黑" w:eastAsia="微软雅黑" w:hAnsi="微软雅黑" w:hint="eastAsia"/>
          <w:color w:val="333333"/>
        </w:rPr>
        <w:t>启动成功。</w:t>
      </w:r>
    </w:p>
    <w:p w:rsidR="003B227E" w:rsidRDefault="003B227E" w:rsidP="00C377C7">
      <w:pPr>
        <w:pStyle w:val="NormalWeb"/>
        <w:pBdr>
          <w:left w:val="dotted" w:sz="12" w:space="26" w:color="E4E4E4"/>
        </w:pBdr>
        <w:shd w:val="clear" w:color="auto" w:fill="FFFFFF"/>
        <w:spacing w:before="0" w:beforeAutospacing="0" w:after="0" w:afterAutospacing="0" w:line="420" w:lineRule="atLeast"/>
        <w:ind w:left="255"/>
        <w:jc w:val="both"/>
        <w:rPr>
          <w:rFonts w:ascii="微软雅黑" w:eastAsia="微软雅黑" w:hAnsi="微软雅黑"/>
          <w:color w:val="333333"/>
        </w:rPr>
      </w:pPr>
    </w:p>
    <w:p w:rsidR="003B227E" w:rsidRDefault="003B227E" w:rsidP="006F2C96">
      <w:pPr>
        <w:pStyle w:val="Heading2"/>
      </w:pPr>
      <w:r w:rsidRPr="006F2C96">
        <w:rPr>
          <w:rFonts w:hint="eastAsia"/>
        </w:rPr>
        <w:t>通过</w:t>
      </w:r>
      <w:r w:rsidRPr="006F2C96">
        <w:rPr>
          <w:rFonts w:hint="eastAsia"/>
        </w:rPr>
        <w:t>mongodb</w:t>
      </w:r>
      <w:r w:rsidRPr="006F2C96">
        <w:rPr>
          <w:rFonts w:hint="eastAsia"/>
        </w:rPr>
        <w:t>客服端程序</w:t>
      </w:r>
      <w:r w:rsidR="00442123" w:rsidRPr="006F2C96">
        <w:rPr>
          <w:rFonts w:hint="eastAsia"/>
        </w:rPr>
        <w:t>连接数据库</w:t>
      </w:r>
    </w:p>
    <w:p w:rsidR="006F2C96" w:rsidRPr="006F2C96" w:rsidRDefault="006F2C96" w:rsidP="006F2C96">
      <w:pPr>
        <w:ind w:firstLine="255"/>
      </w:pPr>
      <w:r>
        <w:rPr>
          <w:rFonts w:hint="eastAsia"/>
        </w:rPr>
        <w:t>数据库客户端：</w:t>
      </w:r>
      <w:r w:rsidR="0090034F">
        <w:t>/opt/mongodb2.6</w:t>
      </w:r>
      <w:r w:rsidRPr="002F7BE0">
        <w:t>.9/bin</w:t>
      </w:r>
      <w:r>
        <w:rPr>
          <w:rFonts w:hint="eastAsia"/>
        </w:rPr>
        <w:t>/mongo</w:t>
      </w:r>
    </w:p>
    <w:p w:rsidR="006F2C96" w:rsidRDefault="006F2C96" w:rsidP="006F2C96">
      <w:pPr>
        <w:ind w:firstLine="255"/>
        <w:rPr>
          <w:color w:val="333333"/>
        </w:rPr>
      </w:pPr>
      <w:r w:rsidRPr="002F7BE0">
        <w:t>/opt/mongodb</w:t>
      </w:r>
      <w:r w:rsidR="00EB08CF">
        <w:t>2.6.9</w:t>
      </w:r>
      <w:r w:rsidRPr="002F7BE0">
        <w:t>/bin</w:t>
      </w:r>
      <w:r>
        <w:rPr>
          <w:rFonts w:hint="eastAsia"/>
        </w:rPr>
        <w:t>/mongo</w:t>
      </w:r>
      <w:r>
        <w:rPr>
          <w:rFonts w:hint="eastAsia"/>
          <w:color w:val="333333"/>
        </w:rPr>
        <w:t xml:space="preserve"> </w:t>
      </w:r>
    </w:p>
    <w:p w:rsidR="006F2C96" w:rsidRPr="006F2C96" w:rsidRDefault="006F2C96" w:rsidP="006F2C96">
      <w:pPr>
        <w:ind w:firstLine="255"/>
        <w:rPr>
          <w:rFonts w:cs="Times New Roman"/>
          <w:color w:val="333333"/>
          <w:szCs w:val="24"/>
        </w:rPr>
      </w:pPr>
      <w:r w:rsidRPr="006F2C96">
        <w:rPr>
          <w:rFonts w:cs="Times New Roman"/>
          <w:color w:val="333333"/>
          <w:szCs w:val="24"/>
        </w:rPr>
        <w:t xml:space="preserve">MongoDB shell version: </w:t>
      </w:r>
      <w:r w:rsidR="00EB08CF">
        <w:rPr>
          <w:rFonts w:cs="Times New Roman"/>
          <w:color w:val="333333"/>
          <w:szCs w:val="24"/>
        </w:rPr>
        <w:t>2.6.9</w:t>
      </w:r>
    </w:p>
    <w:p w:rsidR="006F2C96" w:rsidRPr="006F2C96" w:rsidRDefault="006F2C96" w:rsidP="006F2C96">
      <w:pPr>
        <w:ind w:firstLine="255"/>
        <w:rPr>
          <w:rFonts w:cs="Times New Roman"/>
          <w:color w:val="333333"/>
          <w:szCs w:val="24"/>
        </w:rPr>
      </w:pPr>
      <w:r w:rsidRPr="006F2C96">
        <w:rPr>
          <w:rFonts w:cs="Times New Roman"/>
          <w:color w:val="333333"/>
          <w:szCs w:val="24"/>
        </w:rPr>
        <w:t>connecting to: test</w:t>
      </w:r>
    </w:p>
    <w:p w:rsidR="006F2C96" w:rsidRPr="006F2C96" w:rsidRDefault="006F2C96" w:rsidP="006F2C96">
      <w:pPr>
        <w:ind w:firstLine="255"/>
        <w:rPr>
          <w:rFonts w:cs="Times New Roman"/>
          <w:color w:val="333333"/>
          <w:szCs w:val="24"/>
        </w:rPr>
      </w:pPr>
      <w:r w:rsidRPr="006F2C96">
        <w:rPr>
          <w:rFonts w:cs="Times New Roman"/>
          <w:color w:val="333333"/>
          <w:szCs w:val="24"/>
        </w:rPr>
        <w:t>&gt; use mongo_test</w:t>
      </w:r>
      <w:r>
        <w:rPr>
          <w:rFonts w:cs="Times New Roman" w:hint="eastAsia"/>
          <w:color w:val="333333"/>
          <w:szCs w:val="24"/>
        </w:rPr>
        <w:t xml:space="preserve">  //创建库</w:t>
      </w:r>
    </w:p>
    <w:p w:rsidR="006F2C96" w:rsidRPr="006F2C96" w:rsidRDefault="006F2C96" w:rsidP="006F2C96">
      <w:pPr>
        <w:ind w:firstLine="255"/>
        <w:rPr>
          <w:rFonts w:cs="Times New Roman"/>
          <w:color w:val="333333"/>
          <w:szCs w:val="24"/>
        </w:rPr>
      </w:pPr>
      <w:r w:rsidRPr="006F2C96">
        <w:rPr>
          <w:rFonts w:cs="Times New Roman"/>
          <w:color w:val="333333"/>
          <w:szCs w:val="24"/>
        </w:rPr>
        <w:t>switched to db mongo_test</w:t>
      </w:r>
    </w:p>
    <w:p w:rsidR="006F2C96" w:rsidRPr="006F2C96" w:rsidRDefault="006F2C96" w:rsidP="006F2C96">
      <w:pPr>
        <w:ind w:firstLine="255"/>
        <w:rPr>
          <w:rFonts w:cs="Times New Roman"/>
          <w:color w:val="333333"/>
          <w:szCs w:val="24"/>
        </w:rPr>
      </w:pPr>
      <w:r w:rsidRPr="006F2C96">
        <w:rPr>
          <w:rFonts w:cs="Times New Roman"/>
          <w:color w:val="333333"/>
          <w:szCs w:val="24"/>
        </w:rPr>
        <w:t>&gt; db.createCollection("test")</w:t>
      </w:r>
      <w:r>
        <w:rPr>
          <w:rFonts w:cs="Times New Roman" w:hint="eastAsia"/>
          <w:color w:val="333333"/>
          <w:szCs w:val="24"/>
        </w:rPr>
        <w:t>//创建库</w:t>
      </w:r>
    </w:p>
    <w:p w:rsidR="00C377C7" w:rsidRDefault="006F2C96" w:rsidP="006F2C96">
      <w:pPr>
        <w:ind w:firstLine="255"/>
        <w:rPr>
          <w:rFonts w:cs="Times New Roman"/>
          <w:color w:val="333333"/>
          <w:szCs w:val="24"/>
        </w:rPr>
      </w:pPr>
      <w:r w:rsidRPr="006F2C96">
        <w:rPr>
          <w:rFonts w:cs="Times New Roman"/>
          <w:color w:val="333333"/>
          <w:szCs w:val="24"/>
        </w:rPr>
        <w:t>{ "ok" : 0, "errmsg" : "collection already exists" }</w:t>
      </w:r>
    </w:p>
    <w:p w:rsidR="00160927" w:rsidRDefault="00160927" w:rsidP="006F2C96">
      <w:pPr>
        <w:ind w:firstLine="255"/>
        <w:rPr>
          <w:rFonts w:cs="Times New Roman"/>
          <w:color w:val="333333"/>
          <w:szCs w:val="24"/>
        </w:rPr>
      </w:pPr>
    </w:p>
    <w:p w:rsidR="00160927" w:rsidRDefault="000B0355" w:rsidP="000B0355">
      <w:pPr>
        <w:pStyle w:val="Heading1"/>
      </w:pPr>
      <w:r>
        <w:rPr>
          <w:rFonts w:hint="eastAsia"/>
        </w:rPr>
        <w:t>配置</w:t>
      </w:r>
      <w:r>
        <w:rPr>
          <w:rFonts w:hint="eastAsia"/>
        </w:rPr>
        <w:t>mongodb</w:t>
      </w:r>
    </w:p>
    <w:p w:rsidR="000B0355" w:rsidRDefault="001F41F0" w:rsidP="001F41F0">
      <w:pPr>
        <w:pStyle w:val="Heading2"/>
        <w:numPr>
          <w:ilvl w:val="0"/>
          <w:numId w:val="18"/>
        </w:numPr>
      </w:pPr>
      <w:r>
        <w:rPr>
          <w:rFonts w:hint="eastAsia"/>
        </w:rPr>
        <w:t>创建并且配置</w:t>
      </w:r>
      <w:r w:rsidRPr="001F41F0">
        <w:t>mongodb.conf</w:t>
      </w:r>
      <w:r>
        <w:rPr>
          <w:rFonts w:hint="eastAsia"/>
        </w:rPr>
        <w:t>在安装目录</w:t>
      </w:r>
    </w:p>
    <w:p w:rsidR="0055685E" w:rsidRDefault="0055685E" w:rsidP="0055685E">
      <w:pPr>
        <w:ind w:left="360"/>
      </w:pPr>
      <w:r w:rsidRPr="0055685E">
        <w:rPr>
          <w:rFonts w:hint="eastAsia"/>
          <w:b/>
          <w:i/>
          <w:color w:val="333333"/>
          <w:spacing w:val="8"/>
          <w:sz w:val="20"/>
          <w:szCs w:val="20"/>
        </w:rPr>
        <w:t>verbose</w:t>
      </w:r>
      <w:r>
        <w:rPr>
          <w:rFonts w:hint="eastAsia"/>
          <w:color w:val="333333"/>
          <w:spacing w:val="8"/>
          <w:sz w:val="20"/>
          <w:szCs w:val="20"/>
        </w:rPr>
        <w:t>：</w:t>
      </w:r>
      <w:r w:rsidRPr="0055685E">
        <w:rPr>
          <w:rFonts w:hint="eastAsia"/>
        </w:rPr>
        <w:t>日志信息冗余。默认false。提高内部报告标准输出或记录到logpath配置的日志文件中。要启用verbose或启用verbosity 用vvvv参数，</w:t>
      </w:r>
    </w:p>
    <w:p w:rsidR="0055685E" w:rsidRDefault="0055685E" w:rsidP="0055685E">
      <w:pPr>
        <w:ind w:left="360"/>
        <w:rPr>
          <w:color w:val="333333"/>
          <w:spacing w:val="8"/>
          <w:sz w:val="20"/>
          <w:szCs w:val="20"/>
        </w:rPr>
      </w:pPr>
      <w:r w:rsidRPr="0055685E">
        <w:rPr>
          <w:rFonts w:hint="eastAsia"/>
        </w:rPr>
        <w:t>启动verbose冗长信息，它的级别有 vv~vvvvv，v越多级别越高，在日志文件中记录的信息越详细。</w:t>
      </w:r>
      <w:r>
        <w:rPr>
          <w:rFonts w:hint="eastAsia"/>
          <w:color w:val="333333"/>
          <w:spacing w:val="8"/>
          <w:sz w:val="20"/>
          <w:szCs w:val="20"/>
        </w:rPr>
        <w:t>如：</w:t>
      </w:r>
    </w:p>
    <w:p w:rsidR="0055685E" w:rsidRDefault="0055685E" w:rsidP="0055685E">
      <w:pPr>
        <w:ind w:left="720"/>
        <w:rPr>
          <w:b/>
        </w:rPr>
      </w:pPr>
      <w:r w:rsidRPr="0055685E">
        <w:rPr>
          <w:rFonts w:hint="eastAsia"/>
          <w:b/>
        </w:rPr>
        <w:lastRenderedPageBreak/>
        <w:t>verbose = true</w:t>
      </w:r>
      <w:r w:rsidRPr="0055685E">
        <w:rPr>
          <w:rFonts w:hint="eastAsia"/>
          <w:b/>
        </w:rPr>
        <w:br/>
        <w:t>vvvv = true</w:t>
      </w:r>
      <w:r w:rsidRPr="0055685E">
        <w:rPr>
          <w:rFonts w:hint="eastAsia"/>
          <w:b/>
        </w:rPr>
        <w:tab/>
      </w:r>
    </w:p>
    <w:p w:rsidR="00224F99" w:rsidRPr="0055685E" w:rsidRDefault="00224F99" w:rsidP="0055685E">
      <w:pPr>
        <w:ind w:left="720"/>
        <w:rPr>
          <w:b/>
        </w:rPr>
      </w:pPr>
    </w:p>
    <w:p w:rsidR="0055685E" w:rsidRPr="0055685E" w:rsidRDefault="0055685E" w:rsidP="0055685E">
      <w:pPr>
        <w:ind w:left="270"/>
        <w:rPr>
          <w:shd w:val="clear" w:color="auto" w:fill="FFFFFF"/>
        </w:rPr>
      </w:pPr>
      <w:r w:rsidRPr="0055685E">
        <w:rPr>
          <w:rFonts w:hint="eastAsia"/>
          <w:b/>
          <w:i/>
          <w:shd w:val="clear" w:color="auto" w:fill="FFFFFF"/>
        </w:rPr>
        <w:t>port</w:t>
      </w:r>
      <w:r w:rsidRPr="0055685E">
        <w:rPr>
          <w:rFonts w:hint="eastAsia"/>
          <w:shd w:val="clear" w:color="auto" w:fill="FFFFFF"/>
        </w:rPr>
        <w:t>：端口默认</w:t>
      </w:r>
      <w:r w:rsidRPr="0055685E">
        <w:rPr>
          <w:shd w:val="clear" w:color="auto" w:fill="FFFFFF"/>
        </w:rPr>
        <w:t>27017，MongoDB的默认服务TCP端口，监听客户端连接。要是端口设置小于1024，比如1021，则需要root权限启动，不能用mongodb帐号启动，（普通帐号即使是27017也起不来）否则报错：[mongo --port=1021 连接]</w:t>
      </w:r>
    </w:p>
    <w:p w:rsidR="0055685E" w:rsidRPr="0055685E" w:rsidRDefault="0055685E" w:rsidP="0055685E">
      <w:pPr>
        <w:ind w:left="270"/>
        <w:rPr>
          <w:shd w:val="clear" w:color="auto" w:fill="FFFFFF"/>
        </w:rPr>
      </w:pPr>
      <w:r w:rsidRPr="0055685E">
        <w:rPr>
          <w:shd w:val="clear" w:color="auto" w:fill="FFFFFF"/>
        </w:rPr>
        <w:t>ERROR: listen(): bind() failed errno:13 Permission denied for socket: 127.0.0.1:1021</w:t>
      </w:r>
    </w:p>
    <w:p w:rsidR="0055685E" w:rsidRDefault="0055685E" w:rsidP="0055685E">
      <w:pPr>
        <w:ind w:left="720"/>
        <w:rPr>
          <w:b/>
          <w:shd w:val="clear" w:color="auto" w:fill="FFFFFF"/>
        </w:rPr>
      </w:pPr>
      <w:r w:rsidRPr="0055685E">
        <w:rPr>
          <w:b/>
          <w:shd w:val="clear" w:color="auto" w:fill="FFFFFF"/>
        </w:rPr>
        <w:t>port = 27017</w:t>
      </w:r>
    </w:p>
    <w:p w:rsidR="00224F99" w:rsidRDefault="00224F99" w:rsidP="0055685E">
      <w:pPr>
        <w:ind w:left="720"/>
        <w:rPr>
          <w:b/>
          <w:shd w:val="clear" w:color="auto" w:fill="FFFFFF"/>
        </w:rPr>
      </w:pPr>
    </w:p>
    <w:p w:rsidR="0055685E" w:rsidRDefault="0055685E" w:rsidP="0055685E">
      <w:pPr>
        <w:ind w:left="195"/>
      </w:pPr>
      <w:r w:rsidRPr="0055685E">
        <w:rPr>
          <w:rFonts w:hint="eastAsia"/>
          <w:b/>
          <w:i/>
        </w:rPr>
        <w:t>bind_ip</w:t>
      </w:r>
      <w:r>
        <w:rPr>
          <w:rFonts w:hint="eastAsia"/>
        </w:rPr>
        <w:t>：绑定地址。默认127.0.0.1，只能通过本地连接。进程绑定和监听来自这个地址上的应用连接。要是需要给其他服务器连接，则需要注释掉这个或则把IP改成本机地址，如192.168.200.201[其他服务器用 mongo --host=192.168.200.201 连接] ，可以用一个逗号分隔的列表绑定多个IP地址。</w:t>
      </w:r>
    </w:p>
    <w:p w:rsidR="0055685E" w:rsidRDefault="0055685E" w:rsidP="0055685E">
      <w:pPr>
        <w:ind w:firstLine="720"/>
        <w:rPr>
          <w:b/>
        </w:rPr>
      </w:pPr>
      <w:r w:rsidRPr="0055685E">
        <w:rPr>
          <w:rFonts w:hint="eastAsia"/>
          <w:b/>
        </w:rPr>
        <w:t>bind_ip = 127.0.0.1</w:t>
      </w:r>
    </w:p>
    <w:p w:rsidR="00F51AA1" w:rsidRDefault="00F51AA1" w:rsidP="00F51AA1">
      <w:pPr>
        <w:rPr>
          <w:b/>
        </w:rPr>
      </w:pPr>
    </w:p>
    <w:p w:rsidR="00F51AA1" w:rsidRPr="00F51AA1" w:rsidRDefault="00F51AA1" w:rsidP="00F51AA1">
      <w:pPr>
        <w:ind w:left="300"/>
      </w:pPr>
      <w:r w:rsidRPr="00F51AA1">
        <w:rPr>
          <w:b/>
          <w:i/>
        </w:rPr>
        <w:t>maxConns</w:t>
      </w:r>
      <w:r w:rsidRPr="00F51AA1">
        <w:t>：最大连接数。默认值：取决于系统（即的ulimit和文件描述符）。MongoDB中不会限制其自身的连接。当设置大于系统的限制，则无效，以系统限制为准。这对于客户端创建很多“表”，允许连接超时而不关闭“表”的时候很有用。设置该值的高于连接池和总连接数的大小，以防止尖峰时候的连接。注意：不能设置该值大于20000。</w:t>
      </w:r>
    </w:p>
    <w:p w:rsidR="00F51AA1" w:rsidRDefault="00F51AA1" w:rsidP="00F51AA1">
      <w:pPr>
        <w:ind w:firstLine="720"/>
        <w:rPr>
          <w:b/>
        </w:rPr>
      </w:pPr>
      <w:r w:rsidRPr="00F51AA1">
        <w:rPr>
          <w:b/>
        </w:rPr>
        <w:t>maxConns = 100</w:t>
      </w:r>
    </w:p>
    <w:p w:rsidR="00F51AA1" w:rsidRDefault="00F51AA1" w:rsidP="00F51AA1">
      <w:pPr>
        <w:ind w:firstLine="720"/>
        <w:rPr>
          <w:b/>
        </w:rPr>
      </w:pPr>
    </w:p>
    <w:p w:rsidR="00F51AA1" w:rsidRPr="00F51AA1" w:rsidRDefault="00F51AA1" w:rsidP="00F51AA1">
      <w:pPr>
        <w:ind w:left="270"/>
      </w:pPr>
      <w:r w:rsidRPr="00F51AA1">
        <w:rPr>
          <w:b/>
          <w:i/>
        </w:rPr>
        <w:t>objcheck</w:t>
      </w:r>
      <w:r w:rsidRPr="00F51AA1">
        <w:t>:强制验证客户端请求。2.4的默认设置为objcheck成为true，在早期版本objcheck默认为false。因为它强制验证客户端请求，确保客户端绝不插入无效文件到数据库中。对于嵌套文档的对象，会有一点性能影响。设置noobjcheck 关闭。</w:t>
      </w:r>
    </w:p>
    <w:p w:rsidR="00F51AA1" w:rsidRPr="00F51AA1" w:rsidRDefault="00F51AA1" w:rsidP="00F51AA1">
      <w:pPr>
        <w:ind w:left="270" w:firstLine="450"/>
        <w:rPr>
          <w:b/>
        </w:rPr>
      </w:pPr>
      <w:r w:rsidRPr="00F51AA1">
        <w:rPr>
          <w:b/>
        </w:rPr>
        <w:lastRenderedPageBreak/>
        <w:t>objcheck = true</w:t>
      </w:r>
    </w:p>
    <w:p w:rsidR="00F51AA1" w:rsidRPr="00F51AA1" w:rsidRDefault="00F51AA1" w:rsidP="00F51AA1">
      <w:pPr>
        <w:ind w:left="270" w:firstLine="450"/>
      </w:pPr>
      <w:r w:rsidRPr="00F51AA1">
        <w:rPr>
          <w:b/>
        </w:rPr>
        <w:t>noobjcheck = false</w:t>
      </w:r>
    </w:p>
    <w:p w:rsidR="00F51AA1" w:rsidRPr="00F51AA1" w:rsidRDefault="00F51AA1" w:rsidP="00F51AA1"/>
    <w:p w:rsidR="00F51AA1" w:rsidRDefault="00F51AA1" w:rsidP="00F51AA1">
      <w:pPr>
        <w:ind w:left="270" w:firstLine="75"/>
      </w:pPr>
      <w:r w:rsidRPr="00F51AA1">
        <w:rPr>
          <w:b/>
          <w:i/>
        </w:rPr>
        <w:t>logpath</w:t>
      </w:r>
      <w:r>
        <w:t>：指定日志文件，该文件将保存所有的日志记录、诊断信息。除非另有指定，mongod将所有的日志信息输出到标准输出。如果没有指定logappend，重启则日志会进行覆盖操作。</w:t>
      </w:r>
    </w:p>
    <w:p w:rsidR="00F51AA1" w:rsidRDefault="00F51AA1" w:rsidP="00F51AA1">
      <w:pPr>
        <w:ind w:firstLine="720"/>
        <w:rPr>
          <w:b/>
        </w:rPr>
      </w:pPr>
      <w:r w:rsidRPr="00F51AA1">
        <w:rPr>
          <w:b/>
        </w:rPr>
        <w:t>logpath</w:t>
      </w:r>
      <w:r w:rsidR="00344FF2" w:rsidRPr="00344FF2">
        <w:t xml:space="preserve"> </w:t>
      </w:r>
      <w:r w:rsidR="007D1093">
        <w:rPr>
          <w:rFonts w:hint="eastAsia"/>
        </w:rPr>
        <w:t>=</w:t>
      </w:r>
      <w:r w:rsidR="00344FF2" w:rsidRPr="00344FF2">
        <w:rPr>
          <w:b/>
        </w:rPr>
        <w:t>/mnt/mongodb_logs/mongodb.log</w:t>
      </w:r>
    </w:p>
    <w:p w:rsidR="009E388C" w:rsidRDefault="009E388C" w:rsidP="009E388C">
      <w:pPr>
        <w:rPr>
          <w:b/>
        </w:rPr>
      </w:pPr>
    </w:p>
    <w:p w:rsidR="009E388C" w:rsidRPr="009E388C" w:rsidRDefault="009E388C" w:rsidP="009E388C">
      <w:pPr>
        <w:ind w:left="270"/>
      </w:pPr>
      <w:r w:rsidRPr="009E388C">
        <w:rPr>
          <w:b/>
          <w:i/>
        </w:rPr>
        <w:t>logappend</w:t>
      </w:r>
      <w:r w:rsidRPr="009E388C">
        <w:t>：写日志的模式：设置为true为追加。默认是覆盖。如果未指定此设置，启动时MongoDB的将覆盖现有的日志文件。</w:t>
      </w:r>
    </w:p>
    <w:p w:rsidR="009E388C" w:rsidRDefault="009E388C" w:rsidP="009E388C">
      <w:pPr>
        <w:ind w:firstLine="720"/>
        <w:rPr>
          <w:b/>
        </w:rPr>
      </w:pPr>
      <w:r w:rsidRPr="009E388C">
        <w:rPr>
          <w:b/>
        </w:rPr>
        <w:t>logappend=true</w:t>
      </w:r>
    </w:p>
    <w:p w:rsidR="009E388C" w:rsidRDefault="009E388C" w:rsidP="009E388C">
      <w:pPr>
        <w:ind w:firstLine="720"/>
        <w:rPr>
          <w:b/>
        </w:rPr>
      </w:pPr>
    </w:p>
    <w:p w:rsidR="009E388C" w:rsidRPr="009E388C" w:rsidRDefault="009E388C" w:rsidP="009E388C">
      <w:pPr>
        <w:ind w:left="270"/>
      </w:pPr>
      <w:r w:rsidRPr="009E388C">
        <w:rPr>
          <w:b/>
          <w:i/>
        </w:rPr>
        <w:t>syslog</w:t>
      </w:r>
      <w:r w:rsidRPr="009E388C">
        <w:t>：日志输出都发送到主机的syslog系统，而不是标准输出到logpath指定日志文件。syslog和logpath不能一起用，会报错：.Cant use both a logpath and syslog</w:t>
      </w:r>
      <w:r>
        <w:rPr>
          <w:rFonts w:hint="eastAsia"/>
        </w:rPr>
        <w:t>。</w:t>
      </w:r>
    </w:p>
    <w:p w:rsidR="009E388C" w:rsidRDefault="009E388C" w:rsidP="009E388C">
      <w:pPr>
        <w:ind w:firstLine="720"/>
        <w:rPr>
          <w:b/>
        </w:rPr>
      </w:pPr>
      <w:r w:rsidRPr="009E388C">
        <w:rPr>
          <w:b/>
        </w:rPr>
        <w:t>syslog  = true</w:t>
      </w:r>
    </w:p>
    <w:p w:rsidR="009E388C" w:rsidRDefault="009E388C" w:rsidP="009E388C">
      <w:pPr>
        <w:ind w:firstLine="720"/>
        <w:rPr>
          <w:b/>
        </w:rPr>
      </w:pPr>
    </w:p>
    <w:p w:rsidR="009E388C" w:rsidRPr="009E388C" w:rsidRDefault="009E388C" w:rsidP="009E388C">
      <w:r>
        <w:rPr>
          <w:rFonts w:hint="eastAsia"/>
        </w:rPr>
        <w:t xml:space="preserve">    </w:t>
      </w:r>
      <w:r w:rsidRPr="009E388C">
        <w:rPr>
          <w:b/>
          <w:i/>
        </w:rPr>
        <w:t>pidfilepath</w:t>
      </w:r>
      <w:r w:rsidRPr="009E388C">
        <w:t>：进程ID，没有指定则启动时候就没有PID文件。默认缺省。</w:t>
      </w:r>
    </w:p>
    <w:p w:rsidR="009E388C" w:rsidRPr="009E388C" w:rsidRDefault="009E388C" w:rsidP="009E388C">
      <w:pPr>
        <w:rPr>
          <w:b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 w:rsidRPr="009E388C">
        <w:rPr>
          <w:b/>
        </w:rPr>
        <w:t>pidfilepath = /var/run/mongo.pid</w:t>
      </w:r>
    </w:p>
    <w:p w:rsidR="00224F99" w:rsidRDefault="00224F99" w:rsidP="0055685E">
      <w:pPr>
        <w:ind w:firstLine="720"/>
        <w:rPr>
          <w:b/>
        </w:rPr>
      </w:pPr>
    </w:p>
    <w:p w:rsidR="009E388C" w:rsidRDefault="009E388C" w:rsidP="009E388C">
      <w:r>
        <w:rPr>
          <w:rFonts w:hint="eastAsia"/>
        </w:rPr>
        <w:t xml:space="preserve">    </w:t>
      </w:r>
      <w:r w:rsidRPr="009E388C">
        <w:rPr>
          <w:rFonts w:hint="eastAsia"/>
          <w:b/>
          <w:i/>
        </w:rPr>
        <w:t>keyFile</w:t>
      </w:r>
      <w:r>
        <w:rPr>
          <w:rFonts w:hint="eastAsia"/>
        </w:rPr>
        <w:t>：指定存储身份验证信息的密钥文件的路径。默认缺省。详情见："</w:t>
      </w:r>
    </w:p>
    <w:p w:rsidR="009E388C" w:rsidRDefault="009E388C" w:rsidP="009E388C">
      <w:pPr>
        <w:ind w:firstLine="270"/>
      </w:pPr>
      <w:r>
        <w:rPr>
          <w:rFonts w:hint="eastAsia"/>
        </w:rPr>
        <w:t xml:space="preserve">word-spacing: 0px; display: inline; white-space: normal; orphans: 2;   </w:t>
      </w:r>
    </w:p>
    <w:p w:rsidR="009E388C" w:rsidRDefault="009E388C" w:rsidP="009E388C">
      <w:r>
        <w:rPr>
          <w:rFonts w:hint="eastAsia"/>
        </w:rPr>
        <w:t xml:space="preserve">   widows: 2; font-size-adjust: none; font-stretch: normal; background-color: </w:t>
      </w:r>
    </w:p>
    <w:p w:rsidR="009E388C" w:rsidRDefault="009E388C" w:rsidP="009E388C">
      <w:r>
        <w:rPr>
          <w:rFonts w:hint="eastAsia"/>
        </w:rPr>
        <w:t xml:space="preserve">   #ffffff; -webkit-text-size-adjust: auto; -webkit-text-stroke-width:  </w:t>
      </w:r>
    </w:p>
    <w:p w:rsidR="009E388C" w:rsidRDefault="009E388C" w:rsidP="009E388C">
      <w:r>
        <w:rPr>
          <w:rFonts w:hint="eastAsia"/>
        </w:rPr>
        <w:t xml:space="preserve">   0px;"&gt;Replica Set Security" and “Replica Set Administration.”</w:t>
      </w:r>
    </w:p>
    <w:p w:rsidR="009E388C" w:rsidRDefault="009E388C" w:rsidP="009E388C">
      <w:pPr>
        <w:ind w:firstLine="720"/>
        <w:rPr>
          <w:b/>
        </w:rPr>
      </w:pPr>
      <w:r w:rsidRPr="009E388C">
        <w:rPr>
          <w:rFonts w:hint="eastAsia"/>
          <w:b/>
        </w:rPr>
        <w:t>keyFile = /srv/mongodb/keyfile</w:t>
      </w:r>
    </w:p>
    <w:p w:rsidR="007B283F" w:rsidRDefault="007B283F" w:rsidP="009E388C">
      <w:pPr>
        <w:ind w:firstLine="720"/>
        <w:rPr>
          <w:b/>
        </w:rPr>
      </w:pPr>
    </w:p>
    <w:p w:rsidR="007B283F" w:rsidRDefault="007B283F" w:rsidP="007B283F">
      <w:pPr>
        <w:ind w:left="270"/>
      </w:pPr>
      <w:r w:rsidRPr="007B283F">
        <w:rPr>
          <w:rFonts w:hint="eastAsia"/>
          <w:b/>
          <w:i/>
        </w:rPr>
        <w:lastRenderedPageBreak/>
        <w:t>nounixsocket</w:t>
      </w:r>
      <w:r>
        <w:rPr>
          <w:rFonts w:hint="eastAsia"/>
        </w:rPr>
        <w:t>：套接字文件，默认为false，有生成socket文件。当设置为true时，不会生成socket文件。</w:t>
      </w:r>
    </w:p>
    <w:p w:rsidR="007B283F" w:rsidRPr="007B283F" w:rsidRDefault="007B283F" w:rsidP="007B283F">
      <w:pPr>
        <w:ind w:left="720"/>
        <w:rPr>
          <w:b/>
        </w:rPr>
      </w:pPr>
      <w:r w:rsidRPr="007B283F">
        <w:rPr>
          <w:rFonts w:hint="eastAsia"/>
          <w:b/>
        </w:rPr>
        <w:t>nounixsocket = false</w:t>
      </w:r>
    </w:p>
    <w:p w:rsidR="007B283F" w:rsidRDefault="007B283F" w:rsidP="007B283F">
      <w:pPr>
        <w:ind w:firstLine="270"/>
      </w:pPr>
      <w:r w:rsidRPr="007B283F">
        <w:rPr>
          <w:rFonts w:hint="eastAsia"/>
          <w:b/>
          <w:i/>
        </w:rPr>
        <w:t>unixSocketPrefix</w:t>
      </w:r>
      <w:r>
        <w:rPr>
          <w:rFonts w:hint="eastAsia"/>
        </w:rPr>
        <w:t>：套接字文件路径，默认/tmp</w:t>
      </w:r>
    </w:p>
    <w:p w:rsidR="007B283F" w:rsidRDefault="007B283F" w:rsidP="007B283F">
      <w:pPr>
        <w:ind w:firstLine="720"/>
        <w:rPr>
          <w:b/>
        </w:rPr>
      </w:pPr>
      <w:r w:rsidRPr="007B283F">
        <w:rPr>
          <w:rFonts w:hint="eastAsia"/>
          <w:b/>
        </w:rPr>
        <w:t>unixSocketPrefix = /tmp</w:t>
      </w:r>
    </w:p>
    <w:p w:rsidR="007B283F" w:rsidRDefault="007B283F" w:rsidP="007B283F">
      <w:pPr>
        <w:ind w:firstLine="720"/>
        <w:rPr>
          <w:b/>
        </w:rPr>
      </w:pPr>
    </w:p>
    <w:p w:rsidR="007B283F" w:rsidRPr="007B283F" w:rsidRDefault="007B283F" w:rsidP="007B283F">
      <w:pPr>
        <w:ind w:left="270"/>
      </w:pPr>
      <w:r w:rsidRPr="007B283F">
        <w:rPr>
          <w:b/>
          <w:i/>
        </w:rPr>
        <w:t>fork</w:t>
      </w:r>
      <w:r w:rsidRPr="007B283F">
        <w:t>：是否后台运行，设置为true 启动 进程在后台运行的守护进程模式。默认false。</w:t>
      </w:r>
    </w:p>
    <w:p w:rsidR="007B283F" w:rsidRPr="007B283F" w:rsidRDefault="007B283F" w:rsidP="007B283F">
      <w:pPr>
        <w:ind w:firstLine="720"/>
        <w:rPr>
          <w:b/>
        </w:rPr>
      </w:pPr>
      <w:r w:rsidRPr="007B283F">
        <w:rPr>
          <w:b/>
        </w:rPr>
        <w:t>fork = true</w:t>
      </w:r>
    </w:p>
    <w:p w:rsidR="007B283F" w:rsidRDefault="007B283F" w:rsidP="007B283F">
      <w:pPr>
        <w:rPr>
          <w:b/>
        </w:rPr>
      </w:pPr>
    </w:p>
    <w:p w:rsidR="007B283F" w:rsidRDefault="007B283F" w:rsidP="007B283F">
      <w:pPr>
        <w:ind w:left="270"/>
      </w:pPr>
      <w:r w:rsidRPr="007B283F">
        <w:rPr>
          <w:rFonts w:hint="eastAsia"/>
          <w:b/>
          <w:i/>
        </w:rPr>
        <w:t>auth</w:t>
      </w:r>
      <w:r>
        <w:rPr>
          <w:rFonts w:hint="eastAsia"/>
        </w:rPr>
        <w:t>：用户认证，默认false。不需要认证。当设置为true时候，进入数据库需要auth验证，当数据库里没有用户，则不需要验证也可以操作。直到创建了第一个用户，之后操作都需要验证。</w:t>
      </w:r>
    </w:p>
    <w:p w:rsidR="007B283F" w:rsidRPr="007B283F" w:rsidRDefault="007B283F" w:rsidP="007B283F">
      <w:pPr>
        <w:ind w:firstLine="720"/>
        <w:rPr>
          <w:b/>
        </w:rPr>
      </w:pPr>
      <w:r w:rsidRPr="007B283F">
        <w:rPr>
          <w:rFonts w:hint="eastAsia"/>
          <w:b/>
        </w:rPr>
        <w:t>auth = true</w:t>
      </w:r>
    </w:p>
    <w:p w:rsidR="007B283F" w:rsidRPr="007B283F" w:rsidRDefault="007B283F" w:rsidP="007B283F">
      <w:pPr>
        <w:ind w:firstLine="720"/>
        <w:rPr>
          <w:b/>
        </w:rPr>
      </w:pPr>
      <w:r w:rsidRPr="007B283F">
        <w:rPr>
          <w:rFonts w:hint="eastAsia"/>
          <w:b/>
        </w:rPr>
        <w:t>noauth = false</w:t>
      </w:r>
    </w:p>
    <w:p w:rsidR="007B283F" w:rsidRDefault="007B283F" w:rsidP="007B283F">
      <w:pPr>
        <w:ind w:left="720"/>
      </w:pPr>
      <w:r>
        <w:rPr>
          <w:rFonts w:hint="eastAsia"/>
        </w:rPr>
        <w:t>比如：通过db.addUser('sa','sa')  在admin库下面创建一个超级用户，只能在在admin库下面先认证完毕了：ab.auth('sa','sa') ，才能去别的库操作，不能在其他库验证。这样连接数据库也需要指定库：</w:t>
      </w:r>
    </w:p>
    <w:p w:rsidR="007B283F" w:rsidRDefault="007B283F" w:rsidP="007B283F">
      <w:pPr>
        <w:ind w:left="720"/>
      </w:pPr>
      <w:r>
        <w:rPr>
          <w:rFonts w:hint="eastAsia"/>
        </w:rPr>
        <w:t>1.mongo -usa -psa admin     #sa 帐号连接admin</w:t>
      </w:r>
    </w:p>
    <w:p w:rsidR="007B283F" w:rsidRDefault="007B283F" w:rsidP="007B283F">
      <w:pPr>
        <w:ind w:left="720"/>
      </w:pPr>
      <w:r>
        <w:rPr>
          <w:rFonts w:hint="eastAsia"/>
        </w:rPr>
        <w:t>1.mongo -uaa -paa test      #aa 帐号连接test</w:t>
      </w:r>
    </w:p>
    <w:p w:rsidR="007B283F" w:rsidRDefault="007B283F" w:rsidP="007B283F"/>
    <w:p w:rsidR="007B283F" w:rsidRDefault="007B283F" w:rsidP="007B283F">
      <w:pPr>
        <w:ind w:left="270"/>
      </w:pPr>
      <w:r w:rsidRPr="007B283F">
        <w:rPr>
          <w:rFonts w:hint="eastAsia"/>
          <w:b/>
          <w:i/>
        </w:rPr>
        <w:t>cpu</w:t>
      </w:r>
      <w:r>
        <w:rPr>
          <w:rFonts w:hint="eastAsia"/>
        </w:rPr>
        <w:t>：设置为true会强制mongodb每4s报告cpu利用率和io等待，把日志信息写到标准输出或日志文件。默认为false。开启日志会出现：Mon Jun 10 10:21:42.241 [snapshotthread] cpu: elapsed:4000  writelock: 0%</w:t>
      </w:r>
    </w:p>
    <w:p w:rsidR="007B283F" w:rsidRDefault="007B283F" w:rsidP="007B283F">
      <w:pPr>
        <w:ind w:firstLine="720"/>
        <w:rPr>
          <w:b/>
        </w:rPr>
      </w:pPr>
      <w:r w:rsidRPr="007B283F">
        <w:rPr>
          <w:rFonts w:hint="eastAsia"/>
          <w:b/>
        </w:rPr>
        <w:t>cpu = true</w:t>
      </w:r>
    </w:p>
    <w:p w:rsidR="00A559F1" w:rsidRPr="007B283F" w:rsidRDefault="00A559F1" w:rsidP="00A559F1"/>
    <w:p w:rsidR="00A559F1" w:rsidRDefault="00A559F1" w:rsidP="00A559F1">
      <w:pPr>
        <w:ind w:left="270"/>
      </w:pPr>
      <w:r w:rsidRPr="00A559F1">
        <w:rPr>
          <w:rFonts w:hint="eastAsia"/>
          <w:b/>
          <w:i/>
        </w:rPr>
        <w:lastRenderedPageBreak/>
        <w:t>dbpath</w:t>
      </w:r>
      <w:r>
        <w:rPr>
          <w:rFonts w:hint="eastAsia"/>
        </w:rPr>
        <w:t>：数据存放目录。默认： word-spacing: 0px; white-space: normal; orphans: 2; widows: 2; font-size-adjust: none; font-stretch: normal; background-color: #ffffff; -webkit-text-size-adjust: auto; -webkit-text-stroke-width: 0px;"&gt;/data/db/</w:t>
      </w:r>
    </w:p>
    <w:p w:rsidR="007B283F" w:rsidRDefault="00A559F1" w:rsidP="00A559F1">
      <w:pPr>
        <w:ind w:firstLine="720"/>
        <w:rPr>
          <w:b/>
        </w:rPr>
      </w:pPr>
      <w:r w:rsidRPr="00A559F1">
        <w:rPr>
          <w:b/>
        </w:rPr>
        <w:t>dbpath=/mnt/mongodb_db</w:t>
      </w:r>
    </w:p>
    <w:p w:rsidR="008F79A5" w:rsidRPr="00A559F1" w:rsidRDefault="008F79A5" w:rsidP="00A559F1">
      <w:pPr>
        <w:ind w:firstLine="720"/>
        <w:rPr>
          <w:b/>
        </w:rPr>
      </w:pPr>
    </w:p>
    <w:p w:rsidR="007B283F" w:rsidRDefault="008F79A5" w:rsidP="008F79A5">
      <w:pPr>
        <w:ind w:left="270"/>
        <w:rPr>
          <w:shd w:val="clear" w:color="auto" w:fill="FFFFFF"/>
        </w:rPr>
      </w:pPr>
      <w:r w:rsidRPr="00185C23">
        <w:rPr>
          <w:rFonts w:hint="eastAsia"/>
          <w:b/>
          <w:shd w:val="clear" w:color="auto" w:fill="FFFFFF"/>
        </w:rPr>
        <w:t>diaglog</w:t>
      </w:r>
      <w:r>
        <w:rPr>
          <w:rFonts w:hint="eastAsia"/>
          <w:shd w:val="clear" w:color="auto" w:fill="FFFFFF"/>
        </w:rPr>
        <w:t>：创建一个非常详细的故障排除和各种错误的诊断日志记录。默认0。设置为1，为在dbpath目录里生成一个diaglog.开头的日志文件，他的值如下：</w:t>
      </w:r>
    </w:p>
    <w:p w:rsidR="008F79A5" w:rsidRPr="008F79A5" w:rsidRDefault="008F79A5" w:rsidP="008F79A5">
      <w:pPr>
        <w:ind w:left="270"/>
      </w:pPr>
      <w:r w:rsidRPr="008F79A5">
        <w:t>1.Value    Setting</w:t>
      </w:r>
    </w:p>
    <w:p w:rsidR="008F79A5" w:rsidRPr="008F79A5" w:rsidRDefault="008F79A5" w:rsidP="008F79A5">
      <w:pPr>
        <w:ind w:left="270"/>
      </w:pPr>
      <w:r w:rsidRPr="008F79A5">
        <w:t>2.0    off. No logging.       #关闭。没有记录。</w:t>
      </w:r>
    </w:p>
    <w:p w:rsidR="008F79A5" w:rsidRPr="008F79A5" w:rsidRDefault="008F79A5" w:rsidP="008F79A5">
      <w:pPr>
        <w:ind w:left="270"/>
      </w:pPr>
      <w:r w:rsidRPr="008F79A5">
        <w:t>3.1    Log write operations.  #写操作</w:t>
      </w:r>
    </w:p>
    <w:p w:rsidR="008F79A5" w:rsidRPr="008F79A5" w:rsidRDefault="008F79A5" w:rsidP="008F79A5">
      <w:pPr>
        <w:ind w:left="270"/>
      </w:pPr>
      <w:r w:rsidRPr="008F79A5">
        <w:t>4.2    Log read operations.   #读操作</w:t>
      </w:r>
    </w:p>
    <w:p w:rsidR="008F79A5" w:rsidRPr="008F79A5" w:rsidRDefault="008F79A5" w:rsidP="008F79A5">
      <w:pPr>
        <w:ind w:left="270"/>
      </w:pPr>
      <w:r w:rsidRPr="008F79A5">
        <w:t>5.3    Log both read and write operations. #读写操作</w:t>
      </w:r>
    </w:p>
    <w:p w:rsidR="008F79A5" w:rsidRPr="008F79A5" w:rsidRDefault="008F79A5" w:rsidP="008F79A5">
      <w:pPr>
        <w:ind w:left="270"/>
      </w:pPr>
      <w:r w:rsidRPr="008F79A5">
        <w:t>6.7    Log write and some read operations. #写和一些读操作</w:t>
      </w:r>
    </w:p>
    <w:p w:rsidR="009E388C" w:rsidRPr="0055685E" w:rsidRDefault="009E388C" w:rsidP="0055685E">
      <w:pPr>
        <w:ind w:firstLine="720"/>
        <w:rPr>
          <w:b/>
        </w:rPr>
      </w:pPr>
    </w:p>
    <w:p w:rsidR="00AD639A" w:rsidRDefault="00AD639A" w:rsidP="00AD639A">
      <w:pPr>
        <w:ind w:left="270"/>
      </w:pPr>
      <w:r w:rsidRPr="00681CE1">
        <w:rPr>
          <w:rFonts w:hint="eastAsia"/>
          <w:b/>
          <w:i/>
        </w:rPr>
        <w:t>directoryperdb</w:t>
      </w:r>
      <w:r>
        <w:rPr>
          <w:rFonts w:hint="eastAsia"/>
        </w:rPr>
        <w:t>：设置为true，修改数据目录存储模式，每个数据库的文件存储在DBPATH指定目录的不同的文件夹中。使用此选项，可以配置的MongoDB将数据存储在不同的磁盘设备上，以提高写入吞吐量或磁盘容量。默认为false。</w:t>
      </w:r>
      <w:r>
        <w:rPr>
          <w:rFonts w:hint="eastAsia"/>
        </w:rPr>
        <w:br/>
        <w:t>注意：要是在运行一段时间的数据库中，开启该参数，会导致原始的数据都会消失（注释参数则会回来）。因为数据目录都不同了，除非迁移现有的数据文件到directoryperdb产生的数据库目录中，如：</w:t>
      </w:r>
      <w:r>
        <w:rPr>
          <w:rFonts w:hint="eastAsia"/>
        </w:rPr>
        <w:br/>
        <w:t>root@m3:/var/lib/mongodb# mv test.* test/</w:t>
      </w:r>
      <w:r>
        <w:rPr>
          <w:rFonts w:hint="eastAsia"/>
        </w:rPr>
        <w:br/>
        <w:t>把test数据文件迁移到directoryperdb产生的数据库test目录中。 所以需要在规划好之后确定是否要开启。</w:t>
      </w:r>
    </w:p>
    <w:p w:rsidR="00AD639A" w:rsidRPr="00681CE1" w:rsidRDefault="00AD639A" w:rsidP="00AD639A">
      <w:pPr>
        <w:ind w:firstLine="720"/>
        <w:rPr>
          <w:b/>
        </w:rPr>
      </w:pPr>
      <w:r w:rsidRPr="00681CE1">
        <w:rPr>
          <w:rFonts w:hint="eastAsia"/>
          <w:b/>
        </w:rPr>
        <w:t>directoryperdb = ture</w:t>
      </w:r>
    </w:p>
    <w:p w:rsidR="00AD639A" w:rsidRDefault="00AD639A" w:rsidP="00AD639A">
      <w:pPr>
        <w:ind w:left="480"/>
      </w:pPr>
      <w:r>
        <w:rPr>
          <w:rFonts w:hint="eastAsia"/>
        </w:rPr>
        <w:lastRenderedPageBreak/>
        <w:t>原始数据结构：</w:t>
      </w:r>
      <w:r>
        <w:rPr>
          <w:rFonts w:hint="eastAsia"/>
        </w:rPr>
        <w:br/>
        <w:t>02.journal</w:t>
      </w:r>
      <w:r>
        <w:rPr>
          <w:rFonts w:hint="eastAsia"/>
        </w:rPr>
        <w:br/>
        <w:t>03.mongod.lock</w:t>
      </w:r>
      <w:r>
        <w:rPr>
          <w:rFonts w:hint="eastAsia"/>
        </w:rPr>
        <w:br/>
        <w:t>04.local.0</w:t>
      </w:r>
      <w:r>
        <w:rPr>
          <w:rFonts w:hint="eastAsia"/>
        </w:rPr>
        <w:br/>
        <w:t>05.local.1</w:t>
      </w:r>
      <w:r>
        <w:rPr>
          <w:rFonts w:hint="eastAsia"/>
        </w:rPr>
        <w:br/>
        <w:t>06.local.ns</w:t>
      </w:r>
      <w:r>
        <w:rPr>
          <w:rFonts w:hint="eastAsia"/>
        </w:rPr>
        <w:br/>
        <w:t>07.test.0</w:t>
      </w:r>
      <w:r>
        <w:rPr>
          <w:rFonts w:hint="eastAsia"/>
        </w:rPr>
        <w:br/>
        <w:t>08.test.1</w:t>
      </w:r>
      <w:r>
        <w:rPr>
          <w:rFonts w:hint="eastAsia"/>
        </w:rPr>
        <w:br/>
        <w:t>09.test.ns</w:t>
      </w:r>
      <w:r>
        <w:rPr>
          <w:rFonts w:hint="eastAsia"/>
        </w:rPr>
        <w:br/>
      </w:r>
      <w:r>
        <w:rPr>
          <w:rFonts w:hint="eastAsia"/>
        </w:rPr>
        <w:br/>
        <w:t>开启 directoryperdb，并把数据文件迁移到相关的数据目录后的结构：</w:t>
      </w:r>
      <w:r>
        <w:rPr>
          <w:rFonts w:hint="eastAsia"/>
        </w:rPr>
        <w:br/>
        <w:t>13.journal</w:t>
      </w:r>
      <w:r>
        <w:rPr>
          <w:rFonts w:hint="eastAsia"/>
        </w:rPr>
        <w:br/>
        <w:t>14.mongod.lock</w:t>
      </w:r>
      <w:r>
        <w:rPr>
          <w:rFonts w:hint="eastAsia"/>
        </w:rPr>
        <w:br/>
        <w:t>15.local/local.0</w:t>
      </w:r>
      <w:r>
        <w:rPr>
          <w:rFonts w:hint="eastAsia"/>
        </w:rPr>
        <w:br/>
        <w:t>16.local/local.1</w:t>
      </w:r>
      <w:r>
        <w:rPr>
          <w:rFonts w:hint="eastAsia"/>
        </w:rPr>
        <w:br/>
        <w:t>17.local/local.ns</w:t>
      </w:r>
      <w:r>
        <w:rPr>
          <w:rFonts w:hint="eastAsia"/>
        </w:rPr>
        <w:br/>
        <w:t>18.test/test.0</w:t>
      </w:r>
      <w:r>
        <w:rPr>
          <w:rFonts w:hint="eastAsia"/>
        </w:rPr>
        <w:br/>
        <w:t>19.test/test.1</w:t>
      </w:r>
      <w:r>
        <w:rPr>
          <w:rFonts w:hint="eastAsia"/>
        </w:rPr>
        <w:br/>
        <w:t>20.test/test.ns</w:t>
      </w:r>
    </w:p>
    <w:p w:rsidR="00681CE1" w:rsidRDefault="00681CE1" w:rsidP="00AD639A">
      <w:pPr>
        <w:ind w:left="480"/>
      </w:pPr>
    </w:p>
    <w:p w:rsidR="00681CE1" w:rsidRDefault="00681CE1" w:rsidP="00681CE1">
      <w:pPr>
        <w:ind w:left="270"/>
      </w:pPr>
      <w:r w:rsidRPr="00681CE1">
        <w:rPr>
          <w:rFonts w:hint="eastAsia"/>
          <w:b/>
          <w:i/>
        </w:rPr>
        <w:t>journal</w:t>
      </w:r>
      <w:r>
        <w:rPr>
          <w:rFonts w:hint="eastAsia"/>
        </w:rPr>
        <w:t>：日志，（redo log，更多的介绍请看这里和这里）</w:t>
      </w:r>
      <w:r>
        <w:rPr>
          <w:rFonts w:hint="eastAsia"/>
        </w:rPr>
        <w:br/>
        <w:t>默认值：（在64位系统）true。默认值：（32位系统）false。设置为true，启用操作日志，以确保写入持久性和数据的一致性，会在dbpath目录下创建journal目录。设置为false，以防止日志持久性的情况下，并不需要开销。为了减少磁盘上使用的日志的影响，您可以启用nojournal，并设置为true。</w:t>
      </w:r>
      <w:r>
        <w:rPr>
          <w:rFonts w:hint="eastAsia"/>
        </w:rPr>
        <w:br/>
        <w:t>注意：在64位系统上禁用日志必须使用带有nojournal的。</w:t>
      </w:r>
    </w:p>
    <w:p w:rsidR="00681CE1" w:rsidRPr="00681CE1" w:rsidRDefault="00681CE1" w:rsidP="00681CE1">
      <w:pPr>
        <w:rPr>
          <w:b/>
        </w:rPr>
      </w:pPr>
      <w:r>
        <w:rPr>
          <w:rFonts w:hint="eastAsia"/>
        </w:rPr>
        <w:tab/>
      </w:r>
      <w:r w:rsidRPr="00681CE1">
        <w:rPr>
          <w:rFonts w:hint="eastAsia"/>
          <w:b/>
        </w:rPr>
        <w:t>journal=truejournal=true/false</w:t>
      </w:r>
    </w:p>
    <w:p w:rsidR="0055685E" w:rsidRDefault="00681CE1" w:rsidP="00681CE1">
      <w:pPr>
        <w:ind w:firstLine="720"/>
        <w:rPr>
          <w:color w:val="333333"/>
          <w:spacing w:val="8"/>
          <w:sz w:val="20"/>
          <w:szCs w:val="20"/>
          <w:shd w:val="clear" w:color="auto" w:fill="FFFFFF"/>
        </w:rPr>
      </w:pPr>
      <w:r w:rsidRPr="00681CE1">
        <w:rPr>
          <w:rFonts w:hint="eastAsia"/>
          <w:b/>
        </w:rPr>
        <w:t>nojournal = true/false</w:t>
      </w:r>
      <w:r>
        <w:rPr>
          <w:rFonts w:hint="eastAsia"/>
          <w:color w:val="333333"/>
          <w:spacing w:val="8"/>
          <w:sz w:val="20"/>
          <w:szCs w:val="20"/>
        </w:rPr>
        <w:br/>
      </w:r>
    </w:p>
    <w:p w:rsidR="00681CE1" w:rsidRDefault="00681CE1" w:rsidP="00681CE1">
      <w:pPr>
        <w:ind w:left="345"/>
      </w:pPr>
      <w:r w:rsidRPr="00681CE1">
        <w:rPr>
          <w:rFonts w:hint="eastAsia"/>
          <w:b/>
          <w:i/>
        </w:rPr>
        <w:lastRenderedPageBreak/>
        <w:t>journalCommitInterval</w:t>
      </w:r>
      <w:r>
        <w:rPr>
          <w:rFonts w:hint="eastAsia"/>
        </w:rPr>
        <w:t>：刷写提交机制，默认是30ms或则100ms。较低的值，会更消耗磁盘的性能。此选项接受2和300毫秒之间的值：如果单块设备提供日志和数据文件，默认的日记提交时间间隔为100毫秒。如果不同的块设备提供的日志和数据文件，默认的日记提交的时间间隔为30毫秒。</w:t>
      </w:r>
    </w:p>
    <w:p w:rsidR="00681CE1" w:rsidRPr="00681CE1" w:rsidRDefault="00681CE1" w:rsidP="00681CE1">
      <w:pPr>
        <w:ind w:firstLine="720"/>
        <w:rPr>
          <w:b/>
        </w:rPr>
      </w:pPr>
      <w:r w:rsidRPr="00681CE1">
        <w:rPr>
          <w:rFonts w:hint="eastAsia"/>
          <w:b/>
        </w:rPr>
        <w:t>journalCommitInterval=100</w:t>
      </w:r>
    </w:p>
    <w:p w:rsidR="00315238" w:rsidRDefault="00315238" w:rsidP="00681CE1">
      <w:pPr>
        <w:ind w:firstLine="720"/>
        <w:rPr>
          <w:b/>
        </w:rPr>
      </w:pPr>
    </w:p>
    <w:p w:rsidR="00315238" w:rsidRDefault="00315238" w:rsidP="00315238">
      <w:r>
        <w:rPr>
          <w:rFonts w:hint="eastAsia"/>
        </w:rPr>
        <w:t xml:space="preserve">    </w:t>
      </w:r>
      <w:r w:rsidRPr="00315238">
        <w:rPr>
          <w:rFonts w:hint="eastAsia"/>
          <w:b/>
          <w:i/>
        </w:rPr>
        <w:t>ipv6</w:t>
      </w:r>
      <w:r>
        <w:rPr>
          <w:rFonts w:hint="eastAsia"/>
        </w:rPr>
        <w:t>：是否支持ipv6，默认false。</w:t>
      </w:r>
    </w:p>
    <w:p w:rsidR="00315238" w:rsidRDefault="00315238" w:rsidP="00315238">
      <w:r>
        <w:rPr>
          <w:rFonts w:hint="eastAsia"/>
        </w:rPr>
        <w:t xml:space="preserve">    </w:t>
      </w:r>
      <w:r w:rsidRPr="00315238">
        <w:rPr>
          <w:rFonts w:hint="eastAsia"/>
          <w:b/>
          <w:i/>
        </w:rPr>
        <w:t>jsonp</w:t>
      </w:r>
      <w:r>
        <w:rPr>
          <w:rFonts w:hint="eastAsia"/>
        </w:rPr>
        <w:t>：是否允许JSONP访问通过一个HTTP接口，默认false。</w:t>
      </w:r>
    </w:p>
    <w:p w:rsidR="00315238" w:rsidRDefault="00315238" w:rsidP="00315238">
      <w:pPr>
        <w:ind w:firstLine="270"/>
      </w:pPr>
      <w:r w:rsidRPr="00315238">
        <w:rPr>
          <w:rFonts w:hint="eastAsia"/>
          <w:b/>
          <w:i/>
        </w:rPr>
        <w:t>nohttpinterface</w:t>
      </w:r>
      <w:r>
        <w:rPr>
          <w:rFonts w:hint="eastAsia"/>
        </w:rPr>
        <w:t>：是否禁止http接口，即28017 端口开启的服务。</w:t>
      </w:r>
    </w:p>
    <w:p w:rsidR="00315238" w:rsidRDefault="00315238" w:rsidP="00315238">
      <w:pPr>
        <w:ind w:firstLine="270"/>
        <w:rPr>
          <w:b/>
        </w:rPr>
      </w:pPr>
      <w:r>
        <w:rPr>
          <w:rFonts w:hint="eastAsia"/>
        </w:rPr>
        <w:t>默认   false，支持。</w:t>
      </w:r>
      <w:r w:rsidRPr="00315238">
        <w:rPr>
          <w:rFonts w:hint="eastAsia"/>
          <w:b/>
        </w:rPr>
        <w:t>nohttpinterface = false</w:t>
      </w:r>
    </w:p>
    <w:p w:rsidR="00315238" w:rsidRDefault="00315238" w:rsidP="00315238">
      <w:pPr>
        <w:ind w:firstLine="270"/>
        <w:rPr>
          <w:b/>
        </w:rPr>
      </w:pPr>
    </w:p>
    <w:p w:rsidR="00315238" w:rsidRDefault="00315238" w:rsidP="00315238">
      <w:pPr>
        <w:ind w:left="270" w:firstLine="30"/>
      </w:pPr>
      <w:r w:rsidRPr="00A5155E">
        <w:rPr>
          <w:rFonts w:hint="eastAsia"/>
          <w:b/>
          <w:i/>
        </w:rPr>
        <w:t>noprealloc</w:t>
      </w:r>
      <w:r>
        <w:rPr>
          <w:rFonts w:hint="eastAsia"/>
        </w:rPr>
        <w:t>：预分配方式。默认false：使用预分配方式来保证写入性能的稳定，预分配在后台进行，并且每个预分配的文件都用0进行填充。这让MongoDB始终保持额外的空间和空余的数据文件，从而避免了数据增长过快而带来的分配磁盘空间引起的阻塞。设置noprealloc= true来禁用预分配的数据文件，会缩短启动时间，但在正常操作过程中，可能会导致性能显著下降。</w:t>
      </w:r>
    </w:p>
    <w:p w:rsidR="00315238" w:rsidRDefault="00315238" w:rsidP="00A5155E">
      <w:pPr>
        <w:ind w:firstLine="720"/>
        <w:rPr>
          <w:b/>
        </w:rPr>
      </w:pPr>
      <w:r w:rsidRPr="00A5155E">
        <w:rPr>
          <w:rFonts w:hint="eastAsia"/>
          <w:b/>
        </w:rPr>
        <w:t>noprealloc = false</w:t>
      </w:r>
    </w:p>
    <w:p w:rsidR="00A5155E" w:rsidRDefault="00A5155E" w:rsidP="00A5155E">
      <w:pPr>
        <w:ind w:firstLine="720"/>
        <w:rPr>
          <w:b/>
        </w:rPr>
      </w:pPr>
    </w:p>
    <w:p w:rsidR="00A5155E" w:rsidRDefault="00A5155E" w:rsidP="008F3E45">
      <w:pPr>
        <w:ind w:left="270"/>
      </w:pPr>
      <w:r w:rsidRPr="00A5155E">
        <w:rPr>
          <w:rFonts w:hint="eastAsia"/>
          <w:b/>
          <w:i/>
        </w:rPr>
        <w:t>noscripting</w:t>
      </w:r>
      <w:r>
        <w:rPr>
          <w:rFonts w:hint="eastAsia"/>
        </w:rPr>
        <w:t>：是否禁止脚本引擎。默认是false：不禁止。ture：禁止</w:t>
      </w:r>
      <w:r>
        <w:rPr>
          <w:rFonts w:hint="eastAsia"/>
        </w:rPr>
        <w:br/>
        <w:t>要是设置成true：运行一些脚本的时候会出现：</w:t>
      </w:r>
    </w:p>
    <w:p w:rsidR="00A5155E" w:rsidRDefault="00A5155E" w:rsidP="008F3E45">
      <w:pPr>
        <w:ind w:left="270"/>
      </w:pPr>
      <w:r>
        <w:rPr>
          <w:rFonts w:hint="eastAsia"/>
        </w:rPr>
        <w:t>1.JavaScript execution failed: group command failed: { "ok" : 0, "errmsg" : "server-side JavaScript execution is disabled" }</w:t>
      </w:r>
    </w:p>
    <w:p w:rsidR="00A5155E" w:rsidRDefault="00A5155E" w:rsidP="00A5155E">
      <w:pPr>
        <w:ind w:firstLine="720"/>
        <w:rPr>
          <w:b/>
        </w:rPr>
      </w:pPr>
      <w:r w:rsidRPr="00A5155E">
        <w:rPr>
          <w:rFonts w:hint="eastAsia"/>
          <w:b/>
        </w:rPr>
        <w:t>noscripting = true/false</w:t>
      </w:r>
    </w:p>
    <w:p w:rsidR="00C83FB7" w:rsidRDefault="00C83FB7" w:rsidP="00A5155E">
      <w:pPr>
        <w:ind w:firstLine="720"/>
        <w:rPr>
          <w:b/>
        </w:rPr>
      </w:pPr>
    </w:p>
    <w:p w:rsidR="00C83FB7" w:rsidRDefault="00C83FB7" w:rsidP="00C83FB7">
      <w:r>
        <w:rPr>
          <w:rFonts w:hint="eastAsia"/>
        </w:rPr>
        <w:t xml:space="preserve">    </w:t>
      </w:r>
      <w:r w:rsidRPr="003140A1">
        <w:rPr>
          <w:rFonts w:hint="eastAsia"/>
          <w:b/>
          <w:i/>
        </w:rPr>
        <w:t>notablescan</w:t>
      </w:r>
      <w:r>
        <w:rPr>
          <w:rFonts w:hint="eastAsia"/>
        </w:rPr>
        <w:t>：是否禁止表扫描操作。默认false：不禁止，ture：禁止</w:t>
      </w:r>
    </w:p>
    <w:p w:rsidR="00C83FB7" w:rsidRDefault="00C83FB7" w:rsidP="00C83FB7">
      <w:pPr>
        <w:ind w:firstLine="270"/>
      </w:pPr>
      <w:r>
        <w:rPr>
          <w:rFonts w:hint="eastAsia"/>
        </w:rPr>
        <w:t>禁止要是执行表扫描会出现：error: { "$err" : "table scans not</w:t>
      </w:r>
    </w:p>
    <w:p w:rsidR="00C83FB7" w:rsidRDefault="00C83FB7" w:rsidP="00C83FB7">
      <w:r>
        <w:rPr>
          <w:rFonts w:hint="eastAsia"/>
        </w:rPr>
        <w:t xml:space="preserve">    allowed:test.emp", "code" : 10111 }可以动态修改设置：</w:t>
      </w:r>
    </w:p>
    <w:p w:rsidR="00C83FB7" w:rsidRDefault="00C83FB7" w:rsidP="00C83FB7">
      <w:r>
        <w:rPr>
          <w:rFonts w:hint="eastAsia"/>
        </w:rPr>
        <w:lastRenderedPageBreak/>
        <w:t xml:space="preserve"> </w:t>
      </w:r>
      <w:r w:rsidR="003140A1">
        <w:rPr>
          <w:rFonts w:hint="eastAsia"/>
        </w:rPr>
        <w:tab/>
      </w:r>
      <w:r>
        <w:rPr>
          <w:rFonts w:hint="eastAsia"/>
        </w:rPr>
        <w:t>db.adminCommand({setParameter:1, notablescan:false})</w:t>
      </w:r>
    </w:p>
    <w:p w:rsidR="00C83FB7" w:rsidRPr="003140A1" w:rsidRDefault="003140A1" w:rsidP="003140A1">
      <w:pPr>
        <w:ind w:firstLine="720"/>
        <w:rPr>
          <w:b/>
          <w:i/>
        </w:rPr>
      </w:pPr>
      <w:r w:rsidRPr="003140A1">
        <w:rPr>
          <w:rFonts w:hint="eastAsia"/>
          <w:b/>
          <w:i/>
        </w:rPr>
        <w:t xml:space="preserve"> </w:t>
      </w:r>
      <w:r w:rsidR="00C83FB7" w:rsidRPr="003140A1">
        <w:rPr>
          <w:rFonts w:hint="eastAsia"/>
          <w:b/>
          <w:i/>
        </w:rPr>
        <w:t>notablescan = true/false</w:t>
      </w:r>
    </w:p>
    <w:p w:rsidR="00C83FB7" w:rsidRDefault="00C83FB7" w:rsidP="00A5155E">
      <w:pPr>
        <w:ind w:firstLine="720"/>
        <w:rPr>
          <w:b/>
        </w:rPr>
      </w:pPr>
    </w:p>
    <w:p w:rsidR="003140A1" w:rsidRDefault="003140A1" w:rsidP="003140A1">
      <w:pPr>
        <w:ind w:left="270"/>
      </w:pPr>
      <w:r w:rsidRPr="003140A1">
        <w:rPr>
          <w:rFonts w:hint="eastAsia"/>
          <w:b/>
          <w:i/>
        </w:rPr>
        <w:t>nssize</w:t>
      </w:r>
      <w:r>
        <w:rPr>
          <w:rFonts w:hint="eastAsia"/>
        </w:rPr>
        <w:t>:命名空间的文件（即NS）的默认大小，默认16M，最大2G。</w:t>
      </w:r>
      <w:r>
        <w:rPr>
          <w:rFonts w:hint="eastAsia"/>
        </w:rPr>
        <w:br/>
        <w:t>所有新创建的默认大小命名空间的文件（即NS）。此选项不会影响现有的命名空间的文件的大小。默认值是16M字节，最大大小为2 GB。让小数据库不让浪费太多的磁盘空间，同时让大数据在磁盘上有连续的空间。</w:t>
      </w:r>
    </w:p>
    <w:p w:rsidR="003140A1" w:rsidRDefault="003140A1" w:rsidP="003140A1">
      <w:pPr>
        <w:ind w:left="270"/>
      </w:pPr>
      <w:r>
        <w:rPr>
          <w:rFonts w:hint="eastAsia"/>
        </w:rPr>
        <w:t>1.-rwxrwxrwx 1 mongodb zhoujy  16M  6月 11 14:44 test.0</w:t>
      </w:r>
      <w:r>
        <w:rPr>
          <w:rFonts w:hint="eastAsia"/>
        </w:rPr>
        <w:br/>
        <w:t>2.-rwxrwxrwx 1 mongodb zhoujy  32M  6月  1 21:36 test.1</w:t>
      </w:r>
      <w:r>
        <w:rPr>
          <w:rFonts w:hint="eastAsia"/>
        </w:rPr>
        <w:br/>
        <w:t>3.-rwxrwxrwx 1 mongodb zhoujy  16M  6月 11 14:44 test.ns</w:t>
      </w:r>
      <w:r>
        <w:rPr>
          <w:rFonts w:hint="eastAsia"/>
        </w:rPr>
        <w:br/>
        <w:t>4.drwxr-xr-x 2 root    root   4.0K  6月 10 11:57 _tmp</w:t>
      </w:r>
    </w:p>
    <w:p w:rsidR="003140A1" w:rsidRDefault="003140A1" w:rsidP="003140A1">
      <w:pPr>
        <w:ind w:left="270" w:firstLine="450"/>
      </w:pPr>
      <w:r>
        <w:rPr>
          <w:rFonts w:hint="eastAsia"/>
        </w:rPr>
        <w:t>nssize  = 16</w:t>
      </w:r>
    </w:p>
    <w:p w:rsidR="003140A1" w:rsidRDefault="003140A1" w:rsidP="00A5155E">
      <w:pPr>
        <w:ind w:firstLine="720"/>
        <w:rPr>
          <w:b/>
        </w:rPr>
      </w:pPr>
    </w:p>
    <w:p w:rsidR="00BE07EA" w:rsidRDefault="00BE07EA" w:rsidP="00BE07EA">
      <w:pPr>
        <w:ind w:left="270"/>
      </w:pPr>
      <w:r w:rsidRPr="00BE07EA">
        <w:rPr>
          <w:rFonts w:hint="eastAsia"/>
          <w:b/>
          <w:i/>
        </w:rPr>
        <w:t>quota</w:t>
      </w:r>
      <w:r>
        <w:rPr>
          <w:rFonts w:hint="eastAsia"/>
        </w:rPr>
        <w:t>：配额，默认false。是否开启配置每个数据库的最多文件数的限制。当为true则用quotaFiles来配置最多文件的数量。</w:t>
      </w:r>
    </w:p>
    <w:p w:rsidR="00BE07EA" w:rsidRPr="00BE07EA" w:rsidRDefault="00BE07EA" w:rsidP="00BE07EA">
      <w:pPr>
        <w:ind w:firstLine="720"/>
        <w:rPr>
          <w:b/>
        </w:rPr>
      </w:pPr>
      <w:r w:rsidRPr="00BE07EA">
        <w:rPr>
          <w:rFonts w:hint="eastAsia"/>
          <w:b/>
        </w:rPr>
        <w:t>quota = true</w:t>
      </w:r>
    </w:p>
    <w:p w:rsidR="00BE07EA" w:rsidRDefault="00BE07EA" w:rsidP="00BE07EA">
      <w:pPr>
        <w:ind w:left="270"/>
      </w:pPr>
      <w:r w:rsidRPr="00BE07EA">
        <w:rPr>
          <w:rFonts w:hint="eastAsia"/>
          <w:b/>
          <w:i/>
        </w:rPr>
        <w:t>quotaFiles</w:t>
      </w:r>
      <w:r>
        <w:rPr>
          <w:rFonts w:hint="eastAsia"/>
        </w:rPr>
        <w:t>：配额数量。每个数据库的数据文件数量的限制。此选项需要quota为true。默认为8。</w:t>
      </w:r>
    </w:p>
    <w:p w:rsidR="00BE07EA" w:rsidRDefault="00BE07EA" w:rsidP="00BE07EA">
      <w:pPr>
        <w:ind w:firstLine="720"/>
        <w:rPr>
          <w:b/>
        </w:rPr>
      </w:pPr>
      <w:r w:rsidRPr="00BE07EA">
        <w:rPr>
          <w:rFonts w:hint="eastAsia"/>
          <w:b/>
        </w:rPr>
        <w:t>quotaFiles = 8</w:t>
      </w:r>
    </w:p>
    <w:p w:rsidR="00BE07EA" w:rsidRPr="00BE07EA" w:rsidRDefault="00BE07EA" w:rsidP="00BE07EA">
      <w:pPr>
        <w:ind w:firstLine="720"/>
        <w:rPr>
          <w:b/>
        </w:rPr>
      </w:pPr>
    </w:p>
    <w:p w:rsidR="00BE07EA" w:rsidRDefault="00BE07EA" w:rsidP="00BE07EA">
      <w:r>
        <w:rPr>
          <w:rFonts w:hint="eastAsia"/>
        </w:rPr>
        <w:t xml:space="preserve">    </w:t>
      </w:r>
      <w:r w:rsidRPr="00BE07EA">
        <w:rPr>
          <w:rFonts w:hint="eastAsia"/>
          <w:b/>
          <w:i/>
        </w:rPr>
        <w:t>rest</w:t>
      </w:r>
      <w:r>
        <w:rPr>
          <w:rFonts w:hint="eastAsia"/>
        </w:rPr>
        <w:t>： 默认false，设置为true，使一个简单的 REST API。</w:t>
      </w:r>
    </w:p>
    <w:p w:rsidR="00BE07EA" w:rsidRPr="00BE07EA" w:rsidRDefault="00BE07EA" w:rsidP="00BE07EA">
      <w:pPr>
        <w:rPr>
          <w:b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 w:rsidRPr="00BE07EA">
        <w:rPr>
          <w:rFonts w:hint="eastAsia"/>
          <w:b/>
        </w:rPr>
        <w:t>rest = true</w:t>
      </w:r>
    </w:p>
    <w:p w:rsidR="00C83FB7" w:rsidRDefault="00BE07EA" w:rsidP="00BE07EA">
      <w:pPr>
        <w:ind w:left="7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设置为true，开启后，在MongoDB默认会开启一个HTTP协议的端口提供REST的服务（nohttpinterface = false），这个端口是你Server端口加上1000，即28017，默认的HTTP端口是数据库状态页面，（开启后，web页面的Commands 行中的命令都可以点进去）。mongodb自带的REST，不支持 增、删、改，同时也不支持 权限认证。</w:t>
      </w:r>
      <w:r>
        <w:rPr>
          <w:rFonts w:hint="eastAsia"/>
        </w:rPr>
        <w:br/>
      </w:r>
    </w:p>
    <w:p w:rsidR="00BE07EA" w:rsidRDefault="00BE07EA" w:rsidP="00BE07EA">
      <w:pPr>
        <w:ind w:left="270"/>
        <w:rPr>
          <w:shd w:val="clear" w:color="auto" w:fill="FFFFFF"/>
        </w:rPr>
      </w:pPr>
      <w:r w:rsidRPr="005F1791">
        <w:rPr>
          <w:rFonts w:hint="eastAsia"/>
          <w:b/>
          <w:i/>
          <w:shd w:val="clear" w:color="auto" w:fill="FFFFFF"/>
        </w:rPr>
        <w:lastRenderedPageBreak/>
        <w:t>repair</w:t>
      </w:r>
      <w:r>
        <w:rPr>
          <w:rFonts w:hint="eastAsia"/>
          <w:shd w:val="clear" w:color="auto" w:fill="FFFFFF"/>
        </w:rPr>
        <w:t>：修复数据库操作，默认是false。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设置为true时，启动后修复所有数据库，设置这个选项最好在命令行上，而不是在配置文件或控制脚本。如：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命令行修复：</w:t>
      </w:r>
      <w:r w:rsidRPr="00BE07EA">
        <w:rPr>
          <w:shd w:val="clear" w:color="auto" w:fill="FFFFFF"/>
        </w:rPr>
        <w:t xml:space="preserve">mongod </w:t>
      </w:r>
      <w:r w:rsidR="005F1791">
        <w:rPr>
          <w:shd w:val="clear" w:color="auto" w:fill="FFFFFF"/>
        </w:rPr>
        <w:t>–</w:t>
      </w:r>
      <w:r w:rsidRPr="00BE07EA">
        <w:rPr>
          <w:shd w:val="clear" w:color="auto" w:fill="FFFFFF"/>
        </w:rPr>
        <w:t>repair</w:t>
      </w:r>
      <w:r w:rsidR="005F1791" w:rsidRPr="005F1791">
        <w:rPr>
          <w:rFonts w:hint="eastAsia"/>
          <w:shd w:val="clear" w:color="auto" w:fill="FFFFFF"/>
        </w:rPr>
        <w:t>启动时修复，需要关闭</w:t>
      </w:r>
      <w:r w:rsidR="005F1791" w:rsidRPr="005F1791">
        <w:rPr>
          <w:shd w:val="clear" w:color="auto" w:fill="FFFFFF"/>
        </w:rPr>
        <w:t>journal</w:t>
      </w:r>
    </w:p>
    <w:p w:rsidR="005F1791" w:rsidRDefault="005F1791" w:rsidP="00BE07EA">
      <w:pPr>
        <w:ind w:left="270"/>
        <w:rPr>
          <w:shd w:val="clear" w:color="auto" w:fill="FFFFFF"/>
        </w:rPr>
      </w:pPr>
      <w:r w:rsidRPr="005F1791">
        <w:rPr>
          <w:shd w:val="clear" w:color="auto" w:fill="FFFFFF"/>
        </w:rPr>
        <w:t>repairpath：修复路径，默认是在dbpath路径下的_tmp 目录</w:t>
      </w:r>
    </w:p>
    <w:p w:rsidR="005F1791" w:rsidRDefault="005F1791" w:rsidP="00BE07EA">
      <w:pPr>
        <w:ind w:left="270"/>
        <w:rPr>
          <w:b/>
        </w:rPr>
      </w:pPr>
    </w:p>
    <w:p w:rsidR="005F1791" w:rsidRDefault="005F1791" w:rsidP="005F1791">
      <w:pPr>
        <w:ind w:left="270"/>
      </w:pPr>
      <w:r w:rsidRPr="005F1791">
        <w:rPr>
          <w:rFonts w:hint="eastAsia"/>
          <w:b/>
          <w:i/>
        </w:rPr>
        <w:t>smallfiles</w:t>
      </w:r>
      <w:r>
        <w:rPr>
          <w:rFonts w:hint="eastAsia"/>
        </w:rPr>
        <w:t>：是否使用较小的默认文件。默认为false，不使用。设置为true，使用较小的默认数据文件大小。smallfiles减少数据文件的初始大小，并限制他们到512M，也减少了日志文件的大小，并限制他们到128M。如果数据库很大，各持有少量的数据，会导致mongodb创建很多文件，会影响性能。</w:t>
      </w:r>
    </w:p>
    <w:p w:rsidR="005F1791" w:rsidRDefault="005F1791" w:rsidP="005F1791">
      <w:pPr>
        <w:ind w:firstLine="720"/>
        <w:rPr>
          <w:b/>
        </w:rPr>
      </w:pPr>
      <w:r w:rsidRPr="005F1791">
        <w:rPr>
          <w:rFonts w:hint="eastAsia"/>
          <w:b/>
        </w:rPr>
        <w:t>smallfiles = true</w:t>
      </w:r>
    </w:p>
    <w:p w:rsidR="005F1791" w:rsidRPr="005F1791" w:rsidRDefault="005F1791" w:rsidP="005F1791">
      <w:pPr>
        <w:ind w:firstLine="720"/>
        <w:rPr>
          <w:b/>
        </w:rPr>
      </w:pPr>
    </w:p>
    <w:p w:rsidR="005F1791" w:rsidRDefault="005F1791" w:rsidP="005F1791">
      <w:r>
        <w:rPr>
          <w:rFonts w:hint="eastAsia"/>
        </w:rPr>
        <w:t xml:space="preserve">    </w:t>
      </w:r>
      <w:r w:rsidRPr="005F1791">
        <w:rPr>
          <w:rFonts w:hint="eastAsia"/>
          <w:b/>
          <w:i/>
        </w:rPr>
        <w:t>syncdelay</w:t>
      </w:r>
      <w:r>
        <w:rPr>
          <w:rFonts w:hint="eastAsia"/>
        </w:rPr>
        <w:t>：刷写数据到日志的频率，通过fsync操作数据。默认60秒。</w:t>
      </w:r>
    </w:p>
    <w:p w:rsidR="005F1791" w:rsidRPr="005F1791" w:rsidRDefault="005F1791" w:rsidP="005F1791">
      <w:pPr>
        <w:ind w:left="720"/>
        <w:rPr>
          <w:b/>
        </w:rPr>
      </w:pPr>
      <w:r w:rsidRPr="005F1791">
        <w:rPr>
          <w:rFonts w:hint="eastAsia"/>
          <w:b/>
        </w:rPr>
        <w:t>syncdelay = 60</w:t>
      </w:r>
    </w:p>
    <w:p w:rsidR="005F1791" w:rsidRDefault="005F1791" w:rsidP="005F1791">
      <w:pPr>
        <w:ind w:firstLine="720"/>
      </w:pPr>
      <w:r>
        <w:rPr>
          <w:rFonts w:hint="eastAsia"/>
        </w:rPr>
        <w:t>默认就可以，不需要设置。不会对日志文件（journal files）有影响</w:t>
      </w:r>
    </w:p>
    <w:p w:rsidR="005F1791" w:rsidRDefault="005F1791" w:rsidP="005F1791">
      <w:pPr>
        <w:ind w:left="720"/>
      </w:pPr>
      <w:r>
        <w:rPr>
          <w:rFonts w:hint="eastAsia"/>
        </w:rPr>
        <w:t>警告：如果设置为0，SYNCDELAY 不会同步到磁盘的内存映射文件。在生产系统上，不要设置这个值。</w:t>
      </w:r>
    </w:p>
    <w:p w:rsidR="00D10465" w:rsidRDefault="00D10465" w:rsidP="005F1791">
      <w:pPr>
        <w:ind w:left="720"/>
      </w:pPr>
    </w:p>
    <w:p w:rsidR="00D10465" w:rsidRDefault="00D10465" w:rsidP="00D10465">
      <w:pPr>
        <w:ind w:left="270"/>
      </w:pPr>
      <w:r w:rsidRPr="00D10465">
        <w:rPr>
          <w:rFonts w:hint="eastAsia"/>
          <w:b/>
          <w:i/>
        </w:rPr>
        <w:t>sysinfo</w:t>
      </w:r>
      <w:r>
        <w:rPr>
          <w:rFonts w:hint="eastAsia"/>
        </w:rPr>
        <w:t>：系统信息，默认false。设置为true，mongod会诊断系统有关的页面大小，数量的物理页面，可用物理??页面的数量输出到标准输出。</w:t>
      </w:r>
    </w:p>
    <w:p w:rsidR="00D10465" w:rsidRDefault="00D10465" w:rsidP="00D10465">
      <w:pPr>
        <w:ind w:left="270"/>
      </w:pPr>
      <w:r>
        <w:rPr>
          <w:rFonts w:hint="eastAsia"/>
        </w:rPr>
        <w:t>1.Tue Jun 11 21:07:15.031 sysinfo:</w:t>
      </w:r>
      <w:r>
        <w:rPr>
          <w:rFonts w:hint="eastAsia"/>
        </w:rPr>
        <w:br/>
        <w:t>2.Tue Jun 11 21:07:15.035   page size: 4096</w:t>
      </w:r>
      <w:r>
        <w:rPr>
          <w:rFonts w:hint="eastAsia"/>
        </w:rPr>
        <w:br/>
        <w:t>3.Tue Jun 11 21:07:15.035   _SC_PHYS_PAGES: 256318</w:t>
      </w:r>
      <w:r>
        <w:rPr>
          <w:rFonts w:hint="eastAsia"/>
        </w:rPr>
        <w:br/>
        <w:t>4.Tue Jun 11 21:07:15.035   _SC_AVPHYS_PAGES: 19895</w:t>
      </w:r>
    </w:p>
    <w:p w:rsidR="00D10465" w:rsidRDefault="00D10465" w:rsidP="00D10465">
      <w:pPr>
        <w:ind w:left="270"/>
      </w:pPr>
      <w:r>
        <w:rPr>
          <w:rFonts w:hint="eastAsia"/>
        </w:rPr>
        <w:t>当开启sysinfo参数的时候，只会打印上面的信息，不会启动mongodb的程序。所以要关闭该参数，才能开启mongodb。</w:t>
      </w:r>
    </w:p>
    <w:p w:rsidR="00DC28AB" w:rsidRDefault="00DC28AB" w:rsidP="00D10465">
      <w:pPr>
        <w:ind w:left="270"/>
      </w:pPr>
    </w:p>
    <w:p w:rsidR="00DC28AB" w:rsidRDefault="00DC28AB" w:rsidP="00DC28AB">
      <w:pPr>
        <w:ind w:left="270"/>
      </w:pPr>
      <w:r w:rsidRPr="00DC28AB">
        <w:rPr>
          <w:b/>
          <w:i/>
        </w:rPr>
        <w:lastRenderedPageBreak/>
        <w:t>upgrade</w:t>
      </w:r>
      <w:r>
        <w:t>:升级。默认为false。</w:t>
      </w:r>
      <w:r>
        <w:rPr>
          <w:rFonts w:hint="eastAsia"/>
        </w:rPr>
        <w:t>当设置为</w:t>
      </w:r>
      <w:r>
        <w:t>true，指定DBPATH，升级磁盘上的数据格式的文件到最新版本。会影响数据库操作，更新元数据。大部分情况下，不需要设置该值。</w:t>
      </w:r>
    </w:p>
    <w:p w:rsidR="00DC28AB" w:rsidRDefault="00DC28AB" w:rsidP="00DC28AB">
      <w:pPr>
        <w:ind w:left="270"/>
      </w:pPr>
    </w:p>
    <w:p w:rsidR="00DC28AB" w:rsidRDefault="00DC28AB" w:rsidP="00DC28AB">
      <w:pPr>
        <w:ind w:firstLine="270"/>
        <w:rPr>
          <w:shd w:val="clear" w:color="auto" w:fill="FFFFFF"/>
        </w:rPr>
      </w:pPr>
      <w:r w:rsidRPr="00DC28AB">
        <w:rPr>
          <w:rFonts w:hint="eastAsia"/>
          <w:b/>
          <w:i/>
          <w:shd w:val="clear" w:color="auto" w:fill="FFFFFF"/>
        </w:rPr>
        <w:t>traceExceptions</w:t>
      </w:r>
      <w:r>
        <w:rPr>
          <w:rFonts w:hint="eastAsia"/>
          <w:shd w:val="clear" w:color="auto" w:fill="FFFFFF"/>
        </w:rPr>
        <w:t>：是否使用内部诊断。默认false。</w:t>
      </w:r>
    </w:p>
    <w:p w:rsidR="00471579" w:rsidRDefault="00471579" w:rsidP="00471579">
      <w:pPr>
        <w:ind w:firstLine="270"/>
      </w:pPr>
      <w:r w:rsidRPr="00471579">
        <w:rPr>
          <w:b/>
          <w:i/>
        </w:rPr>
        <w:t>quiet</w:t>
      </w:r>
      <w:r>
        <w:t>：安静模式。quiet = true</w:t>
      </w:r>
    </w:p>
    <w:p w:rsidR="00471579" w:rsidRDefault="00471579" w:rsidP="00471579">
      <w:pPr>
        <w:ind w:left="270"/>
      </w:pPr>
      <w:r w:rsidRPr="00471579">
        <w:rPr>
          <w:rFonts w:hint="eastAsia"/>
          <w:b/>
          <w:i/>
        </w:rPr>
        <w:t>setParameter</w:t>
      </w:r>
      <w:r>
        <w:rPr>
          <w:rFonts w:hint="eastAsia"/>
        </w:rPr>
        <w:t>：2.4的新参数，指定启动选项配置。想设置多个选项则用一个setParameter选项指定，可以setParameter的参数请见这里，详情请见这里</w:t>
      </w:r>
      <w:r>
        <w:rPr>
          <w:rFonts w:hint="eastAsia"/>
        </w:rPr>
        <w:br/>
        <w:t>声明setParameter设置在这个文件中，使用下面的格式：</w:t>
      </w:r>
    </w:p>
    <w:p w:rsidR="00471579" w:rsidRPr="007E7310" w:rsidRDefault="00471579" w:rsidP="00471579">
      <w:pPr>
        <w:ind w:firstLine="720"/>
        <w:rPr>
          <w:b/>
        </w:rPr>
      </w:pPr>
      <w:r w:rsidRPr="007E7310">
        <w:rPr>
          <w:rFonts w:hint="eastAsia"/>
          <w:b/>
        </w:rPr>
        <w:t>setParameter = &lt;parameter&gt;=&lt;value&gt;</w:t>
      </w:r>
    </w:p>
    <w:p w:rsidR="00471579" w:rsidRDefault="00471579" w:rsidP="00471579">
      <w:pPr>
        <w:ind w:firstLine="270"/>
        <w:jc w:val="center"/>
      </w:pPr>
    </w:p>
    <w:p w:rsidR="007D0207" w:rsidRPr="007D0207" w:rsidRDefault="007D0207" w:rsidP="007D0207">
      <w:pPr>
        <w:rPr>
          <w:b/>
          <w:i/>
        </w:rPr>
      </w:pPr>
      <w:r w:rsidRPr="007D0207">
        <w:rPr>
          <w:rFonts w:hint="eastAsia"/>
          <w:b/>
          <w:i/>
        </w:rPr>
        <w:t>Replication Options  复制选项</w:t>
      </w:r>
    </w:p>
    <w:p w:rsidR="007D0207" w:rsidRDefault="007D0207" w:rsidP="00360A2E">
      <w:pPr>
        <w:pStyle w:val="ListParagraph"/>
        <w:numPr>
          <w:ilvl w:val="0"/>
          <w:numId w:val="20"/>
        </w:numPr>
      </w:pPr>
      <w:r w:rsidRPr="00360A2E">
        <w:rPr>
          <w:rFonts w:hint="eastAsia"/>
          <w:b/>
        </w:rPr>
        <w:t>replSet</w:t>
      </w:r>
      <w:r>
        <w:rPr>
          <w:rFonts w:hint="eastAsia"/>
        </w:rPr>
        <w:t>：使用此设置来配置复制副本集。指定一个副本集名称作为参数，所有主机都必须有相同的名称作为同一个副本集。</w:t>
      </w:r>
    </w:p>
    <w:p w:rsidR="007D0207" w:rsidRDefault="007D0207" w:rsidP="00360A2E">
      <w:pPr>
        <w:pStyle w:val="ListParagraph"/>
        <w:numPr>
          <w:ilvl w:val="0"/>
          <w:numId w:val="20"/>
        </w:numPr>
      </w:pPr>
      <w:r w:rsidRPr="00360A2E">
        <w:rPr>
          <w:rFonts w:hint="eastAsia"/>
          <w:b/>
        </w:rPr>
        <w:t>oplogSize</w:t>
      </w:r>
      <w:r>
        <w:rPr>
          <w:rFonts w:hint="eastAsia"/>
        </w:rPr>
        <w:t>：指定的复制操作日志（OPLOG）的最大大小。mongod创建一个OPLOG的大小基于最大可用空间量。对于64位系统，OPLOG通常是5％的可用磁盘空间。一旦mongod第一次创建OPLOG，改变oplogSize将不会影响OPLOG的大小。</w:t>
      </w:r>
    </w:p>
    <w:p w:rsidR="007D0207" w:rsidRDefault="007D0207" w:rsidP="00360A2E">
      <w:pPr>
        <w:pStyle w:val="ListParagraph"/>
        <w:numPr>
          <w:ilvl w:val="0"/>
          <w:numId w:val="20"/>
        </w:numPr>
      </w:pPr>
      <w:r w:rsidRPr="00360A2E">
        <w:rPr>
          <w:rFonts w:hint="eastAsia"/>
          <w:b/>
        </w:rPr>
        <w:t>fastsync</w:t>
      </w:r>
      <w:r>
        <w:rPr>
          <w:rFonts w:hint="eastAsia"/>
        </w:rPr>
        <w:t>：默认为false。在副本集下，设置为true，从一个dbpath里启用从库复制服务，该dbpath的数据库是主库的快照，可用于快速启用同步，否则的mongod将尝试执行初始同步。注意：如果数据不完全同步，mongod指定fastsync开启，secondary或slave与主永久不同步，这可能会导致显着的一致性问题。</w:t>
      </w:r>
    </w:p>
    <w:p w:rsidR="007D0207" w:rsidRDefault="007D0207" w:rsidP="00360A2E">
      <w:pPr>
        <w:pStyle w:val="ListParagraph"/>
        <w:numPr>
          <w:ilvl w:val="0"/>
          <w:numId w:val="20"/>
        </w:numPr>
      </w:pPr>
      <w:r w:rsidRPr="00360A2E">
        <w:rPr>
          <w:rFonts w:hint="eastAsia"/>
          <w:b/>
        </w:rPr>
        <w:t>replIndexPrefetch</w:t>
      </w:r>
      <w:r>
        <w:rPr>
          <w:rFonts w:hint="eastAsia"/>
        </w:rPr>
        <w:t>：2.2版本出现的新参数，默认是all。可以设置的值有：all, none, and _id_only。只能在副本集（replSet）中使用。默认情况下，secondary副本集的成员将加载所有索引到内存中（从OPLOG之前的操作有关的）。您可以修改此行为，使secondary只会加载_id索引。指定_id_或none，防止mongod的任何索引加载到内存。</w:t>
      </w:r>
    </w:p>
    <w:p w:rsidR="00B7317E" w:rsidRDefault="00B7317E" w:rsidP="00B7317E">
      <w:pPr>
        <w:pStyle w:val="ListParagraph"/>
      </w:pPr>
    </w:p>
    <w:p w:rsidR="007D0207" w:rsidRPr="007D0207" w:rsidRDefault="007D0207" w:rsidP="007D0207">
      <w:pPr>
        <w:rPr>
          <w:b/>
          <w:i/>
        </w:rPr>
      </w:pPr>
      <w:r w:rsidRPr="007D0207">
        <w:rPr>
          <w:rFonts w:hint="eastAsia"/>
          <w:b/>
          <w:i/>
        </w:rPr>
        <w:lastRenderedPageBreak/>
        <w:t>Master/Slave Replication：主从复制的相关设置</w:t>
      </w:r>
    </w:p>
    <w:p w:rsidR="007D0207" w:rsidRDefault="007D0207" w:rsidP="007D0207">
      <w:pPr>
        <w:pStyle w:val="ListParagraph"/>
        <w:numPr>
          <w:ilvl w:val="0"/>
          <w:numId w:val="19"/>
        </w:numPr>
      </w:pPr>
      <w:r>
        <w:rPr>
          <w:rFonts w:hint="eastAsia"/>
        </w:rPr>
        <w:t>master：默认为false，当设置为true，则配置当前实例作为主实例。</w:t>
      </w:r>
    </w:p>
    <w:p w:rsidR="007D0207" w:rsidRDefault="007D0207" w:rsidP="007D0207">
      <w:pPr>
        <w:pStyle w:val="ListParagraph"/>
        <w:ind w:left="1440"/>
      </w:pPr>
      <w:r>
        <w:rPr>
          <w:rFonts w:hint="eastAsia"/>
        </w:rPr>
        <w:t>master = true</w:t>
      </w:r>
    </w:p>
    <w:p w:rsidR="007D0207" w:rsidRDefault="007D0207" w:rsidP="007D0207">
      <w:pPr>
        <w:pStyle w:val="ListParagraph"/>
        <w:numPr>
          <w:ilvl w:val="0"/>
          <w:numId w:val="19"/>
        </w:numPr>
      </w:pPr>
      <w:r>
        <w:rPr>
          <w:rFonts w:hint="eastAsia"/>
        </w:rPr>
        <w:t>slave：默认为false，当设置为true，则配置当前实例作为从实例。</w:t>
      </w:r>
    </w:p>
    <w:p w:rsidR="007D0207" w:rsidRDefault="007D0207" w:rsidP="007D0207">
      <w:pPr>
        <w:pStyle w:val="ListParagraph"/>
        <w:ind w:left="1440"/>
      </w:pPr>
      <w:r>
        <w:rPr>
          <w:rFonts w:hint="eastAsia"/>
        </w:rPr>
        <w:t>slave = true</w:t>
      </w:r>
    </w:p>
    <w:p w:rsidR="007D0207" w:rsidRDefault="007D0207" w:rsidP="007D0207">
      <w:pPr>
        <w:pStyle w:val="ListParagraph"/>
        <w:numPr>
          <w:ilvl w:val="0"/>
          <w:numId w:val="19"/>
        </w:numPr>
      </w:pPr>
      <w:r>
        <w:rPr>
          <w:rFonts w:hint="eastAsia"/>
        </w:rPr>
        <w:t>source：默认为空，格式为：&lt;host&gt;&lt;:port&gt;。用于从实例的复制：设置从的时候指定该选项会让从复制指定主的实例</w:t>
      </w:r>
    </w:p>
    <w:p w:rsidR="007D0207" w:rsidRDefault="007D0207" w:rsidP="007D0207">
      <w:pPr>
        <w:pStyle w:val="ListParagraph"/>
        <w:ind w:left="1440"/>
      </w:pPr>
      <w:r>
        <w:rPr>
          <w:rFonts w:hint="eastAsia"/>
        </w:rPr>
        <w:t>source = 127.0.0.1:30001</w:t>
      </w:r>
    </w:p>
    <w:p w:rsidR="007D0207" w:rsidRDefault="007D0207" w:rsidP="007D0207">
      <w:pPr>
        <w:pStyle w:val="ListParagraph"/>
        <w:numPr>
          <w:ilvl w:val="0"/>
          <w:numId w:val="19"/>
        </w:numPr>
      </w:pPr>
      <w:r>
        <w:rPr>
          <w:rFonts w:hint="eastAsia"/>
        </w:rPr>
        <w:t>only：默认为空，用于从选项，指定一个数据库进行复制。</w:t>
      </w:r>
    </w:p>
    <w:p w:rsidR="007D0207" w:rsidRDefault="007D0207" w:rsidP="007D0207">
      <w:pPr>
        <w:pStyle w:val="ListParagraph"/>
        <w:ind w:left="1440"/>
      </w:pPr>
      <w:r>
        <w:rPr>
          <w:rFonts w:hint="eastAsia"/>
        </w:rPr>
        <w:t>only = abc          #只同步abc集合（库）</w:t>
      </w:r>
    </w:p>
    <w:p w:rsidR="007D0207" w:rsidRDefault="007D0207" w:rsidP="007D0207">
      <w:pPr>
        <w:pStyle w:val="ListParagraph"/>
        <w:numPr>
          <w:ilvl w:val="0"/>
          <w:numId w:val="19"/>
        </w:numPr>
      </w:pPr>
      <w:r>
        <w:rPr>
          <w:rFonts w:hint="eastAsia"/>
        </w:rPr>
        <w:t>slavedelay：设置从库同步主库的延迟时间，用于从设置，默认为0。</w:t>
      </w:r>
    </w:p>
    <w:p w:rsidR="007D0207" w:rsidRDefault="007D0207" w:rsidP="007D0207">
      <w:pPr>
        <w:pStyle w:val="ListParagraph"/>
        <w:ind w:left="1440"/>
      </w:pPr>
      <w:r>
        <w:rPr>
          <w:rFonts w:hint="eastAsia"/>
        </w:rPr>
        <w:t>slavedelay = 60     #延迟60s同步主数据</w:t>
      </w:r>
    </w:p>
    <w:p w:rsidR="007D0207" w:rsidRDefault="007D0207" w:rsidP="007D0207">
      <w:pPr>
        <w:pStyle w:val="ListParagraph"/>
        <w:numPr>
          <w:ilvl w:val="0"/>
          <w:numId w:val="19"/>
        </w:numPr>
      </w:pPr>
      <w:r>
        <w:rPr>
          <w:rFonts w:hint="eastAsia"/>
        </w:rPr>
        <w:t>autoresync：默认为false，用于从设置。是否自动重新同步。设置为true，如果落后主超过10秒，会强制从自动重新同步。如果oplogSize太小，此设置可能有问题。如果OPLOG大小不足以存储主的变化状态和从的状态变化之间的差异，这种情况下强制重新同步是不必要的。当设置autoresync选项设置为false，10分钟内从不会进行大于1次的自动重新同步。</w:t>
      </w:r>
    </w:p>
    <w:p w:rsidR="007D0207" w:rsidRDefault="007D0207" w:rsidP="007D0207">
      <w:pPr>
        <w:pStyle w:val="ListParagraph"/>
        <w:ind w:left="1440"/>
      </w:pPr>
      <w:r>
        <w:rPr>
          <w:rFonts w:hint="eastAsia"/>
        </w:rPr>
        <w:t>autoresync = false</w:t>
      </w:r>
    </w:p>
    <w:p w:rsidR="00D10465" w:rsidRPr="00D10465" w:rsidRDefault="00D10465" w:rsidP="005F1791">
      <w:pPr>
        <w:ind w:left="720"/>
      </w:pPr>
    </w:p>
    <w:p w:rsidR="0055685E" w:rsidRDefault="003861BC" w:rsidP="003861BC">
      <w:pPr>
        <w:ind w:firstLine="270"/>
        <w:rPr>
          <w:b/>
        </w:rPr>
      </w:pPr>
      <w:r w:rsidRPr="003861BC">
        <w:rPr>
          <w:rFonts w:hint="eastAsia"/>
          <w:b/>
        </w:rPr>
        <w:t>设置</w:t>
      </w:r>
      <w:r w:rsidRPr="003861BC">
        <w:rPr>
          <w:b/>
        </w:rPr>
        <w:t>MongoDB数据库</w:t>
      </w:r>
    </w:p>
    <w:p w:rsidR="003861BC" w:rsidRDefault="003861BC" w:rsidP="003861BC">
      <w:pPr>
        <w:ind w:firstLine="270"/>
        <w:rPr>
          <w:b/>
        </w:rPr>
      </w:pPr>
    </w:p>
    <w:p w:rsidR="003861BC" w:rsidRDefault="003861BC" w:rsidP="003861BC">
      <w:pPr>
        <w:ind w:firstLine="270"/>
        <w:rPr>
          <w:color w:val="0000FF"/>
          <w:sz w:val="20"/>
          <w:szCs w:val="20"/>
          <w:shd w:val="clear" w:color="auto" w:fill="FFFFFF"/>
        </w:rPr>
      </w:pPr>
      <w:r w:rsidRPr="003861BC">
        <w:t>cd /opt/mongodb2.6.9/</w:t>
      </w:r>
      <w:r w:rsidRPr="003861BC">
        <w:rPr>
          <w:rFonts w:hint="eastAsia"/>
          <w:color w:val="0000FF"/>
          <w:sz w:val="20"/>
          <w:szCs w:val="20"/>
          <w:shd w:val="clear" w:color="auto" w:fill="FFFFFF"/>
        </w:rPr>
        <w:t xml:space="preserve"> </w:t>
      </w:r>
      <w:r>
        <w:rPr>
          <w:rFonts w:hint="eastAsia"/>
          <w:color w:val="0000FF"/>
          <w:sz w:val="20"/>
          <w:szCs w:val="20"/>
          <w:shd w:val="clear" w:color="auto" w:fill="FFFFFF"/>
        </w:rPr>
        <w:t>#进入MongoDB安装目录</w:t>
      </w:r>
    </w:p>
    <w:p w:rsidR="003861BC" w:rsidRDefault="003861BC" w:rsidP="003861BC">
      <w:pPr>
        <w:ind w:firstLine="270"/>
        <w:rPr>
          <w:shd w:val="clear" w:color="auto" w:fill="FFFFFF"/>
        </w:rPr>
      </w:pPr>
      <w:r w:rsidRPr="003861BC">
        <w:rPr>
          <w:shd w:val="clear" w:color="auto" w:fill="FFFFFF"/>
        </w:rPr>
        <w:t>touch mongodb.conf</w:t>
      </w:r>
      <w:r>
        <w:rPr>
          <w:rFonts w:hint="eastAsia"/>
          <w:shd w:val="clear" w:color="auto" w:fill="FFFFFF"/>
        </w:rPr>
        <w:t xml:space="preserve"> //创建mongodb配置文件</w:t>
      </w:r>
    </w:p>
    <w:p w:rsidR="001F41F0" w:rsidRPr="001F41F0" w:rsidRDefault="003861BC" w:rsidP="002D4BCE">
      <w:pPr>
        <w:ind w:firstLine="270"/>
      </w:pPr>
      <w:r>
        <w:rPr>
          <w:rFonts w:hint="eastAsia"/>
          <w:shd w:val="clear" w:color="auto" w:fill="FFFFFF"/>
        </w:rPr>
        <w:t>vi   mongodb.conf </w:t>
      </w:r>
      <w:r>
        <w:rPr>
          <w:rStyle w:val="apple-converted-space"/>
          <w:rFonts w:hint="eastAsia"/>
          <w:color w:val="0000FF"/>
          <w:sz w:val="20"/>
          <w:szCs w:val="20"/>
          <w:bdr w:val="none" w:sz="0" w:space="0" w:color="auto" w:frame="1"/>
          <w:shd w:val="clear" w:color="auto" w:fill="FFFFFF"/>
        </w:rPr>
        <w:t> </w:t>
      </w:r>
      <w:r>
        <w:rPr>
          <w:rFonts w:hint="eastAsia"/>
          <w:color w:val="0000FF"/>
          <w:bdr w:val="none" w:sz="0" w:space="0" w:color="auto" w:frame="1"/>
          <w:shd w:val="clear" w:color="auto" w:fill="FFFFFF"/>
        </w:rPr>
        <w:t>#编辑</w:t>
      </w:r>
    </w:p>
    <w:p w:rsidR="001F41F0" w:rsidRPr="001F41F0" w:rsidRDefault="001F41F0" w:rsidP="001F41F0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宋体" w:eastAsia="宋体" w:hAnsi="宋体"/>
          <w:color w:val="000000"/>
          <w:sz w:val="21"/>
          <w:szCs w:val="21"/>
        </w:rPr>
      </w:pPr>
      <w:r w:rsidRPr="001F41F0">
        <w:rPr>
          <w:rFonts w:ascii="宋体" w:eastAsia="宋体" w:hAnsi="宋体" w:hint="eastAsia"/>
          <w:color w:val="000000"/>
          <w:sz w:val="21"/>
          <w:szCs w:val="21"/>
        </w:rPr>
        <w:t>port=27017</w:t>
      </w:r>
      <w:r w:rsidRPr="001F41F0"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 w:rsidRPr="001F41F0">
        <w:rPr>
          <w:rFonts w:ascii="宋体" w:eastAsia="宋体" w:hAnsi="宋体" w:hint="eastAsia"/>
          <w:color w:val="0000FF"/>
          <w:sz w:val="21"/>
          <w:szCs w:val="21"/>
          <w:bdr w:val="none" w:sz="0" w:space="0" w:color="auto" w:frame="1"/>
        </w:rPr>
        <w:t>#端口号</w:t>
      </w:r>
    </w:p>
    <w:p w:rsidR="001F41F0" w:rsidRPr="001F41F0" w:rsidRDefault="003861BC" w:rsidP="001F41F0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宋体" w:eastAsia="宋体" w:hAnsi="宋体"/>
          <w:color w:val="000000"/>
          <w:sz w:val="21"/>
          <w:szCs w:val="21"/>
        </w:rPr>
      </w:pPr>
      <w:r w:rsidRPr="003861BC">
        <w:rPr>
          <w:rFonts w:ascii="宋体" w:eastAsia="宋体" w:hAnsi="宋体"/>
          <w:color w:val="000000"/>
          <w:sz w:val="21"/>
          <w:szCs w:val="21"/>
        </w:rPr>
        <w:t>dbpath=/</w:t>
      </w:r>
      <w:r w:rsidR="00D62A34" w:rsidRPr="00D62A34">
        <w:rPr>
          <w:rFonts w:ascii="宋体" w:eastAsia="宋体" w:hAnsi="宋体"/>
          <w:color w:val="000000"/>
          <w:sz w:val="21"/>
          <w:szCs w:val="21"/>
        </w:rPr>
        <w:t>mongodb</w:t>
      </w:r>
      <w:r w:rsidRPr="003861BC">
        <w:rPr>
          <w:rFonts w:ascii="宋体" w:eastAsia="宋体" w:hAnsi="宋体"/>
          <w:color w:val="000000"/>
          <w:sz w:val="21"/>
          <w:szCs w:val="21"/>
        </w:rPr>
        <w:t>/mongodb_db</w:t>
      </w:r>
      <w:r w:rsidRPr="003861BC">
        <w:rPr>
          <w:rFonts w:ascii="宋体" w:eastAsia="宋体" w:hAnsi="宋体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="001F41F0" w:rsidRPr="001F41F0">
        <w:rPr>
          <w:rFonts w:ascii="宋体" w:eastAsia="宋体" w:hAnsi="宋体" w:hint="eastAsia"/>
          <w:color w:val="0000FF"/>
          <w:sz w:val="21"/>
          <w:szCs w:val="21"/>
          <w:bdr w:val="none" w:sz="0" w:space="0" w:color="auto" w:frame="1"/>
        </w:rPr>
        <w:t>#数据库路径</w:t>
      </w:r>
    </w:p>
    <w:p w:rsidR="001F41F0" w:rsidRPr="001F41F0" w:rsidRDefault="003861BC" w:rsidP="001F41F0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宋体" w:eastAsia="宋体" w:hAnsi="宋体"/>
          <w:color w:val="000000"/>
          <w:sz w:val="21"/>
          <w:szCs w:val="21"/>
        </w:rPr>
      </w:pPr>
      <w:r w:rsidRPr="003861BC">
        <w:rPr>
          <w:rFonts w:ascii="宋体" w:eastAsia="宋体" w:hAnsi="宋体"/>
          <w:color w:val="000000"/>
          <w:sz w:val="21"/>
          <w:szCs w:val="21"/>
        </w:rPr>
        <w:t>logpath=/</w:t>
      </w:r>
      <w:r w:rsidR="00D62A34" w:rsidRPr="00D62A34">
        <w:rPr>
          <w:rFonts w:ascii="宋体" w:eastAsia="宋体" w:hAnsi="宋体"/>
          <w:color w:val="000000"/>
          <w:sz w:val="21"/>
          <w:szCs w:val="21"/>
        </w:rPr>
        <w:t>mongodb</w:t>
      </w:r>
      <w:r w:rsidRPr="003861BC">
        <w:rPr>
          <w:rFonts w:ascii="宋体" w:eastAsia="宋体" w:hAnsi="宋体"/>
          <w:color w:val="000000"/>
          <w:sz w:val="21"/>
          <w:szCs w:val="21"/>
        </w:rPr>
        <w:t>/mongodb_logs/mongodb.log</w:t>
      </w:r>
      <w:r w:rsidRPr="003861BC">
        <w:rPr>
          <w:rFonts w:ascii="宋体" w:eastAsia="宋体" w:hAnsi="宋体" w:hint="eastAsia"/>
          <w:color w:val="000000"/>
          <w:sz w:val="21"/>
          <w:szCs w:val="21"/>
          <w:bdr w:val="none" w:sz="0" w:space="0" w:color="auto" w:frame="1"/>
        </w:rPr>
        <w:t xml:space="preserve"> </w:t>
      </w:r>
      <w:r w:rsidR="001F41F0" w:rsidRPr="001F41F0">
        <w:rPr>
          <w:rFonts w:ascii="宋体" w:eastAsia="宋体" w:hAnsi="宋体" w:hint="eastAsia"/>
          <w:color w:val="0000FF"/>
          <w:sz w:val="21"/>
          <w:szCs w:val="21"/>
          <w:bdr w:val="none" w:sz="0" w:space="0" w:color="auto" w:frame="1"/>
        </w:rPr>
        <w:t>#日志输出文件路径</w:t>
      </w:r>
    </w:p>
    <w:p w:rsidR="001F41F0" w:rsidRPr="001F41F0" w:rsidRDefault="001F41F0" w:rsidP="001F41F0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宋体" w:eastAsia="宋体" w:hAnsi="宋体"/>
          <w:color w:val="000000"/>
          <w:sz w:val="21"/>
          <w:szCs w:val="21"/>
        </w:rPr>
      </w:pPr>
      <w:r w:rsidRPr="001F41F0">
        <w:rPr>
          <w:rFonts w:ascii="宋体" w:eastAsia="宋体" w:hAnsi="宋体" w:hint="eastAsia"/>
          <w:color w:val="000000"/>
          <w:sz w:val="21"/>
          <w:szCs w:val="21"/>
        </w:rPr>
        <w:t>fork=true</w:t>
      </w:r>
      <w:r w:rsidRPr="001F41F0"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 w:rsidRPr="001F41F0">
        <w:rPr>
          <w:rFonts w:ascii="宋体" w:eastAsia="宋体" w:hAnsi="宋体" w:hint="eastAsia"/>
          <w:color w:val="0000FF"/>
          <w:sz w:val="21"/>
          <w:szCs w:val="21"/>
          <w:bdr w:val="none" w:sz="0" w:space="0" w:color="auto" w:frame="1"/>
        </w:rPr>
        <w:t>#设置后台运行</w:t>
      </w:r>
    </w:p>
    <w:p w:rsidR="001F41F0" w:rsidRDefault="001F41F0" w:rsidP="001F41F0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宋体" w:eastAsia="宋体" w:hAnsi="宋体"/>
          <w:color w:val="0000FF"/>
          <w:sz w:val="21"/>
          <w:szCs w:val="21"/>
          <w:bdr w:val="none" w:sz="0" w:space="0" w:color="auto" w:frame="1"/>
        </w:rPr>
      </w:pPr>
      <w:r w:rsidRPr="001F41F0">
        <w:rPr>
          <w:rFonts w:ascii="宋体" w:eastAsia="宋体" w:hAnsi="宋体" w:hint="eastAsia"/>
          <w:color w:val="000000"/>
          <w:sz w:val="21"/>
          <w:szCs w:val="21"/>
        </w:rPr>
        <w:t>logappend=true</w:t>
      </w:r>
      <w:r w:rsidRPr="001F41F0">
        <w:rPr>
          <w:rStyle w:val="apple-converted-space"/>
          <w:rFonts w:ascii="宋体" w:eastAsia="宋体" w:hAnsi="宋体" w:hint="eastAsia"/>
          <w:color w:val="000000"/>
          <w:sz w:val="21"/>
          <w:szCs w:val="21"/>
        </w:rPr>
        <w:t> </w:t>
      </w:r>
      <w:r w:rsidRPr="001F41F0">
        <w:rPr>
          <w:rFonts w:ascii="宋体" w:eastAsia="宋体" w:hAnsi="宋体" w:hint="eastAsia"/>
          <w:color w:val="0000FF"/>
          <w:sz w:val="21"/>
          <w:szCs w:val="21"/>
          <w:bdr w:val="none" w:sz="0" w:space="0" w:color="auto" w:frame="1"/>
        </w:rPr>
        <w:t>#日志输出方式</w:t>
      </w:r>
    </w:p>
    <w:p w:rsidR="002D4BCE" w:rsidRPr="001F41F0" w:rsidRDefault="002D4BCE" w:rsidP="001F41F0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宋体" w:eastAsia="宋体" w:hAnsi="宋体"/>
          <w:color w:val="000000"/>
          <w:sz w:val="21"/>
          <w:szCs w:val="21"/>
        </w:rPr>
      </w:pPr>
      <w:r w:rsidRPr="002D4BCE">
        <w:rPr>
          <w:rFonts w:ascii="宋体" w:eastAsia="宋体" w:hAnsi="宋体"/>
          <w:color w:val="000000"/>
          <w:sz w:val="21"/>
          <w:szCs w:val="21"/>
        </w:rPr>
        <w:t>maxConns</w:t>
      </w:r>
      <w:r>
        <w:rPr>
          <w:rFonts w:ascii="宋体" w:eastAsia="宋体" w:hAnsi="宋体"/>
          <w:color w:val="000000"/>
          <w:sz w:val="21"/>
          <w:szCs w:val="21"/>
        </w:rPr>
        <w:t>=</w:t>
      </w:r>
      <w:r w:rsidR="00BE3CB2">
        <w:rPr>
          <w:rFonts w:ascii="宋体" w:eastAsia="宋体" w:hAnsi="宋体"/>
          <w:color w:val="000000"/>
          <w:sz w:val="21"/>
          <w:szCs w:val="21"/>
        </w:rPr>
        <w:t>1</w:t>
      </w:r>
      <w:r w:rsidRPr="002D4BCE">
        <w:rPr>
          <w:rFonts w:ascii="宋体" w:eastAsia="宋体" w:hAnsi="宋体"/>
          <w:color w:val="000000"/>
          <w:sz w:val="21"/>
          <w:szCs w:val="21"/>
        </w:rPr>
        <w:t xml:space="preserve">0000  </w:t>
      </w:r>
    </w:p>
    <w:p w:rsidR="001F41F0" w:rsidRDefault="001A5C54" w:rsidP="001A5C54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设置开机启动</w:t>
      </w:r>
      <w:r>
        <w:rPr>
          <w:rFonts w:hint="eastAsia"/>
          <w:shd w:val="clear" w:color="auto" w:fill="FFFFFF"/>
        </w:rPr>
        <w:t>MongoDB</w:t>
      </w:r>
    </w:p>
    <w:p w:rsidR="001A5C54" w:rsidRDefault="00495440" w:rsidP="001A5C54">
      <w:pPr>
        <w:ind w:left="360"/>
      </w:pPr>
      <w:r w:rsidRPr="00495440">
        <w:t>./mongod --config /opt/mongodb2.6.9/mongodb.conf</w:t>
      </w:r>
      <w:r w:rsidR="00410126" w:rsidRPr="00410126">
        <w:rPr>
          <w:rStyle w:val="Heading2Char"/>
          <w:rFonts w:eastAsia="微软雅黑" w:hint="eastAsia"/>
          <w:color w:val="000000"/>
          <w:sz w:val="20"/>
          <w:szCs w:val="20"/>
          <w:shd w:val="clear" w:color="auto" w:fill="FFFFFF"/>
        </w:rPr>
        <w:t xml:space="preserve"> </w:t>
      </w:r>
      <w:r w:rsidR="00410126">
        <w:rPr>
          <w:rStyle w:val="apple-converted-space"/>
          <w:rFonts w:hint="eastAsia"/>
          <w:color w:val="000000"/>
          <w:sz w:val="20"/>
          <w:szCs w:val="20"/>
          <w:shd w:val="clear" w:color="auto" w:fill="FFFFFF"/>
        </w:rPr>
        <w:t> </w:t>
      </w:r>
      <w:r w:rsidR="00410126">
        <w:rPr>
          <w:rFonts w:hint="eastAsia"/>
          <w:color w:val="0000FF"/>
          <w:sz w:val="20"/>
          <w:szCs w:val="20"/>
          <w:bdr w:val="none" w:sz="0" w:space="0" w:color="auto" w:frame="1"/>
          <w:shd w:val="clear" w:color="auto" w:fill="FFFFFF"/>
        </w:rPr>
        <w:t>#启动MongoDB</w:t>
      </w:r>
    </w:p>
    <w:p w:rsidR="00410126" w:rsidRDefault="00AE18DE" w:rsidP="001A5C54">
      <w:pPr>
        <w:ind w:left="360"/>
        <w:rPr>
          <w:color w:val="0000FF"/>
          <w:sz w:val="20"/>
          <w:szCs w:val="20"/>
          <w:bdr w:val="none" w:sz="0" w:space="0" w:color="auto" w:frame="1"/>
          <w:shd w:val="clear" w:color="auto" w:fill="FFFFFF"/>
        </w:rPr>
      </w:pPr>
      <w:r w:rsidRPr="00AE18DE">
        <w:t>/opt/mongodb2.6.9/bin/mongo 127.0.0.1:27017/admin --eval "db.shutdownServer()"</w:t>
      </w:r>
      <w:r>
        <w:rPr>
          <w:rFonts w:hint="eastAsia"/>
          <w:color w:val="0000FF"/>
          <w:sz w:val="20"/>
          <w:szCs w:val="20"/>
          <w:bdr w:val="none" w:sz="0" w:space="0" w:color="auto" w:frame="1"/>
          <w:shd w:val="clear" w:color="auto" w:fill="FFFFFF"/>
        </w:rPr>
        <w:t>#</w:t>
      </w:r>
      <w:r w:rsidR="00410126">
        <w:rPr>
          <w:rFonts w:hint="eastAsia"/>
          <w:color w:val="0000FF"/>
          <w:sz w:val="20"/>
          <w:szCs w:val="20"/>
          <w:bdr w:val="none" w:sz="0" w:space="0" w:color="auto" w:frame="1"/>
          <w:shd w:val="clear" w:color="auto" w:fill="FFFFFF"/>
        </w:rPr>
        <w:t>关闭MongoDB</w:t>
      </w:r>
    </w:p>
    <w:p w:rsidR="00D71AC4" w:rsidRDefault="00D71AC4" w:rsidP="001A5C54">
      <w:pPr>
        <w:ind w:left="360"/>
      </w:pPr>
      <w:r w:rsidRPr="00D71AC4">
        <w:t>vi /etc/rc.d/init.d/mongod   #设置开机启动MongoDB</w:t>
      </w:r>
    </w:p>
    <w:p w:rsidR="00BC5C19" w:rsidRDefault="00BC5C19" w:rsidP="001A5C54">
      <w:pPr>
        <w:ind w:left="360"/>
      </w:pPr>
      <w:r w:rsidRPr="00BC5C19">
        <w:t>ulimit -SHn 655350</w:t>
      </w:r>
    </w:p>
    <w:p w:rsidR="00D71AC4" w:rsidRDefault="00D71AC4" w:rsidP="00592380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  <w:bdr w:val="none" w:sz="0" w:space="0" w:color="auto" w:frame="1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bdr w:val="none" w:sz="0" w:space="0" w:color="auto" w:frame="1"/>
        </w:rPr>
        <w:t>#!/bin/sh</w:t>
      </w:r>
    </w:p>
    <w:p w:rsidR="00BC5C19" w:rsidRDefault="00BC5C19" w:rsidP="00592380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# chkconfig: - 64 36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# description:mongod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case $1 in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start)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FF"/>
          <w:sz w:val="20"/>
          <w:szCs w:val="20"/>
          <w:bdr w:val="none" w:sz="0" w:space="0" w:color="auto" w:frame="1"/>
        </w:rPr>
        <w:t>/opt/mongodb2.6.9/bin/mongod  --config /opt/mongodb2.6.9/mongodb.conf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;;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stop)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FF"/>
          <w:sz w:val="20"/>
          <w:szCs w:val="20"/>
          <w:bdr w:val="none" w:sz="0" w:space="0" w:color="auto" w:frame="1"/>
        </w:rPr>
        <w:t>/opt/mongodb2.6.9/bin/mongo 127.0.0.1:27017/admin --eval "db.shutdownServer()"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;;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status)</w:t>
      </w:r>
    </w:p>
    <w:p w:rsidR="00D71AC4" w:rsidRDefault="00C90EA6" w:rsidP="00D71AC4">
      <w:pPr>
        <w:pStyle w:val="NormalWeb"/>
        <w:shd w:val="clear" w:color="auto" w:fill="FFFFFF"/>
        <w:spacing w:before="0" w:beforeAutospacing="0" w:after="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FF00FF"/>
          <w:sz w:val="20"/>
          <w:szCs w:val="20"/>
          <w:bdr w:val="none" w:sz="0" w:space="0" w:color="auto" w:frame="1"/>
        </w:rPr>
        <w:t>/opt/mongodb2.6.9/bin</w:t>
      </w:r>
      <w:r w:rsidR="00D71AC4">
        <w:rPr>
          <w:rFonts w:ascii="微软雅黑" w:eastAsia="微软雅黑" w:hAnsi="微软雅黑" w:hint="eastAsia"/>
          <w:color w:val="FF00FF"/>
          <w:sz w:val="20"/>
          <w:szCs w:val="20"/>
          <w:bdr w:val="none" w:sz="0" w:space="0" w:color="auto" w:frame="1"/>
        </w:rPr>
        <w:t>/mongo 127.0.0.1:27017/admin --eval "db.stats()"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;;</w:t>
      </w:r>
    </w:p>
    <w:p w:rsidR="00D71AC4" w:rsidRDefault="00D71AC4" w:rsidP="00D71AC4">
      <w:pPr>
        <w:pStyle w:val="NormalWeb"/>
        <w:shd w:val="clear" w:color="auto" w:fill="FFFFFF"/>
        <w:spacing w:before="0" w:beforeAutospacing="0" w:after="150" w:afterAutospacing="0" w:line="361" w:lineRule="atLeast"/>
        <w:ind w:firstLine="48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esac</w:t>
      </w:r>
    </w:p>
    <w:p w:rsidR="00D71AC4" w:rsidRDefault="00592380" w:rsidP="001A5C54">
      <w:pPr>
        <w:ind w:left="360"/>
      </w:pPr>
      <w:r w:rsidRPr="00592380">
        <w:t>chmod +x /etc/rc.d/init.d/mongod  #添加脚本执行权限</w:t>
      </w:r>
    </w:p>
    <w:p w:rsidR="00592380" w:rsidRDefault="00592380" w:rsidP="001A5C54">
      <w:pPr>
        <w:ind w:left="360"/>
      </w:pPr>
      <w:r w:rsidRPr="00592380">
        <w:t>chkconfig --add mongod</w:t>
      </w:r>
    </w:p>
    <w:p w:rsidR="00592380" w:rsidRDefault="00592380" w:rsidP="001A5C54">
      <w:pPr>
        <w:ind w:left="360"/>
      </w:pPr>
      <w:r w:rsidRPr="00592380">
        <w:t>chkconfig mongod on  #设置开机启动</w:t>
      </w:r>
    </w:p>
    <w:p w:rsidR="00A517CA" w:rsidRDefault="00A517CA" w:rsidP="001A5C54">
      <w:pPr>
        <w:ind w:left="360"/>
      </w:pPr>
      <w:r w:rsidRPr="00A517CA">
        <w:t>service  mongod  start #启动MongoDB</w:t>
      </w:r>
    </w:p>
    <w:p w:rsidR="00A517CA" w:rsidRDefault="00A517CA" w:rsidP="001A5C54">
      <w:pPr>
        <w:ind w:left="360"/>
      </w:pPr>
      <w:r>
        <w:rPr>
          <w:noProof/>
        </w:rPr>
        <w:lastRenderedPageBreak/>
        <w:drawing>
          <wp:inline distT="0" distB="0" distL="0" distR="0">
            <wp:extent cx="5486400" cy="1062990"/>
            <wp:effectExtent l="19050" t="0" r="0" b="0"/>
            <wp:docPr id="1" name="Picture 1" descr="http://www.osyunwei.com/wp-content/uploads/2014/04/29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syunwei.com/wp-content/uploads/2014/04/292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7CA" w:rsidRDefault="00A517CA" w:rsidP="001A5C54">
      <w:pPr>
        <w:ind w:left="360"/>
      </w:pPr>
    </w:p>
    <w:p w:rsidR="00A517CA" w:rsidRDefault="00A517CA" w:rsidP="00A517CA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添加环境变量</w:t>
      </w:r>
    </w:p>
    <w:p w:rsidR="00A517CA" w:rsidRDefault="00A517CA" w:rsidP="00A517CA">
      <w:pPr>
        <w:ind w:left="360"/>
      </w:pPr>
      <w:r w:rsidRPr="00A517CA">
        <w:t>vi /etc/profile</w:t>
      </w:r>
    </w:p>
    <w:p w:rsidR="00A517CA" w:rsidRDefault="00A517CA" w:rsidP="00A517CA">
      <w:pPr>
        <w:ind w:left="360"/>
      </w:pPr>
      <w:r w:rsidRPr="00A517CA">
        <w:t>export PATH=$PATH:</w:t>
      </w:r>
      <w:r w:rsidR="00AB688E" w:rsidRPr="00AB688E">
        <w:t>/opt/mongodb2.6.9/bin</w:t>
      </w:r>
    </w:p>
    <w:p w:rsidR="00A517CA" w:rsidRDefault="00A517CA" w:rsidP="00A517CA">
      <w:pPr>
        <w:ind w:left="360"/>
      </w:pPr>
      <w:r w:rsidRPr="00A517CA">
        <w:t>source /etc/profile  #使配置立即生效</w:t>
      </w:r>
    </w:p>
    <w:p w:rsidR="00A517CA" w:rsidRDefault="00A517CA" w:rsidP="00A517CA">
      <w:pPr>
        <w:ind w:left="360"/>
      </w:pPr>
    </w:p>
    <w:p w:rsidR="00A517CA" w:rsidRDefault="00A517CA" w:rsidP="00A517CA">
      <w:pPr>
        <w:pStyle w:val="NormalWeb"/>
        <w:shd w:val="clear" w:color="auto" w:fill="FFFFFF"/>
        <w:spacing w:before="0" w:beforeAutospacing="0" w:after="0" w:afterAutospacing="0" w:line="361" w:lineRule="atLeast"/>
        <w:ind w:firstLine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mongo 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#进入MongoDB控制台</w:t>
      </w:r>
    </w:p>
    <w:p w:rsidR="00A517CA" w:rsidRDefault="00A517CA" w:rsidP="00A517CA">
      <w:pPr>
        <w:pStyle w:val="NormalWeb"/>
        <w:shd w:val="clear" w:color="auto" w:fill="FFFFFF"/>
        <w:spacing w:before="0" w:beforeAutospacing="0" w:after="0" w:afterAutospacing="0" w:line="361" w:lineRule="atLeast"/>
        <w:ind w:firstLine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show dbs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#查看默认数据库</w:t>
      </w:r>
    </w:p>
    <w:p w:rsidR="00A517CA" w:rsidRDefault="00A517CA" w:rsidP="00A517CA">
      <w:pPr>
        <w:pStyle w:val="NormalWeb"/>
        <w:shd w:val="clear" w:color="auto" w:fill="FFFFFF"/>
        <w:spacing w:before="0" w:beforeAutospacing="0" w:after="0" w:afterAutospacing="0" w:line="361" w:lineRule="atLeast"/>
        <w:ind w:firstLine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use admin 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#切换到admin数据库</w:t>
      </w:r>
    </w:p>
    <w:p w:rsidR="00A517CA" w:rsidRDefault="00A517CA" w:rsidP="00A517CA">
      <w:pPr>
        <w:pStyle w:val="NormalWeb"/>
        <w:shd w:val="clear" w:color="auto" w:fill="FFFFFF"/>
        <w:spacing w:before="0" w:beforeAutospacing="0" w:after="0" w:afterAutospacing="0" w:line="361" w:lineRule="atLeast"/>
        <w:ind w:firstLine="36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exit</w:t>
      </w:r>
      <w:r>
        <w:rPr>
          <w:rStyle w:val="apple-converted-space"/>
          <w:rFonts w:ascii="微软雅黑" w:eastAsia="微软雅黑" w:hAnsi="微软雅黑" w:hint="eastAsia"/>
          <w:color w:val="000000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0000FF"/>
          <w:sz w:val="20"/>
          <w:szCs w:val="20"/>
          <w:bdr w:val="none" w:sz="0" w:space="0" w:color="auto" w:frame="1"/>
        </w:rPr>
        <w:t>#退出MongoDB控制台</w:t>
      </w:r>
    </w:p>
    <w:p w:rsidR="00A517CA" w:rsidRDefault="00A517CA" w:rsidP="00A517CA">
      <w:pPr>
        <w:ind w:left="360"/>
        <w:rPr>
          <w:b/>
        </w:rPr>
      </w:pPr>
    </w:p>
    <w:p w:rsidR="0072451E" w:rsidRDefault="0072451E" w:rsidP="0072451E">
      <w:pPr>
        <w:pStyle w:val="Heading1"/>
      </w:pPr>
      <w:r>
        <w:rPr>
          <w:rFonts w:hint="eastAsia"/>
        </w:rPr>
        <w:t>用户管理</w:t>
      </w:r>
    </w:p>
    <w:p w:rsidR="00577D83" w:rsidRPr="00577D83" w:rsidRDefault="00577D83" w:rsidP="00577D83">
      <w:pPr>
        <w:ind w:firstLine="360"/>
      </w:pPr>
      <w:r w:rsidRPr="00577D83">
        <w:rPr>
          <w:rFonts w:hint="eastAsia"/>
        </w:rPr>
        <w:t>开启动用户权限认证</w:t>
      </w:r>
      <w:r>
        <w:rPr>
          <w:rFonts w:hint="eastAsia"/>
        </w:rPr>
        <w:t>:</w:t>
      </w:r>
      <w:r w:rsidRPr="00577D83">
        <w:t xml:space="preserve"> auth=true</w:t>
      </w:r>
    </w:p>
    <w:p w:rsidR="0072451E" w:rsidRDefault="0072451E" w:rsidP="0072451E">
      <w:pPr>
        <w:pStyle w:val="Heading2"/>
        <w:numPr>
          <w:ilvl w:val="0"/>
          <w:numId w:val="22"/>
        </w:numPr>
      </w:pPr>
      <w:r>
        <w:rPr>
          <w:rFonts w:hint="eastAsia"/>
        </w:rPr>
        <w:t>添加管理员账号</w:t>
      </w:r>
    </w:p>
    <w:tbl>
      <w:tblPr>
        <w:tblStyle w:val="TableGrid"/>
        <w:tblW w:w="0" w:type="auto"/>
        <w:tblInd w:w="648" w:type="dxa"/>
        <w:tblLook w:val="04A0"/>
      </w:tblPr>
      <w:tblGrid>
        <w:gridCol w:w="8208"/>
      </w:tblGrid>
      <w:tr w:rsidR="0072451E" w:rsidTr="0072451E">
        <w:tc>
          <w:tcPr>
            <w:tcW w:w="8208" w:type="dxa"/>
          </w:tcPr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[root@localhost zhangy]# mongo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MongoDB shell version: 2.4.6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connecting to: tank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&gt; use admin          //</w:t>
            </w:r>
            <w:r w:rsidRPr="0072451E">
              <w:rPr>
                <w:rStyle w:val="HTMLCode"/>
                <w:rFonts w:asciiTheme="minorEastAsia" w:eastAsiaTheme="minorEastAsia" w:hAnsiTheme="minorEastAsia" w:cs="宋体" w:hint="eastAsia"/>
                <w:sz w:val="22"/>
                <w:szCs w:val="22"/>
              </w:rPr>
              <w:t>切换到</w:t>
            </w: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admin</w:t>
            </w:r>
            <w:r w:rsidRPr="0072451E">
              <w:rPr>
                <w:rStyle w:val="HTMLCode"/>
                <w:rFonts w:asciiTheme="minorEastAsia" w:eastAsiaTheme="minorEastAsia" w:hAnsiTheme="minorEastAsia" w:cs="宋体" w:hint="eastAsia"/>
                <w:sz w:val="22"/>
                <w:szCs w:val="22"/>
              </w:rPr>
              <w:t>数据库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switched to db admin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&gt; show collections;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system.indexes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system.users          //</w:t>
            </w:r>
            <w:r w:rsidRPr="0072451E">
              <w:rPr>
                <w:rStyle w:val="HTMLCode"/>
                <w:rFonts w:asciiTheme="minorEastAsia" w:eastAsiaTheme="minorEastAsia" w:hAnsiTheme="minorEastAsia" w:cs="宋体" w:hint="eastAsia"/>
                <w:sz w:val="22"/>
                <w:szCs w:val="22"/>
              </w:rPr>
              <w:t>用户表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&gt; db.system.users.find();   //</w:t>
            </w:r>
            <w:r w:rsidRPr="0072451E">
              <w:rPr>
                <w:rStyle w:val="HTMLCode"/>
                <w:rFonts w:asciiTheme="minorEastAsia" w:eastAsiaTheme="minorEastAsia" w:hAnsiTheme="minorEastAsia" w:cs="宋体" w:hint="eastAsia"/>
                <w:sz w:val="22"/>
                <w:szCs w:val="22"/>
              </w:rPr>
              <w:t>用户表没有数据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&gt; db.addUser('tank','test');  //</w:t>
            </w:r>
            <w:r w:rsidRPr="0072451E">
              <w:rPr>
                <w:rStyle w:val="HTMLCode"/>
                <w:rFonts w:asciiTheme="minorEastAsia" w:eastAsiaTheme="minorEastAsia" w:hAnsiTheme="minorEastAsia" w:cs="宋体" w:hint="eastAsia"/>
                <w:sz w:val="22"/>
                <w:szCs w:val="22"/>
              </w:rPr>
              <w:t>添加一个管理员账号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{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  "user" : "tank",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  "readOnly" : false,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  "pwd" : "988432606980d0695e4f668f6bbc643a",</w:t>
            </w:r>
          </w:p>
          <w:p w:rsidR="0072451E" w:rsidRPr="0072451E" w:rsidRDefault="0072451E" w:rsidP="0072451E">
            <w:pPr>
              <w:rPr>
                <w:rFonts w:asciiTheme="minorEastAsia" w:eastAsiaTheme="minorEastAsia" w:hAnsiTheme="minorEastAsia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lastRenderedPageBreak/>
              <w:t>  "_id" : ObjectId("529e5d543b6a4608ac833429")</w:t>
            </w:r>
          </w:p>
          <w:p w:rsidR="0072451E" w:rsidRDefault="0072451E" w:rsidP="0072451E">
            <w:pPr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</w:pPr>
            <w:r w:rsidRPr="0072451E">
              <w:rPr>
                <w:rStyle w:val="HTMLCode"/>
                <w:rFonts w:asciiTheme="minorEastAsia" w:eastAsiaTheme="minorEastAsia" w:hAnsiTheme="minorEastAsia"/>
                <w:sz w:val="22"/>
                <w:szCs w:val="22"/>
              </w:rPr>
              <w:t>}</w:t>
            </w:r>
          </w:p>
          <w:p w:rsidR="0072451E" w:rsidRDefault="0072451E" w:rsidP="0072451E">
            <w:pPr>
              <w:rPr>
                <w:rFonts w:ascii="Tahoma" w:hAnsi="Tahoma" w:cs="Tahoma"/>
              </w:rPr>
            </w:pPr>
            <w:r>
              <w:rPr>
                <w:rFonts w:hint="eastAsia"/>
              </w:rPr>
              <w:t>用户只能在用户所在数据库登录，管理员需要通过</w:t>
            </w:r>
            <w:r>
              <w:rPr>
                <w:rFonts w:ascii="Tahoma" w:hAnsi="Tahoma" w:cs="Tahoma"/>
              </w:rPr>
              <w:t>admin</w:t>
            </w:r>
            <w:r>
              <w:rPr>
                <w:rFonts w:hint="eastAsia"/>
              </w:rPr>
              <w:t>认证后才能管理其他数库</w:t>
            </w:r>
          </w:p>
          <w:p w:rsidR="0072451E" w:rsidRDefault="0072451E" w:rsidP="0072451E">
            <w:r>
              <w:t>[root@localhost zhangy]# mongo</w:t>
            </w:r>
          </w:p>
          <w:p w:rsidR="0072451E" w:rsidRDefault="0072451E" w:rsidP="0072451E">
            <w:r>
              <w:t>MongoDB shell version: 2.4.6</w:t>
            </w:r>
          </w:p>
          <w:p w:rsidR="0072451E" w:rsidRDefault="0072451E" w:rsidP="0072451E">
            <w:r>
              <w:t>connecting to: tank</w:t>
            </w:r>
          </w:p>
          <w:p w:rsidR="0072451E" w:rsidRDefault="0072451E" w:rsidP="0072451E">
            <w:r>
              <w:t>&gt; show dbs;      //显示所有数据库失败，因为还没有认证</w:t>
            </w:r>
          </w:p>
          <w:p w:rsidR="0072451E" w:rsidRDefault="0072451E" w:rsidP="0072451E">
            <w:r>
              <w:t>Wed Dec 4 06:39:50.925 listDatabases failed:{ "ok" : 0, "errmsg" : "unauthorized" } at src/mongo/shell/mongo.js:46</w:t>
            </w:r>
          </w:p>
          <w:p w:rsidR="0072451E" w:rsidRDefault="0072451E" w:rsidP="0072451E">
            <w:r>
              <w:t>&gt; db.auth('tank','test');  //认证失败，因为这个用户不属于tank这个数据库</w:t>
            </w:r>
          </w:p>
          <w:p w:rsidR="0072451E" w:rsidRDefault="0072451E" w:rsidP="0072451E">
            <w:r>
              <w:t>Error: 18 { code: 18, ok: 0.0, errmsg: "auth fails" }</w:t>
            </w:r>
          </w:p>
          <w:p w:rsidR="0072451E" w:rsidRDefault="0072451E" w:rsidP="0072451E">
            <w:r>
              <w:t>0</w:t>
            </w:r>
          </w:p>
          <w:p w:rsidR="0072451E" w:rsidRDefault="0072451E" w:rsidP="0072451E">
            <w:r>
              <w:t>&gt; use admin    //切换到admin数据库</w:t>
            </w:r>
          </w:p>
          <w:p w:rsidR="0072451E" w:rsidRDefault="0072451E" w:rsidP="0072451E">
            <w:r>
              <w:t>switched to db admin</w:t>
            </w:r>
          </w:p>
          <w:p w:rsidR="0072451E" w:rsidRDefault="0072451E" w:rsidP="0072451E">
            <w:r>
              <w:t>&gt; db.auth('tank','test');  //在admin数据库认证成功</w:t>
            </w:r>
          </w:p>
          <w:p w:rsidR="0072451E" w:rsidRDefault="0072451E" w:rsidP="0072451E">
            <w:r>
              <w:t>1</w:t>
            </w:r>
          </w:p>
          <w:p w:rsidR="0072451E" w:rsidRDefault="0072451E" w:rsidP="0072451E">
            <w:r>
              <w:t>&gt; use tank;      //切换到tank数据库</w:t>
            </w:r>
          </w:p>
          <w:p w:rsidR="0072451E" w:rsidRDefault="0072451E" w:rsidP="0072451E">
            <w:r>
              <w:t>switched to db tank</w:t>
            </w:r>
          </w:p>
          <w:p w:rsidR="0072451E" w:rsidRDefault="0072451E" w:rsidP="0072451E">
            <w:r>
              <w:t>&gt; show collections;  //不会在提示没有权限了</w:t>
            </w:r>
          </w:p>
          <w:p w:rsidR="0072451E" w:rsidRDefault="0072451E" w:rsidP="0072451E">
            <w:r>
              <w:t>contact</w:t>
            </w:r>
          </w:p>
          <w:p w:rsidR="0072451E" w:rsidRDefault="0072451E" w:rsidP="0072451E">
            <w:r>
              <w:t>system.indexes</w:t>
            </w:r>
          </w:p>
          <w:p w:rsidR="0072451E" w:rsidRDefault="0072451E" w:rsidP="0072451E">
            <w:r>
              <w:t>users</w:t>
            </w:r>
          </w:p>
        </w:tc>
      </w:tr>
    </w:tbl>
    <w:p w:rsidR="0072451E" w:rsidRDefault="0072451E" w:rsidP="0072451E">
      <w:pPr>
        <w:rPr>
          <w:rFonts w:ascii="Tahoma" w:hAnsi="Tahoma" w:cs="Tahoma"/>
        </w:rPr>
      </w:pPr>
    </w:p>
    <w:p w:rsidR="0072451E" w:rsidRDefault="0072451E" w:rsidP="0072451E">
      <w:pPr>
        <w:rPr>
          <w:rFonts w:ascii="Tahoma" w:hAnsi="Tahoma" w:cs="Tahoma"/>
        </w:rPr>
      </w:pPr>
    </w:p>
    <w:p w:rsidR="0072451E" w:rsidRDefault="0072451E" w:rsidP="0072451E">
      <w:pPr>
        <w:pStyle w:val="Heading2"/>
      </w:pPr>
      <w:r w:rsidRPr="0072451E">
        <w:rPr>
          <w:rFonts w:hint="eastAsia"/>
        </w:rPr>
        <w:t>添加普通用启</w:t>
      </w:r>
    </w:p>
    <w:p w:rsidR="00086CB6" w:rsidRPr="00086CB6" w:rsidRDefault="00086CB6" w:rsidP="00086CB6"/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72451E" w:rsidTr="00086CB6">
        <w:tc>
          <w:tcPr>
            <w:tcW w:w="8388" w:type="dxa"/>
          </w:tcPr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&gt; use tank;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switched to db tank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&gt; db.addUser('tank1','test');   //</w:t>
            </w:r>
            <w:r w:rsidRPr="00880271">
              <w:rPr>
                <w:rStyle w:val="HTMLCode"/>
                <w:rFonts w:asciiTheme="majorEastAsia" w:eastAsiaTheme="majorEastAsia" w:hAnsiTheme="majorEastAsia" w:cs="宋体" w:hint="eastAsia"/>
                <w:sz w:val="22"/>
                <w:szCs w:val="22"/>
              </w:rPr>
              <w:t>为</w:t>
            </w: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tank</w:t>
            </w:r>
            <w:r w:rsidRPr="00880271">
              <w:rPr>
                <w:rStyle w:val="HTMLCode"/>
                <w:rFonts w:asciiTheme="majorEastAsia" w:eastAsiaTheme="majorEastAsia" w:hAnsiTheme="majorEastAsia" w:cs="宋体" w:hint="eastAsia"/>
                <w:sz w:val="22"/>
                <w:szCs w:val="22"/>
              </w:rPr>
              <w:t>数据库添加了一个可读写用户</w:t>
            </w: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tank1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{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  "_id" : ObjectId("529e5f8474b4c660718a70f3"),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  "user" : "tank1",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  "readOnly" : false,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  "pwd" : "35dd47abff098f5b4f0b567db8edeac5"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}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lastRenderedPageBreak/>
              <w:t>&gt; db.addUser('tank2','test',true); //</w:t>
            </w:r>
            <w:r w:rsidRPr="00880271">
              <w:rPr>
                <w:rStyle w:val="HTMLCode"/>
                <w:rFonts w:asciiTheme="majorEastAsia" w:eastAsiaTheme="majorEastAsia" w:hAnsiTheme="majorEastAsia" w:cs="宋体" w:hint="eastAsia"/>
                <w:sz w:val="22"/>
                <w:szCs w:val="22"/>
              </w:rPr>
              <w:t>为</w:t>
            </w: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tank</w:t>
            </w:r>
            <w:r w:rsidRPr="00880271">
              <w:rPr>
                <w:rStyle w:val="HTMLCode"/>
                <w:rFonts w:asciiTheme="majorEastAsia" w:eastAsiaTheme="majorEastAsia" w:hAnsiTheme="majorEastAsia" w:cs="宋体" w:hint="eastAsia"/>
                <w:sz w:val="22"/>
                <w:szCs w:val="22"/>
              </w:rPr>
              <w:t>数据库添加了一个只读用户</w:t>
            </w: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tank2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{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  "user" : "tank2",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  "readOnly" : true,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  "pwd" : "1792916c544d247538ded52e6df7b887",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  "_id" : ObjectId("529e67553992b24438d5e315")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}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&gt; exit  //</w:t>
            </w:r>
            <w:r w:rsidRPr="00880271">
              <w:rPr>
                <w:rStyle w:val="HTMLCode"/>
                <w:rFonts w:asciiTheme="majorEastAsia" w:eastAsiaTheme="majorEastAsia" w:hAnsiTheme="majorEastAsia" w:cs="宋体" w:hint="eastAsia"/>
                <w:sz w:val="22"/>
                <w:szCs w:val="22"/>
              </w:rPr>
              <w:t>退出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bye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[root@localhost zhangy]# mongo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MongoDB shell version: 2.4.6</w:t>
            </w:r>
          </w:p>
          <w:p w:rsidR="0072451E" w:rsidRPr="00880271" w:rsidRDefault="0072451E" w:rsidP="0072451E">
            <w:pPr>
              <w:rPr>
                <w:rFonts w:asciiTheme="majorEastAsia" w:eastAsiaTheme="majorEastAsia" w:hAnsiTheme="majorEastAsia"/>
              </w:rPr>
            </w:pPr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connecting to: tank</w:t>
            </w:r>
          </w:p>
          <w:p w:rsidR="0072451E" w:rsidRDefault="0072451E" w:rsidP="0072451E">
            <w:r w:rsidRPr="00880271">
              <w:rPr>
                <w:rStyle w:val="HTMLCode"/>
                <w:rFonts w:asciiTheme="majorEastAsia" w:eastAsiaTheme="majorEastAsia" w:hAnsiTheme="majorEastAsia"/>
                <w:sz w:val="22"/>
                <w:szCs w:val="22"/>
              </w:rPr>
              <w:t>&gt; db.auth('tank1','test');  //</w:t>
            </w:r>
            <w:r w:rsidRPr="00880271">
              <w:rPr>
                <w:rStyle w:val="HTMLCode"/>
                <w:rFonts w:asciiTheme="majorEastAsia" w:eastAsiaTheme="majorEastAsia" w:hAnsiTheme="majorEastAsia" w:cs="宋体" w:hint="eastAsia"/>
                <w:sz w:val="22"/>
                <w:szCs w:val="22"/>
              </w:rPr>
              <w:t>刚添加的用户可以登录。</w:t>
            </w:r>
          </w:p>
        </w:tc>
      </w:tr>
    </w:tbl>
    <w:p w:rsidR="0072451E" w:rsidRPr="0072451E" w:rsidRDefault="0072451E" w:rsidP="0072451E"/>
    <w:p w:rsidR="0072451E" w:rsidRPr="0072451E" w:rsidRDefault="0072451E" w:rsidP="0072451E">
      <w:pPr>
        <w:ind w:left="360"/>
      </w:pPr>
    </w:p>
    <w:p w:rsidR="00160927" w:rsidRDefault="001F41F0" w:rsidP="001F41F0">
      <w:pPr>
        <w:pStyle w:val="Heading1"/>
      </w:pPr>
      <w:r>
        <w:rPr>
          <w:rFonts w:hint="eastAsia"/>
        </w:rPr>
        <w:t>其他</w:t>
      </w:r>
    </w:p>
    <w:p w:rsidR="001F41F0" w:rsidRDefault="001F41F0" w:rsidP="001F41F0">
      <w:pPr>
        <w:pStyle w:val="Heading2"/>
        <w:numPr>
          <w:ilvl w:val="0"/>
          <w:numId w:val="17"/>
        </w:numPr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的修复</w:t>
      </w:r>
    </w:p>
    <w:p w:rsidR="001F41F0" w:rsidRDefault="001F41F0" w:rsidP="001F41F0">
      <w:pPr>
        <w:ind w:left="720"/>
      </w:pPr>
      <w:r>
        <w:rPr>
          <w:rFonts w:hint="eastAsia"/>
        </w:rPr>
        <w:t>第一步：</w:t>
      </w:r>
      <w:r>
        <w:t xml:space="preserve">mongod --repair </w:t>
      </w:r>
      <w:r>
        <w:rPr>
          <w:rFonts w:hint="eastAsia"/>
        </w:rPr>
        <w:t>或者</w:t>
      </w:r>
    </w:p>
    <w:p w:rsidR="001F41F0" w:rsidRDefault="001F41F0" w:rsidP="001F41F0">
      <w:pPr>
        <w:ind w:left="720"/>
      </w:pPr>
      <w:r w:rsidRPr="001F41F0">
        <w:t xml:space="preserve">rm </w:t>
      </w:r>
      <w:r>
        <w:rPr>
          <w:rFonts w:hint="eastAsia"/>
        </w:rPr>
        <w:t xml:space="preserve">    </w:t>
      </w:r>
      <w:r w:rsidRPr="001F41F0">
        <w:t xml:space="preserve">-f </w:t>
      </w:r>
      <w:r>
        <w:rPr>
          <w:rFonts w:hint="eastAsia"/>
        </w:rPr>
        <w:t xml:space="preserve">   </w:t>
      </w:r>
      <w:r w:rsidRPr="001F41F0">
        <w:t>/</w:t>
      </w:r>
      <w:r>
        <w:rPr>
          <w:rFonts w:hint="eastAsia"/>
        </w:rPr>
        <w:t>mnt</w:t>
      </w:r>
      <w:r w:rsidRPr="001F41F0">
        <w:t>/</w:t>
      </w:r>
      <w:r>
        <w:rPr>
          <w:rFonts w:hint="eastAsia"/>
        </w:rPr>
        <w:t>mongodb</w:t>
      </w:r>
      <w:r w:rsidRPr="001F41F0">
        <w:t>/mongodb</w:t>
      </w:r>
      <w:r>
        <w:rPr>
          <w:rFonts w:hint="eastAsia"/>
        </w:rPr>
        <w:t>_db/</w:t>
      </w:r>
      <w:r w:rsidRPr="001F41F0">
        <w:t>mongod.lock</w:t>
      </w:r>
    </w:p>
    <w:p w:rsidR="001F41F0" w:rsidRDefault="001F41F0" w:rsidP="001F41F0">
      <w:pPr>
        <w:ind w:left="720"/>
        <w:rPr>
          <w:color w:val="000000"/>
          <w:sz w:val="21"/>
          <w:szCs w:val="21"/>
          <w:shd w:val="clear" w:color="auto" w:fill="FFFFFF"/>
        </w:rPr>
      </w:pPr>
      <w:r>
        <w:rPr>
          <w:rFonts w:hint="eastAsia"/>
          <w:color w:val="000000"/>
          <w:sz w:val="21"/>
          <w:szCs w:val="21"/>
          <w:shd w:val="clear" w:color="auto" w:fill="FFFFFF"/>
        </w:rPr>
        <w:t>第二步启动mongodb：</w:t>
      </w:r>
      <w:r w:rsidRPr="001F41F0">
        <w:rPr>
          <w:color w:val="000000"/>
          <w:sz w:val="21"/>
          <w:szCs w:val="21"/>
          <w:shd w:val="clear" w:color="auto" w:fill="FFFFFF"/>
        </w:rPr>
        <w:t>./mongod --dbpath=/mnt/mongodb_db  --logpath=/mnt/mongodb_logs/mongodb.log  --logappend&amp;</w:t>
      </w:r>
    </w:p>
    <w:p w:rsidR="001F41F0" w:rsidRPr="001F41F0" w:rsidRDefault="001F41F0" w:rsidP="001F41F0">
      <w:pPr>
        <w:ind w:left="720"/>
      </w:pPr>
    </w:p>
    <w:p w:rsidR="00724F91" w:rsidRDefault="00B26148" w:rsidP="00724F91">
      <w:pPr>
        <w:pStyle w:val="Heading2"/>
      </w:pPr>
      <w:r>
        <w:rPr>
          <w:rFonts w:hint="eastAsia"/>
        </w:rPr>
        <w:t>导入命令</w:t>
      </w:r>
    </w:p>
    <w:p w:rsidR="00724F91" w:rsidRPr="00724F91" w:rsidRDefault="00724F91" w:rsidP="00724F91">
      <w:pPr>
        <w:ind w:left="360"/>
      </w:pPr>
      <w:r w:rsidRPr="00724F91">
        <w:t>mongoimport -h 172.16.8.189 -d fashy -c orderInfo --type csv --file E:\mongodate\1202.csv --headerline --upsert</w:t>
      </w:r>
    </w:p>
    <w:p w:rsidR="00724F91" w:rsidRPr="00724F91" w:rsidRDefault="00724F91" w:rsidP="0018756A">
      <w:pPr>
        <w:pStyle w:val="ListParagraph"/>
        <w:numPr>
          <w:ilvl w:val="0"/>
          <w:numId w:val="23"/>
        </w:numPr>
        <w:rPr>
          <w:rFonts w:ascii="Arial" w:hAnsi="Arial" w:cs="Arial"/>
          <w:color w:val="555555"/>
        </w:rPr>
      </w:pPr>
      <w:r w:rsidRPr="00724F91">
        <w:rPr>
          <w:rFonts w:ascii="Arial" w:hAnsi="Arial" w:cs="Arial"/>
        </w:rPr>
        <w:t xml:space="preserve">-d    </w:t>
      </w:r>
      <w:r>
        <w:rPr>
          <w:rFonts w:hint="eastAsia"/>
        </w:rPr>
        <w:t>指定把数据导入到哪一个数据库中</w:t>
      </w:r>
    </w:p>
    <w:p w:rsidR="00724F91" w:rsidRPr="00724F91" w:rsidRDefault="00724F91" w:rsidP="0018756A">
      <w:pPr>
        <w:pStyle w:val="ListParagraph"/>
        <w:numPr>
          <w:ilvl w:val="0"/>
          <w:numId w:val="23"/>
        </w:numPr>
        <w:rPr>
          <w:rFonts w:ascii="Arial" w:hAnsi="Arial" w:cs="Arial"/>
          <w:color w:val="555555"/>
        </w:rPr>
      </w:pPr>
      <w:r w:rsidRPr="00724F91">
        <w:rPr>
          <w:rFonts w:ascii="Arial" w:hAnsi="Arial" w:cs="Arial"/>
        </w:rPr>
        <w:t xml:space="preserve">-c    </w:t>
      </w:r>
      <w:r>
        <w:rPr>
          <w:rFonts w:hint="eastAsia"/>
        </w:rPr>
        <w:t>指定把数据导入到哪一个集合中</w:t>
      </w:r>
    </w:p>
    <w:p w:rsidR="00724F91" w:rsidRPr="00724F91" w:rsidRDefault="00724F91" w:rsidP="0018756A">
      <w:pPr>
        <w:pStyle w:val="ListParagraph"/>
        <w:numPr>
          <w:ilvl w:val="0"/>
          <w:numId w:val="23"/>
        </w:numPr>
        <w:rPr>
          <w:rFonts w:ascii="Arial" w:hAnsi="Arial" w:cs="Arial"/>
          <w:color w:val="555555"/>
        </w:rPr>
      </w:pPr>
      <w:r w:rsidRPr="00724F91">
        <w:rPr>
          <w:rFonts w:ascii="Arial" w:hAnsi="Arial" w:cs="Arial"/>
        </w:rPr>
        <w:t xml:space="preserve">--type    </w:t>
      </w:r>
      <w:r>
        <w:rPr>
          <w:rFonts w:hint="eastAsia"/>
        </w:rPr>
        <w:t>指定导入的数据类型</w:t>
      </w:r>
    </w:p>
    <w:p w:rsidR="00724F91" w:rsidRPr="00724F91" w:rsidRDefault="00724F91" w:rsidP="0018756A">
      <w:pPr>
        <w:pStyle w:val="ListParagraph"/>
        <w:numPr>
          <w:ilvl w:val="0"/>
          <w:numId w:val="23"/>
        </w:numPr>
        <w:rPr>
          <w:rFonts w:ascii="Arial" w:hAnsi="Arial" w:cs="Arial"/>
          <w:color w:val="555555"/>
        </w:rPr>
      </w:pPr>
      <w:r w:rsidRPr="00724F91">
        <w:rPr>
          <w:rFonts w:ascii="Arial" w:hAnsi="Arial" w:cs="Arial"/>
        </w:rPr>
        <w:t xml:space="preserve">--file       </w:t>
      </w:r>
      <w:r>
        <w:rPr>
          <w:rFonts w:hint="eastAsia"/>
        </w:rPr>
        <w:t>指定从哪一个文件中导入数据</w:t>
      </w:r>
    </w:p>
    <w:p w:rsidR="00724F91" w:rsidRPr="00724F91" w:rsidRDefault="00724F91" w:rsidP="0018756A">
      <w:pPr>
        <w:pStyle w:val="ListParagraph"/>
        <w:numPr>
          <w:ilvl w:val="0"/>
          <w:numId w:val="23"/>
        </w:numPr>
        <w:rPr>
          <w:rFonts w:ascii="Arial" w:hAnsi="Arial" w:cs="Arial"/>
          <w:color w:val="555555"/>
        </w:rPr>
      </w:pPr>
      <w:r w:rsidRPr="00724F91">
        <w:rPr>
          <w:rFonts w:ascii="Arial" w:hAnsi="Arial" w:cs="Arial"/>
        </w:rPr>
        <w:t xml:space="preserve">--headerline    </w:t>
      </w:r>
      <w:r>
        <w:rPr>
          <w:rFonts w:hint="eastAsia"/>
        </w:rPr>
        <w:t>仅适用于导入</w:t>
      </w:r>
      <w:r w:rsidRPr="00724F91">
        <w:rPr>
          <w:rFonts w:ascii="Arial" w:hAnsi="Arial" w:cs="Arial"/>
        </w:rPr>
        <w:t>csv,tsv</w:t>
      </w:r>
      <w:r>
        <w:rPr>
          <w:rFonts w:hint="eastAsia"/>
        </w:rPr>
        <w:t>格式的数据，表示文件中的第一行作为数据头</w:t>
      </w:r>
    </w:p>
    <w:p w:rsidR="00724F91" w:rsidRPr="00724F91" w:rsidRDefault="00724F91" w:rsidP="0018756A">
      <w:pPr>
        <w:pStyle w:val="ListParagraph"/>
        <w:numPr>
          <w:ilvl w:val="0"/>
          <w:numId w:val="23"/>
        </w:numPr>
        <w:rPr>
          <w:rFonts w:ascii="Arial" w:hAnsi="Arial" w:cs="Arial"/>
          <w:color w:val="555555"/>
        </w:rPr>
      </w:pPr>
      <w:r w:rsidRPr="00724F91">
        <w:rPr>
          <w:rFonts w:ascii="Arial" w:hAnsi="Arial" w:cs="Arial"/>
        </w:rPr>
        <w:t>--upsert  </w:t>
      </w:r>
      <w:r>
        <w:rPr>
          <w:rFonts w:hint="eastAsia"/>
        </w:rPr>
        <w:t>以新增或者更新的方式来导入数据</w:t>
      </w:r>
    </w:p>
    <w:p w:rsidR="002E096B" w:rsidRDefault="002E096B" w:rsidP="002E096B">
      <w:pPr>
        <w:ind w:left="720"/>
      </w:pPr>
    </w:p>
    <w:p w:rsidR="002E096B" w:rsidRDefault="002E096B" w:rsidP="002E096B">
      <w:pPr>
        <w:ind w:left="720"/>
      </w:pPr>
      <w:r>
        <w:rPr>
          <w:rFonts w:ascii="宋体" w:hAnsi="宋体" w:hint="eastAsia"/>
        </w:rPr>
        <w:t>倒流程</w:t>
      </w:r>
    </w:p>
    <w:p w:rsidR="002E096B" w:rsidRDefault="002E096B" w:rsidP="002E096B">
      <w:pPr>
        <w:ind w:left="720"/>
      </w:pPr>
      <w:r>
        <w:t>mongoexport -u tiku7915 -p U8BncEyc7UkH -h 223.252.223.229:7915  --verbose --authenticationDatabase admin -d tiku -c k12_question_circulation  -o k12_question_circulation.json</w:t>
      </w:r>
    </w:p>
    <w:p w:rsidR="002E096B" w:rsidRDefault="002E096B" w:rsidP="00015FCE">
      <w:pPr>
        <w:ind w:left="720"/>
      </w:pPr>
    </w:p>
    <w:p w:rsidR="00BB6E8B" w:rsidRDefault="00BB6E8B" w:rsidP="00BB6E8B">
      <w:pPr>
        <w:pStyle w:val="Heading2"/>
      </w:pPr>
      <w:r>
        <w:rPr>
          <w:rFonts w:hint="eastAsia"/>
        </w:rPr>
        <w:t>mongoDB3.0</w:t>
      </w:r>
    </w:p>
    <w:p w:rsidR="00484828" w:rsidRDefault="00484828" w:rsidP="00484828">
      <w:pPr>
        <w:pStyle w:val="Heading3"/>
      </w:pPr>
      <w:r>
        <w:rPr>
          <w:rFonts w:hint="eastAsia"/>
        </w:rPr>
        <w:t>警告信息的处理</w:t>
      </w:r>
    </w:p>
    <w:p w:rsidR="00484828" w:rsidRPr="00484828" w:rsidRDefault="00484828" w:rsidP="00484828">
      <w:pPr>
        <w:ind w:left="360"/>
      </w:pPr>
      <w:r>
        <w:rPr>
          <w:rStyle w:val="Strong"/>
          <w:color w:val="000000"/>
          <w:shd w:val="clear" w:color="auto" w:fill="FFFFFF"/>
        </w:rPr>
        <w:t>echo "never" &gt; /sys/kernel/mm/transparent_hugepage/enabled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Style w:val="Strong"/>
          <w:color w:val="000000"/>
          <w:shd w:val="clear" w:color="auto" w:fill="FFFFFF"/>
        </w:rPr>
        <w:t>echo "never" &gt; /sys/kernel/mm/transparent_hugepage/defrag</w:t>
      </w:r>
    </w:p>
    <w:p w:rsidR="00B56238" w:rsidRPr="00B56238" w:rsidRDefault="00B56238" w:rsidP="00B56238">
      <w:pPr>
        <w:ind w:left="360"/>
      </w:pPr>
      <w:r>
        <w:rPr>
          <w:rFonts w:hint="eastAsia"/>
        </w:rPr>
        <w:t>//mongoDB需要配置如下</w:t>
      </w:r>
    </w:p>
    <w:p w:rsidR="00BB6E8B" w:rsidRDefault="00BB6E8B" w:rsidP="00BB6E8B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 ulimit -f unlimited</w:t>
      </w:r>
      <w:r>
        <w:rPr>
          <w:rFonts w:ascii="宋体" w:eastAsia="宋体" w:hAnsi="宋体" w:hint="eastAsia"/>
          <w:color w:val="000000"/>
        </w:rPr>
        <w:br/>
      </w:r>
      <w:r>
        <w:rPr>
          <w:shd w:val="clear" w:color="auto" w:fill="FFFFFF"/>
        </w:rPr>
        <w:t>  </w:t>
      </w: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ulimit -t unlimited</w:t>
      </w:r>
      <w:r>
        <w:rPr>
          <w:rFonts w:ascii="宋体" w:eastAsia="宋体" w:hAnsi="宋体" w:hint="eastAsia"/>
          <w:color w:val="000000"/>
        </w:rPr>
        <w:br/>
      </w:r>
      <w:r>
        <w:rPr>
          <w:shd w:val="clear" w:color="auto" w:fill="FFFFFF"/>
        </w:rPr>
        <w:t>  </w:t>
      </w: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ulimit -v unlimited</w:t>
      </w:r>
      <w:r>
        <w:rPr>
          <w:rFonts w:ascii="宋体" w:eastAsia="宋体" w:hAnsi="宋体" w:hint="eastAsia"/>
          <w:color w:val="000000"/>
        </w:rPr>
        <w:br/>
      </w:r>
      <w:r>
        <w:rPr>
          <w:shd w:val="clear" w:color="auto" w:fill="FFFFFF"/>
        </w:rPr>
        <w:t>  </w:t>
      </w: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ulimit -n 64000</w:t>
      </w:r>
      <w:r>
        <w:rPr>
          <w:rFonts w:ascii="宋体" w:eastAsia="宋体" w:hAnsi="宋体" w:hint="eastAsia"/>
          <w:color w:val="000000"/>
        </w:rPr>
        <w:br/>
      </w:r>
      <w:r>
        <w:rPr>
          <w:shd w:val="clear" w:color="auto" w:fill="FFFFFF"/>
        </w:rPr>
        <w:t> </w:t>
      </w: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 ulimit -m unlimited</w:t>
      </w:r>
      <w:r>
        <w:rPr>
          <w:rFonts w:ascii="宋体" w:eastAsia="宋体" w:hAnsi="宋体" w:hint="eastAsia"/>
          <w:color w:val="000000"/>
        </w:rPr>
        <w:br/>
      </w:r>
      <w:r>
        <w:rPr>
          <w:shd w:val="clear" w:color="auto" w:fill="FFFFFF"/>
        </w:rPr>
        <w:t>  </w:t>
      </w:r>
      <w:r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ulimit -u 32000</w:t>
      </w:r>
    </w:p>
    <w:p w:rsidR="003A6F06" w:rsidRDefault="00857755" w:rsidP="003A6F06">
      <w:pPr>
        <w:ind w:left="360"/>
        <w:rPr>
          <w:rStyle w:val="Strong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也可以通过文件来控制/etc/security/limits.d/下某个文件实现：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Style w:val="Strong"/>
          <w:color w:val="000000"/>
          <w:shd w:val="clear" w:color="auto" w:fill="FFFFFF"/>
        </w:rPr>
        <w:t>#mongodb set limits config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Style w:val="Strong"/>
          <w:color w:val="000000"/>
          <w:shd w:val="clear" w:color="auto" w:fill="FFFFFF"/>
        </w:rPr>
        <w:t>*  -  fsize        unlimited   # (file size)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Style w:val="Strong"/>
          <w:color w:val="000000"/>
          <w:shd w:val="clear" w:color="auto" w:fill="FFFFFF"/>
        </w:rPr>
        <w:t>*  -  cpu         unlimited   # (cpu time)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Style w:val="Strong"/>
          <w:color w:val="000000"/>
          <w:shd w:val="clear" w:color="auto" w:fill="FFFFFF"/>
        </w:rPr>
        <w:t>*  -  as           unlimited   # (virtual memory size)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Style w:val="Strong"/>
          <w:color w:val="000000"/>
          <w:shd w:val="clear" w:color="auto" w:fill="FFFFFF"/>
        </w:rPr>
        <w:t>*  -  nofile     64000        # (open files)</w:t>
      </w:r>
      <w:r>
        <w:rPr>
          <w:rFonts w:ascii="宋体" w:eastAsia="宋体" w:hAnsi="宋体" w:hint="eastAsia"/>
          <w:color w:val="000000"/>
          <w:sz w:val="21"/>
          <w:szCs w:val="21"/>
        </w:rPr>
        <w:br/>
      </w:r>
      <w:r>
        <w:rPr>
          <w:rStyle w:val="Strong"/>
          <w:color w:val="000000"/>
          <w:shd w:val="clear" w:color="auto" w:fill="FFFFFF"/>
        </w:rPr>
        <w:t>*  -  nproc     64000        # (processes/threads)</w:t>
      </w:r>
    </w:p>
    <w:p w:rsidR="003A6F06" w:rsidRDefault="003A6F06" w:rsidP="00857755">
      <w:pPr>
        <w:ind w:left="360"/>
        <w:rPr>
          <w:rStyle w:val="Strong"/>
          <w:color w:val="000000"/>
          <w:shd w:val="clear" w:color="auto" w:fill="FFFFFF"/>
        </w:rPr>
      </w:pPr>
    </w:p>
    <w:p w:rsidR="003A6F06" w:rsidRPr="003A6F06" w:rsidRDefault="003A6F06" w:rsidP="003A6F06">
      <w:pPr>
        <w:pStyle w:val="Heading2"/>
        <w:rPr>
          <w:rStyle w:val="Strong"/>
          <w:b w:val="0"/>
          <w:color w:val="000000"/>
          <w:shd w:val="clear" w:color="auto" w:fill="FFFFFF"/>
        </w:rPr>
      </w:pPr>
      <w:r w:rsidRPr="003A6F06">
        <w:rPr>
          <w:rStyle w:val="Strong"/>
          <w:b w:val="0"/>
          <w:color w:val="000000"/>
          <w:shd w:val="clear" w:color="auto" w:fill="FFFFFF"/>
        </w:rPr>
        <w:t>M</w:t>
      </w:r>
      <w:r w:rsidRPr="003A6F06">
        <w:rPr>
          <w:rStyle w:val="Strong"/>
          <w:rFonts w:hint="eastAsia"/>
          <w:b w:val="0"/>
          <w:color w:val="000000"/>
          <w:shd w:val="clear" w:color="auto" w:fill="FFFFFF"/>
        </w:rPr>
        <w:t>ongodb</w:t>
      </w:r>
      <w:r w:rsidRPr="003A6F06">
        <w:rPr>
          <w:rStyle w:val="Strong"/>
          <w:rFonts w:hint="eastAsia"/>
          <w:b w:val="0"/>
          <w:color w:val="000000"/>
          <w:shd w:val="clear" w:color="auto" w:fill="FFFFFF"/>
        </w:rPr>
        <w:t>库名更改</w:t>
      </w:r>
    </w:p>
    <w:p w:rsidR="003A6F06" w:rsidRDefault="003A6F06" w:rsidP="003A6F06">
      <w:pPr>
        <w:ind w:left="360"/>
      </w:pPr>
      <w:r>
        <w:t xml:space="preserve">db.copyDatabase('old_name', 'new_name'); </w:t>
      </w:r>
    </w:p>
    <w:p w:rsidR="003A6F06" w:rsidRDefault="003A6F06" w:rsidP="003A6F06">
      <w:pPr>
        <w:ind w:left="360"/>
      </w:pPr>
      <w:r>
        <w:lastRenderedPageBreak/>
        <w:t xml:space="preserve">use old_name </w:t>
      </w:r>
    </w:p>
    <w:p w:rsidR="003A6F06" w:rsidRDefault="003A6F06" w:rsidP="003A6F06">
      <w:pPr>
        <w:ind w:left="360"/>
      </w:pPr>
      <w:r>
        <w:t>db.dropDatabase();</w:t>
      </w:r>
    </w:p>
    <w:p w:rsidR="002D3C04" w:rsidRDefault="002D3C04" w:rsidP="00B61279"/>
    <w:p w:rsidR="002D3C04" w:rsidRDefault="002D3C04" w:rsidP="002D3C04">
      <w:pPr>
        <w:ind w:left="360"/>
      </w:pPr>
      <w:r>
        <w:t xml:space="preserve">mongodump --host </w:t>
      </w:r>
      <w:r w:rsidR="002D1B74" w:rsidRPr="002D1B74">
        <w:t>10.161.219.44</w:t>
      </w:r>
      <w:r>
        <w:t xml:space="preserve"> --port 20000 -d </w:t>
      </w:r>
      <w:r w:rsidR="0097387F">
        <w:t>tiku</w:t>
      </w:r>
      <w:r>
        <w:t xml:space="preserve"> -c </w:t>
      </w:r>
      <w:r w:rsidR="00DE23C3">
        <w:rPr>
          <w:rFonts w:hint="eastAsia"/>
        </w:rPr>
        <w:t>question</w:t>
      </w:r>
      <w:r>
        <w:t xml:space="preserve"> -o /home/k12/</w:t>
      </w:r>
    </w:p>
    <w:p w:rsidR="007A1614" w:rsidRDefault="007A1614" w:rsidP="00FB2431">
      <w:pPr>
        <w:ind w:left="360"/>
      </w:pPr>
      <w:r w:rsidRPr="0000021F">
        <w:t>mongorestore -d tiku -c questio</w:t>
      </w:r>
      <w:r>
        <w:t>n_tmp</w:t>
      </w:r>
      <w:r w:rsidRPr="0000021F">
        <w:t xml:space="preserve"> --directoryperdb /home/k12/tiku/question.bson</w:t>
      </w:r>
    </w:p>
    <w:p w:rsidR="002D3C04" w:rsidRDefault="002D3C04" w:rsidP="002D3C04">
      <w:pPr>
        <w:ind w:left="360"/>
      </w:pPr>
      <w:r>
        <w:t xml:space="preserve">mongorestore  --dir </w:t>
      </w:r>
      <w:r w:rsidR="00505B1E">
        <w:t>tiku</w:t>
      </w:r>
      <w:r>
        <w:t>/  -d tiku(rename)</w:t>
      </w:r>
    </w:p>
    <w:p w:rsidR="007606FD" w:rsidRDefault="007606FD" w:rsidP="002D3C04">
      <w:pPr>
        <w:ind w:left="360"/>
      </w:pPr>
    </w:p>
    <w:p w:rsidR="00263184" w:rsidRDefault="00C16CEA" w:rsidP="002D3C04">
      <w:pPr>
        <w:ind w:left="360"/>
      </w:pPr>
      <w:r w:rsidRPr="00C16CEA">
        <w:t>db.question_bak.drop()</w:t>
      </w:r>
    </w:p>
    <w:p w:rsidR="00263184" w:rsidRDefault="00263184" w:rsidP="002D3C04">
      <w:pPr>
        <w:ind w:left="360"/>
      </w:pPr>
      <w:r w:rsidRPr="00263184">
        <w:t>db.question.renameCollection("question_bak")</w:t>
      </w:r>
    </w:p>
    <w:p w:rsidR="00263184" w:rsidRDefault="00263184" w:rsidP="002D3C04">
      <w:pPr>
        <w:ind w:left="360"/>
        <w:rPr>
          <w:rFonts w:hint="eastAsia"/>
        </w:rPr>
      </w:pPr>
      <w:r w:rsidRPr="00263184">
        <w:t>db.question_tmp.renameCollection("question")</w:t>
      </w:r>
    </w:p>
    <w:p w:rsidR="0002305C" w:rsidRDefault="0002305C" w:rsidP="002D3C04">
      <w:pPr>
        <w:ind w:left="360"/>
        <w:rPr>
          <w:rFonts w:hint="eastAsia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2305C" w:rsidTr="0002305C">
        <w:tc>
          <w:tcPr>
            <w:tcW w:w="8388" w:type="dxa"/>
          </w:tcPr>
          <w:p w:rsidR="0002305C" w:rsidRDefault="0002305C" w:rsidP="0002305C">
            <w:r>
              <w:t>#!/bin/bash</w:t>
            </w:r>
          </w:p>
          <w:p w:rsidR="0002305C" w:rsidRDefault="0002305C" w:rsidP="0002305C">
            <w:r>
              <w:t>. /etc/profile</w:t>
            </w:r>
          </w:p>
          <w:p w:rsidR="0002305C" w:rsidRDefault="0002305C" w:rsidP="0002305C">
            <w:r>
              <w:t>mongodump --host 10.161.219.44 --port 20000 -d tiku -c question -o /home/k12/  &amp;&gt;updateMongo.txt</w:t>
            </w:r>
          </w:p>
          <w:p w:rsidR="0002305C" w:rsidRDefault="0002305C" w:rsidP="0002305C">
            <w:r>
              <w:t>if [ $? -ne 0 ] ;then</w:t>
            </w:r>
          </w:p>
          <w:p w:rsidR="0002305C" w:rsidRDefault="0002305C" w:rsidP="0002305C">
            <w:r>
              <w:t xml:space="preserve">    echo "there is an error to mongodump!"</w:t>
            </w:r>
          </w:p>
          <w:p w:rsidR="0002305C" w:rsidRDefault="0002305C" w:rsidP="0002305C">
            <w:r>
              <w:t xml:space="preserve">    exit</w:t>
            </w:r>
          </w:p>
          <w:p w:rsidR="0002305C" w:rsidRDefault="0002305C" w:rsidP="0002305C">
            <w:r>
              <w:t>fi</w:t>
            </w:r>
          </w:p>
          <w:p w:rsidR="0002305C" w:rsidRDefault="0002305C" w:rsidP="0002305C">
            <w:r>
              <w:t>mongorestore -d tiku -c question_tmp --directoryperdb /home/k12/tiku/question.bson &amp;&gt;&gt;updateMongo.txt</w:t>
            </w:r>
          </w:p>
          <w:p w:rsidR="0002305C" w:rsidRDefault="0002305C" w:rsidP="0002305C">
            <w:r>
              <w:t>if [ $? -ne 0 ] ;then</w:t>
            </w:r>
          </w:p>
          <w:p w:rsidR="0002305C" w:rsidRDefault="0002305C" w:rsidP="0002305C">
            <w:r>
              <w:t xml:space="preserve">    echo "there is an error to mongorestore!"</w:t>
            </w:r>
          </w:p>
          <w:p w:rsidR="0002305C" w:rsidRDefault="0002305C" w:rsidP="0002305C">
            <w:r>
              <w:t xml:space="preserve">    exit</w:t>
            </w:r>
          </w:p>
          <w:p w:rsidR="0002305C" w:rsidRDefault="0002305C" w:rsidP="0002305C">
            <w:r>
              <w:t>fi</w:t>
            </w:r>
          </w:p>
          <w:p w:rsidR="0002305C" w:rsidRDefault="0002305C" w:rsidP="0002305C">
            <w:r>
              <w:t>mongo tiku switchMongo.js</w:t>
            </w:r>
          </w:p>
        </w:tc>
      </w:tr>
      <w:tr w:rsidR="0002305C" w:rsidTr="0002305C">
        <w:tc>
          <w:tcPr>
            <w:tcW w:w="8388" w:type="dxa"/>
          </w:tcPr>
          <w:p w:rsidR="0002305C" w:rsidRDefault="0002305C" w:rsidP="0002305C">
            <w:r>
              <w:t>var collections=db.getCollectionNames();</w:t>
            </w:r>
          </w:p>
          <w:p w:rsidR="0002305C" w:rsidRDefault="0002305C" w:rsidP="0002305C"/>
          <w:p w:rsidR="0002305C" w:rsidRDefault="0002305C" w:rsidP="0002305C">
            <w:r>
              <w:lastRenderedPageBreak/>
              <w:t>if(collections.indexOf("question_bak")!=-1){</w:t>
            </w:r>
          </w:p>
          <w:p w:rsidR="0002305C" w:rsidRDefault="0002305C" w:rsidP="0002305C">
            <w:r>
              <w:t xml:space="preserve">    db.question_bak.drop();</w:t>
            </w:r>
          </w:p>
          <w:p w:rsidR="0002305C" w:rsidRDefault="0002305C" w:rsidP="0002305C">
            <w:r>
              <w:t>}</w:t>
            </w:r>
          </w:p>
          <w:p w:rsidR="0002305C" w:rsidRDefault="0002305C" w:rsidP="0002305C">
            <w:r>
              <w:t>if(collections.indexOf("question")!=-1){</w:t>
            </w:r>
          </w:p>
          <w:p w:rsidR="0002305C" w:rsidRDefault="0002305C" w:rsidP="0002305C">
            <w:r>
              <w:t xml:space="preserve">    db.question.renameCollection("question_bak");</w:t>
            </w:r>
          </w:p>
          <w:p w:rsidR="0002305C" w:rsidRDefault="0002305C" w:rsidP="0002305C">
            <w:r>
              <w:t>}</w:t>
            </w:r>
          </w:p>
          <w:p w:rsidR="0002305C" w:rsidRDefault="0002305C" w:rsidP="0002305C">
            <w:r>
              <w:t>if(collections.indexOf("question_tmp")!=-1){</w:t>
            </w:r>
          </w:p>
          <w:p w:rsidR="0002305C" w:rsidRDefault="0002305C" w:rsidP="0002305C">
            <w:r>
              <w:t xml:space="preserve">    db.question_tmp.renameCollection("question");</w:t>
            </w:r>
          </w:p>
          <w:p w:rsidR="0002305C" w:rsidRDefault="0002305C" w:rsidP="0002305C">
            <w:r>
              <w:t>}</w:t>
            </w:r>
          </w:p>
        </w:tc>
      </w:tr>
    </w:tbl>
    <w:p w:rsidR="0002305C" w:rsidRDefault="0002305C" w:rsidP="002D3C04">
      <w:pPr>
        <w:ind w:left="360"/>
      </w:pPr>
    </w:p>
    <w:sectPr w:rsidR="0002305C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434" w:rsidRDefault="00CC4434" w:rsidP="007B283F">
      <w:pPr>
        <w:spacing w:after="0"/>
      </w:pPr>
      <w:r>
        <w:separator/>
      </w:r>
    </w:p>
  </w:endnote>
  <w:endnote w:type="continuationSeparator" w:id="1">
    <w:p w:rsidR="00CC4434" w:rsidRDefault="00CC4434" w:rsidP="007B283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7493"/>
      <w:docPartObj>
        <w:docPartGallery w:val="Page Numbers (Bottom of Page)"/>
        <w:docPartUnique/>
      </w:docPartObj>
    </w:sdtPr>
    <w:sdtContent>
      <w:p w:rsidR="007B283F" w:rsidRDefault="00110F0E">
        <w:pPr>
          <w:pStyle w:val="Footer"/>
          <w:jc w:val="right"/>
        </w:pPr>
        <w:fldSimple w:instr=" PAGE   \* MERGEFORMAT ">
          <w:r w:rsidR="0002305C">
            <w:rPr>
              <w:noProof/>
            </w:rPr>
            <w:t>18</w:t>
          </w:r>
        </w:fldSimple>
      </w:p>
    </w:sdtContent>
  </w:sdt>
  <w:p w:rsidR="007B283F" w:rsidRDefault="007B283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434" w:rsidRDefault="00CC4434" w:rsidP="007B283F">
      <w:pPr>
        <w:spacing w:after="0"/>
      </w:pPr>
      <w:r>
        <w:separator/>
      </w:r>
    </w:p>
  </w:footnote>
  <w:footnote w:type="continuationSeparator" w:id="1">
    <w:p w:rsidR="00CC4434" w:rsidRDefault="00CC4434" w:rsidP="007B283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A7E8D"/>
    <w:multiLevelType w:val="hybridMultilevel"/>
    <w:tmpl w:val="516643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4A0B50"/>
    <w:multiLevelType w:val="hybridMultilevel"/>
    <w:tmpl w:val="457899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1B1D9E"/>
    <w:multiLevelType w:val="hybridMultilevel"/>
    <w:tmpl w:val="E9FCF88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33437CF"/>
    <w:multiLevelType w:val="multilevel"/>
    <w:tmpl w:val="7FD8223A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7">
    <w:nsid w:val="6C666425"/>
    <w:multiLevelType w:val="hybridMultilevel"/>
    <w:tmpl w:val="774AE8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6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7"/>
  </w:num>
  <w:num w:numId="20">
    <w:abstractNumId w:val="2"/>
  </w:num>
  <w:num w:numId="21">
    <w:abstractNumId w:val="5"/>
  </w:num>
  <w:num w:numId="22">
    <w:abstractNumId w:val="3"/>
    <w:lvlOverride w:ilvl="0">
      <w:startOverride w:val="1"/>
    </w:lvlOverride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77C7"/>
    <w:rsid w:val="0000021F"/>
    <w:rsid w:val="00006813"/>
    <w:rsid w:val="00015FCE"/>
    <w:rsid w:val="0002305C"/>
    <w:rsid w:val="000576E6"/>
    <w:rsid w:val="00086CB6"/>
    <w:rsid w:val="000B0074"/>
    <w:rsid w:val="000B0355"/>
    <w:rsid w:val="000B13B6"/>
    <w:rsid w:val="00110F0E"/>
    <w:rsid w:val="001179CF"/>
    <w:rsid w:val="00126B1E"/>
    <w:rsid w:val="0014120D"/>
    <w:rsid w:val="00144F86"/>
    <w:rsid w:val="00160927"/>
    <w:rsid w:val="00170DA4"/>
    <w:rsid w:val="00185C23"/>
    <w:rsid w:val="0018756A"/>
    <w:rsid w:val="001A2109"/>
    <w:rsid w:val="001A5C54"/>
    <w:rsid w:val="001C4E09"/>
    <w:rsid w:val="001F41F0"/>
    <w:rsid w:val="00224F99"/>
    <w:rsid w:val="00235611"/>
    <w:rsid w:val="00263184"/>
    <w:rsid w:val="002772D6"/>
    <w:rsid w:val="002B1827"/>
    <w:rsid w:val="002D1B74"/>
    <w:rsid w:val="002D3C04"/>
    <w:rsid w:val="002D4BCE"/>
    <w:rsid w:val="002D579F"/>
    <w:rsid w:val="002E096B"/>
    <w:rsid w:val="002F7BE0"/>
    <w:rsid w:val="003140A1"/>
    <w:rsid w:val="00315238"/>
    <w:rsid w:val="0033682D"/>
    <w:rsid w:val="00344FF2"/>
    <w:rsid w:val="00360A2E"/>
    <w:rsid w:val="00361796"/>
    <w:rsid w:val="00364D65"/>
    <w:rsid w:val="003861BC"/>
    <w:rsid w:val="0039364C"/>
    <w:rsid w:val="003A6F06"/>
    <w:rsid w:val="003B227E"/>
    <w:rsid w:val="003B71E3"/>
    <w:rsid w:val="003C1EED"/>
    <w:rsid w:val="003C416D"/>
    <w:rsid w:val="003D0E22"/>
    <w:rsid w:val="00410126"/>
    <w:rsid w:val="0041384B"/>
    <w:rsid w:val="004279FA"/>
    <w:rsid w:val="00442123"/>
    <w:rsid w:val="00471579"/>
    <w:rsid w:val="00480E73"/>
    <w:rsid w:val="00484828"/>
    <w:rsid w:val="00495440"/>
    <w:rsid w:val="004F1CFA"/>
    <w:rsid w:val="00505B1E"/>
    <w:rsid w:val="00537C4B"/>
    <w:rsid w:val="0055685E"/>
    <w:rsid w:val="00577D83"/>
    <w:rsid w:val="0058529D"/>
    <w:rsid w:val="00592380"/>
    <w:rsid w:val="005C06B8"/>
    <w:rsid w:val="005E4D5E"/>
    <w:rsid w:val="005F1791"/>
    <w:rsid w:val="00681CE1"/>
    <w:rsid w:val="00687ED7"/>
    <w:rsid w:val="006F2C96"/>
    <w:rsid w:val="0072451E"/>
    <w:rsid w:val="00724F91"/>
    <w:rsid w:val="00737C3A"/>
    <w:rsid w:val="007606FD"/>
    <w:rsid w:val="00786CBE"/>
    <w:rsid w:val="00787B42"/>
    <w:rsid w:val="007A1614"/>
    <w:rsid w:val="007B283F"/>
    <w:rsid w:val="007B754A"/>
    <w:rsid w:val="007D0207"/>
    <w:rsid w:val="007D1093"/>
    <w:rsid w:val="007E7310"/>
    <w:rsid w:val="007F511E"/>
    <w:rsid w:val="008115A0"/>
    <w:rsid w:val="008261CD"/>
    <w:rsid w:val="00857755"/>
    <w:rsid w:val="00880271"/>
    <w:rsid w:val="00895335"/>
    <w:rsid w:val="008B5ACA"/>
    <w:rsid w:val="008C5117"/>
    <w:rsid w:val="008F3E45"/>
    <w:rsid w:val="008F79A5"/>
    <w:rsid w:val="0090034F"/>
    <w:rsid w:val="00904415"/>
    <w:rsid w:val="009102E2"/>
    <w:rsid w:val="00917142"/>
    <w:rsid w:val="009265A8"/>
    <w:rsid w:val="0097387F"/>
    <w:rsid w:val="00993873"/>
    <w:rsid w:val="0099619D"/>
    <w:rsid w:val="00997384"/>
    <w:rsid w:val="009D30EF"/>
    <w:rsid w:val="009D5000"/>
    <w:rsid w:val="009E388C"/>
    <w:rsid w:val="009F2AAB"/>
    <w:rsid w:val="009F407A"/>
    <w:rsid w:val="00A37E1C"/>
    <w:rsid w:val="00A40814"/>
    <w:rsid w:val="00A40A19"/>
    <w:rsid w:val="00A5155E"/>
    <w:rsid w:val="00A517CA"/>
    <w:rsid w:val="00A559F1"/>
    <w:rsid w:val="00AB688E"/>
    <w:rsid w:val="00AD639A"/>
    <w:rsid w:val="00AE18DE"/>
    <w:rsid w:val="00B24F38"/>
    <w:rsid w:val="00B26148"/>
    <w:rsid w:val="00B56238"/>
    <w:rsid w:val="00B61279"/>
    <w:rsid w:val="00B7317E"/>
    <w:rsid w:val="00BB6E8B"/>
    <w:rsid w:val="00BC5C19"/>
    <w:rsid w:val="00BE07EA"/>
    <w:rsid w:val="00BE3CB2"/>
    <w:rsid w:val="00BF007A"/>
    <w:rsid w:val="00C03A83"/>
    <w:rsid w:val="00C16CEA"/>
    <w:rsid w:val="00C36CB4"/>
    <w:rsid w:val="00C377C7"/>
    <w:rsid w:val="00C40E1E"/>
    <w:rsid w:val="00C45CED"/>
    <w:rsid w:val="00C83FB7"/>
    <w:rsid w:val="00C90EA6"/>
    <w:rsid w:val="00CC3CAA"/>
    <w:rsid w:val="00CC4434"/>
    <w:rsid w:val="00CC5379"/>
    <w:rsid w:val="00D076B2"/>
    <w:rsid w:val="00D10465"/>
    <w:rsid w:val="00D23878"/>
    <w:rsid w:val="00D24EDE"/>
    <w:rsid w:val="00D4687C"/>
    <w:rsid w:val="00D508E9"/>
    <w:rsid w:val="00D52834"/>
    <w:rsid w:val="00D565E0"/>
    <w:rsid w:val="00D62A34"/>
    <w:rsid w:val="00D71AC4"/>
    <w:rsid w:val="00D80E2B"/>
    <w:rsid w:val="00D842ED"/>
    <w:rsid w:val="00D91E0D"/>
    <w:rsid w:val="00DB6FA6"/>
    <w:rsid w:val="00DC28AB"/>
    <w:rsid w:val="00DD1B64"/>
    <w:rsid w:val="00DE23C3"/>
    <w:rsid w:val="00DE6E85"/>
    <w:rsid w:val="00DF08FE"/>
    <w:rsid w:val="00E53919"/>
    <w:rsid w:val="00EA339E"/>
    <w:rsid w:val="00EA710B"/>
    <w:rsid w:val="00EB08CF"/>
    <w:rsid w:val="00ED1516"/>
    <w:rsid w:val="00F3554A"/>
    <w:rsid w:val="00F37F94"/>
    <w:rsid w:val="00F51AA1"/>
    <w:rsid w:val="00F53DE7"/>
    <w:rsid w:val="00F5565E"/>
    <w:rsid w:val="00F75433"/>
    <w:rsid w:val="00F8376B"/>
    <w:rsid w:val="00F906AD"/>
    <w:rsid w:val="00F91CD7"/>
    <w:rsid w:val="00FB2431"/>
    <w:rsid w:val="00FC3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77C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C377C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F41F0"/>
  </w:style>
  <w:style w:type="paragraph" w:styleId="Header">
    <w:name w:val="header"/>
    <w:basedOn w:val="Normal"/>
    <w:link w:val="HeaderChar"/>
    <w:uiPriority w:val="99"/>
    <w:semiHidden/>
    <w:unhideWhenUsed/>
    <w:rsid w:val="007B283F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283F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7B283F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B283F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7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7C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2451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2451E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577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5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1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8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8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7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5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6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3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4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25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9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1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4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49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1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55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77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6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1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3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4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8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9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6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6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89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0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7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1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1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6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7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0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7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6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2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8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6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7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64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77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4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6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93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3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2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5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4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fastdl.mongodb.org/linux/mongodb-linux-x86_64-2.6.9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744</TotalTime>
  <Pages>19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179</cp:revision>
  <dcterms:created xsi:type="dcterms:W3CDTF">2015-07-03T04:44:00Z</dcterms:created>
  <dcterms:modified xsi:type="dcterms:W3CDTF">2016-03-21T11:27:00Z</dcterms:modified>
</cp:coreProperties>
</file>