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581C2B" w:rsidP="00581C2B">
      <w:pPr>
        <w:pStyle w:val="Title"/>
      </w:pPr>
      <w:r w:rsidRPr="00581C2B">
        <w:t>linux</w:t>
      </w:r>
      <w:r w:rsidRPr="00581C2B">
        <w:t>系统安装</w:t>
      </w:r>
      <w:r w:rsidRPr="00581C2B">
        <w:t>mysql</w:t>
      </w:r>
    </w:p>
    <w:p w:rsidR="002C15CD" w:rsidRDefault="008379A4" w:rsidP="008379A4">
      <w:pPr>
        <w:pStyle w:val="Heading2"/>
        <w:rPr>
          <w:rFonts w:eastAsia="微软雅黑"/>
          <w:szCs w:val="21"/>
          <w:shd w:val="clear" w:color="auto" w:fill="FFFFFF"/>
        </w:rPr>
      </w:pPr>
      <w:r w:rsidRPr="008379A4">
        <w:rPr>
          <w:rFonts w:eastAsia="微软雅黑"/>
          <w:szCs w:val="21"/>
          <w:shd w:val="clear" w:color="auto" w:fill="FFFFFF"/>
        </w:rPr>
        <w:t>安装前的准备</w:t>
      </w:r>
    </w:p>
    <w:p w:rsidR="002C15CD" w:rsidRDefault="00F810A9" w:rsidP="00F810A9">
      <w:pPr>
        <w:ind w:left="360"/>
      </w:pPr>
      <w:r w:rsidRPr="00F810A9">
        <w:rPr>
          <w:rFonts w:hint="eastAsia"/>
        </w:rPr>
        <w:t>安装最新版</w:t>
      </w:r>
      <w:r w:rsidRPr="00F810A9">
        <w:t>cmake、make、ncurses、ncurses-devel、gcc-c++：使用</w:t>
      </w:r>
    </w:p>
    <w:p w:rsidR="00E24193" w:rsidRDefault="00E24193" w:rsidP="00E24193">
      <w:pPr>
        <w:ind w:left="360"/>
      </w:pPr>
      <w:r>
        <w:t>yum -y install gcc make cmake ncurses-devel libxml2-devel \</w:t>
      </w:r>
    </w:p>
    <w:p w:rsidR="00E24193" w:rsidRPr="002C15CD" w:rsidRDefault="00E24193" w:rsidP="00E24193">
      <w:pPr>
        <w:ind w:left="360"/>
      </w:pPr>
      <w:r>
        <w:t>libtool-ltdl-devel gcc-c++ autoconf automake bison zlib-devel</w:t>
      </w:r>
    </w:p>
    <w:p w:rsidR="008379A4" w:rsidRDefault="008379A4" w:rsidP="008379A4">
      <w:pPr>
        <w:ind w:firstLine="360"/>
        <w:rPr>
          <w:szCs w:val="24"/>
        </w:rPr>
      </w:pPr>
      <w:r w:rsidRPr="008379A4">
        <w:rPr>
          <w:szCs w:val="24"/>
        </w:rPr>
        <w:t>备注：一台服务器安装多个mysql要注意几点: </w:t>
      </w:r>
    </w:p>
    <w:p w:rsidR="008379A4" w:rsidRPr="002C15CD" w:rsidRDefault="008379A4" w:rsidP="002C15CD">
      <w:pPr>
        <w:pStyle w:val="ListParagraph"/>
        <w:numPr>
          <w:ilvl w:val="0"/>
          <w:numId w:val="18"/>
        </w:numPr>
        <w:rPr>
          <w:szCs w:val="24"/>
        </w:rPr>
      </w:pPr>
      <w:r w:rsidRPr="002C15CD">
        <w:rPr>
          <w:szCs w:val="24"/>
        </w:rPr>
        <w:t>配置文件安装路径不能相同 </w:t>
      </w:r>
    </w:p>
    <w:p w:rsidR="008379A4" w:rsidRPr="002C15CD" w:rsidRDefault="008379A4" w:rsidP="002C15CD">
      <w:pPr>
        <w:pStyle w:val="ListParagraph"/>
        <w:numPr>
          <w:ilvl w:val="0"/>
          <w:numId w:val="18"/>
        </w:numPr>
        <w:rPr>
          <w:szCs w:val="24"/>
        </w:rPr>
      </w:pPr>
      <w:r w:rsidRPr="002C15CD">
        <w:rPr>
          <w:szCs w:val="24"/>
        </w:rPr>
        <w:t>数据库目录不能相同 </w:t>
      </w:r>
    </w:p>
    <w:p w:rsidR="008379A4" w:rsidRPr="002C15CD" w:rsidRDefault="008379A4" w:rsidP="002C15CD">
      <w:pPr>
        <w:pStyle w:val="ListParagraph"/>
        <w:numPr>
          <w:ilvl w:val="0"/>
          <w:numId w:val="18"/>
        </w:numPr>
        <w:rPr>
          <w:szCs w:val="24"/>
        </w:rPr>
      </w:pPr>
      <w:r w:rsidRPr="002C15CD">
        <w:rPr>
          <w:szCs w:val="24"/>
        </w:rPr>
        <w:t>启动脚本不能同名 </w:t>
      </w:r>
    </w:p>
    <w:p w:rsidR="008379A4" w:rsidRPr="002C15CD" w:rsidRDefault="008379A4" w:rsidP="002C15CD">
      <w:pPr>
        <w:pStyle w:val="ListParagraph"/>
        <w:numPr>
          <w:ilvl w:val="0"/>
          <w:numId w:val="18"/>
        </w:numPr>
        <w:rPr>
          <w:szCs w:val="24"/>
        </w:rPr>
      </w:pPr>
      <w:r w:rsidRPr="002C15CD">
        <w:rPr>
          <w:szCs w:val="24"/>
        </w:rPr>
        <w:t>端口不能相同 </w:t>
      </w:r>
    </w:p>
    <w:p w:rsidR="008379A4" w:rsidRPr="002C15CD" w:rsidRDefault="008379A4" w:rsidP="002C15CD">
      <w:pPr>
        <w:pStyle w:val="ListParagraph"/>
        <w:numPr>
          <w:ilvl w:val="0"/>
          <w:numId w:val="18"/>
        </w:numPr>
        <w:rPr>
          <w:szCs w:val="24"/>
        </w:rPr>
      </w:pPr>
      <w:r w:rsidRPr="002C15CD">
        <w:rPr>
          <w:szCs w:val="24"/>
        </w:rPr>
        <w:t>socket文件的生成路径不能相同 </w:t>
      </w:r>
    </w:p>
    <w:p w:rsidR="002C15CD" w:rsidRDefault="002C15CD" w:rsidP="008379A4">
      <w:pPr>
        <w:ind w:firstLine="720"/>
        <w:rPr>
          <w:szCs w:val="24"/>
        </w:rPr>
      </w:pPr>
    </w:p>
    <w:p w:rsidR="008379A4" w:rsidRDefault="008379A4" w:rsidP="008379A4">
      <w:pPr>
        <w:ind w:firstLine="720"/>
        <w:rPr>
          <w:szCs w:val="24"/>
        </w:rPr>
      </w:pPr>
    </w:p>
    <w:p w:rsidR="008379A4" w:rsidRDefault="008379A4" w:rsidP="00D34AA5">
      <w:pPr>
        <w:pStyle w:val="Heading2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379A4">
        <w:t>mysql</w:t>
      </w:r>
      <w:r w:rsidRPr="00D34AA5">
        <w:rPr>
          <w:szCs w:val="21"/>
          <w:shd w:val="clear" w:color="auto" w:fill="FFFFFF"/>
        </w:rPr>
        <w:t>源码包安装过程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D34AA5" w:rsidRPr="008379A4" w:rsidRDefault="00D34AA5" w:rsidP="00D34AA5">
      <w:pPr>
        <w:pStyle w:val="Heading3"/>
        <w:rPr>
          <w:rStyle w:val="apple-converted-space"/>
        </w:rPr>
      </w:pPr>
      <w:r w:rsidRPr="008379A4">
        <w:t>下载</w:t>
      </w:r>
      <w:r w:rsidRPr="008379A4">
        <w:rPr>
          <w:szCs w:val="21"/>
          <w:shd w:val="clear" w:color="auto" w:fill="FFFFFF"/>
        </w:rPr>
        <w:t>mysql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D34AA5" w:rsidRPr="00D34AA5" w:rsidRDefault="00D34AA5" w:rsidP="00827111">
      <w:pPr>
        <w:ind w:left="360"/>
      </w:pPr>
      <w:r w:rsidRPr="008379A4">
        <w:t>linux</w:t>
      </w:r>
      <w:r w:rsidRPr="008379A4">
        <w:rPr>
          <w:rFonts w:hint="eastAsia"/>
        </w:rPr>
        <w:t>的下载(使用IE浏览器)</w:t>
      </w:r>
      <w:r>
        <w:t>,source</w:t>
      </w:r>
      <w:r>
        <w:rPr>
          <w:rFonts w:hint="eastAsia"/>
        </w:rPr>
        <w:t>中选择。</w:t>
      </w:r>
    </w:p>
    <w:p w:rsidR="008379A4" w:rsidRDefault="008379A4" w:rsidP="00D34AA5">
      <w:pPr>
        <w:pStyle w:val="Heading3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创建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组和用户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D34AA5" w:rsidRDefault="00D34AA5" w:rsidP="00D34AA5">
      <w:pPr>
        <w:ind w:firstLine="360"/>
      </w:pPr>
      <w:r>
        <w:t xml:space="preserve">groupadd mysql </w:t>
      </w:r>
    </w:p>
    <w:p w:rsidR="00D34AA5" w:rsidRDefault="00D34AA5" w:rsidP="00D34AA5">
      <w:pPr>
        <w:ind w:firstLine="360"/>
      </w:pPr>
      <w:r>
        <w:t xml:space="preserve">useradd -g mysql mysql </w:t>
      </w:r>
    </w:p>
    <w:p w:rsidR="00D34AA5" w:rsidRDefault="00D34AA5" w:rsidP="00D34AA5">
      <w:pPr>
        <w:ind w:firstLine="360"/>
      </w:pPr>
      <w:r>
        <w:t>id mysql</w:t>
      </w:r>
    </w:p>
    <w:p w:rsidR="00D34AA5" w:rsidRPr="00D34AA5" w:rsidRDefault="00D34AA5" w:rsidP="003357F2">
      <w:pPr>
        <w:pStyle w:val="Heading3"/>
      </w:pPr>
      <w:r w:rsidRPr="00D34AA5">
        <w:rPr>
          <w:rFonts w:hint="eastAsia"/>
        </w:rPr>
        <w:t>创建安装目录</w:t>
      </w:r>
    </w:p>
    <w:p w:rsidR="00D34AA5" w:rsidRPr="00D34AA5" w:rsidRDefault="00D34AA5" w:rsidP="003357F2">
      <w:pPr>
        <w:ind w:left="360"/>
        <w:rPr>
          <w:shd w:val="clear" w:color="auto" w:fill="FFFFFF"/>
        </w:rPr>
      </w:pPr>
      <w:r w:rsidRPr="00D34AA5">
        <w:rPr>
          <w:shd w:val="clear" w:color="auto" w:fill="FFFFFF"/>
        </w:rPr>
        <w:t>mkdir -p /opt/mysql   #MySQL安装目录</w:t>
      </w:r>
    </w:p>
    <w:p w:rsidR="00D34AA5" w:rsidRPr="00D34AA5" w:rsidRDefault="00D34AA5" w:rsidP="0039099B">
      <w:pPr>
        <w:ind w:left="360"/>
        <w:rPr>
          <w:shd w:val="clear" w:color="auto" w:fill="FFFFFF"/>
        </w:rPr>
      </w:pPr>
      <w:r w:rsidRPr="00D34AA5">
        <w:rPr>
          <w:shd w:val="clear" w:color="auto" w:fill="FFFFFF"/>
        </w:rPr>
        <w:t>chown -R mysql:mysql /opt/mysql</w:t>
      </w:r>
    </w:p>
    <w:p w:rsidR="00D34AA5" w:rsidRPr="00D34AA5" w:rsidRDefault="00D34AA5" w:rsidP="00D34AA5">
      <w:pPr>
        <w:ind w:firstLine="360"/>
        <w:rPr>
          <w:shd w:val="clear" w:color="auto" w:fill="FFFFFF"/>
        </w:rPr>
      </w:pPr>
      <w:r w:rsidRPr="00D34AA5">
        <w:rPr>
          <w:shd w:val="clear" w:color="auto" w:fill="FFFFFF"/>
        </w:rPr>
        <w:t>mkdir -p /data/mysql/data #存放数据</w:t>
      </w:r>
    </w:p>
    <w:p w:rsidR="00D34AA5" w:rsidRPr="00D34AA5" w:rsidRDefault="00D34AA5" w:rsidP="00D34AA5">
      <w:pPr>
        <w:ind w:firstLine="360"/>
        <w:rPr>
          <w:shd w:val="clear" w:color="auto" w:fill="FFFFFF"/>
        </w:rPr>
      </w:pPr>
      <w:r w:rsidRPr="00D34AA5">
        <w:rPr>
          <w:shd w:val="clear" w:color="auto" w:fill="FFFFFF"/>
        </w:rPr>
        <w:t>mkdir -p /data/mysql/log  #存放日志</w:t>
      </w:r>
    </w:p>
    <w:p w:rsidR="00D34AA5" w:rsidRPr="00D34AA5" w:rsidRDefault="00D34AA5" w:rsidP="00D34AA5">
      <w:pPr>
        <w:ind w:firstLine="360"/>
        <w:rPr>
          <w:shd w:val="clear" w:color="auto" w:fill="FFFFFF"/>
        </w:rPr>
      </w:pPr>
      <w:r w:rsidRPr="00D34AA5">
        <w:rPr>
          <w:shd w:val="clear" w:color="auto" w:fill="FFFFFF"/>
        </w:rPr>
        <w:lastRenderedPageBreak/>
        <w:t>mkdir -p /data/mysql/tmp  #存放临时文件</w:t>
      </w:r>
    </w:p>
    <w:p w:rsidR="00330298" w:rsidRDefault="00D34AA5" w:rsidP="00A91B82">
      <w:pPr>
        <w:ind w:left="360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D34AA5">
        <w:rPr>
          <w:shd w:val="clear" w:color="auto" w:fill="FFFFFF"/>
        </w:rPr>
        <w:t>chown -R mysql:mysql /data/mysql</w:t>
      </w:r>
      <w:r w:rsidR="008379A4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330298" w:rsidRDefault="00330298" w:rsidP="00330298">
      <w:pPr>
        <w:pStyle w:val="Heading3"/>
      </w:pPr>
      <w:r w:rsidRPr="00330298">
        <w:rPr>
          <w:rFonts w:hint="eastAsia"/>
        </w:rPr>
        <w:t>编译安装</w:t>
      </w:r>
      <w:r w:rsidRPr="00330298">
        <w:t>mysql</w:t>
      </w:r>
      <w:r w:rsidRPr="00330298">
        <w:t>（经典的四步）</w:t>
      </w:r>
    </w:p>
    <w:p w:rsidR="00330298" w:rsidRDefault="00330298" w:rsidP="00330298">
      <w:pPr>
        <w:ind w:left="360"/>
        <w:rPr>
          <w:shd w:val="clear" w:color="auto" w:fill="FFFFFF"/>
        </w:rPr>
      </w:pPr>
      <w:r>
        <w:rPr>
          <w:rFonts w:hint="eastAsia"/>
        </w:rPr>
        <w:t>第一步：</w:t>
      </w:r>
      <w:r>
        <w:rPr>
          <w:shd w:val="clear" w:color="auto" w:fill="FFFFFF"/>
        </w:rPr>
        <w:t>tar -zxvf mysql-</w:t>
      </w:r>
      <w:r>
        <w:rPr>
          <w:rFonts w:hint="eastAsia"/>
          <w:shd w:val="clear" w:color="auto" w:fill="FFFFFF"/>
        </w:rPr>
        <w:t>5.6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25.</w:t>
      </w:r>
      <w:r>
        <w:rPr>
          <w:shd w:val="clear" w:color="auto" w:fill="FFFFFF"/>
        </w:rPr>
        <w:t>tar.gz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br/>
      </w:r>
      <w:r>
        <w:rPr>
          <w:rFonts w:hint="eastAsia"/>
        </w:rPr>
        <w:t>第二步：</w:t>
      </w:r>
      <w:r>
        <w:rPr>
          <w:shd w:val="clear" w:color="auto" w:fill="FFFFFF"/>
        </w:rPr>
        <w:t>cd mysql-</w:t>
      </w:r>
      <w:r>
        <w:rPr>
          <w:rFonts w:hint="eastAsia"/>
          <w:shd w:val="clear" w:color="auto" w:fill="FFFFFF"/>
        </w:rPr>
        <w:t>5.6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25</w:t>
      </w:r>
    </w:p>
    <w:p w:rsidR="00330298" w:rsidRDefault="00330298" w:rsidP="00330298">
      <w:pPr>
        <w:ind w:firstLine="360"/>
      </w:pPr>
      <w:r>
        <w:rPr>
          <w:rFonts w:hint="eastAsia"/>
          <w:shd w:val="clear" w:color="auto" w:fill="FFFFFF"/>
        </w:rPr>
        <w:t>第三步：</w:t>
      </w:r>
      <w:bookmarkStart w:id="0" w:name="OLE_LINK3"/>
      <w:bookmarkStart w:id="1" w:name="OLE_LINK4"/>
      <w:r w:rsidRPr="00BB693C">
        <w:t>cmake . -DCMAKE_INSTALL_PREFIX=/opt/mys</w:t>
      </w:r>
      <w:r>
        <w:t>ql -DMYSQL_DATADIR=/data/mysql -</w:t>
      </w:r>
      <w:r w:rsidRPr="00BB693C">
        <w:t>DSYSCONFDIR=/opt/mysql -DDEFAULT_CHARSET=utf8 -DDEFA</w:t>
      </w:r>
      <w:r>
        <w:t>ULT_COLLATION=utf8_general_ci  -</w:t>
      </w:r>
      <w:r w:rsidRPr="00BB693C">
        <w:t>DEXTRA_CHARSETS=all -DENABLED_LOCAL_INFILE=1</w:t>
      </w:r>
    </w:p>
    <w:p w:rsidR="00330298" w:rsidRDefault="00330298" w:rsidP="00330298">
      <w:pPr>
        <w:ind w:firstLine="360"/>
      </w:pPr>
      <w:r>
        <w:rPr>
          <w:rFonts w:hint="eastAsia"/>
        </w:rPr>
        <w:t>参数说明：</w:t>
      </w:r>
    </w:p>
    <w:p w:rsidR="00330298" w:rsidRDefault="00330298" w:rsidP="00330298">
      <w:pPr>
        <w:ind w:firstLine="360"/>
      </w:pPr>
      <w:r>
        <w:t>-DCMAKE_INSTALL_PREFIX=/opt/mysql        //指定安装目录</w:t>
      </w:r>
    </w:p>
    <w:p w:rsidR="00330298" w:rsidRDefault="00330298" w:rsidP="00330298">
      <w:pPr>
        <w:ind w:firstLine="360"/>
      </w:pPr>
      <w:r>
        <w:t>-DINSTALL_DATADIR=/data/mysql            //指定数据存放目录</w:t>
      </w:r>
    </w:p>
    <w:p w:rsidR="00330298" w:rsidRDefault="00330298" w:rsidP="00330298">
      <w:pPr>
        <w:ind w:left="360"/>
      </w:pPr>
      <w:r>
        <w:t>-DSYSCONFDIR=/opt/mysql                  //指定配置文件目录（本例的配置文件为/opt/mysql/my.cnf）</w:t>
      </w:r>
    </w:p>
    <w:p w:rsidR="00330298" w:rsidRDefault="00330298" w:rsidP="00330298">
      <w:pPr>
        <w:ind w:firstLine="360"/>
      </w:pPr>
      <w:r>
        <w:t>-DDEFAULT_CHARSET=utf8                   //指定字符集</w:t>
      </w:r>
    </w:p>
    <w:p w:rsidR="00330298" w:rsidRDefault="00330298" w:rsidP="00330298">
      <w:pPr>
        <w:ind w:firstLine="360"/>
      </w:pPr>
      <w:r>
        <w:t>-DDEFAULT_COLLATION=utf8_general_ci      //指定校验字符</w:t>
      </w:r>
    </w:p>
    <w:p w:rsidR="00330298" w:rsidRDefault="00330298" w:rsidP="00330298">
      <w:pPr>
        <w:ind w:firstLine="360"/>
      </w:pPr>
      <w:r>
        <w:t>-DEXTRA_CHARSETS=all                     //安装所有扩展字符集</w:t>
      </w:r>
    </w:p>
    <w:p w:rsidR="00330298" w:rsidRDefault="00330298" w:rsidP="00330298">
      <w:pPr>
        <w:ind w:firstLine="360"/>
      </w:pPr>
      <w:r>
        <w:t>-DENABLED_LOCAL_INFILE=1                 //允许从本地导入数据</w:t>
      </w:r>
    </w:p>
    <w:p w:rsidR="00330298" w:rsidRDefault="00330298" w:rsidP="00330298">
      <w:pPr>
        <w:ind w:firstLine="360"/>
      </w:pPr>
      <w:r>
        <w:rPr>
          <w:rFonts w:hint="eastAsia"/>
        </w:rPr>
        <w:t>第四步：</w:t>
      </w:r>
      <w:r w:rsidR="00843B63">
        <w:rPr>
          <w:rFonts w:hint="eastAsia"/>
        </w:rPr>
        <w:t xml:space="preserve">make  &amp;&amp; </w:t>
      </w:r>
      <w:r>
        <w:rPr>
          <w:rFonts w:hint="eastAsia"/>
        </w:rPr>
        <w:t>make install</w:t>
      </w:r>
      <w:r w:rsidR="00DB73C5">
        <w:rPr>
          <w:rFonts w:hint="eastAsia"/>
        </w:rPr>
        <w:t>（</w:t>
      </w:r>
      <w:r w:rsidR="00051F86">
        <w:rPr>
          <w:rFonts w:hint="eastAsia"/>
        </w:rPr>
        <w:t>在解压的目录中执行，</w:t>
      </w:r>
      <w:r w:rsidR="00DB73C5">
        <w:rPr>
          <w:rFonts w:hint="eastAsia"/>
        </w:rPr>
        <w:t>时间有点长）</w:t>
      </w:r>
    </w:p>
    <w:p w:rsidR="00DB73C5" w:rsidRDefault="00DB73C5" w:rsidP="00330298">
      <w:pPr>
        <w:ind w:firstLine="360"/>
      </w:pPr>
      <w:r>
        <w:rPr>
          <w:rFonts w:hint="eastAsia"/>
        </w:rPr>
        <w:t>执行完后，mysql安装在/opt/mysql中</w:t>
      </w:r>
    </w:p>
    <w:p w:rsidR="00B65C3C" w:rsidRDefault="00B65C3C" w:rsidP="00B65C3C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初始化</w:t>
      </w:r>
      <w:r>
        <w:rPr>
          <w:shd w:val="clear" w:color="auto" w:fill="FFFFFF"/>
        </w:rPr>
        <w:t>mysql(</w:t>
      </w:r>
      <w:r>
        <w:rPr>
          <w:shd w:val="clear" w:color="auto" w:fill="FFFFFF"/>
        </w:rPr>
        <w:t>用户表和权限表</w:t>
      </w:r>
      <w:r>
        <w:rPr>
          <w:shd w:val="clear" w:color="auto" w:fill="FFFFFF"/>
        </w:rPr>
        <w:t>)</w:t>
      </w:r>
      <w:r w:rsidRPr="0062743A">
        <w:rPr>
          <w:shd w:val="clear" w:color="auto" w:fill="FFFFFF"/>
        </w:rPr>
        <w:t xml:space="preserve"> </w:t>
      </w:r>
      <w:r>
        <w:rPr>
          <w:shd w:val="clear" w:color="auto" w:fill="FFFFFF"/>
        </w:rPr>
        <w:t>和启动</w:t>
      </w:r>
      <w:r>
        <w:rPr>
          <w:shd w:val="clear" w:color="auto" w:fill="FFFFFF"/>
        </w:rPr>
        <w:t>mysql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B65C3C" w:rsidRDefault="00B65C3C" w:rsidP="00B65C3C">
      <w:pPr>
        <w:ind w:firstLine="720"/>
      </w:pPr>
      <w:r>
        <w:rPr>
          <w:rFonts w:hint="eastAsia"/>
        </w:rPr>
        <w:t>初始化命令：</w:t>
      </w:r>
      <w:r w:rsidRPr="00BB693C">
        <w:t>/opt/mysql/scripts</w:t>
      </w:r>
      <w:r>
        <w:t xml:space="preserve">/mysql_install_db </w:t>
      </w:r>
      <w:r w:rsidRPr="00D26369">
        <w:t>--user=mys</w:t>
      </w:r>
      <w:r>
        <w:t>ql --basedir=/opt/mysql --</w:t>
      </w:r>
      <w:r w:rsidRPr="00D26369">
        <w:t>datadir=/</w:t>
      </w:r>
      <w:r>
        <w:t>data</w:t>
      </w:r>
      <w:r w:rsidRPr="00D26369">
        <w:t>/mysql/data</w:t>
      </w:r>
    </w:p>
    <w:p w:rsidR="007B24FB" w:rsidRDefault="00B65C3C" w:rsidP="007B24FB">
      <w:pPr>
        <w:ind w:firstLine="720"/>
      </w:pPr>
      <w:r w:rsidRPr="00BB693C">
        <w:t>上述建库语句将根据my.cnf里设置的数据文件目录和日志文件目录，生成相应的数据文件和日志文件，并创建系统数据库（如mysql,</w:t>
      </w:r>
      <w:r>
        <w:rPr>
          <w:rFonts w:hint="eastAsia"/>
        </w:rPr>
        <w:t xml:space="preserve"> </w:t>
      </w:r>
      <w:r>
        <w:t>test</w:t>
      </w:r>
      <w:r w:rsidRPr="00BB693C">
        <w:t>)</w:t>
      </w:r>
      <w:r w:rsidRPr="00BB693C">
        <w:rPr>
          <w:rFonts w:hint="eastAsia"/>
        </w:rPr>
        <w:t>。</w:t>
      </w:r>
    </w:p>
    <w:p w:rsidR="000736DB" w:rsidRDefault="000736DB" w:rsidP="000736DB"/>
    <w:p w:rsidR="00330298" w:rsidRDefault="00790511" w:rsidP="007B24FB">
      <w:pPr>
        <w:pStyle w:val="Heading3"/>
      </w:pPr>
      <w:r>
        <w:rPr>
          <w:rFonts w:hint="eastAsia"/>
        </w:rPr>
        <w:lastRenderedPageBreak/>
        <w:t>修改</w:t>
      </w:r>
      <w:r w:rsidR="00330298" w:rsidRPr="00330298">
        <w:rPr>
          <w:rFonts w:hint="eastAsia"/>
        </w:rPr>
        <w:t>配置文件</w:t>
      </w:r>
      <w:r w:rsidR="00E60D02">
        <w:rPr>
          <w:rFonts w:hint="eastAsia"/>
        </w:rPr>
        <w:t>my.cnf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90511" w:rsidTr="00790511">
        <w:tc>
          <w:tcPr>
            <w:tcW w:w="8388" w:type="dxa"/>
          </w:tcPr>
          <w:p w:rsidR="00790511" w:rsidRDefault="00790511" w:rsidP="00790511">
            <w:r>
              <w:t>cat &gt; /opt/mysql/my.cnf &lt;&lt;EOF</w:t>
            </w:r>
          </w:p>
          <w:p w:rsidR="00790511" w:rsidRDefault="00790511" w:rsidP="00790511">
            <w:r>
              <w:t>[mysqld]</w:t>
            </w:r>
          </w:p>
          <w:p w:rsidR="00790511" w:rsidRDefault="00790511" w:rsidP="00790511">
            <w:r>
              <w:t>#GENERAL</w:t>
            </w:r>
          </w:p>
          <w:p w:rsidR="00790511" w:rsidRDefault="00790511" w:rsidP="00790511">
            <w:r>
              <w:t>basedir =/opt/mysql</w:t>
            </w:r>
          </w:p>
          <w:p w:rsidR="00790511" w:rsidRDefault="00790511" w:rsidP="00790511">
            <w:r>
              <w:t>datadir=/data/mysql/data</w:t>
            </w:r>
          </w:p>
          <w:p w:rsidR="00790511" w:rsidRDefault="00790511" w:rsidP="00790511">
            <w:r>
              <w:t>tmpdir =/data/mysql/tmp</w:t>
            </w:r>
          </w:p>
          <w:p w:rsidR="00790511" w:rsidRDefault="00790511" w:rsidP="00790511">
            <w:r>
              <w:t>socket=/opt/mysql/run/mysql.sock</w:t>
            </w:r>
          </w:p>
          <w:p w:rsidR="00790511" w:rsidRDefault="00790511" w:rsidP="00790511">
            <w:r>
              <w:t>pid_file=/opt/mysql/run/mysql.pid</w:t>
            </w:r>
          </w:p>
          <w:p w:rsidR="00790511" w:rsidRDefault="00790511" w:rsidP="00790511">
            <w:r>
              <w:t>user=mysql</w:t>
            </w:r>
          </w:p>
          <w:p w:rsidR="00790511" w:rsidRDefault="00790511" w:rsidP="00790511">
            <w:r>
              <w:t>port=3306</w:t>
            </w:r>
          </w:p>
          <w:p w:rsidR="00790511" w:rsidRDefault="00790511" w:rsidP="00790511">
            <w:r>
              <w:t>default_storage_engine=InnoDB</w:t>
            </w:r>
          </w:p>
          <w:p w:rsidR="00790511" w:rsidRDefault="00790511" w:rsidP="00790511"/>
          <w:p w:rsidR="00790511" w:rsidRDefault="00790511" w:rsidP="00790511">
            <w:r>
              <w:t>#INNODB</w:t>
            </w:r>
          </w:p>
          <w:p w:rsidR="00790511" w:rsidRDefault="00790511" w:rsidP="00790511">
            <w:r>
              <w:t>innodb_buffer_pool_size=2G</w:t>
            </w:r>
          </w:p>
          <w:p w:rsidR="00790511" w:rsidRDefault="00790511" w:rsidP="00790511">
            <w:r>
              <w:t>innodb_log_file_size=128M</w:t>
            </w:r>
          </w:p>
          <w:p w:rsidR="00790511" w:rsidRDefault="00790511" w:rsidP="00790511">
            <w:r>
              <w:t>innodb_file_per_table=1</w:t>
            </w:r>
          </w:p>
          <w:p w:rsidR="00790511" w:rsidRDefault="00116A40" w:rsidP="00790511">
            <w:r>
              <w:t>#</w:t>
            </w:r>
            <w:r w:rsidR="00790511">
              <w:t>innodb_flush_method=O_DIRECT</w:t>
            </w:r>
          </w:p>
          <w:p w:rsidR="00790511" w:rsidRDefault="00790511" w:rsidP="00790511"/>
          <w:p w:rsidR="00790511" w:rsidRDefault="00790511" w:rsidP="00790511">
            <w:r>
              <w:t>#MyISAM</w:t>
            </w:r>
          </w:p>
          <w:p w:rsidR="00790511" w:rsidRDefault="00790511" w:rsidP="00790511">
            <w:r>
              <w:t>key_buffer_size=32M</w:t>
            </w:r>
          </w:p>
          <w:p w:rsidR="00790511" w:rsidRDefault="00790511" w:rsidP="00790511"/>
          <w:p w:rsidR="00790511" w:rsidRDefault="00790511" w:rsidP="00790511">
            <w:r>
              <w:t>#LOGGING</w:t>
            </w:r>
          </w:p>
          <w:p w:rsidR="00790511" w:rsidRDefault="00790511" w:rsidP="00790511">
            <w:r>
              <w:t>log_error = /data/mysql/log/alert.log</w:t>
            </w:r>
          </w:p>
          <w:p w:rsidR="003F6CEE" w:rsidRDefault="003F6CEE" w:rsidP="00790511">
            <w:r>
              <w:t xml:space="preserve">slow_query_log = </w:t>
            </w:r>
            <w:r>
              <w:rPr>
                <w:rFonts w:hint="eastAsia"/>
              </w:rPr>
              <w:t>1</w:t>
            </w:r>
          </w:p>
          <w:p w:rsidR="00790511" w:rsidRDefault="00790511" w:rsidP="00790511">
            <w:r>
              <w:t>slow_query_log_file = /data/mysql/log/slow.log</w:t>
            </w:r>
          </w:p>
          <w:p w:rsidR="003F6CEE" w:rsidRDefault="003F6CEE" w:rsidP="00790511">
            <w:r w:rsidRPr="003F6CEE">
              <w:t>long_query_time =0.5</w:t>
            </w:r>
          </w:p>
          <w:p w:rsidR="00790511" w:rsidRDefault="00790511" w:rsidP="00790511"/>
          <w:p w:rsidR="00790511" w:rsidRDefault="00790511" w:rsidP="00790511"/>
          <w:p w:rsidR="00790511" w:rsidRDefault="00790511" w:rsidP="00790511">
            <w:r>
              <w:t>#OTHER</w:t>
            </w:r>
          </w:p>
          <w:p w:rsidR="00790511" w:rsidRDefault="00790511" w:rsidP="00790511">
            <w:r>
              <w:t>tmp_table_size=64M</w:t>
            </w:r>
          </w:p>
          <w:p w:rsidR="00790511" w:rsidRDefault="00790511" w:rsidP="00790511">
            <w:r>
              <w:t>max_heap_table_size=64M</w:t>
            </w:r>
          </w:p>
          <w:p w:rsidR="00790511" w:rsidRDefault="00790511" w:rsidP="00790511">
            <w:r>
              <w:t>query_cache_type=0</w:t>
            </w:r>
          </w:p>
          <w:p w:rsidR="00790511" w:rsidRDefault="00790511" w:rsidP="00790511">
            <w:r>
              <w:lastRenderedPageBreak/>
              <w:t>query_cache_size=0</w:t>
            </w:r>
          </w:p>
          <w:p w:rsidR="00790511" w:rsidRDefault="00790511" w:rsidP="00790511">
            <w:r>
              <w:t>max_connections=500</w:t>
            </w:r>
          </w:p>
          <w:p w:rsidR="00790511" w:rsidRDefault="00790511" w:rsidP="00790511">
            <w:r>
              <w:t>thread_cache_size=150</w:t>
            </w:r>
          </w:p>
          <w:p w:rsidR="00790511" w:rsidRDefault="00790511" w:rsidP="00790511">
            <w:r>
              <w:t>table_open_cache = 1024</w:t>
            </w:r>
          </w:p>
          <w:p w:rsidR="00790511" w:rsidRDefault="00790511" w:rsidP="00790511">
            <w:r>
              <w:t>open_files_limit=65535</w:t>
            </w:r>
          </w:p>
          <w:p w:rsidR="00790511" w:rsidRDefault="00790511" w:rsidP="00790511">
            <w:r>
              <w:t>skip-name-resolve</w:t>
            </w:r>
          </w:p>
          <w:p w:rsidR="00051585" w:rsidRDefault="00051585" w:rsidP="00790511">
            <w:r w:rsidRPr="00051585">
              <w:t>lower_case_table_names=1</w:t>
            </w:r>
          </w:p>
          <w:p w:rsidR="00790511" w:rsidRDefault="00790511" w:rsidP="00790511">
            <w:r>
              <w:t>sql_mode=NO_ENGINE_SUBSTITUTION,STRICT_TRANS_TABLES</w:t>
            </w:r>
          </w:p>
          <w:p w:rsidR="00790511" w:rsidRDefault="00790511" w:rsidP="00790511"/>
          <w:p w:rsidR="00790511" w:rsidRDefault="00790511" w:rsidP="00790511">
            <w:r>
              <w:t>[client]</w:t>
            </w:r>
          </w:p>
          <w:p w:rsidR="00790511" w:rsidRDefault="00790511" w:rsidP="00790511">
            <w:r>
              <w:t>socket=/opt/mysql/run/mysql.sock</w:t>
            </w:r>
          </w:p>
          <w:p w:rsidR="00790511" w:rsidRDefault="00790511" w:rsidP="00790511">
            <w:r>
              <w:t>port=3306</w:t>
            </w:r>
          </w:p>
          <w:p w:rsidR="00790511" w:rsidRDefault="00790511" w:rsidP="00790511">
            <w:r>
              <w:t xml:space="preserve">  </w:t>
            </w:r>
          </w:p>
          <w:p w:rsidR="00790511" w:rsidRDefault="00790511" w:rsidP="00790511">
            <w:r>
              <w:t>EOF</w:t>
            </w:r>
          </w:p>
          <w:p w:rsidR="00790511" w:rsidRPr="00F574D3" w:rsidRDefault="00790511" w:rsidP="00790511">
            <w:pPr>
              <w:rPr>
                <w:shd w:val="clear" w:color="auto" w:fill="FFFFFF"/>
              </w:rPr>
            </w:pPr>
            <w:r w:rsidRPr="00F574D3">
              <w:rPr>
                <w:shd w:val="clear" w:color="auto" w:fill="FFFFFF"/>
              </w:rPr>
              <w:t>/bin/cp /opt/mysql/my.cnf /etc/my.cnf</w:t>
            </w:r>
          </w:p>
          <w:p w:rsidR="00790511" w:rsidRDefault="00790511" w:rsidP="00790511"/>
        </w:tc>
      </w:tr>
      <w:bookmarkEnd w:id="0"/>
      <w:bookmarkEnd w:id="1"/>
    </w:tbl>
    <w:p w:rsidR="00F574D3" w:rsidRPr="00F574D3" w:rsidRDefault="00F574D3" w:rsidP="00790511">
      <w:pPr>
        <w:rPr>
          <w:shd w:val="clear" w:color="auto" w:fill="FFFFFF"/>
        </w:rPr>
      </w:pPr>
    </w:p>
    <w:p w:rsidR="000D4DA6" w:rsidRDefault="002D6D59" w:rsidP="00964AD8">
      <w:pPr>
        <w:pStyle w:val="Heading3"/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设置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开机自动启动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B23EBB" w:rsidRDefault="00B23EBB" w:rsidP="00E94A30">
      <w:pPr>
        <w:ind w:left="360"/>
      </w:pPr>
      <w:r>
        <w:rPr>
          <w:rFonts w:hint="eastAsia"/>
        </w:rPr>
        <w:t>#设置环境变量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94A30" w:rsidTr="00E94A30">
        <w:tc>
          <w:tcPr>
            <w:tcW w:w="8388" w:type="dxa"/>
          </w:tcPr>
          <w:p w:rsidR="00E94A30" w:rsidRDefault="00E94A30" w:rsidP="00E94A30">
            <w:r>
              <w:t>vi /etc/profile</w:t>
            </w:r>
          </w:p>
          <w:p w:rsidR="00E94A30" w:rsidRDefault="00E94A30" w:rsidP="00E94A30">
            <w:r>
              <w:t xml:space="preserve">export PATH=$PATH:/opt/mysql/bin </w:t>
            </w:r>
          </w:p>
          <w:p w:rsidR="00E94A30" w:rsidRDefault="00E94A30" w:rsidP="00E94A30">
            <w:r>
              <w:t>. /etc/profile</w:t>
            </w:r>
          </w:p>
        </w:tc>
      </w:tr>
    </w:tbl>
    <w:p w:rsidR="00E94A30" w:rsidRPr="00B23EBB" w:rsidRDefault="00E94A30" w:rsidP="00E94A30">
      <w:pPr>
        <w:ind w:left="360"/>
      </w:pPr>
    </w:p>
    <w:p w:rsidR="00B23EBB" w:rsidRDefault="00B23EBB" w:rsidP="00E94A30">
      <w:pPr>
        <w:ind w:left="360"/>
      </w:pPr>
      <w:r>
        <w:rPr>
          <w:rFonts w:hint="eastAsia"/>
        </w:rPr>
        <w:t>#设置开机自启动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94A30" w:rsidTr="00E94A30">
        <w:tc>
          <w:tcPr>
            <w:tcW w:w="8388" w:type="dxa"/>
          </w:tcPr>
          <w:p w:rsidR="00E94A30" w:rsidRDefault="00E94A30" w:rsidP="00E94A30">
            <w:r>
              <w:t xml:space="preserve">cp /opt/mysql/support-files/mysql.server /etc/rc.d/init.d/mysqld </w:t>
            </w:r>
          </w:p>
          <w:p w:rsidR="00E94A30" w:rsidRDefault="00E94A30" w:rsidP="00E94A30">
            <w:r>
              <w:t>chmod 755 /etc/init.d/mysqld #增加执行权限</w:t>
            </w:r>
          </w:p>
          <w:p w:rsidR="00E94A30" w:rsidRDefault="00E94A30" w:rsidP="00E94A30">
            <w:r>
              <w:t>chkconfig mysqld on #加入开机启动</w:t>
            </w:r>
          </w:p>
          <w:p w:rsidR="00E94A30" w:rsidRDefault="00E94A30" w:rsidP="00E94A30">
            <w:r>
              <w:t>service mysqld start  #重新启动mysql</w:t>
            </w:r>
          </w:p>
          <w:p w:rsidR="00E94A30" w:rsidRDefault="00E94A30" w:rsidP="00E94A30">
            <w:r>
              <w:t>#检查是否正常，程序是否已经运行，端口是否打开</w:t>
            </w:r>
          </w:p>
          <w:p w:rsidR="00E94A30" w:rsidRDefault="00E94A30" w:rsidP="00E94A30">
            <w:r>
              <w:t xml:space="preserve">ps -ef | grep mysql </w:t>
            </w:r>
          </w:p>
          <w:p w:rsidR="00E94A30" w:rsidRDefault="00E94A30" w:rsidP="00E94A30">
            <w:r>
              <w:t>netstat -an | grep '3306'</w:t>
            </w:r>
          </w:p>
        </w:tc>
      </w:tr>
    </w:tbl>
    <w:p w:rsidR="00E94A30" w:rsidRDefault="00E94A30" w:rsidP="00E94A30">
      <w:pPr>
        <w:ind w:left="360"/>
      </w:pPr>
    </w:p>
    <w:p w:rsidR="006405D9" w:rsidRDefault="005C350A" w:rsidP="00E94A30">
      <w:pPr>
        <w:ind w:firstLine="360"/>
        <w:rPr>
          <w:rStyle w:val="apple-converted-space"/>
          <w:color w:val="000000"/>
          <w:szCs w:val="24"/>
          <w:shd w:val="clear" w:color="auto" w:fill="FFFFFF"/>
        </w:rPr>
      </w:pP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 </w:t>
      </w:r>
      <w:r w:rsidR="006405D9" w:rsidRPr="006405D9">
        <w:rPr>
          <w:rStyle w:val="apple-converted-space"/>
          <w:rFonts w:hint="eastAsia"/>
          <w:color w:val="000000"/>
          <w:szCs w:val="24"/>
          <w:shd w:val="clear" w:color="auto" w:fill="FFFFFF"/>
        </w:rPr>
        <w:t>#检查防火墙配置情况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94A30" w:rsidTr="00E94A30">
        <w:tc>
          <w:tcPr>
            <w:tcW w:w="8388" w:type="dxa"/>
          </w:tcPr>
          <w:p w:rsidR="00E94A30" w:rsidRPr="00E94A30" w:rsidRDefault="00E94A30" w:rsidP="00E94A30">
            <w:pPr>
              <w:rPr>
                <w:rStyle w:val="apple-converted-space"/>
                <w:color w:val="000000"/>
                <w:szCs w:val="24"/>
                <w:shd w:val="clear" w:color="auto" w:fill="FFFFFF"/>
              </w:rPr>
            </w:pPr>
            <w:r w:rsidRPr="00E94A30">
              <w:rPr>
                <w:rStyle w:val="apple-converted-space"/>
                <w:color w:val="000000"/>
                <w:szCs w:val="24"/>
                <w:shd w:val="clear" w:color="auto" w:fill="FFFFFF"/>
              </w:rPr>
              <w:t>vi  /etc/sysconfig/iptables #追加</w:t>
            </w:r>
          </w:p>
          <w:p w:rsidR="00E94A30" w:rsidRDefault="00E94A30" w:rsidP="00E94A30">
            <w:pPr>
              <w:rPr>
                <w:rStyle w:val="apple-converted-space"/>
                <w:color w:val="000000"/>
                <w:szCs w:val="24"/>
                <w:shd w:val="clear" w:color="auto" w:fill="FFFFFF"/>
              </w:rPr>
            </w:pPr>
            <w:r w:rsidRPr="00E94A30">
              <w:rPr>
                <w:rStyle w:val="apple-converted-space"/>
                <w:color w:val="000000"/>
                <w:szCs w:val="24"/>
                <w:shd w:val="clear" w:color="auto" w:fill="FFFFFF"/>
              </w:rPr>
              <w:t>-A INPUT -m state --state NEW -m tcp -p tcp --dport 3306 -j ACCEPT</w:t>
            </w:r>
          </w:p>
        </w:tc>
      </w:tr>
    </w:tbl>
    <w:p w:rsidR="00E94A30" w:rsidRPr="00E94A30" w:rsidRDefault="00E94A30" w:rsidP="00E94A30">
      <w:pP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140785" w:rsidRDefault="00407783" w:rsidP="006405D9">
      <w:pPr>
        <w:pStyle w:val="Heading2"/>
        <w:rPr>
          <w:rStyle w:val="apple-converted-space"/>
          <w:rFonts w:ascii="Helvetica" w:hAnsi="Helvetica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Helvetica" w:hAnsi="Helvetica" w:hint="eastAsia"/>
          <w:color w:val="000000"/>
          <w:sz w:val="24"/>
          <w:szCs w:val="24"/>
          <w:shd w:val="clear" w:color="auto" w:fill="FFFFFF"/>
        </w:rPr>
        <w:t>mysql</w:t>
      </w:r>
      <w:r>
        <w:rPr>
          <w:rStyle w:val="apple-converted-space"/>
          <w:rFonts w:ascii="Helvetica" w:hAnsi="Helvetica" w:hint="eastAsia"/>
          <w:color w:val="000000"/>
          <w:sz w:val="24"/>
          <w:szCs w:val="24"/>
          <w:shd w:val="clear" w:color="auto" w:fill="FFFFFF"/>
        </w:rPr>
        <w:t>基本操作</w:t>
      </w:r>
    </w:p>
    <w:p w:rsidR="00212E22" w:rsidRPr="00212E22" w:rsidRDefault="00212E22" w:rsidP="00212E22">
      <w:pPr>
        <w:autoSpaceDE w:val="0"/>
        <w:autoSpaceDN w:val="0"/>
        <w:adjustRightInd w:val="0"/>
        <w:spacing w:after="0"/>
        <w:ind w:firstLine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host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mysql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user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 w:hint="eastAsia"/>
          <w:color w:val="0000FF"/>
          <w:sz w:val="20"/>
          <w:szCs w:val="20"/>
        </w:rPr>
        <w:t>#</w:t>
      </w:r>
      <w:r>
        <w:rPr>
          <w:rFonts w:ascii="Courier New" w:hAnsi="Courier New" w:cs="Courier New" w:hint="eastAsia"/>
          <w:color w:val="0000FF"/>
          <w:sz w:val="20"/>
          <w:szCs w:val="20"/>
        </w:rPr>
        <w:t>查看数据库用户</w:t>
      </w:r>
    </w:p>
    <w:p w:rsidR="00D61443" w:rsidRDefault="00D41655" w:rsidP="00D61443">
      <w:pPr>
        <w:ind w:left="360"/>
      </w:pPr>
      <w:r>
        <w:rPr>
          <w:rFonts w:hint="eastAsia"/>
        </w:rPr>
        <w:t>使用mysql_install_db会在mysql数据库中建立权限表。其中默认用户有：</w:t>
      </w:r>
    </w:p>
    <w:tbl>
      <w:tblPr>
        <w:tblStyle w:val="TableGrid"/>
        <w:tblW w:w="0" w:type="auto"/>
        <w:tblInd w:w="468" w:type="dxa"/>
        <w:tblLook w:val="04A0"/>
      </w:tblPr>
      <w:tblGrid>
        <w:gridCol w:w="1396"/>
        <w:gridCol w:w="739"/>
        <w:gridCol w:w="1086"/>
        <w:gridCol w:w="3819"/>
      </w:tblGrid>
      <w:tr w:rsidR="00E94A30" w:rsidRPr="00D41655" w:rsidTr="00E94A30">
        <w:tc>
          <w:tcPr>
            <w:tcW w:w="1396" w:type="dxa"/>
          </w:tcPr>
          <w:p w:rsidR="00E94A30" w:rsidRPr="00D41655" w:rsidRDefault="00E94A30" w:rsidP="00D41655">
            <w:pPr>
              <w:jc w:val="center"/>
              <w:rPr>
                <w:shd w:val="pct15" w:color="auto" w:fill="FFFFFF"/>
              </w:rPr>
            </w:pPr>
            <w:r w:rsidRPr="00D41655">
              <w:rPr>
                <w:rFonts w:hint="eastAsia"/>
                <w:shd w:val="pct15" w:color="auto" w:fill="FFFFFF"/>
              </w:rPr>
              <w:t>主机</w:t>
            </w:r>
          </w:p>
        </w:tc>
        <w:tc>
          <w:tcPr>
            <w:tcW w:w="739" w:type="dxa"/>
          </w:tcPr>
          <w:p w:rsidR="00E94A30" w:rsidRPr="00D41655" w:rsidRDefault="00E94A30" w:rsidP="00D41655">
            <w:pPr>
              <w:jc w:val="center"/>
              <w:rPr>
                <w:shd w:val="pct15" w:color="auto" w:fill="FFFFFF"/>
              </w:rPr>
            </w:pPr>
            <w:r w:rsidRPr="00D41655">
              <w:rPr>
                <w:rFonts w:hint="eastAsia"/>
                <w:shd w:val="pct15" w:color="auto" w:fill="FFFFFF"/>
              </w:rPr>
              <w:t>用户</w:t>
            </w:r>
          </w:p>
        </w:tc>
        <w:tc>
          <w:tcPr>
            <w:tcW w:w="1086" w:type="dxa"/>
          </w:tcPr>
          <w:p w:rsidR="00E94A30" w:rsidRPr="00D41655" w:rsidRDefault="00E94A30" w:rsidP="00D41655">
            <w:pPr>
              <w:jc w:val="center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密码</w:t>
            </w:r>
          </w:p>
        </w:tc>
        <w:tc>
          <w:tcPr>
            <w:tcW w:w="3819" w:type="dxa"/>
          </w:tcPr>
          <w:p w:rsidR="00E94A30" w:rsidRPr="00D41655" w:rsidRDefault="00E94A30" w:rsidP="00D41655">
            <w:pPr>
              <w:jc w:val="center"/>
              <w:rPr>
                <w:shd w:val="pct15" w:color="auto" w:fill="FFFFFF"/>
              </w:rPr>
            </w:pPr>
            <w:r w:rsidRPr="00D41655">
              <w:rPr>
                <w:rFonts w:hint="eastAsia"/>
                <w:shd w:val="pct15" w:color="auto" w:fill="FFFFFF"/>
              </w:rPr>
              <w:t>超级权限用户</w:t>
            </w:r>
          </w:p>
        </w:tc>
      </w:tr>
      <w:tr w:rsidR="00E94A30" w:rsidTr="00E94A30">
        <w:tc>
          <w:tcPr>
            <w:tcW w:w="1396" w:type="dxa"/>
          </w:tcPr>
          <w:p w:rsidR="00E94A30" w:rsidRDefault="00E94A30" w:rsidP="00D61443">
            <w:r>
              <w:rPr>
                <w:rFonts w:hint="eastAsia"/>
              </w:rPr>
              <w:t>localhost</w:t>
            </w:r>
          </w:p>
        </w:tc>
        <w:tc>
          <w:tcPr>
            <w:tcW w:w="739" w:type="dxa"/>
          </w:tcPr>
          <w:p w:rsidR="00E94A30" w:rsidRDefault="00E94A30" w:rsidP="00D61443">
            <w:r>
              <w:rPr>
                <w:rFonts w:hint="eastAsia"/>
              </w:rPr>
              <w:t>root</w:t>
            </w:r>
          </w:p>
        </w:tc>
        <w:tc>
          <w:tcPr>
            <w:tcW w:w="1086" w:type="dxa"/>
          </w:tcPr>
          <w:p w:rsidR="00E94A30" w:rsidRDefault="00E94A30" w:rsidP="00D61443">
            <w:r>
              <w:rPr>
                <w:rFonts w:hint="eastAsia"/>
              </w:rPr>
              <w:t>空</w:t>
            </w:r>
          </w:p>
        </w:tc>
        <w:tc>
          <w:tcPr>
            <w:tcW w:w="3819" w:type="dxa"/>
          </w:tcPr>
          <w:p w:rsidR="00E94A30" w:rsidRDefault="00E94A30" w:rsidP="00D61443">
            <w:r>
              <w:rPr>
                <w:rFonts w:hint="eastAsia"/>
              </w:rPr>
              <w:t>全部</w:t>
            </w:r>
          </w:p>
        </w:tc>
      </w:tr>
      <w:tr w:rsidR="00E94A30" w:rsidTr="00E94A30">
        <w:tc>
          <w:tcPr>
            <w:tcW w:w="1396" w:type="dxa"/>
          </w:tcPr>
          <w:p w:rsidR="00E94A30" w:rsidRDefault="00E94A30" w:rsidP="00D61443">
            <w:r>
              <w:rPr>
                <w:rFonts w:hint="eastAsia"/>
              </w:rPr>
              <w:t>hostname</w:t>
            </w:r>
          </w:p>
        </w:tc>
        <w:tc>
          <w:tcPr>
            <w:tcW w:w="739" w:type="dxa"/>
          </w:tcPr>
          <w:p w:rsidR="00E94A30" w:rsidRDefault="00E94A30" w:rsidP="00D61443">
            <w:r>
              <w:rPr>
                <w:rFonts w:hint="eastAsia"/>
              </w:rPr>
              <w:t>root</w:t>
            </w:r>
          </w:p>
        </w:tc>
        <w:tc>
          <w:tcPr>
            <w:tcW w:w="1086" w:type="dxa"/>
          </w:tcPr>
          <w:p w:rsidR="00E94A30" w:rsidRDefault="00E94A30" w:rsidP="00D61443">
            <w:r>
              <w:rPr>
                <w:rFonts w:hint="eastAsia"/>
              </w:rPr>
              <w:t>空</w:t>
            </w:r>
          </w:p>
        </w:tc>
        <w:tc>
          <w:tcPr>
            <w:tcW w:w="3819" w:type="dxa"/>
          </w:tcPr>
          <w:p w:rsidR="00E94A30" w:rsidRDefault="00E94A30" w:rsidP="00D61443">
            <w:r>
              <w:rPr>
                <w:rFonts w:hint="eastAsia"/>
              </w:rPr>
              <w:t>全部(skip-name-resolve会被忽略)</w:t>
            </w:r>
          </w:p>
        </w:tc>
      </w:tr>
      <w:tr w:rsidR="00E94A30" w:rsidTr="00E94A30">
        <w:tc>
          <w:tcPr>
            <w:tcW w:w="1396" w:type="dxa"/>
          </w:tcPr>
          <w:p w:rsidR="00E94A30" w:rsidRDefault="00E94A30" w:rsidP="00D61443">
            <w:r>
              <w:rPr>
                <w:rFonts w:hint="eastAsia"/>
              </w:rPr>
              <w:t>127.0.0.1</w:t>
            </w:r>
          </w:p>
        </w:tc>
        <w:tc>
          <w:tcPr>
            <w:tcW w:w="739" w:type="dxa"/>
          </w:tcPr>
          <w:p w:rsidR="00E94A30" w:rsidRDefault="00E94A30" w:rsidP="00D61443">
            <w:r>
              <w:rPr>
                <w:rFonts w:hint="eastAsia"/>
              </w:rPr>
              <w:t>root</w:t>
            </w:r>
          </w:p>
        </w:tc>
        <w:tc>
          <w:tcPr>
            <w:tcW w:w="1086" w:type="dxa"/>
          </w:tcPr>
          <w:p w:rsidR="00E94A30" w:rsidRDefault="00E94A30" w:rsidP="00D61443">
            <w:r>
              <w:rPr>
                <w:rFonts w:hint="eastAsia"/>
              </w:rPr>
              <w:t>空</w:t>
            </w:r>
          </w:p>
        </w:tc>
        <w:tc>
          <w:tcPr>
            <w:tcW w:w="3819" w:type="dxa"/>
          </w:tcPr>
          <w:p w:rsidR="00E94A30" w:rsidRDefault="00E94A30" w:rsidP="00D61443">
            <w:r>
              <w:rPr>
                <w:rFonts w:hint="eastAsia"/>
              </w:rPr>
              <w:t>全部</w:t>
            </w:r>
          </w:p>
        </w:tc>
      </w:tr>
      <w:tr w:rsidR="00E94A30" w:rsidTr="00E94A30">
        <w:tc>
          <w:tcPr>
            <w:tcW w:w="1396" w:type="dxa"/>
          </w:tcPr>
          <w:p w:rsidR="00E94A30" w:rsidRDefault="00E94A30" w:rsidP="00D61443">
            <w:r>
              <w:rPr>
                <w:rFonts w:hint="eastAsia"/>
              </w:rPr>
              <w:t>::1</w:t>
            </w:r>
          </w:p>
        </w:tc>
        <w:tc>
          <w:tcPr>
            <w:tcW w:w="739" w:type="dxa"/>
          </w:tcPr>
          <w:p w:rsidR="00E94A30" w:rsidRDefault="00E94A30" w:rsidP="00D61443">
            <w:r>
              <w:rPr>
                <w:rFonts w:hint="eastAsia"/>
              </w:rPr>
              <w:t>root</w:t>
            </w:r>
          </w:p>
        </w:tc>
        <w:tc>
          <w:tcPr>
            <w:tcW w:w="1086" w:type="dxa"/>
          </w:tcPr>
          <w:p w:rsidR="00E94A30" w:rsidRDefault="00E94A30" w:rsidP="00D61443">
            <w:r>
              <w:rPr>
                <w:rFonts w:hint="eastAsia"/>
              </w:rPr>
              <w:t>空</w:t>
            </w:r>
          </w:p>
        </w:tc>
        <w:tc>
          <w:tcPr>
            <w:tcW w:w="3819" w:type="dxa"/>
          </w:tcPr>
          <w:p w:rsidR="00E94A30" w:rsidRDefault="00E94A30" w:rsidP="00D61443">
            <w:r>
              <w:rPr>
                <w:rFonts w:hint="eastAsia"/>
              </w:rPr>
              <w:t>全部</w:t>
            </w:r>
          </w:p>
        </w:tc>
      </w:tr>
      <w:tr w:rsidR="00E94A30" w:rsidTr="00E94A30">
        <w:tc>
          <w:tcPr>
            <w:tcW w:w="1396" w:type="dxa"/>
          </w:tcPr>
          <w:p w:rsidR="00E94A30" w:rsidRDefault="00E94A30" w:rsidP="00D61443">
            <w:r>
              <w:rPr>
                <w:rFonts w:hint="eastAsia"/>
              </w:rPr>
              <w:t>hostname</w:t>
            </w:r>
          </w:p>
        </w:tc>
        <w:tc>
          <w:tcPr>
            <w:tcW w:w="739" w:type="dxa"/>
          </w:tcPr>
          <w:p w:rsidR="00E94A30" w:rsidRDefault="00E94A30" w:rsidP="00D61443"/>
        </w:tc>
        <w:tc>
          <w:tcPr>
            <w:tcW w:w="1086" w:type="dxa"/>
          </w:tcPr>
          <w:p w:rsidR="00E94A30" w:rsidRDefault="00E94A30" w:rsidP="00D61443">
            <w:r>
              <w:rPr>
                <w:rFonts w:hint="eastAsia"/>
              </w:rPr>
              <w:t>空</w:t>
            </w:r>
          </w:p>
        </w:tc>
        <w:tc>
          <w:tcPr>
            <w:tcW w:w="3819" w:type="dxa"/>
          </w:tcPr>
          <w:p w:rsidR="00E94A30" w:rsidRDefault="00E94A30" w:rsidP="00D61443">
            <w:r>
              <w:rPr>
                <w:rFonts w:hint="eastAsia"/>
              </w:rPr>
              <w:t>无</w:t>
            </w:r>
          </w:p>
        </w:tc>
      </w:tr>
      <w:tr w:rsidR="00E94A30" w:rsidTr="00E94A30">
        <w:tc>
          <w:tcPr>
            <w:tcW w:w="1396" w:type="dxa"/>
          </w:tcPr>
          <w:p w:rsidR="00E94A30" w:rsidRDefault="00E94A30" w:rsidP="00D61443">
            <w:r>
              <w:rPr>
                <w:rFonts w:hint="eastAsia"/>
              </w:rPr>
              <w:t>localhost</w:t>
            </w:r>
          </w:p>
        </w:tc>
        <w:tc>
          <w:tcPr>
            <w:tcW w:w="739" w:type="dxa"/>
          </w:tcPr>
          <w:p w:rsidR="00E94A30" w:rsidRDefault="00E94A30" w:rsidP="00D61443"/>
        </w:tc>
        <w:tc>
          <w:tcPr>
            <w:tcW w:w="1086" w:type="dxa"/>
          </w:tcPr>
          <w:p w:rsidR="00E94A30" w:rsidRDefault="00E94A30" w:rsidP="00D61443">
            <w:r>
              <w:rPr>
                <w:rFonts w:hint="eastAsia"/>
              </w:rPr>
              <w:t>空</w:t>
            </w:r>
          </w:p>
        </w:tc>
        <w:tc>
          <w:tcPr>
            <w:tcW w:w="3819" w:type="dxa"/>
          </w:tcPr>
          <w:p w:rsidR="00E94A30" w:rsidRDefault="00E94A30" w:rsidP="00D61443">
            <w:r>
              <w:rPr>
                <w:rFonts w:hint="eastAsia"/>
              </w:rPr>
              <w:t>无</w:t>
            </w:r>
          </w:p>
        </w:tc>
      </w:tr>
    </w:tbl>
    <w:p w:rsidR="00D41655" w:rsidRPr="00D61443" w:rsidRDefault="00E94A30" w:rsidP="00D61443">
      <w:pPr>
        <w:ind w:left="360"/>
      </w:pPr>
      <w:r w:rsidRPr="00E94A30">
        <w:rPr>
          <w:rFonts w:hint="eastAsia"/>
          <w:color w:val="FF0000"/>
        </w:rPr>
        <w:t>注意</w:t>
      </w:r>
      <w:r w:rsidR="001066F7">
        <w:rPr>
          <w:rFonts w:hint="eastAsia"/>
        </w:rPr>
        <w:t>：应该删除匿名用户</w:t>
      </w:r>
      <w:r w:rsidR="00CF5B3E">
        <w:rPr>
          <w:rFonts w:hint="eastAsia"/>
        </w:rPr>
        <w:t>。</w:t>
      </w:r>
    </w:p>
    <w:p w:rsidR="006405D9" w:rsidRDefault="006405D9" w:rsidP="006405D9">
      <w:pPr>
        <w:pStyle w:val="Heading3"/>
        <w:numPr>
          <w:ilvl w:val="0"/>
          <w:numId w:val="20"/>
        </w:numPr>
      </w:pPr>
      <w:r>
        <w:rPr>
          <w:rFonts w:hint="eastAsia"/>
        </w:rPr>
        <w:t>新增用户</w:t>
      </w:r>
    </w:p>
    <w:p w:rsidR="006405D9" w:rsidRDefault="00EF3B1C" w:rsidP="006405D9">
      <w:pPr>
        <w:ind w:left="360"/>
      </w:pPr>
      <w:r w:rsidRPr="00EF3B1C">
        <w:t>CREATE USER 'username'@'host' IDENTIFIED BY 'password';</w:t>
      </w:r>
    </w:p>
    <w:p w:rsidR="00EF3B1C" w:rsidRDefault="00EF3B1C" w:rsidP="00EF3B1C">
      <w:pPr>
        <w:ind w:left="360"/>
      </w:pPr>
      <w:r>
        <w:rPr>
          <w:rFonts w:hint="eastAsia"/>
        </w:rPr>
        <w:t>例如：</w:t>
      </w:r>
      <w:r w:rsidRPr="00EF3B1C">
        <w:t>CREATE USER '</w:t>
      </w:r>
      <w:r>
        <w:rPr>
          <w:rFonts w:hint="eastAsia"/>
        </w:rPr>
        <w:t>root</w:t>
      </w:r>
      <w:r>
        <w:t>'@'</w:t>
      </w:r>
      <w:r>
        <w:rPr>
          <w:rFonts w:hint="eastAsia"/>
        </w:rPr>
        <w:t>%</w:t>
      </w:r>
      <w:r>
        <w:t>' IDENTIFIED BY '</w:t>
      </w:r>
      <w:r>
        <w:rPr>
          <w:rFonts w:hint="eastAsia"/>
        </w:rPr>
        <w:t>123</w:t>
      </w:r>
      <w:r w:rsidRPr="00EF3B1C">
        <w:t>';</w:t>
      </w:r>
    </w:p>
    <w:p w:rsidR="00972E56" w:rsidRDefault="00972E56" w:rsidP="00972E56">
      <w:pPr>
        <w:pStyle w:val="Heading3"/>
      </w:pPr>
      <w:r>
        <w:rPr>
          <w:rFonts w:hint="eastAsia"/>
        </w:rPr>
        <w:t>删除用户</w:t>
      </w:r>
    </w:p>
    <w:p w:rsidR="00972E56" w:rsidRDefault="00972E56" w:rsidP="00972E56">
      <w:pPr>
        <w:ind w:firstLine="360"/>
      </w:pPr>
      <w:r>
        <w:t xml:space="preserve">DROP USER </w:t>
      </w:r>
      <w:r w:rsidRPr="00972E56">
        <w:t>'</w:t>
      </w:r>
      <w:r>
        <w:t>username</w:t>
      </w:r>
      <w:r w:rsidRPr="00972E56">
        <w:t>'</w:t>
      </w:r>
      <w:r w:rsidR="003A2FBE">
        <w:t>@</w:t>
      </w:r>
      <w:r w:rsidR="003A2FBE" w:rsidRPr="003A2FBE">
        <w:t>'</w:t>
      </w:r>
      <w:r w:rsidR="003A2FBE">
        <w:t>host</w:t>
      </w:r>
      <w:r w:rsidR="00384CF4" w:rsidRPr="003A2FBE">
        <w:t>'</w:t>
      </w:r>
      <w:r w:rsidR="00880D62">
        <w:rPr>
          <w:rFonts w:hint="eastAsia"/>
        </w:rPr>
        <w:t>;</w:t>
      </w:r>
      <w:r w:rsidR="00F91D6F" w:rsidRPr="00F91D6F">
        <w:rPr>
          <w:rFonts w:hint="eastAsia"/>
        </w:rPr>
        <w:t xml:space="preserve"> </w:t>
      </w:r>
      <w:r w:rsidR="00F91D6F">
        <w:rPr>
          <w:rFonts w:hint="eastAsia"/>
        </w:rPr>
        <w:t>#无需</w:t>
      </w:r>
      <w:r w:rsidR="00F91D6F" w:rsidRPr="00095DE0">
        <w:t>FLUSH PRIVILEGES;</w:t>
      </w:r>
    </w:p>
    <w:p w:rsidR="00972E56" w:rsidRDefault="00972E56" w:rsidP="00972E56">
      <w:pPr>
        <w:ind w:firstLine="360"/>
      </w:pPr>
      <w:r>
        <w:rPr>
          <w:rFonts w:hint="eastAsia"/>
        </w:rPr>
        <w:t xml:space="preserve">例如：DROP USER </w:t>
      </w:r>
      <w:r w:rsidRPr="00972E56">
        <w:t>'</w:t>
      </w:r>
      <w:r>
        <w:rPr>
          <w:rFonts w:hint="eastAsia"/>
        </w:rPr>
        <w:t>root</w:t>
      </w:r>
      <w:r w:rsidRPr="00972E56">
        <w:t>'</w:t>
      </w:r>
      <w:r>
        <w:t>@'</w:t>
      </w:r>
      <w:r>
        <w:rPr>
          <w:rFonts w:hint="eastAsia"/>
        </w:rPr>
        <w:t>%</w:t>
      </w:r>
      <w:r w:rsidRPr="00972E56">
        <w:t>'</w:t>
      </w:r>
      <w:r w:rsidR="003A2FBE">
        <w:rPr>
          <w:rFonts w:hint="eastAsia"/>
        </w:rPr>
        <w:t>;</w:t>
      </w:r>
    </w:p>
    <w:p w:rsidR="003A2FBE" w:rsidRDefault="003A2FBE" w:rsidP="003A2FBE">
      <w:pPr>
        <w:pStyle w:val="Heading3"/>
      </w:pPr>
      <w:r>
        <w:rPr>
          <w:rFonts w:hint="eastAsia"/>
        </w:rPr>
        <w:t>重命名用户</w:t>
      </w:r>
    </w:p>
    <w:p w:rsidR="003A2FBE" w:rsidRPr="003A2FBE" w:rsidRDefault="003A2FBE" w:rsidP="003A2FBE">
      <w:pPr>
        <w:ind w:firstLine="360"/>
      </w:pPr>
      <w:r>
        <w:rPr>
          <w:rFonts w:hint="eastAsia"/>
        </w:rPr>
        <w:t>RENAME USER old TO new;</w:t>
      </w:r>
    </w:p>
    <w:p w:rsidR="00EF3B1C" w:rsidRDefault="00EF3B1C" w:rsidP="00EF3B1C">
      <w:pPr>
        <w:pStyle w:val="Heading3"/>
      </w:pPr>
      <w:r>
        <w:rPr>
          <w:rFonts w:hint="eastAsia"/>
        </w:rPr>
        <w:t>授权用户</w:t>
      </w:r>
    </w:p>
    <w:p w:rsidR="00EF3B1C" w:rsidRDefault="00EF3B1C" w:rsidP="00EF3B1C">
      <w:pPr>
        <w:ind w:left="360"/>
      </w:pPr>
      <w:r w:rsidRPr="00EF3B1C">
        <w:t>GRANT privileges ON databasename.tablename TO 'username'@'host' WITH GRANT OPTION；</w:t>
      </w:r>
    </w:p>
    <w:p w:rsidR="00384CF4" w:rsidRDefault="00EF3B1C" w:rsidP="00384CF4">
      <w:pPr>
        <w:ind w:left="360"/>
      </w:pPr>
      <w:r>
        <w:rPr>
          <w:rFonts w:hint="eastAsia"/>
        </w:rPr>
        <w:t>例如：</w:t>
      </w:r>
      <w:r w:rsidR="004B6133">
        <w:rPr>
          <w:rFonts w:hint="eastAsia"/>
        </w:rPr>
        <w:t>GRAN</w:t>
      </w:r>
      <w:r w:rsidR="004B6133">
        <w:t>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ON</w:t>
      </w:r>
      <w:r>
        <w:t xml:space="preserve"> *.* to root@'%'</w:t>
      </w:r>
      <w:r>
        <w:rPr>
          <w:rFonts w:hint="eastAsia"/>
        </w:rPr>
        <w:t xml:space="preserve">  </w:t>
      </w:r>
      <w:r>
        <w:t>WITH GRANT OPTION;</w:t>
      </w:r>
    </w:p>
    <w:p w:rsidR="00407783" w:rsidRDefault="00407783" w:rsidP="00407783">
      <w:pPr>
        <w:ind w:left="360"/>
      </w:pPr>
      <w:r>
        <w:rPr>
          <w:rFonts w:hint="eastAsia"/>
        </w:rPr>
        <w:t>注意新增和授权可以一起：</w:t>
      </w:r>
    </w:p>
    <w:p w:rsidR="00972E56" w:rsidRDefault="00972E56" w:rsidP="00407783">
      <w:pPr>
        <w:ind w:left="360"/>
      </w:pPr>
      <w:r w:rsidRPr="00140785">
        <w:t>grant select on 数据库.* to 用户名@登录主机 identified by "密码"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34C27" w:rsidTr="00034C27">
        <w:tc>
          <w:tcPr>
            <w:tcW w:w="8388" w:type="dxa"/>
          </w:tcPr>
          <w:p w:rsidR="00034C27" w:rsidRDefault="00034C27" w:rsidP="00034C27">
            <w:r>
              <w:lastRenderedPageBreak/>
              <w:t>GRANT ALL ON *.* to root@'%'  IDENTIFIED BY '123' WITH GRANT OPTION;</w:t>
            </w:r>
          </w:p>
          <w:p w:rsidR="00034C27" w:rsidRDefault="00034C27" w:rsidP="00034C27">
            <w:r>
              <w:t>GRANT SELECT ON *.* TO 'k12_read'@'%' IDENTIFIED BY "k12_p@$$w0rd" WITH GRANT OPTION;</w:t>
            </w:r>
          </w:p>
          <w:p w:rsidR="00034C27" w:rsidRDefault="00034C27" w:rsidP="00034C27">
            <w:r>
              <w:t>GRANT insert,update ON user.test TO 'k12_read'@'%';</w:t>
            </w:r>
          </w:p>
          <w:p w:rsidR="00034C27" w:rsidRDefault="00034C27" w:rsidP="00034C27">
            <w:r>
              <w:t>FLUSH PRIVILEGES;</w:t>
            </w:r>
          </w:p>
        </w:tc>
      </w:tr>
    </w:tbl>
    <w:p w:rsidR="00034C27" w:rsidRDefault="00034C27" w:rsidP="00407783">
      <w:pPr>
        <w:ind w:left="360"/>
      </w:pPr>
    </w:p>
    <w:p w:rsidR="0069754A" w:rsidRPr="0069754A" w:rsidRDefault="00407783" w:rsidP="00034C27">
      <w:pPr>
        <w:pStyle w:val="Heading3"/>
      </w:pPr>
      <w:r>
        <w:rPr>
          <w:rFonts w:hint="eastAsia"/>
        </w:rPr>
        <w:t>修改用户密码的方法</w:t>
      </w:r>
    </w:p>
    <w:p w:rsidR="00972E56" w:rsidRDefault="00972E56" w:rsidP="00972E56">
      <w:pPr>
        <w:ind w:left="360"/>
      </w:pPr>
      <w:r w:rsidRPr="0040641A">
        <w:t>mysqladmin -u root password '123'</w:t>
      </w:r>
    </w:p>
    <w:p w:rsidR="00972E56" w:rsidRDefault="00972E56" w:rsidP="00F91D6F">
      <w:pPr>
        <w:ind w:left="360"/>
      </w:pPr>
      <w:r>
        <w:rPr>
          <w:rFonts w:hint="eastAsia"/>
        </w:rPr>
        <w:t xml:space="preserve">set password for </w:t>
      </w:r>
      <w:r>
        <w:t>root@'%'</w:t>
      </w:r>
      <w:r>
        <w:rPr>
          <w:rFonts w:hint="eastAsia"/>
        </w:rPr>
        <w:t xml:space="preserve">  =Password(</w:t>
      </w:r>
      <w:r>
        <w:t>'123'</w:t>
      </w:r>
      <w:r>
        <w:rPr>
          <w:rFonts w:hint="eastAsia"/>
        </w:rPr>
        <w:t>);</w:t>
      </w:r>
      <w:r w:rsidR="00F91D6F">
        <w:rPr>
          <w:rFonts w:hint="eastAsia"/>
        </w:rPr>
        <w:t>#无需</w:t>
      </w:r>
      <w:r w:rsidR="00F91D6F" w:rsidRPr="00095DE0">
        <w:t>FLUSH PRIVILEGES;</w:t>
      </w:r>
    </w:p>
    <w:p w:rsidR="00574855" w:rsidRDefault="00574855" w:rsidP="00574855">
      <w:pPr>
        <w:ind w:left="360"/>
      </w:pPr>
      <w:r w:rsidRPr="00095DE0">
        <w:t>FLUSH PRIVILEGES;</w:t>
      </w:r>
    </w:p>
    <w:p w:rsidR="00007413" w:rsidRDefault="00972E56" w:rsidP="00D97FC3">
      <w:pPr>
        <w:pStyle w:val="Heading3"/>
      </w:pP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密码处理方法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417C4" w:rsidTr="007417C4">
        <w:tc>
          <w:tcPr>
            <w:tcW w:w="8388" w:type="dxa"/>
          </w:tcPr>
          <w:p w:rsidR="007417C4" w:rsidRDefault="007417C4" w:rsidP="007417C4">
            <w:pPr>
              <w:ind w:firstLine="360"/>
            </w:pPr>
            <w:r>
              <w:rPr>
                <w:rFonts w:hint="eastAsia"/>
              </w:rPr>
              <w:t>第一步：</w:t>
            </w:r>
            <w:r>
              <w:t xml:space="preserve">修改MySQL的登录设置： </w:t>
            </w:r>
          </w:p>
          <w:p w:rsidR="007417C4" w:rsidRDefault="007417C4" w:rsidP="007417C4">
            <w:pPr>
              <w:ind w:firstLine="360"/>
            </w:pPr>
            <w:r>
              <w:t xml:space="preserve"># vi /etc/my.cnf </w:t>
            </w:r>
          </w:p>
          <w:p w:rsidR="007417C4" w:rsidRDefault="007417C4" w:rsidP="007417C4">
            <w:pPr>
              <w:ind w:firstLine="360"/>
            </w:pPr>
            <w:r>
              <w:rPr>
                <w:rFonts w:hint="eastAsia"/>
              </w:rPr>
              <w:t>在</w:t>
            </w:r>
            <w:r>
              <w:t xml:space="preserve">[mysqld]的段中加上一句：skip-grant-tables </w:t>
            </w:r>
          </w:p>
          <w:p w:rsidR="007417C4" w:rsidRDefault="007417C4" w:rsidP="007417C4">
            <w:pPr>
              <w:ind w:firstLine="360"/>
            </w:pPr>
            <w:r>
              <w:rPr>
                <w:rFonts w:hint="eastAsia"/>
              </w:rPr>
              <w:t>第二步：</w:t>
            </w:r>
            <w:r>
              <w:t xml:space="preserve">重新启动mysqld </w:t>
            </w:r>
            <w:r>
              <w:rPr>
                <w:rFonts w:hint="eastAsia"/>
              </w:rPr>
              <w:t>(service mysqld restart)</w:t>
            </w:r>
          </w:p>
          <w:p w:rsidR="007417C4" w:rsidRDefault="007417C4" w:rsidP="007417C4">
            <w:pPr>
              <w:ind w:firstLine="360"/>
            </w:pPr>
            <w:r>
              <w:rPr>
                <w:rFonts w:hint="eastAsia"/>
              </w:rPr>
              <w:t>第三步：</w:t>
            </w:r>
            <w:r>
              <w:t xml:space="preserve">登录并修改MySQL的root密码 </w:t>
            </w:r>
          </w:p>
          <w:p w:rsidR="007417C4" w:rsidRDefault="007417C4" w:rsidP="007417C4">
            <w:pPr>
              <w:ind w:left="360"/>
            </w:pPr>
            <w:r>
              <w:t xml:space="preserve">UPDATE user SET Password = password ( 'new-password' ) WHERE User = 'root' ; </w:t>
            </w:r>
          </w:p>
          <w:p w:rsidR="007417C4" w:rsidRDefault="007417C4" w:rsidP="007417C4">
            <w:pPr>
              <w:ind w:firstLine="360"/>
            </w:pPr>
            <w:r>
              <w:rPr>
                <w:rFonts w:hint="eastAsia"/>
              </w:rPr>
              <w:t>第四步：</w:t>
            </w:r>
            <w:r>
              <w:t xml:space="preserve">将MySQL的登录设置修改回来 </w:t>
            </w:r>
          </w:p>
          <w:p w:rsidR="007417C4" w:rsidRDefault="007417C4" w:rsidP="007417C4">
            <w:pPr>
              <w:ind w:firstLine="360"/>
            </w:pPr>
            <w:r>
              <w:t xml:space="preserve"># vi /etc/my.cnf </w:t>
            </w:r>
            <w:r>
              <w:rPr>
                <w:rFonts w:hint="eastAsia"/>
              </w:rPr>
              <w:t xml:space="preserve"> #将刚才在</w:t>
            </w:r>
            <w:r>
              <w:t xml:space="preserve">[mysqld]的段中加上的skip-grant-tables删除 </w:t>
            </w:r>
          </w:p>
          <w:p w:rsidR="007417C4" w:rsidRDefault="007417C4" w:rsidP="007417C4">
            <w:pPr>
              <w:ind w:firstLine="360"/>
            </w:pPr>
            <w:r>
              <w:rPr>
                <w:rFonts w:hint="eastAsia"/>
              </w:rPr>
              <w:t>第五步：</w:t>
            </w:r>
            <w:r>
              <w:t xml:space="preserve">重新启动mysqld </w:t>
            </w:r>
            <w:r>
              <w:rPr>
                <w:rFonts w:hint="eastAsia"/>
              </w:rPr>
              <w:t>(service mysqld restart)</w:t>
            </w:r>
          </w:p>
          <w:p w:rsidR="007417C4" w:rsidRDefault="007417C4" w:rsidP="007417C4"/>
        </w:tc>
      </w:tr>
    </w:tbl>
    <w:p w:rsidR="007417C4" w:rsidRDefault="007417C4" w:rsidP="007417C4"/>
    <w:p w:rsidR="004F4FBD" w:rsidRDefault="004F4FBD" w:rsidP="004F4FBD">
      <w:pPr>
        <w:pStyle w:val="Heading2"/>
      </w:pPr>
      <w:r>
        <w:rPr>
          <w:rFonts w:hint="eastAsia"/>
        </w:rPr>
        <w:t>自动化安装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3577C" w:rsidTr="0043577C">
        <w:tc>
          <w:tcPr>
            <w:tcW w:w="8388" w:type="dxa"/>
          </w:tcPr>
          <w:p w:rsidR="0043577C" w:rsidRDefault="0043577C" w:rsidP="0043577C">
            <w:r>
              <w:t>#!/bin/bash</w:t>
            </w:r>
          </w:p>
          <w:p w:rsidR="0043577C" w:rsidRDefault="0043577C" w:rsidP="0043577C">
            <w:r>
              <w:t xml:space="preserve">yum install gcc make cmake ncurses-devel libxml2-devel libtool-ltdl-devel gcc-c++ autoconf automake bison zlib-devel </w:t>
            </w:r>
            <w:r w:rsidR="00EF2BC0" w:rsidRPr="00EF2BC0">
              <w:t>-y</w:t>
            </w:r>
          </w:p>
          <w:p w:rsidR="0043577C" w:rsidRDefault="0043577C" w:rsidP="0043577C"/>
          <w:p w:rsidR="0043577C" w:rsidRDefault="0043577C" w:rsidP="0043577C">
            <w:r>
              <w:t xml:space="preserve">#创建mysql组和用户 </w:t>
            </w:r>
          </w:p>
          <w:p w:rsidR="0043577C" w:rsidRDefault="0043577C" w:rsidP="0043577C">
            <w:r>
              <w:t xml:space="preserve">groupadd mysql </w:t>
            </w:r>
          </w:p>
          <w:p w:rsidR="0043577C" w:rsidRDefault="0043577C" w:rsidP="0043577C">
            <w:r>
              <w:t xml:space="preserve">useradd -g mysql mysql </w:t>
            </w:r>
          </w:p>
          <w:p w:rsidR="0043577C" w:rsidRDefault="0043577C" w:rsidP="0043577C"/>
          <w:p w:rsidR="0043577C" w:rsidRDefault="0043577C" w:rsidP="0043577C">
            <w:r>
              <w:t>#创建安装目录</w:t>
            </w:r>
          </w:p>
          <w:p w:rsidR="0043577C" w:rsidRDefault="0043577C" w:rsidP="0043577C">
            <w:r>
              <w:t>mkdir -p /opt/mysql   #MySQL安装目录</w:t>
            </w:r>
          </w:p>
          <w:p w:rsidR="0043577C" w:rsidRDefault="0043577C" w:rsidP="0043577C">
            <w:r>
              <w:t>chown -R mysql:mysql /opt/mysql</w:t>
            </w:r>
          </w:p>
          <w:p w:rsidR="0043577C" w:rsidRDefault="0043577C" w:rsidP="0043577C">
            <w:r>
              <w:t>mkdir -p /data/mysql/data #存放数据</w:t>
            </w:r>
          </w:p>
          <w:p w:rsidR="0043577C" w:rsidRDefault="0043577C" w:rsidP="0043577C">
            <w:r>
              <w:t>mkdir -p /data/mysql/log  #存放日志</w:t>
            </w:r>
          </w:p>
          <w:p w:rsidR="0043577C" w:rsidRDefault="0043577C" w:rsidP="0043577C">
            <w:r>
              <w:t>mkdir -p /data/mysql/tmp  #存放临时文件</w:t>
            </w:r>
          </w:p>
          <w:p w:rsidR="0043577C" w:rsidRDefault="0043577C" w:rsidP="0043577C">
            <w:r>
              <w:t xml:space="preserve">chown -R mysql:mysql /data/mysql </w:t>
            </w:r>
          </w:p>
          <w:p w:rsidR="0043577C" w:rsidRDefault="0043577C" w:rsidP="0043577C"/>
          <w:p w:rsidR="0043577C" w:rsidRDefault="0043577C" w:rsidP="0043577C">
            <w:r>
              <w:t>#编译安装mysql</w:t>
            </w:r>
          </w:p>
          <w:p w:rsidR="00924ACE" w:rsidRDefault="00924ACE" w:rsidP="0043577C">
            <w:r w:rsidRPr="00924ACE">
              <w:t>tar -zxvf /usr/local/src/mysql-5.6.25.tar.gz -C /usr/local/src</w:t>
            </w:r>
          </w:p>
          <w:p w:rsidR="0043577C" w:rsidRDefault="0043577C" w:rsidP="0043577C">
            <w:r>
              <w:t>cd /usr/local/src/mysql-5.6.25</w:t>
            </w:r>
          </w:p>
          <w:p w:rsidR="00C15ADB" w:rsidRDefault="0043577C" w:rsidP="0043577C">
            <w:r>
              <w:t xml:space="preserve">cmake . -DCMAKE_INSTALL_PREFIX=/opt/mysql -DMYSQL_DATADIR=/data/mysql -DSYSCONFDIR=/opt/mysql -DDEFAULT_CHARSET=utf8 -DDEFAULT_COLLATION=utf8_general_ci  -DEXTRA_CHARSETS=all -DENABLED_LOCAL_INFILE=1 </w:t>
            </w:r>
          </w:p>
          <w:p w:rsidR="0043577C" w:rsidRDefault="0043577C" w:rsidP="0043577C">
            <w:r>
              <w:t>make  &amp;&amp; make install</w:t>
            </w:r>
          </w:p>
          <w:p w:rsidR="0043577C" w:rsidRDefault="0043577C" w:rsidP="0043577C"/>
          <w:p w:rsidR="0043577C" w:rsidRDefault="0043577C" w:rsidP="0043577C">
            <w:r>
              <w:t>#修改配置文件my.cnf</w:t>
            </w:r>
          </w:p>
          <w:p w:rsidR="0043577C" w:rsidRDefault="0043577C" w:rsidP="0043577C">
            <w:r>
              <w:t>cat &gt; /opt/mysql/my.cnf &lt;&lt;EOF</w:t>
            </w:r>
          </w:p>
          <w:p w:rsidR="0043577C" w:rsidRDefault="0043577C" w:rsidP="0043577C">
            <w:r>
              <w:t>[mysqld]</w:t>
            </w:r>
          </w:p>
          <w:p w:rsidR="0043577C" w:rsidRDefault="0043577C" w:rsidP="0043577C">
            <w:r>
              <w:t>#GENERAL</w:t>
            </w:r>
          </w:p>
          <w:p w:rsidR="0043577C" w:rsidRDefault="0043577C" w:rsidP="0043577C">
            <w:r>
              <w:t>basedir =/opt/mysql</w:t>
            </w:r>
          </w:p>
          <w:p w:rsidR="0043577C" w:rsidRDefault="0043577C" w:rsidP="0043577C">
            <w:r>
              <w:t>datadir=/data/mysql/data</w:t>
            </w:r>
          </w:p>
          <w:p w:rsidR="0043577C" w:rsidRDefault="0043577C" w:rsidP="0043577C">
            <w:r>
              <w:t>tmpdir =/data/mysql/tmp</w:t>
            </w:r>
          </w:p>
          <w:p w:rsidR="00C8531B" w:rsidRDefault="00C8531B" w:rsidP="00C8531B">
            <w:r>
              <w:t>socket=/data/mysql/data/mysql.sock</w:t>
            </w:r>
          </w:p>
          <w:p w:rsidR="00C8531B" w:rsidRDefault="00C8531B" w:rsidP="00C8531B">
            <w:r>
              <w:t>pid_file=/data/mysql/data/mysql.pid</w:t>
            </w:r>
          </w:p>
          <w:p w:rsidR="0043577C" w:rsidRDefault="0043577C" w:rsidP="00C8531B">
            <w:r>
              <w:t>user=mysql</w:t>
            </w:r>
          </w:p>
          <w:p w:rsidR="0043577C" w:rsidRDefault="0043577C" w:rsidP="0043577C">
            <w:r>
              <w:t>port=3306</w:t>
            </w:r>
          </w:p>
          <w:p w:rsidR="008C0031" w:rsidRDefault="008C0031" w:rsidP="0043577C"/>
          <w:p w:rsidR="0043577C" w:rsidRDefault="0043577C" w:rsidP="0043577C">
            <w:r>
              <w:t>#INNODB</w:t>
            </w:r>
          </w:p>
          <w:p w:rsidR="0043577C" w:rsidRDefault="0043577C" w:rsidP="0043577C">
            <w:r>
              <w:t>i</w:t>
            </w:r>
            <w:r w:rsidR="00AC7C92">
              <w:t>nnodb_buffer_pool_size=6</w:t>
            </w:r>
            <w:r>
              <w:t>G</w:t>
            </w:r>
          </w:p>
          <w:p w:rsidR="00894073" w:rsidRDefault="00AC7C92" w:rsidP="0043577C">
            <w:r>
              <w:rPr>
                <w:rFonts w:hint="eastAsia"/>
              </w:rPr>
              <w:t>innodb_buffer_pool_instances=</w:t>
            </w:r>
            <w:r>
              <w:t>4</w:t>
            </w:r>
          </w:p>
          <w:p w:rsidR="005F59A3" w:rsidRDefault="005F59A3" w:rsidP="0043577C">
            <w:r w:rsidRPr="0022641D">
              <w:t xml:space="preserve">innodb_log_buffer_size=16M </w:t>
            </w:r>
          </w:p>
          <w:p w:rsidR="005317B7" w:rsidRDefault="0022641D" w:rsidP="0022641D">
            <w:r w:rsidRPr="0022641D">
              <w:lastRenderedPageBreak/>
              <w:t>innodb_log_file_size</w:t>
            </w:r>
            <w:r w:rsidR="00A8733F">
              <w:t xml:space="preserve"> =256</w:t>
            </w:r>
            <w:r w:rsidRPr="0022641D">
              <w:t xml:space="preserve">M </w:t>
            </w:r>
          </w:p>
          <w:p w:rsidR="005F59A3" w:rsidRDefault="005F59A3" w:rsidP="005F59A3">
            <w:r w:rsidRPr="0022641D">
              <w:t>innodb_log_files_in_grou</w:t>
            </w:r>
            <w:r w:rsidR="00A8733F">
              <w:t>p=</w:t>
            </w:r>
            <w:r w:rsidR="00D15061">
              <w:rPr>
                <w:rFonts w:hint="eastAsia"/>
              </w:rPr>
              <w:t>8</w:t>
            </w:r>
          </w:p>
          <w:p w:rsidR="0043577C" w:rsidRDefault="0043577C" w:rsidP="0043577C">
            <w:r>
              <w:t>innodb_file_per_table=1</w:t>
            </w:r>
          </w:p>
          <w:p w:rsidR="004E2F58" w:rsidRDefault="00D96517" w:rsidP="0043577C">
            <w:r w:rsidRPr="00D96517">
              <w:t>in</w:t>
            </w:r>
            <w:r w:rsidR="00E93E9E">
              <w:t>nodb_data_file_path = ibdata1:512M</w:t>
            </w:r>
            <w:r w:rsidRPr="00D96517">
              <w:t>:autoextend</w:t>
            </w:r>
          </w:p>
          <w:p w:rsidR="00D96517" w:rsidRDefault="00D96517" w:rsidP="0043577C"/>
          <w:p w:rsidR="0043577C" w:rsidRDefault="0043577C" w:rsidP="0043577C">
            <w:r>
              <w:t>#MyISAM</w:t>
            </w:r>
          </w:p>
          <w:p w:rsidR="0043577C" w:rsidRDefault="0043577C" w:rsidP="0043577C">
            <w:r>
              <w:t>key_buffer_size=32M</w:t>
            </w:r>
          </w:p>
          <w:p w:rsidR="00403B92" w:rsidRDefault="00403B92" w:rsidP="00403B92">
            <w:r>
              <w:t>#</w:t>
            </w:r>
            <w:r>
              <w:rPr>
                <w:rFonts w:hint="eastAsia"/>
              </w:rPr>
              <w:t>单独键缓冲：</w:t>
            </w:r>
            <w:r>
              <w:t>my_cache. key_buffer_size=32M</w:t>
            </w:r>
          </w:p>
          <w:p w:rsidR="00403B92" w:rsidRDefault="00403B92" w:rsidP="00403B92">
            <w:r>
              <w:t>#</w:t>
            </w:r>
            <w:r>
              <w:rPr>
                <w:rFonts w:hint="eastAsia"/>
              </w:rPr>
              <w:t xml:space="preserve">运行时设置：SET GLOBAL </w:t>
            </w:r>
            <w:r>
              <w:t>my_cache. key_buffer_size=32M</w:t>
            </w:r>
            <w:r>
              <w:rPr>
                <w:rFonts w:hint="eastAsia"/>
              </w:rPr>
              <w:t>;</w:t>
            </w:r>
          </w:p>
          <w:p w:rsidR="00403B92" w:rsidRDefault="00403B92" w:rsidP="00403B92">
            <w:r>
              <w:rPr>
                <w:rFonts w:hint="eastAsia"/>
              </w:rPr>
              <w:t>#创建表后分配缓存：cache index table_name in my_cache</w:t>
            </w:r>
          </w:p>
          <w:p w:rsidR="00403B92" w:rsidRDefault="00403B92" w:rsidP="00403B92">
            <w:r>
              <w:rPr>
                <w:rFonts w:hint="eastAsia"/>
              </w:rPr>
              <w:t>#预先加载表索引到给定的缓存：LOAD INDEX INTO table_name</w:t>
            </w:r>
          </w:p>
          <w:p w:rsidR="0043577C" w:rsidRDefault="0043577C" w:rsidP="0043577C"/>
          <w:p w:rsidR="0043577C" w:rsidRDefault="0043577C" w:rsidP="0043577C">
            <w:r>
              <w:t>#LOGGING</w:t>
            </w:r>
          </w:p>
          <w:p w:rsidR="00B63EFC" w:rsidRDefault="00B63EFC" w:rsidP="00B63EFC">
            <w:r>
              <w:t>log_error = /data/mysql/log/alert.log</w:t>
            </w:r>
          </w:p>
          <w:p w:rsidR="00B63EFC" w:rsidRDefault="00B63EFC" w:rsidP="00B63EFC">
            <w:r>
              <w:t xml:space="preserve">slow_query_log = </w:t>
            </w:r>
            <w:r>
              <w:rPr>
                <w:rFonts w:hint="eastAsia"/>
              </w:rPr>
              <w:t>1</w:t>
            </w:r>
          </w:p>
          <w:p w:rsidR="00B63EFC" w:rsidRDefault="00B63EFC" w:rsidP="00B63EFC">
            <w:r>
              <w:t>slow_query_log_file = /data/mysql/log/slow.log</w:t>
            </w:r>
          </w:p>
          <w:p w:rsidR="00B63EFC" w:rsidRDefault="00B63EFC" w:rsidP="00B63EFC">
            <w:r w:rsidRPr="003F6CEE">
              <w:t>long_query_time =0.5</w:t>
            </w:r>
          </w:p>
          <w:p w:rsidR="0043577C" w:rsidRDefault="0043577C" w:rsidP="0043577C"/>
          <w:p w:rsidR="005F59A3" w:rsidRDefault="005F59A3" w:rsidP="0043577C">
            <w:r>
              <w:rPr>
                <w:rFonts w:hint="eastAsia"/>
              </w:rPr>
              <w:t>#</w:t>
            </w:r>
            <w:r w:rsidR="003E72D8">
              <w:rPr>
                <w:rFonts w:hint="eastAsia"/>
              </w:rPr>
              <w:t>R</w:t>
            </w:r>
            <w:r>
              <w:rPr>
                <w:rFonts w:hint="eastAsia"/>
              </w:rPr>
              <w:t>eplication配置</w:t>
            </w:r>
          </w:p>
          <w:p w:rsidR="003E72D8" w:rsidRDefault="003E72D8" w:rsidP="003E72D8">
            <w:r>
              <w:rPr>
                <w:rFonts w:hint="eastAsia"/>
              </w:rPr>
              <w:t>#</w:t>
            </w:r>
            <w:r>
              <w:t>server-id=2</w:t>
            </w:r>
          </w:p>
          <w:p w:rsidR="003E72D8" w:rsidRDefault="003E72D8" w:rsidP="003E72D8">
            <w:r>
              <w:t>log-bin=</w:t>
            </w:r>
            <w:r w:rsidR="00351D06">
              <w:t>/data/mysql/log/</w:t>
            </w:r>
            <w:r>
              <w:t xml:space="preserve">bin-log </w:t>
            </w:r>
          </w:p>
          <w:p w:rsidR="004E61DE" w:rsidRDefault="004E61DE" w:rsidP="003E72D8">
            <w:r>
              <w:t>relay_log=/data/mysql/log/relay-log</w:t>
            </w:r>
          </w:p>
          <w:p w:rsidR="004E61DE" w:rsidRDefault="004E61DE" w:rsidP="004E61DE">
            <w:r>
              <w:t>replicate_wild_ignore_table=mysql.%</w:t>
            </w:r>
          </w:p>
          <w:p w:rsidR="004E61DE" w:rsidRDefault="004E61DE" w:rsidP="004E61DE">
            <w:r>
              <w:t>replicate_wild_ignore_table=performance_schema.%</w:t>
            </w:r>
          </w:p>
          <w:p w:rsidR="004E61DE" w:rsidRDefault="004E61DE" w:rsidP="004E61DE">
            <w:r>
              <w:t>replicate_wild_ignore_table=information_schema.%</w:t>
            </w:r>
          </w:p>
          <w:p w:rsidR="003E72D8" w:rsidRDefault="004E61DE" w:rsidP="004E61DE">
            <w:r>
              <w:t>replicate_wild_ignore_table=test.%</w:t>
            </w:r>
          </w:p>
          <w:p w:rsidR="003E72D8" w:rsidRDefault="003E72D8" w:rsidP="003E72D8">
            <w:r>
              <w:t>expire_logs_days=10</w:t>
            </w:r>
          </w:p>
          <w:p w:rsidR="003E72D8" w:rsidRDefault="003E72D8" w:rsidP="003E72D8"/>
          <w:p w:rsidR="003E72D8" w:rsidRDefault="003E72D8" w:rsidP="003E72D8">
            <w:r>
              <w:t xml:space="preserve">gtid_mode = ON </w:t>
            </w:r>
          </w:p>
          <w:p w:rsidR="003E72D8" w:rsidRDefault="003E72D8" w:rsidP="003E72D8">
            <w:r>
              <w:t>enforce-gtid-consistency=true</w:t>
            </w:r>
          </w:p>
          <w:p w:rsidR="005F59A3" w:rsidRDefault="003E72D8" w:rsidP="003E72D8">
            <w:r>
              <w:t>log-slave-updates=true</w:t>
            </w:r>
          </w:p>
          <w:p w:rsidR="0043577C" w:rsidRDefault="0043577C" w:rsidP="0043577C"/>
          <w:p w:rsidR="0043577C" w:rsidRDefault="0043577C" w:rsidP="0043577C">
            <w:r>
              <w:t>#OTHER</w:t>
            </w:r>
          </w:p>
          <w:p w:rsidR="0043577C" w:rsidRDefault="0043577C" w:rsidP="0043577C">
            <w:r>
              <w:t>tmp_table_size=64M</w:t>
            </w:r>
          </w:p>
          <w:p w:rsidR="0043577C" w:rsidRDefault="0043577C" w:rsidP="0043577C">
            <w:r>
              <w:lastRenderedPageBreak/>
              <w:t>max_heap_table_size=64M</w:t>
            </w:r>
          </w:p>
          <w:p w:rsidR="0043577C" w:rsidRDefault="0043577C" w:rsidP="0043577C">
            <w:r>
              <w:t>query_cache_type=0</w:t>
            </w:r>
          </w:p>
          <w:p w:rsidR="0043577C" w:rsidRDefault="0043577C" w:rsidP="0043577C">
            <w:r>
              <w:t>query_cache_size=0</w:t>
            </w:r>
          </w:p>
          <w:p w:rsidR="0043577C" w:rsidRDefault="0043577C" w:rsidP="0043577C">
            <w:r>
              <w:t>max_connections=500</w:t>
            </w:r>
          </w:p>
          <w:p w:rsidR="0043577C" w:rsidRDefault="0043577C" w:rsidP="0043577C">
            <w:r>
              <w:t>thread_cache_size=150</w:t>
            </w:r>
          </w:p>
          <w:p w:rsidR="0043577C" w:rsidRDefault="001E35F6" w:rsidP="0043577C">
            <w:r>
              <w:t>table_open_cache = 5000</w:t>
            </w:r>
          </w:p>
          <w:p w:rsidR="001E35F6" w:rsidRDefault="001E35F6" w:rsidP="0043577C">
            <w:r w:rsidRPr="001E35F6">
              <w:t>table_definition_cache</w:t>
            </w:r>
            <w:r>
              <w:t>=5000</w:t>
            </w:r>
          </w:p>
          <w:p w:rsidR="0043577C" w:rsidRDefault="0043577C" w:rsidP="0043577C">
            <w:r>
              <w:t>open_files_limit=65535</w:t>
            </w:r>
          </w:p>
          <w:p w:rsidR="0043577C" w:rsidRDefault="0043577C" w:rsidP="0043577C">
            <w:r>
              <w:t>skip-name-resolve</w:t>
            </w:r>
          </w:p>
          <w:p w:rsidR="00051585" w:rsidRDefault="00051585" w:rsidP="0043577C">
            <w:r w:rsidRPr="00051585">
              <w:t>lower_case_table_names=1</w:t>
            </w:r>
          </w:p>
          <w:p w:rsidR="0099791C" w:rsidRDefault="0099791C" w:rsidP="0043577C">
            <w:r>
              <w:rPr>
                <w:rFonts w:hint="eastAsia"/>
              </w:rPr>
              <w:t>max_allowed_packet=16M</w:t>
            </w:r>
          </w:p>
          <w:p w:rsidR="0099791C" w:rsidRDefault="001A0773" w:rsidP="0043577C">
            <w:r w:rsidRPr="001A0773">
              <w:t>explicit_defaults_for_timestamp=true</w:t>
            </w:r>
          </w:p>
          <w:p w:rsidR="001A0773" w:rsidRDefault="001A0773" w:rsidP="0043577C"/>
          <w:p w:rsidR="0043577C" w:rsidRDefault="0043577C" w:rsidP="0043577C">
            <w:r>
              <w:t>sql_mode=NO_ENGINE_SUBSTITUTION,STRICT_TRANS_TABLES</w:t>
            </w:r>
          </w:p>
          <w:p w:rsidR="0043577C" w:rsidRDefault="0043577C" w:rsidP="0043577C"/>
          <w:p w:rsidR="0043577C" w:rsidRDefault="0043577C" w:rsidP="0043577C">
            <w:r>
              <w:t>[client]</w:t>
            </w:r>
          </w:p>
          <w:p w:rsidR="004D26E1" w:rsidRDefault="004D26E1" w:rsidP="0043577C">
            <w:r w:rsidRPr="004D26E1">
              <w:t>socket=/data/mysql/data/mysql.sock</w:t>
            </w:r>
          </w:p>
          <w:p w:rsidR="0043577C" w:rsidRDefault="0043577C" w:rsidP="0043577C">
            <w:r>
              <w:t>port=3306</w:t>
            </w:r>
          </w:p>
          <w:p w:rsidR="00BA1E47" w:rsidRDefault="00BA1E47" w:rsidP="00BA1E47">
            <w:r>
              <w:t>user=root</w:t>
            </w:r>
          </w:p>
          <w:p w:rsidR="00BA1E47" w:rsidRDefault="00BA1E47" w:rsidP="00BA1E47">
            <w:r>
              <w:t>password=</w:t>
            </w:r>
            <w:r>
              <w:rPr>
                <w:rFonts w:hint="eastAsia"/>
              </w:rPr>
              <w:t>123</w:t>
            </w:r>
          </w:p>
          <w:p w:rsidR="00B045C3" w:rsidRDefault="00B045C3" w:rsidP="00BA1E47"/>
          <w:p w:rsidR="00BA1E47" w:rsidRDefault="00B045C3" w:rsidP="00BA1E47">
            <w:r>
              <w:rPr>
                <w:rFonts w:hint="eastAsia"/>
              </w:rPr>
              <w:t>[mysql]</w:t>
            </w:r>
          </w:p>
          <w:p w:rsidR="00B045C3" w:rsidRDefault="00B045C3" w:rsidP="00BA1E47">
            <w:r w:rsidRPr="00B045C3">
              <w:t>default-character-set=utf8mb4</w:t>
            </w:r>
          </w:p>
          <w:p w:rsidR="00B045C3" w:rsidRDefault="00B045C3" w:rsidP="00BA1E47"/>
          <w:p w:rsidR="00BA1E47" w:rsidRDefault="00BA1E47" w:rsidP="00BA1E47">
            <w:r>
              <w:t>[mysqldump]</w:t>
            </w:r>
          </w:p>
          <w:p w:rsidR="00407DD4" w:rsidRDefault="00407DD4" w:rsidP="00407DD4">
            <w:r>
              <w:rPr>
                <w:rFonts w:hint="eastAsia"/>
              </w:rPr>
              <w:t>q</w:t>
            </w:r>
            <w:r>
              <w:t>uick</w:t>
            </w:r>
          </w:p>
          <w:p w:rsidR="00407DD4" w:rsidRDefault="00407DD4" w:rsidP="00BA1E47">
            <w:r>
              <w:t xml:space="preserve">max_allowed_packet = 16M </w:t>
            </w:r>
          </w:p>
          <w:p w:rsidR="00BA1E47" w:rsidRDefault="00BA1E47" w:rsidP="00BA1E47">
            <w:r>
              <w:t>user=root</w:t>
            </w:r>
          </w:p>
          <w:p w:rsidR="00BA1E47" w:rsidRDefault="00BA1E47" w:rsidP="00BA1E47">
            <w:r>
              <w:t>password=</w:t>
            </w:r>
            <w:r>
              <w:rPr>
                <w:rFonts w:hint="eastAsia"/>
              </w:rPr>
              <w:t>123</w:t>
            </w:r>
          </w:p>
          <w:p w:rsidR="0043577C" w:rsidRDefault="0043577C" w:rsidP="0043577C">
            <w:r>
              <w:t xml:space="preserve">  </w:t>
            </w:r>
          </w:p>
          <w:p w:rsidR="0043577C" w:rsidRDefault="0043577C" w:rsidP="0043577C">
            <w:r>
              <w:t>EOF</w:t>
            </w:r>
          </w:p>
          <w:p w:rsidR="0043577C" w:rsidRDefault="0043577C" w:rsidP="0043577C">
            <w:r>
              <w:t>/bin/cp /opt/mysql/my.cnf /etc/my.cnf</w:t>
            </w:r>
          </w:p>
          <w:p w:rsidR="0043577C" w:rsidRDefault="002328FF" w:rsidP="0043577C">
            <w:r w:rsidRPr="002328FF">
              <w:t>cp /etc/my.cnf /etc/my.bak</w:t>
            </w:r>
          </w:p>
          <w:p w:rsidR="007B62F8" w:rsidRDefault="007B62F8" w:rsidP="007B62F8">
            <w:r>
              <w:t xml:space="preserve">#初始化mysql(用户表和权限表) </w:t>
            </w:r>
          </w:p>
          <w:p w:rsidR="007B62F8" w:rsidRDefault="007B62F8" w:rsidP="007B62F8">
            <w:r>
              <w:lastRenderedPageBreak/>
              <w:t xml:space="preserve">/opt/mysql/scripts/mysql_install_db --user=mysql --basedir=/opt/mysql --datadir=/data/mysql/data </w:t>
            </w:r>
          </w:p>
          <w:p w:rsidR="007B62F8" w:rsidRDefault="007B62F8" w:rsidP="0043577C"/>
          <w:p w:rsidR="0043577C" w:rsidRDefault="0043577C" w:rsidP="0043577C">
            <w:r>
              <w:t xml:space="preserve">#设置mysql开机自动启动 </w:t>
            </w:r>
          </w:p>
          <w:p w:rsidR="0043577C" w:rsidRDefault="0043577C" w:rsidP="0043577C">
            <w:r>
              <w:t>cat &gt;&gt; /</w:t>
            </w:r>
            <w:r w:rsidR="00145569">
              <w:rPr>
                <w:rFonts w:hint="eastAsia"/>
              </w:rPr>
              <w:t>etc/profile</w:t>
            </w:r>
            <w:r>
              <w:t xml:space="preserve"> &lt;&lt;EOF</w:t>
            </w:r>
          </w:p>
          <w:p w:rsidR="0043577C" w:rsidRDefault="0043577C" w:rsidP="0043577C">
            <w:r>
              <w:t xml:space="preserve">export PATH=\$PATH:/opt/mysql/bin </w:t>
            </w:r>
          </w:p>
          <w:p w:rsidR="0043577C" w:rsidRDefault="0043577C" w:rsidP="0043577C">
            <w:r>
              <w:t>EOF</w:t>
            </w:r>
          </w:p>
          <w:p w:rsidR="0043577C" w:rsidRDefault="0043577C" w:rsidP="0043577C">
            <w:r>
              <w:t>source /etc/profile</w:t>
            </w:r>
          </w:p>
          <w:p w:rsidR="0043577C" w:rsidRDefault="0043577C" w:rsidP="0043577C">
            <w:r>
              <w:t xml:space="preserve">cp /opt/mysql/support-files/mysql.server /etc/rc.d/init.d/mysqld </w:t>
            </w:r>
          </w:p>
          <w:p w:rsidR="0043577C" w:rsidRDefault="0043577C" w:rsidP="0043577C">
            <w:r>
              <w:t>chmod 755 /etc/init.d/mysqld #增加执行权限</w:t>
            </w:r>
          </w:p>
          <w:p w:rsidR="0043577C" w:rsidRDefault="0043577C" w:rsidP="0043577C">
            <w:r>
              <w:t>chkconfig mysqld on #加入开机启动</w:t>
            </w:r>
          </w:p>
          <w:p w:rsidR="0043577C" w:rsidRDefault="0043577C" w:rsidP="0043577C">
            <w:r>
              <w:t xml:space="preserve">service mysqld start </w:t>
            </w:r>
            <w:r w:rsidR="005E3F37">
              <w:rPr>
                <w:rFonts w:hint="eastAsia"/>
              </w:rPr>
              <w:t xml:space="preserve">   </w:t>
            </w:r>
            <w:r>
              <w:t>#启动mysql</w:t>
            </w:r>
          </w:p>
          <w:p w:rsidR="0043577C" w:rsidRDefault="0043577C" w:rsidP="0043577C"/>
          <w:p w:rsidR="0043577C" w:rsidRDefault="0043577C" w:rsidP="0043577C">
            <w:r>
              <w:t>#关闭防火墙</w:t>
            </w:r>
          </w:p>
          <w:p w:rsidR="0043577C" w:rsidRDefault="0043577C" w:rsidP="0043577C">
            <w:r>
              <w:t>service iptables stop</w:t>
            </w:r>
          </w:p>
          <w:p w:rsidR="0043577C" w:rsidRDefault="0043577C" w:rsidP="0043577C"/>
          <w:p w:rsidR="0043577C" w:rsidRDefault="0043577C" w:rsidP="0043577C">
            <w:r>
              <w:t>#设置mysql用户/密码</w:t>
            </w:r>
          </w:p>
          <w:p w:rsidR="0043577C" w:rsidRDefault="0043577C" w:rsidP="0043577C">
            <w:r>
              <w:t>mysql -e "GRANT ALL ON *.* to root@'%'  IDENTIFIED BY '123' WITH GRANT OPTION"</w:t>
            </w:r>
          </w:p>
          <w:p w:rsidR="00C97992" w:rsidRDefault="00C97992" w:rsidP="00C97992">
            <w:r>
              <w:t>mysql -e "set password for 'root'@'127.0.0.1'=PASSWORD('123')"</w:t>
            </w:r>
          </w:p>
          <w:p w:rsidR="00C97992" w:rsidRDefault="00C97992" w:rsidP="00C97992">
            <w:r>
              <w:t>mysql -e "set password for 'root'@'::1'=PASSWORD('123')"</w:t>
            </w:r>
          </w:p>
          <w:p w:rsidR="0043577C" w:rsidRDefault="00C97992" w:rsidP="0043577C">
            <w:r>
              <w:t>mysql -e "set password for 'root'@'localhost'=PASSWORD('123')"</w:t>
            </w:r>
          </w:p>
          <w:p w:rsidR="002A5790" w:rsidRDefault="002A5790" w:rsidP="0043577C">
            <w:r>
              <w:t>mysql -e "DROP USER ''@'localhost'"</w:t>
            </w:r>
          </w:p>
        </w:tc>
      </w:tr>
    </w:tbl>
    <w:p w:rsidR="0043577C" w:rsidRPr="0043577C" w:rsidRDefault="0043577C" w:rsidP="0043577C">
      <w:pPr>
        <w:ind w:left="360"/>
      </w:pPr>
    </w:p>
    <w:p w:rsidR="002B15C6" w:rsidRDefault="00E421A5" w:rsidP="00E421A5">
      <w:pPr>
        <w:pStyle w:val="Heading2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基准测试</w:t>
      </w:r>
    </w:p>
    <w:p w:rsidR="00E421A5" w:rsidRDefault="00413578" w:rsidP="00E421A5">
      <w:pPr>
        <w:ind w:left="360"/>
      </w:pPr>
      <w:r>
        <w:rPr>
          <w:rFonts w:hint="eastAsia"/>
        </w:rPr>
        <w:t>安装：</w:t>
      </w:r>
      <w:r w:rsidRPr="00413578">
        <w:t xml:space="preserve">yum install sysbench </w:t>
      </w:r>
      <w:r w:rsidR="00742137">
        <w:rPr>
          <w:rFonts w:hint="eastAsia"/>
        </w:rPr>
        <w:t>-</w:t>
      </w:r>
      <w:r w:rsidRPr="00413578">
        <w:t>y</w:t>
      </w:r>
    </w:p>
    <w:p w:rsidR="00742137" w:rsidRDefault="00742137" w:rsidP="00E421A5">
      <w:pPr>
        <w:ind w:left="360"/>
      </w:pPr>
      <w:r w:rsidRPr="00742137">
        <w:t>yum install perl-DBD-MySQL -y</w:t>
      </w:r>
    </w:p>
    <w:p w:rsidR="00413578" w:rsidRDefault="007778E8" w:rsidP="007778E8">
      <w:pPr>
        <w:pStyle w:val="Heading3"/>
        <w:numPr>
          <w:ilvl w:val="0"/>
          <w:numId w:val="22"/>
        </w:numPr>
        <w:rPr>
          <w:rFonts w:hint="eastAsia"/>
        </w:rPr>
      </w:pPr>
      <w:r w:rsidRPr="007778E8">
        <w:t>cpu</w:t>
      </w:r>
      <w:r w:rsidRPr="007778E8">
        <w:t>性能测试</w:t>
      </w:r>
    </w:p>
    <w:p w:rsidR="004937C8" w:rsidRPr="004937C8" w:rsidRDefault="004937C8" w:rsidP="004937C8">
      <w:pPr>
        <w:ind w:left="360"/>
      </w:pPr>
      <w:r>
        <w:rPr>
          <w:rFonts w:hint="eastAsia"/>
        </w:rPr>
        <w:t>#测试打印20000个素数的时间，时间越小，性能越好40s.</w:t>
      </w:r>
    </w:p>
    <w:p w:rsidR="007778E8" w:rsidRDefault="001D27EE" w:rsidP="007778E8">
      <w:pPr>
        <w:ind w:left="360"/>
        <w:rPr>
          <w:rFonts w:hint="eastAsia"/>
        </w:rPr>
      </w:pPr>
      <w:r w:rsidRPr="001D27EE">
        <w:t>sysbench --test=cpu --cpu-max-prime=20000 run</w:t>
      </w:r>
    </w:p>
    <w:p w:rsidR="004937C8" w:rsidRDefault="004937C8" w:rsidP="007778E8">
      <w:pPr>
        <w:ind w:left="360"/>
      </w:pPr>
    </w:p>
    <w:p w:rsidR="001D27EE" w:rsidRDefault="001D27EE" w:rsidP="007778E8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3505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AB" w:rsidRPr="007778E8" w:rsidRDefault="009B5DAB" w:rsidP="007778E8">
      <w:pPr>
        <w:ind w:left="360"/>
      </w:pPr>
    </w:p>
    <w:p w:rsidR="007778E8" w:rsidRDefault="007778E8" w:rsidP="007778E8">
      <w:pPr>
        <w:pStyle w:val="Heading3"/>
      </w:pPr>
      <w:r w:rsidRPr="007778E8">
        <w:rPr>
          <w:rFonts w:hint="eastAsia"/>
        </w:rPr>
        <w:t>内存测试</w:t>
      </w:r>
    </w:p>
    <w:p w:rsidR="009B5DAB" w:rsidRDefault="009B5DAB" w:rsidP="009B5DAB">
      <w:pPr>
        <w:ind w:left="360"/>
      </w:pPr>
      <w:r w:rsidRPr="009B5DAB">
        <w:t>sysbench --test=memory --num-threads=16 --memory-block-size=8192 --memory-total-size=1</w:t>
      </w:r>
      <w:r w:rsidR="004937C8">
        <w:rPr>
          <w:rFonts w:hint="eastAsia"/>
        </w:rPr>
        <w:t>0</w:t>
      </w:r>
      <w:r w:rsidRPr="009B5DAB">
        <w:t>G run</w:t>
      </w:r>
    </w:p>
    <w:p w:rsidR="009B5DAB" w:rsidRDefault="009B5DAB" w:rsidP="009B5DAB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30014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AB" w:rsidRPr="009B5DAB" w:rsidRDefault="009B5DAB" w:rsidP="009B5DAB"/>
    <w:p w:rsidR="007778E8" w:rsidRDefault="007778E8" w:rsidP="007778E8">
      <w:pPr>
        <w:pStyle w:val="Heading3"/>
      </w:pPr>
      <w:r>
        <w:rPr>
          <w:rFonts w:hint="eastAsia"/>
        </w:rPr>
        <w:lastRenderedPageBreak/>
        <w:t>文件</w:t>
      </w:r>
      <w:r>
        <w:rPr>
          <w:rFonts w:hint="eastAsia"/>
        </w:rPr>
        <w:t>io</w:t>
      </w:r>
      <w:r>
        <w:rPr>
          <w:rFonts w:hint="eastAsia"/>
        </w:rPr>
        <w:t>测试</w:t>
      </w:r>
    </w:p>
    <w:p w:rsidR="009B5DAB" w:rsidRDefault="005209BA" w:rsidP="009B5DAB">
      <w:pPr>
        <w:ind w:left="360"/>
      </w:pPr>
      <w:r>
        <w:rPr>
          <w:rFonts w:hint="eastAsia"/>
        </w:rPr>
        <w:t>#</w:t>
      </w:r>
      <w:r w:rsidRPr="005209BA">
        <w:rPr>
          <w:rFonts w:hint="eastAsia"/>
        </w:rPr>
        <w:t>首先生成需要的测试文件</w:t>
      </w:r>
      <w:r>
        <w:rPr>
          <w:rFonts w:hint="eastAsia"/>
        </w:rPr>
        <w:t>。</w:t>
      </w:r>
      <w:r w:rsidRPr="005209BA">
        <w:rPr>
          <w:rFonts w:hint="eastAsia"/>
        </w:rPr>
        <w:t>文件总大小</w:t>
      </w:r>
      <w:r w:rsidRPr="005209BA">
        <w:t>300M，16个并发线程，随机读写模式。执行完后会在当前目录下生成一堆小文件。</w:t>
      </w:r>
    </w:p>
    <w:p w:rsidR="005209BA" w:rsidRDefault="005209BA" w:rsidP="009B5DAB">
      <w:pPr>
        <w:ind w:left="360"/>
      </w:pPr>
      <w:r w:rsidRPr="005209BA">
        <w:t>sysbench --test=fileio --num-threads=16 --file-total-size=300M --file-test-mode=rndrw prepare</w:t>
      </w:r>
    </w:p>
    <w:p w:rsidR="005209BA" w:rsidRDefault="005209BA" w:rsidP="009B5DAB">
      <w:pPr>
        <w:ind w:left="360"/>
      </w:pPr>
      <w:r>
        <w:rPr>
          <w:rFonts w:hint="eastAsia"/>
        </w:rPr>
        <w:t>#</w:t>
      </w:r>
      <w:r w:rsidRPr="005209BA">
        <w:rPr>
          <w:rFonts w:hint="eastAsia"/>
        </w:rPr>
        <w:t>执行测试</w:t>
      </w:r>
    </w:p>
    <w:p w:rsidR="005209BA" w:rsidRDefault="005F1038" w:rsidP="009B5DAB">
      <w:pPr>
        <w:ind w:left="360"/>
      </w:pPr>
      <w:r w:rsidRPr="005F1038">
        <w:t>sysbench --test=fileio --num-threads=16 --file-total-size=300M --file-test-mode=rndrw run</w:t>
      </w:r>
    </w:p>
    <w:p w:rsidR="00071C6D" w:rsidRDefault="00071C6D" w:rsidP="009B5DAB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2927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C6D" w:rsidRDefault="00071C6D" w:rsidP="009B5DAB">
      <w:pPr>
        <w:ind w:left="360"/>
      </w:pPr>
    </w:p>
    <w:p w:rsidR="00071C6D" w:rsidRDefault="00071C6D" w:rsidP="009B5DAB">
      <w:pPr>
        <w:ind w:left="360"/>
      </w:pPr>
      <w:r>
        <w:rPr>
          <w:rFonts w:hint="eastAsia"/>
        </w:rPr>
        <w:t>#</w:t>
      </w:r>
      <w:r w:rsidRPr="00071C6D">
        <w:rPr>
          <w:rFonts w:hint="eastAsia"/>
        </w:rPr>
        <w:t>清理现场</w:t>
      </w:r>
    </w:p>
    <w:p w:rsidR="00071C6D" w:rsidRPr="005209BA" w:rsidRDefault="00071C6D" w:rsidP="009B5DAB">
      <w:pPr>
        <w:ind w:left="360"/>
      </w:pPr>
      <w:r w:rsidRPr="00071C6D">
        <w:t>sysbench --test=fileio --num-threads=16 --file-total-size=300M --file-test-mode=rndrw cleanup</w:t>
      </w:r>
    </w:p>
    <w:p w:rsidR="007778E8" w:rsidRDefault="007778E8" w:rsidP="007778E8">
      <w:pPr>
        <w:pStyle w:val="Heading3"/>
      </w:pPr>
      <w:r w:rsidRPr="007778E8">
        <w:rPr>
          <w:rFonts w:hint="eastAsia"/>
        </w:rPr>
        <w:t>线程测试</w:t>
      </w:r>
    </w:p>
    <w:p w:rsidR="00071C6D" w:rsidRDefault="00182FE2" w:rsidP="00071C6D">
      <w:pPr>
        <w:ind w:left="360"/>
      </w:pPr>
      <w:r w:rsidRPr="00182FE2">
        <w:t>sysbench --test=threads --num-threads=64 --thread-yields=100 --thread-locks=2 run</w:t>
      </w:r>
    </w:p>
    <w:p w:rsidR="00182FE2" w:rsidRDefault="00182FE2" w:rsidP="00071C6D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23702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FE2" w:rsidRDefault="00182FE2" w:rsidP="00071C6D">
      <w:pPr>
        <w:ind w:left="360"/>
      </w:pPr>
    </w:p>
    <w:p w:rsidR="00182FE2" w:rsidRDefault="00182FE2" w:rsidP="00182FE2">
      <w:pPr>
        <w:pStyle w:val="Heading3"/>
      </w:pPr>
      <w:r>
        <w:rPr>
          <w:rFonts w:hint="eastAsia"/>
        </w:rPr>
        <w:t>互斥锁的测试</w:t>
      </w:r>
    </w:p>
    <w:p w:rsidR="00182FE2" w:rsidRDefault="009A4A0B" w:rsidP="00182FE2">
      <w:pPr>
        <w:ind w:left="360"/>
      </w:pPr>
      <w:r w:rsidRPr="009A4A0B">
        <w:t>sysbench --test=mutex --num-threads=16 \--mutex-num=1024 --mutex-locks=10000 --mutex-loops=5000 run</w:t>
      </w:r>
    </w:p>
    <w:p w:rsidR="009A4A0B" w:rsidRPr="00182FE2" w:rsidRDefault="009A4A0B" w:rsidP="00182FE2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19921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E8" w:rsidRDefault="007778E8" w:rsidP="007778E8">
      <w:pPr>
        <w:pStyle w:val="Heading3"/>
      </w:pPr>
      <w:r>
        <w:rPr>
          <w:rFonts w:hint="eastAsia"/>
        </w:rPr>
        <w:t>OLTP</w:t>
      </w:r>
      <w:r w:rsidRPr="007778E8">
        <w:t>测试</w:t>
      </w:r>
      <w:r w:rsidR="00D61098">
        <w:rPr>
          <w:rFonts w:hint="eastAsia"/>
        </w:rPr>
        <w:t>(</w:t>
      </w:r>
      <w:r w:rsidR="00D61098">
        <w:rPr>
          <w:rFonts w:hint="eastAsia"/>
        </w:rPr>
        <w:t>简单事务管理系统的工作负载</w:t>
      </w:r>
      <w:r w:rsidR="00D61098">
        <w:rPr>
          <w:rFonts w:hint="eastAsia"/>
        </w:rPr>
        <w:t>)</w:t>
      </w:r>
    </w:p>
    <w:p w:rsidR="00915D6D" w:rsidRPr="00915D6D" w:rsidRDefault="00915D6D" w:rsidP="00915D6D">
      <w:pPr>
        <w:ind w:left="360"/>
      </w:pPr>
      <w:r>
        <w:rPr>
          <w:rFonts w:hint="eastAsia"/>
        </w:rPr>
        <w:t>#</w:t>
      </w:r>
      <w:r w:rsidRPr="00915D6D">
        <w:rPr>
          <w:rFonts w:hint="eastAsia"/>
        </w:rPr>
        <w:t>首先需要创建默认的</w:t>
      </w:r>
      <w:r w:rsidRPr="00915D6D">
        <w:t>test数据库,或者使用–mysql-db指定一个已经存在的数</w:t>
      </w:r>
      <w:r>
        <w:rPr>
          <w:rFonts w:hint="eastAsia"/>
        </w:rPr>
        <w:t>#</w:t>
      </w:r>
      <w:r w:rsidRPr="00915D6D">
        <w:t>据库生成测试数据，引擎为innodb,表大小为</w:t>
      </w:r>
      <w:r>
        <w:t>300000</w:t>
      </w:r>
      <w:r w:rsidRPr="00915D6D">
        <w:t>0条记录</w:t>
      </w:r>
    </w:p>
    <w:p w:rsidR="009A4A0B" w:rsidRDefault="00B07BB6" w:rsidP="009A4A0B">
      <w:pPr>
        <w:ind w:left="360"/>
      </w:pPr>
      <w:r w:rsidRPr="00B07BB6">
        <w:t>sysbench --test=oltp --mysql-table-engine=innodb --mysql-user=admin --mysql-password=admin --db-driver=mysql --mysql-db=t</w:t>
      </w:r>
      <w:r w:rsidR="00915D6D">
        <w:t>est  --oltp-table-size=3000000</w:t>
      </w:r>
      <w:r w:rsidRPr="00B07BB6">
        <w:t xml:space="preserve"> --oltp-table-name=t1 --oltp-nontrx-mode=insert --mysql-socket=/tmp/mysql.sock prepare</w:t>
      </w:r>
    </w:p>
    <w:p w:rsidR="0044521A" w:rsidRDefault="0044521A" w:rsidP="009A4A0B">
      <w:pPr>
        <w:ind w:left="360"/>
      </w:pPr>
    </w:p>
    <w:p w:rsidR="0044521A" w:rsidRDefault="0044521A" w:rsidP="009A4A0B">
      <w:pPr>
        <w:ind w:left="360"/>
      </w:pPr>
      <w:r>
        <w:rPr>
          <w:rFonts w:hint="eastAsia"/>
        </w:rPr>
        <w:lastRenderedPageBreak/>
        <w:t>#运行测试</w:t>
      </w:r>
    </w:p>
    <w:p w:rsidR="0044521A" w:rsidRDefault="0044521A" w:rsidP="009A4A0B">
      <w:pPr>
        <w:ind w:left="360"/>
      </w:pPr>
      <w:r w:rsidRPr="0044521A">
        <w:t>sysbench --test=oltp --mysql-table-engine=innodb --mysql-user=admin --mysql-password=admin --db-driver=mysql --mysql-db=t</w:t>
      </w:r>
      <w:r>
        <w:t>est  --oltp-table-size=3000000</w:t>
      </w:r>
      <w:r w:rsidRPr="0044521A">
        <w:t xml:space="preserve"> --oltp-table-name=t1   --mysql-socket=/tmp/mysql.sock run</w:t>
      </w:r>
    </w:p>
    <w:p w:rsidR="0044521A" w:rsidRDefault="0044521A" w:rsidP="009A4A0B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32173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B6" w:rsidRPr="009A4A0B" w:rsidRDefault="00B07BB6" w:rsidP="0044521A">
      <w:pPr>
        <w:ind w:left="360"/>
      </w:pPr>
    </w:p>
    <w:sectPr w:rsidR="00B07BB6" w:rsidRPr="009A4A0B" w:rsidSect="00C03A83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084" w:rsidRDefault="00ED4084" w:rsidP="00447140">
      <w:pPr>
        <w:spacing w:after="0"/>
      </w:pPr>
      <w:r>
        <w:separator/>
      </w:r>
    </w:p>
  </w:endnote>
  <w:endnote w:type="continuationSeparator" w:id="1">
    <w:p w:rsidR="00ED4084" w:rsidRDefault="00ED4084" w:rsidP="004471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79256"/>
      <w:docPartObj>
        <w:docPartGallery w:val="Page Numbers (Bottom of Page)"/>
        <w:docPartUnique/>
      </w:docPartObj>
    </w:sdtPr>
    <w:sdtContent>
      <w:p w:rsidR="00447140" w:rsidRDefault="008D6E9F">
        <w:pPr>
          <w:pStyle w:val="Footer"/>
          <w:jc w:val="right"/>
        </w:pPr>
        <w:fldSimple w:instr=" PAGE   \* MERGEFORMAT ">
          <w:r w:rsidR="009105D8">
            <w:rPr>
              <w:noProof/>
            </w:rPr>
            <w:t>12</w:t>
          </w:r>
        </w:fldSimple>
      </w:p>
    </w:sdtContent>
  </w:sdt>
  <w:p w:rsidR="00447140" w:rsidRDefault="004471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084" w:rsidRDefault="00ED4084" w:rsidP="00447140">
      <w:pPr>
        <w:spacing w:after="0"/>
      </w:pPr>
      <w:r>
        <w:separator/>
      </w:r>
    </w:p>
  </w:footnote>
  <w:footnote w:type="continuationSeparator" w:id="1">
    <w:p w:rsidR="00ED4084" w:rsidRDefault="00ED4084" w:rsidP="0044714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EE2"/>
    <w:multiLevelType w:val="hybridMultilevel"/>
    <w:tmpl w:val="FAAE9948"/>
    <w:lvl w:ilvl="0" w:tplc="B2ACFC6A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451E"/>
    <w:multiLevelType w:val="hybridMultilevel"/>
    <w:tmpl w:val="D3BA435C"/>
    <w:lvl w:ilvl="0" w:tplc="5E5A1228"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E21F8"/>
    <w:multiLevelType w:val="hybridMultilevel"/>
    <w:tmpl w:val="493E63A6"/>
    <w:lvl w:ilvl="0" w:tplc="0302A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F21DCD"/>
    <w:multiLevelType w:val="hybridMultilevel"/>
    <w:tmpl w:val="F8D83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82A4D"/>
    <w:multiLevelType w:val="hybridMultilevel"/>
    <w:tmpl w:val="31C0E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"/>
  </w:num>
  <w:num w:numId="5">
    <w:abstractNumId w:val="6"/>
  </w:num>
  <w:num w:numId="6">
    <w:abstractNumId w:val="5"/>
  </w:num>
  <w:num w:numId="7">
    <w:abstractNumId w:val="1"/>
  </w:num>
  <w:num w:numId="8">
    <w:abstractNumId w:val="6"/>
  </w:num>
  <w:num w:numId="9">
    <w:abstractNumId w:val="5"/>
  </w:num>
  <w:num w:numId="10">
    <w:abstractNumId w:val="1"/>
  </w:num>
  <w:num w:numId="11">
    <w:abstractNumId w:val="6"/>
  </w:num>
  <w:num w:numId="12">
    <w:abstractNumId w:val="5"/>
  </w:num>
  <w:num w:numId="13">
    <w:abstractNumId w:val="1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7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2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1C2B"/>
    <w:rsid w:val="00000388"/>
    <w:rsid w:val="00007413"/>
    <w:rsid w:val="00032631"/>
    <w:rsid w:val="00034C27"/>
    <w:rsid w:val="00051585"/>
    <w:rsid w:val="00051F86"/>
    <w:rsid w:val="000520C3"/>
    <w:rsid w:val="00066A84"/>
    <w:rsid w:val="00071C6D"/>
    <w:rsid w:val="000736DB"/>
    <w:rsid w:val="000779F1"/>
    <w:rsid w:val="00077CA9"/>
    <w:rsid w:val="00095DE0"/>
    <w:rsid w:val="000A6346"/>
    <w:rsid w:val="000C219D"/>
    <w:rsid w:val="000D0BDA"/>
    <w:rsid w:val="000D4DA6"/>
    <w:rsid w:val="000E034B"/>
    <w:rsid w:val="000E2688"/>
    <w:rsid w:val="000E3C2D"/>
    <w:rsid w:val="000F78DD"/>
    <w:rsid w:val="001066F7"/>
    <w:rsid w:val="00112C69"/>
    <w:rsid w:val="00116A40"/>
    <w:rsid w:val="00140785"/>
    <w:rsid w:val="00145569"/>
    <w:rsid w:val="00172C5E"/>
    <w:rsid w:val="00182FE2"/>
    <w:rsid w:val="00187BB1"/>
    <w:rsid w:val="001A0773"/>
    <w:rsid w:val="001A758F"/>
    <w:rsid w:val="001C2A2B"/>
    <w:rsid w:val="001C634C"/>
    <w:rsid w:val="001D27EE"/>
    <w:rsid w:val="001D7970"/>
    <w:rsid w:val="001E2386"/>
    <w:rsid w:val="001E35F6"/>
    <w:rsid w:val="001F5D6B"/>
    <w:rsid w:val="00210497"/>
    <w:rsid w:val="00212E22"/>
    <w:rsid w:val="0022641D"/>
    <w:rsid w:val="002317DF"/>
    <w:rsid w:val="002328FF"/>
    <w:rsid w:val="002342B4"/>
    <w:rsid w:val="002422E3"/>
    <w:rsid w:val="00262EB2"/>
    <w:rsid w:val="00265D38"/>
    <w:rsid w:val="00271F35"/>
    <w:rsid w:val="00276D9E"/>
    <w:rsid w:val="00287942"/>
    <w:rsid w:val="0029171E"/>
    <w:rsid w:val="00291893"/>
    <w:rsid w:val="002A3C72"/>
    <w:rsid w:val="002A5790"/>
    <w:rsid w:val="002B15C6"/>
    <w:rsid w:val="002B675D"/>
    <w:rsid w:val="002C15CD"/>
    <w:rsid w:val="002D23A9"/>
    <w:rsid w:val="002D6D59"/>
    <w:rsid w:val="002E6340"/>
    <w:rsid w:val="002E6C9C"/>
    <w:rsid w:val="002E736E"/>
    <w:rsid w:val="0030001A"/>
    <w:rsid w:val="00310CE8"/>
    <w:rsid w:val="00324CA5"/>
    <w:rsid w:val="00330298"/>
    <w:rsid w:val="003357F2"/>
    <w:rsid w:val="00336EEF"/>
    <w:rsid w:val="0034787A"/>
    <w:rsid w:val="00351D06"/>
    <w:rsid w:val="003546F7"/>
    <w:rsid w:val="00356A52"/>
    <w:rsid w:val="003615AE"/>
    <w:rsid w:val="00365840"/>
    <w:rsid w:val="0038077A"/>
    <w:rsid w:val="00384CF4"/>
    <w:rsid w:val="0039099B"/>
    <w:rsid w:val="003926BC"/>
    <w:rsid w:val="003A166E"/>
    <w:rsid w:val="003A2FBE"/>
    <w:rsid w:val="003B47CE"/>
    <w:rsid w:val="003D0182"/>
    <w:rsid w:val="003D128B"/>
    <w:rsid w:val="003D4FA1"/>
    <w:rsid w:val="003D6771"/>
    <w:rsid w:val="003E72D8"/>
    <w:rsid w:val="003F20C1"/>
    <w:rsid w:val="003F6CEE"/>
    <w:rsid w:val="00403B92"/>
    <w:rsid w:val="00404027"/>
    <w:rsid w:val="00405E2A"/>
    <w:rsid w:val="0040641A"/>
    <w:rsid w:val="0040734D"/>
    <w:rsid w:val="00407783"/>
    <w:rsid w:val="00407DD4"/>
    <w:rsid w:val="00413578"/>
    <w:rsid w:val="00414B1F"/>
    <w:rsid w:val="00414F27"/>
    <w:rsid w:val="00423423"/>
    <w:rsid w:val="004255CB"/>
    <w:rsid w:val="004265F5"/>
    <w:rsid w:val="0043577C"/>
    <w:rsid w:val="004373C8"/>
    <w:rsid w:val="004443C9"/>
    <w:rsid w:val="0044521A"/>
    <w:rsid w:val="00447140"/>
    <w:rsid w:val="00450CB8"/>
    <w:rsid w:val="004573DB"/>
    <w:rsid w:val="00461534"/>
    <w:rsid w:val="00461728"/>
    <w:rsid w:val="004675B1"/>
    <w:rsid w:val="00470408"/>
    <w:rsid w:val="004705B2"/>
    <w:rsid w:val="004758FE"/>
    <w:rsid w:val="00477A30"/>
    <w:rsid w:val="00486735"/>
    <w:rsid w:val="004937C8"/>
    <w:rsid w:val="00493FF7"/>
    <w:rsid w:val="00496A51"/>
    <w:rsid w:val="004A0485"/>
    <w:rsid w:val="004A3599"/>
    <w:rsid w:val="004B0905"/>
    <w:rsid w:val="004B6133"/>
    <w:rsid w:val="004C0F81"/>
    <w:rsid w:val="004C7B79"/>
    <w:rsid w:val="004D26E1"/>
    <w:rsid w:val="004E2F58"/>
    <w:rsid w:val="004E61DE"/>
    <w:rsid w:val="004F4FBD"/>
    <w:rsid w:val="004F6D6D"/>
    <w:rsid w:val="00517CD0"/>
    <w:rsid w:val="005209BA"/>
    <w:rsid w:val="00523D07"/>
    <w:rsid w:val="00524046"/>
    <w:rsid w:val="005312D5"/>
    <w:rsid w:val="005317B7"/>
    <w:rsid w:val="005438AE"/>
    <w:rsid w:val="00552E33"/>
    <w:rsid w:val="005574F1"/>
    <w:rsid w:val="005704F1"/>
    <w:rsid w:val="00571454"/>
    <w:rsid w:val="00574855"/>
    <w:rsid w:val="00581A56"/>
    <w:rsid w:val="00581C2B"/>
    <w:rsid w:val="005B2933"/>
    <w:rsid w:val="005C350A"/>
    <w:rsid w:val="005D2BCC"/>
    <w:rsid w:val="005D493D"/>
    <w:rsid w:val="005E3F37"/>
    <w:rsid w:val="005F1038"/>
    <w:rsid w:val="005F59A3"/>
    <w:rsid w:val="00617BE6"/>
    <w:rsid w:val="0062743A"/>
    <w:rsid w:val="00634A3C"/>
    <w:rsid w:val="006405D9"/>
    <w:rsid w:val="0069754A"/>
    <w:rsid w:val="006B6C89"/>
    <w:rsid w:val="006C1287"/>
    <w:rsid w:val="006C50C5"/>
    <w:rsid w:val="006F3DF5"/>
    <w:rsid w:val="00714E49"/>
    <w:rsid w:val="00732BD7"/>
    <w:rsid w:val="007417C4"/>
    <w:rsid w:val="00742137"/>
    <w:rsid w:val="00774F14"/>
    <w:rsid w:val="007778E8"/>
    <w:rsid w:val="00777D3A"/>
    <w:rsid w:val="0078496D"/>
    <w:rsid w:val="00790511"/>
    <w:rsid w:val="007A0A3F"/>
    <w:rsid w:val="007B0BA9"/>
    <w:rsid w:val="007B24FB"/>
    <w:rsid w:val="007B5E03"/>
    <w:rsid w:val="007B62F8"/>
    <w:rsid w:val="007D4641"/>
    <w:rsid w:val="007F235C"/>
    <w:rsid w:val="007F5027"/>
    <w:rsid w:val="008012A7"/>
    <w:rsid w:val="008261CD"/>
    <w:rsid w:val="00827111"/>
    <w:rsid w:val="0083671B"/>
    <w:rsid w:val="008379A4"/>
    <w:rsid w:val="00843B63"/>
    <w:rsid w:val="00863FAF"/>
    <w:rsid w:val="00880D62"/>
    <w:rsid w:val="008825E0"/>
    <w:rsid w:val="00884501"/>
    <w:rsid w:val="00894073"/>
    <w:rsid w:val="008978A4"/>
    <w:rsid w:val="008A1B85"/>
    <w:rsid w:val="008A6B65"/>
    <w:rsid w:val="008B5ACA"/>
    <w:rsid w:val="008B79A6"/>
    <w:rsid w:val="008C0031"/>
    <w:rsid w:val="008C5117"/>
    <w:rsid w:val="008D36F1"/>
    <w:rsid w:val="008D6E9F"/>
    <w:rsid w:val="008E1E2E"/>
    <w:rsid w:val="008F5944"/>
    <w:rsid w:val="00901DA8"/>
    <w:rsid w:val="00904057"/>
    <w:rsid w:val="00904415"/>
    <w:rsid w:val="00906EE8"/>
    <w:rsid w:val="00907FA5"/>
    <w:rsid w:val="009105D8"/>
    <w:rsid w:val="00910C9E"/>
    <w:rsid w:val="00915D6D"/>
    <w:rsid w:val="009234DA"/>
    <w:rsid w:val="00924ACE"/>
    <w:rsid w:val="009277AA"/>
    <w:rsid w:val="00940376"/>
    <w:rsid w:val="00964AD8"/>
    <w:rsid w:val="009708A0"/>
    <w:rsid w:val="009716B5"/>
    <w:rsid w:val="00972E56"/>
    <w:rsid w:val="00974AA7"/>
    <w:rsid w:val="00981E4B"/>
    <w:rsid w:val="00981F0A"/>
    <w:rsid w:val="00985F83"/>
    <w:rsid w:val="0099619D"/>
    <w:rsid w:val="0099791C"/>
    <w:rsid w:val="009A4A0B"/>
    <w:rsid w:val="009B5DAB"/>
    <w:rsid w:val="009C38F8"/>
    <w:rsid w:val="009C7978"/>
    <w:rsid w:val="009D5000"/>
    <w:rsid w:val="009F0571"/>
    <w:rsid w:val="00A012BB"/>
    <w:rsid w:val="00A2616A"/>
    <w:rsid w:val="00A5451B"/>
    <w:rsid w:val="00A7468A"/>
    <w:rsid w:val="00A74A37"/>
    <w:rsid w:val="00A84CED"/>
    <w:rsid w:val="00A85237"/>
    <w:rsid w:val="00A8681A"/>
    <w:rsid w:val="00A8733F"/>
    <w:rsid w:val="00A91B82"/>
    <w:rsid w:val="00AA0983"/>
    <w:rsid w:val="00AB3937"/>
    <w:rsid w:val="00AB4446"/>
    <w:rsid w:val="00AC7C92"/>
    <w:rsid w:val="00AD17BC"/>
    <w:rsid w:val="00AD43AC"/>
    <w:rsid w:val="00AE28F0"/>
    <w:rsid w:val="00AF0191"/>
    <w:rsid w:val="00AF7AEA"/>
    <w:rsid w:val="00B045C3"/>
    <w:rsid w:val="00B07ABE"/>
    <w:rsid w:val="00B07BB6"/>
    <w:rsid w:val="00B121D5"/>
    <w:rsid w:val="00B147BE"/>
    <w:rsid w:val="00B23EBB"/>
    <w:rsid w:val="00B46F7F"/>
    <w:rsid w:val="00B62D8B"/>
    <w:rsid w:val="00B63EFC"/>
    <w:rsid w:val="00B65C3C"/>
    <w:rsid w:val="00B66373"/>
    <w:rsid w:val="00B75D93"/>
    <w:rsid w:val="00B84A33"/>
    <w:rsid w:val="00B94C4A"/>
    <w:rsid w:val="00BA1E47"/>
    <w:rsid w:val="00BE3870"/>
    <w:rsid w:val="00BE5FFC"/>
    <w:rsid w:val="00BE61B5"/>
    <w:rsid w:val="00BE68A3"/>
    <w:rsid w:val="00BF18A0"/>
    <w:rsid w:val="00BF4E2C"/>
    <w:rsid w:val="00C03A83"/>
    <w:rsid w:val="00C15ADB"/>
    <w:rsid w:val="00C16EEF"/>
    <w:rsid w:val="00C244AE"/>
    <w:rsid w:val="00C34403"/>
    <w:rsid w:val="00C4077B"/>
    <w:rsid w:val="00C54DBD"/>
    <w:rsid w:val="00C704BB"/>
    <w:rsid w:val="00C8531B"/>
    <w:rsid w:val="00C97992"/>
    <w:rsid w:val="00CC6B7E"/>
    <w:rsid w:val="00CD026D"/>
    <w:rsid w:val="00CD3279"/>
    <w:rsid w:val="00CD36FC"/>
    <w:rsid w:val="00CF3143"/>
    <w:rsid w:val="00CF5B3E"/>
    <w:rsid w:val="00D15061"/>
    <w:rsid w:val="00D24EDE"/>
    <w:rsid w:val="00D31E3F"/>
    <w:rsid w:val="00D322E4"/>
    <w:rsid w:val="00D34AA5"/>
    <w:rsid w:val="00D3628F"/>
    <w:rsid w:val="00D41153"/>
    <w:rsid w:val="00D41655"/>
    <w:rsid w:val="00D4182C"/>
    <w:rsid w:val="00D4253C"/>
    <w:rsid w:val="00D61098"/>
    <w:rsid w:val="00D61443"/>
    <w:rsid w:val="00D63353"/>
    <w:rsid w:val="00D80E2B"/>
    <w:rsid w:val="00D82C61"/>
    <w:rsid w:val="00D96517"/>
    <w:rsid w:val="00D97FC3"/>
    <w:rsid w:val="00DA0207"/>
    <w:rsid w:val="00DB6FA6"/>
    <w:rsid w:val="00DB73C5"/>
    <w:rsid w:val="00DD7821"/>
    <w:rsid w:val="00DE2B32"/>
    <w:rsid w:val="00DE58FA"/>
    <w:rsid w:val="00DE5FE3"/>
    <w:rsid w:val="00DE6E85"/>
    <w:rsid w:val="00DF065D"/>
    <w:rsid w:val="00E15E4D"/>
    <w:rsid w:val="00E24193"/>
    <w:rsid w:val="00E27FD4"/>
    <w:rsid w:val="00E421A5"/>
    <w:rsid w:val="00E60D02"/>
    <w:rsid w:val="00E642C5"/>
    <w:rsid w:val="00E772BA"/>
    <w:rsid w:val="00E93E9E"/>
    <w:rsid w:val="00E94A30"/>
    <w:rsid w:val="00EB075D"/>
    <w:rsid w:val="00EB4B2B"/>
    <w:rsid w:val="00EC56C2"/>
    <w:rsid w:val="00EC67E3"/>
    <w:rsid w:val="00ED4084"/>
    <w:rsid w:val="00ED7A8B"/>
    <w:rsid w:val="00EF2BC0"/>
    <w:rsid w:val="00EF3B1C"/>
    <w:rsid w:val="00EF6FD3"/>
    <w:rsid w:val="00F01A4B"/>
    <w:rsid w:val="00F0540C"/>
    <w:rsid w:val="00F13D46"/>
    <w:rsid w:val="00F13FBE"/>
    <w:rsid w:val="00F26D70"/>
    <w:rsid w:val="00F30510"/>
    <w:rsid w:val="00F37F94"/>
    <w:rsid w:val="00F4088E"/>
    <w:rsid w:val="00F43496"/>
    <w:rsid w:val="00F55AC4"/>
    <w:rsid w:val="00F574D3"/>
    <w:rsid w:val="00F6149A"/>
    <w:rsid w:val="00F65F30"/>
    <w:rsid w:val="00F810A9"/>
    <w:rsid w:val="00F84838"/>
    <w:rsid w:val="00F906AD"/>
    <w:rsid w:val="00F91D6F"/>
    <w:rsid w:val="00FA0193"/>
    <w:rsid w:val="00FA336E"/>
    <w:rsid w:val="00FC72EF"/>
    <w:rsid w:val="00FC7C30"/>
    <w:rsid w:val="00FD52FD"/>
    <w:rsid w:val="00FE5D01"/>
    <w:rsid w:val="00FF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79A4"/>
  </w:style>
  <w:style w:type="paragraph" w:styleId="Header">
    <w:name w:val="header"/>
    <w:basedOn w:val="Normal"/>
    <w:link w:val="HeaderChar"/>
    <w:uiPriority w:val="99"/>
    <w:semiHidden/>
    <w:unhideWhenUsed/>
    <w:rsid w:val="0044714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14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44714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7140"/>
    <w:rPr>
      <w:rFonts w:ascii="微软雅黑" w:hAnsi="微软雅黑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D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6D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79A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7417C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F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778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4185</TotalTime>
  <Pages>14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332</cp:revision>
  <dcterms:created xsi:type="dcterms:W3CDTF">2015-07-03T08:04:00Z</dcterms:created>
  <dcterms:modified xsi:type="dcterms:W3CDTF">2016-06-08T02:55:00Z</dcterms:modified>
</cp:coreProperties>
</file>