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42" w:rsidRPr="00D83904" w:rsidRDefault="00006108" w:rsidP="00D83904">
      <w:pPr>
        <w:pStyle w:val="Title"/>
        <w:rPr>
          <w:kern w:val="36"/>
        </w:rPr>
      </w:pPr>
      <w:r>
        <w:rPr>
          <w:rFonts w:hint="eastAsia"/>
          <w:kern w:val="36"/>
        </w:rPr>
        <w:t>Linux</w:t>
      </w:r>
      <w:r>
        <w:rPr>
          <w:kern w:val="36"/>
        </w:rPr>
        <w:t>(CentOS)</w:t>
      </w:r>
      <w:r w:rsidRPr="00006108">
        <w:rPr>
          <w:rFonts w:hint="eastAsia"/>
          <w:kern w:val="36"/>
        </w:rPr>
        <w:t>下安装</w:t>
      </w:r>
      <w:r w:rsidRPr="00006108">
        <w:rPr>
          <w:rFonts w:hint="eastAsia"/>
          <w:kern w:val="36"/>
        </w:rPr>
        <w:t>jenkins</w:t>
      </w:r>
    </w:p>
    <w:p w:rsidR="00946AFD" w:rsidRDefault="00946AFD" w:rsidP="00CB1A42">
      <w:pPr>
        <w:pStyle w:val="Heading1"/>
      </w:pPr>
      <w:r>
        <w:rPr>
          <w:rFonts w:hint="eastAsia"/>
        </w:rPr>
        <w:t>准备工作</w:t>
      </w:r>
    </w:p>
    <w:p w:rsidR="007E4A23" w:rsidRPr="007E4A23" w:rsidRDefault="00540A9D" w:rsidP="0090372A">
      <w:pPr>
        <w:pStyle w:val="Heading2"/>
      </w:pPr>
      <w:r>
        <w:rPr>
          <w:rFonts w:hint="eastAsia"/>
        </w:rPr>
        <w:t>JDK</w:t>
      </w:r>
      <w:r w:rsidR="00CB1A42">
        <w:rPr>
          <w:rFonts w:hint="eastAsia"/>
        </w:rPr>
        <w:t>的安装</w:t>
      </w:r>
    </w:p>
    <w:p w:rsidR="00B426AC" w:rsidRDefault="0090372A" w:rsidP="0090372A">
      <w:pPr>
        <w:ind w:firstLine="360"/>
      </w:pPr>
      <w:r>
        <w:rPr>
          <w:rFonts w:hint="eastAsia"/>
        </w:rPr>
        <w:t>#</w:t>
      </w:r>
      <w:r w:rsidR="00B426AC" w:rsidRPr="00B426AC">
        <w:rPr>
          <w:rFonts w:hint="eastAsia"/>
        </w:rPr>
        <w:t>卸载系统默认的老版本</w:t>
      </w:r>
      <w:r w:rsidR="00B426AC" w:rsidRPr="00B426AC">
        <w:t>jdk</w:t>
      </w:r>
    </w:p>
    <w:p w:rsidR="00B426AC" w:rsidRDefault="00B426AC" w:rsidP="0090372A">
      <w:pPr>
        <w:ind w:firstLine="360"/>
      </w:pPr>
      <w:r w:rsidRPr="00B426AC">
        <w:t xml:space="preserve">rpm -qa | grep </w:t>
      </w:r>
      <w:r w:rsidR="0090372A">
        <w:rPr>
          <w:rFonts w:hint="eastAsia"/>
        </w:rPr>
        <w:t>jdk</w:t>
      </w:r>
    </w:p>
    <w:p w:rsidR="00B426AC" w:rsidRDefault="00B426AC" w:rsidP="0090372A">
      <w:pPr>
        <w:ind w:firstLine="360"/>
      </w:pPr>
      <w:r w:rsidRPr="00B426AC">
        <w:t>rpm -e java-1.5.0-gcj-1.5.0.0-29.1.el6.x86_64</w:t>
      </w:r>
    </w:p>
    <w:p w:rsidR="0090372A" w:rsidRDefault="0090372A" w:rsidP="0090372A">
      <w:pPr>
        <w:ind w:firstLine="360"/>
      </w:pPr>
      <w:r>
        <w:rPr>
          <w:rFonts w:hint="eastAsia"/>
        </w:rPr>
        <w:t>#安装jdk</w:t>
      </w:r>
    </w:p>
    <w:p w:rsidR="0090372A" w:rsidRDefault="0090372A" w:rsidP="0090372A">
      <w:pPr>
        <w:ind w:firstLine="360"/>
      </w:pPr>
      <w:r w:rsidRPr="0090372A">
        <w:t>rpm -ivh /usr/local/src/jdk-7u79-linux-x64.rpm</w:t>
      </w:r>
    </w:p>
    <w:p w:rsidR="0090372A" w:rsidRPr="00B426AC" w:rsidRDefault="0090372A" w:rsidP="0090372A">
      <w:pPr>
        <w:ind w:firstLine="360"/>
      </w:pPr>
    </w:p>
    <w:p w:rsidR="00F2050A" w:rsidRPr="00946AFD" w:rsidRDefault="00F2050A" w:rsidP="00946AFD">
      <w:pPr>
        <w:pStyle w:val="Heading2"/>
      </w:pPr>
      <w:r w:rsidRPr="00946AFD">
        <w:t>G</w:t>
      </w:r>
      <w:r w:rsidRPr="00946AFD">
        <w:rPr>
          <w:rFonts w:hint="eastAsia"/>
        </w:rPr>
        <w:t>it</w:t>
      </w:r>
      <w:r w:rsidRPr="00946AFD">
        <w:rPr>
          <w:rFonts w:hint="eastAsia"/>
        </w:rPr>
        <w:t>的安装</w:t>
      </w:r>
    </w:p>
    <w:p w:rsidR="0090372A" w:rsidRDefault="0090372A" w:rsidP="001B6B72">
      <w:pPr>
        <w:ind w:left="360"/>
        <w:rPr>
          <w:bdr w:val="none" w:sz="0" w:space="0" w:color="auto" w:frame="1"/>
        </w:rPr>
      </w:pPr>
      <w:r w:rsidRPr="0090372A">
        <w:rPr>
          <w:bdr w:val="none" w:sz="0" w:space="0" w:color="auto" w:frame="1"/>
        </w:rPr>
        <w:t xml:space="preserve">yum install git </w:t>
      </w:r>
      <w:r>
        <w:rPr>
          <w:bdr w:val="none" w:sz="0" w:space="0" w:color="auto" w:frame="1"/>
        </w:rPr>
        <w:t>–</w:t>
      </w:r>
      <w:r w:rsidRPr="0090372A">
        <w:rPr>
          <w:bdr w:val="none" w:sz="0" w:space="0" w:color="auto" w:frame="1"/>
        </w:rPr>
        <w:t>y</w:t>
      </w:r>
    </w:p>
    <w:p w:rsidR="00F877AB" w:rsidRPr="00F2050A" w:rsidRDefault="00F877AB" w:rsidP="001B6B72">
      <w:pPr>
        <w:ind w:left="360"/>
        <w:rPr>
          <w:rFonts w:eastAsia="Times New Roman"/>
        </w:rPr>
      </w:pPr>
    </w:p>
    <w:p w:rsidR="00CB1A42" w:rsidRDefault="00CB1A42" w:rsidP="00946AFD">
      <w:pPr>
        <w:pStyle w:val="Heading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的安装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C56E14" w:rsidTr="00C56E14">
        <w:tc>
          <w:tcPr>
            <w:tcW w:w="8298" w:type="dxa"/>
          </w:tcPr>
          <w:p w:rsidR="00C56E14" w:rsidRDefault="00C56E14" w:rsidP="00C56E14">
            <w:r>
              <w:rPr>
                <w:rFonts w:hint="eastAsia"/>
              </w:rPr>
              <w:t>#解压maven</w:t>
            </w:r>
          </w:p>
          <w:p w:rsidR="00C56E14" w:rsidRDefault="00C56E14" w:rsidP="00C56E14">
            <w:r w:rsidRPr="00F877AB">
              <w:t>tar -zxvf /usr/local/src/apache-maven-3.3.3-bin.tar.gz -C /usr/local</w:t>
            </w:r>
          </w:p>
          <w:p w:rsidR="00C56E14" w:rsidRDefault="00C56E14" w:rsidP="00C56E14">
            <w:r w:rsidRPr="00F877AB">
              <w:t>mv /usr/local/apache-maven-3.3.3/  /usr/local/maven</w:t>
            </w:r>
          </w:p>
          <w:p w:rsidR="00C56E14" w:rsidRDefault="00C56E14" w:rsidP="00C56E14">
            <w:r>
              <w:rPr>
                <w:rFonts w:hint="eastAsia"/>
              </w:rPr>
              <w:t>#配置环境变量</w:t>
            </w:r>
          </w:p>
          <w:p w:rsidR="00C56E14" w:rsidRDefault="00C56E14" w:rsidP="00C56E14">
            <w:r>
              <w:t>cat &gt;&gt; /etc/profile  &lt;&lt;EOF</w:t>
            </w:r>
          </w:p>
          <w:p w:rsidR="00C56E14" w:rsidRDefault="00C56E14" w:rsidP="00C56E14">
            <w:r>
              <w:t>export MAVEN_HOME=/usr/local/maven</w:t>
            </w:r>
          </w:p>
          <w:p w:rsidR="00C56E14" w:rsidRDefault="00C56E14" w:rsidP="00C56E14">
            <w:r>
              <w:t>export PATH=\$PATH:\$MAVEN_HOME/bin</w:t>
            </w:r>
          </w:p>
          <w:p w:rsidR="00C56E14" w:rsidRDefault="00C56E14" w:rsidP="00C56E14">
            <w:r>
              <w:t>EOF</w:t>
            </w:r>
          </w:p>
          <w:p w:rsidR="00C56E14" w:rsidRPr="00F877AB" w:rsidRDefault="00C56E14" w:rsidP="00C56E14">
            <w:r w:rsidRPr="00C56E14">
              <w:t>source /etc/profile</w:t>
            </w:r>
          </w:p>
          <w:p w:rsidR="00C56E14" w:rsidRDefault="00C56E14" w:rsidP="00C56E14">
            <w:r>
              <w:rPr>
                <w:rFonts w:hint="eastAsia"/>
              </w:rPr>
              <w:t>#测试maven是否安装成功</w:t>
            </w:r>
          </w:p>
          <w:p w:rsidR="00C56E14" w:rsidRDefault="00C56E14" w:rsidP="00C56E14">
            <w:r>
              <w:rPr>
                <w:rFonts w:hint="eastAsia"/>
              </w:rPr>
              <w:t>mvn -version</w:t>
            </w:r>
          </w:p>
        </w:tc>
      </w:tr>
    </w:tbl>
    <w:p w:rsidR="00C56E14" w:rsidRPr="00C56E14" w:rsidRDefault="00C56E14" w:rsidP="00C56E14">
      <w:pPr>
        <w:ind w:left="360"/>
      </w:pPr>
    </w:p>
    <w:p w:rsidR="00B45594" w:rsidRPr="00B45594" w:rsidRDefault="00B45594" w:rsidP="00133758"/>
    <w:p w:rsidR="00CB1A42" w:rsidRDefault="00CB1A42" w:rsidP="00946AFD">
      <w:pPr>
        <w:pStyle w:val="Heading2"/>
      </w:pPr>
      <w:r>
        <w:lastRenderedPageBreak/>
        <w:t>T</w:t>
      </w:r>
      <w:r>
        <w:rPr>
          <w:rFonts w:hint="eastAsia"/>
        </w:rPr>
        <w:t>omcat</w:t>
      </w:r>
      <w:r>
        <w:rPr>
          <w:rFonts w:hint="eastAsia"/>
        </w:rPr>
        <w:t>的安装</w:t>
      </w:r>
    </w:p>
    <w:p w:rsidR="00C56E14" w:rsidRDefault="00C56E14" w:rsidP="00C56E14">
      <w:pPr>
        <w:ind w:left="360"/>
      </w:pPr>
      <w:r w:rsidRPr="00C56E14">
        <w:t>tar -zxvf apache-tomcat-7.0.62.tar.gz -C /usr/local</w:t>
      </w:r>
    </w:p>
    <w:p w:rsidR="00C56E14" w:rsidRDefault="00C56E14" w:rsidP="00C56E14">
      <w:pPr>
        <w:ind w:left="360"/>
      </w:pPr>
      <w:r w:rsidRPr="00C56E14">
        <w:t>mv /usr/local/apache-tomcat-7.0.62/ /usr/local/tomcat7</w:t>
      </w:r>
    </w:p>
    <w:p w:rsidR="00C56E14" w:rsidRPr="00C56E14" w:rsidRDefault="00C56E14" w:rsidP="00C56E14">
      <w:pPr>
        <w:ind w:left="360"/>
      </w:pPr>
    </w:p>
    <w:p w:rsidR="00F877AB" w:rsidRDefault="00F877AB" w:rsidP="00F877AB">
      <w:pPr>
        <w:pStyle w:val="Heading2"/>
      </w:pPr>
      <w:r>
        <w:rPr>
          <w:rFonts w:hint="eastAsia"/>
        </w:rPr>
        <w:t>Jenkins</w:t>
      </w:r>
      <w:r>
        <w:rPr>
          <w:rFonts w:hint="eastAsia"/>
        </w:rPr>
        <w:t>下载和启动</w:t>
      </w:r>
    </w:p>
    <w:p w:rsidR="00F877AB" w:rsidRDefault="00F877AB" w:rsidP="00F877AB">
      <w:pPr>
        <w:ind w:left="360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 w:hint="eastAsia"/>
          <w:bCs/>
          <w:sz w:val="28"/>
          <w:szCs w:val="26"/>
        </w:rPr>
        <w:t>第一步：下载</w:t>
      </w:r>
      <w:r>
        <w:rPr>
          <w:rFonts w:eastAsiaTheme="majorEastAsia" w:cstheme="majorBidi" w:hint="eastAsia"/>
          <w:bCs/>
          <w:sz w:val="28"/>
          <w:szCs w:val="26"/>
        </w:rPr>
        <w:t>jenkins</w:t>
      </w:r>
    </w:p>
    <w:p w:rsidR="00597934" w:rsidRDefault="00597934" w:rsidP="00F877AB">
      <w:pPr>
        <w:ind w:left="360"/>
        <w:rPr>
          <w:rFonts w:eastAsiaTheme="majorEastAsia" w:cstheme="majorBidi"/>
          <w:bCs/>
          <w:sz w:val="28"/>
          <w:szCs w:val="26"/>
        </w:rPr>
      </w:pPr>
      <w:r w:rsidRPr="00597934">
        <w:rPr>
          <w:rFonts w:eastAsiaTheme="majorEastAsia" w:cstheme="majorBidi"/>
          <w:bCs/>
          <w:sz w:val="28"/>
          <w:szCs w:val="26"/>
        </w:rPr>
        <w:t>http://jenkins-ci.org/</w:t>
      </w:r>
    </w:p>
    <w:p w:rsidR="00F877AB" w:rsidRDefault="00F877AB" w:rsidP="00F877AB">
      <w:pPr>
        <w:ind w:left="360"/>
      </w:pPr>
      <w:r>
        <w:rPr>
          <w:noProof/>
        </w:rPr>
        <w:drawing>
          <wp:inline distT="0" distB="0" distL="0" distR="0">
            <wp:extent cx="5486400" cy="16764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AB" w:rsidRDefault="00F877AB" w:rsidP="00F877AB">
      <w:pPr>
        <w:ind w:left="360"/>
      </w:pPr>
    </w:p>
    <w:p w:rsidR="00F877AB" w:rsidRDefault="00F877AB" w:rsidP="00F877AB">
      <w:pPr>
        <w:ind w:left="360"/>
      </w:pPr>
      <w:r>
        <w:rPr>
          <w:rFonts w:hint="eastAsia"/>
        </w:rPr>
        <w:t>第二步：将war包放入tomcat中，并启动tomcat。</w:t>
      </w:r>
    </w:p>
    <w:p w:rsidR="00F877AB" w:rsidRDefault="00F877AB" w:rsidP="00F877AB">
      <w:pPr>
        <w:ind w:left="360"/>
      </w:pPr>
      <w:r>
        <w:rPr>
          <w:noProof/>
        </w:rPr>
        <w:drawing>
          <wp:inline distT="0" distB="0" distL="0" distR="0">
            <wp:extent cx="5486400" cy="238125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A65" w:rsidRDefault="00F877AB" w:rsidP="0087397A">
      <w:pPr>
        <w:ind w:left="360"/>
      </w:pPr>
      <w:r>
        <w:rPr>
          <w:rFonts w:hint="eastAsia"/>
        </w:rPr>
        <w:t>此时jenkins正在初始化配置目录，默认的路径在当前用户目录下的.jenkins下。</w:t>
      </w:r>
      <w:r>
        <w:t>J</w:t>
      </w:r>
      <w:r>
        <w:rPr>
          <w:rFonts w:hint="eastAsia"/>
        </w:rPr>
        <w:t>enkins默认是把数据读到内存中。如果你要更换之前的配置文件，你需要重启tomcat或者点击jenkins读取设置。</w:t>
      </w:r>
      <w:r w:rsidR="00FC5A65">
        <w:rPr>
          <w:rFonts w:hint="eastAsia"/>
        </w:rPr>
        <w:t>/root/.jenkins主目录存放了jenkins所有数据文件。</w:t>
      </w:r>
    </w:p>
    <w:p w:rsidR="00FC5A65" w:rsidRDefault="00FC5A65" w:rsidP="00FC5A65">
      <w:pPr>
        <w:pStyle w:val="Heading2"/>
      </w:pPr>
      <w:r>
        <w:rPr>
          <w:rFonts w:hint="eastAsia"/>
        </w:rPr>
        <w:lastRenderedPageBreak/>
        <w:t>安装</w:t>
      </w:r>
      <w:r>
        <w:rPr>
          <w:rFonts w:hint="eastAsia"/>
        </w:rPr>
        <w:t>jenkins</w:t>
      </w:r>
      <w:r>
        <w:rPr>
          <w:rFonts w:hint="eastAsia"/>
        </w:rPr>
        <w:t>插件</w:t>
      </w:r>
    </w:p>
    <w:p w:rsidR="0087397A" w:rsidRDefault="0087397A" w:rsidP="0087397A">
      <w:pPr>
        <w:ind w:left="360"/>
      </w:pPr>
      <w:r w:rsidRPr="008D3C27">
        <w:rPr>
          <w:rFonts w:hint="eastAsia"/>
        </w:rPr>
        <w:t>自动化部署所需全部插件</w:t>
      </w:r>
      <w:r>
        <w:rPr>
          <w:rFonts w:hint="eastAsia"/>
        </w:rPr>
        <w:t>：</w:t>
      </w:r>
    </w:p>
    <w:p w:rsidR="0087397A" w:rsidRDefault="0087397A" w:rsidP="0087397A">
      <w:pPr>
        <w:ind w:left="360"/>
      </w:pPr>
      <w:r w:rsidRPr="008D3C27">
        <w:t>Email Extension Plugin(邮件通知)</w:t>
      </w:r>
      <w:r>
        <w:rPr>
          <w:rFonts w:hint="eastAsia"/>
        </w:rPr>
        <w:t>、</w:t>
      </w:r>
    </w:p>
    <w:p w:rsidR="0087397A" w:rsidRDefault="0087397A" w:rsidP="0087397A">
      <w:pPr>
        <w:ind w:left="360"/>
      </w:pPr>
      <w:r w:rsidRPr="008D3C27">
        <w:t>GIT plugin(</w:t>
      </w:r>
      <w:r>
        <w:rPr>
          <w:rFonts w:hint="eastAsia"/>
        </w:rPr>
        <w:t>找</w:t>
      </w:r>
      <w:r w:rsidRPr="0001777B">
        <w:t>Github Authentication plugin</w:t>
      </w:r>
      <w:r w:rsidRPr="008D3C27">
        <w:t>)</w:t>
      </w:r>
      <w:r>
        <w:rPr>
          <w:rFonts w:hint="eastAsia"/>
        </w:rPr>
        <w:t>、</w:t>
      </w:r>
    </w:p>
    <w:p w:rsidR="0087397A" w:rsidRDefault="0087397A" w:rsidP="0087397A">
      <w:pPr>
        <w:ind w:left="360"/>
      </w:pPr>
      <w:r w:rsidRPr="008D3C27">
        <w:t>Publish Over SSH(远程Shell)</w:t>
      </w:r>
      <w:r>
        <w:rPr>
          <w:rFonts w:hint="eastAsia"/>
        </w:rPr>
        <w:t>、</w:t>
      </w:r>
    </w:p>
    <w:p w:rsidR="0087397A" w:rsidRDefault="0087397A" w:rsidP="0087397A">
      <w:pPr>
        <w:ind w:left="360"/>
      </w:pPr>
      <w:r w:rsidRPr="008D3C27">
        <w:t>Deploy to container Plugin</w:t>
      </w:r>
      <w:r>
        <w:rPr>
          <w:rFonts w:hint="eastAsia"/>
        </w:rPr>
        <w:t>（远程发布插件）</w:t>
      </w:r>
    </w:p>
    <w:p w:rsidR="0087397A" w:rsidRPr="00A332F1" w:rsidRDefault="0087397A" w:rsidP="0087397A">
      <w:pPr>
        <w:ind w:left="360"/>
      </w:pPr>
      <w:r w:rsidRPr="008D3C27">
        <w:t>安装方法：首页-&gt;系统管理-&gt;管理插件-&gt;可选插件-&gt;过滤(搜索插件名)-&gt;勾选-&gt;点击最下面直接安装即可(需要等待一段时间,详情可以看catalina.out日志变化)</w:t>
      </w:r>
    </w:p>
    <w:p w:rsidR="00F877AB" w:rsidRDefault="00F877AB" w:rsidP="00F877AB">
      <w:pPr>
        <w:ind w:left="360"/>
      </w:pPr>
    </w:p>
    <w:p w:rsidR="00613DF5" w:rsidRDefault="00D10163" w:rsidP="00613DF5">
      <w:pPr>
        <w:pStyle w:val="Heading1"/>
      </w:pPr>
      <w:r>
        <w:t>持续集成部署</w:t>
      </w:r>
    </w:p>
    <w:p w:rsidR="00F631B6" w:rsidRDefault="00F631B6" w:rsidP="00F631B6">
      <w:pPr>
        <w:pStyle w:val="Heading2"/>
        <w:numPr>
          <w:ilvl w:val="0"/>
          <w:numId w:val="28"/>
        </w:numPr>
      </w:pPr>
      <w:r w:rsidRPr="00F631B6">
        <w:t>Credentials</w:t>
      </w:r>
      <w:r>
        <w:rPr>
          <w:rFonts w:hint="eastAsia"/>
        </w:rPr>
        <w:t>管理</w:t>
      </w:r>
    </w:p>
    <w:p w:rsidR="0046199F" w:rsidRDefault="0046199F" w:rsidP="0046199F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647700"/>
            <wp:effectExtent l="1905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9F" w:rsidRDefault="0046199F" w:rsidP="0046199F">
      <w:pPr>
        <w:ind w:left="360"/>
      </w:pPr>
      <w:r w:rsidRPr="0046199F">
        <w:rPr>
          <w:rFonts w:hint="eastAsia"/>
          <w:noProof/>
        </w:rPr>
        <w:drawing>
          <wp:inline distT="0" distB="0" distL="0" distR="0">
            <wp:extent cx="5476875" cy="1790700"/>
            <wp:effectExtent l="19050" t="0" r="9525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9F" w:rsidRPr="0046199F" w:rsidRDefault="0046199F" w:rsidP="0046199F">
      <w:pPr>
        <w:ind w:left="360"/>
      </w:pPr>
    </w:p>
    <w:p w:rsidR="00F631B6" w:rsidRPr="00F631B6" w:rsidRDefault="00F631B6" w:rsidP="00F631B6">
      <w:pPr>
        <w:ind w:left="360"/>
      </w:pPr>
    </w:p>
    <w:p w:rsidR="00646CD5" w:rsidRDefault="00646CD5" w:rsidP="00F631B6">
      <w:pPr>
        <w:pStyle w:val="Heading2"/>
      </w:pPr>
      <w:r>
        <w:rPr>
          <w:rFonts w:hint="eastAsia"/>
        </w:rPr>
        <w:lastRenderedPageBreak/>
        <w:t>配置</w:t>
      </w:r>
      <w:r>
        <w:rPr>
          <w:rFonts w:hint="eastAsia"/>
        </w:rPr>
        <w:t>jenkins</w:t>
      </w:r>
    </w:p>
    <w:p w:rsidR="00613DF5" w:rsidRPr="00613DF5" w:rsidRDefault="00613DF5" w:rsidP="00613DF5">
      <w:pPr>
        <w:pStyle w:val="Heading3"/>
      </w:pPr>
      <w:r>
        <w:rPr>
          <w:rFonts w:hint="eastAsia"/>
        </w:rPr>
        <w:t>全局属性</w:t>
      </w:r>
    </w:p>
    <w:p w:rsidR="00D10163" w:rsidRDefault="00613DF5" w:rsidP="00D10163">
      <w:pPr>
        <w:ind w:left="360"/>
      </w:pPr>
      <w:r>
        <w:rPr>
          <w:noProof/>
        </w:rPr>
        <w:drawing>
          <wp:inline distT="0" distB="0" distL="0" distR="0">
            <wp:extent cx="5476875" cy="23145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F5" w:rsidRDefault="00613DF5" w:rsidP="00613DF5">
      <w:pPr>
        <w:pStyle w:val="Heading3"/>
      </w:pPr>
      <w:r w:rsidRPr="00613DF5">
        <w:t>Maven Configuration</w:t>
      </w:r>
    </w:p>
    <w:p w:rsidR="00613DF5" w:rsidRPr="00613DF5" w:rsidRDefault="00613DF5" w:rsidP="00613DF5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09537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F5" w:rsidRPr="00613DF5" w:rsidRDefault="00613DF5" w:rsidP="00613DF5">
      <w:pPr>
        <w:ind w:left="360"/>
      </w:pPr>
      <w:r>
        <w:rPr>
          <w:noProof/>
        </w:rPr>
        <w:drawing>
          <wp:inline distT="0" distB="0" distL="0" distR="0">
            <wp:extent cx="5476875" cy="2343150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163" w:rsidRDefault="00613DF5" w:rsidP="00AC3E6B">
      <w:pPr>
        <w:pStyle w:val="Heading3"/>
      </w:pPr>
      <w:r>
        <w:lastRenderedPageBreak/>
        <w:t>J</w:t>
      </w:r>
      <w:r>
        <w:rPr>
          <w:rFonts w:hint="eastAsia"/>
        </w:rPr>
        <w:t>dk</w:t>
      </w:r>
      <w:r>
        <w:rPr>
          <w:rFonts w:hint="eastAsia"/>
        </w:rPr>
        <w:t>配置</w:t>
      </w:r>
    </w:p>
    <w:p w:rsidR="00613DF5" w:rsidRDefault="008F2BFD" w:rsidP="00613DF5">
      <w:pPr>
        <w:ind w:left="360"/>
      </w:pPr>
      <w:r>
        <w:rPr>
          <w:noProof/>
        </w:rPr>
        <w:drawing>
          <wp:inline distT="0" distB="0" distL="0" distR="0">
            <wp:extent cx="5486400" cy="1524000"/>
            <wp:effectExtent l="1905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FD" w:rsidRDefault="008F2BFD" w:rsidP="008F2BFD">
      <w:pPr>
        <w:pStyle w:val="Heading3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的配置</w:t>
      </w:r>
    </w:p>
    <w:p w:rsidR="008F2BFD" w:rsidRDefault="001F543D" w:rsidP="008F2BFD">
      <w:pPr>
        <w:ind w:left="360"/>
      </w:pPr>
      <w:r>
        <w:rPr>
          <w:noProof/>
        </w:rPr>
        <w:drawing>
          <wp:inline distT="0" distB="0" distL="0" distR="0">
            <wp:extent cx="5486400" cy="12858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C1" w:rsidRDefault="004F59C1" w:rsidP="004F59C1">
      <w:pPr>
        <w:pStyle w:val="Heading3"/>
      </w:pPr>
      <w:r>
        <w:rPr>
          <w:rFonts w:hint="eastAsia"/>
        </w:rPr>
        <w:t>邮件配置</w:t>
      </w:r>
    </w:p>
    <w:p w:rsidR="004F59C1" w:rsidRPr="004F59C1" w:rsidRDefault="004F59C1" w:rsidP="004F59C1">
      <w:pPr>
        <w:ind w:left="360"/>
      </w:pPr>
      <w:r w:rsidRPr="004F59C1">
        <w:rPr>
          <w:rFonts w:hint="eastAsia"/>
          <w:noProof/>
        </w:rPr>
        <w:drawing>
          <wp:inline distT="0" distB="0" distL="0" distR="0">
            <wp:extent cx="5486400" cy="1133475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C1" w:rsidRDefault="004F59C1" w:rsidP="004F59C1">
      <w:pPr>
        <w:ind w:left="360"/>
      </w:pPr>
      <w:r w:rsidRPr="004F59C1">
        <w:t>Default Subject 代码：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F59C1" w:rsidTr="004F59C1">
        <w:tc>
          <w:tcPr>
            <w:tcW w:w="8388" w:type="dxa"/>
          </w:tcPr>
          <w:p w:rsidR="004F59C1" w:rsidRDefault="004F59C1" w:rsidP="004F59C1">
            <w:r w:rsidRPr="004F59C1">
              <w:t>$PROJECT_NAME - Build # $BUILD_NUMBER - $BUILD_STATUS!</w:t>
            </w:r>
          </w:p>
        </w:tc>
      </w:tr>
      <w:tr w:rsidR="00096943" w:rsidTr="004F59C1">
        <w:tc>
          <w:tcPr>
            <w:tcW w:w="8388" w:type="dxa"/>
          </w:tcPr>
          <w:p w:rsidR="00096943" w:rsidRPr="004F59C1" w:rsidRDefault="00096943" w:rsidP="004F59C1">
            <w:r w:rsidRPr="00096943">
              <w:t>Default Recipients：自定义默认电子邮件收件人列表</w:t>
            </w:r>
          </w:p>
        </w:tc>
      </w:tr>
    </w:tbl>
    <w:p w:rsidR="004F59C1" w:rsidRDefault="004F59C1" w:rsidP="004F59C1">
      <w:pPr>
        <w:ind w:left="360"/>
      </w:pPr>
      <w:r w:rsidRPr="004F59C1">
        <w:t>Default Content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F59C1" w:rsidTr="004F59C1">
        <w:tc>
          <w:tcPr>
            <w:tcW w:w="8388" w:type="dxa"/>
          </w:tcPr>
          <w:p w:rsidR="004F59C1" w:rsidRDefault="004F59C1" w:rsidP="004F59C1">
            <w:r>
              <w:t>(本邮件是程序自动下发的，请勿回复，&lt;span style="color:red"&gt;请相关人员fix it,重新提交到git 构建</w:t>
            </w:r>
            <w:r w:rsidR="00096943">
              <w:t>&lt;/span&gt;)&lt;br/&gt;&lt;hr/&gt;</w:t>
            </w:r>
          </w:p>
          <w:p w:rsidR="004F59C1" w:rsidRDefault="004F59C1" w:rsidP="004F59C1">
            <w:r>
              <w:rPr>
                <w:rFonts w:hint="eastAsia"/>
              </w:rPr>
              <w:t>项目名称：</w:t>
            </w:r>
            <w:r>
              <w:t>$PROJECT_NAME&lt;br/&gt;&lt;hr/&gt;</w:t>
            </w:r>
          </w:p>
          <w:p w:rsidR="004F59C1" w:rsidRDefault="004F59C1" w:rsidP="004F59C1"/>
          <w:p w:rsidR="004F59C1" w:rsidRDefault="004F59C1" w:rsidP="004F59C1">
            <w:r>
              <w:rPr>
                <w:rFonts w:hint="eastAsia"/>
              </w:rPr>
              <w:t>构建编号：</w:t>
            </w:r>
            <w:r>
              <w:t>$BUILD_NUMBER&lt;br/&gt;&lt;hr/&gt;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t>GIT版本号：${GIT_REVISION}&lt;br/&gt;&lt;hr/&gt;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rPr>
                <w:rFonts w:hint="eastAsia"/>
              </w:rPr>
              <w:lastRenderedPageBreak/>
              <w:t>构建状态：</w:t>
            </w:r>
            <w:r>
              <w:t>$BUILD_STATUS&lt;br/&gt;&lt;hr/&gt;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rPr>
                <w:rFonts w:hint="eastAsia"/>
              </w:rPr>
              <w:t>触发原因：</w:t>
            </w:r>
            <w:r>
              <w:t>${CAUSE}&lt;br/&gt;&lt;hr/&gt;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rPr>
                <w:rFonts w:hint="eastAsia"/>
              </w:rPr>
              <w:t>构建日志地址：</w:t>
            </w:r>
            <w:r>
              <w:t>&lt;a href="${BUILD_URL}console"&gt;${BUILD_URL}console&lt;/a&gt;&lt;br/&gt;&lt;hr/&gt;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rPr>
                <w:rFonts w:hint="eastAsia"/>
              </w:rPr>
              <w:t>构建地址：</w:t>
            </w:r>
            <w:r>
              <w:t>&lt;a href="$BUILD_URL"&gt;$BUILD_URL&lt;/a&gt;&lt;br/&gt;&lt;hr/&gt;</w:t>
            </w:r>
          </w:p>
          <w:p w:rsidR="004F59C1" w:rsidRDefault="004F59C1" w:rsidP="004F59C1">
            <w:r>
              <w:t xml:space="preserve">    </w:t>
            </w:r>
          </w:p>
          <w:p w:rsidR="004F59C1" w:rsidRDefault="004F59C1" w:rsidP="004F59C1">
            <w:r>
              <w:rPr>
                <w:rFonts w:hint="eastAsia"/>
              </w:rPr>
              <w:t>变更集</w:t>
            </w:r>
            <w:r>
              <w:t>:${JELLY_SCRIPT,template="html"}&lt;br/&gt;&lt;hr/&gt;</w:t>
            </w:r>
          </w:p>
        </w:tc>
      </w:tr>
    </w:tbl>
    <w:p w:rsidR="004F59C1" w:rsidRDefault="004F59C1" w:rsidP="004F59C1">
      <w:pPr>
        <w:ind w:left="360"/>
      </w:pPr>
    </w:p>
    <w:p w:rsidR="004F59C1" w:rsidRDefault="004F59C1" w:rsidP="004F59C1">
      <w:pPr>
        <w:pStyle w:val="Heading3"/>
      </w:pPr>
      <w:r w:rsidRPr="004F59C1">
        <w:rPr>
          <w:rFonts w:hint="eastAsia"/>
        </w:rPr>
        <w:t>配置</w:t>
      </w:r>
      <w:r w:rsidRPr="004F59C1">
        <w:t xml:space="preserve"> Publish over SSH</w:t>
      </w:r>
    </w:p>
    <w:p w:rsidR="00CB6F91" w:rsidRDefault="00CB6F91" w:rsidP="00CB6F91">
      <w:pPr>
        <w:ind w:left="360" w:firstLine="360"/>
      </w:pPr>
      <w:r w:rsidRPr="00541018">
        <w:rPr>
          <w:rFonts w:hint="eastAsia"/>
        </w:rPr>
        <w:t>远程执行</w:t>
      </w:r>
      <w:r w:rsidRPr="00541018">
        <w:t>shell脚本 采用公钥私钥连接 其中Key里贴的是私钥 远程被管理的主机里贴的是公钥,这2台主机就是相互信任，这样scp等操作就不需要输入用户名和密码。</w:t>
      </w:r>
    </w:p>
    <w:p w:rsidR="00CB6F91" w:rsidRDefault="00CB6F91" w:rsidP="00C31615">
      <w:pPr>
        <w:ind w:firstLine="360"/>
      </w:pPr>
      <w:r>
        <w:rPr>
          <w:rFonts w:hint="eastAsia"/>
        </w:rPr>
        <w:t>公共配置：</w:t>
      </w:r>
    </w:p>
    <w:p w:rsidR="00CB6F91" w:rsidRDefault="00CB6F91" w:rsidP="00CB6F91">
      <w:pPr>
        <w:pStyle w:val="ListParagraph"/>
        <w:numPr>
          <w:ilvl w:val="0"/>
          <w:numId w:val="24"/>
        </w:numPr>
      </w:pPr>
      <w:r>
        <w:t>Passphrase：密码（key的密码，如果你设置了）</w:t>
      </w:r>
    </w:p>
    <w:p w:rsidR="00CB6F91" w:rsidRDefault="00CB6F91" w:rsidP="00CB6F91">
      <w:pPr>
        <w:pStyle w:val="ListParagraph"/>
        <w:numPr>
          <w:ilvl w:val="0"/>
          <w:numId w:val="24"/>
        </w:numPr>
      </w:pPr>
      <w:r>
        <w:t>Path to key：key文件（私钥）的路径</w:t>
      </w:r>
    </w:p>
    <w:p w:rsidR="00CB6F91" w:rsidRDefault="00CB6F91" w:rsidP="00CB6F91">
      <w:pPr>
        <w:pStyle w:val="ListParagraph"/>
        <w:numPr>
          <w:ilvl w:val="0"/>
          <w:numId w:val="24"/>
        </w:numPr>
      </w:pPr>
      <w:r>
        <w:t>Key：将私钥复制到这个框中</w:t>
      </w:r>
    </w:p>
    <w:p w:rsidR="00CB6F91" w:rsidRDefault="00CB6F91" w:rsidP="00CB6F91">
      <w:pPr>
        <w:pStyle w:val="ListParagraph"/>
        <w:numPr>
          <w:ilvl w:val="0"/>
          <w:numId w:val="24"/>
        </w:numPr>
      </w:pPr>
      <w:r>
        <w:t>Disable exec：禁止运行命令</w:t>
      </w:r>
    </w:p>
    <w:p w:rsidR="00CB6F91" w:rsidRDefault="00CB6F91" w:rsidP="00C31615">
      <w:pPr>
        <w:ind w:firstLine="360"/>
      </w:pPr>
      <w:r>
        <w:rPr>
          <w:rFonts w:hint="eastAsia"/>
        </w:rPr>
        <w:t>私有配置：</w:t>
      </w:r>
    </w:p>
    <w:p w:rsidR="00CB6F91" w:rsidRDefault="00CB6F91" w:rsidP="00CB6F91">
      <w:pPr>
        <w:pStyle w:val="ListParagraph"/>
        <w:numPr>
          <w:ilvl w:val="0"/>
          <w:numId w:val="23"/>
        </w:numPr>
      </w:pPr>
      <w:r>
        <w:t>SSH Server Name：标识的名字（随便你取什么）</w:t>
      </w:r>
    </w:p>
    <w:p w:rsidR="00CB6F91" w:rsidRDefault="00CB6F91" w:rsidP="00CB6F91">
      <w:pPr>
        <w:pStyle w:val="ListParagraph"/>
        <w:numPr>
          <w:ilvl w:val="0"/>
          <w:numId w:val="23"/>
        </w:numPr>
      </w:pPr>
      <w:r>
        <w:t>Hostname：需要连接ssh的主机名或ip地址（建议ip）</w:t>
      </w:r>
    </w:p>
    <w:p w:rsidR="00CB6F91" w:rsidRDefault="00CB6F91" w:rsidP="00CB6F91">
      <w:pPr>
        <w:pStyle w:val="ListParagraph"/>
        <w:numPr>
          <w:ilvl w:val="0"/>
          <w:numId w:val="23"/>
        </w:numPr>
      </w:pPr>
      <w:r>
        <w:t>Username：用户名</w:t>
      </w:r>
    </w:p>
    <w:p w:rsidR="00CB6F91" w:rsidRDefault="00CB6F91" w:rsidP="00CB6F91">
      <w:pPr>
        <w:pStyle w:val="ListParagraph"/>
        <w:numPr>
          <w:ilvl w:val="0"/>
          <w:numId w:val="23"/>
        </w:numPr>
      </w:pPr>
      <w:r>
        <w:t>Remote Directory：远程目录</w:t>
      </w:r>
    </w:p>
    <w:p w:rsidR="00CB6F91" w:rsidRDefault="00CB6F91" w:rsidP="00CB6F91">
      <w:pPr>
        <w:pStyle w:val="ListParagraph"/>
        <w:numPr>
          <w:ilvl w:val="0"/>
          <w:numId w:val="23"/>
        </w:numPr>
      </w:pPr>
      <w:r>
        <w:t>Use password authentication, or use a different key：可以替换公共配置（选中展开的就是公共配置的东西，这样做扩展性很好）</w:t>
      </w:r>
    </w:p>
    <w:p w:rsidR="00CB6F91" w:rsidRDefault="00CB6F91" w:rsidP="00C31615">
      <w:pPr>
        <w:ind w:firstLine="360"/>
      </w:pPr>
      <w:r>
        <w:rPr>
          <w:rFonts w:hint="eastAsia"/>
        </w:rPr>
        <w:t>私有配置的高级：</w:t>
      </w:r>
    </w:p>
    <w:p w:rsidR="00CB6F91" w:rsidRDefault="00CB6F91" w:rsidP="00CB6F91">
      <w:pPr>
        <w:pStyle w:val="ListParagraph"/>
        <w:numPr>
          <w:ilvl w:val="0"/>
          <w:numId w:val="25"/>
        </w:numPr>
      </w:pPr>
      <w:r>
        <w:t>Port：端口（默认22）</w:t>
      </w:r>
    </w:p>
    <w:p w:rsidR="00CB6F91" w:rsidRDefault="00CB6F91" w:rsidP="00CB6F91">
      <w:pPr>
        <w:pStyle w:val="ListParagraph"/>
        <w:numPr>
          <w:ilvl w:val="0"/>
          <w:numId w:val="25"/>
        </w:numPr>
      </w:pPr>
      <w:r>
        <w:t>Timeout (ms)：超时时间（毫秒）默认即可</w:t>
      </w:r>
    </w:p>
    <w:p w:rsidR="00CB6F91" w:rsidRDefault="00CB6F91" w:rsidP="00CB6F91">
      <w:pPr>
        <w:pStyle w:val="ListParagraph"/>
        <w:numPr>
          <w:ilvl w:val="0"/>
          <w:numId w:val="25"/>
        </w:numPr>
      </w:pPr>
      <w:r>
        <w:lastRenderedPageBreak/>
        <w:t>Disable exec：禁止运行命令</w:t>
      </w:r>
    </w:p>
    <w:p w:rsidR="00CB6F91" w:rsidRDefault="00CB6F91" w:rsidP="00CB6F91">
      <w:pPr>
        <w:pStyle w:val="ListParagraph"/>
        <w:numPr>
          <w:ilvl w:val="0"/>
          <w:numId w:val="25"/>
        </w:numPr>
      </w:pPr>
      <w:r>
        <w:t>Test Configuration：测试连接</w:t>
      </w:r>
    </w:p>
    <w:p w:rsidR="00CB6F91" w:rsidRDefault="00CB6F91" w:rsidP="00C31615">
      <w:pPr>
        <w:ind w:firstLine="360"/>
      </w:pPr>
      <w:r w:rsidRPr="00CB6F91">
        <w:t>ssh-keygen  -t rsa -P '' -f ~/.ssh/id_rsa</w:t>
      </w:r>
      <w:r w:rsidR="00C31615">
        <w:rPr>
          <w:rFonts w:hint="eastAsia"/>
        </w:rPr>
        <w:t xml:space="preserve"> #生成私钥</w:t>
      </w:r>
    </w:p>
    <w:p w:rsidR="00C31615" w:rsidRDefault="00C31615" w:rsidP="00C31615">
      <w:pPr>
        <w:ind w:firstLine="360"/>
      </w:pPr>
      <w:r w:rsidRPr="00C31615">
        <w:t xml:space="preserve">ssh-copy-id -i /root/.ssh/id_rsa.pub </w:t>
      </w:r>
      <w:hyperlink r:id="rId17" w:history="1">
        <w:r w:rsidRPr="00C31615">
          <w:t>root@172.17.128.83</w:t>
        </w:r>
        <w:r w:rsidRPr="00C31615">
          <w:rPr>
            <w:rFonts w:hint="eastAsia"/>
          </w:rPr>
          <w:t>#</w:t>
        </w:r>
      </w:hyperlink>
      <w:r>
        <w:rPr>
          <w:rFonts w:hint="eastAsia"/>
        </w:rPr>
        <w:t>传递公钥</w:t>
      </w:r>
    </w:p>
    <w:p w:rsidR="00541018" w:rsidRPr="004F59C1" w:rsidRDefault="00541018" w:rsidP="004F59C1">
      <w:pPr>
        <w:ind w:left="360"/>
      </w:pPr>
    </w:p>
    <w:p w:rsidR="00AC3E6B" w:rsidRDefault="00295361" w:rsidP="00295361">
      <w:pPr>
        <w:pStyle w:val="Heading2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的配置</w:t>
      </w:r>
    </w:p>
    <w:p w:rsidR="000C2E5A" w:rsidRDefault="000C2E5A" w:rsidP="000C2E5A">
      <w:pPr>
        <w:ind w:left="360"/>
      </w:pPr>
      <w:r w:rsidRPr="000C2E5A">
        <w:rPr>
          <w:noProof/>
        </w:rPr>
        <w:drawing>
          <wp:inline distT="0" distB="0" distL="0" distR="0">
            <wp:extent cx="5486400" cy="247650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5A" w:rsidRPr="000C2E5A" w:rsidRDefault="000C2E5A" w:rsidP="000C2E5A"/>
    <w:p w:rsidR="00661A2A" w:rsidRDefault="000C2E5A" w:rsidP="00341F4F">
      <w:pPr>
        <w:pStyle w:val="Heading3"/>
        <w:numPr>
          <w:ilvl w:val="0"/>
          <w:numId w:val="26"/>
        </w:num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基本信息</w:t>
      </w:r>
    </w:p>
    <w:p w:rsidR="00FE4500" w:rsidRPr="00FE4500" w:rsidRDefault="00D1109D" w:rsidP="00FE4500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552575"/>
            <wp:effectExtent l="1905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4F" w:rsidRPr="00341F4F" w:rsidRDefault="00341F4F" w:rsidP="00341F4F">
      <w:pPr>
        <w:ind w:left="360"/>
      </w:pPr>
    </w:p>
    <w:p w:rsidR="00F631B6" w:rsidRDefault="000C2E5A" w:rsidP="00F631B6">
      <w:pPr>
        <w:pStyle w:val="Heading3"/>
      </w:pPr>
      <w:r>
        <w:rPr>
          <w:rFonts w:hint="eastAsia"/>
        </w:rPr>
        <w:t>项目源码管理</w:t>
      </w:r>
    </w:p>
    <w:p w:rsidR="00183929" w:rsidRPr="00183929" w:rsidRDefault="00D1109D" w:rsidP="00D1109D">
      <w:pPr>
        <w:ind w:left="360"/>
      </w:pPr>
      <w:r>
        <w:rPr>
          <w:rFonts w:hint="eastAsia"/>
        </w:rPr>
        <w:t>源码管理的时候注意，要将本机的公钥拷贝到git服务器上，实现单向信任。</w:t>
      </w:r>
    </w:p>
    <w:p w:rsidR="00FE4500" w:rsidRPr="00FE4500" w:rsidRDefault="00FE4500" w:rsidP="00FE4500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933575"/>
            <wp:effectExtent l="1905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B6" w:rsidRPr="00F631B6" w:rsidRDefault="00F631B6" w:rsidP="00F631B6">
      <w:pPr>
        <w:ind w:left="360"/>
      </w:pPr>
    </w:p>
    <w:p w:rsidR="000C2E5A" w:rsidRDefault="000C2E5A" w:rsidP="00341F4F">
      <w:pPr>
        <w:pStyle w:val="Heading3"/>
      </w:pPr>
      <w:r>
        <w:rPr>
          <w:rFonts w:hint="eastAsia"/>
        </w:rPr>
        <w:t>构建</w:t>
      </w:r>
      <w:r w:rsidR="00143239">
        <w:rPr>
          <w:rFonts w:hint="eastAsia"/>
        </w:rPr>
        <w:t>触发器</w:t>
      </w:r>
    </w:p>
    <w:p w:rsidR="00D1109D" w:rsidRPr="00D1109D" w:rsidRDefault="008C74F2" w:rsidP="00D1109D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76875" cy="1123950"/>
            <wp:effectExtent l="19050" t="0" r="9525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BF" w:rsidRPr="000D77BF" w:rsidRDefault="000D77BF" w:rsidP="000D77BF">
      <w:pPr>
        <w:ind w:left="360"/>
      </w:pPr>
    </w:p>
    <w:p w:rsidR="00757F68" w:rsidRDefault="00757F68" w:rsidP="00341F4F">
      <w:pPr>
        <w:pStyle w:val="Heading3"/>
      </w:pPr>
      <w:r w:rsidRPr="00757F68">
        <w:rPr>
          <w:rFonts w:hint="eastAsia"/>
        </w:rPr>
        <w:t>构建环境</w:t>
      </w:r>
    </w:p>
    <w:p w:rsidR="00D66354" w:rsidRDefault="001F76F0" w:rsidP="00D66354">
      <w:pPr>
        <w:ind w:left="360"/>
      </w:pPr>
      <w:r>
        <w:rPr>
          <w:rFonts w:hint="eastAsia"/>
        </w:rPr>
        <w:t>其中在构建前和构建后可以指定执行的操作。常见的有Exceute shell和send files or execute commands over SSH</w:t>
      </w:r>
    </w:p>
    <w:p w:rsidR="001F76F0" w:rsidRPr="00D66354" w:rsidRDefault="001F76F0" w:rsidP="00D6635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76875" cy="2095500"/>
            <wp:effectExtent l="19050" t="0" r="9525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62" w:rsidRPr="000D77BF" w:rsidRDefault="00960562" w:rsidP="000D77BF">
      <w:r>
        <w:rPr>
          <w:rFonts w:hint="eastAsia"/>
        </w:rPr>
        <w:tab/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60562" w:rsidTr="00960562">
        <w:tc>
          <w:tcPr>
            <w:tcW w:w="8388" w:type="dxa"/>
          </w:tcPr>
          <w:p w:rsidR="00960562" w:rsidRDefault="00960562" w:rsidP="00960562">
            <w:r>
              <w:t>/usr/bin/mussh -m -h 172.16.129.247 -c "kill -9 $(ps -ef |grep java |  grep -v "grep" | awk '{print $2}') ; rm -rf /usr/local/tomcat7/webapps/k12*"</w:t>
            </w:r>
          </w:p>
          <w:p w:rsidR="00960562" w:rsidRDefault="00960562" w:rsidP="00960562">
            <w:r>
              <w:lastRenderedPageBreak/>
              <w:t>scp /root/.jenkins/jobs/test/workspace/target/k12-admin-1.0.0-SNAPSHOT.war root@172.16.129.247:/usr/local/tomcat7/webapps/k12-admin.war</w:t>
            </w:r>
          </w:p>
          <w:p w:rsidR="00960562" w:rsidRDefault="00960562" w:rsidP="00960562">
            <w:r>
              <w:t>/usr/bin/mussh -m -h 172.16.129.247 -c "/usr/local/tomcat7/bin/startup.sh"</w:t>
            </w:r>
          </w:p>
        </w:tc>
      </w:tr>
    </w:tbl>
    <w:p w:rsidR="000D77BF" w:rsidRPr="000D77BF" w:rsidRDefault="000D77BF" w:rsidP="000D77BF"/>
    <w:p w:rsidR="00061B70" w:rsidRDefault="00341F4F" w:rsidP="00960562">
      <w:pPr>
        <w:pStyle w:val="Heading3"/>
      </w:pPr>
      <w:r w:rsidRPr="00341F4F">
        <w:rPr>
          <w:rFonts w:hint="eastAsia"/>
        </w:rPr>
        <w:t>构建设置</w:t>
      </w:r>
    </w:p>
    <w:p w:rsidR="001A61B0" w:rsidRDefault="001F76F0" w:rsidP="00F631B6">
      <w:pPr>
        <w:ind w:left="360"/>
      </w:pPr>
      <w:r>
        <w:rPr>
          <w:rFonts w:hint="eastAsia"/>
        </w:rPr>
        <w:t>#构建后操作，主要有Deploy war/ear to a container</w:t>
      </w:r>
      <w:r w:rsidR="007169DC">
        <w:rPr>
          <w:rFonts w:hint="eastAsia"/>
        </w:rPr>
        <w:t>(用于部署tomcat)，</w:t>
      </w:r>
      <w:r w:rsidR="001A61B0">
        <w:rPr>
          <w:rFonts w:hint="eastAsia"/>
        </w:rPr>
        <w:t>#</w:t>
      </w:r>
      <w:r w:rsidR="007169DC">
        <w:rPr>
          <w:rFonts w:hint="eastAsia"/>
        </w:rPr>
        <w:t>Send Build artifacts over SSH(用于上传部署文件)，</w:t>
      </w:r>
    </w:p>
    <w:p w:rsidR="001F76F0" w:rsidRDefault="001A61B0" w:rsidP="00F631B6">
      <w:pPr>
        <w:ind w:left="360"/>
      </w:pPr>
      <w:r>
        <w:rPr>
          <w:rFonts w:hint="eastAsia"/>
        </w:rPr>
        <w:t>#</w:t>
      </w:r>
      <w:r w:rsidR="007169DC">
        <w:rPr>
          <w:rFonts w:hint="eastAsia"/>
        </w:rPr>
        <w:t>Editable Email Notification(用于详细email 配置)</w:t>
      </w:r>
    </w:p>
    <w:p w:rsidR="001A61B0" w:rsidRDefault="001A61B0" w:rsidP="001A61B0">
      <w:pPr>
        <w:pStyle w:val="ListParagraph"/>
        <w:numPr>
          <w:ilvl w:val="0"/>
          <w:numId w:val="29"/>
        </w:numPr>
      </w:pPr>
      <w:r>
        <w:rPr>
          <w:rFonts w:hint="eastAsia"/>
        </w:rPr>
        <w:t>Editable Email Notification</w:t>
      </w:r>
    </w:p>
    <w:p w:rsidR="001A61B0" w:rsidRDefault="001A61B0" w:rsidP="001A61B0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476875" cy="1971675"/>
            <wp:effectExtent l="19050" t="0" r="9525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70" w:rsidRDefault="001A61B0" w:rsidP="001A61B0">
      <w:pPr>
        <w:pStyle w:val="ListParagraph"/>
        <w:numPr>
          <w:ilvl w:val="0"/>
          <w:numId w:val="29"/>
        </w:numPr>
      </w:pPr>
      <w:r>
        <w:rPr>
          <w:rFonts w:hint="eastAsia"/>
        </w:rPr>
        <w:t>Deploy war/ear to a container</w:t>
      </w:r>
    </w:p>
    <w:p w:rsidR="001A61B0" w:rsidRDefault="00240E77" w:rsidP="001A61B0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486400" cy="1971675"/>
            <wp:effectExtent l="19050" t="0" r="0" b="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77" w:rsidRDefault="00240E77" w:rsidP="001A61B0">
      <w:pPr>
        <w:ind w:left="720"/>
      </w:pPr>
      <w:r>
        <w:rPr>
          <w:rFonts w:hint="eastAsia"/>
        </w:rPr>
        <w:t>注意：这种部署方式导致tomcat加载时卡死现象，需要手动重启。</w:t>
      </w:r>
    </w:p>
    <w:p w:rsidR="00F631B6" w:rsidRDefault="00F631B6" w:rsidP="00F631B6">
      <w:pPr>
        <w:ind w:left="360"/>
      </w:pPr>
    </w:p>
    <w:p w:rsidR="00827871" w:rsidRDefault="00C95FFD" w:rsidP="00C95FFD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监控</w:t>
      </w:r>
    </w:p>
    <w:p w:rsidR="007761D8" w:rsidRPr="007761D8" w:rsidRDefault="007761D8" w:rsidP="007761D8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266825"/>
            <wp:effectExtent l="19050" t="0" r="0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FD" w:rsidRDefault="007761D8" w:rsidP="00C95FFD">
      <w:pPr>
        <w:ind w:left="360"/>
      </w:pPr>
      <w:r>
        <w:t>S</w:t>
      </w:r>
      <w:r>
        <w:rPr>
          <w:rFonts w:hint="eastAsia"/>
        </w:rPr>
        <w:t>uccessful：完成构建，且认为是稳定的。</w:t>
      </w:r>
    </w:p>
    <w:p w:rsidR="007761D8" w:rsidRDefault="007761D8" w:rsidP="00C95FFD">
      <w:pPr>
        <w:ind w:left="360"/>
      </w:pPr>
      <w:r>
        <w:rPr>
          <w:rFonts w:hint="eastAsia"/>
        </w:rPr>
        <w:t>Unstable：完成构建，但是不稳定。</w:t>
      </w:r>
    </w:p>
    <w:p w:rsidR="007761D8" w:rsidRDefault="007761D8" w:rsidP="00C95FFD">
      <w:pPr>
        <w:ind w:left="360"/>
      </w:pPr>
      <w:r>
        <w:rPr>
          <w:rFonts w:hint="eastAsia"/>
        </w:rPr>
        <w:t>Failed：构建失败</w:t>
      </w:r>
    </w:p>
    <w:p w:rsidR="007761D8" w:rsidRDefault="007761D8" w:rsidP="00C95FFD">
      <w:pPr>
        <w:ind w:left="360"/>
      </w:pPr>
      <w:r>
        <w:rPr>
          <w:rFonts w:hint="eastAsia"/>
        </w:rPr>
        <w:t>Disabled：构建已禁用</w:t>
      </w:r>
    </w:p>
    <w:p w:rsidR="00C81E2E" w:rsidRDefault="00C81E2E" w:rsidP="00C81E2E">
      <w:pPr>
        <w:pStyle w:val="Heading1"/>
      </w:pPr>
      <w:r>
        <w:rPr>
          <w:rFonts w:hint="eastAsia"/>
        </w:rPr>
        <w:t>Jenkins</w:t>
      </w:r>
      <w:r>
        <w:rPr>
          <w:rFonts w:hint="eastAsia"/>
        </w:rPr>
        <w:t>用户权限管理</w:t>
      </w:r>
    </w:p>
    <w:p w:rsidR="00C81E2E" w:rsidRDefault="00D879A9" w:rsidP="00D879A9">
      <w:pPr>
        <w:pStyle w:val="Heading2"/>
        <w:numPr>
          <w:ilvl w:val="0"/>
          <w:numId w:val="30"/>
        </w:numPr>
      </w:pPr>
      <w:r w:rsidRPr="00D879A9">
        <w:rPr>
          <w:rFonts w:hint="eastAsia"/>
        </w:rPr>
        <w:t>配置用户注册</w:t>
      </w:r>
    </w:p>
    <w:p w:rsidR="00D879A9" w:rsidRDefault="0034759D" w:rsidP="00D879A9">
      <w:pPr>
        <w:ind w:left="360"/>
      </w:pPr>
      <w:r w:rsidRPr="0034759D">
        <w:rPr>
          <w:rFonts w:hint="eastAsia"/>
        </w:rPr>
        <w:t>在已运行的</w:t>
      </w:r>
      <w:r w:rsidRPr="0034759D">
        <w:t>Jenkins主页中，点击左侧的系统管理—&gt;Configure Global Security进入如下界面：</w:t>
      </w:r>
    </w:p>
    <w:p w:rsidR="0034759D" w:rsidRDefault="0034759D" w:rsidP="00D879A9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695825" cy="3486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CE3" w:rsidRDefault="003F0CE3" w:rsidP="00D879A9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486400" cy="2352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CE3" w:rsidRPr="00D879A9" w:rsidRDefault="003F0CE3" w:rsidP="00D879A9">
      <w:pPr>
        <w:ind w:left="360"/>
      </w:pPr>
    </w:p>
    <w:p w:rsidR="00D879A9" w:rsidRDefault="00D879A9" w:rsidP="00D879A9">
      <w:pPr>
        <w:pStyle w:val="Heading2"/>
      </w:pPr>
      <w:r w:rsidRPr="00D879A9">
        <w:rPr>
          <w:rFonts w:hint="eastAsia"/>
        </w:rPr>
        <w:t>配置用户权限</w:t>
      </w:r>
    </w:p>
    <w:p w:rsidR="003F0CE3" w:rsidRDefault="003F0CE3" w:rsidP="00F13072">
      <w:pPr>
        <w:ind w:left="360" w:firstLine="360"/>
      </w:pPr>
      <w:r>
        <w:rPr>
          <w:rFonts w:hint="eastAsia"/>
        </w:rPr>
        <w:t>点击左侧的系统管理—</w:t>
      </w:r>
      <w:r>
        <w:t xml:space="preserve">&gt;Configure Global Security </w:t>
      </w:r>
      <w:r>
        <w:rPr>
          <w:rFonts w:hint="eastAsia"/>
        </w:rPr>
        <w:t>选择授权策略中的安全矩阵或者项目矩阵授权策略。</w:t>
      </w:r>
      <w:r w:rsidRPr="003F0CE3">
        <w:rPr>
          <w:rFonts w:hint="eastAsia"/>
          <w:color w:val="FF0000"/>
        </w:rPr>
        <w:t>说明</w:t>
      </w:r>
      <w:r>
        <w:rPr>
          <w:rFonts w:hint="eastAsia"/>
        </w:rPr>
        <w:t>：安全矩阵和项目矩阵授权策略的配置是一模一样的，唯一的区别是项目矩阵授权策略支持在</w:t>
      </w:r>
      <w:r>
        <w:t>Job的配置页面再次配置授权策略。</w:t>
      </w:r>
      <w:r w:rsidR="00F13072" w:rsidRPr="00F13072">
        <w:rPr>
          <w:rFonts w:hint="eastAsia"/>
        </w:rPr>
        <w:t>各种权限如下</w:t>
      </w:r>
      <w:r w:rsidR="00F13072" w:rsidRPr="00F13072">
        <w:t>(在配置页面将鼠标放到该权限上即可查看帮助)：</w:t>
      </w:r>
    </w:p>
    <w:p w:rsidR="00F13072" w:rsidRDefault="00F13072" w:rsidP="003F0CE3">
      <w:pPr>
        <w:ind w:left="360"/>
      </w:pPr>
      <w:r>
        <w:rPr>
          <w:noProof/>
        </w:rPr>
        <w:drawing>
          <wp:inline distT="0" distB="0" distL="0" distR="0">
            <wp:extent cx="5486400" cy="628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72" w:rsidRDefault="00F13072" w:rsidP="00F13072">
      <w:pPr>
        <w:ind w:left="360"/>
      </w:pPr>
      <w:r>
        <w:rPr>
          <w:rFonts w:hint="eastAsia"/>
        </w:rPr>
        <w:t>最大的权限是</w:t>
      </w:r>
      <w:r>
        <w:t>Overall的Administer，拥有该权限可以干任何事情。</w:t>
      </w:r>
    </w:p>
    <w:p w:rsidR="00F13072" w:rsidRDefault="00F13072" w:rsidP="00F13072">
      <w:pPr>
        <w:ind w:left="360"/>
      </w:pPr>
      <w:r>
        <w:rPr>
          <w:rFonts w:hint="eastAsia"/>
        </w:rPr>
        <w:t>最基本的权限是</w:t>
      </w:r>
      <w:r>
        <w:t>Overall的Read，用户必须赋予阅读的权限，不然什么都看不到。</w:t>
      </w:r>
    </w:p>
    <w:p w:rsidR="00D31D37" w:rsidRDefault="00D31D37" w:rsidP="00F13072">
      <w:pPr>
        <w:ind w:left="360"/>
      </w:pPr>
    </w:p>
    <w:p w:rsidR="00D31D37" w:rsidRDefault="00D31D37" w:rsidP="005F5EF8">
      <w:pPr>
        <w:pStyle w:val="Heading1"/>
      </w:pPr>
      <w:r w:rsidRPr="00D31D37">
        <w:rPr>
          <w:rFonts w:hint="eastAsia"/>
        </w:rPr>
        <w:t>基于角色的项目权限管理</w:t>
      </w:r>
    </w:p>
    <w:p w:rsidR="00D31D37" w:rsidRPr="00D31D37" w:rsidRDefault="00D31D37" w:rsidP="005F5EF8">
      <w:pPr>
        <w:pStyle w:val="Heading2"/>
        <w:numPr>
          <w:ilvl w:val="0"/>
          <w:numId w:val="32"/>
        </w:numPr>
      </w:pPr>
      <w:r>
        <w:rPr>
          <w:rFonts w:hint="eastAsia"/>
        </w:rPr>
        <w:t>安装并</w:t>
      </w:r>
      <w:r w:rsidRPr="00D31D37">
        <w:rPr>
          <w:rFonts w:hint="eastAsia"/>
        </w:rPr>
        <w:t>配置插件</w:t>
      </w:r>
    </w:p>
    <w:p w:rsidR="00D31D37" w:rsidRDefault="00D31D37" w:rsidP="00F13072">
      <w:pPr>
        <w:ind w:left="360"/>
      </w:pPr>
      <w:r>
        <w:rPr>
          <w:rFonts w:hint="eastAsia"/>
        </w:rPr>
        <w:t>第一步：安装</w:t>
      </w:r>
      <w:r w:rsidRPr="00D31D37">
        <w:t>Role-based Authorization Strategy</w:t>
      </w:r>
    </w:p>
    <w:p w:rsidR="005F5EF8" w:rsidRPr="00840577" w:rsidRDefault="00D31D37" w:rsidP="00840577">
      <w:pPr>
        <w:ind w:left="360"/>
      </w:pPr>
      <w:r w:rsidRPr="00D31D37">
        <w:rPr>
          <w:rFonts w:hint="eastAsia"/>
        </w:rPr>
        <w:lastRenderedPageBreak/>
        <w:t>安装插件后，进入系统设置页面，配置如下：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5476875" cy="3067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D37" w:rsidRDefault="00D31D37" w:rsidP="005F5EF8">
      <w:pPr>
        <w:pStyle w:val="Heading2"/>
        <w:rPr>
          <w:rFonts w:ascii="宋体" w:eastAsia="宋体" w:hAnsi="宋体" w:cs="宋体"/>
        </w:rPr>
      </w:pPr>
      <w:r>
        <w:t>配置权</w:t>
      </w:r>
      <w:r>
        <w:rPr>
          <w:rFonts w:ascii="宋体" w:eastAsia="宋体" w:hAnsi="宋体" w:cs="宋体" w:hint="eastAsia"/>
        </w:rPr>
        <w:t>限</w:t>
      </w:r>
    </w:p>
    <w:p w:rsidR="00D31D37" w:rsidRDefault="00C37B52" w:rsidP="00D31D37">
      <w:pPr>
        <w:ind w:left="360"/>
      </w:pPr>
      <w:r w:rsidRPr="00C37B52">
        <w:rPr>
          <w:rFonts w:hint="eastAsia"/>
        </w:rPr>
        <w:t>在系统管理页面点击</w:t>
      </w:r>
      <w:r w:rsidRPr="00C37B52">
        <w:t>Manage and Assign Roles进入角色管理页面：</w:t>
      </w:r>
    </w:p>
    <w:p w:rsidR="00C37B52" w:rsidRDefault="00C37B52" w:rsidP="00D31D37">
      <w:pPr>
        <w:ind w:left="360"/>
      </w:pPr>
      <w:r>
        <w:rPr>
          <w:noProof/>
        </w:rPr>
        <w:drawing>
          <wp:inline distT="0" distB="0" distL="0" distR="0">
            <wp:extent cx="5486400" cy="1885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D8" w:rsidRDefault="00E602D8" w:rsidP="00D31D37">
      <w:pPr>
        <w:ind w:left="360"/>
      </w:pPr>
    </w:p>
    <w:p w:rsidR="00C37B52" w:rsidRPr="00D31D37" w:rsidRDefault="00C37B52" w:rsidP="00D31D37">
      <w:pPr>
        <w:ind w:left="360"/>
      </w:pPr>
    </w:p>
    <w:p w:rsidR="00E602D8" w:rsidRDefault="00E602D8" w:rsidP="00E602D8">
      <w:pPr>
        <w:pStyle w:val="Heading3"/>
        <w:numPr>
          <w:ilvl w:val="0"/>
          <w:numId w:val="33"/>
        </w:numPr>
      </w:pPr>
      <w:r>
        <w:rPr>
          <w:rFonts w:hint="eastAsia"/>
        </w:rPr>
        <w:t>角色管理</w:t>
      </w:r>
    </w:p>
    <w:p w:rsidR="00BE44F3" w:rsidRDefault="00BE44F3" w:rsidP="00BE44F3">
      <w:pPr>
        <w:ind w:left="360" w:firstLine="360"/>
      </w:pPr>
      <w:r w:rsidRPr="00BE44F3">
        <w:rPr>
          <w:rFonts w:hint="eastAsia"/>
        </w:rPr>
        <w:t>项目角色与全局角色的区别就是，项目角色只能管理项目，没有管理</w:t>
      </w:r>
      <w:r w:rsidRPr="00BE44F3">
        <w:t>jenkins的权限配置。</w:t>
      </w:r>
      <w:r w:rsidRPr="00BE44F3">
        <w:rPr>
          <w:rFonts w:hint="eastAsia"/>
        </w:rPr>
        <w:t>添加项目角色时，需要</w:t>
      </w:r>
      <w:r w:rsidRPr="00BE44F3">
        <w:rPr>
          <w:rFonts w:hint="eastAsia"/>
          <w:color w:val="FF0000"/>
        </w:rPr>
        <w:t>制定匹配项目的模式</w:t>
      </w:r>
      <w:r w:rsidRPr="00BE44F3">
        <w:rPr>
          <w:rFonts w:hint="eastAsia"/>
        </w:rPr>
        <w:t>，如上图中的</w:t>
      </w:r>
      <w:r w:rsidRPr="00BE44F3">
        <w:t>Pattern，官方文档介绍该选项支持正则表达式，如</w:t>
      </w:r>
      <w:r>
        <w:rPr>
          <w:rFonts w:hint="eastAsia"/>
        </w:rPr>
        <w:t>：</w:t>
      </w:r>
    </w:p>
    <w:p w:rsidR="00BE44F3" w:rsidRDefault="00BE44F3" w:rsidP="00BE44F3">
      <w:pPr>
        <w:ind w:left="360"/>
      </w:pPr>
      <w:r w:rsidRPr="00BE44F3">
        <w:t>“Roger-.”</w:t>
      </w:r>
      <w:r>
        <w:rPr>
          <w:rFonts w:hint="eastAsia"/>
        </w:rPr>
        <w:t>：</w:t>
      </w:r>
      <w:r w:rsidRPr="00BE44F3">
        <w:t>表示所有以Roger-</w:t>
      </w:r>
      <w:r>
        <w:t>开头的项目</w:t>
      </w:r>
    </w:p>
    <w:p w:rsidR="00BE44F3" w:rsidRDefault="00BE44F3" w:rsidP="00BE44F3">
      <w:pPr>
        <w:ind w:left="360"/>
      </w:pPr>
      <w:r w:rsidRPr="00BE44F3">
        <w:lastRenderedPageBreak/>
        <w:t>“(?i)roger-.*”</w:t>
      </w:r>
      <w:r>
        <w:rPr>
          <w:rFonts w:hint="eastAsia"/>
        </w:rPr>
        <w:t>：</w:t>
      </w:r>
      <w:r w:rsidRPr="00BE44F3">
        <w:t>表示以roger-开头的项目并且不区分大小写， “ABC|ABC.*”</w:t>
      </w:r>
      <w:r>
        <w:rPr>
          <w:rFonts w:hint="eastAsia"/>
        </w:rPr>
        <w:t>：表示</w:t>
      </w:r>
      <w:r w:rsidRPr="00BE44F3">
        <w:t>如以ABC</w:t>
      </w:r>
      <w:r>
        <w:t>开头的项目可以配置</w:t>
      </w:r>
      <w:r w:rsidRPr="00BE44F3">
        <w:t>，</w:t>
      </w:r>
    </w:p>
    <w:p w:rsidR="00E602D8" w:rsidRDefault="00BE44F3" w:rsidP="00BE44F3">
      <w:pPr>
        <w:ind w:left="360"/>
      </w:pPr>
      <w:r w:rsidRPr="00BE44F3">
        <w:t xml:space="preserve"> “abc|bcd|efg”</w:t>
      </w:r>
      <w:r>
        <w:rPr>
          <w:rFonts w:hint="eastAsia"/>
        </w:rPr>
        <w:t>:表示</w:t>
      </w:r>
      <w:r w:rsidRPr="00BE44F3">
        <w:t>直接匹配多个项目。</w:t>
      </w:r>
    </w:p>
    <w:p w:rsidR="00BE44F3" w:rsidRPr="00E602D8" w:rsidRDefault="00A8371D" w:rsidP="00A8371D">
      <w:pPr>
        <w:ind w:left="360" w:firstLine="360"/>
      </w:pPr>
      <w:r w:rsidRPr="00A8371D">
        <w:t>(?i).*admin.*</w:t>
      </w:r>
      <w:r>
        <w:rPr>
          <w:rFonts w:hint="eastAsia"/>
        </w:rPr>
        <w:t>：表示包含admin的项目</w:t>
      </w:r>
    </w:p>
    <w:p w:rsidR="00E602D8" w:rsidRDefault="00965311" w:rsidP="00E602D8">
      <w:pPr>
        <w:ind w:left="360"/>
      </w:pPr>
      <w:r>
        <w:rPr>
          <w:noProof/>
        </w:rPr>
        <w:drawing>
          <wp:inline distT="0" distB="0" distL="0" distR="0">
            <wp:extent cx="5486400" cy="223837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11" w:rsidRDefault="007F2A7B" w:rsidP="00E602D8">
      <w:pPr>
        <w:ind w:left="360"/>
      </w:pPr>
      <w:r>
        <w:rPr>
          <w:rFonts w:hint="eastAsia"/>
        </w:rPr>
        <w:tab/>
        <w:t>全局角色：</w:t>
      </w:r>
      <w:r w:rsidRPr="007F2A7B">
        <w:t>admin、anonymous</w:t>
      </w:r>
    </w:p>
    <w:p w:rsidR="00FF7279" w:rsidRPr="00E602D8" w:rsidRDefault="00FF7279" w:rsidP="00E602D8">
      <w:pPr>
        <w:ind w:left="360"/>
      </w:pPr>
      <w:r>
        <w:rPr>
          <w:rFonts w:hint="eastAsia"/>
        </w:rPr>
        <w:tab/>
      </w:r>
      <w:r w:rsidR="001C2B7C">
        <w:rPr>
          <w:rFonts w:hint="eastAsia"/>
        </w:rPr>
        <w:t>项目角色：</w:t>
      </w:r>
      <w:r w:rsidR="00965311">
        <w:t>dev,qa,peg,prod</w:t>
      </w:r>
    </w:p>
    <w:p w:rsidR="00F13072" w:rsidRDefault="001C2B7C" w:rsidP="001C2B7C">
      <w:pPr>
        <w:pStyle w:val="Heading3"/>
      </w:pPr>
      <w:r>
        <w:rPr>
          <w:rFonts w:hint="eastAsia"/>
        </w:rPr>
        <w:t>创建用户</w:t>
      </w:r>
    </w:p>
    <w:p w:rsidR="001C2B7C" w:rsidRDefault="001C2B7C" w:rsidP="001C2B7C">
      <w:pPr>
        <w:ind w:left="360"/>
      </w:pPr>
      <w:r w:rsidRPr="001C2B7C">
        <w:rPr>
          <w:rFonts w:hint="eastAsia"/>
        </w:rPr>
        <w:t>在分配角色之前需要先创建用户。</w:t>
      </w:r>
    </w:p>
    <w:p w:rsidR="001C2B7C" w:rsidRDefault="001C2B7C" w:rsidP="001C2B7C">
      <w:pPr>
        <w:ind w:left="360"/>
      </w:pPr>
      <w:r>
        <w:rPr>
          <w:noProof/>
        </w:rPr>
        <w:drawing>
          <wp:inline distT="0" distB="0" distL="0" distR="0">
            <wp:extent cx="5476875" cy="1323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7C" w:rsidRDefault="001C2B7C" w:rsidP="001C2B7C">
      <w:pPr>
        <w:ind w:left="360"/>
      </w:pPr>
      <w:r>
        <w:rPr>
          <w:noProof/>
        </w:rPr>
        <w:drawing>
          <wp:inline distT="0" distB="0" distL="0" distR="0">
            <wp:extent cx="5486400" cy="10287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7C" w:rsidRDefault="001C2B7C" w:rsidP="001C2B7C">
      <w:pPr>
        <w:ind w:left="360"/>
      </w:pPr>
    </w:p>
    <w:p w:rsidR="00D4373F" w:rsidRPr="00D4373F" w:rsidRDefault="001C2B7C" w:rsidP="00D4373F">
      <w:pPr>
        <w:pStyle w:val="Heading3"/>
      </w:pPr>
      <w:r>
        <w:rPr>
          <w:rFonts w:hint="eastAsia"/>
        </w:rPr>
        <w:t>分配角色</w:t>
      </w:r>
    </w:p>
    <w:p w:rsidR="001C2B7C" w:rsidRDefault="00D4373F" w:rsidP="001C2B7C">
      <w:pPr>
        <w:ind w:left="360"/>
      </w:pPr>
      <w:r w:rsidRPr="00D4373F">
        <w:rPr>
          <w:rFonts w:hint="eastAsia"/>
        </w:rPr>
        <w:t>选择</w:t>
      </w:r>
      <w:r w:rsidRPr="00D4373F">
        <w:t>Assign Roles可以为用户分配所属角色，可以分配全局角色和项目角色。</w:t>
      </w:r>
    </w:p>
    <w:p w:rsidR="00D4373F" w:rsidRDefault="0017121E" w:rsidP="001C2B7C">
      <w:pPr>
        <w:ind w:left="360"/>
      </w:pPr>
      <w:r>
        <w:rPr>
          <w:noProof/>
        </w:rPr>
        <w:lastRenderedPageBreak/>
        <w:drawing>
          <wp:inline distT="0" distB="0" distL="0" distR="0">
            <wp:extent cx="3495675" cy="4857750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77" w:rsidRPr="001C2B7C" w:rsidRDefault="00840577" w:rsidP="001C2B7C">
      <w:pPr>
        <w:ind w:left="360"/>
      </w:pPr>
      <w:r w:rsidRPr="00840577">
        <w:rPr>
          <w:rFonts w:hint="eastAsia"/>
        </w:rPr>
        <w:t>将不同的用户分别分配给不同的角色，这样用户就可以具有角色所拥有的权限。</w:t>
      </w:r>
    </w:p>
    <w:p w:rsidR="00C81E2E" w:rsidRDefault="00C81E2E" w:rsidP="00C81E2E">
      <w:pPr>
        <w:pStyle w:val="Heading1"/>
      </w:pPr>
      <w:r w:rsidRPr="00C81E2E">
        <w:t>Jenkins</w:t>
      </w:r>
      <w:r w:rsidR="00DB40A4">
        <w:rPr>
          <w:rFonts w:hint="eastAsia"/>
        </w:rPr>
        <w:t>其他技巧</w:t>
      </w:r>
    </w:p>
    <w:p w:rsidR="00DB40A4" w:rsidRDefault="00DB40A4" w:rsidP="00DB40A4">
      <w:pPr>
        <w:pStyle w:val="Heading2"/>
        <w:numPr>
          <w:ilvl w:val="0"/>
          <w:numId w:val="34"/>
        </w:numPr>
      </w:pPr>
      <w:r w:rsidRPr="00DB40A4">
        <w:rPr>
          <w:rFonts w:hint="eastAsia"/>
        </w:rPr>
        <w:t>迁移和备份</w:t>
      </w:r>
    </w:p>
    <w:p w:rsidR="00DB40A4" w:rsidRDefault="00942BF7" w:rsidP="00DB40A4">
      <w:pPr>
        <w:ind w:left="360"/>
      </w:pPr>
      <w:r w:rsidRPr="00942BF7">
        <w:rPr>
          <w:rFonts w:hint="eastAsia"/>
        </w:rPr>
        <w:t>因为</w:t>
      </w:r>
      <w:r w:rsidRPr="00942BF7">
        <w:t>Jenkins的所有的数据都是以文件的形式存放在JENKINS_HOME目录中。所以不管是迁移还是备份，只需要操作JENKINS_HOME就行了。</w:t>
      </w:r>
    </w:p>
    <w:p w:rsidR="00942BF7" w:rsidRDefault="00942BF7" w:rsidP="00942BF7">
      <w:pPr>
        <w:ind w:left="360"/>
      </w:pPr>
      <w:r>
        <w:rPr>
          <w:rFonts w:hint="eastAsia"/>
        </w:rPr>
        <w:t>迁移：建议将</w:t>
      </w:r>
      <w:r>
        <w:t>JENKINS_HOME打包后在拷贝，windows上可以用zip，rar等，Linux上有zip，tar等。然后将打包的文件解压到新的JENKINS_HOME目录就行了。</w:t>
      </w:r>
    </w:p>
    <w:p w:rsidR="00942BF7" w:rsidRDefault="00942BF7" w:rsidP="00942BF7">
      <w:pPr>
        <w:ind w:left="360"/>
      </w:pPr>
      <w:r>
        <w:rPr>
          <w:rFonts w:hint="eastAsia"/>
        </w:rPr>
        <w:t>备份：可以将jenkins</w:t>
      </w:r>
      <w:r>
        <w:t>纳入版本控制。如果是临时备份，整个压缩文件就行了。</w:t>
      </w:r>
    </w:p>
    <w:p w:rsidR="00CF3029" w:rsidRPr="00DB40A4" w:rsidRDefault="00CF3029" w:rsidP="00942BF7">
      <w:pPr>
        <w:ind w:left="360"/>
      </w:pPr>
    </w:p>
    <w:p w:rsidR="00DB40A4" w:rsidRPr="00DB40A4" w:rsidRDefault="00DB40A4" w:rsidP="00DB40A4">
      <w:pPr>
        <w:pStyle w:val="Heading2"/>
      </w:pPr>
      <w:r w:rsidRPr="00DB40A4">
        <w:rPr>
          <w:rFonts w:hint="eastAsia"/>
        </w:rPr>
        <w:lastRenderedPageBreak/>
        <w:t>更改</w:t>
      </w:r>
      <w:r w:rsidRPr="00DB40A4">
        <w:t>Jenkins</w:t>
      </w:r>
      <w:r w:rsidRPr="00DB40A4">
        <w:t>的主目录</w:t>
      </w:r>
    </w:p>
    <w:p w:rsidR="00E47DE1" w:rsidRDefault="00E47DE1" w:rsidP="00E47DE1">
      <w:pPr>
        <w:pStyle w:val="Heading3"/>
        <w:numPr>
          <w:ilvl w:val="0"/>
          <w:numId w:val="35"/>
        </w:numPr>
      </w:pPr>
      <w:r>
        <w:rPr>
          <w:rFonts w:hint="eastAsia"/>
        </w:rPr>
        <w:t>使用你</w:t>
      </w:r>
      <w:r>
        <w:t>Web</w:t>
      </w:r>
      <w:r>
        <w:t>容器的管理工具</w:t>
      </w:r>
    </w:p>
    <w:p w:rsidR="00E47DE1" w:rsidRDefault="00E47DE1" w:rsidP="00E47DE1">
      <w:pPr>
        <w:ind w:left="360"/>
      </w:pPr>
      <w:r>
        <w:rPr>
          <w:rFonts w:hint="eastAsia"/>
        </w:rPr>
        <w:t>设置</w:t>
      </w:r>
      <w:r>
        <w:t>JENKINS_HOME环境参数.</w:t>
      </w:r>
    </w:p>
    <w:p w:rsidR="00E47DE1" w:rsidRDefault="00E47DE1" w:rsidP="00E47DE1">
      <w:pPr>
        <w:ind w:left="360"/>
      </w:pPr>
      <w:r>
        <w:rPr>
          <w:rFonts w:hint="eastAsia"/>
        </w:rPr>
        <w:t>打开</w:t>
      </w:r>
      <w:r>
        <w:t>tomcat的bin目录，编辑catalina.sh文件。</w:t>
      </w:r>
    </w:p>
    <w:p w:rsidR="00E47DE1" w:rsidRDefault="00E47DE1" w:rsidP="00E47DE1">
      <w:pPr>
        <w:ind w:left="360"/>
      </w:pPr>
      <w:r>
        <w:rPr>
          <w:rFonts w:hint="eastAsia"/>
        </w:rPr>
        <w:t>在</w:t>
      </w:r>
      <w:r>
        <w:t># OS specific support.  $var _must_ be set to either true or false.上面添加：export JENKINS_HOME=""</w:t>
      </w:r>
    </w:p>
    <w:p w:rsidR="00E47DE1" w:rsidRDefault="00E47DE1" w:rsidP="00E47DE1">
      <w:pPr>
        <w:ind w:left="360"/>
      </w:pPr>
      <w:r>
        <w:rPr>
          <w:rFonts w:hint="eastAsia"/>
        </w:rPr>
        <w:t>在引号中填入你的路径。</w:t>
      </w:r>
    </w:p>
    <w:p w:rsidR="00E47DE1" w:rsidRDefault="00E47DE1" w:rsidP="00E47DE1">
      <w:pPr>
        <w:ind w:left="360"/>
      </w:pPr>
    </w:p>
    <w:p w:rsidR="00E47DE1" w:rsidRDefault="00E47DE1" w:rsidP="00E47DE1">
      <w:pPr>
        <w:pStyle w:val="Heading3"/>
      </w:pPr>
      <w:r>
        <w:rPr>
          <w:rFonts w:hint="eastAsia"/>
        </w:rPr>
        <w:t>在启动</w:t>
      </w:r>
      <w:r>
        <w:t>Web</w:t>
      </w:r>
      <w:r>
        <w:t>容器之前设置</w:t>
      </w:r>
      <w:r>
        <w:t>JENKINS_HOME</w:t>
      </w:r>
      <w:r>
        <w:t>环境变量</w:t>
      </w:r>
    </w:p>
    <w:p w:rsidR="00E47DE1" w:rsidRDefault="00E47DE1" w:rsidP="00E47DE1">
      <w:pPr>
        <w:ind w:left="360"/>
      </w:pPr>
      <w:r>
        <w:rPr>
          <w:rFonts w:hint="eastAsia"/>
        </w:rPr>
        <w:t>编辑</w:t>
      </w:r>
      <w:r>
        <w:t>profile文件：vi /etc/profile</w:t>
      </w:r>
    </w:p>
    <w:p w:rsidR="00E47DE1" w:rsidRDefault="00E47DE1" w:rsidP="00E47DE1">
      <w:pPr>
        <w:ind w:left="360"/>
      </w:pPr>
      <w:r>
        <w:rPr>
          <w:rFonts w:hint="eastAsia"/>
        </w:rPr>
        <w:t>在最后加入：</w:t>
      </w:r>
      <w:r>
        <w:t>export JENKINS_HOME=xxxx</w:t>
      </w:r>
    </w:p>
    <w:p w:rsidR="00E47DE1" w:rsidRDefault="00E47DE1" w:rsidP="00E47DE1">
      <w:pPr>
        <w:ind w:left="360"/>
      </w:pPr>
      <w:r>
        <w:rPr>
          <w:rFonts w:hint="eastAsia"/>
        </w:rPr>
        <w:t>保存，退出后执行：</w:t>
      </w:r>
      <w:r>
        <w:t>source  /etc/profile</w:t>
      </w:r>
    </w:p>
    <w:p w:rsidR="00300302" w:rsidRDefault="00300302" w:rsidP="00E47DE1">
      <w:pPr>
        <w:ind w:left="360"/>
      </w:pPr>
    </w:p>
    <w:p w:rsidR="00CF3029" w:rsidRPr="00300302" w:rsidRDefault="00CF3029" w:rsidP="00E47DE1">
      <w:pPr>
        <w:ind w:left="360"/>
      </w:pPr>
    </w:p>
    <w:sectPr w:rsidR="00CF3029" w:rsidRPr="00300302" w:rsidSect="00C03A83"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5A7" w:rsidRDefault="00EB35A7" w:rsidP="00B06B5C">
      <w:pPr>
        <w:spacing w:after="0"/>
      </w:pPr>
      <w:r>
        <w:separator/>
      </w:r>
    </w:p>
  </w:endnote>
  <w:endnote w:type="continuationSeparator" w:id="1">
    <w:p w:rsidR="00EB35A7" w:rsidRDefault="00EB35A7" w:rsidP="00B06B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39298"/>
      <w:docPartObj>
        <w:docPartGallery w:val="Page Numbers (Bottom of Page)"/>
        <w:docPartUnique/>
      </w:docPartObj>
    </w:sdtPr>
    <w:sdtContent>
      <w:p w:rsidR="00B06B5C" w:rsidRDefault="00357EDA">
        <w:pPr>
          <w:pStyle w:val="Footer"/>
          <w:jc w:val="right"/>
        </w:pPr>
        <w:fldSimple w:instr=" PAGE   \* MERGEFORMAT ">
          <w:r w:rsidR="0017121E">
            <w:rPr>
              <w:noProof/>
            </w:rPr>
            <w:t>14</w:t>
          </w:r>
        </w:fldSimple>
      </w:p>
    </w:sdtContent>
  </w:sdt>
  <w:p w:rsidR="00B06B5C" w:rsidRDefault="00B06B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5A7" w:rsidRDefault="00EB35A7" w:rsidP="00B06B5C">
      <w:pPr>
        <w:spacing w:after="0"/>
      </w:pPr>
      <w:r>
        <w:separator/>
      </w:r>
    </w:p>
  </w:footnote>
  <w:footnote w:type="continuationSeparator" w:id="1">
    <w:p w:rsidR="00EB35A7" w:rsidRDefault="00EB35A7" w:rsidP="00B06B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31F5F"/>
    <w:multiLevelType w:val="multilevel"/>
    <w:tmpl w:val="591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826B8"/>
    <w:multiLevelType w:val="hybridMultilevel"/>
    <w:tmpl w:val="2B5CD7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A372EC"/>
    <w:multiLevelType w:val="hybridMultilevel"/>
    <w:tmpl w:val="1D0CC572"/>
    <w:lvl w:ilvl="0" w:tplc="BF7A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C4D84"/>
    <w:multiLevelType w:val="hybridMultilevel"/>
    <w:tmpl w:val="FDF2EE62"/>
    <w:lvl w:ilvl="0" w:tplc="FC863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E381D"/>
    <w:multiLevelType w:val="hybridMultilevel"/>
    <w:tmpl w:val="6CE4D8D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87B38"/>
    <w:multiLevelType w:val="hybridMultilevel"/>
    <w:tmpl w:val="CEC4B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A769C9"/>
    <w:multiLevelType w:val="hybridMultilevel"/>
    <w:tmpl w:val="708AFF30"/>
    <w:lvl w:ilvl="0" w:tplc="BF7A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300CB"/>
    <w:multiLevelType w:val="hybridMultilevel"/>
    <w:tmpl w:val="5476CE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451043"/>
    <w:multiLevelType w:val="hybridMultilevel"/>
    <w:tmpl w:val="1054EE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1B2018"/>
    <w:multiLevelType w:val="hybridMultilevel"/>
    <w:tmpl w:val="664C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0"/>
  </w:num>
  <w:num w:numId="5">
    <w:abstractNumId w:val="6"/>
  </w:num>
  <w:num w:numId="6">
    <w:abstractNumId w:val="2"/>
  </w:num>
  <w:num w:numId="7">
    <w:abstractNumId w:val="0"/>
  </w:num>
  <w:num w:numId="8">
    <w:abstractNumId w:val="6"/>
  </w:num>
  <w:num w:numId="9">
    <w:abstractNumId w:val="2"/>
  </w:num>
  <w:num w:numId="10">
    <w:abstractNumId w:val="0"/>
  </w:num>
  <w:num w:numId="11">
    <w:abstractNumId w:val="6"/>
  </w:num>
  <w:num w:numId="12">
    <w:abstractNumId w:val="2"/>
  </w:num>
  <w:num w:numId="13">
    <w:abstractNumId w:val="0"/>
  </w:num>
  <w:num w:numId="14">
    <w:abstractNumId w:val="6"/>
  </w:num>
  <w:num w:numId="15">
    <w:abstractNumId w:val="2"/>
  </w:num>
  <w:num w:numId="16">
    <w:abstractNumId w:val="11"/>
  </w:num>
  <w:num w:numId="17">
    <w:abstractNumId w:val="4"/>
  </w:num>
  <w:num w:numId="18">
    <w:abstractNumId w:val="8"/>
  </w:num>
  <w:num w:numId="19">
    <w:abstractNumId w:val="5"/>
  </w:num>
  <w:num w:numId="20">
    <w:abstractNumId w:val="1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9"/>
  </w:num>
  <w:num w:numId="24">
    <w:abstractNumId w:val="3"/>
  </w:num>
  <w:num w:numId="25">
    <w:abstractNumId w:val="7"/>
  </w:num>
  <w:num w:numId="26">
    <w:abstractNumId w:val="2"/>
    <w:lvlOverride w:ilvl="0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</w:num>
  <w:num w:numId="29">
    <w:abstractNumId w:val="10"/>
  </w:num>
  <w:num w:numId="30">
    <w:abstractNumId w:val="6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108"/>
    <w:rsid w:val="00006108"/>
    <w:rsid w:val="0001777B"/>
    <w:rsid w:val="00020A19"/>
    <w:rsid w:val="00037248"/>
    <w:rsid w:val="000534B4"/>
    <w:rsid w:val="00061B70"/>
    <w:rsid w:val="0006425F"/>
    <w:rsid w:val="00096943"/>
    <w:rsid w:val="000C2E5A"/>
    <w:rsid w:val="000D77BF"/>
    <w:rsid w:val="000E2915"/>
    <w:rsid w:val="000F22D9"/>
    <w:rsid w:val="00107947"/>
    <w:rsid w:val="00133758"/>
    <w:rsid w:val="00143239"/>
    <w:rsid w:val="0017121E"/>
    <w:rsid w:val="00172363"/>
    <w:rsid w:val="00181C93"/>
    <w:rsid w:val="00181D84"/>
    <w:rsid w:val="00183929"/>
    <w:rsid w:val="001A61B0"/>
    <w:rsid w:val="001B6B72"/>
    <w:rsid w:val="001C2B7C"/>
    <w:rsid w:val="001E0A07"/>
    <w:rsid w:val="001E7177"/>
    <w:rsid w:val="001F543D"/>
    <w:rsid w:val="001F704D"/>
    <w:rsid w:val="001F76F0"/>
    <w:rsid w:val="00220C58"/>
    <w:rsid w:val="00240E77"/>
    <w:rsid w:val="002518E2"/>
    <w:rsid w:val="00295361"/>
    <w:rsid w:val="002C4D95"/>
    <w:rsid w:val="002E0978"/>
    <w:rsid w:val="00300302"/>
    <w:rsid w:val="003111F4"/>
    <w:rsid w:val="00321CFE"/>
    <w:rsid w:val="00341F4F"/>
    <w:rsid w:val="0034759D"/>
    <w:rsid w:val="00357EDA"/>
    <w:rsid w:val="0037264B"/>
    <w:rsid w:val="003A2243"/>
    <w:rsid w:val="003B385E"/>
    <w:rsid w:val="003D562C"/>
    <w:rsid w:val="003F0CE3"/>
    <w:rsid w:val="00434B2F"/>
    <w:rsid w:val="00456848"/>
    <w:rsid w:val="00456948"/>
    <w:rsid w:val="0046199F"/>
    <w:rsid w:val="00462F1A"/>
    <w:rsid w:val="00490ED8"/>
    <w:rsid w:val="004A49DB"/>
    <w:rsid w:val="004B3EF6"/>
    <w:rsid w:val="004C2F90"/>
    <w:rsid w:val="004F59C1"/>
    <w:rsid w:val="00507C7B"/>
    <w:rsid w:val="00540A9D"/>
    <w:rsid w:val="00541018"/>
    <w:rsid w:val="00550F1F"/>
    <w:rsid w:val="005522C4"/>
    <w:rsid w:val="00555F8F"/>
    <w:rsid w:val="00595D99"/>
    <w:rsid w:val="00597934"/>
    <w:rsid w:val="005B4214"/>
    <w:rsid w:val="005B5458"/>
    <w:rsid w:val="005B7381"/>
    <w:rsid w:val="005D6B83"/>
    <w:rsid w:val="005F5EF8"/>
    <w:rsid w:val="00613DF5"/>
    <w:rsid w:val="00646CD5"/>
    <w:rsid w:val="0066167B"/>
    <w:rsid w:val="00661A2A"/>
    <w:rsid w:val="00671D95"/>
    <w:rsid w:val="00694DB2"/>
    <w:rsid w:val="00696174"/>
    <w:rsid w:val="007169DC"/>
    <w:rsid w:val="00757F68"/>
    <w:rsid w:val="007761D8"/>
    <w:rsid w:val="00790E25"/>
    <w:rsid w:val="00796E68"/>
    <w:rsid w:val="007B59BA"/>
    <w:rsid w:val="007D177B"/>
    <w:rsid w:val="007E4A23"/>
    <w:rsid w:val="007F2A7B"/>
    <w:rsid w:val="00824A86"/>
    <w:rsid w:val="008261CD"/>
    <w:rsid w:val="00827871"/>
    <w:rsid w:val="00840577"/>
    <w:rsid w:val="00851312"/>
    <w:rsid w:val="008615B2"/>
    <w:rsid w:val="0087397A"/>
    <w:rsid w:val="00886872"/>
    <w:rsid w:val="00896918"/>
    <w:rsid w:val="008B5ACA"/>
    <w:rsid w:val="008C5117"/>
    <w:rsid w:val="008C74F2"/>
    <w:rsid w:val="008D3C27"/>
    <w:rsid w:val="008E46D3"/>
    <w:rsid w:val="008F2BFD"/>
    <w:rsid w:val="0090372A"/>
    <w:rsid w:val="00904415"/>
    <w:rsid w:val="00942BF7"/>
    <w:rsid w:val="00946AFD"/>
    <w:rsid w:val="00953BE5"/>
    <w:rsid w:val="00960562"/>
    <w:rsid w:val="00965311"/>
    <w:rsid w:val="0099619D"/>
    <w:rsid w:val="009D5000"/>
    <w:rsid w:val="00A0366A"/>
    <w:rsid w:val="00A1246C"/>
    <w:rsid w:val="00A332F1"/>
    <w:rsid w:val="00A8371D"/>
    <w:rsid w:val="00AC3E6B"/>
    <w:rsid w:val="00AE3A28"/>
    <w:rsid w:val="00B06B5C"/>
    <w:rsid w:val="00B426AC"/>
    <w:rsid w:val="00B45594"/>
    <w:rsid w:val="00B6199E"/>
    <w:rsid w:val="00B64472"/>
    <w:rsid w:val="00B84D5A"/>
    <w:rsid w:val="00B85DE5"/>
    <w:rsid w:val="00BC319E"/>
    <w:rsid w:val="00BE0979"/>
    <w:rsid w:val="00BE19FE"/>
    <w:rsid w:val="00BE2FE1"/>
    <w:rsid w:val="00BE44F3"/>
    <w:rsid w:val="00BE5768"/>
    <w:rsid w:val="00C03A83"/>
    <w:rsid w:val="00C2371A"/>
    <w:rsid w:val="00C31615"/>
    <w:rsid w:val="00C37B52"/>
    <w:rsid w:val="00C479DD"/>
    <w:rsid w:val="00C56E14"/>
    <w:rsid w:val="00C73268"/>
    <w:rsid w:val="00C81E2E"/>
    <w:rsid w:val="00C95FFD"/>
    <w:rsid w:val="00CB1A42"/>
    <w:rsid w:val="00CB458A"/>
    <w:rsid w:val="00CB6F91"/>
    <w:rsid w:val="00CF3029"/>
    <w:rsid w:val="00CF7C52"/>
    <w:rsid w:val="00D10163"/>
    <w:rsid w:val="00D1109D"/>
    <w:rsid w:val="00D24EDE"/>
    <w:rsid w:val="00D31D37"/>
    <w:rsid w:val="00D4373F"/>
    <w:rsid w:val="00D62F65"/>
    <w:rsid w:val="00D66354"/>
    <w:rsid w:val="00D80E2B"/>
    <w:rsid w:val="00D83904"/>
    <w:rsid w:val="00D879A9"/>
    <w:rsid w:val="00D92F18"/>
    <w:rsid w:val="00D93843"/>
    <w:rsid w:val="00DB0303"/>
    <w:rsid w:val="00DB40A4"/>
    <w:rsid w:val="00DB6FA6"/>
    <w:rsid w:val="00DC7727"/>
    <w:rsid w:val="00DD7BCE"/>
    <w:rsid w:val="00DE6E85"/>
    <w:rsid w:val="00DF052A"/>
    <w:rsid w:val="00DF689D"/>
    <w:rsid w:val="00E44CE3"/>
    <w:rsid w:val="00E45412"/>
    <w:rsid w:val="00E47DE1"/>
    <w:rsid w:val="00E602D8"/>
    <w:rsid w:val="00EA644D"/>
    <w:rsid w:val="00EA6580"/>
    <w:rsid w:val="00EB0FF3"/>
    <w:rsid w:val="00EB35A7"/>
    <w:rsid w:val="00ED0A66"/>
    <w:rsid w:val="00F13072"/>
    <w:rsid w:val="00F2050A"/>
    <w:rsid w:val="00F347CD"/>
    <w:rsid w:val="00F37F94"/>
    <w:rsid w:val="00F631B6"/>
    <w:rsid w:val="00F63B28"/>
    <w:rsid w:val="00F71437"/>
    <w:rsid w:val="00F877AB"/>
    <w:rsid w:val="00F906AD"/>
    <w:rsid w:val="00FC5A65"/>
    <w:rsid w:val="00FE4500"/>
    <w:rsid w:val="00FF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7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A4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06B5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B5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06B5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6B5C"/>
    <w:rPr>
      <w:rFonts w:ascii="微软雅黑" w:hAnsi="微软雅黑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C4D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5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7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7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2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pple-converted-space">
    <w:name w:val="apple-converted-space"/>
    <w:basedOn w:val="DefaultParagraphFont"/>
    <w:rsid w:val="00A036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6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0366A"/>
  </w:style>
  <w:style w:type="character" w:customStyle="1" w:styleId="hljs-title">
    <w:name w:val="hljs-title"/>
    <w:basedOn w:val="DefaultParagraphFont"/>
    <w:rsid w:val="00A0366A"/>
  </w:style>
  <w:style w:type="character" w:customStyle="1" w:styleId="hljs-attribute">
    <w:name w:val="hljs-attribute"/>
    <w:basedOn w:val="DefaultParagraphFont"/>
    <w:rsid w:val="00A0366A"/>
  </w:style>
  <w:style w:type="character" w:customStyle="1" w:styleId="hljs-value">
    <w:name w:val="hljs-value"/>
    <w:basedOn w:val="DefaultParagraphFont"/>
    <w:rsid w:val="00A0366A"/>
  </w:style>
  <w:style w:type="table" w:styleId="TableGrid">
    <w:name w:val="Table Grid"/>
    <w:basedOn w:val="TableNormal"/>
    <w:uiPriority w:val="59"/>
    <w:rsid w:val="00C56E1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0CE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ont1">
    <w:name w:val="font1"/>
    <w:basedOn w:val="DefaultParagraphFont"/>
    <w:rsid w:val="00F13072"/>
  </w:style>
  <w:style w:type="character" w:customStyle="1" w:styleId="font2">
    <w:name w:val="font2"/>
    <w:basedOn w:val="DefaultParagraphFont"/>
    <w:rsid w:val="00F13072"/>
  </w:style>
  <w:style w:type="character" w:customStyle="1" w:styleId="Heading4Char">
    <w:name w:val="Heading 4 Char"/>
    <w:basedOn w:val="DefaultParagraphFont"/>
    <w:link w:val="Heading4"/>
    <w:uiPriority w:val="9"/>
    <w:rsid w:val="005F5EF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root@172.17.128.83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2934</TotalTime>
  <Pages>15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184</cp:revision>
  <dcterms:created xsi:type="dcterms:W3CDTF">2015-07-17T07:26:00Z</dcterms:created>
  <dcterms:modified xsi:type="dcterms:W3CDTF">2015-12-23T03:08:00Z</dcterms:modified>
</cp:coreProperties>
</file>