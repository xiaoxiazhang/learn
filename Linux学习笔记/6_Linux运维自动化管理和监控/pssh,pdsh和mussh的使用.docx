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812745" w:rsidP="00812745">
      <w:pPr>
        <w:pStyle w:val="Title"/>
      </w:pPr>
      <w:r>
        <w:rPr>
          <w:rFonts w:hint="eastAsia"/>
        </w:rPr>
        <w:t>p</w:t>
      </w:r>
      <w:r>
        <w:t>ssh,pdsh</w:t>
      </w:r>
      <w:r>
        <w:rPr>
          <w:rFonts w:hint="eastAsia"/>
        </w:rPr>
        <w:t>和</w:t>
      </w:r>
      <w:r>
        <w:rPr>
          <w:rFonts w:hint="eastAsia"/>
        </w:rPr>
        <w:t>mussh</w:t>
      </w:r>
      <w:r>
        <w:rPr>
          <w:rFonts w:hint="eastAsia"/>
        </w:rPr>
        <w:t>的使用</w:t>
      </w:r>
    </w:p>
    <w:p w:rsidR="00C8387C" w:rsidRPr="00C8387C" w:rsidRDefault="00C8387C" w:rsidP="00C8387C">
      <w:pPr>
        <w:pStyle w:val="Heading1"/>
      </w:pPr>
      <w:r w:rsidRPr="00C8387C">
        <w:rPr>
          <w:rFonts w:hint="eastAsia"/>
        </w:rPr>
        <w:t>SSH</w:t>
      </w:r>
      <w:r w:rsidRPr="00C8387C">
        <w:rPr>
          <w:rFonts w:hint="eastAsia"/>
        </w:rPr>
        <w:t>免密码登陆远程服务器</w:t>
      </w:r>
    </w:p>
    <w:p w:rsidR="00C8387C" w:rsidRPr="00C8387C" w:rsidRDefault="00C8387C" w:rsidP="00C8387C"/>
    <w:p w:rsidR="002A4EBC" w:rsidRDefault="002A4EBC" w:rsidP="002A4EBC">
      <w:pPr>
        <w:ind w:firstLine="360"/>
      </w:pPr>
      <w:r>
        <w:rPr>
          <w:rFonts w:hint="eastAsia"/>
        </w:rPr>
        <w:t>在</w:t>
      </w:r>
      <w:r>
        <w:t>linux系统中,ssh是远程登录的默认工具,因为该工具的协议使用了RSA/DSA的加密算法.该工具做linux系统的远程管理是非常安全的。telnet,因为其不安全性,在linux系统中被搁置使用了。</w:t>
      </w:r>
    </w:p>
    <w:p w:rsidR="002A4EBC" w:rsidRDefault="002A4EBC" w:rsidP="00C8387C">
      <w:pPr>
        <w:ind w:firstLine="465"/>
      </w:pPr>
      <w:r>
        <w:t>" 公私钥"认证方式简单的解释:首先在客户端上创建一对公私钥 （公钥文件：~/.ssh/id_rsa.pub； 私钥文件：~/.ssh/id_rsa）。然后把公钥放到服务器上（~/.ssh/authorized_keys）, 自己保留好私钥.在使用ssh登录时,ssh程序会发送私钥去和服务器上的公钥做匹配.如果匹配成功就可以登录了。</w:t>
      </w:r>
    </w:p>
    <w:p w:rsidR="00C8387C" w:rsidRDefault="00C8387C" w:rsidP="00C8387C">
      <w:pPr>
        <w:pStyle w:val="Heading2"/>
      </w:pPr>
      <w:r w:rsidRPr="00C8387C">
        <w:rPr>
          <w:rFonts w:hint="eastAsia"/>
        </w:rPr>
        <w:t>确认系统已经安装了</w:t>
      </w:r>
      <w:r w:rsidRPr="00C8387C">
        <w:t>SSH</w:t>
      </w:r>
    </w:p>
    <w:p w:rsidR="00E0637D" w:rsidRDefault="00E0637D" w:rsidP="00E0637D">
      <w:pPr>
        <w:rPr>
          <w:rStyle w:val="Strong"/>
          <w:b w:val="0"/>
          <w:color w:val="333333"/>
        </w:rPr>
      </w:pPr>
      <w:r w:rsidRPr="00E0637D">
        <w:rPr>
          <w:rStyle w:val="Strong"/>
          <w:b w:val="0"/>
          <w:color w:val="333333"/>
        </w:rPr>
        <w:t>rpm -qa | grep openssh</w:t>
      </w:r>
    </w:p>
    <w:p w:rsidR="00E0637D" w:rsidRDefault="00E0637D" w:rsidP="00C8387C">
      <w:pPr>
        <w:pStyle w:val="NormalWeb"/>
        <w:shd w:val="clear" w:color="auto" w:fill="FFFFFF"/>
        <w:spacing w:before="0" w:beforeAutospacing="0" w:after="0" w:afterAutospacing="0" w:line="420" w:lineRule="atLeast"/>
        <w:ind w:left="360"/>
        <w:jc w:val="both"/>
        <w:rPr>
          <w:rStyle w:val="Strong"/>
          <w:rFonts w:ascii="微软雅黑" w:eastAsia="微软雅黑" w:hAnsi="微软雅黑" w:cstheme="minorBidi"/>
          <w:b w:val="0"/>
          <w:color w:val="333333"/>
          <w:szCs w:val="22"/>
        </w:rPr>
      </w:pPr>
      <w:r w:rsidRPr="00E0637D">
        <w:rPr>
          <w:rStyle w:val="Strong"/>
          <w:rFonts w:ascii="微软雅黑" w:eastAsia="微软雅黑" w:hAnsi="微软雅黑" w:cstheme="minorBidi"/>
          <w:b w:val="0"/>
          <w:color w:val="333333"/>
          <w:szCs w:val="22"/>
        </w:rPr>
        <w:t>rpm -qa | grep rsync</w:t>
      </w:r>
    </w:p>
    <w:p w:rsidR="00EB04DC" w:rsidRDefault="00EB04DC" w:rsidP="00C8387C">
      <w:pPr>
        <w:pStyle w:val="NormalWeb"/>
        <w:shd w:val="clear" w:color="auto" w:fill="FFFFFF"/>
        <w:spacing w:before="0" w:beforeAutospacing="0" w:after="0" w:afterAutospacing="0" w:line="420" w:lineRule="atLeast"/>
        <w:ind w:left="360"/>
        <w:jc w:val="both"/>
        <w:rPr>
          <w:rStyle w:val="Strong"/>
          <w:rFonts w:ascii="微软雅黑" w:eastAsia="微软雅黑" w:hAnsi="微软雅黑"/>
          <w:b w:val="0"/>
          <w:color w:val="333333"/>
        </w:rPr>
      </w:pPr>
      <w:r>
        <w:rPr>
          <w:rStyle w:val="Strong"/>
          <w:rFonts w:ascii="微软雅黑" w:eastAsia="微软雅黑" w:hAnsi="微软雅黑" w:hint="eastAsia"/>
          <w:b w:val="0"/>
          <w:color w:val="333333"/>
        </w:rPr>
        <w:t>//没有安装，则使用yum进程安装</w:t>
      </w:r>
    </w:p>
    <w:p w:rsidR="00C8387C" w:rsidRPr="00C8387C" w:rsidRDefault="00C8387C" w:rsidP="00C8387C">
      <w:r w:rsidRPr="00C8387C">
        <w:t>yum install ssh --&gt;安装SSH协议</w:t>
      </w:r>
    </w:p>
    <w:p w:rsidR="00C8387C" w:rsidRDefault="00C8387C" w:rsidP="00C8387C">
      <w:r w:rsidRPr="00C8387C">
        <w:t>yum install rsync --&gt;rsync是一个远程数据同步工具，可通过LAN/WAN快速同步多台主机间的文件</w:t>
      </w:r>
    </w:p>
    <w:p w:rsidR="00F34202" w:rsidRDefault="00F34202" w:rsidP="00C8387C">
      <w:r w:rsidRPr="00F34202">
        <w:t>service sshd restart --&gt;启动服务</w:t>
      </w:r>
    </w:p>
    <w:p w:rsidR="00F34202" w:rsidRDefault="00F34202" w:rsidP="00F34202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生成秘钥对</w:t>
      </w:r>
    </w:p>
    <w:p w:rsidR="00F34202" w:rsidRPr="00F34202" w:rsidRDefault="00032747" w:rsidP="00F34202">
      <w:r>
        <w:rPr>
          <w:rFonts w:hint="eastAsia"/>
        </w:rPr>
        <w:t>###</w:t>
      </w:r>
      <w:r w:rsidR="00F34202" w:rsidRPr="00F34202">
        <w:t>id_rsa和id_rsa.pub，默认存储在</w:t>
      </w:r>
      <w:r w:rsidR="00F34202">
        <w:rPr>
          <w:rFonts w:hint="eastAsia"/>
        </w:rPr>
        <w:t>~</w:t>
      </w:r>
      <w:r w:rsidR="00F34202" w:rsidRPr="00F34202">
        <w:t>/.ssh"目录下。</w:t>
      </w:r>
    </w:p>
    <w:p w:rsidR="00E0637D" w:rsidRDefault="00E0637D" w:rsidP="00F34202">
      <w:r w:rsidRPr="00E0637D">
        <w:t>ssh-keygen -t rsa -P ''</w:t>
      </w:r>
    </w:p>
    <w:p w:rsidR="00F34202" w:rsidRDefault="00032747" w:rsidP="00F34202">
      <w:r>
        <w:rPr>
          <w:rFonts w:hint="eastAsia"/>
        </w:rPr>
        <w:t>###</w:t>
      </w:r>
      <w:r w:rsidR="00F34202" w:rsidRPr="00F34202">
        <w:rPr>
          <w:rFonts w:hint="eastAsia"/>
        </w:rPr>
        <w:t>把</w:t>
      </w:r>
      <w:r w:rsidR="00F34202" w:rsidRPr="00F34202">
        <w:t>id_rsa.pub追加到授权的key里面去</w:t>
      </w:r>
    </w:p>
    <w:p w:rsidR="00441EB1" w:rsidRDefault="00441EB1" w:rsidP="00F34202">
      <w:r w:rsidRPr="00441EB1">
        <w:t>cat ~/.ssh/id_rsa.pub &gt;&gt; ~/.ssh/authorized_keys</w:t>
      </w:r>
    </w:p>
    <w:p w:rsidR="00F34202" w:rsidRDefault="00032747" w:rsidP="00F34202">
      <w:r>
        <w:rPr>
          <w:rFonts w:hint="eastAsia"/>
        </w:rPr>
        <w:t>###</w:t>
      </w:r>
      <w:r w:rsidR="00F34202">
        <w:rPr>
          <w:rFonts w:hint="eastAsia"/>
        </w:rPr>
        <w:t>修改授权</w:t>
      </w:r>
      <w:r w:rsidR="00F34202">
        <w:t>key的权限</w:t>
      </w:r>
    </w:p>
    <w:p w:rsidR="00C8387C" w:rsidRDefault="00F34202" w:rsidP="00F34202">
      <w:r>
        <w:t>chmod 600 ~/.ssh/authorized_keys</w:t>
      </w:r>
    </w:p>
    <w:p w:rsidR="00032747" w:rsidRDefault="00032747" w:rsidP="00032747">
      <w:r>
        <w:rPr>
          <w:rFonts w:hint="eastAsia"/>
        </w:rPr>
        <w:t>###修改</w:t>
      </w:r>
      <w:r>
        <w:t>SSH配置文件</w:t>
      </w:r>
      <w:r>
        <w:rPr>
          <w:rFonts w:hint="eastAsia"/>
        </w:rPr>
        <w:t xml:space="preserve"> </w:t>
      </w:r>
      <w:r>
        <w:t>su -  --&gt;登陆root用户修改配置文件</w:t>
      </w:r>
    </w:p>
    <w:p w:rsidR="00032747" w:rsidRDefault="00032747" w:rsidP="00032747">
      <w:r>
        <w:lastRenderedPageBreak/>
        <w:t>vim /etc/ssh/sshd_config --&gt;去掉下图中三行的注释</w:t>
      </w:r>
    </w:p>
    <w:p w:rsidR="00032747" w:rsidRDefault="00032747" w:rsidP="00032747">
      <w:r>
        <w:rPr>
          <w:rFonts w:hint="eastAsia"/>
          <w:noProof/>
        </w:rPr>
        <w:drawing>
          <wp:inline distT="0" distB="0" distL="0" distR="0">
            <wp:extent cx="5476875" cy="3238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EDE" w:rsidRDefault="00963EDE" w:rsidP="00963EDE">
      <w:r>
        <w:rPr>
          <w:rFonts w:hint="eastAsia"/>
        </w:rPr>
        <w:t>修改本机配置</w:t>
      </w:r>
      <w:r>
        <w:t xml:space="preserve">: /etc/ssh/ssh_config </w:t>
      </w:r>
    </w:p>
    <w:p w:rsidR="00963EDE" w:rsidRDefault="00963EDE" w:rsidP="00963EDE">
      <w:r>
        <w:t>#  StrictHostKeyChecking ask 改成StrictHostKeyChecking no</w:t>
      </w:r>
    </w:p>
    <w:p w:rsidR="00032747" w:rsidRDefault="00032747" w:rsidP="00032747">
      <w:r>
        <w:rPr>
          <w:rFonts w:hint="eastAsia"/>
        </w:rPr>
        <w:t>###测试连接</w:t>
      </w:r>
    </w:p>
    <w:p w:rsidR="00032747" w:rsidRDefault="00032747" w:rsidP="00032747">
      <w:r>
        <w:t>service sshd restart --&gt;重启ssh服务,</w:t>
      </w:r>
    </w:p>
    <w:p w:rsidR="00DB3CA6" w:rsidRDefault="00032747" w:rsidP="00EC2A0E">
      <w:r>
        <w:t>ssh localhost --&gt;连接普通用户测试</w:t>
      </w:r>
    </w:p>
    <w:p w:rsidR="00DB3CA6" w:rsidRDefault="00DB3CA6" w:rsidP="00DB3CA6">
      <w:pPr>
        <w:pStyle w:val="Heading2"/>
      </w:pPr>
      <w:r>
        <w:rPr>
          <w:rFonts w:hint="eastAsia"/>
        </w:rPr>
        <w:t>配置远程服务器</w:t>
      </w:r>
    </w:p>
    <w:p w:rsidR="00DB3CA6" w:rsidRPr="00DB3CA6" w:rsidRDefault="00DB3CA6" w:rsidP="00DB3CA6">
      <w:r>
        <w:rPr>
          <w:rFonts w:hint="eastAsia"/>
        </w:rPr>
        <w:t>###把本地的公钥传给服务器</w:t>
      </w:r>
    </w:p>
    <w:p w:rsidR="00DB3CA6" w:rsidRDefault="00DB3CA6" w:rsidP="00DB3CA6">
      <w:r w:rsidRPr="00DB3CA6">
        <w:t>scp ~/.ssh/id_rsa.pub 远程用户名@远程服务器IP:~/</w:t>
      </w:r>
    </w:p>
    <w:p w:rsidR="00DB3CA6" w:rsidRDefault="00DB3CA6" w:rsidP="00DB3CA6">
      <w:r>
        <w:rPr>
          <w:rFonts w:hint="eastAsia"/>
        </w:rPr>
        <w:t>###</w:t>
      </w:r>
      <w:r w:rsidR="00EC2A0E" w:rsidRPr="00EC2A0E">
        <w:rPr>
          <w:rFonts w:hint="eastAsia"/>
        </w:rPr>
        <w:t>追加公钥到授权</w:t>
      </w:r>
      <w:r w:rsidR="00EC2A0E" w:rsidRPr="00EC2A0E">
        <w:t>key中</w:t>
      </w:r>
    </w:p>
    <w:p w:rsidR="00DB3CA6" w:rsidRDefault="00DB3CA6" w:rsidP="00EC2A0E">
      <w:pPr>
        <w:rPr>
          <w:b/>
          <w:shd w:val="clear" w:color="auto" w:fill="FFFFFF"/>
        </w:rPr>
      </w:pPr>
      <w:r w:rsidRPr="00EC2A0E">
        <w:rPr>
          <w:rStyle w:val="Strong"/>
          <w:rFonts w:hint="eastAsia"/>
          <w:b w:val="0"/>
          <w:color w:val="333333"/>
          <w:shd w:val="clear" w:color="auto" w:fill="FFFFFF"/>
        </w:rPr>
        <w:t>cat ~/id_rsa.pub &gt;&gt; ~/.ssh/authorized_keys</w:t>
      </w:r>
      <w:r w:rsidRPr="00EC2A0E">
        <w:rPr>
          <w:rFonts w:hint="eastAsia"/>
          <w:b/>
          <w:shd w:val="clear" w:color="auto" w:fill="FFFFFF"/>
        </w:rPr>
        <w:t xml:space="preserve">  </w:t>
      </w:r>
    </w:p>
    <w:p w:rsidR="00EC2A0E" w:rsidRPr="00EC2A0E" w:rsidRDefault="00EC2A0E" w:rsidP="00EC2A0E">
      <w:pPr>
        <w:rPr>
          <w:shd w:val="clear" w:color="auto" w:fill="FFFFFF"/>
        </w:rPr>
      </w:pPr>
      <w:r w:rsidRPr="00EC2A0E">
        <w:rPr>
          <w:shd w:val="clear" w:color="auto" w:fill="FFFFFF"/>
        </w:rPr>
        <w:t>###修改授权key的权限</w:t>
      </w:r>
    </w:p>
    <w:p w:rsidR="00EC2A0E" w:rsidRDefault="00EC2A0E" w:rsidP="00EC2A0E">
      <w:r w:rsidRPr="00EC2A0E">
        <w:t>chmod 600 ~/.ssh/authorized_keys</w:t>
      </w:r>
    </w:p>
    <w:p w:rsidR="00EC2A0E" w:rsidRPr="00EC2A0E" w:rsidRDefault="00EC2A0E" w:rsidP="00EC2A0E">
      <w:r>
        <w:rPr>
          <w:rFonts w:hint="eastAsia"/>
          <w:color w:val="333333"/>
          <w:shd w:val="clear" w:color="auto" w:fill="FFFFFF"/>
        </w:rPr>
        <w:t>###修改SSH配置文件</w:t>
      </w:r>
      <w:r w:rsidR="00051A78">
        <w:rPr>
          <w:rFonts w:hint="eastAsia"/>
          <w:color w:val="333333"/>
          <w:shd w:val="clear" w:color="auto" w:fill="FFFFFF"/>
        </w:rPr>
        <w:t>(可以不配置)</w:t>
      </w:r>
    </w:p>
    <w:p w:rsidR="00EC2A0E" w:rsidRDefault="00EC2A0E" w:rsidP="00051A78">
      <w:r>
        <w:t>vim /etc/ssh/sshd_config</w:t>
      </w:r>
      <w:r>
        <w:rPr>
          <w:rFonts w:hint="eastAsia"/>
        </w:rPr>
        <w:t>（同上）</w:t>
      </w:r>
      <w:r w:rsidR="00051A78">
        <w:rPr>
          <w:rFonts w:hint="eastAsia"/>
        </w:rPr>
        <w:t>,</w:t>
      </w:r>
      <w:r w:rsidRPr="00EC2A0E">
        <w:t>service sshd restart</w:t>
      </w:r>
    </w:p>
    <w:p w:rsidR="00FD3E02" w:rsidRDefault="00FD3E02" w:rsidP="00FD3E02">
      <w:pPr>
        <w:pStyle w:val="Heading1"/>
      </w:pPr>
      <w:r>
        <w:rPr>
          <w:rFonts w:hint="eastAsia"/>
        </w:rPr>
        <w:lastRenderedPageBreak/>
        <w:t>ssh</w:t>
      </w:r>
      <w:r>
        <w:rPr>
          <w:rFonts w:hint="eastAsia"/>
        </w:rPr>
        <w:t>自动化登录</w:t>
      </w:r>
    </w:p>
    <w:p w:rsidR="00FD3E02" w:rsidRPr="00FD3E02" w:rsidRDefault="00FD3E02" w:rsidP="00FD3E02">
      <w:r>
        <w:rPr>
          <w:rFonts w:hint="eastAsia"/>
        </w:rPr>
        <w:t>第一步：创建公钥和私钥（默认保存在~/.ssh下）</w:t>
      </w:r>
    </w:p>
    <w:p w:rsidR="00FD3E02" w:rsidRDefault="00FD3E02" w:rsidP="00FD3E02">
      <w:r w:rsidRPr="00E0637D">
        <w:t>ssh-keygen -t rsa -P ''</w:t>
      </w:r>
      <w:r>
        <w:rPr>
          <w:rFonts w:hint="eastAsia"/>
        </w:rPr>
        <w:t>(回车)</w:t>
      </w:r>
    </w:p>
    <w:p w:rsidR="00AD6D42" w:rsidRDefault="00AD6D42" w:rsidP="00FD3E02">
      <w:r>
        <w:rPr>
          <w:rFonts w:hint="eastAsia"/>
        </w:rPr>
        <w:t>或者</w:t>
      </w:r>
      <w:r w:rsidRPr="00AD6D42">
        <w:t>ssh-keygen  -t rsa -P '' -f /root/.ssh/id_rsa</w:t>
      </w:r>
    </w:p>
    <w:p w:rsidR="00FD3E02" w:rsidRDefault="00FD3E02" w:rsidP="00FD3E02">
      <w:r>
        <w:rPr>
          <w:rFonts w:hint="eastAsia"/>
        </w:rPr>
        <w:t>第二步：建立</w:t>
      </w:r>
      <w:r>
        <w:t>/etc/pssh/hosts</w:t>
      </w:r>
      <w:r>
        <w:rPr>
          <w:rFonts w:hint="eastAsia"/>
        </w:rPr>
        <w:t>(通讯主机</w:t>
      </w:r>
      <w:r w:rsidR="00CE4404">
        <w:rPr>
          <w:rFonts w:hint="eastAsia"/>
        </w:rPr>
        <w:t>，用户名，密码</w:t>
      </w:r>
      <w:r>
        <w:rPr>
          <w:rFonts w:hint="eastAsia"/>
        </w:rPr>
        <w:t>)</w:t>
      </w:r>
    </w:p>
    <w:p w:rsidR="00614E08" w:rsidRDefault="00614E08" w:rsidP="00FD3E02">
      <w:r>
        <w:rPr>
          <w:rFonts w:hint="eastAsia"/>
        </w:rPr>
        <w:t xml:space="preserve">mkdir </w:t>
      </w:r>
      <w:r>
        <w:t>–</w:t>
      </w:r>
      <w:r>
        <w:rPr>
          <w:rFonts w:hint="eastAsia"/>
        </w:rPr>
        <w:t>p /etc/pssh</w:t>
      </w:r>
    </w:p>
    <w:p w:rsidR="00614E08" w:rsidRDefault="00614E08" w:rsidP="00FD3E02">
      <w:r>
        <w:rPr>
          <w:rFonts w:hint="eastAsia"/>
        </w:rPr>
        <w:t>vi  /etc/pssh/hosts</w:t>
      </w:r>
    </w:p>
    <w:p w:rsidR="00FD3E02" w:rsidRDefault="00FD3E02" w:rsidP="00FD3E02">
      <w:r>
        <w:t>[root@vdlbnjavacoe02 test]# cat /etc/pssh/hosts</w:t>
      </w:r>
    </w:p>
    <w:p w:rsidR="00FD3E02" w:rsidRDefault="00FD3E02" w:rsidP="00FD3E02">
      <w:r>
        <w:t>172.16.129.56 root htYun@pass</w:t>
      </w:r>
    </w:p>
    <w:p w:rsidR="00FD3E02" w:rsidRDefault="00FD3E02" w:rsidP="0012578D">
      <w:r>
        <w:t>172.16.129.212 root htYun@pass</w:t>
      </w:r>
    </w:p>
    <w:p w:rsidR="00FD3E02" w:rsidRDefault="0012578D" w:rsidP="00FD3E02">
      <w:r>
        <w:rPr>
          <w:rFonts w:hint="eastAsia"/>
        </w:rPr>
        <w:t>第三</w:t>
      </w:r>
      <w:r w:rsidR="00FD3E02">
        <w:rPr>
          <w:rFonts w:hint="eastAsia"/>
        </w:rPr>
        <w:t>步：</w:t>
      </w:r>
      <w:r w:rsidR="00FD3E02">
        <w:t>[root@vdlbnjavacoe02 test]# vi buildSSH</w:t>
      </w:r>
    </w:p>
    <w:p w:rsidR="0012578D" w:rsidRDefault="0012578D" w:rsidP="00FD3E02">
      <w:r>
        <w:rPr>
          <w:rFonts w:hint="eastAsia"/>
        </w:rPr>
        <w:t>yum install expect -y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FD3E02" w:rsidTr="00FD3E02">
        <w:tc>
          <w:tcPr>
            <w:tcW w:w="8298" w:type="dxa"/>
          </w:tcPr>
          <w:p w:rsidR="00FD3E02" w:rsidRDefault="00FD3E02" w:rsidP="00FD3E02">
            <w:r>
              <w:t>#!/bin/bash</w:t>
            </w:r>
          </w:p>
          <w:p w:rsidR="00FD3E02" w:rsidRDefault="00FD3E02" w:rsidP="00FD3E02">
            <w:r>
              <w:t>HOST_DIR=/etc/pssh/hosts</w:t>
            </w:r>
          </w:p>
          <w:p w:rsidR="00B83843" w:rsidRDefault="00B83843" w:rsidP="00FD3E02">
            <w:r w:rsidRPr="00AD6D42">
              <w:t xml:space="preserve">ssh-keygen  -t rsa -P '' -f </w:t>
            </w:r>
            <w:r w:rsidR="002F49B1">
              <w:t>~</w:t>
            </w:r>
            <w:r w:rsidRPr="00AD6D42">
              <w:t>/.ssh/id_rsa</w:t>
            </w:r>
            <w:r>
              <w:rPr>
                <w:rFonts w:hint="eastAsia"/>
              </w:rPr>
              <w:t xml:space="preserve"> &gt;/dev/null</w:t>
            </w:r>
          </w:p>
          <w:p w:rsidR="00FD3E02" w:rsidRDefault="00AD30D4" w:rsidP="00FD3E02">
            <w:r>
              <w:t xml:space="preserve">cat </w:t>
            </w:r>
            <w:r w:rsidR="0077077B">
              <w:t>~</w:t>
            </w:r>
            <w:r w:rsidR="00FD3E02">
              <w:t>/.ssh/id_rsa.pub &gt;&gt; ~/.ssh/authorized_keys</w:t>
            </w:r>
          </w:p>
          <w:p w:rsidR="00FD3E02" w:rsidRDefault="00FD3E02" w:rsidP="00FD3E02">
            <w:r>
              <w:t>chmod 600 ~/.ssh/authorized_keys</w:t>
            </w:r>
          </w:p>
          <w:p w:rsidR="00FD3E02" w:rsidRDefault="00FD3E02" w:rsidP="00FD3E02">
            <w:r>
              <w:t>sed -i 's/^#RSAAuthentication/RSAAuthentication yes/' /etc/ssh/sshd_config</w:t>
            </w:r>
          </w:p>
          <w:p w:rsidR="00FD3E02" w:rsidRDefault="00FD3E02" w:rsidP="00FD3E02">
            <w:r>
              <w:t>sed -i 's/^#PubkeyAuthentication/PubkeyAuthentication/' /etc/ssh/sshd_config</w:t>
            </w:r>
          </w:p>
          <w:p w:rsidR="00FD3E02" w:rsidRDefault="00FD3E02" w:rsidP="00FD3E02">
            <w:r>
              <w:t>sed -i 's/^#AuthorizedKeysFile/AuthorizedKeysFile/' /etc/ssh/sshd_config</w:t>
            </w:r>
          </w:p>
          <w:p w:rsidR="00FD3E02" w:rsidRDefault="00FD3E02" w:rsidP="00FD3E02"/>
          <w:p w:rsidR="00FD3E02" w:rsidRDefault="00FD3E02" w:rsidP="00FD3E02">
            <w:r>
              <w:t>for i in `awk '{print $1}' $HOST_DIR`</w:t>
            </w:r>
          </w:p>
          <w:p w:rsidR="00FD3E02" w:rsidRDefault="00FD3E02" w:rsidP="00FD3E02">
            <w:r>
              <w:t xml:space="preserve">  do</w:t>
            </w:r>
          </w:p>
          <w:p w:rsidR="00FD3E02" w:rsidRDefault="00FD3E02" w:rsidP="00FD3E02">
            <w:r>
              <w:t xml:space="preserve">    j=`awk -v I="$i" '{if(I==$1)print $2}' $HOST_DIR`</w:t>
            </w:r>
          </w:p>
          <w:p w:rsidR="00FD3E02" w:rsidRDefault="00FD3E02" w:rsidP="00FD3E02">
            <w:r>
              <w:t xml:space="preserve">    k=`awk -v I="$i" '{if(I==$1)print $3}' $HOST_DIR`</w:t>
            </w:r>
          </w:p>
          <w:p w:rsidR="00FD3E02" w:rsidRDefault="00FD3E02" w:rsidP="00FD3E02">
            <w:r>
              <w:t xml:space="preserve">    expect uploadPub $i $j $k</w:t>
            </w:r>
          </w:p>
          <w:p w:rsidR="00FD3E02" w:rsidRDefault="00FD3E02" w:rsidP="00FD3E02">
            <w:r>
              <w:t xml:space="preserve">    expect editKey $i $j $k</w:t>
            </w:r>
          </w:p>
          <w:p w:rsidR="00FD3E02" w:rsidRDefault="00FD3E02" w:rsidP="00221E84">
            <w:r>
              <w:t xml:space="preserve">  done</w:t>
            </w:r>
          </w:p>
        </w:tc>
      </w:tr>
    </w:tbl>
    <w:p w:rsidR="00FD3E02" w:rsidRDefault="00FD3E02" w:rsidP="00FD3E02"/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F776AF" w:rsidTr="00F776AF">
        <w:tc>
          <w:tcPr>
            <w:tcW w:w="8298" w:type="dxa"/>
          </w:tcPr>
          <w:p w:rsidR="00F776AF" w:rsidRDefault="00F776AF" w:rsidP="00F776AF">
            <w:pPr>
              <w:ind w:left="0"/>
            </w:pPr>
            <w:r>
              <w:t>[root@vdlbnjavacoe02 test]# vi uploadPub</w:t>
            </w:r>
          </w:p>
          <w:p w:rsidR="00F776AF" w:rsidRDefault="00F776AF" w:rsidP="00F776AF">
            <w:pPr>
              <w:ind w:left="0"/>
            </w:pPr>
            <w:r>
              <w:t>#!/usr/bin/expect -f</w:t>
            </w:r>
          </w:p>
          <w:p w:rsidR="00F776AF" w:rsidRDefault="00F776AF" w:rsidP="00F776AF">
            <w:pPr>
              <w:ind w:left="0"/>
            </w:pPr>
            <w:r>
              <w:t>set ipaddress [lindex $argv 0]</w:t>
            </w:r>
          </w:p>
          <w:p w:rsidR="00F776AF" w:rsidRDefault="00F776AF" w:rsidP="00F776AF">
            <w:pPr>
              <w:ind w:left="0"/>
            </w:pPr>
            <w:r>
              <w:t>set username [lindex $argv 1]</w:t>
            </w:r>
          </w:p>
          <w:p w:rsidR="00F776AF" w:rsidRDefault="00F776AF" w:rsidP="00F776AF">
            <w:pPr>
              <w:ind w:left="0"/>
            </w:pPr>
            <w:r>
              <w:t>set passwd [lindex $argv 2]</w:t>
            </w:r>
          </w:p>
          <w:p w:rsidR="00F776AF" w:rsidRDefault="00F776AF" w:rsidP="00F776AF">
            <w:pPr>
              <w:ind w:left="0"/>
            </w:pPr>
            <w:r>
              <w:t>if { $argc != 3 } {</w:t>
            </w:r>
          </w:p>
          <w:p w:rsidR="00F776AF" w:rsidRDefault="00F776AF" w:rsidP="00F776AF">
            <w:pPr>
              <w:ind w:left="0"/>
            </w:pPr>
            <w:r>
              <w:t xml:space="preserve"> puts stderr $passwd</w:t>
            </w:r>
          </w:p>
          <w:p w:rsidR="00F776AF" w:rsidRDefault="00F776AF" w:rsidP="00F776AF">
            <w:pPr>
              <w:ind w:left="0"/>
            </w:pPr>
            <w:r>
              <w:t xml:space="preserve"> puts stderr $username</w:t>
            </w:r>
          </w:p>
          <w:p w:rsidR="00F776AF" w:rsidRDefault="00F776AF" w:rsidP="00F776AF">
            <w:pPr>
              <w:ind w:left="0"/>
            </w:pPr>
            <w:r>
              <w:t xml:space="preserve"> exit 1</w:t>
            </w:r>
          </w:p>
          <w:p w:rsidR="00F776AF" w:rsidRDefault="00F776AF" w:rsidP="00F776AF">
            <w:pPr>
              <w:ind w:left="0"/>
            </w:pPr>
            <w:r>
              <w:t xml:space="preserve"> }</w:t>
            </w:r>
          </w:p>
          <w:p w:rsidR="00F776AF" w:rsidRDefault="00F776AF" w:rsidP="00F776AF">
            <w:pPr>
              <w:ind w:left="0"/>
            </w:pPr>
            <w:r>
              <w:t>set timeout 30</w:t>
            </w:r>
          </w:p>
          <w:p w:rsidR="00F776AF" w:rsidRDefault="00F776AF" w:rsidP="00F776AF">
            <w:pPr>
              <w:ind w:left="0"/>
            </w:pPr>
            <w:r>
              <w:t>spawn  scp -r "/root/.ssh/id_rsa.pub"  $username@$ipaddress:~/</w:t>
            </w:r>
          </w:p>
          <w:p w:rsidR="00F776AF" w:rsidRDefault="00F776AF" w:rsidP="00F776AF">
            <w:pPr>
              <w:ind w:left="0"/>
            </w:pPr>
            <w:r>
              <w:t>expect {</w:t>
            </w:r>
          </w:p>
          <w:p w:rsidR="00F776AF" w:rsidRDefault="00F776AF" w:rsidP="00F776AF">
            <w:pPr>
              <w:ind w:left="0"/>
            </w:pPr>
            <w:r>
              <w:t>"yes/no" { send "yes\r";exp_continue }</w:t>
            </w:r>
          </w:p>
          <w:p w:rsidR="00F776AF" w:rsidRDefault="00F776AF" w:rsidP="00F776AF">
            <w:pPr>
              <w:ind w:left="0"/>
            </w:pPr>
            <w:r>
              <w:t>"password:" { send "$passwd\r" }</w:t>
            </w:r>
          </w:p>
          <w:p w:rsidR="00F776AF" w:rsidRDefault="00F776AF" w:rsidP="00F776AF">
            <w:pPr>
              <w:ind w:left="0"/>
            </w:pPr>
            <w:r>
              <w:t>}</w:t>
            </w:r>
          </w:p>
          <w:p w:rsidR="00F776AF" w:rsidRDefault="00F776AF" w:rsidP="00F776AF">
            <w:pPr>
              <w:ind w:left="0"/>
            </w:pPr>
            <w:r>
              <w:t>send "exit/r"</w:t>
            </w:r>
          </w:p>
          <w:p w:rsidR="00F776AF" w:rsidRDefault="00F776AF" w:rsidP="00F776AF">
            <w:pPr>
              <w:ind w:left="0"/>
            </w:pPr>
            <w:r>
              <w:t>expect eof</w:t>
            </w:r>
          </w:p>
        </w:tc>
      </w:tr>
    </w:tbl>
    <w:p w:rsidR="00F776AF" w:rsidRDefault="00F776AF" w:rsidP="00FD3E02"/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F776AF" w:rsidTr="00F776AF">
        <w:tc>
          <w:tcPr>
            <w:tcW w:w="8298" w:type="dxa"/>
          </w:tcPr>
          <w:p w:rsidR="00F776AF" w:rsidRDefault="00F776AF" w:rsidP="00F776AF">
            <w:pPr>
              <w:ind w:left="0"/>
            </w:pPr>
            <w:r>
              <w:t>[root@vdlbnjavacoe02 test]# vi editKey</w:t>
            </w:r>
          </w:p>
          <w:p w:rsidR="00F776AF" w:rsidRDefault="00F776AF" w:rsidP="00F776AF">
            <w:pPr>
              <w:ind w:left="0"/>
            </w:pPr>
            <w:r>
              <w:t>#!/usr/bin/expect -f</w:t>
            </w:r>
          </w:p>
          <w:p w:rsidR="00F776AF" w:rsidRDefault="00F776AF" w:rsidP="00F776AF">
            <w:pPr>
              <w:ind w:left="0"/>
            </w:pPr>
            <w:r>
              <w:t>set ipaddress [lindex $argv 0]</w:t>
            </w:r>
          </w:p>
          <w:p w:rsidR="00F776AF" w:rsidRDefault="00F776AF" w:rsidP="00F776AF">
            <w:pPr>
              <w:ind w:left="0"/>
            </w:pPr>
            <w:r>
              <w:t>set username [lindex $argv 1]</w:t>
            </w:r>
          </w:p>
          <w:p w:rsidR="00F776AF" w:rsidRDefault="00F776AF" w:rsidP="00F776AF">
            <w:pPr>
              <w:ind w:left="0"/>
            </w:pPr>
            <w:r>
              <w:t>set passwd [lindex $argv 2]</w:t>
            </w:r>
          </w:p>
          <w:p w:rsidR="00F776AF" w:rsidRDefault="00F776AF" w:rsidP="00F776AF">
            <w:pPr>
              <w:ind w:left="0"/>
            </w:pPr>
            <w:r>
              <w:t>if { $argc != 3 } {</w:t>
            </w:r>
          </w:p>
          <w:p w:rsidR="00F776AF" w:rsidRDefault="00F776AF" w:rsidP="00F776AF">
            <w:pPr>
              <w:ind w:left="0"/>
            </w:pPr>
            <w:r>
              <w:t xml:space="preserve"> puts stderr $passwd</w:t>
            </w:r>
          </w:p>
          <w:p w:rsidR="00F776AF" w:rsidRDefault="00F776AF" w:rsidP="00F776AF">
            <w:pPr>
              <w:ind w:left="0"/>
            </w:pPr>
            <w:r>
              <w:t xml:space="preserve"> puts stderr $username</w:t>
            </w:r>
          </w:p>
          <w:p w:rsidR="00F776AF" w:rsidRDefault="00F776AF" w:rsidP="00F776AF">
            <w:pPr>
              <w:ind w:left="0"/>
            </w:pPr>
            <w:r>
              <w:t xml:space="preserve"> exit 1</w:t>
            </w:r>
          </w:p>
          <w:p w:rsidR="00F776AF" w:rsidRDefault="00F776AF" w:rsidP="00F776AF">
            <w:pPr>
              <w:ind w:left="0"/>
            </w:pPr>
            <w:r>
              <w:t xml:space="preserve"> }</w:t>
            </w:r>
          </w:p>
          <w:p w:rsidR="00F776AF" w:rsidRDefault="00F776AF" w:rsidP="00F776AF">
            <w:pPr>
              <w:ind w:left="0"/>
            </w:pPr>
            <w:r>
              <w:t>set timeout 30</w:t>
            </w:r>
          </w:p>
          <w:p w:rsidR="00F776AF" w:rsidRDefault="00F776AF" w:rsidP="00F776AF">
            <w:pPr>
              <w:ind w:left="0"/>
            </w:pPr>
            <w:r>
              <w:t>spawn ssh $username@$ipaddress</w:t>
            </w:r>
          </w:p>
          <w:p w:rsidR="00F776AF" w:rsidRDefault="00F776AF" w:rsidP="00F776AF">
            <w:pPr>
              <w:ind w:left="0"/>
            </w:pPr>
            <w:r>
              <w:t>expect {</w:t>
            </w:r>
          </w:p>
          <w:p w:rsidR="00F776AF" w:rsidRDefault="00F776AF" w:rsidP="00F776AF">
            <w:pPr>
              <w:ind w:left="0"/>
            </w:pPr>
            <w:r>
              <w:lastRenderedPageBreak/>
              <w:t>"yes/no" { send "yes\r";exp_continue }</w:t>
            </w:r>
          </w:p>
          <w:p w:rsidR="00F776AF" w:rsidRDefault="00F776AF" w:rsidP="00F776AF">
            <w:pPr>
              <w:ind w:left="0"/>
            </w:pPr>
            <w:r>
              <w:t>"password:" { send "$passwd\r" }</w:t>
            </w:r>
          </w:p>
          <w:p w:rsidR="00F776AF" w:rsidRDefault="00F776AF" w:rsidP="00F776AF">
            <w:pPr>
              <w:ind w:left="0"/>
            </w:pPr>
            <w:r>
              <w:t>}</w:t>
            </w:r>
          </w:p>
          <w:p w:rsidR="00F776AF" w:rsidRDefault="00F776AF" w:rsidP="00F776AF">
            <w:pPr>
              <w:ind w:left="0"/>
            </w:pPr>
            <w:r>
              <w:t>expect "]*"</w:t>
            </w:r>
          </w:p>
          <w:p w:rsidR="00F776AF" w:rsidRDefault="00F776AF" w:rsidP="00F776AF">
            <w:pPr>
              <w:ind w:left="0"/>
            </w:pPr>
            <w:r>
              <w:t>send "cat ~/id_rsa.pub &gt;&gt; ~/.ssh/authorized_keys \r"</w:t>
            </w:r>
          </w:p>
          <w:p w:rsidR="00F776AF" w:rsidRDefault="00F776AF" w:rsidP="00F776AF">
            <w:pPr>
              <w:ind w:left="0"/>
            </w:pPr>
            <w:r>
              <w:t>expect "]*"</w:t>
            </w:r>
          </w:p>
          <w:p w:rsidR="00F776AF" w:rsidRDefault="00F776AF" w:rsidP="00F776AF">
            <w:pPr>
              <w:ind w:left="0"/>
            </w:pPr>
            <w:r>
              <w:t>send "chmod 600 ~/.ssh/authorized_keys \r"</w:t>
            </w:r>
          </w:p>
          <w:p w:rsidR="00F776AF" w:rsidRDefault="00F776AF" w:rsidP="00F776AF">
            <w:pPr>
              <w:ind w:left="0"/>
            </w:pPr>
            <w:r>
              <w:t>send "exit\r "</w:t>
            </w:r>
          </w:p>
          <w:p w:rsidR="00F776AF" w:rsidRDefault="00F776AF" w:rsidP="00F776AF">
            <w:pPr>
              <w:ind w:left="0"/>
            </w:pPr>
            <w:r>
              <w:t>expect eof {exit 1}</w:t>
            </w:r>
          </w:p>
        </w:tc>
      </w:tr>
    </w:tbl>
    <w:p w:rsidR="00F776AF" w:rsidRDefault="00F776AF" w:rsidP="00FD3E02"/>
    <w:p w:rsidR="00395B6E" w:rsidRDefault="005B25BB" w:rsidP="005B25BB">
      <w:pPr>
        <w:pStyle w:val="Heading1"/>
      </w:pPr>
      <w:r>
        <w:t>pssh</w:t>
      </w:r>
      <w:r>
        <w:rPr>
          <w:rFonts w:hint="eastAsia"/>
        </w:rPr>
        <w:t>的使用</w:t>
      </w:r>
    </w:p>
    <w:p w:rsidR="005B25BB" w:rsidRDefault="005B25BB" w:rsidP="005B25BB">
      <w:pPr>
        <w:pStyle w:val="Heading2"/>
        <w:numPr>
          <w:ilvl w:val="0"/>
          <w:numId w:val="16"/>
        </w:numPr>
      </w:pPr>
      <w:r>
        <w:rPr>
          <w:rFonts w:hint="eastAsia"/>
        </w:rPr>
        <w:t>pssh</w:t>
      </w:r>
      <w:r>
        <w:rPr>
          <w:rFonts w:hint="eastAsia"/>
        </w:rPr>
        <w:t>的安装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5B25BB" w:rsidTr="00E65B1F">
        <w:trPr>
          <w:trHeight w:val="2753"/>
        </w:trPr>
        <w:tc>
          <w:tcPr>
            <w:tcW w:w="8298" w:type="dxa"/>
          </w:tcPr>
          <w:p w:rsidR="005B25BB" w:rsidRPr="00473829" w:rsidRDefault="005B25BB" w:rsidP="00473829">
            <w:pPr>
              <w:rPr>
                <w:color w:val="5C5C5C"/>
              </w:rPr>
            </w:pPr>
            <w:r w:rsidRPr="00473829">
              <w:rPr>
                <w:bdr w:val="none" w:sz="0" w:space="0" w:color="auto" w:frame="1"/>
              </w:rPr>
              <w:t>tar xf pssh-2.3.1.tar.gz  </w:t>
            </w:r>
          </w:p>
          <w:p w:rsidR="005B25BB" w:rsidRPr="00473829" w:rsidRDefault="005B25BB" w:rsidP="00473829">
            <w:pPr>
              <w:rPr>
                <w:color w:val="555555"/>
              </w:rPr>
            </w:pPr>
            <w:r w:rsidRPr="00473829">
              <w:rPr>
                <w:bdr w:val="none" w:sz="0" w:space="0" w:color="auto" w:frame="1"/>
              </w:rPr>
              <w:t>cd pssh-2.3.1/  </w:t>
            </w:r>
          </w:p>
          <w:p w:rsidR="005B25BB" w:rsidRDefault="005B25BB" w:rsidP="00473829">
            <w:pPr>
              <w:rPr>
                <w:bdr w:val="none" w:sz="0" w:space="0" w:color="auto" w:frame="1"/>
              </w:rPr>
            </w:pPr>
            <w:r w:rsidRPr="00473829">
              <w:rPr>
                <w:bdr w:val="none" w:sz="0" w:space="0" w:color="auto" w:frame="1"/>
              </w:rPr>
              <w:t>python setup.py install </w:t>
            </w:r>
          </w:p>
          <w:p w:rsidR="00473829" w:rsidRPr="00473829" w:rsidRDefault="00473829" w:rsidP="00473829">
            <w:pPr>
              <w:rPr>
                <w:color w:val="5C5C5C"/>
              </w:rPr>
            </w:pPr>
            <w:r>
              <w:rPr>
                <w:rFonts w:hint="eastAsia"/>
                <w:bdr w:val="none" w:sz="0" w:space="0" w:color="auto" w:frame="1"/>
              </w:rPr>
              <w:t>常用命令</w:t>
            </w:r>
          </w:p>
          <w:p w:rsidR="005B25BB" w:rsidRPr="00473829" w:rsidRDefault="005B25BB" w:rsidP="00473829">
            <w:pPr>
              <w:pStyle w:val="ListParagraph"/>
              <w:numPr>
                <w:ilvl w:val="0"/>
                <w:numId w:val="21"/>
              </w:numPr>
            </w:pPr>
            <w:r w:rsidRPr="00473829">
              <w:t xml:space="preserve">pscp     </w:t>
            </w:r>
            <w:r w:rsidRPr="00473829">
              <w:rPr>
                <w:rFonts w:ascii="宋体" w:eastAsia="宋体" w:hAnsi="宋体" w:cs="宋体" w:hint="eastAsia"/>
              </w:rPr>
              <w:t>传输文件到多个</w:t>
            </w:r>
            <w:r w:rsidRPr="00473829">
              <w:t>hosts</w:t>
            </w:r>
            <w:r w:rsidRPr="00473829">
              <w:rPr>
                <w:rFonts w:ascii="宋体" w:eastAsia="宋体" w:hAnsi="宋体" w:cs="宋体" w:hint="eastAsia"/>
              </w:rPr>
              <w:t>，类似</w:t>
            </w:r>
            <w:r w:rsidRPr="00473829">
              <w:t>scp</w:t>
            </w:r>
          </w:p>
          <w:p w:rsidR="005B25BB" w:rsidRPr="00473829" w:rsidRDefault="005B25BB" w:rsidP="00473829">
            <w:pPr>
              <w:pStyle w:val="ListParagraph"/>
              <w:numPr>
                <w:ilvl w:val="0"/>
                <w:numId w:val="21"/>
              </w:numPr>
            </w:pPr>
            <w:r w:rsidRPr="00473829">
              <w:t xml:space="preserve">pslurp   </w:t>
            </w:r>
            <w:r w:rsidRPr="00473829">
              <w:rPr>
                <w:rFonts w:ascii="宋体" w:eastAsia="宋体" w:hAnsi="宋体" w:cs="宋体" w:hint="eastAsia"/>
              </w:rPr>
              <w:t>从多台远程机器拷贝文件到本地</w:t>
            </w:r>
          </w:p>
          <w:p w:rsidR="005B25BB" w:rsidRPr="00473829" w:rsidRDefault="005B25BB" w:rsidP="00473829">
            <w:pPr>
              <w:pStyle w:val="ListParagraph"/>
              <w:numPr>
                <w:ilvl w:val="0"/>
                <w:numId w:val="21"/>
              </w:numPr>
            </w:pPr>
            <w:r w:rsidRPr="00473829">
              <w:t xml:space="preserve">pnuke    </w:t>
            </w:r>
            <w:r w:rsidRPr="00473829">
              <w:rPr>
                <w:rFonts w:ascii="宋体" w:eastAsia="宋体" w:hAnsi="宋体" w:cs="宋体" w:hint="eastAsia"/>
              </w:rPr>
              <w:t>并行在远程主机杀进程</w:t>
            </w:r>
          </w:p>
          <w:p w:rsidR="005B25BB" w:rsidRPr="00473829" w:rsidRDefault="005B25BB" w:rsidP="00473829">
            <w:pPr>
              <w:pStyle w:val="ListParagraph"/>
              <w:numPr>
                <w:ilvl w:val="0"/>
                <w:numId w:val="21"/>
              </w:numPr>
            </w:pPr>
            <w:r w:rsidRPr="00473829">
              <w:t xml:space="preserve">prsync   </w:t>
            </w:r>
            <w:r w:rsidRPr="00473829">
              <w:rPr>
                <w:rFonts w:ascii="宋体" w:eastAsia="宋体" w:hAnsi="宋体" w:cs="宋体" w:hint="eastAsia"/>
              </w:rPr>
              <w:t>使用</w:t>
            </w:r>
            <w:r w:rsidRPr="00473829">
              <w:t>rsync</w:t>
            </w:r>
            <w:r w:rsidRPr="00473829">
              <w:rPr>
                <w:rFonts w:ascii="宋体" w:eastAsia="宋体" w:hAnsi="宋体" w:cs="宋体" w:hint="eastAsia"/>
              </w:rPr>
              <w:t>协议从本地计算机同步到远程主机</w:t>
            </w:r>
          </w:p>
          <w:p w:rsidR="005B25BB" w:rsidRPr="005B25BB" w:rsidRDefault="005B25BB" w:rsidP="005B25BB">
            <w:pPr>
              <w:pStyle w:val="ListParagraph"/>
              <w:ind w:left="1080"/>
              <w:rPr>
                <w:color w:val="5C5C5C"/>
              </w:rPr>
            </w:pPr>
          </w:p>
        </w:tc>
      </w:tr>
    </w:tbl>
    <w:p w:rsidR="005B25BB" w:rsidRPr="005B25BB" w:rsidRDefault="005B25BB" w:rsidP="005B25BB"/>
    <w:p w:rsidR="005B25BB" w:rsidRDefault="005B25BB" w:rsidP="005B25BB">
      <w:pPr>
        <w:pStyle w:val="Heading2"/>
      </w:pPr>
      <w:r>
        <w:rPr>
          <w:rFonts w:hint="eastAsia"/>
        </w:rPr>
        <w:t>pssh</w:t>
      </w:r>
      <w:r>
        <w:rPr>
          <w:rFonts w:hint="eastAsia"/>
        </w:rPr>
        <w:t>命令的使用</w:t>
      </w:r>
    </w:p>
    <w:p w:rsidR="00D624FD" w:rsidRPr="00D624FD" w:rsidRDefault="00D624FD" w:rsidP="00D624FD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B25BB" w:rsidTr="005B25BB">
        <w:trPr>
          <w:trHeight w:val="5390"/>
        </w:trPr>
        <w:tc>
          <w:tcPr>
            <w:tcW w:w="8388" w:type="dxa"/>
          </w:tcPr>
          <w:p w:rsidR="005B25BB" w:rsidRDefault="005B25BB" w:rsidP="005B25BB">
            <w:pPr>
              <w:ind w:left="0"/>
              <w:rPr>
                <w:rFonts w:ascii="Arial" w:eastAsiaTheme="minorEastAsia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1"/>
                <w:szCs w:val="21"/>
                <w:shd w:val="clear" w:color="auto" w:fill="FFFFFF"/>
              </w:rPr>
              <w:lastRenderedPageBreak/>
              <w:t>参数说明：</w:t>
            </w:r>
            <w:r w:rsidRPr="005B25BB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  </w:t>
            </w:r>
            <w:r>
              <w:rPr>
                <w:rFonts w:ascii="Arial" w:eastAsiaTheme="minorEastAsia" w:hAnsi="Arial" w:cs="Arial" w:hint="eastAsi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</w:p>
          <w:p w:rsidR="005B25BB" w:rsidRPr="005B25BB" w:rsidRDefault="005B25BB" w:rsidP="005B25BB">
            <w:pPr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eastAsiaTheme="minorEastAsia" w:hint="eastAsia"/>
                <w:shd w:val="clear" w:color="auto" w:fill="FFFFFF"/>
              </w:rPr>
              <w:t xml:space="preserve">       </w:t>
            </w:r>
            <w:r w:rsidRPr="005B25BB">
              <w:rPr>
                <w:shd w:val="clear" w:color="auto" w:fill="FFFFFF"/>
              </w:rPr>
              <w:t xml:space="preserve">-h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执行命令的远程主机列表</w:t>
            </w:r>
            <w:r w:rsidRPr="005B25BB">
              <w:rPr>
                <w:shd w:val="clear" w:color="auto" w:fill="FFFFFF"/>
              </w:rPr>
              <w:t xml:space="preserve"> 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或者</w:t>
            </w:r>
            <w:r w:rsidRPr="005B25BB">
              <w:rPr>
                <w:shd w:val="clear" w:color="auto" w:fill="FFFFFF"/>
              </w:rPr>
              <w:t xml:space="preserve"> -H user@ip:port 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文件内容格式</w:t>
            </w:r>
            <w:r w:rsidRPr="005B25BB">
              <w:rPr>
                <w:shd w:val="clear" w:color="auto" w:fill="FFFFFF"/>
              </w:rPr>
              <w:t>[user@]host[:port]</w:t>
            </w:r>
          </w:p>
          <w:p w:rsidR="005B25BB" w:rsidRPr="005B25BB" w:rsidRDefault="005B25BB" w:rsidP="005B25BB">
            <w:r w:rsidRPr="005B25BB">
              <w:t xml:space="preserve">       -l </w:t>
            </w:r>
            <w:r w:rsidRPr="005B25BB">
              <w:rPr>
                <w:rFonts w:ascii="宋体" w:eastAsia="宋体" w:hAnsi="宋体" w:cs="宋体" w:hint="eastAsia"/>
              </w:rPr>
              <w:t>远程机器的用户</w:t>
            </w:r>
            <w:r w:rsidRPr="005B25BB">
              <w:rPr>
                <w:rFonts w:ascii="宋体" w:eastAsia="宋体" w:hAnsi="宋体" w:cs="宋体"/>
              </w:rPr>
              <w:t>名</w:t>
            </w:r>
          </w:p>
          <w:p w:rsidR="005B25BB" w:rsidRPr="005B25BB" w:rsidRDefault="005B25BB" w:rsidP="005B25BB">
            <w:r w:rsidRPr="005B25BB">
              <w:t xml:space="preserve">       -P </w:t>
            </w:r>
            <w:r w:rsidRPr="005B25BB">
              <w:rPr>
                <w:rFonts w:ascii="宋体" w:eastAsia="宋体" w:hAnsi="宋体" w:cs="宋体" w:hint="eastAsia"/>
              </w:rPr>
              <w:t>执行时输出执行信</w:t>
            </w:r>
            <w:r w:rsidRPr="005B25BB">
              <w:rPr>
                <w:rFonts w:ascii="宋体" w:eastAsia="宋体" w:hAnsi="宋体" w:cs="宋体"/>
              </w:rPr>
              <w:t>息</w:t>
            </w:r>
          </w:p>
          <w:p w:rsidR="005B25BB" w:rsidRDefault="005B25BB" w:rsidP="005B25BB">
            <w:pPr>
              <w:rPr>
                <w:rFonts w:ascii="宋体" w:eastAsia="宋体" w:hAnsi="宋体" w:cs="宋体"/>
                <w:shd w:val="clear" w:color="auto" w:fill="FFFFFF"/>
              </w:rPr>
            </w:pPr>
            <w:r w:rsidRPr="005B25BB">
              <w:rPr>
                <w:shd w:val="clear" w:color="auto" w:fill="FFFFFF"/>
              </w:rPr>
              <w:t xml:space="preserve">       -p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一次最大允许多少连接</w:t>
            </w:r>
            <w:r w:rsidRPr="005B25BB">
              <w:br/>
            </w:r>
            <w:r w:rsidRPr="005B25BB">
              <w:rPr>
                <w:shd w:val="clear" w:color="auto" w:fill="FFFFFF"/>
              </w:rPr>
              <w:t xml:space="preserve">       -o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输出内容重定向到一个文件</w:t>
            </w:r>
            <w:r w:rsidRPr="005B25BB">
              <w:br/>
            </w:r>
            <w:r w:rsidRPr="005B25BB">
              <w:rPr>
                <w:shd w:val="clear" w:color="auto" w:fill="FFFFFF"/>
              </w:rPr>
              <w:t xml:space="preserve">       -e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执行错误重定向到一个文件</w:t>
            </w:r>
            <w:r w:rsidRPr="005B25BB">
              <w:br/>
            </w:r>
            <w:r w:rsidRPr="005B25BB">
              <w:rPr>
                <w:shd w:val="clear" w:color="auto" w:fill="FFFFFF"/>
              </w:rPr>
              <w:t xml:space="preserve">       -t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设置命令执行的超时时间</w:t>
            </w:r>
            <w:r w:rsidRPr="005B25BB">
              <w:br/>
            </w:r>
            <w:r w:rsidRPr="005B25BB">
              <w:rPr>
                <w:shd w:val="clear" w:color="auto" w:fill="FFFFFF"/>
              </w:rPr>
              <w:t xml:space="preserve">       -A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提示输入密码并且把密码传递给</w:t>
            </w:r>
            <w:r w:rsidRPr="005B25BB">
              <w:rPr>
                <w:shd w:val="clear" w:color="auto" w:fill="FFFFFF"/>
              </w:rPr>
              <w:t>ssh</w:t>
            </w:r>
            <w:r w:rsidRPr="005B25BB">
              <w:br/>
            </w:r>
            <w:r w:rsidRPr="005B25BB">
              <w:rPr>
                <w:shd w:val="clear" w:color="auto" w:fill="FFFFFF"/>
              </w:rPr>
              <w:t xml:space="preserve">       -O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设置</w:t>
            </w:r>
            <w:r w:rsidRPr="005B25BB">
              <w:rPr>
                <w:shd w:val="clear" w:color="auto" w:fill="FFFFFF"/>
              </w:rPr>
              <w:t>ssh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参数的具体配置，参照</w:t>
            </w:r>
            <w:r w:rsidRPr="005B25BB">
              <w:rPr>
                <w:shd w:val="clear" w:color="auto" w:fill="FFFFFF"/>
              </w:rPr>
              <w:t>ssh_config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配置文件</w:t>
            </w:r>
            <w:r w:rsidRPr="005B25BB">
              <w:br/>
            </w:r>
            <w:r w:rsidRPr="005B25BB">
              <w:rPr>
                <w:shd w:val="clear" w:color="auto" w:fill="FFFFFF"/>
              </w:rPr>
              <w:t xml:space="preserve">       -x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传递多个</w:t>
            </w:r>
            <w:r w:rsidRPr="005B25BB">
              <w:rPr>
                <w:shd w:val="clear" w:color="auto" w:fill="FFFFFF"/>
              </w:rPr>
              <w:t xml:space="preserve">SSH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命令，多个命令用空格分开，用引号括起来</w:t>
            </w:r>
            <w:r w:rsidRPr="005B25BB">
              <w:br/>
            </w:r>
            <w:r w:rsidRPr="005B25BB">
              <w:rPr>
                <w:shd w:val="clear" w:color="auto" w:fill="FFFFFF"/>
              </w:rPr>
              <w:t xml:space="preserve">       -X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同</w:t>
            </w:r>
            <w:r w:rsidRPr="005B25BB">
              <w:rPr>
                <w:shd w:val="clear" w:color="auto" w:fill="FFFFFF"/>
              </w:rPr>
              <w:t xml:space="preserve">-x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但是一次只能传递一个命令</w:t>
            </w:r>
            <w:r w:rsidRPr="005B25BB">
              <w:br/>
            </w:r>
            <w:r w:rsidRPr="005B25BB">
              <w:rPr>
                <w:shd w:val="clear" w:color="auto" w:fill="FFFFFF"/>
              </w:rPr>
              <w:t xml:space="preserve">       -i 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显示标准输出和标准错误在每台</w:t>
            </w:r>
            <w:r w:rsidRPr="005B25BB">
              <w:rPr>
                <w:shd w:val="clear" w:color="auto" w:fill="FFFFFF"/>
              </w:rPr>
              <w:t>host</w:t>
            </w:r>
            <w:r w:rsidRPr="005B25BB">
              <w:rPr>
                <w:rFonts w:ascii="宋体" w:eastAsia="宋体" w:hAnsi="宋体" w:cs="宋体" w:hint="eastAsia"/>
                <w:shd w:val="clear" w:color="auto" w:fill="FFFFFF"/>
              </w:rPr>
              <w:t>执行完毕</w:t>
            </w:r>
            <w:r w:rsidRPr="005B25BB">
              <w:rPr>
                <w:rFonts w:ascii="宋体" w:eastAsia="宋体" w:hAnsi="宋体" w:cs="宋体"/>
                <w:shd w:val="clear" w:color="auto" w:fill="FFFFFF"/>
              </w:rPr>
              <w:t>后</w:t>
            </w:r>
          </w:p>
          <w:p w:rsidR="005B25BB" w:rsidRDefault="005B25BB" w:rsidP="005B25BB">
            <w:pPr>
              <w:rPr>
                <w:rFonts w:ascii="宋体" w:eastAsia="宋体" w:hAnsi="宋体" w:cs="宋体"/>
                <w:shd w:val="clear" w:color="auto" w:fill="FFFFFF"/>
              </w:rPr>
            </w:pPr>
          </w:p>
          <w:p w:rsidR="005B25BB" w:rsidRDefault="005B25BB" w:rsidP="005B25BB">
            <w:pPr>
              <w:rPr>
                <w:rFonts w:ascii="宋体" w:eastAsia="宋体" w:hAnsi="宋体" w:cs="宋体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hd w:val="clear" w:color="auto" w:fill="FFFFFF"/>
              </w:rPr>
              <w:t>常用选项：-O StrictHostKeyChecking=no</w:t>
            </w:r>
            <w:r w:rsidR="00094798">
              <w:rPr>
                <w:rFonts w:ascii="宋体" w:eastAsia="宋体" w:hAnsi="宋体" w:cs="宋体" w:hint="eastAsia"/>
                <w:shd w:val="clear" w:color="auto" w:fill="FFFFFF"/>
              </w:rPr>
              <w:t xml:space="preserve">   //</w:t>
            </w:r>
            <w:r w:rsidR="00CB53DE">
              <w:rPr>
                <w:rFonts w:ascii="宋体" w:eastAsia="宋体" w:hAnsi="宋体" w:cs="宋体" w:hint="eastAsia"/>
                <w:shd w:val="clear" w:color="auto" w:fill="FFFFFF"/>
              </w:rPr>
              <w:t>设置这个参数可以让远程主机自动接收本地主机的hostkey</w:t>
            </w:r>
            <w:r w:rsidR="00897B5D">
              <w:rPr>
                <w:rFonts w:ascii="宋体" w:eastAsia="宋体" w:hAnsi="宋体" w:cs="宋体" w:hint="eastAsia"/>
                <w:shd w:val="clear" w:color="auto" w:fill="FFFFFF"/>
              </w:rPr>
              <w:t>,而不用每次都要手动输入yes。</w:t>
            </w:r>
          </w:p>
          <w:p w:rsidR="005B25BB" w:rsidRDefault="005B25BB" w:rsidP="005B25BB">
            <w:pPr>
              <w:ind w:left="0"/>
            </w:pPr>
          </w:p>
        </w:tc>
      </w:tr>
    </w:tbl>
    <w:p w:rsidR="005B25BB" w:rsidRDefault="005B25BB" w:rsidP="005B25BB">
      <w:pPr>
        <w:pStyle w:val="Heading2"/>
      </w:pPr>
      <w:r>
        <w:rPr>
          <w:rFonts w:hint="eastAsia"/>
        </w:rPr>
        <w:t>常见应用</w:t>
      </w:r>
    </w:p>
    <w:p w:rsidR="00CB1E09" w:rsidRDefault="00CB1E09" w:rsidP="005B25BB">
      <w:r>
        <w:rPr>
          <w:rFonts w:hint="eastAsia"/>
        </w:rPr>
        <w:t>批量常看远程主机信息：</w:t>
      </w:r>
    </w:p>
    <w:p w:rsidR="005B25BB" w:rsidRDefault="00CB1E09" w:rsidP="005B25BB">
      <w:r w:rsidRPr="00CB1E09">
        <w:t>pssh -i -h /etc/pssh/</w:t>
      </w:r>
      <w:r>
        <w:t xml:space="preserve">hosts StrictHostKeyChecking=no </w:t>
      </w:r>
      <w:r>
        <w:rPr>
          <w:rFonts w:hint="eastAsia"/>
        </w:rPr>
        <w:t>uptime</w:t>
      </w:r>
    </w:p>
    <w:p w:rsidR="00CB1E09" w:rsidRDefault="00CB1E09" w:rsidP="005B25BB">
      <w:r w:rsidRPr="00CB1E09">
        <w:rPr>
          <w:rFonts w:hint="eastAsia"/>
        </w:rPr>
        <w:t>传输文件到多个</w:t>
      </w:r>
      <w:r w:rsidRPr="00CB1E09">
        <w:t>hosts</w:t>
      </w:r>
      <w:r w:rsidR="00E060B9">
        <w:rPr>
          <w:rFonts w:hint="eastAsia"/>
        </w:rPr>
        <w:t>，如果是文件夹要使用-r</w:t>
      </w:r>
      <w:r>
        <w:rPr>
          <w:rFonts w:hint="eastAsia"/>
        </w:rPr>
        <w:t>:</w:t>
      </w:r>
    </w:p>
    <w:p w:rsidR="00CB1E09" w:rsidRDefault="00E060B9" w:rsidP="005B25BB">
      <w:r w:rsidRPr="00E060B9">
        <w:t>pscp  -h /etc/pssh/hosts /etc/ssh/ssh_config /tmp</w:t>
      </w:r>
    </w:p>
    <w:p w:rsidR="00E060B9" w:rsidRDefault="00E060B9" w:rsidP="005B25BB">
      <w:r w:rsidRPr="00E060B9">
        <w:t>pscp -h /etc/pssh/hosts -r /usr/local/src /tmp</w:t>
      </w:r>
    </w:p>
    <w:p w:rsidR="00CE2FA0" w:rsidRDefault="00CE2FA0" w:rsidP="00CE2FA0">
      <w:pPr>
        <w:pStyle w:val="Heading1"/>
      </w:pPr>
      <w:r>
        <w:rPr>
          <w:rFonts w:hint="eastAsia"/>
        </w:rPr>
        <w:t>pdsh</w:t>
      </w:r>
      <w:r>
        <w:rPr>
          <w:rFonts w:hint="eastAsia"/>
        </w:rPr>
        <w:t>的使用</w:t>
      </w:r>
    </w:p>
    <w:p w:rsidR="00E060B9" w:rsidRDefault="0072764D" w:rsidP="0072764D">
      <w:pPr>
        <w:pStyle w:val="Heading2"/>
        <w:numPr>
          <w:ilvl w:val="0"/>
          <w:numId w:val="19"/>
        </w:numPr>
      </w:pPr>
      <w:r>
        <w:rPr>
          <w:rFonts w:hint="eastAsia"/>
        </w:rPr>
        <w:t>安装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72764D" w:rsidTr="0072764D">
        <w:tc>
          <w:tcPr>
            <w:tcW w:w="8298" w:type="dxa"/>
          </w:tcPr>
          <w:p w:rsidR="008176C1" w:rsidRDefault="008176C1" w:rsidP="008176C1">
            <w:pPr>
              <w:ind w:left="0"/>
            </w:pPr>
            <w:r>
              <w:t>tar -jxvf pdsh-2.26.tar.bz2</w:t>
            </w:r>
          </w:p>
          <w:p w:rsidR="008176C1" w:rsidRDefault="008176C1" w:rsidP="008176C1">
            <w:pPr>
              <w:ind w:left="0"/>
            </w:pPr>
            <w:r>
              <w:t>yum install -y gcc cmake</w:t>
            </w:r>
          </w:p>
          <w:p w:rsidR="008176C1" w:rsidRDefault="008176C1" w:rsidP="008176C1">
            <w:pPr>
              <w:ind w:left="0"/>
            </w:pPr>
            <w:r>
              <w:t>cd pdsh-2.26/</w:t>
            </w:r>
          </w:p>
          <w:p w:rsidR="0072764D" w:rsidRDefault="008176C1" w:rsidP="008176C1">
            <w:pPr>
              <w:ind w:left="0"/>
            </w:pPr>
            <w:r>
              <w:t>./configure --with-ssh --with-rsh --with-mrsh --with-mqshell --with-qshell --</w:t>
            </w:r>
            <w:r>
              <w:lastRenderedPageBreak/>
              <w:t>with-dshgroups --with-machines=/etc/pdsh/machines</w:t>
            </w:r>
          </w:p>
          <w:p w:rsidR="008176C1" w:rsidRDefault="008176C1" w:rsidP="008176C1">
            <w:pPr>
              <w:ind w:left="0"/>
            </w:pPr>
            <w:r>
              <w:rPr>
                <w:rFonts w:hint="eastAsia"/>
              </w:rPr>
              <w:t>make&amp;&amp; make install</w:t>
            </w:r>
          </w:p>
          <w:p w:rsidR="008176C1" w:rsidRDefault="008176C1" w:rsidP="008176C1">
            <w:pPr>
              <w:ind w:left="0"/>
            </w:pPr>
            <w:r>
              <w:rPr>
                <w:rFonts w:hint="eastAsia"/>
              </w:rPr>
              <w:t>测试：</w:t>
            </w:r>
          </w:p>
          <w:p w:rsidR="008176C1" w:rsidRDefault="008176C1" w:rsidP="008176C1">
            <w:pPr>
              <w:ind w:left="0"/>
            </w:pPr>
            <w:r>
              <w:t>[root@iZ23ef53rrcZ local]# pdsh -V</w:t>
            </w:r>
          </w:p>
          <w:p w:rsidR="008176C1" w:rsidRDefault="008176C1" w:rsidP="008176C1">
            <w:pPr>
              <w:ind w:left="0"/>
            </w:pPr>
            <w:r>
              <w:t>pdsh-2.26</w:t>
            </w:r>
          </w:p>
          <w:p w:rsidR="008176C1" w:rsidRDefault="008176C1" w:rsidP="008176C1">
            <w:pPr>
              <w:ind w:left="0"/>
            </w:pPr>
            <w:r>
              <w:t>rcmd modules: ssh,exec (default: ssh)</w:t>
            </w:r>
          </w:p>
          <w:p w:rsidR="008176C1" w:rsidRDefault="008176C1" w:rsidP="008176C1">
            <w:pPr>
              <w:ind w:left="0"/>
            </w:pPr>
            <w:r>
              <w:t>misc modules: (none)</w:t>
            </w:r>
          </w:p>
          <w:p w:rsidR="008176C1" w:rsidRDefault="008176C1" w:rsidP="008176C1">
            <w:pPr>
              <w:ind w:left="0"/>
            </w:pPr>
          </w:p>
        </w:tc>
      </w:tr>
    </w:tbl>
    <w:p w:rsidR="0072764D" w:rsidRDefault="0072764D" w:rsidP="0072764D"/>
    <w:p w:rsidR="00612E3A" w:rsidRDefault="00CC511E" w:rsidP="00CC511E">
      <w:pPr>
        <w:pStyle w:val="Heading2"/>
      </w:pPr>
      <w:r>
        <w:rPr>
          <w:rFonts w:hint="eastAsia"/>
        </w:rPr>
        <w:t>pdsh</w:t>
      </w:r>
      <w:r>
        <w:rPr>
          <w:rFonts w:hint="eastAsia"/>
        </w:rPr>
        <w:t>参数说明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CC511E" w:rsidTr="00CC511E">
        <w:tc>
          <w:tcPr>
            <w:tcW w:w="8298" w:type="dxa"/>
          </w:tcPr>
          <w:p w:rsidR="00CC511E" w:rsidRDefault="00CC511E" w:rsidP="00CC511E">
            <w:pPr>
              <w:ind w:left="0"/>
            </w:pPr>
            <w:r>
              <w:rPr>
                <w:rFonts w:hint="eastAsia"/>
              </w:rPr>
              <w:t xml:space="preserve">-w host,host </w:t>
            </w:r>
            <w:r w:rsidR="00FD1A44">
              <w:rPr>
                <w:rFonts w:hint="eastAsia"/>
              </w:rPr>
              <w:t>：</w:t>
            </w:r>
            <w:r>
              <w:rPr>
                <w:rFonts w:hint="eastAsia"/>
              </w:rPr>
              <w:t>指定远程主机，可以指定多个，每个主机用逗号隔开，host可以是主机名也可以是IP地址。此参数非常灵活，常用的形式有：</w:t>
            </w:r>
            <w:r>
              <w:rPr>
                <w:rFonts w:ascii="Microsoft JhengHei" w:eastAsia="Microsoft JhengHei" w:hAnsi="Microsoft JhengHei" w:hint="eastAsia"/>
              </w:rPr>
              <w:br/>
            </w:r>
            <w:r>
              <w:rPr>
                <w:rFonts w:hint="eastAsia"/>
              </w:rPr>
              <w:t xml:space="preserve">    pdsh -w ssh:user001,ssh:user002,ssh:user003 "date"</w:t>
            </w:r>
            <w:r>
              <w:rPr>
                <w:rFonts w:ascii="Microsoft JhengHei" w:eastAsia="Microsoft JhengHei" w:hAnsi="Microsoft JhengHei" w:hint="eastAsia"/>
              </w:rPr>
              <w:br/>
            </w:r>
            <w:r>
              <w:rPr>
                <w:rFonts w:hint="eastAsia"/>
              </w:rPr>
              <w:t xml:space="preserve">    此命令用来查看user001、user002、user003主机上的时间，其中ssh表示在  </w:t>
            </w:r>
          </w:p>
          <w:p w:rsidR="002A3E7D" w:rsidRDefault="00CC511E" w:rsidP="002A3E7D">
            <w:pPr>
              <w:ind w:left="0" w:firstLine="240"/>
            </w:pPr>
            <w:r>
              <w:rPr>
                <w:rFonts w:hint="eastAsia"/>
              </w:rPr>
              <w:t>远程主机上执行命令的形式，默认是rsh。</w:t>
            </w:r>
          </w:p>
          <w:p w:rsidR="002A3E7D" w:rsidRDefault="002A3E7D" w:rsidP="002A3E7D">
            <w:pPr>
              <w:ind w:left="0" w:firstLine="240"/>
              <w:rPr>
                <w:rFonts w:ascii="Microsoft JhengHei" w:eastAsiaTheme="minorEastAsia" w:hAnsi="Microsoft JhengHei"/>
              </w:rPr>
            </w:pPr>
            <w:r>
              <w:rPr>
                <w:rFonts w:ascii="Microsoft JhengHei" w:eastAsiaTheme="minorEastAsia" w:hAnsi="Microsoft JhengHei" w:hint="eastAsia"/>
              </w:rPr>
              <w:t>//</w:t>
            </w:r>
            <w:r>
              <w:rPr>
                <w:rFonts w:hint="eastAsia"/>
              </w:rPr>
              <w:t>此命令用于在user001到user0010上执行date命令。</w:t>
            </w:r>
            <w:r w:rsidR="00CC511E">
              <w:rPr>
                <w:rFonts w:ascii="Microsoft JhengHei" w:eastAsia="Microsoft JhengHei" w:hAnsi="Microsoft JhengHei" w:hint="eastAsia"/>
              </w:rPr>
              <w:br/>
            </w:r>
            <w:r>
              <w:rPr>
                <w:rFonts w:hint="eastAsia"/>
              </w:rPr>
              <w:t xml:space="preserve">    </w:t>
            </w:r>
            <w:r w:rsidR="00CC511E">
              <w:rPr>
                <w:rFonts w:hint="eastAsia"/>
              </w:rPr>
              <w:t>pdsh -w ssh:user00[1-10] "date"</w:t>
            </w:r>
            <w:r>
              <w:rPr>
                <w:rFonts w:ascii="Microsoft JhengHei" w:eastAsiaTheme="minorEastAsia" w:hAnsi="Microsoft JhengHei" w:hint="eastAsia"/>
              </w:rPr>
              <w:t xml:space="preserve"> </w:t>
            </w:r>
          </w:p>
          <w:p w:rsidR="002A3E7D" w:rsidRDefault="002A3E7D" w:rsidP="002A3E7D">
            <w:pPr>
              <w:ind w:left="0" w:firstLine="240"/>
            </w:pPr>
            <w:r>
              <w:rPr>
                <w:rFonts w:ascii="Microsoft JhengHei" w:eastAsiaTheme="minorEastAsia" w:hAnsi="Microsoft JhengHei" w:hint="eastAsia"/>
              </w:rPr>
              <w:t>//</w:t>
            </w:r>
            <w:r>
              <w:rPr>
                <w:rFonts w:hint="eastAsia"/>
              </w:rPr>
              <w:t>此命令在选择远程主机时使用了正则表达式，表示在user010到user031中选</w:t>
            </w:r>
          </w:p>
          <w:p w:rsidR="002A3E7D" w:rsidRDefault="002A3E7D" w:rsidP="002A3E7D">
            <w:pPr>
              <w:ind w:left="0" w:firstLine="240"/>
            </w:pPr>
            <w:r>
              <w:rPr>
                <w:rFonts w:hint="eastAsia"/>
              </w:rPr>
              <w:t>//  择以1结尾的主机名，即在user011、user021、user031执行uptime命令</w:t>
            </w:r>
          </w:p>
          <w:p w:rsidR="00CC511E" w:rsidRPr="00FD1A44" w:rsidRDefault="002A3E7D" w:rsidP="00FD1A44">
            <w:pPr>
              <w:ind w:left="0" w:firstLine="240"/>
            </w:pPr>
            <w:r>
              <w:rPr>
                <w:rFonts w:hint="eastAsia"/>
              </w:rPr>
              <w:t>pdsh -w ssh:user0[10-31],/1$/ "uptime"</w:t>
            </w:r>
            <w:r w:rsidR="00CC511E">
              <w:rPr>
                <w:rFonts w:ascii="Microsoft JhengHei" w:eastAsia="Microsoft JhengHei" w:hAnsi="Microsoft JhengHei" w:hint="eastAsia"/>
              </w:rPr>
              <w:br/>
            </w:r>
          </w:p>
          <w:p w:rsidR="00CC511E" w:rsidRDefault="00CC511E" w:rsidP="00CC511E">
            <w:pPr>
              <w:ind w:left="0"/>
            </w:pPr>
            <w:r>
              <w:rPr>
                <w:rFonts w:hint="eastAsia"/>
              </w:rPr>
              <w:t xml:space="preserve">-R </w:t>
            </w:r>
            <w:r w:rsidR="00FD1A44">
              <w:rPr>
                <w:rFonts w:hint="eastAsia"/>
              </w:rPr>
              <w:t>：</w:t>
            </w:r>
            <w:r>
              <w:rPr>
                <w:rFonts w:hint="eastAsia"/>
              </w:rPr>
              <w:t>指定使用rcmd的模块名，默认是rsh。如果要选择ssh，可以通过如下方式指 定：pdsh -R ssh -w user00[1-10] "date"</w:t>
            </w:r>
          </w:p>
          <w:p w:rsidR="00CC511E" w:rsidRDefault="00CC511E" w:rsidP="00CC511E">
            <w:pPr>
              <w:ind w:left="0"/>
              <w:rPr>
                <w:rFonts w:ascii="Microsoft JhengHei" w:eastAsia="Microsoft JhengHei" w:hAnsi="Microsoft JhengHei"/>
              </w:rPr>
            </w:pPr>
          </w:p>
          <w:p w:rsidR="00CC511E" w:rsidRDefault="00CC511E" w:rsidP="00CC511E">
            <w:pPr>
              <w:ind w:left="0"/>
              <w:rPr>
                <w:rFonts w:ascii="Microsoft JhengHei" w:eastAsiaTheme="minorEastAsia" w:hAnsi="Microsoft JhengHei"/>
              </w:rPr>
            </w:pPr>
            <w:r>
              <w:rPr>
                <w:rFonts w:hint="eastAsia"/>
              </w:rPr>
              <w:t>-l</w:t>
            </w:r>
            <w:r w:rsidR="00FD1A44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指定在远程主机上使用的用户名称。例如：</w:t>
            </w:r>
          </w:p>
          <w:p w:rsidR="00CC511E" w:rsidRDefault="00CC511E" w:rsidP="00CC511E">
            <w:pPr>
              <w:ind w:left="0"/>
            </w:pPr>
            <w:r>
              <w:rPr>
                <w:rFonts w:ascii="Microsoft JhengHei" w:eastAsiaTheme="minorEastAsia" w:hAnsi="Microsoft JhengHei" w:hint="eastAsia"/>
              </w:rPr>
              <w:t xml:space="preserve">    </w:t>
            </w:r>
            <w:r>
              <w:rPr>
                <w:rFonts w:hint="eastAsia"/>
              </w:rPr>
              <w:t>pdsh -R ssh -l opsuser -w user00[1-9] "date"</w:t>
            </w:r>
          </w:p>
          <w:p w:rsidR="00CC511E" w:rsidRDefault="00CC511E" w:rsidP="00CC511E">
            <w:pPr>
              <w:ind w:left="0"/>
              <w:rPr>
                <w:rFonts w:ascii="Microsoft JhengHei" w:eastAsia="Microsoft JhengHei" w:hAnsi="Microsoft JhengHei"/>
              </w:rPr>
            </w:pPr>
          </w:p>
          <w:p w:rsidR="00CC511E" w:rsidRDefault="00CC511E" w:rsidP="00CC511E">
            <w:pPr>
              <w:ind w:left="0"/>
              <w:rPr>
                <w:rFonts w:ascii="Microsoft JhengHei" w:eastAsia="Microsoft JhengHei" w:hAnsi="Microsoft JhengHei"/>
              </w:rPr>
            </w:pPr>
            <w:r>
              <w:rPr>
                <w:rFonts w:hint="eastAsia"/>
              </w:rPr>
              <w:t xml:space="preserve">-x </w:t>
            </w:r>
            <w:r w:rsidR="00FD1A44">
              <w:rPr>
                <w:rFonts w:hint="eastAsia"/>
              </w:rPr>
              <w:t>：</w:t>
            </w:r>
            <w:r>
              <w:rPr>
                <w:rFonts w:hint="eastAsia"/>
              </w:rPr>
              <w:t>此参数用来排除某些或某个主机，例如：</w:t>
            </w:r>
            <w:r>
              <w:rPr>
                <w:rFonts w:ascii="Microsoft JhengHei" w:eastAsia="Microsoft JhengHei" w:hAnsi="Microsoft JhengHei" w:hint="eastAsia"/>
              </w:rPr>
              <w:br/>
            </w:r>
            <w:r>
              <w:rPr>
                <w:rFonts w:hint="eastAsia"/>
              </w:rPr>
              <w:t xml:space="preserve">    pdsh -R ssh -l opsuser -w user00[1-9] -x user005,user007 "date"</w:t>
            </w:r>
          </w:p>
          <w:p w:rsidR="00CC511E" w:rsidRDefault="00CC511E" w:rsidP="00CC511E">
            <w:pPr>
              <w:rPr>
                <w:rFonts w:ascii="Microsoft JhengHei" w:eastAsia="Microsoft JhengHei" w:hAnsi="Microsoft JhengHei"/>
              </w:rPr>
            </w:pPr>
            <w:r>
              <w:rPr>
                <w:rFonts w:hint="eastAsia"/>
              </w:rPr>
              <w:t> </w:t>
            </w:r>
          </w:p>
          <w:p w:rsidR="00FD1A44" w:rsidRDefault="00CC511E" w:rsidP="00FD1A44">
            <w:pPr>
              <w:ind w:left="0"/>
            </w:pPr>
            <w:r>
              <w:rPr>
                <w:rFonts w:hint="eastAsia"/>
              </w:rPr>
              <w:t xml:space="preserve">-t </w:t>
            </w:r>
            <w:r w:rsidR="00FD1A44">
              <w:rPr>
                <w:rFonts w:hint="eastAsia"/>
              </w:rPr>
              <w:t>：</w:t>
            </w:r>
            <w:r>
              <w:rPr>
                <w:rFonts w:hint="eastAsia"/>
              </w:rPr>
              <w:t>指定连接远程主机的超时时间，以秒为单位，默认是10秒，可以通过此参数修改默认值，例如：pdsh -R ssh -w slave000[1-9] -t 15 "date"</w:t>
            </w:r>
          </w:p>
          <w:p w:rsidR="00D7439F" w:rsidRDefault="00CC511E" w:rsidP="00FD1A44">
            <w:pPr>
              <w:ind w:left="0"/>
            </w:pPr>
            <w:r>
              <w:rPr>
                <w:rFonts w:ascii="Microsoft JhengHei" w:eastAsia="Microsoft JhengHei" w:hAnsi="Microsoft JhengHei" w:hint="eastAsia"/>
              </w:rPr>
              <w:br/>
            </w:r>
            <w:r>
              <w:rPr>
                <w:rFonts w:hint="eastAsia"/>
              </w:rPr>
              <w:lastRenderedPageBreak/>
              <w:t xml:space="preserve">-u </w:t>
            </w:r>
            <w:r w:rsidR="00FD1A44">
              <w:rPr>
                <w:rFonts w:hint="eastAsia"/>
              </w:rPr>
              <w:t>：</w:t>
            </w:r>
            <w:r>
              <w:rPr>
                <w:rFonts w:hint="eastAsia"/>
              </w:rPr>
              <w:t>设置远程命令执行的超时时间，以秒为单位，以ssh方式连接时，默认时间为无限</w:t>
            </w:r>
            <w:r w:rsidR="00FD1A44">
              <w:rPr>
                <w:rFonts w:hint="eastAsia"/>
              </w:rPr>
              <w:t>。</w:t>
            </w:r>
            <w:r>
              <w:rPr>
                <w:rFonts w:ascii="Microsoft JhengHei" w:eastAsia="Microsoft JhengHei" w:hAnsi="Microsoft JhengHei" w:hint="eastAsia"/>
              </w:rPr>
              <w:br/>
            </w:r>
            <w:r>
              <w:rPr>
                <w:rFonts w:hint="eastAsia"/>
              </w:rPr>
              <w:t xml:space="preserve">-f </w:t>
            </w:r>
            <w:r w:rsidR="00FD1A44">
              <w:rPr>
                <w:rFonts w:hint="eastAsia"/>
              </w:rPr>
              <w:t>：</w:t>
            </w:r>
            <w:r>
              <w:rPr>
                <w:rFonts w:hint="eastAsia"/>
              </w:rPr>
              <w:t>设置同时连接到远程主机的个数</w:t>
            </w:r>
          </w:p>
          <w:p w:rsidR="00D7439F" w:rsidRDefault="00CC511E" w:rsidP="00FD1A44">
            <w:pPr>
              <w:ind w:left="0"/>
            </w:pPr>
            <w:r>
              <w:rPr>
                <w:rFonts w:ascii="Microsoft JhengHei" w:eastAsia="Microsoft JhengHei" w:hAnsi="Microsoft JhengHei" w:hint="eastAsia"/>
              </w:rPr>
              <w:br/>
            </w:r>
            <w:r>
              <w:rPr>
                <w:rFonts w:hint="eastAsia"/>
              </w:rPr>
              <w:t xml:space="preserve">-N </w:t>
            </w:r>
            <w:r w:rsidR="00FD1A44">
              <w:rPr>
                <w:rFonts w:hint="eastAsia"/>
              </w:rPr>
              <w:t>：</w:t>
            </w:r>
            <w:r>
              <w:rPr>
                <w:rFonts w:hint="eastAsia"/>
              </w:rPr>
              <w:t>此参数用来关闭远程主机所返回结果中的主机名显示</w:t>
            </w:r>
          </w:p>
          <w:p w:rsidR="00FD1A44" w:rsidRDefault="00CC511E" w:rsidP="00FD1A44">
            <w:pPr>
              <w:ind w:left="0"/>
            </w:pPr>
            <w:r>
              <w:rPr>
                <w:rFonts w:ascii="Microsoft JhengHei" w:eastAsia="Microsoft JhengHei" w:hAnsi="Microsoft JhengHei" w:hint="eastAsia"/>
              </w:rPr>
              <w:br/>
            </w:r>
            <w:r>
              <w:rPr>
                <w:rFonts w:hint="eastAsia"/>
              </w:rPr>
              <w:t xml:space="preserve">-a </w:t>
            </w:r>
            <w:r w:rsidR="00FD1A44">
              <w:rPr>
                <w:rFonts w:hint="eastAsia"/>
              </w:rPr>
              <w:t>：</w:t>
            </w:r>
            <w:r>
              <w:rPr>
                <w:rFonts w:hint="eastAsia"/>
              </w:rPr>
              <w:t>通过此参数可以指定所有的远程主机，设置此参数后，pdsh默认会查看</w:t>
            </w:r>
          </w:p>
          <w:p w:rsidR="00FD1A44" w:rsidRDefault="00FD1A44" w:rsidP="00FD1A44">
            <w:pPr>
              <w:ind w:left="0"/>
            </w:pPr>
            <w:r>
              <w:rPr>
                <w:rFonts w:hint="eastAsia"/>
              </w:rPr>
              <w:t xml:space="preserve">     </w:t>
            </w:r>
            <w:r w:rsidR="00CC511E">
              <w:rPr>
                <w:rFonts w:hint="eastAsia"/>
              </w:rPr>
              <w:t>/etc/machines文件中的主机列表，要改变此路径，在编译pdsh时通过</w:t>
            </w:r>
          </w:p>
          <w:p w:rsidR="00D7439F" w:rsidRDefault="00FD1A44" w:rsidP="00FD1A44">
            <w:pPr>
              <w:ind w:left="0"/>
            </w:pPr>
            <w:r>
              <w:rPr>
                <w:rFonts w:hint="eastAsia"/>
              </w:rPr>
              <w:t xml:space="preserve">   </w:t>
            </w:r>
            <w:r w:rsidR="00CC511E">
              <w:rPr>
                <w:rFonts w:hint="eastAsia"/>
              </w:rPr>
              <w:t>“--</w:t>
            </w:r>
            <w:r>
              <w:rPr>
                <w:rFonts w:hint="eastAsia"/>
              </w:rPr>
              <w:t xml:space="preserve">  </w:t>
            </w:r>
            <w:r w:rsidR="00CC511E">
              <w:rPr>
                <w:rFonts w:hint="eastAsia"/>
              </w:rPr>
              <w:t>with-machines”参数指定即可</w:t>
            </w:r>
          </w:p>
          <w:p w:rsidR="00FD1A44" w:rsidRDefault="00CC511E" w:rsidP="00FD1A44">
            <w:pPr>
              <w:ind w:left="0"/>
            </w:pPr>
            <w:r>
              <w:rPr>
                <w:rFonts w:ascii="Microsoft JhengHei" w:eastAsia="Microsoft JhengHei" w:hAnsi="Microsoft JhengHei" w:hint="eastAsia"/>
              </w:rPr>
              <w:br/>
            </w:r>
            <w:r>
              <w:rPr>
                <w:rFonts w:hint="eastAsia"/>
              </w:rPr>
              <w:t xml:space="preserve">-g </w:t>
            </w:r>
            <w:r w:rsidR="00FD1A44">
              <w:rPr>
                <w:rFonts w:hint="eastAsia"/>
              </w:rPr>
              <w:t>：</w:t>
            </w:r>
            <w:r>
              <w:rPr>
                <w:rFonts w:hint="eastAsia"/>
              </w:rPr>
              <w:t>此参数用来指定一组远程主机，在编译pdsh时可以通过</w:t>
            </w:r>
          </w:p>
          <w:p w:rsidR="00FD1A44" w:rsidRDefault="00CC511E" w:rsidP="00FD1A44">
            <w:pPr>
              <w:ind w:left="0"/>
            </w:pPr>
            <w:r>
              <w:rPr>
                <w:rFonts w:hint="eastAsia"/>
              </w:rPr>
              <w:t>“--with-dshgroups”参数来激活此选项，默认可以将一组主机列表写入一个文件</w:t>
            </w:r>
          </w:p>
          <w:p w:rsidR="00D7439F" w:rsidRDefault="00D7439F" w:rsidP="00FD1A44">
            <w:pPr>
              <w:ind w:left="0"/>
            </w:pPr>
            <w:r>
              <w:rPr>
                <w:rFonts w:hint="eastAsia"/>
              </w:rPr>
              <w:t xml:space="preserve">   </w:t>
            </w:r>
            <w:r w:rsidR="00CC511E">
              <w:rPr>
                <w:rFonts w:hint="eastAsia"/>
              </w:rPr>
              <w:t>中并放到本地主机的~/.dsh/group或/etc/dsh/group目录下，这样就可以通过“-g”参数调用了。例如：pdsh -R ssh -g userhosts "date"，其中“userhosts”是一个主机列表文件，可以将此文件放在~/.dsh/group或</w:t>
            </w:r>
          </w:p>
          <w:p w:rsidR="00CC511E" w:rsidRDefault="00D7439F" w:rsidP="00FD1A44">
            <w:pPr>
              <w:ind w:left="0"/>
            </w:pPr>
            <w:r>
              <w:rPr>
                <w:rFonts w:hint="eastAsia"/>
              </w:rPr>
              <w:t xml:space="preserve">   </w:t>
            </w:r>
            <w:r w:rsidR="00CC511E">
              <w:rPr>
                <w:rFonts w:hint="eastAsia"/>
              </w:rPr>
              <w:t>/etc/dsh/group目录下</w:t>
            </w:r>
          </w:p>
          <w:p w:rsidR="00D7439F" w:rsidRDefault="00D7439F" w:rsidP="00FD1A44">
            <w:pPr>
              <w:ind w:left="0"/>
              <w:rPr>
                <w:rFonts w:ascii="Microsoft JhengHei" w:eastAsia="Microsoft JhengHei" w:hAnsi="Microsoft JhengHei"/>
              </w:rPr>
            </w:pPr>
          </w:p>
          <w:p w:rsidR="00D7439F" w:rsidRDefault="00CC511E" w:rsidP="00D7439F">
            <w:pPr>
              <w:ind w:left="0"/>
            </w:pPr>
            <w:r>
              <w:rPr>
                <w:rFonts w:hint="eastAsia"/>
              </w:rPr>
              <w:t xml:space="preserve">-X </w:t>
            </w:r>
            <w:r w:rsidR="00D7439F">
              <w:rPr>
                <w:rFonts w:hint="eastAsia"/>
              </w:rPr>
              <w:t>：</w:t>
            </w:r>
            <w:r>
              <w:rPr>
                <w:rFonts w:hint="eastAsia"/>
              </w:rPr>
              <w:t>此参数用来排除指定组内的所有主机，经常与“-a”参数一起使用。</w:t>
            </w:r>
          </w:p>
          <w:p w:rsidR="00D7439F" w:rsidRDefault="00CC511E" w:rsidP="00D7439F">
            <w:pPr>
              <w:ind w:left="0" w:firstLine="240"/>
            </w:pPr>
            <w:r>
              <w:rPr>
                <w:rFonts w:hint="eastAsia"/>
              </w:rPr>
              <w:t>例如：pdsh -R ssh -a -X userhosts "date"</w:t>
            </w:r>
          </w:p>
          <w:p w:rsidR="00D7439F" w:rsidRDefault="00CC511E" w:rsidP="00D7439F">
            <w:pPr>
              <w:ind w:left="0" w:firstLine="240"/>
            </w:pPr>
            <w:r>
              <w:rPr>
                <w:rFonts w:ascii="Microsoft JhengHei" w:eastAsia="Microsoft JhengHei" w:hAnsi="Microsoft JhengHei" w:hint="eastAsia"/>
              </w:rPr>
              <w:br/>
            </w:r>
            <w:r>
              <w:rPr>
                <w:rFonts w:hint="eastAsia"/>
              </w:rPr>
              <w:t xml:space="preserve">-q </w:t>
            </w:r>
            <w:r w:rsidR="00D7439F">
              <w:rPr>
                <w:rFonts w:hint="eastAsia"/>
              </w:rPr>
              <w:t>：</w:t>
            </w:r>
            <w:r>
              <w:rPr>
                <w:rFonts w:hint="eastAsia"/>
              </w:rPr>
              <w:t>此参数可以列出pdsh执行时的一些配置信息</w:t>
            </w:r>
          </w:p>
          <w:p w:rsidR="00CC511E" w:rsidRDefault="00CC511E" w:rsidP="00D7439F">
            <w:pPr>
              <w:ind w:left="0" w:firstLine="240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br/>
            </w:r>
            <w:r>
              <w:rPr>
                <w:rFonts w:hint="eastAsia"/>
              </w:rPr>
              <w:t xml:space="preserve">-V </w:t>
            </w:r>
            <w:r w:rsidR="00D7439F">
              <w:rPr>
                <w:rFonts w:hint="eastAsia"/>
              </w:rPr>
              <w:t>：</w:t>
            </w:r>
            <w:r>
              <w:rPr>
                <w:rFonts w:hint="eastAsia"/>
              </w:rPr>
              <w:t>此参数可以查看软件的版本信息以及可用的模块信息</w:t>
            </w:r>
          </w:p>
          <w:p w:rsidR="00CC511E" w:rsidRDefault="00CC511E" w:rsidP="0072764D">
            <w:pPr>
              <w:ind w:left="0"/>
            </w:pPr>
          </w:p>
        </w:tc>
      </w:tr>
    </w:tbl>
    <w:p w:rsidR="00CC511E" w:rsidRDefault="00CC511E" w:rsidP="0072764D"/>
    <w:p w:rsidR="00612E3A" w:rsidRDefault="000C1A6D" w:rsidP="000C1A6D">
      <w:pPr>
        <w:pStyle w:val="Heading2"/>
      </w:pPr>
      <w:r>
        <w:rPr>
          <w:rFonts w:hint="eastAsia"/>
        </w:rPr>
        <w:t>pdsh</w:t>
      </w:r>
      <w:r>
        <w:rPr>
          <w:rFonts w:hint="eastAsia"/>
        </w:rPr>
        <w:t>常见使用</w:t>
      </w:r>
    </w:p>
    <w:p w:rsidR="00E060E6" w:rsidRPr="00E060E6" w:rsidRDefault="00E060E6" w:rsidP="00E060E6">
      <w:r>
        <w:rPr>
          <w:rFonts w:hint="eastAsia"/>
        </w:rPr>
        <w:t>-w支持正则表达式，通过正则表达式来过滤。</w:t>
      </w:r>
    </w:p>
    <w:p w:rsidR="000C1A6D" w:rsidRDefault="00E060E6" w:rsidP="000C1A6D">
      <w:r>
        <w:rPr>
          <w:rFonts w:hint="eastAsia"/>
        </w:rPr>
        <w:t>远程主机名字不是规范的，可以将所有的主机名写到一个文件中，然后通过-a参数调用。</w:t>
      </w:r>
    </w:p>
    <w:p w:rsidR="00E060E6" w:rsidRDefault="00E060E6" w:rsidP="000C1A6D">
      <w:r>
        <w:rPr>
          <w:rFonts w:hint="eastAsia"/>
        </w:rPr>
        <w:t>大规模运维的时候，我们通常对服务器进行分组，将同一个组的服务器写个一个文件中</w:t>
      </w:r>
      <w:r w:rsidR="00DB3F92">
        <w:rPr>
          <w:rFonts w:hint="eastAsia"/>
        </w:rPr>
        <w:t>，并把文件放在etc/dsh/group或者~/.dsh/group目录下</w:t>
      </w:r>
      <w:r>
        <w:rPr>
          <w:rFonts w:hint="eastAsia"/>
        </w:rPr>
        <w:t>，通过-g来调用。</w:t>
      </w:r>
      <w:r w:rsidR="00DB3F92">
        <w:rPr>
          <w:rFonts w:hint="eastAsia"/>
        </w:rPr>
        <w:t>--dshgroup激活安装。</w:t>
      </w:r>
    </w:p>
    <w:p w:rsidR="00DB3F92" w:rsidRDefault="00DB3F92" w:rsidP="000C1A6D">
      <w:r>
        <w:rPr>
          <w:rFonts w:hint="eastAsia"/>
        </w:rPr>
        <w:lastRenderedPageBreak/>
        <w:t xml:space="preserve">-a </w:t>
      </w:r>
      <w:r>
        <w:t>–</w:t>
      </w:r>
      <w:r>
        <w:rPr>
          <w:rFonts w:hint="eastAsia"/>
        </w:rPr>
        <w:t>X：可以排除组内所有的主机</w:t>
      </w:r>
    </w:p>
    <w:p w:rsidR="00612E3A" w:rsidRDefault="00DB3F92" w:rsidP="008C133C">
      <w:r>
        <w:rPr>
          <w:rFonts w:hint="eastAsia"/>
        </w:rPr>
        <w:t>pdsh还支持交互,不指定命令的时候，pdsh会进入交互状态。</w:t>
      </w:r>
    </w:p>
    <w:p w:rsidR="00612E3A" w:rsidRDefault="005400FD" w:rsidP="005400FD">
      <w:pPr>
        <w:pStyle w:val="Heading1"/>
      </w:pPr>
      <w:r>
        <w:rPr>
          <w:rFonts w:hint="eastAsia"/>
        </w:rPr>
        <w:t>多主机</w:t>
      </w:r>
      <w:r>
        <w:rPr>
          <w:rFonts w:hint="eastAsia"/>
        </w:rPr>
        <w:t>ssh</w:t>
      </w:r>
      <w:r>
        <w:rPr>
          <w:rFonts w:hint="eastAsia"/>
        </w:rPr>
        <w:t>封装器</w:t>
      </w:r>
      <w:r>
        <w:rPr>
          <w:rFonts w:hint="eastAsia"/>
        </w:rPr>
        <w:t>mussh</w:t>
      </w:r>
      <w:r>
        <w:rPr>
          <w:rFonts w:hint="eastAsia"/>
        </w:rPr>
        <w:t>的使用</w:t>
      </w:r>
    </w:p>
    <w:p w:rsidR="005400FD" w:rsidRPr="005400FD" w:rsidRDefault="005400FD" w:rsidP="005400FD">
      <w:pPr>
        <w:pStyle w:val="Heading2"/>
        <w:numPr>
          <w:ilvl w:val="0"/>
          <w:numId w:val="20"/>
        </w:numPr>
      </w:pPr>
      <w:r>
        <w:rPr>
          <w:rFonts w:hint="eastAsia"/>
        </w:rPr>
        <w:t>安装</w:t>
      </w:r>
    </w:p>
    <w:p w:rsidR="005400FD" w:rsidRDefault="005400FD" w:rsidP="005400FD">
      <w:r>
        <w:rPr>
          <w:rFonts w:hint="eastAsia"/>
        </w:rPr>
        <w:t xml:space="preserve">yum install </w:t>
      </w:r>
      <w:r>
        <w:t>–</w:t>
      </w:r>
      <w:r>
        <w:rPr>
          <w:rFonts w:hint="eastAsia"/>
        </w:rPr>
        <w:t>y mussh</w:t>
      </w:r>
    </w:p>
    <w:p w:rsidR="005400FD" w:rsidRDefault="00DB324E" w:rsidP="005400FD">
      <w:pPr>
        <w:pStyle w:val="Heading2"/>
      </w:pPr>
      <w:r>
        <w:rPr>
          <w:rFonts w:hint="eastAsia"/>
        </w:rPr>
        <w:t>常用使用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42BEC" w:rsidTr="00942BEC">
        <w:tc>
          <w:tcPr>
            <w:tcW w:w="8388" w:type="dxa"/>
          </w:tcPr>
          <w:p w:rsidR="00892E35" w:rsidRDefault="00892E35" w:rsidP="00942BEC">
            <w:pPr>
              <w:ind w:left="0"/>
            </w:pPr>
            <w:r>
              <w:rPr>
                <w:rFonts w:hint="eastAsia"/>
              </w:rPr>
              <w:t>参数说明</w:t>
            </w:r>
          </w:p>
          <w:p w:rsidR="00942BEC" w:rsidRDefault="00942BEC" w:rsidP="00942BEC">
            <w:pPr>
              <w:ind w:left="0"/>
            </w:pPr>
            <w:r>
              <w:rPr>
                <w:rFonts w:hint="eastAsia"/>
              </w:rPr>
              <w:t>-m：</w:t>
            </w:r>
            <w:r w:rsidR="00704498">
              <w:rPr>
                <w:rFonts w:hint="eastAsia"/>
              </w:rPr>
              <w:t>启动mussh的并发执行，管理多个主机的时候使用。</w:t>
            </w:r>
          </w:p>
          <w:p w:rsidR="00942BEC" w:rsidRDefault="00942BEC" w:rsidP="00942BEC">
            <w:pPr>
              <w:ind w:left="0"/>
            </w:pPr>
            <w:r>
              <w:rPr>
                <w:rFonts w:hint="eastAsia"/>
              </w:rPr>
              <w:t>-o：</w:t>
            </w:r>
            <w:r w:rsidR="00704498">
              <w:rPr>
                <w:rFonts w:hint="eastAsia"/>
              </w:rPr>
              <w:t>引入ssh参数的具体配置，-o StrictHostKeyChecking=no</w:t>
            </w:r>
          </w:p>
          <w:p w:rsidR="00942BEC" w:rsidRDefault="00942BEC" w:rsidP="00942BEC">
            <w:pPr>
              <w:ind w:left="0"/>
            </w:pPr>
            <w:r>
              <w:rPr>
                <w:rFonts w:hint="eastAsia"/>
              </w:rPr>
              <w:t>-h：</w:t>
            </w:r>
            <w:r w:rsidR="00704498">
              <w:rPr>
                <w:rFonts w:hint="eastAsia"/>
              </w:rPr>
              <w:t>指定远程主机，多个主机之间用空格隔开</w:t>
            </w:r>
          </w:p>
          <w:p w:rsidR="00942BEC" w:rsidRDefault="00942BEC" w:rsidP="00942BEC">
            <w:pPr>
              <w:ind w:left="0"/>
            </w:pPr>
            <w:r>
              <w:rPr>
                <w:rFonts w:hint="eastAsia"/>
              </w:rPr>
              <w:t>-H：</w:t>
            </w:r>
            <w:r w:rsidR="00704498">
              <w:rPr>
                <w:rFonts w:hint="eastAsia"/>
              </w:rPr>
              <w:t>指定一组主机的列表文件，管理多个主机的时候使用</w:t>
            </w:r>
          </w:p>
          <w:p w:rsidR="00942BEC" w:rsidRDefault="00942BEC" w:rsidP="00942BEC">
            <w:pPr>
              <w:ind w:left="0"/>
            </w:pPr>
            <w:r>
              <w:rPr>
                <w:rFonts w:hint="eastAsia"/>
              </w:rPr>
              <w:t>-c：</w:t>
            </w:r>
            <w:r w:rsidR="00704498">
              <w:rPr>
                <w:rFonts w:hint="eastAsia"/>
              </w:rPr>
              <w:t>指定要在远程主机上执行的命令，多个命令用分号隔开</w:t>
            </w:r>
          </w:p>
          <w:p w:rsidR="00942BEC" w:rsidRDefault="00942BEC" w:rsidP="00942BEC">
            <w:pPr>
              <w:ind w:left="0"/>
            </w:pPr>
            <w:r>
              <w:rPr>
                <w:rFonts w:hint="eastAsia"/>
              </w:rPr>
              <w:t>-C：</w:t>
            </w:r>
            <w:r w:rsidR="00704498">
              <w:rPr>
                <w:rFonts w:hint="eastAsia"/>
              </w:rPr>
              <w:t>参数用来指定本地脚本文件</w:t>
            </w:r>
          </w:p>
          <w:p w:rsidR="00704498" w:rsidRDefault="00704498" w:rsidP="00942BEC">
            <w:pPr>
              <w:ind w:left="0"/>
            </w:pPr>
            <w:r>
              <w:rPr>
                <w:rFonts w:hint="eastAsia"/>
              </w:rPr>
              <w:t>-u：参数可以用来除去重复的主机名（默认）</w:t>
            </w:r>
          </w:p>
          <w:p w:rsidR="00704498" w:rsidRDefault="00704498" w:rsidP="00942BEC">
            <w:pPr>
              <w:ind w:left="0"/>
            </w:pPr>
            <w:r>
              <w:rPr>
                <w:rFonts w:hint="eastAsia"/>
              </w:rPr>
              <w:t>-U：参数不管是否存在重复的主机名</w:t>
            </w:r>
          </w:p>
          <w:p w:rsidR="00704498" w:rsidRDefault="00704498" w:rsidP="00942BEC">
            <w:pPr>
              <w:ind w:left="0"/>
            </w:pPr>
            <w:r>
              <w:rPr>
                <w:rFonts w:hint="eastAsia"/>
              </w:rPr>
              <w:t>-s：指定要在远程主机上执行的shell路径</w:t>
            </w:r>
          </w:p>
          <w:p w:rsidR="00704498" w:rsidRDefault="00704498" w:rsidP="00942BEC">
            <w:pPr>
              <w:ind w:left="0"/>
            </w:pPr>
            <w:r>
              <w:rPr>
                <w:rFonts w:hint="eastAsia"/>
              </w:rPr>
              <w:t>-l：</w:t>
            </w:r>
            <w:r w:rsidR="006319BE">
              <w:rPr>
                <w:rFonts w:hint="eastAsia"/>
              </w:rPr>
              <w:t>指定在远程主机上执行命令的用户</w:t>
            </w:r>
          </w:p>
        </w:tc>
      </w:tr>
    </w:tbl>
    <w:p w:rsidR="00942BEC" w:rsidRPr="00942BEC" w:rsidRDefault="00704498" w:rsidP="00942BEC">
      <w:r>
        <w:rPr>
          <w:rFonts w:hint="eastAsia"/>
        </w:rPr>
        <w:t>例如：</w:t>
      </w:r>
    </w:p>
    <w:p w:rsidR="005400FD" w:rsidRDefault="00704498" w:rsidP="005400FD">
      <w:r w:rsidRPr="00704498">
        <w:t>mussh -H /etc/pssh/hosts -m -c uptime</w:t>
      </w:r>
    </w:p>
    <w:p w:rsidR="00CF2DDE" w:rsidRDefault="00EE0D1A" w:rsidP="00CF2DDE">
      <w:r>
        <w:rPr>
          <w:rFonts w:hint="eastAsia"/>
        </w:rPr>
        <w:t>注意：要在mussh中使用绝对路径。</w:t>
      </w:r>
      <w:r w:rsidR="00CF2DDE">
        <w:rPr>
          <w:rFonts w:hint="eastAsia"/>
        </w:rPr>
        <w:t>另外我们可以使用alias 写入~/.bashrc</w:t>
      </w:r>
    </w:p>
    <w:p w:rsidR="00CF2DDE" w:rsidRDefault="00CF2DDE" w:rsidP="00CF2DDE"/>
    <w:p w:rsidR="00704498" w:rsidRPr="005400FD" w:rsidRDefault="00704498" w:rsidP="005400FD"/>
    <w:sectPr w:rsidR="00704498" w:rsidRPr="005400FD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858" w:rsidRDefault="00F74858" w:rsidP="00D26D3F">
      <w:pPr>
        <w:spacing w:after="0"/>
      </w:pPr>
      <w:r>
        <w:separator/>
      </w:r>
    </w:p>
  </w:endnote>
  <w:endnote w:type="continuationSeparator" w:id="1">
    <w:p w:rsidR="00F74858" w:rsidRDefault="00F74858" w:rsidP="00D26D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54035"/>
      <w:docPartObj>
        <w:docPartGallery w:val="Page Numbers (Bottom of Page)"/>
        <w:docPartUnique/>
      </w:docPartObj>
    </w:sdtPr>
    <w:sdtContent>
      <w:p w:rsidR="00D26D3F" w:rsidRDefault="008E5885">
        <w:pPr>
          <w:pStyle w:val="Footer"/>
          <w:jc w:val="right"/>
        </w:pPr>
        <w:fldSimple w:instr=" PAGE   \* MERGEFORMAT ">
          <w:r w:rsidR="0077077B">
            <w:rPr>
              <w:noProof/>
            </w:rPr>
            <w:t>3</w:t>
          </w:r>
        </w:fldSimple>
      </w:p>
    </w:sdtContent>
  </w:sdt>
  <w:p w:rsidR="00D26D3F" w:rsidRDefault="00D26D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858" w:rsidRDefault="00F74858" w:rsidP="00D26D3F">
      <w:pPr>
        <w:spacing w:after="0"/>
      </w:pPr>
      <w:r>
        <w:separator/>
      </w:r>
    </w:p>
  </w:footnote>
  <w:footnote w:type="continuationSeparator" w:id="1">
    <w:p w:rsidR="00F74858" w:rsidRDefault="00F74858" w:rsidP="00D26D3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640AD"/>
    <w:multiLevelType w:val="multilevel"/>
    <w:tmpl w:val="F134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F34F9"/>
    <w:multiLevelType w:val="hybridMultilevel"/>
    <w:tmpl w:val="ECA634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42F0C"/>
    <w:multiLevelType w:val="hybridMultilevel"/>
    <w:tmpl w:val="13BA48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</w:num>
  <w:num w:numId="5">
    <w:abstractNumId w:val="4"/>
  </w:num>
  <w:num w:numId="6">
    <w:abstractNumId w:val="2"/>
  </w:num>
  <w:num w:numId="7">
    <w:abstractNumId w:val="0"/>
  </w:num>
  <w:num w:numId="8">
    <w:abstractNumId w:val="4"/>
  </w:num>
  <w:num w:numId="9">
    <w:abstractNumId w:val="2"/>
  </w:num>
  <w:num w:numId="10">
    <w:abstractNumId w:val="0"/>
  </w:num>
  <w:num w:numId="11">
    <w:abstractNumId w:val="4"/>
  </w:num>
  <w:num w:numId="12">
    <w:abstractNumId w:val="2"/>
  </w:num>
  <w:num w:numId="13">
    <w:abstractNumId w:val="0"/>
  </w:num>
  <w:num w:numId="14">
    <w:abstractNumId w:val="4"/>
  </w:num>
  <w:num w:numId="15">
    <w:abstractNumId w:val="2"/>
  </w:num>
  <w:num w:numId="16">
    <w:abstractNumId w:val="4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2745"/>
    <w:rsid w:val="00026E44"/>
    <w:rsid w:val="00032747"/>
    <w:rsid w:val="00051A78"/>
    <w:rsid w:val="00057328"/>
    <w:rsid w:val="00094798"/>
    <w:rsid w:val="000C1A6D"/>
    <w:rsid w:val="001021BF"/>
    <w:rsid w:val="0012578D"/>
    <w:rsid w:val="001824D9"/>
    <w:rsid w:val="001A526F"/>
    <w:rsid w:val="001D268C"/>
    <w:rsid w:val="00221E84"/>
    <w:rsid w:val="00242556"/>
    <w:rsid w:val="002A3E7D"/>
    <w:rsid w:val="002A4EBC"/>
    <w:rsid w:val="002D4899"/>
    <w:rsid w:val="002F49B1"/>
    <w:rsid w:val="002F62A6"/>
    <w:rsid w:val="00395B6E"/>
    <w:rsid w:val="00441EB1"/>
    <w:rsid w:val="0045440B"/>
    <w:rsid w:val="00473829"/>
    <w:rsid w:val="0047399A"/>
    <w:rsid w:val="004B1569"/>
    <w:rsid w:val="00534E66"/>
    <w:rsid w:val="005400FD"/>
    <w:rsid w:val="00562410"/>
    <w:rsid w:val="005B25BB"/>
    <w:rsid w:val="005F6B03"/>
    <w:rsid w:val="00612E3A"/>
    <w:rsid w:val="00614E08"/>
    <w:rsid w:val="006319BE"/>
    <w:rsid w:val="006F3156"/>
    <w:rsid w:val="007022A3"/>
    <w:rsid w:val="00704498"/>
    <w:rsid w:val="0072764D"/>
    <w:rsid w:val="0077077B"/>
    <w:rsid w:val="00812745"/>
    <w:rsid w:val="008176C1"/>
    <w:rsid w:val="008261CD"/>
    <w:rsid w:val="00892E35"/>
    <w:rsid w:val="00897B5D"/>
    <w:rsid w:val="008B5ACA"/>
    <w:rsid w:val="008C133C"/>
    <w:rsid w:val="008C37E0"/>
    <w:rsid w:val="008C5117"/>
    <w:rsid w:val="008E5885"/>
    <w:rsid w:val="00904415"/>
    <w:rsid w:val="009270BA"/>
    <w:rsid w:val="00936432"/>
    <w:rsid w:val="00942BEC"/>
    <w:rsid w:val="00963EDE"/>
    <w:rsid w:val="0099619D"/>
    <w:rsid w:val="009D5000"/>
    <w:rsid w:val="00A6209E"/>
    <w:rsid w:val="00AC48B2"/>
    <w:rsid w:val="00AD30D4"/>
    <w:rsid w:val="00AD6D42"/>
    <w:rsid w:val="00B22BB3"/>
    <w:rsid w:val="00B83843"/>
    <w:rsid w:val="00C03A83"/>
    <w:rsid w:val="00C73713"/>
    <w:rsid w:val="00C8387C"/>
    <w:rsid w:val="00CB1E09"/>
    <w:rsid w:val="00CB53DE"/>
    <w:rsid w:val="00CC511E"/>
    <w:rsid w:val="00CE2FA0"/>
    <w:rsid w:val="00CE4404"/>
    <w:rsid w:val="00CF2DDE"/>
    <w:rsid w:val="00D24EDE"/>
    <w:rsid w:val="00D26D3F"/>
    <w:rsid w:val="00D624FD"/>
    <w:rsid w:val="00D7439F"/>
    <w:rsid w:val="00D80E2B"/>
    <w:rsid w:val="00DB324E"/>
    <w:rsid w:val="00DB3CA6"/>
    <w:rsid w:val="00DB3F92"/>
    <w:rsid w:val="00DB6FA6"/>
    <w:rsid w:val="00DE6E85"/>
    <w:rsid w:val="00E060B9"/>
    <w:rsid w:val="00E060E6"/>
    <w:rsid w:val="00E0637D"/>
    <w:rsid w:val="00E65B1F"/>
    <w:rsid w:val="00E84334"/>
    <w:rsid w:val="00EB04DC"/>
    <w:rsid w:val="00EC2A0E"/>
    <w:rsid w:val="00EE0D1A"/>
    <w:rsid w:val="00EF3DCE"/>
    <w:rsid w:val="00F34202"/>
    <w:rsid w:val="00F37F94"/>
    <w:rsid w:val="00F74858"/>
    <w:rsid w:val="00F776AF"/>
    <w:rsid w:val="00F906AD"/>
    <w:rsid w:val="00FA07FC"/>
    <w:rsid w:val="00FA3B86"/>
    <w:rsid w:val="00FD1A44"/>
    <w:rsid w:val="00FD3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387C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838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7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7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25B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6D3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D3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D26D3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6D3F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0F890-9D43-47A5-B995-D393F6F7D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937</TotalTime>
  <Pages>9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137</cp:revision>
  <dcterms:created xsi:type="dcterms:W3CDTF">2015-09-06T08:27:00Z</dcterms:created>
  <dcterms:modified xsi:type="dcterms:W3CDTF">2015-10-21T07:17:00Z</dcterms:modified>
</cp:coreProperties>
</file>