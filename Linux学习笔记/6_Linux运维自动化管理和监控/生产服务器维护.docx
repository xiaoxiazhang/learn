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3E" w:rsidRDefault="001B0A3E" w:rsidP="001B0A3E">
      <w:pPr>
        <w:pStyle w:val="Title"/>
      </w:pPr>
      <w:r>
        <w:rPr>
          <w:rFonts w:hint="eastAsia"/>
        </w:rPr>
        <w:t>生产服务器维护</w:t>
      </w:r>
    </w:p>
    <w:p w:rsidR="001B0A3E" w:rsidRDefault="001B0A3E" w:rsidP="001B0A3E">
      <w:pPr>
        <w:pStyle w:val="Heading2"/>
      </w:pPr>
      <w:r>
        <w:rPr>
          <w:rFonts w:hint="eastAsia"/>
        </w:rPr>
        <w:t>生产服务</w:t>
      </w:r>
      <w:r>
        <w:rPr>
          <w:rFonts w:hint="eastAsia"/>
        </w:rPr>
        <w:t>ip</w:t>
      </w:r>
      <w:r>
        <w:rPr>
          <w:rFonts w:hint="eastAsia"/>
        </w:rPr>
        <w:t>对应关系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1B0A3E" w:rsidTr="001B0A3E">
        <w:tc>
          <w:tcPr>
            <w:tcW w:w="8856" w:type="dxa"/>
          </w:tcPr>
          <w:p w:rsidR="001B0A3E" w:rsidRDefault="001B0A3E" w:rsidP="001B0A3E">
            <w:pPr>
              <w:ind w:left="0"/>
            </w:pPr>
            <w:r>
              <w:t>218.244.141.167</w:t>
            </w:r>
            <w:r>
              <w:tab/>
              <w:t xml:space="preserve">   </w:t>
            </w:r>
            <w:r>
              <w:tab/>
              <w:t>Nginx</w:t>
            </w:r>
            <w:r>
              <w:rPr>
                <w:rFonts w:hint="eastAsia"/>
              </w:rPr>
              <w:t>（80）</w:t>
            </w:r>
            <w:r>
              <w:t>+xinetd</w:t>
            </w:r>
          </w:p>
          <w:p w:rsidR="001B0A3E" w:rsidRDefault="001B0A3E" w:rsidP="001B0A3E">
            <w:pPr>
              <w:ind w:left="0"/>
            </w:pPr>
            <w:r>
              <w:t>115.29.203.135</w:t>
            </w:r>
            <w:r>
              <w:tab/>
              <w:t xml:space="preserve">   </w:t>
            </w:r>
            <w:r>
              <w:tab/>
              <w:t>Mongodb</w:t>
            </w:r>
            <w:r>
              <w:rPr>
                <w:rFonts w:hint="eastAsia"/>
              </w:rPr>
              <w:t>（27017）</w:t>
            </w:r>
          </w:p>
          <w:p w:rsidR="001B0A3E" w:rsidRDefault="001B0A3E" w:rsidP="001B0A3E">
            <w:pPr>
              <w:ind w:left="0"/>
            </w:pPr>
            <w:r>
              <w:t>115.29.198.176</w:t>
            </w:r>
            <w:r>
              <w:tab/>
              <w:t xml:space="preserve">   </w:t>
            </w:r>
            <w:r>
              <w:tab/>
              <w:t>Mongodb</w:t>
            </w:r>
          </w:p>
          <w:p w:rsidR="001B0A3E" w:rsidRDefault="001B0A3E" w:rsidP="001B0A3E">
            <w:pPr>
              <w:ind w:left="0"/>
            </w:pPr>
            <w:r>
              <w:t>115.29.249.122</w:t>
            </w:r>
            <w:r>
              <w:tab/>
              <w:t xml:space="preserve">   </w:t>
            </w:r>
            <w:r>
              <w:tab/>
              <w:t>Mongodb</w:t>
            </w:r>
          </w:p>
          <w:p w:rsidR="001B0A3E" w:rsidRDefault="001B0A3E" w:rsidP="001B0A3E">
            <w:pPr>
              <w:ind w:left="0"/>
            </w:pPr>
            <w:r>
              <w:t>115.29.177.52</w:t>
            </w:r>
            <w:r>
              <w:tab/>
              <w:t xml:space="preserve">   </w:t>
            </w:r>
            <w:r>
              <w:tab/>
              <w:t>Tomcat</w:t>
            </w:r>
            <w:r>
              <w:rPr>
                <w:rFonts w:hint="eastAsia"/>
              </w:rPr>
              <w:t>（80）</w:t>
            </w:r>
            <w:r>
              <w:t>+Memcache</w:t>
            </w:r>
            <w:r>
              <w:rPr>
                <w:rFonts w:hint="eastAsia"/>
              </w:rPr>
              <w:t>（11211）</w:t>
            </w:r>
          </w:p>
          <w:p w:rsidR="001B0A3E" w:rsidRDefault="001B0A3E" w:rsidP="001B0A3E">
            <w:pPr>
              <w:ind w:left="0"/>
            </w:pPr>
            <w:r>
              <w:t>115.29.187.224</w:t>
            </w:r>
            <w:r>
              <w:tab/>
              <w:t xml:space="preserve">   </w:t>
            </w:r>
            <w:r>
              <w:tab/>
              <w:t>Tomcat+Memcache</w:t>
            </w:r>
          </w:p>
          <w:p w:rsidR="001B0A3E" w:rsidRDefault="001B0A3E" w:rsidP="001B0A3E">
            <w:pPr>
              <w:ind w:left="0"/>
            </w:pPr>
            <w:r>
              <w:t>115.29.239.44</w:t>
            </w:r>
            <w:r>
              <w:tab/>
              <w:t xml:space="preserve">   </w:t>
            </w:r>
            <w:r>
              <w:tab/>
              <w:t>Tomcat+Memcache</w:t>
            </w:r>
          </w:p>
          <w:p w:rsidR="001B0A3E" w:rsidRDefault="001B0A3E" w:rsidP="001B0A3E">
            <w:pPr>
              <w:ind w:left="0"/>
            </w:pPr>
            <w:r>
              <w:t>115.29.168.98</w:t>
            </w:r>
            <w:r>
              <w:tab/>
              <w:t xml:space="preserve">   </w:t>
            </w:r>
            <w:r>
              <w:tab/>
              <w:t>Tomcat+Memcache</w:t>
            </w:r>
          </w:p>
          <w:p w:rsidR="001B0A3E" w:rsidRDefault="001B0A3E" w:rsidP="001B0A3E">
            <w:pPr>
              <w:ind w:left="0"/>
            </w:pPr>
            <w:r>
              <w:t>115.29.195.48</w:t>
            </w:r>
            <w:r>
              <w:tab/>
              <w:t xml:space="preserve">   </w:t>
            </w:r>
            <w:r>
              <w:tab/>
              <w:t>Tomcat+Memcache</w:t>
            </w:r>
          </w:p>
          <w:p w:rsidR="001B0A3E" w:rsidRDefault="001B0A3E" w:rsidP="001B0A3E">
            <w:pPr>
              <w:ind w:left="0"/>
            </w:pPr>
            <w:r>
              <w:t>115.29.246.76</w:t>
            </w:r>
            <w:r>
              <w:tab/>
              <w:t xml:space="preserve">   </w:t>
            </w:r>
            <w:r>
              <w:tab/>
              <w:t>Tomcat+Memcache</w:t>
            </w:r>
          </w:p>
          <w:p w:rsidR="001B0A3E" w:rsidRDefault="001B0A3E" w:rsidP="001B0A3E">
            <w:pPr>
              <w:ind w:left="0"/>
            </w:pPr>
            <w:r>
              <w:t>115.29.199.53</w:t>
            </w:r>
            <w:r>
              <w:tab/>
              <w:t xml:space="preserve">   </w:t>
            </w:r>
            <w:r>
              <w:tab/>
              <w:t>Tomcat+Memcache</w:t>
            </w:r>
          </w:p>
          <w:p w:rsidR="001B0A3E" w:rsidRDefault="001B0A3E" w:rsidP="001B0A3E">
            <w:pPr>
              <w:ind w:left="0"/>
            </w:pPr>
            <w:r>
              <w:t>115.29.240.52</w:t>
            </w:r>
            <w:r>
              <w:tab/>
              <w:t xml:space="preserve">   </w:t>
            </w:r>
            <w:r>
              <w:tab/>
              <w:t>Tomcat+Memcache</w:t>
            </w:r>
          </w:p>
          <w:p w:rsidR="001B0A3E" w:rsidRDefault="001B0A3E" w:rsidP="001B0A3E">
            <w:pPr>
              <w:ind w:left="0"/>
            </w:pPr>
            <w:r>
              <w:t>218.244.139.48</w:t>
            </w:r>
            <w:r>
              <w:tab/>
              <w:t xml:space="preserve">   </w:t>
            </w:r>
            <w:r>
              <w:tab/>
              <w:t>Tomcat+Memcache</w:t>
            </w:r>
          </w:p>
        </w:tc>
      </w:tr>
    </w:tbl>
    <w:p w:rsidR="001B0A3E" w:rsidRPr="001B0A3E" w:rsidRDefault="001B0A3E" w:rsidP="001B0A3E"/>
    <w:p w:rsidR="001B0A3E" w:rsidRDefault="001B0A3E" w:rsidP="001B0A3E">
      <w:pPr>
        <w:pStyle w:val="Heading2"/>
      </w:pPr>
      <w:r>
        <w:rPr>
          <w:rFonts w:hint="eastAsia"/>
        </w:rPr>
        <w:t>使用脚本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1B0A3E" w:rsidTr="001B0A3E">
        <w:tc>
          <w:tcPr>
            <w:tcW w:w="8496" w:type="dxa"/>
          </w:tcPr>
          <w:p w:rsidR="001B0A3E" w:rsidRDefault="001B0A3E" w:rsidP="001B0A3E">
            <w:r>
              <w:t>#时间同步脚本</w:t>
            </w:r>
          </w:p>
          <w:p w:rsidR="001B0A3E" w:rsidRDefault="001B0A3E" w:rsidP="001B0A3E">
            <w:r>
              <w:t xml:space="preserve">systemctl stop ntpd.service </w:t>
            </w:r>
          </w:p>
          <w:p w:rsidR="001B0A3E" w:rsidRDefault="001B0A3E" w:rsidP="001B0A3E">
            <w:r>
              <w:t xml:space="preserve">systemctl disable ntpd.service </w:t>
            </w:r>
          </w:p>
          <w:p w:rsidR="001B0A3E" w:rsidRDefault="001B0A3E" w:rsidP="001B0A3E">
            <w:r>
              <w:t xml:space="preserve">cat &gt;&gt; /etc/crontab &lt;&lt;eof </w:t>
            </w:r>
          </w:p>
          <w:p w:rsidR="001B0A3E" w:rsidRDefault="001B0A3E" w:rsidP="001B0A3E">
            <w:r>
              <w:t xml:space="preserve">0 0 * * * /usr/sbin/ntpdate ntp.api.bz &amp;&gt;/dev/null </w:t>
            </w:r>
          </w:p>
          <w:p w:rsidR="001B0A3E" w:rsidRDefault="001B0A3E" w:rsidP="001B0A3E">
            <w:r>
              <w:t xml:space="preserve">eof </w:t>
            </w:r>
          </w:p>
          <w:p w:rsidR="001B0A3E" w:rsidRDefault="001B0A3E" w:rsidP="001B0A3E">
            <w:r>
              <w:t xml:space="preserve">echo "/usr/sbin/ntpdate ntp.api.bz" &gt;&gt; /etc/rc.local </w:t>
            </w:r>
          </w:p>
          <w:p w:rsidR="001B0A3E" w:rsidRDefault="001B0A3E" w:rsidP="001B0A3E"/>
          <w:p w:rsidR="001B0A3E" w:rsidRDefault="001B0A3E" w:rsidP="001B0A3E"/>
          <w:p w:rsidR="001B0A3E" w:rsidRDefault="001B0A3E" w:rsidP="001B0A3E">
            <w:r>
              <w:t>#tomcat服务自启动脚本</w:t>
            </w:r>
          </w:p>
          <w:p w:rsidR="001B0A3E" w:rsidRDefault="001B0A3E" w:rsidP="001B0A3E">
            <w:r>
              <w:t>cat &gt;/etc/init.d/tomcat &lt;&lt;EOF</w:t>
            </w:r>
          </w:p>
          <w:p w:rsidR="001B0A3E" w:rsidRDefault="001B0A3E" w:rsidP="001B0A3E">
            <w:r>
              <w:t>#!/bin/sh</w:t>
            </w:r>
          </w:p>
          <w:p w:rsidR="001B0A3E" w:rsidRDefault="001B0A3E" w:rsidP="001B0A3E">
            <w:r>
              <w:t xml:space="preserve">#chkconfig: 345 88 99  </w:t>
            </w:r>
          </w:p>
          <w:p w:rsidR="001B0A3E" w:rsidRDefault="001B0A3E" w:rsidP="001B0A3E">
            <w:r>
              <w:t xml:space="preserve">#description: Auto-starts tomcat </w:t>
            </w:r>
          </w:p>
          <w:p w:rsidR="001B0A3E" w:rsidRDefault="001B0A3E" w:rsidP="001B0A3E">
            <w:r>
              <w:lastRenderedPageBreak/>
              <w:t xml:space="preserve"># /etc/init.d/tomcat </w:t>
            </w:r>
          </w:p>
          <w:p w:rsidR="001B0A3E" w:rsidRDefault="001B0A3E" w:rsidP="001B0A3E">
            <w:r>
              <w:t xml:space="preserve"># Tomcat auto-start </w:t>
            </w:r>
          </w:p>
          <w:p w:rsidR="001B0A3E" w:rsidRDefault="001B0A3E" w:rsidP="001B0A3E">
            <w:r>
              <w:t xml:space="preserve"># Source function library. </w:t>
            </w:r>
          </w:p>
          <w:p w:rsidR="001B0A3E" w:rsidRDefault="001B0A3E" w:rsidP="001B0A3E">
            <w:r>
              <w:t xml:space="preserve">. /etc/init.d/functions  </w:t>
            </w:r>
          </w:p>
          <w:p w:rsidR="001B0A3E" w:rsidRDefault="001B0A3E" w:rsidP="001B0A3E">
            <w:r>
              <w:t>RETVAL=0</w:t>
            </w:r>
          </w:p>
          <w:p w:rsidR="001B0A3E" w:rsidRDefault="001B0A3E" w:rsidP="001B0A3E">
            <w:r>
              <w:t>TOMCAT_HOME=/usr/local/tomcat7</w:t>
            </w:r>
          </w:p>
          <w:p w:rsidR="001B0A3E" w:rsidRDefault="001B0A3E" w:rsidP="001B0A3E">
            <w:r>
              <w:t xml:space="preserve">if [ ! -f \$TOMCAT_HOME/bin/catalina.sh ]  </w:t>
            </w:r>
          </w:p>
          <w:p w:rsidR="001B0A3E" w:rsidRDefault="001B0A3E" w:rsidP="001B0A3E">
            <w:r>
              <w:t xml:space="preserve">    then echo "Tomcat not valilable..."  </w:t>
            </w:r>
          </w:p>
          <w:p w:rsidR="001B0A3E" w:rsidRDefault="001B0A3E" w:rsidP="001B0A3E">
            <w:r>
              <w:t xml:space="preserve">    exit  </w:t>
            </w:r>
          </w:p>
          <w:p w:rsidR="001B0A3E" w:rsidRDefault="001B0A3E" w:rsidP="001B0A3E">
            <w:r>
              <w:t>fi</w:t>
            </w:r>
          </w:p>
          <w:p w:rsidR="001B0A3E" w:rsidRDefault="001B0A3E" w:rsidP="001B0A3E">
            <w:r>
              <w:t xml:space="preserve">start() {          </w:t>
            </w:r>
          </w:p>
          <w:p w:rsidR="001B0A3E" w:rsidRDefault="001B0A3E" w:rsidP="001B0A3E">
            <w:r>
              <w:t xml:space="preserve">  if [ -f \$TOMCAT_HOME/bin/startup.sh ]; then              </w:t>
            </w:r>
          </w:p>
          <w:p w:rsidR="001B0A3E" w:rsidRDefault="001B0A3E" w:rsidP="001B0A3E">
            <w:r>
              <w:t xml:space="preserve">    echo \$"Starting Tomcat"              </w:t>
            </w:r>
          </w:p>
          <w:p w:rsidR="001B0A3E" w:rsidRDefault="001B0A3E" w:rsidP="001B0A3E">
            <w:r>
              <w:t xml:space="preserve">    \$TOMCAT_HOME/bin/startup.sh     </w:t>
            </w:r>
          </w:p>
          <w:p w:rsidR="001B0A3E" w:rsidRDefault="001B0A3E" w:rsidP="001B0A3E">
            <w:r>
              <w:t xml:space="preserve">    RETVAL=\$?            </w:t>
            </w:r>
          </w:p>
          <w:p w:rsidR="001B0A3E" w:rsidRDefault="001B0A3E" w:rsidP="001B0A3E">
            <w:r>
              <w:t xml:space="preserve">    echo </w:t>
            </w:r>
          </w:p>
          <w:p w:rsidR="001B0A3E" w:rsidRDefault="001B0A3E" w:rsidP="001B0A3E">
            <w:r>
              <w:t xml:space="preserve">    [ \$RETVAL -eq 0 ] &amp;&amp; touch /var/lock/subsys/tomcat</w:t>
            </w:r>
          </w:p>
          <w:p w:rsidR="001B0A3E" w:rsidRDefault="001B0A3E" w:rsidP="001B0A3E">
            <w:r>
              <w:t xml:space="preserve">  fi</w:t>
            </w:r>
          </w:p>
          <w:p w:rsidR="001B0A3E" w:rsidRDefault="001B0A3E" w:rsidP="001B0A3E">
            <w:r>
              <w:t>}</w:t>
            </w:r>
          </w:p>
          <w:p w:rsidR="001B0A3E" w:rsidRDefault="001B0A3E" w:rsidP="001B0A3E"/>
          <w:p w:rsidR="001B0A3E" w:rsidRDefault="001B0A3E" w:rsidP="001B0A3E">
            <w:r>
              <w:t xml:space="preserve">stop() {          </w:t>
            </w:r>
          </w:p>
          <w:p w:rsidR="001B0A3E" w:rsidRDefault="001B0A3E" w:rsidP="001B0A3E">
            <w:r>
              <w:t xml:space="preserve">  if [ -f \$TOMCAT_HOME/bin/shutdown.sh ]; then           </w:t>
            </w:r>
          </w:p>
          <w:p w:rsidR="001B0A3E" w:rsidRDefault="001B0A3E" w:rsidP="001B0A3E">
            <w:r>
              <w:t xml:space="preserve">    echo \$"Stopping Tomcat"              </w:t>
            </w:r>
          </w:p>
          <w:p w:rsidR="001B0A3E" w:rsidRDefault="001B0A3E" w:rsidP="001B0A3E">
            <w:r>
              <w:t xml:space="preserve">    killall -9 java         </w:t>
            </w:r>
          </w:p>
          <w:p w:rsidR="001B0A3E" w:rsidRDefault="001B0A3E" w:rsidP="001B0A3E">
            <w:r>
              <w:t xml:space="preserve">    RETVAL=\$?                                                    </w:t>
            </w:r>
          </w:p>
          <w:p w:rsidR="001B0A3E" w:rsidRDefault="001B0A3E" w:rsidP="001B0A3E">
            <w:r>
              <w:t xml:space="preserve">    echo </w:t>
            </w:r>
          </w:p>
          <w:p w:rsidR="001B0A3E" w:rsidRDefault="001B0A3E" w:rsidP="001B0A3E">
            <w:r>
              <w:t xml:space="preserve">    [ \$RETVAL  -eq 0 ] &amp;&amp; rm  -rf /var/lock/subsys/tomcat</w:t>
            </w:r>
          </w:p>
          <w:p w:rsidR="001B0A3E" w:rsidRDefault="001B0A3E" w:rsidP="001B0A3E">
            <w:r>
              <w:t xml:space="preserve">  fi </w:t>
            </w:r>
          </w:p>
          <w:p w:rsidR="001B0A3E" w:rsidRDefault="001B0A3E" w:rsidP="001B0A3E">
            <w:r>
              <w:t xml:space="preserve">}  </w:t>
            </w:r>
          </w:p>
          <w:p w:rsidR="001B0A3E" w:rsidRDefault="001B0A3E" w:rsidP="001B0A3E"/>
          <w:p w:rsidR="001B0A3E" w:rsidRDefault="001B0A3E" w:rsidP="001B0A3E">
            <w:r>
              <w:t xml:space="preserve">case "\$1" in </w:t>
            </w:r>
          </w:p>
          <w:p w:rsidR="001B0A3E" w:rsidRDefault="001B0A3E" w:rsidP="001B0A3E"/>
          <w:p w:rsidR="001B0A3E" w:rsidRDefault="001B0A3E" w:rsidP="001B0A3E">
            <w:r>
              <w:t xml:space="preserve">start)         </w:t>
            </w:r>
          </w:p>
          <w:p w:rsidR="001B0A3E" w:rsidRDefault="001B0A3E" w:rsidP="001B0A3E">
            <w:r>
              <w:t xml:space="preserve">    start   </w:t>
            </w:r>
          </w:p>
          <w:p w:rsidR="001B0A3E" w:rsidRDefault="001B0A3E" w:rsidP="001B0A3E">
            <w:r>
              <w:lastRenderedPageBreak/>
              <w:t xml:space="preserve">    ;; </w:t>
            </w:r>
          </w:p>
          <w:p w:rsidR="001B0A3E" w:rsidRDefault="001B0A3E" w:rsidP="001B0A3E"/>
          <w:p w:rsidR="001B0A3E" w:rsidRDefault="001B0A3E" w:rsidP="001B0A3E">
            <w:r>
              <w:t xml:space="preserve">stop)         </w:t>
            </w:r>
          </w:p>
          <w:p w:rsidR="001B0A3E" w:rsidRDefault="001B0A3E" w:rsidP="001B0A3E">
            <w:r>
              <w:t xml:space="preserve">    stop        </w:t>
            </w:r>
          </w:p>
          <w:p w:rsidR="001B0A3E" w:rsidRDefault="001B0A3E" w:rsidP="001B0A3E">
            <w:r>
              <w:t xml:space="preserve">    ;;</w:t>
            </w:r>
          </w:p>
          <w:p w:rsidR="001B0A3E" w:rsidRDefault="001B0A3E" w:rsidP="001B0A3E"/>
          <w:p w:rsidR="001B0A3E" w:rsidRDefault="001B0A3E" w:rsidP="001B0A3E">
            <w:r>
              <w:t xml:space="preserve">restart)           </w:t>
            </w:r>
          </w:p>
          <w:p w:rsidR="001B0A3E" w:rsidRDefault="001B0A3E" w:rsidP="001B0A3E">
            <w:r>
              <w:t xml:space="preserve">    echo \$"Restaring Tomcat"         </w:t>
            </w:r>
          </w:p>
          <w:p w:rsidR="001B0A3E" w:rsidRDefault="001B0A3E" w:rsidP="001B0A3E">
            <w:r>
              <w:t xml:space="preserve">    \$0 stop          </w:t>
            </w:r>
          </w:p>
          <w:p w:rsidR="001B0A3E" w:rsidRDefault="001B0A3E" w:rsidP="001B0A3E">
            <w:r>
              <w:t xml:space="preserve">    sleep 1          </w:t>
            </w:r>
          </w:p>
          <w:p w:rsidR="001B0A3E" w:rsidRDefault="001B0A3E" w:rsidP="001B0A3E">
            <w:r>
              <w:t xml:space="preserve">    \$0 start         </w:t>
            </w:r>
          </w:p>
          <w:p w:rsidR="001B0A3E" w:rsidRDefault="001B0A3E" w:rsidP="001B0A3E">
            <w:r>
              <w:t xml:space="preserve">    ;;</w:t>
            </w:r>
          </w:p>
          <w:p w:rsidR="001B0A3E" w:rsidRDefault="001B0A3E" w:rsidP="001B0A3E">
            <w:r>
              <w:t>status)</w:t>
            </w:r>
          </w:p>
          <w:p w:rsidR="001B0A3E" w:rsidRDefault="001B0A3E" w:rsidP="001B0A3E">
            <w:r>
              <w:t xml:space="preserve">    if [ -f /var/lock/subsys/tomcat ] ;then</w:t>
            </w:r>
          </w:p>
          <w:p w:rsidR="001B0A3E" w:rsidRDefault="001B0A3E" w:rsidP="001B0A3E">
            <w:r>
              <w:t xml:space="preserve">      echo "Tomcat is  running..."</w:t>
            </w:r>
          </w:p>
          <w:p w:rsidR="001B0A3E" w:rsidRDefault="001B0A3E" w:rsidP="001B0A3E">
            <w:r>
              <w:t xml:space="preserve">    else </w:t>
            </w:r>
          </w:p>
          <w:p w:rsidR="001B0A3E" w:rsidRDefault="001B0A3E" w:rsidP="001B0A3E">
            <w:r>
              <w:t xml:space="preserve">      echo "Tomcat is stoped"</w:t>
            </w:r>
          </w:p>
          <w:p w:rsidR="001B0A3E" w:rsidRDefault="001B0A3E" w:rsidP="001B0A3E">
            <w:r>
              <w:t xml:space="preserve">    fi</w:t>
            </w:r>
          </w:p>
          <w:p w:rsidR="001B0A3E" w:rsidRDefault="001B0A3E" w:rsidP="001B0A3E">
            <w:r>
              <w:t xml:space="preserve">    ;;</w:t>
            </w:r>
          </w:p>
          <w:p w:rsidR="001B0A3E" w:rsidRDefault="001B0A3E" w:rsidP="001B0A3E">
            <w:r>
              <w:t xml:space="preserve">*)          </w:t>
            </w:r>
          </w:p>
          <w:p w:rsidR="001B0A3E" w:rsidRDefault="001B0A3E" w:rsidP="001B0A3E">
            <w:r>
              <w:t xml:space="preserve">   echo \$"Usage: \$0 {start|stop|status|restart}"        </w:t>
            </w:r>
          </w:p>
          <w:p w:rsidR="001B0A3E" w:rsidRDefault="001B0A3E" w:rsidP="001B0A3E">
            <w:r>
              <w:t xml:space="preserve">   exit 1         </w:t>
            </w:r>
          </w:p>
          <w:p w:rsidR="001B0A3E" w:rsidRDefault="001B0A3E" w:rsidP="001B0A3E">
            <w:r>
              <w:t xml:space="preserve">   ;;</w:t>
            </w:r>
          </w:p>
          <w:p w:rsidR="001B0A3E" w:rsidRDefault="001B0A3E" w:rsidP="001B0A3E">
            <w:r>
              <w:t xml:space="preserve">esac </w:t>
            </w:r>
          </w:p>
          <w:p w:rsidR="001B0A3E" w:rsidRDefault="001B0A3E" w:rsidP="001B0A3E">
            <w:r>
              <w:t>exit \$RETVAL</w:t>
            </w:r>
          </w:p>
          <w:p w:rsidR="001B0A3E" w:rsidRDefault="001B0A3E" w:rsidP="001B0A3E">
            <w:r>
              <w:t>EOF</w:t>
            </w:r>
          </w:p>
          <w:p w:rsidR="001B0A3E" w:rsidRDefault="001B0A3E" w:rsidP="001B0A3E">
            <w:r>
              <w:t>chmod u+x /etc/init.d/tomcat</w:t>
            </w:r>
          </w:p>
          <w:p w:rsidR="001B0A3E" w:rsidRDefault="001B0A3E" w:rsidP="001B0A3E">
            <w:r>
              <w:t>chkconfig --add tomcat</w:t>
            </w:r>
          </w:p>
          <w:p w:rsidR="001B0A3E" w:rsidRDefault="001B0A3E" w:rsidP="001B0A3E">
            <w:r>
              <w:t>chkconfig  tomcat on</w:t>
            </w:r>
          </w:p>
          <w:p w:rsidR="001B0A3E" w:rsidRDefault="001B0A3E" w:rsidP="001B0A3E"/>
          <w:p w:rsidR="001B0A3E" w:rsidRDefault="001B0A3E" w:rsidP="001B0A3E">
            <w:r>
              <w:t>#nginx自启动</w:t>
            </w:r>
          </w:p>
          <w:p w:rsidR="001B0A3E" w:rsidRDefault="001B0A3E" w:rsidP="001B0A3E">
            <w:r>
              <w:t xml:space="preserve">echo "/usr/local/nginx/sbin/nginx" &gt;&gt; /etc/rc.local </w:t>
            </w:r>
          </w:p>
          <w:p w:rsidR="001B0A3E" w:rsidRDefault="001B0A3E" w:rsidP="001B0A3E"/>
          <w:p w:rsidR="001B0A3E" w:rsidRDefault="001B0A3E" w:rsidP="001B0A3E">
            <w:r>
              <w:t>#memcached自启动</w:t>
            </w:r>
          </w:p>
          <w:p w:rsidR="001B0A3E" w:rsidRDefault="001B0A3E" w:rsidP="001B0A3E">
            <w:r>
              <w:lastRenderedPageBreak/>
              <w:t>echo "/usr/bin/memcached  -d  -u root  -m 8192" &gt;&gt; /etc/rc.local</w:t>
            </w:r>
          </w:p>
          <w:p w:rsidR="001B0A3E" w:rsidRDefault="001B0A3E" w:rsidP="001B0A3E"/>
        </w:tc>
      </w:tr>
    </w:tbl>
    <w:p w:rsidR="001B0A3E" w:rsidRDefault="001B0A3E" w:rsidP="00E70815">
      <w:pPr>
        <w:ind w:left="0"/>
      </w:pPr>
    </w:p>
    <w:p w:rsidR="001B0A3E" w:rsidRDefault="001B0A3E" w:rsidP="001B0A3E">
      <w:pPr>
        <w:pStyle w:val="Heading2"/>
      </w:pPr>
      <w:r>
        <w:rPr>
          <w:rFonts w:hint="eastAsia"/>
        </w:rPr>
        <w:t>检测服务脚本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907E14" w:rsidTr="00907E14">
        <w:trPr>
          <w:trHeight w:val="242"/>
        </w:trPr>
        <w:tc>
          <w:tcPr>
            <w:tcW w:w="8496" w:type="dxa"/>
          </w:tcPr>
          <w:p w:rsidR="00907E14" w:rsidRDefault="00907E14" w:rsidP="00907E14">
            <w:pPr>
              <w:ind w:left="0"/>
            </w:pPr>
            <w:r>
              <w:t>#!/bin/bash</w:t>
            </w:r>
          </w:p>
          <w:p w:rsidR="00907E14" w:rsidRDefault="00907E14" w:rsidP="00907E14">
            <w:pPr>
              <w:ind w:left="0"/>
            </w:pPr>
            <w:r>
              <w:t>for ip in 115.29.203.135 115.29.198.176 115.29.249.122</w:t>
            </w:r>
          </w:p>
          <w:p w:rsidR="00907E14" w:rsidRDefault="00907E14" w:rsidP="00907E14">
            <w:pPr>
              <w:ind w:left="0"/>
            </w:pPr>
            <w:r>
              <w:t>do</w:t>
            </w:r>
          </w:p>
          <w:p w:rsidR="00907E14" w:rsidRDefault="00907E14" w:rsidP="00907E14">
            <w:pPr>
              <w:ind w:left="0"/>
            </w:pPr>
            <w:r>
              <w:t xml:space="preserve">  echo $ip:mongodb is $(nmap -sT -p T:27017 $ip | grep tcp  | awk '{print $2}')</w:t>
            </w:r>
          </w:p>
          <w:p w:rsidR="00907E14" w:rsidRDefault="00907E14" w:rsidP="00907E14">
            <w:pPr>
              <w:ind w:left="0"/>
            </w:pPr>
            <w:r>
              <w:t>done</w:t>
            </w:r>
          </w:p>
          <w:p w:rsidR="00907E14" w:rsidRDefault="00907E14" w:rsidP="00907E14">
            <w:pPr>
              <w:ind w:left="0"/>
            </w:pPr>
          </w:p>
          <w:p w:rsidR="00907E14" w:rsidRDefault="00907E14" w:rsidP="00907E14">
            <w:pPr>
              <w:ind w:left="0"/>
            </w:pPr>
            <w:r>
              <w:t>for ip in 115.29.177.52 115.29.187.224 115.29.239.44 115.29.168.98 115.29.195.48 115.29.246.76 115.29.199.53 115.29.240.52</w:t>
            </w:r>
          </w:p>
          <w:p w:rsidR="00907E14" w:rsidRDefault="00907E14" w:rsidP="00907E14">
            <w:pPr>
              <w:ind w:left="0"/>
            </w:pPr>
            <w:r>
              <w:t>do</w:t>
            </w:r>
          </w:p>
          <w:p w:rsidR="00907E14" w:rsidRDefault="00907E14" w:rsidP="00907E14">
            <w:pPr>
              <w:ind w:left="0"/>
            </w:pPr>
            <w:r>
              <w:t xml:space="preserve">  echo $ip:tomcat is $(nmap -sT -p T:80 $ip | grep tcp  | awk '{print $2}')</w:t>
            </w:r>
          </w:p>
          <w:p w:rsidR="00907E14" w:rsidRDefault="00907E14" w:rsidP="00907E14">
            <w:pPr>
              <w:ind w:left="0"/>
            </w:pPr>
            <w:r>
              <w:t xml:space="preserve">  echo $ip:memcached is $(nmap -sT -p T:11211 $ip | grep tcp  | awk '{print $2}')</w:t>
            </w:r>
          </w:p>
          <w:p w:rsidR="00907E14" w:rsidRDefault="00907E14" w:rsidP="00907E14">
            <w:pPr>
              <w:ind w:left="0"/>
            </w:pPr>
            <w:r>
              <w:t>done</w:t>
            </w:r>
          </w:p>
          <w:p w:rsidR="00907E14" w:rsidRDefault="00907E14" w:rsidP="00907E14">
            <w:pPr>
              <w:ind w:left="0"/>
            </w:pPr>
          </w:p>
          <w:p w:rsidR="00907E14" w:rsidRPr="00F13267" w:rsidRDefault="00907E14" w:rsidP="00907E14">
            <w:pPr>
              <w:ind w:left="0"/>
            </w:pPr>
            <w:r>
              <w:t>echo 218.244.141.167:nginx is $(nmap -sT -p T:80 218.244.141.167 | grep tcp  | awk '{print $2}')</w:t>
            </w:r>
          </w:p>
        </w:tc>
      </w:tr>
    </w:tbl>
    <w:p w:rsidR="00E70815" w:rsidRPr="00E70815" w:rsidRDefault="00E70815" w:rsidP="00E70815"/>
    <w:sectPr w:rsidR="00E70815" w:rsidRPr="00E70815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956" w:rsidRDefault="00935956" w:rsidP="00551A0E">
      <w:pPr>
        <w:spacing w:after="0"/>
      </w:pPr>
      <w:r>
        <w:separator/>
      </w:r>
    </w:p>
  </w:endnote>
  <w:endnote w:type="continuationSeparator" w:id="1">
    <w:p w:rsidR="00935956" w:rsidRDefault="00935956" w:rsidP="00551A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90305"/>
      <w:docPartObj>
        <w:docPartGallery w:val="Page Numbers (Bottom of Page)"/>
        <w:docPartUnique/>
      </w:docPartObj>
    </w:sdtPr>
    <w:sdtContent>
      <w:p w:rsidR="00551A0E" w:rsidRDefault="0026686B">
        <w:pPr>
          <w:pStyle w:val="Footer"/>
          <w:jc w:val="right"/>
        </w:pPr>
        <w:fldSimple w:instr=" PAGE   \* MERGEFORMAT ">
          <w:r w:rsidR="00907E14">
            <w:rPr>
              <w:noProof/>
            </w:rPr>
            <w:t>4</w:t>
          </w:r>
        </w:fldSimple>
      </w:p>
    </w:sdtContent>
  </w:sdt>
  <w:p w:rsidR="00551A0E" w:rsidRDefault="00551A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956" w:rsidRDefault="00935956" w:rsidP="00551A0E">
      <w:pPr>
        <w:spacing w:after="0"/>
      </w:pPr>
      <w:r>
        <w:separator/>
      </w:r>
    </w:p>
  </w:footnote>
  <w:footnote w:type="continuationSeparator" w:id="1">
    <w:p w:rsidR="00935956" w:rsidRDefault="00935956" w:rsidP="00551A0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0A3E"/>
    <w:rsid w:val="001B0A3E"/>
    <w:rsid w:val="0026686B"/>
    <w:rsid w:val="002A05B9"/>
    <w:rsid w:val="004235FC"/>
    <w:rsid w:val="00551A0E"/>
    <w:rsid w:val="00562410"/>
    <w:rsid w:val="00572B1D"/>
    <w:rsid w:val="008261CD"/>
    <w:rsid w:val="008B5ACA"/>
    <w:rsid w:val="008C5117"/>
    <w:rsid w:val="00904415"/>
    <w:rsid w:val="00907E14"/>
    <w:rsid w:val="00935956"/>
    <w:rsid w:val="0099619D"/>
    <w:rsid w:val="009D5000"/>
    <w:rsid w:val="00C03A83"/>
    <w:rsid w:val="00CA3FAB"/>
    <w:rsid w:val="00D24EDE"/>
    <w:rsid w:val="00D80E2B"/>
    <w:rsid w:val="00DB6FA6"/>
    <w:rsid w:val="00DE6E85"/>
    <w:rsid w:val="00E7081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1B0A3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51A0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1A0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51A0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1A0E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6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9</cp:revision>
  <dcterms:created xsi:type="dcterms:W3CDTF">2016-04-07T06:29:00Z</dcterms:created>
  <dcterms:modified xsi:type="dcterms:W3CDTF">2016-04-07T07:07:00Z</dcterms:modified>
</cp:coreProperties>
</file>