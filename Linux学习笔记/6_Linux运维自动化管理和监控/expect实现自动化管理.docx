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25FA8" w:rsidP="00325FA8">
      <w:pPr>
        <w:pStyle w:val="Title"/>
        <w:rPr>
          <w:rFonts w:hint="eastAsia"/>
        </w:rPr>
      </w:pPr>
      <w:r>
        <w:t>E</w:t>
      </w:r>
      <w:r>
        <w:rPr>
          <w:rFonts w:hint="eastAsia"/>
        </w:rPr>
        <w:t>xpect</w:t>
      </w:r>
      <w:r>
        <w:rPr>
          <w:rFonts w:hint="eastAsia"/>
        </w:rPr>
        <w:t>实现自动化管理</w:t>
      </w:r>
    </w:p>
    <w:p w:rsidR="00325FA8" w:rsidRDefault="00325FA8" w:rsidP="00325FA8">
      <w:pPr>
        <w:pStyle w:val="Heading2"/>
      </w:pPr>
      <w:r>
        <w:t>管理主机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25FA8" w:rsidTr="00325FA8">
        <w:tc>
          <w:tcPr>
            <w:tcW w:w="8388" w:type="dxa"/>
          </w:tcPr>
          <w:p w:rsidR="00325FA8" w:rsidRDefault="00325FA8" w:rsidP="00325FA8">
            <w:pPr>
              <w:ind w:left="0"/>
            </w:pPr>
            <w:r>
              <w:t>[root@vdle-commerce63 k12]# cat hosts</w:t>
            </w:r>
          </w:p>
          <w:p w:rsidR="00325FA8" w:rsidRDefault="00325FA8" w:rsidP="00325FA8">
            <w:pPr>
              <w:ind w:left="0"/>
            </w:pPr>
            <w:r>
              <w:t>172.16.129.56 root htYun@pass</w:t>
            </w:r>
          </w:p>
          <w:p w:rsidR="00325FA8" w:rsidRDefault="00325FA8" w:rsidP="00325FA8">
            <w:pPr>
              <w:ind w:left="0"/>
            </w:pPr>
            <w:r>
              <w:t>172.17.128.83 root htYun@pass</w:t>
            </w:r>
          </w:p>
        </w:tc>
      </w:tr>
    </w:tbl>
    <w:p w:rsidR="00325FA8" w:rsidRDefault="00325FA8" w:rsidP="00325FA8">
      <w:pPr>
        <w:ind w:left="0"/>
      </w:pPr>
    </w:p>
    <w:p w:rsidR="00325FA8" w:rsidRDefault="00150600" w:rsidP="00325FA8">
      <w:pPr>
        <w:pStyle w:val="Heading2"/>
        <w:rPr>
          <w:rFonts w:hint="eastAsia"/>
        </w:rPr>
      </w:pPr>
      <w:r>
        <w:rPr>
          <w:rFonts w:hint="eastAsia"/>
        </w:rPr>
        <w:t>多主机</w:t>
      </w:r>
      <w:r w:rsidR="00E16378">
        <w:rPr>
          <w:rFonts w:hint="eastAsia"/>
        </w:rPr>
        <w:t>自动化登录</w:t>
      </w:r>
    </w:p>
    <w:p w:rsidR="007041C4" w:rsidRPr="007041C4" w:rsidRDefault="007041C4" w:rsidP="007041C4">
      <w:pPr>
        <w:rPr>
          <w:rFonts w:hint="eastAsia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25FA8" w:rsidTr="00325FA8">
        <w:tc>
          <w:tcPr>
            <w:tcW w:w="8388" w:type="dxa"/>
          </w:tcPr>
          <w:p w:rsidR="00325FA8" w:rsidRDefault="00325FA8" w:rsidP="00325FA8">
            <w:r>
              <w:rPr>
                <w:rFonts w:hint="eastAsia"/>
              </w:rPr>
              <w:t>--</w:t>
            </w:r>
            <w:r>
              <w:t>vi expect.sh</w:t>
            </w:r>
          </w:p>
          <w:p w:rsidR="00325FA8" w:rsidRDefault="00325FA8" w:rsidP="00325FA8">
            <w:r>
              <w:t>#!/bin/bash</w:t>
            </w:r>
          </w:p>
          <w:p w:rsidR="00325FA8" w:rsidRDefault="00325FA8" w:rsidP="00325FA8">
            <w:r>
              <w:t>HOST_DIR=./$1</w:t>
            </w:r>
          </w:p>
          <w:p w:rsidR="00325FA8" w:rsidRDefault="00325FA8" w:rsidP="00325FA8">
            <w:r>
              <w:t>if [ -f $HOST_DIR ];then</w:t>
            </w:r>
          </w:p>
          <w:p w:rsidR="00325FA8" w:rsidRDefault="00325FA8" w:rsidP="00325FA8">
            <w:r>
              <w:t xml:space="preserve">  for i in `awk '{print $1}' $HOST_DIR`</w:t>
            </w:r>
          </w:p>
          <w:p w:rsidR="00325FA8" w:rsidRDefault="00325FA8" w:rsidP="00325FA8">
            <w:r>
              <w:t xml:space="preserve">  do</w:t>
            </w:r>
          </w:p>
          <w:p w:rsidR="00325FA8" w:rsidRDefault="00325FA8" w:rsidP="00325FA8">
            <w:r>
              <w:t xml:space="preserve">    j=`awk -v I="$i" '{if(I==$1)print $2}' $HOST_DIR`</w:t>
            </w:r>
          </w:p>
          <w:p w:rsidR="00325FA8" w:rsidRDefault="00325FA8" w:rsidP="00325FA8">
            <w:r>
              <w:t xml:space="preserve">    k=`awk -v I="$i" '{if(I==$1)print $3}' $HOST_DIR`</w:t>
            </w:r>
          </w:p>
          <w:p w:rsidR="00325FA8" w:rsidRDefault="00325FA8" w:rsidP="00325FA8">
            <w:r>
              <w:t xml:space="preserve">    expect login.exp $i $j $k</w:t>
            </w:r>
          </w:p>
          <w:p w:rsidR="00325FA8" w:rsidRDefault="00325FA8" w:rsidP="00325FA8">
            <w:r>
              <w:t xml:space="preserve">    #echo $i $j $k</w:t>
            </w:r>
          </w:p>
          <w:p w:rsidR="00325FA8" w:rsidRDefault="00325FA8" w:rsidP="00325FA8">
            <w:r>
              <w:t xml:space="preserve">  done</w:t>
            </w:r>
          </w:p>
          <w:p w:rsidR="00325FA8" w:rsidRDefault="00325FA8" w:rsidP="00325FA8">
            <w:r>
              <w:t>else</w:t>
            </w:r>
          </w:p>
          <w:p w:rsidR="00325FA8" w:rsidRDefault="00325FA8" w:rsidP="00325FA8">
            <w:r>
              <w:t xml:space="preserve">  echo '--please input corrected file--'</w:t>
            </w:r>
          </w:p>
          <w:p w:rsidR="00325FA8" w:rsidRDefault="00325FA8" w:rsidP="00325FA8">
            <w:r>
              <w:t>fi</w:t>
            </w:r>
          </w:p>
          <w:p w:rsidR="00325FA8" w:rsidRDefault="00325FA8" w:rsidP="00325FA8">
            <w:pPr>
              <w:ind w:left="0"/>
              <w:rPr>
                <w:rFonts w:hint="eastAsia"/>
              </w:rPr>
            </w:pPr>
          </w:p>
          <w:p w:rsidR="00325FA8" w:rsidRDefault="00325FA8" w:rsidP="007041C4"/>
        </w:tc>
      </w:tr>
    </w:tbl>
    <w:p w:rsidR="00325FA8" w:rsidRDefault="00325FA8" w:rsidP="007041C4">
      <w:pPr>
        <w:ind w:left="0"/>
        <w:rPr>
          <w:rFonts w:hint="eastAsia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41C4" w:rsidTr="007041C4">
        <w:tc>
          <w:tcPr>
            <w:tcW w:w="8388" w:type="dxa"/>
          </w:tcPr>
          <w:p w:rsidR="007041C4" w:rsidRDefault="007041C4" w:rsidP="007041C4">
            <w:r>
              <w:rPr>
                <w:rFonts w:hint="eastAsia"/>
              </w:rPr>
              <w:t>--</w:t>
            </w:r>
            <w:r>
              <w:t>vi /login.exp</w:t>
            </w:r>
          </w:p>
          <w:p w:rsidR="007041C4" w:rsidRDefault="007041C4" w:rsidP="007041C4">
            <w:r>
              <w:t>#!/usr/bin/expect -f</w:t>
            </w:r>
          </w:p>
          <w:p w:rsidR="007041C4" w:rsidRDefault="007041C4" w:rsidP="007041C4">
            <w:r>
              <w:t>set ipaddress [lindex $argv 0]</w:t>
            </w:r>
          </w:p>
          <w:p w:rsidR="007041C4" w:rsidRDefault="007041C4" w:rsidP="007041C4">
            <w:r>
              <w:t>set username [lindex $argv 1]</w:t>
            </w:r>
          </w:p>
          <w:p w:rsidR="007041C4" w:rsidRDefault="007041C4" w:rsidP="007041C4">
            <w:r>
              <w:t>set passwd [lindex $argv 2]</w:t>
            </w:r>
          </w:p>
          <w:p w:rsidR="007041C4" w:rsidRDefault="007041C4" w:rsidP="007041C4">
            <w:r>
              <w:lastRenderedPageBreak/>
              <w:t>if { $argc != 3 } {</w:t>
            </w:r>
          </w:p>
          <w:p w:rsidR="007041C4" w:rsidRDefault="007041C4" w:rsidP="007041C4">
            <w:r>
              <w:t xml:space="preserve"> puts stderr $passwd</w:t>
            </w:r>
          </w:p>
          <w:p w:rsidR="007041C4" w:rsidRDefault="007041C4" w:rsidP="007041C4">
            <w:r>
              <w:t xml:space="preserve"> puts stderr $username</w:t>
            </w:r>
          </w:p>
          <w:p w:rsidR="007041C4" w:rsidRDefault="007041C4" w:rsidP="007041C4">
            <w:r>
              <w:t xml:space="preserve"> exit 1</w:t>
            </w:r>
          </w:p>
          <w:p w:rsidR="007041C4" w:rsidRDefault="007041C4" w:rsidP="007041C4">
            <w:r>
              <w:t xml:space="preserve"> }</w:t>
            </w:r>
          </w:p>
          <w:p w:rsidR="007041C4" w:rsidRDefault="007041C4" w:rsidP="007041C4">
            <w:r>
              <w:t>set timeout 30</w:t>
            </w:r>
          </w:p>
          <w:p w:rsidR="007041C4" w:rsidRDefault="007041C4" w:rsidP="007041C4">
            <w:r>
              <w:t>spawn ssh $username@$ipaddress</w:t>
            </w:r>
          </w:p>
          <w:p w:rsidR="007041C4" w:rsidRDefault="007041C4" w:rsidP="007041C4">
            <w:r>
              <w:t>expect {</w:t>
            </w:r>
          </w:p>
          <w:p w:rsidR="007041C4" w:rsidRDefault="007041C4" w:rsidP="007041C4">
            <w:r>
              <w:t>"yes/no" { send "yes\r";exp_continue }</w:t>
            </w:r>
          </w:p>
          <w:p w:rsidR="007041C4" w:rsidRDefault="007041C4" w:rsidP="007041C4">
            <w:r>
              <w:t>"password:" { send "$passwd\r" }</w:t>
            </w:r>
          </w:p>
          <w:p w:rsidR="007041C4" w:rsidRDefault="007041C4" w:rsidP="007041C4">
            <w:r>
              <w:t>}</w:t>
            </w:r>
          </w:p>
          <w:p w:rsidR="007041C4" w:rsidRDefault="007041C4" w:rsidP="007041C4">
            <w:r>
              <w:t>expect "]*"</w:t>
            </w:r>
          </w:p>
          <w:p w:rsidR="007041C4" w:rsidRDefault="007041C4" w:rsidP="007041C4">
            <w:r>
              <w:t>send "date \r"</w:t>
            </w:r>
          </w:p>
          <w:p w:rsidR="007041C4" w:rsidRDefault="007041C4" w:rsidP="007041C4">
            <w:r>
              <w:t>send "exit\r "</w:t>
            </w:r>
          </w:p>
          <w:p w:rsidR="007041C4" w:rsidRDefault="007041C4" w:rsidP="007041C4">
            <w:r>
              <w:t>expect eof {exit 1}</w:t>
            </w:r>
          </w:p>
          <w:p w:rsidR="007041C4" w:rsidRDefault="007041C4" w:rsidP="007041C4">
            <w:pPr>
              <w:ind w:left="0"/>
            </w:pPr>
          </w:p>
        </w:tc>
      </w:tr>
    </w:tbl>
    <w:p w:rsidR="007041C4" w:rsidRDefault="007041C4" w:rsidP="007041C4">
      <w:pPr>
        <w:ind w:left="0"/>
      </w:pPr>
    </w:p>
    <w:p w:rsidR="00325FA8" w:rsidRDefault="000E7ADD" w:rsidP="00325FA8">
      <w:pPr>
        <w:pStyle w:val="Heading2"/>
        <w:rPr>
          <w:rFonts w:hint="eastAsia"/>
        </w:rPr>
      </w:pPr>
      <w:r>
        <w:rPr>
          <w:rFonts w:hint="eastAsia"/>
        </w:rPr>
        <w:t>多主机</w:t>
      </w:r>
      <w:r w:rsidR="00325FA8">
        <w:t>scp</w:t>
      </w:r>
      <w:r w:rsidR="00325FA8">
        <w:t>的实现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41C4" w:rsidTr="007041C4">
        <w:tc>
          <w:tcPr>
            <w:tcW w:w="8388" w:type="dxa"/>
          </w:tcPr>
          <w:p w:rsidR="001E509B" w:rsidRDefault="001E509B" w:rsidP="001E509B">
            <w:r>
              <w:t>[root@vdle-commerce63 k12]# vi pscp.exp</w:t>
            </w:r>
          </w:p>
          <w:p w:rsidR="001E509B" w:rsidRDefault="001E509B" w:rsidP="001E509B">
            <w:r>
              <w:t>#!/usr/bin/expect -f</w:t>
            </w:r>
          </w:p>
          <w:p w:rsidR="001E509B" w:rsidRDefault="001E509B" w:rsidP="001E509B">
            <w:r>
              <w:t>set ipaddress [lindex $argv 0]</w:t>
            </w:r>
          </w:p>
          <w:p w:rsidR="001E509B" w:rsidRDefault="001E509B" w:rsidP="001E509B">
            <w:r>
              <w:t>set username [lindex $argv 1]</w:t>
            </w:r>
          </w:p>
          <w:p w:rsidR="001E509B" w:rsidRDefault="001E509B" w:rsidP="001E509B">
            <w:r>
              <w:t>set passwd [lindex $argv 2]</w:t>
            </w:r>
          </w:p>
          <w:p w:rsidR="001E509B" w:rsidRDefault="001E509B" w:rsidP="001E509B">
            <w:r>
              <w:t>set file [lindex $argv 3]</w:t>
            </w:r>
          </w:p>
          <w:p w:rsidR="001E509B" w:rsidRDefault="001E509B" w:rsidP="001E509B">
            <w:r>
              <w:t>if { $argc != 4 } {</w:t>
            </w:r>
          </w:p>
          <w:p w:rsidR="001E509B" w:rsidRDefault="001E509B" w:rsidP="001E509B">
            <w:r>
              <w:t xml:space="preserve"> puts stderr $passwd</w:t>
            </w:r>
          </w:p>
          <w:p w:rsidR="001E509B" w:rsidRDefault="001E509B" w:rsidP="001E509B">
            <w:r>
              <w:t xml:space="preserve"> puts stderr $username</w:t>
            </w:r>
          </w:p>
          <w:p w:rsidR="001E509B" w:rsidRDefault="001E509B" w:rsidP="001E509B">
            <w:r>
              <w:t xml:space="preserve"> exit 1</w:t>
            </w:r>
          </w:p>
          <w:p w:rsidR="001E509B" w:rsidRDefault="001E509B" w:rsidP="001E509B">
            <w:r>
              <w:t xml:space="preserve"> }</w:t>
            </w:r>
          </w:p>
          <w:p w:rsidR="001E509B" w:rsidRDefault="001E509B" w:rsidP="001E509B">
            <w:r>
              <w:t>set timeout 30</w:t>
            </w:r>
          </w:p>
          <w:p w:rsidR="001E509B" w:rsidRDefault="001E509B" w:rsidP="001E509B">
            <w:r>
              <w:t>spawn  scp -r $file $username@$ipaddress:/usr/local/src/</w:t>
            </w:r>
          </w:p>
          <w:p w:rsidR="001E509B" w:rsidRDefault="001E509B" w:rsidP="001E509B">
            <w:r>
              <w:t>expect {</w:t>
            </w:r>
          </w:p>
          <w:p w:rsidR="001E509B" w:rsidRDefault="001E509B" w:rsidP="001E509B">
            <w:r>
              <w:t>"yes/no" { send "yes\r";exp_continue }</w:t>
            </w:r>
          </w:p>
          <w:p w:rsidR="001E509B" w:rsidRDefault="001E509B" w:rsidP="001E509B">
            <w:r>
              <w:lastRenderedPageBreak/>
              <w:t>"password:" { send "$passwd\r" }</w:t>
            </w:r>
          </w:p>
          <w:p w:rsidR="001E509B" w:rsidRDefault="001E509B" w:rsidP="001E509B">
            <w:r>
              <w:t>}</w:t>
            </w:r>
          </w:p>
          <w:p w:rsidR="001E509B" w:rsidRDefault="001E509B" w:rsidP="001E509B">
            <w:r>
              <w:t>send "exit/r"</w:t>
            </w:r>
          </w:p>
          <w:p w:rsidR="007041C4" w:rsidRDefault="001E509B" w:rsidP="001E509B">
            <w:pPr>
              <w:ind w:left="0"/>
            </w:pPr>
            <w:r>
              <w:t>expect eof</w:t>
            </w:r>
          </w:p>
        </w:tc>
      </w:tr>
    </w:tbl>
    <w:p w:rsidR="007041C4" w:rsidRDefault="007041C4" w:rsidP="007041C4">
      <w:pPr>
        <w:rPr>
          <w:rFonts w:hint="eastAsia"/>
        </w:rPr>
      </w:pPr>
    </w:p>
    <w:p w:rsidR="007041C4" w:rsidRDefault="007041C4" w:rsidP="007041C4">
      <w:pPr>
        <w:rPr>
          <w:rFonts w:hint="eastAsia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41C4" w:rsidTr="007041C4">
        <w:tc>
          <w:tcPr>
            <w:tcW w:w="8388" w:type="dxa"/>
          </w:tcPr>
          <w:p w:rsidR="007041C4" w:rsidRDefault="007041C4" w:rsidP="007041C4">
            <w:r>
              <w:t>[root@vdle-commerce63 k12]# vi pscp</w:t>
            </w:r>
          </w:p>
          <w:p w:rsidR="007041C4" w:rsidRDefault="007041C4" w:rsidP="007041C4">
            <w:r>
              <w:t>#!/bin/bash</w:t>
            </w:r>
          </w:p>
          <w:p w:rsidR="007041C4" w:rsidRDefault="007041C4" w:rsidP="007041C4">
            <w:r>
              <w:t>HOST_DIR=./$1</w:t>
            </w:r>
          </w:p>
          <w:p w:rsidR="007041C4" w:rsidRDefault="007041C4" w:rsidP="007041C4">
            <w:r>
              <w:t>FILE=$2</w:t>
            </w:r>
          </w:p>
          <w:p w:rsidR="007041C4" w:rsidRDefault="007041C4" w:rsidP="007041C4">
            <w:r>
              <w:t>if [ -f $HOST_DIR ];then</w:t>
            </w:r>
          </w:p>
          <w:p w:rsidR="007041C4" w:rsidRDefault="007041C4" w:rsidP="007041C4">
            <w:r>
              <w:t xml:space="preserve">  for i in `awk '{print $1}' $HOST_DIR`</w:t>
            </w:r>
          </w:p>
          <w:p w:rsidR="007041C4" w:rsidRDefault="007041C4" w:rsidP="007041C4">
            <w:r>
              <w:t xml:space="preserve">  do</w:t>
            </w:r>
          </w:p>
          <w:p w:rsidR="007041C4" w:rsidRDefault="007041C4" w:rsidP="007041C4">
            <w:r>
              <w:t xml:space="preserve">    j=`awk -v I="$i" '{if(I==$1)print $2}' $HOST_DIR`</w:t>
            </w:r>
          </w:p>
          <w:p w:rsidR="007041C4" w:rsidRDefault="007041C4" w:rsidP="007041C4">
            <w:r>
              <w:t xml:space="preserve">    k=`awk -v I="$i" '{if(I==$1)print $3}' $HOST_DIR`</w:t>
            </w:r>
          </w:p>
          <w:p w:rsidR="007041C4" w:rsidRDefault="007041C4" w:rsidP="007041C4">
            <w:r>
              <w:t xml:space="preserve">    expect pscp.exp $i $j $k $2</w:t>
            </w:r>
          </w:p>
          <w:p w:rsidR="007041C4" w:rsidRDefault="007041C4" w:rsidP="007041C4">
            <w:r>
              <w:t xml:space="preserve">    #echo $i $j $k</w:t>
            </w:r>
          </w:p>
          <w:p w:rsidR="007041C4" w:rsidRDefault="007041C4" w:rsidP="007041C4">
            <w:r>
              <w:t xml:space="preserve">  done</w:t>
            </w:r>
          </w:p>
          <w:p w:rsidR="007041C4" w:rsidRDefault="007041C4" w:rsidP="007041C4">
            <w:r>
              <w:t>else</w:t>
            </w:r>
          </w:p>
          <w:p w:rsidR="007041C4" w:rsidRDefault="007041C4" w:rsidP="007041C4">
            <w:r>
              <w:t xml:space="preserve">  echo '--please input corrected file--'</w:t>
            </w:r>
          </w:p>
          <w:p w:rsidR="007041C4" w:rsidRPr="00325FA8" w:rsidRDefault="007041C4" w:rsidP="007041C4">
            <w:r>
              <w:t>fi</w:t>
            </w:r>
          </w:p>
          <w:p w:rsidR="007041C4" w:rsidRDefault="007041C4" w:rsidP="007041C4">
            <w:pPr>
              <w:ind w:left="0"/>
            </w:pPr>
          </w:p>
        </w:tc>
      </w:tr>
    </w:tbl>
    <w:p w:rsidR="007041C4" w:rsidRPr="007041C4" w:rsidRDefault="007041C4" w:rsidP="007041C4"/>
    <w:p w:rsidR="00325FA8" w:rsidRDefault="00325FA8" w:rsidP="00325FA8"/>
    <w:sectPr w:rsidR="00325FA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41D" w:rsidRDefault="0024641D" w:rsidP="00FA4A8F">
      <w:pPr>
        <w:spacing w:after="0"/>
      </w:pPr>
      <w:r>
        <w:separator/>
      </w:r>
    </w:p>
  </w:endnote>
  <w:endnote w:type="continuationSeparator" w:id="1">
    <w:p w:rsidR="0024641D" w:rsidRDefault="0024641D" w:rsidP="00FA4A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7029"/>
      <w:docPartObj>
        <w:docPartGallery w:val="Page Numbers (Bottom of Page)"/>
        <w:docPartUnique/>
      </w:docPartObj>
    </w:sdtPr>
    <w:sdtContent>
      <w:p w:rsidR="00FA4A8F" w:rsidRDefault="00FA4A8F">
        <w:pPr>
          <w:pStyle w:val="Footer"/>
          <w:jc w:val="right"/>
        </w:pPr>
        <w:fldSimple w:instr=" PAGE   \* MERGEFORMAT ">
          <w:r w:rsidR="001E509B">
            <w:rPr>
              <w:noProof/>
            </w:rPr>
            <w:t>2</w:t>
          </w:r>
        </w:fldSimple>
      </w:p>
    </w:sdtContent>
  </w:sdt>
  <w:p w:rsidR="00FA4A8F" w:rsidRDefault="00FA4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41D" w:rsidRDefault="0024641D" w:rsidP="00FA4A8F">
      <w:pPr>
        <w:spacing w:after="0"/>
      </w:pPr>
      <w:r>
        <w:separator/>
      </w:r>
    </w:p>
  </w:footnote>
  <w:footnote w:type="continuationSeparator" w:id="1">
    <w:p w:rsidR="0024641D" w:rsidRDefault="0024641D" w:rsidP="00FA4A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5FA8"/>
    <w:rsid w:val="000E7ADD"/>
    <w:rsid w:val="00150600"/>
    <w:rsid w:val="001E509B"/>
    <w:rsid w:val="0024641D"/>
    <w:rsid w:val="00325FA8"/>
    <w:rsid w:val="00562410"/>
    <w:rsid w:val="006B0A89"/>
    <w:rsid w:val="007041C4"/>
    <w:rsid w:val="008261CD"/>
    <w:rsid w:val="008B5ACA"/>
    <w:rsid w:val="008C5117"/>
    <w:rsid w:val="00904415"/>
    <w:rsid w:val="0099619D"/>
    <w:rsid w:val="009D5000"/>
    <w:rsid w:val="00C03A83"/>
    <w:rsid w:val="00D24EDE"/>
    <w:rsid w:val="00D80E2B"/>
    <w:rsid w:val="00DB6FA6"/>
    <w:rsid w:val="00DE6E85"/>
    <w:rsid w:val="00E16378"/>
    <w:rsid w:val="00EF3DCE"/>
    <w:rsid w:val="00F37F94"/>
    <w:rsid w:val="00F906AD"/>
    <w:rsid w:val="00FA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325FA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4A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A8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FA4A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4A8F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13</cp:revision>
  <dcterms:created xsi:type="dcterms:W3CDTF">2015-10-14T08:02:00Z</dcterms:created>
  <dcterms:modified xsi:type="dcterms:W3CDTF">2015-10-14T08:10:00Z</dcterms:modified>
</cp:coreProperties>
</file>