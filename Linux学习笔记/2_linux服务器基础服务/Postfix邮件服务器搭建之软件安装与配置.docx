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43D15" w:rsidP="00A43D15">
      <w:pPr>
        <w:pStyle w:val="Title"/>
      </w:pPr>
      <w:r w:rsidRPr="00A43D15">
        <w:t>Postfix</w:t>
      </w:r>
      <w:r w:rsidR="00557543">
        <w:t>邮件服务器</w:t>
      </w:r>
      <w:r w:rsidRPr="00A43D15">
        <w:t>安装与配置</w:t>
      </w:r>
    </w:p>
    <w:p w:rsidR="00346FC3" w:rsidRDefault="00346FC3" w:rsidP="00346FC3">
      <w:pPr>
        <w:pStyle w:val="Heading1"/>
      </w:pPr>
      <w:r>
        <w:rPr>
          <w:rFonts w:hint="eastAsia"/>
        </w:rPr>
        <w:t>软件功能介绍</w:t>
      </w:r>
    </w:p>
    <w:p w:rsidR="00346FC3" w:rsidRDefault="00346FC3" w:rsidP="00346FC3">
      <w:proofErr w:type="spellStart"/>
      <w:r>
        <w:t>cyrus-sasl</w:t>
      </w:r>
      <w:proofErr w:type="spellEnd"/>
      <w:r>
        <w:t>、postfix、dovecot、</w:t>
      </w:r>
      <w:proofErr w:type="spellStart"/>
      <w:r>
        <w:t>postfixadmin</w:t>
      </w:r>
      <w:proofErr w:type="spellEnd"/>
      <w:r>
        <w:t>、</w:t>
      </w:r>
      <w:proofErr w:type="spellStart"/>
      <w:r>
        <w:t>roundcubemail</w:t>
      </w:r>
      <w:proofErr w:type="spellEnd"/>
      <w:r>
        <w:t>，这五款软件，分别有各自的功能。下面就分别一一介绍各自的功能。</w:t>
      </w:r>
    </w:p>
    <w:p w:rsidR="00346FC3" w:rsidRDefault="00346FC3" w:rsidP="00346FC3">
      <w:pPr>
        <w:pStyle w:val="Heading2"/>
      </w:pPr>
      <w:proofErr w:type="spellStart"/>
      <w:r>
        <w:t>cyrus-sasl</w:t>
      </w:r>
      <w:proofErr w:type="spellEnd"/>
      <w:r>
        <w:t>功能介绍</w:t>
      </w:r>
    </w:p>
    <w:p w:rsidR="00346FC3" w:rsidRDefault="00346FC3" w:rsidP="00346FC3">
      <w:r>
        <w:tab/>
      </w:r>
      <w:proofErr w:type="spellStart"/>
      <w:r>
        <w:t>cyrus-sasl</w:t>
      </w:r>
      <w:proofErr w:type="spellEnd"/>
      <w:r>
        <w:t xml:space="preserve">(Simple Authentication Security Layer)简单认证安全层, </w:t>
      </w:r>
      <w:r w:rsidRPr="00E87C19">
        <w:rPr>
          <w:color w:val="FF0000"/>
        </w:rPr>
        <w:t>SASL主要是用于SMTP认证。</w:t>
      </w:r>
      <w:r>
        <w:t>而</w:t>
      </w:r>
      <w:proofErr w:type="spellStart"/>
      <w:r>
        <w:t>cyrus-sasl</w:t>
      </w:r>
      <w:proofErr w:type="spellEnd"/>
      <w:r>
        <w:t>在OS里面，</w:t>
      </w:r>
      <w:proofErr w:type="spellStart"/>
      <w:r>
        <w:t>saslauthd</w:t>
      </w:r>
      <w:proofErr w:type="spellEnd"/>
      <w:r>
        <w:t>是其守护进程。</w:t>
      </w:r>
    </w:p>
    <w:p w:rsidR="00346FC3" w:rsidRDefault="00346FC3" w:rsidP="00346FC3"/>
    <w:p w:rsidR="00346FC3" w:rsidRDefault="00346FC3" w:rsidP="00346FC3">
      <w:pPr>
        <w:pStyle w:val="Heading2"/>
      </w:pPr>
      <w:r>
        <w:t>postfix</w:t>
      </w:r>
      <w:r>
        <w:t>功能介绍</w:t>
      </w:r>
    </w:p>
    <w:p w:rsidR="00346FC3" w:rsidRDefault="005C2BE4" w:rsidP="00346FC3">
      <w:r>
        <w:tab/>
      </w:r>
      <w:r w:rsidR="00346FC3">
        <w:t>postfix是一个电子邮件服务器，它为了改良</w:t>
      </w:r>
      <w:proofErr w:type="spellStart"/>
      <w:r w:rsidR="00346FC3">
        <w:t>sendmail</w:t>
      </w:r>
      <w:proofErr w:type="spellEnd"/>
      <w:r w:rsidR="00346FC3">
        <w:t>邮件服务器而产生的，并且它的配置文件比</w:t>
      </w:r>
      <w:proofErr w:type="spellStart"/>
      <w:r w:rsidR="00346FC3">
        <w:t>sendmail</w:t>
      </w:r>
      <w:proofErr w:type="spellEnd"/>
      <w:r w:rsidR="00346FC3">
        <w:t>简单得多，配置相当容易。</w:t>
      </w:r>
      <w:r w:rsidR="00346FC3" w:rsidRPr="00E87C19">
        <w:rPr>
          <w:color w:val="FF0000"/>
        </w:rPr>
        <w:t>postfix作为发送邮件服务器。</w:t>
      </w:r>
    </w:p>
    <w:p w:rsidR="00346FC3" w:rsidRDefault="00346FC3" w:rsidP="00346FC3"/>
    <w:p w:rsidR="00346FC3" w:rsidRDefault="00346FC3" w:rsidP="00346FC3">
      <w:pPr>
        <w:pStyle w:val="Heading2"/>
      </w:pPr>
      <w:r>
        <w:t>dovecot</w:t>
      </w:r>
      <w:r>
        <w:t>功能介绍</w:t>
      </w:r>
    </w:p>
    <w:p w:rsidR="00346FC3" w:rsidRDefault="00E87C19" w:rsidP="00346FC3">
      <w:r>
        <w:tab/>
      </w:r>
      <w:r w:rsidR="00346FC3">
        <w:t>dovecot是一个开源的IMAP和POP3邮件服务器，支持Linux/Unix系统。</w:t>
      </w:r>
    </w:p>
    <w:p w:rsidR="00346FC3" w:rsidRDefault="00346FC3" w:rsidP="00346FC3">
      <w:r>
        <w:t>POP/IMAP是MUA从邮件服务器中读取邮件时使用的协议。其中，与POP3是从邮件服务器中下载邮件存起来，IMAP则是将邮件留在服务器端直接对邮件进行管理、操作。dovecot可以被其他具有相同功能的软件替代，比如：</w:t>
      </w:r>
      <w:proofErr w:type="spellStart"/>
      <w:r>
        <w:t>cyrus-imapd</w:t>
      </w:r>
      <w:proofErr w:type="spellEnd"/>
      <w:r>
        <w:t>。</w:t>
      </w:r>
      <w:r w:rsidRPr="00E87C19">
        <w:rPr>
          <w:color w:val="FF0000"/>
        </w:rPr>
        <w:t>dovecot作为接收邮件服务器。</w:t>
      </w:r>
    </w:p>
    <w:p w:rsidR="00346FC3" w:rsidRDefault="00346FC3" w:rsidP="00346FC3"/>
    <w:p w:rsidR="00346FC3" w:rsidRDefault="00346FC3" w:rsidP="00346FC3">
      <w:pPr>
        <w:pStyle w:val="Heading2"/>
      </w:pPr>
      <w:proofErr w:type="spellStart"/>
      <w:r>
        <w:t>postfixadmin</w:t>
      </w:r>
      <w:proofErr w:type="spellEnd"/>
      <w:r>
        <w:t>功能介绍</w:t>
      </w:r>
    </w:p>
    <w:p w:rsidR="00346FC3" w:rsidRDefault="00C97485" w:rsidP="00346FC3">
      <w:r>
        <w:tab/>
      </w:r>
      <w:proofErr w:type="spellStart"/>
      <w:r w:rsidR="00346FC3">
        <w:t>postfixadmin</w:t>
      </w:r>
      <w:proofErr w:type="spellEnd"/>
      <w:r w:rsidR="00346FC3">
        <w:t>是一个基于web的postfix邮件发送服务器的管理工具，可以直接管理postfix的虚拟域名和邮件用户，前提是这些数据是存储在</w:t>
      </w:r>
      <w:proofErr w:type="spellStart"/>
      <w:r w:rsidR="00346FC3">
        <w:t>mysql</w:t>
      </w:r>
      <w:proofErr w:type="spellEnd"/>
      <w:r w:rsidR="00346FC3">
        <w:t>或者是</w:t>
      </w:r>
      <w:proofErr w:type="spellStart"/>
      <w:r w:rsidR="00346FC3">
        <w:t>PostgreSQL</w:t>
      </w:r>
      <w:proofErr w:type="spellEnd"/>
      <w:r w:rsidR="00346FC3">
        <w:t>数据库中。postfix的邮件用户和虚拟域名的管理都是通过</w:t>
      </w:r>
      <w:proofErr w:type="spellStart"/>
      <w:r w:rsidR="00346FC3">
        <w:t>postfixadmin</w:t>
      </w:r>
      <w:proofErr w:type="spellEnd"/>
      <w:r w:rsidR="00346FC3">
        <w:t>来进行的。</w:t>
      </w:r>
    </w:p>
    <w:p w:rsidR="00346FC3" w:rsidRDefault="00346FC3" w:rsidP="00346FC3"/>
    <w:p w:rsidR="00346FC3" w:rsidRDefault="00346FC3" w:rsidP="00346FC3">
      <w:pPr>
        <w:pStyle w:val="Heading2"/>
      </w:pPr>
      <w:proofErr w:type="spellStart"/>
      <w:r>
        <w:t>roundcubemail</w:t>
      </w:r>
      <w:proofErr w:type="spellEnd"/>
      <w:r>
        <w:t>功能介绍</w:t>
      </w:r>
    </w:p>
    <w:p w:rsidR="00346FC3" w:rsidRDefault="00DF052C" w:rsidP="00346FC3">
      <w:r>
        <w:tab/>
      </w:r>
      <w:proofErr w:type="spellStart"/>
      <w:r w:rsidR="00346FC3">
        <w:t>roundcubemail</w:t>
      </w:r>
      <w:proofErr w:type="spellEnd"/>
      <w:r w:rsidR="00346FC3">
        <w:t>是一个基于浏览器，支持多国语言的IMAP客户端，它的操作界面看起像一个桌面应用程序。它提供一个email客户端应该具备的所有功能，包括MIME支持,地址薄，文件夹操作，信息搜索和拼写检查等。</w:t>
      </w:r>
    </w:p>
    <w:p w:rsidR="00346FC3" w:rsidRDefault="00346FC3" w:rsidP="00346FC3">
      <w:proofErr w:type="spellStart"/>
      <w:r>
        <w:t>roundcubemail</w:t>
      </w:r>
      <w:proofErr w:type="spellEnd"/>
      <w:r>
        <w:t>采用</w:t>
      </w:r>
      <w:proofErr w:type="spellStart"/>
      <w:r>
        <w:t>PHP+Ajax</w:t>
      </w:r>
      <w:proofErr w:type="spellEnd"/>
      <w:r>
        <w:t>开发并且需要</w:t>
      </w:r>
      <w:proofErr w:type="spellStart"/>
      <w:r>
        <w:t>MySQL</w:t>
      </w:r>
      <w:proofErr w:type="spellEnd"/>
      <w:r>
        <w:t>数据库来存储数据。 用户界面采用XHTML+CSS2设计。</w:t>
      </w:r>
      <w:proofErr w:type="spellStart"/>
      <w:r>
        <w:t>roundcubemail</w:t>
      </w:r>
      <w:proofErr w:type="spellEnd"/>
      <w:r>
        <w:t>可以被其他具有相同功能的软件替代，比如：</w:t>
      </w:r>
      <w:proofErr w:type="spellStart"/>
      <w:r>
        <w:t>openwebmail</w:t>
      </w:r>
      <w:proofErr w:type="spellEnd"/>
      <w:r>
        <w:t>、</w:t>
      </w:r>
      <w:proofErr w:type="spellStart"/>
      <w:r>
        <w:t>squireelmail</w:t>
      </w:r>
      <w:proofErr w:type="spellEnd"/>
      <w:r>
        <w:t>。</w:t>
      </w:r>
    </w:p>
    <w:p w:rsidR="00346FC3" w:rsidRPr="00DF052C" w:rsidRDefault="00346FC3" w:rsidP="00346FC3">
      <w:pPr>
        <w:rPr>
          <w:color w:val="FF0000"/>
        </w:rPr>
      </w:pPr>
      <w:proofErr w:type="spellStart"/>
      <w:r w:rsidRPr="00DF052C">
        <w:rPr>
          <w:color w:val="FF0000"/>
        </w:rPr>
        <w:t>roundcubemail</w:t>
      </w:r>
      <w:proofErr w:type="spellEnd"/>
      <w:r w:rsidRPr="00DF052C">
        <w:rPr>
          <w:color w:val="FF0000"/>
        </w:rPr>
        <w:t>作为web端的邮件客户端。</w:t>
      </w:r>
    </w:p>
    <w:p w:rsidR="00346FC3" w:rsidRDefault="00346FC3" w:rsidP="00346FC3">
      <w:r>
        <w:rPr>
          <w:rFonts w:hint="eastAsia"/>
        </w:rPr>
        <w:t>这几个软件中除了</w:t>
      </w:r>
      <w:proofErr w:type="spellStart"/>
      <w:r>
        <w:t>postfixadmin</w:t>
      </w:r>
      <w:proofErr w:type="spellEnd"/>
      <w:r>
        <w:t>是通过单独下载安装的，其他的几个软件都是直接使用yum方式进行安装。但是yum方式安装的不是各个软件的最新版本，所以在下面的介绍中，我们还会介绍到最新版本的软件。</w:t>
      </w:r>
    </w:p>
    <w:p w:rsidR="00DF052C" w:rsidRDefault="00DF052C" w:rsidP="00346FC3"/>
    <w:p w:rsidR="00DF052C" w:rsidRDefault="00DF052C" w:rsidP="00DF052C">
      <w:pPr>
        <w:pStyle w:val="Heading1"/>
      </w:pPr>
      <w:proofErr w:type="spellStart"/>
      <w:r>
        <w:t>cyrus-sasl</w:t>
      </w:r>
      <w:proofErr w:type="spellEnd"/>
      <w:r>
        <w:t>安装与配置</w:t>
      </w:r>
    </w:p>
    <w:p w:rsidR="00DF052C" w:rsidRDefault="00DF052C" w:rsidP="00DF052C">
      <w:pPr>
        <w:pStyle w:val="Heading2"/>
        <w:numPr>
          <w:ilvl w:val="0"/>
          <w:numId w:val="16"/>
        </w:numPr>
      </w:pPr>
      <w:proofErr w:type="spellStart"/>
      <w:r>
        <w:t>cyrus-sasl</w:t>
      </w:r>
      <w:proofErr w:type="spellEnd"/>
      <w:r>
        <w:t>安装</w:t>
      </w:r>
    </w:p>
    <w:p w:rsidR="00DF052C" w:rsidRDefault="00DF052C" w:rsidP="00DF052C">
      <w:proofErr w:type="spellStart"/>
      <w:r>
        <w:t>cyrus-sasl</w:t>
      </w:r>
      <w:proofErr w:type="spellEnd"/>
      <w:r>
        <w:t>的安装很简单，使用如下命令：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F052C" w:rsidTr="00DF052C">
        <w:tc>
          <w:tcPr>
            <w:tcW w:w="8388" w:type="dxa"/>
          </w:tcPr>
          <w:p w:rsidR="00DF052C" w:rsidRDefault="00DF052C" w:rsidP="00DF052C">
            <w:pPr>
              <w:ind w:left="0"/>
            </w:pPr>
            <w:r>
              <w:t>#</w:t>
            </w:r>
            <w:r>
              <w:rPr>
                <w:rFonts w:hint="eastAsia"/>
              </w:rPr>
              <w:t>安装</w:t>
            </w:r>
          </w:p>
          <w:p w:rsidR="00DF052C" w:rsidRDefault="00DF052C" w:rsidP="00DF052C">
            <w:pPr>
              <w:ind w:left="0"/>
            </w:pPr>
            <w:r w:rsidRPr="00DF052C">
              <w:t xml:space="preserve">yum -y install </w:t>
            </w:r>
            <w:proofErr w:type="spellStart"/>
            <w:r w:rsidRPr="00DF052C">
              <w:t>cyrus-sasl</w:t>
            </w:r>
            <w:proofErr w:type="spellEnd"/>
          </w:p>
          <w:p w:rsidR="00DF052C" w:rsidRDefault="00DF052C" w:rsidP="00DF052C">
            <w:pPr>
              <w:ind w:left="0"/>
            </w:pPr>
            <w:r>
              <w:rPr>
                <w:rFonts w:hint="eastAsia"/>
              </w:rPr>
              <w:t>#查看版本</w:t>
            </w:r>
          </w:p>
          <w:p w:rsidR="00DF052C" w:rsidRDefault="00DF052C" w:rsidP="00DF052C">
            <w:pPr>
              <w:ind w:left="0"/>
            </w:pPr>
            <w:r w:rsidRPr="00DF052C">
              <w:t>/</w:t>
            </w:r>
            <w:proofErr w:type="spellStart"/>
            <w:r w:rsidRPr="00DF052C">
              <w:t>usr</w:t>
            </w:r>
            <w:proofErr w:type="spellEnd"/>
            <w:r w:rsidRPr="00DF052C">
              <w:t>/</w:t>
            </w:r>
            <w:proofErr w:type="spellStart"/>
            <w:r w:rsidRPr="00DF052C">
              <w:t>sbin</w:t>
            </w:r>
            <w:proofErr w:type="spellEnd"/>
            <w:r w:rsidRPr="00DF052C">
              <w:t>/</w:t>
            </w:r>
            <w:proofErr w:type="spellStart"/>
            <w:r w:rsidRPr="00DF052C">
              <w:t>saslauthd</w:t>
            </w:r>
            <w:proofErr w:type="spellEnd"/>
            <w:r w:rsidRPr="00DF052C">
              <w:t xml:space="preserve"> -v</w:t>
            </w:r>
          </w:p>
          <w:p w:rsidR="00DF052C" w:rsidRDefault="00DF052C" w:rsidP="00DF052C">
            <w:pPr>
              <w:ind w:left="0"/>
            </w:pPr>
          </w:p>
        </w:tc>
      </w:tr>
    </w:tbl>
    <w:p w:rsidR="00DF052C" w:rsidRDefault="00DF052C" w:rsidP="00DF052C"/>
    <w:p w:rsidR="00DF052C" w:rsidRDefault="00DF052C" w:rsidP="00DF052C">
      <w:pPr>
        <w:pStyle w:val="Heading2"/>
      </w:pPr>
      <w:proofErr w:type="spellStart"/>
      <w:r>
        <w:t>cyrus-sasl</w:t>
      </w:r>
      <w:proofErr w:type="spellEnd"/>
      <w:r>
        <w:t>配置</w:t>
      </w:r>
    </w:p>
    <w:p w:rsidR="00DF052C" w:rsidRDefault="00DF052C" w:rsidP="00DF052C">
      <w:r>
        <w:rPr>
          <w:rFonts w:hint="eastAsia"/>
        </w:rPr>
        <w:t>修改</w:t>
      </w:r>
      <w:proofErr w:type="spellStart"/>
      <w:r>
        <w:t>saslauthd</w:t>
      </w:r>
      <w:proofErr w:type="spellEnd"/>
      <w:r>
        <w:t>文件把MECH的值修改为shadow，如下：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F04DF" w:rsidTr="00EF04DF">
        <w:tc>
          <w:tcPr>
            <w:tcW w:w="8388" w:type="dxa"/>
          </w:tcPr>
          <w:p w:rsidR="00EF04DF" w:rsidRDefault="00EF04DF" w:rsidP="00EF04DF">
            <w:pPr>
              <w:ind w:left="0"/>
            </w:pPr>
            <w:r>
              <w:rPr>
                <w:rFonts w:hint="eastAsia"/>
              </w:rPr>
              <w:t>#配置</w:t>
            </w:r>
          </w:p>
          <w:p w:rsidR="00EF04DF" w:rsidRDefault="00EF04DF" w:rsidP="00EF04DF">
            <w:pPr>
              <w:ind w:left="0"/>
            </w:pPr>
            <w:r>
              <w:t>vim /etc/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saslauthd</w:t>
            </w:r>
            <w:proofErr w:type="spellEnd"/>
          </w:p>
          <w:p w:rsidR="00EF04DF" w:rsidRDefault="00EF04DF" w:rsidP="00EF04DF">
            <w:pPr>
              <w:ind w:left="0"/>
            </w:pPr>
            <w:r>
              <w:t>SOCKETDIR=/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saslauthd</w:t>
            </w:r>
            <w:proofErr w:type="spellEnd"/>
          </w:p>
          <w:p w:rsidR="00EF04DF" w:rsidRPr="00EF04DF" w:rsidRDefault="00EF04DF" w:rsidP="00EF04DF">
            <w:pPr>
              <w:ind w:left="0"/>
              <w:rPr>
                <w:color w:val="FF0000"/>
              </w:rPr>
            </w:pPr>
            <w:r w:rsidRPr="00EF04DF">
              <w:rPr>
                <w:color w:val="FF0000"/>
              </w:rPr>
              <w:lastRenderedPageBreak/>
              <w:t>MECH=shadow</w:t>
            </w:r>
          </w:p>
          <w:p w:rsidR="00EF04DF" w:rsidRDefault="00EF04DF" w:rsidP="00EF04DF">
            <w:pPr>
              <w:ind w:left="0"/>
            </w:pPr>
            <w:r>
              <w:t>FLAGS=</w:t>
            </w:r>
          </w:p>
          <w:p w:rsidR="00EF04DF" w:rsidRDefault="00EF04DF" w:rsidP="00EF04DF">
            <w:pPr>
              <w:ind w:left="0"/>
            </w:pPr>
          </w:p>
          <w:p w:rsidR="00EF04DF" w:rsidRDefault="00EF04DF" w:rsidP="00EF04DF">
            <w:pPr>
              <w:ind w:left="0"/>
            </w:pPr>
            <w:r>
              <w:rPr>
                <w:rFonts w:hint="eastAsia"/>
              </w:rPr>
              <w:t>#修改</w:t>
            </w:r>
            <w:proofErr w:type="spellStart"/>
            <w:r>
              <w:t>smtpd.conf</w:t>
            </w:r>
            <w:proofErr w:type="spellEnd"/>
            <w:r>
              <w:t>文件，添加如下代码：</w:t>
            </w:r>
          </w:p>
          <w:p w:rsidR="00EF04DF" w:rsidRDefault="00EF04DF" w:rsidP="00EF04DF">
            <w:pPr>
              <w:ind w:left="0"/>
            </w:pPr>
            <w:r>
              <w:t>vim /etc/sasl2/</w:t>
            </w:r>
            <w:proofErr w:type="spellStart"/>
            <w:r>
              <w:t>smtpd.conf</w:t>
            </w:r>
            <w:proofErr w:type="spellEnd"/>
          </w:p>
          <w:p w:rsidR="00EF04DF" w:rsidRDefault="00EF04DF" w:rsidP="00EF04DF">
            <w:pPr>
              <w:ind w:left="0"/>
            </w:pPr>
            <w:proofErr w:type="spellStart"/>
            <w:r>
              <w:t>pwcheck_method</w:t>
            </w:r>
            <w:proofErr w:type="spellEnd"/>
            <w:r>
              <w:t xml:space="preserve">: </w:t>
            </w:r>
            <w:proofErr w:type="spellStart"/>
            <w:r>
              <w:t>saslauthd</w:t>
            </w:r>
            <w:proofErr w:type="spellEnd"/>
          </w:p>
          <w:p w:rsidR="00EF04DF" w:rsidRDefault="00EF04DF" w:rsidP="00EF04DF">
            <w:pPr>
              <w:ind w:left="0"/>
            </w:pPr>
            <w:proofErr w:type="spellStart"/>
            <w:r>
              <w:t>mech_list</w:t>
            </w:r>
            <w:proofErr w:type="spellEnd"/>
            <w:r>
              <w:t>: plain login</w:t>
            </w:r>
          </w:p>
          <w:p w:rsidR="00EF04DF" w:rsidRPr="00EF04DF" w:rsidRDefault="00EF04DF" w:rsidP="00EF04DF">
            <w:pPr>
              <w:ind w:left="0"/>
              <w:rPr>
                <w:color w:val="FF0000"/>
              </w:rPr>
            </w:pPr>
            <w:proofErr w:type="spellStart"/>
            <w:r w:rsidRPr="00EF04DF">
              <w:rPr>
                <w:color w:val="FF0000"/>
              </w:rPr>
              <w:t>log_level</w:t>
            </w:r>
            <w:proofErr w:type="spellEnd"/>
            <w:r w:rsidRPr="00EF04DF">
              <w:rPr>
                <w:color w:val="FF0000"/>
              </w:rPr>
              <w:t>: 3</w:t>
            </w:r>
          </w:p>
          <w:p w:rsidR="00EF04DF" w:rsidRDefault="00EF04DF" w:rsidP="00EF04DF">
            <w:pPr>
              <w:ind w:left="0"/>
              <w:rPr>
                <w:color w:val="FF0000"/>
              </w:rPr>
            </w:pPr>
            <w:proofErr w:type="spellStart"/>
            <w:r w:rsidRPr="00EF04DF">
              <w:rPr>
                <w:color w:val="FF0000"/>
              </w:rPr>
              <w:t>saslauthd_path</w:t>
            </w:r>
            <w:proofErr w:type="spellEnd"/>
            <w:r w:rsidRPr="00EF04DF">
              <w:rPr>
                <w:color w:val="FF0000"/>
              </w:rPr>
              <w:t>:/</w:t>
            </w:r>
            <w:proofErr w:type="spellStart"/>
            <w:r w:rsidRPr="00EF04DF">
              <w:rPr>
                <w:color w:val="FF0000"/>
              </w:rPr>
              <w:t>var</w:t>
            </w:r>
            <w:proofErr w:type="spellEnd"/>
            <w:r w:rsidRPr="00EF04DF">
              <w:rPr>
                <w:color w:val="FF0000"/>
              </w:rPr>
              <w:t>/run/</w:t>
            </w:r>
            <w:proofErr w:type="spellStart"/>
            <w:r w:rsidRPr="00EF04DF">
              <w:rPr>
                <w:color w:val="FF0000"/>
              </w:rPr>
              <w:t>saslauthd</w:t>
            </w:r>
            <w:proofErr w:type="spellEnd"/>
            <w:r w:rsidRPr="00EF04DF">
              <w:rPr>
                <w:color w:val="FF0000"/>
              </w:rPr>
              <w:t>/</w:t>
            </w:r>
            <w:proofErr w:type="spellStart"/>
            <w:r w:rsidRPr="00EF04DF">
              <w:rPr>
                <w:color w:val="FF0000"/>
              </w:rPr>
              <w:t>mux</w:t>
            </w:r>
            <w:proofErr w:type="spellEnd"/>
          </w:p>
          <w:p w:rsidR="00EF04DF" w:rsidRPr="00EF04DF" w:rsidRDefault="00EF04DF" w:rsidP="00EF04DF">
            <w:pPr>
              <w:ind w:left="0"/>
            </w:pPr>
          </w:p>
        </w:tc>
      </w:tr>
    </w:tbl>
    <w:p w:rsidR="00EF04DF" w:rsidRDefault="00EF04DF" w:rsidP="00DF052C"/>
    <w:p w:rsidR="00EF04DF" w:rsidRDefault="00EF04DF" w:rsidP="00EF04DF">
      <w:pPr>
        <w:pStyle w:val="Heading2"/>
      </w:pPr>
      <w:r>
        <w:rPr>
          <w:rFonts w:hint="eastAsia"/>
        </w:rPr>
        <w:t>测试</w:t>
      </w:r>
      <w:proofErr w:type="spellStart"/>
      <w:r>
        <w:t>cyrus-sasl</w:t>
      </w:r>
      <w:proofErr w:type="spellEnd"/>
    </w:p>
    <w:p w:rsidR="00EF04DF" w:rsidRDefault="00EF04DF" w:rsidP="00EF04DF">
      <w:proofErr w:type="spellStart"/>
      <w:r>
        <w:t>cyrus-sasl</w:t>
      </w:r>
      <w:proofErr w:type="spellEnd"/>
      <w:r>
        <w:t>配置完毕后，我们来测试其是否正常。创建系统用户</w:t>
      </w:r>
      <w:proofErr w:type="spellStart"/>
      <w:r w:rsidR="00941E28">
        <w:rPr>
          <w:rFonts w:hint="eastAsia"/>
        </w:rPr>
        <w:t>zxx</w:t>
      </w:r>
      <w:proofErr w:type="spellEnd"/>
      <w:r>
        <w:t>，并修改其密码，如下：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F04DF" w:rsidTr="00EF04DF">
        <w:tc>
          <w:tcPr>
            <w:tcW w:w="8388" w:type="dxa"/>
          </w:tcPr>
          <w:p w:rsidR="00AF0E33" w:rsidRDefault="00AF0E33" w:rsidP="00EF04DF">
            <w:pPr>
              <w:ind w:left="0"/>
            </w:pPr>
            <w:proofErr w:type="spellStart"/>
            <w:r w:rsidRPr="00AF0E33">
              <w:t>useradd</w:t>
            </w:r>
            <w:proofErr w:type="spellEnd"/>
            <w:r w:rsidRPr="00AF0E33">
              <w:t xml:space="preserve"> </w:t>
            </w:r>
            <w:proofErr w:type="spellStart"/>
            <w:r w:rsidRPr="00AF0E33">
              <w:t>zxx</w:t>
            </w:r>
            <w:proofErr w:type="spellEnd"/>
            <w:r w:rsidRPr="00AF0E33">
              <w:t xml:space="preserve"> </w:t>
            </w:r>
            <w:r w:rsidR="00941E28">
              <w:rPr>
                <w:rFonts w:hint="eastAsia"/>
              </w:rPr>
              <w:t xml:space="preserve"> </w:t>
            </w:r>
            <w:r w:rsidRPr="00AF0E33">
              <w:t>&amp;&amp;</w:t>
            </w:r>
            <w:r w:rsidR="00941E28">
              <w:rPr>
                <w:rFonts w:hint="eastAsia"/>
              </w:rPr>
              <w:t xml:space="preserve"> </w:t>
            </w:r>
            <w:r w:rsidRPr="00AF0E33">
              <w:t>echo '</w:t>
            </w:r>
            <w:proofErr w:type="spellStart"/>
            <w:r w:rsidRPr="00AF0E33">
              <w:t>zxx</w:t>
            </w:r>
            <w:proofErr w:type="spellEnd"/>
            <w:r w:rsidRPr="00AF0E33">
              <w:t xml:space="preserve">' | </w:t>
            </w:r>
            <w:proofErr w:type="spellStart"/>
            <w:r w:rsidRPr="00AF0E33">
              <w:t>passwd</w:t>
            </w:r>
            <w:proofErr w:type="spellEnd"/>
            <w:r w:rsidRPr="00AF0E33">
              <w:t xml:space="preserve"> --</w:t>
            </w:r>
            <w:proofErr w:type="spellStart"/>
            <w:r w:rsidRPr="00AF0E33">
              <w:t>stdin</w:t>
            </w:r>
            <w:proofErr w:type="spellEnd"/>
            <w:r w:rsidRPr="00AF0E33">
              <w:t xml:space="preserve"> </w:t>
            </w:r>
            <w:proofErr w:type="spellStart"/>
            <w:r w:rsidRPr="00AF0E33">
              <w:t>zxx</w:t>
            </w:r>
            <w:proofErr w:type="spellEnd"/>
          </w:p>
          <w:p w:rsidR="00EF04DF" w:rsidRDefault="00EF04DF" w:rsidP="00EF04DF">
            <w:pPr>
              <w:ind w:left="0"/>
            </w:pP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zxx</w:t>
            </w:r>
            <w:proofErr w:type="spellEnd"/>
          </w:p>
          <w:p w:rsidR="00EF04DF" w:rsidRDefault="00EF04DF" w:rsidP="00EF04DF">
            <w:pPr>
              <w:ind w:left="0"/>
            </w:pPr>
            <w:proofErr w:type="spellStart"/>
            <w:r>
              <w:t>mkdir</w:t>
            </w:r>
            <w:proofErr w:type="spellEnd"/>
            <w:r>
              <w:t xml:space="preserve"> -p ~/mail/.</w:t>
            </w:r>
            <w:proofErr w:type="spellStart"/>
            <w:r>
              <w:t>imap</w:t>
            </w:r>
            <w:proofErr w:type="spellEnd"/>
            <w:r>
              <w:t>/INBOX</w:t>
            </w:r>
          </w:p>
          <w:p w:rsidR="00EF04DF" w:rsidRDefault="00EF04DF" w:rsidP="00EF04DF">
            <w:pPr>
              <w:ind w:left="0"/>
            </w:pPr>
            <w:r>
              <w:rPr>
                <w:rFonts w:hint="eastAsia"/>
              </w:rPr>
              <w:t>#启动</w:t>
            </w:r>
          </w:p>
          <w:p w:rsidR="008B2651" w:rsidRDefault="008B2651" w:rsidP="00EF04DF">
            <w:pPr>
              <w:ind w:left="0"/>
            </w:pPr>
            <w:proofErr w:type="spellStart"/>
            <w:r w:rsidRPr="008B2651">
              <w:t>setsebool</w:t>
            </w:r>
            <w:proofErr w:type="spellEnd"/>
            <w:r w:rsidRPr="008B2651">
              <w:t xml:space="preserve"> -P </w:t>
            </w:r>
            <w:proofErr w:type="spellStart"/>
            <w:r w:rsidRPr="008B2651">
              <w:t>allow_saslauthd_read_shadow</w:t>
            </w:r>
            <w:proofErr w:type="spellEnd"/>
            <w:r w:rsidRPr="008B2651">
              <w:t xml:space="preserve"> 1</w:t>
            </w:r>
          </w:p>
          <w:p w:rsidR="00EF04DF" w:rsidRDefault="00EF04DF" w:rsidP="00EF04DF">
            <w:pPr>
              <w:ind w:left="0"/>
            </w:pPr>
            <w:r>
              <w:t>/etc/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saslauthd</w:t>
            </w:r>
            <w:proofErr w:type="spellEnd"/>
            <w:r>
              <w:t xml:space="preserve"> start</w:t>
            </w:r>
          </w:p>
          <w:p w:rsidR="00EF04DF" w:rsidRDefault="00EF04DF" w:rsidP="00EF04DF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saslauthd</w:t>
            </w:r>
            <w:proofErr w:type="spellEnd"/>
            <w:r>
              <w:t xml:space="preserve"> on</w:t>
            </w:r>
          </w:p>
          <w:p w:rsidR="00EF04DF" w:rsidRDefault="00EF04DF" w:rsidP="00EF04DF">
            <w:pPr>
              <w:ind w:left="0"/>
            </w:pPr>
          </w:p>
          <w:p w:rsidR="00AF0E33" w:rsidRDefault="00AF0E33" w:rsidP="00EF04DF">
            <w:pPr>
              <w:ind w:left="0"/>
            </w:pPr>
            <w:r>
              <w:rPr>
                <w:rFonts w:hint="eastAsia"/>
              </w:rPr>
              <w:t>#</w:t>
            </w:r>
            <w:r w:rsidRPr="00AF0E33">
              <w:rPr>
                <w:rFonts w:hint="eastAsia"/>
              </w:rPr>
              <w:t>用刚刚创建的用户进行认证测试</w:t>
            </w:r>
          </w:p>
          <w:p w:rsidR="00AF0E33" w:rsidRDefault="00941E28" w:rsidP="00EF04DF">
            <w:pPr>
              <w:ind w:left="0"/>
            </w:pPr>
            <w:proofErr w:type="spellStart"/>
            <w:r w:rsidRPr="00941E28">
              <w:t>testsaslauthd</w:t>
            </w:r>
            <w:proofErr w:type="spellEnd"/>
            <w:r w:rsidRPr="00941E28">
              <w:t xml:space="preserve"> -u </w:t>
            </w:r>
            <w:proofErr w:type="spellStart"/>
            <w:r w:rsidRPr="00941E28">
              <w:t>zxx</w:t>
            </w:r>
            <w:proofErr w:type="spellEnd"/>
            <w:r w:rsidRPr="00941E28">
              <w:t xml:space="preserve"> -p "</w:t>
            </w:r>
            <w:proofErr w:type="spellStart"/>
            <w:r w:rsidRPr="00941E28">
              <w:t>zxx</w:t>
            </w:r>
            <w:proofErr w:type="spellEnd"/>
            <w:r w:rsidRPr="00941E28">
              <w:t>"</w:t>
            </w:r>
          </w:p>
          <w:p w:rsidR="00941E28" w:rsidRDefault="00941E28" w:rsidP="00EF04DF">
            <w:pPr>
              <w:ind w:left="0"/>
            </w:pPr>
          </w:p>
        </w:tc>
      </w:tr>
    </w:tbl>
    <w:p w:rsidR="00EF04DF" w:rsidRDefault="00EF04DF" w:rsidP="00EF04DF"/>
    <w:p w:rsidR="00941E28" w:rsidRDefault="00941E28" w:rsidP="00EF04DF"/>
    <w:p w:rsidR="00941E28" w:rsidRDefault="00941E28" w:rsidP="00941E28">
      <w:pPr>
        <w:pStyle w:val="Heading1"/>
      </w:pPr>
      <w:r>
        <w:t>postfix</w:t>
      </w:r>
      <w:r>
        <w:t>安装与基本配置</w:t>
      </w:r>
    </w:p>
    <w:p w:rsidR="00941E28" w:rsidRDefault="00941E28" w:rsidP="00941E28">
      <w:pPr>
        <w:pStyle w:val="Heading2"/>
        <w:numPr>
          <w:ilvl w:val="0"/>
          <w:numId w:val="17"/>
        </w:numPr>
      </w:pPr>
      <w:r>
        <w:t>postfix</w:t>
      </w:r>
      <w:r>
        <w:t>安装</w:t>
      </w:r>
    </w:p>
    <w:p w:rsidR="00941E28" w:rsidRDefault="00941E28" w:rsidP="00941E28"/>
    <w:p w:rsidR="00941E28" w:rsidRDefault="00941E28" w:rsidP="00941E28">
      <w:r>
        <w:rPr>
          <w:rFonts w:hint="eastAsia"/>
        </w:rPr>
        <w:lastRenderedPageBreak/>
        <w:t>安装</w:t>
      </w:r>
      <w:r>
        <w:t>postfix，使用如下命令：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41E28" w:rsidTr="00941E28">
        <w:tc>
          <w:tcPr>
            <w:tcW w:w="8388" w:type="dxa"/>
          </w:tcPr>
          <w:p w:rsidR="00941E28" w:rsidRDefault="00941E28" w:rsidP="00941E28">
            <w:pPr>
              <w:ind w:left="0"/>
            </w:pPr>
            <w:r>
              <w:t>yum -y install postfix</w:t>
            </w:r>
          </w:p>
          <w:p w:rsidR="00941E28" w:rsidRDefault="00941E28" w:rsidP="00941E28">
            <w:pPr>
              <w:ind w:left="0"/>
            </w:pPr>
            <w:r>
              <w:t xml:space="preserve">[root@vdl3t02 ~]# </w:t>
            </w:r>
            <w:proofErr w:type="spellStart"/>
            <w:r>
              <w:t>postconf</w:t>
            </w:r>
            <w:proofErr w:type="spellEnd"/>
            <w:r>
              <w:t xml:space="preserve"> -d 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mail_version</w:t>
            </w:r>
            <w:proofErr w:type="spellEnd"/>
          </w:p>
          <w:p w:rsidR="00941E28" w:rsidRDefault="00941E28" w:rsidP="00941E28">
            <w:pPr>
              <w:ind w:left="0"/>
            </w:pPr>
            <w:proofErr w:type="spellStart"/>
            <w:r>
              <w:t>mail_version</w:t>
            </w:r>
            <w:proofErr w:type="spellEnd"/>
            <w:r>
              <w:t xml:space="preserve"> = 2.6.6</w:t>
            </w:r>
          </w:p>
          <w:p w:rsidR="00941E28" w:rsidRDefault="00941E28" w:rsidP="00941E28">
            <w:pPr>
              <w:ind w:left="0"/>
            </w:pPr>
            <w:proofErr w:type="spellStart"/>
            <w:r>
              <w:t>milter_macro_v</w:t>
            </w:r>
            <w:proofErr w:type="spellEnd"/>
            <w:r>
              <w:t xml:space="preserve"> = $</w:t>
            </w:r>
            <w:proofErr w:type="spellStart"/>
            <w:r>
              <w:t>mail_name</w:t>
            </w:r>
            <w:proofErr w:type="spellEnd"/>
            <w:r>
              <w:t xml:space="preserve"> $</w:t>
            </w:r>
            <w:proofErr w:type="spellStart"/>
            <w:r>
              <w:t>mail_version</w:t>
            </w:r>
            <w:proofErr w:type="spellEnd"/>
          </w:p>
          <w:p w:rsidR="00941E28" w:rsidRDefault="00941E28" w:rsidP="00941E28">
            <w:pPr>
              <w:ind w:left="0"/>
            </w:pPr>
          </w:p>
          <w:p w:rsidR="00941E28" w:rsidRDefault="00941E28" w:rsidP="00941E28">
            <w:pPr>
              <w:ind w:left="0"/>
            </w:pPr>
          </w:p>
          <w:p w:rsidR="00941E28" w:rsidRDefault="00941E28" w:rsidP="00941E28">
            <w:pPr>
              <w:ind w:left="0"/>
            </w:pPr>
            <w:r>
              <w:rPr>
                <w:rFonts w:hint="eastAsia"/>
              </w:rPr>
              <w:t>如果想安装最新版本的</w:t>
            </w:r>
            <w:r>
              <w:t>postfix的话，我们也可以通过如下连接下载安装，如下：</w:t>
            </w:r>
          </w:p>
          <w:p w:rsidR="00941E28" w:rsidRDefault="00941E28" w:rsidP="00941E28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http://repos.oostergo.net/6/postfix-3.1/postfix-3.1.0-1.el6.x86_64.rpm</w:t>
            </w:r>
          </w:p>
          <w:p w:rsidR="00941E28" w:rsidRDefault="00941E28" w:rsidP="00941E28">
            <w:pPr>
              <w:ind w:left="0"/>
            </w:pPr>
            <w:r>
              <w:t>rpm -</w:t>
            </w:r>
            <w:proofErr w:type="spellStart"/>
            <w:r>
              <w:t>ivh</w:t>
            </w:r>
            <w:proofErr w:type="spellEnd"/>
            <w:r>
              <w:t xml:space="preserve"> postfix-3.1.0-1.el6.x86_64.rpm</w:t>
            </w:r>
          </w:p>
          <w:p w:rsidR="00941E28" w:rsidRDefault="00941E28" w:rsidP="00941E28">
            <w:pPr>
              <w:ind w:left="0"/>
            </w:pPr>
            <w:proofErr w:type="spellStart"/>
            <w:r>
              <w:t>postconf</w:t>
            </w:r>
            <w:proofErr w:type="spellEnd"/>
            <w:r>
              <w:t xml:space="preserve"> -d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mail_version</w:t>
            </w:r>
            <w:proofErr w:type="spellEnd"/>
          </w:p>
          <w:p w:rsidR="00941E28" w:rsidRDefault="00941E28" w:rsidP="00941E28">
            <w:pPr>
              <w:ind w:left="0"/>
            </w:pPr>
          </w:p>
        </w:tc>
      </w:tr>
    </w:tbl>
    <w:p w:rsidR="00941E28" w:rsidRDefault="00941E28" w:rsidP="00941E28"/>
    <w:p w:rsidR="0069723C" w:rsidRDefault="0069723C" w:rsidP="0069723C">
      <w:pPr>
        <w:pStyle w:val="Heading2"/>
      </w:pPr>
      <w:r>
        <w:t>postfix</w:t>
      </w:r>
      <w:r>
        <w:t>基本配置</w:t>
      </w:r>
    </w:p>
    <w:p w:rsidR="0069723C" w:rsidRDefault="0069723C" w:rsidP="0069723C">
      <w:r>
        <w:t>因为postfix的配置选项特别多，其他的功能我们在下一篇文章中进行介绍，在此只先介绍基本的发送邮件配置。postfix的配置文件是main.cf，main.cf文件配置选项很多，下面我们就给出最常使用的配置，红色部分是要根据自己的实际情况修改的，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9723C" w:rsidTr="0069723C">
        <w:tc>
          <w:tcPr>
            <w:tcW w:w="8388" w:type="dxa"/>
          </w:tcPr>
          <w:p w:rsidR="0069723C" w:rsidRDefault="0069723C" w:rsidP="0069723C">
            <w:pPr>
              <w:ind w:left="0"/>
            </w:pPr>
            <w:r>
              <w:t>vim /etc/postfix/main.cf</w:t>
            </w:r>
          </w:p>
          <w:p w:rsidR="0069723C" w:rsidRDefault="0069723C" w:rsidP="0069723C">
            <w:pPr>
              <w:ind w:left="0"/>
            </w:pPr>
          </w:p>
          <w:p w:rsidR="0069723C" w:rsidRDefault="0069723C" w:rsidP="0069723C">
            <w:pPr>
              <w:ind w:left="0"/>
            </w:pPr>
            <w:proofErr w:type="spellStart"/>
            <w:r>
              <w:t>queue_directory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/spool/postfix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command_directory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</w:p>
          <w:p w:rsidR="0069723C" w:rsidRDefault="0069723C" w:rsidP="0069723C">
            <w:pPr>
              <w:ind w:left="0"/>
            </w:pPr>
            <w:proofErr w:type="spellStart"/>
            <w:r>
              <w:t>daemon_directory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/postfix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data_directory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/lib/postfix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mail_owner</w:t>
            </w:r>
            <w:proofErr w:type="spellEnd"/>
            <w:r>
              <w:t xml:space="preserve"> = postfix</w:t>
            </w:r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  <w:proofErr w:type="spellStart"/>
            <w:r w:rsidRPr="00C653C9">
              <w:rPr>
                <w:color w:val="FF0000"/>
              </w:rPr>
              <w:t>myhostname</w:t>
            </w:r>
            <w:proofErr w:type="spellEnd"/>
            <w:r w:rsidRPr="00C653C9">
              <w:rPr>
                <w:color w:val="FF0000"/>
              </w:rPr>
              <w:t xml:space="preserve"> = mail.ilanni.com</w:t>
            </w:r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  <w:proofErr w:type="spellStart"/>
            <w:r w:rsidRPr="00C653C9">
              <w:rPr>
                <w:color w:val="FF0000"/>
              </w:rPr>
              <w:t>mydomain</w:t>
            </w:r>
            <w:proofErr w:type="spellEnd"/>
            <w:r w:rsidRPr="00C653C9">
              <w:rPr>
                <w:color w:val="FF0000"/>
              </w:rPr>
              <w:t xml:space="preserve"> = ilanni.com</w:t>
            </w:r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  <w:proofErr w:type="spellStart"/>
            <w:r w:rsidRPr="00C653C9">
              <w:rPr>
                <w:color w:val="FF0000"/>
              </w:rPr>
              <w:t>myorigin</w:t>
            </w:r>
            <w:proofErr w:type="spellEnd"/>
            <w:r w:rsidRPr="00C653C9">
              <w:rPr>
                <w:color w:val="FF0000"/>
              </w:rPr>
              <w:t xml:space="preserve"> = $</w:t>
            </w:r>
            <w:proofErr w:type="spellStart"/>
            <w:r w:rsidRPr="00C653C9">
              <w:rPr>
                <w:color w:val="FF0000"/>
              </w:rPr>
              <w:t>mydomain</w:t>
            </w:r>
            <w:proofErr w:type="spellEnd"/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  <w:proofErr w:type="spellStart"/>
            <w:r w:rsidRPr="00C653C9">
              <w:rPr>
                <w:color w:val="FF0000"/>
              </w:rPr>
              <w:t>inet_interfaces</w:t>
            </w:r>
            <w:proofErr w:type="spellEnd"/>
            <w:r w:rsidRPr="00C653C9">
              <w:rPr>
                <w:color w:val="FF0000"/>
              </w:rPr>
              <w:t xml:space="preserve"> = all</w:t>
            </w:r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</w:p>
          <w:p w:rsidR="0069723C" w:rsidRPr="00C653C9" w:rsidRDefault="0069723C" w:rsidP="0069723C">
            <w:pPr>
              <w:ind w:left="0"/>
              <w:rPr>
                <w:color w:val="FF0000"/>
              </w:rPr>
            </w:pPr>
            <w:proofErr w:type="spellStart"/>
            <w:r w:rsidRPr="00C653C9">
              <w:rPr>
                <w:color w:val="FF0000"/>
              </w:rPr>
              <w:t>mydestination</w:t>
            </w:r>
            <w:proofErr w:type="spellEnd"/>
            <w:r w:rsidRPr="00C653C9">
              <w:rPr>
                <w:color w:val="FF0000"/>
              </w:rPr>
              <w:t xml:space="preserve"> = $</w:t>
            </w:r>
            <w:proofErr w:type="spellStart"/>
            <w:r w:rsidRPr="00C653C9">
              <w:rPr>
                <w:color w:val="FF0000"/>
              </w:rPr>
              <w:t>myhostname</w:t>
            </w:r>
            <w:proofErr w:type="spellEnd"/>
            <w:r w:rsidRPr="00C653C9">
              <w:rPr>
                <w:color w:val="FF0000"/>
              </w:rPr>
              <w:t xml:space="preserve">, </w:t>
            </w:r>
            <w:proofErr w:type="spellStart"/>
            <w:r w:rsidRPr="00C653C9">
              <w:rPr>
                <w:color w:val="FF0000"/>
              </w:rPr>
              <w:t>localhost.$mydomain</w:t>
            </w:r>
            <w:proofErr w:type="spellEnd"/>
            <w:r w:rsidRPr="00C653C9">
              <w:rPr>
                <w:color w:val="FF0000"/>
              </w:rPr>
              <w:t xml:space="preserve">, </w:t>
            </w:r>
            <w:proofErr w:type="spellStart"/>
            <w:r w:rsidRPr="00C653C9">
              <w:rPr>
                <w:color w:val="FF0000"/>
              </w:rPr>
              <w:t>localhost</w:t>
            </w:r>
            <w:proofErr w:type="spellEnd"/>
          </w:p>
          <w:p w:rsidR="0069723C" w:rsidRPr="0081037A" w:rsidRDefault="0081037A" w:rsidP="0069723C">
            <w:pPr>
              <w:ind w:left="0"/>
              <w:rPr>
                <w:color w:val="FF0000"/>
              </w:rPr>
            </w:pPr>
            <w:proofErr w:type="spellStart"/>
            <w:r w:rsidRPr="0081037A">
              <w:rPr>
                <w:color w:val="FF0000"/>
              </w:rPr>
              <w:t>mynetworks</w:t>
            </w:r>
            <w:proofErr w:type="spellEnd"/>
            <w:r w:rsidRPr="0081037A">
              <w:rPr>
                <w:color w:val="FF0000"/>
              </w:rPr>
              <w:t xml:space="preserve"> = 0.0.0.0/</w:t>
            </w:r>
            <w:r w:rsidRPr="0081037A">
              <w:rPr>
                <w:rFonts w:hint="eastAsia"/>
                <w:color w:val="FF0000"/>
              </w:rPr>
              <w:t>0</w:t>
            </w:r>
          </w:p>
          <w:p w:rsidR="0069723C" w:rsidRDefault="00F76C2A" w:rsidP="0069723C">
            <w:pPr>
              <w:ind w:left="0"/>
            </w:pPr>
            <w:proofErr w:type="spellStart"/>
            <w:r>
              <w:lastRenderedPageBreak/>
              <w:t>local_recipient_maps</w:t>
            </w:r>
            <w:proofErr w:type="spellEnd"/>
            <w:r>
              <w:t xml:space="preserve"> =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unknown_lo</w:t>
            </w:r>
            <w:r w:rsidR="00F76C2A">
              <w:t>cal_recipient_reject_code</w:t>
            </w:r>
            <w:proofErr w:type="spellEnd"/>
            <w:r w:rsidR="00F76C2A">
              <w:t xml:space="preserve"> = 550</w:t>
            </w:r>
          </w:p>
          <w:p w:rsidR="0069723C" w:rsidRDefault="00F76C2A" w:rsidP="0069723C">
            <w:pPr>
              <w:ind w:left="0"/>
            </w:pPr>
            <w:proofErr w:type="spellStart"/>
            <w:r>
              <w:t>alias_maps</w:t>
            </w:r>
            <w:proofErr w:type="spellEnd"/>
            <w:r>
              <w:t xml:space="preserve"> = hash:/etc/aliases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ali</w:t>
            </w:r>
            <w:r w:rsidR="00F76C2A">
              <w:t>as_database</w:t>
            </w:r>
            <w:proofErr w:type="spellEnd"/>
            <w:r w:rsidR="00F76C2A">
              <w:t xml:space="preserve"> = hash:/etc/aliases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deb</w:t>
            </w:r>
            <w:r w:rsidR="00F76C2A">
              <w:t>ug_peer_level</w:t>
            </w:r>
            <w:proofErr w:type="spellEnd"/>
            <w:r w:rsidR="00F76C2A">
              <w:t xml:space="preserve"> = 2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debugger_comman</w:t>
            </w:r>
            <w:r w:rsidR="00F76C2A">
              <w:t>d</w:t>
            </w:r>
            <w:proofErr w:type="spellEnd"/>
            <w:r w:rsidR="00F76C2A">
              <w:t xml:space="preserve"> =</w:t>
            </w:r>
          </w:p>
          <w:p w:rsidR="0069723C" w:rsidRDefault="0069723C" w:rsidP="0069723C">
            <w:pPr>
              <w:ind w:left="0"/>
            </w:pPr>
            <w:r>
              <w:t>PATH=/bin:/</w:t>
            </w:r>
            <w:proofErr w:type="spellStart"/>
            <w:r>
              <w:t>usr</w:t>
            </w:r>
            <w:proofErr w:type="spellEnd"/>
            <w:r>
              <w:t>/bin:/</w:t>
            </w:r>
            <w:proofErr w:type="spellStart"/>
            <w:r>
              <w:t>usr</w:t>
            </w:r>
            <w:proofErr w:type="spellEnd"/>
            <w:r>
              <w:t>/local/bin:/</w:t>
            </w:r>
            <w:proofErr w:type="spellStart"/>
            <w:r>
              <w:t>usr</w:t>
            </w:r>
            <w:proofErr w:type="spellEnd"/>
            <w:r>
              <w:t>/X11R6/bin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ddd</w:t>
            </w:r>
            <w:proofErr w:type="spellEnd"/>
            <w:r>
              <w:t xml:space="preserve"> $</w:t>
            </w:r>
            <w:proofErr w:type="spellStart"/>
            <w:r>
              <w:t>daemon_directory</w:t>
            </w:r>
            <w:proofErr w:type="spellEnd"/>
            <w:r>
              <w:t>/$</w:t>
            </w:r>
            <w:proofErr w:type="spellStart"/>
            <w:r>
              <w:t>process_name</w:t>
            </w:r>
            <w:proofErr w:type="spellEnd"/>
            <w:r>
              <w:t xml:space="preserve"> $</w:t>
            </w:r>
            <w:proofErr w:type="spellStart"/>
            <w:r>
              <w:t>process_id</w:t>
            </w:r>
            <w:proofErr w:type="spellEnd"/>
            <w:r>
              <w:t xml:space="preserve"> &amp; sleep 5</w:t>
            </w:r>
          </w:p>
          <w:p w:rsidR="0069723C" w:rsidRDefault="0069723C" w:rsidP="0069723C">
            <w:pPr>
              <w:ind w:left="0"/>
            </w:pPr>
          </w:p>
          <w:p w:rsidR="0069723C" w:rsidRDefault="0069723C" w:rsidP="0069723C">
            <w:pPr>
              <w:ind w:left="0"/>
            </w:pPr>
            <w:proofErr w:type="spellStart"/>
            <w:r>
              <w:t>sendmail_pa</w:t>
            </w:r>
            <w:r w:rsidR="00F76C2A">
              <w:t>th</w:t>
            </w:r>
            <w:proofErr w:type="spellEnd"/>
            <w:r w:rsidR="00F76C2A">
              <w:t xml:space="preserve"> = /</w:t>
            </w:r>
            <w:proofErr w:type="spellStart"/>
            <w:r w:rsidR="00F76C2A">
              <w:t>usr</w:t>
            </w:r>
            <w:proofErr w:type="spellEnd"/>
            <w:r w:rsidR="00F76C2A">
              <w:t>/</w:t>
            </w:r>
            <w:proofErr w:type="spellStart"/>
            <w:r w:rsidR="00F76C2A">
              <w:t>sbin</w:t>
            </w:r>
            <w:proofErr w:type="spellEnd"/>
            <w:r w:rsidR="00F76C2A">
              <w:t>/</w:t>
            </w:r>
            <w:proofErr w:type="spellStart"/>
            <w:r w:rsidR="00F76C2A">
              <w:t>sendmail.postfix</w:t>
            </w:r>
            <w:proofErr w:type="spellEnd"/>
          </w:p>
          <w:p w:rsidR="0069723C" w:rsidRDefault="0069723C" w:rsidP="0069723C">
            <w:pPr>
              <w:ind w:left="0"/>
            </w:pPr>
            <w:proofErr w:type="spellStart"/>
            <w:r>
              <w:t>newaliases_pat</w:t>
            </w:r>
            <w:r w:rsidR="00F76C2A">
              <w:t>h</w:t>
            </w:r>
            <w:proofErr w:type="spellEnd"/>
            <w:r w:rsidR="00F76C2A">
              <w:t xml:space="preserve"> = /</w:t>
            </w:r>
            <w:proofErr w:type="spellStart"/>
            <w:r w:rsidR="00F76C2A">
              <w:t>usr</w:t>
            </w:r>
            <w:proofErr w:type="spellEnd"/>
            <w:r w:rsidR="00F76C2A">
              <w:t>/bin/</w:t>
            </w:r>
            <w:proofErr w:type="spellStart"/>
            <w:r w:rsidR="00F76C2A">
              <w:t>newaliases.postfix</w:t>
            </w:r>
            <w:proofErr w:type="spellEnd"/>
          </w:p>
          <w:p w:rsidR="0069723C" w:rsidRDefault="0069723C" w:rsidP="0069723C">
            <w:pPr>
              <w:ind w:left="0"/>
            </w:pPr>
            <w:proofErr w:type="spellStart"/>
            <w:r>
              <w:t>mail</w:t>
            </w:r>
            <w:r w:rsidR="00F76C2A">
              <w:t>q_path</w:t>
            </w:r>
            <w:proofErr w:type="spellEnd"/>
            <w:r w:rsidR="00F76C2A">
              <w:t xml:space="preserve"> = /</w:t>
            </w:r>
            <w:proofErr w:type="spellStart"/>
            <w:r w:rsidR="00F76C2A">
              <w:t>usr</w:t>
            </w:r>
            <w:proofErr w:type="spellEnd"/>
            <w:r w:rsidR="00F76C2A">
              <w:t>/bin/</w:t>
            </w:r>
            <w:proofErr w:type="spellStart"/>
            <w:r w:rsidR="00F76C2A">
              <w:t>mailq.postfix</w:t>
            </w:r>
            <w:proofErr w:type="spellEnd"/>
          </w:p>
          <w:p w:rsidR="0069723C" w:rsidRDefault="00F76C2A" w:rsidP="0069723C">
            <w:pPr>
              <w:ind w:left="0"/>
            </w:pPr>
            <w:proofErr w:type="spellStart"/>
            <w:r>
              <w:t>setgid_group</w:t>
            </w:r>
            <w:proofErr w:type="spellEnd"/>
            <w:r>
              <w:t xml:space="preserve"> = </w:t>
            </w:r>
            <w:proofErr w:type="spellStart"/>
            <w:r>
              <w:t>postdrop</w:t>
            </w:r>
            <w:proofErr w:type="spellEnd"/>
          </w:p>
          <w:p w:rsidR="0069723C" w:rsidRDefault="00F76C2A" w:rsidP="0069723C">
            <w:pPr>
              <w:ind w:left="0"/>
            </w:pPr>
            <w:proofErr w:type="spellStart"/>
            <w:r>
              <w:t>html_directory</w:t>
            </w:r>
            <w:proofErr w:type="spellEnd"/>
            <w:r>
              <w:t xml:space="preserve"> = no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man</w:t>
            </w:r>
            <w:r w:rsidR="00F76C2A">
              <w:t>page_directory</w:t>
            </w:r>
            <w:proofErr w:type="spellEnd"/>
            <w:r w:rsidR="00F76C2A">
              <w:t xml:space="preserve"> = /</w:t>
            </w:r>
            <w:proofErr w:type="spellStart"/>
            <w:r w:rsidR="00F76C2A">
              <w:t>usr</w:t>
            </w:r>
            <w:proofErr w:type="spellEnd"/>
            <w:r w:rsidR="00F76C2A">
              <w:t>/share/man</w:t>
            </w:r>
          </w:p>
          <w:p w:rsidR="0069723C" w:rsidRDefault="0069723C" w:rsidP="0069723C">
            <w:pPr>
              <w:ind w:left="0"/>
            </w:pPr>
            <w:proofErr w:type="spellStart"/>
            <w:r>
              <w:t>sample_directory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</w:t>
            </w:r>
            <w:r w:rsidR="00F76C2A">
              <w:t>share/doc/postfix-2.6.6/samples</w:t>
            </w:r>
          </w:p>
          <w:p w:rsidR="0069723C" w:rsidRDefault="0069723C" w:rsidP="0069723C">
            <w:pPr>
              <w:ind w:left="0"/>
              <w:rPr>
                <w:rFonts w:hint="eastAsia"/>
              </w:rPr>
            </w:pPr>
            <w:proofErr w:type="spellStart"/>
            <w:r>
              <w:t>readme_directory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/share/doc/postfix-2.6.6/README_FILES</w:t>
            </w:r>
          </w:p>
          <w:p w:rsidR="00294AC2" w:rsidRDefault="00294AC2" w:rsidP="0069723C">
            <w:pPr>
              <w:ind w:left="0"/>
              <w:rPr>
                <w:rFonts w:hint="eastAsia"/>
              </w:rPr>
            </w:pPr>
          </w:p>
          <w:p w:rsidR="00294AC2" w:rsidRDefault="00294AC2" w:rsidP="0069723C">
            <w:pPr>
              <w:ind w:left="0"/>
            </w:pPr>
          </w:p>
        </w:tc>
      </w:tr>
      <w:tr w:rsidR="00294AC2" w:rsidTr="0069723C">
        <w:tc>
          <w:tcPr>
            <w:tcW w:w="8388" w:type="dxa"/>
          </w:tcPr>
          <w:p w:rsidR="00294AC2" w:rsidRDefault="00294AC2" w:rsidP="00294AC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-- </w:t>
            </w:r>
            <w:r>
              <w:t>Postfix配置SASL</w:t>
            </w:r>
          </w:p>
          <w:p w:rsidR="00D00F57" w:rsidRDefault="00D00F57" w:rsidP="00294AC2">
            <w:pPr>
              <w:ind w:left="0"/>
            </w:pPr>
          </w:p>
          <w:p w:rsidR="00D00F57" w:rsidRDefault="00294AC2" w:rsidP="00294AC2">
            <w:pPr>
              <w:ind w:left="0"/>
            </w:pPr>
            <w:r>
              <w:t>Postfix配置SASL调用方式和类型。下面四条语句大概意思是：启用</w:t>
            </w:r>
            <w:proofErr w:type="spellStart"/>
            <w:r>
              <w:t>sasl</w:t>
            </w:r>
            <w:proofErr w:type="spellEnd"/>
            <w:r>
              <w:t>授权，打开就客户端兼容支持，设置</w:t>
            </w:r>
            <w:proofErr w:type="spellStart"/>
            <w:r>
              <w:t>sasl</w:t>
            </w:r>
            <w:proofErr w:type="spellEnd"/>
            <w:r>
              <w:t>的本地信任域，</w:t>
            </w:r>
            <w:proofErr w:type="spellStart"/>
            <w:r>
              <w:t>sasl</w:t>
            </w:r>
            <w:proofErr w:type="spellEnd"/>
            <w:r>
              <w:t>安全选项级别为不允许匿名登录。然后通过</w:t>
            </w:r>
            <w:proofErr w:type="spellStart"/>
            <w:r>
              <w:t>smtpd_recipient_restrictions</w:t>
            </w:r>
            <w:proofErr w:type="spellEnd"/>
            <w:r>
              <w:t>语句限制，除了本地网络的用户之外，允许通过SASL认证的用户使用STMP服务。拒绝其他所有用户的连接请求。Postfix视配置文件中以空格开头的行做为上一行的继续。</w:t>
            </w:r>
          </w:p>
          <w:p w:rsidR="00294AC2" w:rsidRDefault="00294AC2" w:rsidP="00294AC2">
            <w:pPr>
              <w:ind w:left="0"/>
            </w:pPr>
            <w:proofErr w:type="spellStart"/>
            <w:r>
              <w:t>smtpd_sasl_auth_enable</w:t>
            </w:r>
            <w:proofErr w:type="spellEnd"/>
            <w:r>
              <w:t xml:space="preserve"> = yes</w:t>
            </w:r>
          </w:p>
          <w:p w:rsidR="00294AC2" w:rsidRDefault="00294AC2" w:rsidP="00294AC2">
            <w:pPr>
              <w:ind w:left="0"/>
            </w:pPr>
            <w:proofErr w:type="spellStart"/>
            <w:r>
              <w:t>broken_sasl_auth_clients</w:t>
            </w:r>
            <w:proofErr w:type="spellEnd"/>
            <w:r>
              <w:t xml:space="preserve"> = yes</w:t>
            </w:r>
          </w:p>
          <w:p w:rsidR="00294AC2" w:rsidRDefault="00294AC2" w:rsidP="00294AC2">
            <w:pPr>
              <w:ind w:left="0"/>
            </w:pPr>
            <w:proofErr w:type="spellStart"/>
            <w:r>
              <w:t>smtpd_sasl_local_domain</w:t>
            </w:r>
            <w:proofErr w:type="spellEnd"/>
            <w:r>
              <w:t xml:space="preserve"> = $</w:t>
            </w:r>
            <w:proofErr w:type="spellStart"/>
            <w:r>
              <w:t>myhostname</w:t>
            </w:r>
            <w:proofErr w:type="spellEnd"/>
          </w:p>
          <w:p w:rsidR="00294AC2" w:rsidRDefault="00294AC2" w:rsidP="00294AC2">
            <w:pPr>
              <w:ind w:left="0"/>
            </w:pPr>
            <w:proofErr w:type="spellStart"/>
            <w:r>
              <w:t>smtpd_sasl_security_options</w:t>
            </w:r>
            <w:proofErr w:type="spellEnd"/>
            <w:r>
              <w:t xml:space="preserve"> = </w:t>
            </w:r>
            <w:proofErr w:type="spellStart"/>
            <w:r>
              <w:t>noanonymous</w:t>
            </w:r>
            <w:proofErr w:type="spellEnd"/>
          </w:p>
          <w:p w:rsidR="00294AC2" w:rsidRDefault="00294AC2" w:rsidP="00294AC2">
            <w:pPr>
              <w:ind w:left="0"/>
            </w:pPr>
            <w:proofErr w:type="spellStart"/>
            <w:r>
              <w:t>smtpd_recipient_restrictions</w:t>
            </w:r>
            <w:proofErr w:type="spellEnd"/>
            <w:r>
              <w:t xml:space="preserve"> =</w:t>
            </w:r>
          </w:p>
          <w:p w:rsidR="00294AC2" w:rsidRDefault="00294AC2" w:rsidP="00294AC2">
            <w:pPr>
              <w:ind w:left="0"/>
            </w:pPr>
            <w:r>
              <w:t xml:space="preserve"> </w:t>
            </w:r>
            <w:proofErr w:type="spellStart"/>
            <w:r>
              <w:t>permit_mynetworks</w:t>
            </w:r>
            <w:proofErr w:type="spellEnd"/>
            <w:r>
              <w:t>,</w:t>
            </w:r>
          </w:p>
          <w:p w:rsidR="00294AC2" w:rsidRDefault="00294AC2" w:rsidP="00294AC2">
            <w:pPr>
              <w:ind w:left="0"/>
            </w:pPr>
            <w:r>
              <w:t xml:space="preserve"> </w:t>
            </w:r>
            <w:proofErr w:type="spellStart"/>
            <w:r>
              <w:t>permit_sasl_authenticated</w:t>
            </w:r>
            <w:proofErr w:type="spellEnd"/>
            <w:r>
              <w:t>,</w:t>
            </w:r>
          </w:p>
          <w:p w:rsidR="00294AC2" w:rsidRDefault="00294AC2" w:rsidP="00294AC2">
            <w:pPr>
              <w:ind w:left="0"/>
            </w:pPr>
            <w:r>
              <w:lastRenderedPageBreak/>
              <w:t xml:space="preserve"> </w:t>
            </w:r>
            <w:proofErr w:type="spellStart"/>
            <w:r>
              <w:t>reject_invalid_hostname</w:t>
            </w:r>
            <w:proofErr w:type="spellEnd"/>
            <w:r>
              <w:t>,</w:t>
            </w:r>
          </w:p>
          <w:p w:rsidR="00294AC2" w:rsidRDefault="00294AC2" w:rsidP="00294AC2">
            <w:pPr>
              <w:ind w:left="0"/>
            </w:pPr>
            <w:r>
              <w:t xml:space="preserve"> </w:t>
            </w:r>
            <w:proofErr w:type="spellStart"/>
            <w:r>
              <w:t>reject_unauth_pipelining</w:t>
            </w:r>
            <w:proofErr w:type="spellEnd"/>
          </w:p>
        </w:tc>
      </w:tr>
    </w:tbl>
    <w:p w:rsidR="0069723C" w:rsidRDefault="0069723C" w:rsidP="0069723C"/>
    <w:p w:rsidR="0069723C" w:rsidRDefault="0069723C" w:rsidP="00F76C2A">
      <w:pPr>
        <w:pStyle w:val="Heading2"/>
      </w:pPr>
      <w:r>
        <w:t>测试</w:t>
      </w:r>
      <w:r>
        <w:t>postfix</w:t>
      </w:r>
      <w:r>
        <w:t>配置</w:t>
      </w:r>
    </w:p>
    <w:p w:rsidR="0069723C" w:rsidRDefault="0069723C" w:rsidP="0069723C">
      <w:r>
        <w:rPr>
          <w:rFonts w:hint="eastAsia"/>
        </w:rPr>
        <w:t>现在来启动</w:t>
      </w:r>
      <w:r>
        <w:t>postfix，使用如下命令：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76C2A" w:rsidTr="00F76C2A">
        <w:tc>
          <w:tcPr>
            <w:tcW w:w="8388" w:type="dxa"/>
          </w:tcPr>
          <w:p w:rsidR="00F76C2A" w:rsidRDefault="00F76C2A" w:rsidP="00F76C2A">
            <w:pPr>
              <w:ind w:left="0"/>
            </w:pPr>
            <w:r>
              <w:t>/etc/</w:t>
            </w:r>
            <w:proofErr w:type="spellStart"/>
            <w:r>
              <w:t>init.d</w:t>
            </w:r>
            <w:proofErr w:type="spellEnd"/>
            <w:r>
              <w:t>/postfix start</w:t>
            </w:r>
          </w:p>
          <w:p w:rsidR="00F76C2A" w:rsidRDefault="00F76C2A" w:rsidP="00F76C2A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postfix on</w:t>
            </w:r>
          </w:p>
          <w:p w:rsidR="00F76C2A" w:rsidRDefault="00F76C2A" w:rsidP="00F76C2A">
            <w:pPr>
              <w:ind w:left="0"/>
            </w:pP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tunlp</w:t>
            </w:r>
            <w:proofErr w:type="spellEnd"/>
          </w:p>
          <w:p w:rsidR="00F76C2A" w:rsidRDefault="00F76C2A" w:rsidP="00F76C2A">
            <w:pPr>
              <w:ind w:left="0"/>
            </w:pP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  <w:r>
              <w:t xml:space="preserve"> |</w:t>
            </w:r>
            <w:proofErr w:type="spellStart"/>
            <w:r>
              <w:t>grep</w:t>
            </w:r>
            <w:proofErr w:type="spellEnd"/>
            <w:r>
              <w:t xml:space="preserve"> postfix</w:t>
            </w:r>
          </w:p>
          <w:p w:rsidR="00F76C2A" w:rsidRDefault="00F76C2A" w:rsidP="00F76C2A">
            <w:pPr>
              <w:ind w:left="0"/>
            </w:pPr>
          </w:p>
          <w:p w:rsidR="00F76C2A" w:rsidRDefault="00F76C2A" w:rsidP="00F76C2A">
            <w:pPr>
              <w:ind w:left="0"/>
            </w:pPr>
            <w:r>
              <w:rPr>
                <w:rFonts w:hint="eastAsia"/>
              </w:rPr>
              <w:t>#查看日志</w:t>
            </w:r>
          </w:p>
          <w:p w:rsidR="00F76C2A" w:rsidRDefault="00F76C2A" w:rsidP="00F76C2A">
            <w:pPr>
              <w:ind w:left="0"/>
            </w:pPr>
            <w:r w:rsidRPr="00F76C2A">
              <w:t>tail -f /</w:t>
            </w:r>
            <w:proofErr w:type="spellStart"/>
            <w:r w:rsidRPr="00F76C2A">
              <w:t>var</w:t>
            </w:r>
            <w:proofErr w:type="spellEnd"/>
            <w:r w:rsidRPr="00F76C2A">
              <w:t>/log/</w:t>
            </w:r>
            <w:proofErr w:type="spellStart"/>
            <w:r w:rsidRPr="00F76C2A">
              <w:t>maillog</w:t>
            </w:r>
            <w:proofErr w:type="spellEnd"/>
          </w:p>
          <w:p w:rsidR="00F76C2A" w:rsidRDefault="00F76C2A" w:rsidP="00F76C2A">
            <w:pPr>
              <w:ind w:left="0"/>
            </w:pPr>
          </w:p>
          <w:p w:rsidR="00F76C2A" w:rsidRDefault="00F76C2A" w:rsidP="00F76C2A">
            <w:pPr>
              <w:ind w:left="0"/>
            </w:pPr>
            <w:r>
              <w:rPr>
                <w:rFonts w:hint="eastAsia"/>
              </w:rPr>
              <w:t>#</w:t>
            </w:r>
            <w:r w:rsidR="00C653C9">
              <w:rPr>
                <w:rFonts w:hint="eastAsia"/>
              </w:rPr>
              <w:t>测试</w:t>
            </w:r>
          </w:p>
          <w:p w:rsidR="00C653C9" w:rsidRDefault="00C653C9" w:rsidP="00F76C2A">
            <w:pPr>
              <w:ind w:left="0"/>
            </w:pPr>
            <w:r w:rsidRPr="00C653C9">
              <w:t>mail from:zxx@ecomm.com</w:t>
            </w:r>
          </w:p>
          <w:p w:rsidR="00C653C9" w:rsidRDefault="00C653C9" w:rsidP="00C653C9">
            <w:pPr>
              <w:ind w:left="0"/>
            </w:pPr>
            <w:r>
              <w:t>rcpt to:</w:t>
            </w:r>
            <w:r>
              <w:rPr>
                <w:rFonts w:hint="eastAsia"/>
              </w:rPr>
              <w:t>xiaoxiazhang</w:t>
            </w:r>
            <w:r>
              <w:t>@</w:t>
            </w:r>
            <w:r>
              <w:rPr>
                <w:rFonts w:hint="eastAsia"/>
              </w:rPr>
              <w:t>hengtiansoft</w:t>
            </w:r>
            <w:r>
              <w:t>.com</w:t>
            </w:r>
          </w:p>
          <w:p w:rsidR="00C653C9" w:rsidRDefault="00C653C9" w:rsidP="00C653C9">
            <w:pPr>
              <w:ind w:left="0"/>
              <w:rPr>
                <w:rFonts w:hint="eastAsia"/>
              </w:rPr>
            </w:pPr>
            <w:r>
              <w:t>data</w:t>
            </w:r>
          </w:p>
          <w:p w:rsidR="00C653C9" w:rsidRDefault="00C653C9" w:rsidP="00C653C9">
            <w:pPr>
              <w:ind w:left="0"/>
              <w:rPr>
                <w:rFonts w:hint="eastAsia"/>
              </w:rPr>
            </w:pPr>
            <w:r w:rsidRPr="00C653C9">
              <w:t>Subject: test message</w:t>
            </w:r>
          </w:p>
          <w:p w:rsidR="00C653C9" w:rsidRDefault="00C653C9" w:rsidP="00C653C9">
            <w:pPr>
              <w:ind w:left="0"/>
            </w:pPr>
            <w:r>
              <w:rPr>
                <w:rFonts w:hint="eastAsia"/>
              </w:rPr>
              <w:t>输入内容</w:t>
            </w:r>
          </w:p>
          <w:p w:rsidR="00C653C9" w:rsidRDefault="00C653C9" w:rsidP="00C653C9">
            <w:pPr>
              <w:ind w:left="0"/>
            </w:pPr>
            <w:r>
              <w:t>quit</w:t>
            </w:r>
          </w:p>
        </w:tc>
      </w:tr>
    </w:tbl>
    <w:p w:rsidR="00EF04DF" w:rsidRDefault="00EF04DF" w:rsidP="00EF04DF"/>
    <w:p w:rsidR="00D23AF2" w:rsidRDefault="00D23AF2" w:rsidP="00D23AF2">
      <w:pPr>
        <w:pStyle w:val="Heading1"/>
      </w:pPr>
      <w:r>
        <w:t>dovecot</w:t>
      </w:r>
      <w:r>
        <w:t>安装与基本配置</w:t>
      </w:r>
    </w:p>
    <w:p w:rsidR="00D23AF2" w:rsidRDefault="00D23AF2" w:rsidP="00D23AF2">
      <w:pPr>
        <w:pStyle w:val="Heading2"/>
        <w:numPr>
          <w:ilvl w:val="0"/>
          <w:numId w:val="18"/>
        </w:numPr>
      </w:pPr>
      <w:r>
        <w:t>dovecot</w:t>
      </w:r>
      <w:r>
        <w:t>安装</w:t>
      </w:r>
    </w:p>
    <w:p w:rsidR="00D23AF2" w:rsidRDefault="00D23AF2" w:rsidP="00D23AF2">
      <w:r>
        <w:rPr>
          <w:rFonts w:hint="eastAsia"/>
        </w:rPr>
        <w:t>安装</w:t>
      </w:r>
      <w:r>
        <w:t>dovecot，使用如下命令：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23AF2" w:rsidTr="00D23AF2">
        <w:tc>
          <w:tcPr>
            <w:tcW w:w="8388" w:type="dxa"/>
          </w:tcPr>
          <w:p w:rsidR="00D23AF2" w:rsidRDefault="00D23AF2" w:rsidP="00D23AF2">
            <w:pPr>
              <w:ind w:left="0"/>
            </w:pPr>
            <w:r>
              <w:t>yum -y install dovecot dovecot-devel dovecot-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pam-devel</w:t>
            </w:r>
            <w:proofErr w:type="spellEnd"/>
          </w:p>
          <w:p w:rsidR="007645DA" w:rsidRDefault="00D23AF2" w:rsidP="00D23AF2">
            <w:pPr>
              <w:ind w:left="0"/>
            </w:pPr>
            <w:r>
              <w:t xml:space="preserve">dovecot </w:t>
            </w:r>
            <w:r>
              <w:rPr>
                <w:rFonts w:hint="eastAsia"/>
              </w:rPr>
              <w:t xml:space="preserve"> --</w:t>
            </w:r>
            <w:r>
              <w:t>version</w:t>
            </w:r>
          </w:p>
        </w:tc>
      </w:tr>
    </w:tbl>
    <w:p w:rsidR="00D23AF2" w:rsidRDefault="00D23AF2" w:rsidP="00D23AF2"/>
    <w:p w:rsidR="00D23AF2" w:rsidRDefault="00D23AF2" w:rsidP="00D23AF2">
      <w:pPr>
        <w:pStyle w:val="Heading2"/>
      </w:pPr>
      <w:r>
        <w:lastRenderedPageBreak/>
        <w:t>dovecot</w:t>
      </w:r>
      <w:r>
        <w:t>基本配置</w:t>
      </w:r>
    </w:p>
    <w:p w:rsidR="00D23AF2" w:rsidRDefault="00D23AF2" w:rsidP="00D23AF2">
      <w:r>
        <w:t>dovecot安装完毕后，我们现在来配置dovecot。dovecot的配置选项也是很多，在此只先介绍基本的功能。dovecot配置文件都在/etc/dovecot/目录下。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23AF2" w:rsidTr="00D23AF2">
        <w:tc>
          <w:tcPr>
            <w:tcW w:w="8388" w:type="dxa"/>
          </w:tcPr>
          <w:p w:rsidR="00D23AF2" w:rsidRDefault="00D23AF2" w:rsidP="00D23AF2">
            <w:pPr>
              <w:ind w:left="0"/>
            </w:pPr>
            <w:r w:rsidRPr="00D23AF2">
              <w:t>vim /etc/dovecot/</w:t>
            </w:r>
            <w:proofErr w:type="spellStart"/>
            <w:r w:rsidRPr="00D23AF2">
              <w:t>dovecot.conf</w:t>
            </w:r>
            <w:proofErr w:type="spellEnd"/>
          </w:p>
          <w:p w:rsidR="00D23AF2" w:rsidRDefault="00D23AF2" w:rsidP="00D23AF2">
            <w:pPr>
              <w:ind w:left="0"/>
            </w:pPr>
            <w:r>
              <w:t xml:space="preserve">protocols = </w:t>
            </w:r>
            <w:proofErr w:type="spellStart"/>
            <w:r>
              <w:t>imap</w:t>
            </w:r>
            <w:proofErr w:type="spellEnd"/>
            <w:r>
              <w:t xml:space="preserve"> pop3</w:t>
            </w:r>
          </w:p>
          <w:p w:rsidR="00D23AF2" w:rsidRDefault="00D23AF2" w:rsidP="00D23AF2">
            <w:pPr>
              <w:ind w:left="0"/>
            </w:pPr>
            <w:r>
              <w:t>listen = *</w:t>
            </w:r>
          </w:p>
          <w:p w:rsidR="00D23AF2" w:rsidRDefault="00D23AF2" w:rsidP="00D23AF2">
            <w:pPr>
              <w:ind w:left="0"/>
            </w:pPr>
            <w:r>
              <w:t xml:space="preserve">include </w:t>
            </w:r>
            <w:proofErr w:type="spellStart"/>
            <w:r>
              <w:t>conf.d</w:t>
            </w:r>
            <w:proofErr w:type="spellEnd"/>
            <w:r>
              <w:t>/*.conf</w:t>
            </w:r>
          </w:p>
          <w:p w:rsidR="00D23AF2" w:rsidRDefault="00D23AF2" w:rsidP="00D23AF2">
            <w:pPr>
              <w:ind w:left="0"/>
            </w:pPr>
          </w:p>
          <w:p w:rsidR="00D23AF2" w:rsidRDefault="00D23AF2" w:rsidP="00D23AF2">
            <w:pPr>
              <w:ind w:left="0"/>
            </w:pPr>
            <w:r>
              <w:t>vim /etc/dovecot/</w:t>
            </w:r>
            <w:proofErr w:type="spellStart"/>
            <w:r>
              <w:t>conf.d</w:t>
            </w:r>
            <w:proofErr w:type="spellEnd"/>
            <w:r>
              <w:t>/10-auth.conf</w:t>
            </w:r>
          </w:p>
          <w:p w:rsidR="00D23AF2" w:rsidRDefault="00D23AF2" w:rsidP="00D23AF2">
            <w:pPr>
              <w:ind w:left="0"/>
            </w:pPr>
            <w:proofErr w:type="spellStart"/>
            <w:r>
              <w:t>disable_plaintext_auth</w:t>
            </w:r>
            <w:proofErr w:type="spellEnd"/>
            <w:r>
              <w:t xml:space="preserve"> = no</w:t>
            </w:r>
          </w:p>
          <w:p w:rsidR="00D23AF2" w:rsidRDefault="00D23AF2" w:rsidP="00D23AF2">
            <w:pPr>
              <w:ind w:left="0"/>
            </w:pPr>
            <w:proofErr w:type="spellStart"/>
            <w:r>
              <w:t>auth_mechanisms</w:t>
            </w:r>
            <w:proofErr w:type="spellEnd"/>
            <w:r>
              <w:t xml:space="preserve"> = plain login</w:t>
            </w:r>
          </w:p>
          <w:p w:rsidR="00D23AF2" w:rsidRDefault="00D23AF2" w:rsidP="00D23AF2">
            <w:pPr>
              <w:ind w:left="0"/>
            </w:pPr>
            <w:r>
              <w:t>!include auth-</w:t>
            </w:r>
            <w:proofErr w:type="spellStart"/>
            <w:r>
              <w:t>system.conf.ext</w:t>
            </w:r>
            <w:proofErr w:type="spellEnd"/>
          </w:p>
          <w:p w:rsidR="00D23AF2" w:rsidRDefault="00D23AF2" w:rsidP="00D23AF2">
            <w:pPr>
              <w:ind w:left="0"/>
            </w:pPr>
          </w:p>
          <w:p w:rsidR="00D23AF2" w:rsidRDefault="00D23AF2" w:rsidP="00D23AF2">
            <w:pPr>
              <w:ind w:left="0"/>
            </w:pPr>
            <w:r>
              <w:rPr>
                <w:rFonts w:hint="eastAsia"/>
              </w:rPr>
              <w:t>#禁用</w:t>
            </w:r>
            <w:proofErr w:type="spellStart"/>
            <w:r>
              <w:t>ssl</w:t>
            </w:r>
            <w:proofErr w:type="spellEnd"/>
            <w:r>
              <w:t>认证，如下：</w:t>
            </w:r>
          </w:p>
          <w:p w:rsidR="00D23AF2" w:rsidRDefault="00D23AF2" w:rsidP="00D23AF2">
            <w:pPr>
              <w:ind w:left="0"/>
            </w:pPr>
            <w:r>
              <w:t>vim /etc/dovecot/</w:t>
            </w:r>
            <w:proofErr w:type="spellStart"/>
            <w:r>
              <w:t>conf.d</w:t>
            </w:r>
            <w:proofErr w:type="spellEnd"/>
            <w:r>
              <w:t>/10-ssl.conf</w:t>
            </w:r>
          </w:p>
          <w:p w:rsidR="00D23AF2" w:rsidRDefault="00D23AF2" w:rsidP="00D23AF2">
            <w:pPr>
              <w:ind w:left="0"/>
            </w:pPr>
            <w:proofErr w:type="spellStart"/>
            <w:r>
              <w:t>ssl</w:t>
            </w:r>
            <w:proofErr w:type="spellEnd"/>
            <w:r>
              <w:t xml:space="preserve"> = no</w:t>
            </w:r>
          </w:p>
          <w:p w:rsidR="00D23AF2" w:rsidRDefault="00D23AF2" w:rsidP="00D23AF2">
            <w:pPr>
              <w:ind w:left="0"/>
            </w:pPr>
          </w:p>
          <w:p w:rsidR="00D23AF2" w:rsidRDefault="00D23AF2" w:rsidP="00D23AF2">
            <w:pPr>
              <w:ind w:left="0"/>
            </w:pPr>
            <w:r>
              <w:rPr>
                <w:rFonts w:hint="eastAsia"/>
              </w:rPr>
              <w:t>#启用</w:t>
            </w:r>
            <w:r>
              <w:t>dovecot的日志，如下：</w:t>
            </w:r>
          </w:p>
          <w:p w:rsidR="00D23AF2" w:rsidRDefault="00D23AF2" w:rsidP="00D23AF2">
            <w:pPr>
              <w:ind w:left="0"/>
            </w:pPr>
            <w:r>
              <w:t>vim /etc/dovecot/</w:t>
            </w:r>
            <w:proofErr w:type="spellStart"/>
            <w:r>
              <w:t>conf.d</w:t>
            </w:r>
            <w:proofErr w:type="spellEnd"/>
            <w:r>
              <w:t>/10-logging.conf</w:t>
            </w:r>
          </w:p>
          <w:p w:rsidR="00D23AF2" w:rsidRDefault="00D23AF2" w:rsidP="00D23AF2">
            <w:pPr>
              <w:ind w:left="0"/>
            </w:pPr>
            <w:proofErr w:type="spellStart"/>
            <w:r w:rsidRPr="00D23AF2">
              <w:t>info_log_path</w:t>
            </w:r>
            <w:proofErr w:type="spellEnd"/>
            <w:r w:rsidRPr="00D23AF2">
              <w:t xml:space="preserve"> = /</w:t>
            </w:r>
            <w:proofErr w:type="spellStart"/>
            <w:r w:rsidRPr="00D23AF2">
              <w:t>var</w:t>
            </w:r>
            <w:proofErr w:type="spellEnd"/>
            <w:r w:rsidRPr="00D23AF2">
              <w:t>/log/dovecot_info.log</w:t>
            </w:r>
          </w:p>
          <w:p w:rsidR="00D23AF2" w:rsidRDefault="00D23AF2" w:rsidP="00D23AF2">
            <w:pPr>
              <w:ind w:left="0"/>
            </w:pPr>
            <w:r>
              <w:rPr>
                <w:rFonts w:hint="eastAsia"/>
              </w:rPr>
              <w:t>#启动服务</w:t>
            </w:r>
          </w:p>
          <w:p w:rsidR="00D23AF2" w:rsidRDefault="00D23AF2" w:rsidP="00D23AF2">
            <w:pPr>
              <w:ind w:left="0"/>
            </w:pPr>
            <w:r>
              <w:t>/etc/</w:t>
            </w:r>
            <w:proofErr w:type="spellStart"/>
            <w:r>
              <w:t>init.d</w:t>
            </w:r>
            <w:proofErr w:type="spellEnd"/>
            <w:r>
              <w:t>/dovecot start</w:t>
            </w:r>
          </w:p>
          <w:p w:rsidR="00D23AF2" w:rsidRDefault="00D23AF2" w:rsidP="00D23AF2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dovecot on</w:t>
            </w:r>
          </w:p>
          <w:p w:rsidR="00D23AF2" w:rsidRDefault="00D23AF2" w:rsidP="00D23AF2">
            <w:pPr>
              <w:ind w:left="0"/>
            </w:pPr>
            <w:r>
              <w:t>/etc/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portreserve</w:t>
            </w:r>
            <w:proofErr w:type="spellEnd"/>
            <w:r>
              <w:t xml:space="preserve"> stop</w:t>
            </w:r>
          </w:p>
          <w:p w:rsidR="00D23AF2" w:rsidRDefault="00D23AF2" w:rsidP="00D23AF2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portreserve</w:t>
            </w:r>
            <w:proofErr w:type="spellEnd"/>
            <w:r>
              <w:t xml:space="preserve"> off</w:t>
            </w:r>
          </w:p>
        </w:tc>
      </w:tr>
    </w:tbl>
    <w:p w:rsidR="00D23AF2" w:rsidRDefault="00D23AF2" w:rsidP="00D23AF2"/>
    <w:p w:rsidR="00D23AF2" w:rsidRDefault="00D23AF2" w:rsidP="00D23AF2">
      <w:pPr>
        <w:pStyle w:val="Heading2"/>
      </w:pPr>
      <w:r>
        <w:t>测试</w:t>
      </w:r>
      <w:r>
        <w:t>dovecot</w:t>
      </w:r>
    </w:p>
    <w:p w:rsidR="00D23AF2" w:rsidRDefault="00D23AF2" w:rsidP="00D23AF2">
      <w:r>
        <w:t>Dovecot启动完毕后，我们现在来测试dovecot，使用如下命令:</w:t>
      </w:r>
    </w:p>
    <w:p w:rsidR="00D23AF2" w:rsidRDefault="00D23AF2" w:rsidP="00D23AF2">
      <w:r>
        <w:t>telnet</w:t>
      </w:r>
      <w:r>
        <w:rPr>
          <w:rFonts w:hint="eastAsia"/>
        </w:rPr>
        <w:t xml:space="preserve"> 127.0.0.1</w:t>
      </w:r>
      <w:r>
        <w:t xml:space="preserve"> 110</w:t>
      </w:r>
    </w:p>
    <w:p w:rsidR="00D23AF2" w:rsidRDefault="00D23AF2" w:rsidP="00D23AF2">
      <w:r>
        <w:t xml:space="preserve">telnet </w:t>
      </w:r>
      <w:r>
        <w:rPr>
          <w:rFonts w:hint="eastAsia"/>
        </w:rPr>
        <w:t>127.0.0.1</w:t>
      </w:r>
      <w:r>
        <w:t xml:space="preserve"> 143</w:t>
      </w:r>
    </w:p>
    <w:p w:rsidR="001C3C69" w:rsidRDefault="001C3C69" w:rsidP="00D23AF2">
      <w:r>
        <w:rPr>
          <w:noProof/>
        </w:rPr>
        <w:lastRenderedPageBreak/>
        <w:drawing>
          <wp:inline distT="0" distB="0" distL="0" distR="0">
            <wp:extent cx="3314700" cy="89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16" w:rsidRDefault="00082C16" w:rsidP="00D23AF2"/>
    <w:p w:rsidR="00082C16" w:rsidRDefault="00082C16" w:rsidP="00082C16">
      <w:pPr>
        <w:pStyle w:val="Heading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foxmail</w:t>
      </w:r>
      <w:proofErr w:type="spellEnd"/>
      <w:r>
        <w:rPr>
          <w:rFonts w:hint="eastAsia"/>
        </w:rPr>
        <w:t>客户端来连接</w:t>
      </w:r>
    </w:p>
    <w:p w:rsidR="00082C16" w:rsidRDefault="00D92518" w:rsidP="00082C16">
      <w:r>
        <w:rPr>
          <w:rFonts w:hint="eastAsia"/>
          <w:noProof/>
        </w:rPr>
        <w:drawing>
          <wp:inline distT="0" distB="0" distL="0" distR="0">
            <wp:extent cx="4029075" cy="666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18" w:rsidRPr="00082C16" w:rsidRDefault="00D92518" w:rsidP="00082C16">
      <w:r>
        <w:rPr>
          <w:rFonts w:hint="eastAsia"/>
          <w:noProof/>
        </w:rPr>
        <w:drawing>
          <wp:inline distT="0" distB="0" distL="0" distR="0">
            <wp:extent cx="4324350" cy="1676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518" w:rsidRPr="00082C16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472" w:rsidRDefault="004D7472" w:rsidP="00A43D15">
      <w:pPr>
        <w:spacing w:after="0"/>
      </w:pPr>
      <w:r>
        <w:separator/>
      </w:r>
    </w:p>
  </w:endnote>
  <w:endnote w:type="continuationSeparator" w:id="0">
    <w:p w:rsidR="004D7472" w:rsidRDefault="004D7472" w:rsidP="00A43D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10758"/>
      <w:docPartObj>
        <w:docPartGallery w:val="Page Numbers (Bottom of Page)"/>
        <w:docPartUnique/>
      </w:docPartObj>
    </w:sdtPr>
    <w:sdtContent>
      <w:p w:rsidR="00A43D15" w:rsidRDefault="008964E4">
        <w:pPr>
          <w:pStyle w:val="Footer"/>
          <w:jc w:val="right"/>
        </w:pPr>
        <w:fldSimple w:instr=" PAGE   \* MERGEFORMAT ">
          <w:r w:rsidR="00D00F57">
            <w:rPr>
              <w:noProof/>
            </w:rPr>
            <w:t>5</w:t>
          </w:r>
        </w:fldSimple>
      </w:p>
    </w:sdtContent>
  </w:sdt>
  <w:p w:rsidR="00A43D15" w:rsidRDefault="00A43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472" w:rsidRDefault="004D7472" w:rsidP="00A43D15">
      <w:pPr>
        <w:spacing w:after="0"/>
      </w:pPr>
      <w:r>
        <w:separator/>
      </w:r>
    </w:p>
  </w:footnote>
  <w:footnote w:type="continuationSeparator" w:id="0">
    <w:p w:rsidR="004D7472" w:rsidRDefault="004D7472" w:rsidP="00A43D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3D15"/>
    <w:rsid w:val="00082C16"/>
    <w:rsid w:val="0013435F"/>
    <w:rsid w:val="001C3C69"/>
    <w:rsid w:val="00294AC2"/>
    <w:rsid w:val="002E2730"/>
    <w:rsid w:val="00346FC3"/>
    <w:rsid w:val="00377881"/>
    <w:rsid w:val="004D7472"/>
    <w:rsid w:val="00557543"/>
    <w:rsid w:val="00562410"/>
    <w:rsid w:val="005C2BE4"/>
    <w:rsid w:val="0069723C"/>
    <w:rsid w:val="007645DA"/>
    <w:rsid w:val="0081037A"/>
    <w:rsid w:val="008261CD"/>
    <w:rsid w:val="008964E4"/>
    <w:rsid w:val="008B2651"/>
    <w:rsid w:val="008B5ACA"/>
    <w:rsid w:val="008C5117"/>
    <w:rsid w:val="00904415"/>
    <w:rsid w:val="0092200E"/>
    <w:rsid w:val="00941E28"/>
    <w:rsid w:val="0099619D"/>
    <w:rsid w:val="009D5000"/>
    <w:rsid w:val="00A43D15"/>
    <w:rsid w:val="00AF0E33"/>
    <w:rsid w:val="00C03A83"/>
    <w:rsid w:val="00C43B4C"/>
    <w:rsid w:val="00C653C9"/>
    <w:rsid w:val="00C97485"/>
    <w:rsid w:val="00CA6880"/>
    <w:rsid w:val="00D00F57"/>
    <w:rsid w:val="00D23AF2"/>
    <w:rsid w:val="00D24EDE"/>
    <w:rsid w:val="00D80E2B"/>
    <w:rsid w:val="00D818FC"/>
    <w:rsid w:val="00D92518"/>
    <w:rsid w:val="00DB6FA6"/>
    <w:rsid w:val="00DE6E85"/>
    <w:rsid w:val="00DF052C"/>
    <w:rsid w:val="00E87C19"/>
    <w:rsid w:val="00EF04DF"/>
    <w:rsid w:val="00EF3DCE"/>
    <w:rsid w:val="00F37F94"/>
    <w:rsid w:val="00F76C2A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3D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D1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43D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3D15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DF052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C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194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30</cp:revision>
  <dcterms:created xsi:type="dcterms:W3CDTF">2016-12-03T07:49:00Z</dcterms:created>
  <dcterms:modified xsi:type="dcterms:W3CDTF">2016-12-03T12:03:00Z</dcterms:modified>
</cp:coreProperties>
</file>