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7FE" w:rsidRDefault="00CE07FE" w:rsidP="00CE07FE">
      <w:pPr>
        <w:pStyle w:val="Title"/>
      </w:pPr>
      <w:r>
        <w:t>rsyslogd</w:t>
      </w:r>
      <w:r>
        <w:t>日志服务</w:t>
      </w:r>
    </w:p>
    <w:p w:rsidR="005C309B" w:rsidRDefault="005C309B" w:rsidP="005C309B">
      <w:pPr>
        <w:pStyle w:val="Heading1"/>
      </w:pPr>
      <w:r>
        <w:rPr>
          <w:rFonts w:hint="eastAsia"/>
        </w:rPr>
        <w:t>rsyslogd</w:t>
      </w:r>
      <w:r>
        <w:rPr>
          <w:rFonts w:hint="eastAsia"/>
        </w:rPr>
        <w:t>服务简介</w:t>
      </w:r>
    </w:p>
    <w:p w:rsidR="00F41B14" w:rsidRDefault="005C309B" w:rsidP="00604081">
      <w:pPr>
        <w:ind w:firstLine="360"/>
      </w:pPr>
      <w:r w:rsidRPr="005C309B">
        <w:t>syslog是一种工业标准的协议，可用来记录应用程序或者设备的日志，日志一般都存储在/var/log目录下。可以通过查看日志记录，随时掌握系统状况。日志是通过syslogd这个进程记录系统有关事件记录，也可以记录应用程序运作事件。通过适当的配置，我们还可以实现运行syslog协议的机器间通信，通过分析这些网络行为日志，藉以追踪掌握与设备和网络有关的状况。</w:t>
      </w:r>
      <w:r w:rsidR="00F41B14">
        <w:rPr>
          <w:rFonts w:hint="eastAsia"/>
        </w:rPr>
        <w:t>判断系统是否安装rsyslogd日志服务器的方法：</w:t>
      </w:r>
      <w:r w:rsidR="00F41B14">
        <w:t>ps -aux | grep rsyslogd</w:t>
      </w:r>
    </w:p>
    <w:p w:rsidR="00F41B14" w:rsidRPr="005C309B" w:rsidRDefault="00F41B14" w:rsidP="00F41B14">
      <w:pPr>
        <w:ind w:firstLine="360"/>
      </w:pPr>
    </w:p>
    <w:p w:rsidR="005C309B" w:rsidRDefault="005C309B" w:rsidP="005C309B">
      <w:pPr>
        <w:pStyle w:val="Heading1"/>
      </w:pPr>
      <w:r>
        <w:rPr>
          <w:rFonts w:hint="eastAsia"/>
        </w:rPr>
        <w:t>rsyslogd</w:t>
      </w:r>
      <w:r>
        <w:rPr>
          <w:rFonts w:hint="eastAsia"/>
        </w:rPr>
        <w:t>日志格式和常见日志</w:t>
      </w:r>
    </w:p>
    <w:p w:rsidR="00F41B14" w:rsidRDefault="00F41B14" w:rsidP="00F41B14">
      <w:pPr>
        <w:pStyle w:val="Heading2"/>
      </w:pPr>
      <w:r>
        <w:rPr>
          <w:rFonts w:hint="eastAsia"/>
        </w:rPr>
        <w:t>日志格式</w:t>
      </w:r>
    </w:p>
    <w:p w:rsidR="00F41B14" w:rsidRDefault="00F41B14" w:rsidP="00F41B14">
      <w:r>
        <w:rPr>
          <w:rFonts w:hint="eastAsia"/>
        </w:rPr>
        <w:t>时间产生的时间，发生事件的服务器主机名，发生时间的服务器名或程序名，事件的具体描述</w:t>
      </w:r>
    </w:p>
    <w:p w:rsidR="00F41B14" w:rsidRDefault="00F41B14" w:rsidP="00F41B14">
      <w:r>
        <w:rPr>
          <w:rFonts w:hint="eastAsia"/>
          <w:noProof/>
        </w:rPr>
        <w:drawing>
          <wp:inline distT="0" distB="0" distL="0" distR="0">
            <wp:extent cx="5486400" cy="344627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14" w:rsidRPr="00F41B14" w:rsidRDefault="00F41B14" w:rsidP="00F41B14"/>
    <w:p w:rsidR="005C309B" w:rsidRDefault="00F41B14" w:rsidP="00F41B14">
      <w:pPr>
        <w:pStyle w:val="Heading2"/>
      </w:pPr>
      <w:r>
        <w:rPr>
          <w:rFonts w:hint="eastAsia"/>
        </w:rPr>
        <w:lastRenderedPageBreak/>
        <w:t>常见日志</w:t>
      </w:r>
    </w:p>
    <w:p w:rsidR="00A976DB" w:rsidRDefault="00A976DB" w:rsidP="00A976DB">
      <w:pPr>
        <w:pStyle w:val="ListParagraph"/>
        <w:numPr>
          <w:ilvl w:val="0"/>
          <w:numId w:val="18"/>
        </w:numPr>
      </w:pPr>
      <w:r>
        <w:t>/var/log/message</w:t>
      </w:r>
      <w:r>
        <w:rPr>
          <w:rFonts w:hint="eastAsia"/>
        </w:rPr>
        <w:t>：</w:t>
      </w:r>
      <w:r w:rsidRPr="00A976DB">
        <w:rPr>
          <w:rFonts w:hint="eastAsia"/>
          <w:color w:val="FF0000"/>
        </w:rPr>
        <w:t>系统日志</w:t>
      </w:r>
      <w:r>
        <w:rPr>
          <w:rFonts w:hint="eastAsia"/>
        </w:rPr>
        <w:t>。</w:t>
      </w:r>
      <w:r w:rsidRPr="00A976DB">
        <w:t>记录系统重要信息的日志</w:t>
      </w:r>
      <w:r>
        <w:rPr>
          <w:rFonts w:hint="eastAsia"/>
        </w:rPr>
        <w:t>，</w:t>
      </w:r>
      <w:r>
        <w:t>记录了linux系统大部分重要信息。</w:t>
      </w:r>
    </w:p>
    <w:p w:rsidR="00A976DB" w:rsidRDefault="00A976DB" w:rsidP="00A976DB">
      <w:pPr>
        <w:pStyle w:val="ListParagraph"/>
        <w:numPr>
          <w:ilvl w:val="0"/>
          <w:numId w:val="18"/>
        </w:numPr>
      </w:pPr>
      <w:r>
        <w:t>/var/log/secure</w:t>
      </w:r>
      <w:r>
        <w:rPr>
          <w:rFonts w:hint="eastAsia"/>
        </w:rPr>
        <w:t>：</w:t>
      </w:r>
      <w:r w:rsidRPr="00A976DB">
        <w:rPr>
          <w:rFonts w:hint="eastAsia"/>
          <w:color w:val="FF0000"/>
        </w:rPr>
        <w:t>系统安全日志</w:t>
      </w:r>
      <w:r>
        <w:rPr>
          <w:rFonts w:hint="eastAsia"/>
        </w:rPr>
        <w:t>，</w:t>
      </w:r>
      <w:r>
        <w:t>记录验证和授权方面的信息。只要涉及用户和密码的程序都会记录。</w:t>
      </w:r>
      <w:r>
        <w:rPr>
          <w:rFonts w:hint="eastAsia"/>
        </w:rPr>
        <w:t>例如POP3，SSH，Telnet，FTP。</w:t>
      </w:r>
    </w:p>
    <w:p w:rsidR="00A976DB" w:rsidRDefault="00A976DB" w:rsidP="00A976DB">
      <w:pPr>
        <w:pStyle w:val="ListParagraph"/>
        <w:numPr>
          <w:ilvl w:val="0"/>
          <w:numId w:val="18"/>
        </w:numPr>
      </w:pPr>
      <w:r>
        <w:t>/var/log/wtmp</w:t>
      </w:r>
      <w:r>
        <w:rPr>
          <w:rFonts w:hint="eastAsia"/>
        </w:rPr>
        <w:t>：系统登陆者日志</w:t>
      </w:r>
      <w:r>
        <w:t>永久记录所有用户的登陆，注销信息，同时记录系统的启动，重启关机时间。通过last查看</w:t>
      </w:r>
    </w:p>
    <w:p w:rsidR="00C21C68" w:rsidRDefault="00C21C68" w:rsidP="00C21C68">
      <w:pPr>
        <w:pStyle w:val="ListParagraph"/>
        <w:ind w:left="1080"/>
      </w:pPr>
      <w:r w:rsidRPr="00C21C68">
        <w:rPr>
          <w:noProof/>
        </w:rPr>
        <w:drawing>
          <wp:inline distT="0" distB="0" distL="0" distR="0">
            <wp:extent cx="4943475" cy="18669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6DB" w:rsidRDefault="00A976DB" w:rsidP="00C21C68">
      <w:pPr>
        <w:ind w:left="0"/>
      </w:pPr>
    </w:p>
    <w:p w:rsidR="00C21C68" w:rsidRDefault="00C21C68" w:rsidP="00C21C68">
      <w:pPr>
        <w:pStyle w:val="ListParagraph"/>
        <w:numPr>
          <w:ilvl w:val="0"/>
          <w:numId w:val="18"/>
        </w:numPr>
      </w:pPr>
      <w:r>
        <w:t>/var/log/lastl：</w:t>
      </w:r>
      <w:r w:rsidRPr="00C21C68">
        <w:rPr>
          <w:rFonts w:hint="eastAsia"/>
          <w:color w:val="FF0000"/>
        </w:rPr>
        <w:t>用户登录系统最后时间日志</w:t>
      </w:r>
      <w:r>
        <w:rPr>
          <w:rFonts w:hint="eastAsia"/>
        </w:rPr>
        <w:t>。</w:t>
      </w:r>
      <w:r>
        <w:t>记录用户最后一次登陆时间的日志。是二进制文件，通过命令lastlog查看。</w:t>
      </w:r>
    </w:p>
    <w:p w:rsidR="00C21C68" w:rsidRDefault="00C21C68" w:rsidP="00C21C6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95850" cy="23622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68" w:rsidRDefault="00C21C68" w:rsidP="00C21C68">
      <w:pPr>
        <w:pStyle w:val="ListParagraph"/>
        <w:ind w:left="1080"/>
      </w:pPr>
    </w:p>
    <w:p w:rsidR="00C21C68" w:rsidRDefault="00C21C68" w:rsidP="00C21C68">
      <w:pPr>
        <w:pStyle w:val="ListParagraph"/>
        <w:ind w:left="1080"/>
      </w:pPr>
    </w:p>
    <w:p w:rsidR="00C21C68" w:rsidRDefault="00C21C68" w:rsidP="00C21C68">
      <w:pPr>
        <w:pStyle w:val="ListParagraph"/>
        <w:numPr>
          <w:ilvl w:val="0"/>
          <w:numId w:val="18"/>
        </w:numPr>
      </w:pPr>
      <w:r>
        <w:t>/var/log/btmp</w:t>
      </w:r>
      <w:r>
        <w:rPr>
          <w:rFonts w:hint="eastAsia"/>
        </w:rPr>
        <w:t>：</w:t>
      </w:r>
      <w:r w:rsidRPr="00C21C68">
        <w:rPr>
          <w:rFonts w:hint="eastAsia"/>
          <w:color w:val="FF0000"/>
        </w:rPr>
        <w:t>错误登录日志</w:t>
      </w:r>
      <w:r>
        <w:rPr>
          <w:rFonts w:hint="eastAsia"/>
        </w:rPr>
        <w:t>。</w:t>
      </w:r>
      <w:r>
        <w:t>记录错误登陆的日志</w:t>
      </w:r>
      <w:r>
        <w:rPr>
          <w:rFonts w:hint="eastAsia"/>
        </w:rPr>
        <w:t>，</w:t>
      </w:r>
      <w:r>
        <w:t>是一个二进制文件。通过命令lastb命令查看</w:t>
      </w:r>
    </w:p>
    <w:p w:rsidR="00C21C68" w:rsidRDefault="00C21C68" w:rsidP="00C21C68">
      <w:pPr>
        <w:pStyle w:val="ListParagraph"/>
        <w:ind w:left="1080"/>
      </w:pPr>
      <w:r>
        <w:rPr>
          <w:rFonts w:hint="eastAsia"/>
          <w:noProof/>
        </w:rPr>
        <w:lastRenderedPageBreak/>
        <w:drawing>
          <wp:inline distT="0" distB="0" distL="0" distR="0">
            <wp:extent cx="5429250" cy="933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C68" w:rsidRDefault="00C21C68" w:rsidP="00C21C68">
      <w:pPr>
        <w:pStyle w:val="ListParagraph"/>
        <w:ind w:left="1080"/>
      </w:pPr>
    </w:p>
    <w:p w:rsidR="00C21C68" w:rsidRDefault="00C21C68" w:rsidP="00C21C68">
      <w:pPr>
        <w:pStyle w:val="ListParagraph"/>
        <w:numPr>
          <w:ilvl w:val="0"/>
          <w:numId w:val="18"/>
        </w:numPr>
      </w:pPr>
      <w:r>
        <w:t>/var/run/utmp</w:t>
      </w:r>
      <w:r>
        <w:rPr>
          <w:rFonts w:hint="eastAsia"/>
        </w:rPr>
        <w:t>：</w:t>
      </w:r>
      <w:r w:rsidRPr="00C21C68">
        <w:rPr>
          <w:rFonts w:hint="eastAsia"/>
          <w:color w:val="FF0000"/>
        </w:rPr>
        <w:t>当前登录用户日志</w:t>
      </w:r>
      <w:r>
        <w:rPr>
          <w:rFonts w:hint="eastAsia"/>
        </w:rPr>
        <w:t>。</w:t>
      </w:r>
      <w:r>
        <w:t>记录当前已经登陆的用户的信息。可以通过w,who,users等命令来查看</w:t>
      </w:r>
    </w:p>
    <w:p w:rsidR="00C21C68" w:rsidRPr="00A976DB" w:rsidRDefault="00C21C68" w:rsidP="00C21C68">
      <w:pPr>
        <w:ind w:left="1080"/>
      </w:pPr>
      <w:r>
        <w:rPr>
          <w:noProof/>
        </w:rPr>
        <w:drawing>
          <wp:inline distT="0" distB="0" distL="0" distR="0">
            <wp:extent cx="5067300" cy="1190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7FE" w:rsidRDefault="00CE07FE" w:rsidP="00F41B14">
      <w:pPr>
        <w:pStyle w:val="ListParagraph"/>
        <w:numPr>
          <w:ilvl w:val="0"/>
          <w:numId w:val="18"/>
        </w:numPr>
      </w:pPr>
      <w:r>
        <w:t>/var/log/cron：记录定时任务相关的日志</w:t>
      </w:r>
    </w:p>
    <w:p w:rsidR="00CE07FE" w:rsidRDefault="00CE07FE" w:rsidP="00F41B14">
      <w:pPr>
        <w:pStyle w:val="ListParagraph"/>
        <w:numPr>
          <w:ilvl w:val="0"/>
          <w:numId w:val="18"/>
        </w:numPr>
      </w:pPr>
      <w:r>
        <w:t>/var/log/cups/:记录打印信息日志</w:t>
      </w:r>
    </w:p>
    <w:p w:rsidR="00CE07FE" w:rsidRDefault="00CE07FE" w:rsidP="00F41B14">
      <w:pPr>
        <w:pStyle w:val="ListParagraph"/>
        <w:numPr>
          <w:ilvl w:val="0"/>
          <w:numId w:val="18"/>
        </w:numPr>
      </w:pPr>
      <w:r>
        <w:t>/var/log/dmesg:记录系统开机自检的信息。可以通过dmesg命令直接查看。</w:t>
      </w:r>
    </w:p>
    <w:p w:rsidR="00CE07FE" w:rsidRDefault="00CE07FE" w:rsidP="00F41B14">
      <w:pPr>
        <w:pStyle w:val="ListParagraph"/>
        <w:numPr>
          <w:ilvl w:val="0"/>
          <w:numId w:val="18"/>
        </w:numPr>
      </w:pPr>
      <w:r>
        <w:t>/var/log/mailog：记录邮件信息</w:t>
      </w:r>
    </w:p>
    <w:p w:rsidR="0008027E" w:rsidRPr="0008027E" w:rsidRDefault="0008027E" w:rsidP="0008027E"/>
    <w:p w:rsidR="00CE07FE" w:rsidRDefault="00CE07FE" w:rsidP="005C309B">
      <w:pPr>
        <w:pStyle w:val="Heading1"/>
      </w:pPr>
      <w:r>
        <w:rPr>
          <w:rFonts w:hint="eastAsia"/>
        </w:rPr>
        <w:t>配置文件</w:t>
      </w:r>
      <w:r>
        <w:t>/etc/rsyslog.conf</w:t>
      </w:r>
      <w:r>
        <w:t>解析</w:t>
      </w:r>
    </w:p>
    <w:p w:rsidR="00CE07FE" w:rsidRDefault="00CE07FE" w:rsidP="00CE07FE">
      <w:r>
        <w:t xml:space="preserve">#服务名称[连接符号]日志等级  </w:t>
      </w:r>
      <w:r w:rsidR="005C309B">
        <w:rPr>
          <w:rFonts w:hint="eastAsia"/>
        </w:rPr>
        <w:t xml:space="preserve">       </w:t>
      </w:r>
      <w:r>
        <w:t>日志记录位置</w:t>
      </w:r>
    </w:p>
    <w:p w:rsidR="005C309B" w:rsidRDefault="005C309B" w:rsidP="00F41B14">
      <w:pPr>
        <w:pStyle w:val="Heading2"/>
        <w:numPr>
          <w:ilvl w:val="0"/>
          <w:numId w:val="19"/>
        </w:numPr>
      </w:pPr>
      <w:r>
        <w:rPr>
          <w:rFonts w:hint="eastAsia"/>
        </w:rPr>
        <w:t>服务名称</w:t>
      </w:r>
    </w:p>
    <w:p w:rsidR="005C309B" w:rsidRDefault="005C309B" w:rsidP="00CE07FE">
      <w:r>
        <w:rPr>
          <w:rFonts w:hint="eastAsia"/>
        </w:rPr>
        <w:t>a</w:t>
      </w:r>
      <w:r w:rsidR="00CE07FE">
        <w:t>uth</w:t>
      </w:r>
      <w:r>
        <w:rPr>
          <w:rFonts w:hint="eastAsia"/>
        </w:rPr>
        <w:t>：</w:t>
      </w:r>
      <w:r w:rsidR="00CE07FE">
        <w:t>(安全和认证相关)</w:t>
      </w:r>
    </w:p>
    <w:p w:rsidR="00CE07FE" w:rsidRDefault="00CE07FE" w:rsidP="00CE07FE">
      <w:r>
        <w:t>authpriv</w:t>
      </w:r>
      <w:r w:rsidR="005C309B">
        <w:rPr>
          <w:rFonts w:hint="eastAsia"/>
        </w:rPr>
        <w:t>：</w:t>
      </w:r>
      <w:r>
        <w:t>(私有的安全和认证相关)</w:t>
      </w:r>
    </w:p>
    <w:p w:rsidR="005C309B" w:rsidRDefault="00CE07FE" w:rsidP="00CE07FE">
      <w:r>
        <w:t>cron</w:t>
      </w:r>
      <w:r w:rsidR="005C309B">
        <w:rPr>
          <w:rFonts w:hint="eastAsia"/>
        </w:rPr>
        <w:t>：</w:t>
      </w:r>
      <w:r>
        <w:t>(系统定时任务)</w:t>
      </w:r>
    </w:p>
    <w:p w:rsidR="005C309B" w:rsidRDefault="00CE07FE" w:rsidP="00CE07FE">
      <w:r>
        <w:t>daemon</w:t>
      </w:r>
      <w:r w:rsidR="005C309B">
        <w:rPr>
          <w:rFonts w:hint="eastAsia"/>
        </w:rPr>
        <w:t>：</w:t>
      </w:r>
      <w:r>
        <w:t>(各守护进程)</w:t>
      </w:r>
    </w:p>
    <w:p w:rsidR="005C309B" w:rsidRDefault="00CE07FE" w:rsidP="00CE07FE">
      <w:r>
        <w:t>ftp</w:t>
      </w:r>
      <w:r w:rsidR="005C309B">
        <w:rPr>
          <w:rFonts w:hint="eastAsia"/>
        </w:rPr>
        <w:t>：</w:t>
      </w:r>
      <w:r>
        <w:t>(ftp相关)</w:t>
      </w:r>
    </w:p>
    <w:p w:rsidR="00CE07FE" w:rsidRDefault="00CE07FE" w:rsidP="00CE07FE">
      <w:r>
        <w:t>kern</w:t>
      </w:r>
      <w:r w:rsidR="005C309B">
        <w:rPr>
          <w:rFonts w:hint="eastAsia"/>
        </w:rPr>
        <w:t>：</w:t>
      </w:r>
      <w:r>
        <w:t>(内核相关)</w:t>
      </w:r>
    </w:p>
    <w:p w:rsidR="005C309B" w:rsidRDefault="00CE07FE" w:rsidP="00CE07FE">
      <w:r>
        <w:t>local0-local7</w:t>
      </w:r>
      <w:r w:rsidR="005C309B">
        <w:rPr>
          <w:rFonts w:hint="eastAsia"/>
        </w:rPr>
        <w:t>：</w:t>
      </w:r>
      <w:r>
        <w:t>(本地使用预留服务)</w:t>
      </w:r>
    </w:p>
    <w:p w:rsidR="005C309B" w:rsidRDefault="00CE07FE" w:rsidP="00CE07FE">
      <w:r>
        <w:lastRenderedPageBreak/>
        <w:t>lpr</w:t>
      </w:r>
      <w:r w:rsidR="005C309B">
        <w:rPr>
          <w:rFonts w:hint="eastAsia"/>
        </w:rPr>
        <w:t>：</w:t>
      </w:r>
      <w:r>
        <w:t>(打印)</w:t>
      </w:r>
    </w:p>
    <w:p w:rsidR="005C309B" w:rsidRDefault="00CE07FE" w:rsidP="00CE07FE">
      <w:r>
        <w:t>mail</w:t>
      </w:r>
      <w:r w:rsidR="005C309B">
        <w:rPr>
          <w:rFonts w:hint="eastAsia"/>
        </w:rPr>
        <w:t>：</w:t>
      </w:r>
      <w:r>
        <w:t>(邮件)</w:t>
      </w:r>
    </w:p>
    <w:p w:rsidR="00CE07FE" w:rsidRDefault="00CE07FE" w:rsidP="00CE07FE">
      <w:r>
        <w:t>news</w:t>
      </w:r>
      <w:r w:rsidR="005C309B">
        <w:rPr>
          <w:rFonts w:hint="eastAsia"/>
        </w:rPr>
        <w:t>：</w:t>
      </w:r>
      <w:r>
        <w:t>(新闻)</w:t>
      </w:r>
    </w:p>
    <w:p w:rsidR="005C309B" w:rsidRDefault="00CE07FE" w:rsidP="005C309B">
      <w:r>
        <w:t>syslog</w:t>
      </w:r>
      <w:r w:rsidR="005C309B">
        <w:rPr>
          <w:rFonts w:hint="eastAsia"/>
        </w:rPr>
        <w:t>：</w:t>
      </w:r>
      <w:r>
        <w:t>(日志本身)</w:t>
      </w:r>
    </w:p>
    <w:p w:rsidR="005C309B" w:rsidRDefault="00CE07FE" w:rsidP="005C309B">
      <w:r>
        <w:t>user</w:t>
      </w:r>
      <w:r w:rsidR="005C309B">
        <w:rPr>
          <w:rFonts w:hint="eastAsia"/>
        </w:rPr>
        <w:t>：</w:t>
      </w:r>
      <w:r>
        <w:t>（用户）</w:t>
      </w:r>
    </w:p>
    <w:p w:rsidR="00CE07FE" w:rsidRDefault="00CE07FE" w:rsidP="005C309B">
      <w:r>
        <w:t>uucp</w:t>
      </w:r>
      <w:r w:rsidR="005C309B">
        <w:rPr>
          <w:rFonts w:hint="eastAsia"/>
        </w:rPr>
        <w:t>：</w:t>
      </w:r>
      <w:r>
        <w:t>(子系统日志信息)</w:t>
      </w:r>
    </w:p>
    <w:p w:rsidR="005C309B" w:rsidRDefault="005C309B" w:rsidP="005C309B">
      <w:pPr>
        <w:pStyle w:val="Heading2"/>
      </w:pPr>
      <w:r>
        <w:rPr>
          <w:rFonts w:hint="eastAsia"/>
        </w:rPr>
        <w:t>连接符</w:t>
      </w:r>
    </w:p>
    <w:p w:rsidR="00CE07FE" w:rsidRDefault="00CE07FE" w:rsidP="005C309B">
      <w:pPr>
        <w:pStyle w:val="ListParagraph"/>
        <w:numPr>
          <w:ilvl w:val="0"/>
          <w:numId w:val="17"/>
        </w:numPr>
      </w:pPr>
      <w:r>
        <w:t>.表示比后面的等级高（包含该等级）的日志都记录下来。</w:t>
      </w:r>
    </w:p>
    <w:p w:rsidR="00CE07FE" w:rsidRDefault="00CE07FE" w:rsidP="005C309B">
      <w:pPr>
        <w:pStyle w:val="ListParagraph"/>
        <w:numPr>
          <w:ilvl w:val="0"/>
          <w:numId w:val="17"/>
        </w:numPr>
      </w:pPr>
      <w:r>
        <w:t>.=表示只记录所需等级日志</w:t>
      </w:r>
    </w:p>
    <w:p w:rsidR="00CE07FE" w:rsidRDefault="00CE07FE" w:rsidP="005C309B">
      <w:pPr>
        <w:pStyle w:val="ListParagraph"/>
        <w:numPr>
          <w:ilvl w:val="0"/>
          <w:numId w:val="17"/>
        </w:numPr>
      </w:pPr>
      <w:r>
        <w:t>.!表示不等于,就是除了该等级的日志外，其他等级的日志都要记录。</w:t>
      </w:r>
    </w:p>
    <w:p w:rsidR="005C309B" w:rsidRDefault="005C309B" w:rsidP="00CE07FE"/>
    <w:p w:rsidR="005C309B" w:rsidRDefault="00CE07FE" w:rsidP="005C309B">
      <w:pPr>
        <w:pStyle w:val="Heading2"/>
      </w:pPr>
      <w:r>
        <w:rPr>
          <w:rFonts w:hint="eastAsia"/>
        </w:rPr>
        <w:t>日志等级：</w:t>
      </w:r>
    </w:p>
    <w:p w:rsidR="00CE07FE" w:rsidRDefault="00CE07FE" w:rsidP="00CE07FE">
      <w:r>
        <w:t>debug&lt;info&lt;notice&lt;warning&lt;err&lt;crit(临界状况信息，比error严重)&lt;alert&lt;emerg(等级越高，记录内容越少)</w:t>
      </w:r>
    </w:p>
    <w:p w:rsidR="00CE07FE" w:rsidRDefault="00CE07FE" w:rsidP="00CE07FE">
      <w:r>
        <w:t>*表示所有的日志等级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emerg：该系统不可用，等同于panic。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alert：需要立即被修改的条件。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crit：危急情况。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err：错误消息，等同于error。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warning：预警信息，等同于warn。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notice：具有重要性的普通条件。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info：提供信息的消息。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debug：不包含函数条件或问题的其他信息。</w:t>
      </w:r>
    </w:p>
    <w:p w:rsidR="00A976DB" w:rsidRDefault="00A976DB" w:rsidP="00A976DB">
      <w:pPr>
        <w:pStyle w:val="ListParagraph"/>
        <w:numPr>
          <w:ilvl w:val="0"/>
          <w:numId w:val="22"/>
        </w:numPr>
      </w:pPr>
      <w:r>
        <w:t>none：没有重要级，通常用于排错。</w:t>
      </w:r>
    </w:p>
    <w:p w:rsidR="005C309B" w:rsidRDefault="005C309B" w:rsidP="005C309B">
      <w:pPr>
        <w:pStyle w:val="Heading2"/>
      </w:pPr>
      <w:r>
        <w:rPr>
          <w:rFonts w:hint="eastAsia"/>
        </w:rPr>
        <w:t>日志记录位置</w:t>
      </w:r>
    </w:p>
    <w:p w:rsidR="005C309B" w:rsidRDefault="00CE07FE" w:rsidP="005C309B">
      <w:pPr>
        <w:pStyle w:val="ListParagraph"/>
        <w:numPr>
          <w:ilvl w:val="0"/>
          <w:numId w:val="16"/>
        </w:numPr>
      </w:pPr>
      <w:r>
        <w:rPr>
          <w:rFonts w:hint="eastAsia"/>
        </w:rPr>
        <w:t>日志文件的绝对路径；</w:t>
      </w:r>
    </w:p>
    <w:p w:rsidR="005C309B" w:rsidRDefault="00CE07FE" w:rsidP="005C309B">
      <w:pPr>
        <w:pStyle w:val="ListParagraph"/>
        <w:numPr>
          <w:ilvl w:val="0"/>
          <w:numId w:val="16"/>
        </w:numPr>
      </w:pPr>
      <w:r>
        <w:rPr>
          <w:rFonts w:hint="eastAsia"/>
        </w:rPr>
        <w:t>系统设备文件；</w:t>
      </w:r>
    </w:p>
    <w:p w:rsidR="005C309B" w:rsidRDefault="00CE07FE" w:rsidP="005C309B">
      <w:pPr>
        <w:pStyle w:val="ListParagraph"/>
        <w:numPr>
          <w:ilvl w:val="0"/>
          <w:numId w:val="16"/>
        </w:numPr>
      </w:pPr>
      <w:r>
        <w:rPr>
          <w:rFonts w:hint="eastAsia"/>
        </w:rPr>
        <w:t>转发给远程主机；</w:t>
      </w:r>
    </w:p>
    <w:p w:rsidR="005C309B" w:rsidRDefault="00CE07FE" w:rsidP="005C309B">
      <w:pPr>
        <w:pStyle w:val="ListParagraph"/>
        <w:numPr>
          <w:ilvl w:val="0"/>
          <w:numId w:val="16"/>
        </w:numPr>
      </w:pPr>
      <w:r>
        <w:rPr>
          <w:rFonts w:hint="eastAsia"/>
        </w:rPr>
        <w:lastRenderedPageBreak/>
        <w:t>用户名；</w:t>
      </w:r>
    </w:p>
    <w:p w:rsidR="00CE07FE" w:rsidRDefault="00CE07FE" w:rsidP="005C309B">
      <w:pPr>
        <w:pStyle w:val="ListParagraph"/>
        <w:numPr>
          <w:ilvl w:val="0"/>
          <w:numId w:val="16"/>
        </w:numPr>
      </w:pPr>
      <w:r>
        <w:t>~（丢弃）</w:t>
      </w:r>
    </w:p>
    <w:p w:rsidR="005C309B" w:rsidRDefault="005C309B" w:rsidP="005C309B">
      <w:r>
        <w:rPr>
          <w:noProof/>
        </w:rPr>
        <w:drawing>
          <wp:inline distT="0" distB="0" distL="0" distR="0">
            <wp:extent cx="548640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284" w:rsidRPr="00380284" w:rsidRDefault="00CE07FE" w:rsidP="00380284">
      <w:pPr>
        <w:pStyle w:val="Heading1"/>
      </w:pPr>
      <w:r>
        <w:rPr>
          <w:rFonts w:hint="eastAsia"/>
        </w:rPr>
        <w:t>日志轮替</w:t>
      </w:r>
    </w:p>
    <w:p w:rsidR="00CE07FE" w:rsidRDefault="00380284" w:rsidP="00CE07FE">
      <w:r>
        <w:rPr>
          <w:rFonts w:hint="eastAsia"/>
        </w:rPr>
        <w:t>作用：</w:t>
      </w:r>
      <w:r w:rsidR="00CE07FE">
        <w:rPr>
          <w:rFonts w:hint="eastAsia"/>
        </w:rPr>
        <w:t>（</w:t>
      </w:r>
      <w:r>
        <w:rPr>
          <w:rFonts w:hint="eastAsia"/>
        </w:rPr>
        <w:t>按天</w:t>
      </w:r>
      <w:r w:rsidR="00CE07FE">
        <w:rPr>
          <w:rFonts w:hint="eastAsia"/>
        </w:rPr>
        <w:t>切割日志，日志轮换（删除很久之前的日志）</w:t>
      </w:r>
    </w:p>
    <w:p w:rsidR="00CE07FE" w:rsidRDefault="00CE07FE" w:rsidP="00380284">
      <w:r>
        <w:rPr>
          <w:rFonts w:hint="eastAsia"/>
        </w:rPr>
        <w:t>日志文件的命名规则：配置文件拥有</w:t>
      </w:r>
      <w:r>
        <w:t>dateext参数，日记就会用日期来作为文件的后缀。</w:t>
      </w:r>
      <w:r>
        <w:rPr>
          <w:rFonts w:hint="eastAsia"/>
        </w:rPr>
        <w:t>日志轮替配置文件</w:t>
      </w:r>
      <w:r>
        <w:t>/etc/logrotate.conf</w:t>
      </w:r>
      <w:r w:rsidR="00380284">
        <w:rPr>
          <w:rFonts w:hint="eastAsia"/>
        </w:rPr>
        <w:t>：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daily:日志轮替周期是每天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weekly：日志轮替周期是每周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monthly:日志轮替周期是每年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rotate 数字：保留的日志文件个数。0表示备份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compress:表示压缩日志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create mode owner gourp:建立新日志，同时指定新日志的权限与所有者和所属组。如create 0600 root utmp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mail address：当日志轮替是，输出内容通过邮件发送给指定邮箱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missingok:如果日志不存在，忽略该日志警告。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notifempty:如果日志为空，不进行日志轮替。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minsize 大小：日志轮替的最小值。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t>size:日志只有大于指定大小才进行日志轮替，而不是按时间轮替。</w:t>
      </w:r>
    </w:p>
    <w:p w:rsidR="00CE07FE" w:rsidRDefault="00CE07FE" w:rsidP="00380284">
      <w:pPr>
        <w:pStyle w:val="ListParagraph"/>
        <w:numPr>
          <w:ilvl w:val="0"/>
          <w:numId w:val="20"/>
        </w:numPr>
      </w:pPr>
      <w:r>
        <w:lastRenderedPageBreak/>
        <w:t>dateext:使用日期作为日志轮替文件的后缀。</w:t>
      </w:r>
    </w:p>
    <w:p w:rsidR="00380284" w:rsidRDefault="00380284" w:rsidP="00380284"/>
    <w:p w:rsidR="009444C4" w:rsidRPr="009444C4" w:rsidRDefault="00380284" w:rsidP="00CE5F1E">
      <w:pPr>
        <w:pStyle w:val="Heading2"/>
        <w:numPr>
          <w:ilvl w:val="0"/>
          <w:numId w:val="21"/>
        </w:numPr>
      </w:pPr>
      <w:r>
        <w:rPr>
          <w:rFonts w:hint="eastAsia"/>
        </w:rPr>
        <w:t>日志轮替应用</w:t>
      </w:r>
    </w:p>
    <w:p w:rsidR="00CE07FE" w:rsidRDefault="00CE07FE" w:rsidP="00CE07FE">
      <w:r>
        <w:rPr>
          <w:rFonts w:hint="eastAsia"/>
        </w:rPr>
        <w:t>把</w:t>
      </w:r>
      <w:r>
        <w:t>apache日志加入轮替（rpm包安装的服务不需要，源代码包安装需要）</w:t>
      </w:r>
    </w:p>
    <w:p w:rsidR="00CE07FE" w:rsidRDefault="00CE07FE" w:rsidP="00CE07FE">
      <w:r>
        <w:t>vi /etc/logrotate.conf</w:t>
      </w:r>
    </w:p>
    <w:p w:rsidR="00CE07FE" w:rsidRDefault="00CE07FE" w:rsidP="00CE07FE">
      <w:r>
        <w:t>/usr/local/apache2/logs/access.log{</w:t>
      </w:r>
    </w:p>
    <w:p w:rsidR="00CE07FE" w:rsidRDefault="00CE07FE" w:rsidP="00380284">
      <w:pPr>
        <w:ind w:firstLine="360"/>
      </w:pPr>
      <w:r>
        <w:t>daily</w:t>
      </w:r>
    </w:p>
    <w:p w:rsidR="00CE07FE" w:rsidRDefault="00CE07FE" w:rsidP="00380284">
      <w:pPr>
        <w:ind w:firstLine="360"/>
      </w:pPr>
      <w:r>
        <w:t>create</w:t>
      </w:r>
    </w:p>
    <w:p w:rsidR="00CE07FE" w:rsidRDefault="00CE07FE" w:rsidP="00380284">
      <w:pPr>
        <w:ind w:firstLine="360"/>
      </w:pPr>
      <w:r>
        <w:t>rotate 30</w:t>
      </w:r>
    </w:p>
    <w:p w:rsidR="00CE07FE" w:rsidRDefault="00CE07FE" w:rsidP="00CE07FE">
      <w:r>
        <w:t>}</w:t>
      </w:r>
    </w:p>
    <w:p w:rsidR="00CE07FE" w:rsidRDefault="00CE07FE" w:rsidP="00380284">
      <w:pPr>
        <w:pStyle w:val="Heading2"/>
      </w:pPr>
      <w:r>
        <w:t>logrotate</w:t>
      </w:r>
      <w:r>
        <w:t>命令</w:t>
      </w:r>
    </w:p>
    <w:p w:rsidR="00CE07FE" w:rsidRDefault="00CE07FE" w:rsidP="00CE07FE">
      <w:r>
        <w:t>logrotate [选项] 配置文件名</w:t>
      </w:r>
    </w:p>
    <w:p w:rsidR="00CE07FE" w:rsidRDefault="00CE07FE" w:rsidP="00CE07FE">
      <w:r>
        <w:t>-v：显示日志轮替过程</w:t>
      </w:r>
    </w:p>
    <w:p w:rsidR="00C03A83" w:rsidRDefault="00380284" w:rsidP="00CE07FE">
      <w:pPr>
        <w:rPr>
          <w:rFonts w:hint="eastAsia"/>
        </w:rPr>
      </w:pPr>
      <w:r>
        <w:t>-f</w:t>
      </w:r>
      <w:r>
        <w:rPr>
          <w:rFonts w:hint="eastAsia"/>
        </w:rPr>
        <w:t>：</w:t>
      </w:r>
      <w:r w:rsidR="00CE07FE">
        <w:t>强制进行日志轮替。</w:t>
      </w:r>
    </w:p>
    <w:p w:rsidR="00441932" w:rsidRDefault="00EA05A5" w:rsidP="00CE07FE">
      <w:r w:rsidRPr="00EA05A5">
        <w:t>logrotate -vf  /etc/logrotate.conf</w:t>
      </w:r>
    </w:p>
    <w:p w:rsidR="002B066D" w:rsidRDefault="002B066D" w:rsidP="00CE07FE"/>
    <w:p w:rsidR="002B066D" w:rsidRDefault="002B066D" w:rsidP="006C627F"/>
    <w:sectPr w:rsidR="002B066D" w:rsidSect="00C03A83"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40F" w:rsidRDefault="00C0740F" w:rsidP="005C309B">
      <w:pPr>
        <w:spacing w:after="0"/>
      </w:pPr>
      <w:r>
        <w:separator/>
      </w:r>
    </w:p>
  </w:endnote>
  <w:endnote w:type="continuationSeparator" w:id="1">
    <w:p w:rsidR="00C0740F" w:rsidRDefault="00C0740F" w:rsidP="005C30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44810"/>
      <w:docPartObj>
        <w:docPartGallery w:val="Page Numbers (Bottom of Page)"/>
        <w:docPartUnique/>
      </w:docPartObj>
    </w:sdtPr>
    <w:sdtContent>
      <w:p w:rsidR="005C309B" w:rsidRDefault="001147F9">
        <w:pPr>
          <w:pStyle w:val="Footer"/>
          <w:jc w:val="right"/>
        </w:pPr>
        <w:fldSimple w:instr=" PAGE   \* MERGEFORMAT ">
          <w:r w:rsidR="00EA05A5">
            <w:rPr>
              <w:noProof/>
            </w:rPr>
            <w:t>6</w:t>
          </w:r>
        </w:fldSimple>
      </w:p>
    </w:sdtContent>
  </w:sdt>
  <w:p w:rsidR="005C309B" w:rsidRDefault="005C30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40F" w:rsidRDefault="00C0740F" w:rsidP="005C309B">
      <w:pPr>
        <w:spacing w:after="0"/>
      </w:pPr>
      <w:r>
        <w:separator/>
      </w:r>
    </w:p>
  </w:footnote>
  <w:footnote w:type="continuationSeparator" w:id="1">
    <w:p w:rsidR="00C0740F" w:rsidRDefault="00C0740F" w:rsidP="005C30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20936"/>
    <w:multiLevelType w:val="hybridMultilevel"/>
    <w:tmpl w:val="2AFC81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F4053"/>
    <w:multiLevelType w:val="hybridMultilevel"/>
    <w:tmpl w:val="04EAED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430CC"/>
    <w:multiLevelType w:val="hybridMultilevel"/>
    <w:tmpl w:val="668EDB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B31B7E"/>
    <w:multiLevelType w:val="hybridMultilevel"/>
    <w:tmpl w:val="CB143B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CE631D7"/>
    <w:multiLevelType w:val="hybridMultilevel"/>
    <w:tmpl w:val="A43ACE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"/>
  </w:num>
  <w:num w:numId="5">
    <w:abstractNumId w:val="5"/>
  </w:num>
  <w:num w:numId="6">
    <w:abstractNumId w:val="3"/>
  </w:num>
  <w:num w:numId="7">
    <w:abstractNumId w:val="1"/>
  </w:num>
  <w:num w:numId="8">
    <w:abstractNumId w:val="5"/>
  </w:num>
  <w:num w:numId="9">
    <w:abstractNumId w:val="3"/>
  </w:num>
  <w:num w:numId="10">
    <w:abstractNumId w:val="1"/>
  </w:num>
  <w:num w:numId="11">
    <w:abstractNumId w:val="5"/>
  </w:num>
  <w:num w:numId="12">
    <w:abstractNumId w:val="3"/>
  </w:num>
  <w:num w:numId="13">
    <w:abstractNumId w:val="1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  <w:num w:numId="18">
    <w:abstractNumId w:val="7"/>
  </w:num>
  <w:num w:numId="19">
    <w:abstractNumId w:val="5"/>
    <w:lvlOverride w:ilvl="0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E07FE"/>
    <w:rsid w:val="0008027E"/>
    <w:rsid w:val="00113930"/>
    <w:rsid w:val="001147F9"/>
    <w:rsid w:val="001A4EF2"/>
    <w:rsid w:val="002B066D"/>
    <w:rsid w:val="00380284"/>
    <w:rsid w:val="00441932"/>
    <w:rsid w:val="00562410"/>
    <w:rsid w:val="005C309B"/>
    <w:rsid w:val="005D0667"/>
    <w:rsid w:val="00604081"/>
    <w:rsid w:val="006C627F"/>
    <w:rsid w:val="006F7F02"/>
    <w:rsid w:val="008261CD"/>
    <w:rsid w:val="008469F8"/>
    <w:rsid w:val="008B5ACA"/>
    <w:rsid w:val="008C5117"/>
    <w:rsid w:val="00904415"/>
    <w:rsid w:val="009444C4"/>
    <w:rsid w:val="00991D9F"/>
    <w:rsid w:val="0099619D"/>
    <w:rsid w:val="009D5000"/>
    <w:rsid w:val="00A976DB"/>
    <w:rsid w:val="00C03A83"/>
    <w:rsid w:val="00C0740F"/>
    <w:rsid w:val="00C21C68"/>
    <w:rsid w:val="00C31D39"/>
    <w:rsid w:val="00CE07FE"/>
    <w:rsid w:val="00CE5F1E"/>
    <w:rsid w:val="00D24EDE"/>
    <w:rsid w:val="00D80E2B"/>
    <w:rsid w:val="00DB6FA6"/>
    <w:rsid w:val="00DE6E85"/>
    <w:rsid w:val="00EA05A5"/>
    <w:rsid w:val="00EF3DCE"/>
    <w:rsid w:val="00F37F94"/>
    <w:rsid w:val="00F41B1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0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09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09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5C309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C309B"/>
    <w:rPr>
      <w:rFonts w:ascii="微软雅黑" w:hAnsi="微软雅黑"/>
      <w:sz w:val="24"/>
    </w:rPr>
  </w:style>
  <w:style w:type="paragraph" w:styleId="NormalWeb">
    <w:name w:val="Normal (Web)"/>
    <w:basedOn w:val="Normal"/>
    <w:uiPriority w:val="99"/>
    <w:semiHidden/>
    <w:unhideWhenUsed/>
    <w:rsid w:val="009444C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99BAD-016A-4DA4-865A-485E705A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120</TotalTime>
  <Pages>6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17</cp:revision>
  <dcterms:created xsi:type="dcterms:W3CDTF">2015-10-08T10:17:00Z</dcterms:created>
  <dcterms:modified xsi:type="dcterms:W3CDTF">2016-05-18T05:46:00Z</dcterms:modified>
</cp:coreProperties>
</file>