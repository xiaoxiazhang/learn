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052189" w:rsidP="00052189">
      <w:pPr>
        <w:pStyle w:val="Title"/>
      </w:pPr>
      <w:r>
        <w:rPr>
          <w:rFonts w:hint="eastAsia"/>
        </w:rPr>
        <w:t>ntpd</w:t>
      </w:r>
      <w:r>
        <w:rPr>
          <w:rFonts w:hint="eastAsia"/>
        </w:rPr>
        <w:t>服务和时间同步</w:t>
      </w:r>
    </w:p>
    <w:p w:rsidR="00F54265" w:rsidRPr="00F54265" w:rsidRDefault="00F54265" w:rsidP="00F54265">
      <w:pPr>
        <w:ind w:firstLine="360"/>
      </w:pPr>
      <w:r>
        <w:rPr>
          <w:rFonts w:hint="eastAsia"/>
        </w:rPr>
        <w:t>由于制造工艺多种多样，所有的</w:t>
      </w:r>
      <w:r>
        <w:t>(非原子)时钟并不按照完全一致的速度行走。有一些时钟走的比较快而有一些走的比较慢。因此经过很长一段时间以后，一个时钟的时间慢慢的和其它的发生偏移，这就是常说的 “时钟漂移” 或 “时间漂移”。为了将时钟漂移的影响最小化，使用 NTP 的主机应该周期性地和指定的 NTP 服务器交互以保持它们的时钟同步。</w:t>
      </w:r>
      <w:r>
        <w:rPr>
          <w:rFonts w:hint="eastAsia"/>
        </w:rPr>
        <w:t>在不同的主机之间进行时间同步对于计划备份、入侵检测记录、分布式任务调度或者事务订单管理来说是很重要的事情。它甚至应该作为日常任务的一部分。</w:t>
      </w:r>
    </w:p>
    <w:p w:rsidR="007215AF" w:rsidRDefault="007215AF" w:rsidP="005F5F68">
      <w:pPr>
        <w:ind w:firstLine="360"/>
      </w:pPr>
      <w:r>
        <w:rPr>
          <w:rFonts w:hint="eastAsia"/>
        </w:rPr>
        <w:t>在</w:t>
      </w:r>
      <w:r>
        <w:t>Linux中，默认情况下，系统时间和硬件时间，并不会自动同步。在Linux运行过程中，系统时间和硬件时间以异步的方式运行，互不干扰。</w:t>
      </w:r>
      <w:r>
        <w:rPr>
          <w:rFonts w:hint="eastAsia"/>
        </w:rPr>
        <w:t>硬件时间的运行，是靠</w:t>
      </w:r>
      <w:r>
        <w:t>Bios电池来维持，而系统时间，是用CPU tick来维持的。在系统开机的时候，会自动从Bios中取得硬件时间，</w:t>
      </w:r>
      <w:r>
        <w:rPr>
          <w:rFonts w:hint="eastAsia"/>
        </w:rPr>
        <w:t>设置为系统时间。</w:t>
      </w:r>
    </w:p>
    <w:p w:rsidR="006D0D3B" w:rsidRDefault="006D0D3B" w:rsidP="005F5F68">
      <w:pPr>
        <w:pStyle w:val="Heading1"/>
      </w:pPr>
      <w:r>
        <w:t>Linux</w:t>
      </w:r>
      <w:r>
        <w:t>时间的设置</w:t>
      </w:r>
    </w:p>
    <w:p w:rsidR="007215AF" w:rsidRDefault="007215AF" w:rsidP="006D0D3B">
      <w:pPr>
        <w:pStyle w:val="Heading2"/>
      </w:pPr>
      <w:r>
        <w:t>Linux</w:t>
      </w:r>
      <w:r>
        <w:t>系统时间的设置</w:t>
      </w:r>
    </w:p>
    <w:p w:rsidR="005F5F68" w:rsidRDefault="005F5F68" w:rsidP="005F5F68">
      <w:pPr>
        <w:pStyle w:val="Heading3"/>
      </w:pPr>
      <w:r>
        <w:rPr>
          <w:rFonts w:hint="eastAsia"/>
        </w:rPr>
        <w:t>date</w:t>
      </w:r>
      <w:r>
        <w:rPr>
          <w:rFonts w:hint="eastAsia"/>
        </w:rPr>
        <w:t>命令</w:t>
      </w:r>
    </w:p>
    <w:p w:rsidR="005F5F68" w:rsidRDefault="005F5F68" w:rsidP="005F5F68">
      <w:r>
        <w:rPr>
          <w:rFonts w:hint="eastAsia"/>
        </w:rPr>
        <w:t xml:space="preserve"> </w:t>
      </w:r>
      <w:r w:rsidRPr="00684789">
        <w:rPr>
          <w:rFonts w:hint="eastAsia"/>
          <w:b/>
          <w:i/>
        </w:rPr>
        <w:t>语法</w:t>
      </w:r>
      <w:r>
        <w:rPr>
          <w:rFonts w:hint="eastAsia"/>
          <w:b/>
          <w:i/>
        </w:rPr>
        <w:t>格式</w:t>
      </w:r>
      <w:r>
        <w:rPr>
          <w:rFonts w:hint="eastAsia"/>
        </w:rPr>
        <w:t xml:space="preserve">      </w:t>
      </w:r>
      <w:r>
        <w:t xml:space="preserve"> date</w:t>
      </w:r>
      <w:r>
        <w:rPr>
          <w:rFonts w:hint="eastAsia"/>
        </w:rPr>
        <w:tab/>
      </w:r>
      <w:r>
        <w:t>(选项)</w:t>
      </w:r>
      <w:r>
        <w:rPr>
          <w:rFonts w:hint="eastAsia"/>
        </w:rPr>
        <w:tab/>
      </w:r>
      <w:r>
        <w:t xml:space="preserve">(参数) </w:t>
      </w:r>
    </w:p>
    <w:p w:rsidR="005F5F68" w:rsidRPr="00684789" w:rsidRDefault="005F5F68" w:rsidP="005F5F68">
      <w:pPr>
        <w:rPr>
          <w:b/>
          <w:i/>
        </w:rPr>
      </w:pPr>
      <w:r>
        <w:rPr>
          <w:rFonts w:hint="eastAsia"/>
        </w:rPr>
        <w:t xml:space="preserve"> </w:t>
      </w:r>
      <w:r w:rsidRPr="00684789">
        <w:rPr>
          <w:b/>
          <w:i/>
        </w:rPr>
        <w:t xml:space="preserve">选项 </w:t>
      </w:r>
    </w:p>
    <w:p w:rsidR="005F5F68" w:rsidRDefault="005F5F68" w:rsidP="005F5F68">
      <w:pPr>
        <w:pStyle w:val="ListParagraph"/>
        <w:numPr>
          <w:ilvl w:val="0"/>
          <w:numId w:val="16"/>
        </w:numPr>
      </w:pPr>
      <w:r>
        <w:t>-d&lt;字符串&gt;：显示字符串所指的日期与时间。字符串前后必须加上双引号；</w:t>
      </w:r>
    </w:p>
    <w:p w:rsidR="005F5F68" w:rsidRDefault="005F5F68" w:rsidP="005F5F68">
      <w:pPr>
        <w:pStyle w:val="ListParagraph"/>
        <w:numPr>
          <w:ilvl w:val="0"/>
          <w:numId w:val="16"/>
        </w:numPr>
      </w:pPr>
      <w:r>
        <w:t xml:space="preserve">-s&lt;字符串&gt;：根据字符串来设置日期与时间。字符串前后必须加上双引号； </w:t>
      </w:r>
    </w:p>
    <w:p w:rsidR="005F5F68" w:rsidRDefault="005F5F68" w:rsidP="005F5F68">
      <w:pPr>
        <w:pStyle w:val="ListParagraph"/>
        <w:numPr>
          <w:ilvl w:val="0"/>
          <w:numId w:val="16"/>
        </w:numPr>
      </w:pPr>
      <w:r>
        <w:t>-u：显示GMT； --help：在线帮助；</w:t>
      </w:r>
    </w:p>
    <w:p w:rsidR="005F5F68" w:rsidRDefault="005F5F68" w:rsidP="005F5F68">
      <w:pPr>
        <w:pStyle w:val="ListParagraph"/>
        <w:numPr>
          <w:ilvl w:val="0"/>
          <w:numId w:val="16"/>
        </w:numPr>
      </w:pPr>
      <w:r>
        <w:t>--version：显示版本信息。</w:t>
      </w:r>
    </w:p>
    <w:p w:rsidR="005F5F68" w:rsidRDefault="005F5F68" w:rsidP="005F5F68">
      <w:pPr>
        <w:pStyle w:val="ListParagraph"/>
        <w:numPr>
          <w:ilvl w:val="0"/>
          <w:numId w:val="16"/>
        </w:numPr>
      </w:pPr>
      <w:r>
        <w:t>&lt;+时间日期格式&gt;：指定显示时使用的日期时间格式。</w:t>
      </w:r>
    </w:p>
    <w:p w:rsidR="00D25D97" w:rsidRPr="00D25D97" w:rsidRDefault="005F5F68" w:rsidP="00D25D97">
      <w:pPr>
        <w:rPr>
          <w:b/>
          <w:i/>
        </w:rPr>
      </w:pPr>
      <w:r w:rsidRPr="005F5F68">
        <w:rPr>
          <w:rFonts w:hint="eastAsia"/>
          <w:b/>
          <w:i/>
        </w:rPr>
        <w:t>显示的时间格式</w:t>
      </w:r>
    </w:p>
    <w:tbl>
      <w:tblPr>
        <w:tblStyle w:val="TableGrid"/>
        <w:tblW w:w="0" w:type="auto"/>
        <w:tblInd w:w="558" w:type="dxa"/>
        <w:tblLook w:val="04A0"/>
      </w:tblPr>
      <w:tblGrid>
        <w:gridCol w:w="8298"/>
      </w:tblGrid>
      <w:tr w:rsidR="00D25D97" w:rsidTr="00D25D97">
        <w:tc>
          <w:tcPr>
            <w:tcW w:w="8298" w:type="dxa"/>
          </w:tcPr>
          <w:p w:rsidR="00D25D97" w:rsidRDefault="00D25D97" w:rsidP="00D25D97">
            <w:pPr>
              <w:ind w:left="0"/>
            </w:pPr>
            <w:r>
              <w:t>%Z 显示时区，日期域（CST）</w:t>
            </w:r>
            <w:r>
              <w:rPr>
                <w:rFonts w:hint="eastAsia"/>
              </w:rPr>
              <w:t xml:space="preserve">  </w:t>
            </w:r>
          </w:p>
          <w:p w:rsidR="00D25D97" w:rsidRDefault="00D25D97" w:rsidP="00D25D97">
            <w:pPr>
              <w:ind w:left="0"/>
            </w:pPr>
            <w:r>
              <w:lastRenderedPageBreak/>
              <w:t>%c 日期和时间（Tue Nov 20 14:12:58 2012）</w:t>
            </w:r>
          </w:p>
        </w:tc>
      </w:tr>
    </w:tbl>
    <w:p w:rsidR="00D25D97" w:rsidRDefault="00D25D97" w:rsidP="00D25D97">
      <w:pPr>
        <w:ind w:left="0"/>
      </w:pPr>
    </w:p>
    <w:tbl>
      <w:tblPr>
        <w:tblStyle w:val="TableGrid"/>
        <w:tblW w:w="0" w:type="auto"/>
        <w:tblInd w:w="558" w:type="dxa"/>
        <w:tblLook w:val="04A0"/>
      </w:tblPr>
      <w:tblGrid>
        <w:gridCol w:w="8298"/>
      </w:tblGrid>
      <w:tr w:rsidR="00D25D97" w:rsidTr="00D25D97">
        <w:tc>
          <w:tcPr>
            <w:tcW w:w="8298" w:type="dxa"/>
          </w:tcPr>
          <w:p w:rsidR="00D25D97" w:rsidRDefault="00D25D97" w:rsidP="00D25D97">
            <w:pPr>
              <w:ind w:left="0"/>
            </w:pPr>
            <w:r>
              <w:rPr>
                <w:rFonts w:hint="eastAsia"/>
              </w:rPr>
              <w:t>%Y</w:t>
            </w:r>
            <w:r w:rsidRPr="00D25D97">
              <w:rPr>
                <w:rFonts w:hint="eastAsia"/>
              </w:rPr>
              <w:t>完整年份</w:t>
            </w:r>
            <w:r w:rsidRPr="00D25D97">
              <w:t xml:space="preserve"> (0000..9999)</w:t>
            </w:r>
          </w:p>
          <w:p w:rsidR="00D25D97" w:rsidRDefault="00D25D97" w:rsidP="00D25D97">
            <w:pPr>
              <w:ind w:left="0"/>
            </w:pPr>
            <w:r>
              <w:t>%y 年的最后两个数字（1999则是99）</w:t>
            </w:r>
          </w:p>
        </w:tc>
      </w:tr>
    </w:tbl>
    <w:p w:rsidR="00D25D97" w:rsidRDefault="00D25D97" w:rsidP="005F5F68"/>
    <w:tbl>
      <w:tblPr>
        <w:tblStyle w:val="TableGrid"/>
        <w:tblW w:w="0" w:type="auto"/>
        <w:tblInd w:w="558" w:type="dxa"/>
        <w:tblLook w:val="04A0"/>
      </w:tblPr>
      <w:tblGrid>
        <w:gridCol w:w="8298"/>
      </w:tblGrid>
      <w:tr w:rsidR="00D25D97" w:rsidTr="00D25D97">
        <w:tc>
          <w:tcPr>
            <w:tcW w:w="8298" w:type="dxa"/>
          </w:tcPr>
          <w:p w:rsidR="00D25D97" w:rsidRDefault="00D25D97" w:rsidP="00D25D97">
            <w:pPr>
              <w:ind w:left="0"/>
            </w:pPr>
            <w:r>
              <w:t xml:space="preserve">%m 月份（01~12） </w:t>
            </w:r>
          </w:p>
          <w:p w:rsidR="00D25D97" w:rsidRDefault="00D25D97" w:rsidP="00D25D97">
            <w:pPr>
              <w:ind w:left="0"/>
            </w:pPr>
            <w:r>
              <w:t xml:space="preserve">%h,%b 月的简称（Jan~Dec） </w:t>
            </w:r>
          </w:p>
          <w:p w:rsidR="00D25D97" w:rsidRDefault="00D25D97" w:rsidP="00D25D97">
            <w:pPr>
              <w:ind w:left="0"/>
            </w:pPr>
            <w:r>
              <w:t>%B 月的全称（January~December）</w:t>
            </w:r>
          </w:p>
        </w:tc>
      </w:tr>
    </w:tbl>
    <w:p w:rsidR="00D25D97" w:rsidRDefault="00D25D97" w:rsidP="005F5F68"/>
    <w:tbl>
      <w:tblPr>
        <w:tblStyle w:val="TableGrid"/>
        <w:tblW w:w="0" w:type="auto"/>
        <w:tblInd w:w="558" w:type="dxa"/>
        <w:tblLook w:val="04A0"/>
      </w:tblPr>
      <w:tblGrid>
        <w:gridCol w:w="8298"/>
      </w:tblGrid>
      <w:tr w:rsidR="00D25D97" w:rsidTr="00D25D97">
        <w:tc>
          <w:tcPr>
            <w:tcW w:w="8298" w:type="dxa"/>
          </w:tcPr>
          <w:p w:rsidR="00D25D97" w:rsidRDefault="00D25D97" w:rsidP="00D25D97">
            <w:pPr>
              <w:ind w:left="0"/>
            </w:pPr>
            <w:r>
              <w:t xml:space="preserve">%D 日期（mm/dd/yy） </w:t>
            </w:r>
          </w:p>
          <w:p w:rsidR="00D25D97" w:rsidRDefault="00D25D97" w:rsidP="00D25D97">
            <w:pPr>
              <w:ind w:left="0"/>
            </w:pPr>
            <w:r>
              <w:t>%w 一个星期的第几天（0代表星期天）</w:t>
            </w:r>
          </w:p>
          <w:p w:rsidR="00D25D97" w:rsidRDefault="00D25D97" w:rsidP="00D25D97">
            <w:pPr>
              <w:ind w:left="0"/>
            </w:pPr>
            <w:r>
              <w:t>%d 一个月的第几天（01~31） %x,</w:t>
            </w:r>
            <w:r>
              <w:rPr>
                <w:rFonts w:hint="eastAsia"/>
              </w:rPr>
              <w:t xml:space="preserve">                 </w:t>
            </w:r>
          </w:p>
          <w:p w:rsidR="00D25D97" w:rsidRDefault="00D25D97" w:rsidP="00D25D97">
            <w:pPr>
              <w:ind w:left="0"/>
            </w:pPr>
            <w:r>
              <w:t>%j 一年的第几天（001~366）</w:t>
            </w:r>
          </w:p>
        </w:tc>
      </w:tr>
    </w:tbl>
    <w:p w:rsidR="00D25D97" w:rsidRDefault="00D25D97" w:rsidP="00D25D97"/>
    <w:tbl>
      <w:tblPr>
        <w:tblStyle w:val="TableGrid"/>
        <w:tblW w:w="0" w:type="auto"/>
        <w:tblInd w:w="558" w:type="dxa"/>
        <w:tblLook w:val="04A0"/>
      </w:tblPr>
      <w:tblGrid>
        <w:gridCol w:w="8298"/>
      </w:tblGrid>
      <w:tr w:rsidR="00D25D97" w:rsidTr="00D25D97">
        <w:tc>
          <w:tcPr>
            <w:tcW w:w="8298" w:type="dxa"/>
          </w:tcPr>
          <w:p w:rsidR="00D25D97" w:rsidRDefault="00D25D97" w:rsidP="00D25D97">
            <w:pPr>
              <w:ind w:left="0"/>
            </w:pPr>
            <w:r>
              <w:t xml:space="preserve">%a 星期的简称（Sun~Sat） </w:t>
            </w:r>
          </w:p>
          <w:p w:rsidR="00D25D97" w:rsidRDefault="00D25D97" w:rsidP="00D25D97">
            <w:pPr>
              <w:ind w:left="0"/>
            </w:pPr>
            <w:r>
              <w:t>%A 星期的</w:t>
            </w:r>
            <w:r>
              <w:rPr>
                <w:rFonts w:hint="eastAsia"/>
              </w:rPr>
              <w:t>全称（</w:t>
            </w:r>
            <w:r>
              <w:t xml:space="preserve">Sunday~Saturday） </w:t>
            </w:r>
            <w:r>
              <w:rPr>
                <w:rFonts w:hint="eastAsia"/>
              </w:rPr>
              <w:t xml:space="preserve">                     </w:t>
            </w:r>
          </w:p>
          <w:p w:rsidR="00D25D97" w:rsidRDefault="00D25D97" w:rsidP="00D25D97">
            <w:pPr>
              <w:ind w:left="0"/>
            </w:pPr>
            <w:r>
              <w:t>%W 一年的第几个星期（00~53，星期一为第一天）</w:t>
            </w:r>
          </w:p>
        </w:tc>
      </w:tr>
    </w:tbl>
    <w:p w:rsidR="00D25D97" w:rsidRDefault="00D25D97" w:rsidP="005F5F68"/>
    <w:tbl>
      <w:tblPr>
        <w:tblStyle w:val="TableGrid"/>
        <w:tblW w:w="0" w:type="auto"/>
        <w:tblInd w:w="558" w:type="dxa"/>
        <w:tblLook w:val="04A0"/>
      </w:tblPr>
      <w:tblGrid>
        <w:gridCol w:w="8298"/>
      </w:tblGrid>
      <w:tr w:rsidR="00D25D97" w:rsidTr="00D25D97">
        <w:tc>
          <w:tcPr>
            <w:tcW w:w="8298" w:type="dxa"/>
          </w:tcPr>
          <w:p w:rsidR="00D25D97" w:rsidRDefault="00D25D97" w:rsidP="00D25D97">
            <w:pPr>
              <w:ind w:left="0"/>
            </w:pPr>
            <w:r>
              <w:t xml:space="preserve">%r 显示时间，12小时制（hh:mm:ss %p） </w:t>
            </w:r>
          </w:p>
          <w:p w:rsidR="00D25D97" w:rsidRDefault="00D25D97" w:rsidP="00D25D97">
            <w:pPr>
              <w:ind w:left="0"/>
            </w:pPr>
            <w:r>
              <w:t xml:space="preserve">%X 显示时间的格式（%H:%M:%S） </w:t>
            </w:r>
          </w:p>
          <w:p w:rsidR="00D25D97" w:rsidRDefault="00D25D97" w:rsidP="00D25D97">
            <w:pPr>
              <w:ind w:left="0"/>
            </w:pPr>
            <w:r>
              <w:t>%T 显示时间，24小时制（hh:mm:ss）</w:t>
            </w:r>
          </w:p>
        </w:tc>
      </w:tr>
    </w:tbl>
    <w:p w:rsidR="00D25D97" w:rsidRDefault="00D25D97" w:rsidP="00D25D97">
      <w:pPr>
        <w:ind w:left="0"/>
      </w:pPr>
      <w:r>
        <w:rPr>
          <w:rFonts w:hint="eastAsia"/>
        </w:rPr>
        <w:t xml:space="preserve"> </w:t>
      </w:r>
    </w:p>
    <w:tbl>
      <w:tblPr>
        <w:tblStyle w:val="TableGrid"/>
        <w:tblW w:w="0" w:type="auto"/>
        <w:tblInd w:w="558" w:type="dxa"/>
        <w:tblLook w:val="04A0"/>
      </w:tblPr>
      <w:tblGrid>
        <w:gridCol w:w="8298"/>
      </w:tblGrid>
      <w:tr w:rsidR="00D25D97" w:rsidTr="00D25D97">
        <w:tc>
          <w:tcPr>
            <w:tcW w:w="8298" w:type="dxa"/>
          </w:tcPr>
          <w:p w:rsidR="00D25D97" w:rsidRDefault="00D25D97" w:rsidP="00D25D97">
            <w:pPr>
              <w:ind w:left="0"/>
            </w:pPr>
            <w:r>
              <w:t xml:space="preserve">%H 小时，24小时制（00~23） </w:t>
            </w:r>
            <w:r>
              <w:rPr>
                <w:rFonts w:hint="eastAsia"/>
              </w:rPr>
              <w:t xml:space="preserve">        </w:t>
            </w:r>
          </w:p>
          <w:p w:rsidR="00D25D97" w:rsidRDefault="00D25D97" w:rsidP="00D25D97">
            <w:pPr>
              <w:ind w:left="0"/>
            </w:pPr>
            <w:r>
              <w:t>%I 小时，12小时制（01~12）</w:t>
            </w:r>
          </w:p>
          <w:p w:rsidR="00D25D97" w:rsidRDefault="00D25D97" w:rsidP="00D25D97">
            <w:pPr>
              <w:ind w:left="0"/>
            </w:pPr>
            <w:r>
              <w:t xml:space="preserve">%k 小时，24小时制（0~23） </w:t>
            </w:r>
            <w:r>
              <w:rPr>
                <w:rFonts w:hint="eastAsia"/>
              </w:rPr>
              <w:t xml:space="preserve">            </w:t>
            </w:r>
          </w:p>
          <w:p w:rsidR="00D25D97" w:rsidRDefault="00D25D97" w:rsidP="00D25D97">
            <w:pPr>
              <w:ind w:left="0"/>
            </w:pPr>
            <w:r>
              <w:t xml:space="preserve">%l 小时，12小时制（1~12） </w:t>
            </w:r>
          </w:p>
          <w:p w:rsidR="00D25D97" w:rsidRDefault="00D25D97" w:rsidP="00D25D97">
            <w:pPr>
              <w:ind w:left="0"/>
            </w:pPr>
            <w:r>
              <w:t>%p 显示出AM或PM</w:t>
            </w:r>
            <w:r>
              <w:rPr>
                <w:rFonts w:hint="eastAsia"/>
              </w:rPr>
              <w:t xml:space="preserve">  </w:t>
            </w:r>
          </w:p>
        </w:tc>
      </w:tr>
    </w:tbl>
    <w:p w:rsidR="00D25D97" w:rsidRDefault="007650A1" w:rsidP="00D25D97">
      <w:r>
        <w:t>%M 分钟（00~59）</w:t>
      </w:r>
    </w:p>
    <w:p w:rsidR="007650A1" w:rsidRDefault="007650A1" w:rsidP="00D25D97">
      <w:r>
        <w:t>%S 显示秒（00~59）</w:t>
      </w:r>
    </w:p>
    <w:p w:rsidR="007650A1" w:rsidRDefault="007650A1" w:rsidP="007650A1">
      <w:r>
        <w:t xml:space="preserve">%s 从1970年1月1日00:00:00到目前经历的秒数 </w:t>
      </w:r>
    </w:p>
    <w:p w:rsidR="007650A1" w:rsidRPr="007650A1" w:rsidRDefault="007650A1" w:rsidP="007650A1">
      <w:pPr>
        <w:rPr>
          <w:b/>
          <w:i/>
        </w:rPr>
      </w:pPr>
      <w:r w:rsidRPr="007650A1">
        <w:rPr>
          <w:rFonts w:hint="eastAsia"/>
          <w:b/>
          <w:i/>
        </w:rPr>
        <w:lastRenderedPageBreak/>
        <w:t>显示和计算时间时间</w:t>
      </w:r>
    </w:p>
    <w:p w:rsidR="007650A1" w:rsidRDefault="00963D37" w:rsidP="007650A1">
      <w:pPr>
        <w:pStyle w:val="ListParagraph"/>
        <w:numPr>
          <w:ilvl w:val="0"/>
          <w:numId w:val="17"/>
        </w:numPr>
      </w:pPr>
      <w:r>
        <w:t xml:space="preserve">date +%Y%m%d </w:t>
      </w:r>
      <w:r>
        <w:rPr>
          <w:rFonts w:hint="eastAsia"/>
        </w:rPr>
        <w:t>#</w:t>
      </w:r>
      <w:r w:rsidR="007650A1">
        <w:t xml:space="preserve">显示前天年月日 </w:t>
      </w:r>
    </w:p>
    <w:p w:rsidR="007650A1" w:rsidRDefault="00963D37" w:rsidP="007650A1">
      <w:pPr>
        <w:pStyle w:val="ListParagraph"/>
        <w:numPr>
          <w:ilvl w:val="0"/>
          <w:numId w:val="17"/>
        </w:numPr>
      </w:pPr>
      <w:r>
        <w:t xml:space="preserve">date -d "+1 day" +%Y%m%d </w:t>
      </w:r>
      <w:r>
        <w:rPr>
          <w:rFonts w:hint="eastAsia"/>
        </w:rPr>
        <w:t>#</w:t>
      </w:r>
      <w:r w:rsidR="007650A1">
        <w:t>显示前一天的日期</w:t>
      </w:r>
    </w:p>
    <w:p w:rsidR="007650A1" w:rsidRDefault="00963D37" w:rsidP="007650A1">
      <w:pPr>
        <w:pStyle w:val="ListParagraph"/>
        <w:numPr>
          <w:ilvl w:val="0"/>
          <w:numId w:val="17"/>
        </w:numPr>
      </w:pPr>
      <w:r>
        <w:t xml:space="preserve">date -d "-1 day" +%Y%m%d </w:t>
      </w:r>
      <w:r>
        <w:rPr>
          <w:rFonts w:hint="eastAsia"/>
        </w:rPr>
        <w:t>#</w:t>
      </w:r>
      <w:r w:rsidR="007650A1">
        <w:t xml:space="preserve">显示后一天的日期 </w:t>
      </w:r>
    </w:p>
    <w:p w:rsidR="007650A1" w:rsidRDefault="00963D37" w:rsidP="007650A1">
      <w:pPr>
        <w:pStyle w:val="ListParagraph"/>
        <w:numPr>
          <w:ilvl w:val="0"/>
          <w:numId w:val="17"/>
        </w:numPr>
      </w:pPr>
      <w:r>
        <w:t xml:space="preserve">date -d "-1 month" +%Y%m%d </w:t>
      </w:r>
      <w:r>
        <w:rPr>
          <w:rFonts w:hint="eastAsia"/>
        </w:rPr>
        <w:t>#</w:t>
      </w:r>
      <w:r w:rsidR="007650A1">
        <w:t>显示上一月的日期</w:t>
      </w:r>
    </w:p>
    <w:p w:rsidR="007650A1" w:rsidRDefault="00963D37" w:rsidP="007650A1">
      <w:pPr>
        <w:pStyle w:val="ListParagraph"/>
        <w:numPr>
          <w:ilvl w:val="0"/>
          <w:numId w:val="17"/>
        </w:numPr>
      </w:pPr>
      <w:r>
        <w:t xml:space="preserve">date -d "+1 year" +%Y%m%d </w:t>
      </w:r>
      <w:r>
        <w:rPr>
          <w:rFonts w:hint="eastAsia"/>
        </w:rPr>
        <w:t>#</w:t>
      </w:r>
      <w:r w:rsidR="007650A1">
        <w:t>显示下一年的日期</w:t>
      </w:r>
    </w:p>
    <w:p w:rsidR="00910B19" w:rsidRDefault="00910B19" w:rsidP="007650A1">
      <w:pPr>
        <w:pStyle w:val="ListParagraph"/>
        <w:numPr>
          <w:ilvl w:val="0"/>
          <w:numId w:val="17"/>
        </w:numPr>
      </w:pPr>
      <w:r w:rsidRPr="00910B19">
        <w:t>date -d @1456802100 +"%Y-%m-%d %H:%M:%S"</w:t>
      </w:r>
      <w:r>
        <w:rPr>
          <w:rFonts w:hint="eastAsia"/>
        </w:rPr>
        <w:t xml:space="preserve">  #时间戳转为</w:t>
      </w:r>
      <w:r w:rsidR="00963D37">
        <w:rPr>
          <w:rFonts w:hint="eastAsia"/>
        </w:rPr>
        <w:t>具体格式显示</w:t>
      </w:r>
    </w:p>
    <w:p w:rsidR="00D25D97" w:rsidRDefault="007650A1" w:rsidP="00D25D97">
      <w:r>
        <w:rPr>
          <w:rFonts w:hint="eastAsia"/>
          <w:noProof/>
        </w:rPr>
        <w:drawing>
          <wp:inline distT="0" distB="0" distL="0" distR="0">
            <wp:extent cx="5476875" cy="7048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D97" w:rsidRDefault="00D25D97" w:rsidP="005F5F68"/>
    <w:p w:rsidR="00757E06" w:rsidRPr="00757E06" w:rsidRDefault="00757E06" w:rsidP="00757E06">
      <w:pPr>
        <w:rPr>
          <w:b/>
          <w:i/>
        </w:rPr>
      </w:pPr>
      <w:r w:rsidRPr="00757E06">
        <w:rPr>
          <w:b/>
          <w:i/>
        </w:rPr>
        <w:t>修改时间</w:t>
      </w:r>
    </w:p>
    <w:p w:rsidR="007215AF" w:rsidRDefault="00757E06" w:rsidP="00757E06">
      <w:r>
        <w:rPr>
          <w:rFonts w:hint="eastAsia"/>
        </w:rPr>
        <w:t>时间格式：</w:t>
      </w:r>
      <w:r w:rsidR="007215AF">
        <w:t xml:space="preserve">月/日/年时:分:秒 </w:t>
      </w:r>
    </w:p>
    <w:p w:rsidR="007215AF" w:rsidRDefault="00757E06" w:rsidP="007215AF">
      <w:r>
        <w:t>date -s "2015/10/13 10:26:11</w:t>
      </w:r>
      <w:r w:rsidRPr="00757E06">
        <w:t>"</w:t>
      </w:r>
    </w:p>
    <w:p w:rsidR="007215AF" w:rsidRDefault="007215AF" w:rsidP="006D0D3B">
      <w:pPr>
        <w:pStyle w:val="Heading2"/>
      </w:pPr>
      <w:r>
        <w:t>Linux</w:t>
      </w:r>
      <w:r>
        <w:t>硬件时间的设置</w:t>
      </w:r>
    </w:p>
    <w:p w:rsidR="007215AF" w:rsidRDefault="007215AF" w:rsidP="007215AF">
      <w:r>
        <w:t>#查看硬件时间</w:t>
      </w:r>
    </w:p>
    <w:p w:rsidR="007215AF" w:rsidRDefault="007215AF" w:rsidP="006A58B4">
      <w:r>
        <w:t xml:space="preserve"> hwclock 或者 hwclock --show 或者</w:t>
      </w:r>
      <w:r w:rsidR="006A58B4">
        <w:t xml:space="preserve"> hwclock -r</w:t>
      </w:r>
    </w:p>
    <w:p w:rsidR="007215AF" w:rsidRDefault="007215AF" w:rsidP="007215AF">
      <w:r>
        <w:t>#设置硬件时间:月/日/年时:分:秒</w:t>
      </w:r>
    </w:p>
    <w:p w:rsidR="007215AF" w:rsidRDefault="007215AF" w:rsidP="007215AF">
      <w:r>
        <w:t xml:space="preserve"> hwclock --set --date="</w:t>
      </w:r>
      <w:r w:rsidR="006A58B4">
        <w:t>2015/10/13 10:</w:t>
      </w:r>
      <w:r w:rsidR="006A58B4">
        <w:rPr>
          <w:rFonts w:hint="eastAsia"/>
        </w:rPr>
        <w:t>30</w:t>
      </w:r>
      <w:r w:rsidR="006A58B4">
        <w:t>:11</w:t>
      </w:r>
      <w:r>
        <w:t xml:space="preserve">" </w:t>
      </w:r>
    </w:p>
    <w:p w:rsidR="007215AF" w:rsidRDefault="007215AF" w:rsidP="007215AF"/>
    <w:p w:rsidR="007215AF" w:rsidRDefault="007215AF" w:rsidP="006D0D3B">
      <w:pPr>
        <w:pStyle w:val="Heading2"/>
      </w:pPr>
      <w:r>
        <w:rPr>
          <w:rFonts w:hint="eastAsia"/>
        </w:rPr>
        <w:t>系统时间和硬件时间的同步</w:t>
      </w:r>
    </w:p>
    <w:p w:rsidR="007215AF" w:rsidRDefault="007215AF" w:rsidP="007215AF">
      <w:r>
        <w:t>#以系统时间为基准，修改硬件时间</w:t>
      </w:r>
    </w:p>
    <w:p w:rsidR="007215AF" w:rsidRDefault="007215AF" w:rsidP="007215AF">
      <w:r>
        <w:t xml:space="preserve"> hwclock --systohc  (sys（系统时间）to（写到）hc（Hard Clock）)</w:t>
      </w:r>
    </w:p>
    <w:p w:rsidR="007215AF" w:rsidRDefault="00FB2ADA" w:rsidP="00FB2ADA">
      <w:r>
        <w:t xml:space="preserve"> hwclock -w</w:t>
      </w:r>
      <w:r w:rsidR="007215AF">
        <w:t xml:space="preserve"> </w:t>
      </w:r>
    </w:p>
    <w:p w:rsidR="007215AF" w:rsidRDefault="007215AF" w:rsidP="007215AF">
      <w:r>
        <w:t>#以硬件时间为基准，修改系统时间</w:t>
      </w:r>
    </w:p>
    <w:p w:rsidR="007215AF" w:rsidRDefault="007215AF" w:rsidP="007215AF">
      <w:r>
        <w:t xml:space="preserve">hwclock --hctosys </w:t>
      </w:r>
    </w:p>
    <w:p w:rsidR="007215AF" w:rsidRDefault="007215AF" w:rsidP="007215AF">
      <w:r>
        <w:lastRenderedPageBreak/>
        <w:t>hwclock -s</w:t>
      </w:r>
    </w:p>
    <w:p w:rsidR="007215AF" w:rsidRDefault="007215AF" w:rsidP="007215AF"/>
    <w:p w:rsidR="007215AF" w:rsidRDefault="007215AF" w:rsidP="006D0D3B">
      <w:pPr>
        <w:pStyle w:val="Heading2"/>
      </w:pPr>
      <w:r>
        <w:rPr>
          <w:rFonts w:hint="eastAsia"/>
        </w:rPr>
        <w:t>不同机器之间的时间同步</w:t>
      </w:r>
    </w:p>
    <w:p w:rsidR="007215AF" w:rsidRDefault="007215AF" w:rsidP="00FB2ADA">
      <w:pPr>
        <w:ind w:firstLine="360"/>
      </w:pPr>
      <w:r>
        <w:rPr>
          <w:rFonts w:hint="eastAsia"/>
        </w:rPr>
        <w:t>为了避免主机时间因为长期运作下所导致的时间偏差，进行时间同步</w:t>
      </w:r>
      <w:r>
        <w:t>(synchronize)的工作是非常必要的。Linux系统下，</w:t>
      </w:r>
      <w:r>
        <w:rPr>
          <w:rFonts w:hint="eastAsia"/>
        </w:rPr>
        <w:t>一般使用</w:t>
      </w:r>
      <w:r>
        <w:t>ntp服务器来同步不同机器的时间。一台机器，可以同时是ntp服务器和ntp客户机。在网络中，</w:t>
      </w:r>
      <w:r>
        <w:rPr>
          <w:rFonts w:hint="eastAsia"/>
        </w:rPr>
        <w:t>推荐使用像</w:t>
      </w:r>
      <w:r>
        <w:t>DNS服务器一样分层的时间服务器来同步时间。同步时间，可以使用ntpdate命令，也可以使用ntpd服务。</w:t>
      </w:r>
    </w:p>
    <w:p w:rsidR="00072A04" w:rsidRDefault="00072A04" w:rsidP="00072A04">
      <w:pPr>
        <w:pStyle w:val="Heading3"/>
        <w:numPr>
          <w:ilvl w:val="0"/>
          <w:numId w:val="18"/>
        </w:numPr>
      </w:pPr>
      <w:r>
        <w:rPr>
          <w:rFonts w:hint="eastAsia"/>
        </w:rPr>
        <w:t>使用</w:t>
      </w:r>
      <w:r>
        <w:rPr>
          <w:rFonts w:hint="eastAsia"/>
        </w:rPr>
        <w:t>ntpdate</w:t>
      </w:r>
      <w:r>
        <w:rPr>
          <w:rFonts w:hint="eastAsia"/>
        </w:rPr>
        <w:t>同步时间</w:t>
      </w:r>
    </w:p>
    <w:p w:rsidR="00072A04" w:rsidRDefault="00072A04" w:rsidP="00072A04">
      <w:pPr>
        <w:pStyle w:val="ListParagraph"/>
        <w:numPr>
          <w:ilvl w:val="0"/>
          <w:numId w:val="19"/>
        </w:numPr>
      </w:pPr>
      <w:r>
        <w:t>ntpdate [NTP IP/hostname]</w:t>
      </w:r>
    </w:p>
    <w:p w:rsidR="00AA0136" w:rsidRDefault="00AA0136" w:rsidP="00AA0136">
      <w:r>
        <w:rPr>
          <w:rFonts w:hint="eastAsia"/>
        </w:rPr>
        <w:t>例如：</w:t>
      </w:r>
    </w:p>
    <w:p w:rsidR="00072A04" w:rsidRDefault="00072A04" w:rsidP="00AA0136">
      <w:r>
        <w:t>ntpdate 192.168.0.2</w:t>
      </w:r>
    </w:p>
    <w:p w:rsidR="006D0D3B" w:rsidRDefault="00072A04" w:rsidP="00AA0136">
      <w:r>
        <w:t>ntpdate time.ntp.org</w:t>
      </w:r>
    </w:p>
    <w:p w:rsidR="00072A04" w:rsidRDefault="00072A04" w:rsidP="00072A04">
      <w:r w:rsidRPr="00072A04">
        <w:t>但这样的同步，只是强制性的将系统时间设置为ntp服务器时间。如果cpu tick有问题，只是治标不治本。所以，一般配合cron命令，来进行定期同步设置。比如，在crontab中添加</w:t>
      </w:r>
      <w:r>
        <w:rPr>
          <w:rFonts w:hint="eastAsia"/>
        </w:rPr>
        <w:t>:</w:t>
      </w:r>
      <w:r w:rsidR="003E4286">
        <w:t xml:space="preserve"> 0 12</w:t>
      </w:r>
      <w:r w:rsidRPr="00072A04">
        <w:t xml:space="preserve"> * * * /usr/sbin/ntpdate </w:t>
      </w:r>
      <w:r w:rsidR="00AA0136" w:rsidRPr="00AA0136">
        <w:t>ntp.api.bz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AA0136" w:rsidTr="00AA0136">
        <w:tc>
          <w:tcPr>
            <w:tcW w:w="8388" w:type="dxa"/>
          </w:tcPr>
          <w:p w:rsidR="00AA0136" w:rsidRDefault="00AA0136" w:rsidP="00AA0136">
            <w:pPr>
              <w:ind w:left="0"/>
            </w:pPr>
            <w:r w:rsidRPr="00D67116">
              <w:t>/usr/sbin/ntpdate 0.pool.ntp.org</w:t>
            </w:r>
          </w:p>
          <w:p w:rsidR="00AA0136" w:rsidRPr="00D67116" w:rsidRDefault="00AA0136" w:rsidP="00AA0136">
            <w:pPr>
              <w:ind w:left="0"/>
            </w:pPr>
            <w:r w:rsidRPr="00D67116">
              <w:t>/usr/sbin/</w:t>
            </w:r>
            <w:r w:rsidRPr="00AA0136">
              <w:t>ntpdate ntp.api.bz</w:t>
            </w:r>
          </w:p>
          <w:p w:rsidR="00AA0136" w:rsidRDefault="00AA0136" w:rsidP="00072A04">
            <w:pPr>
              <w:ind w:left="0"/>
            </w:pPr>
          </w:p>
        </w:tc>
      </w:tr>
    </w:tbl>
    <w:p w:rsidR="00AA0136" w:rsidRDefault="00AA0136" w:rsidP="00072A04"/>
    <w:p w:rsidR="00542494" w:rsidRDefault="00542494" w:rsidP="00542494">
      <w:pPr>
        <w:pStyle w:val="Heading3"/>
      </w:pPr>
      <w:r>
        <w:rPr>
          <w:rFonts w:hint="eastAsia"/>
        </w:rPr>
        <w:t>使用</w:t>
      </w:r>
      <w:r>
        <w:rPr>
          <w:rFonts w:hint="eastAsia"/>
        </w:rPr>
        <w:t>ntpd</w:t>
      </w:r>
      <w:r>
        <w:rPr>
          <w:rFonts w:hint="eastAsia"/>
        </w:rPr>
        <w:t>服务进行同步</w:t>
      </w:r>
    </w:p>
    <w:p w:rsidR="00072A04" w:rsidRDefault="00072A04" w:rsidP="00072A04">
      <w:pPr>
        <w:ind w:firstLine="360"/>
      </w:pPr>
      <w:r w:rsidRPr="00072A04">
        <w:rPr>
          <w:rFonts w:hint="eastAsia"/>
        </w:rPr>
        <w:t>使用</w:t>
      </w:r>
      <w:r w:rsidRPr="00072A04">
        <w:t>ntpd服务，要好于ntpdate加cron的组合。因为，ntpdate同步时间，会造成时间的跳跃，对一些依赖时间的程序和服务会造成影响。比 如sleep，timer等。而且，ntpd服务可以在修正时间的同时，修正cpu tick。理想的做法为，在开机的时候，使用ntpdate强制同步时间，在其他时候使用ntpd服务来同步时间。</w:t>
      </w:r>
    </w:p>
    <w:p w:rsidR="006D0D3B" w:rsidRDefault="006D0D3B" w:rsidP="006D0D3B">
      <w:pPr>
        <w:pStyle w:val="Heading1"/>
      </w:pPr>
      <w:r>
        <w:lastRenderedPageBreak/>
        <w:t>N</w:t>
      </w:r>
      <w:r>
        <w:rPr>
          <w:rFonts w:hint="eastAsia"/>
        </w:rPr>
        <w:t>tpd</w:t>
      </w:r>
      <w:r>
        <w:rPr>
          <w:rFonts w:hint="eastAsia"/>
        </w:rPr>
        <w:t>服务的解析</w:t>
      </w:r>
    </w:p>
    <w:p w:rsidR="00AE1610" w:rsidRDefault="00AE1610" w:rsidP="00AE1610">
      <w:pPr>
        <w:pStyle w:val="Heading2"/>
        <w:numPr>
          <w:ilvl w:val="0"/>
          <w:numId w:val="26"/>
        </w:numPr>
      </w:pPr>
      <w:r>
        <w:rPr>
          <w:rFonts w:hint="eastAsia"/>
        </w:rPr>
        <w:t xml:space="preserve">NTP </w:t>
      </w:r>
      <w:r>
        <w:rPr>
          <w:rFonts w:hint="eastAsia"/>
        </w:rPr>
        <w:t>的层次结构</w:t>
      </w:r>
    </w:p>
    <w:p w:rsidR="00AE1610" w:rsidRDefault="00AE1610" w:rsidP="00AE1610">
      <w:pPr>
        <w:ind w:firstLine="360"/>
      </w:pPr>
      <w:r w:rsidRPr="00AE1610">
        <w:t>NTP 时钟以层次模型组织。层级中的每层被称为一个 stratum（阶层）。stratum 的概念说明了一台机器到授权的时间源有多少 NTP 跳。</w:t>
      </w:r>
    </w:p>
    <w:p w:rsidR="00AE1610" w:rsidRDefault="00AE1610" w:rsidP="00AE1610">
      <w:r>
        <w:rPr>
          <w:noProof/>
        </w:rPr>
        <w:drawing>
          <wp:inline distT="0" distB="0" distL="0" distR="0">
            <wp:extent cx="5486400" cy="4299966"/>
            <wp:effectExtent l="19050" t="0" r="0" b="0"/>
            <wp:docPr id="4" name="Picture 1" descr="https://dn-linuxcn.qbox.me/data/attachment/album/201506/06/214034n7w7j89jy87hiz9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n-linuxcn.qbox.me/data/attachment/album/201506/06/214034n7w7j89jy87hiz9j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99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610" w:rsidRPr="00AE1610" w:rsidRDefault="00AE1610" w:rsidP="00AE1610">
      <w:r w:rsidRPr="00AE1610"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r>
        <w:rPr>
          <w:rFonts w:ascii="Tahoma" w:hAnsi="Tahoma" w:cs="Tahoma"/>
        </w:rPr>
        <w:t xml:space="preserve">Stratum 0 </w:t>
      </w:r>
      <w:r>
        <w:rPr>
          <w:rFonts w:hint="eastAsia"/>
        </w:rPr>
        <w:t>由没有时间漂移的时钟组成，例如原子时钟。这种时钟不能在网络上直接使用。</w:t>
      </w:r>
      <w:r>
        <w:rPr>
          <w:rFonts w:ascii="Tahoma" w:hAnsi="Tahoma" w:cs="Tahoma"/>
        </w:rPr>
        <w:t xml:space="preserve">Stratum N (N &gt; 1) </w:t>
      </w:r>
      <w:r>
        <w:rPr>
          <w:rFonts w:hint="eastAsia"/>
        </w:rPr>
        <w:t>层服务器从</w:t>
      </w:r>
      <w:r>
        <w:rPr>
          <w:rFonts w:ascii="Tahoma" w:hAnsi="Tahoma" w:cs="Tahoma"/>
        </w:rPr>
        <w:t xml:space="preserve"> Stratum N-1 </w:t>
      </w:r>
      <w:r>
        <w:rPr>
          <w:rFonts w:hint="eastAsia"/>
        </w:rPr>
        <w:t>层服务器同步时间。</w:t>
      </w:r>
      <w:r>
        <w:rPr>
          <w:rFonts w:ascii="Tahoma" w:hAnsi="Tahoma" w:cs="Tahoma"/>
        </w:rPr>
        <w:t xml:space="preserve">Stratum N </w:t>
      </w:r>
      <w:r>
        <w:rPr>
          <w:rFonts w:hint="eastAsia"/>
        </w:rPr>
        <w:t>时钟能通过网络和彼此互联。</w:t>
      </w:r>
      <w:r>
        <w:rPr>
          <w:rFonts w:ascii="Tahoma" w:hAnsi="Tahoma" w:cs="Tahoma"/>
        </w:rPr>
        <w:t xml:space="preserve">NTP </w:t>
      </w:r>
      <w:r>
        <w:rPr>
          <w:rFonts w:hint="eastAsia"/>
        </w:rPr>
        <w:t>支持多达</w:t>
      </w:r>
      <w:r>
        <w:rPr>
          <w:rFonts w:ascii="Tahoma" w:hAnsi="Tahoma" w:cs="Tahoma"/>
        </w:rPr>
        <w:t xml:space="preserve"> 15 </w:t>
      </w:r>
      <w:r>
        <w:rPr>
          <w:rFonts w:hint="eastAsia"/>
        </w:rPr>
        <w:t>个</w:t>
      </w:r>
      <w:r>
        <w:rPr>
          <w:rFonts w:ascii="Tahoma" w:hAnsi="Tahoma" w:cs="Tahoma"/>
        </w:rPr>
        <w:t xml:space="preserve"> stratum </w:t>
      </w:r>
      <w:r>
        <w:rPr>
          <w:rFonts w:hint="eastAsia"/>
        </w:rPr>
        <w:t>的层级。</w:t>
      </w:r>
      <w:r>
        <w:rPr>
          <w:rFonts w:ascii="Tahoma" w:hAnsi="Tahoma" w:cs="Tahoma"/>
        </w:rPr>
        <w:t xml:space="preserve">Stratum 16 </w:t>
      </w:r>
      <w:r>
        <w:rPr>
          <w:rFonts w:hint="eastAsia"/>
        </w:rPr>
        <w:t>被认为是未同步的，不能使用的。</w:t>
      </w:r>
    </w:p>
    <w:p w:rsidR="00072A04" w:rsidRDefault="00A812D1" w:rsidP="00AE1610">
      <w:pPr>
        <w:pStyle w:val="Heading2"/>
      </w:pPr>
      <w:r w:rsidRPr="00A812D1">
        <w:t>ntpd</w:t>
      </w:r>
      <w:r w:rsidRPr="00A812D1">
        <w:t>服务的相关设置文件</w:t>
      </w:r>
    </w:p>
    <w:p w:rsidR="00A812D1" w:rsidRDefault="00A812D1" w:rsidP="00A812D1">
      <w:pPr>
        <w:pStyle w:val="ListParagraph"/>
        <w:numPr>
          <w:ilvl w:val="0"/>
          <w:numId w:val="21"/>
        </w:numPr>
      </w:pPr>
      <w:r>
        <w:rPr>
          <w:rFonts w:hint="eastAsia"/>
        </w:rPr>
        <w:t>/etc/ntp.conf：这个是NTP daemon的主要设文件，也是 NTP 唯一的设定文件。</w:t>
      </w:r>
    </w:p>
    <w:p w:rsidR="00A812D1" w:rsidRDefault="00A812D1" w:rsidP="00A812D1">
      <w:pPr>
        <w:pStyle w:val="ListParagraph"/>
        <w:numPr>
          <w:ilvl w:val="0"/>
          <w:numId w:val="21"/>
        </w:numPr>
      </w:pPr>
      <w:r>
        <w:rPr>
          <w:rFonts w:hint="eastAsia"/>
        </w:rPr>
        <w:t xml:space="preserve">/usr/share/zoneinfo/:在这个目录下的文件其实是规定了各主要时区的时间设定文件，例如北京地区的时区设定文件在 </w:t>
      </w:r>
      <w:r>
        <w:rPr>
          <w:rFonts w:hint="eastAsia"/>
        </w:rPr>
        <w:lastRenderedPageBreak/>
        <w:t>/usr/share/zoneinfo/Asia/Beijing 就是了。这个目录里面的文件与底下要谈的两个文件(clock 与localtime)是有关系的。</w:t>
      </w:r>
    </w:p>
    <w:p w:rsidR="00A812D1" w:rsidRDefault="00A812D1" w:rsidP="00A812D1">
      <w:pPr>
        <w:pStyle w:val="ListParagraph"/>
        <w:numPr>
          <w:ilvl w:val="0"/>
          <w:numId w:val="21"/>
        </w:numPr>
      </w:pPr>
      <w:r>
        <w:rPr>
          <w:rFonts w:hint="eastAsia"/>
        </w:rPr>
        <w:t>/etc/sysconfig/clock：这个文件其实也不包含在NTP 的 daemon 当中，因为这个是 linux 的主要时区设定文件。每次开机后，Linux 会自动的读取这个文件来设定自己系统所默认要显示的时间。</w:t>
      </w:r>
    </w:p>
    <w:p w:rsidR="00A812D1" w:rsidRDefault="00A812D1" w:rsidP="00A812D1">
      <w:pPr>
        <w:pStyle w:val="ListParagraph"/>
        <w:numPr>
          <w:ilvl w:val="0"/>
          <w:numId w:val="21"/>
        </w:numPr>
      </w:pPr>
      <w:r>
        <w:rPr>
          <w:rFonts w:hint="eastAsia"/>
        </w:rPr>
        <w:t>/etc/localtime：这个文件就是“本地端的时间配置文件”。刚刚那个clock 文件里面规定了使用的时间设置文件(ZONE) 为 /usr/share/zoneinfo/Asia/Beijing ，所以说，这就是本地端的时间了，此时， Linux系统就会将Beijing那个文件另存为一份 /etc/localtime文件，所以未来我们的时间显示就会以Beijing那个时间设定文件为准。</w:t>
      </w:r>
    </w:p>
    <w:p w:rsidR="00A812D1" w:rsidRDefault="00A812D1" w:rsidP="00A812D1">
      <w:pPr>
        <w:pStyle w:val="ListParagraph"/>
        <w:numPr>
          <w:ilvl w:val="0"/>
          <w:numId w:val="21"/>
        </w:numPr>
      </w:pPr>
      <w:r>
        <w:rPr>
          <w:rFonts w:hint="eastAsia"/>
        </w:rPr>
        <w:t>/etc/timezone：系统时区文件</w:t>
      </w:r>
    </w:p>
    <w:p w:rsidR="00A812D1" w:rsidRDefault="002404B3" w:rsidP="002404B3">
      <w:pPr>
        <w:pStyle w:val="Heading2"/>
      </w:pPr>
      <w:r w:rsidRPr="002404B3">
        <w:t>/etc/ntp.conf</w:t>
      </w:r>
      <w:r w:rsidRPr="002404B3">
        <w:t>文件的设置</w:t>
      </w:r>
    </w:p>
    <w:tbl>
      <w:tblPr>
        <w:tblStyle w:val="TableGrid"/>
        <w:tblW w:w="0" w:type="auto"/>
        <w:tblInd w:w="558" w:type="dxa"/>
        <w:tblLook w:val="04A0"/>
      </w:tblPr>
      <w:tblGrid>
        <w:gridCol w:w="8298"/>
      </w:tblGrid>
      <w:tr w:rsidR="002404B3" w:rsidTr="002404B3">
        <w:tc>
          <w:tcPr>
            <w:tcW w:w="8298" w:type="dxa"/>
          </w:tcPr>
          <w:p w:rsidR="00DA3780" w:rsidRDefault="00DA3780" w:rsidP="002404B3"/>
          <w:p w:rsidR="002404B3" w:rsidRPr="002404B3" w:rsidRDefault="002404B3" w:rsidP="002404B3">
            <w:r w:rsidRPr="002404B3">
              <w:rPr>
                <w:rFonts w:hint="eastAsia"/>
              </w:rPr>
              <w:t># 1. 关于权限设定部分 </w:t>
            </w:r>
            <w:r w:rsidRPr="002404B3">
              <w:rPr>
                <w:rFonts w:hint="eastAsia"/>
              </w:rPr>
              <w:br/>
              <w:t>#　　 权限的设定主要以 restrict 这个参数来设定，主要的语法为： </w:t>
            </w:r>
            <w:r w:rsidRPr="002404B3">
              <w:rPr>
                <w:rFonts w:hint="eastAsia"/>
              </w:rPr>
              <w:br/>
              <w:t># 　　restrict IP mask netmask_IP parameter </w:t>
            </w:r>
            <w:r w:rsidRPr="002404B3">
              <w:rPr>
                <w:rFonts w:hint="eastAsia"/>
              </w:rPr>
              <w:br/>
              <w:t># 　　其中 IP 可以是软件地址，也可以是 default ，default 就类似 0.0.0.0 </w:t>
            </w:r>
            <w:r w:rsidRPr="002404B3">
              <w:rPr>
                <w:rFonts w:hint="eastAsia"/>
              </w:rPr>
              <w:br/>
              <w:t>#　　 至于 paramter 则有： </w:t>
            </w:r>
            <w:r w:rsidRPr="002404B3">
              <w:rPr>
                <w:rFonts w:hint="eastAsia"/>
              </w:rPr>
              <w:br/>
              <w:t>#　　　ignore　：关闭所有的 NTP 联机服务 </w:t>
            </w:r>
            <w:r w:rsidRPr="002404B3">
              <w:rPr>
                <w:rFonts w:hint="eastAsia"/>
              </w:rPr>
              <w:br/>
              <w:t>#　　　nomodify：表示 Client 端不能更改 Server 端的时间参数，不过，</w:t>
            </w:r>
          </w:p>
          <w:p w:rsidR="002404B3" w:rsidRPr="002404B3" w:rsidRDefault="002404B3" w:rsidP="002404B3">
            <w:r w:rsidRPr="002404B3">
              <w:rPr>
                <w:rFonts w:hint="eastAsia"/>
              </w:rPr>
              <w:t>#　　　Client 端仍然可以透过 Server 端来进行网络校时。 </w:t>
            </w:r>
            <w:r w:rsidRPr="002404B3">
              <w:rPr>
                <w:rFonts w:hint="eastAsia"/>
              </w:rPr>
              <w:br/>
              <w:t>#　　　notrust ：该 Client 除非通过认证，否则该 Client 来源将被视为不信任网域 </w:t>
            </w:r>
            <w:r w:rsidRPr="002404B3">
              <w:rPr>
                <w:rFonts w:hint="eastAsia"/>
              </w:rPr>
              <w:br/>
              <w:t>#　　　noquery ：不提供 Client 端的时间查询</w:t>
            </w:r>
          </w:p>
          <w:p w:rsidR="002404B3" w:rsidRPr="002404B3" w:rsidRDefault="002404B3" w:rsidP="002404B3">
            <w:r w:rsidRPr="002404B3">
              <w:rPr>
                <w:rFonts w:hint="eastAsia"/>
              </w:rPr>
              <w:t>#　　　notrap ：不提供trap这个远程事件登入</w:t>
            </w:r>
          </w:p>
          <w:p w:rsidR="002404B3" w:rsidRPr="002404B3" w:rsidRDefault="002404B3" w:rsidP="002404B3">
            <w:r w:rsidRPr="002404B3">
              <w:rPr>
                <w:rFonts w:hint="eastAsia"/>
              </w:rPr>
              <w:t>#　　如果 paramter 完全没有设定，那就表示该 IP (或网域)“没有任何限制”</w:t>
            </w:r>
          </w:p>
          <w:p w:rsidR="0076047D" w:rsidRDefault="002404B3" w:rsidP="002404B3">
            <w:r w:rsidRPr="002404B3">
              <w:rPr>
                <w:rFonts w:hint="eastAsia"/>
              </w:rPr>
              <w:t>restrict default nomodify notrap noquery　# 关闭所有的 NTP 要求封包 </w:t>
            </w:r>
          </w:p>
          <w:p w:rsidR="0081457F" w:rsidRDefault="0076047D" w:rsidP="002404B3">
            <w:r w:rsidRPr="0076047D">
              <w:t xml:space="preserve">restrict default  nomodify notrap      </w:t>
            </w:r>
            <w:r>
              <w:rPr>
                <w:rFonts w:hint="eastAsia"/>
              </w:rPr>
              <w:t xml:space="preserve">           #</w:t>
            </w:r>
            <w:r w:rsidRPr="0076047D">
              <w:t xml:space="preserve">允许所有ip，省去设置麻烦  </w:t>
            </w:r>
            <w:r w:rsidR="002404B3" w:rsidRPr="002404B3">
              <w:rPr>
                <w:rFonts w:hint="eastAsia"/>
              </w:rPr>
              <w:br/>
              <w:t>restrict 127.0.0.1　　　 #</w:t>
            </w:r>
            <w:r w:rsidR="00676197" w:rsidRPr="00676197">
              <w:rPr>
                <w:rFonts w:hint="eastAsia"/>
              </w:rPr>
              <w:t>允许本地同步，便于本地监控、配置</w:t>
            </w:r>
            <w:r w:rsidR="002404B3" w:rsidRPr="002404B3">
              <w:rPr>
                <w:rFonts w:hint="eastAsia"/>
              </w:rPr>
              <w:br/>
              <w:t>restrict 192.168.0.1 mask 255.255.255.0 nomodify </w:t>
            </w:r>
            <w:r w:rsidR="002404B3" w:rsidRPr="002404B3">
              <w:rPr>
                <w:rFonts w:hint="eastAsia"/>
              </w:rPr>
              <w:br/>
              <w:t>#在192.168.0.1/24网段内的服务器就可以通过这台NTP Server进行时间同步了 </w:t>
            </w:r>
            <w:r w:rsidR="002404B3" w:rsidRPr="002404B3">
              <w:rPr>
                <w:rFonts w:hint="eastAsia"/>
              </w:rPr>
              <w:br/>
            </w:r>
            <w:r w:rsidR="002404B3" w:rsidRPr="002404B3">
              <w:rPr>
                <w:rFonts w:hint="eastAsia"/>
              </w:rPr>
              <w:lastRenderedPageBreak/>
              <w:t># 2. 上层主机的设定 </w:t>
            </w:r>
            <w:r w:rsidR="002404B3" w:rsidRPr="002404B3">
              <w:rPr>
                <w:rFonts w:hint="eastAsia"/>
              </w:rPr>
              <w:br/>
              <w:t>#　　要设定上层主机主要以 server 这个参数来设定，语法为：</w:t>
            </w:r>
            <w:r w:rsidR="002404B3" w:rsidRPr="002404B3">
              <w:rPr>
                <w:rFonts w:hint="eastAsia"/>
              </w:rPr>
              <w:br/>
              <w:t>#　　server [IP|HOST Name] [prefer]</w:t>
            </w:r>
            <w:r w:rsidR="002404B3" w:rsidRPr="002404B3">
              <w:rPr>
                <w:rFonts w:hint="eastAsia"/>
              </w:rPr>
              <w:br/>
              <w:t xml:space="preserve">#　　Server </w:t>
            </w:r>
            <w:r w:rsidR="00676197">
              <w:rPr>
                <w:rFonts w:hint="eastAsia"/>
              </w:rPr>
              <w:t>后面接的就是</w:t>
            </w:r>
            <w:r w:rsidR="00676197" w:rsidRPr="00676197">
              <w:rPr>
                <w:rFonts w:hint="eastAsia"/>
              </w:rPr>
              <w:t>需要同步的上层服务器</w:t>
            </w:r>
            <w:r w:rsidR="002404B3" w:rsidRPr="002404B3">
              <w:rPr>
                <w:rFonts w:hint="eastAsia"/>
              </w:rPr>
              <w:t>！而如果 Server 参数 </w:t>
            </w:r>
            <w:r w:rsidR="002404B3" w:rsidRPr="002404B3">
              <w:rPr>
                <w:rFonts w:hint="eastAsia"/>
              </w:rPr>
              <w:br/>
              <w:t>#　　后面加上 perfer 的话，那表示我们的 NTP 主机主要以该部主机来作为 </w:t>
            </w:r>
            <w:r w:rsidR="002404B3" w:rsidRPr="002404B3">
              <w:rPr>
                <w:rFonts w:hint="eastAsia"/>
              </w:rPr>
              <w:br/>
              <w:t>#　　时间校正的对应。</w:t>
            </w:r>
          </w:p>
          <w:p w:rsidR="0081457F" w:rsidRDefault="0081457F" w:rsidP="002404B3">
            <w:r>
              <w:rPr>
                <w:rFonts w:hint="eastAsia"/>
              </w:rPr>
              <w:t xml:space="preserve">#       </w:t>
            </w:r>
            <w:r w:rsidRPr="0081457F">
              <w:t>fudge 192.</w:t>
            </w:r>
            <w:r>
              <w:t xml:space="preserve">168.56.200 stratum 8   </w:t>
            </w:r>
            <w:r>
              <w:rPr>
                <w:rFonts w:hint="eastAsia"/>
              </w:rPr>
              <w:t xml:space="preserve">  #</w:t>
            </w:r>
            <w:r w:rsidRPr="0081457F">
              <w:t>同步上层服务器的stratum 大小</w:t>
            </w:r>
          </w:p>
          <w:p w:rsidR="0081457F" w:rsidRDefault="0081457F" w:rsidP="002404B3">
            <w:r>
              <w:rPr>
                <w:rFonts w:hint="eastAsia"/>
              </w:rPr>
              <w:t xml:space="preserve">#       </w:t>
            </w:r>
            <w:r w:rsidRPr="0081457F">
              <w:t>不能超过或等于16</w:t>
            </w:r>
            <w:r>
              <w:rPr>
                <w:rFonts w:hint="eastAsia"/>
              </w:rPr>
              <w:t>。</w:t>
            </w:r>
          </w:p>
          <w:p w:rsidR="002404B3" w:rsidRPr="002404B3" w:rsidRDefault="0081457F" w:rsidP="002404B3">
            <w:r>
              <w:rPr>
                <w:rFonts w:hint="eastAsia"/>
              </w:rPr>
              <w:t xml:space="preserve">#       </w:t>
            </w:r>
            <w:r w:rsidR="002404B3" w:rsidRPr="002404B3">
              <w:rPr>
                <w:rFonts w:hint="eastAsia"/>
              </w:rPr>
              <w:t>为了解决更新时间封包的传送延迟动作，所以可以使用 driftfile 来规定我</w:t>
            </w:r>
            <w:r>
              <w:rPr>
                <w:rFonts w:hint="eastAsia"/>
              </w:rPr>
              <w:t xml:space="preserve">#       </w:t>
            </w:r>
            <w:r w:rsidR="002404B3" w:rsidRPr="002404B3">
              <w:rPr>
                <w:rFonts w:hint="eastAsia"/>
              </w:rPr>
              <w:t>们的主机 在与 Time Server 沟通时所花费的时间，可以记录在 driftfile  </w:t>
            </w:r>
            <w:r w:rsidR="002404B3" w:rsidRPr="002404B3">
              <w:rPr>
                <w:rFonts w:hint="eastAsia"/>
              </w:rPr>
              <w:br/>
              <w:t>#　　后面接的文件内，例如下面的范例中，我们的 NTP server 与  </w:t>
            </w:r>
            <w:r w:rsidR="002404B3" w:rsidRPr="002404B3">
              <w:rPr>
                <w:rFonts w:hint="eastAsia"/>
              </w:rPr>
              <w:br/>
              <w:t>#　　cn.pool.ntp.org联机时所花费的时间会记录在 /etc/ntp/drift文件内 </w:t>
            </w:r>
            <w:r w:rsidR="002404B3" w:rsidRPr="002404B3">
              <w:rPr>
                <w:rFonts w:hint="eastAsia"/>
              </w:rPr>
              <w:br/>
              <w:t>server 0.pool.ntp.org</w:t>
            </w:r>
          </w:p>
          <w:p w:rsidR="002404B3" w:rsidRPr="002404B3" w:rsidRDefault="002404B3" w:rsidP="002404B3">
            <w:r w:rsidRPr="002404B3">
              <w:rPr>
                <w:rFonts w:hint="eastAsia"/>
              </w:rPr>
              <w:t>server 1.pool.ntp.org</w:t>
            </w:r>
          </w:p>
          <w:p w:rsidR="002404B3" w:rsidRPr="002404B3" w:rsidRDefault="002404B3" w:rsidP="002404B3">
            <w:r w:rsidRPr="002404B3">
              <w:rPr>
                <w:rFonts w:hint="eastAsia"/>
              </w:rPr>
              <w:t>server 2.pool.ntp.org</w:t>
            </w:r>
          </w:p>
          <w:p w:rsidR="002404B3" w:rsidRPr="002404B3" w:rsidRDefault="002404B3" w:rsidP="002404B3">
            <w:r w:rsidRPr="002404B3">
              <w:rPr>
                <w:rFonts w:hint="eastAsia"/>
              </w:rPr>
              <w:t>server cn.pool.ntp.org prefer</w:t>
            </w:r>
          </w:p>
          <w:p w:rsidR="002404B3" w:rsidRPr="002404B3" w:rsidRDefault="002404B3" w:rsidP="002404B3">
            <w:r w:rsidRPr="002404B3">
              <w:rPr>
                <w:rFonts w:hint="eastAsia"/>
              </w:rPr>
              <w:t>#其他设置值，以系统默认值即可</w:t>
            </w:r>
          </w:p>
          <w:p w:rsidR="002404B3" w:rsidRPr="002404B3" w:rsidRDefault="002404B3" w:rsidP="002404B3">
            <w:r w:rsidRPr="002404B3">
              <w:rPr>
                <w:rFonts w:hint="eastAsia"/>
              </w:rPr>
              <w:t>server  127.127.1.0     # local clock</w:t>
            </w:r>
          </w:p>
          <w:p w:rsidR="002404B3" w:rsidRPr="002404B3" w:rsidRDefault="002404B3" w:rsidP="002404B3">
            <w:r w:rsidRPr="002404B3">
              <w:rPr>
                <w:rFonts w:hint="eastAsia"/>
              </w:rPr>
              <w:t>fudge   127.127.1.0 stratum 10</w:t>
            </w:r>
          </w:p>
          <w:p w:rsidR="002404B3" w:rsidRPr="002404B3" w:rsidRDefault="002404B3" w:rsidP="002404B3">
            <w:r w:rsidRPr="002404B3">
              <w:rPr>
                <w:rFonts w:hint="eastAsia"/>
              </w:rPr>
              <w:t>driftfile /var/lib/ntp/drift</w:t>
            </w:r>
            <w:r w:rsidRPr="002404B3">
              <w:rPr>
                <w:rFonts w:hint="eastAsia"/>
              </w:rPr>
              <w:br/>
              <w:t>broadcastdelay  0.008</w:t>
            </w:r>
            <w:r w:rsidRPr="002404B3">
              <w:rPr>
                <w:rFonts w:hint="eastAsia"/>
              </w:rPr>
              <w:br/>
              <w:t>keys /etc/ntp/keys</w:t>
            </w:r>
          </w:p>
          <w:p w:rsidR="002404B3" w:rsidRDefault="002404B3" w:rsidP="002404B3">
            <w:pPr>
              <w:ind w:left="0"/>
            </w:pPr>
          </w:p>
        </w:tc>
      </w:tr>
    </w:tbl>
    <w:p w:rsidR="002404B3" w:rsidRDefault="002404B3" w:rsidP="00725EEB">
      <w:r>
        <w:rPr>
          <w:rFonts w:hint="eastAsia"/>
        </w:rPr>
        <w:lastRenderedPageBreak/>
        <w:t>总结：</w:t>
      </w:r>
      <w:r w:rsidRPr="002404B3">
        <w:t>restrict用来设置访问权限，server用来设置上层时间服务器，driftfile用来设置保存漂移时间的文件。</w:t>
      </w:r>
    </w:p>
    <w:p w:rsidR="00D24543" w:rsidRDefault="00D24543" w:rsidP="00D24543">
      <w:pPr>
        <w:pStyle w:val="Heading1"/>
      </w:pPr>
      <w:r>
        <w:t>N</w:t>
      </w:r>
      <w:r>
        <w:rPr>
          <w:rFonts w:hint="eastAsia"/>
        </w:rPr>
        <w:t>tp</w:t>
      </w:r>
      <w:r>
        <w:rPr>
          <w:rFonts w:hint="eastAsia"/>
        </w:rPr>
        <w:t>服务的启动和观察</w:t>
      </w:r>
    </w:p>
    <w:p w:rsidR="003D3E9C" w:rsidRPr="003D3E9C" w:rsidRDefault="003D3E9C" w:rsidP="003D3E9C">
      <w:pPr>
        <w:pStyle w:val="Heading2"/>
        <w:numPr>
          <w:ilvl w:val="0"/>
          <w:numId w:val="22"/>
        </w:numPr>
      </w:pPr>
      <w:r>
        <w:rPr>
          <w:rFonts w:hint="eastAsia"/>
        </w:rPr>
        <w:t>ntp</w:t>
      </w:r>
      <w:r>
        <w:rPr>
          <w:rFonts w:hint="eastAsia"/>
        </w:rPr>
        <w:t>服务管理</w:t>
      </w:r>
    </w:p>
    <w:p w:rsidR="00077B3A" w:rsidRDefault="005C1FD6" w:rsidP="00077B3A">
      <w:r w:rsidRPr="005C1FD6">
        <w:t xml:space="preserve">service ntpd </w:t>
      </w:r>
      <w:r>
        <w:rPr>
          <w:rFonts w:hint="eastAsia"/>
        </w:rPr>
        <w:t>status/</w:t>
      </w:r>
      <w:r w:rsidRPr="005C1FD6">
        <w:t>start</w:t>
      </w:r>
      <w:r>
        <w:rPr>
          <w:rFonts w:hint="eastAsia"/>
        </w:rPr>
        <w:t>/stop/restart</w:t>
      </w:r>
    </w:p>
    <w:p w:rsidR="0019603F" w:rsidRDefault="0019603F" w:rsidP="00077B3A">
      <w:r>
        <w:rPr>
          <w:rFonts w:hint="eastAsia"/>
        </w:rPr>
        <w:t>###</w:t>
      </w:r>
      <w:r w:rsidRPr="0019603F">
        <w:t>对外开放123端口</w:t>
      </w:r>
    </w:p>
    <w:p w:rsidR="0019603F" w:rsidRDefault="0019603F" w:rsidP="00077B3A">
      <w:r w:rsidRPr="0019603F">
        <w:t xml:space="preserve">iptables -I INPUT -p udp -m udp --sport 123 -j ACCEPT    </w:t>
      </w:r>
    </w:p>
    <w:p w:rsidR="005C1FD6" w:rsidRDefault="003D3E9C" w:rsidP="003D3E9C">
      <w:pPr>
        <w:pStyle w:val="Heading2"/>
      </w:pPr>
      <w:r>
        <w:rPr>
          <w:rFonts w:hint="eastAsia"/>
        </w:rPr>
        <w:lastRenderedPageBreak/>
        <w:t>ntp</w:t>
      </w:r>
      <w:r w:rsidR="005C1FD6" w:rsidRPr="005C1FD6">
        <w:t>服务器</w:t>
      </w:r>
      <w:r>
        <w:rPr>
          <w:rFonts w:hint="eastAsia"/>
        </w:rPr>
        <w:t>状态</w:t>
      </w:r>
    </w:p>
    <w:p w:rsidR="003D3E9C" w:rsidRDefault="00725EEB" w:rsidP="003D3E9C">
      <w:r>
        <w:rPr>
          <w:rFonts w:hint="eastAsia"/>
        </w:rPr>
        <w:t>ntpstat</w:t>
      </w:r>
    </w:p>
    <w:p w:rsidR="00725EEB" w:rsidRDefault="00725EEB" w:rsidP="003D3E9C">
      <w:r>
        <w:rPr>
          <w:noProof/>
        </w:rPr>
        <w:drawing>
          <wp:inline distT="0" distB="0" distL="0" distR="0">
            <wp:extent cx="5486400" cy="5715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EEB" w:rsidRDefault="00725EEB" w:rsidP="00725EEB">
      <w:r>
        <w:rPr>
          <w:rFonts w:hint="eastAsia"/>
        </w:rPr>
        <w:t>常见的错误：</w:t>
      </w:r>
      <w:r>
        <w:t>25 Apr 15:30:17 ntpdate[11520]: no server suitable for synchronization found</w:t>
      </w:r>
      <w:r>
        <w:rPr>
          <w:rFonts w:hint="eastAsia"/>
        </w:rPr>
        <w:t>。其实，这不是一个错误。而是由于每次重启</w:t>
      </w:r>
      <w:r>
        <w:t>NTP服务器之后大约要3－5分钟客户端才能与server建立正常的通讯连接。当此时用客户端连接服务端就会报这样的信息。一般等待几分钟就可以了。</w:t>
      </w:r>
    </w:p>
    <w:p w:rsidR="00725EEB" w:rsidRDefault="00725EEB" w:rsidP="00725EEB"/>
    <w:p w:rsidR="00725EEB" w:rsidRDefault="00725EEB" w:rsidP="00725EEB">
      <w:pPr>
        <w:pStyle w:val="Heading2"/>
      </w:pPr>
      <w:r>
        <w:rPr>
          <w:rFonts w:hint="eastAsia"/>
        </w:rPr>
        <w:t>查询</w:t>
      </w:r>
      <w:r>
        <w:rPr>
          <w:rFonts w:hint="eastAsia"/>
        </w:rPr>
        <w:t>ntp</w:t>
      </w:r>
      <w:r>
        <w:rPr>
          <w:rFonts w:hint="eastAsia"/>
        </w:rPr>
        <w:t>相关信息</w:t>
      </w:r>
    </w:p>
    <w:p w:rsidR="004021BD" w:rsidRPr="004021BD" w:rsidRDefault="004021BD" w:rsidP="004021BD">
      <w:r>
        <w:rPr>
          <w:rFonts w:hint="eastAsia"/>
        </w:rPr>
        <w:t>#</w:t>
      </w:r>
      <w:r w:rsidRPr="004021BD">
        <w:t xml:space="preserve"> ntpq 命令来检查本地服务器的时钟如何通过 NTP 同步。</w:t>
      </w:r>
    </w:p>
    <w:p w:rsidR="00725EEB" w:rsidRDefault="00725EEB" w:rsidP="00725EEB">
      <w:r>
        <w:rPr>
          <w:rFonts w:hint="eastAsia"/>
        </w:rPr>
        <w:t xml:space="preserve">命令:ntpq </w:t>
      </w:r>
      <w:r>
        <w:t>–</w:t>
      </w:r>
      <w:r>
        <w:rPr>
          <w:rFonts w:hint="eastAsia"/>
        </w:rPr>
        <w:t>p</w:t>
      </w:r>
    </w:p>
    <w:p w:rsidR="00725EEB" w:rsidRDefault="00725EEB" w:rsidP="00725EEB">
      <w:r>
        <w:rPr>
          <w:rFonts w:hint="eastAsia"/>
          <w:noProof/>
        </w:rPr>
        <w:drawing>
          <wp:inline distT="0" distB="0" distL="0" distR="0">
            <wp:extent cx="5486400" cy="10763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8760" w:type="dxa"/>
        <w:tblInd w:w="4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778"/>
        <w:gridCol w:w="7982"/>
      </w:tblGrid>
      <w:tr w:rsidR="004021BD" w:rsidRPr="004021BD" w:rsidTr="004021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21BD" w:rsidRPr="004021BD" w:rsidRDefault="004021BD" w:rsidP="004021BD">
            <w:pPr>
              <w:spacing w:after="0" w:line="378" w:lineRule="atLeast"/>
              <w:ind w:left="0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4021BD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remote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21BD" w:rsidRPr="004021BD" w:rsidRDefault="004021BD" w:rsidP="004021BD">
            <w:pPr>
              <w:spacing w:after="0" w:line="378" w:lineRule="atLeast"/>
              <w:ind w:left="0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4021BD">
              <w:rPr>
                <w:rFonts w:ascii="宋体" w:eastAsia="宋体" w:hAnsi="宋体" w:cs="宋体"/>
                <w:color w:val="000000"/>
                <w:sz w:val="21"/>
                <w:szCs w:val="21"/>
              </w:rPr>
              <w:t>源在</w:t>
            </w:r>
            <w:r w:rsidRPr="004021BD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 xml:space="preserve"> ntp.conf </w:t>
            </w:r>
            <w:r w:rsidRPr="004021BD">
              <w:rPr>
                <w:rFonts w:ascii="宋体" w:eastAsia="宋体" w:hAnsi="宋体" w:cs="宋体"/>
                <w:color w:val="000000"/>
                <w:sz w:val="21"/>
                <w:szCs w:val="21"/>
              </w:rPr>
              <w:t>中定义。</w:t>
            </w:r>
            <w:r w:rsidRPr="004021BD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 xml:space="preserve">‘*’ </w:t>
            </w:r>
            <w:r w:rsidRPr="004021BD">
              <w:rPr>
                <w:rFonts w:ascii="宋体" w:eastAsia="宋体" w:hAnsi="宋体" w:cs="宋体"/>
                <w:color w:val="000000"/>
                <w:sz w:val="21"/>
                <w:szCs w:val="21"/>
              </w:rPr>
              <w:t>表示当前使用的，也是最好的源；</w:t>
            </w:r>
            <w:r w:rsidRPr="004021BD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 xml:space="preserve">‘+’ </w:t>
            </w:r>
            <w:r w:rsidRPr="004021BD">
              <w:rPr>
                <w:rFonts w:ascii="宋体" w:eastAsia="宋体" w:hAnsi="宋体" w:cs="宋体"/>
                <w:color w:val="000000"/>
                <w:sz w:val="21"/>
                <w:szCs w:val="21"/>
              </w:rPr>
              <w:t>表示这些源可作为</w:t>
            </w:r>
            <w:r w:rsidRPr="004021BD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 xml:space="preserve"> NTP </w:t>
            </w:r>
            <w:r w:rsidRPr="004021BD">
              <w:rPr>
                <w:rFonts w:ascii="宋体" w:eastAsia="宋体" w:hAnsi="宋体" w:cs="宋体"/>
                <w:color w:val="000000"/>
                <w:sz w:val="21"/>
                <w:szCs w:val="21"/>
              </w:rPr>
              <w:t>源；</w:t>
            </w:r>
            <w:r w:rsidRPr="004021BD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 xml:space="preserve">‘-’ </w:t>
            </w:r>
            <w:r w:rsidRPr="004021BD">
              <w:rPr>
                <w:rFonts w:ascii="宋体" w:eastAsia="宋体" w:hAnsi="宋体" w:cs="宋体"/>
                <w:color w:val="000000"/>
                <w:sz w:val="21"/>
                <w:szCs w:val="21"/>
              </w:rPr>
              <w:t>标记的源是不可用的。</w:t>
            </w:r>
          </w:p>
        </w:tc>
      </w:tr>
      <w:tr w:rsidR="004021BD" w:rsidRPr="004021BD" w:rsidTr="004021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21BD" w:rsidRPr="004021BD" w:rsidRDefault="004021BD" w:rsidP="004021BD">
            <w:pPr>
              <w:spacing w:after="0" w:line="378" w:lineRule="atLeast"/>
              <w:ind w:left="0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4021BD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refid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21BD" w:rsidRPr="004021BD" w:rsidRDefault="004021BD" w:rsidP="004021BD">
            <w:pPr>
              <w:spacing w:after="0" w:line="378" w:lineRule="atLeast"/>
              <w:ind w:left="0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4021BD">
              <w:rPr>
                <w:rFonts w:ascii="宋体" w:eastAsia="宋体" w:hAnsi="宋体" w:cs="宋体"/>
                <w:color w:val="000000"/>
                <w:sz w:val="21"/>
                <w:szCs w:val="21"/>
              </w:rPr>
              <w:t>用于和本地时钟同步的远程服务器的</w:t>
            </w:r>
            <w:r w:rsidRPr="004021BD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 xml:space="preserve"> IP </w:t>
            </w:r>
            <w:r w:rsidRPr="004021BD">
              <w:rPr>
                <w:rFonts w:ascii="宋体" w:eastAsia="宋体" w:hAnsi="宋体" w:cs="宋体"/>
                <w:color w:val="000000"/>
                <w:sz w:val="21"/>
                <w:szCs w:val="21"/>
              </w:rPr>
              <w:t>地址。</w:t>
            </w:r>
          </w:p>
        </w:tc>
      </w:tr>
      <w:tr w:rsidR="004021BD" w:rsidRPr="004021BD" w:rsidTr="004021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21BD" w:rsidRPr="004021BD" w:rsidRDefault="004021BD" w:rsidP="004021BD">
            <w:pPr>
              <w:spacing w:after="0" w:line="378" w:lineRule="atLeast"/>
              <w:ind w:left="0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4021BD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21BD" w:rsidRPr="004021BD" w:rsidRDefault="004021BD" w:rsidP="004021BD">
            <w:pPr>
              <w:spacing w:after="0" w:line="378" w:lineRule="atLeast"/>
              <w:ind w:left="0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4021BD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Stratum</w:t>
            </w:r>
            <w:r w:rsidRPr="004021BD">
              <w:rPr>
                <w:rFonts w:ascii="宋体" w:eastAsia="宋体" w:hAnsi="宋体" w:cs="宋体"/>
                <w:color w:val="000000"/>
                <w:sz w:val="21"/>
                <w:szCs w:val="21"/>
              </w:rPr>
              <w:t>（阶层）</w:t>
            </w:r>
          </w:p>
        </w:tc>
      </w:tr>
      <w:tr w:rsidR="004021BD" w:rsidRPr="004021BD" w:rsidTr="004021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21BD" w:rsidRPr="004021BD" w:rsidRDefault="004021BD" w:rsidP="004021BD">
            <w:pPr>
              <w:spacing w:after="0" w:line="378" w:lineRule="atLeast"/>
              <w:ind w:left="0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4021BD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21BD" w:rsidRPr="004021BD" w:rsidRDefault="004021BD" w:rsidP="004021BD">
            <w:pPr>
              <w:spacing w:after="0" w:line="378" w:lineRule="atLeast"/>
              <w:ind w:left="0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4021BD">
              <w:rPr>
                <w:rFonts w:ascii="宋体" w:eastAsia="宋体" w:hAnsi="宋体" w:cs="宋体"/>
                <w:color w:val="000000"/>
                <w:sz w:val="21"/>
                <w:szCs w:val="21"/>
              </w:rPr>
              <w:t>类型。</w:t>
            </w:r>
            <w:r w:rsidRPr="004021BD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 xml:space="preserve"> 'u' </w:t>
            </w:r>
            <w:r w:rsidRPr="004021BD">
              <w:rPr>
                <w:rFonts w:ascii="宋体" w:eastAsia="宋体" w:hAnsi="宋体" w:cs="宋体"/>
                <w:color w:val="000000"/>
                <w:sz w:val="21"/>
                <w:szCs w:val="21"/>
              </w:rPr>
              <w:t>表示单播</w:t>
            </w:r>
            <w:r w:rsidRPr="004021BD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(unicast)</w:t>
            </w:r>
            <w:r w:rsidRPr="004021BD">
              <w:rPr>
                <w:rFonts w:ascii="宋体" w:eastAsia="宋体" w:hAnsi="宋体" w:cs="宋体"/>
                <w:color w:val="000000"/>
                <w:sz w:val="21"/>
                <w:szCs w:val="21"/>
              </w:rPr>
              <w:t>。其它值包括本地</w:t>
            </w:r>
            <w:r w:rsidRPr="004021BD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(local)</w:t>
            </w:r>
            <w:r w:rsidRPr="004021BD">
              <w:rPr>
                <w:rFonts w:ascii="宋体" w:eastAsia="宋体" w:hAnsi="宋体" w:cs="宋体"/>
                <w:color w:val="000000"/>
                <w:sz w:val="21"/>
                <w:szCs w:val="21"/>
              </w:rPr>
              <w:t>、多播</w:t>
            </w:r>
            <w:r w:rsidRPr="004021BD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(multicast)</w:t>
            </w:r>
            <w:r w:rsidRPr="004021BD">
              <w:rPr>
                <w:rFonts w:ascii="宋体" w:eastAsia="宋体" w:hAnsi="宋体" w:cs="宋体"/>
                <w:color w:val="000000"/>
                <w:sz w:val="21"/>
                <w:szCs w:val="21"/>
              </w:rPr>
              <w:t>、广播</w:t>
            </w:r>
            <w:r w:rsidRPr="004021BD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(broadcast)</w:t>
            </w:r>
            <w:r w:rsidRPr="004021BD">
              <w:rPr>
                <w:rFonts w:ascii="宋体" w:eastAsia="宋体" w:hAnsi="宋体" w:cs="宋体"/>
                <w:color w:val="000000"/>
                <w:sz w:val="21"/>
                <w:szCs w:val="21"/>
              </w:rPr>
              <w:t>。</w:t>
            </w:r>
          </w:p>
        </w:tc>
      </w:tr>
      <w:tr w:rsidR="004021BD" w:rsidRPr="004021BD" w:rsidTr="004021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21BD" w:rsidRPr="004021BD" w:rsidRDefault="004021BD" w:rsidP="004021BD">
            <w:pPr>
              <w:spacing w:after="0" w:line="378" w:lineRule="atLeast"/>
              <w:ind w:left="0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4021BD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when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21BD" w:rsidRPr="004021BD" w:rsidRDefault="004021BD" w:rsidP="004021BD">
            <w:pPr>
              <w:spacing w:after="0" w:line="378" w:lineRule="atLeast"/>
              <w:ind w:left="0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4021BD">
              <w:rPr>
                <w:rFonts w:ascii="宋体" w:eastAsia="宋体" w:hAnsi="宋体" w:cs="宋体"/>
                <w:color w:val="000000"/>
                <w:sz w:val="21"/>
                <w:szCs w:val="21"/>
              </w:rPr>
              <w:t>自从上次和服务器交互后经过的时间</w:t>
            </w:r>
            <w:r w:rsidRPr="004021BD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(</w:t>
            </w:r>
            <w:r w:rsidRPr="004021BD">
              <w:rPr>
                <w:rFonts w:ascii="宋体" w:eastAsia="宋体" w:hAnsi="宋体" w:cs="宋体"/>
                <w:color w:val="000000"/>
                <w:sz w:val="21"/>
                <w:szCs w:val="21"/>
              </w:rPr>
              <w:t>以秒数计</w:t>
            </w:r>
            <w:r w:rsidRPr="004021BD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)</w:t>
            </w:r>
            <w:r w:rsidRPr="004021BD">
              <w:rPr>
                <w:rFonts w:ascii="宋体" w:eastAsia="宋体" w:hAnsi="宋体" w:cs="宋体"/>
                <w:color w:val="000000"/>
                <w:sz w:val="21"/>
                <w:szCs w:val="21"/>
              </w:rPr>
              <w:t>。</w:t>
            </w:r>
          </w:p>
        </w:tc>
      </w:tr>
      <w:tr w:rsidR="004021BD" w:rsidRPr="004021BD" w:rsidTr="004021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21BD" w:rsidRPr="004021BD" w:rsidRDefault="004021BD" w:rsidP="004021BD">
            <w:pPr>
              <w:spacing w:after="0" w:line="378" w:lineRule="atLeast"/>
              <w:ind w:left="0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4021BD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poll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21BD" w:rsidRPr="004021BD" w:rsidRDefault="004021BD" w:rsidP="004021BD">
            <w:pPr>
              <w:spacing w:after="0" w:line="378" w:lineRule="atLeast"/>
              <w:ind w:left="0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4021BD">
              <w:rPr>
                <w:rFonts w:ascii="宋体" w:eastAsia="宋体" w:hAnsi="宋体" w:cs="宋体"/>
                <w:color w:val="000000"/>
                <w:sz w:val="21"/>
                <w:szCs w:val="21"/>
              </w:rPr>
              <w:t>和服务器的轮询间隔，以秒数计。</w:t>
            </w:r>
          </w:p>
        </w:tc>
      </w:tr>
      <w:tr w:rsidR="004021BD" w:rsidRPr="004021BD" w:rsidTr="004021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21BD" w:rsidRPr="004021BD" w:rsidRDefault="004021BD" w:rsidP="004021BD">
            <w:pPr>
              <w:spacing w:after="0" w:line="378" w:lineRule="atLeast"/>
              <w:ind w:left="0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4021BD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reach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21BD" w:rsidRPr="004021BD" w:rsidRDefault="004021BD" w:rsidP="004021BD">
            <w:pPr>
              <w:spacing w:after="0" w:line="378" w:lineRule="atLeast"/>
              <w:ind w:left="0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4021BD">
              <w:rPr>
                <w:rFonts w:ascii="宋体" w:eastAsia="宋体" w:hAnsi="宋体" w:cs="宋体"/>
                <w:color w:val="000000"/>
                <w:sz w:val="21"/>
                <w:szCs w:val="21"/>
              </w:rPr>
              <w:t>表示和服务器交互是否有任何错误的八进制数。值</w:t>
            </w:r>
            <w:r w:rsidRPr="004021BD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 xml:space="preserve"> 337 </w:t>
            </w:r>
            <w:r w:rsidRPr="004021BD">
              <w:rPr>
                <w:rFonts w:ascii="宋体" w:eastAsia="宋体" w:hAnsi="宋体" w:cs="宋体"/>
                <w:color w:val="000000"/>
                <w:sz w:val="21"/>
                <w:szCs w:val="21"/>
              </w:rPr>
              <w:t>表示</w:t>
            </w:r>
            <w:r w:rsidRPr="004021BD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 xml:space="preserve"> 100% </w:t>
            </w:r>
            <w:r w:rsidRPr="004021BD">
              <w:rPr>
                <w:rFonts w:ascii="宋体" w:eastAsia="宋体" w:hAnsi="宋体" w:cs="宋体"/>
                <w:color w:val="000000"/>
                <w:sz w:val="21"/>
                <w:szCs w:val="21"/>
              </w:rPr>
              <w:t>成功（即十进制的</w:t>
            </w:r>
            <w:r w:rsidRPr="004021BD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255</w:t>
            </w:r>
            <w:r w:rsidRPr="004021BD">
              <w:rPr>
                <w:rFonts w:ascii="宋体" w:eastAsia="宋体" w:hAnsi="宋体" w:cs="宋体"/>
                <w:color w:val="000000"/>
                <w:sz w:val="21"/>
                <w:szCs w:val="21"/>
              </w:rPr>
              <w:t>）。</w:t>
            </w:r>
          </w:p>
        </w:tc>
      </w:tr>
      <w:tr w:rsidR="004021BD" w:rsidRPr="004021BD" w:rsidTr="004021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21BD" w:rsidRPr="004021BD" w:rsidRDefault="004021BD" w:rsidP="004021BD">
            <w:pPr>
              <w:spacing w:after="0" w:line="378" w:lineRule="atLeast"/>
              <w:ind w:left="0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4021BD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delay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21BD" w:rsidRPr="004021BD" w:rsidRDefault="004021BD" w:rsidP="004021BD">
            <w:pPr>
              <w:spacing w:after="0" w:line="378" w:lineRule="atLeast"/>
              <w:ind w:left="0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4021BD">
              <w:rPr>
                <w:rFonts w:ascii="宋体" w:eastAsia="宋体" w:hAnsi="宋体" w:cs="宋体"/>
                <w:color w:val="000000"/>
                <w:sz w:val="21"/>
                <w:szCs w:val="21"/>
              </w:rPr>
              <w:t>服务器和远程服务器来回的时间。</w:t>
            </w:r>
          </w:p>
        </w:tc>
      </w:tr>
      <w:tr w:rsidR="004021BD" w:rsidRPr="004021BD" w:rsidTr="004021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21BD" w:rsidRPr="004021BD" w:rsidRDefault="004021BD" w:rsidP="004021BD">
            <w:pPr>
              <w:spacing w:after="0" w:line="378" w:lineRule="atLeast"/>
              <w:ind w:left="0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4021BD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lastRenderedPageBreak/>
              <w:t>offset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21BD" w:rsidRPr="004021BD" w:rsidRDefault="004021BD" w:rsidP="004021BD">
            <w:pPr>
              <w:spacing w:after="0" w:line="378" w:lineRule="atLeast"/>
              <w:ind w:left="0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4021BD">
              <w:rPr>
                <w:rFonts w:ascii="宋体" w:eastAsia="宋体" w:hAnsi="宋体" w:cs="宋体"/>
                <w:color w:val="000000"/>
                <w:sz w:val="21"/>
                <w:szCs w:val="21"/>
              </w:rPr>
              <w:t>我们服务器和远程服务器的时间差异，以毫秒数计。</w:t>
            </w:r>
          </w:p>
        </w:tc>
      </w:tr>
      <w:tr w:rsidR="004021BD" w:rsidRPr="004021BD" w:rsidTr="004021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21BD" w:rsidRPr="004021BD" w:rsidRDefault="004021BD" w:rsidP="004021BD">
            <w:pPr>
              <w:spacing w:after="0" w:line="378" w:lineRule="atLeast"/>
              <w:ind w:left="0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4021BD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jitter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21BD" w:rsidRPr="004021BD" w:rsidRDefault="004021BD" w:rsidP="004021BD">
            <w:pPr>
              <w:spacing w:after="0" w:line="378" w:lineRule="atLeast"/>
              <w:ind w:left="0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4021BD">
              <w:rPr>
                <w:rFonts w:ascii="宋体" w:eastAsia="宋体" w:hAnsi="宋体" w:cs="宋体"/>
                <w:color w:val="000000"/>
                <w:sz w:val="21"/>
                <w:szCs w:val="21"/>
              </w:rPr>
              <w:t>两次取样之间平均时差，以毫秒数计。</w:t>
            </w:r>
          </w:p>
        </w:tc>
      </w:tr>
    </w:tbl>
    <w:p w:rsidR="00725EEB" w:rsidRDefault="00725EEB" w:rsidP="004021BD">
      <w:pPr>
        <w:ind w:firstLine="360"/>
      </w:pPr>
      <w:r>
        <w:t>最后提及一点，ntp服务，默认只会同步系统时间。如果想要让ntp同时同步硬件时间，可以设置/etc/sysconfig/ntpd 文件。</w:t>
      </w:r>
      <w:r>
        <w:rPr>
          <w:rFonts w:hint="eastAsia"/>
        </w:rPr>
        <w:t>在</w:t>
      </w:r>
      <w:r>
        <w:t>/etc/sysconfig/ntpd文件中，添加 SYNC_HWCLOCK=yes 这样，就可以让硬件时间与系统时间一起同步。</w:t>
      </w:r>
    </w:p>
    <w:p w:rsidR="00725EEB" w:rsidRDefault="005768F4" w:rsidP="005768F4">
      <w:r w:rsidRPr="005768F4">
        <w:rPr>
          <w:rFonts w:hint="eastAsia"/>
          <w:color w:val="FF0000"/>
        </w:rPr>
        <w:t>注意</w:t>
      </w:r>
      <w:r w:rsidRPr="005768F4">
        <w:rPr>
          <w:rFonts w:hint="eastAsia"/>
        </w:rPr>
        <w:t>：当</w:t>
      </w:r>
      <w:r w:rsidRPr="005768F4">
        <w:t>server与client之间的时间误差过大时（可能是1000秒），处于对修改时间可能对系统和应用带来不可预知的问题，NTP将停止时间同步！所以如果发现NTP启动之后时间并不进行同步时，应该考虑到可能是时间差过大引起的，此时需要先手动进行时间同步！</w:t>
      </w:r>
    </w:p>
    <w:p w:rsidR="005768F4" w:rsidRPr="00542494" w:rsidRDefault="005768F4" w:rsidP="005768F4"/>
    <w:p w:rsidR="00014142" w:rsidRDefault="00014142" w:rsidP="00014142">
      <w:pPr>
        <w:pStyle w:val="Heading2"/>
      </w:pPr>
      <w:r>
        <w:rPr>
          <w:rFonts w:hint="eastAsia"/>
        </w:rPr>
        <w:t>配置案例</w:t>
      </w:r>
    </w:p>
    <w:p w:rsidR="007D2DF0" w:rsidRDefault="007D2DF0" w:rsidP="007D2DF0">
      <w:r>
        <w:t>192.168.56.11   ntp服务器</w:t>
      </w:r>
    </w:p>
    <w:p w:rsidR="007D2DF0" w:rsidRDefault="007D2DF0" w:rsidP="007D2DF0">
      <w:r>
        <w:t>192.168.56.200  ntp服务器上层同步ip</w:t>
      </w:r>
    </w:p>
    <w:p w:rsidR="00014142" w:rsidRDefault="007D2DF0" w:rsidP="007D2DF0">
      <w:r>
        <w:t>192.168.56.12   客户端</w:t>
      </w:r>
    </w:p>
    <w:p w:rsidR="007D2DF0" w:rsidRDefault="007D2DF0" w:rsidP="007D2DF0"/>
    <w:p w:rsidR="007D2DF0" w:rsidRDefault="007D2DF0" w:rsidP="007D2DF0">
      <w:pPr>
        <w:pStyle w:val="Heading3"/>
        <w:numPr>
          <w:ilvl w:val="0"/>
          <w:numId w:val="24"/>
        </w:numPr>
      </w:pPr>
      <w:r>
        <w:rPr>
          <w:rFonts w:hint="eastAsia"/>
        </w:rPr>
        <w:t>服务器：</w:t>
      </w:r>
      <w:r>
        <w:t>192.168.56.11</w:t>
      </w:r>
      <w:r>
        <w:rPr>
          <w:rFonts w:hint="eastAsia"/>
        </w:rPr>
        <w:t>配置</w:t>
      </w:r>
      <w:r>
        <w:t xml:space="preserve">   </w:t>
      </w:r>
    </w:p>
    <w:p w:rsidR="007D2DF0" w:rsidRDefault="007D2DF0" w:rsidP="007D2DF0">
      <w:r>
        <w:t>[root@11g ~]# vi /etc/ntp.conf                    重新编辑一份ntp配置文件</w:t>
      </w:r>
    </w:p>
    <w:p w:rsidR="007D2DF0" w:rsidRDefault="007D2DF0" w:rsidP="007D2DF0">
      <w:r>
        <w:t>driftfile /var/lib/ntp/drift</w:t>
      </w:r>
    </w:p>
    <w:p w:rsidR="007D2DF0" w:rsidRDefault="007D2DF0" w:rsidP="007D2DF0">
      <w:r>
        <w:t xml:space="preserve">restrict 192.168.56.12                    </w:t>
      </w:r>
    </w:p>
    <w:p w:rsidR="007D2DF0" w:rsidRDefault="007D2DF0" w:rsidP="007D2DF0">
      <w:r>
        <w:t xml:space="preserve">restrict 127.0.0.1 </w:t>
      </w:r>
    </w:p>
    <w:p w:rsidR="007D2DF0" w:rsidRDefault="007D2DF0" w:rsidP="007D2DF0">
      <w:r>
        <w:t>restrict -6 ::1</w:t>
      </w:r>
    </w:p>
    <w:p w:rsidR="007D2DF0" w:rsidRDefault="007D2DF0" w:rsidP="007D2DF0">
      <w:r>
        <w:t>server 192.168.56.200</w:t>
      </w:r>
    </w:p>
    <w:p w:rsidR="007D2DF0" w:rsidRDefault="007D2DF0" w:rsidP="007D2DF0">
      <w:r>
        <w:t>fudge 192.168.56.200 stratum 8</w:t>
      </w:r>
    </w:p>
    <w:p w:rsidR="007D2DF0" w:rsidRDefault="007D2DF0" w:rsidP="007D2DF0">
      <w:r>
        <w:t>includefile /etc/ntp/crypto/pw</w:t>
      </w:r>
    </w:p>
    <w:p w:rsidR="007D2DF0" w:rsidRDefault="007D2DF0" w:rsidP="007D2DF0">
      <w:r>
        <w:t>keys /etc/ntp/keys</w:t>
      </w:r>
    </w:p>
    <w:p w:rsidR="007D2DF0" w:rsidRDefault="007D2DF0" w:rsidP="007D2DF0"/>
    <w:p w:rsidR="007D2DF0" w:rsidRDefault="007D2DF0" w:rsidP="007D2DF0">
      <w:r w:rsidRPr="007D2DF0">
        <w:t>/etc/init.d/ntpd start</w:t>
      </w:r>
    </w:p>
    <w:p w:rsidR="007D2DF0" w:rsidRDefault="007D2DF0" w:rsidP="007D2DF0">
      <w:r w:rsidRPr="007D2DF0">
        <w:t>iptables -I INPUT -p udp -m udp --sport 123 -j ACCEPT</w:t>
      </w:r>
    </w:p>
    <w:p w:rsidR="007D2DF0" w:rsidRDefault="007D2DF0" w:rsidP="007D2DF0"/>
    <w:p w:rsidR="007D2DF0" w:rsidRDefault="007D2DF0" w:rsidP="007D2DF0">
      <w:pPr>
        <w:pStyle w:val="Heading3"/>
      </w:pPr>
      <w:r w:rsidRPr="007D2DF0">
        <w:t>客户端设置</w:t>
      </w:r>
      <w:r>
        <w:t xml:space="preserve">192.168.56.12   </w:t>
      </w:r>
    </w:p>
    <w:p w:rsidR="007D2DF0" w:rsidRDefault="007D2DF0" w:rsidP="007D2DF0">
      <w:r w:rsidRPr="007D2DF0">
        <w:t xml:space="preserve">ntpdate 192.168.56.11  </w:t>
      </w:r>
      <w:r>
        <w:rPr>
          <w:rFonts w:hint="eastAsia"/>
        </w:rPr>
        <w:t>#</w:t>
      </w:r>
      <w:r w:rsidRPr="007D2DF0">
        <w:t>设置同步</w:t>
      </w:r>
      <w:r>
        <w:rPr>
          <w:rFonts w:hint="eastAsia"/>
        </w:rPr>
        <w:t>ntp(并加入定时任务)</w:t>
      </w:r>
    </w:p>
    <w:p w:rsidR="007D2DF0" w:rsidRDefault="007D2DF0" w:rsidP="007D2DF0">
      <w:r w:rsidRPr="007D2DF0">
        <w:t xml:space="preserve">ntpdate -d 192.168.56.11  </w:t>
      </w:r>
      <w:r>
        <w:rPr>
          <w:rFonts w:hint="eastAsia"/>
        </w:rPr>
        <w:t>#</w:t>
      </w:r>
      <w:r w:rsidRPr="007D2DF0">
        <w:t>查看原因</w:t>
      </w:r>
    </w:p>
    <w:p w:rsidR="007D2DF0" w:rsidRDefault="007D2DF0" w:rsidP="007D2DF0">
      <w:r>
        <w:rPr>
          <w:rFonts w:hint="eastAsia"/>
        </w:rPr>
        <w:t>注意：</w:t>
      </w:r>
      <w:r w:rsidRPr="007D2DF0">
        <w:rPr>
          <w:rFonts w:hint="eastAsia"/>
        </w:rPr>
        <w:t>客户端手工设置</w:t>
      </w:r>
      <w:r w:rsidRPr="007D2DF0">
        <w:t>ntpdate时，需要stop 客户端的ntpd服务</w:t>
      </w:r>
      <w:r>
        <w:rPr>
          <w:rFonts w:hint="eastAsia"/>
        </w:rPr>
        <w:t>。</w:t>
      </w:r>
    </w:p>
    <w:p w:rsidR="005768F4" w:rsidRDefault="005768F4" w:rsidP="007D2DF0"/>
    <w:sectPr w:rsidR="005768F4" w:rsidSect="00C03A83"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4C20" w:rsidRDefault="00394C20" w:rsidP="007650A1">
      <w:pPr>
        <w:spacing w:after="0"/>
      </w:pPr>
      <w:r>
        <w:separator/>
      </w:r>
    </w:p>
  </w:endnote>
  <w:endnote w:type="continuationSeparator" w:id="1">
    <w:p w:rsidR="00394C20" w:rsidRDefault="00394C20" w:rsidP="007650A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48357"/>
      <w:docPartObj>
        <w:docPartGallery w:val="Page Numbers (Bottom of Page)"/>
        <w:docPartUnique/>
      </w:docPartObj>
    </w:sdtPr>
    <w:sdtContent>
      <w:p w:rsidR="007650A1" w:rsidRDefault="00200826">
        <w:pPr>
          <w:pStyle w:val="Footer"/>
          <w:jc w:val="right"/>
        </w:pPr>
        <w:fldSimple w:instr=" PAGE   \* MERGEFORMAT ">
          <w:r w:rsidR="00963D37">
            <w:rPr>
              <w:noProof/>
            </w:rPr>
            <w:t>3</w:t>
          </w:r>
        </w:fldSimple>
      </w:p>
    </w:sdtContent>
  </w:sdt>
  <w:p w:rsidR="007650A1" w:rsidRDefault="007650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4C20" w:rsidRDefault="00394C20" w:rsidP="007650A1">
      <w:pPr>
        <w:spacing w:after="0"/>
      </w:pPr>
      <w:r>
        <w:separator/>
      </w:r>
    </w:p>
  </w:footnote>
  <w:footnote w:type="continuationSeparator" w:id="1">
    <w:p w:rsidR="00394C20" w:rsidRDefault="00394C20" w:rsidP="007650A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E30BD"/>
    <w:multiLevelType w:val="hybridMultilevel"/>
    <w:tmpl w:val="1D7EBD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E381D"/>
    <w:multiLevelType w:val="hybridMultilevel"/>
    <w:tmpl w:val="2974B9E4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093CD4"/>
    <w:multiLevelType w:val="hybridMultilevel"/>
    <w:tmpl w:val="A296DA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F3C3C2E"/>
    <w:multiLevelType w:val="hybridMultilevel"/>
    <w:tmpl w:val="ECF4E2D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B84691E"/>
    <w:multiLevelType w:val="hybridMultilevel"/>
    <w:tmpl w:val="D85AA2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77E7E48"/>
    <w:multiLevelType w:val="hybridMultilevel"/>
    <w:tmpl w:val="C456AC4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</w:num>
  <w:num w:numId="5">
    <w:abstractNumId w:val="3"/>
  </w:num>
  <w:num w:numId="6">
    <w:abstractNumId w:val="2"/>
  </w:num>
  <w:num w:numId="7">
    <w:abstractNumId w:val="1"/>
  </w:num>
  <w:num w:numId="8">
    <w:abstractNumId w:val="3"/>
  </w:num>
  <w:num w:numId="9">
    <w:abstractNumId w:val="2"/>
  </w:num>
  <w:num w:numId="10">
    <w:abstractNumId w:val="1"/>
  </w:num>
  <w:num w:numId="11">
    <w:abstractNumId w:val="3"/>
  </w:num>
  <w:num w:numId="12">
    <w:abstractNumId w:val="2"/>
  </w:num>
  <w:num w:numId="13">
    <w:abstractNumId w:val="1"/>
  </w:num>
  <w:num w:numId="14">
    <w:abstractNumId w:val="3"/>
  </w:num>
  <w:num w:numId="15">
    <w:abstractNumId w:val="2"/>
  </w:num>
  <w:num w:numId="16">
    <w:abstractNumId w:val="7"/>
  </w:num>
  <w:num w:numId="17">
    <w:abstractNumId w:val="0"/>
  </w:num>
  <w:num w:numId="18">
    <w:abstractNumId w:val="2"/>
    <w:lvlOverride w:ilvl="0">
      <w:startOverride w:val="1"/>
    </w:lvlOverride>
  </w:num>
  <w:num w:numId="19">
    <w:abstractNumId w:val="6"/>
  </w:num>
  <w:num w:numId="20">
    <w:abstractNumId w:val="3"/>
    <w:lvlOverride w:ilvl="0">
      <w:startOverride w:val="1"/>
    </w:lvlOverride>
  </w:num>
  <w:num w:numId="21">
    <w:abstractNumId w:val="5"/>
  </w:num>
  <w:num w:numId="22">
    <w:abstractNumId w:val="3"/>
    <w:lvlOverride w:ilvl="0">
      <w:startOverride w:val="1"/>
    </w:lvlOverride>
  </w:num>
  <w:num w:numId="23">
    <w:abstractNumId w:val="4"/>
  </w:num>
  <w:num w:numId="24">
    <w:abstractNumId w:val="2"/>
    <w:lvlOverride w:ilvl="0">
      <w:startOverride w:val="1"/>
    </w:lvlOverride>
  </w:num>
  <w:num w:numId="25">
    <w:abstractNumId w:val="3"/>
  </w:num>
  <w:num w:numId="26">
    <w:abstractNumId w:val="3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52189"/>
    <w:rsid w:val="00014142"/>
    <w:rsid w:val="00052189"/>
    <w:rsid w:val="00072A04"/>
    <w:rsid w:val="00077B3A"/>
    <w:rsid w:val="000B2151"/>
    <w:rsid w:val="00125FA5"/>
    <w:rsid w:val="001902C1"/>
    <w:rsid w:val="0019603F"/>
    <w:rsid w:val="001C23EC"/>
    <w:rsid w:val="001F4AC7"/>
    <w:rsid w:val="00200826"/>
    <w:rsid w:val="002404B3"/>
    <w:rsid w:val="00284F48"/>
    <w:rsid w:val="00394C20"/>
    <w:rsid w:val="003D3E9C"/>
    <w:rsid w:val="003E4286"/>
    <w:rsid w:val="004021BD"/>
    <w:rsid w:val="00542494"/>
    <w:rsid w:val="00562410"/>
    <w:rsid w:val="005768F4"/>
    <w:rsid w:val="005771B2"/>
    <w:rsid w:val="005B27D3"/>
    <w:rsid w:val="005C1FD6"/>
    <w:rsid w:val="005F5F68"/>
    <w:rsid w:val="00676197"/>
    <w:rsid w:val="006A58B4"/>
    <w:rsid w:val="006D0D3B"/>
    <w:rsid w:val="007215AF"/>
    <w:rsid w:val="00725EEB"/>
    <w:rsid w:val="00757E06"/>
    <w:rsid w:val="0076047D"/>
    <w:rsid w:val="007650A1"/>
    <w:rsid w:val="007D2DF0"/>
    <w:rsid w:val="0081457F"/>
    <w:rsid w:val="008261CD"/>
    <w:rsid w:val="008B5ACA"/>
    <w:rsid w:val="008C5117"/>
    <w:rsid w:val="00900868"/>
    <w:rsid w:val="00904415"/>
    <w:rsid w:val="00910B19"/>
    <w:rsid w:val="00921D9B"/>
    <w:rsid w:val="00963D37"/>
    <w:rsid w:val="009801A3"/>
    <w:rsid w:val="0099619D"/>
    <w:rsid w:val="009D5000"/>
    <w:rsid w:val="00A812D1"/>
    <w:rsid w:val="00AA0136"/>
    <w:rsid w:val="00AE1610"/>
    <w:rsid w:val="00C03A83"/>
    <w:rsid w:val="00D24543"/>
    <w:rsid w:val="00D24EDE"/>
    <w:rsid w:val="00D25D97"/>
    <w:rsid w:val="00D67116"/>
    <w:rsid w:val="00D80E2B"/>
    <w:rsid w:val="00DA3780"/>
    <w:rsid w:val="00DB6FA6"/>
    <w:rsid w:val="00DE6E85"/>
    <w:rsid w:val="00E202BB"/>
    <w:rsid w:val="00EF3DCE"/>
    <w:rsid w:val="00F37F94"/>
    <w:rsid w:val="00F54265"/>
    <w:rsid w:val="00F906AD"/>
    <w:rsid w:val="00FB2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25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table" w:styleId="TableGrid">
    <w:name w:val="Table Grid"/>
    <w:basedOn w:val="TableNormal"/>
    <w:uiPriority w:val="59"/>
    <w:rsid w:val="00D25D9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50A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0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650A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50A1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7650A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650A1"/>
    <w:rPr>
      <w:rFonts w:ascii="微软雅黑" w:hAnsi="微软雅黑"/>
      <w:sz w:val="24"/>
    </w:rPr>
  </w:style>
  <w:style w:type="paragraph" w:styleId="NormalWeb">
    <w:name w:val="Normal (Web)"/>
    <w:basedOn w:val="Normal"/>
    <w:uiPriority w:val="99"/>
    <w:semiHidden/>
    <w:unhideWhenUsed/>
    <w:rsid w:val="00A812D1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768F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2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394</TotalTime>
  <Pages>10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41</cp:revision>
  <dcterms:created xsi:type="dcterms:W3CDTF">2015-10-12T05:56:00Z</dcterms:created>
  <dcterms:modified xsi:type="dcterms:W3CDTF">2016-03-01T06:16:00Z</dcterms:modified>
</cp:coreProperties>
</file>