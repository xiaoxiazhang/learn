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B20827" w:rsidP="00B20827">
      <w:pPr>
        <w:pStyle w:val="Title"/>
      </w:pPr>
      <w:r>
        <w:t>Rsync</w:t>
      </w:r>
      <w:r>
        <w:rPr>
          <w:rFonts w:hint="eastAsia"/>
        </w:rPr>
        <w:t>实现远程同步文件</w:t>
      </w:r>
    </w:p>
    <w:p w:rsidR="001733A5" w:rsidRDefault="001733A5" w:rsidP="000762B0">
      <w:pPr>
        <w:ind w:firstLine="360"/>
      </w:pPr>
      <w:r>
        <w:t>Rsync</w:t>
      </w:r>
      <w:r>
        <w:rPr>
          <w:rFonts w:hint="eastAsia"/>
        </w:rPr>
        <w:t>是一个远程数据同步工具，可通过LAN/WAN快速同步多台主机间的文件。Rsync使用所谓的</w:t>
      </w:r>
      <w:r>
        <w:t>”</w:t>
      </w:r>
      <w:r>
        <w:rPr>
          <w:rFonts w:hint="eastAsia"/>
        </w:rPr>
        <w:t>rsync算法</w:t>
      </w:r>
      <w:r>
        <w:t>”</w:t>
      </w:r>
      <w:r>
        <w:rPr>
          <w:rFonts w:hint="eastAsia"/>
        </w:rPr>
        <w:t>来时本地主机和远程主机之间的文件达到同步，这个算法并不是每次都整份传送，它只传送两个文件的不同部分，因此速度相当快。</w:t>
      </w:r>
      <w:r>
        <w:t>R</w:t>
      </w:r>
      <w:r>
        <w:rPr>
          <w:rFonts w:hint="eastAsia"/>
        </w:rPr>
        <w:t>sync特点：</w:t>
      </w:r>
    </w:p>
    <w:p w:rsidR="001733A5" w:rsidRDefault="001733A5" w:rsidP="001733A5">
      <w:pPr>
        <w:pStyle w:val="ListParagraph"/>
        <w:numPr>
          <w:ilvl w:val="0"/>
          <w:numId w:val="16"/>
        </w:numPr>
      </w:pPr>
      <w:r>
        <w:rPr>
          <w:rFonts w:hint="eastAsia"/>
        </w:rPr>
        <w:t>可以镜像保存整个目录树和文件系统。</w:t>
      </w:r>
    </w:p>
    <w:p w:rsidR="001733A5" w:rsidRDefault="001733A5" w:rsidP="001733A5">
      <w:pPr>
        <w:pStyle w:val="ListParagraph"/>
        <w:numPr>
          <w:ilvl w:val="0"/>
          <w:numId w:val="16"/>
        </w:numPr>
      </w:pPr>
      <w:r>
        <w:rPr>
          <w:rFonts w:hint="eastAsia"/>
        </w:rPr>
        <w:t>可以很容易做到保持原来文件的权限，时间和软硬连接等。</w:t>
      </w:r>
    </w:p>
    <w:p w:rsidR="001733A5" w:rsidRDefault="001733A5" w:rsidP="001733A5">
      <w:pPr>
        <w:pStyle w:val="ListParagraph"/>
        <w:numPr>
          <w:ilvl w:val="0"/>
          <w:numId w:val="16"/>
        </w:numPr>
      </w:pPr>
      <w:r>
        <w:rPr>
          <w:rFonts w:hint="eastAsia"/>
        </w:rPr>
        <w:t>无需特殊权限就可以安装</w:t>
      </w:r>
    </w:p>
    <w:p w:rsidR="001733A5" w:rsidRDefault="001733A5" w:rsidP="001733A5">
      <w:pPr>
        <w:pStyle w:val="ListParagraph"/>
        <w:numPr>
          <w:ilvl w:val="0"/>
          <w:numId w:val="16"/>
        </w:numPr>
      </w:pPr>
      <w:r>
        <w:rPr>
          <w:rFonts w:hint="eastAsia"/>
        </w:rPr>
        <w:t>拥有优化流程，文件传输效率。</w:t>
      </w:r>
    </w:p>
    <w:p w:rsidR="001733A5" w:rsidRDefault="001733A5" w:rsidP="001733A5">
      <w:pPr>
        <w:pStyle w:val="ListParagraph"/>
        <w:numPr>
          <w:ilvl w:val="0"/>
          <w:numId w:val="16"/>
        </w:numPr>
      </w:pPr>
      <w:r>
        <w:rPr>
          <w:rFonts w:hint="eastAsia"/>
        </w:rPr>
        <w:t>可以使用rsh,ssh等方式来传输文件，也可以直接通过socket连接</w:t>
      </w:r>
    </w:p>
    <w:p w:rsidR="001733A5" w:rsidRDefault="001733A5" w:rsidP="001733A5">
      <w:pPr>
        <w:pStyle w:val="ListParagraph"/>
        <w:numPr>
          <w:ilvl w:val="0"/>
          <w:numId w:val="16"/>
        </w:numPr>
      </w:pPr>
      <w:r>
        <w:rPr>
          <w:rFonts w:hint="eastAsia"/>
        </w:rPr>
        <w:t>支持匿名传输</w:t>
      </w:r>
    </w:p>
    <w:p w:rsidR="001733A5" w:rsidRDefault="001733A5" w:rsidP="001733A5">
      <w:pPr>
        <w:pStyle w:val="ListParagraph"/>
        <w:numPr>
          <w:ilvl w:val="0"/>
          <w:numId w:val="16"/>
        </w:numPr>
      </w:pPr>
      <w:r>
        <w:rPr>
          <w:rFonts w:hint="eastAsia"/>
        </w:rPr>
        <w:t>与scp相比， 具有更快的速度。至少比scp快20倍</w:t>
      </w:r>
    </w:p>
    <w:p w:rsidR="001733A5" w:rsidRDefault="00F2241F" w:rsidP="00F2241F">
      <w:pPr>
        <w:pStyle w:val="Heading1"/>
      </w:pPr>
      <w:r>
        <w:t>R</w:t>
      </w:r>
      <w:r>
        <w:rPr>
          <w:rFonts w:hint="eastAsia"/>
        </w:rPr>
        <w:t>sync</w:t>
      </w:r>
      <w:r>
        <w:rPr>
          <w:rFonts w:hint="eastAsia"/>
        </w:rPr>
        <w:t>的安装和配置</w:t>
      </w:r>
    </w:p>
    <w:p w:rsidR="00D40920" w:rsidRDefault="00D40920" w:rsidP="002D51BE">
      <w:pPr>
        <w:pStyle w:val="Heading2"/>
      </w:pPr>
      <w:r>
        <w:t>R</w:t>
      </w:r>
      <w:r>
        <w:rPr>
          <w:rFonts w:hint="eastAsia"/>
        </w:rPr>
        <w:t>sync</w:t>
      </w:r>
      <w:r>
        <w:rPr>
          <w:rFonts w:hint="eastAsia"/>
        </w:rPr>
        <w:t>安装和配置</w:t>
      </w:r>
    </w:p>
    <w:p w:rsidR="002D51BE" w:rsidRPr="002D51BE" w:rsidRDefault="002D51BE" w:rsidP="002D51BE">
      <w:pPr>
        <w:pStyle w:val="Heading3"/>
      </w:pPr>
      <w:r>
        <w:rPr>
          <w:rFonts w:hint="eastAsia"/>
        </w:rPr>
        <w:t>服务器端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422E9D" w:rsidTr="00422E9D">
        <w:tc>
          <w:tcPr>
            <w:tcW w:w="8388" w:type="dxa"/>
          </w:tcPr>
          <w:p w:rsidR="00422E9D" w:rsidRDefault="00422E9D" w:rsidP="00F2241F">
            <w:pPr>
              <w:ind w:left="0"/>
            </w:pPr>
            <w:r>
              <w:rPr>
                <w:rFonts w:hint="eastAsia"/>
              </w:rPr>
              <w:t>#检查rsync是否安装</w:t>
            </w:r>
          </w:p>
          <w:p w:rsidR="00422E9D" w:rsidRDefault="00422E9D" w:rsidP="00F2241F">
            <w:pPr>
              <w:ind w:left="0"/>
            </w:pPr>
            <w:r w:rsidRPr="00422E9D">
              <w:t>rpm -qa | grep rsync</w:t>
            </w:r>
          </w:p>
          <w:p w:rsidR="00422E9D" w:rsidRDefault="00422E9D" w:rsidP="00F2241F">
            <w:pPr>
              <w:ind w:left="0"/>
            </w:pPr>
            <w:r>
              <w:rPr>
                <w:rFonts w:hint="eastAsia"/>
              </w:rPr>
              <w:t>#安装</w:t>
            </w:r>
            <w:r w:rsidRPr="00422E9D">
              <w:t>rsync</w:t>
            </w:r>
          </w:p>
          <w:p w:rsidR="00422E9D" w:rsidRDefault="00422E9D" w:rsidP="00F2241F">
            <w:pPr>
              <w:ind w:left="0"/>
            </w:pPr>
            <w:r w:rsidRPr="00422E9D">
              <w:t>yum -y  install  rsync</w:t>
            </w:r>
          </w:p>
          <w:p w:rsidR="00422E9D" w:rsidRDefault="00422E9D" w:rsidP="00F2241F">
            <w:pPr>
              <w:ind w:left="0"/>
            </w:pPr>
            <w:r>
              <w:rPr>
                <w:rFonts w:hint="eastAsia"/>
              </w:rPr>
              <w:t>#安装xinetd</w:t>
            </w:r>
          </w:p>
          <w:p w:rsidR="00422E9D" w:rsidRDefault="00422E9D" w:rsidP="00F2241F">
            <w:pPr>
              <w:ind w:left="0"/>
            </w:pPr>
            <w:r w:rsidRPr="00422E9D">
              <w:t>yum -y install xinetd</w:t>
            </w:r>
          </w:p>
          <w:p w:rsidR="00422E9D" w:rsidRDefault="00422E9D" w:rsidP="00F2241F">
            <w:pPr>
              <w:ind w:left="0"/>
            </w:pPr>
          </w:p>
          <w:p w:rsidR="00FE1A6F" w:rsidRDefault="00FE1A6F" w:rsidP="00F2241F">
            <w:pPr>
              <w:ind w:left="0"/>
            </w:pPr>
          </w:p>
          <w:p w:rsidR="00422E9D" w:rsidRDefault="00422E9D" w:rsidP="00422E9D">
            <w:pPr>
              <w:ind w:left="0"/>
            </w:pPr>
            <w:r>
              <w:rPr>
                <w:rFonts w:hint="eastAsia"/>
              </w:rPr>
              <w:t>#配置</w:t>
            </w:r>
            <w:r w:rsidRPr="00422E9D">
              <w:t>xinetd</w:t>
            </w:r>
            <w:r>
              <w:rPr>
                <w:rFonts w:hint="eastAsia"/>
              </w:rPr>
              <w:t>，</w:t>
            </w:r>
            <w:r w:rsidRPr="00422E9D">
              <w:t>rsync</w:t>
            </w:r>
            <w:r>
              <w:rPr>
                <w:rFonts w:hint="eastAsia"/>
              </w:rPr>
              <w:t>开机</w:t>
            </w:r>
          </w:p>
          <w:p w:rsidR="00422E9D" w:rsidRDefault="00422E9D" w:rsidP="00422E9D">
            <w:pPr>
              <w:ind w:left="0"/>
            </w:pPr>
            <w:r w:rsidRPr="00422E9D">
              <w:t>chkconfig xinetd on</w:t>
            </w:r>
          </w:p>
          <w:p w:rsidR="00422E9D" w:rsidRDefault="00422E9D" w:rsidP="00422E9D">
            <w:pPr>
              <w:ind w:left="0"/>
            </w:pPr>
            <w:r w:rsidRPr="00422E9D">
              <w:t>chkconfig rsync on</w:t>
            </w:r>
          </w:p>
          <w:p w:rsidR="00422E9D" w:rsidRPr="00422E9D" w:rsidRDefault="00422E9D" w:rsidP="00422E9D">
            <w:pPr>
              <w:ind w:left="0"/>
            </w:pPr>
          </w:p>
        </w:tc>
      </w:tr>
      <w:tr w:rsidR="00FE1A6F" w:rsidTr="00422E9D">
        <w:tc>
          <w:tcPr>
            <w:tcW w:w="8388" w:type="dxa"/>
          </w:tcPr>
          <w:p w:rsidR="00FE1A6F" w:rsidRDefault="00FE1A6F" w:rsidP="00347B17">
            <w:pPr>
              <w:ind w:left="0"/>
            </w:pPr>
            <w:r>
              <w:rPr>
                <w:rFonts w:hint="eastAsia"/>
                <w:shd w:val="clear" w:color="auto" w:fill="FFFFFF"/>
              </w:rPr>
              <w:t>#编辑/etc/xinetd.d/rsync  (可选步骤)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>#</w:t>
            </w:r>
            <w:r>
              <w:rPr>
                <w:rFonts w:hint="eastAsia"/>
                <w:shd w:val="clear" w:color="auto" w:fill="FFFFFF"/>
              </w:rPr>
              <w:t>rsync服务的监听由xinet来统一分配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shd w:val="clear" w:color="auto" w:fill="FFFFFF"/>
              </w:rPr>
              <w:t>service rsync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shd w:val="clear" w:color="auto" w:fill="FFFFFF"/>
              </w:rPr>
              <w:t>{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shd w:val="clear" w:color="auto" w:fill="FFFFFF"/>
              </w:rPr>
              <w:t>disable = no #将此项改为no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shd w:val="clear" w:color="auto" w:fill="FFFFFF"/>
              </w:rPr>
              <w:t>socket_type = stream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shd w:val="clear" w:color="auto" w:fill="FFFFFF"/>
              </w:rPr>
              <w:t>wait = no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shd w:val="clear" w:color="auto" w:fill="FFFFFF"/>
              </w:rPr>
              <w:t>user = root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shd w:val="clear" w:color="auto" w:fill="FFFFFF"/>
              </w:rPr>
              <w:t>server = /usr/bin/rsync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shd w:val="clear" w:color="auto" w:fill="FFFFFF"/>
              </w:rPr>
              <w:t>server_args = --daemon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shd w:val="clear" w:color="auto" w:fill="FFFFFF"/>
              </w:rPr>
              <w:t>log_on_failure += USERID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shd w:val="clear" w:color="auto" w:fill="FFFFFF"/>
              </w:rPr>
              <w:t>}</w:t>
            </w:r>
          </w:p>
        </w:tc>
      </w:tr>
      <w:tr w:rsidR="00D40920" w:rsidTr="00422E9D">
        <w:tc>
          <w:tcPr>
            <w:tcW w:w="8388" w:type="dxa"/>
          </w:tcPr>
          <w:p w:rsidR="00D40920" w:rsidRDefault="00D40920" w:rsidP="00F2241F">
            <w:pPr>
              <w:ind w:left="0"/>
            </w:pPr>
            <w:r>
              <w:rPr>
                <w:rFonts w:hint="eastAsia"/>
              </w:rPr>
              <w:lastRenderedPageBreak/>
              <w:t>#手工创建</w:t>
            </w:r>
            <w:r w:rsidRPr="00422E9D">
              <w:t>rsync</w:t>
            </w:r>
            <w:r>
              <w:rPr>
                <w:rFonts w:hint="eastAsia"/>
              </w:rPr>
              <w:t>配置文件/etc/rsyncd.conf</w:t>
            </w:r>
          </w:p>
        </w:tc>
      </w:tr>
      <w:tr w:rsidR="00D40920" w:rsidTr="00422E9D">
        <w:tc>
          <w:tcPr>
            <w:tcW w:w="8388" w:type="dxa"/>
          </w:tcPr>
          <w:p w:rsidR="00D40920" w:rsidRDefault="00D40920" w:rsidP="00D40920">
            <w:pPr>
              <w:ind w:left="0"/>
            </w:pPr>
            <w:r>
              <w:t>#指定备份的用户，nobody为任何用户</w:t>
            </w:r>
          </w:p>
          <w:p w:rsidR="00D40920" w:rsidRDefault="00D40920" w:rsidP="00D40920">
            <w:pPr>
              <w:ind w:left="0"/>
            </w:pPr>
            <w:r>
              <w:t>uid=nobody</w:t>
            </w:r>
          </w:p>
          <w:p w:rsidR="00D40920" w:rsidRDefault="00D40920" w:rsidP="00D40920">
            <w:pPr>
              <w:ind w:left="0"/>
            </w:pPr>
            <w:r>
              <w:t>#指定备份的组，nobody为任意组</w:t>
            </w:r>
          </w:p>
          <w:p w:rsidR="00D40920" w:rsidRDefault="00D40920" w:rsidP="00D40920">
            <w:pPr>
              <w:ind w:left="0"/>
            </w:pPr>
            <w:r>
              <w:t>gid=nobody</w:t>
            </w:r>
          </w:p>
          <w:p w:rsidR="00D40920" w:rsidRDefault="00D40920" w:rsidP="00D40920">
            <w:pPr>
              <w:ind w:left="0"/>
            </w:pPr>
            <w:r>
              <w:t>#如果"use chroot"指定为true，那么rsync在传输文件以前首先chroot到path参数所指定的目录下。这样做的原因是实现额外的安全防护，但是缺点是需要以roots权限，并且不能备份指向外部的符号</w:t>
            </w:r>
            <w:r w:rsidR="00F926F9">
              <w:rPr>
                <w:rFonts w:hint="eastAsia"/>
              </w:rPr>
              <w:t>，</w:t>
            </w:r>
            <w:r>
              <w:t>连接所指向的目录文件。默认情况下chroot值为true。</w:t>
            </w:r>
          </w:p>
          <w:p w:rsidR="00D40920" w:rsidRDefault="00C12972" w:rsidP="00D40920">
            <w:pPr>
              <w:ind w:left="0"/>
            </w:pPr>
            <w:r>
              <w:t>use</w:t>
            </w:r>
            <w:r w:rsidR="00D40920">
              <w:t xml:space="preserve"> chroot =no</w:t>
            </w:r>
          </w:p>
          <w:p w:rsidR="00D40920" w:rsidRDefault="00D40920" w:rsidP="00D40920">
            <w:pPr>
              <w:ind w:left="0"/>
            </w:pPr>
            <w:r>
              <w:t>#最大连接数</w:t>
            </w:r>
          </w:p>
          <w:p w:rsidR="00D40920" w:rsidRDefault="00D40920" w:rsidP="00D40920">
            <w:pPr>
              <w:ind w:left="0"/>
            </w:pPr>
            <w:r>
              <w:t>max connections=200</w:t>
            </w:r>
          </w:p>
          <w:p w:rsidR="00D40920" w:rsidRDefault="00D40920" w:rsidP="00D40920">
            <w:pPr>
              <w:ind w:left="0"/>
            </w:pPr>
            <w:r>
              <w:t>#覆盖客户端指定的超时时间</w:t>
            </w:r>
          </w:p>
          <w:p w:rsidR="00D40920" w:rsidRDefault="00D40920" w:rsidP="00D40920">
            <w:pPr>
              <w:ind w:left="0"/>
            </w:pPr>
            <w:r>
              <w:t>timeout=600</w:t>
            </w:r>
          </w:p>
          <w:p w:rsidR="00D40920" w:rsidRDefault="00D40920" w:rsidP="00D40920">
            <w:pPr>
              <w:ind w:left="0"/>
            </w:pPr>
            <w:r>
              <w:t>#端口号</w:t>
            </w:r>
          </w:p>
          <w:p w:rsidR="00D40920" w:rsidRDefault="00D40920" w:rsidP="00D40920">
            <w:pPr>
              <w:ind w:left="0"/>
            </w:pPr>
            <w:r>
              <w:t>port=873</w:t>
            </w:r>
          </w:p>
          <w:p w:rsidR="00D40920" w:rsidRDefault="00D40920" w:rsidP="00D40920">
            <w:pPr>
              <w:ind w:left="0"/>
            </w:pPr>
          </w:p>
          <w:p w:rsidR="00D40920" w:rsidRDefault="00D40920" w:rsidP="00D40920">
            <w:pPr>
              <w:ind w:left="0"/>
            </w:pPr>
            <w:r>
              <w:t>#pid，lock,log文件存放位置</w:t>
            </w:r>
          </w:p>
          <w:p w:rsidR="00D40920" w:rsidRDefault="00D40920" w:rsidP="00D40920">
            <w:pPr>
              <w:ind w:left="0"/>
            </w:pPr>
            <w:r>
              <w:t>pid file=/var/run/rsyncd.pid</w:t>
            </w:r>
          </w:p>
          <w:p w:rsidR="00D40920" w:rsidRDefault="00D40920" w:rsidP="00D40920">
            <w:pPr>
              <w:ind w:left="0"/>
            </w:pPr>
            <w:r>
              <w:t>lock file=/var/run/rsyncd.lock</w:t>
            </w:r>
          </w:p>
          <w:p w:rsidR="00D40920" w:rsidRDefault="00D40920" w:rsidP="00D40920">
            <w:pPr>
              <w:ind w:left="0"/>
            </w:pPr>
            <w:r>
              <w:t>log file=/var/log/rsyncd.log</w:t>
            </w:r>
          </w:p>
          <w:p w:rsidR="00D40920" w:rsidRDefault="00D40920" w:rsidP="00D40920">
            <w:pPr>
              <w:ind w:left="0"/>
            </w:pPr>
          </w:p>
          <w:p w:rsidR="00D40920" w:rsidRDefault="00D40920" w:rsidP="00D40920">
            <w:pPr>
              <w:ind w:left="0"/>
            </w:pPr>
            <w:r>
              <w:lastRenderedPageBreak/>
              <w:t>#backup模块是模块认证名，对外公布的名字</w:t>
            </w:r>
          </w:p>
          <w:p w:rsidR="00D40920" w:rsidRDefault="00D40920" w:rsidP="00D40920">
            <w:pPr>
              <w:ind w:left="0"/>
            </w:pPr>
            <w:r>
              <w:t>[backup]</w:t>
            </w:r>
          </w:p>
          <w:p w:rsidR="00D40920" w:rsidRDefault="00D40920" w:rsidP="00D40920">
            <w:pPr>
              <w:ind w:left="0"/>
            </w:pPr>
            <w:r>
              <w:t>#参与同步的目录</w:t>
            </w:r>
          </w:p>
          <w:p w:rsidR="00D40920" w:rsidRDefault="002D51BE" w:rsidP="00D40920">
            <w:pPr>
              <w:ind w:left="0"/>
            </w:pPr>
            <w:r w:rsidRPr="002D51BE">
              <w:t>path=</w:t>
            </w:r>
            <w:r w:rsidR="00D14AA5" w:rsidRPr="00D14AA5">
              <w:t>/home/k12/images/</w:t>
            </w:r>
          </w:p>
          <w:p w:rsidR="00D40920" w:rsidRDefault="00D40920" w:rsidP="00D40920">
            <w:pPr>
              <w:ind w:left="0"/>
            </w:pPr>
            <w:r>
              <w:t>#表示忽略一些无关的I/O错误</w:t>
            </w:r>
          </w:p>
          <w:p w:rsidR="00D40920" w:rsidRDefault="00D40920" w:rsidP="00D40920">
            <w:pPr>
              <w:ind w:left="0"/>
            </w:pPr>
            <w:r>
              <w:t>ignore errors</w:t>
            </w:r>
          </w:p>
          <w:p w:rsidR="00D40920" w:rsidRDefault="00D40920" w:rsidP="00D40920">
            <w:pPr>
              <w:ind w:left="0"/>
            </w:pPr>
            <w:r>
              <w:t>#允许读和写</w:t>
            </w:r>
          </w:p>
          <w:p w:rsidR="00D40920" w:rsidRDefault="00D40920" w:rsidP="00D40920">
            <w:pPr>
              <w:ind w:left="0"/>
            </w:pPr>
            <w:r>
              <w:t>read only=no</w:t>
            </w:r>
          </w:p>
          <w:p w:rsidR="00D40920" w:rsidRDefault="00D40920" w:rsidP="00D40920">
            <w:pPr>
              <w:ind w:left="0"/>
            </w:pPr>
            <w:r>
              <w:t>#不允许列清单</w:t>
            </w:r>
          </w:p>
          <w:p w:rsidR="00D40920" w:rsidRDefault="00D40920" w:rsidP="00D40920">
            <w:pPr>
              <w:ind w:left="0"/>
            </w:pPr>
            <w:r>
              <w:t>list=no</w:t>
            </w:r>
          </w:p>
          <w:p w:rsidR="00D40920" w:rsidRDefault="00D40920" w:rsidP="00D40920">
            <w:pPr>
              <w:ind w:left="0"/>
            </w:pPr>
            <w:r>
              <w:t>#允许某个网段进行连接</w:t>
            </w:r>
          </w:p>
          <w:p w:rsidR="00D40920" w:rsidRDefault="00D40920" w:rsidP="00D40920">
            <w:pPr>
              <w:ind w:left="0"/>
            </w:pPr>
            <w:r>
              <w:t>hosts allow=172.16.0.0/255.255.0.0</w:t>
            </w:r>
          </w:p>
          <w:p w:rsidR="00D40920" w:rsidRDefault="00D40920" w:rsidP="00D40920">
            <w:pPr>
              <w:ind w:left="0"/>
            </w:pPr>
            <w:r>
              <w:t>#认证的用户名，并非是真实存在的用户，也可以自行定义的用户</w:t>
            </w:r>
          </w:p>
          <w:p w:rsidR="00D40920" w:rsidRDefault="00D40920" w:rsidP="00D40920">
            <w:pPr>
              <w:ind w:left="0"/>
            </w:pPr>
            <w:r>
              <w:t>auth users=test</w:t>
            </w:r>
          </w:p>
          <w:p w:rsidR="00D40920" w:rsidRDefault="00D40920" w:rsidP="00D40920">
            <w:pPr>
              <w:ind w:left="0"/>
            </w:pPr>
            <w:r>
              <w:t>#密码文件存放地址</w:t>
            </w:r>
          </w:p>
          <w:p w:rsidR="00D40920" w:rsidRDefault="00D40920" w:rsidP="00D40920">
            <w:pPr>
              <w:ind w:left="0"/>
            </w:pPr>
            <w:r>
              <w:t>secrets file=/etc/rsyncd.password</w:t>
            </w:r>
          </w:p>
        </w:tc>
      </w:tr>
      <w:tr w:rsidR="002D51BE" w:rsidTr="00422E9D">
        <w:tc>
          <w:tcPr>
            <w:tcW w:w="8388" w:type="dxa"/>
          </w:tcPr>
          <w:p w:rsidR="002D51BE" w:rsidRDefault="00156498" w:rsidP="00D40920">
            <w:pPr>
              <w:ind w:left="0"/>
            </w:pPr>
            <w:r>
              <w:rPr>
                <w:rFonts w:hint="eastAsia"/>
              </w:rPr>
              <w:lastRenderedPageBreak/>
              <w:t>#配置密码文件</w:t>
            </w:r>
            <w:r w:rsidRPr="00156498">
              <w:t>rsyncd.password</w:t>
            </w:r>
          </w:p>
          <w:p w:rsidR="00156498" w:rsidRDefault="00156498" w:rsidP="00D40920">
            <w:pPr>
              <w:ind w:left="0"/>
            </w:pPr>
            <w:r w:rsidRPr="00156498">
              <w:t>echo "test:test" &gt; /etc/rsyncd.password</w:t>
            </w:r>
          </w:p>
          <w:p w:rsidR="00156498" w:rsidRDefault="00EC38A1" w:rsidP="00D40920">
            <w:pPr>
              <w:ind w:left="0"/>
            </w:pPr>
            <w:r w:rsidRPr="00EC38A1">
              <w:t>chmod 600 /etc/rsyncd.password</w:t>
            </w:r>
          </w:p>
        </w:tc>
      </w:tr>
      <w:tr w:rsidR="008F0ABF" w:rsidTr="00422E9D">
        <w:tc>
          <w:tcPr>
            <w:tcW w:w="8388" w:type="dxa"/>
          </w:tcPr>
          <w:p w:rsidR="0080749E" w:rsidRDefault="0080749E" w:rsidP="00D40920">
            <w:pPr>
              <w:ind w:left="0"/>
            </w:pPr>
            <w:r>
              <w:rPr>
                <w:rFonts w:hint="eastAsia"/>
              </w:rPr>
              <w:t>#</w:t>
            </w:r>
            <w:r w:rsidRPr="0080749E">
              <w:t>以 xinetd 运行 rsync 服务</w:t>
            </w:r>
          </w:p>
          <w:p w:rsidR="008F0ABF" w:rsidRDefault="008F0ABF" w:rsidP="00D40920">
            <w:pPr>
              <w:ind w:left="0"/>
            </w:pPr>
            <w:r w:rsidRPr="008F0ABF">
              <w:t>service xinetd restart</w:t>
            </w:r>
          </w:p>
          <w:p w:rsidR="008F0ABF" w:rsidRDefault="008F0ABF" w:rsidP="00D40920">
            <w:pPr>
              <w:ind w:left="0"/>
            </w:pPr>
            <w:r w:rsidRPr="008F0ABF">
              <w:t>netstat -a | grep rsync</w:t>
            </w:r>
          </w:p>
          <w:p w:rsidR="008F0ABF" w:rsidRDefault="008F0ABF" w:rsidP="00D40920">
            <w:pPr>
              <w:ind w:left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486400" cy="34290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49E" w:rsidTr="00422E9D">
        <w:tc>
          <w:tcPr>
            <w:tcW w:w="8388" w:type="dxa"/>
          </w:tcPr>
          <w:p w:rsidR="0080749E" w:rsidRDefault="0080749E" w:rsidP="00D40920">
            <w:pPr>
              <w:ind w:left="0"/>
            </w:pPr>
            <w:r>
              <w:rPr>
                <w:rFonts w:hint="eastAsia"/>
              </w:rPr>
              <w:t>#</w:t>
            </w:r>
            <w:r w:rsidR="00466AA4">
              <w:rPr>
                <w:rFonts w:hint="eastAsia"/>
              </w:rPr>
              <w:t>centos7</w:t>
            </w:r>
            <w:r w:rsidRPr="0080749E">
              <w:rPr>
                <w:rFonts w:hint="eastAsia"/>
              </w:rPr>
              <w:t>独立运行</w:t>
            </w:r>
            <w:r w:rsidRPr="0080749E">
              <w:t xml:space="preserve"> rsync 服务</w:t>
            </w:r>
          </w:p>
          <w:p w:rsidR="0080749E" w:rsidRDefault="0080749E" w:rsidP="00D40920">
            <w:pPr>
              <w:ind w:left="0"/>
            </w:pPr>
            <w:r w:rsidRPr="0080749E">
              <w:t>rsync --daemon</w:t>
            </w:r>
          </w:p>
        </w:tc>
      </w:tr>
      <w:tr w:rsidR="00B768E9" w:rsidTr="00422E9D">
        <w:tc>
          <w:tcPr>
            <w:tcW w:w="8388" w:type="dxa"/>
          </w:tcPr>
          <w:p w:rsidR="00B768E9" w:rsidRDefault="00B768E9" w:rsidP="00D40920">
            <w:pPr>
              <w:ind w:left="0"/>
            </w:pPr>
            <w:r>
              <w:rPr>
                <w:rFonts w:hint="eastAsia"/>
              </w:rPr>
              <w:t>#服务器端的目录修改相应的权限</w:t>
            </w:r>
          </w:p>
          <w:p w:rsidR="00B768E9" w:rsidRDefault="00B768E9" w:rsidP="00D40920">
            <w:pPr>
              <w:ind w:left="0"/>
            </w:pPr>
            <w:r w:rsidRPr="00B768E9">
              <w:t>chmod -R  777 /home/k12/images</w:t>
            </w:r>
          </w:p>
          <w:p w:rsidR="00B768E9" w:rsidRPr="008F0ABF" w:rsidRDefault="00B768E9" w:rsidP="00D40920">
            <w:pPr>
              <w:ind w:left="0"/>
            </w:pPr>
          </w:p>
        </w:tc>
      </w:tr>
    </w:tbl>
    <w:p w:rsidR="00F2241F" w:rsidRDefault="00F2241F" w:rsidP="00F2241F"/>
    <w:p w:rsidR="00EC38A1" w:rsidRDefault="00EC38A1" w:rsidP="00EC38A1">
      <w:pPr>
        <w:pStyle w:val="Heading3"/>
      </w:pPr>
      <w:r>
        <w:rPr>
          <w:rFonts w:hint="eastAsia"/>
        </w:rPr>
        <w:lastRenderedPageBreak/>
        <w:t>客户端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EC38A1" w:rsidTr="003D311C">
        <w:trPr>
          <w:trHeight w:val="2258"/>
        </w:trPr>
        <w:tc>
          <w:tcPr>
            <w:tcW w:w="8388" w:type="dxa"/>
          </w:tcPr>
          <w:p w:rsidR="008F0ABF" w:rsidRDefault="008F0ABF" w:rsidP="00EC38A1">
            <w:pPr>
              <w:ind w:left="0"/>
            </w:pPr>
            <w:r>
              <w:rPr>
                <w:rFonts w:hint="eastAsia"/>
              </w:rPr>
              <w:t>#安装</w:t>
            </w:r>
          </w:p>
          <w:p w:rsidR="003D311C" w:rsidRDefault="003D311C" w:rsidP="003D311C">
            <w:pPr>
              <w:ind w:left="0"/>
            </w:pPr>
            <w:r>
              <w:rPr>
                <w:rFonts w:hint="eastAsia"/>
              </w:rPr>
              <w:t>#检查rsync是否安装</w:t>
            </w:r>
          </w:p>
          <w:p w:rsidR="003D311C" w:rsidRDefault="003D311C" w:rsidP="003D311C">
            <w:pPr>
              <w:ind w:left="0"/>
            </w:pPr>
            <w:r w:rsidRPr="00422E9D">
              <w:t>rpm -qa | grep rsync</w:t>
            </w:r>
          </w:p>
          <w:p w:rsidR="003D311C" w:rsidRDefault="003D311C" w:rsidP="003D311C">
            <w:pPr>
              <w:ind w:left="0"/>
            </w:pPr>
            <w:r>
              <w:rPr>
                <w:rFonts w:hint="eastAsia"/>
              </w:rPr>
              <w:t>#安装</w:t>
            </w:r>
            <w:r w:rsidRPr="00422E9D">
              <w:t>rsync</w:t>
            </w:r>
          </w:p>
          <w:p w:rsidR="00EC38A1" w:rsidRDefault="003D311C" w:rsidP="008F0ABF">
            <w:pPr>
              <w:ind w:left="0"/>
            </w:pPr>
            <w:r w:rsidRPr="00422E9D">
              <w:t>yum -y  install  rsync</w:t>
            </w:r>
          </w:p>
        </w:tc>
      </w:tr>
      <w:tr w:rsidR="008F0ABF" w:rsidTr="00EC38A1">
        <w:tc>
          <w:tcPr>
            <w:tcW w:w="8388" w:type="dxa"/>
          </w:tcPr>
          <w:p w:rsidR="008F0ABF" w:rsidRDefault="008F0ABF" w:rsidP="008F0ABF">
            <w:pPr>
              <w:ind w:left="0"/>
            </w:pPr>
            <w:r>
              <w:rPr>
                <w:rFonts w:hint="eastAsia"/>
              </w:rPr>
              <w:t>#配置</w:t>
            </w:r>
          </w:p>
          <w:p w:rsidR="00F81C20" w:rsidRDefault="00E151F9" w:rsidP="00F81C20">
            <w:pPr>
              <w:ind w:left="0"/>
            </w:pPr>
            <w:r>
              <w:t>echo "test</w:t>
            </w:r>
            <w:r w:rsidR="00F81C20" w:rsidRPr="00156498">
              <w:t>" &gt; /etc/rsyncd.password</w:t>
            </w:r>
          </w:p>
          <w:p w:rsidR="008F0ABF" w:rsidRDefault="00F81C20" w:rsidP="00F81C20">
            <w:pPr>
              <w:ind w:left="0"/>
            </w:pPr>
            <w:r w:rsidRPr="00EC38A1">
              <w:t>chmod 600 /etc/rsyncd.password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EC38A1" w:rsidRDefault="00EC38A1" w:rsidP="00EC38A1"/>
    <w:p w:rsidR="008F0ABF" w:rsidRDefault="008F0ABF" w:rsidP="008F0ABF">
      <w:pPr>
        <w:pStyle w:val="Heading1"/>
      </w:pPr>
      <w:r>
        <w:t>R</w:t>
      </w:r>
      <w:r>
        <w:rPr>
          <w:rFonts w:hint="eastAsia"/>
        </w:rPr>
        <w:t>sync</w:t>
      </w:r>
      <w:r>
        <w:rPr>
          <w:rFonts w:hint="eastAsia"/>
        </w:rPr>
        <w:t>命令的使用</w:t>
      </w:r>
    </w:p>
    <w:p w:rsidR="008F0ABF" w:rsidRDefault="005A4CB3" w:rsidP="008F0ABF">
      <w:r>
        <w:rPr>
          <w:rFonts w:hint="eastAsia"/>
        </w:rPr>
        <w:t>rsync常用选项：</w:t>
      </w:r>
    </w:p>
    <w:p w:rsidR="005A4CB3" w:rsidRDefault="005A4CB3" w:rsidP="005A4CB3">
      <w:pPr>
        <w:pStyle w:val="ListParagraph"/>
        <w:numPr>
          <w:ilvl w:val="0"/>
          <w:numId w:val="17"/>
        </w:numPr>
      </w:pPr>
      <w:r>
        <w:t>-v --berbose：详细模式输出</w:t>
      </w:r>
    </w:p>
    <w:p w:rsidR="00CE00B8" w:rsidRDefault="00CE00B8" w:rsidP="005A4CB3">
      <w:pPr>
        <w:pStyle w:val="ListParagraph"/>
        <w:numPr>
          <w:ilvl w:val="0"/>
          <w:numId w:val="17"/>
        </w:numPr>
      </w:pPr>
      <w:r w:rsidRPr="00CE00B8">
        <w:t>-a,--archive  归档模式，表示以递归的方式传输文件，并保持所有文件属性不变，相当于使用了组合参数</w:t>
      </w:r>
      <w:r>
        <w:t>-r</w:t>
      </w:r>
      <w:r>
        <w:rPr>
          <w:rFonts w:hint="eastAsia"/>
        </w:rPr>
        <w:t>l</w:t>
      </w:r>
      <w:r w:rsidRPr="00CE00B8">
        <w:t>p</w:t>
      </w:r>
      <w:r>
        <w:rPr>
          <w:rFonts w:hint="eastAsia"/>
        </w:rPr>
        <w:t>og</w:t>
      </w:r>
      <w:r>
        <w:t>t</w:t>
      </w:r>
      <w:r w:rsidRPr="00CE00B8">
        <w:t>D;</w:t>
      </w:r>
    </w:p>
    <w:p w:rsidR="005A4CB3" w:rsidRDefault="005A4CB3" w:rsidP="005A4CB3">
      <w:pPr>
        <w:pStyle w:val="ListParagraph"/>
        <w:numPr>
          <w:ilvl w:val="0"/>
          <w:numId w:val="17"/>
        </w:numPr>
      </w:pPr>
      <w:r>
        <w:t>-r --recursive：对子目录以递归模式处理</w:t>
      </w:r>
    </w:p>
    <w:p w:rsidR="00CE00B8" w:rsidRDefault="00CE00B8" w:rsidP="005A4CB3">
      <w:pPr>
        <w:pStyle w:val="ListParagraph"/>
        <w:numPr>
          <w:ilvl w:val="0"/>
          <w:numId w:val="17"/>
        </w:numPr>
      </w:pPr>
      <w:r w:rsidRPr="00CE00B8">
        <w:t>-l, --links 保留软链结;</w:t>
      </w:r>
    </w:p>
    <w:p w:rsidR="005A4CB3" w:rsidRDefault="005A4CB3" w:rsidP="005A4CB3">
      <w:pPr>
        <w:pStyle w:val="ListParagraph"/>
        <w:numPr>
          <w:ilvl w:val="0"/>
          <w:numId w:val="17"/>
        </w:numPr>
      </w:pPr>
      <w:r>
        <w:t>-p --perms：保持文件权限</w:t>
      </w:r>
    </w:p>
    <w:p w:rsidR="005A4CB3" w:rsidRDefault="005A4CB3" w:rsidP="005A4CB3">
      <w:pPr>
        <w:pStyle w:val="ListParagraph"/>
        <w:numPr>
          <w:ilvl w:val="0"/>
          <w:numId w:val="17"/>
        </w:numPr>
      </w:pPr>
      <w:r>
        <w:t>-o --owner：保持文件所属主信息</w:t>
      </w:r>
    </w:p>
    <w:p w:rsidR="005A4CB3" w:rsidRDefault="005A4CB3" w:rsidP="005A4CB3">
      <w:pPr>
        <w:pStyle w:val="ListParagraph"/>
        <w:numPr>
          <w:ilvl w:val="0"/>
          <w:numId w:val="17"/>
        </w:numPr>
      </w:pPr>
      <w:r>
        <w:t>-g --group：保持文件所属组信息</w:t>
      </w:r>
    </w:p>
    <w:p w:rsidR="005A4CB3" w:rsidRDefault="005A4CB3" w:rsidP="005A4CB3">
      <w:pPr>
        <w:pStyle w:val="ListParagraph"/>
        <w:numPr>
          <w:ilvl w:val="0"/>
          <w:numId w:val="17"/>
        </w:numPr>
      </w:pPr>
      <w:r>
        <w:t>-t --times：保持文件时间信息</w:t>
      </w:r>
    </w:p>
    <w:p w:rsidR="00F96844" w:rsidRDefault="00F96844" w:rsidP="005A4CB3">
      <w:pPr>
        <w:pStyle w:val="ListParagraph"/>
        <w:numPr>
          <w:ilvl w:val="0"/>
          <w:numId w:val="17"/>
        </w:numPr>
      </w:pPr>
      <w:r w:rsidRPr="00F96844">
        <w:t>-D, --devices 保持设备文件信息;</w:t>
      </w:r>
    </w:p>
    <w:p w:rsidR="005A4CB3" w:rsidRDefault="005A4CB3" w:rsidP="005A4CB3">
      <w:pPr>
        <w:pStyle w:val="ListParagraph"/>
        <w:numPr>
          <w:ilvl w:val="0"/>
          <w:numId w:val="17"/>
        </w:numPr>
      </w:pPr>
      <w:r>
        <w:t>--delete：删除那些目标文件中有而源文件中没有的文件。保持cs数据完全一致</w:t>
      </w:r>
    </w:p>
    <w:p w:rsidR="005A4CB3" w:rsidRDefault="005A4CB3" w:rsidP="005A4CB3">
      <w:pPr>
        <w:pStyle w:val="ListParagraph"/>
        <w:numPr>
          <w:ilvl w:val="0"/>
          <w:numId w:val="17"/>
        </w:numPr>
      </w:pPr>
      <w:r>
        <w:t>-z --compress：对备份文件在传输时候进行压缩处理</w:t>
      </w:r>
    </w:p>
    <w:p w:rsidR="005A4CB3" w:rsidRDefault="005A4CB3" w:rsidP="005A4CB3">
      <w:pPr>
        <w:pStyle w:val="ListParagraph"/>
        <w:numPr>
          <w:ilvl w:val="0"/>
          <w:numId w:val="17"/>
        </w:numPr>
      </w:pPr>
      <w:r>
        <w:t>--exclude=pattern：排除不需要传输的文件模式</w:t>
      </w:r>
    </w:p>
    <w:p w:rsidR="005A4CB3" w:rsidRDefault="005A4CB3" w:rsidP="005A4CB3">
      <w:pPr>
        <w:pStyle w:val="ListParagraph"/>
        <w:numPr>
          <w:ilvl w:val="0"/>
          <w:numId w:val="17"/>
        </w:numPr>
      </w:pPr>
      <w:r>
        <w:t>--include=pattern：不排除徐璈传输的文件模式</w:t>
      </w:r>
    </w:p>
    <w:p w:rsidR="005A4CB3" w:rsidRDefault="005A4CB3" w:rsidP="005A4CB3">
      <w:pPr>
        <w:pStyle w:val="ListParagraph"/>
        <w:numPr>
          <w:ilvl w:val="0"/>
          <w:numId w:val="17"/>
        </w:numPr>
      </w:pPr>
      <w:r>
        <w:t>--exclude-from=file：排除file中指定模式的文件</w:t>
      </w:r>
    </w:p>
    <w:p w:rsidR="005A4CB3" w:rsidRDefault="005A4CB3" w:rsidP="005A4CB3">
      <w:pPr>
        <w:pStyle w:val="ListParagraph"/>
        <w:numPr>
          <w:ilvl w:val="0"/>
          <w:numId w:val="17"/>
        </w:numPr>
      </w:pPr>
      <w:r>
        <w:t>--include-from=file：不排除file指定模式匹配的文件</w:t>
      </w:r>
    </w:p>
    <w:p w:rsidR="00346195" w:rsidRDefault="00346195" w:rsidP="00346195">
      <w:pPr>
        <w:pStyle w:val="Heading2"/>
        <w:numPr>
          <w:ilvl w:val="0"/>
          <w:numId w:val="22"/>
        </w:numPr>
      </w:pPr>
      <w:r w:rsidRPr="00346195">
        <w:rPr>
          <w:rFonts w:hint="eastAsia"/>
        </w:rPr>
        <w:lastRenderedPageBreak/>
        <w:t>Rsync</w:t>
      </w:r>
      <w:r w:rsidRPr="00346195">
        <w:rPr>
          <w:rFonts w:hint="eastAsia"/>
        </w:rPr>
        <w:t>的命令格式</w:t>
      </w:r>
      <w:r>
        <w:rPr>
          <w:rFonts w:hint="eastAsia"/>
        </w:rPr>
        <w:t xml:space="preserve">　</w:t>
      </w:r>
    </w:p>
    <w:p w:rsidR="00346195" w:rsidRDefault="00346195" w:rsidP="00346195">
      <w:r>
        <w:t xml:space="preserve">rsync [OPTION]... SRC DEST </w:t>
      </w:r>
    </w:p>
    <w:p w:rsidR="00346195" w:rsidRDefault="00346195" w:rsidP="00346195">
      <w:r>
        <w:t xml:space="preserve">rsync [OPTION]... SRC [USER@]HOST:DEST </w:t>
      </w:r>
    </w:p>
    <w:p w:rsidR="00346195" w:rsidRDefault="00346195" w:rsidP="00346195">
      <w:r>
        <w:t xml:space="preserve">rsync [OPTION]... [USER@]HOST:SRC DEST </w:t>
      </w:r>
    </w:p>
    <w:p w:rsidR="00346195" w:rsidRDefault="00346195" w:rsidP="00346195">
      <w:r>
        <w:t xml:space="preserve">rsync [OPTION]... [USER@]HOST::SRC DEST </w:t>
      </w:r>
    </w:p>
    <w:p w:rsidR="00346195" w:rsidRDefault="00346195" w:rsidP="00346195">
      <w:r>
        <w:t xml:space="preserve">rsync [OPTION]... SRC [USER@]HOST::DEST </w:t>
      </w:r>
    </w:p>
    <w:p w:rsidR="00346195" w:rsidRDefault="00346195" w:rsidP="00346195">
      <w:r>
        <w:t xml:space="preserve">rsync [OPTION]... rsync://[USER@]HOST[:PORT]/SRC [DEST] </w:t>
      </w:r>
    </w:p>
    <w:p w:rsidR="00346195" w:rsidRDefault="00346195" w:rsidP="00346195">
      <w:r>
        <w:rPr>
          <w:rFonts w:hint="eastAsia"/>
        </w:rPr>
        <w:t>对应于以上六种命令格式，</w:t>
      </w:r>
      <w:r>
        <w:t xml:space="preserve">rsync有六种不同的工作模式： </w:t>
      </w:r>
    </w:p>
    <w:p w:rsidR="00346195" w:rsidRDefault="00346195" w:rsidP="00346195">
      <w:pPr>
        <w:pStyle w:val="ListParagraph"/>
        <w:numPr>
          <w:ilvl w:val="0"/>
          <w:numId w:val="23"/>
        </w:numPr>
      </w:pPr>
      <w:r>
        <w:t xml:space="preserve">拷贝本地文件。当SRC和DES路径信息都不包含有单个冒号":"分隔符时就启动这种工作模式。如：rsync -a /data /backup </w:t>
      </w:r>
    </w:p>
    <w:p w:rsidR="00346195" w:rsidRDefault="00346195" w:rsidP="00346195">
      <w:pPr>
        <w:pStyle w:val="ListParagraph"/>
        <w:numPr>
          <w:ilvl w:val="0"/>
          <w:numId w:val="23"/>
        </w:numPr>
      </w:pPr>
      <w:r>
        <w:t xml:space="preserve">使用一个远程shell程序(如rsh、ssh)来实现将本地机器的内容拷贝到远程机器。当DST路径地址包含单个冒号":"分隔符时启动该模式。如：rsync -avz *.c foo:src </w:t>
      </w:r>
    </w:p>
    <w:p w:rsidR="00346195" w:rsidRDefault="00346195" w:rsidP="00346195">
      <w:pPr>
        <w:pStyle w:val="ListParagraph"/>
        <w:numPr>
          <w:ilvl w:val="0"/>
          <w:numId w:val="23"/>
        </w:numPr>
      </w:pPr>
      <w:r>
        <w:t xml:space="preserve">使用一个远程shell程序(如rsh、ssh)来实现将远程机器的内容拷贝到本地机器。当SRC地址路径包含单个冒号":"分隔符时启动该模式。如：rsync -avz foo:src/bar /data </w:t>
      </w:r>
    </w:p>
    <w:p w:rsidR="00346195" w:rsidRDefault="00346195" w:rsidP="00346195">
      <w:pPr>
        <w:pStyle w:val="ListParagraph"/>
        <w:numPr>
          <w:ilvl w:val="0"/>
          <w:numId w:val="23"/>
        </w:numPr>
      </w:pPr>
      <w:r>
        <w:t xml:space="preserve">从远程rsync服务器中拷贝文件到本地机。当SRC路径信息包含"::"分隔符时启动该模式。如：rsync -av root@172.16.78.192::www /databack </w:t>
      </w:r>
    </w:p>
    <w:p w:rsidR="00346195" w:rsidRDefault="00346195" w:rsidP="00346195">
      <w:pPr>
        <w:pStyle w:val="ListParagraph"/>
        <w:numPr>
          <w:ilvl w:val="0"/>
          <w:numId w:val="23"/>
        </w:numPr>
      </w:pPr>
      <w:r>
        <w:t xml:space="preserve">从本地机器拷贝文件到远程rsync服务器中。当DST路径信息包含"::"分隔符时启动该模式。如：rsync -av /databack root@172.16.78.192::www </w:t>
      </w:r>
    </w:p>
    <w:p w:rsidR="00346195" w:rsidRDefault="00346195" w:rsidP="00346195">
      <w:pPr>
        <w:pStyle w:val="ListParagraph"/>
        <w:numPr>
          <w:ilvl w:val="0"/>
          <w:numId w:val="23"/>
        </w:numPr>
      </w:pPr>
      <w:r>
        <w:t>列远程机的文件列表。这类似于rsync传输，不过只要在命令中省略掉本地机信息即可。如：rsync -v rsync://172.16.78.192/wwwcccsss</w:t>
      </w:r>
      <w:r>
        <w:rPr>
          <w:rFonts w:hint="eastAsia"/>
        </w:rPr>
        <w:t xml:space="preserve">　</w:t>
      </w:r>
    </w:p>
    <w:p w:rsidR="00346195" w:rsidRDefault="00346195" w:rsidP="00346195"/>
    <w:p w:rsidR="005A4CB3" w:rsidRDefault="00D47BB8" w:rsidP="00346195">
      <w:pPr>
        <w:pStyle w:val="Heading2"/>
      </w:pPr>
      <w:r>
        <w:t>R</w:t>
      </w:r>
      <w:r>
        <w:rPr>
          <w:rFonts w:hint="eastAsia"/>
        </w:rPr>
        <w:t>sync</w:t>
      </w:r>
      <w:r>
        <w:rPr>
          <w:rFonts w:hint="eastAsia"/>
        </w:rPr>
        <w:t>同步脚本</w:t>
      </w:r>
    </w:p>
    <w:p w:rsidR="001C49B6" w:rsidRDefault="00B768E9" w:rsidP="001C49B6">
      <w:r w:rsidRPr="00B768E9">
        <w:t>rsync -vzr</w:t>
      </w:r>
      <w:r w:rsidR="008E05D5">
        <w:rPr>
          <w:rFonts w:hint="eastAsia"/>
        </w:rPr>
        <w:t>t</w:t>
      </w:r>
      <w:r w:rsidRPr="00B768E9">
        <w:t>opg --progress --delete test@172.16.129.201::backup /home/k12/images/  --passwor</w:t>
      </w:r>
      <w:r w:rsidR="00C351F7">
        <w:t>d-file=/etc/rsyncd.</w:t>
      </w:r>
      <w:r w:rsidR="00C351F7">
        <w:rPr>
          <w:rFonts w:hint="eastAsia"/>
        </w:rPr>
        <w:t>password</w:t>
      </w:r>
    </w:p>
    <w:p w:rsidR="000C11EA" w:rsidRDefault="000C11EA" w:rsidP="001C49B6"/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B768E9" w:rsidTr="00B768E9">
        <w:tc>
          <w:tcPr>
            <w:tcW w:w="8388" w:type="dxa"/>
          </w:tcPr>
          <w:p w:rsidR="000C11EA" w:rsidRDefault="000C11EA" w:rsidP="000C11EA">
            <w:pPr>
              <w:ind w:left="0"/>
            </w:pPr>
            <w:r>
              <w:t>#!/bin/bash</w:t>
            </w:r>
          </w:p>
          <w:p w:rsidR="000C11EA" w:rsidRDefault="000C11EA" w:rsidP="000C11EA">
            <w:pPr>
              <w:ind w:left="0"/>
            </w:pPr>
            <w:r>
              <w:t>RSYNC_SERVER=172.16.129.201</w:t>
            </w:r>
          </w:p>
          <w:p w:rsidR="000C11EA" w:rsidRDefault="000C11EA" w:rsidP="000C11EA">
            <w:pPr>
              <w:ind w:left="0"/>
            </w:pPr>
            <w:r>
              <w:t>RSYNC_USER=test</w:t>
            </w:r>
          </w:p>
          <w:p w:rsidR="000C11EA" w:rsidRDefault="000C11EA" w:rsidP="000C11EA">
            <w:pPr>
              <w:ind w:left="0"/>
            </w:pPr>
            <w:r>
              <w:t>RSYNC_MODULE=backup</w:t>
            </w:r>
          </w:p>
          <w:p w:rsidR="000C11EA" w:rsidRDefault="000C11EA" w:rsidP="000C11EA">
            <w:pPr>
              <w:ind w:left="0"/>
            </w:pPr>
            <w:r>
              <w:t>RSYNC_PASS=/etc/rsyncd.password</w:t>
            </w:r>
          </w:p>
          <w:p w:rsidR="000C11EA" w:rsidRDefault="000C11EA" w:rsidP="000C11EA">
            <w:pPr>
              <w:ind w:left="0"/>
            </w:pPr>
            <w:r>
              <w:t>RSYNC_LOG=/var/run/rsync.log</w:t>
            </w:r>
          </w:p>
          <w:p w:rsidR="000C11EA" w:rsidRDefault="000C11EA" w:rsidP="000C11EA">
            <w:pPr>
              <w:ind w:left="0"/>
            </w:pPr>
            <w:r>
              <w:t>LOCAL_DIR=/home/k12/images/</w:t>
            </w:r>
          </w:p>
          <w:p w:rsidR="000C11EA" w:rsidRDefault="000C11EA" w:rsidP="000C11EA">
            <w:pPr>
              <w:ind w:left="0"/>
            </w:pPr>
            <w:r>
              <w:t>RSYNC=/usr/bin/rsync</w:t>
            </w:r>
          </w:p>
          <w:p w:rsidR="000C11EA" w:rsidRDefault="000C11EA" w:rsidP="000C11EA">
            <w:pPr>
              <w:ind w:left="0"/>
            </w:pPr>
            <w:r>
              <w:t>PING=/bin/ping</w:t>
            </w:r>
          </w:p>
          <w:p w:rsidR="000C11EA" w:rsidRDefault="000C11EA" w:rsidP="000C11EA">
            <w:pPr>
              <w:ind w:left="0"/>
            </w:pPr>
          </w:p>
          <w:p w:rsidR="000C11EA" w:rsidRDefault="000C11EA" w:rsidP="000C11EA">
            <w:pPr>
              <w:ind w:left="0"/>
            </w:pPr>
          </w:p>
          <w:p w:rsidR="000C11EA" w:rsidRDefault="000C11EA" w:rsidP="000C11EA">
            <w:pPr>
              <w:ind w:left="0"/>
            </w:pPr>
            <w:r>
              <w:t>run_rsync(){</w:t>
            </w:r>
          </w:p>
          <w:p w:rsidR="000C11EA" w:rsidRDefault="000C11EA" w:rsidP="000C11EA">
            <w:pPr>
              <w:ind w:left="0"/>
            </w:pPr>
            <w:r>
              <w:t xml:space="preserve">  echo "Staring Rsync at $(date)" | tee -a $RSYNC_LOG</w:t>
            </w:r>
          </w:p>
          <w:p w:rsidR="000C11EA" w:rsidRDefault="000C11EA" w:rsidP="000C11EA">
            <w:pPr>
              <w:ind w:left="0"/>
            </w:pPr>
            <w:r>
              <w:t xml:space="preserve">  $RSYNC -vzrtopg --progress --delete test@$RSYNC_SERVER::$RSYNC_MODULE $LOCAL_DIR  --password-file=$RSYNC_PASS</w:t>
            </w:r>
          </w:p>
          <w:p w:rsidR="000C11EA" w:rsidRDefault="000C11EA" w:rsidP="000C11EA">
            <w:pPr>
              <w:ind w:left="0"/>
            </w:pPr>
            <w:r>
              <w:t xml:space="preserve">  echo "Rsync Finished at $(date)" | tee -a $RSYNC_LOG</w:t>
            </w:r>
          </w:p>
          <w:p w:rsidR="000C11EA" w:rsidRDefault="000C11EA" w:rsidP="000C11EA">
            <w:pPr>
              <w:ind w:left="0"/>
            </w:pPr>
            <w:r>
              <w:t>}</w:t>
            </w:r>
          </w:p>
          <w:p w:rsidR="000C11EA" w:rsidRDefault="000C11EA" w:rsidP="000C11EA">
            <w:pPr>
              <w:ind w:left="0"/>
            </w:pPr>
          </w:p>
          <w:p w:rsidR="000C11EA" w:rsidRDefault="000C11EA" w:rsidP="000C11EA">
            <w:pPr>
              <w:ind w:left="0"/>
            </w:pPr>
            <w:r>
              <w:t xml:space="preserve">test_alive() { </w:t>
            </w:r>
          </w:p>
          <w:p w:rsidR="000C11EA" w:rsidRDefault="000C11EA" w:rsidP="000C11EA">
            <w:pPr>
              <w:ind w:left="0"/>
            </w:pPr>
            <w:r>
              <w:t xml:space="preserve">  $PING $RSYNC_SERVER -c 3 -w 3</w:t>
            </w:r>
          </w:p>
          <w:p w:rsidR="000C11EA" w:rsidRDefault="000C11EA" w:rsidP="000C11EA">
            <w:pPr>
              <w:ind w:left="0"/>
            </w:pPr>
            <w:r>
              <w:t xml:space="preserve">  if [ $? -ne 0 ]; then</w:t>
            </w:r>
          </w:p>
          <w:p w:rsidR="000C11EA" w:rsidRDefault="000C11EA" w:rsidP="000C11EA">
            <w:pPr>
              <w:ind w:left="0"/>
            </w:pPr>
            <w:r>
              <w:t xml:space="preserve">    echo "Server down at $(date)" &gt;&gt;  $RSYNC_LOG</w:t>
            </w:r>
          </w:p>
          <w:p w:rsidR="000C11EA" w:rsidRDefault="000C11EA" w:rsidP="000C11EA">
            <w:pPr>
              <w:ind w:left="0"/>
            </w:pPr>
            <w:r>
              <w:tab/>
              <w:t>exit 1</w:t>
            </w:r>
          </w:p>
          <w:p w:rsidR="000C11EA" w:rsidRDefault="000C11EA" w:rsidP="000C11EA">
            <w:pPr>
              <w:ind w:left="0"/>
            </w:pPr>
            <w:r>
              <w:t xml:space="preserve">  fi</w:t>
            </w:r>
          </w:p>
          <w:p w:rsidR="000C11EA" w:rsidRDefault="000C11EA" w:rsidP="000C11EA">
            <w:pPr>
              <w:ind w:left="0"/>
            </w:pPr>
            <w:r>
              <w:t>}</w:t>
            </w:r>
          </w:p>
          <w:p w:rsidR="000C11EA" w:rsidRDefault="000C11EA" w:rsidP="000C11EA">
            <w:pPr>
              <w:ind w:left="0"/>
            </w:pPr>
          </w:p>
          <w:p w:rsidR="000C11EA" w:rsidRDefault="000C11EA" w:rsidP="000C11EA">
            <w:pPr>
              <w:ind w:left="0"/>
            </w:pPr>
            <w:r>
              <w:t>test_alive &amp;&gt; /dev/null</w:t>
            </w:r>
          </w:p>
          <w:p w:rsidR="00B768E9" w:rsidRDefault="000C11EA" w:rsidP="000C11EA">
            <w:pPr>
              <w:ind w:left="0"/>
            </w:pPr>
            <w:r>
              <w:t>run_rsync</w:t>
            </w:r>
          </w:p>
        </w:tc>
      </w:tr>
    </w:tbl>
    <w:p w:rsidR="00B768E9" w:rsidRDefault="0080749E" w:rsidP="001C49B6">
      <w:r>
        <w:rPr>
          <w:rFonts w:hint="eastAsia"/>
        </w:rPr>
        <w:t>例如：</w:t>
      </w:r>
      <w:r w:rsidRPr="0080749E">
        <w:t>rsync -vzrtopg --progress --delete test@218.244.141.167::backup /home/k12/images/  --password-file=/etc/rsyncd.password</w:t>
      </w:r>
    </w:p>
    <w:p w:rsidR="00342B2B" w:rsidRDefault="002F4475" w:rsidP="001C49B6">
      <w:r>
        <w:lastRenderedPageBreak/>
        <w:t>rsync -</w:t>
      </w:r>
      <w:r w:rsidR="00342B2B" w:rsidRPr="0080749E">
        <w:t>zrtopg --delete test@218.244.141.167::backup /home/k12/images/  --password-file=/etc/rsyncd.password</w:t>
      </w:r>
    </w:p>
    <w:p w:rsidR="00D056FF" w:rsidRDefault="00D056FF" w:rsidP="001C49B6"/>
    <w:p w:rsidR="00D056FF" w:rsidRDefault="00D056FF" w:rsidP="00D056FF">
      <w:pPr>
        <w:pStyle w:val="Heading2"/>
      </w:pPr>
      <w:r>
        <w:rPr>
          <w:rFonts w:hint="eastAsia"/>
        </w:rPr>
        <w:t>脚本常见错误</w:t>
      </w:r>
    </w:p>
    <w:p w:rsidR="00D056FF" w:rsidRDefault="00D056FF" w:rsidP="00D056FF">
      <w:pPr>
        <w:pStyle w:val="Heading3"/>
        <w:numPr>
          <w:ilvl w:val="0"/>
          <w:numId w:val="19"/>
        </w:numPr>
      </w:pPr>
      <w:r>
        <w:rPr>
          <w:rFonts w:hint="eastAsia"/>
        </w:rPr>
        <w:t>问题</w:t>
      </w:r>
      <w:r>
        <w:t xml:space="preserve"> @ERROR: chroot failed</w:t>
      </w:r>
    </w:p>
    <w:p w:rsidR="00D056FF" w:rsidRDefault="00D056FF" w:rsidP="00D056FF">
      <w:r>
        <w:t>@ERROR: chroot failed rsync error: error starting client-server protocol (code 5) at main.c(1503) [receiver=3.0.6]</w:t>
      </w:r>
    </w:p>
    <w:p w:rsidR="00D056FF" w:rsidRDefault="00D056FF" w:rsidP="00D056FF">
      <w:r>
        <w:rPr>
          <w:rFonts w:hint="eastAsia"/>
        </w:rPr>
        <w:t>原因：服务器端的目录不存在或无权限。</w:t>
      </w:r>
    </w:p>
    <w:p w:rsidR="00D056FF" w:rsidRDefault="00D056FF" w:rsidP="00D056FF">
      <w:r>
        <w:rPr>
          <w:rFonts w:hint="eastAsia"/>
        </w:rPr>
        <w:t>解决办法：创建目录并修正权限可解决问题。</w:t>
      </w:r>
    </w:p>
    <w:p w:rsidR="00D056FF" w:rsidRDefault="00D056FF" w:rsidP="00D056FF"/>
    <w:p w:rsidR="00D056FF" w:rsidRDefault="00D056FF" w:rsidP="00D056FF">
      <w:pPr>
        <w:pStyle w:val="Heading3"/>
      </w:pPr>
      <w:r>
        <w:rPr>
          <w:rFonts w:hint="eastAsia"/>
        </w:rPr>
        <w:t>问题</w:t>
      </w:r>
      <w:r>
        <w:t xml:space="preserve"> skipping non-regular file</w:t>
      </w:r>
    </w:p>
    <w:p w:rsidR="00D056FF" w:rsidRDefault="00D056FF" w:rsidP="00D056FF">
      <w:r>
        <w:t>receiving incremental file list</w:t>
      </w:r>
    </w:p>
    <w:p w:rsidR="00D056FF" w:rsidRDefault="00D056FF" w:rsidP="00D056FF">
      <w:r>
        <w:t>skipping non-regular file “vendor/bin/doctrine”</w:t>
      </w:r>
    </w:p>
    <w:p w:rsidR="00D056FF" w:rsidRDefault="00D056FF" w:rsidP="00D056FF">
      <w:pPr>
        <w:ind w:left="0" w:firstLine="360"/>
      </w:pPr>
      <w:r>
        <w:t>skipping non-regular file “vendor/bin/doctrine.php</w:t>
      </w:r>
    </w:p>
    <w:p w:rsidR="00D056FF" w:rsidRDefault="00D056FF" w:rsidP="00D056FF">
      <w:r>
        <w:t>sent 1990 bytes received 489209 bytes 327466.00 bytes/sec total size is 182515746 speedup is 371.57</w:t>
      </w:r>
    </w:p>
    <w:p w:rsidR="00D056FF" w:rsidRDefault="00D056FF" w:rsidP="00227062">
      <w:r>
        <w:rPr>
          <w:rFonts w:hint="eastAsia"/>
        </w:rPr>
        <w:t>原因：</w:t>
      </w:r>
      <w:r>
        <w:t>source源文件有软链接。</w:t>
      </w:r>
    </w:p>
    <w:p w:rsidR="00D056FF" w:rsidRDefault="00D056FF" w:rsidP="00227062">
      <w:r>
        <w:rPr>
          <w:rFonts w:hint="eastAsia"/>
        </w:rPr>
        <w:t>解决方法：修改为</w:t>
      </w:r>
      <w:r>
        <w:t xml:space="preserve"> rsync -va，其中 -a == -rlptgoD (no -H,-A,-X) 或者 rsync -rvltOD 也可以。</w:t>
      </w:r>
    </w:p>
    <w:p w:rsidR="00D056FF" w:rsidRDefault="00D056FF" w:rsidP="00227062">
      <w:r>
        <w:rPr>
          <w:rFonts w:hint="eastAsia"/>
        </w:rPr>
        <w:t>解决后：</w:t>
      </w:r>
      <w:r w:rsidR="00227062">
        <w:t>receiving incremental file list</w:t>
      </w:r>
    </w:p>
    <w:p w:rsidR="00D056FF" w:rsidRDefault="00D056FF" w:rsidP="00227062">
      <w:r>
        <w:t xml:space="preserve">vendor/bin/doctrine </w:t>
      </w:r>
      <w:r w:rsidR="00227062">
        <w:t>-&gt; ../doctrine/orm/bin/doctrine</w:t>
      </w:r>
    </w:p>
    <w:p w:rsidR="00D056FF" w:rsidRDefault="00D056FF" w:rsidP="00227062">
      <w:r>
        <w:t>vendor/bin/doctrine.php -&gt; ../doctrine/orm/bin/doctrine.php</w:t>
      </w:r>
    </w:p>
    <w:p w:rsidR="00D056FF" w:rsidRDefault="00D056FF" w:rsidP="00227062">
      <w:r>
        <w:t>sent 1998 bytes received 489279 bytes 327518.00 bytes/sec total size</w:t>
      </w:r>
      <w:r w:rsidR="00227062">
        <w:t xml:space="preserve"> is 182515746 speedup is 371.51</w:t>
      </w:r>
    </w:p>
    <w:p w:rsidR="00227062" w:rsidRDefault="00227062" w:rsidP="00227062"/>
    <w:p w:rsidR="00D056FF" w:rsidRDefault="00D056FF" w:rsidP="00227062">
      <w:pPr>
        <w:pStyle w:val="Heading3"/>
      </w:pPr>
      <w:r>
        <w:rPr>
          <w:rFonts w:hint="eastAsia"/>
        </w:rPr>
        <w:lastRenderedPageBreak/>
        <w:t>问题</w:t>
      </w:r>
      <w:r>
        <w:t>@ERROR: module is read only</w:t>
      </w:r>
    </w:p>
    <w:p w:rsidR="00D056FF" w:rsidRDefault="00227062" w:rsidP="00227062">
      <w:r>
        <w:t>sending incremental file list</w:t>
      </w:r>
    </w:p>
    <w:p w:rsidR="00D056FF" w:rsidRDefault="00227062" w:rsidP="00227062">
      <w:r>
        <w:t>ERROR: module is read only</w:t>
      </w:r>
    </w:p>
    <w:p w:rsidR="00D056FF" w:rsidRDefault="00D056FF" w:rsidP="00227062">
      <w:r>
        <w:t xml:space="preserve">rsync error: syntax or usage error (code 1) </w:t>
      </w:r>
      <w:r w:rsidR="00227062">
        <w:t>at main.c(866) [receiver=3.0.6]</w:t>
      </w:r>
    </w:p>
    <w:p w:rsidR="00D056FF" w:rsidRDefault="00D056FF" w:rsidP="00227062">
      <w:r>
        <w:t>rsync: read error:</w:t>
      </w:r>
      <w:r w:rsidR="00227062">
        <w:t xml:space="preserve"> Connection reset by peer (104)</w:t>
      </w:r>
    </w:p>
    <w:p w:rsidR="00D056FF" w:rsidRDefault="00D056FF" w:rsidP="00227062">
      <w:r>
        <w:t xml:space="preserve">rsync error: error in rsync protocol data stream (code </w:t>
      </w:r>
      <w:r w:rsidR="00227062">
        <w:t>12) at io.c(759) [sender=3.0.6]</w:t>
      </w:r>
    </w:p>
    <w:p w:rsidR="00D056FF" w:rsidRDefault="00D056FF" w:rsidP="00227062">
      <w:r>
        <w:rPr>
          <w:rFonts w:hint="eastAsia"/>
        </w:rPr>
        <w:t>原因：</w:t>
      </w:r>
      <w:r>
        <w:t>source源服务器端权限设置read为only只读权限。</w:t>
      </w:r>
    </w:p>
    <w:p w:rsidR="00D056FF" w:rsidRDefault="00D056FF" w:rsidP="00227062">
      <w:r>
        <w:rPr>
          <w:rFonts w:hint="eastAsia"/>
        </w:rPr>
        <w:t>解决方法：</w:t>
      </w:r>
      <w:r w:rsidR="00227062">
        <w:t>read only = false</w:t>
      </w:r>
    </w:p>
    <w:p w:rsidR="00227062" w:rsidRDefault="00227062" w:rsidP="00227062"/>
    <w:p w:rsidR="00D056FF" w:rsidRDefault="00D056FF" w:rsidP="00227062">
      <w:pPr>
        <w:pStyle w:val="Heading3"/>
      </w:pPr>
      <w:r>
        <w:rPr>
          <w:rFonts w:hint="eastAsia"/>
        </w:rPr>
        <w:t>问题</w:t>
      </w:r>
      <w:r>
        <w:t>@ERROR: auth failed on module tee</w:t>
      </w:r>
    </w:p>
    <w:p w:rsidR="00D056FF" w:rsidRDefault="00D056FF" w:rsidP="00227062">
      <w:r>
        <w:t>@ERROR: auth failed on module tee rsync error: error starting client-server protocol (code 5) a</w:t>
      </w:r>
      <w:r w:rsidR="00227062">
        <w:t>t main.c(1522) [receiver=3.0.6]</w:t>
      </w:r>
    </w:p>
    <w:p w:rsidR="00D056FF" w:rsidRDefault="00D056FF" w:rsidP="00227062">
      <w:r>
        <w:rPr>
          <w:rFonts w:hint="eastAsia"/>
        </w:rPr>
        <w:t>原因：服务器端该模块（</w:t>
      </w:r>
      <w:r>
        <w:t>tee）需要验证用户名密码，但客户端没有提供正确的用户名密码，认证失败。</w:t>
      </w:r>
    </w:p>
    <w:p w:rsidR="00D056FF" w:rsidRDefault="00D056FF" w:rsidP="00D056FF"/>
    <w:p w:rsidR="00D056FF" w:rsidRDefault="00D056FF" w:rsidP="00227062">
      <w:r>
        <w:rPr>
          <w:rFonts w:hint="eastAsia"/>
        </w:rPr>
        <w:t>解决方法：提供正确的用户名密码解决此问题。</w:t>
      </w:r>
    </w:p>
    <w:p w:rsidR="00D056FF" w:rsidRDefault="00D056FF" w:rsidP="00D056FF"/>
    <w:p w:rsidR="00D056FF" w:rsidRDefault="00D056FF" w:rsidP="00227062">
      <w:pPr>
        <w:pStyle w:val="Heading3"/>
      </w:pPr>
      <w:r>
        <w:rPr>
          <w:rFonts w:hint="eastAsia"/>
        </w:rPr>
        <w:t>问题</w:t>
      </w:r>
      <w:r>
        <w:t xml:space="preserve"> @ERROR: Unknown module ‘tee_nonexists’</w:t>
      </w:r>
    </w:p>
    <w:p w:rsidR="00D056FF" w:rsidRDefault="00D056FF" w:rsidP="00227062">
      <w:r>
        <w:t>@ERROR: Unknown module ‘tee_nonexists’ rsync error: error starting client-server protocol (code 5) a</w:t>
      </w:r>
      <w:r w:rsidR="00227062">
        <w:t>t main.c(1522) [receiver=3.0.6]</w:t>
      </w:r>
    </w:p>
    <w:p w:rsidR="00D056FF" w:rsidRDefault="00D056FF" w:rsidP="00227062">
      <w:r>
        <w:rPr>
          <w:rFonts w:hint="eastAsia"/>
        </w:rPr>
        <w:t>原因：服务器不存在指定模块。</w:t>
      </w:r>
    </w:p>
    <w:p w:rsidR="00D056FF" w:rsidRDefault="00D056FF" w:rsidP="00227062">
      <w:r>
        <w:rPr>
          <w:rFonts w:hint="eastAsia"/>
        </w:rPr>
        <w:t>解决方法：提供正确的模块名或在服务器端修改成你要的模块以解决问题。</w:t>
      </w:r>
    </w:p>
    <w:p w:rsidR="00D056FF" w:rsidRDefault="00D056FF" w:rsidP="00227062">
      <w:pPr>
        <w:ind w:left="0"/>
      </w:pPr>
    </w:p>
    <w:p w:rsidR="00D056FF" w:rsidRDefault="00D056FF" w:rsidP="00227062">
      <w:pPr>
        <w:pStyle w:val="Heading3"/>
      </w:pPr>
      <w:r>
        <w:rPr>
          <w:rFonts w:hint="eastAsia"/>
        </w:rPr>
        <w:t>问题</w:t>
      </w:r>
      <w:r>
        <w:t xml:space="preserve"> password file must not be other-accessible</w:t>
      </w:r>
    </w:p>
    <w:p w:rsidR="00D056FF" w:rsidRDefault="00D056FF" w:rsidP="00227062">
      <w:r>
        <w:t>password fi</w:t>
      </w:r>
      <w:r w:rsidR="00227062">
        <w:t>le must not be other-accessible</w:t>
      </w:r>
    </w:p>
    <w:p w:rsidR="00D056FF" w:rsidRDefault="00D056FF" w:rsidP="00227062">
      <w:r>
        <w:lastRenderedPageBreak/>
        <w:t>c</w:t>
      </w:r>
      <w:r w:rsidR="00227062">
        <w:t>ontinuing without password file</w:t>
      </w:r>
    </w:p>
    <w:p w:rsidR="00D056FF" w:rsidRDefault="00227062" w:rsidP="00227062">
      <w:r>
        <w:t>Password:</w:t>
      </w:r>
    </w:p>
    <w:p w:rsidR="00D056FF" w:rsidRDefault="00D056FF" w:rsidP="00227062">
      <w:r>
        <w:rPr>
          <w:rFonts w:hint="eastAsia"/>
        </w:rPr>
        <w:t>原因：这是因为</w:t>
      </w:r>
      <w:r>
        <w:t>rsyncd.pwd rsyncd.secrets的权限不对，应该设置为600。</w:t>
      </w:r>
    </w:p>
    <w:p w:rsidR="00D056FF" w:rsidRDefault="00D056FF" w:rsidP="00227062">
      <w:r>
        <w:rPr>
          <w:rFonts w:hint="eastAsia"/>
        </w:rPr>
        <w:t>解决方法：</w:t>
      </w:r>
      <w:r w:rsidR="00227062">
        <w:t>chmod 600 rsyncd.pwd</w:t>
      </w:r>
    </w:p>
    <w:p w:rsidR="00227062" w:rsidRDefault="00227062" w:rsidP="00227062"/>
    <w:p w:rsidR="00D056FF" w:rsidRDefault="00D056FF" w:rsidP="00227062">
      <w:pPr>
        <w:pStyle w:val="Heading3"/>
      </w:pPr>
      <w:r>
        <w:rPr>
          <w:rFonts w:hint="eastAsia"/>
        </w:rPr>
        <w:t>问题</w:t>
      </w:r>
      <w:r>
        <w:t xml:space="preserve"> rsync: failed to connect No route to host</w:t>
      </w:r>
    </w:p>
    <w:p w:rsidR="00D056FF" w:rsidRDefault="00D056FF" w:rsidP="00227062">
      <w:r>
        <w:t>rsync: failed to connect to 192.168.1.10: No route to host (113) rsync error: error in socket IO (code 10) at clien</w:t>
      </w:r>
      <w:r w:rsidR="00227062">
        <w:t>tserver.c(104) [receiver=3.0.6]</w:t>
      </w:r>
    </w:p>
    <w:p w:rsidR="00D056FF" w:rsidRDefault="00D056FF" w:rsidP="00227062">
      <w:r>
        <w:rPr>
          <w:rFonts w:hint="eastAsia"/>
        </w:rPr>
        <w:t>原因：对方没开机、防火墙阻挡、通过的网络上有防火墙阻挡，都有可能。</w:t>
      </w:r>
    </w:p>
    <w:p w:rsidR="00D056FF" w:rsidRDefault="00D056FF" w:rsidP="00227062">
      <w:r>
        <w:rPr>
          <w:rFonts w:hint="eastAsia"/>
        </w:rPr>
        <w:t>解决方法：在</w:t>
      </w:r>
      <w:r>
        <w:t>iptables 中开放该端口，语句如下：</w:t>
      </w:r>
    </w:p>
    <w:p w:rsidR="00D056FF" w:rsidRDefault="00D056FF" w:rsidP="00227062">
      <w:r>
        <w:t>iptables -I INPUT -p tcp –dport 873 -j A</w:t>
      </w:r>
      <w:r w:rsidR="00227062">
        <w:t>CCEPT</w:t>
      </w:r>
    </w:p>
    <w:p w:rsidR="00D056FF" w:rsidRDefault="00D056FF" w:rsidP="00227062">
      <w:r>
        <w:t>rsync默认端口873，其实就是把tcp udp的873端口打开。</w:t>
      </w:r>
    </w:p>
    <w:p w:rsidR="00227062" w:rsidRDefault="00227062" w:rsidP="00227062"/>
    <w:p w:rsidR="00D056FF" w:rsidRDefault="00D056FF" w:rsidP="00227062">
      <w:pPr>
        <w:pStyle w:val="Heading3"/>
      </w:pPr>
      <w:r>
        <w:rPr>
          <w:rFonts w:hint="eastAsia"/>
        </w:rPr>
        <w:t>问题</w:t>
      </w:r>
      <w:r>
        <w:t xml:space="preserve"> rsync error: error starting client-server protocol</w:t>
      </w:r>
    </w:p>
    <w:p w:rsidR="00D056FF" w:rsidRDefault="00D056FF" w:rsidP="00D056FF"/>
    <w:p w:rsidR="00D056FF" w:rsidRDefault="00D056FF" w:rsidP="00227062">
      <w:r>
        <w:t>rsync error: error starting client-server protocol (code 5) a</w:t>
      </w:r>
      <w:r w:rsidR="00227062">
        <w:t>t main.c(1524) [Receiver=3.0.6]</w:t>
      </w:r>
    </w:p>
    <w:p w:rsidR="00D056FF" w:rsidRDefault="00D056FF" w:rsidP="00227062">
      <w:r>
        <w:rPr>
          <w:rFonts w:hint="eastAsia"/>
        </w:rPr>
        <w:t>原因：</w:t>
      </w:r>
      <w:r>
        <w:t>/etc/rsyncd.conf配置文件内容有错误。请正确核对配置文件。</w:t>
      </w:r>
    </w:p>
    <w:p w:rsidR="00D056FF" w:rsidRDefault="00D056FF" w:rsidP="00D056FF"/>
    <w:p w:rsidR="00D056FF" w:rsidRDefault="00D056FF" w:rsidP="00227062">
      <w:pPr>
        <w:pStyle w:val="Heading3"/>
      </w:pPr>
      <w:r>
        <w:rPr>
          <w:rFonts w:hint="eastAsia"/>
        </w:rPr>
        <w:t>问题</w:t>
      </w:r>
      <w:r>
        <w:t xml:space="preserve"> rsync: chown “” failed: Invalid argument (22)</w:t>
      </w:r>
    </w:p>
    <w:p w:rsidR="00D056FF" w:rsidRDefault="00D056FF" w:rsidP="00227062">
      <w:r>
        <w:t>rsync: chown “</w:t>
      </w:r>
      <w:r w:rsidR="00227062">
        <w:t>” failed: Invalid argument (22)</w:t>
      </w:r>
    </w:p>
    <w:p w:rsidR="00D056FF" w:rsidRDefault="00D056FF" w:rsidP="00227062">
      <w:r>
        <w:rPr>
          <w:rFonts w:hint="eastAsia"/>
        </w:rPr>
        <w:t>原因：权限无法复制。去掉同步权限的参数即可。</w:t>
      </w:r>
      <w:r>
        <w:t>(这种情况多见于Linux向Windows的时候)</w:t>
      </w:r>
    </w:p>
    <w:p w:rsidR="00D056FF" w:rsidRDefault="00D056FF" w:rsidP="00D056FF"/>
    <w:p w:rsidR="00D056FF" w:rsidRDefault="00D056FF" w:rsidP="00227062">
      <w:pPr>
        <w:pStyle w:val="Heading3"/>
      </w:pPr>
      <w:r>
        <w:rPr>
          <w:rFonts w:hint="eastAsia"/>
        </w:rPr>
        <w:lastRenderedPageBreak/>
        <w:t>问题</w:t>
      </w:r>
      <w:r>
        <w:t xml:space="preserve"> @ERROR: daemon security issue — contact admin</w:t>
      </w:r>
    </w:p>
    <w:p w:rsidR="00D056FF" w:rsidRDefault="00D056FF" w:rsidP="00227062">
      <w:r>
        <w:t>@ERROR: daemon security issue — contact admin rsync error: error starting client-server protocol (code 5)</w:t>
      </w:r>
      <w:r w:rsidR="00227062">
        <w:t xml:space="preserve"> at main.c(1530) [sender=3.0.6]</w:t>
      </w:r>
    </w:p>
    <w:p w:rsidR="00D056FF" w:rsidRDefault="00D056FF" w:rsidP="00227062">
      <w:r>
        <w:rPr>
          <w:rFonts w:hint="eastAsia"/>
        </w:rPr>
        <w:t>原因：同步的目录里面有权限不足的软连接文件，需要服务器端的</w:t>
      </w:r>
      <w:r>
        <w:t>/etc/rsyncd.conf打开use chroot = yes。</w:t>
      </w:r>
    </w:p>
    <w:p w:rsidR="00D056FF" w:rsidRDefault="00D056FF" w:rsidP="00D056FF"/>
    <w:p w:rsidR="00D056FF" w:rsidRDefault="00D056FF" w:rsidP="00227062">
      <w:pPr>
        <w:pStyle w:val="Heading3"/>
      </w:pPr>
      <w:r>
        <w:rPr>
          <w:rFonts w:hint="eastAsia"/>
        </w:rPr>
        <w:t>问题</w:t>
      </w:r>
      <w:r>
        <w:t xml:space="preserve"> rsync: read error: Connection reset by peer (104)</w:t>
      </w:r>
    </w:p>
    <w:p w:rsidR="00D056FF" w:rsidRDefault="00D056FF" w:rsidP="00227062">
      <w:r>
        <w:t>rsync: read error: Connection reset by peer (104) rsync error: error in rsync protocol data stream (code 12</w:t>
      </w:r>
      <w:r w:rsidR="00227062">
        <w:t>) at io.c(794) [receiver=3.0.6]</w:t>
      </w:r>
    </w:p>
    <w:p w:rsidR="00D056FF" w:rsidRDefault="00D056FF" w:rsidP="00227062">
      <w:r>
        <w:rPr>
          <w:rFonts w:hint="eastAsia"/>
        </w:rPr>
        <w:t>解决：很大可能是服务器端没有开启</w:t>
      </w:r>
      <w:r>
        <w:t xml:space="preserve"> rsync 服务，开启服务。</w:t>
      </w:r>
    </w:p>
    <w:p w:rsidR="002A65DD" w:rsidRDefault="002A65DD" w:rsidP="00227062"/>
    <w:p w:rsidR="00D056FF" w:rsidRDefault="00D056FF" w:rsidP="00227062">
      <w:pPr>
        <w:pStyle w:val="Heading3"/>
      </w:pPr>
      <w:r>
        <w:rPr>
          <w:rFonts w:hint="eastAsia"/>
        </w:rPr>
        <w:t>问题</w:t>
      </w:r>
      <w:r>
        <w:t xml:space="preserve"> @ERROR: failed to open lock file</w:t>
      </w:r>
    </w:p>
    <w:p w:rsidR="00D056FF" w:rsidRDefault="00D056FF" w:rsidP="00227062">
      <w:r>
        <w:t>@ERROR: failed to open lock file rsync error: error starting client-server protocol (code 5) a</w:t>
      </w:r>
      <w:r w:rsidR="00227062">
        <w:t>t main.c(1495) [receiver=3.0.6]</w:t>
      </w:r>
    </w:p>
    <w:p w:rsidR="00D056FF" w:rsidRPr="00D056FF" w:rsidRDefault="00D056FF" w:rsidP="00D056FF">
      <w:r>
        <w:rPr>
          <w:rFonts w:hint="eastAsia"/>
        </w:rPr>
        <w:t>解决：配置文件</w:t>
      </w:r>
      <w:r>
        <w:t xml:space="preserve"> rsync.conf 中添加 lock file = rsyncd.lock 即可解决。</w:t>
      </w:r>
    </w:p>
    <w:p w:rsidR="00B768E9" w:rsidRDefault="00B768E9" w:rsidP="001C49B6"/>
    <w:p w:rsidR="006F42FB" w:rsidRDefault="006F42FB" w:rsidP="006F42FB">
      <w:pPr>
        <w:pStyle w:val="Heading3"/>
      </w:pPr>
      <w:r>
        <w:t>@ERROR: chdir failed</w:t>
      </w:r>
    </w:p>
    <w:p w:rsidR="006F42FB" w:rsidRDefault="006F42FB" w:rsidP="006F42FB">
      <w:r>
        <w:t>rsync error: error starting client-server protocol (code 5) at main.c(1503) [receiver=3.0.6]</w:t>
      </w:r>
    </w:p>
    <w:p w:rsidR="006F42FB" w:rsidRPr="001C49B6" w:rsidRDefault="006F42FB" w:rsidP="006F42FB">
      <w:r>
        <w:rPr>
          <w:rFonts w:hint="eastAsia"/>
        </w:rPr>
        <w:t>解决：关闭selinux就能成功。</w:t>
      </w:r>
    </w:p>
    <w:sectPr w:rsidR="006F42FB" w:rsidRPr="001C49B6" w:rsidSect="00C03A83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1AB2" w:rsidRDefault="00611AB2" w:rsidP="00C97F56">
      <w:pPr>
        <w:spacing w:after="0"/>
      </w:pPr>
      <w:r>
        <w:separator/>
      </w:r>
    </w:p>
  </w:endnote>
  <w:endnote w:type="continuationSeparator" w:id="1">
    <w:p w:rsidR="00611AB2" w:rsidRDefault="00611AB2" w:rsidP="00C97F5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325953"/>
      <w:docPartObj>
        <w:docPartGallery w:val="Page Numbers (Bottom of Page)"/>
        <w:docPartUnique/>
      </w:docPartObj>
    </w:sdtPr>
    <w:sdtContent>
      <w:p w:rsidR="00C97F56" w:rsidRDefault="00550D38">
        <w:pPr>
          <w:pStyle w:val="Footer"/>
          <w:jc w:val="right"/>
        </w:pPr>
        <w:fldSimple w:instr=" PAGE   \* MERGEFORMAT ">
          <w:r w:rsidR="00347B17">
            <w:rPr>
              <w:noProof/>
            </w:rPr>
            <w:t>2</w:t>
          </w:r>
        </w:fldSimple>
      </w:p>
    </w:sdtContent>
  </w:sdt>
  <w:p w:rsidR="00C97F56" w:rsidRDefault="00C97F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1AB2" w:rsidRDefault="00611AB2" w:rsidP="00C97F56">
      <w:pPr>
        <w:spacing w:after="0"/>
      </w:pPr>
      <w:r>
        <w:separator/>
      </w:r>
    </w:p>
  </w:footnote>
  <w:footnote w:type="continuationSeparator" w:id="1">
    <w:p w:rsidR="00611AB2" w:rsidRDefault="00611AB2" w:rsidP="00C97F5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2631A"/>
    <w:multiLevelType w:val="hybridMultilevel"/>
    <w:tmpl w:val="352C33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E381D"/>
    <w:multiLevelType w:val="hybridMultilevel"/>
    <w:tmpl w:val="FBCEB466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FE21D4"/>
    <w:multiLevelType w:val="hybridMultilevel"/>
    <w:tmpl w:val="E74E237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A9607BC"/>
    <w:multiLevelType w:val="hybridMultilevel"/>
    <w:tmpl w:val="B54467C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3"/>
  </w:num>
  <w:num w:numId="6">
    <w:abstractNumId w:val="2"/>
  </w:num>
  <w:num w:numId="7">
    <w:abstractNumId w:val="1"/>
  </w:num>
  <w:num w:numId="8">
    <w:abstractNumId w:val="3"/>
  </w:num>
  <w:num w:numId="9">
    <w:abstractNumId w:val="2"/>
  </w:num>
  <w:num w:numId="10">
    <w:abstractNumId w:val="1"/>
  </w:num>
  <w:num w:numId="11">
    <w:abstractNumId w:val="3"/>
  </w:num>
  <w:num w:numId="12">
    <w:abstractNumId w:val="2"/>
  </w:num>
  <w:num w:numId="13">
    <w:abstractNumId w:val="1"/>
  </w:num>
  <w:num w:numId="14">
    <w:abstractNumId w:val="3"/>
  </w:num>
  <w:num w:numId="15">
    <w:abstractNumId w:val="2"/>
  </w:num>
  <w:num w:numId="16">
    <w:abstractNumId w:val="0"/>
  </w:num>
  <w:num w:numId="17">
    <w:abstractNumId w:val="4"/>
  </w:num>
  <w:num w:numId="18">
    <w:abstractNumId w:val="3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</w:num>
  <w:num w:numId="22">
    <w:abstractNumId w:val="3"/>
    <w:lvlOverride w:ilvl="0">
      <w:startOverride w:val="1"/>
    </w:lvlOverride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20827"/>
    <w:rsid w:val="000762B0"/>
    <w:rsid w:val="000C11EA"/>
    <w:rsid w:val="00156498"/>
    <w:rsid w:val="001733A5"/>
    <w:rsid w:val="001B2212"/>
    <w:rsid w:val="001C49B6"/>
    <w:rsid w:val="00227062"/>
    <w:rsid w:val="002A65DD"/>
    <w:rsid w:val="002D51BE"/>
    <w:rsid w:val="002F4475"/>
    <w:rsid w:val="00342B2B"/>
    <w:rsid w:val="00346195"/>
    <w:rsid w:val="00347B17"/>
    <w:rsid w:val="00364A01"/>
    <w:rsid w:val="003D311C"/>
    <w:rsid w:val="00422E9D"/>
    <w:rsid w:val="00431BA8"/>
    <w:rsid w:val="00466AA4"/>
    <w:rsid w:val="00550D38"/>
    <w:rsid w:val="00562410"/>
    <w:rsid w:val="005A4CB3"/>
    <w:rsid w:val="00611AB2"/>
    <w:rsid w:val="0065552C"/>
    <w:rsid w:val="006C3057"/>
    <w:rsid w:val="006F42FB"/>
    <w:rsid w:val="007A6ABE"/>
    <w:rsid w:val="0080749E"/>
    <w:rsid w:val="008261CD"/>
    <w:rsid w:val="00865E60"/>
    <w:rsid w:val="008749E7"/>
    <w:rsid w:val="008B5ACA"/>
    <w:rsid w:val="008C5117"/>
    <w:rsid w:val="008E05D5"/>
    <w:rsid w:val="008F0ABF"/>
    <w:rsid w:val="00904415"/>
    <w:rsid w:val="0099619D"/>
    <w:rsid w:val="009D5000"/>
    <w:rsid w:val="00AD3175"/>
    <w:rsid w:val="00B20827"/>
    <w:rsid w:val="00B53197"/>
    <w:rsid w:val="00B768E9"/>
    <w:rsid w:val="00C03A83"/>
    <w:rsid w:val="00C12972"/>
    <w:rsid w:val="00C351F7"/>
    <w:rsid w:val="00C97F56"/>
    <w:rsid w:val="00CE00B8"/>
    <w:rsid w:val="00D056FF"/>
    <w:rsid w:val="00D14AA5"/>
    <w:rsid w:val="00D24EDE"/>
    <w:rsid w:val="00D40920"/>
    <w:rsid w:val="00D47BB8"/>
    <w:rsid w:val="00D80E2B"/>
    <w:rsid w:val="00DB6FA6"/>
    <w:rsid w:val="00DC4D7C"/>
    <w:rsid w:val="00DE6E85"/>
    <w:rsid w:val="00DF1228"/>
    <w:rsid w:val="00E151F9"/>
    <w:rsid w:val="00EC38A1"/>
    <w:rsid w:val="00EF3DCE"/>
    <w:rsid w:val="00F00D40"/>
    <w:rsid w:val="00F2241F"/>
    <w:rsid w:val="00F37F94"/>
    <w:rsid w:val="00F74EAF"/>
    <w:rsid w:val="00F81C20"/>
    <w:rsid w:val="00F906AD"/>
    <w:rsid w:val="00F926F9"/>
    <w:rsid w:val="00F96844"/>
    <w:rsid w:val="00FE1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21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97F5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7F56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C97F5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97F56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422E9D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0AB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AB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4619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3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1246</TotalTime>
  <Pages>10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52</cp:revision>
  <dcterms:created xsi:type="dcterms:W3CDTF">2016-02-26T08:47:00Z</dcterms:created>
  <dcterms:modified xsi:type="dcterms:W3CDTF">2016-03-30T08:20:00Z</dcterms:modified>
</cp:coreProperties>
</file>