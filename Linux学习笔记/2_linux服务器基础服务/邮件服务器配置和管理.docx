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E0029" w:rsidP="008E0029">
      <w:pPr>
        <w:pStyle w:val="Title"/>
      </w:pPr>
      <w:r>
        <w:rPr>
          <w:rFonts w:hint="eastAsia"/>
        </w:rPr>
        <w:t>邮件服务器配置和管理</w:t>
      </w:r>
    </w:p>
    <w:p w:rsidR="005D07CE" w:rsidRPr="005D07CE" w:rsidRDefault="003F2B3D" w:rsidP="005D07CE">
      <w:pPr>
        <w:pStyle w:val="Heading1"/>
      </w:pPr>
      <w:r>
        <w:rPr>
          <w:rFonts w:hint="eastAsia"/>
        </w:rPr>
        <w:t>电子邮件服务概述</w:t>
      </w:r>
    </w:p>
    <w:p w:rsidR="00EB0436" w:rsidRDefault="005D07CE" w:rsidP="005D07CE">
      <w:pPr>
        <w:pStyle w:val="Heading2"/>
      </w:pPr>
      <w:r>
        <w:rPr>
          <w:rFonts w:hint="eastAsia"/>
        </w:rPr>
        <w:t>电子邮件的工作原理</w:t>
      </w:r>
    </w:p>
    <w:p w:rsidR="005D07CE" w:rsidRDefault="005D07CE" w:rsidP="005D07CE">
      <w:r>
        <w:rPr>
          <w:noProof/>
        </w:rPr>
        <w:drawing>
          <wp:inline distT="0" distB="0" distL="0" distR="0">
            <wp:extent cx="5257800" cy="3409950"/>
            <wp:effectExtent l="19050" t="0" r="0" b="0"/>
            <wp:docPr id="10" name="Picture 10" descr="http://www.java123.net/uploads/allimg/120417/0T13V4M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va123.net/uploads/allimg/120417/0T13V4M-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CE" w:rsidRDefault="005D07CE" w:rsidP="005D07CE">
      <w:r>
        <w:rPr>
          <w:rFonts w:hint="eastAsia"/>
        </w:rPr>
        <w:t>邮件服务器是目前使用最多的应用之一，目前大部分邮件都采用简单邮件传输协议(SMTP)。通过存储转发式非定时发送和接受邮件，普通用户可以通过用户名，口令进行读取，存储，回信，转发，删除等操作。</w:t>
      </w:r>
    </w:p>
    <w:p w:rsidR="005D07CE" w:rsidRPr="005D07CE" w:rsidRDefault="005D07CE" w:rsidP="005D07CE"/>
    <w:p w:rsidR="005D07CE" w:rsidRDefault="005D07CE" w:rsidP="005D07CE">
      <w:pPr>
        <w:pStyle w:val="Heading2"/>
      </w:pPr>
      <w:r>
        <w:rPr>
          <w:rFonts w:hint="eastAsia"/>
        </w:rPr>
        <w:t>相关概念</w:t>
      </w:r>
    </w:p>
    <w:p w:rsidR="005D07CE" w:rsidRDefault="00761722" w:rsidP="005D07CE">
      <w:r>
        <w:rPr>
          <w:rFonts w:hint="eastAsia"/>
        </w:rPr>
        <w:t>MUA：邮件用户代理，Client</w:t>
      </w:r>
      <w:r w:rsidR="00AF7407">
        <w:rPr>
          <w:rFonts w:hint="eastAsia"/>
        </w:rPr>
        <w:t>客户端用户使用MUA才能使用邮件系统。</w:t>
      </w:r>
    </w:p>
    <w:p w:rsidR="00AF7407" w:rsidRDefault="00AF7407" w:rsidP="005D07CE">
      <w:r>
        <w:rPr>
          <w:rFonts w:hint="eastAsia"/>
        </w:rPr>
        <w:t>MTA：邮件传输代理，也成为邮件服务器。用于传输邮件。</w:t>
      </w:r>
    </w:p>
    <w:p w:rsidR="00AF7407" w:rsidRDefault="00AF7407" w:rsidP="005D07CE">
      <w:r>
        <w:rPr>
          <w:rFonts w:hint="eastAsia"/>
        </w:rPr>
        <w:t>SMTP：简单邮件传输协议。它是一组用于源地址到目的地址传输邮件的协议。</w:t>
      </w:r>
    </w:p>
    <w:p w:rsidR="00AF7407" w:rsidRDefault="00AF7407" w:rsidP="005D07CE">
      <w:r>
        <w:rPr>
          <w:rFonts w:hint="eastAsia"/>
        </w:rPr>
        <w:t>POP3：邮局协议第三版本，是规定连接到Internet邮件服务器和下载电子邮件的协议。</w:t>
      </w:r>
    </w:p>
    <w:p w:rsidR="00AF7407" w:rsidRPr="005D07CE" w:rsidRDefault="00AF7407" w:rsidP="005D07CE">
      <w:r>
        <w:rPr>
          <w:rFonts w:hint="eastAsia"/>
        </w:rPr>
        <w:lastRenderedPageBreak/>
        <w:t>IMAP：交互式邮件存取协议，它是跟POP3</w:t>
      </w:r>
      <w:r w:rsidR="006B772C">
        <w:rPr>
          <w:rFonts w:hint="eastAsia"/>
        </w:rPr>
        <w:t>类似的邮件访问标准协议。不同的是开启IMAP后，电子邮件客户端收取的邮件仍保留在服务器中。</w:t>
      </w:r>
    </w:p>
    <w:p w:rsidR="005D07CE" w:rsidRDefault="005D07CE" w:rsidP="005D07CE">
      <w:pPr>
        <w:pStyle w:val="Heading2"/>
      </w:pPr>
      <w:r>
        <w:rPr>
          <w:rFonts w:hint="eastAsia"/>
        </w:rPr>
        <w:t>常用的电子邮件服务器</w:t>
      </w:r>
    </w:p>
    <w:p w:rsidR="006B772C" w:rsidRPr="006B772C" w:rsidRDefault="00E81BE5" w:rsidP="006B772C">
      <w:r>
        <w:rPr>
          <w:rFonts w:hint="eastAsia"/>
        </w:rPr>
        <w:t>常用的邮件服务器有：</w:t>
      </w:r>
      <w:proofErr w:type="spellStart"/>
      <w:r>
        <w:rPr>
          <w:rFonts w:hint="eastAsia"/>
        </w:rPr>
        <w:t>Sendmail,Qmail,Postfix</w:t>
      </w:r>
      <w:proofErr w:type="spellEnd"/>
    </w:p>
    <w:p w:rsidR="003F2B3D" w:rsidRDefault="003F2B3D" w:rsidP="003F2B3D">
      <w:pPr>
        <w:pStyle w:val="Heading1"/>
      </w:pPr>
      <w:r>
        <w:rPr>
          <w:rFonts w:hint="eastAsia"/>
        </w:rPr>
        <w:t>电子邮件服务的安装与启动</w:t>
      </w:r>
    </w:p>
    <w:p w:rsidR="00F64CDA" w:rsidRDefault="00F64CDA" w:rsidP="00F64CDA">
      <w:r w:rsidRPr="00F64CDA">
        <w:t xml:space="preserve">yum install </w:t>
      </w:r>
      <w:proofErr w:type="spellStart"/>
      <w:r w:rsidRPr="00F64CDA">
        <w:t>sendmail</w:t>
      </w:r>
      <w:proofErr w:type="spellEnd"/>
      <w:r w:rsidR="006A6779" w:rsidRPr="006A6779">
        <w:t>*</w:t>
      </w:r>
      <w:r w:rsidRPr="00F64CDA">
        <w:t xml:space="preserve"> </w:t>
      </w:r>
      <w:r w:rsidR="00372F1E">
        <w:t xml:space="preserve"> -</w:t>
      </w:r>
      <w:r w:rsidRPr="00F64CDA">
        <w:t>y</w:t>
      </w:r>
    </w:p>
    <w:p w:rsidR="00F64CDA" w:rsidRPr="00F64CDA" w:rsidRDefault="00F64CDA" w:rsidP="00F64CDA">
      <w:r w:rsidRPr="00F64CDA">
        <w:t>yum  install dovecot -y</w:t>
      </w:r>
    </w:p>
    <w:p w:rsidR="00360B6B" w:rsidRPr="00360B6B" w:rsidRDefault="00360B6B" w:rsidP="00360B6B">
      <w:r>
        <w:rPr>
          <w:rFonts w:hint="eastAsia"/>
        </w:rPr>
        <w:t>#邮件服务器</w:t>
      </w:r>
    </w:p>
    <w:p w:rsidR="007F2A75" w:rsidRDefault="00360B6B" w:rsidP="007F2A75">
      <w:r w:rsidRPr="00360B6B">
        <w:t>rpm -</w:t>
      </w:r>
      <w:proofErr w:type="spellStart"/>
      <w:r w:rsidRPr="00360B6B">
        <w:t>qa</w:t>
      </w:r>
      <w:proofErr w:type="spellEnd"/>
      <w:r w:rsidRPr="00360B6B">
        <w:t xml:space="preserve"> |</w:t>
      </w:r>
      <w:proofErr w:type="spellStart"/>
      <w:r w:rsidRPr="00360B6B">
        <w:t>grep</w:t>
      </w:r>
      <w:proofErr w:type="spellEnd"/>
      <w:r w:rsidRPr="00360B6B">
        <w:t xml:space="preserve"> </w:t>
      </w:r>
      <w:proofErr w:type="spellStart"/>
      <w:r w:rsidRPr="00360B6B">
        <w:t>sendmail</w:t>
      </w:r>
      <w:proofErr w:type="spellEnd"/>
    </w:p>
    <w:p w:rsidR="00360B6B" w:rsidRDefault="00360B6B" w:rsidP="007F2A75">
      <w:r>
        <w:rPr>
          <w:rFonts w:hint="eastAsia"/>
        </w:rPr>
        <w:t>#接收邮件的服务器</w:t>
      </w:r>
    </w:p>
    <w:p w:rsidR="00360B6B" w:rsidRDefault="00360B6B" w:rsidP="007F2A75">
      <w:r w:rsidRPr="00360B6B">
        <w:t>rpm -</w:t>
      </w:r>
      <w:proofErr w:type="spellStart"/>
      <w:r w:rsidRPr="00360B6B">
        <w:t>qa</w:t>
      </w:r>
      <w:proofErr w:type="spellEnd"/>
      <w:r w:rsidRPr="00360B6B">
        <w:t xml:space="preserve"> | </w:t>
      </w:r>
      <w:proofErr w:type="spellStart"/>
      <w:r w:rsidRPr="00360B6B">
        <w:t>grep</w:t>
      </w:r>
      <w:proofErr w:type="spellEnd"/>
      <w:r w:rsidRPr="00360B6B">
        <w:t xml:space="preserve"> dovecot</w:t>
      </w:r>
    </w:p>
    <w:p w:rsidR="00360B6B" w:rsidRDefault="00360B6B" w:rsidP="007F2A75">
      <w:r>
        <w:rPr>
          <w:noProof/>
        </w:rPr>
        <w:drawing>
          <wp:inline distT="0" distB="0" distL="0" distR="0">
            <wp:extent cx="5486400" cy="1152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B6B" w:rsidRDefault="00360B6B" w:rsidP="007F2A75">
      <w:r>
        <w:rPr>
          <w:rFonts w:hint="eastAsia"/>
        </w:rPr>
        <w:t>#启动邮件服务器</w:t>
      </w:r>
    </w:p>
    <w:p w:rsidR="00360B6B" w:rsidRDefault="00360B6B" w:rsidP="007F2A75">
      <w:r w:rsidRPr="00360B6B">
        <w:t xml:space="preserve">service </w:t>
      </w:r>
      <w:proofErr w:type="spellStart"/>
      <w:r w:rsidRPr="00360B6B">
        <w:t>sendmail</w:t>
      </w:r>
      <w:proofErr w:type="spellEnd"/>
      <w:r w:rsidRPr="00360B6B">
        <w:t xml:space="preserve"> restart</w:t>
      </w:r>
    </w:p>
    <w:p w:rsidR="00360B6B" w:rsidRPr="007F2A75" w:rsidRDefault="00360B6B" w:rsidP="007F2A75">
      <w:r w:rsidRPr="00360B6B">
        <w:t>service dovecot restart</w:t>
      </w:r>
    </w:p>
    <w:p w:rsidR="003F2B3D" w:rsidRDefault="003F2B3D" w:rsidP="003F2B3D">
      <w:pPr>
        <w:pStyle w:val="Heading1"/>
      </w:pPr>
      <w:proofErr w:type="spellStart"/>
      <w:r>
        <w:t>S</w:t>
      </w:r>
      <w:r>
        <w:rPr>
          <w:rFonts w:hint="eastAsia"/>
        </w:rPr>
        <w:t>endmail</w:t>
      </w:r>
      <w:proofErr w:type="spellEnd"/>
      <w:r>
        <w:rPr>
          <w:rFonts w:hint="eastAsia"/>
        </w:rPr>
        <w:t>的配置文件</w:t>
      </w:r>
    </w:p>
    <w:p w:rsidR="000B633B" w:rsidRDefault="00360B6B" w:rsidP="000B633B">
      <w:r w:rsidRPr="00360B6B">
        <w:t>/etc/mail/sendmail.cf</w:t>
      </w:r>
      <w:r w:rsidR="000B633B">
        <w:rPr>
          <w:rFonts w:hint="eastAsia"/>
        </w:rPr>
        <w:t>，</w:t>
      </w:r>
      <w:r w:rsidR="000B633B" w:rsidRPr="00360B6B">
        <w:t>/etc/mail</w:t>
      </w:r>
      <w:r w:rsidR="000B633B" w:rsidRPr="000B633B">
        <w:t>sendmail.mc</w:t>
      </w:r>
      <w:r w:rsidR="000B633B">
        <w:rPr>
          <w:rFonts w:hint="eastAsia"/>
        </w:rPr>
        <w:t>：主配置文件</w:t>
      </w:r>
    </w:p>
    <w:p w:rsidR="000B633B" w:rsidRDefault="000B633B" w:rsidP="000B633B">
      <w:r w:rsidRPr="00360B6B">
        <w:t>/etc/mail/</w:t>
      </w:r>
      <w:r w:rsidRPr="000B633B">
        <w:t>access</w:t>
      </w:r>
      <w:r>
        <w:rPr>
          <w:rFonts w:hint="eastAsia"/>
        </w:rPr>
        <w:t>：</w:t>
      </w:r>
      <w:r w:rsidR="00D06614">
        <w:rPr>
          <w:rFonts w:hint="eastAsia"/>
        </w:rPr>
        <w:t>设置能够</w:t>
      </w:r>
      <w:r>
        <w:rPr>
          <w:rFonts w:hint="eastAsia"/>
        </w:rPr>
        <w:t>访问</w:t>
      </w:r>
      <w:r w:rsidR="00543E57">
        <w:rPr>
          <w:rFonts w:hint="eastAsia"/>
        </w:rPr>
        <w:t>邮件服务器</w:t>
      </w:r>
      <w:r w:rsidR="00D06614">
        <w:rPr>
          <w:rFonts w:hint="eastAsia"/>
        </w:rPr>
        <w:t>的主机地址</w:t>
      </w:r>
    </w:p>
    <w:p w:rsidR="000B633B" w:rsidRPr="00B74B9C" w:rsidRDefault="000B633B" w:rsidP="000B633B">
      <w:r w:rsidRPr="00360B6B">
        <w:t>/etc/mail/</w:t>
      </w:r>
      <w:r w:rsidRPr="000B633B">
        <w:t>local-host-names</w:t>
      </w:r>
      <w:r w:rsidR="0068282A">
        <w:rPr>
          <w:rFonts w:hint="eastAsia"/>
        </w:rPr>
        <w:t>：接收邮件主机名配置文件</w:t>
      </w:r>
    </w:p>
    <w:p w:rsidR="000B633B" w:rsidRDefault="000B633B" w:rsidP="000B633B">
      <w:pPr>
        <w:pStyle w:val="Heading2"/>
        <w:numPr>
          <w:ilvl w:val="0"/>
          <w:numId w:val="16"/>
        </w:numPr>
      </w:pPr>
      <w:r w:rsidRPr="00360B6B">
        <w:t>sendmail.cf</w:t>
      </w:r>
    </w:p>
    <w:p w:rsidR="000B633B" w:rsidRPr="000B633B" w:rsidRDefault="00591D76" w:rsidP="000B633B">
      <w:r>
        <w:rPr>
          <w:rFonts w:hint="eastAsia"/>
        </w:rPr>
        <w:t>主配置文件控制</w:t>
      </w:r>
      <w:r w:rsidR="004F256C">
        <w:rPr>
          <w:rFonts w:hint="eastAsia"/>
        </w:rPr>
        <w:t>着</w:t>
      </w:r>
      <w:proofErr w:type="spellStart"/>
      <w:r w:rsidR="004F256C">
        <w:rPr>
          <w:rFonts w:hint="eastAsia"/>
        </w:rPr>
        <w:t>Sendmial</w:t>
      </w:r>
      <w:proofErr w:type="spellEnd"/>
      <w:r w:rsidR="004F256C">
        <w:rPr>
          <w:rFonts w:hint="eastAsia"/>
        </w:rPr>
        <w:t>的所有行为，配置文件比较复杂。另外，当文件修改后，必须重启服务器生效。</w:t>
      </w:r>
    </w:p>
    <w:p w:rsidR="000B633B" w:rsidRDefault="000B633B" w:rsidP="000B633B">
      <w:pPr>
        <w:pStyle w:val="Heading2"/>
      </w:pPr>
      <w:r w:rsidRPr="000B633B">
        <w:lastRenderedPageBreak/>
        <w:t>access</w:t>
      </w:r>
      <w:r w:rsidR="00A10CEA">
        <w:rPr>
          <w:rFonts w:hint="eastAsia"/>
        </w:rPr>
        <w:t>（访问控制设置）</w:t>
      </w:r>
    </w:p>
    <w:p w:rsidR="004F256C" w:rsidRDefault="004F256C" w:rsidP="004F256C">
      <w:r>
        <w:rPr>
          <w:rFonts w:hint="eastAsia"/>
        </w:rPr>
        <w:t>定义了什么主机或者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地址可以访问本地邮件服务器。主机默认列出OK允许传送邮件到主机，列出reject将拒绝所有的邮件连接，如果带有RELAY选项的主机将被允许通过邮件服务器发送邮件到任何位置。</w:t>
      </w:r>
    </w:p>
    <w:p w:rsidR="004F256C" w:rsidRDefault="004F256C" w:rsidP="004F256C">
      <w:proofErr w:type="spellStart"/>
      <w:r>
        <w:t>Connect:localhost.localdomain</w:t>
      </w:r>
      <w:proofErr w:type="spellEnd"/>
      <w:r>
        <w:t xml:space="preserve">           RELAY</w:t>
      </w:r>
    </w:p>
    <w:p w:rsidR="004F256C" w:rsidRDefault="004F256C" w:rsidP="004F256C">
      <w:proofErr w:type="spellStart"/>
      <w:r>
        <w:t>Connect:localhost</w:t>
      </w:r>
      <w:proofErr w:type="spellEnd"/>
      <w:r>
        <w:t xml:space="preserve">                       </w:t>
      </w:r>
      <w:r w:rsidR="00F15A30">
        <w:rPr>
          <w:rFonts w:hint="eastAsia"/>
        </w:rPr>
        <w:t xml:space="preserve">         </w:t>
      </w:r>
      <w:r>
        <w:t>RELAY</w:t>
      </w:r>
    </w:p>
    <w:p w:rsidR="004F256C" w:rsidRPr="004F256C" w:rsidRDefault="004F256C" w:rsidP="004F256C">
      <w:r>
        <w:t xml:space="preserve">Connect:127.0.0.1                      </w:t>
      </w:r>
      <w:r w:rsidR="00F15A30">
        <w:rPr>
          <w:rFonts w:hint="eastAsia"/>
        </w:rPr>
        <w:t xml:space="preserve">         </w:t>
      </w:r>
      <w:r>
        <w:t xml:space="preserve"> RELAY</w:t>
      </w:r>
    </w:p>
    <w:p w:rsidR="004F256C" w:rsidRDefault="00F15A30" w:rsidP="004F256C">
      <w:r w:rsidRPr="00F15A30">
        <w:t xml:space="preserve">10.161.212.254                         </w:t>
      </w:r>
      <w:r>
        <w:rPr>
          <w:rFonts w:hint="eastAsia"/>
        </w:rPr>
        <w:t xml:space="preserve"> </w:t>
      </w:r>
      <w:r w:rsidRPr="00F15A30">
        <w:t xml:space="preserve"> </w:t>
      </w:r>
      <w:r>
        <w:rPr>
          <w:rFonts w:hint="eastAsia"/>
        </w:rPr>
        <w:t xml:space="preserve">          </w:t>
      </w:r>
      <w:r w:rsidRPr="00F15A30">
        <w:t>RELAY</w:t>
      </w:r>
    </w:p>
    <w:p w:rsidR="00B44AA2" w:rsidRPr="004F256C" w:rsidRDefault="00B44AA2" w:rsidP="004F256C"/>
    <w:p w:rsidR="000B633B" w:rsidRDefault="000B633B" w:rsidP="000B633B">
      <w:pPr>
        <w:pStyle w:val="Heading2"/>
      </w:pPr>
      <w:r w:rsidRPr="000B633B">
        <w:t>local-host-names</w:t>
      </w:r>
    </w:p>
    <w:p w:rsidR="004F256C" w:rsidRDefault="004F256C" w:rsidP="004F256C">
      <w:r>
        <w:rPr>
          <w:rFonts w:hint="eastAsia"/>
        </w:rPr>
        <w:t>文件包含接收为一个本地主机名的主机名列表。可以放入任何</w:t>
      </w:r>
      <w:r w:rsidR="00382B38">
        <w:rPr>
          <w:rFonts w:hint="eastAsia"/>
        </w:rPr>
        <w:t>将从</w:t>
      </w:r>
      <w:proofErr w:type="spellStart"/>
      <w:r w:rsidR="00BA7B8B">
        <w:t>s</w:t>
      </w:r>
      <w:r>
        <w:rPr>
          <w:rFonts w:hint="eastAsia"/>
        </w:rPr>
        <w:t>endmail</w:t>
      </w:r>
      <w:proofErr w:type="spellEnd"/>
      <w:r w:rsidR="00382B38">
        <w:rPr>
          <w:rFonts w:hint="eastAsia"/>
        </w:rPr>
        <w:t>那</w:t>
      </w:r>
      <w:r>
        <w:rPr>
          <w:rFonts w:hint="eastAsia"/>
        </w:rPr>
        <w:t>里收发邮件的域名或者主机。</w:t>
      </w:r>
      <w:r w:rsidR="00382B38" w:rsidRPr="00444392">
        <w:rPr>
          <w:color w:val="FF0000"/>
        </w:rPr>
        <w:t>记住只是本地主机的FQDN和域名FQDN，不要添加其他域的，否则向外域发送邮件的时候会出现user unknown的错误.</w:t>
      </w:r>
      <w:r>
        <w:rPr>
          <w:rFonts w:hint="eastAsia"/>
        </w:rPr>
        <w:t>如果这个邮件服务器从域example.com和主机mail.example.com接收邮件，那么它的l</w:t>
      </w:r>
      <w:r w:rsidRPr="000B633B">
        <w:t>ocal-host-names</w:t>
      </w:r>
      <w:r>
        <w:rPr>
          <w:rFonts w:hint="eastAsia"/>
        </w:rPr>
        <w:t>文件如下:</w:t>
      </w:r>
    </w:p>
    <w:p w:rsidR="004F256C" w:rsidRDefault="004F256C" w:rsidP="004F256C">
      <w:r>
        <w:rPr>
          <w:rFonts w:hint="eastAsia"/>
        </w:rPr>
        <w:t>example.com</w:t>
      </w:r>
    </w:p>
    <w:p w:rsidR="004F256C" w:rsidRPr="004F256C" w:rsidRDefault="004F256C" w:rsidP="004F256C">
      <w:r>
        <w:rPr>
          <w:rFonts w:hint="eastAsia"/>
        </w:rPr>
        <w:t>mail.example.com</w:t>
      </w:r>
    </w:p>
    <w:p w:rsidR="004F256C" w:rsidRDefault="004F256C" w:rsidP="004F256C"/>
    <w:p w:rsidR="0007296B" w:rsidRDefault="0007296B" w:rsidP="0007296B">
      <w:pPr>
        <w:pStyle w:val="Heading2"/>
      </w:pPr>
      <w:r w:rsidRPr="0007296B">
        <w:rPr>
          <w:rFonts w:hint="eastAsia"/>
        </w:rPr>
        <w:t>用户管理</w:t>
      </w:r>
    </w:p>
    <w:p w:rsidR="0007296B" w:rsidRPr="0007296B" w:rsidRDefault="0007296B" w:rsidP="0007296B"/>
    <w:p w:rsidR="003F2B3D" w:rsidRDefault="003F2B3D" w:rsidP="003F2B3D">
      <w:pPr>
        <w:pStyle w:val="Heading1"/>
      </w:pPr>
      <w:r>
        <w:rPr>
          <w:rFonts w:hint="eastAsia"/>
        </w:rPr>
        <w:t>配置邮件服务器</w:t>
      </w:r>
    </w:p>
    <w:p w:rsidR="004310FF" w:rsidRPr="004310FF" w:rsidRDefault="004310FF" w:rsidP="0064557A">
      <w:pPr>
        <w:ind w:firstLine="360"/>
      </w:pPr>
      <w:r>
        <w:rPr>
          <w:rFonts w:hint="eastAsia"/>
        </w:rPr>
        <w:t>邮件服务器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负责发送邮件，Dovecot负责接收邮件。</w:t>
      </w:r>
      <w:r>
        <w:t>E</w:t>
      </w:r>
      <w:r>
        <w:rPr>
          <w:rFonts w:hint="eastAsia"/>
        </w:rPr>
        <w:t>mail的发送还需要DNS的设定。DNS中必须要有MX记录指向一个邮件服务器，用于邮件系统发邮件的时候根据地质的后缀来定位邮件服务器。例如，</w:t>
      </w:r>
      <w:r w:rsidR="00217383">
        <w:fldChar w:fldCharType="begin"/>
      </w:r>
      <w:r w:rsidR="00E20AF5">
        <w:instrText>HYPERLINK "mailto:当发送邮件给user@abc.com"</w:instrText>
      </w:r>
      <w:r w:rsidR="00217383">
        <w:fldChar w:fldCharType="separate"/>
      </w:r>
      <w:r w:rsidRPr="004310FF">
        <w:rPr>
          <w:rFonts w:hint="eastAsia"/>
        </w:rPr>
        <w:t>当发送邮件给</w:t>
      </w:r>
      <w:r w:rsidRPr="007C352C">
        <w:rPr>
          <w:rFonts w:hint="eastAsia"/>
        </w:rPr>
        <w:t>user@abc.com</w:t>
      </w:r>
      <w:r w:rsidR="00217383">
        <w:fldChar w:fldCharType="end"/>
      </w:r>
      <w:r>
        <w:rPr>
          <w:rFonts w:hint="eastAsia"/>
        </w:rPr>
        <w:t>的时候，DNS会查找abc.com域名对应的MX记录。</w:t>
      </w:r>
    </w:p>
    <w:p w:rsidR="004310FF" w:rsidRDefault="004310FF" w:rsidP="0064557A">
      <w:pPr>
        <w:pStyle w:val="Heading2"/>
        <w:numPr>
          <w:ilvl w:val="0"/>
          <w:numId w:val="18"/>
        </w:numPr>
      </w:pPr>
      <w:r>
        <w:rPr>
          <w:rFonts w:hint="eastAsia"/>
        </w:rPr>
        <w:lastRenderedPageBreak/>
        <w:t>DNS</w:t>
      </w:r>
      <w:r>
        <w:rPr>
          <w:rFonts w:hint="eastAsia"/>
        </w:rPr>
        <w:t>设置</w:t>
      </w:r>
    </w:p>
    <w:p w:rsidR="00CC7458" w:rsidRPr="00CC7458" w:rsidRDefault="00CC7458" w:rsidP="00CC7458">
      <w:r>
        <w:rPr>
          <w:rFonts w:hint="eastAsia"/>
        </w:rPr>
        <w:t>#在正向区域文件中添加</w:t>
      </w:r>
    </w:p>
    <w:p w:rsidR="0064557A" w:rsidRPr="0064557A" w:rsidRDefault="00CC7458" w:rsidP="0064557A">
      <w:r w:rsidRPr="00CC7458">
        <w:t>MX    1    mail.abc1.com.</w:t>
      </w:r>
    </w:p>
    <w:p w:rsidR="004310FF" w:rsidRDefault="0064557A" w:rsidP="004310FF">
      <w:pPr>
        <w:pStyle w:val="Heading2"/>
      </w:pPr>
      <w:proofErr w:type="spellStart"/>
      <w:r>
        <w:rPr>
          <w:rFonts w:hint="eastAsia"/>
        </w:rPr>
        <w:t>Sendmial</w:t>
      </w:r>
      <w:proofErr w:type="spellEnd"/>
      <w:r>
        <w:rPr>
          <w:rFonts w:hint="eastAsia"/>
        </w:rPr>
        <w:t>设置</w:t>
      </w:r>
    </w:p>
    <w:p w:rsidR="007F1E56" w:rsidRDefault="006A6779" w:rsidP="006A6779">
      <w:r>
        <w:rPr>
          <w:rFonts w:hint="eastAsia"/>
        </w:rPr>
        <w:t>#</w:t>
      </w:r>
      <w:r w:rsidRPr="006A6779">
        <w:t>vi /etc/mail/sendmail.mc</w:t>
      </w:r>
      <w:r>
        <w:rPr>
          <w:rFonts w:hint="eastAsia"/>
        </w:rPr>
        <w:t xml:space="preserve"> 注释下面行，</w:t>
      </w:r>
    </w:p>
    <w:p w:rsidR="006A6779" w:rsidRPr="006A6779" w:rsidRDefault="007F1E56" w:rsidP="006A6779">
      <w:r>
        <w:rPr>
          <w:rFonts w:hint="eastAsia"/>
        </w:rPr>
        <w:t>#</w:t>
      </w:r>
      <w:proofErr w:type="spellStart"/>
      <w:r w:rsidR="006A6779">
        <w:rPr>
          <w:rFonts w:hint="eastAsia"/>
        </w:rPr>
        <w:t>sendmail</w:t>
      </w:r>
      <w:proofErr w:type="spellEnd"/>
      <w:r w:rsidR="006A6779">
        <w:rPr>
          <w:rFonts w:hint="eastAsia"/>
        </w:rPr>
        <w:t>默认只转发本机邮件</w:t>
      </w:r>
      <w:r>
        <w:rPr>
          <w:rFonts w:hint="eastAsia"/>
        </w:rPr>
        <w:t>，修改成如下</w:t>
      </w:r>
    </w:p>
    <w:p w:rsidR="00C14E9E" w:rsidRDefault="00C14E9E" w:rsidP="00A70FBC">
      <w:r w:rsidRPr="00C14E9E">
        <w:t>DAEMON_OPTIONS(`Port=</w:t>
      </w:r>
      <w:proofErr w:type="spellStart"/>
      <w:r w:rsidRPr="00C14E9E">
        <w:t>smtp,Addr</w:t>
      </w:r>
      <w:proofErr w:type="spellEnd"/>
      <w:r w:rsidRPr="00C14E9E">
        <w:t>=0.0.0.0, Name=MTA')</w:t>
      </w:r>
      <w:proofErr w:type="spellStart"/>
      <w:r w:rsidRPr="00C14E9E">
        <w:t>dnl</w:t>
      </w:r>
      <w:proofErr w:type="spellEnd"/>
    </w:p>
    <w:p w:rsidR="007F1E56" w:rsidRDefault="007F1E56" w:rsidP="00A70FBC">
      <w:r>
        <w:rPr>
          <w:rFonts w:hint="eastAsia"/>
        </w:rPr>
        <w:t>#</w:t>
      </w:r>
      <w:r w:rsidRPr="007F1E56">
        <w:rPr>
          <w:rFonts w:hint="eastAsia"/>
        </w:rPr>
        <w:t>修改为邮件域名“</w:t>
      </w:r>
      <w:r>
        <w:rPr>
          <w:rFonts w:hint="eastAsia"/>
        </w:rPr>
        <w:t>myhengtain</w:t>
      </w:r>
      <w:r w:rsidRPr="007F1E56">
        <w:t>.com”</w:t>
      </w:r>
    </w:p>
    <w:p w:rsidR="001410CA" w:rsidRDefault="00C14E9E" w:rsidP="00DB59C2">
      <w:r w:rsidRPr="00C14E9E">
        <w:t>LOCAL_DOMAIN(`myhengtian.com')</w:t>
      </w:r>
      <w:proofErr w:type="spellStart"/>
      <w:r w:rsidRPr="00C14E9E">
        <w:t>dnl</w:t>
      </w:r>
      <w:proofErr w:type="spellEnd"/>
    </w:p>
    <w:p w:rsidR="006A6779" w:rsidRDefault="006A6779" w:rsidP="00E33770">
      <w:r>
        <w:rPr>
          <w:rFonts w:hint="eastAsia"/>
        </w:rPr>
        <w:t>#生成最新的</w:t>
      </w:r>
      <w:r w:rsidRPr="006A6779">
        <w:t>sendmail.cf</w:t>
      </w:r>
    </w:p>
    <w:p w:rsidR="006A6779" w:rsidRDefault="006A6779" w:rsidP="00A70FBC">
      <w:r w:rsidRPr="006A6779">
        <w:t>m4 /etc/mail/sendmail.mc &gt;/etc/mail/sendmail.cf</w:t>
      </w:r>
    </w:p>
    <w:p w:rsidR="006A6779" w:rsidRDefault="0067395F" w:rsidP="00A70FBC">
      <w:r>
        <w:rPr>
          <w:rFonts w:hint="eastAsia"/>
        </w:rPr>
        <w:t>#编辑</w:t>
      </w:r>
      <w:r w:rsidRPr="0067395F">
        <w:t>vi /etc/mail/local-host-names</w:t>
      </w:r>
    </w:p>
    <w:p w:rsidR="0067395F" w:rsidRDefault="0067395F" w:rsidP="00A70FBC">
      <w:r>
        <w:rPr>
          <w:noProof/>
        </w:rPr>
        <w:drawing>
          <wp:inline distT="0" distB="0" distL="0" distR="0">
            <wp:extent cx="5334000" cy="6858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95F" w:rsidRDefault="0067395F" w:rsidP="00A70FBC"/>
    <w:p w:rsidR="0067395F" w:rsidRDefault="0067395F" w:rsidP="00A70FBC">
      <w:r>
        <w:rPr>
          <w:rFonts w:hint="eastAsia"/>
        </w:rPr>
        <w:t>#</w:t>
      </w:r>
      <w:r w:rsidR="00166EB5" w:rsidRPr="00166EB5">
        <w:t xml:space="preserve"> </w:t>
      </w:r>
      <w:r w:rsidR="00166EB5">
        <w:rPr>
          <w:rFonts w:hint="eastAsia"/>
        </w:rPr>
        <w:t>编辑</w:t>
      </w:r>
      <w:r w:rsidR="00166EB5" w:rsidRPr="00166EB5">
        <w:t>vi /etc/mail/access</w:t>
      </w:r>
      <w:r w:rsidR="00166EB5">
        <w:rPr>
          <w:rFonts w:hint="eastAsia"/>
        </w:rPr>
        <w:t>，并生成新的数据库</w:t>
      </w:r>
    </w:p>
    <w:p w:rsidR="00166EB5" w:rsidRDefault="00166EB5" w:rsidP="00A70FBC">
      <w:r>
        <w:rPr>
          <w:rFonts w:hint="eastAsia"/>
          <w:noProof/>
        </w:rPr>
        <w:drawing>
          <wp:inline distT="0" distB="0" distL="0" distR="0">
            <wp:extent cx="5486400" cy="704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EB5" w:rsidRDefault="00166EB5" w:rsidP="00A70FBC">
      <w:proofErr w:type="spellStart"/>
      <w:r w:rsidRPr="00166EB5">
        <w:t>makemap</w:t>
      </w:r>
      <w:proofErr w:type="spellEnd"/>
      <w:r w:rsidRPr="00166EB5">
        <w:t xml:space="preserve"> hash /etc/mail/</w:t>
      </w:r>
      <w:proofErr w:type="spellStart"/>
      <w:r w:rsidRPr="00166EB5">
        <w:t>access.db</w:t>
      </w:r>
      <w:proofErr w:type="spellEnd"/>
      <w:r w:rsidRPr="00166EB5">
        <w:t xml:space="preserve"> &lt;/etc/mail/access</w:t>
      </w:r>
    </w:p>
    <w:p w:rsidR="00166EB5" w:rsidRDefault="00166EB5" w:rsidP="00A70FBC"/>
    <w:p w:rsidR="00166EB5" w:rsidRDefault="00166EB5" w:rsidP="00A70FBC">
      <w:r>
        <w:rPr>
          <w:rFonts w:hint="eastAsia"/>
        </w:rPr>
        <w:t>#重启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服务</w:t>
      </w:r>
    </w:p>
    <w:p w:rsidR="00166EB5" w:rsidRDefault="00166EB5" w:rsidP="00A70FBC">
      <w:r w:rsidRPr="00166EB5">
        <w:t xml:space="preserve">service </w:t>
      </w:r>
      <w:proofErr w:type="spellStart"/>
      <w:r w:rsidRPr="00166EB5">
        <w:t>sendmail</w:t>
      </w:r>
      <w:proofErr w:type="spellEnd"/>
      <w:r w:rsidRPr="00166EB5">
        <w:t xml:space="preserve"> restart</w:t>
      </w:r>
    </w:p>
    <w:p w:rsidR="00045E97" w:rsidRDefault="00045E97" w:rsidP="00A70FBC"/>
    <w:p w:rsidR="00045E97" w:rsidRDefault="00045E97" w:rsidP="00045E97">
      <w:pPr>
        <w:pStyle w:val="Heading2"/>
      </w:pPr>
      <w:r>
        <w:rPr>
          <w:rFonts w:hint="eastAsia"/>
        </w:rPr>
        <w:lastRenderedPageBreak/>
        <w:t>Dovecot</w:t>
      </w:r>
      <w:r>
        <w:rPr>
          <w:rFonts w:hint="eastAsia"/>
        </w:rPr>
        <w:t>设置</w:t>
      </w:r>
    </w:p>
    <w:p w:rsidR="001410CA" w:rsidRPr="001410CA" w:rsidRDefault="001410CA" w:rsidP="00A14F30">
      <w:pPr>
        <w:ind w:firstLine="360"/>
      </w:pPr>
      <w:r>
        <w:t>Dovecot 是一个开源的 IMAP 和 POP3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tgtFrame="_blank" w:history="1">
        <w:r w:rsidRPr="007766D2">
          <w:t>邮件服务器</w:t>
        </w:r>
      </w:hyperlink>
      <w:r>
        <w:t>，支持 Linux/Unix 系统</w:t>
      </w:r>
      <w:r>
        <w:rPr>
          <w:rFonts w:ascii="宋体" w:eastAsia="宋体" w:hAnsi="宋体" w:cs="宋体" w:hint="eastAsia"/>
        </w:rPr>
        <w:t>。</w:t>
      </w:r>
      <w:r>
        <w:t xml:space="preserve">POP / IMAP 是 MUA 从邮件服务器中读取邮件时使用的协议。其中，与 POP3 是从邮件服务器中下载邮件存起来，IMAP4 则是将邮件留在服务器端直接对邮件进行管理、操作。而Dovecot 是一个比较新的软件，由 </w:t>
      </w:r>
      <w:proofErr w:type="spellStart"/>
      <w:r>
        <w:t>Timo</w:t>
      </w:r>
      <w:proofErr w:type="spellEnd"/>
      <w:r>
        <w:t xml:space="preserve"> </w:t>
      </w:r>
      <w:proofErr w:type="spellStart"/>
      <w:r>
        <w:t>Sirainen</w:t>
      </w:r>
      <w:proofErr w:type="spellEnd"/>
      <w:r>
        <w:t xml:space="preserve"> 开发，最初发布于 2002年7月。作者将安全性考虑在第一，所以 Dovecot 在安全性方面比较出众。另外，Dovecot 支持多种认证方式，所以在功能方面也比较符合一般的应用</w:t>
      </w:r>
      <w:r>
        <w:rPr>
          <w:rFonts w:hint="eastAsia"/>
        </w:rPr>
        <w:t>。</w:t>
      </w:r>
    </w:p>
    <w:p w:rsidR="00045E97" w:rsidRDefault="00045E97" w:rsidP="00015899">
      <w:pPr>
        <w:ind w:left="0" w:firstLine="360"/>
      </w:pPr>
      <w:r>
        <w:rPr>
          <w:rFonts w:hint="eastAsia"/>
        </w:rPr>
        <w:t>#</w:t>
      </w:r>
      <w:r w:rsidRPr="00045E97">
        <w:t>vi /etc/dovecot/</w:t>
      </w:r>
      <w:proofErr w:type="spellStart"/>
      <w:r w:rsidRPr="00045E97">
        <w:t>dovecot.conf</w:t>
      </w:r>
      <w:proofErr w:type="spellEnd"/>
      <w:r>
        <w:rPr>
          <w:rFonts w:hint="eastAsia"/>
        </w:rPr>
        <w:t>，取消一下注释</w:t>
      </w:r>
    </w:p>
    <w:p w:rsidR="00045E97" w:rsidRDefault="00045E97" w:rsidP="00A70FBC">
      <w:r w:rsidRPr="00045E97">
        <w:t xml:space="preserve">protocols = </w:t>
      </w:r>
      <w:proofErr w:type="spellStart"/>
      <w:r w:rsidRPr="00045E97">
        <w:t>imap</w:t>
      </w:r>
      <w:proofErr w:type="spellEnd"/>
      <w:r w:rsidRPr="00045E97">
        <w:t xml:space="preserve"> pop3 </w:t>
      </w:r>
      <w:proofErr w:type="spellStart"/>
      <w:r w:rsidRPr="00045E97">
        <w:t>lmtp</w:t>
      </w:r>
      <w:proofErr w:type="spellEnd"/>
    </w:p>
    <w:p w:rsidR="00045E97" w:rsidRDefault="00045E97" w:rsidP="00A70FBC">
      <w:r>
        <w:rPr>
          <w:rFonts w:hint="eastAsia"/>
        </w:rPr>
        <w:t>#重启服务</w:t>
      </w:r>
    </w:p>
    <w:p w:rsidR="00045E97" w:rsidRPr="00A70FBC" w:rsidRDefault="00045E97" w:rsidP="00A70FBC">
      <w:r w:rsidRPr="00045E97">
        <w:t>service dovecot restart</w:t>
      </w:r>
    </w:p>
    <w:p w:rsidR="003F2B3D" w:rsidRDefault="003F2B3D" w:rsidP="003F2B3D">
      <w:pPr>
        <w:pStyle w:val="Heading1"/>
      </w:pPr>
      <w:r>
        <w:rPr>
          <w:rFonts w:hint="eastAsia"/>
        </w:rPr>
        <w:t>转发邮件实例</w:t>
      </w:r>
    </w:p>
    <w:p w:rsidR="00AC0984" w:rsidRDefault="00045E97" w:rsidP="00AC0984">
      <w:r>
        <w:rPr>
          <w:noProof/>
        </w:rPr>
        <w:drawing>
          <wp:inline distT="0" distB="0" distL="0" distR="0">
            <wp:extent cx="5162550" cy="1457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97" w:rsidRDefault="00045E97" w:rsidP="00AC0984">
      <w:r>
        <w:rPr>
          <w:noProof/>
        </w:rPr>
        <w:drawing>
          <wp:inline distT="0" distB="0" distL="0" distR="0">
            <wp:extent cx="5486400" cy="19621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E97" w:rsidRDefault="00045E97" w:rsidP="00AC0984"/>
    <w:p w:rsidR="007A3E30" w:rsidRDefault="007A3E30" w:rsidP="00AC0984"/>
    <w:p w:rsidR="007A3E30" w:rsidRPr="00C13022" w:rsidRDefault="007A3E30" w:rsidP="007A3E30">
      <w:pPr>
        <w:pStyle w:val="Heading1"/>
      </w:pPr>
      <w:r w:rsidRPr="007A3E30">
        <w:rPr>
          <w:rFonts w:hint="eastAsia"/>
        </w:rPr>
        <w:lastRenderedPageBreak/>
        <w:t>安装配置</w:t>
      </w:r>
      <w:r w:rsidRPr="007A3E30">
        <w:t>Postfix</w:t>
      </w:r>
      <w:r w:rsidRPr="007A3E30">
        <w:t>邮件服务器</w:t>
      </w:r>
    </w:p>
    <w:p w:rsidR="007A3E30" w:rsidRDefault="007A3E30" w:rsidP="00AC0984"/>
    <w:p w:rsidR="007A3E30" w:rsidRDefault="007A3E30" w:rsidP="00AC0984"/>
    <w:p w:rsidR="007A3E30" w:rsidRDefault="007A3E30" w:rsidP="00AC0984"/>
    <w:p w:rsidR="007A3E30" w:rsidRDefault="007A3E30" w:rsidP="00AC0984"/>
    <w:p w:rsidR="007A3E30" w:rsidRPr="00AC0984" w:rsidRDefault="007A3E30" w:rsidP="00AC0984"/>
    <w:p w:rsidR="003F2B3D" w:rsidRDefault="00383412" w:rsidP="00360B6B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中邮件命令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83412" w:rsidTr="00383412">
        <w:tc>
          <w:tcPr>
            <w:tcW w:w="8388" w:type="dxa"/>
          </w:tcPr>
          <w:p w:rsidR="00383412" w:rsidRPr="00383412" w:rsidRDefault="00383412" w:rsidP="00383412">
            <w:pPr>
              <w:ind w:left="0"/>
            </w:pPr>
            <w:r>
              <w:rPr>
                <w:rFonts w:hint="eastAsia"/>
              </w:rPr>
              <w:t>--安装</w:t>
            </w:r>
          </w:p>
          <w:p w:rsidR="00383412" w:rsidRDefault="00383412" w:rsidP="00383412">
            <w:pPr>
              <w:ind w:left="0"/>
            </w:pPr>
            <w:r w:rsidRPr="00971102">
              <w:t xml:space="preserve">yum -y install </w:t>
            </w:r>
            <w:proofErr w:type="spellStart"/>
            <w:r w:rsidRPr="00971102">
              <w:t>sendmail</w:t>
            </w:r>
            <w:proofErr w:type="spellEnd"/>
          </w:p>
          <w:p w:rsidR="00383412" w:rsidRDefault="00383412" w:rsidP="00383412">
            <w:pPr>
              <w:ind w:left="0"/>
            </w:pPr>
            <w:r w:rsidRPr="00971102">
              <w:t>yum -y install mutt</w:t>
            </w:r>
          </w:p>
        </w:tc>
      </w:tr>
    </w:tbl>
    <w:p w:rsidR="00383412" w:rsidRPr="00383412" w:rsidRDefault="00383412" w:rsidP="00383412"/>
    <w:p w:rsidR="00C13022" w:rsidRDefault="00C13022" w:rsidP="00C13022">
      <w:pPr>
        <w:pStyle w:val="Heading2"/>
        <w:numPr>
          <w:ilvl w:val="0"/>
          <w:numId w:val="22"/>
        </w:numPr>
      </w:pPr>
      <w:r>
        <w:rPr>
          <w:rFonts w:hint="eastAsia"/>
        </w:rPr>
        <w:t>m</w:t>
      </w:r>
      <w:r>
        <w:t>ail</w:t>
      </w:r>
      <w:r>
        <w:rPr>
          <w:rFonts w:hint="eastAsia"/>
        </w:rPr>
        <w:t>命令</w:t>
      </w:r>
    </w:p>
    <w:p w:rsidR="00C13022" w:rsidRDefault="00C13022" w:rsidP="00C13022">
      <w:pPr>
        <w:ind w:firstLine="360"/>
      </w:pPr>
      <w:r>
        <w:t>mail命令是命令行的电子邮件发送和接收工具。操作的界面不像elm或pine那么容易使用，但功能非常完整。</w:t>
      </w:r>
      <w:r>
        <w:rPr>
          <w:rFonts w:hint="eastAsia"/>
        </w:rPr>
        <w:t>在</w:t>
      </w:r>
      <w:proofErr w:type="spellStart"/>
      <w:r>
        <w:t>CentOS</w:t>
      </w:r>
      <w:proofErr w:type="spellEnd"/>
      <w:r>
        <w:t>下使用mail发送电子邮件的一些使用方法，需要的要求是你的</w:t>
      </w:r>
      <w:proofErr w:type="spellStart"/>
      <w:r>
        <w:t>linux</w:t>
      </w:r>
      <w:proofErr w:type="spellEnd"/>
      <w:r>
        <w:t>必须安装了</w:t>
      </w:r>
      <w:proofErr w:type="spellStart"/>
      <w:r>
        <w:t>sendmail</w:t>
      </w:r>
      <w:proofErr w:type="spellEnd"/>
      <w:r>
        <w:t>并开启了，同时保证可以连接外网。</w:t>
      </w:r>
      <w:r w:rsidRPr="002346AB">
        <w:t>开启防火墙的25端口，如果你需要收邮件110端口也要开</w:t>
      </w:r>
      <w:r>
        <w:rPr>
          <w:rFonts w:hint="eastAsia"/>
        </w:rPr>
        <w:t>。</w:t>
      </w:r>
    </w:p>
    <w:p w:rsidR="00C13022" w:rsidRDefault="00C13022" w:rsidP="00C13022">
      <w:r>
        <w:rPr>
          <w:rFonts w:hint="eastAsia"/>
        </w:rPr>
        <w:t>语法：mail  [选项]</w:t>
      </w:r>
      <w:r>
        <w:rPr>
          <w:rFonts w:hint="eastAsia"/>
        </w:rPr>
        <w:tab/>
        <w:t>参数</w:t>
      </w:r>
    </w:p>
    <w:p w:rsidR="00C13022" w:rsidRDefault="00C13022" w:rsidP="00C13022">
      <w:r>
        <w:rPr>
          <w:rFonts w:hint="eastAsia"/>
        </w:rPr>
        <w:t>选项 ：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-b&lt;地址&gt;：指定密件副本的收信人地址；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-c&lt;地址&gt;：指定副本的收信人地址；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-f&lt;邮件文件&gt;：读取指定邮件文件中的邮件；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</w:t>
      </w:r>
      <w:proofErr w:type="spellStart"/>
      <w:r>
        <w:t>i</w:t>
      </w:r>
      <w:proofErr w:type="spellEnd"/>
      <w:r>
        <w:t xml:space="preserve">：不显示终端发出的信息； 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-I：使用互动模式；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-n：程序使用时，不使用</w:t>
      </w:r>
      <w:proofErr w:type="spellStart"/>
      <w:r>
        <w:t>mail.rc</w:t>
      </w:r>
      <w:proofErr w:type="spellEnd"/>
      <w:r>
        <w:t>文件中的设置；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-N：阅读邮件时，不显示邮件的标题；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-s&lt;邮件主题&gt;：指定邮件的主题；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t>-u&lt;用户帐号&gt;：读取指定用户的邮件；</w:t>
      </w:r>
    </w:p>
    <w:p w:rsidR="00C13022" w:rsidRDefault="00C13022" w:rsidP="00C13022">
      <w:pPr>
        <w:pStyle w:val="ListParagraph"/>
        <w:numPr>
          <w:ilvl w:val="0"/>
          <w:numId w:val="19"/>
        </w:numPr>
      </w:pPr>
      <w:r>
        <w:lastRenderedPageBreak/>
        <w:t>-v：执行时，显示详细的信息。</w:t>
      </w:r>
    </w:p>
    <w:p w:rsidR="00C13022" w:rsidRDefault="00C13022" w:rsidP="00C13022">
      <w:pPr>
        <w:rPr>
          <w:b/>
          <w:i/>
        </w:rPr>
      </w:pPr>
      <w:r w:rsidRPr="005022D8">
        <w:rPr>
          <w:rFonts w:hint="eastAsia"/>
          <w:b/>
          <w:i/>
        </w:rPr>
        <w:t>直接使用</w:t>
      </w:r>
      <w:r w:rsidRPr="005022D8">
        <w:rPr>
          <w:b/>
          <w:i/>
        </w:rPr>
        <w:t>shell当编辑器</w:t>
      </w:r>
    </w:p>
    <w:p w:rsidR="00C13022" w:rsidRDefault="00C13022" w:rsidP="00C13022">
      <w:r>
        <w:t xml:space="preserve">mail -s "Hello from linuxde.net by shell" admin@linuxde.net </w:t>
      </w:r>
    </w:p>
    <w:p w:rsidR="00C13022" w:rsidRDefault="00C13022" w:rsidP="00C13022">
      <w:r>
        <w:rPr>
          <w:rFonts w:hint="eastAsia"/>
        </w:rPr>
        <w:t>按住按</w:t>
      </w:r>
      <w:r>
        <w:t>CTRL+D结束输入</w:t>
      </w:r>
      <w:r>
        <w:rPr>
          <w:rFonts w:hint="eastAsia"/>
        </w:rPr>
        <w:t>。</w:t>
      </w:r>
    </w:p>
    <w:p w:rsidR="00C13022" w:rsidRDefault="00C13022" w:rsidP="00C13022"/>
    <w:p w:rsidR="00C13022" w:rsidRDefault="00C13022" w:rsidP="00C13022">
      <w:pPr>
        <w:rPr>
          <w:b/>
          <w:i/>
        </w:rPr>
      </w:pPr>
      <w:r w:rsidRPr="00786A7F">
        <w:rPr>
          <w:rFonts w:hint="eastAsia"/>
          <w:b/>
          <w:i/>
        </w:rPr>
        <w:t>使用管道进行邮件发送</w:t>
      </w:r>
    </w:p>
    <w:p w:rsidR="00C13022" w:rsidRPr="00786A7F" w:rsidRDefault="00C13022" w:rsidP="00C13022">
      <w:r>
        <w:rPr>
          <w:noProof/>
        </w:rPr>
        <w:drawing>
          <wp:inline distT="0" distB="0" distL="0" distR="0">
            <wp:extent cx="5486400" cy="533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022" w:rsidRDefault="00C13022" w:rsidP="00C13022"/>
    <w:p w:rsidR="00C13022" w:rsidRDefault="00C13022" w:rsidP="00C13022">
      <w:pPr>
        <w:rPr>
          <w:b/>
          <w:i/>
        </w:rPr>
      </w:pPr>
      <w:r w:rsidRPr="00786A7F">
        <w:rPr>
          <w:rFonts w:hint="eastAsia"/>
          <w:b/>
          <w:i/>
        </w:rPr>
        <w:t>使用文件进行邮件发送</w:t>
      </w:r>
    </w:p>
    <w:p w:rsidR="00C13022" w:rsidRDefault="00C13022" w:rsidP="00C13022">
      <w:r>
        <w:t>mail -s "Hello from linuxde.net by file" admin@linuxde.net &lt; mail.txt</w:t>
      </w:r>
    </w:p>
    <w:p w:rsidR="00C13022" w:rsidRDefault="00C13022" w:rsidP="00C13022">
      <w:pPr>
        <w:pStyle w:val="Heading2"/>
      </w:pPr>
      <w:r>
        <w:rPr>
          <w:rFonts w:hint="eastAsia"/>
        </w:rPr>
        <w:t>mutt</w:t>
      </w:r>
      <w:r>
        <w:rPr>
          <w:rFonts w:hint="eastAsia"/>
        </w:rPr>
        <w:t>命令</w:t>
      </w:r>
    </w:p>
    <w:p w:rsidR="00C13022" w:rsidRDefault="00C13022" w:rsidP="00C13022">
      <w:r w:rsidRPr="00971102">
        <w:t>cp /etc/</w:t>
      </w:r>
      <w:proofErr w:type="spellStart"/>
      <w:r w:rsidRPr="00971102">
        <w:t>Muttrc</w:t>
      </w:r>
      <w:proofErr w:type="spellEnd"/>
      <w:r w:rsidRPr="00971102">
        <w:t xml:space="preserve"> /root/.</w:t>
      </w:r>
      <w:proofErr w:type="spellStart"/>
      <w:r w:rsidRPr="00971102">
        <w:t>muttrc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13022" w:rsidTr="00AB13CB">
        <w:tc>
          <w:tcPr>
            <w:tcW w:w="8388" w:type="dxa"/>
          </w:tcPr>
          <w:p w:rsidR="00C13022" w:rsidRDefault="00C13022" w:rsidP="00AB13CB">
            <w:pPr>
              <w:ind w:left="0"/>
            </w:pPr>
            <w:r>
              <w:t>#如果你收到的邮件乱码，设置以下信息</w:t>
            </w:r>
          </w:p>
          <w:p w:rsidR="00C13022" w:rsidRDefault="00C13022" w:rsidP="00AB13CB">
            <w:pPr>
              <w:ind w:left="0"/>
            </w:pPr>
            <w:r>
              <w:t xml:space="preserve"> set </w:t>
            </w:r>
            <w:proofErr w:type="spellStart"/>
            <w:r>
              <w:t>charset</w:t>
            </w:r>
            <w:proofErr w:type="spellEnd"/>
            <w:r>
              <w:t>="utf-8"</w:t>
            </w:r>
          </w:p>
          <w:p w:rsidR="00C13022" w:rsidRDefault="00C13022" w:rsidP="00AB13CB">
            <w:pPr>
              <w:ind w:left="0"/>
            </w:pPr>
            <w:r>
              <w:t xml:space="preserve"> set rfc2047_parameters=yes</w:t>
            </w:r>
          </w:p>
          <w:p w:rsidR="00C13022" w:rsidRDefault="00C13022" w:rsidP="00AB13CB">
            <w:pPr>
              <w:ind w:left="0"/>
            </w:pPr>
            <w:r>
              <w:t>#如果你想自定义发件人信息，需要进行如下设置</w:t>
            </w:r>
          </w:p>
          <w:p w:rsidR="00C13022" w:rsidRDefault="00C13022" w:rsidP="00AB13CB">
            <w:pPr>
              <w:ind w:left="0"/>
            </w:pPr>
            <w:r>
              <w:t xml:space="preserve"> set </w:t>
            </w:r>
            <w:proofErr w:type="spellStart"/>
            <w:r>
              <w:t>envelope_from</w:t>
            </w:r>
            <w:proofErr w:type="spellEnd"/>
            <w:r>
              <w:t>=yes</w:t>
            </w:r>
          </w:p>
          <w:p w:rsidR="00C13022" w:rsidRDefault="00C13022" w:rsidP="00AB13CB">
            <w:pPr>
              <w:ind w:left="0"/>
            </w:pPr>
            <w:r>
              <w:t xml:space="preserve"> set </w:t>
            </w:r>
            <w:proofErr w:type="spellStart"/>
            <w:r>
              <w:t>use_from</w:t>
            </w:r>
            <w:proofErr w:type="spellEnd"/>
            <w:r>
              <w:t>=yes</w:t>
            </w:r>
          </w:p>
          <w:p w:rsidR="00C13022" w:rsidRDefault="00C13022" w:rsidP="00AB13CB">
            <w:pPr>
              <w:ind w:left="0"/>
            </w:pPr>
            <w:r>
              <w:t xml:space="preserve"> set from=root</w:t>
            </w:r>
            <w:r>
              <w:rPr>
                <w:rFonts w:hint="eastAsia"/>
              </w:rPr>
              <w:t>_</w:t>
            </w:r>
            <w:r>
              <w:t>@</w:t>
            </w:r>
            <w:r>
              <w:rPr>
                <w:rFonts w:hint="eastAsia"/>
              </w:rPr>
              <w:t>hengtiansoft</w:t>
            </w:r>
            <w:r>
              <w:t>.com</w:t>
            </w:r>
          </w:p>
          <w:p w:rsidR="00C13022" w:rsidRDefault="00C13022" w:rsidP="00AB13CB">
            <w:pPr>
              <w:ind w:left="0"/>
            </w:pPr>
            <w:r>
              <w:t xml:space="preserve"> set </w:t>
            </w:r>
            <w:proofErr w:type="spellStart"/>
            <w:r>
              <w:t>realname</w:t>
            </w:r>
            <w:proofErr w:type="spellEnd"/>
            <w:r>
              <w:t>="</w:t>
            </w:r>
            <w:proofErr w:type="spellStart"/>
            <w:r>
              <w:rPr>
                <w:rFonts w:hint="eastAsia"/>
              </w:rPr>
              <w:t>bryant</w:t>
            </w:r>
            <w:proofErr w:type="spellEnd"/>
            <w:r>
              <w:t>"</w:t>
            </w:r>
          </w:p>
        </w:tc>
      </w:tr>
    </w:tbl>
    <w:p w:rsidR="00C13022" w:rsidRDefault="00C13022" w:rsidP="00C13022">
      <w:r>
        <w:rPr>
          <w:rFonts w:hint="eastAsia"/>
        </w:rPr>
        <w:t>邮件发送格式：</w:t>
      </w:r>
    </w:p>
    <w:p w:rsidR="00C13022" w:rsidRDefault="00C13022" w:rsidP="00C13022">
      <w:r w:rsidRPr="000D3E71">
        <w:t>mutt [-</w:t>
      </w:r>
      <w:proofErr w:type="spellStart"/>
      <w:r w:rsidRPr="000D3E71">
        <w:t>hnpRvxz</w:t>
      </w:r>
      <w:proofErr w:type="spellEnd"/>
      <w:r w:rsidRPr="000D3E71">
        <w:t>][-a&lt;文件&gt;][-b&lt;地址&gt;][-c&lt;地址&gt;][-f&lt;邮件文 件&gt;][-F&lt;配置文件&gt;][-H&lt;邮件草稿&gt;][-</w:t>
      </w:r>
      <w:proofErr w:type="spellStart"/>
      <w:r w:rsidRPr="000D3E71">
        <w:t>i</w:t>
      </w:r>
      <w:proofErr w:type="spellEnd"/>
      <w:r w:rsidRPr="000D3E71">
        <w:t>&lt;文件&gt;][-m&lt;类型&gt;] [-s&lt;主题&gt;][邮件地址]</w:t>
      </w:r>
    </w:p>
    <w:p w:rsidR="00C13022" w:rsidRDefault="00C13022" w:rsidP="00C13022">
      <w:r>
        <w:rPr>
          <w:rFonts w:hint="eastAsia"/>
        </w:rPr>
        <w:t>参　数：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-a　&lt;文件&gt;　在邮件中加上附加文件。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-b　&lt;地址&gt;　指定密件副本的收信人地址。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-c　&lt;地址&gt;　指定副本的收信人地址。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lastRenderedPageBreak/>
        <w:t>-f　&lt;邮件文件&gt;　指定要载入的邮件文件。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-F　&lt;配置文件&gt;　指定mutt程序的设置文件，而不读取预设的.</w:t>
      </w:r>
      <w:proofErr w:type="spellStart"/>
      <w:r>
        <w:t>muttrc</w:t>
      </w:r>
      <w:proofErr w:type="spellEnd"/>
      <w:r>
        <w:t>文件。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-h　显示帮助。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-H　&lt;邮件草稿&gt;　将指定的邮件草稿送出。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</w:t>
      </w:r>
      <w:proofErr w:type="spellStart"/>
      <w:r>
        <w:t>i</w:t>
      </w:r>
      <w:proofErr w:type="spellEnd"/>
      <w:r>
        <w:t xml:space="preserve">　&lt;文件&gt;　将指定文件插入邮件内文中。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-m　&lt;类型&gt;　指定预设的邮件信箱类型。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-n　不要去读取程序培植文件(/etc/</w:t>
      </w:r>
      <w:proofErr w:type="spellStart"/>
      <w:r>
        <w:t>Muttrc</w:t>
      </w:r>
      <w:proofErr w:type="spellEnd"/>
      <w:r>
        <w:t>)。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-p　在mutt中编辑完邮件后，而不想将邮件立即送出，可将该邮件暂缓寄出。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-R　以只读的方式开启邮件文件。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-s　&lt;主题&gt;　指定邮件的主题。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-v　显示mutt的版本信息以及当初编译此文件时所给予的参数。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-x　模拟</w:t>
      </w:r>
      <w:proofErr w:type="spellStart"/>
      <w:r>
        <w:t>mailx</w:t>
      </w:r>
      <w:proofErr w:type="spellEnd"/>
      <w:r>
        <w:t>的编辑方式。</w:t>
      </w:r>
    </w:p>
    <w:p w:rsidR="00C13022" w:rsidRDefault="00C13022" w:rsidP="00C13022">
      <w:pPr>
        <w:pStyle w:val="ListParagraph"/>
        <w:numPr>
          <w:ilvl w:val="0"/>
          <w:numId w:val="21"/>
        </w:numPr>
      </w:pPr>
      <w:r>
        <w:t>-z　与-f参数一并使用时，若邮件文件中没有邮件即不启动mutt。</w:t>
      </w:r>
    </w:p>
    <w:p w:rsidR="00C13022" w:rsidRDefault="00C13022" w:rsidP="00C13022">
      <w:r>
        <w:rPr>
          <w:rFonts w:hint="eastAsia"/>
        </w:rPr>
        <w:t>例如：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E5B0C" w:rsidTr="00CE5B0C">
        <w:tc>
          <w:tcPr>
            <w:tcW w:w="8388" w:type="dxa"/>
          </w:tcPr>
          <w:p w:rsidR="00CE5B0C" w:rsidRDefault="00CE5B0C" w:rsidP="00CE5B0C">
            <w:pPr>
              <w:ind w:left="0"/>
            </w:pPr>
            <w:r w:rsidRPr="000D3E71">
              <w:t>echo "test" | mutt xiaoxiazhang1@hengtiansoft.com -s "hello" -a hello.txt</w:t>
            </w:r>
          </w:p>
          <w:p w:rsidR="00CE5B0C" w:rsidRDefault="00CE5B0C" w:rsidP="00CE5B0C">
            <w:pPr>
              <w:ind w:left="0"/>
            </w:pPr>
            <w:r w:rsidRPr="000D3E71">
              <w:t>mutt xiaoxiazhang1@hengtiansoft.com -s "hello" -a hello.txt &lt;hello.txt</w:t>
            </w:r>
          </w:p>
          <w:p w:rsidR="00CE5B0C" w:rsidRDefault="00CE5B0C" w:rsidP="00CE5B0C">
            <w:pPr>
              <w:ind w:left="0"/>
            </w:pPr>
            <w:r>
              <w:rPr>
                <w:rFonts w:hint="eastAsia"/>
              </w:rPr>
              <w:t>注意：在阿里云中要进行一下修改</w:t>
            </w:r>
          </w:p>
          <w:p w:rsidR="00CE5B0C" w:rsidRDefault="00CE5B0C" w:rsidP="00CE5B0C">
            <w:pPr>
              <w:ind w:left="0"/>
            </w:pPr>
            <w:r>
              <w:t>[root@iZ23zehawwyZ k12]# cat /etc/hosts</w:t>
            </w:r>
          </w:p>
          <w:p w:rsidR="00CE5B0C" w:rsidRDefault="00CE5B0C" w:rsidP="00CE5B0C">
            <w:r>
              <w:t xml:space="preserve">127.0.0.1 </w:t>
            </w:r>
            <w:proofErr w:type="spellStart"/>
            <w:r>
              <w:t>localhost.localdomain</w:t>
            </w:r>
            <w:proofErr w:type="spellEnd"/>
            <w:r>
              <w:t xml:space="preserve"> </w:t>
            </w:r>
            <w:proofErr w:type="spellStart"/>
            <w:r>
              <w:t>localhost</w:t>
            </w:r>
            <w:proofErr w:type="spellEnd"/>
            <w:r>
              <w:t xml:space="preserve"> iZ23zehawwyZ</w:t>
            </w:r>
          </w:p>
          <w:p w:rsidR="00CE5B0C" w:rsidRDefault="00CE5B0C" w:rsidP="00CE5B0C">
            <w:r>
              <w:t xml:space="preserve">::1         </w:t>
            </w:r>
            <w:proofErr w:type="spellStart"/>
            <w:r>
              <w:t>localhost</w:t>
            </w:r>
            <w:proofErr w:type="spellEnd"/>
            <w:r>
              <w:t xml:space="preserve"> </w:t>
            </w:r>
            <w:proofErr w:type="spellStart"/>
            <w:r>
              <w:t>localhost.localdomain</w:t>
            </w:r>
            <w:proofErr w:type="spellEnd"/>
            <w:r>
              <w:t xml:space="preserve"> localhost6 localhost6.localdomain6</w:t>
            </w:r>
            <w:r w:rsidR="00607D72">
              <w:rPr>
                <w:rFonts w:hint="eastAsia"/>
              </w:rPr>
              <w:t xml:space="preserve"> </w:t>
            </w:r>
            <w:r w:rsidR="00607D72">
              <w:t>iZ23zehawwyZ</w:t>
            </w:r>
          </w:p>
          <w:p w:rsidR="00CE5B0C" w:rsidRDefault="00CE5B0C" w:rsidP="00CE5B0C">
            <w:r>
              <w:t>10.161.212.254 iZ23zehawwyZ</w:t>
            </w:r>
          </w:p>
          <w:p w:rsidR="00CE5B0C" w:rsidRDefault="00607D72" w:rsidP="00C13022">
            <w:pPr>
              <w:ind w:left="0"/>
            </w:pPr>
            <w:r>
              <w:rPr>
                <w:rFonts w:hint="eastAsia"/>
              </w:rPr>
              <w:t>#然后重新启动</w:t>
            </w:r>
            <w:proofErr w:type="spellStart"/>
            <w:r>
              <w:rPr>
                <w:rFonts w:hint="eastAsia"/>
              </w:rPr>
              <w:t>sendmail</w:t>
            </w:r>
            <w:proofErr w:type="spellEnd"/>
          </w:p>
        </w:tc>
      </w:tr>
    </w:tbl>
    <w:p w:rsidR="00CE5B0C" w:rsidRDefault="00CE5B0C" w:rsidP="00C13022"/>
    <w:sectPr w:rsidR="00CE5B0C" w:rsidSect="00C03A83"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576" w:rsidRDefault="00302576" w:rsidP="00A0635F">
      <w:pPr>
        <w:spacing w:after="0"/>
      </w:pPr>
      <w:r>
        <w:separator/>
      </w:r>
    </w:p>
  </w:endnote>
  <w:endnote w:type="continuationSeparator" w:id="0">
    <w:p w:rsidR="00302576" w:rsidRDefault="00302576" w:rsidP="00A063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07479"/>
      <w:docPartObj>
        <w:docPartGallery w:val="Page Numbers (Bottom of Page)"/>
        <w:docPartUnique/>
      </w:docPartObj>
    </w:sdtPr>
    <w:sdtContent>
      <w:p w:rsidR="00A0635F" w:rsidRDefault="00217383">
        <w:pPr>
          <w:pStyle w:val="Footer"/>
          <w:jc w:val="right"/>
        </w:pPr>
        <w:fldSimple w:instr=" PAGE   \* MERGEFORMAT ">
          <w:r w:rsidR="002A06A8">
            <w:rPr>
              <w:noProof/>
            </w:rPr>
            <w:t>4</w:t>
          </w:r>
        </w:fldSimple>
      </w:p>
    </w:sdtContent>
  </w:sdt>
  <w:p w:rsidR="00A0635F" w:rsidRDefault="00A063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576" w:rsidRDefault="00302576" w:rsidP="00A0635F">
      <w:pPr>
        <w:spacing w:after="0"/>
      </w:pPr>
      <w:r>
        <w:separator/>
      </w:r>
    </w:p>
  </w:footnote>
  <w:footnote w:type="continuationSeparator" w:id="0">
    <w:p w:rsidR="00302576" w:rsidRDefault="00302576" w:rsidP="00A063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D1C69"/>
    <w:multiLevelType w:val="hybridMultilevel"/>
    <w:tmpl w:val="3F589A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37D74"/>
    <w:multiLevelType w:val="hybridMultilevel"/>
    <w:tmpl w:val="5178ED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43083"/>
    <w:multiLevelType w:val="hybridMultilevel"/>
    <w:tmpl w:val="EC122D0E"/>
    <w:lvl w:ilvl="0" w:tplc="E836EECE">
      <w:start w:val="10"/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"/>
  </w:num>
  <w:num w:numId="20">
    <w:abstractNumId w:val="2"/>
    <w:lvlOverride w:ilvl="0">
      <w:startOverride w:val="1"/>
    </w:lvlOverride>
  </w:num>
  <w:num w:numId="21">
    <w:abstractNumId w:val="4"/>
  </w:num>
  <w:num w:numId="22">
    <w:abstractNumId w:val="3"/>
    <w:lvlOverride w:ilvl="0">
      <w:startOverride w:val="1"/>
    </w:lvlOverride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E0029"/>
    <w:rsid w:val="0000350D"/>
    <w:rsid w:val="00015899"/>
    <w:rsid w:val="00045E97"/>
    <w:rsid w:val="0007296B"/>
    <w:rsid w:val="000B633B"/>
    <w:rsid w:val="000D36B4"/>
    <w:rsid w:val="001410CA"/>
    <w:rsid w:val="00166EB5"/>
    <w:rsid w:val="001F19E9"/>
    <w:rsid w:val="00217383"/>
    <w:rsid w:val="0024500F"/>
    <w:rsid w:val="00257AEF"/>
    <w:rsid w:val="002A06A8"/>
    <w:rsid w:val="00302576"/>
    <w:rsid w:val="00360B6B"/>
    <w:rsid w:val="00372F1E"/>
    <w:rsid w:val="00374638"/>
    <w:rsid w:val="00382B38"/>
    <w:rsid w:val="00383412"/>
    <w:rsid w:val="003872F0"/>
    <w:rsid w:val="00395B17"/>
    <w:rsid w:val="003F2B3D"/>
    <w:rsid w:val="004310FF"/>
    <w:rsid w:val="00444392"/>
    <w:rsid w:val="004F256C"/>
    <w:rsid w:val="004F2EE9"/>
    <w:rsid w:val="00520ED4"/>
    <w:rsid w:val="00543E57"/>
    <w:rsid w:val="00562410"/>
    <w:rsid w:val="00591D76"/>
    <w:rsid w:val="005D07CE"/>
    <w:rsid w:val="00601B94"/>
    <w:rsid w:val="0060455B"/>
    <w:rsid w:val="00607D72"/>
    <w:rsid w:val="0064557A"/>
    <w:rsid w:val="0067395F"/>
    <w:rsid w:val="0068282A"/>
    <w:rsid w:val="006A6779"/>
    <w:rsid w:val="006B772C"/>
    <w:rsid w:val="00733C16"/>
    <w:rsid w:val="00761722"/>
    <w:rsid w:val="007766D2"/>
    <w:rsid w:val="007A3E30"/>
    <w:rsid w:val="007C352C"/>
    <w:rsid w:val="007C6D37"/>
    <w:rsid w:val="007F1E56"/>
    <w:rsid w:val="007F1EF5"/>
    <w:rsid w:val="007F2A75"/>
    <w:rsid w:val="008261CD"/>
    <w:rsid w:val="008B5ACA"/>
    <w:rsid w:val="008C5117"/>
    <w:rsid w:val="008E0029"/>
    <w:rsid w:val="00904415"/>
    <w:rsid w:val="009104AA"/>
    <w:rsid w:val="00987BA9"/>
    <w:rsid w:val="0099619D"/>
    <w:rsid w:val="009D5000"/>
    <w:rsid w:val="00A0635F"/>
    <w:rsid w:val="00A10CEA"/>
    <w:rsid w:val="00A14F30"/>
    <w:rsid w:val="00A70FBC"/>
    <w:rsid w:val="00AC0984"/>
    <w:rsid w:val="00AF7407"/>
    <w:rsid w:val="00B44AA2"/>
    <w:rsid w:val="00B53A61"/>
    <w:rsid w:val="00B74B9C"/>
    <w:rsid w:val="00BA7B8B"/>
    <w:rsid w:val="00C03A83"/>
    <w:rsid w:val="00C13022"/>
    <w:rsid w:val="00C14E9E"/>
    <w:rsid w:val="00C44662"/>
    <w:rsid w:val="00CC7458"/>
    <w:rsid w:val="00CE5B0C"/>
    <w:rsid w:val="00D06614"/>
    <w:rsid w:val="00D24EDE"/>
    <w:rsid w:val="00D80E2B"/>
    <w:rsid w:val="00DB59C2"/>
    <w:rsid w:val="00DB5D41"/>
    <w:rsid w:val="00DB6FA6"/>
    <w:rsid w:val="00DE6E85"/>
    <w:rsid w:val="00E20AF5"/>
    <w:rsid w:val="00E33770"/>
    <w:rsid w:val="00E623CC"/>
    <w:rsid w:val="00E74319"/>
    <w:rsid w:val="00E81BE5"/>
    <w:rsid w:val="00E97A9D"/>
    <w:rsid w:val="00EA101E"/>
    <w:rsid w:val="00EB0436"/>
    <w:rsid w:val="00EE673F"/>
    <w:rsid w:val="00EF2667"/>
    <w:rsid w:val="00EF3DCE"/>
    <w:rsid w:val="00F15A30"/>
    <w:rsid w:val="00F3183C"/>
    <w:rsid w:val="00F37F94"/>
    <w:rsid w:val="00F64CDA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635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35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A0635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635F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7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0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302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41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subview/54241/54241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1319</TotalTime>
  <Pages>8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86</cp:revision>
  <dcterms:created xsi:type="dcterms:W3CDTF">2015-09-28T08:09:00Z</dcterms:created>
  <dcterms:modified xsi:type="dcterms:W3CDTF">2016-11-01T09:12:00Z</dcterms:modified>
</cp:coreProperties>
</file>