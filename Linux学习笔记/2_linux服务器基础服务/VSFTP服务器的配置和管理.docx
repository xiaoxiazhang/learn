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372AB7" w:rsidP="00372AB7">
      <w:pPr>
        <w:pStyle w:val="Title"/>
      </w:pPr>
      <w:r>
        <w:rPr>
          <w:rFonts w:hint="eastAsia"/>
        </w:rPr>
        <w:t>ftp</w:t>
      </w:r>
      <w:r>
        <w:rPr>
          <w:rFonts w:hint="eastAsia"/>
        </w:rPr>
        <w:t>服务器的配置和管理</w:t>
      </w:r>
    </w:p>
    <w:p w:rsidR="00372AB7" w:rsidRDefault="00372AB7" w:rsidP="00904717">
      <w:pPr>
        <w:pStyle w:val="Heading1"/>
      </w:pPr>
      <w:r>
        <w:rPr>
          <w:rFonts w:hint="eastAsia"/>
        </w:rPr>
        <w:t>FTP</w:t>
      </w:r>
      <w:r>
        <w:rPr>
          <w:rFonts w:hint="eastAsia"/>
        </w:rPr>
        <w:t>服务的概述</w:t>
      </w:r>
    </w:p>
    <w:p w:rsidR="00183465" w:rsidRDefault="00183465" w:rsidP="00B07AF1">
      <w:pPr>
        <w:ind w:left="360"/>
      </w:pPr>
      <w:r>
        <w:rPr>
          <w:rFonts w:hint="eastAsia"/>
        </w:rPr>
        <w:t>FTP：</w:t>
      </w:r>
      <w:proofErr w:type="spellStart"/>
      <w:r w:rsidRPr="00B07AF1">
        <w:rPr>
          <w:rFonts w:hint="eastAsia"/>
          <w:color w:val="FF0000"/>
        </w:rPr>
        <w:t>filetransfer</w:t>
      </w:r>
      <w:proofErr w:type="spellEnd"/>
      <w:r w:rsidRPr="00B07AF1">
        <w:rPr>
          <w:rFonts w:hint="eastAsia"/>
          <w:color w:val="FF0000"/>
        </w:rPr>
        <w:t xml:space="preserve"> protocol文件传输协议</w:t>
      </w:r>
      <w:r>
        <w:rPr>
          <w:rFonts w:hint="eastAsia"/>
        </w:rPr>
        <w:t xml:space="preserve">，基于TCP，是应用层的协议之一。建立FTP的软件很多，通常使用VSFTP（very </w:t>
      </w:r>
      <w:proofErr w:type="spellStart"/>
      <w:r>
        <w:rPr>
          <w:rFonts w:hint="eastAsia"/>
        </w:rPr>
        <w:t>secureFTP</w:t>
      </w:r>
      <w:proofErr w:type="spellEnd"/>
      <w:r>
        <w:t>）</w:t>
      </w:r>
      <w:r>
        <w:rPr>
          <w:rFonts w:hint="eastAsia"/>
        </w:rPr>
        <w:t>，是一个基于GPL发布的类UNIX系统上的FTP服务器。</w:t>
      </w:r>
    </w:p>
    <w:p w:rsidR="007F38B2" w:rsidRDefault="00183465" w:rsidP="00183465">
      <w:pPr>
        <w:ind w:left="360"/>
      </w:pPr>
      <w:r>
        <w:rPr>
          <w:rFonts w:hint="eastAsia"/>
        </w:rPr>
        <w:t>工作原理：</w:t>
      </w:r>
      <w:r w:rsidR="00AB29FA">
        <w:rPr>
          <w:rFonts w:hint="eastAsia"/>
        </w:rPr>
        <w:t>一个完整的FTP文件传输需要建立两种类型的连接：一种是用于传递客户端命令和服务器对命令的响应，TCP端口位21,称为控制连接。另一种真正的文件传输称为数据连接，缺省端口为20。FTP控制连接建立后，即可开始进行文件传输。</w:t>
      </w:r>
    </w:p>
    <w:p w:rsidR="007F38B2" w:rsidRDefault="007F38B2" w:rsidP="007F38B2">
      <w:pPr>
        <w:pStyle w:val="Heading2"/>
      </w:pPr>
      <w:r>
        <w:rPr>
          <w:rFonts w:hint="eastAsia"/>
        </w:rPr>
        <w:t>主动模式和被动模式</w:t>
      </w:r>
    </w:p>
    <w:p w:rsidR="007F38B2" w:rsidRDefault="007F38B2" w:rsidP="007F38B2">
      <w:pPr>
        <w:ind w:left="270" w:firstLine="450"/>
      </w:pPr>
      <w:r>
        <w:rPr>
          <w:rFonts w:hint="eastAsia"/>
        </w:rPr>
        <w:t>PORT中文称为主动模式，工作的原理： FTP客户端连接到FTP服务器的21端口，发送用户名和密码登录，登录成功后要list列表或者读取数据时，客户端随机开放一个端口（1024以上），发送 PORT命令到FTP服务器，告诉服务器客户端采用主动模式并开放端口；FTP服务器收到PORT主动模式命令和端口号后，通过服务器的20端口和客户端开放的端口连接，发送数据，原理如下图：</w:t>
      </w:r>
    </w:p>
    <w:p w:rsidR="007F38B2" w:rsidRDefault="007F38B2" w:rsidP="007F38B2">
      <w:pPr>
        <w:pStyle w:val="NormalWeb"/>
        <w:shd w:val="clear" w:color="auto" w:fill="FFFFFF"/>
        <w:wordWrap w:val="0"/>
        <w:spacing w:before="0" w:beforeAutospacing="0" w:after="0" w:afterAutospacing="0" w:line="338" w:lineRule="atLeast"/>
        <w:jc w:val="center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/>
          <w:noProof/>
          <w:color w:val="FF8373"/>
          <w:spacing w:val="8"/>
          <w:sz w:val="18"/>
          <w:szCs w:val="18"/>
        </w:rPr>
        <w:drawing>
          <wp:inline distT="0" distB="0" distL="0" distR="0">
            <wp:extent cx="3562350" cy="2895600"/>
            <wp:effectExtent l="19050" t="0" r="0" b="0"/>
            <wp:docPr id="1" name="Picture 1" descr="http://static.oschina.net/uploads/space/2011/0528/204156_vG81_97118.jp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space/2011/0528/204156_vG81_97118.jp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8B2" w:rsidRDefault="007F38B2" w:rsidP="007F38B2">
      <w:pPr>
        <w:ind w:left="480" w:firstLine="240"/>
      </w:pPr>
      <w:r>
        <w:rPr>
          <w:rFonts w:hint="eastAsia"/>
        </w:rPr>
        <w:lastRenderedPageBreak/>
        <w:t>PASV</w:t>
      </w:r>
      <w:r w:rsidRPr="007F38B2">
        <w:t>是Passive的缩写，中文成为被动模式，工作原理：</w:t>
      </w:r>
      <w:r>
        <w:rPr>
          <w:rFonts w:hint="eastAsia"/>
        </w:rPr>
        <w:t>FTP客户端连接到FTP服务器的21端口，发送用户名和密码登录，登录成功后要list列表或者读取数据时，发送PASV命令到FTP服务器， 服务器在本地随机开放一个端口（1024以上），然后把开放的端口告诉客户端， 客户端再连接到服务器开放的端口进行数据传输，原理如下图：</w:t>
      </w:r>
    </w:p>
    <w:p w:rsidR="007F38B2" w:rsidRPr="00AA277C" w:rsidRDefault="007F38B2" w:rsidP="00AA277C">
      <w:pPr>
        <w:pStyle w:val="NormalWeb"/>
        <w:shd w:val="clear" w:color="auto" w:fill="FFFFFF"/>
        <w:wordWrap w:val="0"/>
        <w:spacing w:before="0" w:beforeAutospacing="0" w:after="0" w:afterAutospacing="0" w:line="338" w:lineRule="atLeast"/>
        <w:jc w:val="center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/>
          <w:noProof/>
          <w:color w:val="FF8373"/>
          <w:spacing w:val="8"/>
          <w:sz w:val="18"/>
          <w:szCs w:val="18"/>
        </w:rPr>
        <w:drawing>
          <wp:inline distT="0" distB="0" distL="0" distR="0">
            <wp:extent cx="5048250" cy="4048125"/>
            <wp:effectExtent l="19050" t="0" r="0" b="0"/>
            <wp:docPr id="2" name="Picture 2" descr="http://static.oschina.net/uploads/space/2011/0528/204218_G2gD_97118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oschina.net/uploads/space/2011/0528/204218_G2gD_97118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 </w:t>
      </w:r>
    </w:p>
    <w:p w:rsidR="007F38B2" w:rsidRDefault="007F38B2" w:rsidP="007F38B2">
      <w:pPr>
        <w:pStyle w:val="Heading2"/>
      </w:pPr>
      <w:r>
        <w:rPr>
          <w:rFonts w:hint="eastAsia"/>
        </w:rPr>
        <w:t>FTP</w:t>
      </w:r>
      <w:r>
        <w:rPr>
          <w:rFonts w:hint="eastAsia"/>
        </w:rPr>
        <w:t>用户类型</w:t>
      </w:r>
    </w:p>
    <w:p w:rsidR="00AB29FA" w:rsidRDefault="00AB29FA" w:rsidP="00182ADF">
      <w:pPr>
        <w:ind w:left="360" w:firstLine="360"/>
      </w:pPr>
      <w:r>
        <w:rPr>
          <w:rFonts w:hint="eastAsia"/>
        </w:rPr>
        <w:t>FTP的用户类型：本地用户（本地用户在ftp上拥有一个账号），虚拟用户（并不是一个合法的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系统用户。通过</w:t>
      </w:r>
      <w:r w:rsidR="00B26846">
        <w:rPr>
          <w:rFonts w:hint="eastAsia"/>
        </w:rPr>
        <w:t>调用响应的PAM认证模块，和系统的FTP认证文件进行比较。如果通过认证，该账号就会映射成一个Linux下的本地用户。</w:t>
      </w:r>
      <w:r w:rsidR="00596DFC">
        <w:rPr>
          <w:rFonts w:hint="eastAsia"/>
        </w:rPr>
        <w:t>），匿名用户（用户使用特殊的用户anonymous登录ftp服务器，口令为空或者用户的E-mail地址。在</w:t>
      </w:r>
      <w:proofErr w:type="spellStart"/>
      <w:r w:rsidR="00596DFC">
        <w:rPr>
          <w:rFonts w:hint="eastAsia"/>
        </w:rPr>
        <w:t>linux</w:t>
      </w:r>
      <w:proofErr w:type="spellEnd"/>
      <w:r w:rsidR="00596DFC">
        <w:rPr>
          <w:rFonts w:hint="eastAsia"/>
        </w:rPr>
        <w:t>中，默认登录的目录/</w:t>
      </w:r>
      <w:proofErr w:type="spellStart"/>
      <w:r w:rsidR="00596DFC">
        <w:rPr>
          <w:rFonts w:hint="eastAsia"/>
        </w:rPr>
        <w:t>var</w:t>
      </w:r>
      <w:proofErr w:type="spellEnd"/>
      <w:r w:rsidR="00596DFC">
        <w:rPr>
          <w:rFonts w:hint="eastAsia"/>
        </w:rPr>
        <w:t>/ftp。</w:t>
      </w:r>
    </w:p>
    <w:p w:rsidR="00AA277C" w:rsidRDefault="00AA277C" w:rsidP="00AA277C">
      <w:pPr>
        <w:pStyle w:val="ListParagraph"/>
        <w:numPr>
          <w:ilvl w:val="0"/>
          <w:numId w:val="19"/>
        </w:numPr>
      </w:pPr>
      <w:r>
        <w:rPr>
          <w:rFonts w:hint="eastAsia"/>
        </w:rPr>
        <w:t>匿名用户：</w:t>
      </w:r>
      <w:r>
        <w:t>anonymous/ftp（密码：只要有@或者空</w:t>
      </w:r>
    </w:p>
    <w:p w:rsidR="00AA277C" w:rsidRDefault="00AA277C" w:rsidP="00AA277C">
      <w:pPr>
        <w:pStyle w:val="ListParagraph"/>
        <w:numPr>
          <w:ilvl w:val="0"/>
          <w:numId w:val="19"/>
        </w:numPr>
      </w:pPr>
      <w:r>
        <w:rPr>
          <w:rFonts w:hint="eastAsia"/>
        </w:rPr>
        <w:t>本地用户：</w:t>
      </w:r>
      <w:proofErr w:type="spellStart"/>
      <w:r>
        <w:t>linux</w:t>
      </w:r>
      <w:proofErr w:type="spellEnd"/>
      <w:r>
        <w:t>系统用户和密码（不需要配置）</w:t>
      </w:r>
    </w:p>
    <w:p w:rsidR="00596DFC" w:rsidRPr="00596DFC" w:rsidRDefault="00AA277C" w:rsidP="0062425B">
      <w:pPr>
        <w:pStyle w:val="ListParagraph"/>
        <w:numPr>
          <w:ilvl w:val="0"/>
          <w:numId w:val="19"/>
        </w:numPr>
      </w:pPr>
      <w:r>
        <w:rPr>
          <w:rFonts w:hint="eastAsia"/>
        </w:rPr>
        <w:t>虚拟用户：管理员自定义的模拟用户</w:t>
      </w:r>
    </w:p>
    <w:p w:rsidR="00372AB7" w:rsidRDefault="00904717" w:rsidP="00904717">
      <w:pPr>
        <w:pStyle w:val="Heading1"/>
      </w:pPr>
      <w:r>
        <w:rPr>
          <w:rFonts w:hint="eastAsia"/>
        </w:rPr>
        <w:lastRenderedPageBreak/>
        <w:t>VSFTPD</w:t>
      </w:r>
      <w:r>
        <w:rPr>
          <w:rFonts w:hint="eastAsia"/>
        </w:rPr>
        <w:t>的安装和启动</w:t>
      </w:r>
    </w:p>
    <w:p w:rsidR="00243921" w:rsidRPr="00B80648" w:rsidRDefault="00243921" w:rsidP="00B80648">
      <w:pPr>
        <w:pStyle w:val="Heading2"/>
        <w:numPr>
          <w:ilvl w:val="0"/>
          <w:numId w:val="20"/>
        </w:numPr>
        <w:rPr>
          <w:rFonts w:ascii="Verdana" w:eastAsiaTheme="minorEastAsia" w:hAnsi="Verdana" w:cs="Verdana"/>
        </w:rPr>
      </w:pPr>
      <w:r w:rsidRPr="0082481C">
        <w:rPr>
          <w:rFonts w:hint="eastAsia"/>
        </w:rPr>
        <w:t>查看是否已经安装</w:t>
      </w:r>
      <w:proofErr w:type="spellStart"/>
      <w:r w:rsidRPr="00B80648">
        <w:rPr>
          <w:rFonts w:ascii="Verdana" w:eastAsia="Times New Roman" w:hAnsi="Verdana" w:cs="Verdana"/>
        </w:rPr>
        <w:t>vsftpd</w:t>
      </w:r>
      <w:proofErr w:type="spellEnd"/>
    </w:p>
    <w:p w:rsidR="00243921" w:rsidRDefault="00243921" w:rsidP="00243921">
      <w:pPr>
        <w:ind w:firstLine="360"/>
      </w:pPr>
      <w:r w:rsidRPr="0082481C">
        <w:t>rpm -</w:t>
      </w:r>
      <w:proofErr w:type="spellStart"/>
      <w:r w:rsidRPr="0082481C">
        <w:t>qa</w:t>
      </w:r>
      <w:proofErr w:type="spellEnd"/>
      <w:r w:rsidRPr="0082481C">
        <w:t xml:space="preserve"> | </w:t>
      </w:r>
      <w:proofErr w:type="spellStart"/>
      <w:r w:rsidRPr="0082481C">
        <w:t>grep</w:t>
      </w:r>
      <w:proofErr w:type="spellEnd"/>
      <w:r w:rsidRPr="0082481C">
        <w:t xml:space="preserve"> </w:t>
      </w:r>
      <w:proofErr w:type="spellStart"/>
      <w:r w:rsidRPr="0082481C">
        <w:t>vsftpd</w:t>
      </w:r>
      <w:proofErr w:type="spellEnd"/>
    </w:p>
    <w:p w:rsidR="00243921" w:rsidRDefault="00243921" w:rsidP="00243921">
      <w:pPr>
        <w:pStyle w:val="Heading2"/>
      </w:pPr>
      <w:r w:rsidRPr="00243921">
        <w:rPr>
          <w:rFonts w:hint="eastAsia"/>
        </w:rPr>
        <w:t>安装，并设置开机启动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27775E" w:rsidTr="0027775E">
        <w:tc>
          <w:tcPr>
            <w:tcW w:w="8388" w:type="dxa"/>
          </w:tcPr>
          <w:p w:rsidR="00B326FC" w:rsidRDefault="00B326FC" w:rsidP="00B326FC">
            <w:proofErr w:type="spellStart"/>
            <w:r>
              <w:t>ip</w:t>
            </w:r>
            <w:proofErr w:type="spellEnd"/>
            <w:r>
              <w:t>=172.16.130.124</w:t>
            </w:r>
          </w:p>
          <w:p w:rsidR="00B326FC" w:rsidRDefault="00B326FC" w:rsidP="00B326FC">
            <w:proofErr w:type="spellStart"/>
            <w:r>
              <w:t>homeDir</w:t>
            </w:r>
            <w:proofErr w:type="spellEnd"/>
            <w:r>
              <w:t>=/home/3tbetter</w:t>
            </w:r>
          </w:p>
          <w:p w:rsidR="00B326FC" w:rsidRDefault="00B326FC" w:rsidP="00B326FC">
            <w:proofErr w:type="spellStart"/>
            <w:r>
              <w:t>v_user</w:t>
            </w:r>
            <w:proofErr w:type="spellEnd"/>
            <w:r>
              <w:t>=3tbetter</w:t>
            </w:r>
          </w:p>
          <w:p w:rsidR="00B326FC" w:rsidRDefault="00B326FC" w:rsidP="00B326FC">
            <w:proofErr w:type="spellStart"/>
            <w:r>
              <w:t>v_pass</w:t>
            </w:r>
            <w:proofErr w:type="spellEnd"/>
            <w:r>
              <w:t>=123456</w:t>
            </w:r>
          </w:p>
          <w:p w:rsidR="00B326FC" w:rsidRDefault="00B326FC" w:rsidP="00B326FC"/>
          <w:p w:rsidR="00B326FC" w:rsidRDefault="00B326FC" w:rsidP="00B326FC">
            <w:r>
              <w:t xml:space="preserve">yum -y install </w:t>
            </w:r>
            <w:proofErr w:type="spellStart"/>
            <w:r>
              <w:t>vsftpd</w:t>
            </w:r>
            <w:proofErr w:type="spellEnd"/>
            <w:r>
              <w:t xml:space="preserve"> db4 db4-utils</w:t>
            </w:r>
          </w:p>
          <w:p w:rsidR="00B326FC" w:rsidRDefault="00B326FC" w:rsidP="00B326FC">
            <w:proofErr w:type="spellStart"/>
            <w:r>
              <w:t>chkconfig</w:t>
            </w:r>
            <w:proofErr w:type="spellEnd"/>
            <w:r>
              <w:t xml:space="preserve"> </w:t>
            </w:r>
            <w:proofErr w:type="spellStart"/>
            <w:r>
              <w:t>vsftpd</w:t>
            </w:r>
            <w:proofErr w:type="spellEnd"/>
            <w:r>
              <w:t xml:space="preserve"> on</w:t>
            </w:r>
          </w:p>
          <w:p w:rsidR="00B326FC" w:rsidRDefault="00B326FC" w:rsidP="00B326FC">
            <w:r>
              <w:t>#修改</w:t>
            </w:r>
            <w:proofErr w:type="spellStart"/>
            <w:r>
              <w:t>vsftpd</w:t>
            </w:r>
            <w:proofErr w:type="spellEnd"/>
            <w:r>
              <w:t>配置文件</w:t>
            </w:r>
          </w:p>
          <w:p w:rsidR="00B326FC" w:rsidRDefault="00B326FC" w:rsidP="00B326FC">
            <w:r>
              <w:t>/bin/cp -f  /etc/</w:t>
            </w:r>
            <w:proofErr w:type="spellStart"/>
            <w:r>
              <w:t>vsftpd</w:t>
            </w:r>
            <w:proofErr w:type="spellEnd"/>
            <w:r>
              <w:t>/</w:t>
            </w:r>
            <w:proofErr w:type="spellStart"/>
            <w:r>
              <w:t>vsftpd.conf</w:t>
            </w:r>
            <w:proofErr w:type="spellEnd"/>
            <w:r>
              <w:t xml:space="preserve"> /etc/</w:t>
            </w:r>
            <w:proofErr w:type="spellStart"/>
            <w:r>
              <w:t>vsftpd</w:t>
            </w:r>
            <w:proofErr w:type="spellEnd"/>
            <w:r>
              <w:t>/</w:t>
            </w:r>
            <w:proofErr w:type="spellStart"/>
            <w:r>
              <w:t>vsftpd.conf.bak</w:t>
            </w:r>
            <w:proofErr w:type="spellEnd"/>
          </w:p>
          <w:p w:rsidR="00B326FC" w:rsidRDefault="00B326FC" w:rsidP="00B326FC">
            <w:r>
              <w:t>cat &gt; /etc/</w:t>
            </w:r>
            <w:proofErr w:type="spellStart"/>
            <w:r>
              <w:t>vsftpd</w:t>
            </w:r>
            <w:proofErr w:type="spellEnd"/>
            <w:r>
              <w:t>/</w:t>
            </w:r>
            <w:proofErr w:type="spellStart"/>
            <w:r>
              <w:t>vsftpd.conf</w:t>
            </w:r>
            <w:proofErr w:type="spellEnd"/>
            <w:r>
              <w:t xml:space="preserve"> &lt;&lt;EOF</w:t>
            </w:r>
          </w:p>
          <w:p w:rsidR="00B326FC" w:rsidRDefault="00B326FC" w:rsidP="00B326FC">
            <w:proofErr w:type="spellStart"/>
            <w:r>
              <w:t>anonymous_enable</w:t>
            </w:r>
            <w:proofErr w:type="spellEnd"/>
            <w:r>
              <w:t>=NO</w:t>
            </w:r>
          </w:p>
          <w:p w:rsidR="00B326FC" w:rsidRDefault="00B326FC" w:rsidP="00B326FC">
            <w:proofErr w:type="spellStart"/>
            <w:r>
              <w:t>local_enable</w:t>
            </w:r>
            <w:proofErr w:type="spellEnd"/>
            <w:r>
              <w:t>=YES</w:t>
            </w:r>
          </w:p>
          <w:p w:rsidR="00B326FC" w:rsidRDefault="00B326FC" w:rsidP="00B326FC">
            <w:proofErr w:type="spellStart"/>
            <w:r>
              <w:t>write_enable</w:t>
            </w:r>
            <w:proofErr w:type="spellEnd"/>
            <w:r>
              <w:t>=YES</w:t>
            </w:r>
          </w:p>
          <w:p w:rsidR="00B326FC" w:rsidRDefault="00B326FC" w:rsidP="00B326FC">
            <w:proofErr w:type="spellStart"/>
            <w:r>
              <w:t>local_umask</w:t>
            </w:r>
            <w:proofErr w:type="spellEnd"/>
            <w:r>
              <w:t>=022</w:t>
            </w:r>
          </w:p>
          <w:p w:rsidR="00B326FC" w:rsidRDefault="00B326FC" w:rsidP="00B326FC">
            <w:proofErr w:type="spellStart"/>
            <w:r>
              <w:t>dirmessage_enable</w:t>
            </w:r>
            <w:proofErr w:type="spellEnd"/>
            <w:r>
              <w:t>=YES</w:t>
            </w:r>
          </w:p>
          <w:p w:rsidR="00B326FC" w:rsidRDefault="00B326FC" w:rsidP="00B326FC">
            <w:proofErr w:type="spellStart"/>
            <w:r>
              <w:t>xferlog_enable</w:t>
            </w:r>
            <w:proofErr w:type="spellEnd"/>
            <w:r>
              <w:t>=YES</w:t>
            </w:r>
          </w:p>
          <w:p w:rsidR="00B326FC" w:rsidRDefault="00B326FC" w:rsidP="00B326FC">
            <w:r>
              <w:t>connect_from_port_20=YES</w:t>
            </w:r>
          </w:p>
          <w:p w:rsidR="00B326FC" w:rsidRDefault="00B326FC" w:rsidP="00B326FC">
            <w:proofErr w:type="spellStart"/>
            <w:r>
              <w:t>xferlog_std_format</w:t>
            </w:r>
            <w:proofErr w:type="spellEnd"/>
            <w:r>
              <w:t>=YES</w:t>
            </w:r>
          </w:p>
          <w:p w:rsidR="00B326FC" w:rsidRDefault="00B326FC" w:rsidP="00B326FC">
            <w:r>
              <w:t>listen=YES</w:t>
            </w:r>
          </w:p>
          <w:p w:rsidR="00B326FC" w:rsidRDefault="00B326FC" w:rsidP="00B326FC">
            <w:proofErr w:type="spellStart"/>
            <w:r>
              <w:t>pam_service_name</w:t>
            </w:r>
            <w:proofErr w:type="spellEnd"/>
            <w:r>
              <w:t>=</w:t>
            </w:r>
            <w:proofErr w:type="spellStart"/>
            <w:r>
              <w:t>vsftpd</w:t>
            </w:r>
            <w:proofErr w:type="spellEnd"/>
          </w:p>
          <w:p w:rsidR="00B326FC" w:rsidRDefault="00B326FC" w:rsidP="00B326FC">
            <w:proofErr w:type="spellStart"/>
            <w:r>
              <w:t>userlist_enable</w:t>
            </w:r>
            <w:proofErr w:type="spellEnd"/>
            <w:r>
              <w:t>=YES</w:t>
            </w:r>
          </w:p>
          <w:p w:rsidR="00B326FC" w:rsidRDefault="00B326FC" w:rsidP="00B326FC">
            <w:proofErr w:type="spellStart"/>
            <w:r>
              <w:t>tcp_wrappers</w:t>
            </w:r>
            <w:proofErr w:type="spellEnd"/>
            <w:r>
              <w:t>=YES</w:t>
            </w:r>
          </w:p>
          <w:p w:rsidR="00B326FC" w:rsidRDefault="00B326FC" w:rsidP="00B326FC">
            <w:proofErr w:type="spellStart"/>
            <w:r>
              <w:t>max_clients</w:t>
            </w:r>
            <w:proofErr w:type="spellEnd"/>
            <w:r>
              <w:t>=400</w:t>
            </w:r>
          </w:p>
          <w:p w:rsidR="00B326FC" w:rsidRDefault="00B326FC" w:rsidP="00B326FC"/>
          <w:p w:rsidR="00B326FC" w:rsidRDefault="00B326FC" w:rsidP="00B326FC">
            <w:proofErr w:type="spellStart"/>
            <w:r>
              <w:t>guest_enable</w:t>
            </w:r>
            <w:proofErr w:type="spellEnd"/>
            <w:r>
              <w:t>=YES</w:t>
            </w:r>
          </w:p>
          <w:p w:rsidR="00B326FC" w:rsidRDefault="00B326FC" w:rsidP="00B326FC">
            <w:proofErr w:type="spellStart"/>
            <w:r>
              <w:t>guest_username</w:t>
            </w:r>
            <w:proofErr w:type="spellEnd"/>
            <w:r>
              <w:t>=ftp</w:t>
            </w:r>
          </w:p>
          <w:p w:rsidR="00B326FC" w:rsidRDefault="00B326FC" w:rsidP="00B326FC">
            <w:proofErr w:type="spellStart"/>
            <w:r>
              <w:t>user_config_dir</w:t>
            </w:r>
            <w:proofErr w:type="spellEnd"/>
            <w:r>
              <w:t>=/etc/</w:t>
            </w:r>
            <w:proofErr w:type="spellStart"/>
            <w:r>
              <w:t>vsftpd</w:t>
            </w:r>
            <w:proofErr w:type="spellEnd"/>
            <w:r>
              <w:t>/</w:t>
            </w:r>
            <w:proofErr w:type="spellStart"/>
            <w:r>
              <w:t>vuser_conf</w:t>
            </w:r>
            <w:proofErr w:type="spellEnd"/>
          </w:p>
          <w:p w:rsidR="00B326FC" w:rsidRDefault="00B326FC" w:rsidP="00B326FC">
            <w:proofErr w:type="spellStart"/>
            <w:r>
              <w:t>port_enable</w:t>
            </w:r>
            <w:proofErr w:type="spellEnd"/>
            <w:r>
              <w:t>=YES</w:t>
            </w:r>
          </w:p>
          <w:p w:rsidR="00B326FC" w:rsidRDefault="00B326FC" w:rsidP="00B326FC">
            <w:proofErr w:type="spellStart"/>
            <w:r>
              <w:lastRenderedPageBreak/>
              <w:t>pasv_enable</w:t>
            </w:r>
            <w:proofErr w:type="spellEnd"/>
            <w:r>
              <w:t>=YES</w:t>
            </w:r>
          </w:p>
          <w:p w:rsidR="00B326FC" w:rsidRDefault="00B326FC" w:rsidP="00B326FC">
            <w:proofErr w:type="spellStart"/>
            <w:r>
              <w:t>pasv_promiscuous</w:t>
            </w:r>
            <w:proofErr w:type="spellEnd"/>
            <w:r>
              <w:t>=YES</w:t>
            </w:r>
          </w:p>
          <w:p w:rsidR="00B326FC" w:rsidRDefault="00B326FC" w:rsidP="00B326FC">
            <w:proofErr w:type="spellStart"/>
            <w:r>
              <w:t>pasv_min_port</w:t>
            </w:r>
            <w:proofErr w:type="spellEnd"/>
            <w:r>
              <w:t>=30001</w:t>
            </w:r>
          </w:p>
          <w:p w:rsidR="00B326FC" w:rsidRDefault="00B326FC" w:rsidP="00B326FC">
            <w:proofErr w:type="spellStart"/>
            <w:r>
              <w:t>pasv_max_port</w:t>
            </w:r>
            <w:proofErr w:type="spellEnd"/>
            <w:r>
              <w:t>=61000</w:t>
            </w:r>
          </w:p>
          <w:p w:rsidR="00B326FC" w:rsidRDefault="00B326FC" w:rsidP="00B326FC">
            <w:proofErr w:type="spellStart"/>
            <w:r>
              <w:t>dirlist_enable</w:t>
            </w:r>
            <w:proofErr w:type="spellEnd"/>
            <w:r>
              <w:t>=YES</w:t>
            </w:r>
          </w:p>
          <w:p w:rsidR="00B326FC" w:rsidRDefault="00B326FC" w:rsidP="00B326FC">
            <w:r>
              <w:t xml:space="preserve"># </w:t>
            </w:r>
            <w:proofErr w:type="spellStart"/>
            <w:r>
              <w:t>pasv_address</w:t>
            </w:r>
            <w:proofErr w:type="spellEnd"/>
            <w:r>
              <w:t>=此选项为一个数字IP地址，作为PASV命令的响应。</w:t>
            </w:r>
          </w:p>
          <w:p w:rsidR="00B326FC" w:rsidRDefault="00B326FC" w:rsidP="00B326FC">
            <w:proofErr w:type="spellStart"/>
            <w:r>
              <w:t>pasv_address</w:t>
            </w:r>
            <w:proofErr w:type="spellEnd"/>
            <w:r>
              <w:t>=$</w:t>
            </w:r>
            <w:proofErr w:type="spellStart"/>
            <w:r>
              <w:t>ip</w:t>
            </w:r>
            <w:proofErr w:type="spellEnd"/>
          </w:p>
          <w:p w:rsidR="00B326FC" w:rsidRDefault="00B326FC" w:rsidP="00B326FC">
            <w:r>
              <w:t>EOF</w:t>
            </w:r>
          </w:p>
          <w:p w:rsidR="00B326FC" w:rsidRDefault="00B326FC" w:rsidP="00B326FC">
            <w:r>
              <w:t>#创建虚拟用户，文件的奇数行为虚拟用户名，偶数行是相应的口令</w:t>
            </w:r>
          </w:p>
          <w:p w:rsidR="00B326FC" w:rsidRDefault="00B326FC" w:rsidP="00B326FC">
            <w:r>
              <w:t>cat &gt; /etc/</w:t>
            </w:r>
            <w:proofErr w:type="spellStart"/>
            <w:r>
              <w:t>vsftpd</w:t>
            </w:r>
            <w:proofErr w:type="spellEnd"/>
            <w:r>
              <w:t>/vuser_passwd.txt &lt;&lt;EOF</w:t>
            </w:r>
          </w:p>
          <w:p w:rsidR="00B326FC" w:rsidRDefault="00B326FC" w:rsidP="00B326FC">
            <w:r>
              <w:t>$</w:t>
            </w:r>
            <w:proofErr w:type="spellStart"/>
            <w:r>
              <w:t>v_user</w:t>
            </w:r>
            <w:proofErr w:type="spellEnd"/>
          </w:p>
          <w:p w:rsidR="00B326FC" w:rsidRDefault="00B326FC" w:rsidP="00B326FC">
            <w:r>
              <w:t>$</w:t>
            </w:r>
            <w:proofErr w:type="spellStart"/>
            <w:r>
              <w:t>v_pass</w:t>
            </w:r>
            <w:proofErr w:type="spellEnd"/>
          </w:p>
          <w:p w:rsidR="00B326FC" w:rsidRDefault="00B326FC" w:rsidP="00B326FC">
            <w:r>
              <w:t>EOF</w:t>
            </w:r>
          </w:p>
          <w:p w:rsidR="00B326FC" w:rsidRDefault="00B326FC" w:rsidP="00B326FC">
            <w:r>
              <w:t>#生成虚拟用户数据库文件</w:t>
            </w:r>
          </w:p>
          <w:p w:rsidR="00B326FC" w:rsidRDefault="00B326FC" w:rsidP="00B326FC">
            <w:proofErr w:type="spellStart"/>
            <w:r>
              <w:t>db_load</w:t>
            </w:r>
            <w:proofErr w:type="spellEnd"/>
            <w:r>
              <w:t xml:space="preserve"> -T -t hash -f /etc/</w:t>
            </w:r>
            <w:proofErr w:type="spellStart"/>
            <w:r>
              <w:t>vsftpd</w:t>
            </w:r>
            <w:proofErr w:type="spellEnd"/>
            <w:r>
              <w:t>/vuser_passwd.txt /etc/</w:t>
            </w:r>
            <w:proofErr w:type="spellStart"/>
            <w:r>
              <w:t>vsftpd</w:t>
            </w:r>
            <w:proofErr w:type="spellEnd"/>
            <w:r>
              <w:t>/</w:t>
            </w:r>
            <w:proofErr w:type="spellStart"/>
            <w:r>
              <w:t>vuser_passwd.db</w:t>
            </w:r>
            <w:proofErr w:type="spellEnd"/>
          </w:p>
          <w:p w:rsidR="00B326FC" w:rsidRDefault="00B326FC" w:rsidP="00B326FC">
            <w:r>
              <w:t>#创建PAM认证文件</w:t>
            </w:r>
          </w:p>
          <w:p w:rsidR="00B326FC" w:rsidRDefault="00B326FC" w:rsidP="00B326FC">
            <w:r>
              <w:t>cat &gt; /etc/</w:t>
            </w:r>
            <w:proofErr w:type="spellStart"/>
            <w:r>
              <w:t>pam.d</w:t>
            </w:r>
            <w:proofErr w:type="spellEnd"/>
            <w:r>
              <w:t>/</w:t>
            </w:r>
            <w:proofErr w:type="spellStart"/>
            <w:r>
              <w:t>vsftpd</w:t>
            </w:r>
            <w:proofErr w:type="spellEnd"/>
            <w:r>
              <w:t xml:space="preserve"> &lt;&lt;EOF</w:t>
            </w:r>
          </w:p>
          <w:p w:rsidR="00B326FC" w:rsidRDefault="00B326FC" w:rsidP="00B326FC">
            <w:r>
              <w:t>auth required pam_userdb.so db=/etc/</w:t>
            </w:r>
            <w:proofErr w:type="spellStart"/>
            <w:r>
              <w:t>vsftpd</w:t>
            </w:r>
            <w:proofErr w:type="spellEnd"/>
            <w:r>
              <w:t>/</w:t>
            </w:r>
            <w:proofErr w:type="spellStart"/>
            <w:r>
              <w:t>vuser_passwd</w:t>
            </w:r>
            <w:proofErr w:type="spellEnd"/>
          </w:p>
          <w:p w:rsidR="00B326FC" w:rsidRDefault="00B326FC" w:rsidP="00B326FC">
            <w:r>
              <w:t>account required pam_userdb.so db=/etc/</w:t>
            </w:r>
            <w:proofErr w:type="spellStart"/>
            <w:r>
              <w:t>vsftpd</w:t>
            </w:r>
            <w:proofErr w:type="spellEnd"/>
            <w:r>
              <w:t>/</w:t>
            </w:r>
            <w:proofErr w:type="spellStart"/>
            <w:r>
              <w:t>vuser_passwd</w:t>
            </w:r>
            <w:proofErr w:type="spellEnd"/>
          </w:p>
          <w:p w:rsidR="00B326FC" w:rsidRDefault="00B326FC" w:rsidP="00B326FC">
            <w:r>
              <w:t>EOF</w:t>
            </w:r>
          </w:p>
          <w:p w:rsidR="00B326FC" w:rsidRDefault="00B326FC" w:rsidP="00B326FC"/>
          <w:p w:rsidR="00B326FC" w:rsidRDefault="00B326FC" w:rsidP="00B326FC">
            <w:r>
              <w:t>#创建虚拟用户配置文件</w:t>
            </w:r>
          </w:p>
          <w:p w:rsidR="00B326FC" w:rsidRDefault="00B326FC" w:rsidP="00B326FC">
            <w:proofErr w:type="spellStart"/>
            <w:r>
              <w:t>mkdir</w:t>
            </w:r>
            <w:proofErr w:type="spellEnd"/>
            <w:r>
              <w:t xml:space="preserve"> -p /etc/</w:t>
            </w:r>
            <w:proofErr w:type="spellStart"/>
            <w:r>
              <w:t>vsftpd</w:t>
            </w:r>
            <w:proofErr w:type="spellEnd"/>
            <w:r>
              <w:t>/</w:t>
            </w:r>
            <w:proofErr w:type="spellStart"/>
            <w:r>
              <w:t>vuser_conf</w:t>
            </w:r>
            <w:proofErr w:type="spellEnd"/>
            <w:r>
              <w:t>/</w:t>
            </w:r>
          </w:p>
          <w:p w:rsidR="00B326FC" w:rsidRDefault="00B326FC" w:rsidP="00B326FC">
            <w:r>
              <w:t>cat &gt; /etc/</w:t>
            </w:r>
            <w:proofErr w:type="spellStart"/>
            <w:r>
              <w:t>vsftpd</w:t>
            </w:r>
            <w:proofErr w:type="spellEnd"/>
            <w:r>
              <w:t>/</w:t>
            </w:r>
            <w:proofErr w:type="spellStart"/>
            <w:r>
              <w:t>vuser_conf</w:t>
            </w:r>
            <w:proofErr w:type="spellEnd"/>
            <w:r>
              <w:t>/$</w:t>
            </w:r>
            <w:proofErr w:type="spellStart"/>
            <w:r>
              <w:t>v_user</w:t>
            </w:r>
            <w:proofErr w:type="spellEnd"/>
            <w:r>
              <w:t xml:space="preserve"> &lt;&lt;EOF</w:t>
            </w:r>
          </w:p>
          <w:p w:rsidR="00B326FC" w:rsidRDefault="00B326FC" w:rsidP="00B326FC">
            <w:proofErr w:type="spellStart"/>
            <w:r>
              <w:t>local_root</w:t>
            </w:r>
            <w:proofErr w:type="spellEnd"/>
            <w:r>
              <w:t>=$</w:t>
            </w:r>
            <w:proofErr w:type="spellStart"/>
            <w:r>
              <w:t>homeDir</w:t>
            </w:r>
            <w:proofErr w:type="spellEnd"/>
          </w:p>
          <w:p w:rsidR="00B326FC" w:rsidRDefault="00B326FC" w:rsidP="00B326FC">
            <w:proofErr w:type="spellStart"/>
            <w:r>
              <w:t>write_enable</w:t>
            </w:r>
            <w:proofErr w:type="spellEnd"/>
            <w:r>
              <w:t>=YES</w:t>
            </w:r>
          </w:p>
          <w:p w:rsidR="00B326FC" w:rsidRDefault="00B326FC" w:rsidP="00B326FC">
            <w:proofErr w:type="spellStart"/>
            <w:r>
              <w:t>anon_umask</w:t>
            </w:r>
            <w:proofErr w:type="spellEnd"/>
            <w:r>
              <w:t>=022</w:t>
            </w:r>
          </w:p>
          <w:p w:rsidR="00B326FC" w:rsidRDefault="00B326FC" w:rsidP="00B326FC">
            <w:proofErr w:type="spellStart"/>
            <w:r>
              <w:t>anon_world_readable_only</w:t>
            </w:r>
            <w:proofErr w:type="spellEnd"/>
            <w:r>
              <w:t>=NO</w:t>
            </w:r>
          </w:p>
          <w:p w:rsidR="00B326FC" w:rsidRDefault="00B326FC" w:rsidP="00B326FC">
            <w:proofErr w:type="spellStart"/>
            <w:r>
              <w:t>anon_upload_enable</w:t>
            </w:r>
            <w:proofErr w:type="spellEnd"/>
            <w:r>
              <w:t>=YES</w:t>
            </w:r>
          </w:p>
          <w:p w:rsidR="00B326FC" w:rsidRDefault="00B326FC" w:rsidP="00B326FC">
            <w:proofErr w:type="spellStart"/>
            <w:r>
              <w:t>anon_mkdir_write_enable</w:t>
            </w:r>
            <w:proofErr w:type="spellEnd"/>
            <w:r>
              <w:t>=YES</w:t>
            </w:r>
          </w:p>
          <w:p w:rsidR="00B326FC" w:rsidRDefault="00B326FC" w:rsidP="00B326FC">
            <w:proofErr w:type="spellStart"/>
            <w:r>
              <w:t>anon_other_write_enable</w:t>
            </w:r>
            <w:proofErr w:type="spellEnd"/>
            <w:r>
              <w:t>=YES</w:t>
            </w:r>
          </w:p>
          <w:p w:rsidR="004951AB" w:rsidRDefault="004951AB" w:rsidP="00B326FC">
            <w:proofErr w:type="spellStart"/>
            <w:r w:rsidRPr="004951AB">
              <w:t>allow_writeable_chroot</w:t>
            </w:r>
            <w:proofErr w:type="spellEnd"/>
            <w:r w:rsidRPr="004951AB">
              <w:t>=YES</w:t>
            </w:r>
          </w:p>
          <w:p w:rsidR="00B326FC" w:rsidRDefault="00B326FC" w:rsidP="00B326FC">
            <w:r>
              <w:t>EOF</w:t>
            </w:r>
          </w:p>
          <w:p w:rsidR="00B326FC" w:rsidRDefault="00B326FC" w:rsidP="00B326FC">
            <w:r>
              <w:lastRenderedPageBreak/>
              <w:t>#创建虚拟用户根目录</w:t>
            </w:r>
          </w:p>
          <w:p w:rsidR="00B326FC" w:rsidRDefault="00B326FC" w:rsidP="00B326FC">
            <w:proofErr w:type="spellStart"/>
            <w:r>
              <w:t>mkdir</w:t>
            </w:r>
            <w:proofErr w:type="spellEnd"/>
            <w:r>
              <w:t xml:space="preserve"> -p $</w:t>
            </w:r>
            <w:proofErr w:type="spellStart"/>
            <w:r>
              <w:t>homeDir</w:t>
            </w:r>
            <w:proofErr w:type="spellEnd"/>
            <w:r>
              <w:t xml:space="preserve">         </w:t>
            </w:r>
          </w:p>
          <w:p w:rsidR="00B326FC" w:rsidRDefault="00B326FC" w:rsidP="00B326FC">
            <w:proofErr w:type="spellStart"/>
            <w:r>
              <w:t>chmod</w:t>
            </w:r>
            <w:proofErr w:type="spellEnd"/>
            <w:r>
              <w:t xml:space="preserve"> -R 775 $</w:t>
            </w:r>
            <w:proofErr w:type="spellStart"/>
            <w:r>
              <w:t>homeDir</w:t>
            </w:r>
            <w:proofErr w:type="spellEnd"/>
          </w:p>
          <w:p w:rsidR="00B326FC" w:rsidRDefault="00B326FC" w:rsidP="00B326FC">
            <w:r>
              <w:t xml:space="preserve"> </w:t>
            </w:r>
          </w:p>
          <w:p w:rsidR="00B326FC" w:rsidRDefault="00B326FC" w:rsidP="00B326FC">
            <w:r>
              <w:t xml:space="preserve">service </w:t>
            </w:r>
            <w:proofErr w:type="spellStart"/>
            <w:r>
              <w:t>vsftpd</w:t>
            </w:r>
            <w:proofErr w:type="spellEnd"/>
            <w:r>
              <w:t xml:space="preserve"> restart</w:t>
            </w:r>
          </w:p>
          <w:p w:rsidR="00040AC0" w:rsidRDefault="00B326FC" w:rsidP="00B326FC">
            <w:r>
              <w:t xml:space="preserve">service </w:t>
            </w:r>
            <w:proofErr w:type="spellStart"/>
            <w:r>
              <w:t>iptables</w:t>
            </w:r>
            <w:proofErr w:type="spellEnd"/>
            <w:r>
              <w:t xml:space="preserve"> stop</w:t>
            </w:r>
          </w:p>
        </w:tc>
      </w:tr>
    </w:tbl>
    <w:p w:rsidR="00904717" w:rsidRDefault="00904717" w:rsidP="00D71CA9">
      <w:pPr>
        <w:pStyle w:val="Heading1"/>
      </w:pPr>
      <w:r>
        <w:rPr>
          <w:rFonts w:hint="eastAsia"/>
        </w:rPr>
        <w:lastRenderedPageBreak/>
        <w:t>VSFTPD</w:t>
      </w:r>
      <w:r>
        <w:rPr>
          <w:rFonts w:hint="eastAsia"/>
        </w:rPr>
        <w:t>的配置文件</w:t>
      </w:r>
    </w:p>
    <w:p w:rsidR="005363C0" w:rsidRDefault="005363C0" w:rsidP="005363C0">
      <w:pPr>
        <w:ind w:left="360"/>
      </w:pPr>
      <w:proofErr w:type="spellStart"/>
      <w:r>
        <w:rPr>
          <w:rFonts w:hint="eastAsia"/>
        </w:rPr>
        <w:t>vsftpd</w:t>
      </w:r>
      <w:proofErr w:type="spellEnd"/>
      <w:r w:rsidR="00765952">
        <w:rPr>
          <w:rFonts w:hint="eastAsia"/>
        </w:rPr>
        <w:t>安装后，与其相关的配置文件如下：</w:t>
      </w:r>
    </w:p>
    <w:p w:rsidR="00765952" w:rsidRDefault="00765952" w:rsidP="00765952">
      <w:pPr>
        <w:pStyle w:val="ListParagraph"/>
        <w:numPr>
          <w:ilvl w:val="0"/>
          <w:numId w:val="21"/>
        </w:numPr>
      </w:pPr>
      <w:r>
        <w:t>/etc/</w:t>
      </w:r>
      <w:proofErr w:type="spellStart"/>
      <w:r>
        <w:t>logrotate.d</w:t>
      </w:r>
      <w:proofErr w:type="spellEnd"/>
      <w:r>
        <w:t>/</w:t>
      </w:r>
      <w:proofErr w:type="spellStart"/>
      <w:r>
        <w:t>vsftpd</w:t>
      </w:r>
      <w:proofErr w:type="spellEnd"/>
      <w:r>
        <w:t>(日志轮转备份配置文件)</w:t>
      </w:r>
    </w:p>
    <w:p w:rsidR="00765952" w:rsidRDefault="00765952" w:rsidP="00765952">
      <w:pPr>
        <w:pStyle w:val="ListParagraph"/>
        <w:numPr>
          <w:ilvl w:val="0"/>
          <w:numId w:val="21"/>
        </w:numPr>
      </w:pPr>
      <w:r>
        <w:t>/etc/</w:t>
      </w:r>
      <w:proofErr w:type="spellStart"/>
      <w:r>
        <w:t>pam.d</w:t>
      </w:r>
      <w:proofErr w:type="spellEnd"/>
      <w:r>
        <w:t>/</w:t>
      </w:r>
      <w:proofErr w:type="spellStart"/>
      <w:r>
        <w:t>vsftpd</w:t>
      </w:r>
      <w:proofErr w:type="spellEnd"/>
      <w:r>
        <w:t>(基于PAM的</w:t>
      </w:r>
      <w:proofErr w:type="spellStart"/>
      <w:r>
        <w:t>vsftpd</w:t>
      </w:r>
      <w:proofErr w:type="spellEnd"/>
      <w:r>
        <w:t>验证配置文件)</w:t>
      </w:r>
    </w:p>
    <w:p w:rsidR="00765952" w:rsidRDefault="00765952" w:rsidP="00765952">
      <w:pPr>
        <w:pStyle w:val="ListParagraph"/>
        <w:numPr>
          <w:ilvl w:val="0"/>
          <w:numId w:val="21"/>
        </w:numPr>
      </w:pPr>
      <w:r>
        <w:t>/etc/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vsftpd</w:t>
      </w:r>
      <w:proofErr w:type="spellEnd"/>
      <w:r>
        <w:t>(启动脚本)</w:t>
      </w:r>
    </w:p>
    <w:p w:rsidR="00765952" w:rsidRDefault="00765952" w:rsidP="00765952">
      <w:pPr>
        <w:pStyle w:val="ListParagraph"/>
        <w:numPr>
          <w:ilvl w:val="0"/>
          <w:numId w:val="21"/>
        </w:numPr>
      </w:pPr>
      <w:r>
        <w:t>/etc/</w:t>
      </w:r>
      <w:proofErr w:type="spellStart"/>
      <w:r>
        <w:t>vsftpd</w:t>
      </w:r>
      <w:proofErr w:type="spellEnd"/>
      <w:r>
        <w:t>(</w:t>
      </w:r>
      <w:proofErr w:type="spellStart"/>
      <w:r>
        <w:t>vsftpd</w:t>
      </w:r>
      <w:proofErr w:type="spellEnd"/>
      <w:r>
        <w:t>软件的主目录)</w:t>
      </w:r>
    </w:p>
    <w:p w:rsidR="00765952" w:rsidRDefault="00765952" w:rsidP="00765952">
      <w:pPr>
        <w:pStyle w:val="ListParagraph"/>
        <w:numPr>
          <w:ilvl w:val="0"/>
          <w:numId w:val="21"/>
        </w:numPr>
      </w:pPr>
      <w:r>
        <w:t>/etc/</w:t>
      </w:r>
      <w:proofErr w:type="spellStart"/>
      <w:r>
        <w:t>vsftpd</w:t>
      </w:r>
      <w:proofErr w:type="spellEnd"/>
      <w:r>
        <w:t>/</w:t>
      </w:r>
      <w:proofErr w:type="spellStart"/>
      <w:r>
        <w:t>ftpusers</w:t>
      </w:r>
      <w:proofErr w:type="spellEnd"/>
      <w:r>
        <w:t>(默认的</w:t>
      </w:r>
      <w:proofErr w:type="spellStart"/>
      <w:r>
        <w:t>vsftpd</w:t>
      </w:r>
      <w:proofErr w:type="spellEnd"/>
      <w:r>
        <w:t>黑名单</w:t>
      </w:r>
      <w:r w:rsidR="00BA7AB9">
        <w:rPr>
          <w:rFonts w:hint="eastAsia"/>
        </w:rPr>
        <w:t>,优先级高于</w:t>
      </w:r>
      <w:proofErr w:type="spellStart"/>
      <w:r w:rsidR="00BA7AB9">
        <w:rPr>
          <w:rFonts w:hint="eastAsia"/>
        </w:rPr>
        <w:t>user_list</w:t>
      </w:r>
      <w:proofErr w:type="spellEnd"/>
      <w:r>
        <w:t>)</w:t>
      </w:r>
    </w:p>
    <w:p w:rsidR="00765952" w:rsidRDefault="00765952" w:rsidP="00765952">
      <w:pPr>
        <w:pStyle w:val="ListParagraph"/>
        <w:numPr>
          <w:ilvl w:val="0"/>
          <w:numId w:val="21"/>
        </w:numPr>
      </w:pPr>
      <w:r>
        <w:t>/etc/</w:t>
      </w:r>
      <w:proofErr w:type="spellStart"/>
      <w:r>
        <w:t>vsftpd</w:t>
      </w:r>
      <w:proofErr w:type="spellEnd"/>
      <w:r>
        <w:t>/</w:t>
      </w:r>
      <w:proofErr w:type="spellStart"/>
      <w:r>
        <w:t>user_list</w:t>
      </w:r>
      <w:proofErr w:type="spellEnd"/>
      <w:r>
        <w:t>(可以通过主配置文件设置该文件为黑名单或者白名单)</w:t>
      </w:r>
    </w:p>
    <w:p w:rsidR="00765952" w:rsidRDefault="00765952" w:rsidP="00765952">
      <w:pPr>
        <w:pStyle w:val="ListParagraph"/>
        <w:numPr>
          <w:ilvl w:val="0"/>
          <w:numId w:val="21"/>
        </w:numPr>
      </w:pP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vsftpd</w:t>
      </w:r>
      <w:proofErr w:type="spellEnd"/>
      <w:r>
        <w:t>(</w:t>
      </w:r>
      <w:proofErr w:type="spellStart"/>
      <w:r>
        <w:t>vsftpd</w:t>
      </w:r>
      <w:proofErr w:type="spellEnd"/>
      <w:r>
        <w:t>主程序)</w:t>
      </w:r>
    </w:p>
    <w:p w:rsidR="00765952" w:rsidRDefault="00765952" w:rsidP="00765952">
      <w:pPr>
        <w:pStyle w:val="ListParagraph"/>
        <w:numPr>
          <w:ilvl w:val="0"/>
          <w:numId w:val="21"/>
        </w:numPr>
      </w:pPr>
      <w:r>
        <w:t>/</w:t>
      </w:r>
      <w:proofErr w:type="spellStart"/>
      <w:r>
        <w:t>usr</w:t>
      </w:r>
      <w:proofErr w:type="spellEnd"/>
      <w:r>
        <w:t>/share/doc/vsftpd-2.2.2(</w:t>
      </w:r>
      <w:proofErr w:type="spellStart"/>
      <w:r>
        <w:t>vsftpd</w:t>
      </w:r>
      <w:proofErr w:type="spellEnd"/>
      <w:r>
        <w:t>文档资料的路径)</w:t>
      </w:r>
    </w:p>
    <w:p w:rsidR="00765952" w:rsidRDefault="00765952" w:rsidP="00765952">
      <w:pPr>
        <w:pStyle w:val="ListParagraph"/>
        <w:numPr>
          <w:ilvl w:val="0"/>
          <w:numId w:val="21"/>
        </w:numPr>
      </w:pPr>
      <w:r>
        <w:t>/</w:t>
      </w:r>
      <w:proofErr w:type="spellStart"/>
      <w:r>
        <w:t>var</w:t>
      </w:r>
      <w:proofErr w:type="spellEnd"/>
      <w:r>
        <w:t>/ftp(默认</w:t>
      </w:r>
      <w:proofErr w:type="spellStart"/>
      <w:r>
        <w:t>vsftpd</w:t>
      </w:r>
      <w:proofErr w:type="spellEnd"/>
      <w:r>
        <w:t>共享目录)</w:t>
      </w:r>
    </w:p>
    <w:p w:rsidR="007D7B6A" w:rsidRDefault="003B0C44" w:rsidP="003B0C44">
      <w:pPr>
        <w:pStyle w:val="Heading2"/>
        <w:numPr>
          <w:ilvl w:val="0"/>
          <w:numId w:val="22"/>
        </w:numPr>
      </w:pPr>
      <w:r>
        <w:rPr>
          <w:rFonts w:hint="eastAsia"/>
        </w:rPr>
        <w:t>全局设置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980B8C" w:rsidTr="00980B8C">
        <w:tc>
          <w:tcPr>
            <w:tcW w:w="8388" w:type="dxa"/>
          </w:tcPr>
          <w:p w:rsidR="00980B8C" w:rsidRDefault="00980B8C" w:rsidP="00980B8C">
            <w:r>
              <w:t>###全局设置</w:t>
            </w:r>
          </w:p>
          <w:p w:rsidR="00980B8C" w:rsidRDefault="00980B8C" w:rsidP="00980B8C">
            <w:r>
              <w:t>listen=YES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#是否监听端口，独立运行守护进程</w:t>
            </w:r>
          </w:p>
          <w:p w:rsidR="00980B8C" w:rsidRDefault="00980B8C" w:rsidP="00980B8C">
            <w:r>
              <w:t xml:space="preserve">listen-port=21 </w:t>
            </w:r>
            <w:r>
              <w:tab/>
            </w:r>
            <w:r>
              <w:tab/>
            </w:r>
            <w:r>
              <w:tab/>
              <w:t xml:space="preserve"> #监听入站FTP请求端口</w:t>
            </w:r>
          </w:p>
          <w:p w:rsidR="00980B8C" w:rsidRDefault="00980B8C" w:rsidP="00980B8C">
            <w:proofErr w:type="spellStart"/>
            <w:r>
              <w:t>write_enable</w:t>
            </w:r>
            <w:proofErr w:type="spellEnd"/>
            <w:r>
              <w:t xml:space="preserve">=YES </w:t>
            </w:r>
            <w:r>
              <w:tab/>
            </w:r>
            <w:r>
              <w:tab/>
              <w:t xml:space="preserve"> </w:t>
            </w:r>
            <w:r w:rsidR="00642C13">
              <w:rPr>
                <w:rFonts w:hint="eastAsia"/>
              </w:rPr>
              <w:t xml:space="preserve">           </w:t>
            </w:r>
            <w:r>
              <w:t>#是否允许写操作，全局开关</w:t>
            </w:r>
          </w:p>
          <w:p w:rsidR="00980B8C" w:rsidRDefault="00980B8C" w:rsidP="00980B8C">
            <w:proofErr w:type="spellStart"/>
            <w:r>
              <w:t>download_enable</w:t>
            </w:r>
            <w:proofErr w:type="spellEnd"/>
            <w:r>
              <w:t xml:space="preserve">=YES </w:t>
            </w:r>
            <w:r>
              <w:tab/>
            </w:r>
            <w:r w:rsidR="00642C13">
              <w:rPr>
                <w:rFonts w:hint="eastAsia"/>
              </w:rPr>
              <w:t xml:space="preserve">           </w:t>
            </w:r>
            <w:r>
              <w:t xml:space="preserve"> #如果设置为NO,则拒绝所有的下载请求</w:t>
            </w:r>
          </w:p>
          <w:p w:rsidR="00642C13" w:rsidRDefault="00642C13" w:rsidP="00980B8C">
            <w:proofErr w:type="spellStart"/>
            <w:r w:rsidRPr="00642C13">
              <w:t>ascii_upload_enable</w:t>
            </w:r>
            <w:proofErr w:type="spellEnd"/>
            <w:r w:rsidRPr="00642C13">
              <w:t>=YES</w:t>
            </w:r>
          </w:p>
          <w:p w:rsidR="00642C13" w:rsidRDefault="00642C13" w:rsidP="00980B8C">
            <w:proofErr w:type="spellStart"/>
            <w:r w:rsidRPr="00642C13">
              <w:t>ascii_download_enable</w:t>
            </w:r>
            <w:proofErr w:type="spellEnd"/>
            <w:r w:rsidRPr="00642C13">
              <w:t xml:space="preserve">=YES </w:t>
            </w:r>
            <w:r>
              <w:rPr>
                <w:rFonts w:hint="eastAsia"/>
              </w:rPr>
              <w:t xml:space="preserve">          #</w:t>
            </w:r>
            <w:r w:rsidRPr="00642C13">
              <w:t>设定支持ASCII模式的上传和下载功能</w:t>
            </w:r>
          </w:p>
          <w:p w:rsidR="00980B8C" w:rsidRDefault="00980B8C" w:rsidP="00980B8C">
            <w:proofErr w:type="spellStart"/>
            <w:r>
              <w:t>dirmessage_enable</w:t>
            </w:r>
            <w:proofErr w:type="spellEnd"/>
            <w:r>
              <w:t xml:space="preserve">=YES </w:t>
            </w:r>
            <w:r>
              <w:tab/>
              <w:t xml:space="preserve"> </w:t>
            </w:r>
            <w:r w:rsidR="00642C13">
              <w:rPr>
                <w:rFonts w:hint="eastAsia"/>
              </w:rPr>
              <w:t xml:space="preserve">          </w:t>
            </w:r>
            <w:r>
              <w:t>#用户进入目录是否显示消息</w:t>
            </w:r>
          </w:p>
          <w:p w:rsidR="00980B8C" w:rsidRDefault="00980B8C" w:rsidP="00980B8C">
            <w:proofErr w:type="spellStart"/>
            <w:r>
              <w:t>xferlog_enable</w:t>
            </w:r>
            <w:proofErr w:type="spellEnd"/>
            <w:r>
              <w:t xml:space="preserve">=YES </w:t>
            </w:r>
            <w:r>
              <w:tab/>
            </w:r>
            <w:r>
              <w:tab/>
              <w:t xml:space="preserve"> #是否开启</w:t>
            </w:r>
            <w:proofErr w:type="spellStart"/>
            <w:r>
              <w:t>xferlog</w:t>
            </w:r>
            <w:proofErr w:type="spellEnd"/>
            <w:r>
              <w:t>日志功能</w:t>
            </w:r>
          </w:p>
          <w:p w:rsidR="00980B8C" w:rsidRDefault="00980B8C" w:rsidP="00980B8C">
            <w:proofErr w:type="spellStart"/>
            <w:r>
              <w:t>xferlog_std_format</w:t>
            </w:r>
            <w:proofErr w:type="spellEnd"/>
            <w:r>
              <w:t>=YES</w:t>
            </w:r>
            <w:r>
              <w:tab/>
              <w:t xml:space="preserve"> #</w:t>
            </w:r>
            <w:proofErr w:type="spellStart"/>
            <w:r>
              <w:t>Xferlog</w:t>
            </w:r>
            <w:proofErr w:type="spellEnd"/>
            <w:r>
              <w:t>日志格式</w:t>
            </w:r>
          </w:p>
          <w:p w:rsidR="00980B8C" w:rsidRDefault="00980B8C" w:rsidP="00980B8C">
            <w:r>
              <w:t>connect_from_port_20=YES #</w:t>
            </w:r>
            <w:r w:rsidR="00B51601">
              <w:t>使用主动模式连接，</w:t>
            </w:r>
            <w:r w:rsidR="00B51601">
              <w:rPr>
                <w:rFonts w:hint="eastAsia"/>
              </w:rPr>
              <w:t>启用20号端口</w:t>
            </w:r>
          </w:p>
          <w:p w:rsidR="00CC41B0" w:rsidRDefault="00CC41B0" w:rsidP="00980B8C">
            <w:proofErr w:type="spellStart"/>
            <w:r>
              <w:lastRenderedPageBreak/>
              <w:t>pasv_enable</w:t>
            </w:r>
            <w:proofErr w:type="spellEnd"/>
            <w:r>
              <w:t>=YES</w:t>
            </w:r>
            <w:r w:rsidR="00B46FCD">
              <w:rPr>
                <w:rFonts w:hint="eastAsia"/>
              </w:rPr>
              <w:t xml:space="preserve">                 #</w:t>
            </w:r>
            <w:r w:rsidR="00131E86">
              <w:rPr>
                <w:rFonts w:hint="eastAsia"/>
              </w:rPr>
              <w:t>是否启用被动</w:t>
            </w:r>
            <w:r w:rsidR="00131E86">
              <w:t>模式连接，</w:t>
            </w:r>
            <w:r w:rsidR="00131E86">
              <w:rPr>
                <w:rFonts w:hint="eastAsia"/>
              </w:rPr>
              <w:t>默认</w:t>
            </w:r>
            <w:r w:rsidR="00B46FCD">
              <w:t>是被动模式</w:t>
            </w:r>
          </w:p>
          <w:p w:rsidR="00980B8C" w:rsidRDefault="00980B8C" w:rsidP="00980B8C">
            <w:proofErr w:type="spellStart"/>
            <w:r>
              <w:t>pasv_max_port</w:t>
            </w:r>
            <w:proofErr w:type="spellEnd"/>
            <w:r>
              <w:t xml:space="preserve">=24600 </w:t>
            </w:r>
            <w:r>
              <w:tab/>
              <w:t xml:space="preserve"> #被动模式连接的最大端口</w:t>
            </w:r>
          </w:p>
          <w:p w:rsidR="00980B8C" w:rsidRDefault="00316245" w:rsidP="00980B8C">
            <w:proofErr w:type="spellStart"/>
            <w:r>
              <w:t>pasv_min_port</w:t>
            </w:r>
            <w:proofErr w:type="spellEnd"/>
            <w:r>
              <w:t>=24500</w:t>
            </w:r>
            <w:r>
              <w:tab/>
            </w:r>
            <w:r w:rsidR="00980B8C">
              <w:t xml:space="preserve"> #被动模式连接的最小端口</w:t>
            </w:r>
          </w:p>
          <w:p w:rsidR="00430C98" w:rsidRDefault="00980B8C" w:rsidP="00980B8C">
            <w:proofErr w:type="spellStart"/>
            <w:r>
              <w:t>userlist_enable</w:t>
            </w:r>
            <w:proofErr w:type="spellEnd"/>
            <w:r>
              <w:t>=YES</w:t>
            </w:r>
            <w:r>
              <w:tab/>
            </w:r>
            <w:r>
              <w:tab/>
              <w:t xml:space="preserve"> #是否启用</w:t>
            </w:r>
            <w:proofErr w:type="spellStart"/>
            <w:r>
              <w:t>userlist</w:t>
            </w:r>
            <w:proofErr w:type="spellEnd"/>
            <w:r w:rsidR="00302527">
              <w:rPr>
                <w:rFonts w:hint="eastAsia"/>
              </w:rPr>
              <w:t>文件中账户访问FTP</w:t>
            </w:r>
            <w:r w:rsidR="00430C98">
              <w:t>,</w:t>
            </w:r>
            <w:r w:rsidR="00430C98">
              <w:rPr>
                <w:rFonts w:hint="eastAsia"/>
              </w:rPr>
              <w:t>一般禁用，没在文件中的用户无法登陆ftp</w:t>
            </w:r>
          </w:p>
          <w:p w:rsidR="00980B8C" w:rsidRDefault="00302527" w:rsidP="00980B8C">
            <w:r>
              <w:t xml:space="preserve"> </w:t>
            </w:r>
            <w:proofErr w:type="spellStart"/>
            <w:r w:rsidR="00980B8C">
              <w:t>userlist_deny</w:t>
            </w:r>
            <w:proofErr w:type="spellEnd"/>
            <w:r w:rsidR="00980B8C">
              <w:t xml:space="preserve">=YES </w:t>
            </w:r>
            <w:r w:rsidR="00980B8C">
              <w:tab/>
            </w:r>
            <w:r w:rsidR="00980B8C">
              <w:tab/>
              <w:t xml:space="preserve"> #是否禁用</w:t>
            </w:r>
            <w:proofErr w:type="spellStart"/>
            <w:r w:rsidR="00980B8C">
              <w:t>userlist</w:t>
            </w:r>
            <w:proofErr w:type="spellEnd"/>
            <w:r w:rsidR="00980B8C">
              <w:t>文件中账户访问FTP</w:t>
            </w:r>
          </w:p>
          <w:p w:rsidR="00980B8C" w:rsidRDefault="00C70BE3" w:rsidP="00980B8C">
            <w:proofErr w:type="spellStart"/>
            <w:r>
              <w:t>max_client</w:t>
            </w:r>
            <w:proofErr w:type="spellEnd"/>
            <w:r>
              <w:t>=2000</w:t>
            </w:r>
            <w:r>
              <w:tab/>
            </w:r>
            <w:r>
              <w:rPr>
                <w:rFonts w:hint="eastAsia"/>
              </w:rPr>
              <w:t xml:space="preserve">            </w:t>
            </w:r>
            <w:r w:rsidR="00980B8C">
              <w:t>#允许最大同时2000个客户端连接，0表示无限制</w:t>
            </w:r>
          </w:p>
          <w:p w:rsidR="00980B8C" w:rsidRDefault="00C70BE3" w:rsidP="00980B8C">
            <w:proofErr w:type="spellStart"/>
            <w:r>
              <w:t>max_per_ip</w:t>
            </w:r>
            <w:proofErr w:type="spellEnd"/>
            <w:r>
              <w:t>=0</w:t>
            </w:r>
            <w:r>
              <w:tab/>
            </w:r>
            <w:r>
              <w:tab/>
            </w:r>
            <w:r>
              <w:rPr>
                <w:rFonts w:hint="eastAsia"/>
              </w:rPr>
              <w:t xml:space="preserve"> </w:t>
            </w:r>
            <w:r w:rsidR="00980B8C">
              <w:t>#每个客户端的最大连接显示，0代表无限制</w:t>
            </w:r>
          </w:p>
          <w:p w:rsidR="00980B8C" w:rsidRDefault="00980B8C" w:rsidP="00980B8C">
            <w:proofErr w:type="spellStart"/>
            <w:r>
              <w:t>tcp_wrappers</w:t>
            </w:r>
            <w:proofErr w:type="spellEnd"/>
            <w:r>
              <w:t xml:space="preserve">=YES   </w:t>
            </w:r>
            <w:r>
              <w:tab/>
            </w:r>
            <w:r>
              <w:tab/>
              <w:t xml:space="preserve"> #是否启用</w:t>
            </w:r>
            <w:proofErr w:type="spellStart"/>
            <w:r>
              <w:t>tcp_wrappers</w:t>
            </w:r>
            <w:proofErr w:type="spellEnd"/>
          </w:p>
          <w:p w:rsidR="005A60B7" w:rsidRDefault="00980B8C" w:rsidP="00980B8C">
            <w:proofErr w:type="spellStart"/>
            <w:r>
              <w:t>guest_enable</w:t>
            </w:r>
            <w:proofErr w:type="spellEnd"/>
            <w:r>
              <w:t xml:space="preserve">=YES </w:t>
            </w:r>
            <w:r>
              <w:tab/>
              <w:t xml:space="preserve"> </w:t>
            </w:r>
            <w:r>
              <w:tab/>
              <w:t xml:space="preserve"> #如果为YES,则所有的非匿名登录都映射成</w:t>
            </w:r>
            <w:r w:rsidR="005A60B7">
              <w:rPr>
                <w:rFonts w:hint="eastAsia"/>
              </w:rPr>
              <w:t xml:space="preserve">                 </w:t>
            </w:r>
          </w:p>
          <w:p w:rsidR="00980B8C" w:rsidRDefault="005A60B7" w:rsidP="00980B8C">
            <w:r>
              <w:rPr>
                <w:rFonts w:hint="eastAsia"/>
              </w:rPr>
              <w:t xml:space="preserve">                                             #</w:t>
            </w:r>
            <w:proofErr w:type="spellStart"/>
            <w:r w:rsidR="00980B8C">
              <w:t>guest_username</w:t>
            </w:r>
            <w:proofErr w:type="spellEnd"/>
            <w:r w:rsidR="00980B8C">
              <w:t>指定的账户</w:t>
            </w:r>
          </w:p>
          <w:p w:rsidR="00980B8C" w:rsidRDefault="008F505D" w:rsidP="00980B8C">
            <w:proofErr w:type="spellStart"/>
            <w:r>
              <w:t>guest_username</w:t>
            </w:r>
            <w:proofErr w:type="spellEnd"/>
            <w:r>
              <w:t>=ftp</w:t>
            </w:r>
            <w:r>
              <w:rPr>
                <w:rFonts w:hint="eastAsia"/>
              </w:rPr>
              <w:t xml:space="preserve">           </w:t>
            </w:r>
            <w:r w:rsidR="00980B8C">
              <w:t>#设定来宾账户</w:t>
            </w:r>
          </w:p>
          <w:p w:rsidR="00980B8C" w:rsidRDefault="00980B8C" w:rsidP="00980B8C">
            <w:proofErr w:type="spellStart"/>
            <w:r>
              <w:t>user_config_dir</w:t>
            </w:r>
            <w:proofErr w:type="spellEnd"/>
            <w:r>
              <w:t>=/etc/</w:t>
            </w:r>
            <w:proofErr w:type="spellStart"/>
            <w:r>
              <w:t>vsftpd</w:t>
            </w:r>
            <w:proofErr w:type="spellEnd"/>
            <w:r>
              <w:t>/conf #指定目录可以设置用户独立的配置文件和选项</w:t>
            </w:r>
          </w:p>
          <w:p w:rsidR="00980B8C" w:rsidRDefault="00980B8C" w:rsidP="00980B8C">
            <w:proofErr w:type="spellStart"/>
            <w:r>
              <w:t>dual_log_enable</w:t>
            </w:r>
            <w:proofErr w:type="spellEnd"/>
            <w:r>
              <w:t xml:space="preserve">=NO   </w:t>
            </w:r>
            <w:r>
              <w:tab/>
              <w:t xml:space="preserve"> #是否启用双日志功能，生成两个日志文件</w:t>
            </w:r>
          </w:p>
          <w:p w:rsidR="00AC0C0B" w:rsidRDefault="00AC0C0B" w:rsidP="00980B8C"/>
          <w:p w:rsidR="00AC0C0B" w:rsidRDefault="00AC0C0B" w:rsidP="00980B8C">
            <w:proofErr w:type="spellStart"/>
            <w:r w:rsidRPr="00AC0C0B">
              <w:t>pasv_promiscuous</w:t>
            </w:r>
            <w:proofErr w:type="spellEnd"/>
            <w:r w:rsidRPr="00AC0C0B">
              <w:t>=YES</w:t>
            </w:r>
          </w:p>
          <w:p w:rsidR="00AC0C0B" w:rsidRDefault="00AC0C0B" w:rsidP="00AC0C0B">
            <w:r>
              <w:rPr>
                <w:rFonts w:hint="eastAsia"/>
              </w:rPr>
              <w:t>#可配置为内网地址</w:t>
            </w:r>
          </w:p>
          <w:p w:rsidR="00AC0C0B" w:rsidRDefault="00AC0C0B" w:rsidP="00980B8C">
            <w:proofErr w:type="spellStart"/>
            <w:r>
              <w:t>pasv_address</w:t>
            </w:r>
            <w:proofErr w:type="spellEnd"/>
            <w:r>
              <w:t>=</w:t>
            </w:r>
            <w:r w:rsidRPr="00847F56">
              <w:t xml:space="preserve"> 172.16.128.210</w:t>
            </w:r>
          </w:p>
          <w:p w:rsidR="00980B8C" w:rsidRDefault="00980B8C" w:rsidP="00980B8C"/>
        </w:tc>
      </w:tr>
    </w:tbl>
    <w:p w:rsidR="003B0C44" w:rsidRPr="003B0C44" w:rsidRDefault="00D46798" w:rsidP="00FF3337">
      <w:pPr>
        <w:ind w:left="360"/>
      </w:pPr>
      <w:r w:rsidRPr="00F04259">
        <w:rPr>
          <w:rFonts w:hint="eastAsia"/>
          <w:color w:val="FF0000"/>
        </w:rPr>
        <w:lastRenderedPageBreak/>
        <w:t>注意</w:t>
      </w:r>
      <w:r>
        <w:rPr>
          <w:rFonts w:hint="eastAsia"/>
        </w:rPr>
        <w:t>：</w:t>
      </w:r>
      <w:proofErr w:type="spellStart"/>
      <w:r w:rsidR="008D3A86" w:rsidRPr="00AC0C0B">
        <w:t>pasv_promiscuous</w:t>
      </w:r>
      <w:proofErr w:type="spellEnd"/>
      <w:r w:rsidRPr="00D46798">
        <w:rPr>
          <w:rFonts w:hint="eastAsia"/>
        </w:rPr>
        <w:t>此选项激活时，将关闭</w:t>
      </w:r>
      <w:r w:rsidRPr="00D46798">
        <w:t>PASV模式的安全检查。该检查确保数据连接和控制连接是来自同一个IP地址。小心打开此选项。此选项唯一合理的用法是存在于由安全隧道方案构成的组织中。默认值为NO。</w:t>
      </w:r>
    </w:p>
    <w:p w:rsidR="003B0C44" w:rsidRDefault="003B0C44" w:rsidP="003B0C44">
      <w:pPr>
        <w:pStyle w:val="Heading2"/>
      </w:pPr>
      <w:r>
        <w:rPr>
          <w:rFonts w:hint="eastAsia"/>
        </w:rPr>
        <w:t>匿名账户</w:t>
      </w:r>
      <w:r w:rsidR="00980B8C">
        <w:rPr>
          <w:rFonts w:hint="eastAsia"/>
        </w:rPr>
        <w:t>配置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980B8C" w:rsidTr="00980B8C">
        <w:tc>
          <w:tcPr>
            <w:tcW w:w="8388" w:type="dxa"/>
          </w:tcPr>
          <w:p w:rsidR="00980B8C" w:rsidRDefault="00980B8C" w:rsidP="00980B8C">
            <w:r>
              <w:t>###匿名设置</w:t>
            </w:r>
          </w:p>
          <w:p w:rsidR="00374391" w:rsidRDefault="00374391" w:rsidP="00980B8C">
            <w:proofErr w:type="spellStart"/>
            <w:r>
              <w:t>anonymous_enable</w:t>
            </w:r>
            <w:proofErr w:type="spellEnd"/>
            <w:r>
              <w:t xml:space="preserve">=YES   </w:t>
            </w:r>
            <w:r>
              <w:tab/>
              <w:t xml:space="preserve"> #是否开启匿名访问功能，默认开启</w:t>
            </w:r>
          </w:p>
          <w:p w:rsidR="00980B8C" w:rsidRDefault="00980B8C" w:rsidP="00980B8C">
            <w:proofErr w:type="spellStart"/>
            <w:r>
              <w:t>anno_root</w:t>
            </w:r>
            <w:proofErr w:type="spellEnd"/>
            <w:r>
              <w:t>=/</w:t>
            </w:r>
            <w:proofErr w:type="spellStart"/>
            <w:r>
              <w:t>var</w:t>
            </w:r>
            <w:proofErr w:type="spellEnd"/>
            <w:r>
              <w:t>/ftp</w:t>
            </w:r>
            <w:r>
              <w:tab/>
            </w:r>
            <w:r>
              <w:tab/>
              <w:t>#匿名访问FTP的根路径，默认为/</w:t>
            </w:r>
            <w:proofErr w:type="spellStart"/>
            <w:r>
              <w:t>var</w:t>
            </w:r>
            <w:proofErr w:type="spellEnd"/>
            <w:r>
              <w:t>/ftp</w:t>
            </w:r>
          </w:p>
          <w:p w:rsidR="00980B8C" w:rsidRDefault="00980B8C" w:rsidP="00980B8C">
            <w:proofErr w:type="spellStart"/>
            <w:r>
              <w:t>anno_upload_enable</w:t>
            </w:r>
            <w:proofErr w:type="spellEnd"/>
            <w:r>
              <w:t>=YES  #是否允许匿名账户上传，默认禁止</w:t>
            </w:r>
          </w:p>
          <w:p w:rsidR="00980B8C" w:rsidRDefault="00980B8C" w:rsidP="00980B8C">
            <w:proofErr w:type="spellStart"/>
            <w:r>
              <w:t>anno_mkdir_write_enable</w:t>
            </w:r>
            <w:proofErr w:type="spellEnd"/>
            <w:r>
              <w:t>=YES #是否允许匿名账号创建目录，默认禁止</w:t>
            </w:r>
          </w:p>
          <w:p w:rsidR="00980B8C" w:rsidRDefault="00980B8C" w:rsidP="00980B8C">
            <w:proofErr w:type="spellStart"/>
            <w:r>
              <w:t>anno_other_write_enable</w:t>
            </w:r>
            <w:proofErr w:type="spellEnd"/>
            <w:r>
              <w:t>=YES #是否允许匿名账户进行其他的写操作</w:t>
            </w:r>
          </w:p>
          <w:p w:rsidR="00980B8C" w:rsidRDefault="00980B8C" w:rsidP="00980B8C">
            <w:proofErr w:type="spellStart"/>
            <w:r>
              <w:t>anno_max_rate</w:t>
            </w:r>
            <w:proofErr w:type="spellEnd"/>
            <w:r>
              <w:t>=0</w:t>
            </w:r>
            <w:r>
              <w:tab/>
            </w:r>
            <w:r>
              <w:tab/>
              <w:t xml:space="preserve"> </w:t>
            </w:r>
            <w:r>
              <w:tab/>
              <w:t>#匿名数据传输率</w:t>
            </w:r>
          </w:p>
          <w:p w:rsidR="00980B8C" w:rsidRDefault="00980B8C" w:rsidP="00980B8C">
            <w:proofErr w:type="spellStart"/>
            <w:r>
              <w:t>anno_umask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  <w:t>#匿名上传权限掩码</w:t>
            </w:r>
          </w:p>
        </w:tc>
      </w:tr>
    </w:tbl>
    <w:p w:rsidR="00980B8C" w:rsidRPr="00980B8C" w:rsidRDefault="00980B8C" w:rsidP="00980B8C">
      <w:pPr>
        <w:ind w:left="360"/>
      </w:pPr>
    </w:p>
    <w:p w:rsidR="003B0C44" w:rsidRDefault="003B0C44" w:rsidP="003B0C44">
      <w:pPr>
        <w:pStyle w:val="Heading2"/>
      </w:pPr>
      <w:r>
        <w:rPr>
          <w:rFonts w:hint="eastAsia"/>
        </w:rPr>
        <w:lastRenderedPageBreak/>
        <w:t>本地账户</w:t>
      </w:r>
      <w:r w:rsidR="00980B8C">
        <w:rPr>
          <w:rFonts w:hint="eastAsia"/>
        </w:rPr>
        <w:t>配置</w:t>
      </w:r>
    </w:p>
    <w:tbl>
      <w:tblPr>
        <w:tblStyle w:val="TableGrid"/>
        <w:tblW w:w="0" w:type="auto"/>
        <w:tblInd w:w="558" w:type="dxa"/>
        <w:tblLook w:val="04A0"/>
      </w:tblPr>
      <w:tblGrid>
        <w:gridCol w:w="8298"/>
      </w:tblGrid>
      <w:tr w:rsidR="00980B8C" w:rsidTr="00980B8C">
        <w:tc>
          <w:tcPr>
            <w:tcW w:w="8298" w:type="dxa"/>
          </w:tcPr>
          <w:p w:rsidR="00980B8C" w:rsidRDefault="00980B8C" w:rsidP="00980B8C">
            <w:r>
              <w:t>###本地账户</w:t>
            </w:r>
          </w:p>
          <w:p w:rsidR="00980B8C" w:rsidRDefault="00980B8C" w:rsidP="00980B8C">
            <w:proofErr w:type="spellStart"/>
            <w:r>
              <w:t>local_enable</w:t>
            </w:r>
            <w:proofErr w:type="spellEnd"/>
            <w:r>
              <w:t xml:space="preserve">=YES </w:t>
            </w:r>
            <w:r>
              <w:tab/>
              <w:t xml:space="preserve"> </w:t>
            </w:r>
            <w:r>
              <w:tab/>
              <w:t>#是否开启本机账号FTP功能</w:t>
            </w:r>
          </w:p>
          <w:p w:rsidR="00980B8C" w:rsidRDefault="00980B8C" w:rsidP="00980B8C">
            <w:proofErr w:type="spellStart"/>
            <w:r>
              <w:t>local_max_rate</w:t>
            </w:r>
            <w:proofErr w:type="spellEnd"/>
            <w:r>
              <w:t>=0</w:t>
            </w:r>
            <w:r>
              <w:tab/>
            </w:r>
            <w:r>
              <w:tab/>
              <w:t>#本地账户数据传输率</w:t>
            </w:r>
          </w:p>
          <w:p w:rsidR="00980B8C" w:rsidRDefault="00980B8C" w:rsidP="00980B8C">
            <w:proofErr w:type="spellStart"/>
            <w:r>
              <w:t>local_mask</w:t>
            </w:r>
            <w:proofErr w:type="spellEnd"/>
            <w:r>
              <w:t>=077</w:t>
            </w:r>
            <w:r>
              <w:tab/>
            </w:r>
            <w:r>
              <w:tab/>
            </w:r>
            <w:r>
              <w:tab/>
              <w:t>#本地账户权限掩码</w:t>
            </w:r>
          </w:p>
          <w:p w:rsidR="00980B8C" w:rsidRDefault="00980B8C" w:rsidP="00980B8C">
            <w:proofErr w:type="spellStart"/>
            <w:r>
              <w:t>chroot_local_user</w:t>
            </w:r>
            <w:proofErr w:type="spellEnd"/>
            <w:r>
              <w:t>=YES   #是否禁锢本地账户根目录，默认为NO</w:t>
            </w:r>
          </w:p>
          <w:p w:rsidR="00980B8C" w:rsidRDefault="00980B8C" w:rsidP="00980B8C">
            <w:proofErr w:type="spellStart"/>
            <w:r>
              <w:t>local_root</w:t>
            </w:r>
            <w:proofErr w:type="spellEnd"/>
            <w:r>
              <w:t>=/ftp/common  #本地用户访问FTP根路径</w:t>
            </w:r>
          </w:p>
        </w:tc>
      </w:tr>
    </w:tbl>
    <w:p w:rsidR="00980B8C" w:rsidRPr="00980B8C" w:rsidRDefault="00980B8C" w:rsidP="00980B8C"/>
    <w:p w:rsidR="00D82A29" w:rsidRDefault="00D82A29" w:rsidP="00D82A29">
      <w:pPr>
        <w:pStyle w:val="Heading1"/>
      </w:pPr>
      <w:r>
        <w:rPr>
          <w:rFonts w:hint="eastAsia"/>
        </w:rPr>
        <w:t>配置</w:t>
      </w:r>
      <w:r>
        <w:t>V</w:t>
      </w:r>
      <w:r>
        <w:rPr>
          <w:rFonts w:hint="eastAsia"/>
        </w:rPr>
        <w:t>SFTPD</w:t>
      </w:r>
      <w:r>
        <w:rPr>
          <w:rFonts w:hint="eastAsia"/>
        </w:rPr>
        <w:t>服务器</w:t>
      </w:r>
    </w:p>
    <w:p w:rsidR="00A93401" w:rsidRDefault="00A93401" w:rsidP="00A93401">
      <w:pPr>
        <w:pStyle w:val="Heading2"/>
        <w:numPr>
          <w:ilvl w:val="0"/>
          <w:numId w:val="26"/>
        </w:numPr>
      </w:pPr>
      <w:r>
        <w:rPr>
          <w:rFonts w:hint="eastAsia"/>
        </w:rPr>
        <w:t>本地用户配置</w:t>
      </w:r>
    </w:p>
    <w:tbl>
      <w:tblPr>
        <w:tblStyle w:val="TableGrid"/>
        <w:tblW w:w="0" w:type="auto"/>
        <w:tblInd w:w="378" w:type="dxa"/>
        <w:tblLook w:val="04A0"/>
      </w:tblPr>
      <w:tblGrid>
        <w:gridCol w:w="8478"/>
      </w:tblGrid>
      <w:tr w:rsidR="00A93401" w:rsidTr="00A93401">
        <w:tc>
          <w:tcPr>
            <w:tcW w:w="8478" w:type="dxa"/>
          </w:tcPr>
          <w:p w:rsidR="00A93401" w:rsidRDefault="00A93401" w:rsidP="00A93401">
            <w:proofErr w:type="spellStart"/>
            <w:r>
              <w:t>anonymous_enable</w:t>
            </w:r>
            <w:proofErr w:type="spellEnd"/>
            <w:r>
              <w:t>=NO</w:t>
            </w:r>
          </w:p>
          <w:p w:rsidR="00A93401" w:rsidRDefault="00A93401" w:rsidP="00A93401">
            <w:proofErr w:type="spellStart"/>
            <w:r>
              <w:t>local_enable</w:t>
            </w:r>
            <w:proofErr w:type="spellEnd"/>
            <w:r>
              <w:t>=YES</w:t>
            </w:r>
          </w:p>
          <w:p w:rsidR="00A93401" w:rsidRDefault="00A93401" w:rsidP="00A93401">
            <w:proofErr w:type="spellStart"/>
            <w:r>
              <w:t>write_enable</w:t>
            </w:r>
            <w:proofErr w:type="spellEnd"/>
            <w:r>
              <w:t>=YES</w:t>
            </w:r>
          </w:p>
          <w:p w:rsidR="00A93401" w:rsidRDefault="00A93401" w:rsidP="00A93401">
            <w:proofErr w:type="spellStart"/>
            <w:r>
              <w:t>local_umask</w:t>
            </w:r>
            <w:proofErr w:type="spellEnd"/>
            <w:r>
              <w:t>=022</w:t>
            </w:r>
          </w:p>
          <w:p w:rsidR="00A93401" w:rsidRDefault="00A93401" w:rsidP="00A93401">
            <w:proofErr w:type="spellStart"/>
            <w:r>
              <w:t>dirmessage_enable</w:t>
            </w:r>
            <w:proofErr w:type="spellEnd"/>
            <w:r>
              <w:t>=YES</w:t>
            </w:r>
          </w:p>
          <w:p w:rsidR="00A93401" w:rsidRDefault="00A93401" w:rsidP="00A93401">
            <w:proofErr w:type="spellStart"/>
            <w:r>
              <w:t>xferlog_enable</w:t>
            </w:r>
            <w:proofErr w:type="spellEnd"/>
            <w:r>
              <w:t>=YES</w:t>
            </w:r>
          </w:p>
          <w:p w:rsidR="00A93401" w:rsidRDefault="00A93401" w:rsidP="00A93401">
            <w:proofErr w:type="spellStart"/>
            <w:r>
              <w:t>xferlog_std_format</w:t>
            </w:r>
            <w:proofErr w:type="spellEnd"/>
            <w:r>
              <w:t>=YES</w:t>
            </w:r>
          </w:p>
          <w:p w:rsidR="00A93401" w:rsidRDefault="00A93401" w:rsidP="00A93401">
            <w:proofErr w:type="spellStart"/>
            <w:r>
              <w:t>chroot_local_user</w:t>
            </w:r>
            <w:proofErr w:type="spellEnd"/>
            <w:r>
              <w:t>=YES</w:t>
            </w:r>
          </w:p>
          <w:p w:rsidR="00A93401" w:rsidRDefault="00A93401" w:rsidP="00A93401">
            <w:r>
              <w:t>listen=YES</w:t>
            </w:r>
          </w:p>
          <w:p w:rsidR="00A93401" w:rsidRDefault="00A93401" w:rsidP="00A93401"/>
          <w:p w:rsidR="00A93401" w:rsidRDefault="00A93401" w:rsidP="00A93401">
            <w:proofErr w:type="spellStart"/>
            <w:r>
              <w:t>pam_service_name</w:t>
            </w:r>
            <w:proofErr w:type="spellEnd"/>
            <w:r>
              <w:t>=</w:t>
            </w:r>
            <w:proofErr w:type="spellStart"/>
            <w:r>
              <w:t>vsftpd</w:t>
            </w:r>
            <w:proofErr w:type="spellEnd"/>
          </w:p>
          <w:p w:rsidR="00A93401" w:rsidRDefault="00A93401" w:rsidP="00A93401">
            <w:proofErr w:type="spellStart"/>
            <w:r>
              <w:t>userlist_enable</w:t>
            </w:r>
            <w:proofErr w:type="spellEnd"/>
            <w:r>
              <w:t>=YES</w:t>
            </w:r>
          </w:p>
          <w:p w:rsidR="00A93401" w:rsidRDefault="00A93401" w:rsidP="00A93401">
            <w:proofErr w:type="spellStart"/>
            <w:r>
              <w:t>tcp_wrappers</w:t>
            </w:r>
            <w:proofErr w:type="spellEnd"/>
            <w:r>
              <w:t>=YES</w:t>
            </w:r>
          </w:p>
        </w:tc>
      </w:tr>
    </w:tbl>
    <w:p w:rsidR="00A93401" w:rsidRPr="00A93401" w:rsidRDefault="00A93401" w:rsidP="00A93401"/>
    <w:p w:rsidR="00D82A29" w:rsidRDefault="00AE7FE5" w:rsidP="00A93401">
      <w:pPr>
        <w:pStyle w:val="Heading2"/>
      </w:pPr>
      <w:r>
        <w:rPr>
          <w:rFonts w:hint="eastAsia"/>
        </w:rPr>
        <w:t>虚拟用户的配置</w:t>
      </w:r>
    </w:p>
    <w:p w:rsidR="00CC3EB4" w:rsidRDefault="00CC3EB4" w:rsidP="00CC3EB4">
      <w:pPr>
        <w:pStyle w:val="Heading3"/>
        <w:numPr>
          <w:ilvl w:val="0"/>
          <w:numId w:val="18"/>
        </w:numPr>
      </w:pPr>
      <w:r w:rsidRPr="00CC3EB4">
        <w:rPr>
          <w:rFonts w:hint="eastAsia"/>
        </w:rPr>
        <w:t>安装</w:t>
      </w:r>
      <w:r w:rsidRPr="00CC3EB4">
        <w:t>Berkeley DB</w:t>
      </w:r>
      <w:r w:rsidRPr="00CC3EB4">
        <w:t>工具</w:t>
      </w:r>
    </w:p>
    <w:p w:rsidR="002A1495" w:rsidRDefault="002A1495" w:rsidP="004711AF">
      <w:pPr>
        <w:ind w:firstLine="360"/>
      </w:pPr>
      <w:r w:rsidRPr="002A1495">
        <w:t>yum install db4 db4-utils -y</w:t>
      </w:r>
    </w:p>
    <w:p w:rsidR="00CC3EB4" w:rsidRDefault="00CC3EB4" w:rsidP="00CC3EB4">
      <w:pPr>
        <w:pStyle w:val="Heading3"/>
      </w:pPr>
      <w:r>
        <w:rPr>
          <w:rFonts w:hint="eastAsia"/>
        </w:rPr>
        <w:t>创建虚拟用户数据库文件</w:t>
      </w:r>
      <w:r w:rsidR="00D66BB6" w:rsidRPr="00D66BB6">
        <w:t>/etc/</w:t>
      </w:r>
      <w:proofErr w:type="spellStart"/>
      <w:r w:rsidR="00D66BB6" w:rsidRPr="00D66BB6">
        <w:t>vsftpd</w:t>
      </w:r>
      <w:proofErr w:type="spellEnd"/>
      <w:r w:rsidR="00D66BB6" w:rsidRPr="00D66BB6">
        <w:t>/vuser_passwd.txt</w:t>
      </w:r>
    </w:p>
    <w:p w:rsidR="002A1495" w:rsidRPr="002A1495" w:rsidRDefault="002A1495" w:rsidP="002A1495">
      <w:pPr>
        <w:ind w:firstLine="360"/>
      </w:pPr>
      <w:r>
        <w:rPr>
          <w:rFonts w:hint="eastAsia"/>
        </w:rPr>
        <w:t xml:space="preserve">vi  </w:t>
      </w:r>
      <w:r w:rsidRPr="00D66BB6">
        <w:t>/etc/</w:t>
      </w:r>
      <w:proofErr w:type="spellStart"/>
      <w:r w:rsidRPr="00D66BB6">
        <w:t>vsftpd</w:t>
      </w:r>
      <w:proofErr w:type="spellEnd"/>
      <w:r w:rsidRPr="00D66BB6">
        <w:t>/vuser_passwd.txt</w:t>
      </w:r>
    </w:p>
    <w:p w:rsidR="00D66BB6" w:rsidRDefault="00CC3EB4" w:rsidP="00D66BB6">
      <w:pPr>
        <w:ind w:left="360"/>
      </w:pPr>
      <w:r>
        <w:rPr>
          <w:rFonts w:hint="eastAsia"/>
        </w:rPr>
        <w:lastRenderedPageBreak/>
        <w:t>文件的奇数行为虚拟用户名，偶数行是相应的口令。</w:t>
      </w:r>
    </w:p>
    <w:p w:rsidR="00CC3EB4" w:rsidRDefault="00CC3EB4" w:rsidP="00CC3EB4">
      <w:pPr>
        <w:pStyle w:val="Heading3"/>
      </w:pPr>
      <w:r>
        <w:rPr>
          <w:rFonts w:hint="eastAsia"/>
        </w:rPr>
        <w:t>生成虚拟用户数据库文件</w:t>
      </w:r>
    </w:p>
    <w:p w:rsidR="002A1495" w:rsidRPr="002A1495" w:rsidRDefault="002A1495" w:rsidP="002A1495">
      <w:pPr>
        <w:ind w:left="360"/>
      </w:pPr>
      <w:proofErr w:type="spellStart"/>
      <w:r w:rsidRPr="002A1495">
        <w:t>db_load</w:t>
      </w:r>
      <w:proofErr w:type="spellEnd"/>
      <w:r w:rsidRPr="002A1495">
        <w:t xml:space="preserve"> -T -t hash -f /etc/</w:t>
      </w:r>
      <w:proofErr w:type="spellStart"/>
      <w:r w:rsidRPr="002A1495">
        <w:t>vsftpd</w:t>
      </w:r>
      <w:proofErr w:type="spellEnd"/>
      <w:r w:rsidRPr="002A1495">
        <w:t>/vuser_passwd.txt /etc/</w:t>
      </w:r>
      <w:proofErr w:type="spellStart"/>
      <w:r w:rsidRPr="002A1495">
        <w:t>vsftpd</w:t>
      </w:r>
      <w:proofErr w:type="spellEnd"/>
      <w:r w:rsidRPr="002A1495">
        <w:t>/</w:t>
      </w:r>
      <w:proofErr w:type="spellStart"/>
      <w:r w:rsidRPr="002A1495">
        <w:t>vuser_passwd.db</w:t>
      </w:r>
      <w:proofErr w:type="spellEnd"/>
    </w:p>
    <w:p w:rsidR="00A67EAA" w:rsidRDefault="002B0A05" w:rsidP="00A67EAA">
      <w:pPr>
        <w:pStyle w:val="Heading3"/>
      </w:pPr>
      <w:r>
        <w:rPr>
          <w:rFonts w:hint="eastAsia"/>
        </w:rPr>
        <w:t>创建</w:t>
      </w:r>
      <w:r>
        <w:rPr>
          <w:rFonts w:hint="eastAsia"/>
        </w:rPr>
        <w:t>PAM</w:t>
      </w:r>
      <w:r>
        <w:rPr>
          <w:rFonts w:hint="eastAsia"/>
        </w:rPr>
        <w:t>认证文件</w:t>
      </w:r>
    </w:p>
    <w:p w:rsidR="002A1495" w:rsidRDefault="002A1495" w:rsidP="002A1495">
      <w:pPr>
        <w:ind w:left="360"/>
      </w:pPr>
      <w:r>
        <w:rPr>
          <w:rFonts w:hint="eastAsia"/>
        </w:rPr>
        <w:t>#</w:t>
      </w:r>
      <w:r w:rsidRPr="002A1495">
        <w:rPr>
          <w:rFonts w:hint="eastAsia"/>
        </w:rPr>
        <w:t>编辑认证文件</w:t>
      </w:r>
      <w:r w:rsidRPr="002A1495">
        <w:t>/etc/</w:t>
      </w:r>
      <w:proofErr w:type="spellStart"/>
      <w:r w:rsidRPr="002A1495">
        <w:t>pam.d</w:t>
      </w:r>
      <w:proofErr w:type="spellEnd"/>
      <w:r w:rsidRPr="002A1495">
        <w:t>/</w:t>
      </w:r>
      <w:proofErr w:type="spellStart"/>
      <w:r w:rsidRPr="002A1495">
        <w:t>vsftpd</w:t>
      </w:r>
      <w:proofErr w:type="spellEnd"/>
      <w:r>
        <w:rPr>
          <w:rFonts w:hint="eastAsia"/>
        </w:rPr>
        <w:t>,注释掉以前</w:t>
      </w:r>
    </w:p>
    <w:tbl>
      <w:tblPr>
        <w:tblStyle w:val="TableGrid"/>
        <w:tblW w:w="0" w:type="auto"/>
        <w:tblInd w:w="558" w:type="dxa"/>
        <w:tblLook w:val="04A0"/>
      </w:tblPr>
      <w:tblGrid>
        <w:gridCol w:w="8298"/>
      </w:tblGrid>
      <w:tr w:rsidR="002A1495" w:rsidTr="002A1495">
        <w:tc>
          <w:tcPr>
            <w:tcW w:w="8298" w:type="dxa"/>
          </w:tcPr>
          <w:p w:rsidR="002A1495" w:rsidRDefault="002A1495" w:rsidP="002A1495">
            <w:r>
              <w:t>auth required pam_userdb.so db=/etc/</w:t>
            </w:r>
            <w:proofErr w:type="spellStart"/>
            <w:r>
              <w:t>vsftpd</w:t>
            </w:r>
            <w:proofErr w:type="spellEnd"/>
            <w:r>
              <w:t>/</w:t>
            </w:r>
            <w:proofErr w:type="spellStart"/>
            <w:r>
              <w:t>vuser_passwd</w:t>
            </w:r>
            <w:proofErr w:type="spellEnd"/>
          </w:p>
          <w:p w:rsidR="002A1495" w:rsidRDefault="002A1495" w:rsidP="002A1495">
            <w:r>
              <w:t>account required pam_userdb.so db=/etc/</w:t>
            </w:r>
            <w:proofErr w:type="spellStart"/>
            <w:r>
              <w:t>vsftpd</w:t>
            </w:r>
            <w:proofErr w:type="spellEnd"/>
            <w:r>
              <w:t>/</w:t>
            </w:r>
            <w:proofErr w:type="spellStart"/>
            <w:r>
              <w:t>vuser_passwd</w:t>
            </w:r>
            <w:proofErr w:type="spellEnd"/>
          </w:p>
        </w:tc>
      </w:tr>
    </w:tbl>
    <w:p w:rsidR="002A1495" w:rsidRDefault="002A1495" w:rsidP="002A1495">
      <w:pPr>
        <w:pStyle w:val="Heading3"/>
      </w:pPr>
      <w:r>
        <w:rPr>
          <w:rFonts w:hint="eastAsia"/>
        </w:rPr>
        <w:t>创建虚拟用户配置文件</w:t>
      </w:r>
    </w:p>
    <w:p w:rsidR="002A1495" w:rsidRDefault="002A1495" w:rsidP="002A1495">
      <w:pPr>
        <w:ind w:left="360"/>
      </w:pPr>
      <w:proofErr w:type="spellStart"/>
      <w:r>
        <w:t>mkdir</w:t>
      </w:r>
      <w:proofErr w:type="spellEnd"/>
      <w:r>
        <w:t xml:space="preserve"> /etc/</w:t>
      </w:r>
      <w:proofErr w:type="spellStart"/>
      <w:r>
        <w:t>vsftpd</w:t>
      </w:r>
      <w:proofErr w:type="spellEnd"/>
      <w:r>
        <w:t>/</w:t>
      </w:r>
      <w:proofErr w:type="spellStart"/>
      <w:r>
        <w:t>vuser_conf</w:t>
      </w:r>
      <w:proofErr w:type="spellEnd"/>
      <w:r>
        <w:t>/</w:t>
      </w:r>
    </w:p>
    <w:p w:rsidR="002A1495" w:rsidRDefault="002A1495" w:rsidP="002A1495">
      <w:pPr>
        <w:ind w:left="360"/>
      </w:pPr>
      <w:r>
        <w:rPr>
          <w:rFonts w:hint="eastAsia"/>
        </w:rPr>
        <w:t>#</w:t>
      </w:r>
      <w:r w:rsidRPr="002A1495">
        <w:rPr>
          <w:rFonts w:hint="eastAsia"/>
        </w:rPr>
        <w:t>文件名等于</w:t>
      </w:r>
      <w:r w:rsidRPr="002A1495">
        <w:t>vuser_passwd.txt里面的账户名</w:t>
      </w:r>
    </w:p>
    <w:p w:rsidR="002A1495" w:rsidRDefault="002A1495" w:rsidP="002A1495">
      <w:pPr>
        <w:ind w:left="360"/>
      </w:pPr>
      <w:r>
        <w:t>vi /etc/</w:t>
      </w:r>
      <w:proofErr w:type="spellStart"/>
      <w:r>
        <w:t>vsftpd</w:t>
      </w:r>
      <w:proofErr w:type="spellEnd"/>
      <w:r>
        <w:t>/</w:t>
      </w:r>
      <w:proofErr w:type="spellStart"/>
      <w:r>
        <w:t>vuser_conf</w:t>
      </w:r>
      <w:proofErr w:type="spellEnd"/>
      <w:r>
        <w:t>/</w:t>
      </w:r>
      <w:proofErr w:type="spellStart"/>
      <w:r>
        <w:t>kobe</w:t>
      </w:r>
      <w:proofErr w:type="spellEnd"/>
      <w:r>
        <w:rPr>
          <w:rFonts w:hint="eastAsia"/>
        </w:rPr>
        <w:tab/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2A1495" w:rsidTr="002A1495">
        <w:tc>
          <w:tcPr>
            <w:tcW w:w="8388" w:type="dxa"/>
          </w:tcPr>
          <w:p w:rsidR="008243B4" w:rsidRDefault="002A1495" w:rsidP="002A1495">
            <w:proofErr w:type="spellStart"/>
            <w:r>
              <w:t>local_root</w:t>
            </w:r>
            <w:proofErr w:type="spellEnd"/>
            <w:r>
              <w:t>=/home/</w:t>
            </w:r>
            <w:proofErr w:type="spellStart"/>
            <w:r w:rsidR="00527FFB">
              <w:rPr>
                <w:rFonts w:hint="eastAsia"/>
              </w:rPr>
              <w:t>kobe</w:t>
            </w:r>
            <w:proofErr w:type="spellEnd"/>
          </w:p>
          <w:p w:rsidR="002A1495" w:rsidRDefault="002A1495" w:rsidP="002A1495">
            <w:proofErr w:type="spellStart"/>
            <w:r>
              <w:t>write_enable</w:t>
            </w:r>
            <w:proofErr w:type="spellEnd"/>
            <w:r>
              <w:t>=YES</w:t>
            </w:r>
          </w:p>
          <w:p w:rsidR="002A1495" w:rsidRDefault="002A1495" w:rsidP="002A1495">
            <w:proofErr w:type="spellStart"/>
            <w:r>
              <w:t>anon_umask</w:t>
            </w:r>
            <w:proofErr w:type="spellEnd"/>
            <w:r>
              <w:t>=022</w:t>
            </w:r>
          </w:p>
          <w:p w:rsidR="002A1495" w:rsidRDefault="002A1495" w:rsidP="002A1495">
            <w:proofErr w:type="spellStart"/>
            <w:r>
              <w:t>anon_world_readable_only</w:t>
            </w:r>
            <w:proofErr w:type="spellEnd"/>
            <w:r>
              <w:t>=NO</w:t>
            </w:r>
          </w:p>
          <w:p w:rsidR="002A1495" w:rsidRDefault="002A1495" w:rsidP="002A1495">
            <w:proofErr w:type="spellStart"/>
            <w:r>
              <w:t>anon_upload_enable</w:t>
            </w:r>
            <w:proofErr w:type="spellEnd"/>
            <w:r>
              <w:t>=YES</w:t>
            </w:r>
          </w:p>
          <w:p w:rsidR="002A1495" w:rsidRDefault="002A1495" w:rsidP="002A1495">
            <w:proofErr w:type="spellStart"/>
            <w:r>
              <w:t>anon_mkdir_write_enable</w:t>
            </w:r>
            <w:proofErr w:type="spellEnd"/>
            <w:r>
              <w:t>=YES</w:t>
            </w:r>
          </w:p>
          <w:p w:rsidR="002A1495" w:rsidRDefault="002A1495" w:rsidP="002A1495">
            <w:proofErr w:type="spellStart"/>
            <w:r>
              <w:t>anon_other_write_enable</w:t>
            </w:r>
            <w:proofErr w:type="spellEnd"/>
            <w:r>
              <w:t>=YES</w:t>
            </w:r>
          </w:p>
        </w:tc>
      </w:tr>
    </w:tbl>
    <w:p w:rsidR="00867D6E" w:rsidRDefault="00867D6E" w:rsidP="00867D6E">
      <w:pPr>
        <w:ind w:left="360"/>
      </w:pPr>
      <w:proofErr w:type="spellStart"/>
      <w:r>
        <w:t>mkdir</w:t>
      </w:r>
      <w:proofErr w:type="spellEnd"/>
      <w:r>
        <w:t xml:space="preserve"> -p /home/</w:t>
      </w:r>
      <w:proofErr w:type="spellStart"/>
      <w:r w:rsidR="00CA0EB8">
        <w:rPr>
          <w:rFonts w:hint="eastAsia"/>
        </w:rPr>
        <w:t>kobe</w:t>
      </w:r>
      <w:proofErr w:type="spellEnd"/>
      <w:r>
        <w:t xml:space="preserve">   </w:t>
      </w:r>
      <w:r>
        <w:rPr>
          <w:rFonts w:hint="eastAsia"/>
        </w:rPr>
        <w:t xml:space="preserve">          #</w:t>
      </w:r>
      <w:r>
        <w:t>创建</w:t>
      </w:r>
      <w:r>
        <w:rPr>
          <w:rFonts w:hint="eastAsia"/>
        </w:rPr>
        <w:t>虚拟用户根</w:t>
      </w:r>
      <w:r>
        <w:t>目录</w:t>
      </w:r>
    </w:p>
    <w:p w:rsidR="002A1495" w:rsidRPr="002A1495" w:rsidRDefault="00867D6E" w:rsidP="0025475B">
      <w:pPr>
        <w:ind w:left="360"/>
      </w:pPr>
      <w:proofErr w:type="spellStart"/>
      <w:r>
        <w:t>chmod</w:t>
      </w:r>
      <w:proofErr w:type="spellEnd"/>
      <w:r>
        <w:t xml:space="preserve"> -R 777 /home/</w:t>
      </w:r>
      <w:proofErr w:type="spellStart"/>
      <w:r w:rsidR="00CA0EB8">
        <w:rPr>
          <w:rFonts w:hint="eastAsia"/>
        </w:rPr>
        <w:t>kobe</w:t>
      </w:r>
      <w:proofErr w:type="spellEnd"/>
      <w:r>
        <w:t xml:space="preserve">  </w:t>
      </w:r>
      <w:r>
        <w:rPr>
          <w:rFonts w:hint="eastAsia"/>
        </w:rPr>
        <w:t xml:space="preserve">  #</w:t>
      </w:r>
      <w:r>
        <w:t>设置权限</w:t>
      </w:r>
    </w:p>
    <w:p w:rsidR="009A7C19" w:rsidRDefault="009A7C19" w:rsidP="009A7C19">
      <w:pPr>
        <w:pStyle w:val="Heading2"/>
      </w:pPr>
      <w:bookmarkStart w:id="0" w:name="_Toc407285743"/>
      <w:r w:rsidRPr="00497255">
        <w:rPr>
          <w:rFonts w:hint="eastAsia"/>
        </w:rPr>
        <w:t>设置</w:t>
      </w:r>
      <w:proofErr w:type="spellStart"/>
      <w:r w:rsidRPr="009A7C19">
        <w:rPr>
          <w:rFonts w:hint="eastAsia"/>
        </w:rPr>
        <w:t>Selinux</w:t>
      </w:r>
      <w:bookmarkEnd w:id="0"/>
      <w:proofErr w:type="spellEnd"/>
    </w:p>
    <w:p w:rsidR="00790AD4" w:rsidRPr="00790AD4" w:rsidRDefault="00790AD4" w:rsidP="00790AD4">
      <w:pPr>
        <w:ind w:left="360"/>
      </w:pPr>
      <w:r>
        <w:rPr>
          <w:rFonts w:hint="eastAsia"/>
        </w:rPr>
        <w:t>#</w:t>
      </w:r>
      <w:r w:rsidRPr="00790AD4">
        <w:t xml:space="preserve"> </w:t>
      </w:r>
      <w:proofErr w:type="spellStart"/>
      <w:r w:rsidRPr="00790AD4">
        <w:t>selinux</w:t>
      </w:r>
      <w:proofErr w:type="spellEnd"/>
      <w:r w:rsidRPr="00790AD4">
        <w:t>默认不允许FTP</w:t>
      </w:r>
      <w:r>
        <w:t>共享家目录</w:t>
      </w:r>
    </w:p>
    <w:p w:rsidR="009A7C19" w:rsidRPr="009A7C19" w:rsidRDefault="009A7C19" w:rsidP="009A7C19">
      <w:pPr>
        <w:ind w:firstLine="360"/>
      </w:pPr>
      <w:proofErr w:type="spellStart"/>
      <w:r w:rsidRPr="009A7C19">
        <w:t>setsebool</w:t>
      </w:r>
      <w:proofErr w:type="spellEnd"/>
      <w:r w:rsidRPr="009A7C19">
        <w:t xml:space="preserve"> -P </w:t>
      </w:r>
      <w:proofErr w:type="spellStart"/>
      <w:r w:rsidR="00867D6E">
        <w:t>ftp_home_dir</w:t>
      </w:r>
      <w:proofErr w:type="spellEnd"/>
      <w:r w:rsidR="00867D6E">
        <w:t xml:space="preserve">=1   </w:t>
      </w:r>
      <w:r w:rsidR="00867D6E">
        <w:rPr>
          <w:rFonts w:hint="eastAsia"/>
        </w:rPr>
        <w:t>#</w:t>
      </w:r>
      <w:r w:rsidRPr="009A7C19">
        <w:rPr>
          <w:rFonts w:ascii="宋体" w:eastAsia="宋体" w:hAnsi="宋体" w:cs="宋体" w:hint="eastAsia"/>
        </w:rPr>
        <w:t>设置</w:t>
      </w:r>
      <w:r w:rsidRPr="009A7C19">
        <w:t>ftp</w:t>
      </w:r>
      <w:r w:rsidRPr="009A7C19">
        <w:rPr>
          <w:rFonts w:ascii="宋体" w:eastAsia="宋体" w:hAnsi="宋体" w:cs="宋体" w:hint="eastAsia"/>
        </w:rPr>
        <w:t>可以使用</w:t>
      </w:r>
      <w:r w:rsidRPr="009A7C19">
        <w:t>home</w:t>
      </w:r>
      <w:r w:rsidRPr="009A7C19">
        <w:rPr>
          <w:rFonts w:ascii="宋体" w:eastAsia="宋体" w:hAnsi="宋体" w:cs="宋体" w:hint="eastAsia"/>
        </w:rPr>
        <w:t>目录</w:t>
      </w:r>
    </w:p>
    <w:p w:rsidR="009A7C19" w:rsidRDefault="009A7C19" w:rsidP="009A7C19">
      <w:pPr>
        <w:ind w:firstLine="360"/>
        <w:rPr>
          <w:rFonts w:ascii="宋体" w:eastAsia="宋体" w:hAnsi="宋体" w:cs="宋体"/>
        </w:rPr>
      </w:pPr>
      <w:proofErr w:type="spellStart"/>
      <w:r w:rsidRPr="009A7C19">
        <w:t>se</w:t>
      </w:r>
      <w:r w:rsidRPr="009A7C19">
        <w:rPr>
          <w:rFonts w:eastAsiaTheme="minorEastAsia" w:hint="eastAsia"/>
        </w:rPr>
        <w:t>t</w:t>
      </w:r>
      <w:r w:rsidRPr="009A7C19">
        <w:t>sebool</w:t>
      </w:r>
      <w:proofErr w:type="spellEnd"/>
      <w:r w:rsidRPr="009A7C19">
        <w:t xml:space="preserve"> </w:t>
      </w:r>
      <w:r w:rsidR="00867D6E">
        <w:t xml:space="preserve">-P </w:t>
      </w:r>
      <w:proofErr w:type="spellStart"/>
      <w:r w:rsidR="00867D6E">
        <w:t>allow_ftpd_full_access</w:t>
      </w:r>
      <w:proofErr w:type="spellEnd"/>
      <w:r w:rsidR="00867D6E">
        <w:t xml:space="preserve">=1   </w:t>
      </w:r>
      <w:r w:rsidR="00867D6E">
        <w:rPr>
          <w:rFonts w:hint="eastAsia"/>
        </w:rPr>
        <w:t>#</w:t>
      </w:r>
      <w:r w:rsidRPr="009A7C19">
        <w:rPr>
          <w:rFonts w:ascii="宋体" w:eastAsia="宋体" w:hAnsi="宋体" w:cs="宋体" w:hint="eastAsia"/>
        </w:rPr>
        <w:t>设置</w:t>
      </w:r>
      <w:r w:rsidRPr="009A7C19">
        <w:t>ftp</w:t>
      </w:r>
      <w:r w:rsidRPr="009A7C19">
        <w:rPr>
          <w:rFonts w:ascii="宋体" w:eastAsia="宋体" w:hAnsi="宋体" w:cs="宋体" w:hint="eastAsia"/>
        </w:rPr>
        <w:t>用户可以有所有权限</w:t>
      </w:r>
    </w:p>
    <w:p w:rsidR="009A7C19" w:rsidRDefault="009A7C19" w:rsidP="009A7C19">
      <w:pPr>
        <w:pStyle w:val="Heading2"/>
      </w:pPr>
      <w:bookmarkStart w:id="1" w:name="_Toc407285745"/>
      <w:r w:rsidRPr="002524A8">
        <w:rPr>
          <w:rFonts w:hint="eastAsia"/>
        </w:rPr>
        <w:t>设置防火墙</w:t>
      </w:r>
      <w:bookmarkEnd w:id="1"/>
    </w:p>
    <w:p w:rsidR="009A7C19" w:rsidRDefault="009A7C19" w:rsidP="009A7C19">
      <w:pPr>
        <w:ind w:firstLine="360"/>
      </w:pPr>
      <w:r>
        <w:rPr>
          <w:rFonts w:hint="eastAsia"/>
        </w:rPr>
        <w:t xml:space="preserve">vi </w:t>
      </w:r>
      <w:r>
        <w:t>/etc/</w:t>
      </w:r>
      <w:proofErr w:type="spellStart"/>
      <w:r>
        <w:t>sysconfig</w:t>
      </w:r>
      <w:proofErr w:type="spellEnd"/>
      <w:r>
        <w:t>/</w:t>
      </w:r>
      <w:proofErr w:type="spellStart"/>
      <w:r>
        <w:t>iptables</w:t>
      </w:r>
      <w:proofErr w:type="spellEnd"/>
      <w:r>
        <w:rPr>
          <w:rFonts w:hint="eastAsia"/>
        </w:rPr>
        <w:t>添加：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B07F99" w:rsidTr="00B07F99">
        <w:tc>
          <w:tcPr>
            <w:tcW w:w="8388" w:type="dxa"/>
          </w:tcPr>
          <w:p w:rsidR="00B07F99" w:rsidRPr="009A7C19" w:rsidRDefault="00B07F99" w:rsidP="00B07F99">
            <w:r w:rsidRPr="009A7C19">
              <w:lastRenderedPageBreak/>
              <w:t xml:space="preserve">-A INPUT -m state --state NEW -m </w:t>
            </w:r>
            <w:proofErr w:type="spellStart"/>
            <w:r w:rsidRPr="009A7C19">
              <w:t>tcp</w:t>
            </w:r>
            <w:proofErr w:type="spellEnd"/>
            <w:r w:rsidRPr="009A7C19">
              <w:t xml:space="preserve"> -p </w:t>
            </w:r>
            <w:proofErr w:type="spellStart"/>
            <w:r w:rsidRPr="009A7C19">
              <w:t>tcp</w:t>
            </w:r>
            <w:proofErr w:type="spellEnd"/>
            <w:r w:rsidRPr="009A7C19">
              <w:t xml:space="preserve"> --</w:t>
            </w:r>
            <w:proofErr w:type="spellStart"/>
            <w:r w:rsidRPr="009A7C19">
              <w:t>dport</w:t>
            </w:r>
            <w:proofErr w:type="spellEnd"/>
            <w:r w:rsidRPr="009A7C19">
              <w:t xml:space="preserve"> 21 -j ACCEPT</w:t>
            </w:r>
          </w:p>
          <w:p w:rsidR="00B07F99" w:rsidRDefault="00B07F99" w:rsidP="00B07F99">
            <w:r w:rsidRPr="009A7C19">
              <w:t xml:space="preserve">-A INPUT -m state --state NEW -m </w:t>
            </w:r>
            <w:proofErr w:type="spellStart"/>
            <w:r w:rsidRPr="009A7C19">
              <w:t>tcp</w:t>
            </w:r>
            <w:proofErr w:type="spellEnd"/>
            <w:r w:rsidRPr="009A7C19">
              <w:t xml:space="preserve"> -p </w:t>
            </w:r>
            <w:proofErr w:type="spellStart"/>
            <w:r w:rsidRPr="009A7C19">
              <w:t>tcp</w:t>
            </w:r>
            <w:proofErr w:type="spellEnd"/>
            <w:r w:rsidRPr="009A7C19">
              <w:t xml:space="preserve"> --</w:t>
            </w:r>
            <w:proofErr w:type="spellStart"/>
            <w:r w:rsidRPr="009A7C19">
              <w:t>dport</w:t>
            </w:r>
            <w:proofErr w:type="spellEnd"/>
            <w:r w:rsidRPr="009A7C19">
              <w:t xml:space="preserve"> 30001:61000 -j ACCEPT</w:t>
            </w:r>
            <w:r>
              <w:br/>
            </w:r>
          </w:p>
        </w:tc>
      </w:tr>
    </w:tbl>
    <w:p w:rsidR="004F6FF9" w:rsidRDefault="009A7C19" w:rsidP="00B07F99">
      <w:pPr>
        <w:ind w:left="360"/>
      </w:pPr>
      <w:r w:rsidRPr="00B07F99">
        <w:rPr>
          <w:rFonts w:hint="eastAsia"/>
          <w:color w:val="FF0000"/>
        </w:rPr>
        <w:t>注意</w:t>
      </w:r>
      <w:r>
        <w:rPr>
          <w:rFonts w:hint="eastAsia"/>
        </w:rPr>
        <w:t>：这里的端口号为</w:t>
      </w:r>
      <w:proofErr w:type="spellStart"/>
      <w:r w:rsidR="008345EF">
        <w:t>pasv_min_port</w:t>
      </w:r>
      <w:proofErr w:type="spellEnd"/>
      <w:r w:rsidR="008345EF">
        <w:t>=30001</w:t>
      </w:r>
      <w:r w:rsidR="008345EF">
        <w:rPr>
          <w:rFonts w:hint="eastAsia"/>
        </w:rPr>
        <w:t>，</w:t>
      </w:r>
      <w:proofErr w:type="spellStart"/>
      <w:r w:rsidR="008345EF">
        <w:t>pasv_max_port</w:t>
      </w:r>
      <w:proofErr w:type="spellEnd"/>
      <w:r w:rsidR="008345EF">
        <w:t>=61000</w:t>
      </w:r>
      <w:r w:rsidR="008345EF">
        <w:rPr>
          <w:rFonts w:hint="eastAsia"/>
        </w:rPr>
        <w:t>配置的端口号</w:t>
      </w:r>
    </w:p>
    <w:p w:rsidR="000F00EA" w:rsidRDefault="000F00EA" w:rsidP="000F00EA">
      <w:pPr>
        <w:pStyle w:val="Heading2"/>
      </w:pPr>
      <w:r>
        <w:rPr>
          <w:rFonts w:hint="eastAsia"/>
        </w:rPr>
        <w:t>其他</w:t>
      </w:r>
      <w:r w:rsidR="00060BB7">
        <w:rPr>
          <w:rFonts w:hint="eastAsia"/>
        </w:rPr>
        <w:t>常见设置</w:t>
      </w:r>
    </w:p>
    <w:p w:rsidR="00491009" w:rsidRPr="00491009" w:rsidRDefault="00491009" w:rsidP="00491009">
      <w:pPr>
        <w:ind w:firstLine="360"/>
      </w:pPr>
      <w:r>
        <w:rPr>
          <w:rFonts w:hint="eastAsia"/>
        </w:rPr>
        <w:t>#匿名用户不能访问</w:t>
      </w:r>
    </w:p>
    <w:p w:rsidR="00491009" w:rsidRDefault="000F00EA" w:rsidP="000F00EA">
      <w:pPr>
        <w:ind w:firstLine="360"/>
      </w:pPr>
      <w:proofErr w:type="spellStart"/>
      <w:r>
        <w:t>anonymous_enable</w:t>
      </w:r>
      <w:proofErr w:type="spellEnd"/>
      <w:r>
        <w:t>=NO</w:t>
      </w:r>
    </w:p>
    <w:p w:rsidR="000F00EA" w:rsidRDefault="00491009" w:rsidP="000F00EA">
      <w:pPr>
        <w:ind w:firstLine="360"/>
      </w:pPr>
      <w:r>
        <w:rPr>
          <w:rFonts w:hint="eastAsia"/>
        </w:rPr>
        <w:t>#开启</w:t>
      </w:r>
      <w:proofErr w:type="spellStart"/>
      <w:r>
        <w:rPr>
          <w:rFonts w:hint="eastAsia"/>
        </w:rPr>
        <w:t>user_list</w:t>
      </w:r>
      <w:proofErr w:type="spellEnd"/>
      <w:r>
        <w:rPr>
          <w:rFonts w:hint="eastAsia"/>
        </w:rPr>
        <w:t>，文件默认在/etc/</w:t>
      </w:r>
      <w:proofErr w:type="spellStart"/>
      <w:r>
        <w:rPr>
          <w:rFonts w:hint="eastAsia"/>
        </w:rPr>
        <w:t>vsftpd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user_list</w:t>
      </w:r>
      <w:proofErr w:type="spellEnd"/>
    </w:p>
    <w:p w:rsidR="00491009" w:rsidRDefault="00F960CF" w:rsidP="00491009">
      <w:pPr>
        <w:ind w:firstLine="360"/>
      </w:pPr>
      <w:proofErr w:type="spellStart"/>
      <w:r>
        <w:rPr>
          <w:rFonts w:hint="eastAsia"/>
        </w:rPr>
        <w:t>user</w:t>
      </w:r>
      <w:r w:rsidR="00491009">
        <w:t>list_enable</w:t>
      </w:r>
      <w:proofErr w:type="spellEnd"/>
      <w:r w:rsidR="00491009">
        <w:t>=YES</w:t>
      </w:r>
    </w:p>
    <w:p w:rsidR="000F00EA" w:rsidRDefault="00491009" w:rsidP="00491009">
      <w:pPr>
        <w:ind w:firstLine="360"/>
      </w:pPr>
      <w:proofErr w:type="spellStart"/>
      <w:r>
        <w:t>allow_writeable_chroot</w:t>
      </w:r>
      <w:proofErr w:type="spellEnd"/>
      <w:r>
        <w:t>=YES</w:t>
      </w:r>
    </w:p>
    <w:p w:rsidR="006C6EF5" w:rsidRDefault="006C6EF5" w:rsidP="00491009">
      <w:pPr>
        <w:ind w:firstLine="360"/>
      </w:pPr>
      <w:r>
        <w:rPr>
          <w:rFonts w:hint="eastAsia"/>
        </w:rPr>
        <w:t>注意：默认黑名单的目录在/etc/</w:t>
      </w:r>
      <w:proofErr w:type="spellStart"/>
      <w:r>
        <w:rPr>
          <w:rFonts w:hint="eastAsia"/>
        </w:rPr>
        <w:t>vsftpd</w:t>
      </w:r>
      <w:proofErr w:type="spellEnd"/>
      <w:r>
        <w:rPr>
          <w:rFonts w:hint="eastAsia"/>
        </w:rPr>
        <w:t>/</w:t>
      </w:r>
      <w:proofErr w:type="spellStart"/>
      <w:r w:rsidRPr="006C6EF5">
        <w:t>ftpusers</w:t>
      </w:r>
      <w:proofErr w:type="spellEnd"/>
    </w:p>
    <w:p w:rsidR="00A32DED" w:rsidRDefault="00A32DED" w:rsidP="00491009">
      <w:pPr>
        <w:ind w:firstLine="360"/>
      </w:pPr>
    </w:p>
    <w:p w:rsidR="00A32DED" w:rsidRDefault="001F369D" w:rsidP="00491009">
      <w:pPr>
        <w:ind w:firstLine="360"/>
      </w:pPr>
      <w:r>
        <w:rPr>
          <w:rFonts w:hint="eastAsia"/>
        </w:rPr>
        <w:t>#启用日志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5166B1" w:rsidTr="005166B1">
        <w:tc>
          <w:tcPr>
            <w:tcW w:w="8388" w:type="dxa"/>
          </w:tcPr>
          <w:p w:rsidR="005166B1" w:rsidRDefault="005166B1" w:rsidP="005166B1">
            <w:proofErr w:type="spellStart"/>
            <w:r>
              <w:t>xferlog_enable</w:t>
            </w:r>
            <w:proofErr w:type="spellEnd"/>
            <w:r>
              <w:t>=YES</w:t>
            </w:r>
          </w:p>
          <w:p w:rsidR="005166B1" w:rsidRDefault="005166B1" w:rsidP="005166B1">
            <w:proofErr w:type="spellStart"/>
            <w:r>
              <w:t>xferlog_std_format</w:t>
            </w:r>
            <w:proofErr w:type="spellEnd"/>
            <w:r>
              <w:t>=YES</w:t>
            </w:r>
          </w:p>
          <w:p w:rsidR="005166B1" w:rsidRDefault="005166B1" w:rsidP="005166B1">
            <w:proofErr w:type="spellStart"/>
            <w:r>
              <w:t>xferlog_file</w:t>
            </w:r>
            <w:proofErr w:type="spellEnd"/>
            <w:r>
              <w:t>=/</w:t>
            </w:r>
            <w:proofErr w:type="spellStart"/>
            <w:r>
              <w:t>var</w:t>
            </w:r>
            <w:proofErr w:type="spellEnd"/>
            <w:r>
              <w:t>/log/</w:t>
            </w:r>
            <w:proofErr w:type="spellStart"/>
            <w:r>
              <w:t>xferlog</w:t>
            </w:r>
            <w:proofErr w:type="spellEnd"/>
          </w:p>
          <w:p w:rsidR="005166B1" w:rsidRDefault="005166B1" w:rsidP="00491009"/>
        </w:tc>
      </w:tr>
    </w:tbl>
    <w:p w:rsidR="000F00EA" w:rsidRDefault="000F00EA" w:rsidP="005166B1"/>
    <w:p w:rsidR="00C512BB" w:rsidRDefault="00C512BB" w:rsidP="000F00EA">
      <w:pPr>
        <w:ind w:left="360"/>
      </w:pPr>
      <w:r>
        <w:rPr>
          <w:rFonts w:hint="eastAsia"/>
        </w:rPr>
        <w:t>#</w:t>
      </w:r>
      <w:proofErr w:type="spellStart"/>
      <w:r w:rsidRPr="00C512BB">
        <w:t>chroot_local_user</w:t>
      </w:r>
      <w:proofErr w:type="spellEnd"/>
      <w:r w:rsidRPr="00C512BB">
        <w:t>与</w:t>
      </w:r>
      <w:proofErr w:type="spellStart"/>
      <w:r w:rsidRPr="00C512BB">
        <w:t>chroot_list_enable</w:t>
      </w:r>
      <w:proofErr w:type="spellEnd"/>
      <w:r w:rsidRPr="00C512BB">
        <w:t>详解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E81970" w:rsidTr="005166B1">
        <w:tc>
          <w:tcPr>
            <w:tcW w:w="8388" w:type="dxa"/>
          </w:tcPr>
          <w:p w:rsidR="005166B1" w:rsidRDefault="005166B1" w:rsidP="005166B1">
            <w:r w:rsidRPr="00C512BB">
              <w:t>#是否将所有用户限制在主目录,YES为启用 NO禁用</w:t>
            </w:r>
            <w:r>
              <w:rPr>
                <w:rFonts w:hint="eastAsia"/>
              </w:rPr>
              <w:t>(</w:t>
            </w:r>
            <w:r w:rsidRPr="00C512BB">
              <w:rPr>
                <w:rFonts w:hint="eastAsia"/>
              </w:rPr>
              <w:t>该项默认值是</w:t>
            </w:r>
            <w:r w:rsidRPr="00C512BB">
              <w:t>NO</w:t>
            </w:r>
            <w:r>
              <w:rPr>
                <w:rFonts w:hint="eastAsia"/>
              </w:rPr>
              <w:t>)</w:t>
            </w:r>
          </w:p>
          <w:p w:rsidR="005166B1" w:rsidRDefault="005166B1" w:rsidP="005166B1">
            <w:proofErr w:type="spellStart"/>
            <w:r w:rsidRPr="00C512BB">
              <w:t>chroot_local_user</w:t>
            </w:r>
            <w:proofErr w:type="spellEnd"/>
            <w:r w:rsidRPr="00C512BB">
              <w:t xml:space="preserve"> </w:t>
            </w:r>
          </w:p>
          <w:p w:rsidR="005166B1" w:rsidRDefault="005166B1" w:rsidP="005166B1">
            <w:r w:rsidRPr="00C512BB">
              <w:t>#是否启动限制用户的名单 YES为启用  NO禁用(包括注释掉也为禁用)</w:t>
            </w:r>
          </w:p>
          <w:p w:rsidR="005166B1" w:rsidRDefault="005166B1" w:rsidP="005166B1">
            <w:proofErr w:type="spellStart"/>
            <w:r w:rsidRPr="00C512BB">
              <w:t>chroot_list_enable</w:t>
            </w:r>
            <w:proofErr w:type="spellEnd"/>
            <w:r w:rsidRPr="00C512BB">
              <w:t xml:space="preserve"> </w:t>
            </w:r>
          </w:p>
          <w:p w:rsidR="00E81970" w:rsidRDefault="005166B1" w:rsidP="000F00EA">
            <w:r w:rsidRPr="0042185E">
              <w:t>#是否限制在主目录下的用户名单</w:t>
            </w:r>
          </w:p>
          <w:p w:rsidR="005166B1" w:rsidRDefault="005166B1" w:rsidP="005166B1">
            <w:proofErr w:type="spellStart"/>
            <w:r w:rsidRPr="0042185E">
              <w:t>chroot_list_file</w:t>
            </w:r>
            <w:proofErr w:type="spellEnd"/>
            <w:r w:rsidRPr="0042185E">
              <w:t>=/etc/</w:t>
            </w:r>
            <w:proofErr w:type="spellStart"/>
            <w:r w:rsidRPr="0042185E">
              <w:t>vsftpd</w:t>
            </w:r>
            <w:proofErr w:type="spellEnd"/>
            <w:r w:rsidRPr="0042185E">
              <w:t>/</w:t>
            </w:r>
            <w:proofErr w:type="spellStart"/>
            <w:r w:rsidRPr="0042185E">
              <w:t>chroot_list</w:t>
            </w:r>
            <w:proofErr w:type="spellEnd"/>
            <w:r w:rsidRPr="0042185E">
              <w:t xml:space="preserve"> </w:t>
            </w:r>
          </w:p>
          <w:p w:rsidR="004A0802" w:rsidRDefault="004A0802" w:rsidP="000F00EA"/>
        </w:tc>
      </w:tr>
    </w:tbl>
    <w:p w:rsidR="00E81970" w:rsidRDefault="00E81970" w:rsidP="004A0802"/>
    <w:tbl>
      <w:tblPr>
        <w:tblW w:w="13467" w:type="dxa"/>
        <w:tblInd w:w="368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60"/>
        <w:gridCol w:w="2790"/>
        <w:gridCol w:w="9417"/>
      </w:tblGrid>
      <w:tr w:rsidR="00C512BB" w:rsidRPr="00C512BB" w:rsidTr="004A0802">
        <w:trPr>
          <w:trHeight w:val="405"/>
        </w:trPr>
        <w:tc>
          <w:tcPr>
            <w:tcW w:w="12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  <w:hideMark/>
          </w:tcPr>
          <w:p w:rsidR="00C512BB" w:rsidRPr="00C512BB" w:rsidRDefault="00C512BB" w:rsidP="00C512BB">
            <w:pPr>
              <w:spacing w:after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79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  <w:hideMark/>
          </w:tcPr>
          <w:p w:rsidR="00C512BB" w:rsidRPr="00C512BB" w:rsidRDefault="00C512BB" w:rsidP="00C512BB">
            <w:pPr>
              <w:spacing w:after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C512BB">
              <w:rPr>
                <w:rFonts w:cs="Times New Roman" w:hint="eastAsia"/>
                <w:sz w:val="21"/>
                <w:szCs w:val="21"/>
              </w:rPr>
              <w:t>chroot_local_user</w:t>
            </w:r>
            <w:proofErr w:type="spellEnd"/>
            <w:r w:rsidRPr="00C512BB">
              <w:rPr>
                <w:rFonts w:cs="Times New Roman" w:hint="eastAsia"/>
                <w:sz w:val="21"/>
                <w:szCs w:val="21"/>
              </w:rPr>
              <w:t>=YES</w:t>
            </w:r>
          </w:p>
        </w:tc>
        <w:tc>
          <w:tcPr>
            <w:tcW w:w="9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  <w:hideMark/>
          </w:tcPr>
          <w:p w:rsidR="00C512BB" w:rsidRPr="00C512BB" w:rsidRDefault="00C512BB" w:rsidP="005166B1">
            <w:pPr>
              <w:spacing w:after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C512BB">
              <w:rPr>
                <w:rFonts w:cs="Times New Roman" w:hint="eastAsia"/>
                <w:sz w:val="21"/>
                <w:szCs w:val="21"/>
              </w:rPr>
              <w:t>chroot_local_user</w:t>
            </w:r>
            <w:proofErr w:type="spellEnd"/>
            <w:r w:rsidRPr="00C512BB">
              <w:rPr>
                <w:rFonts w:cs="Times New Roman" w:hint="eastAsia"/>
                <w:sz w:val="21"/>
                <w:szCs w:val="21"/>
              </w:rPr>
              <w:t>=NO</w:t>
            </w:r>
          </w:p>
        </w:tc>
      </w:tr>
      <w:tr w:rsidR="00C512BB" w:rsidRPr="00C512BB" w:rsidTr="004A0802">
        <w:trPr>
          <w:trHeight w:val="1485"/>
        </w:trPr>
        <w:tc>
          <w:tcPr>
            <w:tcW w:w="12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  <w:hideMark/>
          </w:tcPr>
          <w:p w:rsidR="00C512BB" w:rsidRPr="00C512BB" w:rsidRDefault="00C512BB" w:rsidP="00C512BB">
            <w:pPr>
              <w:spacing w:after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C512BB">
              <w:rPr>
                <w:rFonts w:cs="Times New Roman" w:hint="eastAsia"/>
                <w:sz w:val="21"/>
                <w:szCs w:val="21"/>
              </w:rPr>
              <w:lastRenderedPageBreak/>
              <w:t>chroot_list_enable</w:t>
            </w:r>
            <w:proofErr w:type="spellEnd"/>
            <w:r w:rsidRPr="00C512BB">
              <w:rPr>
                <w:rFonts w:cs="Times New Roman" w:hint="eastAsia"/>
                <w:sz w:val="21"/>
                <w:szCs w:val="21"/>
              </w:rPr>
              <w:t>=YES</w:t>
            </w:r>
          </w:p>
        </w:tc>
        <w:tc>
          <w:tcPr>
            <w:tcW w:w="279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  <w:hideMark/>
          </w:tcPr>
          <w:p w:rsidR="00C512BB" w:rsidRDefault="00C512BB" w:rsidP="00C512BB">
            <w:pPr>
              <w:spacing w:after="0"/>
              <w:rPr>
                <w:rFonts w:cs="Times New Roman"/>
                <w:sz w:val="21"/>
                <w:szCs w:val="21"/>
              </w:rPr>
            </w:pPr>
            <w:r w:rsidRPr="00C512BB">
              <w:rPr>
                <w:rFonts w:cs="Times New Roman" w:hint="eastAsia"/>
                <w:sz w:val="21"/>
                <w:szCs w:val="21"/>
              </w:rPr>
              <w:t>1.所有用户都被限制在其主目录下</w:t>
            </w:r>
          </w:p>
          <w:p w:rsidR="00C512BB" w:rsidRPr="00C512BB" w:rsidRDefault="00C512BB" w:rsidP="00C512BB">
            <w:pPr>
              <w:spacing w:after="0"/>
              <w:rPr>
                <w:rFonts w:ascii="Times New Roman" w:eastAsia="Times New Roman" w:hAnsi="Times New Roman" w:cs="Times New Roman"/>
                <w:szCs w:val="24"/>
              </w:rPr>
            </w:pPr>
            <w:r w:rsidRPr="00C512BB">
              <w:rPr>
                <w:rFonts w:cs="Times New Roman" w:hint="eastAsia"/>
                <w:sz w:val="21"/>
                <w:szCs w:val="21"/>
              </w:rPr>
              <w:t xml:space="preserve"> 2.使用</w:t>
            </w:r>
            <w:proofErr w:type="spellStart"/>
            <w:r w:rsidRPr="00C512BB">
              <w:rPr>
                <w:rFonts w:cs="Times New Roman" w:hint="eastAsia"/>
                <w:sz w:val="21"/>
                <w:szCs w:val="21"/>
              </w:rPr>
              <w:t>chroot_list_file</w:t>
            </w:r>
            <w:proofErr w:type="spellEnd"/>
            <w:r w:rsidRPr="00C512BB">
              <w:rPr>
                <w:rFonts w:cs="Times New Roman" w:hint="eastAsia"/>
                <w:sz w:val="21"/>
                <w:szCs w:val="21"/>
              </w:rPr>
              <w:t>指定的用户列表，这些用户作为“例外”，不受限制</w:t>
            </w:r>
          </w:p>
        </w:tc>
        <w:tc>
          <w:tcPr>
            <w:tcW w:w="9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  <w:hideMark/>
          </w:tcPr>
          <w:p w:rsidR="00C512BB" w:rsidRDefault="00C512BB" w:rsidP="00C512BB">
            <w:pPr>
              <w:spacing w:after="0"/>
              <w:rPr>
                <w:rFonts w:cs="Times New Roman"/>
                <w:sz w:val="21"/>
                <w:szCs w:val="21"/>
              </w:rPr>
            </w:pPr>
            <w:r w:rsidRPr="00C512BB">
              <w:rPr>
                <w:rFonts w:cs="Times New Roman" w:hint="eastAsia"/>
                <w:sz w:val="21"/>
                <w:szCs w:val="21"/>
              </w:rPr>
              <w:t xml:space="preserve">1.所有用户都不被限制其主目录下 </w:t>
            </w:r>
          </w:p>
          <w:p w:rsidR="00C512BB" w:rsidRDefault="00C512BB" w:rsidP="00C512BB">
            <w:pPr>
              <w:spacing w:after="0"/>
              <w:rPr>
                <w:rFonts w:cs="Times New Roman"/>
                <w:sz w:val="21"/>
                <w:szCs w:val="21"/>
              </w:rPr>
            </w:pPr>
            <w:r w:rsidRPr="00C512BB">
              <w:rPr>
                <w:rFonts w:cs="Times New Roman" w:hint="eastAsia"/>
                <w:sz w:val="21"/>
                <w:szCs w:val="21"/>
              </w:rPr>
              <w:t>2.使用</w:t>
            </w:r>
            <w:proofErr w:type="spellStart"/>
            <w:r w:rsidRPr="00C512BB">
              <w:rPr>
                <w:rFonts w:cs="Times New Roman" w:hint="eastAsia"/>
                <w:sz w:val="21"/>
                <w:szCs w:val="21"/>
              </w:rPr>
              <w:t>chroot_list_file</w:t>
            </w:r>
            <w:proofErr w:type="spellEnd"/>
            <w:r w:rsidRPr="00C512BB">
              <w:rPr>
                <w:rFonts w:cs="Times New Roman" w:hint="eastAsia"/>
                <w:sz w:val="21"/>
                <w:szCs w:val="21"/>
              </w:rPr>
              <w:t>指定的用户列表，</w:t>
            </w:r>
          </w:p>
          <w:p w:rsidR="00C512BB" w:rsidRPr="00C512BB" w:rsidRDefault="00C512BB" w:rsidP="00C512BB">
            <w:pPr>
              <w:spacing w:after="0"/>
              <w:rPr>
                <w:rFonts w:ascii="Times New Roman" w:eastAsia="Times New Roman" w:hAnsi="Times New Roman" w:cs="Times New Roman"/>
                <w:szCs w:val="24"/>
              </w:rPr>
            </w:pPr>
            <w:r w:rsidRPr="00C512BB">
              <w:rPr>
                <w:rFonts w:cs="Times New Roman" w:hint="eastAsia"/>
                <w:sz w:val="21"/>
                <w:szCs w:val="21"/>
              </w:rPr>
              <w:t>这些用户作为“例外”，受到限制</w:t>
            </w:r>
          </w:p>
        </w:tc>
      </w:tr>
      <w:tr w:rsidR="00C512BB" w:rsidRPr="00C512BB" w:rsidTr="004A0802">
        <w:trPr>
          <w:trHeight w:val="1470"/>
        </w:trPr>
        <w:tc>
          <w:tcPr>
            <w:tcW w:w="12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  <w:hideMark/>
          </w:tcPr>
          <w:p w:rsidR="00C512BB" w:rsidRPr="00C512BB" w:rsidRDefault="00C512BB" w:rsidP="00C512BB">
            <w:pPr>
              <w:spacing w:after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C512BB">
              <w:rPr>
                <w:rFonts w:cs="Times New Roman" w:hint="eastAsia"/>
                <w:sz w:val="21"/>
                <w:szCs w:val="21"/>
              </w:rPr>
              <w:t>chroot_list_enable</w:t>
            </w:r>
            <w:proofErr w:type="spellEnd"/>
            <w:r w:rsidRPr="00C512BB">
              <w:rPr>
                <w:rFonts w:cs="Times New Roman" w:hint="eastAsia"/>
                <w:sz w:val="21"/>
                <w:szCs w:val="21"/>
              </w:rPr>
              <w:t>=NO</w:t>
            </w:r>
          </w:p>
        </w:tc>
        <w:tc>
          <w:tcPr>
            <w:tcW w:w="279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  <w:hideMark/>
          </w:tcPr>
          <w:p w:rsidR="00C512BB" w:rsidRPr="00C512BB" w:rsidRDefault="00C512BB" w:rsidP="00C512BB">
            <w:pPr>
              <w:spacing w:after="0"/>
              <w:rPr>
                <w:rFonts w:ascii="Times New Roman" w:eastAsia="Times New Roman" w:hAnsi="Times New Roman" w:cs="Times New Roman"/>
                <w:szCs w:val="24"/>
              </w:rPr>
            </w:pPr>
            <w:r w:rsidRPr="00C512BB">
              <w:rPr>
                <w:rFonts w:cs="Times New Roman" w:hint="eastAsia"/>
                <w:sz w:val="21"/>
                <w:szCs w:val="21"/>
              </w:rPr>
              <w:t xml:space="preserve">1.所有用户都被限制在其主目录下 </w:t>
            </w:r>
            <w:r w:rsidR="004A0802">
              <w:rPr>
                <w:rFonts w:cs="Times New Roman"/>
                <w:sz w:val="21"/>
                <w:szCs w:val="21"/>
              </w:rPr>
              <w:br/>
            </w:r>
            <w:r w:rsidRPr="00C512BB">
              <w:rPr>
                <w:rFonts w:cs="Times New Roman" w:hint="eastAsia"/>
                <w:sz w:val="21"/>
                <w:szCs w:val="21"/>
              </w:rPr>
              <w:t>2.不使用</w:t>
            </w:r>
            <w:proofErr w:type="spellStart"/>
            <w:r w:rsidRPr="00C512BB">
              <w:rPr>
                <w:rFonts w:cs="Times New Roman" w:hint="eastAsia"/>
                <w:sz w:val="21"/>
                <w:szCs w:val="21"/>
              </w:rPr>
              <w:t>chroot_list_file</w:t>
            </w:r>
            <w:proofErr w:type="spellEnd"/>
            <w:r w:rsidRPr="00C512BB">
              <w:rPr>
                <w:rFonts w:cs="Times New Roman" w:hint="eastAsia"/>
                <w:sz w:val="21"/>
                <w:szCs w:val="21"/>
              </w:rPr>
              <w:t>指定的用户列表，没有任何“例外”用户</w:t>
            </w:r>
          </w:p>
        </w:tc>
        <w:tc>
          <w:tcPr>
            <w:tcW w:w="9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  <w:hideMark/>
          </w:tcPr>
          <w:p w:rsidR="00C512BB" w:rsidRDefault="00C512BB" w:rsidP="00C512BB">
            <w:pPr>
              <w:spacing w:after="0"/>
              <w:rPr>
                <w:rFonts w:cs="Times New Roman"/>
                <w:sz w:val="21"/>
                <w:szCs w:val="21"/>
              </w:rPr>
            </w:pPr>
            <w:r w:rsidRPr="00C512BB">
              <w:rPr>
                <w:rFonts w:cs="Times New Roman" w:hint="eastAsia"/>
                <w:sz w:val="21"/>
                <w:szCs w:val="21"/>
              </w:rPr>
              <w:t xml:space="preserve">1.所有用户都不被限制其主目录下 </w:t>
            </w:r>
          </w:p>
          <w:p w:rsidR="00C512BB" w:rsidRDefault="00C512BB" w:rsidP="00C512BB">
            <w:pPr>
              <w:spacing w:after="0"/>
              <w:rPr>
                <w:rFonts w:cs="Times New Roman"/>
                <w:sz w:val="21"/>
                <w:szCs w:val="21"/>
              </w:rPr>
            </w:pPr>
            <w:r w:rsidRPr="00C512BB">
              <w:rPr>
                <w:rFonts w:cs="Times New Roman" w:hint="eastAsia"/>
                <w:sz w:val="21"/>
                <w:szCs w:val="21"/>
              </w:rPr>
              <w:t>2.不使用</w:t>
            </w:r>
            <w:proofErr w:type="spellStart"/>
            <w:r w:rsidRPr="00C512BB">
              <w:rPr>
                <w:rFonts w:cs="Times New Roman" w:hint="eastAsia"/>
                <w:sz w:val="21"/>
                <w:szCs w:val="21"/>
              </w:rPr>
              <w:t>chroot_list_file</w:t>
            </w:r>
            <w:proofErr w:type="spellEnd"/>
            <w:r w:rsidRPr="00C512BB">
              <w:rPr>
                <w:rFonts w:cs="Times New Roman" w:hint="eastAsia"/>
                <w:sz w:val="21"/>
                <w:szCs w:val="21"/>
              </w:rPr>
              <w:t>指定的用户列表，</w:t>
            </w:r>
          </w:p>
          <w:p w:rsidR="00C512BB" w:rsidRPr="00C512BB" w:rsidRDefault="00C512BB" w:rsidP="00C512BB">
            <w:pPr>
              <w:spacing w:after="0"/>
              <w:rPr>
                <w:rFonts w:ascii="Times New Roman" w:eastAsia="Times New Roman" w:hAnsi="Times New Roman" w:cs="Times New Roman"/>
                <w:szCs w:val="24"/>
              </w:rPr>
            </w:pPr>
            <w:r w:rsidRPr="00C512BB">
              <w:rPr>
                <w:rFonts w:cs="Times New Roman" w:hint="eastAsia"/>
                <w:sz w:val="21"/>
                <w:szCs w:val="21"/>
              </w:rPr>
              <w:t>没有任何“例外”用户</w:t>
            </w:r>
          </w:p>
        </w:tc>
      </w:tr>
    </w:tbl>
    <w:p w:rsidR="00E23C59" w:rsidRDefault="00E23C59" w:rsidP="005D610F">
      <w:pPr>
        <w:ind w:left="360"/>
      </w:pPr>
    </w:p>
    <w:p w:rsidR="0067650A" w:rsidRPr="0067650A" w:rsidRDefault="00EA7D8D" w:rsidP="0067650A">
      <w:pPr>
        <w:pStyle w:val="Heading1"/>
      </w:pPr>
      <w:r>
        <w:rPr>
          <w:rFonts w:hint="eastAsia"/>
        </w:rPr>
        <w:t>ftp</w:t>
      </w:r>
      <w:r>
        <w:rPr>
          <w:rFonts w:hint="eastAsia"/>
        </w:rPr>
        <w:t>命令</w:t>
      </w:r>
    </w:p>
    <w:p w:rsidR="003478EB" w:rsidRDefault="003478EB" w:rsidP="003478EB">
      <w:pPr>
        <w:ind w:firstLine="360"/>
      </w:pPr>
      <w:r>
        <w:rPr>
          <w:rFonts w:hint="eastAsia"/>
        </w:rPr>
        <w:t>安装ftp客服端：</w:t>
      </w:r>
    </w:p>
    <w:p w:rsidR="003478EB" w:rsidRDefault="003478EB" w:rsidP="003478EB">
      <w:pPr>
        <w:ind w:firstLine="360"/>
      </w:pPr>
      <w:r>
        <w:rPr>
          <w:rFonts w:hint="eastAsia"/>
        </w:rPr>
        <w:t xml:space="preserve">yum install ftp  </w:t>
      </w:r>
      <w:r w:rsidRPr="003478EB">
        <w:t>-y</w:t>
      </w:r>
    </w:p>
    <w:p w:rsidR="003478EB" w:rsidRDefault="003478EB" w:rsidP="003478EB">
      <w:pPr>
        <w:ind w:firstLine="360"/>
      </w:pPr>
      <w:r>
        <w:rPr>
          <w:rFonts w:hint="eastAsia"/>
        </w:rPr>
        <w:t>常用命令</w:t>
      </w:r>
    </w:p>
    <w:p w:rsidR="003478EB" w:rsidRDefault="003478EB" w:rsidP="003478EB">
      <w:pPr>
        <w:pStyle w:val="ListParagraph"/>
        <w:numPr>
          <w:ilvl w:val="0"/>
          <w:numId w:val="23"/>
        </w:numPr>
      </w:pPr>
      <w:proofErr w:type="spellStart"/>
      <w:r>
        <w:t>ls</w:t>
      </w:r>
      <w:proofErr w:type="spellEnd"/>
      <w:r>
        <w:t xml:space="preserve"> 列出远程机的当前目录 </w:t>
      </w:r>
    </w:p>
    <w:p w:rsidR="003478EB" w:rsidRDefault="003478EB" w:rsidP="003478EB">
      <w:pPr>
        <w:pStyle w:val="ListParagraph"/>
        <w:numPr>
          <w:ilvl w:val="0"/>
          <w:numId w:val="23"/>
        </w:numPr>
      </w:pPr>
      <w:proofErr w:type="spellStart"/>
      <w:r>
        <w:t>cd</w:t>
      </w:r>
      <w:proofErr w:type="spellEnd"/>
      <w:r>
        <w:t xml:space="preserve"> 在远程机上改变工作目录 </w:t>
      </w:r>
    </w:p>
    <w:p w:rsidR="003478EB" w:rsidRDefault="003478EB" w:rsidP="003478EB">
      <w:pPr>
        <w:pStyle w:val="ListParagraph"/>
        <w:numPr>
          <w:ilvl w:val="0"/>
          <w:numId w:val="23"/>
        </w:numPr>
      </w:pPr>
      <w:proofErr w:type="spellStart"/>
      <w:r>
        <w:t>lcd</w:t>
      </w:r>
      <w:proofErr w:type="spellEnd"/>
      <w:r>
        <w:t xml:space="preserve"> 在本地机上改变工作目录 </w:t>
      </w:r>
    </w:p>
    <w:p w:rsidR="003478EB" w:rsidRDefault="003478EB" w:rsidP="003478EB">
      <w:pPr>
        <w:pStyle w:val="ListParagraph"/>
        <w:numPr>
          <w:ilvl w:val="0"/>
          <w:numId w:val="23"/>
        </w:numPr>
      </w:pPr>
      <w:proofErr w:type="spellStart"/>
      <w:r>
        <w:t>ascii</w:t>
      </w:r>
      <w:proofErr w:type="spellEnd"/>
      <w:r>
        <w:t xml:space="preserve"> 设置文件传输方式为ASCII模式</w:t>
      </w:r>
    </w:p>
    <w:p w:rsidR="003478EB" w:rsidRDefault="003478EB" w:rsidP="003478EB">
      <w:pPr>
        <w:pStyle w:val="ListParagraph"/>
        <w:numPr>
          <w:ilvl w:val="0"/>
          <w:numId w:val="23"/>
        </w:numPr>
      </w:pPr>
      <w:r>
        <w:t xml:space="preserve">binary 设置文件传输方式为二进制模式 </w:t>
      </w:r>
    </w:p>
    <w:p w:rsidR="003478EB" w:rsidRDefault="003478EB" w:rsidP="003478EB">
      <w:pPr>
        <w:pStyle w:val="ListParagraph"/>
        <w:numPr>
          <w:ilvl w:val="0"/>
          <w:numId w:val="23"/>
        </w:numPr>
      </w:pPr>
      <w:r>
        <w:t xml:space="preserve">close终止当前的ftp会话  </w:t>
      </w:r>
    </w:p>
    <w:p w:rsidR="003478EB" w:rsidRDefault="003478EB" w:rsidP="003478EB">
      <w:pPr>
        <w:pStyle w:val="ListParagraph"/>
        <w:numPr>
          <w:ilvl w:val="0"/>
          <w:numId w:val="23"/>
        </w:numPr>
      </w:pPr>
      <w:r>
        <w:t>hash 每次传输完数据缓冲区中的数据后就显示一个#号</w:t>
      </w:r>
    </w:p>
    <w:p w:rsidR="003478EB" w:rsidRDefault="003478EB" w:rsidP="003478EB">
      <w:pPr>
        <w:pStyle w:val="ListParagraph"/>
        <w:numPr>
          <w:ilvl w:val="0"/>
          <w:numId w:val="23"/>
        </w:numPr>
      </w:pPr>
      <w:r>
        <w:t>get（</w:t>
      </w:r>
      <w:proofErr w:type="spellStart"/>
      <w:r>
        <w:t>mget</w:t>
      </w:r>
      <w:proofErr w:type="spellEnd"/>
      <w:r>
        <w:t>） 从远程机传送指定文件到本地机</w:t>
      </w:r>
    </w:p>
    <w:p w:rsidR="003478EB" w:rsidRDefault="003478EB" w:rsidP="003478EB">
      <w:pPr>
        <w:pStyle w:val="ListParagraph"/>
        <w:numPr>
          <w:ilvl w:val="0"/>
          <w:numId w:val="23"/>
        </w:numPr>
      </w:pPr>
      <w:r>
        <w:t xml:space="preserve"> put（</w:t>
      </w:r>
      <w:proofErr w:type="spellStart"/>
      <w:r>
        <w:t>mput</w:t>
      </w:r>
      <w:proofErr w:type="spellEnd"/>
      <w:r>
        <w:t xml:space="preserve">）从本地机传送指定文件到远程机 </w:t>
      </w:r>
    </w:p>
    <w:p w:rsidR="003478EB" w:rsidRDefault="003478EB" w:rsidP="003478EB">
      <w:pPr>
        <w:pStyle w:val="ListParagraph"/>
        <w:numPr>
          <w:ilvl w:val="0"/>
          <w:numId w:val="23"/>
        </w:numPr>
      </w:pPr>
      <w:r>
        <w:rPr>
          <w:rFonts w:hint="eastAsia"/>
        </w:rPr>
        <w:t>passive：打开和关闭被动模式。</w:t>
      </w:r>
    </w:p>
    <w:p w:rsidR="003478EB" w:rsidRDefault="003478EB" w:rsidP="003478EB">
      <w:pPr>
        <w:pStyle w:val="ListParagraph"/>
        <w:numPr>
          <w:ilvl w:val="0"/>
          <w:numId w:val="23"/>
        </w:numPr>
      </w:pPr>
      <w:r>
        <w:rPr>
          <w:rFonts w:hint="eastAsia"/>
        </w:rPr>
        <w:t>o</w:t>
      </w:r>
      <w:r>
        <w:t xml:space="preserve">pen </w:t>
      </w:r>
      <w:r>
        <w:rPr>
          <w:rFonts w:hint="eastAsia"/>
        </w:rPr>
        <w:t>(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)</w:t>
      </w:r>
      <w:r>
        <w:t xml:space="preserve">连接远程ftp站点  </w:t>
      </w:r>
    </w:p>
    <w:p w:rsidR="003478EB" w:rsidRDefault="003478EB" w:rsidP="003478EB">
      <w:pPr>
        <w:pStyle w:val="ListParagraph"/>
        <w:numPr>
          <w:ilvl w:val="0"/>
          <w:numId w:val="23"/>
        </w:numPr>
      </w:pPr>
      <w:r>
        <w:t xml:space="preserve">quit断开与远程机的连接并退出ftp </w:t>
      </w:r>
    </w:p>
    <w:p w:rsidR="003478EB" w:rsidRDefault="003478EB" w:rsidP="003478EB">
      <w:pPr>
        <w:pStyle w:val="ListParagraph"/>
        <w:numPr>
          <w:ilvl w:val="0"/>
          <w:numId w:val="23"/>
        </w:numPr>
      </w:pPr>
      <w:r>
        <w:t xml:space="preserve">? 显示本地帮助信息 </w:t>
      </w:r>
    </w:p>
    <w:p w:rsidR="00EA7D8D" w:rsidRDefault="003478EB" w:rsidP="00B7770B">
      <w:pPr>
        <w:pStyle w:val="ListParagraph"/>
        <w:numPr>
          <w:ilvl w:val="0"/>
          <w:numId w:val="23"/>
        </w:numPr>
        <w:rPr>
          <w:rFonts w:hint="eastAsia"/>
        </w:rPr>
      </w:pPr>
      <w:r>
        <w:t>! 转到Shell中</w:t>
      </w:r>
    </w:p>
    <w:p w:rsidR="00512BD9" w:rsidRDefault="00512BD9" w:rsidP="00512BD9">
      <w:pPr>
        <w:rPr>
          <w:rFonts w:hint="eastAsia"/>
        </w:rPr>
      </w:pPr>
    </w:p>
    <w:p w:rsidR="00512BD9" w:rsidRDefault="0067650A" w:rsidP="0067650A">
      <w:pPr>
        <w:pStyle w:val="Heading1"/>
      </w:pPr>
      <w:proofErr w:type="spellStart"/>
      <w:r w:rsidRPr="0067650A">
        <w:lastRenderedPageBreak/>
        <w:t>xferlog</w:t>
      </w:r>
      <w:proofErr w:type="spellEnd"/>
      <w:r w:rsidRPr="0067650A">
        <w:t>日志说明</w:t>
      </w:r>
    </w:p>
    <w:tbl>
      <w:tblPr>
        <w:tblStyle w:val="TableGrid"/>
        <w:tblW w:w="0" w:type="auto"/>
        <w:tblInd w:w="378" w:type="dxa"/>
        <w:tblLook w:val="04A0"/>
      </w:tblPr>
      <w:tblGrid>
        <w:gridCol w:w="8478"/>
      </w:tblGrid>
      <w:tr w:rsidR="0067650A" w:rsidTr="0067650A">
        <w:tc>
          <w:tcPr>
            <w:tcW w:w="8478" w:type="dxa"/>
          </w:tcPr>
          <w:p w:rsidR="0067650A" w:rsidRDefault="0067650A" w:rsidP="0067650A">
            <w:r>
              <w:t xml:space="preserve">Thu Nov 10 12:01:11 2016 1 10.25.248.168 144997 /mobile/static/upload/image/certificate/20161131587b876a4-f359-4af1-ad17-e08a7ce090e9-source.jpg b _ </w:t>
            </w:r>
            <w:proofErr w:type="spellStart"/>
            <w:r>
              <w:t>i</w:t>
            </w:r>
            <w:proofErr w:type="spellEnd"/>
            <w:r>
              <w:t xml:space="preserve"> g 3tftp ftp 0 * c</w:t>
            </w:r>
          </w:p>
          <w:p w:rsidR="0067650A" w:rsidRDefault="0067650A" w:rsidP="0067650A">
            <w:r>
              <w:t xml:space="preserve">Thu Nov 10 12:01:15 2016 1 10.25.248.168 168675 /mobile/static/upload/image/certificate/2016113156122c7fb-68f5-4989-999f-7bf09c4d34bc-source.jpg b _ </w:t>
            </w:r>
            <w:proofErr w:type="spellStart"/>
            <w:r>
              <w:t>i</w:t>
            </w:r>
            <w:proofErr w:type="spellEnd"/>
            <w:r>
              <w:t xml:space="preserve"> g 3tftp ftp 0 * c</w:t>
            </w:r>
          </w:p>
          <w:p w:rsidR="0067650A" w:rsidRDefault="0067650A" w:rsidP="0067650A">
            <w:r>
              <w:t xml:space="preserve">Thu Nov 10 12:13:47 2016 1 10.25.248.168 152167 /mobile/static/upload/image/certificate/201611315ab7ddbd4-e3c1-4702-a5a0-5d412e2d3e35-source.jpg b _ </w:t>
            </w:r>
            <w:proofErr w:type="spellStart"/>
            <w:r>
              <w:t>i</w:t>
            </w:r>
            <w:proofErr w:type="spellEnd"/>
            <w:r>
              <w:t xml:space="preserve"> g 3tftp ftp 0 * c</w:t>
            </w:r>
          </w:p>
          <w:p w:rsidR="0067650A" w:rsidRDefault="0067650A" w:rsidP="0067650A">
            <w:pPr>
              <w:rPr>
                <w:rFonts w:hint="eastAsia"/>
              </w:rPr>
            </w:pPr>
            <w:r>
              <w:t xml:space="preserve">Thu Nov 10 12:13:51 2016 1 10.25.248.168 121783 /mobile/static/upload/image/certificate/201611315fea766bd-bdf7-4553-87fe-154b3fe9b495-source.jpg b _ </w:t>
            </w:r>
            <w:proofErr w:type="spellStart"/>
            <w:r>
              <w:t>i</w:t>
            </w:r>
            <w:proofErr w:type="spellEnd"/>
            <w:r>
              <w:t xml:space="preserve"> g 3tftp ftp 0 * c</w:t>
            </w:r>
          </w:p>
          <w:p w:rsidR="0067650A" w:rsidRDefault="0067650A" w:rsidP="0067650A"/>
        </w:tc>
      </w:tr>
      <w:tr w:rsidR="0067650A" w:rsidTr="0067650A">
        <w:tc>
          <w:tcPr>
            <w:tcW w:w="8478" w:type="dxa"/>
          </w:tcPr>
          <w:p w:rsidR="0067650A" w:rsidRDefault="0067650A" w:rsidP="0067650A">
            <w:pPr>
              <w:rPr>
                <w:rFonts w:hint="eastAsia"/>
              </w:rPr>
            </w:pPr>
            <w:r w:rsidRPr="0067650A">
              <w:rPr>
                <w:rFonts w:hint="eastAsia"/>
                <w:color w:val="FF0000"/>
              </w:rPr>
              <w:t>记录发生的时间</w:t>
            </w:r>
            <w:r w:rsidRPr="0067650A">
              <w:t xml:space="preserve"> </w:t>
            </w:r>
            <w:r>
              <w:rPr>
                <w:rFonts w:hint="eastAsia"/>
              </w:rPr>
              <w:t>：</w:t>
            </w:r>
            <w:r>
              <w:t xml:space="preserve"> Thu Nov 10 12:01:11 2016</w:t>
            </w:r>
          </w:p>
          <w:p w:rsidR="0067650A" w:rsidRDefault="0067650A" w:rsidP="0067650A">
            <w:pPr>
              <w:rPr>
                <w:rFonts w:hint="eastAsia"/>
              </w:rPr>
            </w:pPr>
            <w:r w:rsidRPr="0067650A">
              <w:rPr>
                <w:rFonts w:hint="eastAsia"/>
                <w:color w:val="FF0000"/>
              </w:rPr>
              <w:t>传输该文件使用的时间</w:t>
            </w:r>
            <w:r>
              <w:rPr>
                <w:rFonts w:hint="eastAsia"/>
              </w:rPr>
              <w:t>：1</w:t>
            </w:r>
          </w:p>
          <w:p w:rsidR="0067650A" w:rsidRDefault="0067650A" w:rsidP="0067650A">
            <w:pPr>
              <w:rPr>
                <w:rFonts w:hint="eastAsia"/>
              </w:rPr>
            </w:pPr>
            <w:r w:rsidRPr="0067650A">
              <w:rPr>
                <w:rFonts w:hint="eastAsia"/>
                <w:color w:val="FF0000"/>
              </w:rPr>
              <w:t>客户端主机的</w:t>
            </w:r>
            <w:r w:rsidRPr="0067650A">
              <w:rPr>
                <w:color w:val="FF0000"/>
              </w:rPr>
              <w:t>IP或主机名</w:t>
            </w:r>
            <w:r>
              <w:rPr>
                <w:rFonts w:hint="eastAsia"/>
              </w:rPr>
              <w:t>：</w:t>
            </w:r>
            <w:r>
              <w:t>10.25.248.168</w:t>
            </w:r>
          </w:p>
          <w:p w:rsidR="0067650A" w:rsidRDefault="0067650A" w:rsidP="0067650A">
            <w:pPr>
              <w:rPr>
                <w:rFonts w:hint="eastAsia"/>
              </w:rPr>
            </w:pPr>
            <w:r w:rsidRPr="0067650A">
              <w:rPr>
                <w:rFonts w:hint="eastAsia"/>
                <w:color w:val="FF0000"/>
              </w:rPr>
              <w:t>文件大小</w:t>
            </w:r>
            <w:r>
              <w:rPr>
                <w:rFonts w:hint="eastAsia"/>
              </w:rPr>
              <w:t>(</w:t>
            </w:r>
            <w:r w:rsidRPr="0067650A">
              <w:t>单位：字节</w:t>
            </w:r>
            <w:r>
              <w:rPr>
                <w:rFonts w:hint="eastAsia"/>
              </w:rPr>
              <w:t>)：</w:t>
            </w:r>
            <w:r>
              <w:t>144997</w:t>
            </w:r>
          </w:p>
          <w:p w:rsidR="0067650A" w:rsidRDefault="0067650A" w:rsidP="0067650A">
            <w:pPr>
              <w:rPr>
                <w:rFonts w:hint="eastAsia"/>
              </w:rPr>
            </w:pPr>
            <w:r w:rsidRPr="0067650A">
              <w:rPr>
                <w:rFonts w:hint="eastAsia"/>
                <w:color w:val="FF0000"/>
              </w:rPr>
              <w:t>文件名</w:t>
            </w:r>
            <w:r w:rsidRPr="0067650A">
              <w:t xml:space="preserve"> </w:t>
            </w:r>
            <w:r>
              <w:rPr>
                <w:rFonts w:hint="eastAsia"/>
              </w:rPr>
              <w:t>：</w:t>
            </w:r>
            <w:r>
              <w:t>/mobile/static/upload/image/certificate/20161131587b876a4-f359-4af1-ad17-e08a7ce090e9-source.jpg</w:t>
            </w:r>
          </w:p>
          <w:p w:rsidR="0067650A" w:rsidRDefault="0067650A" w:rsidP="0067650A">
            <w:pPr>
              <w:rPr>
                <w:rFonts w:hint="eastAsia"/>
              </w:rPr>
            </w:pPr>
            <w:r w:rsidRPr="0067650A">
              <w:rPr>
                <w:rFonts w:hint="eastAsia"/>
                <w:color w:val="FF0000"/>
              </w:rPr>
              <w:t>文件传输类型</w:t>
            </w:r>
            <w:r>
              <w:rPr>
                <w:rFonts w:hint="eastAsia"/>
              </w:rPr>
              <w:t>(</w:t>
            </w:r>
            <w:r w:rsidRPr="0067650A">
              <w:t>a表示ASCII（文本），b（二进制）</w:t>
            </w:r>
            <w:r>
              <w:rPr>
                <w:rFonts w:hint="eastAsia"/>
              </w:rPr>
              <w:t>)：b</w:t>
            </w:r>
          </w:p>
          <w:p w:rsidR="0067650A" w:rsidRDefault="0067650A" w:rsidP="0067650A">
            <w:pPr>
              <w:rPr>
                <w:rFonts w:hint="eastAsia"/>
              </w:rPr>
            </w:pPr>
            <w:r w:rsidRPr="0067650A">
              <w:rPr>
                <w:rFonts w:hint="eastAsia"/>
                <w:color w:val="FF0000"/>
              </w:rPr>
              <w:t>文件特殊处理标记</w:t>
            </w:r>
            <w:r>
              <w:rPr>
                <w:rFonts w:hint="eastAsia"/>
              </w:rPr>
              <w:t>（</w:t>
            </w:r>
            <w:r>
              <w:t xml:space="preserve">“_”表不做任何处理，C表示文件时压缩格式  </w:t>
            </w:r>
            <w:r>
              <w:rPr>
                <w:rFonts w:hint="eastAsia"/>
              </w:rPr>
              <w:t>,</w:t>
            </w:r>
            <w:r>
              <w:t>U表示文件是非压缩格式，T表示是tar格式</w:t>
            </w:r>
            <w:r>
              <w:rPr>
                <w:rFonts w:hint="eastAsia"/>
              </w:rPr>
              <w:t>)：_</w:t>
            </w:r>
          </w:p>
          <w:p w:rsidR="0067650A" w:rsidRDefault="0067650A" w:rsidP="0067650A">
            <w:pPr>
              <w:rPr>
                <w:rFonts w:hint="eastAsia"/>
              </w:rPr>
            </w:pPr>
            <w:r w:rsidRPr="0067650A">
              <w:rPr>
                <w:rFonts w:hint="eastAsia"/>
                <w:color w:val="FF0000"/>
              </w:rPr>
              <w:t>文件传输方向</w:t>
            </w:r>
            <w:r>
              <w:rPr>
                <w:rFonts w:hint="eastAsia"/>
              </w:rPr>
              <w:t>(</w:t>
            </w:r>
            <w:r w:rsidRPr="0067650A">
              <w:t>o表示从服务器到客户端，</w:t>
            </w:r>
            <w:proofErr w:type="spellStart"/>
            <w:r w:rsidRPr="0067650A">
              <w:t>i</w:t>
            </w:r>
            <w:proofErr w:type="spellEnd"/>
            <w:r w:rsidRPr="0067650A">
              <w:t>相反</w:t>
            </w:r>
            <w:r>
              <w:rPr>
                <w:rFonts w:hint="eastAsia"/>
              </w:rPr>
              <w:t>)：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  <w:p w:rsidR="0067650A" w:rsidRDefault="0067650A" w:rsidP="0067650A">
            <w:pPr>
              <w:rPr>
                <w:rFonts w:hint="eastAsia"/>
              </w:rPr>
            </w:pPr>
            <w:r w:rsidRPr="0067650A">
              <w:rPr>
                <w:rFonts w:hint="eastAsia"/>
                <w:color w:val="FF0000"/>
              </w:rPr>
              <w:t>用户登录方式</w:t>
            </w:r>
            <w:r>
              <w:rPr>
                <w:rFonts w:hint="eastAsia"/>
              </w:rPr>
              <w:t>(</w:t>
            </w:r>
            <w:r w:rsidRPr="0067650A">
              <w:t>a表示匿名登录，g表示虚拟用户登录，r表示真实用户登录</w:t>
            </w:r>
            <w:r>
              <w:rPr>
                <w:rFonts w:hint="eastAsia"/>
              </w:rPr>
              <w:t>)</w:t>
            </w:r>
            <w:r w:rsidRPr="0067650A">
              <w:t xml:space="preserve">  </w:t>
            </w:r>
            <w:r>
              <w:rPr>
                <w:rFonts w:hint="eastAsia"/>
              </w:rPr>
              <w:t>：g</w:t>
            </w:r>
          </w:p>
          <w:p w:rsidR="0067650A" w:rsidRDefault="0067650A" w:rsidP="0067650A">
            <w:pPr>
              <w:rPr>
                <w:rFonts w:hint="eastAsia"/>
              </w:rPr>
            </w:pPr>
            <w:r w:rsidRPr="0067650A">
              <w:rPr>
                <w:rFonts w:hint="eastAsia"/>
                <w:color w:val="FF0000"/>
              </w:rPr>
              <w:t>用户名称</w:t>
            </w:r>
            <w:r>
              <w:rPr>
                <w:rFonts w:hint="eastAsia"/>
              </w:rPr>
              <w:t>(？（匿名用户)：</w:t>
            </w:r>
            <w:r>
              <w:t>3tftp</w:t>
            </w:r>
          </w:p>
          <w:p w:rsidR="0067650A" w:rsidRDefault="0067650A" w:rsidP="0067650A">
            <w:pPr>
              <w:rPr>
                <w:rFonts w:hint="eastAsia"/>
              </w:rPr>
            </w:pPr>
            <w:r w:rsidRPr="00A45CAC">
              <w:rPr>
                <w:rFonts w:hint="eastAsia"/>
                <w:color w:val="FF0000"/>
              </w:rPr>
              <w:t>服务器名</w:t>
            </w:r>
            <w:r>
              <w:rPr>
                <w:rFonts w:hint="eastAsia"/>
              </w:rPr>
              <w:t>(</w:t>
            </w:r>
            <w:r w:rsidRPr="0067650A">
              <w:rPr>
                <w:rFonts w:hint="eastAsia"/>
              </w:rPr>
              <w:t>一般为</w:t>
            </w:r>
            <w:proofErr w:type="spellStart"/>
            <w:r w:rsidRPr="0067650A">
              <w:t>FTp</w:t>
            </w:r>
            <w:proofErr w:type="spellEnd"/>
            <w:r>
              <w:rPr>
                <w:rFonts w:hint="eastAsia"/>
              </w:rPr>
              <w:t>)</w:t>
            </w:r>
            <w:r w:rsidRPr="0067650A">
              <w:t xml:space="preserve">  </w:t>
            </w:r>
            <w:r>
              <w:rPr>
                <w:rFonts w:hint="eastAsia"/>
              </w:rPr>
              <w:t>：</w:t>
            </w:r>
            <w:r w:rsidRPr="0067650A">
              <w:t>ftp</w:t>
            </w:r>
          </w:p>
          <w:p w:rsidR="0067650A" w:rsidRDefault="0067650A" w:rsidP="0067650A">
            <w:pPr>
              <w:rPr>
                <w:rFonts w:hint="eastAsia"/>
              </w:rPr>
            </w:pPr>
            <w:r w:rsidRPr="00A45CAC">
              <w:rPr>
                <w:rFonts w:hint="eastAsia"/>
                <w:color w:val="FF0000"/>
              </w:rPr>
              <w:t>认证方式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Pr="0067650A">
              <w:t>0表示无，1表示RFC931认证</w:t>
            </w:r>
            <w:r>
              <w:rPr>
                <w:rFonts w:hint="eastAsia"/>
              </w:rPr>
              <w:t>)：0</w:t>
            </w:r>
          </w:p>
          <w:p w:rsidR="0067650A" w:rsidRDefault="0067650A" w:rsidP="0067650A">
            <w:pPr>
              <w:rPr>
                <w:rFonts w:hint="eastAsia"/>
              </w:rPr>
            </w:pPr>
            <w:r w:rsidRPr="00A45CAC">
              <w:rPr>
                <w:color w:val="FF0000"/>
              </w:rPr>
              <w:t>认证的用户ID</w:t>
            </w:r>
            <w:r w:rsidRPr="0067650A">
              <w:t> </w:t>
            </w:r>
            <w:r>
              <w:rPr>
                <w:rFonts w:hint="eastAsia"/>
              </w:rPr>
              <w:t>(</w:t>
            </w:r>
            <w:r w:rsidRPr="0067650A">
              <w:t xml:space="preserve">*表示无法获得用户ID  </w:t>
            </w:r>
            <w:r>
              <w:rPr>
                <w:rFonts w:hint="eastAsia"/>
              </w:rPr>
              <w:t>)：*</w:t>
            </w:r>
          </w:p>
          <w:p w:rsidR="0067650A" w:rsidRDefault="0067650A" w:rsidP="0067650A">
            <w:pPr>
              <w:rPr>
                <w:rFonts w:hint="eastAsia"/>
              </w:rPr>
            </w:pPr>
            <w:r w:rsidRPr="00A45CAC">
              <w:rPr>
                <w:rFonts w:hint="eastAsia"/>
                <w:color w:val="FF0000"/>
              </w:rPr>
              <w:t>传输完成状态</w:t>
            </w:r>
            <w:r>
              <w:rPr>
                <w:rFonts w:hint="eastAsia"/>
              </w:rPr>
              <w:t>(</w:t>
            </w:r>
            <w:r w:rsidRPr="0067650A">
              <w:t>c表示完成，</w:t>
            </w:r>
            <w:proofErr w:type="spellStart"/>
            <w:r w:rsidRPr="0067650A">
              <w:t>i</w:t>
            </w:r>
            <w:proofErr w:type="spellEnd"/>
            <w:r w:rsidRPr="0067650A">
              <w:t>表示没完成</w:t>
            </w:r>
            <w:r>
              <w:rPr>
                <w:rFonts w:hint="eastAsia"/>
              </w:rPr>
              <w:t>)</w:t>
            </w:r>
            <w:r w:rsidRPr="0067650A">
              <w:t xml:space="preserve"> </w:t>
            </w:r>
            <w:r>
              <w:rPr>
                <w:rFonts w:hint="eastAsia"/>
              </w:rPr>
              <w:t>：c</w:t>
            </w:r>
          </w:p>
          <w:p w:rsidR="0067650A" w:rsidRDefault="0067650A" w:rsidP="0067650A"/>
        </w:tc>
      </w:tr>
    </w:tbl>
    <w:p w:rsidR="005166B1" w:rsidRPr="00EA7D8D" w:rsidRDefault="005166B1" w:rsidP="00EA7D8D">
      <w:pPr>
        <w:ind w:left="360"/>
      </w:pPr>
    </w:p>
    <w:sectPr w:rsidR="005166B1" w:rsidRPr="00EA7D8D" w:rsidSect="00C03A83"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68DC" w:rsidRDefault="009268DC" w:rsidP="007F1919">
      <w:pPr>
        <w:spacing w:after="0"/>
      </w:pPr>
      <w:r>
        <w:separator/>
      </w:r>
    </w:p>
  </w:endnote>
  <w:endnote w:type="continuationSeparator" w:id="0">
    <w:p w:rsidR="009268DC" w:rsidRDefault="009268DC" w:rsidP="007F191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47997"/>
      <w:docPartObj>
        <w:docPartGallery w:val="Page Numbers (Bottom of Page)"/>
        <w:docPartUnique/>
      </w:docPartObj>
    </w:sdtPr>
    <w:sdtContent>
      <w:p w:rsidR="007F1919" w:rsidRDefault="00D40C5D">
        <w:pPr>
          <w:pStyle w:val="Footer"/>
          <w:jc w:val="right"/>
        </w:pPr>
        <w:fldSimple w:instr=" PAGE   \* MERGEFORMAT ">
          <w:r w:rsidR="00A45CAC">
            <w:rPr>
              <w:noProof/>
            </w:rPr>
            <w:t>11</w:t>
          </w:r>
        </w:fldSimple>
      </w:p>
    </w:sdtContent>
  </w:sdt>
  <w:p w:rsidR="007F1919" w:rsidRDefault="007F19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68DC" w:rsidRDefault="009268DC" w:rsidP="007F1919">
      <w:pPr>
        <w:spacing w:after="0"/>
      </w:pPr>
      <w:r>
        <w:separator/>
      </w:r>
    </w:p>
  </w:footnote>
  <w:footnote w:type="continuationSeparator" w:id="0">
    <w:p w:rsidR="009268DC" w:rsidRDefault="009268DC" w:rsidP="007F191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D1C69"/>
    <w:multiLevelType w:val="hybridMultilevel"/>
    <w:tmpl w:val="3F589A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092057"/>
    <w:multiLevelType w:val="hybridMultilevel"/>
    <w:tmpl w:val="0F56C65E"/>
    <w:lvl w:ilvl="0" w:tplc="04241258">
      <w:start w:val="1"/>
      <w:numFmt w:val="decimal"/>
      <w:pStyle w:val="Heading3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E381D"/>
    <w:multiLevelType w:val="hybridMultilevel"/>
    <w:tmpl w:val="D2E65858"/>
    <w:lvl w:ilvl="0" w:tplc="4274C8B8">
      <w:start w:val="1"/>
      <w:numFmt w:val="decimal"/>
      <w:pStyle w:val="Heading2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BF569B"/>
    <w:multiLevelType w:val="hybridMultilevel"/>
    <w:tmpl w:val="5F1AE9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2011DD4"/>
    <w:multiLevelType w:val="hybridMultilevel"/>
    <w:tmpl w:val="EA5EA9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70B6C64"/>
    <w:multiLevelType w:val="hybridMultilevel"/>
    <w:tmpl w:val="FD007B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0"/>
  </w:num>
  <w:num w:numId="5">
    <w:abstractNumId w:val="3"/>
  </w:num>
  <w:num w:numId="6">
    <w:abstractNumId w:val="2"/>
  </w:num>
  <w:num w:numId="7">
    <w:abstractNumId w:val="0"/>
  </w:num>
  <w:num w:numId="8">
    <w:abstractNumId w:val="3"/>
  </w:num>
  <w:num w:numId="9">
    <w:abstractNumId w:val="2"/>
  </w:num>
  <w:num w:numId="10">
    <w:abstractNumId w:val="0"/>
  </w:num>
  <w:num w:numId="11">
    <w:abstractNumId w:val="3"/>
  </w:num>
  <w:num w:numId="12">
    <w:abstractNumId w:val="2"/>
  </w:num>
  <w:num w:numId="13">
    <w:abstractNumId w:val="0"/>
  </w:num>
  <w:num w:numId="14">
    <w:abstractNumId w:val="3"/>
  </w:num>
  <w:num w:numId="15">
    <w:abstractNumId w:val="2"/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6"/>
  </w:num>
  <w:num w:numId="20">
    <w:abstractNumId w:val="3"/>
    <w:lvlOverride w:ilvl="0">
      <w:startOverride w:val="1"/>
    </w:lvlOverride>
  </w:num>
  <w:num w:numId="21">
    <w:abstractNumId w:val="5"/>
  </w:num>
  <w:num w:numId="22">
    <w:abstractNumId w:val="3"/>
    <w:lvlOverride w:ilvl="0">
      <w:startOverride w:val="1"/>
    </w:lvlOverride>
  </w:num>
  <w:num w:numId="23">
    <w:abstractNumId w:val="4"/>
  </w:num>
  <w:num w:numId="24">
    <w:abstractNumId w:val="1"/>
  </w:num>
  <w:num w:numId="25">
    <w:abstractNumId w:val="3"/>
  </w:num>
  <w:num w:numId="26">
    <w:abstractNumId w:val="3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72AB7"/>
    <w:rsid w:val="0001719A"/>
    <w:rsid w:val="00024B49"/>
    <w:rsid w:val="00040AC0"/>
    <w:rsid w:val="000512E5"/>
    <w:rsid w:val="00060BB7"/>
    <w:rsid w:val="00060DF3"/>
    <w:rsid w:val="000629D7"/>
    <w:rsid w:val="000C73A2"/>
    <w:rsid w:val="000F00EA"/>
    <w:rsid w:val="00131E86"/>
    <w:rsid w:val="00182ADF"/>
    <w:rsid w:val="00183465"/>
    <w:rsid w:val="001B24FA"/>
    <w:rsid w:val="001C5AEE"/>
    <w:rsid w:val="001D658E"/>
    <w:rsid w:val="001F369D"/>
    <w:rsid w:val="001F7A77"/>
    <w:rsid w:val="00243921"/>
    <w:rsid w:val="0025475B"/>
    <w:rsid w:val="00257B7F"/>
    <w:rsid w:val="002724C0"/>
    <w:rsid w:val="0027775E"/>
    <w:rsid w:val="002913DA"/>
    <w:rsid w:val="002A1495"/>
    <w:rsid w:val="002B0A05"/>
    <w:rsid w:val="002B60C8"/>
    <w:rsid w:val="002E298C"/>
    <w:rsid w:val="002F6A2C"/>
    <w:rsid w:val="00302527"/>
    <w:rsid w:val="00316245"/>
    <w:rsid w:val="003478EB"/>
    <w:rsid w:val="00366AAB"/>
    <w:rsid w:val="00372AB7"/>
    <w:rsid w:val="00374391"/>
    <w:rsid w:val="003B0C44"/>
    <w:rsid w:val="003D222A"/>
    <w:rsid w:val="003E55F6"/>
    <w:rsid w:val="0042185E"/>
    <w:rsid w:val="00430C98"/>
    <w:rsid w:val="00444C0A"/>
    <w:rsid w:val="00455B1D"/>
    <w:rsid w:val="00461ABE"/>
    <w:rsid w:val="004711AF"/>
    <w:rsid w:val="0047511F"/>
    <w:rsid w:val="00491009"/>
    <w:rsid w:val="004951AB"/>
    <w:rsid w:val="004A0802"/>
    <w:rsid w:val="004D5362"/>
    <w:rsid w:val="004F6FF9"/>
    <w:rsid w:val="005051F4"/>
    <w:rsid w:val="00512BD9"/>
    <w:rsid w:val="005166B1"/>
    <w:rsid w:val="00527FFB"/>
    <w:rsid w:val="00534706"/>
    <w:rsid w:val="005363C0"/>
    <w:rsid w:val="00596DFC"/>
    <w:rsid w:val="005A60B7"/>
    <w:rsid w:val="005B5D14"/>
    <w:rsid w:val="005D610F"/>
    <w:rsid w:val="0061787F"/>
    <w:rsid w:val="00621CDF"/>
    <w:rsid w:val="0062425B"/>
    <w:rsid w:val="00642C13"/>
    <w:rsid w:val="006473C7"/>
    <w:rsid w:val="0067650A"/>
    <w:rsid w:val="006A3C5E"/>
    <w:rsid w:val="006C6EF5"/>
    <w:rsid w:val="006D347C"/>
    <w:rsid w:val="006E18E8"/>
    <w:rsid w:val="007025F3"/>
    <w:rsid w:val="00710E40"/>
    <w:rsid w:val="00712C9A"/>
    <w:rsid w:val="00763DA7"/>
    <w:rsid w:val="00765952"/>
    <w:rsid w:val="00767F50"/>
    <w:rsid w:val="00786830"/>
    <w:rsid w:val="007905C4"/>
    <w:rsid w:val="00790AD4"/>
    <w:rsid w:val="007D7B6A"/>
    <w:rsid w:val="007F068E"/>
    <w:rsid w:val="007F1919"/>
    <w:rsid w:val="007F38B2"/>
    <w:rsid w:val="008243B4"/>
    <w:rsid w:val="008261CD"/>
    <w:rsid w:val="00833BDE"/>
    <w:rsid w:val="008345EF"/>
    <w:rsid w:val="00851B0E"/>
    <w:rsid w:val="00864F06"/>
    <w:rsid w:val="00867D6E"/>
    <w:rsid w:val="00885CD8"/>
    <w:rsid w:val="008B4B92"/>
    <w:rsid w:val="008B5ACA"/>
    <w:rsid w:val="008C0995"/>
    <w:rsid w:val="008C5117"/>
    <w:rsid w:val="008D3A86"/>
    <w:rsid w:val="008F505D"/>
    <w:rsid w:val="00904415"/>
    <w:rsid w:val="00904717"/>
    <w:rsid w:val="009268DC"/>
    <w:rsid w:val="009306A9"/>
    <w:rsid w:val="00930D72"/>
    <w:rsid w:val="00980B8C"/>
    <w:rsid w:val="0099619D"/>
    <w:rsid w:val="009A7C19"/>
    <w:rsid w:val="009D5000"/>
    <w:rsid w:val="009D5E99"/>
    <w:rsid w:val="009F709E"/>
    <w:rsid w:val="00A254D3"/>
    <w:rsid w:val="00A32DED"/>
    <w:rsid w:val="00A36D9A"/>
    <w:rsid w:val="00A45CAC"/>
    <w:rsid w:val="00A67EAA"/>
    <w:rsid w:val="00A70E0A"/>
    <w:rsid w:val="00A93401"/>
    <w:rsid w:val="00A96649"/>
    <w:rsid w:val="00AA03CF"/>
    <w:rsid w:val="00AA277C"/>
    <w:rsid w:val="00AB29FA"/>
    <w:rsid w:val="00AC0C0B"/>
    <w:rsid w:val="00AC4B28"/>
    <w:rsid w:val="00AE7FE5"/>
    <w:rsid w:val="00B07AF1"/>
    <w:rsid w:val="00B07F99"/>
    <w:rsid w:val="00B26846"/>
    <w:rsid w:val="00B326FC"/>
    <w:rsid w:val="00B46FCD"/>
    <w:rsid w:val="00B51601"/>
    <w:rsid w:val="00B64F53"/>
    <w:rsid w:val="00B7547E"/>
    <w:rsid w:val="00B75EF2"/>
    <w:rsid w:val="00B7770B"/>
    <w:rsid w:val="00B80648"/>
    <w:rsid w:val="00B84D03"/>
    <w:rsid w:val="00BA7AB9"/>
    <w:rsid w:val="00BC21DE"/>
    <w:rsid w:val="00C034B6"/>
    <w:rsid w:val="00C03A83"/>
    <w:rsid w:val="00C128EB"/>
    <w:rsid w:val="00C37C99"/>
    <w:rsid w:val="00C474B3"/>
    <w:rsid w:val="00C512BB"/>
    <w:rsid w:val="00C70BE3"/>
    <w:rsid w:val="00C96B12"/>
    <w:rsid w:val="00CA0EB8"/>
    <w:rsid w:val="00CC3EB4"/>
    <w:rsid w:val="00CC41B0"/>
    <w:rsid w:val="00CE5CCA"/>
    <w:rsid w:val="00D24EDE"/>
    <w:rsid w:val="00D31D0E"/>
    <w:rsid w:val="00D40C5D"/>
    <w:rsid w:val="00D46798"/>
    <w:rsid w:val="00D516F5"/>
    <w:rsid w:val="00D561BA"/>
    <w:rsid w:val="00D66BB6"/>
    <w:rsid w:val="00D71CA9"/>
    <w:rsid w:val="00D80E2B"/>
    <w:rsid w:val="00D82A29"/>
    <w:rsid w:val="00DB6FA6"/>
    <w:rsid w:val="00DD2511"/>
    <w:rsid w:val="00DE2EE3"/>
    <w:rsid w:val="00DE6E85"/>
    <w:rsid w:val="00E23C59"/>
    <w:rsid w:val="00E26F3D"/>
    <w:rsid w:val="00E365D6"/>
    <w:rsid w:val="00E427C9"/>
    <w:rsid w:val="00E64E0D"/>
    <w:rsid w:val="00E81970"/>
    <w:rsid w:val="00E950AE"/>
    <w:rsid w:val="00EA0659"/>
    <w:rsid w:val="00EA7D8D"/>
    <w:rsid w:val="00EC1AF5"/>
    <w:rsid w:val="00ED5BFD"/>
    <w:rsid w:val="00F04259"/>
    <w:rsid w:val="00F37F94"/>
    <w:rsid w:val="00F739E0"/>
    <w:rsid w:val="00F906AD"/>
    <w:rsid w:val="00F960CF"/>
    <w:rsid w:val="00FA3E1B"/>
    <w:rsid w:val="00FA769F"/>
    <w:rsid w:val="00FF3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25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55B1D"/>
    <w:rPr>
      <w:b/>
      <w:bCs/>
    </w:rPr>
  </w:style>
  <w:style w:type="character" w:customStyle="1" w:styleId="apple-converted-space">
    <w:name w:val="apple-converted-space"/>
    <w:basedOn w:val="DefaultParagraphFont"/>
    <w:rsid w:val="00885CD8"/>
  </w:style>
  <w:style w:type="paragraph" w:styleId="Header">
    <w:name w:val="header"/>
    <w:basedOn w:val="Normal"/>
    <w:link w:val="HeaderChar"/>
    <w:uiPriority w:val="99"/>
    <w:semiHidden/>
    <w:unhideWhenUsed/>
    <w:rsid w:val="007F191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1919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7F191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F1919"/>
    <w:rPr>
      <w:rFonts w:ascii="微软雅黑" w:hAnsi="微软雅黑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3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3EB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A7C1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pple-style-span">
    <w:name w:val="apple-style-span"/>
    <w:basedOn w:val="DefaultParagraphFont"/>
    <w:rsid w:val="007F38B2"/>
  </w:style>
  <w:style w:type="paragraph" w:styleId="BalloonText">
    <w:name w:val="Balloon Text"/>
    <w:basedOn w:val="Normal"/>
    <w:link w:val="BalloonTextChar"/>
    <w:uiPriority w:val="99"/>
    <w:semiHidden/>
    <w:unhideWhenUsed/>
    <w:rsid w:val="007F38B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8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0B8C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tatic.oschina.net/uploads/space/2011/0528/204156_vG81_97118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static.oschina.net/uploads/space/2011/0528/204218_G2gD_97118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1134</TotalTime>
  <Pages>11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xiaoxiazhang1</dc:creator>
  <cp:lastModifiedBy>xiaoxiazhang1</cp:lastModifiedBy>
  <cp:revision>210</cp:revision>
  <dcterms:created xsi:type="dcterms:W3CDTF">2015-07-18T07:27:00Z</dcterms:created>
  <dcterms:modified xsi:type="dcterms:W3CDTF">2016-11-10T04:53:00Z</dcterms:modified>
</cp:coreProperties>
</file>