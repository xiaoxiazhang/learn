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3687E" w:rsidP="0073687E">
      <w:pPr>
        <w:pStyle w:val="Title"/>
      </w:pPr>
      <w:r>
        <w:t>DHCP</w:t>
      </w:r>
      <w:r>
        <w:rPr>
          <w:rFonts w:hint="eastAsia"/>
        </w:rPr>
        <w:t>服务器配置与管理</w:t>
      </w:r>
    </w:p>
    <w:p w:rsidR="005727B5" w:rsidRDefault="005727B5" w:rsidP="005727B5">
      <w:pPr>
        <w:pStyle w:val="Heading1"/>
      </w:pPr>
      <w:r>
        <w:rPr>
          <w:rFonts w:hint="eastAsia"/>
        </w:rPr>
        <w:t>DHCP</w:t>
      </w:r>
      <w:r>
        <w:rPr>
          <w:rFonts w:hint="eastAsia"/>
        </w:rPr>
        <w:t>服务概述</w:t>
      </w:r>
    </w:p>
    <w:p w:rsidR="005727B5" w:rsidRDefault="00D37903" w:rsidP="007769EC">
      <w:pPr>
        <w:ind w:firstLine="360"/>
      </w:pPr>
      <w:r>
        <w:rPr>
          <w:rFonts w:hint="eastAsia"/>
        </w:rPr>
        <w:t>在</w:t>
      </w:r>
      <w:r w:rsidRPr="007769EC">
        <w:rPr>
          <w:rFonts w:hint="eastAsia"/>
        </w:rPr>
        <w:t>tcp/ip</w:t>
      </w:r>
      <w:r>
        <w:rPr>
          <w:rFonts w:hint="eastAsia"/>
        </w:rPr>
        <w:t>网络中要连入互联网，我们的电脑必须要有唯一的</w:t>
      </w:r>
      <w:r w:rsidR="00AE2970">
        <w:rPr>
          <w:rFonts w:hint="eastAsia"/>
        </w:rPr>
        <w:t>ip。</w:t>
      </w:r>
      <w:r>
        <w:rPr>
          <w:rFonts w:hint="eastAsia"/>
        </w:rPr>
        <w:t>它可以动态指定，也可以通过DHCP(Dynamic Host Configuration Protocol动态主机配置协议)获取。它能集中管理IP地址，减轻了TCP/IP网络的管理维护负担。</w:t>
      </w:r>
    </w:p>
    <w:p w:rsidR="00DD02CC" w:rsidRDefault="00DD02CC" w:rsidP="00DD02CC">
      <w:pPr>
        <w:pStyle w:val="Heading2"/>
        <w:rPr>
          <w:rFonts w:hint="eastAsia"/>
        </w:rPr>
      </w:pPr>
      <w:r>
        <w:t>D</w:t>
      </w:r>
      <w:r>
        <w:rPr>
          <w:rFonts w:hint="eastAsia"/>
        </w:rPr>
        <w:t>HCP</w:t>
      </w:r>
      <w:r>
        <w:rPr>
          <w:rFonts w:hint="eastAsia"/>
        </w:rPr>
        <w:t>中常用概念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31EBE" w:rsidTr="00A31EBE">
        <w:tc>
          <w:tcPr>
            <w:tcW w:w="8388" w:type="dxa"/>
          </w:tcPr>
          <w:p w:rsidR="00A31EBE" w:rsidRDefault="00A31EBE" w:rsidP="00A31EBE">
            <w:pPr>
              <w:ind w:left="0"/>
            </w:pPr>
            <w:r w:rsidRPr="00A31EBE">
              <w:rPr>
                <w:b/>
              </w:rPr>
              <w:t>DHCP Client</w:t>
            </w:r>
            <w:r>
              <w:t>：DHCP客户端，通过DHCP协议请求IP地址的客户端。DHCP客户端是接口级的概念，如果一个主机有多个以太接口，则该主机上的每个接口都可以配置成一个DHCP 客户端。交换机上每个Vlan接口也可以配置成一个DHCP客户端。</w:t>
            </w:r>
          </w:p>
          <w:p w:rsidR="00A31EBE" w:rsidRDefault="00A31EBE" w:rsidP="00A31EBE">
            <w:pPr>
              <w:ind w:left="0"/>
            </w:pPr>
            <w:r w:rsidRPr="00A31EBE">
              <w:rPr>
                <w:b/>
              </w:rPr>
              <w:t>DHCP Server</w:t>
            </w:r>
            <w:r>
              <w:t>：DHCP 服务端，负责为DHCP客户端提供IP地址，并且负责管理分配的IP地址。</w:t>
            </w:r>
          </w:p>
          <w:p w:rsidR="00A31EBE" w:rsidRDefault="00A31EBE" w:rsidP="00A31EBE">
            <w:pPr>
              <w:ind w:left="0"/>
            </w:pPr>
            <w:r w:rsidRPr="00A31EBE">
              <w:rPr>
                <w:b/>
              </w:rPr>
              <w:t>DHCP Relay</w:t>
            </w:r>
            <w:r>
              <w:t>：DHCP中继器，DHCP客户端跨网段申请IP地址的时候，实DHCP报文的转发功能。</w:t>
            </w:r>
          </w:p>
          <w:p w:rsidR="00A31EBE" w:rsidRDefault="00A31EBE" w:rsidP="00A31EBE">
            <w:pPr>
              <w:ind w:left="0"/>
            </w:pPr>
            <w:r w:rsidRPr="00A31EBE">
              <w:rPr>
                <w:b/>
              </w:rPr>
              <w:t>DHCP Security</w:t>
            </w:r>
            <w:r>
              <w:t>：DHCP安全特性，实现合法用户IP地址表的管理功能</w:t>
            </w:r>
          </w:p>
          <w:p w:rsidR="00A31EBE" w:rsidRDefault="00A31EBE" w:rsidP="00A31EBE">
            <w:pPr>
              <w:ind w:left="0"/>
            </w:pPr>
            <w:r w:rsidRPr="00A31EBE">
              <w:rPr>
                <w:b/>
              </w:rPr>
              <w:t>DHCP Snooping</w:t>
            </w:r>
            <w:r>
              <w:t>：DHCP监听，记录通过二层设备申请到IP地址的用户信息</w:t>
            </w:r>
          </w:p>
        </w:tc>
      </w:tr>
    </w:tbl>
    <w:p w:rsidR="00A31EBE" w:rsidRPr="00A31EBE" w:rsidRDefault="00A31EBE" w:rsidP="00A31EBE"/>
    <w:p w:rsidR="00D37903" w:rsidRDefault="00DD02CC" w:rsidP="00DD02CC">
      <w:pPr>
        <w:pStyle w:val="Heading2"/>
        <w:rPr>
          <w:rFonts w:hint="eastAsia"/>
        </w:rPr>
      </w:pPr>
      <w:r>
        <w:rPr>
          <w:rFonts w:hint="eastAsia"/>
        </w:rPr>
        <w:t>工作原理</w:t>
      </w:r>
    </w:p>
    <w:p w:rsidR="00A31EBE" w:rsidRPr="00A31EBE" w:rsidRDefault="00A31EBE" w:rsidP="00A31EBE"/>
    <w:p w:rsidR="00DD02CC" w:rsidRDefault="00DD02CC" w:rsidP="00DD02CC">
      <w:r>
        <w:rPr>
          <w:noProof/>
        </w:rPr>
        <w:drawing>
          <wp:inline distT="0" distB="0" distL="0" distR="0">
            <wp:extent cx="4752975" cy="2562225"/>
            <wp:effectExtent l="19050" t="0" r="9525" b="0"/>
            <wp:docPr id="1" name="Picture 1" descr="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CC" w:rsidRDefault="00DD02CC" w:rsidP="00DD02CC">
      <w:pPr>
        <w:pStyle w:val="Heading3"/>
      </w:pPr>
      <w:r w:rsidRPr="00DD02CC">
        <w:rPr>
          <w:rFonts w:hint="eastAsia"/>
        </w:rPr>
        <w:lastRenderedPageBreak/>
        <w:t>发现阶段</w:t>
      </w:r>
    </w:p>
    <w:p w:rsidR="00DD02CC" w:rsidRDefault="00DD02CC" w:rsidP="00DD02CC">
      <w:pPr>
        <w:ind w:firstLine="360"/>
      </w:pPr>
      <w:r>
        <w:rPr>
          <w:rFonts w:hint="eastAsia"/>
        </w:rPr>
        <w:t>DHCP客户端寻找DHCP服务端的过程，对应于客户端发送DHCP Discovery，因为DHCP Server对应于DHCP客户端是未知的，所以DHCP 客户端发出的DHCP Discovery报文是广播包，</w:t>
      </w:r>
      <w:r w:rsidRPr="00DB38E4">
        <w:rPr>
          <w:rFonts w:hint="eastAsia"/>
          <w:color w:val="FF0000"/>
        </w:rPr>
        <w:t>源地址为0.0.0.0</w:t>
      </w:r>
      <w:r w:rsidRPr="00DB38E4">
        <w:rPr>
          <w:rFonts w:hint="eastAsia"/>
          <w:b/>
        </w:rPr>
        <w:t>目的地址为255.255.255.255</w:t>
      </w:r>
      <w:r>
        <w:rPr>
          <w:rFonts w:hint="eastAsia"/>
        </w:rPr>
        <w:t>。网络上的所有支持TCP/IP的主机都会收到该DHCP Discovery报文，但是只有DHCP Server会响应该报文。如果网络中存在多个DHCP Server，则多个DHCP Server均会回复该DHCP Discovery报文。</w:t>
      </w:r>
    </w:p>
    <w:p w:rsidR="00DD02CC" w:rsidRDefault="00DD02CC" w:rsidP="00DD02CC">
      <w:pPr>
        <w:ind w:firstLine="360"/>
      </w:pPr>
      <w:r>
        <w:rPr>
          <w:rFonts w:hint="eastAsia"/>
        </w:rPr>
        <w:t>如果同一个vlan内没有DHCP Server，而该VlanIf配置了DHCP Relay功能，则该Vlanif即为DHCP中继，DHCP中继会将该DHCP报文的源IP地址修改为该Vlanif的IP地址，而目的地址则为DHCP Relay配置的DHCP Server的IP地址。同时修改DHCP报文中，giaddress为VlanIf的IP地址。并以单播将DHCP Discovery发送到DHCP Server端。</w:t>
      </w:r>
    </w:p>
    <w:p w:rsidR="00636ACF" w:rsidRDefault="00636ACF" w:rsidP="00636ACF">
      <w:pPr>
        <w:pStyle w:val="Heading3"/>
      </w:pPr>
      <w:r w:rsidRPr="00636ACF">
        <w:t xml:space="preserve">DHCP Server </w:t>
      </w:r>
      <w:r w:rsidRPr="00636ACF">
        <w:t>提供阶段</w:t>
      </w:r>
    </w:p>
    <w:p w:rsidR="00636ACF" w:rsidRDefault="00636ACF" w:rsidP="00636ACF">
      <w:pPr>
        <w:ind w:firstLine="360"/>
      </w:pPr>
      <w:r>
        <w:rPr>
          <w:rFonts w:hint="eastAsia"/>
        </w:rPr>
        <w:t>DHCP Server收到DHCP Discovery报文后，解析该报文请求IP地址所属的Subnet。并从dhcpd.conf文件中与之匹配的subnet中取出一个可用的IP地址(从可用地址段选择一个IP地址后，</w:t>
      </w:r>
      <w:r w:rsidRPr="00EC1D36">
        <w:rPr>
          <w:rFonts w:hint="eastAsia"/>
          <w:color w:val="FF0000"/>
        </w:rPr>
        <w:t>首先发送ICMP报文来ping该IP地址，如果收到该IP地址的ICMP报文，则抛弃该IP地址，重新选择IP地址继续进行ICMP报文测试，直到找到一个网络中没有人使用的IP地址，用以达到防治动态分配的IP地址与网络中其他设备IP地址冲突，这个IP地址冲突检测机制，可配置)</w:t>
      </w:r>
      <w:r>
        <w:rPr>
          <w:rFonts w:hint="eastAsia"/>
        </w:rPr>
        <w:t>，设置在DHCP Discovery报文中yiaddress字段中，表示为该客户端分配的IP地址，并且为该Lease设置该Subnet配置的Option，例如默认leases租期，最大租期，router等信息。</w:t>
      </w:r>
    </w:p>
    <w:p w:rsidR="00636ACF" w:rsidRDefault="00636ACF" w:rsidP="00636ACF">
      <w:r>
        <w:rPr>
          <w:rFonts w:hint="eastAsia"/>
        </w:rPr>
        <w:t>DHCP从地址池中选择IP地址，以如下优先级进行选择：</w:t>
      </w:r>
    </w:p>
    <w:p w:rsidR="00636ACF" w:rsidRDefault="00636ACF" w:rsidP="00BA463F">
      <w:pPr>
        <w:pStyle w:val="ListParagraph"/>
        <w:numPr>
          <w:ilvl w:val="0"/>
          <w:numId w:val="19"/>
        </w:numPr>
      </w:pPr>
      <w:r>
        <w:rPr>
          <w:rFonts w:hint="eastAsia"/>
        </w:rPr>
        <w:t>当前已经存在的Ip Mac的对应关系</w:t>
      </w:r>
    </w:p>
    <w:p w:rsidR="00636ACF" w:rsidRDefault="00636ACF" w:rsidP="00BA463F">
      <w:pPr>
        <w:pStyle w:val="ListParagraph"/>
        <w:numPr>
          <w:ilvl w:val="0"/>
          <w:numId w:val="19"/>
        </w:numPr>
      </w:pPr>
      <w:r>
        <w:rPr>
          <w:rFonts w:hint="eastAsia"/>
        </w:rPr>
        <w:t>Client以前的IP地址</w:t>
      </w:r>
    </w:p>
    <w:p w:rsidR="00636ACF" w:rsidRDefault="00636ACF" w:rsidP="00BA463F">
      <w:pPr>
        <w:pStyle w:val="ListParagraph"/>
        <w:numPr>
          <w:ilvl w:val="0"/>
          <w:numId w:val="19"/>
        </w:numPr>
      </w:pPr>
      <w:r>
        <w:rPr>
          <w:rFonts w:hint="eastAsia"/>
        </w:rPr>
        <w:t>读取Discovery报文中的Requested Ip Address Option的值，如果存在并且IP地址可用</w:t>
      </w:r>
    </w:p>
    <w:p w:rsidR="00636ACF" w:rsidRDefault="00636ACF" w:rsidP="00BA463F">
      <w:pPr>
        <w:pStyle w:val="ListParagraph"/>
        <w:numPr>
          <w:ilvl w:val="0"/>
          <w:numId w:val="19"/>
        </w:numPr>
      </w:pPr>
      <w:r>
        <w:rPr>
          <w:rFonts w:hint="eastAsia"/>
        </w:rPr>
        <w:t>从配置的Subnet中选择IP地址：DHCP Server解析DHCP Discovery请求的IP所属的Subnet，首先看该DHCP Discovery报文中giaddress是否有DHCP Relay，如果有，则从giaddress所述的</w:t>
      </w:r>
      <w:r>
        <w:rPr>
          <w:rFonts w:hint="eastAsia"/>
        </w:rPr>
        <w:lastRenderedPageBreak/>
        <w:t>subnet中可用IP地址段中获取，并分配IP。如果giaddress没有IP地址，则从该DHCP Server绑定的接口的IP地址所属的网段分配IP地址。</w:t>
      </w:r>
    </w:p>
    <w:p w:rsidR="00636ACF" w:rsidRDefault="00BD608C" w:rsidP="00BD608C">
      <w:pPr>
        <w:pStyle w:val="Heading3"/>
      </w:pPr>
      <w:r w:rsidRPr="00BD608C">
        <w:t xml:space="preserve">DHCP Client </w:t>
      </w:r>
      <w:r w:rsidRPr="00BD608C">
        <w:t>选择阶段</w:t>
      </w:r>
    </w:p>
    <w:p w:rsidR="00BD608C" w:rsidRDefault="00BD608C" w:rsidP="00BD608C">
      <w:pPr>
        <w:ind w:firstLine="360"/>
      </w:pPr>
      <w:r>
        <w:rPr>
          <w:rFonts w:hint="eastAsia"/>
        </w:rPr>
        <w:t>DHCP Client收到若干个DHCP Server响应的DHCP Offer报文后，选择其中一个DHCP Server作为目标DHCP Server。选择策略通常为选择第一个响应的DHCP Offer报文所属的DHCP Server。</w:t>
      </w:r>
    </w:p>
    <w:p w:rsidR="00BD608C" w:rsidRDefault="00BD608C" w:rsidP="00BD608C">
      <w:pPr>
        <w:ind w:firstLine="360"/>
      </w:pPr>
      <w:r>
        <w:rPr>
          <w:rFonts w:hint="eastAsia"/>
        </w:rPr>
        <w:t>然后以广播方式回答一个DHCP Request报文，该报文中包含向目标DHCP请求的IP地址等信息。之所以是以广播方式发出的，是为了通知其他DHCP Server自己将选择该DHCP Server所提供的IP地址。</w:t>
      </w:r>
    </w:p>
    <w:p w:rsidR="00BD608C" w:rsidRDefault="00BD608C" w:rsidP="00BD608C">
      <w:pPr>
        <w:ind w:firstLine="360"/>
      </w:pPr>
    </w:p>
    <w:p w:rsidR="00BD608C" w:rsidRDefault="00BD608C" w:rsidP="00BD608C">
      <w:pPr>
        <w:pStyle w:val="Heading3"/>
      </w:pPr>
      <w:r w:rsidRPr="00BD608C">
        <w:t>DHCP Server</w:t>
      </w:r>
      <w:r w:rsidRPr="00BD608C">
        <w:t>确认阶段</w:t>
      </w:r>
    </w:p>
    <w:p w:rsidR="00BD608C" w:rsidRDefault="00BD608C" w:rsidP="00BD608C">
      <w:pPr>
        <w:ind w:firstLine="360"/>
      </w:pPr>
      <w:r w:rsidRPr="00BD608C">
        <w:rPr>
          <w:rFonts w:hint="eastAsia"/>
        </w:rPr>
        <w:t>当</w:t>
      </w:r>
      <w:r w:rsidRPr="00BD608C">
        <w:t>DHCP Server收到DHCP Client发送的DHCP Request后，确认要为该DHCP Client提供的IP地址后，便想该DHCP Client响应一个包含该IP地址以及其他Option的报文，来告诉DHCP Client可以使用该IP地址了。然后DHCP Client即可以将该IP地址与网卡绑定。另外其他DHCP Server都将收回自己之前为DHCP Client提供的IP地址。</w:t>
      </w:r>
    </w:p>
    <w:p w:rsidR="00BD608C" w:rsidRDefault="00BD608C" w:rsidP="00BD608C">
      <w:pPr>
        <w:pStyle w:val="Heading3"/>
      </w:pPr>
      <w:r w:rsidRPr="00BD608C">
        <w:t>DHCP Client</w:t>
      </w:r>
      <w:r w:rsidRPr="00BD608C">
        <w:t>重新登录网络</w:t>
      </w:r>
    </w:p>
    <w:p w:rsidR="00BD608C" w:rsidRDefault="00BD608C" w:rsidP="00BD608C">
      <w:pPr>
        <w:ind w:firstLine="360"/>
      </w:pPr>
      <w:r>
        <w:rPr>
          <w:rFonts w:hint="eastAsia"/>
        </w:rPr>
        <w:t>当DHCP Client重新登录后，发送一个以包含之前DHCP Server分配的IP地址信息的DHCP Request报文，当DHCP Server收到该请求后，会尝试让DHCP客户端继续使用该IP地址。并回答一个ACK报文。</w:t>
      </w:r>
    </w:p>
    <w:p w:rsidR="00BD608C" w:rsidRDefault="00BD608C" w:rsidP="00306E55">
      <w:pPr>
        <w:ind w:firstLine="360"/>
      </w:pPr>
      <w:r>
        <w:rPr>
          <w:rFonts w:hint="eastAsia"/>
        </w:rPr>
        <w:t>但是如果该IP地址无法再次分配给该DHCP Client后，DHCP回复一个NAK报文，当DHCP Client收到该NAK报文后，会重新发送DHCP Discovery报文来重新获取IP地址。</w:t>
      </w:r>
    </w:p>
    <w:p w:rsidR="00D275B3" w:rsidRDefault="00D275B3" w:rsidP="00D275B3">
      <w:pPr>
        <w:pStyle w:val="Heading3"/>
      </w:pPr>
      <w:r>
        <w:t>DHCP Client</w:t>
      </w:r>
      <w:r>
        <w:t>更新租约</w:t>
      </w:r>
    </w:p>
    <w:p w:rsidR="00DD02CC" w:rsidRPr="00DD02CC" w:rsidRDefault="00D275B3" w:rsidP="00550B2D">
      <w:pPr>
        <w:ind w:firstLine="360"/>
      </w:pPr>
      <w:r>
        <w:t>DHCP获取到的IP地址都有一个租约，租约过期后，DHCP Server将回收该IP地址，所以如果DHCP Client如果想继续使用该IP地址，则必须更新器</w:t>
      </w:r>
      <w:r>
        <w:lastRenderedPageBreak/>
        <w:t>租约。更新的方式就是，当当前租约期限过了一半后，DHCP Client都会发送DHCP Renew报文来续约租期。</w:t>
      </w:r>
    </w:p>
    <w:p w:rsidR="005727B5" w:rsidRDefault="005727B5" w:rsidP="005727B5">
      <w:pPr>
        <w:pStyle w:val="Heading1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安装与启动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C7BE7" w:rsidTr="003C7BE7">
        <w:tc>
          <w:tcPr>
            <w:tcW w:w="8388" w:type="dxa"/>
          </w:tcPr>
          <w:p w:rsidR="003C7BE7" w:rsidRPr="00105E7E" w:rsidRDefault="003C7BE7" w:rsidP="003C7BE7">
            <w:pPr>
              <w:ind w:left="0"/>
            </w:pPr>
            <w:r>
              <w:rPr>
                <w:rFonts w:hint="eastAsia"/>
              </w:rPr>
              <w:t>#安装</w:t>
            </w:r>
          </w:p>
          <w:p w:rsidR="003C7BE7" w:rsidRDefault="003C7BE7" w:rsidP="003C7BE7">
            <w:pPr>
              <w:ind w:left="0"/>
            </w:pPr>
            <w:r>
              <w:rPr>
                <w:rFonts w:hint="eastAsia"/>
              </w:rPr>
              <w:t xml:space="preserve">yum </w:t>
            </w:r>
            <w:r w:rsidR="00B9442D">
              <w:rPr>
                <w:rFonts w:hint="eastAsia"/>
              </w:rPr>
              <w:t xml:space="preserve"> </w:t>
            </w:r>
            <w:r w:rsidR="00B9442D" w:rsidRPr="00B9442D">
              <w:t>-y</w:t>
            </w:r>
            <w:r w:rsidR="00B9442D">
              <w:rPr>
                <w:rFonts w:hint="eastAsia"/>
              </w:rPr>
              <w:t xml:space="preserve"> install dhcp</w:t>
            </w:r>
          </w:p>
          <w:p w:rsidR="003C7BE7" w:rsidRDefault="003C7BE7" w:rsidP="003C7BE7">
            <w:pPr>
              <w:ind w:left="0"/>
            </w:pPr>
            <w:r>
              <w:rPr>
                <w:rFonts w:hint="eastAsia"/>
              </w:rPr>
              <w:t>#启动</w:t>
            </w:r>
          </w:p>
          <w:p w:rsidR="003C7BE7" w:rsidRPr="00550B2D" w:rsidRDefault="003C7BE7" w:rsidP="003C7BE7">
            <w:pPr>
              <w:ind w:left="0"/>
            </w:pPr>
            <w:r>
              <w:rPr>
                <w:rFonts w:hint="eastAsia"/>
              </w:rPr>
              <w:t>service dhcpd restart/stop/start/status</w:t>
            </w:r>
          </w:p>
          <w:p w:rsidR="003C7BE7" w:rsidRDefault="003C7BE7" w:rsidP="003C7BE7">
            <w:pPr>
              <w:ind w:left="0"/>
            </w:pPr>
          </w:p>
        </w:tc>
      </w:tr>
    </w:tbl>
    <w:p w:rsidR="003C7BE7" w:rsidRPr="003C7BE7" w:rsidRDefault="003C7BE7" w:rsidP="003C7BE7"/>
    <w:p w:rsidR="005727B5" w:rsidRDefault="005727B5" w:rsidP="005727B5">
      <w:pPr>
        <w:pStyle w:val="Heading1"/>
      </w:pPr>
      <w:r>
        <w:rPr>
          <w:rFonts w:hint="eastAsia"/>
        </w:rPr>
        <w:t>DHCP</w:t>
      </w:r>
      <w:r>
        <w:rPr>
          <w:rFonts w:hint="eastAsia"/>
        </w:rPr>
        <w:t>服务器和客户端配置</w:t>
      </w:r>
    </w:p>
    <w:p w:rsidR="00ED42FF" w:rsidRPr="00ED42FF" w:rsidRDefault="00ED42FF" w:rsidP="00ED42FF">
      <w:pPr>
        <w:pStyle w:val="Heading2"/>
        <w:numPr>
          <w:ilvl w:val="0"/>
          <w:numId w:val="18"/>
        </w:numPr>
      </w:pPr>
      <w:r>
        <w:rPr>
          <w:rFonts w:hint="eastAsia"/>
        </w:rPr>
        <w:t>配置解析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9442D" w:rsidTr="00B9442D">
        <w:tc>
          <w:tcPr>
            <w:tcW w:w="8388" w:type="dxa"/>
          </w:tcPr>
          <w:p w:rsidR="00B9442D" w:rsidRDefault="00B9442D" w:rsidP="00B9442D">
            <w:pPr>
              <w:ind w:left="0"/>
            </w:pPr>
            <w:r>
              <w:rPr>
                <w:rFonts w:hint="eastAsia"/>
              </w:rPr>
              <w:t>#</w:t>
            </w:r>
            <w:r w:rsidRPr="00CD2B52">
              <w:rPr>
                <w:rFonts w:hint="eastAsia"/>
              </w:rPr>
              <w:t>主配置文件</w:t>
            </w:r>
            <w:r w:rsidRPr="00CD2B52">
              <w:t xml:space="preserve">/etc/dhcp/dhcpd.conf </w:t>
            </w:r>
          </w:p>
          <w:p w:rsidR="00B9442D" w:rsidRDefault="00B9442D" w:rsidP="00B944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CD2B52">
              <w:t>模板配置文件：/usr/share/doc/dhcp-4.1.1/dhcpd.conf.sample</w:t>
            </w:r>
          </w:p>
          <w:p w:rsidR="00B9442D" w:rsidRDefault="00B9442D" w:rsidP="00B9442D">
            <w:pPr>
              <w:ind w:left="0"/>
              <w:rPr>
                <w:rFonts w:hint="eastAsia"/>
              </w:rPr>
            </w:pPr>
            <w:r w:rsidRPr="006107F2">
              <w:t>cp /usr/share/doc/dhcp-4.1.1/dhcpd.conf.sample  /etc/dhcp/dhcpd.conf</w:t>
            </w:r>
          </w:p>
          <w:p w:rsidR="00202473" w:rsidRDefault="00B9442D" w:rsidP="00CD2B52">
            <w:pPr>
              <w:ind w:left="0"/>
            </w:pPr>
            <w:r w:rsidRPr="00090267">
              <w:t>vi /etc/dhcp/dhcpd.conf</w:t>
            </w:r>
          </w:p>
        </w:tc>
      </w:tr>
      <w:tr w:rsidR="00202473" w:rsidTr="00B9442D">
        <w:tc>
          <w:tcPr>
            <w:tcW w:w="8388" w:type="dxa"/>
          </w:tcPr>
          <w:p w:rsidR="00202473" w:rsidRDefault="00202473" w:rsidP="00202473">
            <w:pPr>
              <w:ind w:left="0"/>
            </w:pPr>
            <w:r>
              <w:t># dhcpd.conf</w:t>
            </w:r>
          </w:p>
          <w:p w:rsidR="00202473" w:rsidRDefault="00202473" w:rsidP="00202473">
            <w:pPr>
              <w:ind w:left="0"/>
            </w:pPr>
            <w:r>
              <w:t>#</w:t>
            </w:r>
          </w:p>
          <w:p w:rsidR="00202473" w:rsidRDefault="00202473" w:rsidP="00202473">
            <w:pPr>
              <w:ind w:left="0"/>
            </w:pPr>
            <w:r>
              <w:t># Sample configuration file for ISC dhcpd</w:t>
            </w:r>
          </w:p>
          <w:p w:rsidR="00202473" w:rsidRDefault="00202473" w:rsidP="00202473">
            <w:pPr>
              <w:ind w:left="0"/>
            </w:pPr>
            <w:r>
              <w:t>#</w:t>
            </w:r>
          </w:p>
          <w:p w:rsidR="00202473" w:rsidRDefault="00202473" w:rsidP="00202473">
            <w:pPr>
              <w:ind w:left="0"/>
            </w:pPr>
            <w:r>
              <w:rPr>
                <w:rFonts w:hint="eastAsia"/>
              </w:rPr>
              <w:t>#</w:t>
            </w:r>
            <w:r w:rsidR="008203A4">
              <w:rPr>
                <w:rFonts w:hint="eastAsia"/>
              </w:rPr>
              <w:t>默认搜索域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option domain-name "example.org";</w:t>
            </w:r>
          </w:p>
          <w:p w:rsidR="008203A4" w:rsidRDefault="008203A4" w:rsidP="00202473">
            <w:pPr>
              <w:ind w:left="0"/>
            </w:pPr>
            <w:r>
              <w:rPr>
                <w:rFonts w:hint="eastAsia"/>
              </w:rPr>
              <w:t>#域名服务器，多个用逗号隔开</w:t>
            </w:r>
          </w:p>
          <w:p w:rsidR="00202473" w:rsidRDefault="00202473" w:rsidP="00202473">
            <w:pPr>
              <w:ind w:left="0"/>
            </w:pPr>
            <w:r>
              <w:t>option domain-name-servers ns1.example.org, ns2.example.org;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</w:p>
          <w:p w:rsidR="008203A4" w:rsidRDefault="008203A4" w:rsidP="00202473">
            <w:pPr>
              <w:ind w:left="0"/>
            </w:pPr>
            <w:r>
              <w:rPr>
                <w:rFonts w:hint="eastAsia"/>
              </w:rPr>
              <w:t>#默认租期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default-lease-time 600;</w:t>
            </w:r>
          </w:p>
          <w:p w:rsidR="008203A4" w:rsidRDefault="008203A4" w:rsidP="00202473">
            <w:pPr>
              <w:ind w:left="0"/>
            </w:pPr>
            <w:r>
              <w:rPr>
                <w:rFonts w:hint="eastAsia"/>
              </w:rPr>
              <w:t>#最大租期</w:t>
            </w:r>
          </w:p>
          <w:p w:rsidR="00202473" w:rsidRDefault="00202473" w:rsidP="00202473">
            <w:pPr>
              <w:ind w:left="0"/>
            </w:pPr>
            <w:r>
              <w:t>max-lease-time 7200;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</w:pPr>
            <w:r>
              <w:t>subnet 10.152.187.0 netmask 255.255.255.0 {</w:t>
            </w:r>
          </w:p>
          <w:p w:rsidR="00202473" w:rsidRDefault="00202473" w:rsidP="00202473">
            <w:pPr>
              <w:ind w:left="0"/>
            </w:pPr>
            <w:r>
              <w:lastRenderedPageBreak/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8203A4" w:rsidP="00202473">
            <w:pPr>
              <w:ind w:left="0"/>
            </w:pPr>
            <w:r>
              <w:rPr>
                <w:rFonts w:hint="eastAsia"/>
              </w:rPr>
              <w:t>#定义子网</w:t>
            </w:r>
            <w:r>
              <w:t>10.254.239.0</w:t>
            </w:r>
            <w:r>
              <w:rPr>
                <w:rFonts w:hint="eastAsia"/>
              </w:rPr>
              <w:t>/</w:t>
            </w:r>
            <w:r>
              <w:t>255.255.255.224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subnet 10.254.239.0 netmask 255.255.255.224 {</w:t>
            </w:r>
          </w:p>
          <w:p w:rsidR="008203A4" w:rsidRDefault="008203A4" w:rsidP="00202473">
            <w:pPr>
              <w:ind w:left="0"/>
            </w:pPr>
            <w:r>
              <w:rPr>
                <w:rFonts w:hint="eastAsia"/>
              </w:rPr>
              <w:t xml:space="preserve">  #ip地址池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range 10.254.239.10 10.254.239.20;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#默认网关</w:t>
            </w:r>
          </w:p>
          <w:p w:rsidR="00202473" w:rsidRDefault="00202473" w:rsidP="00202473">
            <w:pPr>
              <w:ind w:left="0"/>
            </w:pPr>
            <w:r>
              <w:t xml:space="preserve">  option routers rtr-239-0-1.example.org, rtr-239-0-2.example.org;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</w:pPr>
            <w:r>
              <w:t>subnet 10.254.239.32 netmask 255.255.255.224 {</w:t>
            </w:r>
          </w:p>
          <w:p w:rsidR="00202473" w:rsidRDefault="00202473" w:rsidP="00202473">
            <w:pPr>
              <w:ind w:left="0"/>
            </w:pPr>
            <w:r>
              <w:t xml:space="preserve">  range dynamic-bootp 10.254.239.40 10.254.239.60;</w:t>
            </w:r>
          </w:p>
          <w:p w:rsidR="00202473" w:rsidRDefault="00202473" w:rsidP="00202473">
            <w:pPr>
              <w:ind w:left="0"/>
            </w:pPr>
            <w:r>
              <w:t xml:space="preserve">  option broadcast-address 10.254.239.31;</w:t>
            </w:r>
          </w:p>
          <w:p w:rsidR="00202473" w:rsidRDefault="00202473" w:rsidP="00202473">
            <w:pPr>
              <w:ind w:left="0"/>
            </w:pPr>
            <w:r>
              <w:t xml:space="preserve">  option routers rtr-239-32-1.example.org;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</w:pPr>
            <w:r>
              <w:t># A slightly different configuration for an internal subnet.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subnet 10.5.5.0 netmask 255.255.255.224 {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#ip地址池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range 10.5.5.26 10.5.5.30;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#DNS服务器</w:t>
            </w:r>
          </w:p>
          <w:p w:rsidR="00202473" w:rsidRDefault="00202473" w:rsidP="00202473">
            <w:pPr>
              <w:ind w:left="0"/>
            </w:pPr>
            <w:r>
              <w:t xml:space="preserve">  option domain-name-servers ns1.internal.example.org;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option domain-name "internal.example.org";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#默认网关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option routers 10.5.5.1;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#广播地址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option broadcast-address 10.5.5.31;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#默认租期，单位秒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default-lease-time 600;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#最大租期，单位秒</w:t>
            </w:r>
          </w:p>
          <w:p w:rsidR="00202473" w:rsidRDefault="00202473" w:rsidP="00202473">
            <w:pPr>
              <w:ind w:left="0"/>
            </w:pPr>
            <w:r>
              <w:t xml:space="preserve">  max-lease-time 7200;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FE5B09" w:rsidP="00202473">
            <w:pPr>
              <w:ind w:left="0"/>
            </w:pPr>
            <w:r>
              <w:rPr>
                <w:rFonts w:hint="eastAsia"/>
              </w:rPr>
              <w:t>#绑定固定ip给客户端</w:t>
            </w:r>
          </w:p>
          <w:p w:rsidR="00202473" w:rsidRDefault="00202473" w:rsidP="00202473">
            <w:pPr>
              <w:ind w:left="0"/>
            </w:pPr>
            <w:r>
              <w:t>host passacaglia {</w:t>
            </w:r>
          </w:p>
          <w:p w:rsidR="00FE5B09" w:rsidRDefault="00202473" w:rsidP="00202473">
            <w:pPr>
              <w:ind w:left="0"/>
              <w:rPr>
                <w:rFonts w:hint="eastAsia"/>
              </w:rPr>
            </w:pPr>
            <w:r>
              <w:lastRenderedPageBreak/>
              <w:t xml:space="preserve"> </w:t>
            </w:r>
            <w:r w:rsidR="00FE5B09">
              <w:rPr>
                <w:rFonts w:hint="eastAsia"/>
              </w:rPr>
              <w:t>#mac地址</w:t>
            </w:r>
          </w:p>
          <w:p w:rsidR="00FE5B09" w:rsidRDefault="00202473" w:rsidP="00202473">
            <w:pPr>
              <w:ind w:left="0"/>
            </w:pPr>
            <w:r>
              <w:t xml:space="preserve"> hardware ethernet 0:0:c0:5d:bd:95;</w:t>
            </w:r>
          </w:p>
          <w:p w:rsidR="00FE5B09" w:rsidRDefault="00202473" w:rsidP="00202473">
            <w:pPr>
              <w:ind w:left="0"/>
            </w:pPr>
            <w:r>
              <w:t xml:space="preserve">  filename "vmunix.passacaglia";</w:t>
            </w:r>
          </w:p>
          <w:p w:rsidR="00202473" w:rsidRDefault="00202473" w:rsidP="00202473">
            <w:pPr>
              <w:ind w:left="0"/>
            </w:pPr>
            <w:r>
              <w:t xml:space="preserve">  server-name "toccata.fugue.com";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host fantasia {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#硬件地址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 xml:space="preserve">  hardware ethernet 08:00:07:26:c0:a5;</w:t>
            </w:r>
          </w:p>
          <w:p w:rsidR="00FE5B09" w:rsidRDefault="00FE5B09" w:rsidP="00202473">
            <w:pPr>
              <w:ind w:left="0"/>
            </w:pPr>
            <w:r>
              <w:rPr>
                <w:rFonts w:hint="eastAsia"/>
              </w:rPr>
              <w:t xml:space="preserve">  #指定固定ip</w:t>
            </w:r>
          </w:p>
          <w:p w:rsidR="00202473" w:rsidRDefault="00202473" w:rsidP="00202473">
            <w:pPr>
              <w:ind w:left="0"/>
            </w:pPr>
            <w:r>
              <w:t xml:space="preserve">  fixed-address fantasia.fugue.com;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</w:pPr>
            <w:r>
              <w:t>class "foo" {</w:t>
            </w:r>
          </w:p>
          <w:p w:rsidR="00202473" w:rsidRDefault="00202473" w:rsidP="00202473">
            <w:pPr>
              <w:ind w:left="0"/>
            </w:pPr>
            <w:r>
              <w:t xml:space="preserve">  match if substring (option vendor-class-identifier, 0, 4) = "SUNW";</w:t>
            </w:r>
          </w:p>
          <w:p w:rsidR="00202473" w:rsidRDefault="00202473" w:rsidP="00202473">
            <w:pPr>
              <w:ind w:left="0"/>
            </w:pPr>
            <w:r>
              <w:t>}</w:t>
            </w:r>
          </w:p>
          <w:p w:rsidR="00202473" w:rsidRDefault="00202473" w:rsidP="00202473">
            <w:pPr>
              <w:ind w:left="0"/>
            </w:pPr>
          </w:p>
          <w:p w:rsidR="00202473" w:rsidRDefault="00202473" w:rsidP="00202473">
            <w:pPr>
              <w:ind w:left="0"/>
            </w:pPr>
            <w:r>
              <w:t>shared-network 224-29 {</w:t>
            </w:r>
          </w:p>
          <w:p w:rsidR="00202473" w:rsidRDefault="00202473" w:rsidP="00202473">
            <w:pPr>
              <w:ind w:left="0"/>
            </w:pPr>
            <w:r>
              <w:t xml:space="preserve">  subnet 10.17.224.0 netmask 255.255.255.0 {</w:t>
            </w:r>
          </w:p>
          <w:p w:rsidR="00202473" w:rsidRDefault="00202473" w:rsidP="00202473">
            <w:pPr>
              <w:ind w:left="0"/>
            </w:pPr>
            <w:r>
              <w:t xml:space="preserve">    option routers rtr-224.example.org;</w:t>
            </w:r>
          </w:p>
          <w:p w:rsidR="00202473" w:rsidRDefault="00202473" w:rsidP="00202473">
            <w:pPr>
              <w:ind w:left="0"/>
            </w:pPr>
            <w:r>
              <w:t xml:space="preserve">  }</w:t>
            </w:r>
          </w:p>
          <w:p w:rsidR="00202473" w:rsidRDefault="00202473" w:rsidP="00202473">
            <w:pPr>
              <w:ind w:left="0"/>
            </w:pPr>
            <w:r>
              <w:t xml:space="preserve">  subnet 10.0.29.0 netmask 255.255.255.0 {</w:t>
            </w:r>
          </w:p>
          <w:p w:rsidR="00202473" w:rsidRDefault="00202473" w:rsidP="00202473">
            <w:pPr>
              <w:ind w:left="0"/>
            </w:pPr>
            <w:r>
              <w:t xml:space="preserve">    option routers rtr-29.example.org;</w:t>
            </w:r>
          </w:p>
          <w:p w:rsidR="00202473" w:rsidRDefault="00202473" w:rsidP="00202473">
            <w:pPr>
              <w:ind w:left="0"/>
            </w:pPr>
            <w:r>
              <w:t xml:space="preserve">  }</w:t>
            </w:r>
          </w:p>
          <w:p w:rsidR="00202473" w:rsidRDefault="00202473" w:rsidP="00202473">
            <w:pPr>
              <w:ind w:left="0"/>
            </w:pPr>
            <w:r>
              <w:t xml:space="preserve">  pool {</w:t>
            </w:r>
          </w:p>
          <w:p w:rsidR="00202473" w:rsidRDefault="00202473" w:rsidP="00202473">
            <w:pPr>
              <w:ind w:left="0"/>
            </w:pPr>
            <w:r>
              <w:t xml:space="preserve">    allow members of "foo";</w:t>
            </w:r>
          </w:p>
          <w:p w:rsidR="00202473" w:rsidRDefault="00202473" w:rsidP="00202473">
            <w:pPr>
              <w:ind w:left="0"/>
            </w:pPr>
            <w:r>
              <w:t xml:space="preserve">    range 10.17.224.10 10.17.224.250;</w:t>
            </w:r>
          </w:p>
          <w:p w:rsidR="00202473" w:rsidRDefault="00202473" w:rsidP="00202473">
            <w:pPr>
              <w:ind w:left="0"/>
            </w:pPr>
            <w:r>
              <w:t xml:space="preserve">  }</w:t>
            </w:r>
          </w:p>
          <w:p w:rsidR="00202473" w:rsidRDefault="00202473" w:rsidP="00202473">
            <w:pPr>
              <w:ind w:left="0"/>
            </w:pPr>
            <w:r>
              <w:t xml:space="preserve">  pool {</w:t>
            </w:r>
          </w:p>
          <w:p w:rsidR="00202473" w:rsidRDefault="00202473" w:rsidP="00202473">
            <w:pPr>
              <w:ind w:left="0"/>
            </w:pPr>
            <w:r>
              <w:t xml:space="preserve">    deny members of "foo";</w:t>
            </w:r>
          </w:p>
          <w:p w:rsidR="00202473" w:rsidRDefault="00202473" w:rsidP="00202473">
            <w:pPr>
              <w:ind w:left="0"/>
            </w:pPr>
            <w:r>
              <w:t xml:space="preserve">    range 10.0.29.10 10.0.29.230;</w:t>
            </w:r>
          </w:p>
          <w:p w:rsidR="00202473" w:rsidRDefault="00202473" w:rsidP="00202473">
            <w:pPr>
              <w:ind w:left="0"/>
            </w:pPr>
            <w:r>
              <w:t xml:space="preserve">  }</w:t>
            </w:r>
          </w:p>
          <w:p w:rsidR="00202473" w:rsidRDefault="00202473" w:rsidP="00202473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CD2B52" w:rsidRDefault="00274660" w:rsidP="00274660">
      <w:pPr>
        <w:pStyle w:val="Heading2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ip</w:t>
      </w:r>
      <w:r>
        <w:rPr>
          <w:rFonts w:hint="eastAsia"/>
        </w:rPr>
        <w:t>分配情况</w:t>
      </w:r>
    </w:p>
    <w:p w:rsidR="00EF0459" w:rsidRDefault="00EF0459" w:rsidP="00857CEE">
      <w:pPr>
        <w:ind w:left="0" w:firstLine="360"/>
      </w:pPr>
      <w:r>
        <w:rPr>
          <w:rFonts w:hint="eastAsia"/>
        </w:rPr>
        <w:t>服务器端：</w:t>
      </w:r>
      <w:r>
        <w:t>vim /var/lib/dhcpd/dhcpd.leases(ip分配情况)</w:t>
      </w:r>
    </w:p>
    <w:p w:rsidR="00EF0459" w:rsidRDefault="00EF0459" w:rsidP="00154896">
      <w:r>
        <w:rPr>
          <w:rFonts w:hint="eastAsia"/>
        </w:rPr>
        <w:t>客户端：</w:t>
      </w:r>
      <w:r>
        <w:t>vim /var/lib/dhclient/dhclient-eth0.leases（查看ip分配情况）</w:t>
      </w:r>
    </w:p>
    <w:p w:rsidR="00857CEE" w:rsidRDefault="00857CEE" w:rsidP="00EF0459"/>
    <w:p w:rsidR="00F0120A" w:rsidRDefault="00F0120A" w:rsidP="00F0120A">
      <w:pPr>
        <w:pStyle w:val="Heading2"/>
      </w:pPr>
      <w:r>
        <w:rPr>
          <w:rFonts w:hint="eastAsia"/>
        </w:rPr>
        <w:t>配置完整例子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0120A" w:rsidTr="00F0120A">
        <w:tc>
          <w:tcPr>
            <w:tcW w:w="8388" w:type="dxa"/>
          </w:tcPr>
          <w:p w:rsidR="00F0120A" w:rsidRDefault="00F0120A" w:rsidP="00F0120A">
            <w:pPr>
              <w:ind w:left="0"/>
            </w:pPr>
            <w:r>
              <w:t>#dhcpd.conf</w:t>
            </w:r>
          </w:p>
          <w:p w:rsidR="00F0120A" w:rsidRDefault="00F0120A" w:rsidP="00F0120A">
            <w:pPr>
              <w:ind w:left="0"/>
            </w:pPr>
            <w:r>
              <w:t>default-lease-time 600;</w:t>
            </w:r>
          </w:p>
          <w:p w:rsidR="00F0120A" w:rsidRDefault="00F0120A" w:rsidP="00F0120A">
            <w:pPr>
              <w:ind w:left="0"/>
            </w:pPr>
            <w:r>
              <w:t>max-lease-time 7200;</w:t>
            </w:r>
          </w:p>
          <w:p w:rsidR="00F0120A" w:rsidRDefault="00F0120A" w:rsidP="00F0120A">
            <w:pPr>
              <w:ind w:left="0"/>
            </w:pPr>
            <w:r>
              <w:t>subnet 172.16.0.0 netmask 255.255.0.0 {</w:t>
            </w:r>
          </w:p>
          <w:p w:rsidR="00F0120A" w:rsidRDefault="00F0120A" w:rsidP="00F0120A">
            <w:pPr>
              <w:ind w:left="0"/>
            </w:pPr>
            <w:r>
              <w:t xml:space="preserve">    range 172.16.0.100 172.16.0.200</w:t>
            </w:r>
          </w:p>
          <w:p w:rsidR="00F0120A" w:rsidRDefault="00F0120A" w:rsidP="00F0120A">
            <w:pPr>
              <w:ind w:left="0"/>
            </w:pPr>
            <w:r>
              <w:tab/>
              <w:t>option domain-name "abc.com"</w:t>
            </w:r>
          </w:p>
          <w:p w:rsidR="00F0120A" w:rsidRDefault="00F0120A" w:rsidP="00F0120A">
            <w:pPr>
              <w:ind w:left="0"/>
            </w:pPr>
            <w:r>
              <w:tab/>
              <w:t>option domain-name-servers 202.106.0.20,202.106.46.151;</w:t>
            </w:r>
          </w:p>
          <w:p w:rsidR="00F0120A" w:rsidRDefault="00F0120A" w:rsidP="00F0120A">
            <w:pPr>
              <w:ind w:left="0"/>
            </w:pPr>
            <w:r>
              <w:tab/>
              <w:t>option routers 172.16.0.1;</w:t>
            </w:r>
          </w:p>
          <w:p w:rsidR="00F0120A" w:rsidRDefault="00F0120A" w:rsidP="00F0120A">
            <w:pPr>
              <w:ind w:left="0"/>
            </w:pPr>
            <w:r>
              <w:tab/>
              <w:t>option broadcast-address 172.16.255.255;</w:t>
            </w:r>
          </w:p>
          <w:p w:rsidR="00F0120A" w:rsidRDefault="00F0120A" w:rsidP="00F0120A">
            <w:pPr>
              <w:ind w:left="0"/>
            </w:pPr>
            <w:r>
              <w:t>}</w:t>
            </w:r>
          </w:p>
          <w:p w:rsidR="00F0120A" w:rsidRDefault="00F0120A" w:rsidP="00F0120A">
            <w:pPr>
              <w:ind w:left="0"/>
            </w:pPr>
            <w:r>
              <w:t>host fileserver{</w:t>
            </w:r>
          </w:p>
          <w:p w:rsidR="00F0120A" w:rsidRDefault="00F0120A" w:rsidP="00F0120A">
            <w:pPr>
              <w:ind w:left="0"/>
            </w:pPr>
            <w:r>
              <w:t xml:space="preserve">    hardware ethernet 00:0C:5D:71:C4:3F;</w:t>
            </w:r>
          </w:p>
          <w:p w:rsidR="00F0120A" w:rsidRDefault="00391597" w:rsidP="00F0120A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F0120A">
              <w:t>fixed-address 172.16.0.10;</w:t>
            </w:r>
          </w:p>
          <w:p w:rsidR="00F0120A" w:rsidRDefault="00F0120A" w:rsidP="00F0120A">
            <w:pPr>
              <w:ind w:left="0"/>
            </w:pPr>
            <w:r>
              <w:t>}</w:t>
            </w:r>
          </w:p>
          <w:p w:rsidR="00F0120A" w:rsidRDefault="00F0120A" w:rsidP="00F0120A">
            <w:pPr>
              <w:ind w:left="0"/>
            </w:pPr>
            <w:r>
              <w:t>host printserver{</w:t>
            </w:r>
          </w:p>
          <w:p w:rsidR="00F0120A" w:rsidRDefault="00F0120A" w:rsidP="00F0120A">
            <w:pPr>
              <w:ind w:left="0"/>
            </w:pPr>
            <w:r>
              <w:t xml:space="preserve">    hardware ethernet 00:0C:5D:71:C4:3E;</w:t>
            </w:r>
          </w:p>
          <w:p w:rsidR="00F0120A" w:rsidRDefault="00391597" w:rsidP="00F0120A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F0120A">
              <w:t>fixed-address 172.16.0.20;</w:t>
            </w:r>
          </w:p>
          <w:p w:rsidR="00F0120A" w:rsidRDefault="00F0120A" w:rsidP="00F0120A">
            <w:pPr>
              <w:ind w:left="0"/>
            </w:pPr>
            <w:r>
              <w:t>}</w:t>
            </w:r>
          </w:p>
        </w:tc>
      </w:tr>
    </w:tbl>
    <w:p w:rsidR="00EF0459" w:rsidRDefault="00EF0459" w:rsidP="00154896">
      <w:r w:rsidRPr="003D47B5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EF0459">
        <w:rPr>
          <w:rFonts w:hint="eastAsia"/>
        </w:rPr>
        <w:t>生产服务器一般不使用</w:t>
      </w:r>
      <w:r w:rsidRPr="00EF0459">
        <w:t>dhcp动态获取ip，服务器上的ip一般是静态。</w:t>
      </w:r>
      <w:r>
        <w:rPr>
          <w:rFonts w:hint="eastAsia"/>
        </w:rPr>
        <w:t>客户端的网络配置文件</w:t>
      </w:r>
      <w:r>
        <w:t>/etc/sysconfig/network-scripts/ifcfg-eth1</w:t>
      </w:r>
      <w:r>
        <w:rPr>
          <w:rFonts w:hint="eastAsia"/>
        </w:rPr>
        <w:t>，可以通过</w:t>
      </w:r>
      <w:r>
        <w:t>service network restart(获取ip)</w:t>
      </w:r>
      <w:r>
        <w:rPr>
          <w:rFonts w:hint="eastAsia"/>
        </w:rPr>
        <w:t>。</w:t>
      </w:r>
    </w:p>
    <w:p w:rsidR="0079156C" w:rsidRDefault="00CA3600" w:rsidP="0079156C">
      <w:r>
        <w:rPr>
          <w:rFonts w:hint="eastAsia"/>
          <w:color w:val="FF0000"/>
        </w:rPr>
        <w:t>w</w:t>
      </w:r>
      <w:r w:rsidR="00932D69" w:rsidRPr="00CA3600">
        <w:rPr>
          <w:rFonts w:hint="eastAsia"/>
          <w:color w:val="FF0000"/>
        </w:rPr>
        <w:t>indows用户</w:t>
      </w:r>
      <w:r w:rsidR="00932D69">
        <w:rPr>
          <w:rFonts w:hint="eastAsia"/>
        </w:rPr>
        <w:t>可以通过ipconfig/release 释放现在的ip地址，用ipconfig/renew重新获取现在的ip地址。</w:t>
      </w:r>
    </w:p>
    <w:p w:rsidR="005727B5" w:rsidRDefault="005727B5" w:rsidP="005727B5">
      <w:pPr>
        <w:pStyle w:val="Heading1"/>
      </w:pPr>
      <w:r>
        <w:rPr>
          <w:rFonts w:hint="eastAsia"/>
        </w:rPr>
        <w:lastRenderedPageBreak/>
        <w:t>网段</w:t>
      </w:r>
      <w:r>
        <w:rPr>
          <w:rFonts w:hint="eastAsia"/>
        </w:rPr>
        <w:t>DHCP</w:t>
      </w:r>
      <w:r>
        <w:rPr>
          <w:rFonts w:hint="eastAsia"/>
        </w:rPr>
        <w:t>中继代理配置</w:t>
      </w:r>
    </w:p>
    <w:p w:rsidR="00E92043" w:rsidRDefault="00E92043" w:rsidP="00E92043">
      <w:r>
        <w:rPr>
          <w:rFonts w:hint="eastAsia"/>
        </w:rPr>
        <w:t>在局域网中动态分配ip</w:t>
      </w:r>
      <w:r w:rsidR="004144A5">
        <w:rPr>
          <w:rFonts w:hint="eastAsia"/>
        </w:rPr>
        <w:t>需要DHCP。但是DHCP的所有信息都是以广播的形式传送的，所以无法通过路由器。要给不同的网段分配ip，我们还要一台DHCP的中继代理服务器。</w:t>
      </w:r>
    </w:p>
    <w:p w:rsidR="00600158" w:rsidRDefault="00600158" w:rsidP="00E92043">
      <w:r>
        <w:rPr>
          <w:noProof/>
        </w:rPr>
        <w:drawing>
          <wp:inline distT="0" distB="0" distL="0" distR="0">
            <wp:extent cx="5486400" cy="3489350"/>
            <wp:effectExtent l="19050" t="0" r="0" b="0"/>
            <wp:docPr id="4" name="Picture 4" descr="Linux中DHCP中继代理服务器的配置详解 - zhuzhu - 津津计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中DHCP中继代理服务器的配置详解 - zhuzhu - 津津计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5" w:rsidRDefault="004144A5" w:rsidP="004144A5">
      <w:r>
        <w:rPr>
          <w:rFonts w:hint="eastAsia"/>
        </w:rPr>
        <w:t>第一步：在DHCP服务器上/etc/dhcpd.conf中配置</w:t>
      </w:r>
    </w:p>
    <w:p w:rsidR="004144A5" w:rsidRDefault="00217610" w:rsidP="00E92043">
      <w:r>
        <w:t>s</w:t>
      </w:r>
      <w:r w:rsidR="004144A5">
        <w:rPr>
          <w:rFonts w:hint="eastAsia"/>
        </w:rPr>
        <w:t>ub 子网1</w:t>
      </w:r>
    </w:p>
    <w:p w:rsidR="004144A5" w:rsidRDefault="00217610" w:rsidP="00E92043">
      <w:r>
        <w:t>s</w:t>
      </w:r>
      <w:r w:rsidR="004144A5">
        <w:rPr>
          <w:rFonts w:hint="eastAsia"/>
        </w:rPr>
        <w:t>ub 子网2</w:t>
      </w:r>
    </w:p>
    <w:p w:rsidR="004144A5" w:rsidRDefault="004144A5" w:rsidP="00E92043">
      <w:r>
        <w:rPr>
          <w:rFonts w:hint="eastAsia"/>
        </w:rPr>
        <w:t>第二步：配置中继代理服务器（有两个网络接口eth0,eth1</w:t>
      </w:r>
      <w:r>
        <w:t>）</w:t>
      </w:r>
    </w:p>
    <w:p w:rsidR="004144A5" w:rsidRDefault="004144A5" w:rsidP="00E92043">
      <w:r>
        <w:rPr>
          <w:rFonts w:hint="eastAsia"/>
        </w:rPr>
        <w:t>vi /etc/sysconfig/dhcrealy</w:t>
      </w:r>
    </w:p>
    <w:p w:rsidR="004144A5" w:rsidRDefault="004144A5" w:rsidP="00E92043">
      <w:r>
        <w:rPr>
          <w:rFonts w:hint="eastAsia"/>
        </w:rPr>
        <w:t>INTERFACES=</w:t>
      </w:r>
      <w:r>
        <w:t>”</w:t>
      </w:r>
      <w:r>
        <w:rPr>
          <w:rFonts w:hint="eastAsia"/>
        </w:rPr>
        <w:t>eth0 eth1</w:t>
      </w:r>
      <w:r>
        <w:t>”</w:t>
      </w:r>
    </w:p>
    <w:p w:rsidR="004144A5" w:rsidRDefault="004144A5" w:rsidP="00E92043">
      <w:r>
        <w:rPr>
          <w:rFonts w:hint="eastAsia"/>
        </w:rPr>
        <w:t>DHCPSERVER=</w:t>
      </w:r>
      <w:r>
        <w:t>”</w:t>
      </w:r>
      <w:r w:rsidR="00600158">
        <w:rPr>
          <w:rFonts w:hint="eastAsia"/>
        </w:rPr>
        <w:t>DHCP服务器地址</w:t>
      </w:r>
      <w:r>
        <w:t>”</w:t>
      </w:r>
    </w:p>
    <w:p w:rsidR="004144A5" w:rsidRDefault="004144A5" w:rsidP="004144A5">
      <w:pPr>
        <w:ind w:left="0" w:firstLine="360"/>
      </w:pPr>
      <w:r>
        <w:rPr>
          <w:rFonts w:hint="eastAsia"/>
        </w:rPr>
        <w:t>第三步：启动dhcrelay服务</w:t>
      </w:r>
    </w:p>
    <w:p w:rsidR="004144A5" w:rsidRDefault="00217610" w:rsidP="004144A5">
      <w:pPr>
        <w:ind w:left="0" w:firstLine="360"/>
      </w:pPr>
      <w:r>
        <w:t>s</w:t>
      </w:r>
      <w:r w:rsidR="004144A5">
        <w:rPr>
          <w:rFonts w:hint="eastAsia"/>
        </w:rPr>
        <w:t>ervice dhcrealy</w:t>
      </w:r>
      <w:r w:rsidR="00FC2B81">
        <w:rPr>
          <w:rFonts w:hint="eastAsia"/>
        </w:rPr>
        <w:t xml:space="preserve"> start</w:t>
      </w:r>
    </w:p>
    <w:p w:rsidR="00FC2B81" w:rsidRPr="004144A5" w:rsidRDefault="00217610" w:rsidP="004144A5">
      <w:pPr>
        <w:ind w:left="0" w:firstLine="360"/>
      </w:pPr>
      <w:r>
        <w:t>e</w:t>
      </w:r>
      <w:r w:rsidR="00FC2B81">
        <w:rPr>
          <w:rFonts w:hint="eastAsia"/>
        </w:rPr>
        <w:t xml:space="preserve">cho </w:t>
      </w:r>
      <w:r w:rsidR="00FC2B81">
        <w:t>“</w:t>
      </w:r>
      <w:r w:rsidR="00FC2B81">
        <w:rPr>
          <w:rFonts w:hint="eastAsia"/>
        </w:rPr>
        <w:t>1</w:t>
      </w:r>
      <w:r w:rsidR="00FC2B81">
        <w:t>”</w:t>
      </w:r>
      <w:r w:rsidR="00FC2B81">
        <w:rPr>
          <w:rFonts w:hint="eastAsia"/>
        </w:rPr>
        <w:t>&gt;/proc/sys/net/ipv4/ip_forword</w:t>
      </w:r>
    </w:p>
    <w:p w:rsidR="002C4FA6" w:rsidRDefault="002C4FA6" w:rsidP="000726AC">
      <w:pPr>
        <w:ind w:left="0"/>
      </w:pPr>
    </w:p>
    <w:p w:rsidR="004144A5" w:rsidRDefault="002C4FA6" w:rsidP="002C4FA6">
      <w:pPr>
        <w:pStyle w:val="Heading1"/>
      </w:pPr>
      <w:r>
        <w:rPr>
          <w:rFonts w:hint="eastAsia"/>
        </w:rPr>
        <w:lastRenderedPageBreak/>
        <w:t>dhcp</w:t>
      </w:r>
      <w:r>
        <w:rPr>
          <w:rFonts w:hint="eastAsia"/>
        </w:rPr>
        <w:t>自动化安装</w:t>
      </w:r>
    </w:p>
    <w:p w:rsidR="002C4FA6" w:rsidRDefault="002C4FA6" w:rsidP="002C4FA6"/>
    <w:p w:rsidR="002C4FA6" w:rsidRPr="002C4FA6" w:rsidRDefault="002C4FA6" w:rsidP="002C4FA6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C4FA6" w:rsidTr="002C4FA6">
        <w:tc>
          <w:tcPr>
            <w:tcW w:w="8388" w:type="dxa"/>
          </w:tcPr>
          <w:p w:rsidR="002C4FA6" w:rsidRDefault="002C4FA6" w:rsidP="002C4FA6">
            <w:pPr>
              <w:ind w:left="0"/>
            </w:pPr>
            <w:r>
              <w:t>#!/bin/bash</w:t>
            </w:r>
          </w:p>
          <w:p w:rsidR="002C4FA6" w:rsidRDefault="002C4FA6" w:rsidP="002C4FA6">
            <w:pPr>
              <w:ind w:left="0"/>
            </w:pPr>
            <w:r>
              <w:t>#变量定义：网络，子网，地址池</w:t>
            </w:r>
          </w:p>
          <w:p w:rsidR="002C4FA6" w:rsidRDefault="002C4FA6" w:rsidP="002C4FA6">
            <w:pPr>
              <w:ind w:left="0"/>
            </w:pPr>
            <w:r>
              <w:t>NET=10.0.2.0</w:t>
            </w:r>
          </w:p>
          <w:p w:rsidR="002C4FA6" w:rsidRDefault="002C4FA6" w:rsidP="002C4FA6">
            <w:pPr>
              <w:ind w:left="0"/>
            </w:pPr>
            <w:r>
              <w:t>MASK=255.255.255.0</w:t>
            </w:r>
          </w:p>
          <w:p w:rsidR="002C4FA6" w:rsidRDefault="002C4FA6" w:rsidP="002C4FA6">
            <w:pPr>
              <w:ind w:left="0"/>
            </w:pPr>
            <w:r>
              <w:t>RANGE="10.0.2.10 10.0.2.100"</w:t>
            </w:r>
          </w:p>
          <w:p w:rsidR="002C4FA6" w:rsidRDefault="002C4FA6" w:rsidP="002C4FA6">
            <w:pPr>
              <w:ind w:left="0"/>
            </w:pPr>
            <w:r>
              <w:t>DNS=202.106.0.20</w:t>
            </w:r>
          </w:p>
          <w:p w:rsidR="002C4FA6" w:rsidRDefault="002C4FA6" w:rsidP="002C4FA6">
            <w:pPr>
              <w:ind w:left="0"/>
            </w:pPr>
            <w:r>
              <w:t>DOMAIN_NAME="example.com"</w:t>
            </w:r>
          </w:p>
          <w:p w:rsidR="002C4FA6" w:rsidRDefault="002C4FA6" w:rsidP="002C4FA6">
            <w:pPr>
              <w:ind w:left="0"/>
            </w:pPr>
            <w:r>
              <w:t>ROUTER=10.0.2.1</w:t>
            </w:r>
          </w:p>
          <w:p w:rsidR="002C4FA6" w:rsidRDefault="002C4FA6" w:rsidP="002C4FA6">
            <w:pPr>
              <w:ind w:left="0"/>
            </w:pPr>
          </w:p>
          <w:p w:rsidR="002C4FA6" w:rsidRDefault="002C4FA6" w:rsidP="002C4FA6">
            <w:pPr>
              <w:ind w:left="0"/>
            </w:pPr>
            <w:r>
              <w:t>#测试yum源</w:t>
            </w:r>
          </w:p>
          <w:p w:rsidR="002C4FA6" w:rsidRDefault="002C4FA6" w:rsidP="002C4FA6">
            <w:pPr>
              <w:ind w:left="0"/>
            </w:pPr>
            <w:r>
              <w:t>test_yum(){</w:t>
            </w:r>
          </w:p>
          <w:p w:rsidR="002C4FA6" w:rsidRDefault="002C4FA6" w:rsidP="002C4FA6">
            <w:pPr>
              <w:ind w:left="0"/>
            </w:pPr>
            <w:r>
              <w:t xml:space="preserve">  yum list dhcp &amp;&gt;/dev/null</w:t>
            </w:r>
          </w:p>
          <w:p w:rsidR="002C4FA6" w:rsidRDefault="002C4FA6" w:rsidP="002C4FA6">
            <w:pPr>
              <w:ind w:left="0"/>
            </w:pPr>
            <w:r>
              <w:t xml:space="preserve">  if [ $? -ne 0 ] ;then</w:t>
            </w:r>
          </w:p>
          <w:p w:rsidR="002C4FA6" w:rsidRDefault="002C4FA6" w:rsidP="00D55171">
            <w:pPr>
              <w:ind w:left="0" w:firstLine="240"/>
            </w:pPr>
            <w:r>
              <w:t>echo "there is an error to connect to Yum repository!"</w:t>
            </w:r>
          </w:p>
          <w:p w:rsidR="00D55171" w:rsidRDefault="00D55171" w:rsidP="00D55171">
            <w:pPr>
              <w:ind w:left="0" w:firstLine="240"/>
            </w:pPr>
            <w:r>
              <w:t>exit</w:t>
            </w:r>
          </w:p>
          <w:p w:rsidR="002C4FA6" w:rsidRDefault="002C4FA6" w:rsidP="002C4FA6">
            <w:pPr>
              <w:ind w:left="0"/>
            </w:pPr>
            <w:r>
              <w:t xml:space="preserve">  fi</w:t>
            </w:r>
          </w:p>
          <w:p w:rsidR="002C4FA6" w:rsidRDefault="002C4FA6" w:rsidP="002C4FA6">
            <w:pPr>
              <w:ind w:left="0"/>
            </w:pPr>
            <w:r>
              <w:t xml:space="preserve">  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  <w:r>
              <w:t>#保存原有的配置文件</w:t>
            </w:r>
          </w:p>
          <w:p w:rsidR="002C4FA6" w:rsidRDefault="002C4FA6" w:rsidP="002C4FA6">
            <w:pPr>
              <w:ind w:left="0"/>
            </w:pPr>
            <w:r>
              <w:t>test_conf(){</w:t>
            </w:r>
          </w:p>
          <w:p w:rsidR="002C4FA6" w:rsidRDefault="002C4FA6" w:rsidP="002C4FA6">
            <w:pPr>
              <w:ind w:left="0"/>
            </w:pPr>
            <w:r>
              <w:t xml:space="preserve">  if [ -f /etc/dhcp/dhcpd.conf ] ;then</w:t>
            </w:r>
          </w:p>
          <w:p w:rsidR="002C4FA6" w:rsidRDefault="002C4FA6" w:rsidP="002C4FA6">
            <w:pPr>
              <w:ind w:left="0"/>
            </w:pPr>
            <w:r>
              <w:t xml:space="preserve">    mv -f /etc/dhcp/dhcpd.conf /etc/dhcp/dhcp.conf.save</w:t>
            </w:r>
          </w:p>
          <w:p w:rsidR="002C4FA6" w:rsidRDefault="002C4FA6" w:rsidP="002C4FA6">
            <w:pPr>
              <w:ind w:left="0"/>
            </w:pPr>
            <w:r>
              <w:t xml:space="preserve">  fi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</w:p>
          <w:p w:rsidR="002C4FA6" w:rsidRDefault="002C4FA6" w:rsidP="002C4FA6">
            <w:pPr>
              <w:ind w:left="0"/>
            </w:pPr>
            <w:r>
              <w:t>#创建新的配置文件</w:t>
            </w:r>
          </w:p>
          <w:p w:rsidR="002C4FA6" w:rsidRDefault="002C4FA6" w:rsidP="002C4FA6">
            <w:pPr>
              <w:ind w:left="0"/>
            </w:pPr>
            <w:r>
              <w:t>create_conf(){</w:t>
            </w:r>
          </w:p>
          <w:p w:rsidR="002C4FA6" w:rsidRDefault="002C4FA6" w:rsidP="002C4FA6">
            <w:pPr>
              <w:ind w:left="0"/>
            </w:pPr>
            <w:r>
              <w:t xml:space="preserve">  cat &gt; /etc/dhcp/dhcpd.conf &lt;&lt;EOF</w:t>
            </w:r>
          </w:p>
          <w:p w:rsidR="002C4FA6" w:rsidRDefault="002C4FA6" w:rsidP="002C4FA6">
            <w:pPr>
              <w:ind w:left="0"/>
            </w:pPr>
            <w:r>
              <w:t xml:space="preserve">  #dhcpd.conf</w:t>
            </w:r>
          </w:p>
          <w:p w:rsidR="002C4FA6" w:rsidRDefault="002C4FA6" w:rsidP="002C4FA6">
            <w:pPr>
              <w:ind w:left="0"/>
            </w:pPr>
            <w:r>
              <w:t xml:space="preserve">  default-lease-time 600;</w:t>
            </w:r>
          </w:p>
          <w:p w:rsidR="002C4FA6" w:rsidRDefault="002C4FA6" w:rsidP="002C4FA6">
            <w:pPr>
              <w:ind w:left="0"/>
            </w:pPr>
            <w:r>
              <w:lastRenderedPageBreak/>
              <w:t xml:space="preserve">  max-lease-time 7200;</w:t>
            </w:r>
          </w:p>
          <w:p w:rsidR="002C4FA6" w:rsidRDefault="002C4FA6" w:rsidP="002C4FA6">
            <w:pPr>
              <w:ind w:left="0"/>
            </w:pPr>
            <w:r>
              <w:t xml:space="preserve">  subnet $NET netmask $MASK {</w:t>
            </w:r>
          </w:p>
          <w:p w:rsidR="002C4FA6" w:rsidRDefault="002C4FA6" w:rsidP="002C4FA6">
            <w:pPr>
              <w:ind w:left="0"/>
            </w:pPr>
            <w:r>
              <w:t xml:space="preserve">    range $RANGE;</w:t>
            </w:r>
          </w:p>
          <w:p w:rsidR="002C4FA6" w:rsidRDefault="002C4FA6" w:rsidP="002C4FA6">
            <w:pPr>
              <w:ind w:left="0"/>
            </w:pPr>
            <w:r>
              <w:tab/>
              <w:t>option domain-name $DOMAIN_NAME;</w:t>
            </w:r>
          </w:p>
          <w:p w:rsidR="002C4FA6" w:rsidRDefault="002C4FA6" w:rsidP="002C4FA6">
            <w:pPr>
              <w:ind w:left="0"/>
            </w:pPr>
            <w:r>
              <w:tab/>
              <w:t>option domain-name-servers $DNS;</w:t>
            </w:r>
          </w:p>
          <w:p w:rsidR="002C4FA6" w:rsidRDefault="002C4FA6" w:rsidP="002C4FA6">
            <w:pPr>
              <w:ind w:left="0"/>
            </w:pPr>
            <w:r>
              <w:tab/>
              <w:t>option routers $ROUTER;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  <w:r>
              <w:t xml:space="preserve">  host fileserver{</w:t>
            </w:r>
          </w:p>
          <w:p w:rsidR="002C4FA6" w:rsidRDefault="002C4FA6" w:rsidP="002C4FA6">
            <w:pPr>
              <w:ind w:left="0"/>
            </w:pPr>
            <w:r>
              <w:t xml:space="preserve">    hardware ethernet 00:0C:5D:71:C4:3F;</w:t>
            </w:r>
          </w:p>
          <w:p w:rsidR="002C4FA6" w:rsidRDefault="002C4FA6" w:rsidP="002C4FA6">
            <w:pPr>
              <w:ind w:left="0"/>
            </w:pPr>
            <w:r>
              <w:tab/>
              <w:t xml:space="preserve">fixed-address </w:t>
            </w:r>
            <w:r w:rsidR="00437729">
              <w:t>10.0.2</w:t>
            </w:r>
            <w:r>
              <w:t>.10;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  <w:r>
              <w:t xml:space="preserve">  host printserver{</w:t>
            </w:r>
          </w:p>
          <w:p w:rsidR="002C4FA6" w:rsidRDefault="002C4FA6" w:rsidP="002C4FA6">
            <w:pPr>
              <w:ind w:left="0"/>
            </w:pPr>
            <w:r>
              <w:t xml:space="preserve">    hardware ethernet 00:0C:5D:71:C4:3E;</w:t>
            </w:r>
          </w:p>
          <w:p w:rsidR="002C4FA6" w:rsidRDefault="002C4FA6" w:rsidP="002C4FA6">
            <w:pPr>
              <w:ind w:left="0"/>
            </w:pPr>
            <w:r>
              <w:tab/>
              <w:t xml:space="preserve">fixed-address </w:t>
            </w:r>
            <w:r w:rsidR="00437729">
              <w:t>10.0.2</w:t>
            </w:r>
            <w:r>
              <w:t>.20;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  <w:r>
              <w:t>EOF</w:t>
            </w:r>
          </w:p>
          <w:p w:rsidR="002C4FA6" w:rsidRDefault="002C4FA6" w:rsidP="002C4FA6">
            <w:pPr>
              <w:ind w:left="0"/>
            </w:pPr>
            <w:r>
              <w:t>}</w:t>
            </w:r>
          </w:p>
          <w:p w:rsidR="002C4FA6" w:rsidRDefault="002C4FA6" w:rsidP="002C4FA6">
            <w:pPr>
              <w:ind w:left="0"/>
            </w:pPr>
          </w:p>
          <w:p w:rsidR="002C4FA6" w:rsidRDefault="002C4FA6" w:rsidP="002C4FA6">
            <w:pPr>
              <w:ind w:left="0"/>
            </w:pPr>
            <w:r>
              <w:t>#安装DHCP服务器</w:t>
            </w:r>
          </w:p>
          <w:p w:rsidR="002C4FA6" w:rsidRDefault="002C4FA6" w:rsidP="002C4FA6">
            <w:pPr>
              <w:ind w:left="0"/>
            </w:pPr>
            <w:r>
              <w:t>test_yum</w:t>
            </w:r>
          </w:p>
          <w:p w:rsidR="002C4FA6" w:rsidRDefault="002C4FA6" w:rsidP="002C4FA6">
            <w:pPr>
              <w:ind w:left="0"/>
            </w:pPr>
            <w:r>
              <w:t>yum install dhcp -y &amp;&gt;/dev/null</w:t>
            </w:r>
          </w:p>
          <w:p w:rsidR="002C4FA6" w:rsidRDefault="002C4FA6" w:rsidP="002C4FA6">
            <w:pPr>
              <w:ind w:left="0"/>
            </w:pPr>
            <w:r>
              <w:t>test_conf</w:t>
            </w:r>
          </w:p>
          <w:p w:rsidR="002C4FA6" w:rsidRDefault="002C4FA6" w:rsidP="002C4FA6">
            <w:pPr>
              <w:ind w:left="0"/>
            </w:pPr>
            <w:r>
              <w:t>create_conf</w:t>
            </w:r>
          </w:p>
          <w:p w:rsidR="002C4FA6" w:rsidRDefault="002C4FA6" w:rsidP="002C4FA6">
            <w:pPr>
              <w:ind w:left="0"/>
            </w:pPr>
            <w:r>
              <w:t>service dhcpd start</w:t>
            </w:r>
          </w:p>
          <w:p w:rsidR="002C4FA6" w:rsidRDefault="002C4FA6" w:rsidP="002C4FA6">
            <w:pPr>
              <w:ind w:left="0"/>
            </w:pPr>
          </w:p>
        </w:tc>
      </w:tr>
    </w:tbl>
    <w:p w:rsidR="002C4FA6" w:rsidRPr="002C4FA6" w:rsidRDefault="002C4FA6" w:rsidP="002C4FA6">
      <w:pPr>
        <w:ind w:left="0"/>
      </w:pPr>
    </w:p>
    <w:sectPr w:rsidR="002C4FA6" w:rsidRPr="002C4FA6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7F0" w:rsidRDefault="003657F0" w:rsidP="00710F24">
      <w:pPr>
        <w:spacing w:after="0"/>
      </w:pPr>
      <w:r>
        <w:separator/>
      </w:r>
    </w:p>
  </w:endnote>
  <w:endnote w:type="continuationSeparator" w:id="1">
    <w:p w:rsidR="003657F0" w:rsidRDefault="003657F0" w:rsidP="00710F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04114"/>
      <w:docPartObj>
        <w:docPartGallery w:val="Page Numbers (Bottom of Page)"/>
        <w:docPartUnique/>
      </w:docPartObj>
    </w:sdtPr>
    <w:sdtContent>
      <w:p w:rsidR="00710F24" w:rsidRDefault="00274B92">
        <w:pPr>
          <w:pStyle w:val="Footer"/>
          <w:jc w:val="right"/>
        </w:pPr>
        <w:fldSimple w:instr=" PAGE   \* MERGEFORMAT ">
          <w:r w:rsidR="00EC1D36">
            <w:rPr>
              <w:noProof/>
            </w:rPr>
            <w:t>2</w:t>
          </w:r>
        </w:fldSimple>
      </w:p>
    </w:sdtContent>
  </w:sdt>
  <w:p w:rsidR="00710F24" w:rsidRDefault="00710F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7F0" w:rsidRDefault="003657F0" w:rsidP="00710F24">
      <w:pPr>
        <w:spacing w:after="0"/>
      </w:pPr>
      <w:r>
        <w:separator/>
      </w:r>
    </w:p>
  </w:footnote>
  <w:footnote w:type="continuationSeparator" w:id="1">
    <w:p w:rsidR="003657F0" w:rsidRDefault="003657F0" w:rsidP="00710F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374"/>
    <w:multiLevelType w:val="hybridMultilevel"/>
    <w:tmpl w:val="62389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309A8"/>
    <w:multiLevelType w:val="hybridMultilevel"/>
    <w:tmpl w:val="47A851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0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687E"/>
    <w:rsid w:val="000726AC"/>
    <w:rsid w:val="00090267"/>
    <w:rsid w:val="000D03B1"/>
    <w:rsid w:val="00105E7E"/>
    <w:rsid w:val="00154896"/>
    <w:rsid w:val="00202473"/>
    <w:rsid w:val="00215C42"/>
    <w:rsid w:val="00217610"/>
    <w:rsid w:val="00274660"/>
    <w:rsid w:val="00274B92"/>
    <w:rsid w:val="002C4FA6"/>
    <w:rsid w:val="00306E55"/>
    <w:rsid w:val="00321634"/>
    <w:rsid w:val="003238B3"/>
    <w:rsid w:val="003657F0"/>
    <w:rsid w:val="00387511"/>
    <w:rsid w:val="00391597"/>
    <w:rsid w:val="003C7BE7"/>
    <w:rsid w:val="003D47B5"/>
    <w:rsid w:val="0041063B"/>
    <w:rsid w:val="004144A5"/>
    <w:rsid w:val="00437729"/>
    <w:rsid w:val="004756FF"/>
    <w:rsid w:val="00550B2D"/>
    <w:rsid w:val="00562410"/>
    <w:rsid w:val="005727B5"/>
    <w:rsid w:val="00600158"/>
    <w:rsid w:val="006107F2"/>
    <w:rsid w:val="00636ACF"/>
    <w:rsid w:val="0070388E"/>
    <w:rsid w:val="00710F24"/>
    <w:rsid w:val="0073687E"/>
    <w:rsid w:val="00751610"/>
    <w:rsid w:val="007769EC"/>
    <w:rsid w:val="0079156C"/>
    <w:rsid w:val="008203A4"/>
    <w:rsid w:val="008261CD"/>
    <w:rsid w:val="00853CDA"/>
    <w:rsid w:val="00857CEE"/>
    <w:rsid w:val="008877E9"/>
    <w:rsid w:val="008B5ACA"/>
    <w:rsid w:val="008C5117"/>
    <w:rsid w:val="00904415"/>
    <w:rsid w:val="00932D69"/>
    <w:rsid w:val="0099619D"/>
    <w:rsid w:val="009C1AA6"/>
    <w:rsid w:val="009D5000"/>
    <w:rsid w:val="00A31EBE"/>
    <w:rsid w:val="00AE2970"/>
    <w:rsid w:val="00B9442D"/>
    <w:rsid w:val="00BA463F"/>
    <w:rsid w:val="00BC1C55"/>
    <w:rsid w:val="00BD608C"/>
    <w:rsid w:val="00C03A83"/>
    <w:rsid w:val="00C465EE"/>
    <w:rsid w:val="00CA3600"/>
    <w:rsid w:val="00CD2B52"/>
    <w:rsid w:val="00D24EDE"/>
    <w:rsid w:val="00D275B3"/>
    <w:rsid w:val="00D37903"/>
    <w:rsid w:val="00D55171"/>
    <w:rsid w:val="00D80E2B"/>
    <w:rsid w:val="00D90CA1"/>
    <w:rsid w:val="00DB38E4"/>
    <w:rsid w:val="00DB6FA6"/>
    <w:rsid w:val="00DC5F1C"/>
    <w:rsid w:val="00DD02CC"/>
    <w:rsid w:val="00DE6E85"/>
    <w:rsid w:val="00E855E1"/>
    <w:rsid w:val="00E92043"/>
    <w:rsid w:val="00EC1D36"/>
    <w:rsid w:val="00ED42FF"/>
    <w:rsid w:val="00EF0459"/>
    <w:rsid w:val="00EF3DCE"/>
    <w:rsid w:val="00EF4058"/>
    <w:rsid w:val="00F0120A"/>
    <w:rsid w:val="00F37F94"/>
    <w:rsid w:val="00F906AD"/>
    <w:rsid w:val="00FC2B81"/>
    <w:rsid w:val="00FE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2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02C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10F2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F2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10F2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0F24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79156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15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1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195</TotalTime>
  <Pages>10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413</cp:revision>
  <dcterms:created xsi:type="dcterms:W3CDTF">2015-09-08T07:06:00Z</dcterms:created>
  <dcterms:modified xsi:type="dcterms:W3CDTF">2016-03-08T04:29:00Z</dcterms:modified>
</cp:coreProperties>
</file>