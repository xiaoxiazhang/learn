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DC226F" w:rsidP="00647EFC">
      <w:pPr>
        <w:pStyle w:val="Title"/>
      </w:pPr>
      <w:r>
        <w:t>p</w:t>
      </w:r>
      <w:r w:rsidR="00647EFC" w:rsidRPr="00647EFC">
        <w:t xml:space="preserve">ython </w:t>
      </w:r>
      <w:r w:rsidR="00647EFC" w:rsidRPr="00647EFC">
        <w:t>基础语法</w:t>
      </w:r>
    </w:p>
    <w:p w:rsidR="00D73494" w:rsidRPr="00D73494" w:rsidRDefault="00D73494" w:rsidP="00D73494">
      <w:pPr>
        <w:ind w:firstLine="360"/>
        <w:rPr>
          <w:rFonts w:ascii="Helvetica" w:hAnsi="Helvetica" w:cs="Helvetica"/>
        </w:rPr>
      </w:pPr>
      <w:r>
        <w:rPr>
          <w:rFonts w:hint="eastAsia"/>
        </w:rPr>
        <w:t>python文件的扩展名使用的是.py。windows环境中可以设置环境变量，在dos中执行相应的命令。一般情况下，.py文件能够被自动关联到python解释器。</w:t>
      </w:r>
      <w:r>
        <w:t>L</w:t>
      </w:r>
      <w:r>
        <w:rPr>
          <w:rFonts w:hint="eastAsia"/>
        </w:rPr>
        <w:t>inux系统环境中，可以通过chmod命令赋予文件的执行权限，然后再脚本中指定#!解释器。也可以直接使用python解释器来执行文件。我们可以使用IDLE来调试程序。</w:t>
      </w:r>
    </w:p>
    <w:p w:rsidR="00D73494" w:rsidRDefault="00D73494" w:rsidP="00D73494">
      <w:r>
        <w:rPr>
          <w:rFonts w:ascii="Helvetica" w:hAnsi="Helvetica" w:cs="Helvetica"/>
        </w:rPr>
        <w:t>Python</w:t>
      </w:r>
      <w:r>
        <w:rPr>
          <w:rFonts w:hint="eastAsia"/>
        </w:rPr>
        <w:t>中默认的编码格式是</w:t>
      </w:r>
      <w:r>
        <w:rPr>
          <w:rFonts w:ascii="Helvetica" w:hAnsi="Helvetica" w:cs="Helvetica"/>
        </w:rPr>
        <w:t xml:space="preserve"> ASCII </w:t>
      </w:r>
      <w:r>
        <w:rPr>
          <w:rFonts w:hint="eastAsia"/>
        </w:rPr>
        <w:t>格式，在没修改编码格式时无法正确打印汉字，所以在读取中文时会报错。解决方法为只要在文件开头加入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73494" w:rsidTr="00D73494">
        <w:tc>
          <w:tcPr>
            <w:tcW w:w="8388" w:type="dxa"/>
          </w:tcPr>
          <w:p w:rsidR="00D73494" w:rsidRDefault="00D73494" w:rsidP="00D73494">
            <w:pPr>
              <w:ind w:left="0"/>
              <w:rPr>
                <w:rStyle w:val="apple-converted-space"/>
              </w:rPr>
            </w:pPr>
            <w:r w:rsidRPr="00D73494">
              <w:t># -*- coding: UTF-8 -*- </w:t>
            </w:r>
            <w:r w:rsidRPr="00D73494">
              <w:rPr>
                <w:rFonts w:hint="eastAsia"/>
              </w:rPr>
              <w:t>或者</w:t>
            </w:r>
            <w:r w:rsidRPr="00D73494">
              <w:t> #coding=utf-8</w:t>
            </w:r>
          </w:p>
        </w:tc>
      </w:tr>
    </w:tbl>
    <w:p w:rsidR="00975F77" w:rsidRPr="00D73494" w:rsidRDefault="00D73494" w:rsidP="008359F8">
      <w:pPr>
        <w:ind w:firstLine="60"/>
      </w:pPr>
      <w:r w:rsidRPr="00D73494">
        <w:rPr>
          <w:rFonts w:hint="eastAsia"/>
          <w:color w:val="FF0000"/>
        </w:rPr>
        <w:t>注意</w:t>
      </w:r>
      <w:r w:rsidRPr="00D73494">
        <w:rPr>
          <w:rFonts w:hint="eastAsia"/>
        </w:rPr>
        <w:t>：</w:t>
      </w:r>
      <w:r w:rsidRPr="00D73494">
        <w:t>Python3.X 源码文件默认使用utf-8编码，所以可以正常解析中文，无需指定 UTF-8 编码。</w:t>
      </w:r>
      <w:r>
        <w:t>P</w:t>
      </w:r>
      <w:r>
        <w:rPr>
          <w:rFonts w:hint="eastAsia"/>
        </w:rPr>
        <w:t>ython关键要素：数据类型，对象引用，组合数据类型，操作符，控制流语句，算数操作符，输入</w:t>
      </w:r>
      <w:r>
        <w:t>/输出</w:t>
      </w:r>
      <w:r>
        <w:rPr>
          <w:rFonts w:hint="eastAsia"/>
        </w:rPr>
        <w:t>，函数的创建和调用。</w:t>
      </w:r>
    </w:p>
    <w:p w:rsidR="00647EFC" w:rsidRDefault="00901EBD" w:rsidP="00960F9F">
      <w:pPr>
        <w:pStyle w:val="Heading1"/>
      </w:pPr>
      <w:r w:rsidRPr="00901EBD">
        <w:t xml:space="preserve">Python </w:t>
      </w:r>
      <w:r w:rsidRPr="00901EBD">
        <w:t>标识符</w:t>
      </w:r>
      <w:r w:rsidR="008B788F">
        <w:rPr>
          <w:rFonts w:hint="eastAsia"/>
        </w:rPr>
        <w:t>和关键字</w:t>
      </w:r>
    </w:p>
    <w:p w:rsidR="00960F9F" w:rsidRPr="00960F9F" w:rsidRDefault="00960F9F" w:rsidP="00960F9F"/>
    <w:p w:rsidR="00AC079B" w:rsidRPr="00AC079B" w:rsidRDefault="00AC079B" w:rsidP="00AC079B"/>
    <w:p w:rsidR="00AC079B" w:rsidRPr="00AC079B" w:rsidRDefault="00AC079B" w:rsidP="00AC079B">
      <w:pPr>
        <w:pStyle w:val="Heading1"/>
      </w:pPr>
      <w:r>
        <w:t>P</w:t>
      </w:r>
      <w:r>
        <w:rPr>
          <w:rFonts w:hint="eastAsia"/>
        </w:rPr>
        <w:t>ython</w:t>
      </w:r>
      <w:r w:rsidR="007F581C">
        <w:rPr>
          <w:rFonts w:hint="eastAsia"/>
        </w:rPr>
        <w:t>变量</w:t>
      </w:r>
    </w:p>
    <w:p w:rsidR="00EC2FB3" w:rsidRDefault="00EC2FB3" w:rsidP="003B7A4E">
      <w:pPr>
        <w:ind w:firstLine="360"/>
        <w:rPr>
          <w:rFonts w:ascii="Helvetica" w:hAnsi="Helvetica" w:cs="Helvetica"/>
        </w:rPr>
      </w:pPr>
      <w:r>
        <w:rPr>
          <w:rFonts w:hint="eastAsia"/>
        </w:rPr>
        <w:t>变量存储在内存中的值。这就意味着在创建变量时会在内存中开辟一个空间。</w:t>
      </w:r>
    </w:p>
    <w:p w:rsidR="00EC2FB3" w:rsidRDefault="00EC2FB3" w:rsidP="00EC2FB3">
      <w:pPr>
        <w:rPr>
          <w:rFonts w:hint="eastAsia"/>
        </w:rPr>
      </w:pPr>
      <w:r>
        <w:rPr>
          <w:rFonts w:hint="eastAsia"/>
        </w:rPr>
        <w:t>基于变量的数据类型，解释器会分配指定内存，并决定什么数据可以被存储在内存中。因此，变量可以指定不同的数据类型，这些变量可以存储整数，小数或字符。</w:t>
      </w:r>
    </w:p>
    <w:p w:rsidR="001A7638" w:rsidRDefault="001A7638" w:rsidP="00EC2FB3">
      <w:pPr>
        <w:rPr>
          <w:rFonts w:hint="eastAsia"/>
        </w:rPr>
      </w:pPr>
    </w:p>
    <w:p w:rsidR="001A7638" w:rsidRPr="001A7638" w:rsidRDefault="001A7638" w:rsidP="001A7638">
      <w:pPr>
        <w:pStyle w:val="Heading1"/>
        <w:rPr>
          <w:rFonts w:ascii="Helvetica" w:hAnsi="Helvetica" w:cs="Helvetic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运算符</w:t>
      </w:r>
    </w:p>
    <w:p w:rsidR="003F1780" w:rsidRPr="003F1780" w:rsidRDefault="003F1780" w:rsidP="003F1780"/>
    <w:p w:rsidR="00401F11" w:rsidRDefault="00401F11" w:rsidP="00401F11"/>
    <w:p w:rsidR="00B550DC" w:rsidRPr="00401F11" w:rsidRDefault="00B550DC" w:rsidP="00401F11"/>
    <w:p w:rsidR="00901EBD" w:rsidRPr="00901EBD" w:rsidRDefault="00901EBD" w:rsidP="00901EBD"/>
    <w:sectPr w:rsidR="00901EBD" w:rsidRPr="00901EBD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B73" w:rsidRDefault="004F1B73" w:rsidP="00FD274C">
      <w:pPr>
        <w:spacing w:after="0"/>
      </w:pPr>
      <w:r>
        <w:separator/>
      </w:r>
    </w:p>
  </w:endnote>
  <w:endnote w:type="continuationSeparator" w:id="1">
    <w:p w:rsidR="004F1B73" w:rsidRDefault="004F1B73" w:rsidP="00FD274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1073823"/>
      <w:docPartObj>
        <w:docPartGallery w:val="Page Numbers (Bottom of Page)"/>
        <w:docPartUnique/>
      </w:docPartObj>
    </w:sdtPr>
    <w:sdtContent>
      <w:p w:rsidR="00FD274C" w:rsidRDefault="002B2E1A">
        <w:pPr>
          <w:pStyle w:val="Footer"/>
          <w:jc w:val="right"/>
        </w:pPr>
        <w:fldSimple w:instr=" PAGE   \* MERGEFORMAT ">
          <w:r w:rsidR="002A5879">
            <w:rPr>
              <w:noProof/>
            </w:rPr>
            <w:t>1</w:t>
          </w:r>
        </w:fldSimple>
      </w:p>
    </w:sdtContent>
  </w:sdt>
  <w:p w:rsidR="00FD274C" w:rsidRDefault="00FD27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B73" w:rsidRDefault="004F1B73" w:rsidP="00FD274C">
      <w:pPr>
        <w:spacing w:after="0"/>
      </w:pPr>
      <w:r>
        <w:separator/>
      </w:r>
    </w:p>
  </w:footnote>
  <w:footnote w:type="continuationSeparator" w:id="1">
    <w:p w:rsidR="004F1B73" w:rsidRDefault="004F1B73" w:rsidP="00FD274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47EFC"/>
    <w:rsid w:val="0006307F"/>
    <w:rsid w:val="00092DE6"/>
    <w:rsid w:val="001A7638"/>
    <w:rsid w:val="002950E4"/>
    <w:rsid w:val="002A5879"/>
    <w:rsid w:val="002B2E1A"/>
    <w:rsid w:val="003B7A4E"/>
    <w:rsid w:val="003F1780"/>
    <w:rsid w:val="00401F11"/>
    <w:rsid w:val="0046115F"/>
    <w:rsid w:val="004F1B73"/>
    <w:rsid w:val="00543D0E"/>
    <w:rsid w:val="00562410"/>
    <w:rsid w:val="00647EFC"/>
    <w:rsid w:val="007F581C"/>
    <w:rsid w:val="008261CD"/>
    <w:rsid w:val="008359F8"/>
    <w:rsid w:val="008B5ACA"/>
    <w:rsid w:val="008B6067"/>
    <w:rsid w:val="008B788F"/>
    <w:rsid w:val="008C5117"/>
    <w:rsid w:val="008C6C5E"/>
    <w:rsid w:val="00901EBD"/>
    <w:rsid w:val="00904415"/>
    <w:rsid w:val="00960F9F"/>
    <w:rsid w:val="00975F77"/>
    <w:rsid w:val="0099619D"/>
    <w:rsid w:val="009D5000"/>
    <w:rsid w:val="00AC079B"/>
    <w:rsid w:val="00B550DC"/>
    <w:rsid w:val="00C03A83"/>
    <w:rsid w:val="00C950D5"/>
    <w:rsid w:val="00D24EDE"/>
    <w:rsid w:val="00D73494"/>
    <w:rsid w:val="00D80E2B"/>
    <w:rsid w:val="00DB6FA6"/>
    <w:rsid w:val="00DC226F"/>
    <w:rsid w:val="00DC5EA5"/>
    <w:rsid w:val="00DE6E85"/>
    <w:rsid w:val="00E73CE8"/>
    <w:rsid w:val="00EC2FB3"/>
    <w:rsid w:val="00EF3DCE"/>
    <w:rsid w:val="00F37F94"/>
    <w:rsid w:val="00F906AD"/>
    <w:rsid w:val="00FD2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274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274C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FD274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D274C"/>
    <w:rPr>
      <w:rFonts w:ascii="微软雅黑" w:hAnsi="微软雅黑"/>
      <w:sz w:val="24"/>
    </w:rPr>
  </w:style>
  <w:style w:type="character" w:styleId="Strong">
    <w:name w:val="Strong"/>
    <w:basedOn w:val="DefaultParagraphFont"/>
    <w:uiPriority w:val="22"/>
    <w:qFormat/>
    <w:rsid w:val="00D73494"/>
    <w:rPr>
      <w:b/>
      <w:bCs/>
    </w:rPr>
  </w:style>
  <w:style w:type="character" w:customStyle="1" w:styleId="apple-converted-space">
    <w:name w:val="apple-converted-space"/>
    <w:basedOn w:val="DefaultParagraphFont"/>
    <w:rsid w:val="00D73494"/>
  </w:style>
  <w:style w:type="table" w:styleId="TableGrid">
    <w:name w:val="Table Grid"/>
    <w:basedOn w:val="TableNormal"/>
    <w:uiPriority w:val="59"/>
    <w:rsid w:val="00D7349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C2FB3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python&#32534;&#31243;&#35821;&#35328;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1594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29</cp:revision>
  <dcterms:created xsi:type="dcterms:W3CDTF">2016-02-29T10:46:00Z</dcterms:created>
  <dcterms:modified xsi:type="dcterms:W3CDTF">2016-03-21T08:23:00Z</dcterms:modified>
</cp:coreProperties>
</file>