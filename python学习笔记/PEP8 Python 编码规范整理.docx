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6E" w:rsidRDefault="00606E6E" w:rsidP="00606E6E">
      <w:pPr>
        <w:pStyle w:val="Title"/>
      </w:pPr>
      <w:r>
        <w:t xml:space="preserve">PEP8 Python </w:t>
      </w:r>
      <w:r>
        <w:t>编码规范整理</w:t>
      </w:r>
    </w:p>
    <w:p w:rsidR="00606E6E" w:rsidRDefault="00606E6E" w:rsidP="00606E6E">
      <w:pPr>
        <w:pStyle w:val="Heading1"/>
      </w:pPr>
      <w:r>
        <w:t>代码编排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06E6E" w:rsidTr="00606E6E">
        <w:tc>
          <w:tcPr>
            <w:tcW w:w="8388" w:type="dxa"/>
          </w:tcPr>
          <w:p w:rsidR="00606E6E" w:rsidRPr="00D16B91" w:rsidRDefault="00606E6E" w:rsidP="00D16B91">
            <w:pPr>
              <w:pStyle w:val="ListParagraph"/>
              <w:numPr>
                <w:ilvl w:val="0"/>
                <w:numId w:val="17"/>
              </w:numPr>
            </w:pPr>
            <w:r w:rsidRPr="00D16B91">
              <w:t>缩进。4个空格的缩进（编辑器都可以完成此功能），不使用Tap，更不能混合使用Tap和空格。</w:t>
            </w:r>
          </w:p>
          <w:p w:rsidR="00606E6E" w:rsidRPr="00D16B91" w:rsidRDefault="00606E6E" w:rsidP="00D16B91">
            <w:pPr>
              <w:pStyle w:val="ListParagraph"/>
              <w:numPr>
                <w:ilvl w:val="0"/>
                <w:numId w:val="17"/>
              </w:numPr>
            </w:pPr>
            <w:r w:rsidRPr="00D16B91">
              <w:t>每行最大长度79，换行可以使用反斜杠，最好使用圆括号。换行点要在操作符的后边敲回车。</w:t>
            </w:r>
          </w:p>
          <w:p w:rsidR="00606E6E" w:rsidRPr="00D16B91" w:rsidRDefault="00606E6E" w:rsidP="00D16B91">
            <w:pPr>
              <w:pStyle w:val="ListParagraph"/>
              <w:numPr>
                <w:ilvl w:val="0"/>
                <w:numId w:val="17"/>
              </w:numPr>
            </w:pPr>
            <w:r w:rsidRPr="00D16B91">
              <w:t>类和top-level函数定义之间空两行；类中的方法定义之间空一行；函数内逻辑无关段落之间空一行；其他地方尽量不要再空行。</w:t>
            </w:r>
          </w:p>
          <w:p w:rsidR="00606E6E" w:rsidRDefault="00606E6E" w:rsidP="00606E6E">
            <w:pPr>
              <w:ind w:left="0"/>
            </w:pPr>
          </w:p>
        </w:tc>
      </w:tr>
    </w:tbl>
    <w:p w:rsidR="00606E6E" w:rsidRDefault="00606E6E" w:rsidP="00D16B91">
      <w:pPr>
        <w:ind w:left="0"/>
      </w:pPr>
    </w:p>
    <w:p w:rsidR="00606E6E" w:rsidRDefault="00606E6E" w:rsidP="00D16B91">
      <w:pPr>
        <w:pStyle w:val="Heading1"/>
      </w:pPr>
      <w:r>
        <w:t>文档编排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16B91" w:rsidTr="00D16B91">
        <w:tc>
          <w:tcPr>
            <w:tcW w:w="8388" w:type="dxa"/>
          </w:tcPr>
          <w:p w:rsidR="00D16B91" w:rsidRPr="00D16B91" w:rsidRDefault="00D16B91" w:rsidP="00D16B91">
            <w:pPr>
              <w:pStyle w:val="ListParagraph"/>
              <w:numPr>
                <w:ilvl w:val="0"/>
                <w:numId w:val="18"/>
              </w:numPr>
            </w:pPr>
            <w:r w:rsidRPr="00D16B91">
              <w:t>模块内容的顺序：模块说明和docstring—import—globals&amp;constants—其他定义。其中import部分，</w:t>
            </w:r>
            <w:r w:rsidRPr="00D16B91">
              <w:rPr>
                <w:color w:val="FF0000"/>
              </w:rPr>
              <w:t>又按标准、三方和自己编</w:t>
            </w:r>
            <w:r w:rsidRPr="00D16B91">
              <w:t>写顺序依次排放，之间空一行。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8"/>
              </w:numPr>
            </w:pPr>
            <w:r w:rsidRPr="00D16B91">
              <w:t>不要在一句import中多个库，比如import os, sys不推荐。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8"/>
              </w:numPr>
            </w:pPr>
            <w:r w:rsidRPr="00D16B91">
              <w:t>如果采用from XX import XX引用库，可以省略‘module.’，都是可能出现命名冲突，这时就要采用import XX。</w:t>
            </w:r>
          </w:p>
        </w:tc>
      </w:tr>
    </w:tbl>
    <w:p w:rsidR="00606E6E" w:rsidRDefault="00606E6E" w:rsidP="00D16B91">
      <w:pPr>
        <w:ind w:left="0"/>
      </w:pPr>
    </w:p>
    <w:p w:rsidR="00D16B91" w:rsidRPr="00D16B91" w:rsidRDefault="00606E6E" w:rsidP="00D16B91">
      <w:pPr>
        <w:pStyle w:val="Heading1"/>
      </w:pPr>
      <w:r>
        <w:t>空格的使用</w:t>
      </w:r>
    </w:p>
    <w:p w:rsidR="00606E6E" w:rsidRDefault="00D16B91" w:rsidP="00606E6E">
      <w:r>
        <w:t>#</w:t>
      </w:r>
      <w:r w:rsidR="00606E6E">
        <w:rPr>
          <w:rFonts w:hint="eastAsia"/>
        </w:rPr>
        <w:t>总体原则，避免不必要的空格。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16B91" w:rsidTr="00D16B91">
        <w:tc>
          <w:tcPr>
            <w:tcW w:w="8388" w:type="dxa"/>
          </w:tcPr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各种右括号前不要加空格。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逗号、冒号、分号前不要加空格。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函数的左括号前不要加空格。如</w:t>
            </w:r>
            <w:r w:rsidRPr="00D16B91">
              <w:t>Func(1)。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序列的左括号前不要加空格。如</w:t>
            </w:r>
            <w:r w:rsidRPr="00D16B91">
              <w:t>list[2]。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操作符左右各加一个空格，不要为了对齐增加空格。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函数默认参数使用的赋值符左右省略空格。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rPr>
                <w:rFonts w:hint="eastAsia"/>
              </w:rPr>
              <w:t>不要将多句语句写在同一行，尽管使用‘；’允许。</w:t>
            </w:r>
          </w:p>
          <w:p w:rsidR="00D16B91" w:rsidRPr="00D16B91" w:rsidRDefault="00D16B91" w:rsidP="00D16B91">
            <w:pPr>
              <w:pStyle w:val="ListParagraph"/>
              <w:numPr>
                <w:ilvl w:val="0"/>
                <w:numId w:val="19"/>
              </w:numPr>
            </w:pPr>
            <w:r w:rsidRPr="00D16B91">
              <w:t>if/for/while语句中，即使执行语句只有一句，也必须另起一行。</w:t>
            </w:r>
          </w:p>
        </w:tc>
      </w:tr>
    </w:tbl>
    <w:p w:rsidR="00606E6E" w:rsidRDefault="00606E6E" w:rsidP="00D16B91">
      <w:pPr>
        <w:pStyle w:val="Heading1"/>
      </w:pPr>
      <w:r>
        <w:lastRenderedPageBreak/>
        <w:t>注释</w:t>
      </w:r>
    </w:p>
    <w:p w:rsidR="00606E6E" w:rsidRDefault="00606E6E" w:rsidP="00D16B91">
      <w:r>
        <w:rPr>
          <w:rFonts w:hint="eastAsia"/>
        </w:rPr>
        <w:t>总体原则，错误的注释不如没有注释。所以当一段代码发生变化时，第一件事就是要修改注释！注释必须使用英文，最好是完整的句子，首字母大写，句后要有结束符，结束符后跟两个空格，开始下一句。如果是短语，可以省略结束符。</w:t>
      </w:r>
    </w:p>
    <w:p w:rsidR="00606E6E" w:rsidRDefault="00606E6E" w:rsidP="00D16B91">
      <w:pPr>
        <w:pStyle w:val="ListParagraph"/>
        <w:numPr>
          <w:ilvl w:val="0"/>
          <w:numId w:val="20"/>
        </w:numPr>
      </w:pPr>
      <w:r>
        <w:t>块注释，在一段代码前增加的注释。在‘#’后加一空格。段落之间以只有‘#’的行间隔。比如：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16B91" w:rsidTr="00D16B91">
        <w:tc>
          <w:tcPr>
            <w:tcW w:w="8388" w:type="dxa"/>
          </w:tcPr>
          <w:p w:rsidR="00D16B91" w:rsidRDefault="00D16B91" w:rsidP="00D16B91">
            <w:pPr>
              <w:ind w:left="0"/>
            </w:pPr>
            <w:r>
              <w:t># Description : Module config.</w:t>
            </w:r>
          </w:p>
          <w:p w:rsidR="00D16B91" w:rsidRDefault="00D16B91" w:rsidP="00D16B91">
            <w:pPr>
              <w:ind w:left="0"/>
            </w:pPr>
            <w:r>
              <w:t xml:space="preserve"># </w:t>
            </w:r>
          </w:p>
          <w:p w:rsidR="00D16B91" w:rsidRDefault="00D16B91" w:rsidP="00D16B91">
            <w:pPr>
              <w:ind w:left="0"/>
            </w:pPr>
            <w:r>
              <w:t># Input : None</w:t>
            </w:r>
          </w:p>
          <w:p w:rsidR="00D16B91" w:rsidRDefault="00D16B91" w:rsidP="00D16B91">
            <w:pPr>
              <w:ind w:left="0"/>
            </w:pPr>
            <w:r>
              <w:t>#</w:t>
            </w:r>
          </w:p>
          <w:p w:rsidR="00D16B91" w:rsidRDefault="00D16B91" w:rsidP="00D16B91">
            <w:pPr>
              <w:ind w:left="0"/>
            </w:pPr>
            <w:r>
              <w:t># Output : None</w:t>
            </w:r>
          </w:p>
          <w:p w:rsidR="00D16B91" w:rsidRDefault="00D16B91" w:rsidP="00606E6E">
            <w:pPr>
              <w:ind w:left="0"/>
            </w:pPr>
          </w:p>
        </w:tc>
      </w:tr>
    </w:tbl>
    <w:p w:rsidR="00606E6E" w:rsidRDefault="00606E6E" w:rsidP="00606E6E"/>
    <w:p w:rsidR="00606E6E" w:rsidRDefault="00606E6E" w:rsidP="00D16B91">
      <w:pPr>
        <w:pStyle w:val="ListParagraph"/>
        <w:numPr>
          <w:ilvl w:val="0"/>
          <w:numId w:val="20"/>
        </w:numPr>
      </w:pPr>
      <w:r>
        <w:t xml:space="preserve"> 行注释，在一句代码后加注释。比如：x = x + 1 # Increment x</w:t>
      </w:r>
    </w:p>
    <w:p w:rsidR="00606E6E" w:rsidRDefault="00606E6E" w:rsidP="00606E6E">
      <w:r>
        <w:rPr>
          <w:rFonts w:hint="eastAsia"/>
        </w:rPr>
        <w:t>但是这种方式尽量少使用。</w:t>
      </w:r>
    </w:p>
    <w:p w:rsidR="00D16B91" w:rsidRDefault="00D16B91" w:rsidP="00606E6E"/>
    <w:p w:rsidR="00606E6E" w:rsidRDefault="00606E6E" w:rsidP="00D16B91">
      <w:pPr>
        <w:pStyle w:val="ListParagraph"/>
        <w:numPr>
          <w:ilvl w:val="0"/>
          <w:numId w:val="20"/>
        </w:numPr>
      </w:pPr>
      <w:r>
        <w:t>避免无谓的注释。</w:t>
      </w:r>
    </w:p>
    <w:p w:rsidR="00606E6E" w:rsidRDefault="00606E6E" w:rsidP="00606E6E"/>
    <w:p w:rsidR="00D16B91" w:rsidRPr="00D16B91" w:rsidRDefault="00606E6E" w:rsidP="005472BD">
      <w:pPr>
        <w:pStyle w:val="Heading1"/>
      </w:pPr>
      <w:r>
        <w:t>文档描述</w:t>
      </w:r>
    </w:p>
    <w:p w:rsidR="00606E6E" w:rsidRDefault="00606E6E" w:rsidP="005472BD">
      <w:pPr>
        <w:pStyle w:val="ListParagraph"/>
        <w:numPr>
          <w:ilvl w:val="0"/>
          <w:numId w:val="22"/>
        </w:numPr>
      </w:pPr>
      <w:r>
        <w:t>为所有的共有模块、函数、类、方法写docstrings；非共有的没有必要，但是可以写注释（在def的下一行）。</w:t>
      </w:r>
    </w:p>
    <w:p w:rsidR="00606E6E" w:rsidRDefault="00606E6E" w:rsidP="005472BD">
      <w:pPr>
        <w:pStyle w:val="ListParagraph"/>
        <w:numPr>
          <w:ilvl w:val="0"/>
          <w:numId w:val="22"/>
        </w:numPr>
      </w:pPr>
      <w:r>
        <w:t>如果docstring要换行，参考如下例子,详见PEP 257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472BD" w:rsidTr="005472BD">
        <w:tc>
          <w:tcPr>
            <w:tcW w:w="8388" w:type="dxa"/>
          </w:tcPr>
          <w:p w:rsidR="005472BD" w:rsidRDefault="005472BD" w:rsidP="005472BD">
            <w:pPr>
              <w:ind w:left="0"/>
            </w:pPr>
            <w:r>
              <w:t>"""Return a foobang</w:t>
            </w:r>
          </w:p>
          <w:p w:rsidR="005472BD" w:rsidRDefault="005472BD" w:rsidP="005472BD">
            <w:pPr>
              <w:ind w:left="0"/>
            </w:pPr>
          </w:p>
          <w:p w:rsidR="005472BD" w:rsidRDefault="005472BD" w:rsidP="005472BD">
            <w:pPr>
              <w:ind w:left="0"/>
            </w:pPr>
            <w:r>
              <w:t>Optional plotz says to frobnicate the bizbaz first.</w:t>
            </w:r>
          </w:p>
          <w:p w:rsidR="005472BD" w:rsidRDefault="005472BD" w:rsidP="005472BD"/>
          <w:p w:rsidR="005472BD" w:rsidRDefault="005472BD" w:rsidP="005472BD">
            <w:pPr>
              <w:ind w:left="0"/>
            </w:pPr>
            <w:r>
              <w:t>"""</w:t>
            </w:r>
          </w:p>
        </w:tc>
      </w:tr>
    </w:tbl>
    <w:p w:rsidR="005472BD" w:rsidRDefault="005472BD" w:rsidP="00D4482D">
      <w:pPr>
        <w:ind w:left="0"/>
      </w:pPr>
    </w:p>
    <w:p w:rsidR="00606E6E" w:rsidRDefault="00606E6E" w:rsidP="00D4482D">
      <w:pPr>
        <w:pStyle w:val="Heading1"/>
      </w:pPr>
      <w:r>
        <w:lastRenderedPageBreak/>
        <w:t>命名规范</w:t>
      </w:r>
    </w:p>
    <w:p w:rsidR="00606E6E" w:rsidRDefault="00D4482D" w:rsidP="00606E6E">
      <w:r>
        <w:t>#</w:t>
      </w:r>
      <w:r w:rsidR="00606E6E">
        <w:rPr>
          <w:rFonts w:hint="eastAsia"/>
        </w:rPr>
        <w:t>总体原则，新编代码必须按下面命名风格进行，现有库的编码尽量保持风格。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83344" w:rsidTr="00583344">
        <w:tc>
          <w:tcPr>
            <w:tcW w:w="8388" w:type="dxa"/>
          </w:tcPr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尽量单独使用小写字母‘</w:t>
            </w:r>
            <w:r w:rsidRPr="00583344">
              <w:t>l’，大写字母‘O’等容易混淆的字母。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模块命名尽量短小，使用全部小写的方式，可以使用下划线。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包命名尽量短小，使用全部小写的方式，不可以使用下划线。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类的命名使用</w:t>
            </w:r>
            <w:r w:rsidRPr="00583344">
              <w:t>CapWords的方式，模块内部使用的类采用_CapWords的方式。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异常命名使用</w:t>
            </w:r>
            <w:r w:rsidRPr="00583344">
              <w:t>CapWords+Error后缀的方式。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全局变量尽量只在模块内有效，类似</w:t>
            </w:r>
            <w:r w:rsidRPr="00583344">
              <w:t>C语言中的static。实现方法有两种，一是__all__机制;二是前缀一个下划线。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函数命名使用全部小写的方式，可以使用下划线。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常量命名使用全部大写的方式，可以使用下划线。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类的属性（方法和变量）命名使用全部小写的方式，可以使用下划线。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类的属性有</w:t>
            </w:r>
            <w:r w:rsidRPr="00583344">
              <w:t>3种作用域public、non-public和subclass API，可以理解成C++中的public、private、protected，non-public属性前，前缀一条下划线。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类的属性若与关键字名字冲突，后缀一下划线，尽量不要使用缩略等其他方式。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为避免与子类属性命名冲突，在类的一些属性前，前缀两条下划线。比如：类</w:t>
            </w:r>
            <w:r w:rsidRPr="00583344">
              <w:t>Foo中声明__a,访问时，只能通过Foo._Foo__a，避免歧义。如果子类也叫Foo，那就无能为力了。</w:t>
            </w:r>
          </w:p>
          <w:p w:rsidR="00583344" w:rsidRPr="00583344" w:rsidRDefault="00583344" w:rsidP="00583344">
            <w:pPr>
              <w:pStyle w:val="ListParagraph"/>
              <w:numPr>
                <w:ilvl w:val="0"/>
                <w:numId w:val="23"/>
              </w:numPr>
            </w:pPr>
            <w:r w:rsidRPr="00583344">
              <w:rPr>
                <w:rFonts w:hint="eastAsia"/>
              </w:rPr>
              <w:t>类的方法第一个参数必须是</w:t>
            </w:r>
            <w:r w:rsidRPr="00583344">
              <w:t>self，而静态方法第一个参数必须是cls。</w:t>
            </w:r>
          </w:p>
        </w:tc>
      </w:tr>
    </w:tbl>
    <w:p w:rsidR="00606E6E" w:rsidRDefault="00606E6E" w:rsidP="00583344">
      <w:pPr>
        <w:ind w:left="0"/>
      </w:pPr>
    </w:p>
    <w:p w:rsidR="00606E6E" w:rsidRDefault="00606E6E" w:rsidP="00583344">
      <w:pPr>
        <w:pStyle w:val="Heading1"/>
      </w:pPr>
      <w:r>
        <w:t>编码建议</w:t>
      </w:r>
    </w:p>
    <w:p w:rsidR="00583344" w:rsidRPr="00583344" w:rsidRDefault="00583344" w:rsidP="00583344"/>
    <w:p w:rsidR="00606E6E" w:rsidRDefault="00606E6E" w:rsidP="00583344">
      <w:pPr>
        <w:pStyle w:val="ListParagraph"/>
        <w:numPr>
          <w:ilvl w:val="0"/>
          <w:numId w:val="24"/>
        </w:numPr>
      </w:pPr>
      <w:r>
        <w:t xml:space="preserve"> 编码中考虑到其他python实现的效率等问题，比如运算符‘+’在CPython（Python）中效率很高，都是Jython中却非常低，所以应该采用.join()的方式。</w:t>
      </w:r>
    </w:p>
    <w:p w:rsidR="00606E6E" w:rsidRDefault="00606E6E" w:rsidP="00583344">
      <w:pPr>
        <w:pStyle w:val="ListParagraph"/>
        <w:numPr>
          <w:ilvl w:val="0"/>
          <w:numId w:val="24"/>
        </w:numPr>
      </w:pPr>
      <w:r>
        <w:t>尽可能使用</w:t>
      </w:r>
      <w:r w:rsidR="00583344" w:rsidRPr="00583344">
        <w:t>'</w:t>
      </w:r>
      <w:r w:rsidR="00583344">
        <w:t>is</w:t>
      </w:r>
      <w:r w:rsidR="00583344" w:rsidRPr="00583344">
        <w:t xml:space="preserve">' </w:t>
      </w:r>
      <w:r w:rsidR="00583344">
        <w:t xml:space="preserve"> </w:t>
      </w:r>
      <w:r w:rsidR="00583344" w:rsidRPr="00583344">
        <w:t>'</w:t>
      </w:r>
      <w:r>
        <w:t>is not</w:t>
      </w:r>
      <w:r w:rsidR="00583344" w:rsidRPr="00583344">
        <w:t>'</w:t>
      </w:r>
      <w:r>
        <w:t>取代</w:t>
      </w:r>
      <w:r w:rsidR="00583344" w:rsidRPr="00583344">
        <w:t>'</w:t>
      </w:r>
      <w:r>
        <w:t>==</w:t>
      </w:r>
      <w:r w:rsidR="00583344" w:rsidRPr="00583344">
        <w:t>'</w:t>
      </w:r>
      <w:r>
        <w:t>，比如if x is not None 要优于if x。</w:t>
      </w:r>
    </w:p>
    <w:p w:rsidR="00606E6E" w:rsidRDefault="00606E6E" w:rsidP="00583344">
      <w:pPr>
        <w:pStyle w:val="ListParagraph"/>
        <w:numPr>
          <w:ilvl w:val="0"/>
          <w:numId w:val="24"/>
        </w:numPr>
      </w:pPr>
      <w:r>
        <w:t xml:space="preserve"> 使用基于类的异常，每个模块或包都有自己的异常类，此异常类继承自Exception。</w:t>
      </w:r>
    </w:p>
    <w:p w:rsidR="00606E6E" w:rsidRDefault="00606E6E" w:rsidP="00583344">
      <w:pPr>
        <w:pStyle w:val="ListParagraph"/>
        <w:numPr>
          <w:ilvl w:val="0"/>
          <w:numId w:val="24"/>
        </w:numPr>
      </w:pPr>
      <w:r>
        <w:lastRenderedPageBreak/>
        <w:t>异常中不要使用裸露的except，except后跟具体的exceptions。</w:t>
      </w:r>
    </w:p>
    <w:p w:rsidR="00606E6E" w:rsidRDefault="00606E6E" w:rsidP="00583344">
      <w:pPr>
        <w:pStyle w:val="ListParagraph"/>
        <w:numPr>
          <w:ilvl w:val="0"/>
          <w:numId w:val="24"/>
        </w:numPr>
      </w:pPr>
      <w:r>
        <w:t>异常中try的代码尽可能少。比如：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83344" w:rsidTr="00583344">
        <w:tc>
          <w:tcPr>
            <w:tcW w:w="8388" w:type="dxa"/>
          </w:tcPr>
          <w:p w:rsidR="00583344" w:rsidRDefault="00583344" w:rsidP="00583344">
            <w:pPr>
              <w:ind w:left="0"/>
            </w:pPr>
            <w:r>
              <w:t>try:</w:t>
            </w:r>
          </w:p>
          <w:p w:rsidR="00583344" w:rsidRDefault="00583344" w:rsidP="00583344">
            <w:pPr>
              <w:ind w:left="0"/>
            </w:pPr>
            <w:r>
              <w:t>value = collection[key]</w:t>
            </w:r>
          </w:p>
          <w:p w:rsidR="00583344" w:rsidRDefault="00583344" w:rsidP="00583344">
            <w:pPr>
              <w:ind w:left="0"/>
            </w:pPr>
            <w:r>
              <w:t>except KeyError:</w:t>
            </w:r>
          </w:p>
          <w:p w:rsidR="00583344" w:rsidRDefault="00583344" w:rsidP="00583344">
            <w:pPr>
              <w:ind w:left="0"/>
            </w:pPr>
            <w:r>
              <w:t>return key_not_found(key)</w:t>
            </w:r>
          </w:p>
          <w:p w:rsidR="00583344" w:rsidRDefault="00583344" w:rsidP="00583344">
            <w:pPr>
              <w:ind w:left="0"/>
            </w:pPr>
            <w:r>
              <w:t>else:</w:t>
            </w:r>
          </w:p>
          <w:p w:rsidR="00583344" w:rsidRDefault="00583344" w:rsidP="00583344">
            <w:pPr>
              <w:ind w:left="0"/>
            </w:pPr>
            <w:r>
              <w:t>return handle_value(value)</w:t>
            </w:r>
          </w:p>
          <w:p w:rsidR="00583344" w:rsidRDefault="00583344" w:rsidP="00583344">
            <w:pPr>
              <w:ind w:left="0"/>
            </w:pPr>
            <w:r>
              <w:rPr>
                <w:rFonts w:hint="eastAsia"/>
              </w:rPr>
              <w:t>要优于</w:t>
            </w:r>
          </w:p>
          <w:p w:rsidR="00583344" w:rsidRDefault="00583344" w:rsidP="00583344">
            <w:pPr>
              <w:ind w:left="0"/>
            </w:pPr>
            <w:r>
              <w:t>try:</w:t>
            </w:r>
          </w:p>
          <w:p w:rsidR="00583344" w:rsidRDefault="00583344" w:rsidP="00583344">
            <w:pPr>
              <w:ind w:left="0"/>
            </w:pPr>
            <w:r>
              <w:t># Too broad!</w:t>
            </w:r>
          </w:p>
          <w:p w:rsidR="00583344" w:rsidRDefault="00583344" w:rsidP="00583344">
            <w:pPr>
              <w:ind w:left="0"/>
            </w:pPr>
            <w:r>
              <w:t>return handle_value(collection[key])</w:t>
            </w:r>
          </w:p>
          <w:p w:rsidR="00583344" w:rsidRDefault="00583344" w:rsidP="00583344">
            <w:pPr>
              <w:ind w:left="0"/>
            </w:pPr>
            <w:r>
              <w:t>except KeyError:</w:t>
            </w:r>
          </w:p>
          <w:p w:rsidR="00583344" w:rsidRDefault="00583344" w:rsidP="00583344">
            <w:pPr>
              <w:ind w:left="0"/>
            </w:pPr>
            <w:r>
              <w:t># Will also catch KeyError raised by handle_value()</w:t>
            </w:r>
          </w:p>
          <w:p w:rsidR="00583344" w:rsidRDefault="00583344" w:rsidP="00583344">
            <w:pPr>
              <w:ind w:left="0"/>
            </w:pPr>
            <w:r>
              <w:t>return key_not_found(key)</w:t>
            </w:r>
          </w:p>
          <w:p w:rsidR="00583344" w:rsidRDefault="00583344" w:rsidP="00583344">
            <w:pPr>
              <w:ind w:left="0"/>
            </w:pPr>
          </w:p>
        </w:tc>
      </w:tr>
    </w:tbl>
    <w:p w:rsidR="00583344" w:rsidRDefault="00583344" w:rsidP="00583344"/>
    <w:p w:rsidR="00583344" w:rsidRDefault="00606E6E" w:rsidP="00583344">
      <w:pPr>
        <w:pStyle w:val="ListParagraph"/>
        <w:numPr>
          <w:ilvl w:val="0"/>
          <w:numId w:val="24"/>
        </w:numPr>
      </w:pPr>
      <w:r>
        <w:t>使用startswith() and endswith()</w:t>
      </w:r>
      <w:r w:rsidR="00583344">
        <w:t>代替切片进行序列前缀或后缀的检查。</w:t>
      </w:r>
    </w:p>
    <w:p w:rsidR="00606E6E" w:rsidRDefault="00583344" w:rsidP="00583344">
      <w:r>
        <w:rPr>
          <w:rFonts w:hint="eastAsia"/>
        </w:rPr>
        <w:t>比如：</w:t>
      </w:r>
    </w:p>
    <w:p w:rsidR="00606E6E" w:rsidRDefault="00606E6E" w:rsidP="00583344">
      <w:pPr>
        <w:rPr>
          <w:rFonts w:hint="eastAsia"/>
        </w:rPr>
      </w:pPr>
      <w:r>
        <w:t>Yes: if foo.startswith(</w:t>
      </w:r>
      <w:r w:rsidR="00583344" w:rsidRPr="00583344">
        <w:t>'</w:t>
      </w:r>
      <w:r>
        <w:t>bar</w:t>
      </w:r>
      <w:r w:rsidR="00583344" w:rsidRPr="00583344">
        <w:t xml:space="preserve"> '</w:t>
      </w:r>
      <w:r>
        <w:t xml:space="preserve">):优于No: if foo[:3] == </w:t>
      </w:r>
      <w:r w:rsidR="00583344" w:rsidRPr="00583344">
        <w:t>'</w:t>
      </w:r>
      <w:r>
        <w:t>bar</w:t>
      </w:r>
      <w:r w:rsidR="00583344" w:rsidRPr="00583344">
        <w:t xml:space="preserve"> '</w:t>
      </w:r>
      <w:r>
        <w:t>:</w:t>
      </w:r>
    </w:p>
    <w:p w:rsidR="00583344" w:rsidRDefault="00583344" w:rsidP="00583344"/>
    <w:p w:rsidR="00606E6E" w:rsidRDefault="00606E6E" w:rsidP="00583344">
      <w:pPr>
        <w:pStyle w:val="ListParagraph"/>
        <w:numPr>
          <w:ilvl w:val="0"/>
          <w:numId w:val="24"/>
        </w:numPr>
      </w:pPr>
      <w:r>
        <w:t xml:space="preserve"> 使用isinstance()比较对象的类型。比如</w:t>
      </w:r>
    </w:p>
    <w:p w:rsidR="00606E6E" w:rsidRDefault="00606E6E" w:rsidP="00606E6E">
      <w:r>
        <w:t>Yes: if isinstance(obj, int): 优于</w:t>
      </w:r>
    </w:p>
    <w:p w:rsidR="00606E6E" w:rsidRDefault="00606E6E" w:rsidP="00606E6E">
      <w:pPr>
        <w:rPr>
          <w:rFonts w:hint="eastAsia"/>
        </w:rPr>
      </w:pPr>
      <w:r>
        <w:t>No: if type(obj) is type(1):</w:t>
      </w:r>
    </w:p>
    <w:p w:rsidR="00583344" w:rsidRDefault="00583344" w:rsidP="00606E6E"/>
    <w:p w:rsidR="00606E6E" w:rsidRDefault="00606E6E" w:rsidP="00583344">
      <w:pPr>
        <w:pStyle w:val="ListParagraph"/>
        <w:numPr>
          <w:ilvl w:val="0"/>
          <w:numId w:val="24"/>
        </w:numPr>
      </w:pPr>
      <w:r>
        <w:t xml:space="preserve"> 判断序列空或不空，有如下规则</w:t>
      </w:r>
    </w:p>
    <w:p w:rsidR="00606E6E" w:rsidRDefault="00606E6E" w:rsidP="00606E6E">
      <w:r>
        <w:t>Yes: if not seq:</w:t>
      </w:r>
    </w:p>
    <w:p w:rsidR="00606E6E" w:rsidRDefault="00606E6E" w:rsidP="00606E6E">
      <w:r>
        <w:t>if seq:</w:t>
      </w:r>
    </w:p>
    <w:p w:rsidR="00606E6E" w:rsidRDefault="00606E6E" w:rsidP="00606E6E">
      <w:r>
        <w:rPr>
          <w:rFonts w:hint="eastAsia"/>
        </w:rPr>
        <w:t>优于</w:t>
      </w:r>
    </w:p>
    <w:p w:rsidR="00606E6E" w:rsidRDefault="00606E6E" w:rsidP="00606E6E">
      <w:r>
        <w:lastRenderedPageBreak/>
        <w:t>No: if len(seq)</w:t>
      </w:r>
    </w:p>
    <w:p w:rsidR="00606E6E" w:rsidRDefault="00606E6E" w:rsidP="00606E6E">
      <w:r>
        <w:t>if not len(seq)</w:t>
      </w:r>
    </w:p>
    <w:p w:rsidR="00606E6E" w:rsidRDefault="00606E6E" w:rsidP="00583344">
      <w:pPr>
        <w:pStyle w:val="ListParagraph"/>
        <w:numPr>
          <w:ilvl w:val="0"/>
          <w:numId w:val="24"/>
        </w:numPr>
      </w:pPr>
      <w:r>
        <w:t>字符串不要以空格收尾。</w:t>
      </w:r>
    </w:p>
    <w:p w:rsidR="00C03A83" w:rsidRDefault="00583344" w:rsidP="00583344">
      <w:pPr>
        <w:pStyle w:val="ListParagraph"/>
        <w:numPr>
          <w:ilvl w:val="0"/>
          <w:numId w:val="24"/>
        </w:numPr>
      </w:pPr>
      <w:r>
        <w:rPr>
          <w:rFonts w:hint="eastAsia"/>
        </w:rPr>
        <w:t xml:space="preserve"> </w:t>
      </w:r>
      <w:r w:rsidR="00606E6E">
        <w:t>二进制数据判断使用 if boolvalue的方式。</w:t>
      </w:r>
    </w:p>
    <w:sectPr w:rsidR="00C03A8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E39" w:rsidRDefault="004E7E39" w:rsidP="00D16B91">
      <w:pPr>
        <w:spacing w:after="0"/>
      </w:pPr>
      <w:r>
        <w:separator/>
      </w:r>
    </w:p>
  </w:endnote>
  <w:endnote w:type="continuationSeparator" w:id="1">
    <w:p w:rsidR="004E7E39" w:rsidRDefault="004E7E39" w:rsidP="00D16B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73350"/>
      <w:docPartObj>
        <w:docPartGallery w:val="Page Numbers (Bottom of Page)"/>
        <w:docPartUnique/>
      </w:docPartObj>
    </w:sdtPr>
    <w:sdtContent>
      <w:p w:rsidR="00D16B91" w:rsidRDefault="00D16B91">
        <w:pPr>
          <w:pStyle w:val="Footer"/>
          <w:jc w:val="right"/>
        </w:pPr>
        <w:fldSimple w:instr=" PAGE   \* MERGEFORMAT ">
          <w:r w:rsidR="00583344">
            <w:rPr>
              <w:noProof/>
            </w:rPr>
            <w:t>5</w:t>
          </w:r>
        </w:fldSimple>
      </w:p>
    </w:sdtContent>
  </w:sdt>
  <w:p w:rsidR="00D16B91" w:rsidRDefault="00D16B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E39" w:rsidRDefault="004E7E39" w:rsidP="00D16B91">
      <w:pPr>
        <w:spacing w:after="0"/>
      </w:pPr>
      <w:r>
        <w:separator/>
      </w:r>
    </w:p>
  </w:footnote>
  <w:footnote w:type="continuationSeparator" w:id="1">
    <w:p w:rsidR="004E7E39" w:rsidRDefault="004E7E39" w:rsidP="00D16B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A9A"/>
    <w:multiLevelType w:val="hybridMultilevel"/>
    <w:tmpl w:val="590E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F688E"/>
    <w:multiLevelType w:val="hybridMultilevel"/>
    <w:tmpl w:val="9F8A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A28A8"/>
    <w:multiLevelType w:val="hybridMultilevel"/>
    <w:tmpl w:val="E870A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A607B"/>
    <w:multiLevelType w:val="hybridMultilevel"/>
    <w:tmpl w:val="52C2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C5C62"/>
    <w:multiLevelType w:val="hybridMultilevel"/>
    <w:tmpl w:val="4B72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34A15"/>
    <w:multiLevelType w:val="hybridMultilevel"/>
    <w:tmpl w:val="5852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622C9"/>
    <w:multiLevelType w:val="hybridMultilevel"/>
    <w:tmpl w:val="18245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B6E00"/>
    <w:multiLevelType w:val="hybridMultilevel"/>
    <w:tmpl w:val="4464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B4B26"/>
    <w:multiLevelType w:val="hybridMultilevel"/>
    <w:tmpl w:val="8874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4"/>
  </w:num>
  <w:num w:numId="5">
    <w:abstractNumId w:val="6"/>
  </w:num>
  <w:num w:numId="6">
    <w:abstractNumId w:val="5"/>
  </w:num>
  <w:num w:numId="7">
    <w:abstractNumId w:val="4"/>
  </w:num>
  <w:num w:numId="8">
    <w:abstractNumId w:val="6"/>
  </w:num>
  <w:num w:numId="9">
    <w:abstractNumId w:val="5"/>
  </w:num>
  <w:num w:numId="10">
    <w:abstractNumId w:val="4"/>
  </w:num>
  <w:num w:numId="11">
    <w:abstractNumId w:val="6"/>
  </w:num>
  <w:num w:numId="12">
    <w:abstractNumId w:val="5"/>
  </w:num>
  <w:num w:numId="13">
    <w:abstractNumId w:val="4"/>
  </w:num>
  <w:num w:numId="14">
    <w:abstractNumId w:val="6"/>
  </w:num>
  <w:num w:numId="15">
    <w:abstractNumId w:val="5"/>
  </w:num>
  <w:num w:numId="16">
    <w:abstractNumId w:val="0"/>
  </w:num>
  <w:num w:numId="17">
    <w:abstractNumId w:val="2"/>
  </w:num>
  <w:num w:numId="18">
    <w:abstractNumId w:val="1"/>
  </w:num>
  <w:num w:numId="19">
    <w:abstractNumId w:val="11"/>
  </w:num>
  <w:num w:numId="20">
    <w:abstractNumId w:val="9"/>
  </w:num>
  <w:num w:numId="21">
    <w:abstractNumId w:val="7"/>
  </w:num>
  <w:num w:numId="22">
    <w:abstractNumId w:val="10"/>
  </w:num>
  <w:num w:numId="23">
    <w:abstractNumId w:val="3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6E6E"/>
    <w:rsid w:val="004E7E39"/>
    <w:rsid w:val="005472BD"/>
    <w:rsid w:val="00562410"/>
    <w:rsid w:val="00583344"/>
    <w:rsid w:val="005F3F4B"/>
    <w:rsid w:val="00606E6E"/>
    <w:rsid w:val="008261CD"/>
    <w:rsid w:val="008B5ACA"/>
    <w:rsid w:val="008C5117"/>
    <w:rsid w:val="00904415"/>
    <w:rsid w:val="0099619D"/>
    <w:rsid w:val="009D5000"/>
    <w:rsid w:val="00C03A83"/>
    <w:rsid w:val="00D16B91"/>
    <w:rsid w:val="00D24EDE"/>
    <w:rsid w:val="00D4482D"/>
    <w:rsid w:val="00D80E2B"/>
    <w:rsid w:val="00DB6FA6"/>
    <w:rsid w:val="00DE6E85"/>
    <w:rsid w:val="00EF3DCE"/>
    <w:rsid w:val="00F33156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606E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6B9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B91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16B9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B91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</cp:revision>
  <dcterms:created xsi:type="dcterms:W3CDTF">2016-03-09T02:12:00Z</dcterms:created>
  <dcterms:modified xsi:type="dcterms:W3CDTF">2016-03-09T02:38:00Z</dcterms:modified>
</cp:coreProperties>
</file>