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95447D" w:rsidP="0095447D">
      <w:pPr>
        <w:pStyle w:val="Title"/>
        <w:rPr>
          <w:rFonts w:hint="eastAsia"/>
        </w:rPr>
      </w:pPr>
      <w:r>
        <w:t xml:space="preserve">xpinyin </w:t>
      </w:r>
      <w:r>
        <w:rPr>
          <w:rFonts w:hint="eastAsia"/>
        </w:rPr>
        <w:t xml:space="preserve"> </w:t>
      </w:r>
      <w:r w:rsidR="00AB245C">
        <w:rPr>
          <w:rFonts w:hint="eastAsia"/>
        </w:rPr>
        <w:t>库的使用</w:t>
      </w:r>
    </w:p>
    <w:p w:rsidR="00FE7E3C" w:rsidRPr="00FE7E3C" w:rsidRDefault="00FE7E3C" w:rsidP="00FE7E3C">
      <w:pPr>
        <w:pStyle w:val="Heading1"/>
        <w:rPr>
          <w:rFonts w:hint="eastAsia"/>
        </w:rPr>
      </w:pPr>
      <w:r>
        <w:rPr>
          <w:rFonts w:hint="eastAsia"/>
        </w:rPr>
        <w:t>常用方法</w:t>
      </w:r>
      <w:r>
        <w:rPr>
          <w:rFonts w:hint="eastAsia"/>
        </w:rPr>
        <w:t>API</w:t>
      </w:r>
    </w:p>
    <w:tbl>
      <w:tblPr>
        <w:tblStyle w:val="TableGrid"/>
        <w:tblW w:w="8640" w:type="dxa"/>
        <w:tblInd w:w="468" w:type="dxa"/>
        <w:tblLook w:val="04A0"/>
      </w:tblPr>
      <w:tblGrid>
        <w:gridCol w:w="8640"/>
      </w:tblGrid>
      <w:tr w:rsidR="00FE7E3C" w:rsidTr="00B440CB">
        <w:tc>
          <w:tcPr>
            <w:tcW w:w="8640" w:type="dxa"/>
          </w:tcPr>
          <w:p w:rsidR="00FE7E3C" w:rsidRDefault="00FE7E3C" w:rsidP="00FE7E3C">
            <w:pPr>
              <w:ind w:left="0"/>
            </w:pPr>
            <w:r>
              <w:t>from xpinyin import Pinyin</w:t>
            </w:r>
          </w:p>
          <w:p w:rsidR="00FE7E3C" w:rsidRDefault="00FE7E3C" w:rsidP="00FE7E3C">
            <w:pPr>
              <w:ind w:left="0"/>
            </w:pPr>
            <w:r>
              <w:t>p = Pinyin()</w:t>
            </w:r>
          </w:p>
          <w:p w:rsidR="00FE7E3C" w:rsidRDefault="00FE7E3C" w:rsidP="00FE7E3C">
            <w:pPr>
              <w:ind w:left="0"/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默认的分隔符是</w:t>
            </w:r>
            <w:r>
              <w:t xml:space="preserve"> `-`</w:t>
            </w:r>
          </w:p>
          <w:p w:rsidR="00FE7E3C" w:rsidRDefault="00FE7E3C" w:rsidP="00FE7E3C">
            <w:pPr>
              <w:ind w:left="0"/>
            </w:pPr>
            <w:r>
              <w:t>p.get_pinyin(u"上海")</w:t>
            </w:r>
            <w:r>
              <w:rPr>
                <w:rFonts w:hint="eastAsia"/>
              </w:rPr>
              <w:t xml:space="preserve">      #</w:t>
            </w:r>
            <w:r w:rsidRPr="00FE7E3C">
              <w:t>'shang-hai'</w:t>
            </w:r>
          </w:p>
          <w:p w:rsidR="00FE7E3C" w:rsidRDefault="00FE7E3C" w:rsidP="00FE7E3C">
            <w:pPr>
              <w:ind w:left="0"/>
            </w:pPr>
          </w:p>
          <w:p w:rsidR="00FE7E3C" w:rsidRDefault="00FE7E3C" w:rsidP="00FE7E3C">
            <w:pPr>
              <w:ind w:left="0"/>
            </w:pPr>
            <w:r>
              <w:t xml:space="preserve"># </w:t>
            </w:r>
            <w:r>
              <w:rPr>
                <w:rFonts w:hint="eastAsia"/>
              </w:rPr>
              <w:t>获取拼音显示音标</w:t>
            </w:r>
          </w:p>
          <w:p w:rsidR="00FE7E3C" w:rsidRDefault="00FE7E3C" w:rsidP="00FE7E3C">
            <w:pPr>
              <w:ind w:left="0"/>
            </w:pPr>
            <w:r>
              <w:t>p.get_pinyin(u"上海", show_tone_marks=True)</w:t>
            </w:r>
            <w:r>
              <w:rPr>
                <w:rFonts w:hint="eastAsia"/>
              </w:rPr>
              <w:t xml:space="preserve">    #</w:t>
            </w:r>
            <w:r>
              <w:t>'shàng-hǎi'</w:t>
            </w:r>
          </w:p>
          <w:p w:rsidR="00FE7E3C" w:rsidRDefault="00FE7E3C" w:rsidP="00FE7E3C">
            <w:pPr>
              <w:ind w:left="0"/>
            </w:pPr>
          </w:p>
          <w:p w:rsidR="00FE7E3C" w:rsidRDefault="00FE7E3C" w:rsidP="00FE7E3C">
            <w:pPr>
              <w:ind w:left="0"/>
            </w:pPr>
            <w:r>
              <w:rPr>
                <w:rFonts w:hint="eastAsia"/>
              </w:rPr>
              <w:t>#设置分隔符或者删除分隔符</w:t>
            </w:r>
          </w:p>
          <w:p w:rsidR="00FE7E3C" w:rsidRDefault="00FE7E3C" w:rsidP="00FE7E3C">
            <w:pPr>
              <w:ind w:left="0"/>
              <w:rPr>
                <w:rFonts w:hint="eastAsia"/>
              </w:rPr>
            </w:pPr>
            <w:r>
              <w:t>p.get_pinyin(u"上海", '')</w:t>
            </w:r>
            <w:r>
              <w:rPr>
                <w:rFonts w:hint="eastAsia"/>
              </w:rPr>
              <w:t xml:space="preserve">  #</w:t>
            </w:r>
            <w:r>
              <w:t>'shanghai'</w:t>
            </w:r>
          </w:p>
          <w:p w:rsidR="00B440CB" w:rsidRDefault="00B440CB" w:rsidP="00B440CB">
            <w:pPr>
              <w:ind w:left="0"/>
              <w:rPr>
                <w:rFonts w:hint="eastAsia"/>
              </w:rPr>
            </w:pPr>
            <w:r>
              <w:t>p.get_pinyin(u"上海", ' ')</w:t>
            </w:r>
            <w:r>
              <w:rPr>
                <w:rFonts w:hint="eastAsia"/>
              </w:rPr>
              <w:t xml:space="preserve">  #</w:t>
            </w:r>
            <w:r>
              <w:t>'shang hai'</w:t>
            </w:r>
          </w:p>
          <w:p w:rsidR="00B440CB" w:rsidRDefault="00B440CB" w:rsidP="00B440CB">
            <w:pPr>
              <w:ind w:left="0"/>
            </w:pPr>
          </w:p>
          <w:p w:rsidR="00FE7E3C" w:rsidRDefault="00FE7E3C" w:rsidP="00FE7E3C">
            <w:pPr>
              <w:ind w:left="0"/>
            </w:pPr>
            <w:r>
              <w:rPr>
                <w:rFonts w:hint="eastAsia"/>
              </w:rPr>
              <w:t>#获取第一个中文的首字母（大写格式）</w:t>
            </w:r>
          </w:p>
          <w:p w:rsidR="00FE7E3C" w:rsidRDefault="00FE7E3C" w:rsidP="00FE7E3C">
            <w:pPr>
              <w:ind w:left="0"/>
            </w:pPr>
            <w:r>
              <w:t>p.get_initial(u"上")</w:t>
            </w:r>
            <w:r>
              <w:rPr>
                <w:rFonts w:hint="eastAsia"/>
              </w:rPr>
              <w:t xml:space="preserve">    #</w:t>
            </w:r>
            <w:r>
              <w:t>'S'</w:t>
            </w:r>
          </w:p>
          <w:p w:rsidR="00FE7E3C" w:rsidRDefault="00FE7E3C" w:rsidP="00FE7E3C">
            <w:pPr>
              <w:ind w:left="0"/>
              <w:rPr>
                <w:rFonts w:hint="eastAsia"/>
              </w:rPr>
            </w:pPr>
          </w:p>
          <w:p w:rsidR="00FE7E3C" w:rsidRDefault="00FE7E3C" w:rsidP="00FE7E3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#获取每个中文的首个字母，默认分隔符</w:t>
            </w:r>
            <w:r w:rsidR="00B440CB">
              <w:rPr>
                <w:rFonts w:hint="eastAsia"/>
              </w:rPr>
              <w:t>-</w:t>
            </w:r>
          </w:p>
          <w:p w:rsidR="00FE7E3C" w:rsidRDefault="00FE7E3C" w:rsidP="00FE7E3C">
            <w:pPr>
              <w:ind w:left="0"/>
            </w:pPr>
            <w:r>
              <w:t>p.get_initials(u"上海")</w:t>
            </w:r>
            <w:r w:rsidR="00B440CB">
              <w:rPr>
                <w:rFonts w:hint="eastAsia"/>
              </w:rPr>
              <w:t xml:space="preserve">      #</w:t>
            </w:r>
            <w:r w:rsidR="00B440CB">
              <w:t xml:space="preserve"> 'S-H'</w:t>
            </w:r>
          </w:p>
          <w:p w:rsidR="00FE7E3C" w:rsidRDefault="00FE7E3C" w:rsidP="00FE7E3C">
            <w:pPr>
              <w:ind w:left="0"/>
              <w:rPr>
                <w:rFonts w:hint="eastAsia"/>
              </w:rPr>
            </w:pPr>
          </w:p>
          <w:p w:rsidR="00B440CB" w:rsidRDefault="00B440CB" w:rsidP="00FE7E3C">
            <w:pPr>
              <w:ind w:left="0"/>
            </w:pPr>
            <w:r>
              <w:rPr>
                <w:rFonts w:hint="eastAsia"/>
              </w:rPr>
              <w:t>#获取每个中文字符首字母，设置或删除分隔符</w:t>
            </w:r>
          </w:p>
          <w:p w:rsidR="00B440CB" w:rsidRDefault="00FE7E3C" w:rsidP="00B440CB">
            <w:pPr>
              <w:ind w:left="0"/>
            </w:pPr>
            <w:r>
              <w:t>p.get_initials(u"上海", u'')</w:t>
            </w:r>
            <w:r w:rsidR="00B440CB">
              <w:rPr>
                <w:rFonts w:hint="eastAsia"/>
              </w:rPr>
              <w:t xml:space="preserve">   # </w:t>
            </w:r>
            <w:r w:rsidR="00B440CB">
              <w:t>'SH'</w:t>
            </w:r>
          </w:p>
          <w:p w:rsidR="00B440CB" w:rsidRDefault="00FE7E3C" w:rsidP="00B440CB">
            <w:pPr>
              <w:ind w:left="0"/>
            </w:pPr>
            <w:r>
              <w:t>p.get_initials(u"上海", u'</w:t>
            </w:r>
            <w:r w:rsidR="00B440CB">
              <w:rPr>
                <w:rFonts w:hint="eastAsia"/>
              </w:rPr>
              <w:t xml:space="preserve"> </w:t>
            </w:r>
            <w:r>
              <w:t xml:space="preserve"> ')</w:t>
            </w:r>
            <w:r w:rsidR="00B440CB">
              <w:rPr>
                <w:rFonts w:hint="eastAsia"/>
              </w:rPr>
              <w:t xml:space="preserve">   #</w:t>
            </w:r>
            <w:r w:rsidR="00B440CB">
              <w:t>'S H'</w:t>
            </w:r>
          </w:p>
          <w:p w:rsidR="00FE7E3C" w:rsidRDefault="00FE7E3C" w:rsidP="00FE7E3C">
            <w:pPr>
              <w:ind w:left="0"/>
            </w:pPr>
          </w:p>
          <w:p w:rsidR="00FE7E3C" w:rsidRDefault="00FE7E3C" w:rsidP="00FE7E3C">
            <w:pPr>
              <w:ind w:left="0"/>
            </w:pPr>
          </w:p>
          <w:p w:rsidR="00FE7E3C" w:rsidRDefault="00B440CB" w:rsidP="00FE7E3C">
            <w:pPr>
              <w:ind w:left="0"/>
            </w:pPr>
            <w:r w:rsidRPr="00B440CB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 w:rsidR="00FE7E3C">
              <w:rPr>
                <w:rFonts w:hint="eastAsia"/>
              </w:rPr>
              <w:t>如果方法中传入变量，那么直接加前缀是不可以了。而是要将变量转为</w:t>
            </w:r>
            <w:r w:rsidR="00FE7E3C">
              <w:t>utf-8编码：</w:t>
            </w:r>
          </w:p>
          <w:p w:rsidR="00FE7E3C" w:rsidRDefault="00FE7E3C" w:rsidP="00FE7E3C">
            <w:pPr>
              <w:ind w:left="0"/>
            </w:pPr>
            <w:r>
              <w:t>wordvalue = '中国'</w:t>
            </w:r>
          </w:p>
          <w:p w:rsidR="00FE7E3C" w:rsidRDefault="00FE7E3C" w:rsidP="00FE7E3C">
            <w:pPr>
              <w:ind w:left="0"/>
            </w:pPr>
            <w:r>
              <w:t>wordvalue= unicode(wordvalue,'utf-8')</w:t>
            </w:r>
          </w:p>
          <w:p w:rsidR="00FE7E3C" w:rsidRDefault="00FE7E3C" w:rsidP="00B440CB">
            <w:pPr>
              <w:ind w:left="0"/>
            </w:pPr>
            <w:r>
              <w:t>s = p.get_initials(wordvalue, u'').lower()</w:t>
            </w:r>
            <w:r w:rsidR="00B440CB">
              <w:rPr>
                <w:rFonts w:hint="eastAsia"/>
              </w:rPr>
              <w:t xml:space="preserve">   #</w:t>
            </w:r>
            <w:r w:rsidR="00B440CB">
              <w:t xml:space="preserve"> 'zg'</w:t>
            </w:r>
          </w:p>
        </w:tc>
      </w:tr>
    </w:tbl>
    <w:p w:rsidR="00FE7E3C" w:rsidRDefault="00FE7E3C" w:rsidP="00FE7E3C">
      <w:pPr>
        <w:rPr>
          <w:rFonts w:hint="eastAsia"/>
        </w:rPr>
      </w:pPr>
    </w:p>
    <w:p w:rsidR="00FE7E3C" w:rsidRDefault="00FE7E3C" w:rsidP="00FE7E3C">
      <w:pPr>
        <w:pStyle w:val="Heading1"/>
        <w:rPr>
          <w:rFonts w:hint="eastAsia"/>
        </w:rPr>
      </w:pPr>
      <w:r>
        <w:rPr>
          <w:rFonts w:hint="eastAsia"/>
        </w:rPr>
        <w:lastRenderedPageBreak/>
        <w:t>应用例子</w:t>
      </w:r>
    </w:p>
    <w:p w:rsidR="00FE7E3C" w:rsidRDefault="002C18A9" w:rsidP="00FE7E3C">
      <w:pPr>
        <w:rPr>
          <w:rFonts w:hint="eastAsia"/>
        </w:rPr>
      </w:pPr>
      <w:r>
        <w:rPr>
          <w:rFonts w:hint="eastAsia"/>
        </w:rPr>
        <w:t>将数据库</w:t>
      </w:r>
      <w:r w:rsidR="00213E03">
        <w:rPr>
          <w:rFonts w:hint="eastAsia"/>
        </w:rPr>
        <w:t>中的school表中，name字段加上全拼，首字母等信息。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E4B97" w:rsidTr="005E4B97">
        <w:tc>
          <w:tcPr>
            <w:tcW w:w="8388" w:type="dxa"/>
          </w:tcPr>
          <w:p w:rsidR="005E4B97" w:rsidRDefault="005E4B97" w:rsidP="00FE7E3C">
            <w:pPr>
              <w:ind w:left="0"/>
            </w:pPr>
          </w:p>
        </w:tc>
      </w:tr>
    </w:tbl>
    <w:p w:rsidR="00213E03" w:rsidRPr="00FE7E3C" w:rsidRDefault="00213E03" w:rsidP="00FE7E3C"/>
    <w:sectPr w:rsidR="00213E03" w:rsidRPr="00FE7E3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68B" w:rsidRDefault="009F368B" w:rsidP="0095447D">
      <w:pPr>
        <w:spacing w:after="0"/>
      </w:pPr>
      <w:r>
        <w:separator/>
      </w:r>
    </w:p>
  </w:endnote>
  <w:endnote w:type="continuationSeparator" w:id="1">
    <w:p w:rsidR="009F368B" w:rsidRDefault="009F368B" w:rsidP="009544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051"/>
      <w:docPartObj>
        <w:docPartGallery w:val="Page Numbers (Bottom of Page)"/>
        <w:docPartUnique/>
      </w:docPartObj>
    </w:sdtPr>
    <w:sdtContent>
      <w:p w:rsidR="0095447D" w:rsidRDefault="0095447D">
        <w:pPr>
          <w:pStyle w:val="Footer"/>
          <w:jc w:val="right"/>
        </w:pPr>
        <w:fldSimple w:instr=" PAGE   \* MERGEFORMAT ">
          <w:r w:rsidR="005E4B97">
            <w:rPr>
              <w:noProof/>
            </w:rPr>
            <w:t>1</w:t>
          </w:r>
        </w:fldSimple>
      </w:p>
    </w:sdtContent>
  </w:sdt>
  <w:p w:rsidR="0095447D" w:rsidRDefault="009544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68B" w:rsidRDefault="009F368B" w:rsidP="0095447D">
      <w:pPr>
        <w:spacing w:after="0"/>
      </w:pPr>
      <w:r>
        <w:separator/>
      </w:r>
    </w:p>
  </w:footnote>
  <w:footnote w:type="continuationSeparator" w:id="1">
    <w:p w:rsidR="009F368B" w:rsidRDefault="009F368B" w:rsidP="009544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447D"/>
    <w:rsid w:val="00213E03"/>
    <w:rsid w:val="002C18A9"/>
    <w:rsid w:val="003569B3"/>
    <w:rsid w:val="00562410"/>
    <w:rsid w:val="005E4B97"/>
    <w:rsid w:val="008261CD"/>
    <w:rsid w:val="008B5ACA"/>
    <w:rsid w:val="008C5117"/>
    <w:rsid w:val="00904415"/>
    <w:rsid w:val="0095447D"/>
    <w:rsid w:val="0099619D"/>
    <w:rsid w:val="009D5000"/>
    <w:rsid w:val="009F368B"/>
    <w:rsid w:val="00AB245C"/>
    <w:rsid w:val="00B440CB"/>
    <w:rsid w:val="00C03A83"/>
    <w:rsid w:val="00D24EDE"/>
    <w:rsid w:val="00D80E2B"/>
    <w:rsid w:val="00DB6FA6"/>
    <w:rsid w:val="00DE6E85"/>
    <w:rsid w:val="00EF3DCE"/>
    <w:rsid w:val="00F37F94"/>
    <w:rsid w:val="00F906AD"/>
    <w:rsid w:val="00FE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447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447D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5447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47D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FE7E3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python&#32534;&#31243;&#35821;&#35328;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</cp:revision>
  <dcterms:created xsi:type="dcterms:W3CDTF">2016-03-19T12:12:00Z</dcterms:created>
  <dcterms:modified xsi:type="dcterms:W3CDTF">2016-03-19T12:38:00Z</dcterms:modified>
</cp:coreProperties>
</file>